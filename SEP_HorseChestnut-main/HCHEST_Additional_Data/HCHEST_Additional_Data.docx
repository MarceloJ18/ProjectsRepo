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F66F2" w14:textId="77777777" w:rsidR="00685117" w:rsidRPr="004C679F" w:rsidRDefault="00E47672" w:rsidP="00E47672">
      <w:pPr>
        <w:spacing w:before="0" w:after="240"/>
        <w:rPr>
          <w:lang w:val="en-GB"/>
        </w:rPr>
      </w:pPr>
      <w:r w:rsidRPr="004C679F">
        <w:rPr>
          <w:noProof/>
          <w:lang w:val="en-GB"/>
        </w:rPr>
        <mc:AlternateContent>
          <mc:Choice Requires="wps">
            <w:drawing>
              <wp:anchor distT="0" distB="0" distL="114300" distR="114300" simplePos="0" relativeHeight="251662336" behindDoc="0" locked="1" layoutInCell="1" allowOverlap="1" wp14:anchorId="26578595" wp14:editId="0C012AAB">
                <wp:simplePos x="0" y="0"/>
                <wp:positionH relativeFrom="column">
                  <wp:posOffset>915670</wp:posOffset>
                </wp:positionH>
                <wp:positionV relativeFrom="page">
                  <wp:posOffset>9381490</wp:posOffset>
                </wp:positionV>
                <wp:extent cx="6400800" cy="0"/>
                <wp:effectExtent l="0" t="0" r="0" b="0"/>
                <wp:wrapNone/>
                <wp:docPr id="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00800" cy="0"/>
                        </a:xfrm>
                        <a:prstGeom prst="line">
                          <a:avLst/>
                        </a:prstGeom>
                        <a:ln>
                          <a:solidFill>
                            <a:schemeClr val="accent4">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9EB64FC" id="Straight Connector 2" o:spid="_x0000_s1026" alt="&quot;&quot;"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72.1pt,738.7pt" to="576.1pt,7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vZxQEAAPADAAAOAAAAZHJzL2Uyb0RvYy54bWysU01v3CAQvVfqf0Dcu/ZGaRpZ680hUXrp&#10;R9SmP4DAsEYFBgFZe/99B7zrjdqqqqpexgbmvTdvGDY3k7NsDzEZ9D1fr1rOwEtUxu96/u3x/s01&#10;ZykLr4RFDz0/QOI329evNmPo4AIHtAoiIxKfujH0fMg5dE2T5ABOpBUG8HSoMTqRaRl3jYpiJHZn&#10;m4u2vWpGjCpElJAS7d7Nh3xb+bUGmT9rnSAz23OqLdcYa3wqsdluRLeLIgxGHssQ/1CFE8aT6EJ1&#10;J7Jgz9H8QuWMjJhQ55VE16DWRkL1QG7W7U9uvg4iQPVCzUlhaVP6f7Ty0/7WP0RqwxhSl8JDLC4m&#10;HV35Un1sqs06LM2CKTNJm1eXbXvdUk/l6aw5A0NM+T2gY+Wn59b44kN0Yv8hZRKj1FNK2ba+xITW&#10;qHtjbV2UCYBbG9le0N0JKcHny0pin91HVPP+u7ct1TAz1qEpkMr/go3UikJztlj/8sHCrP4FNDOK&#10;TK2rwEI0a6jv66OC9ZRZIJqqXEDtn0HH3AKDOpF/C1yyqyL6vACd8Rh/p5qnU6l6zj+5nr0W20+o&#10;DvXCaztorGq3jk+gzO3LdYWfH+r2BwAAAP//AwBQSwMEFAAGAAgAAAAhAFnYwPreAAAADgEAAA8A&#10;AABkcnMvZG93bnJldi54bWxMj09vgkAQxe9N/A6baeKtLhCUhrIY07QXT1Y91NvKjkC6fyi7Cv32&#10;HQ6Nvc178/LmN8V6NJrdsPetswLiRQQMbeVUa2sBx8P70zMwH6RVUjuLAn7Qw7qcPRQyV26wH3jb&#10;h5pRifW5FNCE0OWc+6pBI/3CdWhpd3G9kYFkX3PVy4HKjeZJFK24ka2lC43s8LXB6mt/NQLeBn1Y&#10;xlx9Z8csWm13l9NOf56EmD+OmxdgAcdwD8OET+hQEtPZXa3yTJNO04Si05BlKbApEi8T8s5/Hi8L&#10;/v+N8hcAAP//AwBQSwECLQAUAAYACAAAACEAtoM4kv4AAADhAQAAEwAAAAAAAAAAAAAAAAAAAAAA&#10;W0NvbnRlbnRfVHlwZXNdLnhtbFBLAQItABQABgAIAAAAIQA4/SH/1gAAAJQBAAALAAAAAAAAAAAA&#10;AAAAAC8BAABfcmVscy8ucmVsc1BLAQItABQABgAIAAAAIQD0rwvZxQEAAPADAAAOAAAAAAAAAAAA&#10;AAAAAC4CAABkcnMvZTJvRG9jLnhtbFBLAQItABQABgAIAAAAIQBZ2MD63gAAAA4BAAAPAAAAAAAA&#10;AAAAAAAAAB8EAABkcnMvZG93bnJldi54bWxQSwUGAAAAAAQABADzAAAAKgUAAAAA&#10;" strokecolor="#bb8a05 [2407]">
                <w10:wrap anchory="page"/>
                <w10:anchorlock/>
              </v:line>
            </w:pict>
          </mc:Fallback>
        </mc:AlternateContent>
      </w:r>
      <w:r w:rsidR="00685117" w:rsidRPr="004C679F">
        <w:rPr>
          <w:noProof/>
          <w:color w:val="44546A" w:themeColor="text2"/>
          <w:lang w:val="en-GB"/>
        </w:rPr>
        <mc:AlternateContent>
          <mc:Choice Requires="wpg">
            <w:drawing>
              <wp:anchor distT="0" distB="0" distL="114300" distR="114300" simplePos="0" relativeHeight="251660288" behindDoc="1" locked="1" layoutInCell="1" allowOverlap="1" wp14:anchorId="1F53E704" wp14:editId="5DEDDA00">
                <wp:simplePos x="0" y="0"/>
                <wp:positionH relativeFrom="column">
                  <wp:posOffset>-144780</wp:posOffset>
                </wp:positionH>
                <wp:positionV relativeFrom="paragraph">
                  <wp:posOffset>-457200</wp:posOffset>
                </wp:positionV>
                <wp:extent cx="7461250" cy="9532620"/>
                <wp:effectExtent l="0" t="0" r="6350" b="0"/>
                <wp:wrapNone/>
                <wp:docPr id="2" name="Group 2" descr="Grouped object with shape and image"/>
                <wp:cNvGraphicFramePr/>
                <a:graphic xmlns:a="http://schemas.openxmlformats.org/drawingml/2006/main">
                  <a:graphicData uri="http://schemas.microsoft.com/office/word/2010/wordprocessingGroup">
                    <wpg:wgp>
                      <wpg:cNvGrpSpPr/>
                      <wpg:grpSpPr>
                        <a:xfrm>
                          <a:off x="0" y="0"/>
                          <a:ext cx="7461250" cy="9532620"/>
                          <a:chOff x="0" y="0"/>
                          <a:chExt cx="7464425" cy="9533824"/>
                        </a:xfrm>
                      </wpg:grpSpPr>
                      <pic:pic xmlns:pic="http://schemas.openxmlformats.org/drawingml/2006/picture">
                        <pic:nvPicPr>
                          <pic:cNvPr id="1223273499" name="Picture 3"/>
                          <pic:cNvPicPr>
                            <a:picLocks noChangeAspect="1"/>
                          </pic:cNvPicPr>
                        </pic:nvPicPr>
                        <pic:blipFill rotWithShape="1">
                          <a:blip r:embed="rId11">
                            <a:duotone>
                              <a:prstClr val="black"/>
                              <a:schemeClr val="tx2">
                                <a:tint val="45000"/>
                                <a:satMod val="400000"/>
                              </a:schemeClr>
                            </a:duotone>
                            <a:extLst>
                              <a:ext uri="{BEBA8EAE-BF5A-486C-A8C5-ECC9F3942E4B}">
                                <a14:imgProps xmlns:a14="http://schemas.microsoft.com/office/drawing/2010/main">
                                  <a14:imgLayer r:embed="rId12">
                                    <a14:imgEffect>
                                      <a14:colorTemperature colorTemp="6179"/>
                                    </a14:imgEffect>
                                    <a14:imgEffect>
                                      <a14:saturation sat="49000"/>
                                    </a14:imgEffect>
                                    <a14:imgEffect>
                                      <a14:brightnessContrast bright="-10000"/>
                                    </a14:imgEffect>
                                  </a14:imgLayer>
                                </a14:imgProps>
                              </a:ext>
                            </a:extLst>
                          </a:blip>
                          <a:srcRect l="13" r="23178"/>
                          <a:stretch/>
                        </pic:blipFill>
                        <pic:spPr bwMode="auto">
                          <a:xfrm>
                            <a:off x="533400" y="3451794"/>
                            <a:ext cx="6931025" cy="6082030"/>
                          </a:xfrm>
                          <a:prstGeom prst="rect">
                            <a:avLst/>
                          </a:prstGeom>
                          <a:ln>
                            <a:noFill/>
                          </a:ln>
                          <a:extLst>
                            <a:ext uri="{53640926-AAD7-44D8-BBD7-CCE9431645EC}">
                              <a14:shadowObscured xmlns:a14="http://schemas.microsoft.com/office/drawing/2010/main"/>
                            </a:ext>
                          </a:extLst>
                        </pic:spPr>
                      </pic:pic>
                      <wps:wsp>
                        <wps:cNvPr id="1" name="Rectangle 1"/>
                        <wps:cNvSpPr/>
                        <wps:spPr>
                          <a:xfrm>
                            <a:off x="0" y="0"/>
                            <a:ext cx="4709795" cy="8086090"/>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47D9DD1" id="Group 2" o:spid="_x0000_s1026" alt="Grouped object with shape and image" style="position:absolute;margin-left:-11.4pt;margin-top:-36pt;width:587.5pt;height:750.6pt;z-index:-251656192;mso-width-relative:margin;mso-height-relative:margin" coordsize="74644,9533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nKnyc4BAAACgoAAA4AAABkcnMvZTJvRG9jLnht&#10;bKRW227jNhB9L9B/IPS+sSzJNyHOIkiaYIF019hskWeaoiwiFMmS9G2/vjOkJCdOum23D5ZJznAu&#10;h2eGvPx4aCXZceuEVstkfJEmhCumK6E2y+SPb3cf5glxnqqKSq34Mjlyl3y8+vWXy70peaYbLStu&#10;CRhRrtybZdJ4b8rRyLGGt9RdaMMVCGttW+phajejytI9WG/lKEvT6WivbWWsZtw5WL2NwuQq2K9r&#10;zvyXunbcE7lMIDYfvjZ81/gdXV3ScmOpaQTrwqA/EUVLhQKng6lb6inZWvHGVCuY1U7X/oLpdqTr&#10;WjAecoBsxulZNvdWb03IZVPuN2aACaA9w+mnzbLPu3trHs3KAhJ7swEswgxzOdS2xX+IkhwCZMcB&#10;Mn7whMHirJiOswkgy0C2mOTZNOtAZQ0g/2Yfa3477SyKbDLszOdZgccx6h2PXoVjBCvh12EAozcY&#10;/DNXYJffWp50Rtp/ZaOl9nlrPsBxGerFWkjhj4F6cDAYlNqtBFvZOAE4V5aICkohy/JslheLRUIU&#10;bYH6oIbeSY5Z4k5Ujlsppvag2bMjSt80VG34tTNAXrATMHmtPsLpK79rKcydkJJY7Z+Ebx4basDl&#10;OHAShV3KwPwz5ryDWmTlrWbblisfy8xyCdlr5RphXEJsyds1hzTtpyo6qbbaQ4UjX4x1/kZasqNQ&#10;dGtJ2TPmQMtQ1HyQ+EMWwvNC+ahbTNK0Y4+j/ndddcuwGteBG4ORwJTBK0gwzeDGsq8AHVb8OIdQ&#10;l0mWj2fzLgZvuWcN8gxB7HGLB+KgDMh6D44BO7r1OsR3VgaTPC8gGgJ8z4vJeLYIrKVlXxHTRT5O&#10;e15P03mW5iGngdcRoHuuW4JIAYYQbfBEdw/OxxJACapgQlLhV2k84CjFlRA/RtwNIR2sYGijrj9t&#10;mL057//UKQKNIDQ0+4LaPaMRZuCq5CSwtNMamokrY3h9Qf+4kxSzdDFbdP1gns6n6eJ/4ua0FBWC&#10;9gPyyW078Azuk55+sIzdKzB4flqm0jQ0rub96htOvnL7N2eHUEVwwsgfZagcqb7yGtoHNNZYGwPb&#10;o1PKGFRkLDjX0IrHZSybHqthR6iPYBDTrwGGwXZnAO/YUzn2tiPDOn3cysM1OmxOA1UHN68Di5uH&#10;HcGzVn7Y3Aql7XsGJGTVeY76EP4LaHC41tUR6hM6XLiLnGF3AqrkgTq/ohZubShKeIn4L/Cppd4v&#10;E92NEtJo+/29ddSHEgFpQvbwClgm7s8txStCflJQPItxUeCzIUyKyQwuN2JfStYvJWrb3mhsO/Dm&#10;MSwMUd/Lflhb3T7Bg+UavYKIKga+lwnztp/ceJiDCJ48jF9fh3G8ex7Uo4EbKx4e9odvhydqTddE&#10;PPSfz7ovWFqe9ZKoi+eh9DV0tlqERnPCtcMbmkcYhQdHoFD3OMIXzct50Do94a7+AgAA//8DAFBL&#10;AwQKAAAAAAAAACEAaxyjIHPTLwBz0y8AFAAAAGRycy9tZWRpYS9pbWFnZTEucG5niVBORw0KGgoA&#10;AAANSUhEUgAAB4AAAAUOCAYAAACchy5HAAAAAXNSR0IArs4c6QAAAIRlWElmTU0AKgAAAAgABQES&#10;AAMAAAABAAEAAAEaAAUAAAABAAAASgEbAAUAAAABAAAAUgEoAAMAAAABAAIAAIdpAAQAAAABAAAA&#10;WgAAAAAAAACQAAAAAQAAAJAAAAABAAOgAQADAAAAAQABAACgAgAEAAAAAQAAB4CgAwAEAAAAAQAA&#10;BQ4AAAAA5YNwxgAAAAlwSFlzAAAWJQAAFiUBSVIk8AAAQABJREFUeAHs3Vmvbdl1H/Z92ttXz7ZY&#10;ooqWTFG2FDeBI8ORgjjykwNJL0mcRxl5SPINEiAvSb5C/GDkIbCAIDBgC7IVQALiGKAsWzJE2YDE&#10;RhFVbKpYRbL629/T5v8bY42z9z11q9hVkUXqznvXWWvNNeeYo5tjjNmstbd+45/8k9NV0tbW1mp7&#10;e2u1s72T8/Zqe2en8i7s73tc6XSVf6dV/Oys3ir5W1vbVX4pevb89PRkdXh4tDo6PDzLOz45Xt27&#10;e2917+De6uRE3aVtbebfJO3t7XX7Ozvbq0uXLq8uX76cvL3UA/cw5+MqPu03rDUu8FXWARdJWTRO&#10;2ePj49VJDgndOwvtnjuOjo7S1sHq+Pik7ndSNxdV/uLF/cANBwJ7eOOBepK8LfzM/Qlc0o48bWyH&#10;1zs7u6tT+AGSpJy6VTb59+7dq7JornZT5jj5RXtgaWV3d7fou3Xr1ur1119f3b17t+pcuHBh9eij&#10;j65208be/t5qP7xEn9T8CIfxb2lzcK4Cyx+86dSyL3pSXlIeDXPtfvOQr50uh+f9HIyF3OC5fcY3&#10;+ZPUkeiHMmkt18erg4PDyCF05zkeOqQpD8YZbQs8z+b5nKvSUu/g4KDkq/ju7k7p3OgHvnt+797d&#10;gtsy6z5C5ni8SRfdpidFYNrVf5re08gtehZ6PNtaeHGibNJ2aNzb3Yuc9gtXekLv0HKY83EOtO7n&#10;OZzAPMqzV954c3X7zp3VK6+8uvqd3/n06tf/6a/XNTyH99VA/cFfvWqdFkmuMx5eneNAc+hc5tnt&#10;3t7u2bWLkXXrYOXUc/mbqfUQ7PvzN8u8H64fjDfMmi+PPfboit3RR9hVfVX/VA+NbNNmkn9//+x+&#10;vLYzq7LxH/jAB1c3blwP7NuB1X1E3fP4TDv6q7Z2dvbSXNtN/Ue+NPXg1IfcNf9HPFNuzi0nZdcw&#10;7rtWMWAGrmeb9G3W9+ytqfn41vxvN+e91p93wk/bLWfYll+N/OMVShbuL1y4mPzYyxzkwy6xsdvb&#10;u8lfrW7dvpVnI6P2FfhJn+7GrrGvly5dKh7fvnWzbB19wNfTU7b2aHX50sXVU089ufqt3/rt6M6l&#10;1dHxYWzn4erSxUux23eq7MgHNUR2GjtMxnAp4AgIXLa28xtXON68cXN1/fqb5XfhciUxyE5oUa5t&#10;bOx39Ewbo2/ASTux6cfBhS56zsZvhUensftH6SfHR+MfFx+VMsrRYYnPwzcxxHHindt3blebFy7s&#10;ry5cDG/jE/hw8QB81OVjjsRcgQ+fq1evFb7HR+mX8RlwSivl8/YC5+7t2+V30PSlP/uz1e98+tOr&#10;F7/2wurqlSurv/E3/qPVhz/04dVTTz5V8UfxZvFRp/DnnyID9JV/im+CLx4fJV+/3st98St4ifng&#10;OrxqWovUynN/diTb9Wa8k4zyf/tpZztw7wT3s/JTt8HVX/LU/m7K4yH8w6DCTwE40jX+1XP+dRdP&#10;U067YLvGR3HUNn2Rl2cnqcOblv/P89aj5IRmvKdj5AX2QWgWQx5FBujv65Pgtp+8yCRtdiyxXThp&#10;V7x2JTIYe4Kv4/89r5gx54vR//3ogiRuOEjMWPoQ3Ohbt9c8342/EuM3fXA5qNgjRSuBf/nK5dKh&#10;O8Fd2eEvPDq+EceEN6mxFd4Uf4O/cuieuAXAC/sXikf0AB54IdEHsf1u7HVAFT7yp//Az/H1r39d&#10;duXjj/jfGb/YgYODu3nayCsPB+lQzJZDf5UvzTkXJUPyYqOk0t3ARX8yS4Zkxp8ZqxzgU8rCD+0n&#10;bFDsXNm85Gl3aES/JA9c+YObe0meYz/9TzvgwpWMxe/ifnXkKzeyB/tO7CLYxkPsH72U0CtOhefV&#10;a9dW1649srr+5hvFa+3Cu2NZ4662LxNLamvyClj+aENbYhx2HIwbN24kvny58unGE08+UfX2I+er&#10;V6/G5l6sfoOG0QNwJkZmdyT9RuIP0GCMKGlD/5tUfTa4OnuGF2CTL1DXrj1a5024xdv0M2fjHjx0&#10;bKaRZYhc+udB+s56DDf8mHra3knfd5aqjSXOF7OTgb5x905wi71Xr+yFtqND7qtvZvzC5uA13dnU&#10;H22C64xnDnJ3xks6IdF/efoTedJZdVzLJ1PlxWV//Md/VGPAD33oQ6vHH3+ifemCPxzIZXTA2Aoc&#10;bQ6827Gv9CzZJd8b16+vvvLVr6z+wT/431YvfO1rRXOPXVuehWD9gf8iT7Y3/w5i++ElwXPorIwf&#10;1j/nyX4AHWh1SPg48WxldHZdPvzz/eXA2KB1q+eFsVU6/z/8j/9T4sunqv89+uhjq9uJWSU6zXa1&#10;TDuWNJ9D1vqW2O1iYlD26tVXX1k9/9Wvrr7xzW+UT/3wRz66+shHPrx65JFHq/+V3wlM/QNMMDpW&#10;3q286TfsCBvkuf7jvnx9/NFufP3YyHnWfbztz9TxzCGJMSR9mO2Z+amxt+DVnFTaGbrgwv7y9eIT&#10;XFN+bJU22SJ4ocs92GLymUObmJAtExNo3/yWOE0yX8gvwhMOxc/ACBLFLziJz9gUMD3nq/mhi/FB&#10;bBreOIruxGJ37t5Z3bp5c3V3saPgViwhFmFnU7Z8UewgGw7nmjNLvnYrBR84gengE7bCSriimT3l&#10;K5Xhi/mAF198MXHMSzW2ELfC79ojj0T2j1R8VnAD6wzX1CUH/oSfwhN8HB0Zfva8IbqNe1snPBvZ&#10;wq/8d2iT4Aiu2Mu4h/4Ov0c+h+bX0q5n8OGrwBuY8tAEBn5rW3n19YhdefHp4+/5LLr/3HNfXL38&#10;zW+uvvinf7p66cWXVrv7HbsXYqKBDkdiHPsiOf3oW/zdTvtvSZH1JGMtafCvm+W5UuF0ZQXhPs/f&#10;8FEaUINP8YUqnC9fpd/6p/mS/DQ2fCxY4Sl+0blKdU/N5EWvSgLpB2SRvF2x50ILGep7ZI3+4nVD&#10;Ka61Pw6KqTfXy+O3nOjQO6bB720Kwe2dUnrfOz3GgkrD55BevMVnsE+if5UWPCa/M9tezvXI6Lzq&#10;7ATo1jKOURbK4q7qBzv6FZtxocbTF/djO2KTzOuzp8ZPKsCF/Nh0tqlsYOzWvcR76XGFAlp39sxv&#10;6K/m63su2Vj98pWriVWvZu7gao3XxNSes5nGa8aJN67fWL3+xuur1157rebxb928FRuaMUzGPOY3&#10;nnziqYwXzKeI/S+srmRc/8STT5YN0i+7D2ccnmvjJHEbm1c2PHllN8q/tMzBYaPYOOMQ+DR/0vdj&#10;T9gI49WhHd3G0+B4Jk7f1D22oucd2maAZQ7nbE4l5fEQ7+g9vseSxm4exk7dJfH4W+O7izVPcCPz&#10;LmTHRqGHveRv2B9tsVU3bl4vG8fHwv9ixlBsbNvjeyU/vL2bMRycq37kw2+wjbcTI69pbt9tvobd&#10;Ys/5mElFL5rpQv6ZZ7l376D4zQ/Mc/yS0Mr/S5Pn7ABj+jMdGN6zpep1me3QcVC+zHPPjEX1ffKm&#10;Q/fuHkQPrpRP4SskcNUHh0688Pzzq2++/M2CY1718ccer/JwJnttzHhNnR4bNZ58pTJ81vjKgkuP&#10;gg8+TqIXDm3rN+DDU/k5lPV8Dv7D+ImOwhUe+C4Vn9O1jLXVV4duO0v4P7E03RmYnik/58HD/Bd9&#10;p4/Kli8L7+kjOwmsWAI/To7Dh52eg+HnzFVYy3FWl/7NnBGd10/xAx4SeHhR81ShjfzAn3xlwLmW&#10;MTNU1UV/+fTUW9AvnS14ySubnzJS+d/wQhvja8EDw4Em9OId/XIoC1dt6UPGxm/xnhS7hJXCgVyN&#10;+SP/7dIQDYFJc23yV3I/yrGF4fstVIYG0ZDy3DHEq8eYToKX50OkYE2QPGlT6PK0ifBibOqCq4zu&#10;6xkF6PaK6jPhzTMwSjnSJoexu9sB5aZSK7PJm8FBvlT36Ep7rrUnOWsHUuc5q9wcJlXgr1PcDd9S&#10;qTryxTipGuhHoCbq3nzzek1SM1wCxWtxDiby8Ae+Dmng4nm1HHiFRz29/4+y69TlNpVtk09T7gz+&#10;Bg3TtjLq3N+e+4VP9z1v+ZyezsYBPKGSa50Eb4zFwBxaneV57pqxJMO0lM7akyn0R4eHs7I6ujKu&#10;5+DwXZez2uDH0AkHyT2ZlnyVSx28Kt3bkHDzL/JY2jneaqOhjaJtgWPwZBBiEhlMzxgy+qwsuHST&#10;HsxENeM5k0RoKVwavYd/3yMOkINEJpPowp+XNPTfTy9ePJgH3z5vBIrN203Y+DwwNq83y2w+38x/&#10;eP3ecAC/W//bRusKLYPcG9ltm6hK28kX0DuPjARGbJt73aa1ZtGdlDvJIq9nu8oJvsumrusLuj2/&#10;a3InwbwF4FjvIrQmnGIj4aaNxjGPAr6DR3j3JLWF1CC62ku5mQQr/5D6gr0KolKiFnCbQEgUPuBu&#10;HtV4/sBDgDq0Tn7RGiScgTrDawps9B2BcRqpJyYG4KGewDmjqIqdtASvDiLTXniO3r08v5KFoJow&#10;yGBJO/qUwZZBlkXDN19/dfXo448X/K986Uurz/zBH9QE58c//vHVBzNYsPj7eJ5fyCLjaeoWzni5&#10;4LQTmCIJSZsOid/kf9iHygsf+Sk+qyYdzsq1b5u6LbnWg5q8CK3Np3Bzo44B3vZie6vBt/ljQWoS&#10;OJUwPddwhN/kjwyVUVI+vCo/96rVHxc54GOCgi6Vehd+yRdcL3p5MfLXhkHs8XEGvHiSg3/Hn3t3&#10;LTKu7RxdMyEA5uHuQXBYD9Z78BEckobPp0HFwLzigrRfcV3wns2Cr736ag2w8GEm+0q/0zZyirf0&#10;J4MBA7zdxI706fQoC5DB4U42UCjjoIsWkKcPqJ9Cy4ARn9I/0k83Y/adwK1i4cFO6DLoRnfBqti8&#10;ByXg29BgkGWABm+TIRaQ6b34bS+ThuIaiBvYkJLBY/WxwJx4xzk9K/iI6XryuCeJmw74LCIsuAZT&#10;2iVPeFjYN9jCy4Nck1WgFX8q5s4zMurYUf/utro9MNab78Dr9toGtT5pv+89B9MBV/GbOE4Sx9dA&#10;Lu05S8qZDHFvMIs/UtEcWOBKnt/Khhn35F1H6KGL0/aUnXu4gWNgS0eHnzWhlXZNBrzxxhurN7Pp&#10;EK8uPXKpJjiKP9pJnZkgQhdbzaZOzKsd+eTV8tD3Gyd1tV9lcx7c0HK60ORaGnxx1vUcYIPjcC1d&#10;jJ1LgSpTbS/PCn7y0arPWfxVT6pny5lMBtY8V6bsRvrHfvqMWN4zeRKf1vod2502WubhxVyfdF4y&#10;qjz4m23KbF40XLBNMODz4DM0P/rYY9mgdGN1MwsbeHcl40XpjfSdFzPRTodMellouhZfQG7sxdAE&#10;f7YCu7TjPG2wNzs7mUSL7I2Z1GFDTFSaEOIfm8vV5MYf/N64/fN8GUbgUfEbczfTQx5tcuN9eS0G&#10;eemll1bPPvts9VE2l/0Va/K5Us3FpJ/pnxaHTQrrn57rU+z5m2++uXo1E/v6qUXkxx9/LAvAHy2b&#10;ob8pP32ybUHfux5boC0wlZ8Evvvt7V4kVLYWKBZbpP9PHfbJfAjfAK56tZEp9stkazIah8CUwNb3&#10;J23qMDuS0gVbfuPcJQe2u/FblRe7OEkd8OWDta3NXA8PnB3jFwcWGhyHKc/+dFsWJXt8gNaB7cw2&#10;i4vhQT7oHX6in+9HOh+wFbssGWfsJXN3Z5mjU2BJBTswalyTPDDFTfA03ugXFGzsy6Rr4sAvf+XL&#10;tUlRdYsBxidXLl+pRR32VYJPzz01/ceZfJbCmYpv5hm60QsH51RcbS1lq0L+nNE+vE25KpvzwHHG&#10;F2ngpaL/Zyl3xTc4ioPISp6kDbjIm/nXM55W/NfLl+Xnw3v1J4FQvD60gSmbMxPXveup4o53Heq7&#10;C5D8ip0bTJ8WZFG5HCW7XB7R28OlvyR/NiyITzup0NWybrEkFw+AP4+d4fE+TfTsQelM/x/08Fvk&#10;NczQbNdG4jfzr7X2UPofmxR+YQm+i6eOT7LGYA2jM6tPsg87cEu509OM6YBKObAdYsq7ga2+eWOw&#10;5rCoVH0l/Y/ds8GOva6Fr5wt2lRMGhj6yWxWuXEjC9RZnBbdgTmpxgCri6vtfesTPTc8OqOP9vqB&#10;cXePN+GqH7OH0y/ZRPE4e4U2CQ4W9wpvVKM/CU35W+ULfnzhLDhupU/XJsqo5LzYVPSHTm2htzah&#10;A4RXlZc2wwvzQkfBwfhhZ3fGOr1wxQ7CF4/wztwFfLR7EF+L52j3DMyeN287r00+UExu7MpWq3t0&#10;ZKyR+BoeOeRZa0D/1HFtPMa31ILb8CZ8xZ/pW/h3kr4JR7iyrwFYMC1iq1+LbTmD2fLP87RfY+W0&#10;fxJfI7GpeFd8Dgx0SXSBnuBPvbSXpbtanEdD6pDFdtan0EiOdJqvf/XV18pHXb50pTYgWPy9mo0I&#10;FnW1b94M/bUJgK3PdfnL2GYLocbF7SP1hdj80Dk4uq+Nu6mjnkQmFZ8UP8dPULqFz2lzRx9Y9B/P&#10;HPhVfMlzMsJf7Rj3OKd28fY4z0vOG22WLiQf77cyFld28Gm5Nm55XPyviGbh7ZQr5Jc/IJ1mznIn&#10;ONKnWruDw9Lm5jnIVa3BHU+nTeVG1oMzszN5yinvZZCSYWg27pbqWfDQf4YP4JFzPceH1McrvCUL&#10;zzbHsSWL2C6wPCvbknLat5ZkDnHXwwKY0zRaGfmDeMycBIHzCdPrP2I2DuWmfO9klNOBAadPsSmd&#10;NIpUu7orZ8El8OzakIaBAi4H5a5V9zBP0rZOY3LKIHVW3j0r4tOBesLGRFYyw+zTXMCx6ERbSKn7&#10;XGP61JUHfgWMqeO6BBamFo1gbBxVcfmjnPLSlJnrghEHtJ6MTrkNBVLOW3C1SyI0GWhIlMRuf87j&#10;lZdfrg5E8Hhq1/+lTNaqo138cy6cY6gEjPVvwXcMDLhFi4uNNLjPuZSX8m3gOXShx/WcA7HwmOcm&#10;yjo1Pq5Nwnad5qF2yHECyy6zlse0P+3Af66165AGv8Gb7NNa6cLoEMMjSK0JLrsh7FpZ5AsHddVj&#10;0GcgBF9Gb7OtabMM5IY+qs85TCraOLu0MfhtH68DcXlgwav1+7CqqofOzcWSKXMvuNjdZBOAydWD&#10;o949gycP03vPgZY9XWkbsdlixBb9ovNvJ4u3y9+E8v6+Ht2no+iVmu6+fic9VGdTTfW5udfv9DV5&#10;JydxkmxX8bNtfUNf2/3ZuKGPv1ObU+/h+b3kAHvNBgtMYl8jOIE275+opRrOk5L1XnbMehuYzNjl&#10;OOOz3kI/vCHr2VaCRnGDyWr+fPRh/JcFmet5O+kDH3gqepI2DO5iR9tur/umiRu40C0IHB/lWc5l&#10;hVPvNHGCQQVcLJpUwB6MTXiz2+DRSakW/pIntf6nD3QwVHn+nMUWS5l6kG6v3zjYdKlwTvtQP7uX&#10;n0OAGIyr/PiNGmTgFdzjG5QUsJ4cGxDhfQd4JxlQokd/slhm8OTAm3uJHx7NW2F3bt5Yffazf7z6&#10;/Oe/kLepL63+9n/6t1c/9mM/VnUEmRYJJItifNyFyEAjaIOgMlvBwRl+UvO48eOrTha5zUKUhePN&#10;hP6CkzOaHJtpfOY865huvXB6xv/UL16msjMwdGXgzbNNOK4360+78uEuFaycd0IzW0N/+HawKezJ&#10;VvNi4FSl/Bm/LS6dJP5q/FM/1Qx8m5f03cDLREAGk+GZN+7oySb+2pg8A0vyMRAw8ANbWQMssrDo&#10;cymTjrvRX33iIIPoehMkDaPjkcSLpetpw9uLp4khun/14OWJpz5QuB2mf4F7NhiEZ2JQg9FwuUjT&#10;V+BAVpNez5dJ7K6/mN3oF3IYjFf7aQ8NJsxrM0LGAt7mfeWVb9bkOj3TNy5kJ75+byCElyE9+HVc&#10;pA19sX3FmkfFq5QrXMODmuyMfLbS3qTpR3BgnyQyEFcbh8iXlCNndOn7+LgT2unx0XF2Py/6pbh2&#10;8/8slRy0n0Nyhi++yxo90FfwXFJHW9LgyPZUCmzlpi/UdXhSfSr1lJ/JIc/Eg8ZBbLB7NNGdgaut&#10;oRP8xj+NpAw7C9dHHnmi9ON6Fhm9mWBh0cDSTnJvlbK76oGvr7jOn2oTWxsmM4HaaiRtdrvabp40&#10;j/q6xyuDT/WzlG++dd8e/UKLiRH8UnfqONfgN2MfOtl4BJe0p03yLD4ET/XhDk95dSz2HRz3Mb3N&#10;O5MLwUUqOAs/C4aJOzwO7NK3KqNs86Pr3M9veTUZHz2vdnIPLlxKRqGJbMGl45s4Nl9Pa/ynX3g7&#10;AoctBr/yyivxhTcij8PV009/rDbwPP7EEzV+tDgFnqQe+Pgirxd5XTc+cDGO1GdNNilnQujV115d&#10;Pfl43jzJs8OlL8JHGjrmXJnLnwflbT7/obxu09GoLzzYpCMaVXKJ8Dazw6eeKKIvD9P7lwMmwT/3&#10;uT9e/Yd//a9Xf7EBRmzFth5lotrmOLrPF9Yk/rLRjj9mt33B4pt569dbj+zWpz71l1bPPPPM6sm8&#10;uaXMbNiefo8T4Osrjsmf+7PzwjJfAdM+e6E/O6uTTtznlNOuesrN3EfbHeMqdq/7LQsKBlugfKU8&#10;l5SbxDfsxA5I2prD/eCn/OSPba6GUoYtO8rGziBT5QtfeCw0gMGXrBd4xbLLXN0GHpnAK39dtC/P&#10;u177IvGkF03atuWtPeOLJD5xJvRtOqvNNZGbmEN/lfRLeI2vqcz8GbrQkJuSobmXmoxPe70h/3j1&#10;cr6S8WrssEX/1oVLNS93OTHQ5WzIsYBXG2gCo2Kb2NKaDCa7VX+5iggmFtDuyGVk42yuE/2uPRc3&#10;Vpyea2nmT+tm+TP10Ygn6IZ/ySFw2HW0SVU28PFyM8l30Hm4ucbTDPKWui3/69n44CtP3tarec7F&#10;f9Zbrht+dhP2d3QN3rsB5ztq9LsrXLxUNShXNLTBUveje4rQAv1x+K4oiTi6mqeu+m6zvjLY0mPk&#10;fp6sByZyeKdEtu91WlSimilxpg+c0umFts32h87vBC8wWy2bltLXXFa71Wei/5lHPd7rPi/OUWZI&#10;P625PfO2wcki22n6rvFcCly82HX0O/2o5itIN8/I+87d27UgWX0t8Ri/YRwxNhkMcZexl7I2CN3K&#10;uJzf6UXbvLUY33IrC4m1AVhfDB6np/nSWeDdzFvC4vtYlVr8wytt10JhaOy+lzFN8NMWG8NesBVi&#10;P7aHzRSznqT/6sOe6dcOeNdYMm3Wxt/UxZ+OefPyWXCdzTfw4c9mUZZuGX+WjoIfhhvrCHnw1Lh3&#10;37xOxrBosoZRC1OL/5v1ITTh5fgTvJbgWRuXt3pRF90lg+Qr3+MCi2hZ2Iy4kpU6/dUIb1db/OTv&#10;8GXkNXEZH7ydjdneoq7xa/wEvuFV0Vj2TC+NHmUMUTY3z+AYaKW7cPD2d/naot/bpb1+hRfa9bwQ&#10;Awj+/EpS6Vra4zvgNone9IbcrKFFjy5nM1GtC9DNhWbl4ehrFy9nfQjd3j5/KmN58Yq4pMdFvT7k&#10;rWJvSZMbeQ+8S3vZsBT6JfloQ/8sRON/za0kX6Jbe2E0PtEZaNOZ053mrzLy6Ri/pJzxyMQk9Ig+&#10;opGMa34hQPwrfuUsDT+cwUC3Y+bS5AfbwnfGhtrd2u1ynhcf4+d8YaHaW2ig2weBWWVy1rdqLByc&#10;0KedzdT9LHglHy5TtsqkHflnKbBqnSDaoU0y0F7bjdYh99XG0la/jdyL+ewA3mtHAhn/yWEWd8lI&#10;/YoFi9ferFamN8vtbfVmc3MutQ67ObCujr5JZABhxLeThjHnz4RbShI4BR8ji1leP+9X9bdPEuCl&#10;w0FIe/WcwJTDpA0cKEUZmiitzwkyqA2vd1MIwHwST4rq9QCXCpUsWgECtgQzbdlh7t+kYeI8n3z3&#10;g8uclZXcz/WUn/OUnTN8J+lQcPNsU5mnDOGZSB/FUt7uUztKBZ4H4QMjcTWfmHgkn3u24wccEzN2&#10;Dw0cuE372p78wcOzzeeTT1EnX53z9SifpIw2mgdrXqR6pU3eIH/gTOA5deVX5yy7vBjYwNVOdbDF&#10;0JUzOWuv2xiYg4tcsOigDlCTGJidBFZ9piPPGVSGWP2u22U4A58ZdR4+mJBSxqG8zhvqc88RdBBd&#10;NCBSO2Dkn0THwXFsJuXhI+HDODE094JDO33l6nnyORzXJlDpgn7hre/HHn189Y073zjDb7Odh9fv&#10;PgdaD+i/vrHWa7KS2qH3M2Unjf7M/Q/rmY6epwXt+kz3i+lLzY81ne7PP1Ov88YerMs/+Ir/CtfT&#10;p7r/wGX4PDJ4cM2Hue8mB5rnkYXo3o7ZMogmJTpY7091kW0OE+nOCYJ3s/DD9rn3tq8F2dantp1s&#10;IbvKm5uY8MlYQXSVQUDaoQEnWSj2OR+wBOSe06FeeFNC0Wo1KPZktudiEF3V55UnELOL3wDH86v7&#10;VyoGqUBy7Dbagm99Vmqx29XA5p/ApH/H2THZ9Cw4oBseBSM0Dsylbo/HVZaBhrbz3c86uAPXYAn/&#10;atIFOsrnbODiSyXK4MXtfEK9PqGdSaU38vMQ8g0C9vM2wm5w+OqXnlv937/5G1nYeXP1d//uf776&#10;2b/611a3s4jgU69PZpEnCECkAnLBcvE1Mk5I0sFz2gBT8+XX8CNw3Vd+nknTn4cXE0yP35Mv2B5Y&#10;apUswQoMz6cuePKkmdSrG3+Sr960bSAkGB6fu2mvCj76AnvqAaEd+E57A8sz+fmL1fWcThZuS/l+&#10;rmSnmkxL6YGBbkkscLLrDRdvWHRZtkxcUzofeOoYuBXv0gf4EnopBqwJh+T5+Qc03Vsm4lzTmU79&#10;CUvxoUHw8Nq1OHE/g7veTdy0aK82t8UG+6y6BduDDJLFkfhM1y4F/5ok0EDxqTix8LyfDY2ePxZd&#10;mwSGOIVMTC6I45/IwhS87uZNYwuMr73+WnRnqz65+YEPfKCqkh2YNTir+H+xKeHh8UFP9ioIjmPk&#10;Vm/YxA/hq53RI4PBJ0LPBEb4F37eC64l9/DPGRzlnWuyIzyln7sl/0DwLLALr8i37VTHv5s6oF3w&#10;8qeanb9gUyJnfCFTEx71Oe/IB58cIys8sMHFpk/XDuW1BS/nyQdTzKv+IfiB7bn8iSeLVnVDL9z8&#10;kybWBatoT13x5WtZ9CM3evNo3iY11qBXJlHAHnhpIvfdf7TnqPts+NlMYDvAkIpHy5m9H5pan5u2&#10;sKXw00ZPIOwUjeprZ2C4BpvNnk3F6AOr3kAIvYVbG9uSw8CohePQPvDwbmibMp5NQjtbXOXShn6t&#10;bckzurOZNmHJr0m9wJv2clHycPYPXDDUG/kW3PQdfopMBh8TOd/85sslK/J5+um/sPpAJn1q40L6&#10;Llg1sRh4MxbRDzGgNuzQhbRJVSuuin4bI7Gf0DIJZOLgZjYMfeSjH1k9nja++dorZ3xHj6Rsn/ui&#10;KMklPM/o7CI/9H9N0OPX9J/zBFW+AlLKzoS+LPx8mN7fHDhKH/vCF76w+sKffGH1qZ/6VPUl9tp8&#10;iz5p89WdxJ3soL5jIwYdd89m/knqmf96LG/8fuxjH1t9/OM/XpPi7LjNNOYkJHXaJuojax+mDcck&#10;fX/K6l36pjx6JX+ejf0um1f9OvqWs+f9UkD7N/aj/FjyJToZKOXXwGCHB4eBDc+B31/CYFfjY1J3&#10;fKKyknKui4bQUZORygaudC+wPFNmxnDgz/MqlD/KyGPDclN9aZ4tTdVt8WKxv3wzH9h2v22ouZ6K&#10;B5VJRW/Q4cEsWvDXcAYHrkNH0RzbXv6+6LBAvZadOvDX322+8fWFF198oTZKibdnXo5PMuaQ2G8x&#10;jTy4VLs525CmPXjSo+Jdyhdv044kT12T+a7JqSbNo5vO8uC+HfstGYfVBp+U82x43L52PYavMdZi&#10;79WzcFspsApe8Opz39+M7kvgZYhRsjmO6Avuwp+iOc5bLIO/yjrm65AF4Hv5k3ij0vjzBdbI7nsB&#10;/b3W1ZckC15RjbckspjUvqJtQRWuOaXo3FIgIqjrnk9PnB9+++IOEOkdVSoS7/JeLMrVOZZMU9/2&#10;2dtv72Ua0RXtaWj49U5tTtl3KnP+2fk65uvMN2zV13piv9I/jEcOD9PvwlNjHPojTkrRJHGdfrmO&#10;7+SW/8+ZvdAf2UAyHbGKr9Q7PGQr7tQ4TRlv+Stv3pkd0M+9yCM+M5bjF7QvPrbp0EY7Ze7dtdl3&#10;v8ctGZPo0xfyOWhfumHbtG38V5uI0scOD9ef6N3JRnt0FR2LXJVnd7Thmi0Ub8K7rtnbJGXEkcYc&#10;8PKWrUVzmsdOzQIufFKgY8709XuhTXnNGQfUfH/a4ePcS2hkI5pvnTcxL1sGZ2V8eWM+qYxHeOV+&#10;fB++lk0NfPWNyQw7yLDtdttBYwA8MPfkiwyb7ZKjeJ49haPnbKyfE0OHNSdpNnTXBoqgPGN29Sc1&#10;3W0n5VvsrJ+PKPwi3/yz4M3P1BrFYrfns+7oqvg85SVly87m+ji8O7l3mEXeLPCyvfIiE3iLT25n&#10;XHvr9s18/eda/WSZLwX5VDQYlcAMfBsO+EjraGw2XltUR7OxiTUm/CBv5WrBNjyw/kB/bWbqT6y3&#10;X8AHb4LDcy9fJZl+NzEGnqh3eLjIOTSbzxufpX2JTCQvLcCr+lfy6CG8pbFMYM+4Tb66W3FC9a/6&#10;bPsbz0oXUr82GgTWxdS1AazWhoItPMzJaa/6fvLIofiS/sXHj95qRx+BDhxsWvFS6XZks6DY+KZd&#10;8MgGLR6WbqQ8+Xpm/CXJP6uce59Qv6/ulFE4ifyGV+7xhx3ol2WaDjDh7ayfVYyjT7gvR0wRU5Ei&#10;tWMe1q4FAfhmKkSTQcDl2zA9AAeZ9XltEENmtDSVUm6SOo10G9zJn7OFT23UJAImhoEt8BikELrK&#10;J9YX3lWnVq8myqJUgwOaHM2EZsTgz6iBicnS0K+uw30JKGVKgCknT+oyTXNfV/bZM21MMO95CC8e&#10;TRsKDiuUlV9HrpW2MP1YBtk6yI0I2m4bk3GUCDzCfOYvfKzqjJGrYDfPydLErwBXqubrCo3Nf201&#10;3k1rSi0lGk83m2Xc4wVcmx456ySfLD3jgJzlSa7PcFvyBo5njik3ZU9PW1banDKKqT7l0dd860mx&#10;zfaU4SRGdwZ3ONIFOPa1jgKHZYARROSDBbZUOhA8GAp0SJ5Xh861tqbM1JM3A7QpX/CagCoP1rQx&#10;MJzllcO1MJ1/0sDvycZ10G5QJLh+OgPMjz39dL0BEFKqPsfyML13HGh9oyfrvr3ZGplFnA9M5Nz1&#10;H/j4hyKzBuTBlL6iR0KThdzuU29DfJX81n+6L7HpBbngakYX6rT4rmpzbYurdPIGpyn98Pzuc+BM&#10;wgQTu8PPM5v1dTLjgQxKLcoeC0KOohtWD/1P+WzKS6CV57n2qaVY17J3dgOe8s33ssCToLIGRHlS&#10;wcsh38Jf907XCxlo0AfBqgsDIB6UTgpaWx8XhUm7cz+bqthwgz+6XDglSDbxrZwguPylBtLm+BKw&#10;HWOb4z1a11JMPITqyQNn9HDOVSL5YChbjMM/127zrPBMm+q0HREAd77n3Uz6XXyXAaxYwwSOMuUr&#10;ErgbIN3MInBNWtbPQlypOOILX/j3qy9/6Uv5Xbovrf7Kf/BXVs8++2y1+Xp+p+uxLLxdygTn63mL&#10;wcAhCBQOMwCZIF1kVpNkQbfoCE6T3C9DjcpCQ9Oqme6zVSblyJ4fhLNnfObsKj6O/NSd54CpN8fY&#10;HzhupuJdYKEbPLEivaAPFoXUN7iolHLuJW2BVOdc21CIrylS/DnfTiqWXigP/0pwqQqN63xCqB8m&#10;L8+8EZ2NsTXwK1rSBt0yoNzLQF2CiQXgine1s8DcxMFCvbYNeHuAlt//DX01QEu+382+cSO/Xx1d&#10;UM7kr0UcAzyT13aQO/tMrN23QzdyDSRq0jD1BsdcVl+Ub/fr8Lni3CjuYeKj09OeHDXQu5bJz8MM&#10;cnzJRp1p/0L0Uh/2W1smwvtTVQd5M+qJWjS2c9wOZ2+/SzW4v9eDevZFvEsf7ZAVl0u1WTRn9+I3&#10;9/jpuiYpUkeiB+Ii/d5ACW8OEkfqy2KuS4m51JH8Bj0dU2Z722bTlik6dnYy+RCY6KqFtaK9fbr4&#10;W9ma2Igcqz8GL3qMhyPKhtsLoXg5NqjLndYOdLhowzNl3FfZyJwMzvpN8gfvmRShE9VgaMEPclQX&#10;fIe0mU/+8tlDuHl7TR128LF8Pqx/Qyu/35eB6etZrB+dqT4W3ik7m360Y+Km22oegt80pA9Xv6Jp&#10;ndDRE3FtC9yDOzpZ/cMn+xadiHCrPbXXE29tq4qORc4FPTwvPJInlf7EQo1c5MF92nKWTH5UmfI3&#10;qbd8UstzdNAhz6UaXEcvyL59ysi7YSnvGBksTVRd8Mq3bMBTdiYIWga9eEEPTHTROf3EG79f+cqX&#10;C7Z+/eyzn1g9+dST9bvtQ99s4lBXMoY4vhs/mTaaFuOFntzTloMumfDZTMoeHRytnsrmoKc++MFa&#10;AAZD8qzP9beu59mco/lpsx79aPwJMeXpm/T7aRpCcx5+4mlvGOg34tZ8ub/qw7v3DwdeiQ38N//6&#10;X2cB95naZG3S7anESBY/bTrUp8RdfIdkw4zPRr+c392zKePH8nMaP/ETP1Eb7/idbybGMnEomXzk&#10;O8fOtSlpG+U5vaEjm4f8Ssm3mCjGkcaeu6ZnU3dsgI7HHkv6qsObZ5PEG7SZPxD/Ssqoz5ezsfDg&#10;89qfLnGYMmxGzOCD5hAHDljq12Qqvxw42pLO01f3cAlcbfvUbb3wEHtUz+QHHn+0mZSHWy02RiY3&#10;E//IS2YVU1e92UTqZQqxExrJr+uH9pQ5zhtgeCqPrzL2YCOl8VPm5Nhc8eqb2aD1Un7v95X85q30&#10;zDMfz1cyPhgb/UjFkTPRXXFN4O+ywSaqA3+TftfaZCbZeanuDZaSSiZ8dA5fI3Fv4npeClAfj2eO&#10;a+rgo7JzoJkfmHv1clP3g08Qqzbnj7JVbsng86RqMzxwFtfhm35BPnC/evORmovEJ3pkEeYoK5gT&#10;6y7gvuNTNC91mlcBnMvuK98xoO9ThTPeLf5Cn6sUvg6vz/O4Nt5GVuRJ/y5cuJw4BJ8z5k3cOpva&#10;wCGuWtxIbAOOOO6dkv7+zmnB750LfU9Pz3gQKK5PsuLqk/AWVKI8DTv33006z0u+t1LMzk7aoT/0&#10;sT4/XIuVbdO27vUY2mLrThaJ2WhfooMOGYqvMdsYyT0uWoSqa/eeJ2l/kv42Y4X07Oi/L3zeKB8h&#10;nq656sXGstPG7r4UUIIOkL3gMvbyMF96PLyZBbn4j5s3u60DY7LEhBbrJP1OzG68d/lyfxV0FbcD&#10;NzaybNnp3bNxMD6UTUjfpZb6NpuIZz3nHPy3lq82JI+s8KW+YJW+rq7E9xhbg0//hkfsQXmYbTFo&#10;27gaewSGVHY4cI3ZBsf2EbG9wYUNlsZu1VvNoWW8ZfE6/HaG7/yeedERfzbjjQu+SBWbTV78MT4N&#10;bDioVwvcsVHagre3LyX0jA7NoneN2cOnkb1ycHAU/OAN/uk+fl3NZqBr5V/5KPMSxmg2hBnLSvjm&#10;rWO8FyfAofxv7Ju5EjjwhWz+7fhvOqKMt3hr80B4WOOP0FJ0LfzwAsDgNbj6oomF8PpN6fw+9aXI&#10;rugPD5TFD20fRVnHV1igvpg6vTCasau3djPugQNalJPwHU5wwCt8BrPi38A1jqNzyWre8RmRx2k2&#10;xtML61fKm83Lim71g4ovFj3QhrH8JGWlOaPR3NhR5iNOBCdJ8uhUvv1e9zvxqYVT4dEyQ8ckMpo6&#10;7K/kefnb8B++w8tcnF3P+FtfKBrQlgMvlT+KzPTBs/gi5eCVR5WQ0v1r8eXJKN+54IaXEn6rh/90&#10;yeJ99ZXAA+socyba28zDd+NKc6rlvYeADhq7YwJejOFUlzTIzf2cIZrCRQxY0loIEMXQCJ4CR5zz&#10;TDmEqFKK6iJw/FNWOQKXF3pCqEHpEuDFQNbz1MHEDoAYIXVP8jmFTOjkmcnb6eDVVmB0m42nTjb0&#10;b54HR2fwKGrhm9OoR7ffSu16DuXAcj8KAEbj005CGc/LwC44T97xAkudNzLYMKFnAI9GuHtLoD5N&#10;EB4QbMutP+tgQKEe5WJ48WNS09e4FQ/SsZQVsA3uw4NIpNqauoPbnJVXVtuT3J9PZDOw5zzlnOEp&#10;wcdzaZ67b/y6LffgneS3WqYsPkxaP+/AHe2Mtzb6bd/efTjl0H2QyQxJ3tJ86dhpPmUgz0RfB7Sc&#10;Y+Mz+CEXfuv71jX3c5zB1keiOGCmUussvV0CcHCkNogMYHR96dSN21oPR6b6hh1ZHBo52K1UMi+e&#10;c1Zr2Rfwh3/eAw6QdYMdPdhspPPWurX57EfhWv8a+zM6rC9L3XeHyrfXxeoTVWzNJzAcA7MWGBYb&#10;PPxWRT4eb7bJRqSnFcSHf957Dqytfsuv7RXZxM4RQwb6h7Xw23qxk08odRKgxa5aEJ6csp1uMsmU&#10;eZjtg15QEOjM20jt1/isyJmti2E9TIDq85fJrIM+0EuDZym9tHVkUZ5yOyl7NwEqHeZb4W3ixKSa&#10;SZqKPap2QLLZKTP6mNFpngjaQkOuWtebjtFHv0cCj7V+dznPHfOmbj1P270LMLZfwJsEGv0eH6sN&#10;8Kr+0BO3IaBz2HSxvbd+Dm5NGCRAn0/5/H9/8ier3//931t99atfrU9f/9d/7+/lbZYr9SbmVvzN&#10;3QxELAL7XeAnMsHvbWCYgFW05E4gK8nzD2/rPv5x3uB3X0FwZICOs/qps5nQkofFP/w94424Is/Q&#10;7Kg4ImcJLKl5uF4gmjx41pH687uyaNta3sauWK74tt58VXgEwMQrYEndlnYjx+hSyTl3KNaGN8cl&#10;ZAzu3gyf5PPcW+HXxHRoTcWKZateBiL9Ce+0ha/1vHmCHyYG6KQ4pGLkBfC05fd8Ki08LPxyXf/S&#10;FBiC/RpgGpylDTGiwaBBrYXYu5lU9dbKvC1J9y2MSuKrjrn700GzMI92ONiV7bl7vALfUTobGd7O&#10;p8sMpk0aX73av4GnXxk4Gdw+//wL4alPee3X21MWtEwadtxfKJS+GUg79JF6SyWwC8+0tbVll0l/&#10;6gv91Z+Tf7KX+I1gkqpvxX/ArdrGi/Dm4oVLPdjP5MnwtPtb6xoca1d5OAqua/FkTWIn9i7Y0fvS&#10;N7bAYHfhTcHLNZn2hii40aHuP3CG76PZ5Gmw22+FvZEyfldwWaTPgM6Cw+z0xRu7/X3azeR1T5D0&#10;7nztoa9s1VlfiV3IPwPqTTtCVg64oqcmmkKMSRX64i1Pixdg+s3Kx7IRhOw9t+mSPYa7BAZ9MWnl&#10;2lsUJZM8Y0uPUy/F017bz+Ez+k16uZdaf3osAg58waxJl/BYYufIYfDHJ7oOF8fk99sJVaX+TL6b&#10;8QVibJMunklzDrhKm/BkqDe4ulfeG/j4jZaJ3ZWpfkCvjcGid8OrHuQv9MZeN/3reAltZZ+W9rSD&#10;DyYi2DJJP2gdP1k999xz0YObBd9nZf2uKH2Cg8lFZYcuPHWcximr75mJMH2DCLof94SFdoZWsu66&#10;FoR7wYg98hYkmzR+a8qHM2kTjQsjF1iea+f8M2390Kbwrvi76NDQ0bSit+2keQg2LjvuV0fbbSNj&#10;lab4w/MPgAP3a+hbEfCcwpq0/8M//MzqJ3/yJ/MW8E+v3njzjbaB8Zs0nKzZgDt5Q+v6m/lKQ2JK&#10;fUv65E99Mgu/T1T/Za+9AeRNL/M+bH5vJOrJQDai+2vPKfBzYE+/LYDLn8nXj2thMXZ/J20qK3nO&#10;bvDPY6vpaS1c5HnZDxOAsdt0dDPRVTE2vzB2i03Ch7J14KcdbfBHZSfZwCXVvf4wfSLlJHX2csCR&#10;X+BD+WIJH9Uru5nJ4faTmZ/Jc+3IF7d03UyOp67kHi18atnnwFUereZWxue5B19Z/gR8MM2lyXeA&#10;xT6bPFe3cMh18VL8GLhziAPgA66NUL7O8dprr+f8ZsV2H/zgh1Yf+vCHIvd8fQVOgb0bHkrqgOOZ&#10;NiumyrlwTntoqQn8hY48KEth3svXAKXGr78GODjJRy/59aRw5Bd4aazbCR4SnWte9++Jqj/8qdgh&#10;PPImE39gzGW+Ca/AGtzRA3eHPAnMgpUzP42OO3fEeZlsDq9qE1vRFz8dOs7/DEwBeZf+wEMa3N4l&#10;sN8xmIgi/jEiyL8HvgW88K4A55rbTM8K3qmX+CBaV3wkAwuCT+Unjp5Y7AnavvjFP82aXmKxvGFa&#10;PNeVM9aepN23S6QmdnqndL9leGvJda9/67NvJ+es/UHj7dE9A7eEgmf33+qi2ohOSmft5T49Pv2S&#10;XUgunS29zVxANpgf7RobsittZ7xRKNapF9II1VfOlgRldnRzbDTP9EOJ/WR76KXNI8f5DVrzI7XY&#10;lr4hDmVvmGK2d+arH33UFyV6M89e+q3NuuJ/SSy+nYN953PMf/iplvkqQypmTHWtNi1dy5cpvMXa&#10;ffpi7HZ+uze40aGd3bUU2x6FFvSUDwgvghdbNxsN8JCd8SlsCLOnB/kSk8W28guBa1H45PSg/A87&#10;p1148jV4Uf0zMhfXUkFjDmMaY7Ja/I5vFDsbO2r3zlHefs5YgU+i071Aa+6+FUde2Z7Q44wO8+fb&#10;WbS3QItOG05m8dYzqegNTG3BnY072D1c7dcCZcfvylpnkZp//TWt8hUbNr19V//kVuEXf2muRBst&#10;97bt5uzRzTfjsXFIy6F9zDzXrt+LH7osxuIhXtmYyXc+6SeaQpsvWUl4tZMFVLqIntLr4MA/WRxW&#10;l76TgWfal4wP9yNzPpmeg6lMySfP8Vc8Qi/Jx7grjcQ+dVnltU2fSQQMdfCErS8a+s2Igq28w+Jx&#10;HtZzeFQfLD3R39oY8HX0QnlwxqdX+cCXV2/8LuXlT1JHmrOypRvRUXrhejZmTTkyU06MsZ9NF5Nf&#10;diLwapOAfrfELmfP0bqBI57Wom/y8Pow8vOlwgBf7aXs6Ib6M8fjWYA034J6x4CVlXr0p+1U4Zi+&#10;QT76hIPeaHMBUXImXzo7PNOXjTnNa5BVvmgWhGJ0iFIqZY3gJEw4zqB9roNXAa+M5U8zFpMXA5tL&#10;eco6C0Yk931uIbYgCH5xMVVn0xCpl44LvyRGp9uidyEywcz5jlUBRgSjE5eCF0yDXYzrgbB2MQNT&#10;KOktnWQpBx7Yw8ExVNOu8s3gnriZeufPhfDypwMtEz7wb4UbeJ65duYc0KpNilZBbeh4PW9HME4U&#10;0Wdk7Ehqg5quF3xefeXl6oyXakdLG6qYnYLZAXN3LnTPAbXcFYbV7kJ/5Rd/GKx6fMbzeTZnsOa6&#10;Lt7mz9vxZmQ31dxLw485D87O8sqg5Dz5jJE8A6fNwH7gducIX8LDch6BMzTjexnDRQ5g0ovRSc/1&#10;jOn4YIIxeHDk9LtwCf5YEtQqyScfjp3TUYdBVxatcGhDo+f0JF3pQ2QPED3UVuMgq+vpZqcxBGDs&#10;BKYdH49lgs6bKt7m8ftcgwO81XuYvj8cIOPNdP89Odz/fLPsD+v1/TSuqVjrXdPM9o0qnmPTWSX6&#10;Oqnsc5z06P/ks1xrPuoT3f/KiS0+aMpq7+3amjIPz+8+B/Cc3OhALXxk8HSSwdRhPg0jWfAVUJOP&#10;4G7bDtvFH1WBPKjnbFw+Z+x3dbJUUPaQ/+239gyieiBiQvtugsbXlx2ObGPrRXZTLgHumfIFLwPl&#10;8bV+J4UOqwNuLf7G7lKc09jo7QRYFYMsilR2N2Vj3ANyAuW1X4I/ugemQRZY6Cz7vrQlBrFQeJJB&#10;ibKeja43/vxJ6zY/IoiWupzAMP4/Wfwerjb/+DZ877Ld9mp1OXHDjXzi+V/8i/9n9du//VvlK37+&#10;539+9Xd+8RdX1zIQNCHkUzNgXsqE3pX4k6NMZn79hRfqDbOCpi9pv2KrJRAnH3R0c6Gj/enYBPij&#10;pe4XnhQNG/R6c2T44pk0/NiKnNQfPsgf2M58qOdTpy6W+nPtNysNKg6ysF1+P9cz2CsebtQfPMDW&#10;pmSRdHDwfDP+UL9jgJ4Iq3IljehXxXsZ4CSeMHgBR31l+PV6+zzy3w7v6XSVz/PRNWcDjdrcpVzK&#10;SGDVrtzgKI3s4WIQsbNMNhr8SYehWyxxKROdaDJoRZ+BpAHM/sV8BjqgDL793rBrz/124fPPf3X1&#10;Z899sRZ6LALOJ7hMSvh0s8/MmmywEMtes98jExOrJirsVNaX9y/1W7VidAtT+qpFRvHstUxSiGFM&#10;btCvW7f6Z13QJIEJVzxpudCp6Hp9Vi19LVzozaFsilhb/6uqJftaoApcCW1rGfbkhb5DLmd8CW8m&#10;9Rs4/aYVOsFGAxgnmTjp68gkOKo/ujLtoJ1syd44pGPUnghS1gKcQR54ZKKc+x5kXwh/+5PZ8FFW&#10;vsmF2Rneu8U7H28s4psYAs89G6AdhzR4ur6Pv9V2T3qbWFCe7j355FPLREW/9WsyF23GGw5y0c7E&#10;zJ45JPn0qvOa91227WOsSdcNT3ORGv2WC13Cg4nX8SSaD2SXr/YWmYW3bKAYu+ituv0lCRMSJrKk&#10;+cTdbMqZwX9N4hT8NWzltenY5F3BD1/Q49lMTChfackfvqprwqTknjFZ8SH4+j/jPL5IObALbmxo&#10;Loof8mrMsOinvqE/eVveoi8Zv5Lxn4VfCw4Wfk0IVH/JIN9CU9kFtmHpS/Bmp7Wl3ZqMDBzP/VaX&#10;53QUCnQbsib3qg8H9quvXi9S/YaaRfbiSUSnfNHnopLzyHnJkrPQuc754b5CcxG/QUbxJLw1gWXR&#10;Vxl5Fn/ZcRpp0q9M1Ua9h5ffbw6wOa2vrh6UiDdiK9/4u//qX2Uj3ZXMw1xZfelLX66+rd+wgXcy&#10;/n4zi38mWC3u6pM+/ftIPpc/n3tW1qJvfbYy8aOym33ffM2dvNGjf5pg3d9vX013HFLpW1/Uvb4+&#10;8x5tr7rcxKY14Zv+Xf6q+n7Tq6zUG7xiHxCZNvjY3tDRfXXshnzXbYX7mfomEyU+dGIOOLIr7J5U&#10;9jx+yPOhZXyy2EyeOnBi49SDrzYrNsoz1+I2PslmRvliIbxHP1tVvEwb6uKLMx9yNpGce/i2XWsa&#10;/GxW2fE84y/EVuq5hg/fXf/zyUp4Fo6Rjzen8ZbMvv71b5QdFmc9/sSTqycrNspbv/GP9AeOxiNs&#10;6E5kqj2wenK35VVtFQ9mnNCy9gUa80RwEl/N5jHXeGKDq7mtWTDSYPmW4HhcPoA+miT2hlBP8Gsb&#10;3ngNfk36h2/8/nxhUBn4wrVkk7ITd+LzbKwrAefP6KV6Ia7oPc24rjc0rONp5WqhKF8p0u7UGzjf&#10;6Rl/NUmrm5PfKYT3vnxEH5nc3w4+vR3t8ouP5T/53v2Mya6snvnYj62e/cSzFZPRF3ZFrOf3Ydme&#10;+hpB5IS/9XNKOdug/E6prcDbl+io8e2fv+tPNgUZGqNI9zUxfKx+mSfszrebpi5lQXciOYpbcih4&#10;NpT3O3EFtftAj730hd091z3m1XeNy9m02sSz2De4lI2Ae2AfZBGUPOUZS4ifLdbVbwPHZt2LHTFH&#10;LPZnz9i1rbO3bHucdjFjtHoTOc/2di3y2GTZi7JswHE+D22zpg1GtzKmYpf4EOmNbE7hb9rv9DjB&#10;ph1jOL8fW/4p/upibKoXiGpT0n6/HYwuPNjb61j7eKfHnuCOreWnbCAeP8DWsHXiceOUehEvPNra&#10;yqd8wwfzJrv5HdKiM/zHRzRop46U9Wz8Ivt9nECpbIaOnlT2LfDHJrK76oCDl2NzwBA/S+TLJ5AD&#10;m8aWac+aStnltLOAX1nyO824gW5ZdznD7W10reAt/qJkH96zreg17p5NAHC7dy945Bl5lx0NT+WX&#10;bQ1uyazrk7vNk8vmZ+ha8qOBwavjdnKCF9tvYdc8Fr8m78J+xmaRJXtv4y7CPPMJcXjRWefCIXzj&#10;y27fuRXczAl0TLIrPk25V199tfQYD0vXgwtfQ854+3jg028HX45+OFxPXTIZ/+utYfHDwFWmYC5n&#10;8imfRkccSzLeLZ+88Fe90p2pr7h/G3WqX+a5Ik2rmKZxA7Z0i3RTQEviB3jDT3mp5hPCv6HH5p3N&#10;NpQBfxbIybshL/AAAEAASURBVNpG/ymPbvMF+CzJh/dJvioiaUdcRLauJ0YpnMCCf5DThgT/mvtZ&#10;4hp56NhLjNF61HDkY4V24cvHDkxxVW3GCgx5YqldA1CpGFCVl8ZTYJNg1yqdT+syGKTxZtScvYVY&#10;xKSuM2SHuRg+nTK1qm6X6QGr5/MbGB389MC1FAmuCz5gFtwwU5q2XVNygU0bhl5kDeerU2LOfEJP&#10;u2XIF0VVt4R2Bnut0J5Jnq9pbsZHZPVMPpij1APLWX7jSPk6WGW0KmiNcDj1/oxfPrWVHR5FL5yD&#10;LzrVRZfGr+aNiQre06qg2zPwHTqCVPeLwldG/lT74XnT0Lz3bODfV26BKa/gLjxJE4X/+bLuwZ9U&#10;bS33Ux9NrtE8eVMPTmhx5iCmLDiMPudmgKOTcXrKMnCewZ+BskhuIIavAxfPGpfWI/m9gNxtqds7&#10;JnrgBd7UdebYalJ9g2/wmM5cE/Xn6Dy623gND7QhtROzW2dxUKlXgVtoVmZ4YtcTB4IHk1/1s3uM&#10;9bqQZ37PkZ6ZUH0zn3SQLnizJY5Fuw/Te8kBfUefbz5v8ts1Of55Tt89D9oec87Nw/N63Hz1rA82&#10;Z+wOmbBVf545//2lfczMg3geq52db5GTjUmxof6d5i2YhFkJVGKLfQs3ZjHeqJAuO0uufgIg/9hK&#10;cYQ3fnfyuyK1qJHn/L9dbwYfBnd2OfZggo2lAMDlLPiLLR+/yg+Uv4jv8akdfkSgb8JmuxaMg4nB&#10;Wsr5LVQw9PH+/GdwSuC2AO+JosCn5/yVtNnna5Ij2fKUcXSZ9ht+t0W9OTxzzdbPIW/g16RawTGx&#10;lkn6fMGiNzfxWRYI22dVcCleyEDmha98ZfWbv/nPV7/zO5+u36D77/7b/371l/7yX15dj6+w+HYa&#10;HMC3KILuQ2/+5Xp+gzXUNf7Bo/xv+AY3AW6tSy/4mJwyCChY5JfydvkPP4YH8pU571/5UWUcPUEY&#10;2ipOaJ+ZauFNtzFxozPCN3lvURn8wjH1DYjrN26CmwVhb9KRuTQ4qa8O/XFO5TO8q+DyZ8psBa5r&#10;AwCUamsTFtoKp7RN3xzylBOXqLetDyQ8MVADa3ORWF2Lq+K7sKPkkULBovUHOtpDz2Yq/MUtKdt9&#10;ofm5s8SCysJB++R3mH51JYPgGih+9GlAV6/nt3i/8IXPr/7tv/296NPJ6taVW4kr3iwcDcb0GXGp&#10;N5vgoO+QkwRF/ejxJzL5nU8fasPGCnGcVAMiddL+h7Jo9eGPfKT4gl7xk8+c7eR3vsnLZIbPZfm9&#10;rJMcYLMN6W71SciR2VEmQHyxxWbiEFBvUdRV4OkvJU8ZSfBt+nsCx9ig34IySO6FVTEX2FUWTqFh&#10;FrTle9NLP9ve9nawGItUTLY1D9SruD68Ulf7ow991p+6T/k8pImS69e9GXa34lG/I0k/6bYFVNf1&#10;GcnwHV98YtQCMB7WQmz9NlbeZIotVUcb2hQzSqOb8qe/sEvgolm73kyz2Ax3kwtkdzFnYwt6pF11&#10;TfjQV7rqrWSwtaVfFuy013Fny8piJTzUoQvaTBOV1AMPDGl4BAd8U1a7vWDZ8PoT+HxAT354boJd&#10;XeUv7fWbA9qcz9WBXW/fuEjSrm7kTPZzz2ANLq7hId13TpY4fSZ9TK6p71+VTUV4iOsN7pXzpocy&#10;dEeq6+Dbi7/xgcmbdmvyIrS5d5ANGCM7v5P99a+/1OPW4PEzP/uz6YePRWaXSyeU17b+dunSjIvX&#10;Yy3yhgccazNBxghFX2htHHrMSpY7O+2H+Ep+Vh+3qEwe3nS7k9/tHt4UD4u69Z/789Y2ku4TwY9E&#10;KtnfTwm1MaHDn7HPJvz0IYlGOSygHOd5+TkPHqYfCAfIotP6anLmXGP89OGvfvUrNYH2Uz/1qbx5&#10;/8XygT71fDeT+mJQ9tgmKfbTwU688MLzBYY98rz8R2yWMx+hHP+or+i77Jk+ZWJ+NsJUH1s6jHoO&#10;fVUX0o/dz3xI5aesOmw3/+S6+3bbWAjBhY0wd6KcjQrKsTNsRNmJXFdMnOf8BX1mx1Ow4FX52Im5&#10;hwsu0umOPbzhxj8m3yJCugCcjekm9YJBx054JIF7GlhsKr83tg+dNmjCFX580NRR7yzmTX2fjOYj&#10;14sqfHIvFMMNDD4GDGn4Sg54tXtxiQ/Cn+avBdu2o7O4wc8999xzRSM/7LPg4iKLCoOnGK4XgLP4&#10;X2987VZchw/aL/sePvOfYy/Rj1NEjv9w9Awe9cnoPHbvUBbfzXexz+Jvk7wm9Y13bBjiG+ptswvh&#10;XfE1GxvvWaDpuTd0DR99UlpSjn/wRiEeilH4K+2FPcvkfuSV+01cyn+l/knqo0kcaIEC7mj1xlfp&#10;YnRBTLcRlla7382fmQ88X7e5eD73B39f+r3ILqdvkWzEu5hPiX949Rc/+cnVp376p6tP+HSrT8x/&#10;6pP5IsH1N+qnOsRa4jj8pjMn1c/WY6e3NtQ+6a353+ecczzQ7+sz0AT4gOT5d5rMD1RazgUjmTZW&#10;t/6m/2WBTdfbzqZzG8/1if2KT7uPWR/osbbYtOdjS99TacauYFUcHrsxY3FNsj1sMfnczgZXn463&#10;JiHvzC6lrnGae7aLTbeof+3RazUO6jdDMx+cvqVP1jgktsOmjVu3blRfZ2/Ea+ZKjEux8E4W97SL&#10;Nvhf5p9ii/Tvp5/+WOjM1yiyYPjYY4/W2+VomC/ozII3OuXTXQffMfbLAjBb2GMK/PRbuf27suwQ&#10;+82OObMhvVmFLY35yL+d+D/8E7eyE7Pg6Zp/1LbFM37SNXuKLz0O6zkC44F7oft2NmL5Ko/4y7gU&#10;jYOzDUS1+VvDS5q3JmtcGfqCfJUvuQanmm9ZyrJbUw4dPadkYzJ9bb+MR3wretGmfbhLYoSy9/H7&#10;XtxSTtrL2BVsdZ3h27Z+2RScN3r5Nnn8nnJ4BIZNBWKGWzaD5PeejaeeiM01Ntc2uWD0hf38Xq9Y&#10;I3Xk01EbSCR9AWxJ2xJZ8ZN+enTmzmoBMvXwqFKK+vmZWjgObVL1j2yUYNtrUdtgPcmcHfleyDiC&#10;ryodKB/R/U+7xmLkMTEBvPk2vDYeOQ6sKpf2B099FD/gXzF26tTXJdKeMuVrPK8pkcYbbVMfbu4r&#10;pbxYCEy6bUP6PCNLspdqXJeF+6zGl97K07b3W7byxjkY6la8N7BTBh3GcvhH30uvF5iDDzjokbRH&#10;d+TNOKH6Cb4kf2inf8XryBFMCQz/DjNXAfbojrd+3dMBOppNqc2kMwRS8TjGAw7DWEykgIAXWGVC&#10;DAfvGSY5KIqOIIHn3wSWo9jFxDwDeyYMqu0YDbAtZNnRQtEl5eGiDIJzqmvPEFUCzvUm/vCahVfl&#10;auIhAp0y8iZhQjGrmKyD9S6NUqg0XEYH/VGo7Z3eGQ8PB+UUbFF65aTiQ2BNGQa+grPFYYDLqBT8&#10;uvaD3beXz3WZMNqtz+o8nl2EFIigpJHF5pk6Ug6fF0RbyYniB1/3jpN89rAk0YxrWKlDTi0DfO6y&#10;6o+cAvk+/sJ32ii4ue/6/Yll9ErVURelVw4/dX7X0gS62uFEBbTTbj/vdqpw/ozj0L6kY+IxJ3nr&#10;Vu96AhqvOAu7mhpuG0uwi9eUKKnxnI0HvXsWbhyasi03fGgHr07XF3w7Ri/77Y3S2eBjwFFwFjnD&#10;8TS7RocvznBURmfVl3zu0D0dcWincAgMvJV3JZ9Z06/wVb0pwwhtRf9o3YsvfX314otfqx3Hzzzz&#10;YwkMXwnf2yDD/2H6XjjQevPOEKIFZS/XpeikRL6dwGGclf12YC7VfsCnNf7nEVnToF8oR3c30zjv&#10;yTtPdtmlVKHTkj6i3wiS2FWJ3k+fzKPwrn0TtoI//WvsSlUqe9a+pO/f/i8/sZmG3jnD571N97f/&#10;1rZGf976pHO+1fO3qzf536r9b/W82z9Tc2AjaLXoOZ3wrAJki7j55z06nz/2SaPj8L8HO9GflKs3&#10;Y8BI6kFBZBwZmKiyy3XnSn5/pHz2cT551JNAyu4l6Pz85z/vMu1tZ5Hk9frMUW0kSn11bfbym2CQ&#10;s8AhSL505VLjy58Fl5Ml7oA0e320DGDgLwbYzSeW/S6phSMTKAY9ytIX+jh6U4jkj8H49He+ayex&#10;ggVkMLxhPL6lkCrcG9bA2Y3/92ngW2/cLNjX8qak3yu18akWjw7v1KedtMFPeIMX39Dhk1C/+7u/&#10;vfpnv/Eb4ccbq//iv/yvVr/0y7+StxAygZbA0G/9nvATYqOlc4on7BqHVw9aD3uwAo/gN/2hn2dh&#10;IH5IXk1yn8m76yuzF5/suYkp59EJ/bYmEwPTgA7ueGkizVus2kJDT76WiFKfD+xYExw8KroDe+CK&#10;9cCe/FezWCYpO7Fc4RM4KVQxAzkqTz5wNmkJH7DOp5JL6XTbOwOwskEpz1ZNO22XMiitBZMOzHez&#10;sxqNbSfXk633Fv2BQ8VzaVQ5C7MC/cIpeuTs0MYcuWjV2YBReWiOnh2kfZN32vRGLt04myCKvj+V&#10;T8amZOnYdug9yGDyM5/5g9W//3d/GH7sr37hF/5m9QuxytNPf6zeMrRA2hvvjuv3DE1GvZjJKINF&#10;vB0/ANfiQ3CzU1j/MAgWo3zqUz+d2Pbi6guf/5Oa3LAAXQPW8F7s70323V0DWLFyVDTX5IdHeM53&#10;KH+U38K6kjeyxH76lslA8baNowamxi36seTtKv3YokzpSLSMntVbLxqRgqtB6PDZAAyv+Ql6anBn&#10;EvMwXzQgbzLy9rxnNbhrKMFlpxaNwfK2ps0pyuABfBwmKXxOFC4Odk1iD9FZ462clUWHyRSLrnjs&#10;XrJYbHDIZ8JHPW/1lC7lOdxdg+kgG3wDw7jj1fxeIVrhVZ+XXj4Thw/kcDN16KC+AJZ62gHHG6dn&#10;tjv3YMjXj9Q1YdAwfQKuFxtMTomDpizcwJPAL33Jtfpg6/M96dZxsvwpd3wceoKbLRgnWaws/DK2&#10;gmOlCFefs7BtsmjeWDUJAs+tfFJTHYd0/tpEwgyYPYcn/ZH4gr2LPUlALnhI1nZV083ydynLjlgg&#10;cq7F8+gwXVIeDnfSP8kDP4YXaBT7O5eehkev5cs+X/7yl1ff+MY3yneZDP7xH//xshP6s/6oPjj4&#10;L6FnZA939545tC3pU57hGdmM/Phh/lAdCxpwkV7NhI+3zj73+c+tnnriqdXeT++tPvu5zxY9nk8b&#10;8Id748A+r8d52oLX+yGdxwO+nfrMnjwoKafEJhXiF/2EX9Nn+K5KodU/5UvvUnc7NtmX68OI/Om2&#10;quzDP99XDmC//kCedFZid/lJekpezuwYe/lifuP1F37hP6kvVoglbdCh534y45H4SON1fcqYSBxh&#10;Aa3mzgKHrnlzvt74WeaAfKKT7Qa7bEh8i5/kmN/4M+Zv+9eLE/Bje2xIYk/KZwTuUeDDY/o+2+mz&#10;oB0/tR2gy+hVDl21iEHfc4x9gAM8HWwYOGKRsU/sgBglAM5iE88c4KonNmaXLeEeH7dvw1PwzH3h&#10;NZ/GDysHF2nsAhz0CLgXLrmX57CwIF6TtCev53w69gaj7HTO+O7Tp2DwRc77+R1G556z63hPPAMH&#10;MYRkQh2daJLga+GgFiPSpreiXnjhhfpCik90PpKY/Kmn8sZ3fm+TnqBJGp7W4itcg9O9HGhDP1nh&#10;b+tfvlSTZw5JXvEz9MGt9bM/2+h5y8QbtrHr+QiwedKTin96bpbe1KLMgkvxT/uhXRLbPfFE/7yC&#10;2ESsb04JjQ66+0ZiZ19qkfCSvnlWmw7DEzD5OzSIc8U/YPRXlPAg47vwHf3Fg/CzY5nWk51aKPje&#10;xtf06iwxwEnkW2fX6YdzXRfLny4Z2aYvPTBN/iKPB5bZyOQNyEjSvn8S+PJhOfkWX0oJUsQzJatP&#10;KZ8jYUm+7pe8nKP1JeueQ47fDn/pu8NXBizseenjwx/+SMWY4oSvfe1rtSB8cqdjq1706nFWOmHp&#10;NfvGtR1n/KdNG1prs27u4I5r8D1ZaMrtd5WM+4Yv1VCgRJsLVtmmILF0/4a/3LR3DQ7FHZVazhvS&#10;rvLFy675wL82MktncPq28qxziAFrI26sVcV0exeqDxuPVH9Pu/qhN2+9AYyWPnqu3DwxPk3fpW9n&#10;P/eTVvwmLztgLKI/siv6msUsc1Y1JslZP5FskM8++dg4tqBtfz3In11v/6Z9Y4vyL5GdOM2Y4I1s&#10;0PVzVtUHg3PW3wq+ryT1YjYbEpzDe/aOXPgdXUV89/jpk+VL2L4UbJuUst5A1cfYNPiLM413xLDy&#10;LLYad8FJzMOWiJn7TUObDfNiUhanbZT02ekZ4+AXm6I+PpA3WiT2pPxTxcrRD/lBVJxduhnc2Tcw&#10;iJNfwQ9yIBt+rWTGhkY+4mv2Ek78Lx6RLdst4T09rwXKlC2/F3t2L7g9mkVx400yk9oXh1YySJ3a&#10;GEN+i52AA5X1pQe02sAtVRvwTR2p+lZ4gwcWquGJ73wEmGwrOOIC/RdudL02J+eszv7xfn5z/qXI&#10;PzFFZOqLXE9nE7dxGf5YJPc1LV3nzM8mxNGG/j+LwXhNxvhi04KzJM+XhcCCL56iv2QRXoqXekND&#10;NhiUHH2lo/2wZ6XzGZ+DWTyMr+JXIoSCgVV3gzefUfiFfjpKVuaB2LzNhFf8Ih/S9rA3v/l0tXVG&#10;tpHs4IqGaGi+gpENcPknj431O9muzT2K1SsOiczJhQzNL81iK/zorDMe3LudMXaey4AvXPQjfXLs&#10;kzG+Pu64kzLX0re0px/4R8615ppn+F545TncXEtkU+OH4I1m/aFwFjPkOfnRFXMReZDyrVPGuR1b&#10;No2ja2XXlg0HfrbHQnutHwVG2olRWxhUSkoZcqgMUd+fR5+EuXVGDKSDL0U9QxxSVT71FjgFfwHg&#10;1GW7w4JF4AD51wiHuQjzDF6VP/Uq+x3/gI/ZhAm3zSCu6AlMBE0bGCypo/wchVNgTWeozhGlgpO6&#10;06EYl96NcrcCn0fjOLy1QKAG/owM5dEBBnbj2G3NG5sCMoaYoWQ4KlBKOzM5uUn04L6IBUWFF/7h&#10;e52H5/V0ozahbSQTMxKYI/OGH1gLjE35Dmx5c6BLcj98dz94zrW6p/XbiXKa53aCbMpLvnp2LZLX&#10;GPaG2xMHBhEMsk5msMUo+USGczvYdqaDP5iuwd3ESR79lOdMFyooKTybPs4bXZuyG3gpFvzWbY2u&#10;K8voqUv/3GvLudqLzstngPQ5z6oTs/l4mLpSXTNkEZm2Ct8yIK2z6n4jgxFOm/4YfArIp67yD9MP&#10;lgNk+KOfun/Qbend1LvyD4GJjzOBUY0sfzxvFt8/qShPnXcTl812H14/iANvtTctN8YrNjC2nwwF&#10;MPypiWSuQ6AZSQVgbDRPVvawbZwgi62/l89QbiV4c81el1+oYWrqiGHK30dH4scNGPiU2xkwvJYF&#10;DoOWOxkoC3qu5c0KgzuBENgWUzUNB0FXGm/CojviHYF1+x5xSTZoQTiJnxHsCbo3ExvfNLf/qCBx&#10;iUVqUjzXnvdXSQ4zkO9JJzTPbwKXnwo+cHkzu7pNYl3OxJKFthsvvFD84TtMuliY81aWRbD9TLRI&#10;hxnY/f7v/ZvVP/9nv7H67Gc/u/rlX/mV1S/90i+vPpi3LcUlJ/FZeHbnxpv1m2xVCdnpM7VQG7mg&#10;WbALf/jCHW0GJ+4NfIdfrvfILDhbdESLMoQ7k3U1cA2s8/1RHUFtyTz1ylfG/xkUCsT3L8WfBU4Q&#10;qvuSRa4nzjnz59pLfQkM5dAqpqJv8srP87s54KNN+CkrzRnuc4jDKsAHN3onFY5L/ZJV8pUvFlbb&#10;rSPanfjN8204SoueycPztFbZJZvorbQVOOIHeja4VBtpt2KItBkKVocJ+oenc57y4FyKru9lEEl+&#10;ZGtQa0Bh4fBiNkHcS7/Yy8SeN9/feOXl1b/8l//v6tOf/nQmNJ8qvTGpiS8mNj+Q34TeT2x6FFiz&#10;seFnf+ZnagHVjnaf+xKLXM/E4SuvvFJvCZpkMIk4nxhHo89Lv5QNazauXdg34Xi5Bq1w8uaTAazD&#10;JJfY2iKrtxz39/pt0b3dtgN0sQaC6dflJ8JPg2R8sEjruJn64kU0TKzGNtQmzOTBb2ebTvTkDtnW&#10;lwUS1+tjoztkYaEY/uJMEyN0q2RIFwKn6sIhZWy8HH3Cd4PaC5EZ2dE/9Y6SL9YHW1k2yE588C1g&#10;z9eJwKMHEtp8AtOEQNnG1Cs9iUxGl5Whl85sn3Lutasd8nc2oWNyAZ0maE2KqCMfTLba+GZgjf5t&#10;wve86A2O6kjK4TUb3V9Y6H5/ks2evejQuOEtflT9XKfxM90uQPnTstIH2uaCbcyAR/Bgg9l7/HDv&#10;AG/ib2MwSf4s/PYgvHEwWQWHGUSry4doRyIHssMnfCxfscgRHDZq2qSPW/fQ0OND/mYWnZXh804O&#10;wqfgTP/wlV3Hp1nYT7GijSzIxML1C8+/kE/OPld965lnnlk9++wn6hPsZIjnxpfg40ONGxeeoqGf&#10;gZk+kvGUNqWiM89NGIyOyx/b4lp95etY/BEeJrtoMBmljLYnuQdbIruluSoz5ZyVez+kwWmNy5qW&#10;dd5br+CPgnzJtPihxHlY7aPEFimDJWjOoQV9nV9pz6P2w/SD4ID+MrZq2idZG+LIkw5LbCLZfe1r&#10;L6z+6I/+qHxbTc6mPr/1gQ98sPokezg2ls02HzR6oa+KJ9mciaN8DlT/8tnGajfaYVJ0Judv3Ly+&#10;2Giba9rGsX9sg7a0C6422daTE5+cXOKR4A8H7c+BFnadD/DMXJX+ai6B/xBfs02TLPo1H3pBe95G&#10;zacDy26II7XtKDixRea68Itd8xlsCY9nghJPTcbfiU0dW862sj3k4Zqf1ccqbin460nN07xl0/1v&#10;bafdw7NwQUfaS1Zi5td70jWwpbbZbHz7VDJk38URnoHj7LOjYGnfZ6K9MUd2LyduEb/4uQx+WJxU&#10;trp8ck9AH9emtbaDfAEfNTYRjSbJxQRgg8kWsBWbaWRKTuriZ/EvdQrHyLomzlOv5hcTB5KbZ2SI&#10;967FF+27evPhxB4lr9DXm5J6w5vy4m7xm40NFRvFh9ErcMRpaCUfvFb+lYyvRvZgj3/RPpkbQ8Ef&#10;n2thPbjVJH20nd/585j4Awt069S6i5/nk/lZc3oWksTB5GWhQyyRWqVDdOfa1UfKHrAJvUk2izE+&#10;SZ9+5ieSLHbaoNYyntjUG5bGjK2rfJQN9u2q3orLedy+nXt6spmi6Zu3db2Y2PKTUZbKO53+sNy/&#10;pdI7ZWji20S/XyjoL/aIhfYOMi6+0zpPry2yizXbTvVcOX3Gx+GltuZeTE/vx36Zg7BJVV+3IFZz&#10;GTnr17VRJrgab5jrhnIdYQi+kf0l9jdBBpvpa2GnybNALO6En00+NgsdxY7QiTwozmCBY2c3sMFf&#10;4o1MsPS95ylgfBRqyvayJ9q5lDFcje1TZveNtsvGV9pHB7+BXnp3JbZRvoVuNs0C3yx2T1y664tO&#10;8XO3s/AnftSOjRHwqk29aXMW5NJkeNTxbOFTgdM6XqXDYJABXIxLXWMKnDwT5+IfW3T12tWKwcv2&#10;RL6bY4Wyb8u4QVsSH1y0pX4tuhbsjsltrGX/+DxyZI/ZsJEVmaNZzA83sODDFrLf/D7YcJDoyZUr&#10;fuN5PW6pWFz5JUbwjFz9xm29IZt1DvM+vsBDdnitjHkgLwRoT6qYIrrDFpD95pgEXXycemWvcw5i&#10;hRu/V/4oefhY+IaPuSs/yRdIF7eMU/MFqdBpfso8GL/AT4A5vkpbaNG3ag2MTwif6Irz9et5w5jN&#10;CZ4Ta8FL4hvJDQ6T6BxdIQNxDt3iU+Gl3shunssbeM7j6y0YizWUd8CFX+ry2JH+Fb5P+/hIhmSr&#10;rHLoRLN6tcgdneD71dX+dt4SvnCYzdgpr6/SB6nlYcxpDGAc2vJyTw/RUvVzX3gsvrzoSOHTwK72&#10;c2ZDxHP6jH5Z7aT9eh7Y4haytz6kr5G7VDSnXtrqyQiZCKOaY5AQqOAcBDTXzlPHWYN2ETnPIPJs&#10;wTXPh3j1RtCuTXpW/cUxqB8gDS/naS9XZzCqwvLHc3WcK+XsuhgReoZZBZYahyb4Fb7JdC2pU0qQ&#10;Orkpocq3ww6sUtAwrAKanLdTDgyGHA8NApwpgl1YlJ4xEKgzUo9lIk1neTWf8BKU6iAoMtFFiThu&#10;58FncCFUqfjygHM9W3jnuhwPYjfS1EXXpMnTJum477w175WFx/B4yrifY8oMvpRRqgm5OndHoUuj&#10;T1Ugf9SJ6hcseQMfD+Y4OMiupvCfsWRIpx3lwRMQ4R3D41k51nQGnYjSP4h/TWe3x4iVceSQAk/q&#10;NtoglSFfdAOfOg2PSlWStda5EBE4DE13YsG+gRXed9DWZTnxwQMvJfeuh8bKj/jl4wfj3vJqJwmu&#10;gctedBS96g29ynvGgD1M7y8OjJzfX1h9d9gMLfqoRO84r9L3Je+dINPxhrFZat3P9CWp7HnKTvlq&#10;p2zKTNJ0ufYt3Yem7Cbk89fa3kzV5zYzHl5/xxwgveEqfppUKNuaTz9Sia28+nJ01P7AFyAMdARC&#10;mdeJX01ts6oLjEvZEMWmbW/nU0JLkGOHOXgGZj5fbGLsXsrcyG8hvf7m9UymZTHLrvYEbD6XSoeu&#10;ZIDsd0ZNSPm0qUCObSw7nef8wOgCnCtAzflC2mdX5dE5h7S3nwF18PHsQQksh08yTdzUfkbAl2fB&#10;XwCLNvfjg8DPU86twNrp+fV8ZtAEisTPWcD2iRmfkvJpXjGGBTmTcs/92Z+t/tGv/R+rP/zMZ1af&#10;+MQnVv/z//K/1vnRDGRPI4eDfLYT7/Qn9O8mNtF+CaxOaTc+vGSY/BlQFE8S24hvlN+OjApOeEBa&#10;/H0touRZ9d7w5YxvaMXfhaYKiFMPj3fylp36+F+6Ql8i08Ip+coGUAW4NSmWepI62p+FyMJpocvz&#10;HlBkgmOC/NA7NkpZX88AA8xqQ53kS/V8rivnrX+KH4FZONPZpKCeBEbL3qdOBdw14ZWHdJyumsDp&#10;FFoDg7zr7fPAUVYy4MNIMaSknaIxMORra9vny/AnaRNnZaXCMZsG6A64JjIfyZdlxOlH0ZcbiUOv&#10;5S14+P7Rv/vM6h//4/+r5Purv/qrq5/5q39tdSefYLYwpQ1xB5YcG8hlUkk8RmaSNwfEYAZUT6Z/&#10;nWajgdhEvGvR1GQvPsDHgqRJZD9X8ci1xzKh/lLJ8Kuv55Oy3tJcZI9P+oQJ7v4txf5NPQvEH/7w&#10;h+t30C5mcwD8DGz20o5ExnhBb00WqIvHFqswrXiTM70R24kR8dhz9dCkXpQ1sCzWhc7QfumyHdf6&#10;j4X0PoMFDnroUduHyDh4o5fO1wRueA9GxYXJl/CHPWOfjA9MLIBR/A5csLyxHYwLr9LT5JN9xFVJ&#10;/zo5MfnSfGZL5LVtNJBsmza6AV9l6QKdo48G7ia3TAQqjyf5X0mfltft9HgHXuBPYsNoKL4rN6ng&#10;x66WXQhfi+95CBfxgfO8KUGX5u3Ter7AVwfPkI1+/KqBcfAaHEr/A+t8PQssaAW3Nonif+qhveJw&#10;X+c5WcYZiZ3RBX/yLj6mnLSJ90wsTT44t/LJOXC9tWfzrmTRuPpc4I3es31wlFzv7bct8EZCAFQ5&#10;tr34Ql+jz3j6uc99LuejGida/P1I3ti36CBpAw4YNDJHh6QuHnhGBvqSVDSGj01XnuE1mSw8HxyV&#10;dT3yq5guecZb+pNPzu2mv8N9ylHO4Zf6xoK14XeRjzx9Am7vn7R0prcg1DZ0kx/ni6AVPVGqPOry&#10;VSaX4Qq2ts7VNb/Y9h3MsQWH7ytenKfwR/+evZukH5NZx37d/01Ssz/mc6TPf/Zz9Qb+T/7kX6xY&#10;7KNPP12LqCZgx37Sb/3Qm5IT86hbffLQpzD1PzndH/VJz/SX7p82dvRCrMl/OEh+jkF/N+lL90yo&#10;wtnkqvp0jt9jc5Rj+/R7uPQiRk96Riurvjo2arE7tYgZfE0oigv5bTjUBpjAYx+0yVeKZ2tBMvn8&#10;2iRltCce3dm5dlZHO/lfdsZiJJ7glbJsWJa8qx+Vnc5zz/SRao9PW/gyfVF+52X+MLTJn2d1zv3g&#10;i0db+7GvW+0P1YVPx4f9KU6+T/wirxZrtRffX5tjIhs48ssWO1/KG+Am3tl7ccgT+c1f/rPmYRKH&#10;tCzVXyaCtzMHFR0TI4Sgks9J5mUmrsO7lM7mwPiDyLIUcOGz+KPeqAqP6RIZiqXE4MYteAnO2G5t&#10;a0OSZz5SbEEfyAlf5cMND/BCPDa2aHhocvxa+GqTLB9SC8ihETx+eGII9emc/K0sNM2bRXAwea9v&#10;gc1v2yBowcW1drwodLr8NEIh/CP8p/gUmiX8IqE6+xmQyl17j82yy6OKA8VpHav5EpNF/t6gSycu&#10;X97JcaXkaZGYDunzb775SMbE1yvGFKeE5dFPus9P+2KJF1B6UYq107bUP9sTW5j+SVfeOQ0FDy51&#10;EhrfKVWbCwiL4vgimV+XlqFVXT/oT9SrknLN26U9+e/cdNdLO+xcxfo5i+fFNvhmbGChTczjTUB2&#10;rcZB6UPbYWb1pUKwbRXelq2Ljs8i/O3bN0tWZS9ji+ZsboJ9lipOyhkOriV9djt9vD8bn4WqtHOS&#10;/hKBVBn9UIx4I/jV4lreBpanb8X6hfSGUz5NfGlOpZ7lubO4LeXmN6LhXeO02+Yk+g1csnk0461a&#10;bA5sb09azGZ/xv4+//zzpTdVhszwA+y0wW8ZH4gdzfGwP+ap8U3rEr9TC3nRReNHaWxE2azUU99v&#10;x7JL5asihzTaY7qUb76n7eQV3/KVNvjBX3zNn7FHbLQFYfLUBpvMJpVPCq7Z9dMyCB3qw9NzcNg4&#10;qWK48Mo4ENwZ33mG1xN/q4tedcfe4gkcNCXl0VlSzj34fLdDH8cvbZsHont4T942B/t6lGde/LL4&#10;6wskFQ/wNUna8wKiM3bDqY6Kc1pG/Iik/UloV8c/Xzlxja7tgx7D8DPK0Bk2H0zyrS8/BEc2X9+5&#10;lOfkxUfNeljTiScN4+rV68VzMAvO8pb9UX7a7DC65s374mEWiauufpCyAycXhUv76/Tj8EcandHH&#10;uryX73w9sL+OhSb4ewP/+CRlgo9UdAf/Se719ZJrriW6WPwITyT99iC24yTxmdhmPzw1LkAP2Wtf&#10;TDlzNaepVnDVTT9Vp9tpmeSm4KKxNwtbS7Qw3/n6mrQTmGKow2w2N2ZFjzrlj5c+aNMCGcubMdyM&#10;t/WB/BTN/Y3OvTYK8TJKlJN2rpUEkvAxQNxMpWBpfHYrnj1b6oM/P6hcRIf4gp2Ccx4c1AVPfj0L&#10;wfcl+UuGOpVyroAmwjGhd1Y3xs6PkPgdko5Fm26dVFJu2q3r5U1VioxRNWGzMHjKqScwPNmNE6nA&#10;WKcwWdaBl45pgufll19Oh32ujJFyjN4TmYizaOy64AUWIQuaasI8fCWwM6VZ6DujM+VRXErGbODv&#10;AxLBb6bixxnXOBrOohVyym22ARfJJ7w26W7d6Mm2glky2uhEC741uZ82GsYax2mjduGETh2Ksety&#10;dn/gQxuZcYot1+5YqB98OI7qoFUbLX0BLx1DvZp43dCl4ZcOJGnLoS0DHJ2p74e3fR68u22f8rHD&#10;Z3H8OUvbyfP2Cd3iICRlKF4bju7wcOC0GdNJa152e7PgSxc4t6Gz4KXS4EMP6JJJXglcDmSeV+bD&#10;P993Doyefd8b/gE0qL+UfuuAyzFB7tuhw2xNfx1dlYdvDaKDsuSc2bjue/p/D/6Zl6XrnfXf5vva&#10;3rxd+w/z3ysONO9bDlmkF1TGB2evbewq+9SLfNuZIKE33PNOfG5NvkXWO8pHAQyA9u/ur+7EH8Yy&#10;lz+UL9hk5hO/pVx/KeObmcx64YWv1WDt9ddfq6BfAGTC/IN5e9GCCpvos5tRlARePqWXSftFAeHK&#10;15dNjkK5343/r4mZtMXGCtZQZly7ne90mQyhm6WTeabMHPI89TanxB8YbARg9RN9xQQb/wQF9fAi&#10;dxwSjS8c7OL2tuGToaMGHrXAkN99yaD+o1kQgKdP8fz6//lPV//7P/yH+Rzho6u///f/m9XP/dzf&#10;XD3z7LN56yxve2SX8F4+G+gNzpsZOGjw8Xy27mQZLMAvYJLdk2r8onvxD/gVyOYzq8lRNAFlfFH4&#10;fnyaQezCPxVOw18BZg+A86mltIcuZfANXYJa8RQ+44nn4hBlShdSrAaPiV3uZIJKKhwWPuLr8Fh+&#10;3Qeft+SlfPnxyHJ8rE9+aVe9gav+pIHlHryauMu1fHXqWPBQRqywhJBuqw6a0ON30JRHU8k1MKqt&#10;jbbFJWdwC0LjogjYBh+el8LlueC/Ph+erHD6LKjHXTULz4JDK/vzxk8+mQWj6NitxKo3szHiajZC&#10;7Gax6nLk9+o3vr76tV/7RzWx+Z/94t+JzvxcvW1wksGXTytdzMBT+3hh8oIeiM20I14zMLWxwORB&#10;8TU0G2AbaG1tXU1+D0YntjMhSz/I5eCT3r7s3zEyEWmi1aFPiJv4jq+98Hz65OHqpbx5JY4WPz+Z&#10;39l7ys782AB8uZCFYLGPwTW7UHGQNyYy+Slu0qdLTuJy9iTxYsmoBoQ2DrZcxe1goNenzHw2Hf7g&#10;mfC16cLvsXmOfv3WG15iWDyRjz+1+B3ct6PnUooWr3pRO/ikTOlBPWudcF+D+8CBmzZNONX4YtEf&#10;8CXniY/FmWUzU0b+5kHnwHGuCVmT+uGfOBIt6J2JQ+2Tn3hZ0r9NihddqS8Z1LJZ9IweKu8ePdoF&#10;Yw7lvfHe8XfbRHl4HUpLdmJb9pNNBmMSWHCWR1auHWwvPZTGhsgPh2tybBZoa4Iq+eDUokLaYcNr&#10;UaT0b5lYSb5NQXSkYBrEp55ykrbwZ9oEF/826TUxhy+Ds+c+h0aP6YJJWzzxfGh0P7E8ftCfWMOS&#10;O56o+9xzz61ezKccjUc+lk+mP/vss7XxBy74Nf4TnEngagMN+qr+YwJGHc/IgjydoynFk2uZEFO+&#10;juDYdPQZXOO3ScrQCfptYo0+719s+egLeZzUeuBq6HZNTyT4wWd4UZnvmz/r/jUobdIgzmhfPTY6&#10;+sWf4194F+a10a3JV3oeGxG+g1EJfzM/UF/JyDOTZxEI9X2YfoAc4KtrIT/i029GHK2zHWuMXRSL&#10;+ezi3/pb/3HFlOwoP0Sn+azxA+VjovPqkf/okXI7O6mTZ+wOG8F+s6X8InuwmcSt+mTb5vTd2C+x&#10;zPgSfRJs/Yl9moVGC3c+/3l09pNVNsT3JDxbWP08cA7u5S3g2AAbq8Rq8i2Clq8PbPq9cyG+IP6c&#10;b4S/MpPwTqzHjrML7e/Xn39HZ01oR++LdjjEpvz/7N3Zs2fJcR/23723l+me7p4Ns2M27KBImnCA&#10;FAUySD3YIim/iDZBWwpJ1pPNCL9Z/GcsmQ9iOEJhOmSLYdEvtixFSDJBigRAiCsIDGbfpxvd0/vt&#10;2+3vJ/Pk7/frxswAEAjMgOjq/t1zTp2qrKysrMysrOWM07O/8csWJLfSP1KmIK1f0S++J3Ku6Jg4&#10;gR3HAhInDE7okYe0YeLzn/2PztKVjMv7pnmXZ3xBpim3JgrS/lPHmfR/9cwrq9ffeD32wLkqy+cs&#10;Hs4iN5O/4JIJ8Av2hUfFLWWyo/GHd8pHe+XD10+bqLe2L/okPdwrLvRkw7AHwMRrdieS63hzNhco&#10;f8YoeAMtI+3zjfGOVz5+BIMtpH3pD+WzD9ZxiddW0hW9Q2v+JG2VxEv7svNGP+7UqTCey8ZK2fyF&#10;6NY2XE5FTLnKodPKpkv5NZkVR6z4H6SArlXn0NMEZ3X1xIU1ij+2aYEyOPta+s1eJkEsUrgjPzyC&#10;3vqF/s6+YH8L43vGZ+wIk0T8zz4Pd/3gtbSfdteUFjvaUOLzJD1+lR9+elf3ne5n4r+TgJvfKYxf&#10;V/0rFCm6794iBt8JxDo+rF70hLu+NvDWCd7hpsedZJp+03bT5SySvnChx6WvvfZqyQe+fH2xjt7P&#10;aQ2zI9j4bPxQitD/9AV2ID7H8+71WX3O+MdVuwrasWwEFVgCO6P8x/l8ie+2poD0wU0fJytMVFsw&#10;a6e+Pkc/pBIFIZIm15YvZa9Uq4rKezTOFa/s7B6sjh/N98rZMCkDXr6hK0/J4qT7+pkeA12+nHGZ&#10;MVnS2OVYdQj/nU/5UEd3C5vxnXFjHVcdWUa+OWHJotjt+9kFW7ogZdMzaCocZCWA47ZHLtfkZuz0&#10;Y8cyRxB4jV/rCLw+/arqFVq4zo/MphvJUGXWRFgQvlY0SJsYp6VPHcp36snlsu9Tr+oLSS+4167s&#10;9LLVtWfaES3kHRxy4v06kMdkdIop/ZOlV43T0i4SwpHOAWMtv+kI+LC7rUNO2a17s/M39D+T9jAu&#10;pWvvvDPfhg5P2oXtUxJsfekF8MDxrBw4Fm/S1bEJij7BRXtVOi245JUfzaRR5sABo8dd0Z31Pies&#10;xXYQpJVfubNRTZuO7p8rPds6qvuH/jT1hQuaKZsd5Uc/d13wV/t4qsDlD/liQrz6Q03IL/Nn7AVt&#10;o75pJ/aMUHo6uNJPFy9uTkIhU8kNZalH0SsTw3yEbJjCbZlI7cVXjpxWRmR0JqvZWfIdyRHyrn5o&#10;op2qzqn30Cgva25SmgpJ5510gVQ82C/6OHRjd/0VncgKeArqoo+QB2SNPqh/oPuUj5/V5WD5RJJ8&#10;5NO0x6FCCuDlB6fgUggpVINvh2EGBZRwmUosiTxWxVRoK2PFLWlVYkJ3kiYARIsQC0Gk8f5dw5LW&#10;rmVlNF4ZmPpWX/4RZMIUifl23ka7KFeY8ushfxgw+zLnx4mFyBir0ifL4Xs4MdpxcCjfhGLwOe7g&#10;ueeey/GTp8tBRglzvnEePRLD8f58e883CDHQDBCUR4gT5upgQKJsnWDCNo4TN9eibx4mjfi6h/t2&#10;3bZaZfJsWqOhbcPQJrcG+VpAmPDp4xjkaXj4ojuRZz/vBs523K3vpv3BnsGQjkchzkStPOCXQI8g&#10;X6q24NPfS/PdGWWOEEvjbfH3Bif1Apvy7zLbebJd3w1/Lm1eeaaOLdxLOactdeCqa/pNxFfBpDAK&#10;9mKkHd0xkOrVPOri2MQKU5EFvnK916HBnP6ZyIovuiTNsQh/32rx3Y9nn3129WoMFmEcy/Vw+897&#10;SoGtpg0eetv0lfcUrb/wwvFp8X+u5eD4NkvA7wIYE7q/kzcdQ+foG/3b9OUpG2034VbJtnkzd0uR&#10;KXNi+rqNw81vbj99exRA2LRD8UZ0SdqPPOy23i8HzcAj/8sxZIUytZPGuUOcRoqcjpSugZPBE/l3&#10;NEZyG6iRkRnknD9/Mav03ywHvAELfX0sAze7eOU5EznpOzLkL8f/4Ti1FMROgN91hlHS4QWDGTzW&#10;z80c7gUOO3VwlHLbBI1rvazb5ku6xQQzpy+7YwI9Qe+zrei1tWxPArpIaXDAg1/P8bl2Qd+TBWPo&#10;YxcC2f7Qgw+uPpDvs7yW3cG//du/vfq1f/w/rU4n7X/3K7+y+sW/9Ys1WKWXXn/5xZo8PmoiKIaw&#10;Oo7ReCFHQM/Rg6N74Vj61QAk+AvVB0OLI2kHRwTBaydOuXb6oHw1VeHMfqlJShVYQsEOveTzrmiX&#10;ugjipv6Dg6uwk7LYRJv+Hodp8Kjyg4urAULhh0cSlCo/mN5XqMFf61Px0nsnnfviuSV/PYtb0ti5&#10;MHHy5qHSF+zAmHfKmfv1NXHK8GNwC2V/pj+MbcpB2TYqXIdvctVnllDw5iFXz4Irwz839bz50/UD&#10;zwQ+pzAazg7Ft7Ir2LdEX83k75e+9IVyZP/Nv/kLq498/BOBx4HXu2E5kJxQM0E9rmUlroG8/nck&#10;E73XM4Am660+LmcKGiXdlQy4DK6lM8g9d1Z/zBHsSWeHvrgbh9MPgpsVtXff7RjNe2O3ZzFf0k0d&#10;lW33i4nQ555/rieBwxN21nM+nMuuf5PP58+9lT6egWPu9dMZ7ON1eHOC2g18fyaP67SePItHGxPk&#10;c9QbnhZngKiPPv74YwUPz5Ytjqe26F8wgguHiIAvhr+r3NRlO3ivbm3PHi76Oh7bhLN36I1G8qJR&#10;0WnypN+P4wR/VFlpL9dxEpMtFRJXA70F716o0js4OVrwRfWrtJf66mfwKtz0kfzgUI6lAFRlC1nU&#10;jfOkd/hEfmdMEwS6zCU/fAy88Tp9jQfwBngGxMJe0ih/+3jM6l95J904teSF0ywgcK/vGLCT/WR5&#10;OctTnnfTv/ERJ0pNsgUmZylHAWeAsLPLUdVOcTSbusLdwBqcWjmd9is6J3858kIr/DVlWeyAFmRv&#10;tXvwkJ6zvnbjVGmpE7oFxtSlYKJHcKpdWqGFb0t+9atfXb388kvBLfyaCYYnnnii5LfFAD3Rj39C&#10;v4WvmlY34z+yZXB0la50S3CruqU8NIUTqUkuV5tFnkg7AY0qb+LKIZP2prc4Homo4zccYd07Hi0e&#10;Cpiq45Q9cN6vVzR5t6CdJhTdQ7ehvcoWv4XHcxhD2QNNx9Ahi8PqOM3K7g8ahzbJM2Wi0e3w3lJA&#10;P8O/Ix9h07q37VRPwwN2RFqodDqLC/UJp7q1A74XvtI15KH0fniBXJ4wcLQ7+Yp36Bjx7rPsJtdi&#10;mOarpBu5DA74grSeyU+465d+5H1KLnj69Tg/wbBw0NHS8KeXyzEYOWYBl0lti6vUCW5kLplUuvNI&#10;2y7k9pHDl8tnpfzx/TkGWej64Oexs9InYj/yf6jf1Jms3s+iQWX5mYBE7/HvSAtf9ZJHWXx7A6Oe&#10;k2b8fWVXR4SBlURdr5QhvVALoAKLPTK2fOESmK7aXV7+Jn670lnBm255azkBpRalRRebjLEI06S8&#10;T2Noa+kE5aH3UmzVpyZRUwY6Fi3ZVqF9pUuZaDYnisBBe9LL5HKPCzj9TbjiiyyaCV3kpzOuXQtv&#10;7FvI1QtUZ5Lbp3AO7Kwlb0IH9oNQ+jfI9URs+5ws7vHMf0k3Cib5Z+d60T840Y+j++AJP3WXFr7X&#10;r+cUlNBPXehtbecnmPAi+7QpG4ke9gurF8ya6KiUPxh/0DTkWDni2CSwg348V3SzbL+v+O436M3O&#10;QGun95ArxWeBYYxpsgx/dNvglU5/990XY09msafntFVNGJJfp51ceblkj7auAhfyg0El0l3XrsUW&#10;gth3EOC3HUb3bcd9R/epd4XgHTXcOpbMRtRvIZgErzZJ2ubbtgf055EhePj69beqr+iXfZoCX3+f&#10;nGM3+25OMl1PHoWA6KiRfMvXmIrtpu/WZE3krqD/dz/v9qMq0qJls5Jb1b9iq49NLz2c4FNjg4xR&#10;9CV97uYQ3Bkb6qCoTPTeiE9cKLpYvZ6yrkeG2O0LV/1zZIXy4E1OXcgOZkcOe6f/Dl2GNj3uwL9k&#10;FplKN7QOQFc8e7PPLnXl86iJc3K9cSpZaZdyAhoYq/o8ivGxehvnzwY5cKX3k3t3JzRCl+hSPg40&#10;kUY5xzLBWGnThwQyfXafykPXqQM55LnGEqFn8URgsLvhX/CjK2oCOO3It0Jek+t0LZqhbcu5tDP6&#10;hfh4gr1oUpT+adkNfmQy2Zoyq9yatC8UK4/0uwf4g43eJ0OZR3LKnfR35lNBcLMYWv2Mc9RBWeSF&#10;ezqBvp8erJ3h1bq/dRWZ3ROaoUNgqDf4k079ihZBTR3d7+zEd1X9zgkSFgyQQ61Ple0ZXV3X9VN2&#10;dMTQR7nak51hwrLKSXp2TH+7OHopOonePpy6eO93KHKw6pp6psRqDzRSb32GXip6p/yKD22M+cY+&#10;0r7qb6GaXfj6GL6WBq5TV/XfT7ojgZvIahh8cyEn0vLnCdIaf0o3CzuPHMqEfvAR0Nv4SQBbQBN8&#10;WYsicj/0kqfpKG2nl8fn3WYO9vDRjFmXyV19Yjf9mP4e3lNftNSeRff4Ucc+qfZBseRTHc8lyyBZ&#10;IjQvBIWL0/mLYZbOgJELQQUXEA1eWerP9n0Vns7g/xSc275PwopbMrgXhkDLQ138gUO9C2IlvJY3&#10;Gr8QgLDg/XJflVxwnLibrluwGFUTtuFPHKUAB/CVibng3DS6HgbOCoh8S9wzpj6TY/VeeOH5mox7&#10;7bXXVk89+VQ5np566kPl2DH5zZh+4403qgjf/EJPjdd06ZKVS9gQThNuqoPI4KTzbzXDJF3TYiLk&#10;vbV+6lNOgSSadpj08+xaeZN/FA18O2xK7vRtsM/7Tb6lDZPJu+149VZXnZ2AFMBqpbGhi3j5iu6h&#10;NUECFmdkDXYSN8/iKEkwa9VRBIiOqqwOG15RfzBb+ROKLQSkBW/qL83g3fh1R9JPdGirnrxvQzkC&#10;8nKUQPpOfUMvV7xhsFd1paQSR8hUSH0ngF3wS0iENlv9D3z8uk6Ttnf0Kefo6Rwt7kd4Cr6JTBmP&#10;Uh/4t6/fWwqkyd4mTHu/7cu3Sf/+jcKT20FfxJ8mBRjK30kAZxNGJoDbzg/vq0+YMNQ30heh4/7m&#10;vBso33inDOlLnNbrqdNcvzHP7ZhvjwJ4ZLEvYoBdr+9rgZD2Q/u0F/kayyJxkbPdJNUmVyLHHdFS&#10;K9+SzvdHLciiHxwPs5tB2G5kL1gHgX0mRyKbBDYRdOqu/r6KAYyJWPLcQNjElW/zHOR4G0cgiRfw&#10;T+GRZ46VvfCviaMKw4vBAV8wumqSIgOo0SHit2EMD4LpR6ds63NwGbXFf+q+ze5VaBwyiwHOkAf/&#10;oQcfWh2N0Xw2sv5Ln/vc6n/59V+vY59/7FOfWv23/+AfrD72sY+lTtFN0R++D3t/FpyZqPatV7u2&#10;DFwYyj2oCc0zcA1YSrfgK1bftfIR/tejX9Yh9IWiuhxEb8KHHmZvqdv0R/GC51oBmeeJm/ihA1w5&#10;opB30hT8tIVBBvp0mtbd6GvgMGlqJ/iC++ykKQdbylS+RXeDl6ufIL/ytP3gArb36l9plnrUQ/5s&#10;11N+vxpcJj1Y8wOn+CDX4S0U8T7cNuBSVsscg5Jx6kg/OEpY9umCt3f6wdTD1QBJmHzbeSs+NsBb&#10;aXcDrRN337W6mInSP/6TP1k988zXyvn5cz//C6v7srjgrjg2hXNxbsP9njzfe/yB1aUcMSbAnX2m&#10;zsq4nh04BtsmLrUPWb8bG6sWd4YeR3fiyAwPwetIdsyczA52+XbTnw7Shw187MYdBzG4giONHQOv&#10;7xmgGNRzKt955x2rxx97dPXA/dm1nrQGNnV8Uwg7gzqDofOZtDZxzdnFvrJbq76RlUF7Dxz7m+K1&#10;mj2wP/lDfyU7LB+rUwLYZ2AYWD/yyCOrB9PXDMCq3YL76B144nt0ci3cvTfoLlqEP5fBv8nB6djh&#10;kE4rJulwmZXL8hswN40dK3yhbEW4CEW3pB9nNzjFX8mHRb33g9/wXU8WmkT2CZV22uIBO0ngKJ3y&#10;TP6qN0B7wcG7/WrrHqwHbMMP50rPYa5Pm4A3aGZnis//pNMWrYOHPo6rV7epBzwFdR4cPCtX4CSQ&#10;Bs6ucCt5puckjeypbb3zbDwWgVDw4CEYAI888tw0aXgzQDZxQbbgk5BznR9MfDL2/7QvfMHXbofD&#10;3+Cgd0+ed3+HL4cimUB/OHHCUecCHgVbvJ12KoI/OXZ9I/uVLMZ4LYsy3HNifPjDH1l99KMfrXTq&#10;X7QPLVynbsobvIo3lvqDLQ38vO/y+2ry37igHV9xEIXHtMj0251MHkzdwR+eBd/nFshTvKWdynm0&#10;jHuk9Ztw67M2EGqCdMFp0r6frps6bOoyTuvijWr31g/lEAuFnIQhHOSY2RuRM2hmHKgdOGJbtrc+&#10;KnqyV99Plf4BxqVkX+qvbZ944smVY9b1XwukXs7iOhO87EwnrMxY+s03Xo/N9XT66IfrBAgwyInp&#10;m/rPyDa2lnjP0o3cm/7hKr2fMO9d/Zr3yL5OU30zedYTfu7JlcgdsMo+WORFMhefwY2epU/8+EUE&#10;6emsmpwoO7t1wuDjfU0YJ/84TOWjmy3iInvLQR7+5wMZBzS9XX6p5Fde7UCNDmg7ru0badCFY7ZO&#10;7bjDsdGbfqXPCEPHqgs6is+PPEIfDlx4gsXuE9wL4oue0UkmX+RDNz6hslcFz3L6AABAAElEQVRC&#10;J59+uB56GLeaBEUnC7LOxk66cCG2RK4WZT0ce+DefC5DfekXuu/ahZzml4mKaV/Udu9HxipfKLsh&#10;ZaGzd/SroN1Kx3te0u7VTh0L7EycmCAOfqmXH18QmSOgS008KCvplAFE2ULhs5psSrsNTcrfFJ2K&#10;h7U/f+6hwz5Xd7rg0Qd0opOG6J+hHXzRunxsuYpnr1dbh5ZohYZ0gTK0O1g7gYH2+o2xht2r4NYR&#10;5aGfutGh4P+gheKLVLu+cxuaabdbydB0YdPxt28mIaRDO31Kn9M/j2Uhc08QL5NZoSv+Qe8+3vyO&#10;1X3ZdHQh4922L16M/zlj5LTbfna7pvR1E7CtBBN6OdU7r5rfKvLt/lTyzZjm1iQNbVOCfjH6dJ12&#10;EiViyg/LdEhdv6UgXfhNvqjcNZyWgO8MgT27mXzB210eGvfO3s47Cy+0C1k8iygvZtGI8SIY3S+S&#10;bwtn/UYoORSb4HqeybA6ZjtlkX3VnoFpLE4ugW1h9uHsAN63uzD/apIn9TMeIjPY9SZpb2Wc4hu8&#10;tTDUPKfUwsMz/stXuLKQcxWeyARe8CieTIr6zEBkC121nrCDd+IEuK7ldGCNvd4Ll8xFhOKxIUd+&#10;8z0sLJUyupz8LVgaC29DtXDSdmUn75QcYkMdz0J3OJODdYx5cCfr6Dsy6Hxk9LSxfiSAVfoo6cp/&#10;kLZBf7Ldgm5+IidU0c0FK32FzW/MUXopn4Z5uwCPomfKGRxKLqYPCzXZm7JqN6a6Fa/jFxOFfcpE&#10;17PlL/2pvOaNtqlH363bKXX5enxar2V8YMx7LCcS3XNPdkNH72gH6dTr4GLLXn3e7yCyXVmzMFkZ&#10;hWPKO2zCPLRDN/FktvqTGY1P+HM34/B8pm0CWEJGLhWGFsY38qM33pjA5vDTJ8pXFjkiD7r50REz&#10;Jurnnii9lsll+tW4En34EKoe+M+YM3w5uCjrXMb6JmbF0evalB6rtk0ZFnLDy894q3TUtdQ3eB1c&#10;bx5Ag/otsi5oFr+LW9tvaeM+2cK4N6d9hYeUqb3UvfqnfIk/yG7g8o8FL77HCuGBwXv4f/0c3GpB&#10;ATouuE4X0ebwltb3hPcXu6DsmNBJ28uj7sK+yXn9VZ1Sfo0LEy9/8WfytJ3WZdUOYIlvbBFWQ1Vc&#10;GESmQirMNsgFVoVJ50EB/et387cYJXBKsMezOyv3pBXqfcqba24mK6DBYyO45sXk9YwQVdmkQ3wh&#10;3SK4bvAFW5BO8GQRjDDCw33h6GYrYGJCbgSTV+ARiITxwfms6ojxzOnk278YUif65Cd/aPXXfvIz&#10;ZfA4R5/hSHCb+CW8OWMc36GDwoshLEzdmqGy0iPpbgpDfGm9GFm1FS964LhWVRcawF3cdl23007e&#10;ibNUSBtg9Ane4QVh2s1V3CiHbhOG4xyB1O+k8Y4RapKWskPbaRuw0Y/gkHbKmnzKgYv0nbaFIFw6&#10;Pby6caUFp50dDU/c8JQ84+ATPwFcP6Ev/TxpXOfnvXv44KVaeZV8JdQiaK1cmkUGm/z9TaE52lM5&#10;VXzYU5qqV/gX3tcuE+xNO2XYMTwrQlLh1TPPP18G+FNPPZWVqQ/WERGvvvraMljd1EMZt8P7jQJ4&#10;bMN37zfsvlV8pq90n2hl6l4//nbC0uXWWRiM24FsGQNiymy50cbFpJ138/zNr9/YDtNXv3ne2yne&#10;nQItgxg4hFzzSMu5mjiNkUKRJVUEeHRIJpY0+wyiDqJjrRblWDcRTB+b9NrLqmeDJfK9DMUYRgYd&#10;joB+5tmnV2eii+34c0SOzy3Y4ceRY9cGA5EuPnPmzTo6pw3Qjb4B08pRRju93e8NzAwUemKK0Ysf&#10;968udYpspsfUD//d8K2JXBlhw0ujz9TtaCqpfwznRYOUKEj2yj+DJTgrS9it76Fcz/dav7D6rd/6&#10;rdXv/fvfzSTVg6v/8Vd/dfUTP/4TtcDMdxlrxXHodvTE8dW50KEdMPnsxIN3rq7GIWPBEEfPiUzO&#10;HNRq1uCy6NppIzuF4c2hWG226OgZiNKh+p6fXjrWwdgt6qi+AnpMn5x79RbQWlBvYd6DQ2/WboTk&#10;F6q8JNymp8lgQVzZaskjKLsG5QsO3sk/eAwMzzX5kTzb3wAGAw5jzwxe04byF1YQ97/oM7jN4Gsm&#10;gHF30wA8MOT360nVdvApMwj2T/lLmqFV0WSLlpLjObjlstRjUnubAVv499TyHdyv/tmXV1/6D1+q&#10;SdtPZLfvj//4p1c76UccoG+FT9DnpCNxDYZjZ1y9YPJ12o5959eODscPwvWeB3NEZY5OA0NfdVyz&#10;0PTa7X6Y/td1li6Txo6wCt8dv/9Y7Nv+bioiimPbXDeAqhXRGcBzgvi+VeJx2R05ZceY5ETyaYFL&#10;l9nNBlDtBO2FDcsEbdrccbxO39HfOW05QO2qt5qa4/Lprz29eiN1h++bcYpdjJOMXf7YYx+sHZjn&#10;s+L6eL7/Nd8PP5nPttgJRB7B43gWcBpwFT9UO/TiRDYqmO0MQMX+uZG2Qt4bN5AxBu2FW3Zny2uC&#10;XN8gcyaI388EuXaa8uy6FKqswNUvOSWK35O+5FTazAIYi1XJspmwkAc/bvO4fO38Sd6FV7fLh8PU&#10;rZzvqRC5C6fBY+AOTgaxA1ccHFy16ZStPlW/fM9o0nCOmWwmmxJZ8PUXX+dpp0pPekjvt6FJP2sf&#10;Tv2hl3LrF7rSRzWJYJC84O5dLfwJvcRxFsw7/GvgDKZQtAl9ZkGmnQp2LRjPwFF9Z1dV1Sf9jMPb&#10;eM6xZxwD6HL06LHs+v1KfevXyVB/7TOfWT35xJNFCzxq7OkYanyAbXrctBw3HhyNEQRlTD3nWZw6&#10;yChvHoP3ZnKb7NCPR6Z124a++aee6qguE9xzqFHlgnQjf5XlN0F58Kn2rfKbT9Frzf+T+H1wbdyN&#10;a7se23UJy1dAJzqb3aEOqX21E16ia9LoOaHCoqfQrOi2XzwzztACIl/o1G31Pqj4bRSKR3/0h390&#10;9Td+7udXj2fH/SuvvLx65mvPlO6w4wYv+HQCHeKkLTLbCTPkX32nPW1KZvrh9+L50FUb8+vIP32z&#10;+GbpD+LZwCNPpek+2LrDe3rBFe+t7RTlRXZI750waXKz7l96HF+Td37NuxyqOZAy9rLFheAnd/H9&#10;TIry2air03K85986cjjyKvoywEvXkmUcn2+FLnTv4EGHz/G/jpd+/PHHS6aSGwNfHyu9RN5GXtKl&#10;JVcCZ+hEFpNt58jA4H4tdS1nJjmWfyNDRj+yjVgIu+Vozk1CslWbSDt9l5MbXFSz0FQ9yGl15kw9&#10;kwlRmzjUmSP63owbHohcfiifWiG7yV87hel8dZ5JzJqgTZ9XlviSn6mDII6cdFXv3Xz/nfRQj9nh&#10;hmfQpfFsmUzv8R+hCd4Sdo6GdgexzyJr4MCmUV5NxFStWi5r692cciFId3Cpy/eMBhM++MHHik5g&#10;+MGxJhQCn+7gAKcnBLpDGoEfyuIheFebpT5ooT2lqzFI6qzNOafZSXhJGmiiz43YkzdGuBbUv9x/&#10;FtKFxngzROibvqbqQ/9tKtDG1zPu5SslS/BB8W9443DaeD8LnQVyg80BhjapCZDwL9vSiTeXL99f&#10;Nq/jdL2zM9iE8MsvvRB7m61i4gCPLPZXzBy8ei322HcUwtMGJ801ePPmMPwkVtJ1SP0EfeTdgn60&#10;DvKkryxFrqPf7UadzRdcz6Sf/je83v247Tj03MbTvXQmc6/W4vTYBctE/eGy25NePw8+NR5iMy6T&#10;S3Bx4lGNTdNPegc2e9YkTu+EnD405VT/XWQAuWyRq36vD11j3w0NQgp4C9v4VsTWH2nql3zkphN9&#10;BHHkmPFDHRMcedYLWDeZ9fUAr1bBwsmU/20r83nQCeGc4Nbt5t3gdMPnogQsVc1L5qBtj9/kGfiH&#10;Il/IKRPsaI3vTy76h26YOpDbhXfwmnJmASj6VHHLO/nsKh5a04FlH0MpZciPbvQZuiQiNvpyQmfS&#10;eK+NjAPc648WvrD/amMBGz3/9vd6wh4twEfPQ3vhs5RPBtJ1YKMjnIyDLl93zG9PvDuhYybuTmcz&#10;gwlgZRlf3HffveXPwpN0LT2AF7Tb9Swe2svkpm/1iqu5iKX7VL1SnrpbaCCIG5rNe9ckKRmiLnAC&#10;Rzp0nUli+b0zRvOuxlKhGX9X1zl1yL3dwgIajU6v/hQOavh4pudw4EZe+SGP4BvE4Bef0nexKcg5&#10;J/qJk0fAkeBOX612TdE2PcCt8tBpwVmQDj5473DGZuotFB8EM/BEWUCjfPAsFjl+J3q0jIS3DXf1&#10;PnDLfxHfBR4uOoa36eWAqmdx3qGLPl11Cm9U+tr1Uih0Xu3E75nPyyIGesgjbdUtEfhUu1uAwg66&#10;sujnmt+qPE1E6fhtpNOG6k22w6ssFASaRlYZiM4P05bBJnMyiZdmGBRBJ203RhOuq7Lm88qjwRE2&#10;2ddh7eS/OXINU+e55dU6rxtlwkeaaVzxyuHQg5vQabYKrlgN0wy0PK7Te5YXwTd5N7BqFXQYitPI&#10;KnANwUD0bRDXYurkpWwZSyZ+OXUefvihXH337EoZWgwiQsazmX5CoxwNqZcwq07hUvSt61KvVEdj&#10;Vsj91FXdJ0wc/sLc65DnTtdpkal/G5rJ2/RB3/5JLR2e8J5hgvgd72/jUelTf+91Nkdyu6oDmmrX&#10;EqCpdwuGDEgW47H5aNNmylEerTH5wRemzRt2lz9tVglu+VMdKB3QFVzGbtfHIKbhy+K90CuUNvWf&#10;eOXLx2EkrgcRLVzUgxDT9nNkg04vUCCUAPThXB0x8fpTdexK1TRUV/WuDpu06mrHCCOAMGBkGJjg&#10;P79XX3m1+jHhrxxlDH0WsLcv33MKbPW5rX75PUfju1ogWdD9VTHjNDQQ/NaCfrtNJ7kmruUMQ7EG&#10;1YE5hl16ZfreRk7INXKhZdctMk+C2+G9o0AxSRevnchNq+kcoeRoqx2effrYs39JX4ZjBhR2HFy/&#10;FoM9MjDCstoZh3B0HPaNmaR1dO2LLzy/+ve/87nVc88+t7rr1IkamD300MP16QWnMdydVfx3ZUBM&#10;NhoAk79WGzKu29aJzA1MRjpj1wCDo49ON3hwJdfJcPr83qzGVI+xn5rvFl2Suhw/kdWYwdlAqHRU&#10;9YkYlP6Fd/vYTPpoqZM650fuk/91b/VoYNi1+S/+z99c/cZv/Ebh8tlf+uXVf/3Zz5aTaC8GoEm7&#10;C9mxCb+94H8tk10mq4rOcRhaQckZ4zhpO6nPxiaxG7qPu6Zr2pljQMIBZnBxV+gVAPnFkNVF89M2&#10;0eZRjlnZmpW02kgsG6gcVTE24F76bbFP5Jkwg8LqqwawGiNBf07Vq009w7v0XH3vzXPzjHfa3Y8d&#10;IU/na/tC2QbWdjQKu6mHMqWt5+Dbds0yAEr6CtVOwQKwBOUDPDJFnHs/bcpe05J7i24vXJM+Wl3S&#10;ZM0O3dCZoS8PvLbIUGmuO2oNrPykV94cuyYP412mIn3+FKwFnokF9kdlqzqxVxr3Ap4/nt/IZyE+&#10;n0UDX/ziF2on7mc+81OrT3zik2mrODPPXsju3/tWJ9M39sM/wn4G3bXaOLxTDoBqnm6j5s2FXton&#10;afHHODgLgD/BLS9W9+a4ROFinBbk9p33pg8Gp7OZ6GT/lX0TntxNX3PckjZVNl4wkNnZy6CaEyrV&#10;Kr6OnCi7MTyKPvqjb3f14Eg/s7MyTujAYCtxLlvtzQFpMIf/e6BmYNZ0hR+nPhv93FvnyiY08H76&#10;K1+pAagdfuo9Yx67LciQO3NUM2cw58+JfI/J8ZAWm1hcoSzOXWEvOwO7zwRO/qW3F+4aVXqDUzYd&#10;W1+dtp3h+pOyxbeMCC0CQz3YeCa4Be/JIHwEHlsSr3wgR4QJ9V2mjDXYhmxedeEAIcf0W+2H7nDA&#10;F2QePMQVXwbZ4vmFT49mEtM4RhnVt1O+gF9NKrJZ5bNLGzxwBO01ToPLcWAY64QahcPgjifK0ZL6&#10;qa2xlIAWfuQK+PoT3PGJ/i2UbAlOevr17EQwaO/4/ixF1yWD6cDhvCH77WYXX3UOrwgmaOW14Mc7&#10;9A30uqKtyZCd1MukOke4OpbjPGUL0stn8nbKhK97sB0Z/UaOXf293/+98MB9q5/92Z9dccZL4+Qo&#10;+dFqf7/HKHb6CAb6aIOeeOYD4TlB+pKX2n6hSb3In9Et+pYgnfEK+aVfDH6qiJbsN3HSbTv90Rbf&#10;kZ36p3afHqQdLU6oEDjdHhtZBD8/Ya718B7/mbqzH9TLM33mn/+Ce7TwrmyVehU5U2/VKSmSlx4N&#10;Y1Us2byTnb7XwoNCwcvfCkWL0CH/Jqpf3P77vaaA1mP3nMrpGB/IRJ++8+KLL5XP5sknn6qFg+Q5&#10;2cAmeva5Z1d/+qd/UoutnW7wXOxN8ogc1V/JJTDIUbaj78yVHbTIMH3XDy+NPJCeXCu5nfuBR/6+&#10;FX2Et8RtpwebPQO37VCLcQJjZIC+DCc/9ix/jP5HpooDV7lXr7ZPRD3JdboWXTgw1e3UTp+m03wc&#10;ORFZAM7rkVXs5trJFlh076XLR2u31tUjl7PY7GzJUGXxgdSJMJExdhGTJfXphfQbekOd6GZ2tYmq&#10;+lwEHRra1Kc/bFlbAlviRhY/0T8Cf1zpsdAEDhVCYzBr3KiuqY/6whse6gYiWUq+chZbdEOnK9vi&#10;ykcefbQm+cldNga6Cvx28J8JkpGx3pGz9IZ2TmFVFn1T74IHWsCBTDnhOXDIT6HsmNDJe3UCQ5nT&#10;npUof9Bf+2/L9OKp4hVtzZ5v3yg9pr4hR+l0NFA2etHVbWOm7NCKTlQ2u+nY4SyUDV1K7iWdNtbW&#10;cEGz0ev9noNZHdr+Qhe/tl9a5+BFeqd0617zYS0knEr9gFy1Q0hctHq7KqN/L+yLdi2a6Z++P3qp&#10;aMo+0n/5RMgcCwXYdeMr1nctTMFnE5x0os3xDH47derupL9Q+v9SFgWfy7dSLeaok3OSbj/jkl7E&#10;HAibbjfglusyDrgl9hseg28YdommR9V/niN/RSxheHEU49arSbJ1BcjjBtbmbivZu9zWkaqhX01c&#10;ontglUwxHs8/mJF52zjC3fGxY+PcIItyHPveIaXLFRmwVab+waexG7mXThJYJnaWfh85UsyQNPrl&#10;LPyURXtpa6FkdPqcNjafAIc6fSdpJhTGwbvH4/Ra+9rJP3VozCa1YjumS+h45SZbPtEifZ8s4Y26&#10;zviD3OiwbPIInHn2jlzuuRdyeXkzSfKojDLsc3MQ/0/NeYQOdsSrc30DmAwNjfrZZKKJLhO4PUEo&#10;fsYq5avIs8l3YzObA9SXjDzkVJbghxYmaY2DBHnY8CMjHceOGuAmw+Y+qgQc8GoMFR2KP6od0hZ0&#10;NLzoSGNx/YsOM0ZVrr5mQnf0aOtX8rfHU8UbyJH6kZXySS+v8NJLL4WvYp9kvHlXxuh2/5pbgM/R&#10;o6lX2rbGeknf/GNHeegawisTLkXvwFKW+sqrn3mWpu2O1Dv8Ja/4auvUU9logiI7yzhJfdFEvBOB&#10;4Lx/pesoL/sBXdyjR9Ul+HWZrZNKXyc/vxu9Y+ykbHqHroWncGrvVLdH8iPJ4DL0oVfhWr6ClIcG&#10;dOjVfNu8adw6Wx1t9uMjZKfzCcz4lh7vcU6Kyj8BLnQdfaW9jY/LLxY4yqZ39xKPPoK6FZXy7lAW&#10;gZoDat9DFvDlH3jygUNv4j9HR6PR1KVoFxuFbC/4uae3bRQ08V2+IrwUmrYd152rfKOBndm44oXp&#10;nyVLE1+2HpipT8/hFsr151ANZIMEgvtRJjIUoyReJ4TYvJdLI+xebwNMY00FXP0QXnAvX8gTGBW1&#10;lbbfnzp5ZznJECXJqwGVp0HHwJFXnICYA0xcOTOCTzHGUl6lzTvXwQEe0vhVQcv7MuxCZEZjdfSK&#10;784hLfgErYGyoON/Pc4rhu0YincwlvLeN2IIKB0EE2pkMDgj/apzAZLOwznkKDAKl9D3jEmnY0km&#10;jEHWT5u/6uZnhSemJ0TrSrmEoRn7jEflYzpHO7hHh0qXK4rWYB/bL52r4IZZu93icAiMS8HLkZrC&#10;bnVsTN+CGqweONfrNZxqqTAwHMDCES2wrWLIRHcEF6HZ/NXtC44Ahylf/TrOoKluq03LeA/Qgr3m&#10;M8b1hlfBs5MLDxBSY0g3vKaf9p9nsNRHQCvpxTFkCakOjQS80ZkxK43Bkt0pcFceYdPOr6wCT1oD&#10;gkPZwQXvczlWqIXuQR1TWkpTHdKGx7IjoAYOKps4fakGJeE7wkigyO4+kaP10haOcmAQ4BO4y8sR&#10;iP+qDYZolfP2n+8uBXB5hzTdEhamnce/ZNfps3gPn7fhY+GHFWvX4hS/r1Zxexak0z/0rybRRkZf&#10;zXE3eBYcfad2YUaOWe1l91kZeJEZFmW0cWMwmW8gUL2BOT/luH/3cGu7kAfydPz043eHsU5eMmDS&#10;dl5ybGK+k+u3W4/vpKxvP2+oVpluxbLJ37Fk2A4jGkH8r2u3+7VrcaQfjjEWo5HtQR/5rii+qqMV&#10;k5Zu3I1cdxwfO4G8PXzNUa5XV/fEMLbb92T44nSO7bv/nrtWf/uXP7t6IY66V197ZXU6kzpfz47D&#10;z//O18KT+zl2NhO5+ZWMzQDnvg88mGNm7GZYDLmUdzj6/lQcUNK9lSOGBl8VrQnpyFyTJwYadgs+&#10;lEVdJ/Itdjzp+uEPf2j1QJxHqnkkp0A4coh5diiTWbvhbYb+JQ6U6NVjx45Gdrvv3UJH74jeNhjK&#10;P7Rw1I9vQ/7W//UvVr/2P/9aJqleW/3yL/83q7/39//+6vFMGHR/QjOGagZJoY3dIYfo+pR1rYz6&#10;6KfQswa2NckeYzB9iDMbrdO1YFfOBsaletDEnHR2AjOYbyQtPahfHQ9OIUS+KXep7CP9T5vQcSaE&#10;hTJSg5M6Mq7hKQ1egEddwxN95F3zBF7yj5EqrUBPTl8Ggz2iPQx6yBT3eK3Kjx3VBm7zpEnubZkw&#10;zjJ50CN/ki+fUQiNxo4ke3Atu8CuyTpmK/XjWLXDNY3X/JA02qhW62blLX7AL/BoJ2gm0sJvjG5B&#10;mTOxMDYZm8IAMSgUjScdemqRZCpZiAZoSO/T63ZwK5f9oc13U2/HqCOEgUd9dzp0NkH07/7tvykn&#10;Hhif+cmfXD2WHTl2tLDfegLsaHaHpA/G9iBXrzgaPXaP/ndt3xG1WUCgT+KnyMeid2BfCe7iEGub&#10;xt6XvbO0tzpZvDBHmVukIPg+KrtUTR3zHuOm4FTbhO+KXqGBI9AORT4cOpJ2TnmXkw7vHAq9tV2N&#10;Eay+z1Hw8GE/72YAxmZHC3HHj8fOxDf5x/bcW/oAvLWXvnc8fPtEvvfLFhfPrjPwYkt5X8+x1TmK&#10;z/tlwvhK6Hv2zNmwxLXVc1eeL15P9dMuGQ/E7nR96KGHavBuos7pA469nolGTiD1e/2N14vm9yeN&#10;tnOsFlnlpAIBr3d/wZkdjCWEsqFTN/zQduLFGnja4WGnKR4gP9Hh6xmzoKFBN75zrw/hDeksRDV4&#10;h6c2LIdE+kYNHBf5iDbCtLO2ddQ82dD900R+091JDcYN8ui3+gi5i+84M9mt2gVv42U8MuNJpdiV&#10;Ii9ngfKmL5GLaI75tB9aHD7kaP8+Fg5+6sVe5vwu2OnPZEPD48AKN4SE8gZ8wQFPuzq2Ev+b3PVe&#10;+fo0Oukb0uElAT/AWx3ks/CAHOCEhTPZgvb4kRx19OKff+XPa6HShUw0fOhDHyp6n8opUeALaK9e&#10;gv6uLM/kTTkPUi+8b5JCG00o/leZhLHL4ACUfoGX0QUsZRw9Hrzx+xIPNtp6h684SNRPnfHz6dNn&#10;agx39uyZ4mOLD65lV4dvdKWAupJp9Id2RHtjm52lP4PTsgXt05/zz//3NODN4HqsFkL1ZFi3cWiI&#10;5qHn1dgZpRMxTIKRM3qi1ZEc1agS9AOeMsbbyU4YJ2vE9VU2TPGKdujsSJWkLTvluR3eWwrsRfb8&#10;u9/+/9JaO6sf/dEfrQUdFsnZ/UlPWSRnQc+dJyITTp1cfSynZ+hrr8TerEVJ4RP24/C3KzlDJrR8&#10;at+TvuonTr7qI/pv0k6cfoEj8FPbN+Rb+DDP5IOr0DqmfXN8JPQFeH4CONIcoTeXvOLoRD9y3rXL&#10;wLdtc238HMqIHCDb8o5Nyj9BD5H15BqH6ImTJ7qcyPHpL3fnxBF4kPV8PnQLuFOPyhs7k2wlXy7m&#10;GFIT3edztRuR3EF3ti89NUF+Mpwjnozyq3IKt9iyQ/fEq6s2Ekp/ZhEZOui3YIijQ7QDmf/CC89H&#10;f54rmD6zYuLXiQzk4OAtPxusbMfAVQa5wAZRNh5AU7KZLFVvga5jCx6NjVHfZA1+0uMFdAGHz9DV&#10;T2ArwtOzFqdby7ejDqmXet9116FauJaKrfkCDtpN+8pDBtckYe7RXV21iTQmSyxqxVeljxNv17dw&#10;JPU6OIjdVfqZX2xZcJWy2VBoAX7zVmzxS1lMmPzqoV3hpB/wm8LBeD5RhRc+qn91xnCSaib6Kf+6&#10;xQqFGoOY5HynUJQaoXpLInhVWN43VW9OJE6ZUup1Q3t5O7bfb+cSn3U9HKcVjQZCpV+K9Dw8Mnj0&#10;tbHQxP1Luxt30QWBx86A9rxzNWbZz+Sv48hrMiITs3hrJ99vvZE2RFu8BXe8PBNcdobWODIAjW20&#10;/eHw7gceuH916upd8V1fDEwnQWXMkrwWQD7//POr57Nw2iJI8PQvfVx7FW0C63p9viDyKvaRnYSF&#10;i/v0TYKr6lkKroiQZg2dii5bxMkrlBAzn9vJ7S2h07c0vOXV+nFghhZLmdGy9dbnZE1aDv/UBGYj&#10;Uvp77CPxJtmX5lxDnpvGL60b+MMf3tVCm9Be/8iLQGbbdN/UP/Q/r/TVGpsFn574NbnjB09j5sjd&#10;onUvKPFOfva8cUf3zd70ox3JLN/aVZY+2xQYOgSVhd+1g/4H55GDUydXO3ytYNvLblUyg+zWJv0n&#10;8LpTJqLHHnAi+ytJYGpvck5856lX9UcvxscLcpsXc7dBt/JqY3Baf7YPMMt9i5f1K/r3xMm7wt9Z&#10;rBq8LufYcvUyztMPyGg6Cu3w5bQTuO5rvBV56d6Ygv5qHR37OvRU993YbOrX8jw4LDhGureOiVwf&#10;ecw/pJ+RncZM4NZ8T07MQms2Y42vQgRyutq7dELrCrqWbqbntC/bwtiALr6wnzFExp6+vezzSo7O&#10;t4jf+OCuLFIzJtQf8aO+BY8jOdHD2MgcE7h0G1l86RL/StsOSI8n8C2eLn2f64UzdrBqr/A3OmTp&#10;gvrgMevu6bZ6LhrFJxC9IC246pWXKbN1jbqD7/0EcyLVVxa6THzlpwdTtnzofiWTyKWbUg90M17s&#10;sW/eL7YPvtPnvC/9nzTsH3YE+qGnwDZvnm344oyH78pn4eBb8ipxXT++roxB02enLeFhYS/5J676&#10;h+vywytOZoDX1fDQlfAkn5f32iDWkyJLz1fe+ByUeXjJj0+d5AE+fsIL/AH6Ij7TPnDS56Vx7Z/x&#10;uBMems54TZlCtWHur6ec6vNpBz5AOllAn2q7xa6Q5hADT+hO0J2nO3cDBbvvugBpAelObkDas9hD&#10;GMqfcM3fYg6NUO/WUEAIDKv3wid1jHIElXtlddmLEN+7Weh2TpmbwQqP3IM/DTq4D1Emj2cM62ql&#10;iasfIw3ODJwjcSLITzhQrHDr4zMu1TdhdEgKTwPrkAxFMBG4DWurJ5vYRdw0VJAdFMINuU0dq3Hc&#10;IlHwL5mdDuXIlhGyk6l38GC27iQtJMchxIFDIahP12nyob/6cVa5cvgyQAkbbY25KB5M3O2pARq/&#10;oQ1alAMiCDIWdVZpZ9Agg29UiHMvn/piSvl0Lk6RFhBtQDYubTS5Vx/X5pu0TVYebegznYnflWOB&#10;kugOXkI1dJcWnujuJx4+h2ydX/WKHPkIhjYIlNWDHeVW3ZO+cdAGXQ/PQn37ZhEq8onfwDNw6zj1&#10;LzIkj2vThCM5k7SJ4EBs50jzujbT6Q1+lAl39diGj4aOJFrDCt9xclEClJ4J4LPJ733zR/gibSQ0&#10;rEUQVMztP7cp8N2gQCuidLHi3SlBH9F3yJzpS97hVf1DED/3HXPzXzKMYXQoAyS9UV/Tz9pY3Cj2&#10;m3PdfvpeUmBpyncosvWBNpugTf0rtZiLtnQ0ED1Upy1s6cs2HMm0djhEOhbPEM03ElfGevS0wZ4/&#10;J7K78Kd/6qdWP/IjP5xJBjswrqyef+65LNg6s/6+4vm3rPI/t7LD79y580mXyY8DExKLfI4+EUqj&#10;RS4/8vCj5QBmfPWquxi/GbQdiaPXUbmc4JxVeNm97zH5fqgJH4MAEz6PPPpIfc/xgeyGNECjH0/E&#10;ef+B+x7III9zOaWFtxm85PaV6HQ6kwPs//1X/3L16//kn6z+6I//cPUzP/PXV3/77/yd1Y/92KdK&#10;d59LvfbSgewYpUMqxA6gZ0yu6IOOkIsZFXqx1ax67R3N9I9B6tE4AOBjIqe+r5z36aGxadrJVrRI&#10;Xju0ORgY1pwLDN4rcUwcynF2BmKlv4LHOOHkUwcDFXbGyACT/HbY5hKcLI7rxRxwVW7LhOizvFMW&#10;egjiwSlbJ3H5jHTi2tD3Xv3AoAenrMk3+tF14vgJrGi9FBmFz2oAENq1HrZy1SpehrcFer2gDi5F&#10;x9CX4Q8/RjuwdvrOJD4bhKNQe3La7ESGMfhHx8NRXa9nEWW1m4qEt1tnd/8oB0Xi/QNPWRcz0NGG&#10;0nKynooz+myOMWcTyAsu+tr5+vLLL62eC+/7/Mij4UcDHxN/UwdUPR6+tVgAvDBm6NbOUfWRzi9o&#10;VnCpX16igTRsVbxTAa5+8uQqLbru5L1rgFWcoxyrPRInvgay3rt3TVi3X+Cg2ZRR5aIIPZB3ftp8&#10;OxQl0xcsHgFuNwOvWm2/2Fd91JuFluxEYkMZoW++mSSs7cfgW47y0B5dC9cFv3pOufrt8ez8NQay&#10;GJTjzDcDz2ai1biCnfzs175Wq6SffebZXpyRfPpn1TVln0z/s/vsQx/6cI01lOPYM+/ZeFXn4Ikf&#10;/eBHphgEe4dv38wCGDuqxflusRXicBxHB+eetmSL7oUn0QwscdKQq+B6j97ywp+T0IJWQdWlKcdB&#10;6F82fa6XIje7f/QEAZgzYT5jJe/JQn2gxhCRH+6NPcMhBbcGyaGHsosnwu+uWFPAE/UuUUW7imV/&#10;6yEt//BJalb10yZkkZXexnYc3nADw8fP5AnHldxXrxk/uddPlAc2x2m3QQpO6LTTV9On7zySBUb9&#10;nWyfYFFXE/HGiu6VKb+TgN58843V008/nSNmX6k28s3Raa9yYqXswi/lyKOdOAPct54MHYJTOQ+S&#10;ttvPSvfuU/Al06ee4uVrZ0XL0nGcDF4cYMrhaOF8mPzKpPPIGw6WS5f6pAFOlPs+cF85aspxGQf9&#10;voUhcM4PXavRmly5F999e+pWke+TP8XTqUO1a9rqUMbJIXhjh+eKDxIfeVHO1eglsjNEjnyPk2dJ&#10;m+iqZ9E6i61Lm4V/8VXrv8qV5Noq7WJBtky3w3tMgdgAkbdpqNVXsjDj4UcezQTvx6vv9uRYnPmH&#10;057pH0K1Z/pJ+8ta/+BrO4jWeqvStVzTr/Wv1tsmwPAaWTiybqNb9Dn9Ei4Dyy7jdubGwRg4NSkb&#10;+TSOZTrGuMhCOkEacFp+tS/L88Dmu/Ju5HiE4ZK2ZVqVX5Cw9qYTF6+a4FhggYEG/GAbORfbMD6f&#10;yYcuJlFHjsgjrieA244hK9XR51o4tmciFArgsHnU0QSiXXeCMWH119yfjA1EhvGVoIkJ1mORu+y2&#10;PtXjzTqtw4T+yZzGY1cO3cfuoftezg4r+tNO13uCx6Mf/GDZ7vxd8C365ipM3bVdXtb7ULJk9Nir&#10;xrxlA5c05Leit1vfq7v7/ewWbH3O1mZHtb9Meew8z3yFB7HHLkWPhBBFGw5qgU2pznUf2kBHu5V+&#10;TftfTX6LrLzAL3Q5JzIb1ZXNQM6TX97Rm+UIj+xmSwo14R+YaEQH7cWfVjxT8qxtoxs32B6niw7a&#10;TZuwz4WqQ6743iJQE/t0kRBMYxM3/YZX6sXWn4ayFfF9fqtt3y5oN80dR3B+/BydbujS3z49H17O&#10;yTTpC96aCENneU3mDF/0QjTjP/KmxyfaQfvq98XTyeP56qmeOPbJk4vZ+U6uPfLIQX3qhP3J72jc&#10;TPZsY27tJObUFzBvpAb2TB3yZ+F5etI4BP/V4ufUS8pNkPbmmM27/7i7gd6QG0bZdLmdOHbudvA0&#10;77bjv+l9Kqw95SVvd1L3G9UeiY//Oh2xxuVkAlrUP/0mNPGrvMlsvNXvNnhp95YHvZCOrDQObTmi&#10;TcWTEeQsur57GD56p1RwjCulv/ccHGFi8u9GjY8CPztow1DBlR2q/zbF2o55J6ib+G9WPl6sRcyR&#10;MexPYWGdlKesnlwlz8+dx1PBIDiTa16bnxl6VN60g7G38UbLrV5sQz9Ipzz01w4FX7lLm9hkopvK&#10;VyEP5SeJbJOHDeBTqSXbUjiYQvex1rGepR35Sf+DL0gHBws29FG6BQ7mAMhhsvRs+lzpkKTlg6GT&#10;jOf4i2xeMOFbuBTfdV8no8ESjMvoOHXAWzW5r1JbQZtfdapW6oKeFiYYO0xaNIJf1Tf3Al1fC3Ej&#10;V4CDg2DMCF7TYKFt2pE+mIUj4JEP4ElHP1b61J0cmXt08iM7XNGmflv58SJ9Qi5KAy91Z2NU24oL&#10;bvINXM/qZoLcAmtXOlA8+SatoB7YG34CPT/p2obvOtdCncIpdFp02pEsUncE95QlPzhaRd6D4DV1&#10;IjMsfocvfYtXyHE4Fs+Gh0tHh4Z8btfgKr/3uT+41gu6yx4puatPLLRSl6U+cBDPL7CX9iWL8YRv&#10;i8MTfbKQvg1CiUXmf19xxgSRCVOIAjToEG6TTH6/rmwXshiE4C4wk3Odl5OglQdCdb4h1I04yLZD&#10;5VsEkPjt8ssgTBlgFLEWRpCucWqmmHzyitdBGWO98oNR2um9h8eLL7xQHZ0AVm/prQznULvz+InK&#10;143GidCOw2LwMNOUsS4zuKOBo6E0fjIstSFoulEKgfyZupUTNeVucGwHEiYqJYzeOm9w1aDSURjj&#10;MGAEg10rF5Pm6FFM3vTH9vIkYoptWqHd8uMEUj98AqcaYCT11Ln4IDB89HqCNAxQhqr3xWi1M7fr&#10;OXHKnXqa+HU/zwNLvQTx6NvPfXXvVw6mdAw8IF3XKbyQd3ApWqWjys/wRdPcViBsbw2Dh6sVPq5o&#10;CL6AV4oOqTOjasJ2vsGB4tIf2jjmEGoc5Wn+6wlieSkGdCv6hXZWlKib9iVQy+mWZ8JCegsURpgS&#10;XgYF8mv7Mn6mkoPg7ettCvwFUwAfCvgdz03Aw3jfBPDasEjaTh+ZFd70LzGTJVf3LQdAKodAxegD&#10;DJqUg8/TLwykXW+H9zsFWtA2m2zaWvvjBdfWB+S0Vm++UCu84Ts7B9mJyOtqxTE5bCAiD/nIQDIB&#10;eTa7fC+G3xh4JzOhsn/Fjqud1f35JIPdsXapyYPFyHyTwFYNnssRuOcW5zxdyRFk0dSZwPPt0K99&#10;7ekyODlOgmwt2tnLQjH1scundqAHHzxuUvDN8+dybM8LNXli8dOTTz5ZRt7J2Ax3ZreEI/sc++q4&#10;T7sD8bjvpBnIoIVj50wK/cEffHH1m7/5z1f//P/432sC+Vf++/9h9dnP/nI5uNhMdhAfO5YjQqOf&#10;GNZl3CU/A/GOGJXHci/QgfqOQdZBThE1WECPIzsGSdmhkTrWYC79Vx+WnjF7OHptN+/3OYhSr4HF&#10;tV0OvfQ/HZK9ZddxTbgxLVIO2pRDKLjMpw96oVv3e3RsOdD6mc1SziH4B9fSlQ5SrlW5AZp4tDGR&#10;l8jiEHQro7xc7S1/4O83uDZvtR02cso79xveC76BqB7KTTH1rgeVnXfKB28GRfKjFeNdmeInSOed&#10;YDKsaBTcZzAxuLiWDEPHpB+YvdClbcXqA4GPRoJdfyaopHVkoR3oL7/0YtlnD+RzEGfjzPz853+/&#10;nKwfeupDdcSiY5o4s7Un/ueMO8ig6WoGTXCtEHjqCQ9LGMWPvbONr7Se1dnVT9qp89S7HUTLu+TR&#10;VuLohbadUt7bhIE5r26kTaasKcN1cKj2ThVKaiRe+eWECYDBrezD1N076fXVvKz3yjnkfqs+4mpy&#10;J1d8UP0r9AdP3iojZVWpcZAcO7ZT/feB7K6YwSnbTJtd/NSnKp8+a+c2h7ej9jh2DiI3Xsvx3G+c&#10;fj0Tg1/JYDQrv7P7VzmOq7eI5Id++Ecic4zR2tblUH8wE412olm08eU//3LR3lHPHIMCOcZuJe/I&#10;x/NXzifWbm4n7pi07QUMeJcMHOctpwpHYdmZS1/Ai/rmtIG6k7/dZy2AsFCkB6bK1rblfCQH8swf&#10;dihOC0cSgmEy0c5goZzxoW/1Ze22tKt3wyPFgwAhd65g1EB9ibKwUvkcVtoqN/VeOsEV3KX75BkP&#10;jv1eIGuC3mR/6Yekncl1zmvtWGPKxKv7uu3zDCm8ZWxVeKWsmexAQ99v9/z000+v/jzt9Prrrxcu&#10;ZPzHPvax1ZNPfqjksTo2XZsn3U8wqVG0jt2jD4FbY4Lc4xOye90WC4+jq3GBeEF7oYF8xq+uaMWG&#10;ql1FoUlel24FXyjHvbqTs/RHyvKOjnNktb58R545pK5faVrLZ9x4a+g22Dh05n1AVLPO83t1xV74&#10;zeguFG00QpBy3CxIVr3yyhhNKF2RurJBJpAT6II/7SoaGYg6MUUqoIU8aM+RdDu8txTQ7/lLwuD1&#10;fd9nn3129VM//dMlE7tfdZ/UbmwTzTh6EX/oJ/oG/hFGRlSfXvqcvNLog3tx6rJjxhYofsETye+9&#10;ULyVq2fwvKMvhNopkn4nDbj6uSBtPSdOGBmhLGV02e2/cN+y40bZo1XOUvb0BWWC5517P6HzdRlV&#10;x+A3V0fpp7gK7HQ4mESiD+QbGccGLX9aUrKB+WTIJboKLDStncGxPTlI+TX2T/bEBzQDqvS1/jan&#10;qelPqMcm4vxnu9eO3tyrAzmqPmQ/2NLB462ko+vpVZ9wcPS0oL7ivZ8yiw6Rf8qd9mS/0Zt0qFD1&#10;TB0sbjIhR98JeMczGTr0dmUfygOOZ6Gegyd82SV1VekE9rRTA9FIYPegWZ1elexkD/lSv+BpQtxm&#10;lrI38kyXFb5LQ3GeTzlsG7oPHn7w0C7beDm2Eh3GxwkHPFa2BVrnef0+8MC2GcNpQvqaU7xM/grg&#10;3xq2tYe6/WUIQz91WZp4fVPzvqGHq7ZJa4cuSZg/LnTE+fAq2+HVV1+psSOfSizUauOa+EjCtoHk&#10;WELyayOT/t61XWfhSeth7Xz9aD7xEzvSmPdETuJkl2gTk1Evv/xyLY5wxDs/jklhNmwtylNEioKh&#10;vsZu0s6CNhsZWPXJt0/DofWu/2zhmIiq69bbW2+3aXfrO89rHoqPNMxfHHNzCXBKqHovOOZ+OGvb&#10;ZyXZN4TArBD4yhp8qtw0Jhrv+Ja1ZKmm9zt0/276SXan3pkFlMowqWUcPrKy0iULOTH+e++EkjOB&#10;YXMXH4Ire14/7smnxbb+ZsQLrOaiAvu2f8gT+DMVWySgDJnSCxPgOXqu4xb+TCptPvR4W+CJfDcU&#10;Q9Hk7zTFPx5Stjz0A97Gm4LF1HQf3roz/hHjYPrlzmMnytfiW7Ely1If8nk333Q2we6zRnw3Jmvl&#10;pWvAKZ5N20mLZ9FJmxa+wWMWWAx/zVV9a7xDnuefExPAvmY3KF7wPrqgysp17EX5pSO36TPlCvrl&#10;5UxCnsuYTR0uZTJY4CdSR74i43enOJhsFeiE6sfBme0CtnEK29z405LdXWM9fVP7hqzVTm6EpJ8+&#10;W/ZE6EgegAkvcwhT3wMESb5p57VtGxykoTP0gZnQBJ7uv36ofWIDp65Jj0Z18tdCe3px0jRq6BT+&#10;Dg4mpUfPeSfU3F7wnIB26Dq40EVw8gyvgQ1/edHosjqxp3JFfzIXXp6lL1h4JTQZX8i6/gtMC0OF&#10;OkI+myBm0lq6geEK/0q7RcN6v9BP/dFXe+zAIQEM/cEnjODlHdz8qh55j7/41PI2HVGmzoeXbcos&#10;OqlDaKEeQ2f57CAW8GF8dxtiiuxyUliYSxihBOkKuRYT5CqOMTGhkINJwgiHGpTneRD3rgiwwBMv&#10;zAqEwafSBIcS0Eta6QaPifIsT+UPMd0PTO9KsMiY4LkJujHgwJcHIwjbjpoL6YyYyAoMjjadkiE5&#10;ODIglZUS0xCpc9Iy6DQYfIZ2BTh/lO8nDD08z/3gPulcMdDkaTxHOAdW/unk8kvDiIT/4cPJg8FS&#10;DgeNYBCvY+gAdgcxDIJROr2/GxwI1UNFE+2i06QzEQwBBvWkrLJKL6pnyrYKgsCeNld2CcXgQ4gR&#10;pqX4AgeeB7bvKD3GatEvSHTduy3cDy3AdA8GfDij1NPgDG0o2Kpb0kzcOD4GRpWd9+qm/TwXHhEc&#10;Q7t+br6Y+3Z8oU23F3jeCdNm8+z6dj/871hqQbmTD3/opFWf1MNR7JQF/myaNM2s/FG+Dqx8AU04&#10;bg6upM1zL+j42rH7ZtO2hIrMt8NtCnyXKDD9p8HrK/pI82TJLv03PIh38bY+0ixZnSqM2galuIEl&#10;Pwh2hNYqycDU/x1j34PbXhHpeNrb4fuPAiMzYe6+ZTpZTO6nzSMbiVmDzWvRFXvhm93MJHjH+Cb/&#10;K0/kt2Ohy2kd/uEEKhkZZjIY4HCogVfk7uFaiMA4PLzKVxlX9+a7wBVSjmOSDTRmMMAAdTyWHb0m&#10;awyI7fI6l9/X8+1GKzVff/21cjBdzHeUzp/L5HPSCmNw3ZNJ6AcfvL8msO3UfTMDeLrHjjSDkN/d&#10;+VylPZrJPHrB9+fsHKZHn376q6sXnn++jjp67INPrH7+539h9Qs/91/EiXxo9Uf/4Q9ju17NN+ge&#10;iD1yZ44Fuju0agedgQ77o49Sb5uq9c+idxbdri+NQ4D9UMQO7mtnU/TI/n4MZAP+9EUDMQPPmey8&#10;kp3VcLYi1SRUaRgdNo2WFqz2K4M47eBo4YDroFGrZ3daMKm00WvK4qCrAU7gTzy5AF4VFBj+GeyP&#10;YxNwaYRt3pJ/bIGRLdJsp9UW9KS2t9DAOwMhedkLBl/uwe2dF22PMarRgz0lzKBPWvqZ7GMDVbnB&#10;V1yQqbRwIsfAnIGc+8Zx6qAPRA6yH1LWHaGHtmTraD99oPA5d6W+6Wyh3pe+8PurM+FPjtTHHnu8&#10;bC+TUMq2u9u3kNmAAVxlk8faUV8qn5z2qrqjEXo3TeFlsOE6YWgShIo+nv0EdWk7m+3TC+foAOXC&#10;hZ0swMV76Ss+79xLV0G5+Q1t4OrnuegbGhduS7rBbztPwWtoC8jWReJhC8/CW7vl3rNQZQU3E5fo&#10;bFd1LbjTjgkD1/F8Fl9o07K5wQ2O+vnu7rHFAdQDOrxSg9ukAV+5+qujpjmrz5w5HTnURzGTJxzV&#10;/+yf/W81+K+BYsrlqNa2HON2mRrAP/HEExVHdpABZNDdmSTGBz5XU5MAwbvt/9Qv+KKxsYLJS3VB&#10;//19fNE0qUoufwzofVNwaD1thV61YyiZ1L/jAyDt4bhBIw9jJO/2D+V90l9Fg/wKVuqPlwfulAkf&#10;/RE87wS0mnKH9imoVnCTYTXwTxrv/IZX0FGb4jMBDP3IlTxxXDPnNfhX9+NMCA3pH/1OuxRvLOWb&#10;DB18apdy+qc2UhZ4aO2e01wdX80RsV/84hdz7PPrpY+028c//vGa9GD7o005o+Cc/GCAr8ypx8gR&#10;+Ez50oDvlwzrPqRsASwBnHLaBr57+ZQBZv8sNo1zPvVquTLjoh5fdd/IyRoZ98LHsxXz9JTgdInD&#10;WSzE6YSnarI4Ts8J6b3Jl6dit+7bnoPG+yaoUzRm4bMbZ/WEkmRBdOPwxpPtkDEJwuZA75JryTST&#10;vehk5F3/co/OZOnsDiD3a2yccqV5XxFjKv8DdCXTBbyrjz2XT4c8+8wzqyefeqr6is90lSMwMlCf&#10;LYZe+lflW/pqAckffcxvwuwwEYdf5l3xSeDoj3jQdWRN5V1gkCkz+ct+xHfycny2D4dM6/xgeAfO&#10;yAL2C/glKxb8pMGXbK29vT6hacr2Do6e5VO2OL8J3pX/Inzd9sJG70+ytukdf9wT19VXkm9gHznS&#10;uNItAV7y0ZWOgutMeLBz6Bh+kLF7TEjVxFf01YMPPrAci5mFTbGBnL7B9ncqz8ksquR/0q7qwW4/&#10;n52UF+O0P4jeFRzz7UQ1O5npWJ9200ctbCn7dqkQvIcGo4vF+VQMviBzZ/GXncp0nfZBK7rJohw2&#10;LBtAOnJZ3Thjy05MG0pLZtJ99JB4diU54V78tA/dblLEs3ylR5OX/6fsgHxjF3w44l90RV+4Si+A&#10;CbeyfQ+ab0cfj460GDRAKn3pKAsuU1d5we+Jid5dKm/JN7yljIV2Bznq0uI0Exj4V/l4dfykBXzr&#10;DxpUYIN+nwf0n7C+Xd+EtPyAWThBj9TJlGyzJWhb/QavvP7a66tnIpeOxV4RLOgULJDWtmyYwzmp&#10;IK1dCxcOyLPAYl+2/daTv8V74Uvx2lF70ON92kEfNaofGRfZmW+cefrN0zm15OXVmYxj8aVAdjgO&#10;2u7BG7vBodosdU09qv1SDZNi2/WvjP5sqpj069j/qJuBX30ztGSHALkuQlyCXbohdt/7u8RL/y0F&#10;6ZJn+l/lSftUufpVJmvSPav+u/FZ9OlODVvbzjfPLQCauQr9g5yZABa61sRn/BrG+e71ZycWsDu2&#10;albZmpXemYjG5+8U2kpUreilyA1mHHhBI2Ej8/v57aFU/d/+1RL7zvQl18gfYyINVv7q3FyPr4cM&#10;382iAzZ4LXgIYhbC9sToqcjrTABHNloAipf5zmuyFf75R4fgDfRzNVYf/Vvj/bxv+Wf833p4ZK46&#10;SUvO147byCswqp8mHix9rnR2rruhnSCf3/UsXCcbC250z7wbuQ5fZbX/40qNG96K3lmPDfn6A9c4&#10;omCG96bfFfw8wwcf1ULflFk6JrQsOZ8CyQw/8r5wlz78T/bKR+/4PjIcjY3QUqA/Kn3SGU0cymaH&#10;CslfIWWVPZE2Iz/qN/Ve6Kh+O1c6Pd0DXvnhFhieJ8w92mgXmw3ElX2RnmzRFHnSfSZ1CV4T0MLz&#10;4Xxm7fDhSL7QzMK60S9wo8cEPCEUjaOfps2J0aJxYE1QPlhhgsKlaR5YgSeAj1p2/ZO76qZcNJQX&#10;7NLVuVpAJqhyycV66rxupS34kRk2wKiPyfPilSwiQUu2RMnt5X7yVP7UT36h8LZJJrjgB7xAvhe/&#10;Bq50cFcGO8Q83CGITRgaDMCKn8g8IKJ3ovp6M9G2KwiZCdv323FgeFeNvTCnuGqcVFrj+aCyMA1Y&#10;90uxkx+M+reUObi5EgQayE6CzrshlmfHqRnEc75YOU/wCAilA96XFRiMt3ImL51EBygiJB0CC8Vs&#10;w8RVr3S01GlDs6ZdJV7+wG+Ce/UWGv8WSiUUQ4JquIVGZTQv6Y7mG4LSw2k3DCMdQ8vVrwRjaOBK&#10;4DFKZ+Agn9UCqIuGJfSKeXqVuXJ8a41R55xzg+GiddLeiPLncHfkpbjCGTMHWnXK5NMhGIhdn66/&#10;1iRYO08Lp0St8YVD17UZeuoqDTzr70Irg4yuO4O6BzWEHpqZKIj46joFJuOU03scjgZAhPQ8g3Mr&#10;bO/HIF7XsdLh2e5ck0f+TcfctLXFA41jaBiHj6BOlBn6vBrn0OTtd610OB5nch9vN01yF1q738uO&#10;B9xyLQrQwFD7qwueux1uU+B7RwE8uSnNvb4xfaFXqHX/Lrm5JJVuk09/8dxKauRgT/bpL83TSRVl&#10;aPBJNkaB2dmyKfr23fcBBUbObqOKL7T9XgZRu1mHxR7o7+nQaZn4SltnJjF8QEdlwMAQivDDM29l&#10;ovbee+6NE+dYjGFMlf/Jf8zCoNIB4ZoMsC0WMBhqgzDP4SFGVsn/lHvsBJ3ZhjfGvPd6JlaThj3A&#10;hqAvFAh/ziS7+ayKfuP013O89GurF3OUUQ7L6AAAQABJREFU3BuZ5LVS26rps2+dXV0418cHH0T3&#10;1uRH8tp5Ocb9XhxP5zLxw0B78cWXVv/y//5/6sif/yRHPP/sz/z1MlZ/6JM/lG/NvbL6x//oH1Wf&#10;Iv8Nyj/84Y9kx8K9tZreAImedbTNGH12idIxdMX0J1eDSXroQo6qtVv3eOwHk3vdLhsdWH0t6eEW&#10;LVs7+aJcira7OZmFbvK94hs5Sght/Ax0y9EVfSs/+jk6Or2WpVtN7vjnRBRNtfsd+UZY2WfBwQpn&#10;zj1618JCDq5yXsmT/0K1W/KxtxZro194F70/Br96qw16TRAnDA/Gmlnf05sFMXi4+i/dxlZp2gwM&#10;V7DxxlJQ8e3YfPDQ5nSzgPbqa4AFTwGMer9GkabvuvY1f4MXJ7SA5xwFh/+178nsKPf9a0fLWpDA&#10;2Wzn6MOZoGG7soU4uGuVeexUgyuLGRj/syuYI7km0oNfy99upyow9Q+SFW+HCeqpM7rcSlfPfupZ&#10;dU0Z6qt/fUNY0k4e792jB9jTPtvx3pdtmKtVydWfUjfHpE8618m/vqZxSr4ENrwqPtcJ4sAFP38q&#10;usrP/eAzabWtiYKNTRjaHCOPOKztauoFfPL1YHSvju3T2mBO+WVnBw7a4OGTRzg0TtVErnaDC8e/&#10;icNf+qVfCh571e4vvfRyeOCtKsfJRM9mskK/d4zl5z73uazcvlJHYj76yAfLcXH262fru0cP3P9A&#10;jgy/u3gLv3GioBs5cCRyD338JhSeoYv62kmFV0xUqtekhaO+abCp35ZzKnUkf+QTahCcq8HrgZ1Q&#10;Cw2MD9AD3cgL8dVGgSkebL9qh4LU9Ftub74sadFInqTsHxzyDBd8HcEV/LWx56X98x7+gonzcSax&#10;y6u9QpPCIUMJR4kLa7yWohxNOvgaC2pT48ivfvUrteuXLHOM20c/+rFM0j9WK/rBsaBAPy4eCK2H&#10;NwY+ehjfkNfeCb711fGtl/CcI5nBGF7FgxYsqDc+6wlqE/i+RZ8J3MhX4zgw/ZoX+71nC1HH2QQu&#10;++1EeASvgG3i4ZPRSY89+mjtZr8r8obM1sbkP77XPzVF1SV4o+HgXRWZP4mvhPP8Hl3LKZRJYGOq&#10;ctam/bsC4ZXwzF52k1xL85Of5Dc6uvr28V7oug6pTy8MaC4UT/6Cset0E0RBi9CZfrwd3gcUSDOY&#10;YKxdwEHntddeWf3rf/2vVn8rfG2hA5+BvlUyJO/xsZajM9lP+ghRUGFp33qvjbV10ut7+pm2xw9s&#10;Sn1DnDR+I0OqrIGXeH3cu1k46BW5WXjkPRkhyDfBuGnwUlbZSkmLtwOs8FAmO8QOVXVrOdD8L808&#10;K1+Ag6Ac70bmgKm+8NngxNaRNnZ15BPZPOmHVkMjfim9gW+KXTLymN1FtuknfCij5x0JHdSLZmRc&#10;fRsxutPJPyauTGSxDcgpP/W0KM6ORrvp9D0LJy38QVNjBzIRnfRpeMrD1mKbF12DdNU5/d2EgDHI&#10;2ADas2RpylQHNJW/7NC8Q3v8dYzdF14quiNOAhieh7Zl8yW+nkNX/8hvgd1R9nDwo8Mt3Jr6VYL8&#10;mXY+cmTR54FddcJ73vuXOKH0YtqSvYGf6D9phcbfooH91bnIffqQrq9JhuV65Lod1cs3LoMTnkOH&#10;ql/gVL2qxK6P9kRbcByzv389tPEvMCZM/elowWVBaZJ8316X7oMYVYd1XdUz//SR6/kUUtngNfjo&#10;qhrz7meMdT7fAH7xxRfrFCnjATvnjQHqEz9p37WTPzT1H/9p0wnag43GRtSnyzZLnD67lz5zR3iq&#10;ZUj6fnDhQ3Ys+0MPPlx2KPvxjdffKH7UBx0bbbzhW7LT7vh2r/zJKR+/p20dPTph3dKbKMw2r7+j&#10;q7LVMYxNOIeiHaZvMd9qElh00kx8EWtJ+3aXwa7g4dXkLd5eN+gmV3pbxtIZZyx156NC70P5XBSb&#10;90iOXtXnWxYOhj02bFuvdQOZ/FY+VdWn+ESWxoY0mb7Bdclr2/h3GKrN8UH6LknunzbBF9uhZFz1&#10;703smuabqG+4qzb5hthNRL1PeWqifCQGt9onbcYPfjRy/HgtIGn5aUyCRnwB9EfRJ7wtz3o+pqoR&#10;+RSZa7JT/xCMidm32kjZ5F9mwrrNEgeWd65kLr3ScwlJlvzysK9vZJpo+tfQCi3rV4IrNMyGFfDl&#10;AZMN6H0t+giue8HfOM+Y/kJ8SYdSXtkbudJHxhEWF5fNkDKLbwJbPdVJPx39XO240K3kORsh7WV+&#10;K8V3uwZ/vhYy2OkW5ZtJGvUo+Z+yyIWqTzJVOyS94F49/Nwrj7Yo+0SdEgeuUPIgcF35pPA+HWL8&#10;BZcqY23D9HPLkNY/YKmbsaQF7BOk0S6bCfTIrqQTwJaenoaj4KosuKp3jU0XXHtcGP/NwjeVYckz&#10;+QvGUo+haW86IAbAxFc9VoDzhMHfgp6xW7zeTjNl9OKHpmsSrNN4j2cQbODF+Agdm2+VJV5b1Zij&#10;elDjhW/xStEmpABn+1Q0flA8bNyWHcBtmALou7x17UvfL4AhlP/L+76BgAGuKyLnf+4XJl8qo/NQ&#10;cBUStwDoywJ78oisiiN6kK4yse4UXLk2f5QrDFgMIq7Swzf/NFyoUYkqfdVjU5eX8q20MfYMfhlW&#10;lN19932gHCXbMBF7DG44G+yCCVfp0MJVaEdkT8hWxDv86To0PnZ8CGBU3UPmMTSHRp2+6STtGNCM&#10;XnWldIvhgxuhp0PsRkgKO/sLbeoB7bKSNCtsXMHdSf69/PazErqVVAsknU59wK2V/YRqmAzd7YCA&#10;q3cNNp2XIEvZOpx3VZ+FLsoRT1F6B8bkGxjig21+JnIPp15xzmQ1lGvn8Q7PZdVnHDC1U2ahv/fq&#10;7L2y0IRSkNazNhTHmeHKiFbOtJuih/57+Xhi9Y+kgJv8k04ZnNTavPFNonXYdGSOEwMGOOzEgaNM&#10;cRyxpfRTJ0KEE5+QBFc5VVZozvEmKGN+8x5OJczDs/AY+s0VL9wOtynw3aVAyw5lNH+2Msajnhmx&#10;w68TN/h4/25Bf8DXJX+iyPW9mgxMPryt35OLt8P3BwVubu5N2+MDcpGsjXuD5E6F0r50BlmurRfb&#10;ovUO+d66o1e7ka131PfCTsfZczEDhGRaHSqnaxu9u5GxDNFwZ37RUfmbKbGUEfugdFD+0OORx3SE&#10;XxhsdTQTlIevRX7nu12eydZTOS7r3nvvLh78RFb01s70pOcEt2P4pUzIcDjZoff888/XNx9fygTv&#10;2TwztA9ifJ3LBMC5TNBYzPBGFp89/sHHV//wH/7q6r/8xf9qde8H7iujzkDhf/2n/3Q5YrknhV6K&#10;E+APAuP37vnd1cl8huJUbBWDbgMHuozB/ECO8nr00UezeO2++lYs20Dda3Ckv9Rkeoz19K+jdxwP&#10;/q0L9a/S3YlnROqvjMQeBJnc6N0ZBg5o4XvCRzO4jRfAY61gp+t2ki7ESZv295nL4R3aol05IZOY&#10;Ye77x9fOb/QzfahMtgdcObpqZ1XaSiPBD5/U6vPcV5mJB1e+lg+NS2XJu27z5M57vwrJiOc8GcDg&#10;oXJyLStiDQoMMvDfDBoY/DWIjD0yg6TL2TFogNnOy/AM8y2mpnR3HO3VoDNAU25KrXLda9vDu72b&#10;Rz06rG+kKPx8bsQqZgNCdHEssPpyapogfC2LA5599mvlJP2rP/FX4xh6uBYM4MNHwgM9sIucXGxA&#10;k8EHoS3+tuu9bSXNqey2P+FCtorSW8YuHRqWLbW01cjwoa1n7eDnvtqmYDS9x670Th54uJ98ys6D&#10;BqvbKbOjIycCFw+A7904jOWvfJVdXW4O2lLsdjnyD+/MvYWi0nh2rQn34KhMz9JfjzDyXrh2rfWb&#10;fnP06J2hZ9twnqX1qRi2M8cDm9MP7gJ82H6ueHpW/LP5TO7LywlglbFFH/dltxLeMmnKMWzi/8zp&#10;M9UvHWl5OosB4AWzl154IZOQXy0nnt3fNYG38IBJY8E3i+to8OCpzD7hqBd0gqMOx8g/A8/gqa3w&#10;IVrgG3GpUPUH8PQV9Re6viZ4m8dLnlaa0C68X/o7dCCb8LpQuC90rQE2ObMV7702GDb1DGe4FB97&#10;H5jKQmO2g/7vN+3sO1+1CCVwxXEGSQcPg2J47WRldNU/9TO+UmThVruktL1f2i/jZfHKavt+p3YQ&#10;/uEf/mEtBrJI5tOf/vHgeLIm+OH4Zr49L9SpUtl1hp7q5AdOXdP32Dyei8ZJj2Ylo/BL0sK93i33&#10;YGsXP/X3LJ0gba34X9rG0WJFr7yT1ns/98oFQ33mpxxjZPDwjl11H/v4J1b/9t/+m9I5xiBkvLYv&#10;eR1eFuDcE6KNR49H0KzHfpXoffIHqeB6PTjv5qFot+is69o59+pTXsDgLG0oPazIL1yh6l/5k8ZV&#10;7w6Lh9OLVySadukct/++1xRwyhmPrj6hv//BH3xh9alPfWr15JNPluzTx/GH/iHgZm2Inzn1va/4&#10;iksfTl+Yvuwdm0cf6r7Zcl565eljQvXRPLtWeYGhT83CG2nALIdr4MnH3nNSDX0sn/dgKgtG8l+I&#10;/igclj4+/V5aaE9f5FshsydMnUrGJPImGHBc4JkEmrqiTNmPwU05fvAFgwOWs7PLbTnOgV9wlkL5&#10;0egpdC1ah54c6PSPdBqBjCGD/HqhaL5Xb0LKhEDqZKPGoUP93Xq4nc6uX3rODz4nI4t9w/wei0bj&#10;HFevWsAUmadN0UA+4cbhjVwGe/9G6zp5uv3h+2qlLX0Vu5d+JmunHclN+puOmW8PohHnrDqxHd2z&#10;Y2qBUqCpv7jrqQvbryYiAoMuLTzCo+S0jRwnQofBZa6FkD/wDCx0ZYN4L/Bb9bipeVfbJLJoTg+W&#10;vZ76Si8ffehIVXBSs8J7L7DpUvWUzgIKefFR69PWAXgeX6indKyT+v6vXa+5h9/bhRqmwL9629ul&#10;+P6ISxU2YXloC62jp0081WKKpI82rgW3smoy/Kbdz6cvm4T1CRBjPP3fwkGhbMzww6VL9H/3I7xD&#10;fhw61D7IgpM2UiZ+9YkkO+Xdg48n7sqiZPwpLx+lhWrsmDsS7zMjxrT6lE+X7Gby6hy7IGdo2BAE&#10;brWxdtOsadsbpRjfro07Dk7vFrZp9bbpopurrLycfpkKVdnSb8PnQ5i4iX87zDrVzX+lK0zxa+BP&#10;u63hLEikx2RQIEnGKMlxkF3ZdoiqJjrre+y4siUCsz+ZlPYyPkgfQnenJpBJ5e9Oecab2kdQ3ppk&#10;2Snb9+9SC337HcJNb4K/cqYNXadM2YfGt4J6p/hJN/SZ55uv4ZzIsU1oKtNJtVA1n9jkF7c44ciR&#10;LCSK/OYvsWCHXHFUcS1uTnqyHX0FumP40AScfMLIJrQ/djjjmsjTwe9G5FvZrzmufid2vsYGs3bD&#10;k5eRx+G0RKftF3ieW6d3edKXrstV+fBQtoVNZGKNwTJeMs67stThjTfeSLosyM4ioeOp74lsXKDb&#10;4SIvfVYydpHHZCefg3f0hU8WVFuFx6q9Uq5nMFzpOPJA3b2f+qJH81LP4U3bKwv84TH6G5wqI7xI&#10;B7jPn7qanDYPZsGIhU7F26EdHSYdePCk65Q3PHUjcyuCNFMW+kmDhsa4YE36Spw/gzOYgZ60rUer&#10;nLT/uoyFufeCB3nW9Mq1eKXnTcDXRvLAY/w4rhPoQjY9PFwbX/2uf3x+wsS7J8fhIw0eq3uck2dB&#10;2qGjelYdE4dG+KzzFolrl65c6hkuRIB12QVvwQkfsqcGbuG78Myh66lnTmmoEGB0LhvH7mSjyX6x&#10;9RdgSAoaUpjnesgfafwUVIgsaTTLxFUaPWlJO3k9F8ECOiRdR4ubn7wabsqfRImWfR2mbBUfUFAf&#10;fJupkjyRmJyhMs4Jab78Z39aSpBjjYKjUDXg5TA+Bdh4tKHenepmpixCh4l0cGVAbhof7mnTNS6D&#10;dNEl6QZ32ZJqne7W9+1w6PRwVmZNerrPKpPKXfFV8XovjfrCRYdK7iijZnamF7r7V4N0nRoGhYgW&#10;7MGDpr98uQcYcLrB6LzSx+7pUIzAgxwH6bsejAftJSjTM+F1KStbpi0wOFyEwm8R1BWRP9MZ53no&#10;UEfaLIZlCZMt2o1DbcrQ3oOHTjE0BnOEtav00n4j3aVsheKuJ/yb9uoF7wlgb9p6E+/9lNsTYJ1P&#10;nLJnF5Z7x6yUURAlAxZh3QqjBcusIAJz6ugK1vYzocV4sIgBjgaF3X9uxguc2+E2Bf6iKIAH8a3Q&#10;fYN8av7HoxycjLkOBDfp0gL8Vj5O8puCia0bl7s/1Kq7CKQeMFL90T03pb798P1EgVI1QRgPkHlY&#10;aOTZyE7652jkWPFMdJR4vLawWxvX5F4WIRkk2AUsjVXRWMzRyJcuns/xi/RTeMYIMIOmNk77/bWs&#10;YAaPXipHGudNZHGGBkVO38tVvtWZw68ppGQ2PbEbYxlLX48hbKLleAYsDz/0YPL8p5XeYM6AmaFv&#10;tecrL7+y+vKX/2z1R3/0R7Vr+PHHPrj6e3/3767+s//8b9QuMUb0yy++sPr93/+91Rc+//nV53N1&#10;PPT9sU3uiD599NFHalKH3vAd4D+O/XIhdkqtFo0+pS/uzu6VezIxbJdDf2d4rxxF4h2dZNLHTtG7&#10;c0z1sXxDx4rAOmomHVcf1EPZF4zfnUwW9/FivRBLm1jR3O9jNOuT2iWOrzLKc49yaGXwfyV6233r&#10;7TQLGyGOI+PkLHivQZyB79gGFnzVwro0ShnewS2KLJReYAbWtF+iArd19XqAUfyUAVne4StH3Aw/&#10;ST8BjuBvv4Mnm4kdEqTrnfeeD4Ism6cGOKkhJy+b70iOHjKoMKCR1vuyORcmNUCgh6WpdOWwgF0H&#10;9ujg4Lp9LxUbgV4nW012HY5Dx5HizzzztUz8PlNHGj715JOrx594vAZNjjD03SATiyV7ww+OD7ua&#10;PsJ+PZJnPYpjxwTwOJBg03amu6p+t3HqPgMfdvE2ftpkPkGBdp2v6aBdpOVcLF5Y6Ol70dpTfcCF&#10;4+RD87cL8kvPLtIWnsHnUJ2gLLm1q/vBcwZU2q5wDJx5t50OHDAFZUmL9tXm6pH80k8aeMDf5z0q&#10;3vv8Yy9apOS7qHhE/+987bQ3IC8HrPSRbT7HInR5jti9WJO7nH0Vn1qh0ZTrCp44TqKHH34ocu94&#10;OfrQx5jFMZh2bzyW74zbxcZZri/bJU4WgW3hp8ntk/lGoPrWooXwBmcfXGoQHn75yEc+Uk58E861&#10;eCX1q0nopJOG473wDPE5itFMX4Qn5w1cwSuaLnStDP7kXQ2wE++9PNN/Sh7npIFOFspGlghkOJhC&#10;0TV9y7XKTB9Lg9V9OdDSRi0XGs4aj4XNyDB2s37snTbWnnBRBCfMtQycuw6RJ0kTBqznQqC4zRjp&#10;ctHVogz98kxobCHGRz/2sbLv7YKzW8eYSB/GO8Yt+qr4qYtrj2PbaWEiwQ6ICVNvz2wqNAJLgL/3&#10;4sgbfVl96AC0Q9d+t3FOyTs/eacNyImif9qDgwJfg6V9yF6nAXz605+uHcAmIsC+uuNki7RfdtEW&#10;eYPPbiaa02sLN/ih9/stqFMhHPzwosnf/fyG1r5tX7uZQqtElwyfOqAdmiWx/0Un70peJj41nqR1&#10;jwbbAV1vjtl+e/v+e0WB/YyZhWkv9sjvfO53smP/iTqynR2B77V19bOkLb5JDnwizrv5Na93y+pL&#10;AtlZuz1yry8JkxcscX76nfz0Knji6jlylWwtnZT04iaAA4Yf24nOoh/oAo6+ch6amEw8npW++DV/&#10;4CeOg3hOG+j3DfPYsd4ZWLo/8Adn5dM35Jh7v6mHOmzLGrKq8gUn6eDhmVPS903d50VNaPKXzAkE&#10;5Amb9eDgYvK0blC38YmAdccdWaQTHMaOYKejG93G3rZrEnz2kIUrdgw7tpkeBkc+9vDQgW4E1+Qa&#10;u1c6NOczpCdqkpPOyMIhNrN0ZduFNp45zC+d788OaB/pxDlpRX3UvdIv9+xdTuI+tW/hpfBb0SR4&#10;K58OK0d3nsGjc7VZ8UbqemuQt/LnhXRlNy2+wConMg2Nyq6MTKbnps14nWrCKmU6EeHYSbuo2ybC&#10;H34D33UczmhWIZcaB2SCV9m1qLPfFH/QReov74aDlwQu3kUkTxktnLfef7/epr4CmX9TCBFG7tR7&#10;6fp/0R1ZtX16Tdkqp7OA7LWcMGUSmC0xJxeYXNLX6WO0Y9foF2w1u633MyGpXfAMnrMDsH20iw2d&#10;gorm2mdJ470xMR73jh3Dljy22JunTt1dJxDhRwtR+GgqqMPCD2u+WFf65laX9DsNcJty1veph+Dv&#10;lOjddqinJd12/E33BrxLcFd5xC35lLsuI/eqPRvp9I3dq93iB7GXjS1HttUkY+CRPxZK64tkjPFC&#10;TRRGlrTeWeynBY/5fvbg9M2u38Bvt2QY3iMPhoaS3Hx/S6blcTvN26f41mOnaQamMRL5XPIyPChe&#10;+5HvFjXYBX9wzA7Q9puju4lUuhvvs53xvjxktoAWJoy9M8lp4aIFOvUO7MTHsk6Hiy5LOfSZcQ8a&#10;zWcr5ZWv+uSNQ9VuBSB/9JUavyw6nJxTtklSE8k+R2NBvbb27WDtbJ7p7ozB7rn3nurP+hp9qexq&#10;k7Q7vnFvLAtvPqKZkKafvVNn8taYU51nDOZ+N/HggSPAS5CvruFTOkK/R1ubIItueY8HyyeS9yXr&#10;Ezf5pBk5gh411g7duny9pcdGhUPKH14EB120qTLhqp2F0nXRR+gsjj7ergsY6rJDfmn0BM9Tdj0H&#10;hwp5vw9+/gnaEZ1uRK8FyYpHS3iQmzeuNa0LrwVm3ec9P8bhtEX9W8oFc+ohnVB0S1rjCDZT+TsS&#10;Xzg3GqHpYi+GBmwM7QGuKzsHbtoRTPIij5UfrdSzxnfKyG/S4Tvtr351Sl7aWn7vY62kczSu7Fh8&#10;dzafs/PZqUMGPe8UplLeb99XAyNgEGNY1ftUQGgmqdv6Q+kkc365yiBAbEkPLlNg4M+1mifpHVuh&#10;PGGut97LU0XU9WZYhIiAEIwXSpKyYpQx6P7KD/9wEV6nJnQYe4whBuEwJUILGL+Nmu5k49xCVAhg&#10;1DkqGq7wYlgL63olfk0/jLkmyYaBRDbDcPRwILVzpOupft0JtZ2OMvCUA5cpazqq+OpYwa9oGLyk&#10;07GtIGmn1VK3dPi8TjqMWNWqPOLKuRSm0SkNZrTbBx99qISxlYg72UEjbOjUnVsVlduDghZs28Zh&#10;17yy3vJnM7CCzDg9JNJOBP4E8HUMxqx777RvGehL+6Ebo0jZ2ldb4YkJ8hW/JsJ9w2lDu5+7I0qP&#10;xmhYxi7eTpBG/OR1PXny/uI5Hc7qOXjhSTu1GHD4g1EsLbrhU21vUKBTzyKEUUilYCIIqvOnjS5q&#10;i8CgUKT1DbkO8FgE4RJz+3KbAt8NCgzPD2zPLTP1i8iZ9DeyNCxesmU7Hb6f0PekQefr9IwbDtMo&#10;7vQNcgygYu13Vl0D8vb1fUuBbakfnUX2UTJCNW4bMFHOjIqOTnxafrlvmemZwXMo8vLYjRz7zAAN&#10;j5D1HOy+EY8HwWZLJDqhddH/z96dPV92HHdiv713o7HvG7ES4L6MNCIlO2YojZaRw3oYzYPHDtsP&#10;Dj9ZilCE/w/9D543h/0geUYWJY02kzNSzAgkRQoESRA7AWJfGksD6PXn7yfz5L23gUY3RBCLFF3d&#10;93fOqSUrKzMrKyurTp29e/JNtXw/xELxjJWFQ/I6vpjcwqtkN+NF/N4BlbE344q3eOXdk/FkDweX&#10;46kzFjO2BeMMQ9+k4OabblrdduedqxPZDPX4E4/nqNdbVv/8n/3zGPIHVnck3gLvRRkL3oz+/tFj&#10;P863I5+O4XcsizvXrX7hF35+9Ux2Wz/51BP1/WH6/eJLLy4HwMFDh1fHUwd8Dh1w5F0m6NlFauPE&#10;kRxN/ePHn1h99zv3Fj778qZKHftjQTdHN/uW6DVxItx11101KfKNNQuHJiIm+RyJ2rc7b6nuCZ2M&#10;dUdf70mqSYIduWjWDqEYo1k40ee1vmipjwYG52qoWW8O7AmPGLHCrpNtG1ySBenj2VRmPE91NQ66&#10;Gs84Azntiv814R5dsfA+dVig4KjAo4FR8NWfH1jYxhjfBI4rMpENBjHAtROvOfBMhISyBzOBBNeO&#10;Y7t2tQMNpZGxSovzg+Fez3RTQk/q2wFTEfIvC4Wl4yJD6j4Z+2sWXcX7oSFY9Rw55ci0iIMO8Hz0&#10;4YdWDz74YMVbAP3yL/9K7AjHGfa3/uRhk+9OnfuDO/lgN1n4dYQpGcMfmyUO5Ri5U0lfBzRa6LQr&#10;eUK16N6NgzfIpQ+wK9Ylmtebx7qrdix8Jv9sHjxQrPgfALvYmYmXF85LweWy4a80+HKge+MFj9EI&#10;/o4mZuOBIRSs5SqPsnjlfp7xefLnpvGvNi3yUpDacWouMwv044Ae3lS2wLJZRD2FZ5a7XAV12Oxw&#10;0BHr7vOrSWpw0R54gG8zxWs1Hzle8w99a2RZGfbr2LLKVLnIjR3jficil8+8/FTghyZ5W7dgh0Y+&#10;XXN3+vaNN99cG1Najg6tbrzhxqJF9eHUZQGaXXrk5SOx61+rxWNXuLGRX8jGFXSnz9CQzUpPXJnT&#10;BTinLY4JU697fOFkl5fdW/QPfiaipwKn5g5okn/TptL/kRk0IihDr35LrPsF2tZCcKqULp+Ju0Dv&#10;lxM7NrP4k6lP/t4t3/3Jc+6qziqUP9hlkwZ49b2pXE/SqRJyXwug6qq8HAhdX/O55xne6n3wgR/m&#10;zftnakPFP/mZn13ddttti33fb0ujz5vhM3yNExZ20W8WLga+K16ivZ9ygmvPebp+MuI3cl1tC3/o&#10;gaJNykycchwDgjTxNop6gwLNzP98QkcamOLAFcyVOdLIv77cR8buWn0xnykgm3/4h1/ttJRV5rTx&#10;N7jqBcWroEtvNr0K5Efqz9CDvEO6qB2cyaZg8xjaV3qeS2rT1nmudmnsWdLEoee8hed5QsEPnKp0&#10;Ii9cP3AKGB+MLfiEpxyC+sXf/d2385mNO1d33HFn98HwGK/JS/2Cab05nOv0zbY/SFD3hdJ76RPi&#10;6U82qb59IKeDTP8SD55nOFQf0n9S18B1bT0Z517uhXpT9fX4m6LDvYkpvmQ5ae75jTivOWb1W7AF&#10;aWB3fbvLNyFu4vV9esf44J5+qvYGP2W28YJTjQG5aofn0VFEW7nqMWiWO7DoGmHw4cg3ptL/KeB/&#10;zv3M98WzyES/yAc3sNgx9CY+2bx2NEc6o4NQeKX+o6nDeHUkm3F81i0J9fai0zTYtdqlPuWU4Ts5&#10;8lIWzoKXOnuBK2Nu6tSeogvcErS/6Ba67NkdmQlt+WMcVW1hle2I5ux++Ernb2zcAi91lIzElhan&#10;sTZv9gahdgTLgxbsJDb4lVddXW2wsAEXfHWlk8fmU9fw072foI7jxyJ7wUvg71JGXr4iix/yisPH&#10;cuajd9qN7tK0r5zKqROtwDRG6zfGBHiJk3dwTsurPvFkSWCTgjlwpZlTNKaV5Yw/04YzIv+RPWgj&#10;WUYLgVzuDp19A9WY2TRwysCBykeWXn75pcwPn8m3r68rntXcI3BGx+CtPnJw96Hia5Vd5Fgd+KYP&#10;sB0tBB/JZlL9TF8Hg1zAZ/izL/mCSPGqcMy979kqc+21x7KJ+VCOSn8539fOpy9iR5acfghb89Fq&#10;6AjP7VAytpUu7zvJ3XY596Oz3xq//Vz1oln+sVfxJCVTNgtYJ14L/9JHlj5/cn8vTiov7njm+eYY&#10;Nuhak3Cvv9pMTheUDcgXUZ876/nX1K3elpGJefv1fOnN59ZvU1oZciSt62hdMumJTvw8ne/6zpSW&#10;YjMh+TIuNlz9YdG3pS/an194Ro4Fcuv4fnT2ghlc6cSTWcCTr/pAdBoZFegZYeZw7s31yTrdJr+g&#10;3cZLV+sI8hctUk/p7vgg1UM/OilGUAd7YTY/yL8dbKjdrmNoahx0b87GF3NdXhowV6EPtKvbaxzo&#10;UyJmnmNM2ZNvqtfmgOChz07QzoafcmyCbMiVL7FLfNMhLUh7epyQH/7mmPuDO1qoQ9BWm3iNgyfQ&#10;KDKpttkIrq1zxLH8YLWds6mPTBfMlDc+uC/6Rt/IP/TSI93PszHQJji+nXVc8pe+xIP6Kd/j8k4W&#10;7bONqZ5njl76NO2f8soULqHpLKTXGJ88+Fd+m8UeM+7hHfhV3k3CLK7WpqrQhURuc1xe/6wLuScr&#10;Qsc1X0eWXPfmpUx4VTD1DV9CyZIZdeBdrZ2CEXhksvxdGYO1xZgsVLvCt72nM2eE1yJfxgzlwGIX&#10;8WMdzWekbARnH+36//7sP+QFjkY6OatnI/JGmLpDFRCAlwaVoRjmnGsBuRFr2MMUcSWkaXQ1Ls9y&#10;VFC/EEbXPwyPUHdHRDxGWTMfPhrNcNEJEIIzSNCJKQnGhjdjGGUGJ5NeCvVwHGrKmdwbDM8VwKg2&#10;E9bU51lowYmhlLgkVSjmhDFw08YZ3D0LrvXPs/uK18YR6EVYljRKUSh6FU82hqg05WtgKDiTr6/K&#10;NXzfkOjdnbBgABButGsnR/o1Yzg4lHFQuz96NyOlg46cOI61/Pa3v736+te+tnrk0UdXt9xyy+qf&#10;xtFx1ZWXFvccE+mtJG9Su9bOhnQCcoJmFKo6oepaOCR+jMpgvbRzIeYaf/nxs+FoF3rhOSU6nVoe&#10;cIWiPfkKzeAh4NfIiM7pWCGy4J5MCfgHBjnyvRidh5yggfrBBQddGdOMK4MIHMSRpXHAKEv5ca6N&#10;sp9jOk1khHKMBkdlizbBZULJVP6ov/iX9gaBGhDQThlvXr2aAfCNdOxvffObq9/7/d9bfeNvvlH5&#10;0XvbOdpw0XZ6Xcd0jZt6p/4L1wsU+CAoYJA1aRD0AXKv35J7x3S9Gme0wYuuokfoPf1Gn402iZGw&#10;2WDTerL1h/4hzLUelueJa6NzGXzTL2bMm7yuYJ4rqGbywN9PqPEheuG9h/P1zXPjFwq8dxTOCeG9&#10;1U/nCvVmd3hrseviwxcXv18/miN2MwHFb3ra21Ja88abnCxxrGQn3cEsfDrG6vBFOTY1C6O/+7u/&#10;u7rrE3dF93Fc4WnG1BRqnht91dfjM75hF3mjwyMCxUt1yF9XMml8GDnIsxRljJny1X3GBcYhmOSq&#10;9Xk7f40RdtsZE4xTFvN8e2xfFqd3Yrc4gtku0THmjTWcMRbxvL1Z40jGYDu/n3ji8dVjGX+Nx0cC&#10;8+FHf5Sy2WWafMYJdRubGOYm7xwF5SQI3gz3WvgM3uw28n48kxoGpfHbYrmNXJfGWebN4auvviqL&#10;0DfUJMdCre/JwG0Tmvd40+1driEcuyjI5M3nZ9fjog12+KGdDFTfJfEy8IksAKObTU/oySELN3bc&#10;ochD2YKhLTuFrhg6yVuTiugF9ePhGL7lpEp58SbVbLFymsVZhx7kBz+Mk2NrwsFPAPtsYTteDjs0&#10;2UnK0U/Gdlf93ySTTNQC7DLm4xFeM9LVVE6z0LTtk0zCks/CmX5hQjIONM66hx56aHX//feXg/ET&#10;n/zk6guf//zq4hwVnMoLVuEbGtRzN6O+g82ZwPgX6hjCyBXehGCZCLyQOmO3xHZBC2HsFW3VloUk&#10;uXY/AXpoVW8csXkjA9rEeSEN3Tut5SARZT8DVgvRkVcyS/YKVnBxVefY2e69qVxxuZcuFF4pRxbV&#10;w86pydJSXj70JAsmeuooWy8wyH/JnzEldUpzrf4f2OApX3Fprw0X1R/Tl2ZHefOKw5tMmeB3/XAD&#10;D4wqjx7htbrZ1vAG28994R4YZJ18JgGIpPU8I1kqSn1on4RyvsqjbdrsiM+LD+et/vRN9i05Ubc3&#10;uy+LHa4fsEHJu3bAT/+aPhFMKg5Meobda1MH+WOvjkObDuN8HtynLU/mqPt+u/xAjiW8tjemxPki&#10;yCuYZ5EvNBC0Z3QlXMee1V+8uSvQ9Rzr6tEmsmKxY+xrMAg9+la/C3/A8WYznNGWDkSXqm9kNzip&#10;mwzgG5zwsWk8fbhtezTQBPptjucWh47eLnvm6WdWDz/8cN1bULg2G2o+mX55c968hjc88L5kIe3E&#10;z+FtNTJ/OIeMJyMP8HY/QftGNrbnOHiNT9vz14GBHgUnsMx7PRfvc50wvBncXIWpWzqZUwe9TPYF&#10;dKNtWr/uXT3yyKOrf/tv/4/Vfd+7r2SObrMAghd9VF/6yQK7ACx/4Acn7fvQQ4vpO6DRifiGHnQz&#10;edyEDa82ce/y7j0UfZc1XMh2HgosKmqTK31Pf3fyiW74O7/zv68+//kvlt6hR+kfMqtv23hFhgVx&#10;5F7/INsCnTL3I+/6oj5WY1DSp/+KW/8UVnmCDRf6ojFCGf0UDLYUvwQ8pCsLl7E/lJWX/oEb3U63&#10;GjeM8/NNYfXLpzbjLpuDfLO5wXeShHTjBx2oDk5v9QgDW98AF26Nbztb5R/Y03bpxqDeTNM2xtiL&#10;YLKr9brKlzazWehpeBiH2G30n2CcQGfP0pzCQDezRZThp3Lss3GAHjXuCXDB57EdpLELjY8C/Gbh&#10;1BgP1owHQ2/lBc8Cnbguv+hnOBcNkpXtCke8qPrkz3gyG6zQoI67Tl58kG/kQx3wMeYLxlQ8uDL8&#10;Ue8416XBS1vEqc98gHzMuC6/xfOX8wkazv4aayPXaAJfYXyo5B0/thfEK8PyB13YBTOHJ2/gpFDx&#10;RZq6vQH3+OM/ysaK7+TUxftro1nxvDjdwIaOcxVbcy/X/GvM0r48GzMFn/bZzi9uux+tx570H6H/&#10;1m3KRe6N8f149r8LPSQuICoffAR4LGKA8PXc9Vdy6uhr5YXy0q8H/zMz6LNtC6pW2b3ZzPt6fHz8&#10;mPq8+dqtt922+tmcwHHN1dfmtKnrS0bwlC1BnlvXRM/kn7iuu21HMgE/NMPrsi0KrZYZaUL7WPi3&#10;I1uJEy+/vkY29Xuy+MgjD/cGwqXfHcmiwov50VW1kHQGAQp01x04erl57nsPjfPZ4MC5+bGm+Drb&#10;FmsqbuRoruuM57p5W9VnRjT9IheRM/d0rHmRaygeOvn2eGx58wB2aE4Pcq/PkTf6YcLwZq6keXM/&#10;uc68ar+w3aaRXfFl15Dl8AlvBWXk719FnePPW6l4jqxvS2o70nxz07dCldDpcOY0l+S0Bv4HfkDr&#10;CpflxDInmNmsTi+io80Oxl0/eLNT2asz7s6clk6qjdG5GhuqTPSrcaPWAha9b3xEU3H05rG8ke0t&#10;XWMOnvBXVl9MfnWoUx/b8Kxpx/6VFw3pxhpXs5ny+eeeW72U8UlwctM1+bRPrUfF9wJ3+ddjUXAF&#10;u+pIvx9/gi5qnCFPQTbcSxn9KbhMqPYnzdi54SWedg4wBM/whC84bSMYC5d5YTLwD6DptGU2Xakb&#10;znDUPvoADuqGHxg1bgbPmUNIq/EazaKrZrEZbAHt5SmfVe7xSZBedE4ddLrenOTKi1faIIApn1Cw&#10;Mg7iqRM4jLPkhk1jo5c6BLib944MkRVtBnNoPzBrbEuZsQ/QvfpykKk2TDuWNuBl49Htkgf+w6/R&#10;x5OnEFr+AMX/WXZJ9IB6aiyOfiC36OhtbTDoCTCEtSymnlez2Fv+qfD2zTeO5WWSpzNvfbp4fVn6&#10;197GNzWlrM0YhEAcRP0QwBVTVNDGjMZ0ZdKEqbwe6rnvKBhp8xu4Uvte2UWRLbAmXh4Dzek6n93A&#10;1fVgQhk5Eaznn3+uDBgMveQSzuJTtej7wgvPlPGDUHCH9xWH890PxmuEgDIogCo5R5j2TRbP223t&#10;9BZG8ZihPmG77NnuxY2zrZTgogWHHguYQAJfG3oCP7BGuDxPXOfdDPCEWwfhdGacyaeTU2oU06Eo&#10;HgYynL0NwNhw75esqwd++MPVPd+4Z/WNe+6pgd5RlL/5r35zddvtt62uzc6VF+PgZUjJT1ZMkspp&#10;l2eBI4py0dHbOOSM4+DuTrvBu9kBjrb2dVEGidN28ST0lDP6E1ztphWGJ+CRAde5l+bXg0GXVaZl&#10;eyZjozQab/kpAaEVQjt2GTY9eesjdCgU9UwdJkpo6O0zkzPfbtMhBTLIaNcWZQI5P3TuPsQAACd/&#10;0n54OorcwJZ0eaQlUEY1IUw7TaIsDDz22KP5HuCzUWY9wdG2C+ECBT7aFNjWWy3e0xfKSEhf0w+q&#10;uy99hK6pPOkOvs12IfzDpgA9RdfHuqmG9MSHHrSQGScTPkf/LaqvhKTHAbqQMUUXcgC1Y4tjZAIZ&#10;6tMVOqZ0q9vI0tzTl1StZ3gwWissorWLnRA1fcp4aaNUyjLIGLa7M669ljfn6PPS6xkLBMadN/NO&#10;nMx3Nl7pb7AZ8w4evKIMUEbbnn0ZA+jxHC1svDfRd5yR0AZl+kY2NyDN4YscvXWw3gj+zGc+VRMB&#10;4zoVf+Sl1+L0yg7svIXG2QNHTrAf/eix1VMx9J5+4sfBuccCzpJDmTCxlfz25d4GoqJn2gtXR1S/&#10;8sqRTHgY3jsxli8v22EWdywMX59jZ2/IEacmZFdcdWXhy1hGP3UZH/tTBKeSfnXw5DjIBCaTqcFF&#10;nbVoeMKkt+2gU8ea6OhnrN4Velg4DyUWw7cnymiE5uoz/tX3GRe+4Y9f1Rm5YGcoL4iHm1COv+B1&#10;It/xnTAyMAa9Z2WEbbhktJ+DB3svv0SUjcNW8Bv52neoba6yG0KDWjAOzgOPHJWcpi7ONk5XwQTq&#10;cPhzOmW+/e2/zXcJv1N2lcWlu+++e3Xbbbet9mf38PEsUJoCFj2JbuAQmkWKl53kyySk+JM+w3mT&#10;NsCpJnfBgW0SxLsd3SEaVvIBqX3qqLZCsCIj64FROjm+AzSfdmufOkomwt+dvEk8Ac/ULY/0sdeU&#10;F4d+QsvT0ldT37RJmnxT39x7VgYOw4PB1zxi+Fk6Jnnl75pA1KS2E5VxvFTBPdQwwZ3gviad2XU8&#10;m1N2Rf6Fydf2W2xecSUPUslS/6qutMjEDeid5QNl6hQW8gbHXvztfsMJV8nJ3zfettX35Hd1/L32&#10;IVZPevukIzhIF9RQ9nje7nesMYeLgB7egtq/f+NENF8aWWmnfdueVSB/zKXoHZNsfY3NeySbVdjB&#10;ZJ2zJsg2LQNfu+HB6cz55xvX9GlNdNEi9zXRD7zemd7H2lt4w8N2/vc3asmu+uElXln0I8vjgHHs&#10;GscEmNLUXzKC9osOQZu4jdLXFt1Fdwf3ypf8FmEEtOEoeOSRR1aPZhPOHLt/VRxU3rSmE22UIdvT&#10;p9VpjmDuAx4azw9M/MMv+f2UnQDX6RvgzDxi0sGzWONK3o0xu3KiRclW4oxldAqYxoUTJ9thgz6D&#10;i3GrnLmht/ng4C1PyUgcPxxN6kdDPIW/dJspro+D7n/8n/7n1R/+v3+wuudv7smx/8bHLNoffbU2&#10;c8lLl9PBYAj+4okxDK4fejgnCj0GWKzw/bka93NfG6nSno8C+h86/f4xIhDehrurr3/9a/VpsM9+&#10;9nO1CUWfFyyC2qxYb8Qv7denOI3LdolgkP3qi4uQkP/tvi+/uOkDlRes5J84dQh0xFvHzen3A6PH&#10;EuNJj4Fg6M9C+xyCW46tpCvgqA/PWFh9M3ktOvrpnyf29OcnytaKboWXfPTJ/IxzbGjxUXGbPp5n&#10;gVO16+tjqUsPLTpEOv10Ot+oU1gfK/jBQ75yZAaOe21CO3abdhk/2F76Y41L8fMZh7ysAHen6rBV&#10;6Wy6N4DLmW8ToXFqX+q1KcnxtU2bxhdOPd9oH4xxnl51VW/Z9kv7wRTgLM3nAvYEdzQRB+fmRWUr&#10;O0B7107d0B/OjqW2QA0Gfw+acdpOgLM4b4f6/qR8gna/Ept9fIj0NEc7G3LyaFt/F5Yd0XIgH7kw&#10;DpdvLuMuHrVvquXD/SxIWHhwUgxfqnFx2qttVV9kycmpLdsWInoxgmzV/Cr04KuUbqNvjcWOwcy/&#10;tpOmpX//K1wqBG4FtusSlph5fNu15j1vi/1gIlq7BNf+n0pZ8T2eRGpiNNIVnps36NR2WG8+OZqN&#10;8fy2BWBBGS1GT3T/aZssQCrHqZwkuSuyS0+QAfxTfmSlMoVo8OjNZr3AtoCvPsTO05/0Q3y+/bY7&#10;ar55cfTU9DU4H62NK75Z3gs4MCiYwQX8U3vOXLBa1/FTvjmjbWAvtNAZ4HQ+Gfn7owNi09vf6guR&#10;c2/2ncwx3NEqOY57Q/M+Qce8B3n1EdQZrNj4eDRh4uf53V/RYd1X3n2x9z0nvaDtzRYU6zlRrRFE&#10;l/XpCE4csxDmhTFj1JtFK+MFmaLDqi8AEmBktOXT+NvyvuM7qNF50mt+EVsOPUpnJd7JNeXXCSzz&#10;/xrzArs+Jxas6H356e5tvegTBrP4Jh2d4UMvzlyGnfviciKFk5ig6QSla6+5tj4/oB8qo2z9nAAQ&#10;WPBtnRpcF5lYmlhjnGOpzYFSKjgYz/UxfpUed9TvuWDRyYEHJjtixn3lxR+LXoCneRQdL+yOT+rS&#10;6Bhljp8I8OBkE5L86kB/94L7XRaw8w8+9FXNoxc9I9+bpTMi48XzluXSa+ZdmVsMrCnXdC3w+QNm&#10;2pLfBM/8JOrsdcLATj1lNyx40INsBLaOedj80KROQUq6MuVHCnHBFAqfjFd1n3Gv7Y56LB65wyu4&#10;us6z68jUfDas4jqh4NcGEMxKKJmsu4Y3MhCgFUvuq54FL9TeZaxb0tkGe7I+evpUfqFr+ZfCawEf&#10;BL68o/kUnk1YTnQy1vP/XXXVVRaAMUJGQGU/M0jvPIyHGAcQUXnitxk5pboB85Sr8mc89pNYVSPW&#10;dpkF9Jl1loHSHUT+cjilMOeLI4wB4nCYne6MKoLMgeDtIIYeB4Id5TUZDQyDKVgIfL4Av7O1ofHW&#10;WRuCZwJEeVSZwrEVjRxFS/UuHWDoulb8yS+u4crfjpiBO8JZAhY4k3eeMRBz5Z84z4z1MtJTRsfV&#10;CdCDIfxsdqQQmup0yWtHzUs5FuS++767+l6+U3jf974bmPtqsfeXfumXVl/4whfzvblbS7lxhpw6&#10;cUfwQMtWpnlYtw8OlGUQajkoesSATDzB33sSTyVTfK2s9ItRqNrbaTN4dZuLjoElDE3qIX+208Sp&#10;R575gTd0c0UbV6GvOn3js3//ho8z4ZmyjCA/gxGF6WqHrAFfeROGK6/so4HQQdB/WjYo5R5QHPGA&#10;HqOQ4ddtgkMmV4FZceENZemegmP8Hw/uT4d/Jjy33Xb76ovhzUsvHcmxfS8U/z9MA7cafOHPBQqc&#10;hwLk/mxBn9GnRobJ/fQ9+Y0fP+31X3UU7EUfTJ0VeeHP+0IBPN3wtSe5jLkD+/sIK+P4BOOMNzP2&#10;xqg0RnDIGphPR/+eiFmyLzrSkXICJ7QjZPbFMCYrvbDb+pPEYTH++sdQHqPZs/wFOJlef7WP0eNU&#10;ORB9b0e6sWB0/SVZ4IzyXp3MhNe3WeE7TnKy2xuv8gZc8HJUtAmL9lo4O5VjnzI0BRGLh+yqZTkK&#10;cmyEILo3R8hCZyfjCudJtT15vcHhDdqrrroui3xtoDrWyzeJjweXJ554onb6MZDh5KgvG4V8E+0p&#10;vycfX72axcODhy8tOsKpxqfQcH+OpT18VY7Ly+TAjts3j72xevihh1bf/ua3ys7yHVqnfGjbtTmm&#10;2v3N+ZbxLR+7pRYEfN7A2Kg7vZoFCjYXfNkd6hAY5kWnTAocpVgToBCDMb7jzeCU8VvtysJd8jvt&#10;wo1FY+OjdnFgcUoVPU2c0S2B7jDuG4t3X2ysbZuK3dXOyn6zrSbbVaTTq3D+lFwssmEyeUZY6gDT&#10;bY/VJCq2V8llbAb2RmLYXvLBpZxeubeoAu8pb9H9ihypyw7leCV77o9mYvl0FvC/+tU/qOpNGD//&#10;pS+tPve5z632x/ksvBnaQgJ9bCIgW6S3EKscTnfpDZA2POKDwG5GIz/80AZt2RU81wG9E2ZSNvHV&#10;3rRLG8m3RcZuS9NQ+uhR7a5JIn4s9YEz+Qfmmt5o7hcYaNe03eJH4uE8MNb3iQNzQpULHDLinn2k&#10;zwrb+KG1UvUrIqauqnvTBhMsoXgYGPArGPLld/y4zQotv/LBg5zJtyfHwo/NNmnbeHbN2tdt7Dwb&#10;+sg7tAnmkuu5rukj6t8fxzF88ljy50gxtKZDOeH0fbvAHeWF1zWBJ9NFn9A4BRvn7v8Fa4uW2k0e&#10;6S+4oLm4sldDOZNIE2k2sHTxnNilB2vC37vtvZXlWM6Xs0F0HPr6y+133Fk6mwPc5p3Sx+njFnbr&#10;SMrgnL34Va/+gY/e7DWBNbE31yMR6oc7XpBLC3R0dOFadLRoPxswWy5ChNohrU7/JwyPwDNhHoeE&#10;Y7MefPCBWgCWR9uvjv63yfO6664PjbIhI7Tw0xe1Cb50IfoJvXGnF0XNBeB3mgAkgOmHjuouei5x&#10;4tF+0qvfZgy8aE90gfxpszJ+8k3fAH9+My8FF15kxJiqfG6qLDzAwHO/6TdV9zLHg4OAbnbTg/fr&#10;v/7fRL72rf7yL/+iNij5xrwd9/Tz2HD6Bdg1BoSv+uVHPWgjLVG0zTepOczKhxAdeiH846RAiXfG&#10;U/OLe//u3hwFfVdOOruq+vDoQvJgMVjXaZ1D37f9Rr71CX2m/GUhE300uqhkKeWnf6Oi+9ICroAu&#10;YfraPLtu+1v4ceQZvQD2lAYHLp1uYZqdaJNHjw/sI31T+uAkP90qTnvoXPpr/BbaL4+2KWPDT/fx&#10;1lnGu8FlcA2Fqk3KsL/W+p+Nt9hM6lrjmoJRTUUvbTh5MvrslDflMq7mH308gR/kueefi237XNmm&#10;dPBlOfWGbr4s31acFz3o3aZDSgam+trn1bwCrx3BbRupl+9q6OKqjAVY5cAFD05VNrqRrjRnxWeh&#10;6J82budrnvAdtT02i7DVznKCt88MX9tZfbDGUuMcOpeeT/1BL4LQdrS31IzBQafCtIN+l+bFDjSn&#10;t0YeZd0TXl2SFzToafksWtBv9WmJlNVedFMvPxQbVuDbstGBvmenap+gDUKNKYkTX3ZH4JAf4+HI&#10;DyGd/FXonf5EPmNUVGpbQJuMNa6E7sLSdB2tnzI2nhHSVmkL2c5I+iAeFtIgTsmfOo0rRbFKJNkL&#10;dmx5w3LsRzQqf6h+FfyrD4UXNi6wtUom9Pn9LdOzkEQu2URti9AJm0V4fMUHvJZ/hMkiR9sEMxeM&#10;7AalwqrwljX1hO/mbOo31wPLaQiXxxYwX/T8ZOaYr7xmsWtsRn3XXK8Bkg1zWvb2uYJ+914DHLRB&#10;O9sPEFEYoNr1ngMYVcMCafNM75d0VjXJkw3rE9DAm8Fb0ltJBSl0ipfjLWnbdQyUc1/T5BI5udCh&#10;6gyuZK8C/KAVXgrSt6/18H7+WepTBfwgszsbv+fUoIqPDBgbSleaP+eejNHPPa8NpSKP5ur0lF9t&#10;QOcfShgdq0/Q0fpRfTImsq/OmuNnmkev01PR8EUz42PZe0vdYKmTzB5f5jg9lsUmTP0ZpVLe6Wux&#10;9QNXmvHThnyf9TI2HDp40eqqvM187bXX1PhUYymf0qJbyxeVsvgBX3oZbPmMB/gjzRXp6AZ11fiU&#10;fK0reh4w/JZ3bzZ+9bgQn0h0u3mg9Cqfdg3fxa31zmIbWByt+fsylyg6hP7qZEugGdrBaxYgfeeW&#10;P2H3QT6d5oP6jY3KmbsV79KunZ3MQ3x/N/m0eXeuO/tIaI+z6gtayRdYKVsaYWkzeqGduQQcmy4h&#10;TNEnJ9xl/BLICyBoZm5qg1XP1bK+EpjGxdE11Y6kTx9hY5ARWgQftFWQD72cTjXzpPLvLHIlzUZB&#10;+bSdv6kWmkvGAy3pfkP7Arr8mbSJm3bVvDs0qoYkUXvAl154L7SocoHNP/PSkRfzgsjzdVy6fDZV&#10;0Nv8du0RSu6qMIgJoYW/a6CeGqEIXAggFMExCgZLkEcQtdx2g/NQjhDwJSTDdrml+LpMl21Y0jDZ&#10;oOVXjQyzDVSE6eDB7KJLI1/Omzi1IzuMY8gwNhwdoKHKVUcLoQyYBjr1v5XIg8f2dfDczvv2uA0N&#10;itmZKKIhOhAe+f3rNDSThgbtgBt46h0aDg7zLI/ywuR/a9pMtKesfGUw5vtzAkVC2JWz25uDhJHs&#10;Wad49PxWGwAAAEAASURBVJFHVvfee+/qhz+8f/VSjgZU35d/7surT3zik6tPffrT9TaQvFP/3r0X&#10;x8F+2Rpn8XgyeMqrU3nmdGT8o79nuNT59nneDgFRdDldZ6FvJgHTOeVVz/woWPX4baf180aG5Z88&#10;lXH5U7iUbPWuyYE7eaacfN2Olh34kCuOrWC0brd4O+EYQnbv9iSxcZMG3unlmA9KY8/Wmx+Dn3qm&#10;XlflNA8vBX1JHJlWhiPecX8GvocffiS8e6lwlab8hXCBAh9VCpD1swV9g07SlyboA34dlOv+MDE/&#10;ybUdIGfiMP3wJ4F3oczfjwL0ExXVjiP6Psbp8Ri7WQA2jpMBaQLjJ4NGTZosBGd0XetEhnIt0mZS&#10;y8DHQ0adkmfjZ8Wl3vpEQOFQA0/r561nb2hBkDy2zdMGrAkKY+/FLKoy7C0U0L/GBJvOrojdQf+X&#10;sRhcqr5cSx+XzKe+apZrbvyvZ6OJkIfYB8eXI/56sXJJKXhyZCKSY7LRynd9643aHCllMfnWWz9W&#10;v4IUOhTwtMPpHMYkb469EZo99Mhj2QT2fBaGs2Cct3+fe+G5Wqg59iKHWU9MGOoWMA5ncckbweU0&#10;CGCwfvTYY6sffP/7q6N/frQMfQbvVVf3wohx6fY77sj4dHE5UL2Vwd5oR1AcSDGU92eBe38mTWjJ&#10;KPdGzbETOW42uxbfCD37Gz8mKu1ErDHUOFj87zdBZgKgreiN1jPZMKlQBrXS/LI/xkbBCw4qYXuc&#10;3JYXPK/xlywFrreo1/lTPpwtGWTfCWD7BubYC2WfpKyJFptHKJlf8vv+Dwedbx4fjhMFbTgz77nn&#10;v9Sbv/LelTd+f+ZnfibfI7wj37rOjl3OzPwjm8ey8REOg/PYDvOGWtkJoUl9pxod4LzYD+PELHqZ&#10;4CwC2PQqVGsBeXCu9mtL2mgeYDeu02RGh4vDJ/2u2hh4veC4sWfA8Bt6u3pWdm+u6i56p1LXNxOX&#10;DB2Xq7xTX7U1fV0Y+WDfVnnlEvBD3yUj7KeymQa/pe7KmD+Fc+IGJ/EFfYkbnNF2d37hcmCjG94O&#10;bj3RU7basthsJrbbfRjknbyR0Q4iubv+vtv81d7RjR270CvyBB82tAB+MOi25+q/dDrU99H1L3SU&#10;T5v0bbThbIGD+4IX2gie/civdpjk06/oh9aTjq6eK55uTh0WEKqewNXHvUFEP1ss4MjmGFGXvDYs&#10;Oo1IvLr8wB4HAZ0hr3jBkYcWW50sRP+8Et6qf190rTbCtRwd4UtN2vPM6VdtCC7abt5jYZ+DFC7D&#10;F/iABY46yY08eyJjTz//9Or+H3y/NtFcmcUFR7DfdONNbZ8kb+PozYQ+Mg0cdVo8Qd924Pe8VT29&#10;oL63aKLMBGUKh6U82o3jd2CWE3UpYMFjO+gT8K6+ER6/yYGEPllwMNbhE/pqP56oj3PEJwDgVeNc&#10;0t3DCxz3wrTHPZhg2XRtLLn7E5+o8e7Fl15Yfefb36n+5vvvguLTxMJL+dRb31HbNL3yftT+rNFL&#10;G8iFNutbAvoMbTrmwt9/8BQIT7d5fiyb33wP+Ma86e671z7dge+ON6c7yIN+QQ5GFqbf6Es7SSfz&#10;ftPXXOXRKWzQ2g4DQ5w83vycQGfTVQIY+iD/VjlOM36PTi5nY8pWX8u18FvKgD/4SQeju3e3gS7w&#10;m/b02MOROgu3jgzO5sOMa/BpPNoPYYxoH1TPpwYGfNXpuRcOjSHGFIvS9OSWXZR820FbUrDsur27&#10;20ejnWVzR8c/9dSTpYP4A70Mcl0+Q8Dvx1muPk5hukY9bD32ITzBQNvBS53GC36xokv4Njpz6KWM&#10;OQi4cCrcF/oqXw7/N2csFRMeFM+ab4opI/SYc7LGAbI0uNh0yYYu+yqkmLESLvBmQ0qbOdFq53Dy&#10;4E37GeEGf+XwDG1JNHqDbeyQV8BnbeOTk3/3m+jU9VQbk8ecBl20XajNTBlHTp3qlxuMa9rJ7gIf&#10;3bXR4p4yZX/k+UTeIGPb1veSs8HUogx7xYsQ5w2RNaf8TM9ULhVWMVZYekPgjMwt8Yu8TTu0M4YA&#10;Q6nU95lSdl4MfuIMeP62AJezJLBPIylNl4hJy50NhuG3tLwVTA40nRziH/0ztpm+uFlUIYcnc0Lm&#10;8yUz5fcNP8gGvphrncwb/nvLbkW/tvnoI/WiGzmTv0LSi4Z5QLvSKamvNumFv563+zGby1HQ7Kc3&#10;3jhaNgIbzsbnsscyf0uvDiQEAvHsYeo8e6rYc5cf/qP3LP6+M6y3p6zLvz0pMY332bCPZCc9NAxd&#10;0FaotpDBJRDZFoNNnKSO60yj75ciy2W7xjPLnpmvn8AbHLSn+Ft0G3Db8BY8kzRlzgbz/Y7DKy+e&#10;CWS/5S0NWYhDB2gLWW7912+QrucdkV2rW2TOoqQf/aHt4ClbMhs51JfMY3ZFZ+3s9Ju78s1Pn8qr&#10;wIXL1Ik27tuX0eOluaDxzRhDL76UDaM23r+YOc7reQPzkosvjU/m1hz7fE3Ni2pxMnDUM8H9Gjf+&#10;nV39Apj+S4fDWZ4a8/XjCFHlX9oEjvTpt+67b3bZmmcHv72LLjDe1Vhsk1d+88YzHW6ssUi6rs8G&#10;joVuc/rGwYPp+8krvjb0B64NW8rsyo//DpwkJ65bqS10lzkQ3nluHCOby7pPjfspUG/LKrwd8qw+&#10;P0FdVZ/+tsyH6y3n4HJR5qJkpea48VXUPDL5Sw+G39Lo0F3amyvZICfkquWi21z1JL7oulU3HNgY&#10;3rKFgw3YPkunbfSyzVI1/yWH+ZW/JPmgvq5b+1NvWqKagpOK6jr2z7R32lrtXdpvgX2eC/+0pTZu&#10;hbbPRf/71q9PAcnjk2p86jZYC/G5IGQjUzeJtPMxOMGhGCOjfI1kI6jRDFyCIk1QgeB5uW0G51m+&#10;YXJleoc/AwtI8AwgA9cVAwiNlW2D1ZNP/rggwa07YwyoEN+EFmMHvykLL3HSGDNjDL0DOlU3nOYH&#10;zuBTcQuhKGpCI0y6+3mDQL3CdvmOaXolZU3HDQ3U2x3ebpSB27i00PgGsLCNn+fJO/foUx08tNHh&#10;dFYG4qsvv7p64IEfrr73ve+VE9jbv3YAfunnfn71xX/yxSz+3t07QoOfxU5v/dYROlF0qSSGRHgb&#10;2GBOgMsonZoEJZ/6GS86aNOfM2lPv0GyCP6UT2vqdrsN+D5t3L6KPxtNARg85EG/Do2bNIHBKnie&#10;+ty3vHKIMMBaQblnKHN4cGbpZDoTuXOMz/YOnXIyhb5kbOCqpw3/lmPx5JsxP/TqPBsnDjmt9pGv&#10;+uR4kb2UrjfevHX1bI7/fCVHH3m7An/kB29oBuaFcIECH0UKRFQ7LPqeHuxgt1QW3fLryR1d2GPN&#10;7jjO9eb0oiXvT+NCH7QOnv46OuKnAf0CjPNTgEqmH8tgj1Pi4K44penGGIV4Qv9a8KAv6eSTrtFz&#10;7BV6ud50i8HlG6O7csSyiXOsuOJrhOdMBBbBK71P5lLv9hgrf9WtWPTsnoxdOzt5uzZGHKP25exu&#10;trnrqSyc2iVqDLg8b4n4ji4HDr0fRPOWL2cLk3LkesE5m7L27sqbbcFVev1fdwaoqj+nd8QBY+xs&#10;x4zJf9qbttcYGRz37Y8BrZ0Jx6L7X3st3/yIQWiXH5xq7HDcWtrnXnuvuOLSLNLmza0s/nz6M5/O&#10;8TA5GiY7+S3EGNt8F9ZYzynlmzXeGn7gwQdzPHS+93nCd8nAzhHSaaOyuzOOH9rPIdSTp5dfeGn1&#10;1BNPro7FKP7a3r8selx6yWW1+OvNjBtvuqkWTyykXHHl5ZWOZmWvpX3slIsvyuaywDt0qBcpik9k&#10;oHSCiU/Gw4ydxji8Z2cIYBj7BHQwjgvKtx0wtKjYzov8hGgJoXzdKQMWmpc9wM5JnABWCHqGzcdR&#10;Jh6v6zo0T360PxHcyzmbPDXeBzcTLt/1Qktl/vqv/2r19a99rd66vv32O1a/+mu/Vt9exkvyxu4V&#10;ypkZ+YADzAevthfH1ukjZktm5E0oh9vSLs+FJxjLD5zc1iJ2gJ7RPvmlnw7e7P+apIfeFryF4R9H&#10;0NhbNcFb6iu7b+HHydC0JlmpDC2avgttEwe+xWOTS2l+Anwbx5Zlk59KX/g+dNAeYXbvut/OJ333&#10;Yq9XmYX9Q49IjyJVV9EvbZDPPxQf+Oo/ndc1Tu8JPoFhojkbUOqavgpm5VvoBI7nAKyf8W3gqbNk&#10;IzRxZUcK0v0TCouUpQfBnoCe035X/Wf/7ji90Tr5TtRx+aFX+itHSTkPUhjsbTjgddyp6ptkduqu&#10;CfmCmzwWYfGIjnIcf9EIbkWnHFGf+YQ08TUvW+zt4fmnPvWZqts8iV614aOcMcnPcfDoY4+WHmp9&#10;1J9WccQ0fB17b/OEb2l5k8mGk4tzZJkF6Do6LhtjajE6eXtu1u08maPTHFaGkjbrjBySX4sSYLOj&#10;6T91PJNNPo8+8nDpRqcffeHzX1jdcOONKe2Y7f7uJxjmNxZkORLIHce+t5WPB85sPEYHY1c5piLf&#10;+sc2v6Wr3w99i66LLCo3R5Eq55etIyUPeKasMsLwy/0ar/AJXLqSDNEhaEf3aLt4P3DlA0+86+A4&#10;daiHY+NInFv0uIX+G268YfVv/s3/ENpftPpPf/WfAqP7EHooZ76knDroDqh2j4flRzU0PfF39NDQ&#10;4KOK8QW83iMFIpjN9Ybz8CMPr+7PpvhPferTtdHaSQDkwUKjTz0J5HjGKPIx/Xf6FLnfLNjkW57p&#10;C+wtebfDuv/CQQdJmDw26+yN3ai/8jW4bqfLT1fT9eoXOKLb79KLOWwi+cAcea6M+QNX8X4FKzDY&#10;tt2G3ti0k0+WnDpFX3Q+eKiLfqArBPkFcT7TZQ6HXuDSr1OHPGx6nzoxHgnSwBNv8x1OsH2rDRkP&#10;jA30shc+Xo8P5kc/+lGdoMKx7jQGY97A4YTlp/HWrkCXguPKuXs8+guOpYiSPrQRZy7BJjU+GJeO&#10;8vlkTOCvEWrRDV6pbzZG0c1snwOns9DqH9gCvkz7Eq9N2qg+sHGZfYfW8EP7fostx1UHPljGwhqz&#10;o1NPHmu/qzj8xUeLFFOftoFz6NBOnX6oHejqqm0Wz9UPX6FlZvi7yB2c4bjYtOwV9+QWTYeH6sQn&#10;gSxoR236yniunstzEgRaGQ/NLZSfEPMlNsg8nf0aVvUULsnocEZA3o35c0bSWx/gi65hPiOtIJ2n&#10;6reC+MmeU28FdW+H9bP0pC35yKaA1/wd6ckbvZJ4slZyE91hkQPNyQ0aCyNbJXPhX8+rNuO7BR2L&#10;v2w2oTYJ5L76QZ7ZGGhlgzN95Y3H0hdJK/oplDCcsHkXzuwZ5dhbN954c04/vLLtpyxAsAGfzhuQ&#10;bDhvZsKSzxgQNv77GQp3tCXPqYjdwUb/aYamBZhDlYHecaoXenNM3/vrhKDWC43PoFVz9dIKIL4V&#10;5qb83+duIUEVWfeFPJEXYZu3/VzRH8ifpk/3T3jMphDzm4viB6iNi9Fn8KarLFpCmy5BH7Lnnt65&#10;KP4XMti+n7Y1jT3r8Sd5bD6hO6uu9BFjyoxZdF75lxabVTn+CAtm8s+G59posad1nTJz2g3dSyc/&#10;l03cPsHFL0+H+97q1fl8pk3e4NRm2Gx2H7+OfibARTqdrj10ruduey+2JmKNc71RuggY2ZZvfrkp&#10;uaejtXf6OHzB9DM279oVeqS9M4bIV7/00RkD6Jzt0GX78zziBya9UptbAwP+9I364TQBLp7Nj5ue&#10;LYOFd/hJJvuzYBm/Dna5wbdgwH2pc99+cpFPvy76jDyg2dhABxLfuC21p6xndRn/bGCBM/rPBmI5&#10;pz6ydTq0IQcpWmGa4pmsgLGThV8088mkGcvVYY5E39bLI9F18AK72pqmwYXG35WXNsZ+FFcL2LmO&#10;Xi1+BE/+zrkHg7yd8NJMxlt0lqZ/kDsverwc+5QP4UDmoXAzR7Y2itfi10dAc4CVD2xpHSQnqAhg&#10;oQnRBubEb+cdwk3Zaezk2VzfrnSmDCZiMfiOb6YkDRT13do01KTbW7+EC14GQd+S0vHdi1NPETIM&#10;AG+EcIgMtvTBZ+p+2xUdkld+QX4/z/NDKXF1VE2Eene+BTJhKQ5EhYazPEymXIe+oqaureSCb2AQ&#10;sGLgqVfZafM2ftqKX74tSIl5RjfC8Vze+vG9lG9+41urRx99tBwed9911+orX/lKvWlyXY7R8Yr4&#10;s/loNEOuF2F2Vpdfdmk5cjhsXs13KC679PKkbWPa94MHhT3tYSg4XsB1cLZDox1gGyWyDW34Bd6E&#10;pnvTaRzbU99br1N+jPsuu6E/PCh/HQitpFMMyjHm008iZ3G0LLs0DTTqLOURA8mu097NsjjaGMqB&#10;M7JlMT2YFv+2mrDAzyv6mcwwDAqvKJPJox0U2b7lm17aPk5EeeFNpisu9clPWdjt4R7+44AZul24&#10;XqDAR5kCa8O8uidjz5Fh7TRs52z3E6cDpAcwE95zc9qJbrxgFNDjZ9e/77miCwDOSgG6LFQvneW+&#10;jMJVDJqM23QyvpcTKc+M4z2nGEo9fpACuo4uzKhYzmxvRZ486di6NjLpYfo3OXON3VInLnQ5zD4d&#10;5xMYvAx1TS6CQC788/9k8OAUt+HM8aav5+jk1/LGLzvk1tvuiM1hN2O+abk4nzj7j2YhA/52BFYb&#10;t2EWbBXFjoB7Ve8PHBOSt9/y8qZYdjAiUf2BZuyM9Am00LZDceIff7OPh4P/4YsvKmMejYTTjuJJ&#10;ffvqiOmBA6B7uzXjZIoz79DVl6/2xHaCj+8d10JM2mvc1NaXj7xcb1owKmtRJJMbO1uPxMB85ZXX&#10;Ku5IFn7xwvegrrvqmkya+u3pkDb1nFi99HyOQnrqmdUP7vt+TepMqvblBBdONHabyRAbzrGiHAic&#10;Fx//+F2B0/T1zB5UTv69aePpGL/ozkYc/pWzahnLjYMtY0hIbprGk7ccehBc6CuvNowjZhYv1pOW&#10;kpl2hjG+1ZXCVRzMYmFdW6brbcLw7NSyK3YmSNX22GRsCXx84IEH643fBx98sD7P8ZWv/OLqy1/+&#10;+ZrQmtiVkOTvwciTenzPxQ7jw6F12QKFdzIEd7z3DVvI7K6JZXBZJpKpLDiH71s2ivq7n7QdOvRS&#10;z9x3H0Mmbe3+YxHeAlfbhk1fqHbVZ9I5mJXzZeDMN3bFF8xc1WcM0NdqwhQcLZA3P7oHD05rPEI/&#10;MvvWPJNPu/Rj6WfKQuIiG/L5TchT47HQiS1XZaOHqt1JL3oV/drOwn/9Mpelro3Mifdr271pp66q&#10;N3XYWDKOocF53baixcZhKr3aEyKXfRr8XdUrSJMHvibf45AXX0786AxpJrveYB6nh/oKTmBIF1zL&#10;mZ1+Jh86COOwa5v5RDtbYicL7cyKYyvP8KCjLvOJHmmhQekscAb/5DMHqbE9dHDspf6/TYebP/ax&#10;enYyAN1jcssu5pA/nsmsOSFZ9iYqByO8OSD86JPi50IXz4fSf/QZusQCCtoI025zHbC8OQOeo9uc&#10;qGP+9E9/7kuruzJHsshMb3CesLHRThu0n0NfoHPRgf3STpxeIJp60EIaPTb8Vg6dyb+fPEMPacLw&#10;eOiPZuLmp70hmP8VpMNNveozrgo+9YNGaO1nHjKONLA4lNHLvTD5tLHmHEud4HuT+NS+Pi7vzo9/&#10;fPWbv/mva6HsP/7Hr2dceL7qnTnfwOEIqUBhfJQD/EIfdKAvSgcsNPsoo30Bt3dJAeK3Uf+bQuEx&#10;xXogb3PYyPbNb9yzuvWWW1e/8F/919Gt/VktskwuXOsNEiUiL/qa/lk6gdxEF4y4y1+2ZPri9P9N&#10;pbkDMz96AFyw1j+wUze9VYszub6YDSoCbJUZPa0MvTSLzvCir2xgZMd6ZidwVhp/ul/CtXVZP/dR&#10;sOqzIEoXgeu54XV9heeCm/YN7vKMjp22wGm7rLrpb47gypP0ycP2oqMEepZu5dDsN6uOlI192+23&#10;ry6O78+xmvxVyqIvPCw6cs4K5VBdGN02dzPdQvMem7fgHz61nyxvKEUvWwSjF9XLqe8KrrE1fwqu&#10;BTk0gbvQcDrNPbpNGL7WwnacrcrxoxmLLOKJN9bQ0cZoG3S0f2xRY6/xaXxZO8EbrdVTY29s0Vk4&#10;h6dgYWLwGGe3ds5CNntagD8YYCtb7UkcHDyLJz/KmdfU217JzyF9KvWT953QylV+GxXhahMU+wtP&#10;XsxY4JuZ2gc++/HdhIhIbKj609kTIU4I15ab5dpP1eZKD27bvKn7tD+NXXJ+QJfgEUTWlfVtnkv/&#10;oFDon3/D624ge7E3VoxMJ6LG2yPx8x3JnMzxsuyZ6sfhhbBnT+sc9/qscZyskRX9Q78YOhjzY62V&#10;n5Hsk3l5yQrZhjP58XOvnF/JV67mguYn9Iz+12ndV22i0//N72rza/K/Hv4fz5yz2nMituCZbIPy&#10;GaHwPCPmJ3zQBnjnN2FzNzFvv1a73x69jpm5T0eAiKGbcDr6JQRKBBrmbyUv9Fz0UdM05PWcvgPH&#10;wi1/jCGbULEFaxN3nruucOFjXaqAdg1ti5cLmMZl6nE9sz3nqe09JTc+XZ/PP9nEwj42v9+bt4HJ&#10;pNMn6GZjsGCjjHL6jYVdi8Xkvce6pKWfk3uLcGs5zktrJ+L3YZcbg5VHA+n0buvAbNhKfdUX4n9o&#10;WzinRsQWmLfkjZ9gGBcs6NJ9fuYmL0aPH8kmJXOAqzM22TBKl8PDvEJdvcDburZwiD7VL8DA91N7&#10;4/8PPuYBtYgYf83u+L/k9Sxe/90Oxja0qTE097P+Il6dgvJ8F641/1jSzNGctNA+jc7Hb1P0g0Po&#10;SDJ3ll07bPgZB8AT4D3+GbhfkpNQhwfGl6o79cKlx4EqVs/G+90Z07ZDjdUilFl0Nhiew5ya+4cN&#10;mc/mT+JqbAwu+Kk+nyBrvpKn2C2hDbzTA4Nr6JQ63VcViZ8xaWglHg57gm/5e5JH1dMW7h/p9G/p&#10;urRZOp+Z8bzmy4mAD7wtvLLhyEWNw8nT992Walth0/QvXIPexJcvKLhMmT37Wx7QsmQiG/S8lNHz&#10;4ZeqnI3XF2XjwaWZix/mT0GD1OvFg7wJ3h3D+doQas1DD4XRQZgwEiYdQaOll6AECcxGKD95B8nt&#10;+yJ60sEeog7sIcrAUIcK/JtAGRJyhhgjsSfTbTwxmixUKtc4Nh4lqIuwMWiDWDGvYAYXzzqafJTM&#10;+QLxGNwrL3huAqsELbRyBZcAoeXkL5pWobP/QatGqTvFlJvcQ1NtLPJMQq6wQEuCXPwJDgxAuHjG&#10;H+3ctw99+ps1Tzzx+OqH998fh+MDtQh8OA7mz33mc/VtudvvuKOOLgbZ4vpTebu6HdhTV2BHETjS&#10;Q+B81j4L32gpqFcgN4z27SPK4NW8aaVs8CQfE0YOPA8dpKMBWCM3TZPmNdrJ67uBQyvXKe++cWpZ&#10;dS9tcBmD2jMZQjN54KkN0u2UoOQNKuRJZ+f4MBiNweyoNTgKBgtvIPRuvd7hFjSqzsENP3blSKN9&#10;gQmfwVd593CIC68GtUqPkqr+F3Bw9RNvVyWY3sgy2cB/AZ6c3dIuhAsU+MhSgHIVRkzzPDvZiK4+&#10;OH1Dn7ALvjbY7MqEs22OLn/h7z9ICgxv8TrqrALdy1F1Yl8M/eg08adi4JSzZjd7xCSVzowupD9T&#10;ymLgJdHJuzNenD6WY8miH2uUXvRf2Y4Ff0snJu2EI5PLodA2CgTYHAxfOvZgdP0rL71cb8G+8uor&#10;5SAy0b0+37418T54IEcDlexmjEo5OO3NBqJ9sU06aNhyV/aTzBn/jBUZs3bvmMgYkzb5OncX6jFn&#10;sc2C524bqDIZys69lA8MOv50NiXln8XG/Y6CDi1OZMxiN2mDMdS4ZsJhzGUsmjhxBFgIYAzCae+b&#10;Non1Gwj7AstRNsIlFx9aXZtjnavK5DMO1yJixv033jieRZxX6nu1Fkuey9tyz+cb9I52ZQQ/8/Sz&#10;xViGr6OqL770ynIIgFsTsLzN4Fv2L+dbuDOZMSmZcZ9t440yRx1aFL7mmmvzu6a+8eZt6wNZ6GeH&#10;GI8t7hhzfQ9rJjgmScbAHgdjOBvf84wuFkVrHA0uM4HBQDbc6ZwyQDZrAhW9o/w4Z+AtfuhQ8cmD&#10;936RgirLnEZzk03lOUlseEMLDkk2g+Oev3vfd1f/5T//56LXl7705XxP89dX1+So2xNxnlmIt8HA&#10;m+8cb/DFS3ZrHf8Y2rVejBzFftn0J/KRdoTXKVTl0FxeAT50q6u2uFbZXDUCPfRDk7mGHxuy2th2&#10;VnJVGbIknu0kwK9om3vwxFcdiW8nbOLlSz3iJ91EZ/IVLoHpSGi0mjYVrxLneXByPw7sE8WTtsNr&#10;kpW6B6/BzRxi4IHRuHbbA6nS2FnTjrFXq3zqGjgVn37A4RCGV2i82hbXBj96xFWr6ayhv/JVd9pd&#10;i4UL77oMR0KcFiOfW/UODbRLffpJwQrOXX90RPREHorG0sQHm7JVocLhHaS6/kwYp91w00LYDnx9&#10;krzpk3CreVPkBo2M09XPUsozW7jt2ua5Cal5G3zApmf3pr/WIkZg6ot1xH7gFI6Bj17q4IRQH/tW&#10;H6LbHPs8+XbqaOjV6tIcKU8GbVB5/vnnShex2U2AOZ+ffeaZpZ3a1JuFe7NO9GRwspFz5mj6A3wt&#10;NHP4azvn/OWXX7a6/Y478y3QO+tZmrw2P6BT0SFEs0h9NHMjPCqnfnSxtpTeXWzxsuFLGpp3+Cdo&#10;61omcu9ZQIc69SK0UxZOw1Nl6ZR2xPR4VYXyh0z5Jw98lCveRR7wU1CH9oJHT47jB0w/ulSblC+8&#10;Cy+i1XLsai70ZE6GuDx8yKeaC94n86ako7s5or76R1+tN+eU35WNe+pGOwHtwP4wQ1P5nTHg+DGj&#10;Qit9o+iauBChCp2v/DtD7pSGcr5cF9I/DArgube0hGeiR/7sL/6sFho/+clPlT6z2ZojbvrD4Fj9&#10;JXJNzkvv0V8ZHuXTDwV9bsaCKUeW1Fn9MWXZauwxQd7Jz2nt59kJCOD6dV8CpcddeqkWhnIFE2wO&#10;SXZE2zK9kAuOtClHZ0yb6Dr9VJBH/wVLGJj1kDoEeeCxfVWejRCgMkSXdK9puD0u0sUgsGvKhkte&#10;YwufBh1lscvJNBa86sWP6EOf2brjjjtD0z5hwaY4b+zCH31sDvLGC1x2RQ8PftrL9jVe2djPUW3h&#10;i77aG37DRaAvjSPy0o/GCvZILQ7nKp9FAnYNnMb3Mvyo+tKGalvaw85Cf/SRx3gEJvzgUW+FebsW&#10;3Ev7iMzRz8bScvIGBvzJ3c7endosiQ94anEWrupg07MfjEPGu1pIXtqlvGDjjgV17TcWC23Xtv8Q&#10;HheZ3yTAV2i+No+1w+ZMwX2fKuiYy9DrEuMRvNC5Nzspi8bqI3/SF7AF42x/1KtchZTZDpW2RM3i&#10;QAAXroOv/Nsw1vc1PqY9Ze1sQ/3p3huD13VobNoyzVHTyEJ6d8l//9ngoI/glz5jnCfbZPGV2Civ&#10;vRqbJyc07VyduUX4sH9P22joNXXMfK7kPfSWNjSQR3r7CmdjB/uRLuEDjr89ciS/n6BPkveSk1xf&#10;yWLWxZnTmKM5DhZF6T31uJqzTRssRjuK9JXM9bzBfzTH4spP77xTQJ/3Eiw+qWPnLXIxMjXtei91&#10;nFn2ndozPNFW9wte1X4Q2r6o/elecJBeZJFvwsKDecz1nSm3lcntInvLpRJHDt6S8wN9LDIs6DU+&#10;UO35LR+K+f/wiB1tvmDeT2bJIPLpH3R55+3N5nWCQvQ/23n/7uhYZnYqY4fOoiZ7t+xzOj16mG3X&#10;cpvTe7KPUz79wyaaXudoPU8XC2CT7dfyItxr0dt8VL7NbcyQ57LMV66I/DuZ4pJsGi0dmfkW3W1T&#10;RNsO/AZdL1mlF+ECtvZOGl0ON3FVb+iSxIJJL4zeJjdtXadvB8ehXc/TKgLqVVaa8adoEj09fU38&#10;/IxpkdYqoq0TpIP5Zl62oPeNQdJt2N6HzkkzXlmUp6+Mj/A3psjnXh7X7R+46NLzyM6rzsqT/OYQ&#10;8kxgTxWu6QnaQV/RT4K20Xvwl2fGPbDqOXgEWuUV57vFroIy7uGonJ9PXvmucdk/siW9YIlXf9Le&#10;XOo3HpMBc136VJttsDH+oQF42+1QDxlWb9FloY38EwpHNIBDYG7jiBfsoNmMYPONdbmLDveGZ/4x&#10;tmBtcCN/GYMPHIg8QRoigFtE29x75niNEVvpFHELHIQ0AKPGmBPXMJTb/Oq7EylfdA48aYG6Zr7G&#10;FjMCb+63CfPcc76xx+BtRjNoGHXe+DVJHQFoh/CmM8FHAEvnmR1vGEG4Jq3xqcez/tnG5a0ZpBWz&#10;IngYIGgq8dmEjbBOXXPtPKEV8emC62KbPL2AuXs5/lQGaeiublU5KqQnChSiToXchKyduHZpPfTQ&#10;g6sf/OAHcdQ+VXl9v+oLn//i6u67PrG66aaby4H6ahzcb0RwHKPAYHzttXy7K3RH2zLcIsDQrImJ&#10;ThohMr7CA43JA+XUws2A1ql6EkS5hsUJZA3O3eaZEEkRpmN0utzdXp2ulFHqWtMmMIaXyupYnIG1&#10;qyNpYHl7V93egvasQ+LVqXx4/HQc6CYWYIyRTL7Anx2fnErkTOe56KLLy+EHN/gczZtgxYCFf3hA&#10;vqQzoLRNncUvdaaMUHjAJeV0SEEedKmrPOAkTw9MTVPlT+zqHUKT3xE7L2cAcizVczEGtVeYSVBQ&#10;eVsomr4t9kLEBQp8MBSImC+hJZGMkv0KdEP6K0UjdcYEafqVvqqP6TvvbWpQtb3tzzYu7i+E95MC&#10;bRDaUZjRLBUxduhBk0w71I5lAfZgZMDAIT52Qy2YYkz0av7aTRzzt8YdeeUzNoJRC3xrwVKijaYq&#10;mJwldIBE3hy3HCCJiz0Sw/VEdLfJwffuu6/GCU6pG2+4MY7tGPPZSUcWC07GXtd1fevxiSAbgyKn&#10;0dt0N50tiCPHNjOcOh7cO7LyVwb5tCH/jANC2Vlbn3sQB9pO4Na4ezDwMvbVuBDDE36cAuVoKXpm&#10;8pL2GHs4sS7Jgqrx5TQDOTZehZSHqzFkZydjF3hJYCxqP9jGYN1zX2AfvjhOqgPHa+H9xuuvS84v&#10;FJ7sNZOicR4+99zzq8efeLy+n/lqJv8WWLy5ciQOjNfePLo6EL6xEy06W2iyKK3txk9v31gEfT4L&#10;y/fDNQhZDOojyvZlcpUJVhanb8nbOTfddFPttmXs1k7gtLO/kWcSE/kK3mUjBFN028lu2v37IhPh&#10;GT0zv3YatHYx+cMrEy/Oz2J78SZA8qAMBtZUIvRC9/rnmp/xfRY/OA7xxCLkM08/k6Nln1n9/u/9&#10;XujxSr3p/L/+xv+yuuPuu1dHM4E8Erv3srRrf+TbZDGMq925nDJwVzf5hlPZHMGx9GbQSoUUZ+Em&#10;/+hQNkHbv5x9jbvnaffYJQFdfN4Vudi2WTCefYUJ5F078RJcNtLYOuTEPbmct1TA8dvUwQ7sfFO/&#10;ZzQrPNMu8qevVJO0qY4o0vSmLVjuU6xgj7MRXvsrjaz0hgZ1qL+djvolm5ktSDYaJtsVvKz+p+4e&#10;X+Ay9XVdjfPUq90menicassJUX02SKlzPgEDLNmb/gxnNiJn7fBEe0wCTWA5fs15OM0Kp8IRfst8&#10;KbiTSfgJVIM62OnqKJ0TvNjl+jv7d1c2TYlHJ8GcyPJW04LuSCQgCeguXl51cPLpk2xeMqVP6LMm&#10;2PBDg53Y1DMHwEu0hn/1nTgCJh/HQOv35E98baQI/dBLOTLtZAC8gy/HOHrQQ/rP0AOO7POWg9Xq&#10;2muvjR64pfRHn1D0asHSBuUtJjv9yLfpvEWmLRyp4MHVd5xMoAUbXzk1bSq6Id//dKWztNsig13V&#10;XSZHrJZ+bF7QPebMSOktqPmmFmdo6bPoNPzu+cRFVV/TqtuOxvSbegQ8GfjKawtYpSeDg/6Hx0M7&#10;bcEvZcCpt3OTrgy9Jr10a2Sr+djji762x+L80qf0FWUm0JHwrHzkKW0AC29uuP6GWsCwIGZujmdk&#10;7r/9jd/IZwOeznfmH6rPBxQshNGofyBBn02nXGOrzSFS2q67R27+AbVl3YgLN++SAu0HuCTHN76a&#10;hbIHcwz0t//2W6urltNJ9Dm6ylhBLjyX3s2VM87bQjaljV9An9J/R8fxNehjJVPBSPxGFxivwGcr&#10;bjamyw8GByNbTF/XZwVwlBfmOj6Iwi39n8704oRxi4/HTzm40QfT712VlS6oVxy46qtfdMax2OgV&#10;Qgc9YvTQtIM+Zc/tKTh5WSB2/bQZ7eh+AQ75X7TiyBdOJ8JnrV6LjuMH5N+gx20E8kbVNTlS0wYV&#10;wbhjwVc6QPXWyzJ29vgam3HRYeo3thaPkv/0/rQJjem0hZZF48V2knYwuFqc5lQGTzuLRsmjTj+8&#10;p3Obvu3gt0A/urJp2ycSsgVroTu6uegaOthQZPzQlqqDLRBca9zIYi29Te/Xom5oyl4xBqPxLP6i&#10;Bd2LljlIqerAQ3ICll+YmPZnsSIL5uYE3gIGF0/xR9uCQb31VHyh6YbnyxV4laibLBmrbdodOTNO&#10;q1Pdb4ZHL2ehkK1gIcS4anPo8cx9ggxI5w1V31lyrWV+sRO3sygz0Nf5tjN8QPfGCbw7ayCToWl/&#10;gsZ4Yn7V8l/YV7H8Wfp12UTZ8OvzNye9QRseGOv5L4fHZSOcCNz8Y/fhqTnHLIwMHkDbwIC35M3Y&#10;jk5lm9kgHDuNLIobHVMyHD6SI3bOFfns0f7wng2Cp/hPHi6OHWCzq7ngxZkvX5ZN09LN/3yX8tn4&#10;ofmlX3jp+WBxJm3O5PU2Fwfzd3817wN9Fx9Cq8kqPPpR237SMFgX/ALydli7nbwV/k+YeucZXTfl&#10;sZlundQ8h54/7aDJizgVv84Of1p39tSfVmy1HT4AkrP89oZmZNrGZzrSmFVyZ+yI3FvcFYxX+haZ&#10;06CWzbzVSE9nzuyHvsZfV/JqjKD3S54zdaKf6Cr6T7B5xfxEGF4pd7xs6J4/qq/S0v3AeSMwZ4PF&#10;G2/k9LToaqdSmDfYPCoYx4Sx+8Ggf82PtImfoXid9htnqt8FNlz1Z22t/nmAT6Hnxul2hXvhl3R4&#10;G0/Rq+Q6sMARcltx1Zf19cBGO33cHJTuph/EGz/QfRbU5dudOGWnv2i/nzH8+O6szwXH9pO0HjEf&#10;PJH5oM80GBvnJApjF1rDaxZs0ULd2m+sbZuG72qDvzz01LQLvwXwlUEb+s4YnEzVBrryUE6Tm1Oj&#10;5K8F4ZRN9pqXGq+FaVfxNnXNYuwsxhe9ApeMadvMuaq+lLcIb0zt8bPnWWhTejX4sS3gA46gHj/P&#10;JbfhAZ0684mxKZXR1slfdIefssGHbQAHV28718bnjLfaLDjumYx7KaXatJO+E/2MB/Db9ed//NXQ&#10;vZUMZEz6BQt3EBqmFwEWBhCICrkYYDASDMhNA92Lw0wNdA/WGEOeJ14Z8X4ay2gyWddBCI8GmFgy&#10;jgwu4Jh8axD4g6Pr1EuY4NULo0tnDuz6l6vgggjy1i6KXIWBpyOBV8/aHPgKdXu7AxhAq66UlXed&#10;X94lqMNPWYJejK66cmRjFlvtVEeLMqRCgzGKOU50zlRcdC0ahT8BU4JmAsBxzaCiJDgS4cNARjuL&#10;vQ8/9HAt/j766CO1m/Izn/7M6jOf/ezq+rw5jTa1EyWdQF3TXrhohyB989xvbDSPtTWCbNNAGV+U&#10;QxWpP0wegXItPle7+63rgU2O/Btn3PCv6E0WA1CHEkaudGADAB6UQkjdbUx727kdL4x0MPFUR0Aj&#10;RrljJciV78bcf//9qyd//PjqZ7/4+XyP8IZ6o4gy5FABp3ctniiHMrpThq0Uu1MXUvlD6TXfu1P3&#10;fbddnmnrXLVNW6qNoVcZdCFklQu+048Gfk0gg78y6EjRjhLbCaxXX/c9nFdrl/2f/PEfr/6ff/f7&#10;9T1H8KfPDazNdYMf2boQPkwKnI/+27z6MPE8e92R3ErQj88XoknPl2WtQ6q/pF9YQCn9Gl3vjcTD&#10;mUDWhDgDnqNhjh3PhP88Yfqea/e/YJtJFn1H11rMEKoPUmpbQR86V0g3W/dxfXT0VOm8Knv+Np8L&#10;/oefNvRAs8amSbSJ/8lxBMMPbDrRELvRjeKvvCLfF4wxKngDl172LRVjw9PPPJU5Xb+lYdLwW7/1&#10;26v/7bd+K4ZYnCWxD/bnzdA3s6HJrtFa4A3iFhQZ3OyGektXpZEB3+KdXfi+o8uxTc6uv+H6crjY&#10;FOUtBuMOOSmDLjAG9xJtsJJGnkaPt57XvoV4KVEwIhvoyHD1r8LkAcO/XKUbA8kT2SqjLeNBhdTD&#10;+CfHyYiK1VdqgcU4EfvgknyywTFUYMDBOG/cVPmMy3BlT43dYbwzfqrvrWlgiGsHQMqkX9bibWgh&#10;bewo98pzTBivyqFm7M5ExRjsTY5XQ+d777u3FmSeeebZcg6wd+DBYeHesTX4xKE3i7oWMvDQt09e&#10;yKIDCSIjJhflFItxe3m+z3flVVevbrr5plqwsVGKE8IEDBx6ZW9odiCTKcceCbWInyuDmpyhiclF&#10;T2xMgOSxCB5+JG0nbcc5EyZtrYljkBl7r+hhzE5byJtFd+36zrf/dvUnf/Inq7/922+uPvOJT65+&#10;7V/+y5U3f73tTtepA3/Kvgl+O+GfN3nVK63sQAtEqdPErN6OD74cRyUf+BDc0K8cdLGHasG85LVl&#10;GN+0zxF/7QjtE0zKJkydAjQ29g15rOhU27ytNi8TjcapHUH4re2lu1No7OORL3RUVvvgSw7np30j&#10;O/J49pv+BAPp8yPjE6ZcXzsPBxTE/aNb4Cld0H56Qt1dr/TJ032SLcguxz956ASyDB99npzAc5wM&#10;6tBedr48ngV9hB6qiVpsTIEs6gvk1qTfG+G+KQk+m55zgE5qnMHZ0EGcPop+wtCo8Mrz0KISl3R5&#10;/MguvYEf0y75pCk3ZekT8u8ZXG2Fm3zqVzeZrPxpJ1jDM/F0DlqgjfxC66bWZxWBFSlLn4KnvLr0&#10;mepnoWO1NenzBrr02uST67QJrOrTqUscmeZ0kJfuYP/Tu32EmwXs3gWtj/iOsfmSbzxaMJ05h3Zx&#10;AFRbko+cwM98Rxre7tubhZSc9gO+AEd89uaavBxOgvycHvqO+8Hb3GXaKR8awE063Gtuk2fzYDpT&#10;3poLZz6sLjiXLkr+wi2whRpXku6TPyPTYOov4Mor/o0sgtskY45NN5FP+QTtRR8B3rUQXTqEo6z1&#10;M5uMzu883V+lqUP/BuMv/+LPV3/0R19dPZETpYSSuaR7Y598ySM0TTe06b6zkcmhSWVe/ijzQQR1&#10;ky+nf3AA6afw/qDq/yDaeKGOs1NAdzDX6LHgQL5z/d/XmG2TW6Sz+iw97g1U42n5GiL7ow/1BfLT&#10;fa4XD/VnTleLJLP41jZSH0mpTvJVum+BNXpBPF+Fvuy+9WbrFXaQelNh+Qq0yLNeQhfRH/r99kLm&#10;9Ltp/eALZwvNpecCg44W+CDYFXTF2p6Kf4TuZNONvcP2U5eg7T1etZ8v2Fb88zkWGE4COtBD8AHf&#10;z5ss3r5+JT6OQ9koeNVVV8UP2N95V3c7NVtfoYO2VvsDD/7jU1O/Z7jBG/3LLl3qhie+0dv0Fhuw&#10;nNIpgx5CjRmB7yqIR59XcgIOPayuK7Mgxv8m4Cd/0vCKb85YYTw0lrJN4KW9IxuuDbftPZtq0Ee8&#10;l168UUn/e8Z743j7udoJLw48/irjDXpKFz+2JZ1ujjQvC0xe4yN6UqloQebxED5ohR7gDB3QmS5k&#10;R5w63eMj2PLagKX96IivbFRHozohyKbahx56MPx9vepim71TGDmRvs4XnnQYL+Py+BNctOlcYV3n&#10;O2XaoBKJDh+JdXgjbONezwgrvi91TyZ1BXnP7Ic9DrIl0FCfY9+X0z+0NQ59/ON31SeIbr75Y7X5&#10;tXgVHoJJLtg/gvF4xuiqL+nFw8irPqTe1iV0gz7UvlSLK2yhslsi89AmC+SEfVH9ILDgRB41bNrg&#10;uWydlAKDz5ZucDTu88/3KVFHj74am+aF1avpPy8eebH0oT5sjlqyGNnSL/tkksilmXKe8aTkPnQx&#10;rwk665DeWvezkLJOOOfNFkPekm/6+lui14/bvFxHrm/eGe5kKX7Mw9Z15A5t0RRtzwihu7L4da5g&#10;jjMh2Su8tc6xH8WXnqh8I9hT+v25qtO4YCGOnjO3vzSflbz9zjtXt3zsltKl5JqNauM9XdKhZVjP&#10;mfmo+GmbK7ptzzlHNoueCxT08zy+/9pQGbnSL5zwhg/GVHJIN5qPlY0cPFEIzuZtR7O5wefBBGNI&#10;zwF81spm9ehRPofFtsfLNS6Ff9vi1gL0NbjPBi/zGG3AR7wRwJyfOLCUgVfhlnt6308/hH/ZJZnL&#10;pLqisXnY6Ah2i/HQuFebi1JOoHf098K1+vPim1twTrVtv6ef1nyLfZG+Tjfol/wi/GhwhYO1oOrb&#10;gal9NfdKGTLOttb2ksWkG1vMgdFOgIOgncYXus34MsFcqOpMOfOUoYl2yqeMsu3PocuMHT3/lbfo&#10;mfrRSz50hYvnyTv1opsyYJWtQ2ctdSojHQzBOEqXoSWY9BJc8RotBDSzTkUGh5/wwQ/8xEe2F3rN&#10;fBo55CV/R3Os/muvsUFiL0UO2RXWjdgJ87JKyUFgoCfasv9qTUvnG+Iy9HSmCt60CX4aIr0aHFKQ&#10;oMnfGedvx1e+IC4UwQNzJ8dfEWI08YN8EdZNAiIyBmoBzwDjF6LpdDfEAVvCQ6CC+DCocQWzCV2A&#10;tv/AOf82+buTQKBZr12No5vpUNLrX66jPJJr0+bkDZVyzKLGdIXT5uksYsX5GUzRDJ7TiYsuoRFa&#10;M5RaMBYjrbBOJ4+AEGg7yCkYPwpof443BJfhhdHewj116mho5Pt5F9fbMvfe+93VA9mt+qPHHqtj&#10;c27Im0u/+iu/mu9X3V0Lvzo5gdQ5+kg2CqiFsXHsSUrj3AbFtC3NQKJ1m4JukSEoFd3QXGjStFKa&#10;BRZ5CJ3gHl2MT2VgjNwltnhKBhJXDph0EIKuiLZTZq6A7F4GDoqGMeebPdpicfRkOtVFdfRCdoqk&#10;czz62AOrb37zG6tvfetb9QbOTozW5555cvXZT31y9aksjM9uHTiSm5FR+PREgxLBp2USkzrwbvJO&#10;25puLZuFp6YuodqWe9eiY8ovYlQdXkdXZn7lsEn/8YwH6hv667scMM+fyLFIx3rCwNACmzwIU189&#10;rP8U8ddPF24uUOD9pcA7ydsmXh+ie/rtuwyS6YMm1N7+qz4U+Rf2RuZjSaRvZ8JpB+y7CMrrB9On&#10;6J0L4aNGAVoQX5aRo04jyRsYcQJdeqndiMv4lGNNSqeRl+hCby1ZhXuNAyYGprG7jPVMBH0r9yAj&#10;PvmOxcilLw/EqDxwKPJAl0ZX0qeOpPImmd1zxMyiozHz0hhQHBvqttAGvT2RURPSkqnAUKAnxBuZ&#10;MtmGox8juIAOuROniS5Cjf3zVl9spRo/M+71v2WRSoGA17ayi0IbwVjEeM6l2qg+BmbbLcb04JY+&#10;In5vvQHYBnwy1VjSb4RlnIudlcEnv2UmjQjgqqTuO236DwNWvD67b7EbGjvOgJTKeKVdJ6ruNoZN&#10;Ci46fDBHtl6cXeOXra659qqadHz2c58pO4QBzNjFi2fjJHriiR/XGx/PP59vSIZPr2fh/pUcK12O&#10;EIZs6sWTG66/se1GREh4Mzx//pUX4jR8Lu1/KM3K5GN/H9vHkL7o8CX1FrdPh1yRSeXdH78zEza7&#10;jfvYac0Vqm2J94zuFis6NF/HNjy5yBG+oDN7he1hgsLhahHv4LKYx5H5f/3f/+fqj7761dVtt92+&#10;+u3f/p3Vx++4fXXzbbeGB3F6xB6z2It2JhsmALuOtS3APmUPltylnpLf5DmeI2flkx6u1iQC35LF&#10;35qMSiu7PnHeMBg7wvVIaCoO7tqs+co2r8Ho+77b/C1ZW+S/8iibdoOBaI3DYjcnrhwZix0jz/ym&#10;Xtf5dd3NCHHnCuBMueJBThMQZ34ADvsbr7R1wjp/4kqWgy37Dr3k6zoXHSE+OLTDqd/oZXtXW9Nv&#10;9J1Us/6FwnmI/IhPP3Y08cfyHdt9cWK8kgU8b5lyZpjr+D7qrbfeWnrnueeeL/mna3zOw9W8yARS&#10;XfDqdgw9Wi60adrTeDe/mufhRYLygnSyhTm78mbZxDW9WuOQdfmGDrui79jn1abQFF7SlBHMyaZ+&#10;84mpSz1+azxSnWdtYsu306YXfKu+pJ1IvVM+QOt+6rNYIp8AZv2CQ22gXHgmjg3e+M+C/ZtLucBL&#10;eWPDvtPpD8lLNrz9dDiTZU5744mycNCntNGbZ1Nvw23nDIcJnWWTLRwFtrqyvWGg40zAPY9+KRxD&#10;M4sB+jN6qKcm+YEjXT1oVJP7TOgTUbAnnzz0A/eHe7jCQR3y1Hw6jqrjcR5pL3ic/ejvHo7yuV5+&#10;xeVlU3HI0Ff0CmfM0MB9yx7nRS8ElL5ZcEX/ncgyuSFR245Xz47r/2f//CvR99eu7vmbv1l9I/Ov&#10;l468lJTsTk/76Wt1cdqUE9DGnsiR0E6PvoeDIG/JY+5LRgnz+xiaXmQ99YR29csTPC6Ef/wUwH9B&#10;XxSOZ8Pp/fd/f/WJT9y9+lhOHfH5C7Kg/1nM1Y89k026kZQoWYth0aX6oL6nr9IL8gvVZ2Prqqcd&#10;dO2okwYePKS5Tl/Qt8Hw3HrVCS9eCPBNWQ6+3gwDhn4JzsB2DxeLrHRmOQSjS5Kp8FOXdKF0lrQE&#10;9pe61CleXcbD117zqawcJ5/7ble/ecIZXjinflc/umh8YZzsbZM0ndmAdKuXGWzKcbKZeq659po6&#10;7tixz7WBLzjz8xw/ljeAQk/6HGzl/bTPT5o2WnCVXr6m5EX3neA2G3TkQ0+hnLXs/LRxaN3w0v0T&#10;dyJpxm82gU2p4OInWoBRY0P06WwmMoZ781WdM16RB7iwExvPxlVb/dhLYM1iMv3IFwgGvszLMd6O&#10;FuBQcFK2XkrJVZjF3sEFbP5UcJr2mw1a4OKtdglsIjAHtrkM3qIVuhj/Xs8GIrof98bPl0JVh7qM&#10;sWjDFzd0qjmRCphK7JBmvZhzhrXGXXCSWdy7LH5W2Ftux7OmL5+7PGvae41smi3YT+OWx6Zo2hY6&#10;C6yztqH7GmLGBlg+55Cy+BzBq8WE4Rk+XpVNsONjnnibZ43l5mTmVt4oVD2enjzpOPXuSyFzy3Tk&#10;FC8FeUYeSt4iC57rt6SRI2O4OBtvd45HhiJX+qgXnlar6yLLhyNrx1aPPsJe8nLOnurzvksp7GVr&#10;HmBrtk0VLdQbmdmY+Ue3sZ9qAb+7beSgaVUAcopPheDw/oalnp9yJdrYYa5nq+BcaVN8yRM64Cdy&#10;4JtQPNvqPZ4/+LDMbeo0gNQe3PbFp+OTXjbn0n/m0OxoC4ICuTaeGWtsqKm+ETkUqk1Jq3+5itbe&#10;0fvGOgtv5I0es3GrdHrkbsZX8UMjb/KSef1FWbiY49vwY1zxqStjC9sf7t6Gt2mzFoCTr2zlwEPZ&#10;9hksi4qpH97g1aJh+ox+oy71w29frrUBo9qV+YR25dd9sPu88VwoX1jqtjyuPP2uX8lvHHGdPqke&#10;OgBsYyV49dZ08KWr0aoWYlPGWFvz6txPQFtlwTwW+s28Sb31WZzgkcTGEyeWsq7qAlu/NYdRn3j0&#10;Lp5JT5rnepEjaZMuzrwROPfm7uYnA7/6TBLBF8TjrfbsctJb/glwgLOr0HYauDbNtU9QvDrIhAqN&#10;hdXmlBn+gLv/cNYkF1kCb+d42hi86pS2wLAxgJ0yb5mTB/AKt6AzbdQueMz4Kp96LorM442wN/RS&#10;h3jlfdYiKBZf+c0cqa9f6BP6zaU5uaa/+dsnyYIDZ3QAB50LMmcJpM4IReylotzXP8gnqHSyI1IR&#10;HthEOkZ6OzAYxQvyCjrCCLu3bax8MwqLWelkhO6ig3njJoSz02k7dB0beAYI39ILVSpb4bPUI37q&#10;PANGHpbT5KohiD3lwC/hcA2RdJ5tGHVfbQ6MNVD4tAE3UVOGsQVOG7zdANh8AABAAElEQVRtUEqj&#10;TLTvZL4PN449eYVebLQz4FTtmCqFko4Cz3r7JcqGw/BwhM+kwyTk2Wefrjdb77337zKoPlxO7Dtu&#10;v331i7/0i3U0mmO67IS3g8XOLpNtSiIYhXTdkl7cZAR05x6+wT+EKp5PXCG6/KnSxWOi1XRpFrRy&#10;117Pu+KEbjjNP7DUXc6yhZo1GYiyLd6Ff8ePZ1IUZUNmwGE81sQmkODlW4foxrE7PKjdrcl3KDL0&#10;Uo6e+eu/+uvVn/6HP13d9/37SmErf83V12Yx/JrqEOjvyDedBk7oPzxTp/uZQKSS6oC9AcFErt82&#10;1nHb6dh9JlxMOZOnkZ+RlparduaBm0xoUzRqedXB51k/gdP8xONd5Qk9T5yyk6aPX7AzFh6MePmK&#10;JRC+EC5Q4H2iQOv+dwdcD+ieP/nt0M7u4IwR+tekRnTLuHvjZB/HSD0Z2GqhgsbKgsWpvP1XTo2e&#10;lwzAd7zqD8Jyecd8FxI+aAo0X+i37TD6y9tZpzJp7OOAsgsuL1Qxtuk/hheZufySy1evx3i1wYkO&#10;tinK1ecMwDV53R/nTEaaMszqTadsqDJp/sY995SRdXmOinF86GU5ssd3f2vBF3SGLqmtMSl36s1v&#10;lGuh3U0o9EsmS/f2eDUCZwwZHb7dVu2c37r9Cy16NO3YkV9ltw1c0wjjNlthbKqizYIn+4sjvSbw&#10;8K6xLGNT4BRtEgf9MTgHN1e/wW1g1nPye95B19CavWCMpgs4uKpL5lMF2ly2VfIzPMvRYPyOIXo4&#10;Y5ixyrFgHGfsPBMrg6FJyWvZ1WiCdeWVV9f1SMZx38t9+umnc3zYs/XWsE2DTzzxxOr1WozpzXAm&#10;FBdlgxiYtXs+rIMHR9vL+YbcU088vrr/vnbOqj9TnXyX+JKykbxZ7g0Li8PXXndt4cSBpa3oVzQs&#10;XuNZ2p9/6MiO0r6ZNO3ON6oPWezO2E9W2bh/+ud/sPr3//7f1Y7Yf/Wv/7vVL//yr6yuz7HZhw4s&#10;spqJlLdd6EMTgT0HQp9cfVuobYjIXWijPjA5EOnMg/nOKBz3JC8xtelBGt5xBtvJvAnhZ1FYX3Of&#10;DRahv/r8amJMHvA9OTiIdq3t+cRU2xsaO9Sxdey3lhmykixAo0vJWTuPxVRa/pQcgVtyz9Zl38ix&#10;CcpOKDlbMkwfGJmUR/2yj7ziCT9Q520ntWOThXWewDOp9f3wUydTIgA8a6A2V95qQy/ogzVzFqh4&#10;Juf6lW9Fa2+VWdI8c9YFufD4+npzc+/e12pHrvJkmMzc+fG76hu1R7IgRr7B1Q/ILtmEb9fdNvnQ&#10;RVz9U8cSmgfdLyt9SVOG3KKj+3U+7Uxx9JdfuqswesRVcIw3GOrczidNGTCbj43vwBneoa1vN9ET&#10;NV+rchYtAzN4KEt/mTQ3Lo0H3vZcaOi7uaoTXN/zxj+bbnqOZT7IQbEstiyyVu0OrtWHU7+rPttO&#10;EUWKeUhSoeaAgeGb45WWWFfOJ7qE7rEB1/GGiupznAdoRAdN2x/LJly89DaV8jUfLp5wYO4rfaPP&#10;K1PlojMqAJqgr7Pn6XjzGv3UswUA7ecY0wZx8qIpesJDfnMaaTYQczaQgeEP2h53TFvsLDpXuX4D&#10;ro0q7TFXEmykUdb30dHc95xL1wdfn2go3RfiwXp+qagcZZfmFIrPfe7zJf+XBJ9vfeubq6eeerLG&#10;X3iiiwXo01mYdz884BeIVBa+iQ5cf+ic6N7gUgsOi8wWku/zH7gVfqlzaPg+V3kB/EeEAvhO7vSZ&#10;++77bjbu3FYLwPS4xTn9Uro+rL/VAl90jD4ljD5o/db2hHu6oZyMSzv1N3HgVZ3J02N+L8iWzCev&#10;smWDlEzSfYsvIWnyKCu4wmHwqHE+dXjW59Q1sqyeFKhy8G1cGxd4FZ7Rc4JyZdPFD6WtYKnL2IUm&#10;fFbGQHHgwk8As3Rw4rwYwvfTmxN3FRyLyDbzO87QEfrys8vYZE4A9NxtXZzXaatTCOk9gQ6kuwXz&#10;g9LL+JGfZ3aVttAx9VZk9J62jh1DP4O/pl/uiw4pW3WnPou/8Bw+o0W1OXpc2RMnHNvZ+lg8msyb&#10;lvQs3c35rY6p51Tg7803fem1qSfJVa7wi751VV69xp9evGufofaGNOvxDa/wmJOY3peXjmbj0bls&#10;Rra5DaJ78KFo0Dw/FVrCCx7mX8ZS7VJmX/nwjHc9pjgBQyBzXFnqRH914bv+UG86BU32PZ8nRMGv&#10;8TsWuHrOF5pO8rV8KoM+7zWUT/UcQHZp1DlCOHaO1PMnhQplM4cDlbnh4VB3RYtc6UjF24hArp3v&#10;dFam8YAsr+320ESfLFstZegltoENCTYAoDc+kj2yj4bsAzBqw/2qT2t0T0+A5ROAwx9lBbxofljg&#10;OFr8hnfpg2W+JB+bmayP/JExn8/gs77seOyWyDEb3JvhNls/m812Ps3hZZ3jwRsN1Gn+U3MRtgZ6&#10;pK62QdoeHVzS+rVM7I5MV1hw7oe3/w2K5wzn5e95yg/tzlnJWRKn3HbXaKnQ+q5U2rT9LCAqal0G&#10;MRMK3nScPNQ8bp47ywf61yZZOExgJ9cnVqIzSwajF+kQ+nN9GkHkQLvJU+nVkhRta72CPjNvmDhy&#10;pExt3EmfFu83a0/6CJ1Z84LUSaeXfyl5+In0NTIojl3sKPMj+Y61BWSf8oL3RdnkC0drCaX32AWJ&#10;n7q0sfAOnFr/Sb8zjhizZnFRes016c/o0RpnU2fZ2umP0uXVh+WzkEvX9qJ45kOBLS+9Jqi78vlU&#10;mv4fmOore33pG/IfSn83D5nFxl0nW2Bqfp0up16h+mFgnrJpPOX14en72myTEhoab/R7m4zgQkfV&#10;GJ2yYJ/anbngQudpA/jyGsmH9nBWNxnRlj15MdV1dJ45OF5XvmCirRmFFkGHN1hoEtoFX+O7jUs1&#10;PocW7AM0no2untFS/daa1F1zy+R1L16d8ERDvK/xbqEpvtRcNnnhmT/+V/BMZqs9Czz3grT6JX3y&#10;JaYWjtdlgr+ZHXqrhx3Ab0BnenkFrEsu8YLFleVH0DdKtwdf4+7AKVkBKzjsRbh1CICdZefMIMaJ&#10;JAyC67xBYkI1aGmI+81A0TlULIhnUNh1ZyGyGW83+OwUyw7KCFEdexWGGewGVkPa/B18dNoCn3rF&#10;nRHyPO0YHOt5cE0bEHnSqmzS6t+SB27bcN0PTPk7DdO65kmbMgO7BTPCGGRLyaR9BkwdSacj0MpQ&#10;NnWcSgSKg8HiJFR6p2JXAkZ1gDD2O9/5Tk1IHnjgh0WrK+LI/rkvfSlvlty5uv3228vBoD7GOLgU&#10;7v5yOvYz4W7+tJGHnk1z/O2dVlomDn7TrrnKs63Aiw6Fpj8WeNpAlZ+RCA7HpU7jnmDu2tUOffVs&#10;QuQoKGj//t29SxYdBgdKkADrgBzA0hgz9b2e7Ir8/nf+bvXAgw+svv71r69eyLdjXo7ChtHlDJ4o&#10;u2vzLcdb8mbGL/+Lr+QtoiwGx1FnIZmBTQkM3zY4jxOuJ1M7+Zi7IB/6alO3peVjaAjm8JwyHfzR&#10;xn3nK1AFy/N23OTZ4LORc3FwJcMcK76BZtdHf5sYbs2zhn7h7wUKfFgUoEs6tFbY3J+IASQuvSb9&#10;p3VjOc8Td8rYFBlnsCS5jCkDuW9sGHxr0I7+fLehdFPV9m5LXMj3YVCAXiuG5y+Thz4zGeBMIQvH&#10;jr1Rus2xOv8/e3f69Nd13In9hx0EuIOLuMgCd4qWrIWi47Elj8cel+XxVCapmtSkMpXkTSpV+ZdS&#10;yYvMm8ybOKlMZuw3tuQaeaxdlESRkriKAHdwBbHjAfL9dN9+nh9AEpRNUZTHOMDvufeee06fPn36&#10;dPfps9w3cnTU/gwWdqRxr73m2lppfiaGZx/L2QNaUM7FUDYYtSPP0X2c+AzCT33q02VvWClXq0lj&#10;9OE5uzENThl8o6+wTunpyPEI7ySLQRgbxf0Er+DeOtUrBl8bseR6161Tk+14uMLSRUbfTNotOF2e&#10;/Jsw0Cn6Uxi9UrqejZEf26V0WepQIeXTmeX4SsQ46CYv1KExDjvllLMseG7isaTJperNXimnVYgj&#10;TRnwyk+ZBhSu3oPJUM9Hj0v3G0TBbQYcDHIGLVzgbdLguuuvqx2qBhZ33HFHTfDDyakABl509ZEj&#10;r9Qukeeef371Qn6cCG+kjd/M96XORkbUQG5bjN8cEb4vDqhrb9wfki2rNlPW0Rydczr2w+M/+enq&#10;kdhSdvRarWlixc5AO+SuySp23/OpXcOxr3zfqlYCp357r8gO8xDtdBxpZJJJl91ZeIaX8MbzLzy9&#10;+rf/9v9c/fmf/1k+NXHb6n/6n/+X1Ze//OUinwHSSTt4Mwl5JrTZk0VsnJw1UAkttoe/dy8DH3SZ&#10;dsny+Bqc1GrfTV5jY7MN2lnChh05WjwV+MM71R7BVXvUcVWhryOKlVH2X+K14/aUI+7icAH/5WUN&#10;LNO0vtnX9ksPDvM3+Ts3OH7KjuW3CRL/FN+FiOCykxtG8M0/4wHvB46MfR+ip674OTcFOxh7Xflq&#10;QcJGxw/MTbyTpssIT6afC3Bjn+nvg+e2muDuAZky8DJkzmcQOrzeC0QCz9Bs2cnfdQ0uqQ+7neyy&#10;wNUOcItbbw0f4Hcn9Dz11JNlI3MccBTrb04YgCuHKQfeFn6DC4SB35IFhU/qoGwBXUqGhJ7See9Z&#10;+7bdTEZsjW2kqXov14EnjzDXgV91DBIzXvBenHyVN++0n/d+4Av6x8DwLJ+JW9fBU9JJIx68clin&#10;vQX8jHfpAn1sJnu7jK0do8YYnBuTp27yp+vW9CPP4VlOhMKlZeQ4HtjVBtv0BXgCnvTTCCZG1awG&#10;/qmn9iP3BM4luAp4kLNnWyY1yiGbe1fOz+prqWPJ5qUMvDayF/3wxg033FD2vXjyx/ed5N2V94J6&#10;wcMx12hh7HTkyKvl0NAfio6L7ENftK2TpXJVl5qIDkyODzTddtYOiZwuxfG/jGPkKTmuffFb1X+L&#10;D4v98EHwZ6vhe3bdviv3rx7Ip4c+nkVWX3jooeJ7/eHpp5+OjPQ9wCNVf/XYS28s7eZzUHZVkAYc&#10;N5t8sfCT9B92UCfFtRzRl7b62Ydd9mX4Hy0F8Jt+IwzvsT0ee+zRWtRgEQ+dy69FDuh3fvqsPszG&#10;caUDBo73I++8F8bZrQzpZ6FJy5lKkj9g9z0Y9NPpnIRU/TrwyQVOVjLWe7DZP1MHcSNXQOGvYG+w&#10;u9hS5JE0A2McnfLD18+9cpTpSr+Jp9fIDTb6OFPVgcO17OfNvJlYSv2k2Z4FH2Sk/GSfBXAcmb7L&#10;7sQHlf347R+v0wOcmiENHIcOntW1nOmpS9Mh/TTxI79tdgjSVZ4FdeSKfG1v9uTo+NLUffLSK2ML&#10;kLHqLUgjeEY/C7bc+0f2njmTdsk/7wY3Ng85T4eYMFN20TFp2LZC22ShQ4pRDzRRFpnsHTvpbHQH&#10;e4Acgo6T8Nip6CStf4K8dKO6wF39du5rPSijsk2E+FV9kx691Nm15TtI9GLbcvKJT84qhyxW3yv3&#10;9aS8sukME4byzM9EdVFuwRGP4Ek/+nBOYFHau4WN1FWAc9MetImrqtf7v/sfrfXRhprc2E4HkzNd&#10;P9VummaMtLpwkr/4I+2En2z+wQP8ftv3tu1VG2oWejnSVh/Qb9AQ/+vX1U/xaPQ6n3CFXIrOKRwP&#10;4QfP7FF8Z7JnfXID5cgN9pu2KRmnb5ug8y+TsK/mBCfjIkGbs3MDsgIescDXRMVu8iPv2Tmvvfpa&#10;7wYOL51N2TWXG9I4/U3d2VRodiY8Dnc4CkGhYMNlWrU5pV7/yv+ZekB0aFRI52HqU+/yVOtyVfh9&#10;wibMJal22QSe/NpAKPlxATw0fX/4lfkD/DHWP59xUx3znXrSKfQD+YlXiw/T5uv2pzoNb1rYoD4V&#10;l3Su6kL3DN+ty0PyTZDOP/zUMjX+xJRHjxkTK5vdqt/QUfQ5HPkt2MSvZzE5XbWnJn0zQZ1NCnYL&#10;61cl92Mzqwf5PjjBY8Z2ZHiAFi70l58gvhcX9UkW5VNIH92dOm3fza+ijj2pvCNtR87XmDqwhVpQ&#10;lXK7n9AT5nkij+mPpC2aaGf1X+hFHqhvpQUv7/3QeMY98ILjNu1SOARuYOivgvylXwOr6Jo06GAC&#10;vOAFv75GtixtAAfyg/0BP/oWLnCv1oF74vEo30eVk3ejlz2fW3QWPVYhas7n/ap9k7/5p+sKgnTs&#10;EXSAjzD2Dx07cIx5iq7Sa7f84LUbzJR5PrqvfFrJU/UKLM/ulY12xgkmwIf+x5On6qYO+QnD44WX&#10;ckKL9XD69LKAQPrA1oYn4/98++ixspeez0Jai2Kc5EsHWCx3TXxnw3dgoR9dXzYG2Rk4E3YOoUSs&#10;v5j4umqOVGpCpcsjOCpXzJyX0pQTJcg2rHY8QKAGpmnsYu5MbBqQIqpvehjclwGZ6zhMe0A+zgpw&#10;CYVuWLD95BfcQ6/LrKjN+0k76fKilVOuApzLQRYGX88/daHUBsb6teG0sTZw1q/uhVrxrUw4hi4M&#10;HvXAICErMNWoZbBJV3VKfdPRBEpTPeW30hHdXsmE5tNPPbV6Pt9UevLJJwvmDaHjvffeu7r/k5/s&#10;ycyUwUirzpU86qiD6rDqVG2icy2wp32LQasdt5jUu/l57wcfYYsrLqR/vcvLqmelzPukrnzJi2ea&#10;b7rjTvndOp1BnEmgnXHgiu/VmT2IkYI5ynHJCYtGb7755urh730/k+IPr374yCNxCD+X8la1SsJg&#10;6Pp8F/D2Oz5ejuTPfe7zqwceuD+KJY4PnT3p7Dgi6IV1OlRE/sBdOSWQFr6X3rPf+fP9va+hTdW4&#10;BEE7sCi1gStNwUOV1JMzLt1/k85TpvKm/Qeu9OJWmTjX/+pc9ygJNBo6wudyuEyBX0UKjMyY3WKO&#10;c7XDkzFAZgmky64cYXtm7Qwm8qsXlORtgOD7U6cuzef6jD6R/wldMh0jjN6qh8t/fiUo0DJOO+GA&#10;GEjReY5R2RXj8+pM8GozE7mMvH3RZcfeigEfe6K+EZMJNJNes4uJCuVwOZRvvj/zzDN1nPR10QF2&#10;bxy8864y2LfFUBVqUMlOyaCzcejyyVm62SCgZHd0X4bQcrSsLZbqtAVo80/z2sjs5r2Ok6R5cut5&#10;M9tFN5N/0nvejFvSwsuPc+XiUDZTIkePjL4XTx8Z/MCift1JCr4y5Kly14COkVs4LGnoLvCEMppz&#10;ZdjuSpxvK18Qlv5YTrfgbLLVgCIF1eCInrbwbRyq+zNxgBXYjZxJXY/YACZ0d+xdfeqBB6ru4i0q&#10;PJrJfQ5aiwY4oxwnzS542SIw3x3O+6N59g1HvLErTjRHRO+LDXFdFoGxQ2NtlS1gF8rbgXPo0OF8&#10;OuI7MaJDq+B8bZyRJvEOHLghx0nfWINTq5ZN0OCvFzOxYeefCb6/+frfrA4/d2h1+8c/sfqX//K/&#10;WX36Nz67evKppwPfUcBXx86zyyM7Puuon6zYD3+/nu9kwc0ksuOAq620DRrlV3pei4Vsp0KTWGPL&#10;gAMd4yiJLTCBI3V2Rmoz7SmgFxvBqTDjfK4+sAwQejI0kJPu4tCogBOnJzuILR8x3PmDXR7Y79sD&#10;a1v4YHgXnElTg8C0qx0O3o9dFPIGNzy+ZfcMzutwClbqrQ7k+fQBdewxSeeXTlmbvLzUv/g372rg&#10;mysY43xQDrjqYAA8uBWssltbJhRjthLzquuZCjSeoXX+BZ3NdxxdjjFT50OHDq2eyAJFDvjdu6/c&#10;3PkLL33y7LHsMtpxKgO77tNgwk+Qxk+dBO+6P/fguWzSlIH/tW3mpistp9nkkQ8f1XWBByac/Z+y&#10;pPdDj8k7ZUknj4BG4l0rJFp65cPHz3vP8KXr/aQHouuQdqSb816kdvO+J9y6jcFW7d7hkbjARBX5&#10;Bz9pCm7eiRe05QQ4b8SuSI06XcrfrEfy4An5ZTVu7VXjvYNKfDv228Fjt4qE0pYjJ+0F3+afjTr+&#10;W9nqP/jpj+WATzv7fqR28Ey+6fcmcKWBu08gcFiYCLDa28AeHcmFnhQJjTNGtPgVL6GN/oPOjh1F&#10;Y+V2/RpPz2VrlTwTl1/Vt4+EnN1C8pioIav1D/XQJgMrmYpXOWnEaQuEGAeRZ/Hw48BDE3Lyvvvu&#10;W913//3V1o8++mh9D/IHP/h+jWV98xLfZgZomitlpD0DF+0F8qV81imfrP6ww/AQmZTSixYT92GX&#10;fRn+R0uB6gORB3Q//sWD+s+hQ8+uvvbXX4v+v6lsBn4WfdxVwCvSl/zNc/FL+kK/aznsvTATrWDr&#10;29I6Dt97Ey6COPaaRUZwaj3KP2RCtXWseOnAgS98yAuyXDy8XQV4SacM8eSN9ANjx46UE1z0bXWS&#10;xrsJ7sdWI/f4qaYsacahKR25YfKocYhMISekCY3ANfHr++Z+vkdIbpBv5Jej4y12EZSn/5GF/Gg9&#10;GUUeBDe/1E294N1O9HyrOA58k+g7Y2eScSPP1Uv5ZDk6+FUdAydPrVcWfYtkQzd4aCMTWYK6l70a&#10;OQumMrSJ9H5kadEg9CWXldM7c3rCns0OD6GcxoE9ZcFHWTgADuB4Zyxkkwya9yKjpd0jD9GObpTu&#10;bH5kcdUv7wBBJ3Srts49G3MC32L5IfNeWQJdWL/AAROu2lM92crGYp2mT4gAfxzmYKBN8XfywkN5&#10;tXgpducpem7ZSDE4XHwtOZ/IkK7Kb7zw8BYvXpzn7+tz65dFx6nEQku+7/VAF+MNCwneyljmWBal&#10;shnz1c9K5h0b0wJTR6ib2EB7x7M6grl87eHRWWBIBswOcTyMB9jQggUOeEX/HV82ntSmrr4zqU8p&#10;XxllK+SKL/EJ2wY+wmwUmnT8OY1PTwwbD1lk+2omgI9kIa9xm9OT2lZhf9ntHz7cHpsyCxGMLftU&#10;yQL/7n+S/pIhOF4yLLi/Z5qL2uY90/2cL9JNOmzebGUcuTB9s/rz+/SDSKEtAJe4G5hLt19Sfvj9&#10;DL+th4184gu/4ic6BI/Rb+qKz2ZCEr5kEbs5wip8sIyBlvYgy6oPLItt0K78FJGdeHRkWtU778of&#10;kbL4jshQZTeM3tgFB7qJX+Gtt94IHjm5NfzL7qYL+Cl6UcWF8lu/UrafPqUOs4hCvfWBCksa+Og3&#10;gn6y3n7e+Rlf8EHVRKT0OYGn+kVgwEnd6JJJr//VL/QqOqR+7Hr0mMVI6nsyuNFRAr0BTuvJLjdJ&#10;Qmc2gkWv3a+rrAVP7aZ9lIGexq7ubfQki2qCNbjQEYOPurL3z6Xdfc7tXPLNuAEeJjulgV/hHpzQ&#10;rPRcYKvD1E/6CJ6mEX1XjyZqM4eUeqFHgJTepDvBMC7hNzL34736gK+9a9yZuu1YZECnb16Ej3rA&#10;Sah2yX3hFbjTdl7Dr/QqPJK2ZGfw9g5KkbhFo1lgA7YAtn6AB8ATLEhgJzk1zOlwPvPDTrr+wPVZ&#10;THOgxoB4wEID/Kvsqnflzp+L1GZwYaz0W8i0ElI4wwHTYkZOpyXNcjeM0gU0shD2U6BGo1goKIxf&#10;hmbiFGYS0keKx2AsYi1IIGoRszq0iTnGTBvGhIHnavDAhpts0wgw9L5CrvVvOcKu4jfjOk0lTTnJ&#10;1HmWvz2AXQynEF5e+LsWfkONZJN1yp8rMINHdeYkYjCppzpMYxb+GDjvp/F1HA5Bg2YNz/jWDsci&#10;fF54/pnV0888vTp86HCtPmG0P/DAJ1f35ujLe+65pwwrK1RqxUqucKCgMVQp5HQOznTCcpxd7WhY&#10;jI6kR1v1aFw7fr1e7qdurp6xT8XluYNGabowHoTNfEnCoNnp2x8JbdQnf+6LD5Y2DeRa5cRRunu3&#10;ty1AdVBHdKKjySJHMViJ89RTT9X3fb/xja+vfvb00+nIO1bXxXix2+eqrMy5Pbt9H/rCQ6sv5Oeo&#10;TxPHdYxsjuCGg3o3Fl139WnebqO9222Lv/H/vHftXzsN5Z0f4aLuGxsEyiIY8ixUGUlbq3ZSr2kT&#10;6ScUfT2HBHWftkOngl+Up0R213e1ng4N3syxFPpwmryUwdB/4F2+XqbAL48C3W+7X62Vipfz6Ldb&#10;P46iOn68d4LtJRfC76fOxLiLk3bv7ijp9FXyABz9aSN9Nr2vjIo1qO9zKz/QLdPeJ/Hl1x8BBUZ9&#10;sDZwToXwAt3LkXPV1Zw/cXrEoLTKmJFm5+752BWOf/5Evsnm6OZz0X1HMgn3XBYAOW7SIPa2229f&#10;HTx4R472/ViYoHnA0eNvZIcUh42JGUbxtugNgZOZrhcYbYuoLRnsHq5kPn4iiwXXkdfMijxUQvpd&#10;GLntXjrBgGDy1DXAa6ASXYEKrf/b+VIZ1v4MjACushpiipQmuBlwz8Cg9NOCR5ezBajwX3BtTBu/&#10;wXfwK50TGGAJypsTLjjoDWzKcRDaVR54JQzMyrdGC5YDfaUc+rXLcd+TcZ7pMrpWXZTv3d69cZ5F&#10;56nbC88dLgdfGfQp7uqrr8zESH8OIhlWV37xd1YbsSHqSMHwEAPaqnkr019P2W/GwfBSnA0ma33v&#10;sxxW4QP2F33NiLbT7pqr863MxPd3f97MzrWflfOLDcvg9pPe8544uSxqga/nP/rDL68+lh3Ezz/3&#10;/Orf/Jv/owYdyH08Ez4PfuHBWgRpp6HJWBPiZzMY2hej/kAMegMqg1IDFSGt2oOp9AH03pHjpvWX&#10;pvfYJ2OPZMARfkZ/85TohdbKxpM9+JZ7WcgZeAZLtapeurRJ8UbSzsQ/HIqn8r5mYbIDqXgrPOEK&#10;j742DylrfngkzZj+rD07PfhOcWHjzmLBqguc8qvyc63BGFi5nzD8oYBJd8E1sLWfOOU1jd7Zl4o+&#10;ASxdjVOS1mCVAwFfDkylF6xkUMcaK1X92iYjC/C0f4gKLp5h23MS4BETB4899lgNCB0Bfk0WteBd&#10;78b+A5vdBpftGdwLcJ8+Mu/h0ivnL3xfdEnp0g3+1X8SVzDgV0C1RQ82O6JllHYAA68I4AxdJq5q&#10;mTTGK6Fu0UWe3Naz9OrAKSJOkNdv8CfbvJeNzDNGGnzlDysWXbSdZ3a6OoPRMmJpm8JVnbZkcdEg&#10;aYWiU2AIg3+3Y49Tk6DSiBM26x64Z7PIUvld5pZzh9zm3BEK99BBvdCl6BUZaGzVEyvdrzj7HUuP&#10;ZviSHrOIBGxlohf5xKluAoNzq66JL+dXJhn6nW+lv1U2vx28nCe7cqoTWYNnwTY5fHN0nfGfUHVK&#10;u1b9ETxVRWtHtqFtOVlCcOV4xot4VvuoQ42R0D9kLD5Pe8lfk0NkBjoErnLUf2nyalN0PZn62C0I&#10;Pth4npy55+57VgfzHewHP/+FLJp5ZvWDLN599NHHVkdefaXwgGg5/aoWF/6heyw++bCDOk1o2rTz&#10;aD1+3l++/udHgXX5MW1uMca3v/XN2J33rQ4ePFi7L9pvZEF5dPW2nngl1/VpPws52Aj6jaAvlqzA&#10;X+kzeGvkjHg6r68tF+lPgd9IvB8HtHz6obERETbyxFW89+qg/CBWcmJwgJc6saWvvDJ9MveVv0pq&#10;/aAcuk6/l0+aKj92d+ntlCOQESUPkr4QSRx7iROTfGGLcJCeq3r1LumjR9+shS1HskDvWBbTXBHb&#10;6cZsZnAim++HsjVSYNUBXjt3Rn5GfghxLxcuNUEUGbk9cqrsiuBKTvqRX8oUyi8W+YgWds/W7loE&#10;S2h6Nv09p8iFDk1zdtH4fJpeaJFvEIe+41sDt2yj4CUOTJNt4ndm15aNLmQWGno37c3QkWYC+IL6&#10;sh3mnm04ftfijbRr2cbJq32QxacWhMJ1affNRQPKDI0Eegpdptxp993ZZRatW2n8YQ8L3ktbeiJw&#10;3OP3k/kmD/1P52h/PEheF8/FWnWaAz1WvJs86q9PgHc6x5Iax/08ISxTtuPgoQYdtuj288B5ZxrY&#10;v3dQ7qXC2vr0SyV7z3dphTQ0pcp2FLZsWU/sZSGkC03Z+Z46DboaN9TJhxkvWAAmlDxYZSImJ3jg&#10;IQsOfEvyyhwPivZlW6Yf+MRW73Tr8QM/4vm0Dx/yTEKwL2tMkIJnZ+TYq+wefKBf7zzbG6WULw5/&#10;aStjb3aSSZ5qu/COMbZ+iZ/hNH1BnyEv7Gg2FrrqqtdrfGiyw67gEyctdl34NoQ5m1+NfhBnCcoW&#10;Lt2qS+JfwOX9ykGHv3UI3SYf+PXUDV+g0BHTvl/ZEr8rPdbotQ5n0v6t8f2gGVKfGVPa1FGTh2R2&#10;4snwfVccL3/99H1ya0c6JlkEZz/v5KujftEmcRvLYinv8Cper12p5HDSGm+UvshiJwFcugU/0ln0&#10;iok7W6uE0bFs7L2lP3ISWPjXXEJNHKcPj26WvvRVYM7cD7h+hXOuQpcR+z76S3zhoH5+wQVc+atu&#10;i6wcPaRfOi2jJiOTVx4w+AUEdSNva/4t8OFWcjgwaVD4mYsDr/RC0kTiFC3hMeNAdn3hHDKgQd83&#10;TfJQOOPR0q/RA2htXIHeZBHY6Mj2l3cC+MYt9Ii2hE+KArJwcF/6baFVt2NkWnAzlhq6bj/f7Qj2&#10;0Pds7j1XnVP2xo7ooOQr3spnINDWfemttLWyQ73iD+Moz/LzA02Yflhwgxx8iocWek+6er/EHTve&#10;C1nBIzdrMVpk8KRBEzgL0lg0fz71mYCW3teiiNDeuK8mf7MLHW1vu+32kv9OP5zd1mVronfZe7GT&#10;Uk+yFm/DeRZGyM+GSmQXGPKl8C66DbuenBxkIH3xrwaD1Wht0GE6wh4Sjn9iEFA6iGoFEkQMLDEe&#10;5vYxbQFcA03lK7s7ah/JW4QJcSAv3XqoRlCJtQAHwhHz7Mgusgly1oL9zagWHHYTBXzBVxaYc0Wk&#10;C+q8CAMw1X0Ln2aIKcvVuzH28lD4KEcVNKqfAQGkdFR4aERxBAPhZzW4wYaJ3ycef7wclwzjz3zm&#10;MzXpe+fBg2GEXmGBMdDZOeCMUx3ytRytRdnWkYWLstWJrchw7bafdm3h1G3a9SkHYphyaD/MWjQJ&#10;/juzE6daRKX8BB2jb1o45V76RHdsbuAnQg40KqNeAjSNRVzwA8Vxiwx18crmUFPMkThwX8zRYY/F&#10;WfCdb3+7VuO+mfqDdWO2wdsRrc4mBX7913999dnQ66abboZJ7fLaiJGD7gT54KXNBW0+9XQtXAr/&#10;pknxXDJJP4ORcVTLWwZW2kReEwvyC67ezz0iMZoJJvF+8Ad/AviTX3nzXlzYuzqz9C++8OLqpz/9&#10;ae0gmLzrcCbu8vUyBT5MCjSnK2HuGLBLSNTm/RJlgHXjtVdnwH/L6s677ypn4N4sgDFhY6XTrsgz&#10;MuDQoedW34zD5UgGAvSJHxlJT/y8gVyjWwS64XL4VaaA9uFoagcvA9EOKd+ccjywtjxxPN9NzYCR&#10;AXzHJw6WwXssx//aWff6m6+X7fHlP/pyjPQ+spcYtsOKXK6dleGhA/kUgACG1XRsEHKTrB194Np8&#10;hoGD0yLP6emWzWOXuEqCx+hAO9iXyVC8V/FVXP0pp9ICS8SmvF7SyQ/XdVw8T9qaMJN/gZG7Dkkj&#10;auoCR++Uz2BVDjgMxClz+qWr8iZeOhOBVSP5137KZ+RTRKXzQju0kWb03NBwypvBSsEP0FpBHjzo&#10;wRoEZNDGODeQk9dRN9KidcFNGWdOZiARu5Gd97FbPpa6xkCOLGhnZiaI43QDg/PiuWeeqgVStaPk&#10;phtrgYAFA6fDNyeS53TKduwzZwp7i13x7OFDq2eyY9yuYXLISvTDkT8GMVb6mrT7NYsNgh8c3j76&#10;VuXjvLgpK9gf/PznVl/84u/WiSxsLyeSPPy9h1evZDfy0WP5dlDsOauJU6E6CpUDZwc6JljNebUj&#10;3TKB43ScgwcPlr1cx6Qtg5Fqk+Q1MEsla1DBYcJWYAtqCzsr7IjZuTtHriVue/DsSTN2V9s4Ndlj&#10;UJZncecjG5MDWoUbfDw4hWUcoDUuSBybZSaKJdPe+Gx4R1vBp+yb0Kn6SuC33dK2r3poo+oX0iwD&#10;XLjCAQwWInQgWc9eeMTgCQU3V4PMiev48HBwVIZ4ed8toJV3k3d7bPAaxKc+3uEb78Rpa2nRoOFJ&#10;y2nMnu1Be/WvFFQD1+R7IzrMJJ+dDD/4wQ/y7dMXskv8upxC8Il2zBkoh070mSv6geV+cCo6pWw0&#10;Lp4LXO/ENw/2bixx4Aji3YM1fVP8lFH5Q3sw1KXrtfT7kNYgccPkZ2AWPyWdMPh1oyQiZDW5vE5n&#10;sOSTVvuTPu6FgeW5nIAWdyWtMHjUc+Imvl7mj+f5oe/2OE45RdfDvJ84MId+U0f9QJHouX7E6vB4&#10;8XLqS1YN3vh97sHjICIPjNvme3PFgws9lT/lucJLWwhDK7SbfuMdB4Hx2xzLilby6mf6CXunZXrT&#10;Esyf/vTx2kVMRoFFvzn2UTtfl3EiGoNBnhpHWVzMwXpNjgtjZ52O3FNv/cgpLHaWSd9p95XO1QOd&#10;SLV7kcHKLRqkPHk910kayZfMpWvgmTflHKtKJx4/Gvej44n4BeCMd64NLvffd8vqgU9+shbpHj58&#10;uBy/yvjKX/7l6smnn6xvZRf9UoRxqwDPX3ZIVSukVX7ZRV8u7yOigH64HtiebI5X85mJr371L1d/&#10;9Ed/XIst8KM+qO/h1QvkReQgft61a83+igzpMcmWvaWs6k+BxUcycMByrwwSfmSIeGXKZ7JOXjJk&#10;8sHzZOyl2oGTvj47jvTF7sfs0/Zj1E7NwJvgPdhg2SiiLOVO2boAu3j6obR0JAd02RaRAeLIamk4&#10;M8lez2x59trz+WwHu0me6/O5jY/dcusy+RuHZnBkk42THF2HxnDc7IOB3fFw6wUsZHOlyTsL3U7C&#10;bem8fEhoy4nck5UWW23pwi39viZjFn3BpwZO1WVnw3TPr8keZndOm6TkaovBAx0FOpEMM7krPZqh&#10;adEozzVRHliVdo33vIebgIZnU1c+VHqn8UfnhoX+JvKKZ0IpOni9LdQdnugLfzTBG67iJ7CLBfiJ&#10;l4/ML4d+aDx1Up7FStVWsTfF79x14e5zceUEj/8XLDqNzRnNXmW83x9JU+2i07Tl++V5v/do/1GG&#10;NGlqv9X/LyaFdutA5+K3rbbpRcpOejmT3WBvVx/HB2ijjfCXEzf0I+MH46Ka8Eh69ku1wcJ3NTkW&#10;W6Z5Ke0anuCLxh8BiOhp+/BI+NwVLypn3r9bewwfsz12nctireBUuKXM6j/Fd+w/PMuG7YUDcD5w&#10;w4E+Vjf3V2ZMZM7AuMkYHa+ZEOHLx5ckgbBFqzwszcoef+8wtH3vFPjtUuFS0C+Vb97BmRxDT7zg&#10;j3+CuM3mz3ON93NFR0E6tLtUWPa/dRsmoaacoC2GZu/WfpPuw7yybSeQhRb0m78wqYo/+Xf82KVk&#10;NnnHhsRbLYO2JtDwFDtdn1afHekvFuBsjs/yHk1HdlWd0SA/8fI2D/ZpYmS0RZpvB465LDqLHtWf&#10;auwSniQP6TSBbigZq2x8R8YGX/WoVs1clHvHCBeuqXuVGdhk50zQ9ok5yQufvJPH2NjVmEQf1bfp&#10;TJ/DwuNOhcA7wtRfvfgD4KS/lJ4BK/e+Oa/Ou7ObXja636/yL/1q+muVn3xgFJ6jWxMnqKs0fd9t&#10;gNGMIeHgh0bbt/fY4oI+mXfoKVTbqF/KUXe6yLfB4Y823sOxdGz0o+fu/53X8wRl1qL15DMS2cjC&#10;qJ1g7JYnuKJBfk41mPLUQbvAHZ0Fn7gR0GJomdepS7el9plxn3TwhkfVe+FDz/6ZiPXeO/nw0pad&#10;gl2ie/MePqPT1fVM7KTj2Xl+LP5OY6Zjx/SH3XW89O23315zTHQ3fj2VBVlkhjKnPmQ724nc1t/H&#10;HiucioDddkVMSlkopC8iqPiqWCqACH67bNuOlNRIbQScqiP43opTjGF3cybdTMRdk5VAlBC40jH+&#10;HNVnQCoOXKGVXMMbxhPvvTKm/GTqTuZl7sEQtuA044Ehbsqo98pa4uSRpoz2XN2D5720jDU0cj/C&#10;FuGk4biicIUpvx7W/oBbtNEZFjo1rG6Is2kwjVzGfna/KR/dHPPsG0nf+c63l92+53Ls4K2r3/md&#10;L9ZuJ45T3y/zDTuNTyg6TkNZ8hOQVnTdetutdZyi1VPHjsWhoQMRWKlCMzEGHycJxLfqc3GdinZJ&#10;4Vo0SX2COlB4roJ32/ITK37o7iU+EZQ7sDE9A6ENyfBBL4esXV3AGJwUf2UiQFuczO4dTrRvf/tb&#10;q+9+57urb33zW+lYnL57VgfuuCsO1P01GHvgkw+s7rrrrtWdd95RO4G9r92DoY+jQxmiOtnZjUXA&#10;LjitDwSKJwJb+eo7fAB37eQKJ1e/rXa1Yr4dsdfng9zyGaC1c5axvkwCp7bity38JR4cYcqCgyDe&#10;PbwJKQLJ9zF0evdvZMKD8xoO0pTyCuzL4TIFfvkUGGnQJZc0WItqDichVqvPfPpTq9/+rX+0+vIf&#10;//Hq3hznmo61OhFnuYH59sgFSnx/BgBf/au/Wj2R7yW+8OKLNaixsOKV8PvfJozc0Ufcjzz628C4&#10;nPaXQwFtJJCjdAOd5bjN/fu3r66/8kDJuTdffzWnO1xV31G9/bbbcrTvW1ko9dTq0OEcuXv7bauH&#10;Hnqodm+WfA4MhufOyEacx4A+lUGz3b9hhcjXGNG5t/qdnqcHyGNyWP62CxhKbInYCYucpvgK0+CL&#10;V2uSNe8BLVke/eB9rXAVj+krj2F/nuG1wGqNmdcpf3RJbpKhg/eTtvVPbBu6JGlqh996vsmU60Bg&#10;Y5SjHq6LTjKAuThU3YKTsk7ST7myG4S6Dx2lKXi5P5uBO2cTnLutUqf8o19LjwWDuZ8JYvAMahxj&#10;E1BFXxMQbKGUVrry1Kkca3bFnuqnM3EMh9bL4YmUzShWwzKaU38DoWjq1YlMtDrumZ0k3UYmRN+K&#10;jsRPmsDgwkBr764rglv0cOho4sUxznU86cIvL2RhFb36UiZvncLCbnWs9E/yzeCf/ezp1UYZ3Ofq&#10;KMg//Kd/sPoX/+K/Wn328w9Cs46c/nF2e/7ohz9Yvfj8oXJs3n77LZlMPlQ22oEsVDNJyyx66aUX&#10;yxnKnlA/7cuRCx/Oj1rln7rA0b1FgO73pB7Xxca4KUdR7tsX/s3nMrAVx6zBEofPRpxGRfe8iBuv&#10;+CWbBrM4IfTKQBs9iq/CEyF24e6o6Vm8kB4QGHmFz+JR0PZsLoOjsYPyapNVwcIHJpWc4OJ+585A&#10;SZ28q0FsysYbBok6BTgGZt4P7xfvBHDhVlht/al0eQRbX1XPGbThLYMd72KFVSaw5BlYU4ayNx3g&#10;lacnXs+mr+zY2d90Lad88husyTdw+ro1YTsD007TaS06/FYWLv3whz8MDXbEHr2rjg9nrw8c4yJj&#10;JPlM4HGiwn0c+covWi3ySIWknSs55dkPHeUdu1EaefHVvFNuwUv/lMezd34Xw5xypRu40skjznv4&#10;FY3W0iifDDAWkc9v0iqDjUqH4z18tV4HcP0TwKWr5eco6DLZ0Gzf1g2j16XXlsle6Twr04/zw4KA&#10;rmcP8r3nwMQvLVPQQN4+XlQ+bVr45H6cEJ7VrelAdjVf2X0F69IzgamO2hJ89BLIqTOBNWH//is3&#10;6ae8xm9r8h5+/f3jpgGY6MC+N9HryGSyy2Sv4xPVw8I5429lclTBwUlJr2fxnJ24ZB+5uC/fb6xd&#10;NcGvvx91Q+0cNiZT5ttv7612GYcXHpXX+L2Oqo4+JsO1lbLUu9onctjYJASr9h8+5kSDC+eFsenu&#10;LITYmd3/J8Mj5J82Vr+77ro79z0mR4+rvnHV6tHHHm0ZHxr5XjB945uAp8/nWNgm7ZD0Q7627bg0&#10;54dc1mXwHzUFyBP9Upg+HAmxidYjkeuf/eznF/m0O/LEN177+GV9Af96dk/+6wv054nEWdw/R/ni&#10;e+X4SeunPH3CdeTCXDG9eAuLyM6ZmBSX//UODA7wjY3jZfeQPelgJT/aNmg/BJ+bT+mcXMokz+hu&#10;sPTXcnan3wvk8dQHLnuyg0cYHOHP1tM/yX6Ln4Z+6i9wpJNRTmKxo0VesoV/6/Z885dsktfxterv&#10;G6Zg0heC9GSSZyfawYMd2zZm060mM1Me+YkOAr8J+UVewUndSh5z3Ee3k1/kHtsJTHb47kzYT6BD&#10;2I/ywEH66yPDqr0WnkhsxXsvkNMTijbJy1YpWyLwjDnGv1T1GFx3dD3QTFptLGzqqdJzTlbIoqC8&#10;4wMq53XGL6WPghvasdEnDzzXy5Ju0Ct8g7M02lgd6RVtr95VdmhXOjjP7OCT50z44u3wRfxoaKgO&#10;+3bHnokfbl/a9Fj4E2x+Zd9y97vSu+gePL+xLPCtAt7lj51+037v8voDRy0uyfeEk+I/3ICP1kvQ&#10;d/Pv3eoszjhvAn56+umnMoY6USdmxCorPul274kGi1XxtHYs3k8e/GeBFxv0fE5XNDEhiH87NsWb&#10;6ZMa1WklgjatNEkGB33bxBiZg7/Is2rjwJ5xnnzijp3oBbzuTWDKb/LDP/1w4+1eRKAMk29kCz72&#10;KZ0DB7avXom8tBj22iwOeTMTwOTG0eB3lI9I/2VnbPa93C30GTK1xIHNu4ULKP9uCT6yOPT6hYTQ&#10;e8LcXsxb8zzvJ/0v4zrtFQm38k1b9ja5QLaSQSb/x/4dfNDGb+Tx+AbwkHyeSz5FRpn80h/U8Xxk&#10;qhOVyEp9hyw0oSmAV/0mvFc8uugEvM7W9Q1335y2YeyKyLU6pTV6glzWXxuevtU+/O4zPd4YvF3x&#10;tvkOizHgVqcIxSWlfH1n2qKOWw9/50WWZPMHtEzwXpm1IzS4kbN0H5rxZ9DrE7TnTDLCp3BVz6Qv&#10;/0v6o+8Zs7XFgSOeHJeP7iqdmDxFb2Xn3amUuyN5yRPleVdjqNyDg47CjMnhLM1m+uCSihb9bQBF&#10;PzhsloGG0iRYDNI62vzJ2Ctpu/yrMV3gDs3kKR6Ab9rXQvLTKUc6PFGegNTp7LY+hhvcokXqou7K&#10;FwaeezJJ22rXmlOJfJKOHmS7gQEvskzbTl0HDh1Y+rlgZBL+1JbtQX7xTQ3t0eCcMWRw1r5gFy+H&#10;R83zOU2ZT0u4dt812dB4U2+qDS6D+/CwNOjfG1eK3IX/8L73C48yMLZWHRrQDTMDKpH3BD7EisCL&#10;VhxC1Tc88t0yg04IUyx2L3BsMOaSrfLqSGA23D5SQkf13AzAaGllBDaCM16EKVv5fhRFd5h+NzAx&#10;06TXMHAvnFPGxENomEXHGQUWRJpRkg98hvEEcAf2AiiCpA2yKnthengWw6XB6z6JNaZg9Qp8THxr&#10;qH0Z/FuBvSeCBCNQbk888URWdf9k9VyONpTu4MGDq89//sHaTeJYHINz9bbLemfymNgs/AMfHuoT&#10;ilTZGODkm+jbjjI0FqiEwbkdxy1U+k0zhnT4YDqdusgz1+rk+daIuqKvdvJOHiG3FWqFAwQq5Jp7&#10;xzKPE+BMDEd5Oq8J9x5gWHHOACEgr74hyj/M/7Wv/cfVV7/61dUz2Z3DSCGUOfA5+26Mo/TTn/r0&#10;6jd/8zdX999/f61wVx80D5Kph84QQZkfdBwdpj7qoY5nzrTwVRdx8KmOnas2g6N4TmqDI+/wp7ih&#10;E34RPxNL3ukb7VBp49l78ATlc7z0cRO9Y37Kgau+gAfgJBAYjJ/he/z3+ptHc9TpCyuOZoMh7QCG&#10;IJ/yLoe/zxSYvvNedVg62nu9/pDjRypuYrGg28/tNDZJhVdxsb5HNki2L33pX/93/3r1md/4jdXH&#10;Dx5MAi9zbFaMLB+13xHFZvWfI9/xtWNbr776qup3PRm4P30iRsr71HH6uWQ9YCAPHcmRFeCMrAT9&#10;fX4VsfyR91JhXsu7HqbPjixYf/erdD/4vxdOJnwmXFjFib+w3pN26zrptmJ+nrumu7wNXztt29bO&#10;FCdd2CnpO6wvPPuz6NAzq4MH7yjj3LddDx78RDm6f/azZ1Z333PPpgwsozeyW9gVA5zBfPrksVpo&#10;ULxXb/IndS6DMXJ6XwxQK63ZPxiXETurAiU/Hz0i3iQGuduStwcB6oBvTRwwIO0UKyfNUq2R03hH&#10;2nDgYFDP4spAXeS/99LKR67T+3QEh7zyGeOjj6QrJ96i8wvH5Dl9sg1asPEo2glVVvKDCRYdpYy2&#10;J3qSptLlzxZvp57pr1bxcjQyLuVp26l1OhoPLUcXya88HZd9yE6p8lIvhrtTRXZmZaq6+4aatLML&#10;rgzYDPoNiPInk5Qm6aKXs5CwHAyhkbZK6YmL/RD74nyOk1cYB4nv/Srfr3a2pp5tbJNR5FW/1xLo&#10;6iQRRzF/7nOfz2DkqrJDvvWtb8X2OLZ647Ujq/17r48D+DOrP/j9f7r6/IMP1uDwhWefXv00E8TP&#10;PX949c1vfjOf7ni+nJmPRqfDkf42YcMWuf6Gm+pUgxOBxw70uQo2nbbUhm8ceS3tvbE6jO5qgW4J&#10;G3lHttwWh+mV2dFnoZljX00K+5YWh4mV1Bw3BononMLz3TVOE7uU4gzN7mAn5OBvA122Vw2qQhv2&#10;R3+bfU/JSEOcFN4LCMJTJo/TcEWzPXt8zuWKzXYEw6R6GrP430CJjabeJnss7hHQYpxMNQlPFqde&#10;FQzKcvx/DZLjMDqXdsQPRZv0QTyl3QxUFeVZv0Af5dfgM/w4cdMvqq/kvTB83LyIJ7r/TB/bEVyM&#10;E2BkQqv7VA/Y8FOlCw7XXNMLUtjvyjH+Yfdybv8///ef1gT9XXfdVW3E0c0Z51t4/f3ldiJIq13g&#10;VGOSXOHOxhTgaNApKFc5ruLJRn1unqeubPvjp44XPIsGwJPOOExQlrSuYJezNzA5zeEC3jj5TFyQ&#10;ZdIXjfMOPLDEye/9vFu3macM5Xgv38gXK/0HF/Fzv2NHx0svwAXufkOnwWcWzHT7ta08iy3BRE9w&#10;5PMbeHAox0Xw5gAQNs43H7mXRz9hM5AN8orDh2wUR5e3Xmoc9dmNvt1sC2Xj+6lbLXbNYWOewYWn&#10;CRF9uZy0gQ0muqew6oczJkY/dfb+mYyBHn/8p/V8x8E76kQCR9Xjb+PEofWb0YdBpspSX/zUO7V6&#10;B8HRw0dz7NgqvBrnQpyq0uJdjg86y0SKXfB1fGT6sHYAGz80n24ruWOhioW1gve1UyD56Tv17HyI&#10;YwdGj6fS42rF+r4scEHX4cv9+3etXnwxY5of/3j18MMP1yTLv/pX/22dEsMp8uprr5aMt4P5RPr/&#10;kUwIf/UrX1kdPnxos784gs4pC+B+0FB8kjppM31D3cEff8YHhX85/68yBVrGDobTj4evdmWX41/8&#10;xV+sDh48uPrt3/5iFou9UvyvDz6fT5DoO1tyisO5Havg0X30NX1Frg1s/accg5EnZIKy1mWbPowP&#10;LWifCeqRidPvyVy+D7KKzsGz03e9E9p5u6f6DBtDOSOr4YLvJ44swO/wJ+v9lAkmGcHO8+y9oEwn&#10;mXCAgtNym/w5U7i/HUemyUGL4G5Yvl+HTupWCzySjm4vp2o0cG0UCN7KhSOYr0UOUM5s2JKX6hQZ&#10;RWafCw3hM89ld+c9G7rGrKmrdEWvpD27fYv+6iSwMdkR5Be5ym5RjvfVJrmyR9WJXKJLyj8U2NKQ&#10;7ehY7brAZE/syTHWaY4K2tFYdM/uPqq66U0vt67l9GUr4BO4qjfZeiI/fFObPWKrsb+1N/jK9U65&#10;e/bsrHZDS85g/MS2q3qHEvLRffhEerChijfYMXy44qf+eAAsk3ijs9B25/mehDCxyN6k59BkB/8W&#10;uoV+nt/KZ1eOvZ1dpQnqOpOPnunxDk1/97WQaIn9u1zUc8K061zFG0ZcKrAtLxXUYT1U+vDLhOlr&#10;8/yOK2JfBEMaPHo+uG8LLIu2hL17smAuCJ8ov2cW0O37WH3a6JZbbossyWkep7OL0ARN+qCFIdrt&#10;9ToV0iT+RiaKsxgicdoVz7GfHSHNptav2IvaFkr4BMwrs6nIBKw2VdeWOyeLf/Db61mkYRGD9Npe&#10;H9BHjNv4NZU1bcCu8A5eeAbPsSH4eE7FTyrdlVdGZtzUOzy1k3HLqcwROOoW71gUot+7WhjyauYd&#10;yu8a2Gw3ozxj2O7pxgMt67o/GhV2SW01HwAAQABJREFU20i3fjroJh8s/IL+AhlyqTDpLpXmUu8m&#10;f/NktXqdyOTO+Ci9uK41+FsA1STmUg9t9Y7wLvwkTTiq+ixeMH7U3iXD3wHglx+hnxgn0mf6PJl0&#10;dRYvmEe6MmNi9hYdiE5kUPkUIufIQ3oD75BJQw9yGb+KV0f6p+RN0gri9BXjS0Fec1HwGF1pTGxc&#10;pj/x4Zj85a83rq7j0kNP/aeOOE8fpSPJzeo7katggwlX+QXvt2/0p1M8e1chuCqbPFTHGr8mD/05&#10;/Ue/IXM9K0Pfkt59y9utOQy4KzuVTvoes9CF7geevohV0AVsfZv+VQ/x+qi+dyoPY49oh2iFkuXG&#10;NeqlTuSKbwh3Xnolx2LnR2d6zz4AT/ucC93V0T99VdscO3aqJpbRgt9BIPXApdPkJW/kR5vZAU2v&#10;oBtZIpcF9d2X8pB78qWC8vIrXU4vp47qfDZtW22SMpRT94FHV2l39XFfMivxaM0HKFS75r00pW+z&#10;wGBPYKgTWPONZnJx2od+BRc8ZdHfYKqY9prJdfDJS99DNzYz5pGPz8C3fi2Qqe+n57nsjPQZc7d7&#10;d7W9CD4cjOPWQ9EdERe5sdMqYs4ZgrteplERLv+DJMMtk1whvkozHATfHdIJGaCOOCOoVJBT1sAY&#10;YxrYy4PgwhSM2fyienNtZvZI4L1bmHzzrvM205YzbTEaVLh2J4TB19OUgCMMSvw1E6g/x+X5rAZB&#10;nsFJWeBMh3Uvv/c6DaVJCLn3E6+RymmatGPoeqdR7dwYI7AG3ukMaMNhR2mhI+X5/HPP1aTvT3/y&#10;k/oOnU5/1113ZTXk7auP59u1VjoyqEtJB0c7bLuO3YqYT0fI0obg1bgWifNHnYT1v/Us3v960cKn&#10;EuYP2PKpu7q8W/Bei6mzDgg3DOc3ZXLqEerSnE19S8CF14TjWf1qBahBkLwEmw4g7xUZNDFWOV1O&#10;njq6+tM//b9Wf/7nf1ZH6BEoQwsDj3uyWvzO7Px1JPbdd9+TnTHXlLDqb0OlPTfgr93xYVNBWfMs&#10;hhCrDrPUW/2bvhbM9oBj3q/THW3Ew3mu4vI/+Zs/xqgtei1wwdD+FB0ntIBX/IR1eOoqvTiwDDbO&#10;x0irQUfq4WjwZ589FHjnSyg4lkp4r3arl5f/XKbAL4gCLbVHdnf/Wge9kYUVe67ITpgT2SGYF9dk&#10;IEF3WLzy6/l++Q03+HD9ftZGOk3n7P6RPhmZVnwfhe1EhJM5xQCfk6UGQhZtXA7/eVOg5W07Y9RU&#10;21sUw6i6NosB6NePxfl8d44P3x3daiLsCkdbRkb6JMD//r/9r2V8ir/55ltW12dAQZ8yTumdAzce&#10;CFSc2bYBFqTDdkcvMR3PprzSbzHohYji8GQW48RwU4bBCdk/xuDIefIX7jsDZ1t4tjLlGewKkeXL&#10;Xb8j3xccOkH/bX0CVqdmM4E7dLGrzQAIDr5/LL5kPyThsABjGG9PHEN+8nvHqB7dNTDVAQzxEzdw&#10;1nFzT3e2blrol3IY4z3sVrXgMTgtmctYlyZ9vnZdx26Rjr3RToI2zpUveOd+dl+gEztMveWP+d0r&#10;PpEoaR3pfC50snZBGvartlYn6LCXOqBjO0IMmMiWsFW+W8YBETsleOfPpn3ybHTtDx/5YXb//mS1&#10;P7z2j3/3S6v/+r/85+GB3qG7LfbyW6/l25XZFXzLxzg2r60TDiza8g1rvOv0kh8/9mgmK55bHQq8&#10;Jx9/MovZsuo+zg31YwPsC7wZCDoaXxugJ7px1nDM1ORL2v6lfMP69Rx7fugQG6DbAk18S48Nik7k&#10;q29xGbhyqLi/8cYbcyrP1SFGTkRJfxF/1TUZbIYeM5GP7sdip4F7LsQs3s37UL9pExrv3nlFBmMZ&#10;vMWWRcMasKFbJn+3xTbeH1sOHAsd2YF2EsOpYWrXRCxh2tnj8F3HafHmEYMtP4PGngDeOoFl+oqx&#10;jPtgnHKzA9N9fkLdBz/wxa3zqYGl8rQ529OdY+fwAnp7pw4czpU/6bTXSy+9XO/JFOOdY3G0Pf74&#10;T1df/epX8umRz5bzwuS8AZs2IbtmIpsuBAte1aa5Nq/3RKc6VFgudR/EYAcfskl+VzCE4QNZ8f/E&#10;uU450lwcuu4WR3V/8Sw/XjS+G1jdT3tQLG69XLjIJ869UPdBpim6Vap0+oVQZed5Myx5PQ9MNrMA&#10;HhzJMuUXLy31KThJM1d0nrGtvNI26IUHgqK0eMlV3YaH9TfySPw6vbzXzudzqgCctuqKS/GO/oK+&#10;LavLIVn9ZmucAB4HnPY3HuTwMv6xIt54nCPUBIVBP7lBfqGDb0jbdfhaxt3GBr6de1X0oJ3EcFc3&#10;cnVof0smooQtGqaOxmOcICn/rrvvrv6kDM4ITqAe2/sGcSZrgh/H6wsvPB+922N+ckrAbsZgdOsN&#10;kSfGtgI+xu8WHcARv+/MpxvUS0BP+KCLyV9OJrTm7DN++c53vl0LoWcBtG8Z33nnnbVDkE/hdGgi&#10;/+74GnZHL7/w0gv51NGrZSOqh0Aft85c46l688H+wH3wHxp/MIiXc/99psCZfMfUhKXvutu5jt/x&#10;IN6lG/DKBHJiZKh7/YQ+2eqbW7YUW05a79qX0L4WsOfnHYcgXTUycOQUWVC/LC4ZGGQImHOl5ziB&#10;Z5KvdCq9uthC8Nan4QruTBy2vPPWN4a7L46MVRZ7i25V1jg7yTYLNy2Scs+/c2N2sNjFQi+SESUT&#10;i14cty3vyEAw6WB4+01dh7a1WG3xTU5c+8GcvqfO+QRdaD2OW3Qht8Gx+Gby0HP8VdplaC+t9+cS&#10;ZyJ27BXw4UUPoIejPuGqrIpf9An6Nb7aI3ohZQpTJjjuOdPRkDxFOzoGbbWNUJP9tMtC37172GHn&#10;+6QH7RM82SUFK2WD5x7NlSmfn/Y2ZhqfbuEWXWXhpfdokJuqPwf1+JPgUGlTjsAe2B79we5jb8K9&#10;eYtdvzXpRqcoL0xadNLufMTaDH4pKtexRbqviP9Fhw8D5i8ax3eDF/ZIiL0cGp2PrR5zpGhGtrDZ&#10;TQTcHB3Ppq+de+m7Fj4dzWYQAWlNXAmOi8XP+FUfp+fJnxPns6AgffJcjgU6E3uZfR1uKTvCDsw9&#10;8b3on3Zr688W2LIx8Hp9oi88i0994rF4IfBt8DEBhhfwDfrLs3vXvorD4/jNRiZ9c/zW+r3mL/9m&#10;+GYWiGakknHW/pIXJn+Nd15++aWaAK7K5c+OTPaaBOkFc+wLfuYsdsRk5hvyN7HpNaFLfl3PvCka&#10;J2IJ6v7zhott2ovzvR8sNPi5eFMXafP+wiKqbhdGbT4h5Nr76Vbpik2AzYQf3Q0/nkCemFx05O81&#10;7MaMWY1L12mDj2Y+pWUR2WuyLnMpZ3t8Ta6Bg2/HDq58SUMm4nc/edjA5BNeLR9B+FnA48ZwFlHQ&#10;tXSOBTjGsvAi08kxvG3+TJ8SZiHNyFnwhdIPSSv9TDCKV7ea80i9MH0t6s5nbdZ5ohYxpq/IK/2W&#10;nwmEZMsO/u1n0hezAEc9K28aWFr36iIY19NP7Gw8WWOU4K18sMXDzY5bASw6SD31zZr/SxpyHg61&#10;GCpyAE2Ne4smoR+4ozPB8akZdJhJcjqqJlRLnjV7jk7dTXeSHaG38uBjvExvklfHT/SiMM9C1zVz&#10;X8FnR8o4m7ZXj5msBguuE4oPgi9YZJjNA6TCOXnoM2O00G1H6IfPjAnJp/NxWgw9wfATXJVd9lDk&#10;TrIWXapNPSSQ0YL8aAWm3+BVslg5aSfzgYUjvAOb/rfj1ylN+BWdr46cd/obXw6+xJ/aqcebeG3R&#10;vUtclZu8FuOAIahrz/mGJwwcAUZMiOscAE9DAyBoVECslNBpGLhmswlbg2wdxK9WRoeQzQhNqCEe&#10;OMrxm1DE6xcXxNf7lI0QhcNyX+knf8HSEJ2u4VIsDd1zM2MrG3AGHjj1OQUMstSRMJfGY5UZMDoH&#10;OK2guhOLGzwoQQNicHWWWbGByQ2mrcC2EhJt7FbTAeDL8Hwjjru//tp/zJGVh1cv5WhTE+if+vSn&#10;V7/x6d/It+RuKkOUYtcmGISjDS6N0yLbQ2LwUrPgHIEY2sNNI9eumeBVdImzrkNfm6aBoQsE5vyk&#10;WadT5Z2cQ6flOvDQpvJjXAIghkTRPVhZ0VD4JU/tokiJjOy9MSjsgK4jCHL0tT4dkVUM7IzzJ574&#10;QQZVj65+mO+moQ/HKf5EZ075uw7ekW/7fmp137335Tu/v1YT5gZfzkonuFOl4stZ5TK4ug4+FZeE&#10;vTqHwGzaod+E7lBtDDVd8MeWEJBueKUHaupA2LZjDG2UN4pH2snvWJwSyMGh2jT1L3haM/X024QT&#10;3IR9+7Zgoefv//4frH7y08eLNoyvp556cjMf4bDefgXg8p/LFPgQKIBzL5Iwm6XUtyrnKfyvr1+f&#10;XWp/lO+z2sVJZtpJeS4TuvW9UZ3X/1zpIfL1+eymO3H8ZHYD749sOZFBw97SR91jBvg7r8P/+qC+&#10;KMx1+u07c12O+VWhAPk77aQtGW9HjzqKJ5O9mcAi867LIgKGluON777n7pKvjg6mY7/4xS/mNI3n&#10;Vs9kx9Sjjz4aw+tcOekOZNKYbsVqjPoDcWKLY7DST2S5cu0+L2akvzhY6NPgZBJubyaSad4dWUhm&#10;ALF9R9s7HNuMT8DPROeT40Lx86JbWr5nh1XKEsBZr6fyF3WQi85QiQrG8HSVkzJqcjdwKx78Ka+z&#10;AP+uodKzZfJ2C8d6KiM6yif2xDsHqByOE6pHLWkuxL9tAnZAhaQpmyn40XVjQ3nX4FpPsh+aNj0A&#10;KTomAaO/BnAxoiuPfGczQVUOgzau5QUrf0OTtF9snv2xvQzS3ojTQH1N2I8jzyDgyCsvrq7OZItV&#10;lXQxo9ukDwehVb5OtbHAyhG+7BETgna72RFsAcs1V5s0jYMuvOanjldm4HpjeHJHBi9WW8Np2uxM&#10;bOcjR16pFeyOz/Ntmtdef7M+92ESw7e8yoETnK2M5+Ro+sQWDWz2gMEReNp99xXZ5Rtbqid7OWQ5&#10;dt6OPflS8f+JOEA4aXoC0mRMnKHhOU5Ou1U+8YnsII5tahKndw33ZJL+xKnD1lentk9C88XW1C/h&#10;4xusZUKH3rsik8teyX3b/xupQ+84nsGwfuJ7gjvtPNZeqUPuco9Ikc3pw9W+C4uxcchrdjY8LCrE&#10;U9pofSBY5Y5dXp2lwDTeC/4Nd6ufgTe8BhaY4oq2KR9OnAmcnL4F7R0n1779dn/2gM94yC4v9j6d&#10;9FqO5P33//7/C8/8bPW5z36uvgmN3pwZZFbzfY9LzpU9y9nWsmZ4ZHByVa+J38Q/9NpmdUP+c9rD&#10;c9KUcyP0kVf8ej+Tv/FOfNpBG3Vdh6bLJGjoMDDln9+kHfy0Az7axCvlySdIq6zBA67u5dmUCYnU&#10;z5Ysm2XKm/+buBXA/LnAbs9zSivcvFcu2TzliwOHAxEe6KKsUKDiwRcvFI4LbmhiDFUOkdDeSvMJ&#10;4AnK0N4beZZXQKN+7xlmSZNbDnXxioI/GbZeD+NnsAK00tXOgtxz+IOt/x04cEPB+/GPH6vJX3X5&#10;1Kc+tfpkPnMDo3Z0cGrFoZGy1ic67Ljv8nts0/dZ1JKj4oPOam/KIs85YX1/LYVV+qmP9HZBmLgh&#10;V9hi3f9MFJ3NQpZnVT/f6H2xnGZORrAQhLMJ35MT12RRriPqyU3fHzZOI1tKDmVi2KQ33crZ8dhj&#10;P1o99uhj5Ue4++576pNH5BP5ZifU8UxoVD0RNLhdkyNYOTPAMtabgEYz9pq4X8Q1pKp2GSfTFi//&#10;IqBfhvH3jQK1ay6+me9m0cI999yzevDBh4o/9Jc6dSHyrmQTxlmCPjUytWRP3o3cmqs+LY33dqoR&#10;M3haP8Fz9EL10aTbGXhThqt00pQ/qPTtlr3lPRthfAPki74DXjIseekdi4B6IpSOAZOs2slXw9ka&#10;HSGMTlOeH/xKhgZfz05p47dhN9GNytOXr0u/9bNTGj2kHZzI5W2RT8pzzxFMpqkv/KuczTr2NwSl&#10;Jf/LwRxYla9kUH8DEj3Fjc189kzgRNbT+yMTu9z07+Q/lToqiy4QpBkbxP38LF5ZD+XY9T5l7dre&#10;i8bQVTvCm+xCH7ALZvD2LHg23oXH6ZTPac6xzmGM/pWeXy/pyF7yjs+wnOWJB7Pik7dso+XZZCua&#10;a0/48eMKWQpQcrge8kd+oZzfaUeh+U8btPN/4qRRBhzRBb8Mh/N70gFoIx0Lr/g9PFZ8FRt0JkKc&#10;7FL6cimbTpow+Mzz3/W6DmfzPgWtFfV3Bf3B86UtBW0qbOJXT/kTXkC/2vVZxImtkLQWMV933YHi&#10;Fbac9pF357keH+zPe32a/WpCRdBeJsXwAR6wuItfuXgz/Fm8oV3jh7GwxVgZTGnH348Xiw/xacr0&#10;aYkdOa2N/WA3uYlin+HB/wK+GzgmhEvnp3xw8T3ZUn0lOHrXk8FtN+oH4rZlJ6gxFjzJE/WwMMGp&#10;Q7feekvJDZMn5SMv+8Ti0MihpKv8oReca0wdWuK3WgCiHyZNIBed4XtxWFxGF0dvPQenS4ZlPHOp&#10;NNP262mKPuXTD675V3LoXYryCQ1hZIr74uylP3musDwP14Pv91EH+lOAS9uuZETXicxbD+S7OO0q&#10;qIv22WGhQXiOHYiW5B1eJmtn3CkPnqhFTtF/xpHK9Ckj/ccksGc+gdPhJWN5ny+yA97JX04exMsC&#10;PuSHOp++hp1KN4VXSw6nTwjKhUP1g+BUfTQ4jr8fjPIl5R0KmEhsGtBTw6/0YnQx3s2/sgeij8CU&#10;Nn+K97seXa76yy+f8tmp+pFyTVDTL8o9E9+JfHbmNs36M6L0jfToYPLTu6Jl4MHRphzP5AD68t2S&#10;L2jPFye9iUbyv3RdyjJ+NnbwuQIB/NbD9VhtsG3BbZ1Oo3ulgivfDJ/I2Xz6p2DkpDinprmv8tkI&#10;4OR5groK8ud/1b3GYepiniqRcM6f3jSQ53PbLQ5oW8ZR1xvx69WYcNHNALXM3Cia1lgx7+Qhg06X&#10;7AncoIFfq9x8AmtT/4OdeGF4HQ58M+GKkr8nT2WO9WgW32bsxY7z7qosqr3xwI3lpyEnBXwILnyE&#10;7VlAMPUHE12KVqHJxs7mMTTuhTLRG4hRBkYaXCPJNEiVIyzYW3FLqWtAjQqgSl+955rVx/LdIUql&#10;gbYRgkHaQcNB0MqnsFv+KMO/Cstl/b3GmtANxymooRKbdzpAwUhEETd/pNsiQr8HYx3W5BnYrmNU&#10;Vl6wAxNzKsy9yfD1IE4YuFPmxGH++qdR0nAmfwkdg9xhoheOPJ9v2H579d3vfied6Vwd3/Un/+yf&#10;rw7ecbBWdKHZNJpvMpTQy+orCoxwswtIkJd5AF90iAe88K53YQhOoqZf10udhFCr4rVB1VXcQsN6&#10;v3bvWZj6zrVjs+oljIiGJpvBLeO8jEP1j9ERh4dBAkNEu6HFifDRuXN9fJHjYG6I42zvFfvjFH0j&#10;jtbvr37w/e+vHouz44XnDteKCsYHIXPv3dnte9ddq4/ffntWrt+zujv312cFHHKc5hzIxG8ZFKln&#10;H9UM7+kYLRSqnvBcHE/dWZqe2taPABUvbRmwiev77sTafNK6lnEbGkwQJ0jHAaL9CC8wDFQYYHus&#10;4Mwz5wtcDJKUJXSaFqoVEXCNV/pZyqGICp+g/faxk6tbb7m1DDT8NWXL1wZP163gXP5zmQK/cAo0&#10;r78X2J05xnMUf8YJUZA5kj6JDx78tdVDX/hCKTPK6EQGI4wGjsGSKdEvBpZ2kZGjr776einY0k1h&#10;aY7dM29vOfzeq/yJJwd8Y3KMq4m/fP2gFLh0+39Q6NqrdnpHl/l0QDRKGaeO1mcMXp/j4/DM8Rjs&#10;V+R7sHuzMu5c+Oj6bdcl7bWxaY5Fp167+uT990fqr+rZjr3ncyzv89Ev4OAvetBkrJWjvptkwmyO&#10;7+PIM0FowtjR0S1j1TsaLzq4Qxv54iJ5+xLZPrbUkmjzMvI8TFnlk+cCvUNul42Te7ZUBa/pi6SX&#10;duR8Ha+eNOI2F1qwPUr39EC69UA7dmbHbuWn4+jiBa64GTA0Hq33lN/FN47KGnwt/hucpJt7sAZH&#10;8ULlXvJWusQcP9o7MLQBG08oPOjTNZ26PcfrWOW6/h6OvsuTqi74bOFX6ZL/jexe46i4NnaCxYn0&#10;p9Xlbx8/WiviPxbdaZLe8acms8A8mknfZ7JgAI98K0c4GwzCza7Zf/ylL63uu+++nMzya5nMyGkG&#10;R9+IbdLHV7HNtP1m28VmC3FVKIONTNQFV/x8S051ue3OO5M2R6C+FSdM8GG3oGlNGCUN284g8uHv&#10;fa+u7AMTJG/EifrSSy+tXs6q/LfyfDoDBTuMT7IvQgj8ZjC7PwsgrrrSCurry4YFl+3+etKy5U/U&#10;BNPG6tvf6m/ZmNj0PT876kz+sqtMvHzi4MGii4Fh//o0mpogthKanA5N9+aUh3FCceSS+cYNxgmp&#10;Vn6pU2jBPtyWgVdIUuHaLAQK4lX3jum/zQ+OJHTawziUAiNpDd4TGdh2GvTiVbnYs+uBPcohVfap&#10;LplsNQgr229rvLCeZ+7xoPY4cuRI2WuOt7U6epyoZI82sWAETOOEr3/j66s/+7M/K7p96Yu/m8Gx&#10;Y8uCY/iKw84V35dTIvygDhYkaHs/7SL9+gBt+tngM9fBE63H/pQWLq6TDz90/dE/ZWecp3xwlIVm&#10;RdPk48xFMzCl9Z4DDUzPQsENHQXv/YT1Mud+rpPXtWHBUbcw/kj+/O+0W+3nfWL9qbTey+86NIDS&#10;4Ib31aPhVrbUu/EDVZ4JxSd5Jl44zNeDd0MbfXXC1NPzJi65V2ZNxi8Jq5zgJV44Zyd8ylovX72g&#10;Y2xg0YDvoKvb2PX4Snn632233ZZFnU+tvve975Y88vyZ7Cr33W9HqKr/1K/4IO0Nb+PQcXL2OJB8&#10;3apP0Tv4Sev9jAPhuQWnT7K6Knj4vrB35UQKbmw1/PLKKy+X7OQI5mDj0PNt09feeK0mfSxsVqp4&#10;k2JgKNsJMBxmtVg4/fGtnAZlYQzC3H3n3avPPfj5nOpxdy3e4dzDCU4RKLpED/eOpI3Vs9kRzQlF&#10;r3G+CPoZHhYupHtF/a3+DL74SmBH8m2Qa+iE/pfDP1wKGLucyyKon2XBz48eeWT16Szex38WH9KX&#10;+GdTRoWJRgaK0w/I13GoesbfI6+lmQVY6/JHH9RPxI0jcZ3PxQ/f0kvuBw96hp9BWeI4ucGQbnAT&#10;Pz4IcSYa6W54yUcnw9k4jfywSIYP0TsTfPQX+acPOrrwtRzT6jQedhG7wuYGdnalXfrQ2LnKmLrC&#10;A0xdDx71S7nKItuk64nQeNxiL6EXXOWhV1y1gTiygVwFn17wTqA3egFl+28aDj3pOMt8KzW+mhCq&#10;8sHXtCkYcAEDDQYv6dEJTdgJaGrxYZWTtFVWyf7We+pHBg4sz+jgV77XlGFCGzx2dttSfYw4vrBI&#10;yOIg78v3k3qxweh842y0sbtaXO+6dUx3ZOjpnkSuSdjQcPDXZu6LBqExv5QJZpMGeG7K167z09br&#10;7WSsRg/MUZds4trRFRjaRxtoi9KbUQxouL6gdNolb4puIf5yfY9LaHapFFvwuqyCkjaasHY7Ub/0&#10;K/pNKFrmIZwfhPM3bbAt7ZcGriRTH3TdV0eDWwCQk0rSrmw7+e1UtFsWb46c8U5P2p0FV07I2r+t&#10;dzKOzgS3ftP+KRe/4n0baujuE8d70gF/1U7f+JuPZoOTfHYEmoSl5zdhJX6+8bwjE5X4x+Sw0AsV&#10;zmRx2LXh1xwhnX6Kx0deOcERL+qrxuPqg6deiD3xQj4PcTILS437yRLjN+MZY32+YsfL+2YmO2R4&#10;852nxcGz9XgZoIUVum+1xRJ1ycv78Y/TOoX1Nu7niq4/S5KtiLU7beZ/emb18bVXdTt+91i6kRst&#10;ky5Oc/EzmNVGAP8KBTSKJKt2Lxt429t15DK9QdandoVtpUt/cCWf2YcCuZWKFc+66hPk/7zbcaYX&#10;QtHP5JZ+I6AFvdg6wrg1fJPy9uUTUk6fwZt4jZzVj8g3gQwzrhMK88Kz+ceCjfO+rbKEmm/IpCv9&#10;IJScTR/bvC+d1mOusi0DS/3wv/6hv9X4OjSYPl11XcYKRRP0W9gXvcCZSWv1obeEsVjV2/hTHmnR&#10;Epzpv+6VeYK/xARuylLmuj4g29XJ/NYqJ/vXeC5lDH/R1SaA2Rj0jfE6mwf9haGlsuB8AR0TR8+A&#10;SU/yUQint2ecCo+k1zYmQ9XTAhRxyjIxqmz1lhbegufSZeIXfqpJ0uAmXdERFvlOsGf1m1CLs9gV&#10;/uUdkBYfKNO9wH9WNsPORAT/Kj/paz407a3dC4fgjJ/QF+3RBkz1tTHUaQ3Hjh1N2/Mf+ASERQg+&#10;8ZVPiiztqDxjSPmKJ8je/Lbt6nlL7V0+dHikjeHItkDzmqcMPjt1EsxZA+FUjvOoBmbpTIS6AZwK&#10;Q1xFKRWdwSpeH7IGmLIq4yGOHcgMkw/DQRRh65rUFwd5NsP6/YK1950mJZntW9Ks51u/H1jKhANC&#10;+ycsIOuKsbrxunz6rtM0M3pXDZPIweHCax9VgV5glQCJcaNc9NFoDEB5OO8ef/ynq+8//HDt6mC4&#10;ff5zD2Yy8+M1uL71lluKrgbWFFfRO3ANOCnN7VkRqR4wLUMyMKtWKYuDDK5Vt6oBxcuYQ6v83yR5&#10;13OzDkmbxaWFHwaqxJV/q/7STrj43hvun3IgJ38JNYY4QgYZncEOKh3SNxykp+DRywBjewyIvXuv&#10;zM6sx+Jo/cbq+z94OEciPpFvOr2SvNmtE8cDGt5+6+2rg3ccrG+FPpBV75wRhDc67Inz1UpDzkZh&#10;b5yYOhTD6USEknt0GdpoG50EO+R/dcYQoPKiYfNLG7XywH3oMnQDQ1o/cf0MGlq2U4pCQY/jx3sF&#10;iLbjtHAci7rLp99x/kjbA7MYe4HNYV+4aPeUAQftU784H0rpJz8OOHz4UByTV0dovL56/oXnCn91&#10;IEgE8C6HyxT4qChwNgNCHX9Pvr0ZVRWdsrG6/eYDq9//vX9SR/6VERYeJaM4U+wA5qfE89VNS8Hp&#10;U/rAYuBWH8HXft1336t+zf7SpIzIUivLBf1iXZ5V5OU/v5IUKFkZeRfOKPl21lFU0ZEGpddlB+bN&#10;t9yUb69ypMfZEvvApC55izeuu/666NPj0c29Uv2mTOLdcfBgyWmVZf8Y4Dpi3ODy5UwOH4oz77Hs&#10;ZMKDJoFNdjl2xQQwhwi95OQUtpLvI+HbC1Yghocn1CB6eSh+Sz3oBboZP24n4/OPXeO9Xzhz0fGL&#10;PZV60/XeyVtpMDYdFB1ScSnDN0vz0v/NdJ22+0j/bWRKz+RWnDR+wnoaz3T75rtJsxbn0w7er6cr&#10;OEvauR+8C2bqQJfRbdpFYBS37mujlj3Vfbfxq0T5Q7dJK6/0Z2NXvTN0Xq1wKuXQuXb9mvi1yIyu&#10;NTC8OccrW0HqcyXsNJMJP/7xj7MD7dHVM888tXo9319hbxy8/77V/fd9snb4sD1qUiy84XjhG2+7&#10;NaVok+CZsvw8VLtX+8YBG5x9z2vjXA+ENuK824ijQt2vu/Hm1a7g1gsJFuqHPnA8m28FPfjg56q+&#10;M5GH1mydYzWJm89opP6OgDZZ7ZQUfMwWsHL0WBaHBZM2+lN3dhmaGSzdkN03BsJsMXHgcqK88dpL&#10;q8NPP1uDbfabna/SGyjaIWzXzo35bp/jGy2McLWD3jeN2bwDzwBvV47S1g/FGegYI5RcDx7qw7Y+&#10;k++WcfYMj8EFr5RDK7aOIy4NvCxu7FW5sYPCc/gDL8zASZwfOGDgD2nK0RiF4tm7+SlDkDZ/C0/w&#10;hq+StPBgs1lMyI40KHvj9BuBwc7cWwMyk/Hi/92/+39XX/+b/1S7Mj/9qU+XY4DjCp9xwhozCQbR&#10;eEP98ZGfoL3h5GcARybApwbded94dl+YOrhK03QwKbDVV6oei8woWuC/8KbxhcExG1T7F93wrNCq&#10;scoqmMGRvS7fLEhQ5iZ9A7PwDQ0rLvQuflvq4Z16ruOuGM9F9tQRb4ApLXnYcrH7ATqv11VedamJ&#10;3ZQFiIWVgrRgCI0fienIy3aKVh1K5iZh8g19Tp+zwCDU1vb5rdcHrOK9BaZn+CyF9b3IS4SL4ekX&#10;yhbY+Qbj2kE698YmbCL8hfa+If7ooz+qPn333ffke+Ofq8VJHJ3Gm4567/qGLoGL/upssUeNHQOj&#10;y1qzd1KHqkboI08wqTRVt9y5bgSXs7m+HUeqfgQXfeBs7Rxoewz8WzJuve7k9Yk/kzTLManhl9df&#10;f6NwtqgBfupHL9sJCHd87TQETmM7e31L0JjlzjvvWt1z370pa0d98oeD12K/fcXn3fZ41+4EMu7g&#10;wYPVnk7wwLPKcRV64VPa6wMFtLkQBl4StNuMsyri8p9/kBQYPngstsPhw4dXd9xxR3Rmdm5Gpuvr&#10;xi7kWrpB8efwjyv5yEaZictx2FUfTrz+oz+Coxy6GH/r3/q/++qvSeuqr4nz67IX+1CfXtLoP95J&#10;w4GtzygPn9PXs2BwcJjywYYn/SE/m/etLPwY3NWZDBBOmoyJTfVy9KM+AnfHxN922+1lQ9CBZAAb&#10;iBwR0EIYfOCrHM9oCQ8/gePTO7KJXSMt56Zn/pGS53kPZ7/JC9aEuS+aBR75xjlcz7Hpd5xtOnV5&#10;gRnYQ1d5/UwUJ0P92Dgb27od0KTGrKEruLWpI/krJP3Qf06YYKcY31o4t1nHtI+ApuwEedAB/Xux&#10;YY7Pj+yUXtlsDbKSk52OZJcIdHzZHSEde6nzam0nEfZJE2BMvb33E8cHrFz1KWdz6gyWBZMWD7Cd&#10;0UTb1Q6wheZl27DdUld1p9fezHjNzk0n3eDrWqS0tCc8p94Xy1vvPmjYhB08hAsl+geF/nfPj+ZC&#10;/30nXtAtDZ0E+qYTdyp9sVzr1dJBCx0tUiQj1Fe7mXxhV5R/Pm1n0ZbgvckstkZPQkSOpDB2946k&#10;K/5Mn/BckwYZP+zMyT12+1oMWQsrA/+WWz5WfU8/wLv6M5uMfCrbMjY828G8gTri3+MZZ+An9rxF&#10;rGiwLWMYwcIO7/A435EuY/LX6ST6k3FaL5R0XK05CBNAvTjTGN3uTcdf92d3TsSueL1s3owEAzf1&#10;0vfSN/BySivcq+D3+pM6XjKkz14q6GOpXdF7s62nsbV92mG5FBjNmNTts9fUiSj/fe4jcUoGXaq8&#10;i99V2evcnrb1CC+wP+qAzzCGSTN86+Q2vEUPWuBLrpS9X+2QBTeJF8h39DT5N/KNXBK3LzqNLLxy&#10;51Ulo/E63hG8J8ctiFGOZ99ZfzM/tqm+REaaWKxPmITH4KgPnM+RsfpLyeKkqf4VnjfRWDyPtgl4&#10;DNy6T97STQut2dtV53rbf8Z3As/5zWvP+m7Fa7UFTm4qiY11QtWraNT6U7qd8XWKLxjBrXV8mj33&#10;+IJe0hfIb+nY1GePdb8dmI6YJgOUpx2MX0q2Z3yCFmRIjdXTr6FERoFb45zQWZrKY94jeXvhSPRJ&#10;YMo77QlHOHQ9cl3oVBOwaOm9f7k30SugpfvCK2WCoY5g06X0szj19YxP5KdPLeaaMmpBXeDNJC3Y&#10;tTgtMPGCIF/+1D14E9w75RZ8aYp36L2lLcCGg/dC6crIQ+nKLgguwCZJ9GovYvE5MBPu5mQP3HhD&#10;TpRrHySeBlcd8UyP3eRVxz6pAQ4t34zZfHYn5S98M/Wjd/kBXHcqGNMjmswEuJU0hGyvMjtZnaln&#10;n9vpqQMBisBWS0CkGp1gzbtt2a3RxDdQbMLMt+vShhUgLfTq6UKxKlKEFj8JK1U3AEJNPMJPxyg4&#10;eVmVDy6YUFDEGLQDNzuky9kKDgYo4iHggo9MMPOsDrN7rQAu8XMPG8qNItvI96AYwNfGQYbQb0aY&#10;lHMoBtbDWb39yI9+VNlM+Fol+muf+MTqlqwuOZAVkZQVIWSAzJF24w03BGZ2ysaA25FGVAcNTzkS&#10;JugwTrXT2Q7PYJ9OPO1CiaBPJd5EGF3Urukjuuup/t1hhoZzRYNJVzdLnrmn0KX1U3btzshLtDXQ&#10;6A6ZAXPec4LpsPjr2UNPZ3HByzkC+z+tnnzy6dVzcb5iak13VSY0U6VK/1889NDqC9kp+NAXHsou&#10;LM78E2X02lEjHItBgD5XxOhl+A8e53NP+KCVgBb1Tjsnshw7yks6u1PQwfuLgyhZmp/b4SZd8xWD&#10;rOFOvuGbTt/OCMqME1GHlJfRrn9xfjiGSBwhhpfKkM512hP9tHm3e8qNUhzhwji85957YxQdy46g&#10;7GrLUafSz0BqcLp8vUyBD5MCeg2p8q7Bi+pW2RmSyV+3X/ydL62+nOOfyTo7ZKyi2huFLDjS1aDT&#10;DisLWxwTL+zff1X1Q5M49E3tVkoH0D8vHQa7TUQ2+7m+ejn8alNgvY040QzcOIfJTYbS2VPHsjDo&#10;gdptRzccyffYdmWQajBhIdU4YejI7ZHDhnNktnj6htFrcHljJvroZUZRH3n5WvTU8dq9QF9Zlff0&#10;U0/VwJaeN7lj5xF+JW9rwJHB9/q3D8l7gV7CqOQ8u4X8HhluwpruZQfRoPQUW0y9/egBwf3oIPdg&#10;VViHtRjySZzv/XJ+tc3Qg92gENgTaiAcWtZiotCVbSFMWs/oM/p/8ilbmPIdgTu9iM6/uDv2RMSS&#10;Ii8n/9QFHLSovFOnpbBqs7yTdvCo4oPvJo1KBig3/5K2AjpXwm2ra6+5riY2j+Rbud5ru6vTdhDl&#10;OHwyn0x4IZOnD3/3uzmV5Vu14NEk72//9j/K91s/l92+99aKeg5Mk7scdqdjqMOZEX86vKF26lG/&#10;xDPA85D/22vxAT4o+5hjLnwpgLUrA9CTcaQJm3RY4Bj8bs/qvP1XZ0d70ko/NNu+PSvl9+QEnnNZ&#10;HPfx26rN2N0qZSBqMOs7WZyzTvWx+NBO1hezwOGVl1+uhRMcKW/HRnXEMq4o+uaGfcFGK1stdb7z&#10;E3eWA4kj6Xh2K7+RkxiefuKpHsDETvGtQv2gvgWW9OwY+Xvx3pW1U9Hk8dXZ6WuCuI5QTn+7ynee&#10;shNBGzRLxV4LrBoghoZl86Qv6uubtE0dpd12ruOUhQ+KVxf6oOX0rW2hn+O0wUV/cPBF1TVX7WaH&#10;zfCKAerYXZ3ufB1Rqe+/EZp6zylgAGycxMb/67/+69Wf/4f/EBq/VZ8kueOuu2oM8InY98o0+dt9&#10;uL/3pH3gYYBJRpVzLjSQhjMVXw6e5dgLjlV/L5Z7t4398i7wps5dl44XNzyDnmNLDg28E+cqrXJc&#10;4eJa7WF8kzSnz2eiNBPpAw8uA3/yipugDL+u+8RuybEpSx+ZtJueriQXJ0x5A6sG5hlXgAsGPl4v&#10;f/KFApVff2XrDxx5JkxacXjJlZOnJ2vU9Z34g1MhaUFKL+18ixQcmN0fDfgbHueDuK1ywoepo/Gb&#10;viaf9t53Ve8U/9nPnln9KGPGH+QTOE46+r3f+/3aDax8fdtYgZyySlwcfda45z7thT4cXMNDU+cL&#10;rxmLnOwJcG3NETz0gY8fGTf0VQ7+dRWnLehGThz6L8lzClMWtGZs5mi9GzKOnfaXh8NnHA+eEbBO&#10;CogOafy7TI68xx9/vNr2qaefKrmhz8GNXLF4uvpO+q6JCJxCVw/tp45oje9/0QGugnHd5fAPmwIW&#10;xuyMLtbPDh1+Nos1Hql+yQ6sSa7wH75sH46+5L7tv/Idpa+2XG65ol/wqZT+S152h7iwft2X8zn5&#10;TyzyXD/Q36WpPpXm0E+mz5JRdKwyBP2xJjkDQzo4WEAvb+PZk3nuJw8+B08atnM7ci0ey4Rt8lZ9&#10;FtkGF/V+5Ug+c5GJPnThO7SQ48CBA5F17VA/G1gtl7t/lvyJDFJvefyU1/Xn/xj8Wj+px/y8Kxsp&#10;koBUZudN/cHjh9q378Kd0CNvfPpCkAc8+UqOnGG/hY6pV/nRKtXWH7gpk6xis7B50DKZK678O5kc&#10;MJEaihYO6gim4K/6w6/onuaPhVfjA7DhwX7wDq4nT0Y2Jr53Pzvadm/sp+SPXkmSwG147Hp6peqQ&#10;MmZTikR7rzhTspRclMe4wz0tVvVRpyk78XAQ8IEjs6uQPCuzeCD4CfJMeVM/p+5w3tcEQ2jouGEL&#10;bWcBUI0bkm89yNtwUIdUf//Q5GyavltquG2G6HPh54O8metDv1nHvqyK9Qj4aqxwzHLJffdd9EJT&#10;MoD+1Ve0i3Yz9qWHpfEjN2qiNzwneCeYeJsJg/QyTFjpy1aJfuerxKdsfGXgSeUpCzyT++wkfQHM&#10;0fGu+ESfYNfqI9rCnILP9LEDyIDaCZx8+gEYrvj99KnYnbssVNwV3jcOf634n81RO+xCI3yJn/iD&#10;pg4cyGW3Bj9jA3hvPxl+D47nY8MK5UNInnPG3FmwgbYTho89J8dEv+fV0P79AjjVrusJm3G7T6Vh&#10;PVb7rqWRT1xavkxjMMiisS0lVS9B/DruFXnRH+8lr3S5v7i8i5L/Uh7xROmktBe+Mj73uRynzmg7&#10;E7x4WkAj/EdmjZw2fqt3oY106qbdyV/ByXAT9ANtvyenEk4/8Q7f9kkY7VuEh5OdnOBU72Ofnjp/&#10;askbH/6ewKlxQuswpxTSsbOYp/VSzz2oX/lRwtcC/EjNka0jz70TV/XLdfqt+ArJN7qCHpi2Cxcn&#10;vmVcy/X1ycaW397ri4Iy8I+rMgQ4Ft3Y57Hv1YXdP/MV2kBfl2bwkoeOJtdLd8I97eJeGrzrP3+a&#10;fE3vHj+iN7ki/+hEecgZ6YwJp1tZoFbp43+wMEQ6sseYo/ws8E/9LDgrOwiO+Vf2VuBNHHyLaMpJ&#10;p206LwtcyK+8h5O5PGUUXdz7l8fCL3Xz4L5kTmQbWm1b2hZcYy6LC9BPupl0RQPyhr9EXgtipJEe&#10;j5r/q9NS4l+pjSxBgO/A97BnQQOctT0+EGBZ47HUf2QvHDbSViVPkxZ/WUxD7rIF6hMdqe/Iy51H&#10;YqhZkasxIMn4lBiDEPi35Ig8A1S7YKwuk8YOhNrWnbS7TbIlbRFcw6FWy6QiqmdRfS1yFvKwb6I0&#10;87kXpAWr79sg2IKxwM9LDD1GobTF2MGjmDDAMSCYfgs7SrYZX9TLu2KMerP2R/xC5GLktVfrtyBr&#10;pHOhl4mJEKYUG2X1xBNP1HfAfvKTnxTtHvjkJ1f33nd/VjjfWbuJKLIgFwX2+mofp+TVt5RCM6B+&#10;K8dq2F3kiI9qSB0pbd649gAChdCFQENVSrhXUmI095Wg0EXTrbA8uCRNMfzykuDCVuvCwatpm/X7&#10;iUMf5VfDSZBnbYNRT4f5TOY45sPqLMz45JNPrv7m63+z+trXvrZ6/CePpzOY4F4M7wgLRoHJ8d/9&#10;0pdW/+i3fqsccFdYPZJKHE0nwfA6zl67MtLex3Ps547aHd1lExJwI7xMutrVghSDb5hVwuZHfJtn&#10;tJsgHTqin3u0aCNlawAlzvsRyPJqmylDu4xg6+O8e7DSQsZRRCdK4ei0DHmdkaHkpw3kF8Cbjjww&#10;CT/lM37w6Gs5Yukvv/KV1Vf/6ivht2cLD+Uon3BxFNXlcJkCHxUFtmc30zm7RvLvYzdev3ro8w+u&#10;/tmf/En6+MHVtsjA06eja8KrnPh0z5mTPajW5/Ze0buDOCDsNNM3KPvdu/ZUn9yeY4XOZ+HNzxP0&#10;15GD+tL01Z8n7+U0702Boel7pUD3DxK098hDPALe2AdsllV2cJnE+1F2Sd1///2rPRttWPlumtWk&#10;MsCxJzwt2MnANHqGUqA/ro9eYsSV4RtZaUBFv9x8Ux95ee89+Q5keJHxZJDAVqrJs0w8nIjzxw4H&#10;vB3uisy1oyKDl9hKTq6wO+u6LPCqQXAG4AbBDGnPFnClIuF3O6Tgt6aXEkGG+0k7Yejg6jd5vC+j&#10;WXzpptR50Wn4HN2kX+f5hpGMSwOVHcHuSn5xsPFdbunWA92zHugnacruUv5SDtwX0JW8yis7Aa5t&#10;Y+QmD9HBobe60LubzqsqtuEBIF6jzYC3dK865r9DYdrui3241N+Oaq9rxXsM7/37rqxJRzrRd3V/&#10;+MgP60SWb3796+VgIGPuf+CB1X//P/yP+b7mrxdfqICdcCk0x4z18Uc1Qbm0iUVo28v+jc5Gl4V2&#10;NVHMwZEdwih5IoMXK9DJr6Jf6g3fnQYBWWEr1KAuNKPXq27FU7ExcoIIewo90Y3zY/fe2ACRmei3&#10;EXvofPhz8oF/43W+uZlvecauUoeeuG5bzMDYYOP1OE7ezuc3tsfB8sabR7NYMUerPf9inLZ9tHQ5&#10;arKw7M3XHPHWto3JWCvujQcM0i2oeDvy2/eW+zhqRz9nd3NW2usLHMT6rwHRvtDf8UX6Boewgc0V&#10;OWLr47fdUmTjoDK5amFF7SRO/dBUH1OnHhj2wG37wljFPsvuXjQc3nPPNuqBcuqPBvltvl+eUV58&#10;DZAZ2IlQpvKkFV7OhDm71YDTsbsGYy+88PzqGzmx5off/8Hq61//Rr4F/eurhx76zdUtt966ui8y&#10;yMSX+pusKnkT2O3U74m54oHArgHncmoSPNiByvWr/hMGrj6umyzxc5VeKJ0Y3sAzgvfgTx1c8cb8&#10;pPcThqcGprLcgz0/cq/7ctMPvHk3+T1P+e4FcKqcfqy49XeDY72IXPDse0xkckqvMrwzWcG5pY2k&#10;GTk3OEjTddZeMw4i81Kw1b6CI0USRm+4hzu4F7f3gn6V33VYr+8WXcDwPv8Do+F3/VR4i1YG+hxD&#10;jokVzzGOLvgBj5ogcC+O7tBOdhEaNz77s2dXf/iHf1ifCDJRoU+isz4kj13/jqE/QwYEcbpCffAe&#10;OvW1FyGp1zrNCv/gDT90E7xvfuU0sCMdzJ606Hc95k7CktnGGKeC07asaem2Dn1CV9/N2hv5oD70&#10;pbhQerVrbxZERHZslpV44z26kExBz9czHj7yyiv5tMOB6j90LSeKxdHunXbgu+zG23gTvsZExnn6&#10;G4ewtp0y6uYD/NG+aLce0EIkeXg5XKYAH4rgVJpHHnlk9cADn1rdcccd5YTWLyzMcGVXsmP0LQG/&#10;42H8hIdd8e7IUv3LTxzZ595VmGcOTvarPOw8YWNjsa9yD7faTZc+xOYoezLlgknWsKHhIz/5CE94&#10;DS6e/aRvmZCj6mPXzuIHTvoeu/mEXG8ccX07C0E45+36PXD9gUwA31zygO/Q4t6ayIh9Au6Up0z1&#10;GXzUt+Ii+4dm8BdX+ix2j0B+cNoLaOE9mKVLco9W7sWVwzZX9u7uTASQGXAoeyFpS0rnOkEM3VNp&#10;srFFIGPJHXKJ7SooM39anySu8abvu72UXeWHzuWEpXsWPMjHcdCXY3qBN7SZXZzKk4dMVif3/EcT&#10;lGlCuhfFZRwTurBd4OAdfSCf3/hOy76IngwKqU/G3/yYCWw3PjS2GB6db9L3+IVvrcvtE75aFsoD&#10;rhMd5kSb7WdTVnB4I7t/ndgElnTk/d7YUidP5ujQonp0ckioTkXLRScVMr+IP4An9N8tgN3iW88X&#10;36XVLo76hT43/Iux2ipC3xPwW7Rs6JM+nHYkL/RBflWn8pQfMf0XbdEPD5iErUmTtDf7VduhryrJ&#10;7ycNP6Q2wl9lEyWNf9VvUpa2wgfg4klh+K/mCoKTZ/DxEzv27I4et8hT45eT6ZcL9dn6MyG8Izw6&#10;tikYtTgl+MEF7uSFBa0WeweBwgXeZA7ZVbuEU6ZQZWXjVNUxzxZ+KIs8Kh9zxvfG8pN3I2mdDjVc&#10;EfDvCO/X/k52umRAryUN/NZtULCLJtrk4sI9r/WFTtJyTXnorK2chvau4d1gXpRQ2e9Xv4uyfGiP&#10;eJlfr/kyC5DDb8aJtXM89KOfkASP+Alkzf/P3p0/bXYd92F/Zp8BMIN9ncEO7gRJQOJmUVwikrJj&#10;KVUyy/4t5f8sSZWSlFKuxEqqLEc2JTI2F5EEV6ykIADEQoLAYF9mn8n30337fR6MMAAIghRlzZl5&#10;3nvvWfr06dPdp0+fc881hyreDh+Jn7myRTVzf+so+EH/05t0mo0pdDi+eyYvDLwQm9IY6SUT6zmz&#10;WQI88oHO+g4C4NORJ/OdWHFOW5AP3/IxCZ7BPzsUjETSyWUThzfkFQ9Hup+NYEyZ+ta+kfRWaMAm&#10;h4+g79jBBS8wWnb4uJZxInJi3jxyV4WUS12NavMdOmrXlBsc5DcuCs23dDObwgaNyF7kE57yl92g&#10;LWkTXVJ15Lnfyi4QVRbupWu0JT82NBz1i7YqJ0jzM1ZaQ6r1ycBmE9RCaOrlxyt4yQemsV0Ao/pg&#10;gYVO7T9Yp9FjcDcendzepxHAFRx4aBM4Rbv4j+gI9JkwdaAHHjCL0v81fqc9rnDQN4L8bJC5L3wD&#10;T/1OxXgyPinrWzaWo8kl8YM4cc2Jg3gJrmg75fEum0h5zSz4KVc4o01g42nlJh/Y2m38YEfps50U&#10;eB2XYCIXSBjB1ffObrrppnI4IQgj4mQ5tTJQhAEwBEFx1C6gJ7JD7FSEQlkNF5Sp5ygr102hgBiO&#10;sBOo7qtE/5G0mVcHCgO7O68n8UFjnabupa7qrAAqx+FCIJ05i33JmrwxwtI2Di6whVRd+MgLL4Oa&#10;6uHkeX6VN88GFzsk4PTIIw+v7v7RD1cPP/xIBCSKKfTxncvb3vWu1a233loGsAHoRByDr76azsuE&#10;4UKT/tDz1JF+68fguTeKsIQ5dEzXF2z1jhCqm1Acze7tvXsd4dMdXnTxPgda+4U4ygme+66VTUd3&#10;OYzZA3cbiAspUnZRfCk/ZUsWtp4DN8yOhvpc/X7Ha/BOm6JYLP4apO+9595a+P2rL3959eOf/KQY&#10;0E7uY0fC8GGX/XEO3nLLLTkW+87VBz/wgewWzc7M1O8oaA4O7xnBB318V+JoDAoGrVAf8k69hG7P&#10;zmxSEBcB6Le3mwbaixbb9HlwLfoMnap/u2/hP6Fp3u2i7DaDfOqYyREDbfIbzEbA5GFokDMCqf/R&#10;ysSD4iDIQuOTm+A4feZKEZ3Wd/kZxPT1sRybyJHLsfz9OCH/3b/7P1Y//elPSzmCNX3BaQLu+XCe&#10;Am9EgXDckvzL8Qq9rMS6VO4I2hLqzsQr//fHsPqTf/Unq3/7P/7b1TU5NvB4+NcRJeQEjxrIOAvJ&#10;i2Nl7Ro16VBcHkf80Ylkwrhz/MTLNQHKGPgOhML0bcBRbt36twHgfJE3pEDGp+hZRp/QupION5Ft&#10;fX5RTov40d33rr76la/mNIT3xCF+IN9GfLnefjxQzp04afBpuqq/K5TxNOMSvc0+4VQ2TtKZ+JCt&#10;g8dqHMi1JgBhQmPkxQd8G9W3hRsXE+cjGefZAJwbJqocJb6L5G1kE47vf++75ZyyIEznz2Qab+Nj&#10;cfDQxpqgMx5Tl/EYHsHI4FByVbZOm1aNb/JxtOBCeSvJQ/DtBdOMg6Ffjy09DmrXekzI2Jo2AK++&#10;OjJI4zqid7lmzJ1QcNBS+hLYJJwSZdwueJJfSM3kYeqfK1oPvY+eysJoyhvXncQRBVDtARPsNKue&#10;u7qkJ76CDvXGRDI47SOZ8z/2QHCAhomB7y8Zi/ekTznR7rv7npzEck82C9yTRZYnom9eytHO787R&#10;zu9e3XHHHasbb7ih7F3jtI1TBSe2zK70FR1kwbcWhIPRtuBbCz/BB63PZByHyzr0ZMCEtjYqJKEW&#10;/XM1qamsKXuMAywPaDOTO3B34oPgPWP5wO58Me5jN9WEIP1pc5wND3bLC+l9DJpr40Ru2GIM/ytj&#10;V12ZY4VSWezO1Ls9TsLYZzZAmCCwKzhbTEq8CW+Dol2+LzilJj+f1XglJ9O8kG8RH0mZ46FzOwuz&#10;8zU6++IsTuEFzheTLoGNfyRy9kI2q81Yk14qTAnm7nwe4EBk6+qrr61FVEdMO9pK229In7DrLNxz&#10;1uhPdKl+T937siAt4Gv06LZyZqXt4cNd+X5OTRpTRp0ZXcppUvOW0N0OY47qmtCG9yrgPflzNVHj&#10;iFD2iccfX92XtzJ/8MMfrB6MDWvz3R0fvrPe+H3/B96/+tjHPp4F7AOlU+igZ+Nc4JguXFKXzYD4&#10;QZvwSjUAAEAASURBVB+itzchvAVuzCt9k8q1efDVTkd9y08WpOWhnhtRLsF2ooOBJuRoM6jP2Gpy&#10;K9jEy6ashYHMIdQhgK1vbLAYfF3xrjQ/ePgJ6oIzXF3PbsPwrrnNBHnwoTD8vFk/2BM/ZcytTKJr&#10;ASB1CtPXo9vQBr91WXWkHYWfdq1xHtwLyIL/pMsPfMHOTbdXzubTzbRNHHsuId+Cm4zohF75oY92&#10;50/BoqPABhctbFJ9NfJkHDBe2Mj0ja9/rU6S+OIffrEWf2fx03ihf/UlGI5ftslE3XCa49LxMh1m&#10;jskxrE30YTlV3OcHTWFbjlZHF/Dmt2OHo8n7aGnjmCDN+NR0Mi43z3rzX9PJiaC98nDcKqtctX9J&#10;G4cPvrB3b0/0qnu6RfAdwJtuvKlgiCc/+tZcD6/gSXmdruXY6N3RCcYun2Q4ePBQjcHaJ2z2U0W8&#10;Q38G7ui3dwjseTD/CClAHZr7u+KLxx9/rDaY3XjjDZGzzGMi32S9bCS6OfaEfH50mrJkreyL8C19&#10;K258COZEo9/kH5uKzUFubXwou6FkuuO81XbqVI8DNnuNg5gsqYuMjo5HcnIljqyCSX6kq0+8wNnq&#10;TeHWaX3qDT1j7GfusXvZDE7FoBvIoxPbbFyxacqYU6enBCabU/t3ZEH1zBnjz6I7U6+xSr3wQJMe&#10;M1rX0MRwkwa/aUP5UjJOwP9kyrOv5AmAalvhr02Jp1Madh+PyC9T+jDpgnG/dF3are3G6eqvpNPg&#10;bPU6RXDpQ/Z84Rh8jiYPWoLHZuHUpjNr4SHPaFd0Rdv0c1pf8wGLXWAoO4sT5SuKc59+c0R4jZup&#10;k/6nd+BUjvHYsFVP9KM8yoXbapGebQNf44ZQ31gNneCXZYiKc9SkIA7vtX+K7dr6Fk5wM+ZY+LBw&#10;5/uxu+O3ZM+e3M7OZGennUmzIMFXxrYMpWILvVi2t5di8DJZMBc6enEfI33sWL+goD0ZqjNOGZP0&#10;9FvQ352t8r6dP+X3Vc/bKfwOlFmjTz8A+PftH/xovlp2WThw13ICIP1gcYu96dhnNCsfY+RdX5JV&#10;NBVcjyb91Vebt8tPGj5gU4NB5vAlncJ215fKgEMW2GB4jOyoAy+wtaef8CM9UHwZaipHB4Bpw2ot&#10;MIeHLJBY0Cs7JnDV4RN48he8xG3pIt/gTPzYBT6/BJa3MukTMOSVZ+ZNtWCUOtvezdwksgu2zSg2&#10;ltGFTgSiM8VZPLQBIWgsofXn0I0cvVl4szxAN5T13dANbOXJz9JTVV2wqOu6nD4cuZCzdVVx7hr5&#10;KtMFF7ybqdbxy532vV6xv5fxHY7oNm4CTesj9Pzg9Q3obCwyPu3NBmebB+nWsbH0MaT5wYc3S9fl&#10;Ga/RhfQO2uINOmbVhwdWfrVKU9b3avExPrHB17zX3MzGSid3yCcNjwj0d8lKeJdslK8j8dwVxsAa&#10;i8lNfuRFGBwtTp8SH/4vPR9c4c0fQVea96qPnNe8OfDZs1v2esoVrGwiq2ue8bQwdc1zRQbWwDPm&#10;kvX6HnHK6PMkV/rYDE5sNS7OQmXP3fvN2ROn2zekfYK0GR/pDfpeXfqIjVLztIxlcFc3f6088DY/&#10;0G5zbffilIXQlDdWGq8EY5l+5VObuYW5bOmO0IdO4ZsTlMFD6jTGaui077Q1SXjnV/UlP3rNXIj8&#10;iZ808OQ1tsGLXhNaz6RcYA/uyrLVZn4iH7jHTtuElban/cZO+AjgVh+mfnNXMF/I+IgHn3n6cLWJ&#10;jebt8yuvvCqbYC8reNVWfJB/+Amu6Gh+pS1ewrWRZmSFTDXNm3fkR7fxPchnfK927o9z66II2iDI&#10;wJgdFYFeC5kAULZDJA6nakA6mnBMvGv9FqKCiRkqlE5qQnSE5vTOR0QkHILORFiDszP7hyEqLvjM&#10;N+cmL6FLtdUYghOOqjoDAZSCpQMQJJxQg9DgmZ7Rs7XAyCGi0x1BgDD1PYMs0G7fF+HPwKPj55ip&#10;fTnGhmEP5pEoiXvuvnv17e98a/XA/feVENx6yy2rT3/69/NG0vuixBoemBaFZ1F1t2Mq9+RYU4N7&#10;4GwxFitooe/pKDW7LXUyIUCjoee0wRFYnAol6CnrW8Hq0D+M9lIsaIpOaW8JFmZKnbpE2+btKHnB&#10;lcYIN+DvCT1q91/iMJBg4JRP2o4wFt18NLhSavLsv6R3DdpZc3cWfr/+ta+vvvmNr9cEoXCK5tyb&#10;hdp9MUAOXXP16uabbsrxm7ev3nXbu2o3G2WMSdVh4g8XPwpB2BEhoHDQaVvuNUQKgeL0rTZIi3OD&#10;IYT2+Hd4WPvqF8SPnvRGMQXfyh382dFaRlFgoj8aF11Dk35uQ4lSg8A4dtQtwHccvyYyfkXz8GA/&#10;94TABAhe2iO9JhPVPy038DqVD8rbNWuQ9Fb1y3EYOd7xgQd+vPqzP/uz1RM5+lm98DLRHLzdF48X&#10;Ruf//HZSYFMnvh0Mm9/OXfKN4dPB6zD3GzDDV4we+rd5fZ3b2yxnomM6dxZmGTtnYuhERkASfyA8&#10;+/nPf371pS/9SY7q/XB03u4MXH1se3zXteDQcrGtDLCaSKS+DpnoR468VXblVVcW7F1Z5LABgj50&#10;nNh6Y8bgHo5f3wYMWV+gRR5aBxiIyTkDohMXsa2MpRteA6PLv95f5SY/+RPom3V4i4BQeCF74zvl&#10;lsg1wHf0bmhzLqDGX/pEwAcCGgqMZL1M92jz6K9KzJ/X0mFi3/yq5bW+VzDotdb7A6/1MFqfWb34&#10;SiakOVr8//zz/3v16c/+weqjH/toFoBfWV1z8PrVU489VuOvMUHfGB/o6THqtKtwD1/g75pkn7Ih&#10;LfUvbTKJVK+269baQJS8xu+du5ySkjcXs3nJwhp49L4JskVh4yT7irNHnEWz5w4/XWNxO7Q5h7wd&#10;eUEdoWsBrR1HfaS043L3xX4YvjJO7cx4HSQwb4zDfqsTfvqJoyAJhTs42mDc1y+CfEND4wx5Vk67&#10;p++8Xeme0aktvkUpFIyASa0jMhW/J5Px08a6/NAQPAu69QZuRmXfb+JUGjndsjGCP5uL/ViGe3Ct&#10;8T3l4c1OMakTatIRuRffLQkKwflE+ELaieS14KCPGNBsmsqbdvzdgw/Wm3J35yjVu+/+URbqn11d&#10;d93B1R985rNlc9x40w2pv/UC2pyJ/vK8a6cjR+M0Czw2mj7w1i37uGwpifmdTp+31DeN1GsspxsL&#10;QHDYGV7RHnwsjX3DjlOXyQPY+sNV+ZpQJN73oU9Hv4YCyZv8+Ucu5Nm5M21kA6WMkGqKv8HQV/ND&#10;U/mclqBcuevoZwUUP5k3eOG408aavdngcFEWna6pOPyED6SDi79NnC0K1wJxjpZ+LhO0J/Im4sMP&#10;P1wLMjmRvfqhZSFvzsbu0Uf6+MLYivip+qh4fcfq6TiNTaSPZLHqb//2obxBdX/TIu1Fv6vynWY2&#10;kLeDfW/b0dHeEnYixBV5S5CDGU1MSL1dyB4Notl8Gfs05Y7F2RPwqb9118noihPHIvf5x7m6OwvE&#10;xzIRt4nxQJwG+o2ssrVN4GiGJ/Nd8B/ff//q6//1v65++P3vld67KafUfOzO31198vd+b3XzzbfU&#10;8bxBd3U4O3mrH9NX5kkWzC3MGavozaILvg5N0SKoU6hFM+nkVpDPOKrvyAlywKfteDZwNjuGjzCf&#10;t8C9dSPoQ7qp5D59xsFrMjxwh8/gKBQfpI3Nn/3NSoyhfvodPDKNd+SVzxWujtoHRxxd4V58LZwn&#10;TvzIvbjWUz3xBE+w4aD1Utv74jyTZQ4H+bpusNYT2uHJ0ssLbPUHtcJDunLH09e5KZh4EUyyVI7q&#10;4BxCRRbbyV9tig1jclx1Bh78Wvf3mI5+0vAb/tI/ZMTcR3ulVT8udHD8OufpnmxUQKOXXswmt9ID&#10;6NFzGxsyfhG++dp/+S/1HfJbbrm1Pntz8OChcg6A6XfkSNeNRnSJDSyDjzpPhD7b09f6fnf6TeAo&#10;NoadDB3kFWwU0ac1FiadA2wWOopGJSvRIdWfizM4NFN+6KpsBzqZLmk7kZwLdLdxj4wpsxWSzxwe&#10;LG2woYZ+sBCsDYJ6G9fopNC4HBZJq7qTbtP0Dddfv7r+0KGq19si5pVf//rXKo8FIeOv/Pj4VwmD&#10;O56ZoB/Bt4nLnIxTeYJ+mjK/TfOvwWkTz7k/f337FEBXfIw/jFO/ePLnkdknFwf2hQUYD/ZcI+Nc&#10;xk+bg+gYfGosJHN0zOhQemQW6MTPDzA+BeMTeWVXcexJZ0eNTMJHPSVjwQt8uMlL//VCaOQvMnhR&#10;NkziWaF8TMacPFtk2bG/x0LPZJSTVVCPOGMKXJxE4PNT9KA3Eq++5pry45QDf5FpY1mPFQ1febQz&#10;rtdCTHxtNd4lvnwewc0GKXYSvOtbxYnrI+PzabTgwCm/f/9FgdP+luqL5KGPtJ1NWu1O2+u0lQVf&#10;YxLbFz5oM/Sgu2YBdugMph/9Bmdl6Hw2mh/45F9ds0lFf2i7RYwpY9FJv4Iljl9PG7SHvhOmrrFX&#10;HDVaG94u7PkAWqh/nNulnwNDv/npD/xUtk7qYBP7/AZeYEOoF1203VjqGQ76TXvB1n4ntvCDsjfw&#10;i8C3WrDDZ8YvMHemzhoDkwbuq8+b82RhI/AtFqvHyTA2wsHZYuUFV+dIz6SFCrW45w08R/zCXR1H&#10;w9c7c4VD0cvY8gahdexGhtB3fKm52UqYO3KaXtiKZ9+9Ufh78Dcyp6bNKjZS1rc2GkZgKqL6PvU1&#10;O6m37Wr9YMwOWxW9oY2HE1101Xd4zdxDP7HJ8BcZ1SeMQyx0PLKIn8YnT59Y9K95VeCxq8iSdP1h&#10;k+uxY2vc8Au9Ah91NC+1rJNRttCka8uJfL5CX1svsNDjSk8Yx/GRezz63PNODD1aNlNthwl8clNt&#10;SDuejM5kE1x6yRWlN4ytT+eTdrP5kVw5eejSvBFHv7C98BCb90Ceve2JH9XHFkBLC3N40QLS3tTh&#10;EzT0cM3fivccR/7c6rFHHyl9/IJN2/Gr4o6idXDUxmkD+2LmUuw5PnPyWNfg3ie8pKuzEVfHaTd5&#10;GptmiyMCE1zBX7TW1x2W+IVv4dJrGolPGfUJbcW5a51UjOJxQtWhyMAL7uICt8cqdS9pW3VP4V/2&#10;2nDgshk6NnGpF82FPhUAffK/+J3/5MI65fO6665dHchYhOd2ZFOyzeBs9F3mudEHeBc96TnjFh6w&#10;MRdP6nv6VXvLX5H8JVOhLb1SZVJW/9vw/3ROmLF51+lS+NRpMz6nUht9U4YcGFvVx8ar+UjyGf/I&#10;T+FSerTHMm2EEzlVRt30pnzkxboSntlms8xxp+qYq2YTTcav6aPBF53wGZwtqIqPEhBdvFayRYbT&#10;LjSUflF+4MChFnJzj/+MzerS19LxEpz0vqCssU8YeNW2lLV+JG3wE2+thc/L+CIenu612dzDlR4w&#10;ppBZ+AlkVXvAMF6k4Y1v8s8YWfmiS46HPvS+MZo9oJ6iQXBt3DP3oe/S1ll8VY86q77kF2ZDinFE&#10;O9AFDuDBs/oqMHpcrCJpi+PBM99Im2p+RH+Bl59r3y73gVH16IfgVgGOKSPA72jqYxcM3mDgNzyJ&#10;Z1/M/O2pJ3+xejYvj1hjY+N485dNVJ+vSp6erwaF1Gfth15TX+u6C6rftKd9f/wCFt7p3uYN44V6&#10;q0+i9wX0BYNtsdNxZdW4AHHdJLZ7woCwGpTEIoYKdb6rKPn8iknqKl8lVJ68SpJzsnuQK/hBoupM&#10;fa6Csu4NTAbpvm9E1ZHYqqMyL38SXXjVYiCtknrkFD845W6pQ2zHq6txzXN41G5FTGXwdFSJXSYY&#10;0/d8a2AoGrQBTKDk88blz372xOqub/1N7SxS74c//JHVxz7+8dVtt70r9a/KwOl2Ggy6nRSwoNl+&#10;ZfQWxhVd5QY/13F6VHG0hXAF9+nEMJSAZk4ZG9pVvYkvwe6mp42NQ8NXPgNmDD1Mop8tOFMwmKuE&#10;yptWwQFSjAnHdZWDN4xTA1vSXgmTwg1eF4Vxhccee3z1rW9+M28/fS/fP/5+GfKUL8esH0Vrsffd&#10;775t9YmP/W6M+AsyuGenaAZq/QZ334xWF8ODcUnYoV993R0ciqe9VSP+g2fj2nGVUIbMmhfQh1MA&#10;7zb/ridN+qj7pnmw+Q2tBDBO5yi5gaX97k/Mt2KST95JV0ZdApzdSlNuytaAnLZ1e8EPTlvPnZ8x&#10;ZKAwUbF77mQcTQauFzhfs9u2+iW0JYsTpk2pruqd+PPX8xT4pSlAXjKAj4q6ME5yA5hvS55K/P4Y&#10;cBaBTSJPnLRgcyZxF0S+b13dfOstq3/zb/716tChg6trD15Xg9qxOMTlNQkB80B2iZeYhH/pLg/+&#10;kVHfpyRTjtL15uWlMeL7OFXCZCB76849stBySK5RYS0vr0+TTS3y+jk6toC9UYZ/1Gmjm+guepju&#10;slOSkcSIptcnjL6b5ze/npt2W9TfuqEPNx4W4DbGXHrJZVmkeXr1p3/6p6tDBw+urrri8tWz+b68&#10;yeKp8OT0tDbgAQ4cDFTjVu6MXdIyAhS/rdvci1ldFdukxw15p630Lv41FluQ8dmGA3FKnQy/Mjjp&#10;ankYtBYJTFZNWhjndLcJjonOy9Hnx3b1McEmQQw6OxztDiQDjDVyUAs8qUccauzLBKWEoZCM5BgH&#10;gtA4QfTPtEcWZTzDjSFo4krutCkjEyIXJPD1tUl2pS3jFpvBs+Dv0bRlxqwZ26TI48cAFqTVOL6B&#10;jzraKG8a+h4znOQFwyTEG4viTmSjFjoqU4ur6ojRXw686AoTkQPhS843dtn3Ynvcn7fpHnnooVqM&#10;2Jsx9MMf+tDqzjt/J6ex3Fa0ZFvsSl0m7b0g0jbo0GvamYZUY5m0+tlzcSJ8Up9vKyvTNt5iwy68&#10;CoZ2z/jsOMgzsVPlz5/CG9lXMeNEbYYz6Rs0qBA44dKiaTtgEwv2Agc8t3IDk6f6N5PMekqGmjwt&#10;+CoQiMmdUsEX/qdc09BujwnaepKq3ksvv2R13aFrM5mPfg7dQbCL34Y09DRBcUTr00+ZZD+3euTh&#10;h8puxMsmOXj/uegNfGNCc3l2uu6ITci28TbvttiGFdI2ticHIkfwM888WzxNZkzm2LVsdIvBNkrY&#10;LXtNJvF2z3I0WhyeUyMiFLVIjDdM8i7IUV/4iB54Ks4ANjiHVCIytmUT6D52Z79h7bSa//gf/sPq&#10;m/lkiUntjdcfWh285rqcNvDu1Xvye9/73xfnUnZxB+4rcS6crDHQWMNuPB19sHybrZwg+qh5Bd3x&#10;Uu1oxx/Lb/Spfhp9q5/xUR2HlmvrnGWizHaP/hBnktf2ucWAdphsy6Q6RRZ8sEz3bfNL93kxDuZJ&#10;mHhckdxL/o4f+aVbyol+nKPWAjEG5tpbw9ee2oSaK1y87TXpcC15wI/hOTijv8ku2OrhvIOLeH3e&#10;stXtGHsa3Oq3AG6YLWfKTWCrCNqNDv4QTTjLZ/5E16pTHqFx62s5/TJ3FeSXR1m/mhcv84hKJ3Hq&#10;jjgVvslrbonnOZTg6m2d0ruhgXZYwPirv/ry6ts5UvziSw6sPve5/y7fHX9P1cMJiueEdb81rugE&#10;T7Sr78cX7s1fyQzZKnf8+KvVNn1BX+K5wj1XWYxPZBNOzbPDH+pp3aNN8xtcglHjlIjCoeDFSZHT&#10;BMCVv2g7fV3YrNtRvFG0a5qeyclMjlNEEwEuYMycbOrXd9UHSYeDo6bpnysuv2L1gQ9+cPX9bNAw&#10;tgrVj3X3q/yBT9Ny+gC0koXQhz6B6+vX1eV+ldrfibJod3YQpz3nw69OAWREYTIpPH34cC1e0JF4&#10;o/g1NkbruixmxI4bZ+zwFH7CQ9Mv7OsZ48RL56ehC5XhLLzwwsyNon/Vqpx8fnwh9EbruN44N3gk&#10;seLpxXJK57nqVUd+xnTzqiOn1nZrLUIufO5e/fQzvfbYY49mfM4Rq9FDlx24vBZw6DSb3OQT4OYn&#10;sNfElx0V+bVJpO0I/LiWf7It8AlN/d6k2hUcA2wLNr0qsHuN457d083aDM9yFB9rPUqfCz1W7qg2&#10;0DloTV+hwYnoDxunOGnRvRbDFse/smlNyb22GOf4y2pxPVe0tPA5eLXfqtvfTliL/RzkbcNfmHqL&#10;/gt9hmbqcQ8H6dqciC3drW1sP6eiDM8UTwUH5YYftIMep6O1b/TVrl2t772Vi0/gL+AJi4YWO4zH&#10;NvKAVwszwVW9HOrl/z0eGEnDk+x4QZmMDLU5yalItagWPOvzHrHN9IsTOsA8mfhZkKvC6XKb5pKp&#10;Ht/SH3QRlMv98kQY1/edI8k9ni2Pv/KFRZ6K3hyO/ku73zzg+YHpPm3Q9WlLtgPWOA+GxfmLL750&#10;dXl8944IteiC3zj/d5/xPep+2wtp9Au5wEP6Hu/hk5N5u8/ilHmnvvAb2WAnkwk8U5sFlv4GyzxL&#10;PXiKbJhfoPu8jdfWVo/b/MnqkA4nizL4ksyDJY18ervXQhudN4u/5r02ythgZZP0hdlkTQ6Vr7cn&#10;i+fyCbxs6MVv+HYWncv23JnFqBDv4ksuLrtL+gR6+cUXXqx5wpHIBx1q87UFZ7idyImNjSN/RyZm&#10;MTpKX24nE+i0tC/w8bOgt3QdOlbINRqo78/xt3NucewGvzZPNQeco3CiI+VIi02K/eX0jEbF/Wfx&#10;nfh/iMDHgH760AltbGD31gLe+57Mn6IXfB5IP5r34DH8gq89mwefyUtQaD32PH6vTZzhI+Mu3Wox&#10;jz1rfWb6wbqGUHoruv+V8HudqpE6Duy/OJ/1uaQ2UqjTQqX6Wr/1WNynFqR8ZAd/FR8vuhs9S7ZS&#10;L3nY1NPqLBzCB/IlVVTzojkmnqtNLimbMZdPlEwMnIKV/Mal6s/AAK9oYJ6XeDgbH8pmXuqputLv&#10;bA3/TpzM5prQje6na8e+LqbBtSmHaao+5fKsLBkCy4YK6fKpj/6AgzRrevMyhbYNnsZf7eAX7jG5&#10;5Qltt8bAjXEKbWs8Q8fF/lCH01zpLO2uPNFb7sGRn54yTuGbqj/1QrXuc7zQ6ZyE8mLm5NqifcqA&#10;gx7w8Fx91EXqXr0TtEO5omkAF42WCiafjQcCnTrjq+dZYJav9FFwEOQDj+47nhN8nYxBj/pElrfP&#10;a8NB+ilNLH4wRp7KQ9E2cSlep8NpKFToz55Xtn7UP/KWTbXgXvUGDzaHNgW7rXbvNNgL3cilogW4&#10;eESaMAQxUDSjRkEmfRgTjM4vLgySfwU3dRYYGG+E6szAks9go0UMMGWE7qAuMB0lTXLlcV8NUp+G&#10;MSwZevDAOIlPxY0DcYCT9lCdzTQvxXEVnqrOa4fSpaVQCL63HCirGoDTSY6QePLJJ+s7to/89JE6&#10;7sYbPo4PfH++H3fw4KFSEjpXnYR88O1W9N+O0w67QXj+xPsTSmD2oWnuxyEkR9EZB2wE8+VSkoFV&#10;DLrkY9RpYl0De6po+OjdE4xiZDCSA+11lDemODujB+qbSpTAZTE0ON4wHIWbXMF/Vc53b1A4NvDH&#10;Dzyw+s63v7O66zvfjuPv4XoTy8BqV8XlFnDyLZiD1xxc3XLrLfnO3u2rm266MfEHAqcFlIOQYt8S&#10;1uCCoUuZpbKhzdAH/ZomQTbB89lh0l2FLYFOW3tCto53jLl80z/ye1afOFfBlSJ1Rd/J49m9qlyF&#10;4sHct+Ovd4tQXOBxbswOkXIGFv6NA3koZZW83h7B3RzfL+XttiPZqWbXKWOp6+i66iF/4ESpvA45&#10;Jsv563kKLBTAO5ty81pewkQcz3iW7L8S5/4E+vLIkVfqjT/jwL7d+/LNpyvq7ZU//uM/Xv3+738q&#10;ZXrnJ3k4Fac6vmyd5PiUvF3JwE4dpcdVvVRPL9HkdA0Z8qbXZVnYe/yxn9UgCsambhycXu/aoti6&#10;Vfo44V9PX7xe+X/KcfTl9Bd66z/jmkmoHcTecNK3Q8u57+uvn3LGMRNSC09/+Zf/cfXPPvnJ1b/+&#10;0r9KxRnjMrbagb2pu4Ns4Su9tHl4q/R64ncY9BLkhz9jbUe+E+a5/rnmhybSBbSp9I0yFpbAPJMJ&#10;r52qQxM2k4mlResZ63Zn0QtNOffQ93h2VZugoi3YdDwbgZFHDstRFVk0ASBzdQRm6vNcO7FT5xi5&#10;qbgmUeVsyz05Eoom9e3U7MTemBj35EC7ur1ldAeHokXqCoS6H3tj6ERWler86ki+0MNzOSZq4pH4&#10;4OCZ/Ok36LA5dsAZrmfskm39UH0SOCZ56mGwW+gz4TBuc/KfihPgRNJMKpMp9sf9q+9+965a+LUI&#10;uSNvvd58yy2r27Lg+4EPfDBv/l5Xekz/mcjtSN+88uJzwSU8UPRZj/09lje9kpT+RAdN8ychMEqX&#10;he7DG9PPwxuumz/FNtNK64K3ka94aZk4gT/l4QenoosyDaxoo+3Dg6I37+X3XHbPoucHJihtx20s&#10;YCSyez9/c49XK6ROk7F64yNtZovkpNjVkSzO1mTWhD18apxIg4qfx1Gjbk5Ck1U7sDlf9I8+/LuH&#10;Ho5N07b2z/MdYsdzKb8nYwsdYyH3ROiAVhZn4a49juDeFRx+/vjjhdcvnnhsdX/STCDZxONssFnF&#10;50SuyVtJPmvjGb7ogr5XXX1lTby0+eW0Bf6XZCL200cfW33vu99d/S//8/9Ubb799g8HxtX5ZvHB&#10;HBV+/ermm27OEbzX5A3oZ1dHD+cNm/A15wN7tevoN/fNBXyy5FicpehgQgx/9ZMnfJ2ITBI7PZmL&#10;H9A8vd19nnzyOxZcWXgXTaMvyEKaW3DgDp7nmXQmez0X34U++R/5zy83JpeO30bcommlN8+f3pFN&#10;FcEXLD/p8HSpa2JnwQNudNX0DT1WC8Tp88IpfUXe5RPgzvalD4dnJk09Pc60M4Su2LT/ySq6FVKB&#10;pdyMS+AK6qz21tOC+3LfDaC34eIt6uwQT59sz5Gp5nnqn74YR8PAcp02qks/VP/masI/NESjQCk6&#10;43d8TD87mUJ5dpNx4OnDT6/+6sv/qXSaOeTtOSHFpgXHHpINfCpMve7V4d84NTilpAtwqnRt0MkJ&#10;45gtewoPBQ80q3amveAI+k/apKOpObxxSRgc5gpGb6TqPtAhFjtaX7d+nzeNlB/auJ8A1qYt1rh3&#10;XQGftPDYQle0TsRWu+AbpIqv2KVo6uhoR//ZmDYbA6aut3s1Jtr4e3aAKx7nWN6505tTTSf5jLPT&#10;rumbs8v/pp7hea7wen1yrrzn489BAaqo7KrWaZysjz7ySPmKyFLruOV44sgUefXDu+jPxhTwN5nb&#10;lGHx8oyucW2/QzvI8Tj+Us746orvBPYKGZVnyg+stQwbp/mqRid3G9ho4ukOZc7sMV4tb5YGtoVf&#10;vrFn83vmmafLLjU/uyKfbuDEJJvqFjbbFVQjK20jGDvguuUoTaKTV9iMVWelrxdKwYI3G+RM6CeP&#10;YIFK4PDcWnhNGjuRPYzOxzP2btvWTk94oaHypb+jO9jVxidx9DLdaz6Bnhad5k1F9RddUlcs2Won&#10;uTeWKUsfKGcBQqD/LNCNv1R59rs2ulc/nWk8o9PxijrFTTAGgK21+MkzGOjX/Y2O+YU36PyTNX/o&#10;cUn/zac0xuEtr6B+/cT/67hKsAT00SenMv8Q8IJg0wJaCGgwG+S2yi39hh42h/OfouOBLMChgZdp&#10;wLZZQD85yWi+ZWsuBK+ycQNH8Kw98HxLYWnXlN0sMzIhjp/zHySkf0KA6ufq7w18N/HR5ukjWZyo&#10;VrQJz8YKrDkTvvIb2kxf6h/9bM5ZC7MBbBFV+fZhh9eONT31Tftyo1PAxQ9sx9RjTlibLvJsAwDe&#10;YiPJI63kKvyvP8HBZ9LFF39auEuZssUj0+LwvAUu7RudZ8HNPVzJb7+ZGXs6MIX5XImNz95kB0d5&#10;5caOroXf1OeqTmV7bt2bImshMWnmLcqST+2eT0/edNNNVcY8G9/29ZWap5iDm58ePZo5aGRze/kC&#10;LO5kU3NsJ36H2qDGbuShrf+hL7sqdSm7e8d64bka9Zo/vzovln8sMDfZCTZBDBo5EaavosTLV+mv&#10;wePX+EB+4RG+smHh2msP1nzsQBb9nbh0bU54YoPjpV4EtaFmmU+E4/GyIF0fj02pj7uv+6hztK5N&#10;BYu+olvY3E7ZoI/5zF9+5aVseGj9g5ek0U0CPzy9x6eiXPkHwrPi2aD4rfKEh+nh8nmkbXgOUesa&#10;OGSEhLkKrmOru7dIaGFbu8gLmcs2iWq7eQ6+Ia90c5UN/JLf0BAhJ059p7PmVRtolrr0t7rYAmgJ&#10;Xo03oZsgzuI2HT3zFe0k3+oAW9vRYGdOQNsKW/DNedK+wJUfrtvzTLY3x5fqx8gImtENY8OTdX2I&#10;9ha/td+m/2prqFa2CHpmXmb8LplNXbMWUnWmfRluG8/CNXolEeQ5SG31yxbuudFXtfkleJYvO1c4&#10;C2PjaMv0pXqE9ZU4JT11C8pqS9kRbAwB7VIPPp1yyojzPHHGvlfzuVefr/HmrzY7HeqSjJM2q+zJ&#10;iWRgOdZZ3+BxM96agniRdukL8Gz8Zbew8cx/SgcGR/2LruaxIz/6Bx2rBfnD9hB2YmowAd78DdII&#10;JnguAi333mIIKV6DkPQpN4gqK+jX7fXxjKpsqxwmhRihUjYjQdIGnzV8MCrdED4EdU18mZrpkDLE&#10;o2gsAnceRhMGCbGCACWhgDIFK+X3Z/eJThMw0St500CanQWX5a1UyuPxOJkefPDBvPX7yOqpHAen&#10;1oMHD60+FKeiY03tIDJIER6EPeN7yLWoafd7C/KaMdaKAY0IQ+G0tGnaNld4Tb+4FyYNJIORqzyY&#10;XD0Y3hWD1gC19C0DS9vlxZi5iTHf30Aow5xhnXSDisFb3zjuGpPZHeVbVcpsOrge/ruHcszzPVn4&#10;/XaO8PtJjkB6MsecvRQoyzdHAvOWm28pOr33ve/L0V031G5tCgA2FohSY+X3Z3aONi/hGxgtOIdP&#10;ZmIzNOiJdvPumsZVpP6A07RomhSd0k+ukybjCIR7aWeHzTj38+y6ht/3gVDFpVFuAnnzFgT8e2LY&#10;E76pt5RK2td9GQhLH2qne0dNHjvRb9BQVpRDT7aisFPH0KMqW/6gzeC5GX/+/jwFXkuBv8/v0ktb&#10;JMmk2I9Y2AGJ14QTkV1qxMTd9zP/IEc9W/h9/+23E6J89/GF6ET83/nxOGcouSP3FgR8f3KCvHQo&#10;nU2XkysDtEAf78/3Xo8df6R0Jn01k88pf+7rWg7lgT8cBq9zlzufglborC8Ez8YBkzbO1tmEsqbU&#10;Wjeu4359d8ZexpSjxR1D8//8+Z+vbsnGojt/587V0RyxYmzBrlvjSPEig6zjjW30Kz2pbXUEcvJ4&#10;Fj/OlhrXwzPyCJW+5GFAt5Ond3IuWSofZx97Ab+VnZM3lnzHiAHpjSz8fiTH36HjLApzAKnPz85Y&#10;40Xr+P78wquvtszUuBC4Ju3sNM4c9kTt3o+swVE9yjKoa7FAW7Ur/WfxpW2ixu9kZHHqbRxO1859&#10;bdammZxUw5Y/xqEpw25gTwqcWSVj6BpNYhh3xUeuladwj5zDL20MYqttKY/C9ZOe8vivNhSmmEW/&#10;elE5eXanzFP5FuT377qr3vj96SMPV1tvueXW1Wc+89nVjTmm96qrri66cCaAZZKo7+mf7XlbU70h&#10;3xZ/14Q67Sh+D67V8JQrXYh22pN0bdPnp09Ej0hffsqhubilmbWRRbogHTQBHBOC+gayuiqOTdcO&#10;XXQdJ2/BlWeBAy98Jwzsegjh5O0+i+wGluBZmPrrGlgz+SstnTzTPnmV0cbhIXwk3UToZN7ILt6p&#10;fL3AazKDnngRb+ENzhZ1bZUNI9QENe3m9Pl4NpBoJxlw2s7hw8/k9/Tq+Wy2NPnhSOwjajlaHYuV&#10;o5VsoEj/sVE5FSbok9PFRqkvND6ZOn6Y7/XChQwey/dS2V8W2Q4euj526GVl/14ZGJfHec0hwDFp&#10;gfqee/Ot6Ni1cJX/qiz+Hjxo82JOtrjp5nrT/3AWmhyJ5Q0BRzbtydvSZEz7wyF5ywK+2dkdftN+&#10;ofaYhIYWsNFFwA/G1UpMGj0xE+p2VCWJPMXppo0nMxajmfImfnp4yugf8oLP1b10e/otfe9feBMO&#10;vpsNJ9xYiXXJH/gkc80VMsfT/5u8s2tX55l88Kn8wUVKyW0qVa94+LlOkL95M3mTib5yhXPhHX6l&#10;q81d6F6OCgGMLTBzk3J4jq4ZenAQ0ekCuO2cd98/VBQK57QfPmcH5QT9gndmoZMTVag+4NhI2XKQ&#10;Jr8yBbPogCd6zDEBd+w8W8e8yakUdP3d99y9+tGPfpiNChesPvD+D+Q0pHfXWHA4bw+Ci27e8jM/&#10;089+9Ha9IbXgRv7oenXXGBRaFW65enZvfBGq/EK3yp8y0htm00qyNPHkRZi+Gxw2r9Lk7bCmgYVb&#10;cMh3O6qbFvI3Cq4WQOQ7GzfQwFpwMYfZoPvUV3ik/+gIzmHzdN/5swgj4CV53qmgPUMLMPGbOvbu&#10;7TcU6Ql5hGnjPFfk+T//bVKg+De8nNbpb+Pfo3kr1gKp79cb10o3RyfhGfI4NqVxzPi8PaeCCHh7&#10;fpvP+JiuZgsII4PqMy+jB/Aiu4bikZfeks8YjDcFedx33uZV9wXPuJB/6sfn7Hs/dYAnjq4jbzb7&#10;PxM99ULGSW9QkT/HaF6aRT7tB3PgVMULXPWIHxxc+8hObWobkF+KDZaK/S/7gTwpSx8L5ofw8uP0&#10;JPNsErDRWl5vK5Wdm/HAeDL4gKXcceNy8Cw9lKvv927KN71dNnNowBGNBmAo62pc2hadI9BzYHV8&#10;w6T3LMjRz03/1g9lQ59kl7X+oOerbUFsezY/GvdOnWpnLRug6jMOJ780Pj48xJ+pPi+lCIV7N654&#10;yrzZ+H9J2oFu0s0v4KpctScw4RciV5+x+U8GN0EedDOOoMW2bb3ZgF2A5vpLms0AeA2ur2YzuLd+&#10;naKoq67KZzqujF1lEVo/+1yddivvON+rrsoGuueeqUVKeAloIeABbd/sk0o4609yJab5QpIyJhti&#10;Wx7EJqpi+v6X+bsJ4/XKdU2vlzJxa9xCUA0MJmnXBs6Tc9pbMNMATfHHIk/xMxnNszci2cU2YHg5&#10;ZN+pbIyNP4RcTBi7yPMWTUOXWfTFT2jLx+0K7iyCFM3zPHMHMMSV7RicxLO5lMHbYOGXwi1x2mZx&#10;B85eHiqdkHwvxx6Xh508ixXsSxu22P0vvvh80r3h7Fh8cwhv9S6LcXg+OFQ35orfPLPZwbSw5XQt&#10;tpUFEGny2LwhsA/oiVqQCq4WHXdcHD2ZE+gsKLPP6tvA2bDnrWgbVMU9H11Hz3nRAS+cSNlauI4c&#10;7kn7TiSu1He9odpyFiMtb0eGZrVGUtWf84/2dqM2uNj88S0FvFUAzpm7T4hqeS7ibuREt6LpRtw7&#10;fcsWpxttGDYW7U3f44d90QezWWjq1F+79tm8kLErNMAbz+eUS8EzfYynxONjv4KfPhn9i1+Mk8VD&#10;uTpq+Znw14uZW85pBvvif9mfMesCbx2HT9DB+FE8o1+Dp40O/JFZIGt+TxtmLkKeZrGP/hOU9ePL&#10;qLRcR68rZ4wmF9t3NK54y1gqjjzhS+0Co2W98ao86Wa6H7xaJ6BD8HzK4WPBvW/2ekmv5pyLntcW&#10;YyK4aIRmYDpyXXCMvLd+6fIJ1b70EZobMwTla06RNTz3AhzYHxa1zXtrXEqa9IJhFp77zIgrvzhj&#10;BZwtgm+2E/4BV2O2z7rSH9p67DgbqesDBDx8om/AExyrfSpv/BY/51l6xQegU+Em1FxHv6RdylY7&#10;LL9FL9Jh6I9G5buKXNNpxltpmXp3CMxqGzsjabM+KlH9yutv98ZYuDjZSN18PS9lk4kxuz6hlav5&#10;IBuAHtudkw625xvvu9P2kpXFZwVW+94WOe7Kqo78KfzwE14s22rxmddGitgSAj7L8W7F56OztaNn&#10;hzLoOP9c8xNUrJGu1fkhCuPEB63tDkcglUyQTxA/YeIGpusW8Ze8quvJoKGvYcBFPj+hcAh8xwnM&#10;UZCGGsKGuJypdcRV5Yc/OGHQCMKCVsr14IscgvLp+zLSKQDMeVEWGThdDEoMmW/nbVaTct/ycj73&#10;hz50e440zfeHspDJwNkbJWPQsUCqw73CzWDkoNIhe/f2jmvt6DZ0W6ZtaKWt076zr2BuBunC5NOS&#10;Eoj0Qwlgtb+yVB5taYEh0GlvJxXTMPAoxXp1fTGqSxFlcNdP4NXkIrum5DXZZTDaRfXAAz/Igu+D&#10;q7/5m2+uHslx2I8/9lgxlzemrwld7PhDrxsOHcrb0R/I9/Y+VG9zwJtT5rRdVNWWbk8b7j0JkKcE&#10;Mkph6AZtRufwUbe/jQ78A9Tr8Z1BW15B2SkP7jw3rHDeWfmkl/BX6f4jTj2cHMLA69TX/gWvHRL6&#10;tw1qb6pP2wgiPPRxK/ZWstJ9V1Hw3emLDtixk/J5ZuhQjvjMj4JWDzymHVXw/J/zFHhLFFj4uPK2&#10;nPTtyEwbHyYXFnotEtGpSu3JNwDv+MhHVh//2Mey+PuFOrqQcXfk5ReLHxlitQEleWv8CF/nrvi9&#10;3uYLHzfPkt81D+P/OhUgKIj3rVMDq4GSPG3fnjdqIjPk543kTztSPHlaTslax3XbpJ0Pb0wBNGt9&#10;x/HSzp2XMjnaE6eA4y3P1jtoLfymaNsT3fBjeG1fDKhv3/Xt1b//9//X6pZbbo7TIfx3MnqT7oz+&#10;DVb1ZuqME5wM2iRMO4af5jqOiMq05JNWNkeu7AZh7JW6T7wxVx6hnFPR3gxLoca6spt6LEQzx0d7&#10;G69sgeDJIcKRhs5lKOuH1GW8NgZUe1LQ+Nz981pDUDw5giuHo3GbXVKLc5G7LUdZbJ4gmrE+tlbk&#10;wQRlR41vLRxlP6mj6NftZBeU0ydtUDeDtwzP4EtehaEfmZUHPsLOtFPQJxbIhBMmLyk7RzrhOf2C&#10;FsY45XuczAkYeTvukSz0PvTQw+UA8c09OsFE74/+5b+sI56vyzG9p2MEWxDYv//COkL4pegk+shR&#10;dBfsyyc/UoZ9tmdvO1WDcDAJ7v1fQzuI16ZKX+LkXNo5McUTyTPtrvgmxWR5zbXt3PyNXRXtxgDe&#10;ggk2OHRc2bcFd7Gzkzb9zSZDlzWqGzZAoa2W/FvgQQBNN3H1WY/N58qz0Y5o/cIhf6oseOzInfCD&#10;S/BG14t2XFQ0slCJF3oHqre52wGrXNk5wdexhX5wcQQ3XuLAEjhvvHVsQsMWJUOcXX76yxuVz2TD&#10;h00fJrLPZsOmCS8Hj+8lh1Orvc9mogUWXtANHCHkySdLnjz89OqhR39acrQ/DiLfAvOt6uuuO1TH&#10;yT744IMpsW11czYu3nTTzYWnzS7vee/7spnx5jjgTtXJBzuy+HsycrEjDp+dOcmCJtEfJ721EUcq&#10;2uB3bSh+Ds2E4R14nYgtnfXjiqtJfmSRvJcTJDrEuBfJLlk2Ea6+D11wg0VjNBXECz1P67b2ONpM&#10;qI8Vgp9fZ+6d7/qzwlzzYJKsDD02/BZCVFxnbpzhp31bbVr4U1vKCR7eUJ6OQP/ZWDIwxQme2Qqj&#10;I9E/lQXX5tfNOtkGAvxqsr7wMBsFv2nfwBu85Bc3QR7NNX5UXfkrrx+4nQ6HKdHXouOSF33RyffO&#10;uxwZadqO8/yIN05Sh29X+9zSL/LNp2/ls0HedjmY75595rOfy5wzdnz4Vxxd7W11etr8c/hmxpKi&#10;yQaeg7PrBLh7w1sZDlB8OLxQOEvfyO9evB9Px2Ybp/7uh+Yd6fNDU+W0V9DnQOtXDo95XtenbPcd&#10;PMcJVJEpL1/RDpC6b/0kvtP6WV2BFPk4UZszfJLJJmRzcbjBC4hfVwBfG/s77i3f9B4ch36/rrrf&#10;LtzBC47nwztPgaHvyxmjHn/8sdqAVvLBB2WcD7/Ig/5kxmY5/hl6i29DKNlN+uRRpsfHZQEkeZQV&#10;vxmMA2RVeT/P6pJ3+nvwg9PoWqwgf+mXRWY8q5O9KFgYsQjCiW5xhM6U34kaTnFjD7IBwJfGjht8&#10;lOd3S5blyh5Qf8vP8e397dzx7RSOS/vhPSfhzAIXfUHHy+fHPqLfBGn1hlV0kKCOztcyOWWMGYVn&#10;dLMXEdiigrGufGFs4pMUf78JLe/2V0LTpHdbLa7rs2WMzLi1bdtiU6etYyvL4xj/0WdsbjgqBzcO&#10;53RO+X6kCfJ2u7quctaHTzjIKy9apr3GXfzDTtIX9Gwt2gd3z+OvRUP4WLQyxiinDexyzm11SWdD&#10;y5OIilNuYOAhm/DW9GwehiubDC8p6/QW9hnedKyvY/kFehEMuln9FgUtGJjHPPH4T+MQf77u5aXT&#10;U3Pamv/6JW15oxA0E+pPZSu8xaRNGQHWSWeN45X5N/BnGRZjJyyVpd+1qdqYqIkeVOAvVDvqFkWa&#10;z7SpKBR7Ew91W+kV/pge8/TRfI8WHIv3bBSh51j9KZ05TQk/CvDRR2RDv4PN/rZQ47M1kayKk+6t&#10;cPXAwfwMD7nfko/0LfsFT3c7+OGbB0Z+5WcfWAhx3DO+sZnbJx3gQe7lufzy60qXkHEw6BW28QQ8&#10;BQ5bH98pw1afBSltoGPBRAft2bujNyXiNDwojd+anONbPG3jjsWyl+PreP75F+pUFpuG+flfzhzU&#10;BhLzVvKSRg46RQs6KYhGrlrXbSWedbNR6qyUt/7Ytntz0RYqAVyf00gfEaHhE2i2bK1rfus1/Qo5&#10;gx5eKH0RfzZeNV7YvOCFEPjpNz8Bb6EvevcCaPgrfaePU1QjKo+8o9OV1bc23bCh9Yu+ffzxx1aH&#10;nzmc/nup4i+/4rJ669f4NnwLjvzFv4sexgunjxonejMBnTrp5f9IHXz2JXvBqWDlGR7yzbyFvFTZ&#10;jTaig0850v/ya7/yLT8No/osdLDoLU/JTc1v2k6o9JQjE+5thq4F5KJt5tb5fjze6HHY/DpzyeAl&#10;kM1KSxssdFf54ELG0L6ec+8lT/0jiDNOtH7p8VZ8+XVCZ2Fn2qXdQqpuedvTG9GadnxinV59fPp4&#10;yblxzEJyqig80Rc9tAn+0owh6NgL+9Ev8Rc0zddzEjDRamtNEsAlFP6BRx9MUN44KBSslGWobMsi&#10;d+vA8C260a/Juz02gb6rvk1ecerUNsEYajymZ42tbAl875ku8WLkcy88F52Sz2Wl/21w8ekqbXFv&#10;8dcLDjPnUk4dVfcyr6x26CP/0j4v47AN8LMwm5TpfTJWY3qlpGm5ykvfsXmUD54tdB5aOSy5p1AA&#10;VxpEfAM1/xAAIUgi5FzRWj4EqfwiEjCV580wjUrh6jBH785RI/JWg0PgHWE4hBG2YKov4LreXEN8&#10;jMHI9IPWLLZpD0KXABLO/OQfeDB/9chyRryyKXw4A9KjmUzee9899f04SsXE/c477ly9+13vrsk5&#10;YYLviSiJoxmo7NS+fN/ltehr0m7Cz3i2823aOvgG43Vc7g02hBHjSutroVj5PE/bN68DD7MYcGoB&#10;cekLbzwbDPUFg0vPb8sOpYId+mCfJIospRmihDHaIFdOd/UAHmHIg1fUBYP13ffcu/rBD75fb9z4&#10;vpsjQAkpB6zdFpdmAL3++utX737Pe/JW4I1ZHPp4+jADYfhAW+16haZ+RUcKVLvUq01wHCUCD3mm&#10;3U2VNS+If73Q8Z02kwVwwZdWdCm+jIJdHI9rOM3LQ9+z6zj7eco13Oa9iXMl+CPQ6j1d/dC0JuAU&#10;MIWlvjakGTLrXXVgtMyFLumn2lEa3O0kcX68PinluLRN/sFx2iDufDhPgdejAB14diDzE8hfOajD&#10;c0dzvJRw4Z6dq09+8p/le+cfy6LLH4UnezfXy1lkIbsGI4P48bxxZbc4wx7fjkFC33hjagc9lQFp&#10;+NX1bHzIrUUv10vzJpY5UG8CCl5nZx6kz7oaFzblXz0Ms/PhzSlAdzGCq18zpjEe6BtxBw6sdepA&#10;WuscehQfvcVOGgC/5JWzyZtV9GwZNhlPvvk331r99V9/ZfU//PEfrY4H3yDfzoSBHbQKq+BXKGY8&#10;3LRbhh/lMYkQJq4e/IkuX0uJKjJ+480wqLzg4XcTCTTxa2d4p3HGyKecvAKj0Tje9zFWMy6gvzhj&#10;7PbI2b4L+o25ojM5Snn94VftDyxjqsmTo54LrwBkRDtyfepSXtpFOT4Z7PkRKvFwESefMuRlyg5M&#10;tGtnAEsrIXkF6Vu/wCjaRYkYx8AUlK11nBSBL/gWh6Szm+wSVTeD/YXsAjbWsa1+kTd+H3/88Rr3&#10;TmVi/+nf/3Q5Iq+79rpslOrdnkeyWOiN3yuvvXb1YsodSPyle68serxaC4mv1LelLsqRO6dCk0I7&#10;f8Z4LtrCdmkP/P20bvpcmh87aTPINxMl99qDbpu0U04aItSEqG4H8kK/Bf4aB3ylSONSb8mkYjx2&#10;rqCseqe/Jh8YJo7CpOsbofDKtW3qtC/8J4/jtsdZAm7ZnWmbb8wZI0rnbzmT1Aka/myY3sY9fgwd&#10;up1g+F2UNyBNsI5npy9egsVFcQJ5K3d7xozTWeSla+AAR+0+Ws6Z7GKObHNM+gbos3mTxMKw46R9&#10;98fxuocX+0jakXxvZ3/4YH++D+zbT5fkG2rk8dlnnq7PFvgWN3h24n74wx9BgaLbc889v/rExz+x&#10;+uIXvpDvVb03vHp8dTgLdWw2xyK+euzlwsnku/tG/zV9Wm57MqvV+q9ouUy28duZvEG+NTkOPTBj&#10;OWSDi0X2olO1HEb6JX/TJ9MH5aTd4K9kAaL6RL/TP1s8kzQbbYcf2nneuqf6v7umYEvDA/KaQ/S8&#10;oHWbdoyu6Tzp1+QTin+SATxpHATK0k+uU05ebeDgKV2TNrHFOc3ZwfhE/q2JbWBuzevAT1lVmr+W&#10;jbLUB+7Uoy74yzsB/QV4Vtuid6Rv5pGOztJnAj15xOmIeZa3+jRwgmH/C2wT7GnrNVdfUzh977t3&#10;re7J/Il970h6m4nJD/vGfNHCL9w5EcpZHvzpQmGrD4N/0XiJI5PzLB/8vCU8+HEukHQ4zthknNpK&#10;j8xKQ0c6eGBJF2buMvnFDS6u+H7Ghqp70e/mOUG/0oYOysozsNU7embgbl0De3BxVWauUx6190VX&#10;mON/P99897a/uuCMjvhl8oL7doI6Bw/lBw/36hoHIWfPtHMzv3y/DQHem7T4bcTxt4FObweHWkBc&#10;5AUPCPfff1/e6n9POVD5g8KqFYwJtRlmkVv6+VSO4LXRj+6bcVVm/eVNkOm31mt0aMupeGONcuwM&#10;P3HGBG+q6WPP5GzuyZ9fHeXoCMnFhqxyVWehua4z7alNV5zoeWPF+GvRx5udl+btOfczHyAL7tWv&#10;DnWKG16jGtBnntku/EKnct2Z09HEGy9qrBBfMhw65F+1j+8ueQXPylt09EICe0adAjh+7Ep1lu4L&#10;3KZF1zk0kUdAx3LsxyZQFl7mFuauFpDcM/Uc6WqhVdAWulx+dhLnNH2mzcY1tgmc5mhr93AQWME7&#10;U46eFzfxkrXt5Ml2BNPLjrwGt/p3gdHPWYCLvVLwUmbGUbC0yoGL/UmNttNnLrKn7LWeV1RbM9Ya&#10;5/BpUKrQGwROxXbuExLLfxc6yC+PcUc7nVDhBRmfLTDWsLG82eetcPQc2gNa85/TffKQdlkAkn/3&#10;4d11NPTYhlXHMpY2Nuf+K+9rApsqej8cXzInvWg72Zr8rynyKz0M3HMBWeoLWuHXJVN4MYxRD4Xb&#10;whMigv2Cdz/xXajCIie5ZyNZlHHkug0YBzJ/k65/8LJ8Av/qvEk5CyrNf+QjfByeskjAJwsHP4tM&#10;u3Yuc5OCAk02XMsIWuojV/HqwPd0mmfxZD/A+j7P4G/ipX0+X4fXHMv78yd/VnLi9CqLrwIbnt7T&#10;Rou5pSOCg7ng4In/NeSFV17Ywk8ZG94sAsIH79msnmx5dvqcb/06nad1A/u7fPSpc9qmrbXgFN1D&#10;/+Bx+oWdZhHx2WcPx/4/nPnn4eD5YuWJtVqn/ORPfFqZ79b6I631ZgGdQq8lFC+43+CHQn4yvMF1&#10;s8hmttJzOETfLNfN9F/3vTm9vnIqK11JL5ozG8v4KCyG8YHP271c/mLuAABAAElEQVS7dgfL9Bud&#10;a563af9DX7AotyffHyofY/pHX28LP8/YyZ72Brfv/eqn8rOnzsvyCcqrr85Le5EfulDfwo3ehJOr&#10;YHzusSd8nrhaX1FHfhNaV/l2qzWedFnSCo88bPUjWCedkth63zzPXEWBzf6SPuPP1mJi6KYOsIzR&#10;0t2XjKUvyYR0L4CJH9ysV5Uc51q2/zIuJkfa0guZO8PjnulgfjNl1WsBckLjjNbr8dDLFGRQn8JD&#10;vWQuN1Ws5gILO8/4KmFbTo2SV5iF6qFvLZhmLMEPbOg9OXp6bB7jK74QtBUNtM0PvKkDLpUnslSL&#10;tZnjTn3yuC+65R5MNkzRI/AmXR7wk7lgoYk7dDgT26TkOlcv8A1sGY2bZ/K9ceXGLhPf8NoWsHnd&#10;ywjsJ5+ZEox7XkawSOvNX2OjutBb4B+kIy0IV19UHzUfFU5pg390PBkhQ8UDiTfPE6qvFt3te82n&#10;cizB9Bv/RdFSRpEIjBgC5PvXA724IqAqVZxf0ylMFMYpJRZqQQgRk/yaUGUC2/XsQGh1CobY6ow0&#10;1n2iCq/BxVVwteseuDJgl/hqQyIRYCalDEqGYkxjJau8uKozA+osDnAu3nvvPVnc/F69XWBwfe97&#10;37v6nd/5aBTHpbW4qcwrUViMI4PnfHOBEL4UJhY4hRhlUGpadbun7XOV187xojkjnIN0aYe0CQ2j&#10;ab7ZP8UUqYMhJn46vfOHbqFBMXpoidkpVd/8mvpVpb6dpYxD/7RN7/jOmjyccb7tuzeLv48++mje&#10;+P1xfV/v+9///uqxxx4PTeOo23/R6vq8DQ0ORegY2I985I4c9/yhZaHc8ZavhPGjaAPbAHxZjn4B&#10;365Sad68aK7YxK2N3TaEW9n0QElgG28w1Kv/hL5vQXcv3a/p1PxcGfNn0gbGlHdNkYIlbTO+0xrm&#10;lBcHR2H6ph7yZ8ob9OCwOZBNXgOLwUze5sf18QEGHgqRgignR/rCwn457UIEu0meeOKJmkCoU5sF&#10;sAZ+YsVU/Pk/5ynwZhQoDlrYpbkpk9Tw1bHoAuHGg9dGH965+uhHP1obYm677bba0XRR3rLDpwwq&#10;BsXprOzEnKixweYZ32LdtsgJPeSN3mMx7l7NYMjwwrP4dzZCkJeMZnUcb2/Y2V6LfNfGQbozRgpj&#10;YXsG4+bvQu0N/4zxVJMpb2elvk3D+w0Ln0/cooAxWtDX+svmH1c/Y28uW8/02W8isB/UzemN9y7K&#10;8T4maH+eo6Df9a53ZdPWbbE64di6kS0A3zBAbWijK/EbbirezLhZ/GjUXE550I4qs9Eg5cJFxeMF&#10;fEkTz/aQf3v43DjK6O/JybIYJE9sCHnlU58w9+LZGHjU71QMb4u5jMMaM4Jv5wns7b0TsiYxSTdu&#10;gMMumN2h6OOZUWk8gpOg3XYQkjGTAWFkEb4mzSbhAhmSn5HZtlXLrHaoj2PCb4I4QV6yPPCDStWB&#10;djW5Sj0WW3YlvuiRMuSb0/HVfDOTc+nnP/tZj3V55nCgUz720Y+tbr3FW9597O6OGMIl32ibNh4v&#10;B9yR2Bw5gi+LdsdezIJ4YMNrT2w0Q+Px2CDgVVjwDRLrZ0ZOd03jvOgpMFpHAZM8U5Ze8S9XbXGV&#10;r/tqgRvo4qrPk87AzyV51vICvrYAW3ZZMkCjyjR21Q6RbLwCsMRv5hGlf9TXk8jFSQNefvAqfkm6&#10;OifO1SYgts32yLpj0XdEnuFzpj61k7KJIzWXXn5p2e6ctkePHQnMxgfvgLkzC6tsUWbaaYuPGpLQ&#10;beSgfLkmqt7Err4CJ33HuYIPLsgOXY4abbApwIa+ffJmM0RN0iJbeOzI0UPF38D7+R6vheEn88al&#10;zXLiHEP2yCOPrP7mW99cPfLwI9WeQ9dft/qdOz9ap9SwYcHnuP3hD364+uY3vp5TLd5bNqqNdt/J&#10;aUBkmYMT3zwd3rz5tptTL2dvL1SX8yB0PZ2TMrbFIbTrwixi51lb9CW6ea4+KxqGJqHr9sAtvpA3&#10;fXbyePotThCLC57Ra2i6PRM5zzU5T1mheCx03p6FN7ILz115Q7nqTHnX4aXq8+bcLb5Qt1B9X/3m&#10;TSu0XTv/gm4T101+9CX2jxW89KdJsHmEjJLyGYg4+zzji4E9dckzk+7mh7HfOTzIyyJnuav2BYYr&#10;OGC0jMi7xn3eMAZ78HdNkyqfskX/pLtfO2QWh0L6TLwmuNY9YAlw1N6pT5x24T9zSnmnHXjTzOBA&#10;eMXbqd+96658V/qnNV/63Oc+l2+hXVfOczvQOUE4B9j79PjAMGdAw5rLgZ/f4A4Hv3k+G8+B0Y7j&#10;8JN+CX5jC3Ubmr5Nn/WcaWisfZttVV6an352xUuugisTQd30/Y4dNitV0uv+ke9svGUUnz/FYzad&#10;wwEdNttb7UscZ95dd31n9dWvfqXGjKnobNgT/8teN/HrssFr4W9p9J5+4kw5udDi75f5ZWt9Z/MX&#10;rULP6cvpr982PN/ZVv/moK11ZDgj+kBwvPt73vO+miuxt9DcwqEFCGMA2u/D12En8mfcKT5PxPRX&#10;83iALbLAaqOOlZ0+9H3qFK8y4kZGRj7BFq8MeFPH8IKxgtO03jAN/C0HdGwo9rQTVxzD6SQyiyUX&#10;51S3i+O4pNeMl6NfhgbmBlPX4BCwWzhvW8YuuNgUTH/SwfQInJTdCsnDGdxOzt5ox371Mxcx/nGu&#10;KsfZDYZAH4MPLrlkA3nJpJzmZVM3LTjL5Svnd8oOrcCgi8Gjn3ccR6Ouz6KXMuTefBdtG0ZsbDox&#10;8eim7fCy6NDjcduZFpfWurhPaJDXuIUWAV3wwBTwztCzxsqKbZ4BH0/BQdvCVUt/sIH5krqs9qHF&#10;tm35jnOu/JaCcUeoxeo4m9ka5uDgplLnjkS39RvX8oE/i3n8TzZ3o4MNmtrELnIqomNF0U4bxGkf&#10;2h4/ntMSVy+XLWQ+ookWih15KYwPszZ4sxcr9k3+LPI2uba4JzfDS3MtmsrQpJ0ib3iN5Lxh+psl&#10;opnQ43jG06k7fRZCv6b45IVv3adttUminpM1V3a8zSJkD28ae9ge+r/6LH3ITiieTF/aaI8Xqu0h&#10;+PS9Oixe4Dlo1PwgfaTv5R2dAVbxYK58lfgBD+EpvpvivaSpA8yxVcggnPABeZUPbHU+/+rztfDn&#10;zT+655LwyKU5ihp8GyLwtG9iXnXlVWXjK28DBlzwX+PchORTrvlFKNxvvTliuOcE6t9vgVzdwaMW&#10;f4Nj8z3cuq3kE3/CD55sdXyNbwXpnp0UdNlzl66ujh/Kpw5tBLUBgu1vMZvc+ySjMSCtr+vMewvQ&#10;6/4Zhlgnbsa8GfcZS+TPZSs07wSDxNV9Eit9M9NW7l/zzVInPwY+MtenH/aGf/EZmut344ZFLH1I&#10;Z+/JRhHzvWfz+ZRekO85D94v/vSWZvhCeU0vfk4f1Rva8Us5rcI3nc0/L15OI/C5oPFT4s8Aqsbj&#10;jbLh0s/gsN09C+ryE49X+VTw1fB2bfpZ8pBxYWRAmRpXFxrU+kuwnTUruC8oVJ3K6i88OHV1+yKr&#10;4ckwpiyvCT1+srVbJsEbfEf/gzdxU5+0E9l8jGe1dfueXggHHEy401rSOy79Fxk03tP1At1ENsBO&#10;gaZnrjWepc7SHTtiH5+I/Bif0164DH0abuhBNtPnvQlgYz0FrLS5dN5yYpgxsPxa4ATPom8AwVd9&#10;rvBpX9maJuqqPs/V5xPk0c/jv1LHnOoqLxzrSo8lv3zVxkRWHfIUHHCbHvKzaZzQQYcYV52Y8uzz&#10;z65eyPoi/sfrdPelOfrZ2OiEPX4PekJ7ij6BU/67Y+G1nMg3bwaH2KEhWjcqZMoYUG1Z+gDe5WsI&#10;XDizi4o2ocuEog+bgC7X8DQxQAwEzZCuFDwCYQAAhLkCICyXrRsCsBVXOYxxLTzTuLNhMPAYUjoa&#10;8jE/yvmkRh16PD9Ai8FLSUdp8CYlDgM2PFf4aUkbKToFMYcRMJl2YYIx3nTII3EI3X///au77757&#10;dTTOCkdHfvGL/3z1vve9N8dPXB4YISIjMgJzPIqesFx4wYFqHScTpxJ6UCzwUY+gPQYDeMPx7B9c&#10;xCnXdGtlqOzZeT1ri6u6qn8WWtQZ7Qt8ZdFFHn3HYQQncdiZgTcwMJz0JIbu1I63frMTIQxD2XBI&#10;2PH0gx98JTurf7iy8Pvss89Ve/Zn4ddbwY7YvDbf8XhvaHX77beXU0MaBk9FTa/guSeLvKUoUotF&#10;X7vCtPuyHBOt77XHTxvRGQP74R04lhM8uGtKk7cH7lRR5db8OPywpiGYQ7PNfH2/NsA209BIGFpt&#10;3ovr9OnThjFlJu/kAxcPaL+4cfROmxNZ7RaPZ+X3HToDHV57pQyLfsvFgH4sg5x+pARLNqvn7Pjb&#10;VXDw9hqXbgeczofzFHg9CrQmT8oWq7RBOXmP5a3fm284uPrC57+w+sMvfrEW1RzbWQNcHdOTUxTq&#10;6Kc+9vmCvJGxNzt78TWjeN+uHOEamT4VXUmvkAUTh70xAu18Kp1Nbyc/mZg3b/A6Pma001F7cvz8&#10;Fdl1Xo62wKO5wNocfAfn17+uZX2dvtXoddT5u9dQwBgp6Au6WqC7Oazsrj1XoMfWeuhcuX71eAY4&#10;J5CFImOeCSJXyF3f/e7qa1/7Wsbx95VOZaNZ1IJX/hd/usd3M0bA12+e8aN2Cu4nSHcMrGCnKj4s&#10;J1LyxKQKj3Z+tsDuXSpexuTlGmDhX3DZKsvkvKC1Uaku44UwPE5OYhAFN2Xa+USejMMWiOBt7N6b&#10;yhmZ2giOSdC0S5wFBj92EWeWDV/dV45D9aaDReJ++8E3yR544P7qb7v1ve1hbGezWYgmPSbmcFUn&#10;GqirNtgFN3Qq2iSN3HrW3hnnpDk9pSbikXF1cyw9mWOd/+7BB3M83OP15u/+1HtDThO59dbb6ptV&#10;yln4re+7pE0Wx88E5zO1OzM0g082iBQeSasF5oyPMYa2aIH2FRjUS0AHeQS81BtG2J9yN2+wPStf&#10;It3PBEJc/ct1eEV73aPJBM+VV11LvFttEkTp69KLJgSJUB6sCQUjD+jGFpiwWc/EeesbH9YkL3VP&#10;/dLhsSOTgIkrm1ldix0C65diB7bTJ/kCZ8fOXvTQjyaDr7wS+oY2YBS/O8Y8dEEv/48dP7qg0nRN&#10;YtVbkdqd+lnt5Egb/XxXd8+evEGS+sg2GqCt+cGZ2NT6VbDpQznf092RekHSJnx9YexQO2zf9a53&#10;V3nOhRfizD6Zxd0Ldu1dXX/dwdWNN920+sIXP1/f9r0h34s+lreEv/71r6/+01/+v7Voh2exgwU8&#10;dtUVmQ/0xtP+ttDlV1y+uu++B8oWgw+5ICPePueEwh/b88bQ6XybyaYozvo0JbTqyTD8bVZAAxsx&#10;4T7yUePa0hf6lWyVzR6YoULzRK61cGCwDJ5l35vHZRE4KTq4ZDOikblISoVuPd4uY62eS1nwh3dc&#10;4TH9CY/hC20UL5R85L4m4Mmvr5RT3hyrYZoIt02rHJpM6PRVyX+XSV62bfoYnN5Q0m9yrsu0fvQs&#10;Dz5LRVu4s6HVJ6gLjHFy64vecLvBf/JFL4AlaGc57xY+TO9VuyoxfyZfyWJI7lpO/yW/dLqnaJf6&#10;gL3/vvvqMzlPP/X06kMf/nB9CseChqNB6VJvOdBl7rUfDkNL8NfOjqapOqZvXBvnlhv50a90gmGn&#10;ZGbRHfo1+YsnXfMTavwKb9EP6tUXQsFd7rfiQl+w8WjxaZ45aweWMuZv5mzmL9Lo9M1QuG/pXDrf&#10;jpLuEzVr3/yU06dwhjs8tEmQp6+rWgC+775761k74OY69kolvM0/0/bXKy5NXc2rzf+vl+8fPu61&#10;NEW77tru6394/P7xYoCfSx+kCbP4a2HR9zkffvjh1ac+9fvhkf6Ot/GBvYpnyJqfsbU5uYbL4vHi&#10;c3IQmBZJ2Fd+u5cy5v3GI/XqS36SgQefuQeHTArkSJ8Tm9KbFdt/2JGc7HTX3r2tD4/FR8NP81T0&#10;lE08fENXX3V1PpNwXY1vZMu8T2CPqsu8wE+d5SgOXA7KwUP80Gra5C2V2ugeeWU/lHPdtfDtMY8e&#10;seGq8Ex+OoVOgK9gEwj9ydcljzoGvnT03rYtb9TkSM8aI4Nr0Sh6il5xjy7GrSlrHNdXNn4Nzmtf&#10;pnw9LqpH2YxChdcsVCnrRRBO4MGl6JC6bKiDK/z1H1oWbpm5sO9rjKZLUwcf3PQvPTMLsnCu+LSB&#10;zt9ybgde8UTS5wSR4rHEawf+wFm9ye6lqht94AZnpynpMwFMfkz4q6u+Tbw99NW/6XOLLdLxxuV5&#10;o+ngwUO1YbTamfi2B3tjePVXcGK7WTAT8ApbyeY3Qbm+Yaus51sd+db/pvQ688BM+8FHm9+aEFqE&#10;+c6JDrMOZ/UiInsifRo5KZ7J4gD5vDBvyGqXf2WTpXl1PHH6x4KNDbw1R8kYy++C5oL+tyFYUL7s&#10;rtinMx9WRv/jHfJmQWpv+MICctlWsY3hwj435o+fAJ/gYWXoqToGHPzMzeDorbYXMqdgl8nrOPBr&#10;shnOpl5ltG33rvYzOPXp6muuLhz9IVvtH+5+xMdeuKr2L31bvJl7AT1ezYKyYLFj+Fbb1YPf3Zsv&#10;sFcUI3vkgX71k6fmu+knbffNTptgzC0sLNaJUvFpv5Bjon0v+Eg2yhzLnETZtBoWVf+5/2zmOSsv&#10;Xt1g5deFQU9OQtob4qcPFas/k9LPW0+/2Rv91DotuiR845MnF0Rnly5KG/UF2uO52pSQNyrLzxG+&#10;Qn/96+UnfEfPO75c3w7fSWc7v5oN3TaNkwu8Io8jn33n+kqf6wysV8Kv0gXPxW/0UHSYQK9BRlm4&#10;wkkYHnMV6G5+FDoVDD/BszFGOffGN33hvhqZPPSi8cxVHQVTP2ZR2/d4p+3ma3sic/i2dLE8cEue&#10;9jel3rShFvICT8C7xpOaS4VmZAydy0Y1z4zMwr3Xp3puhv/ZLGCjP5mojV2pr2id+qTREa41dgV3&#10;+HuRr+am2pMxWah+CR3hrG4bI3fFDwYXAYwac5MmoCNY8hq/vcE9i7nGC7SCPz0I5smko0nhtPCF&#10;NlmLE/ii9Kc2aQ96yatv3ZuzusIX7SokXZ6Cn3T0oQvVLd5vM3gGo+GZF/VmF22Rpg98895pZF4u&#10;ZUPRHxdduD8vTnphiu87mwCjv+gXwem4dPfOjOnoY2F45s/S5W82Cj65Kd5LvCvbSvqmTMGt5o+J&#10;lzb41v3wBYIjrE7UwSqkzAHyk3l+nuUFSCimzm3IsBVXeSEXWBh5Or0ZMZ0couvsNmD6+MICFphw&#10;2IKdBtWgtNSFqaaeYRZ594aoOorC1XkCPMfhdTTHQ5XRFyHERL4t8Ohjj60efuih+vbAD3/0o6rz&#10;0MGDq0984pOrO+64o3YkMVJ0iAHw2KkMTCnP2QIdC7+uTdDUl3/pnqobI1RIuvrgvUm/TZoS1r3F&#10;CE1Lz4I8YLsyvsaIB0c8usvbRnIb+eK1WW8UnNDfoIbBXopSxJCYzg6FIFQwAqbexENPSgDcX+R7&#10;DA9kQZwj7J4sivu+r289ovOBxdi44qorV+9/3wdWt9166+qOHJe3L4zajq/+rhtlzykbElS/oBWF&#10;ggc4Yx2zF64q5QHvU1lk0sZp8yaPiUNhb/7hGT9h2r8zRwZ0nhaQoXVlWv5sposa+k7euRY/J33w&#10;cNX/Al4e+oufMuNwgD/cPMOfDOHJ7dvnOLIok8DCQ/pNf/gxwsDTz/rKQgY40vro25Yt6Zz1J1IP&#10;paXM/fffVwOMCZ0BTyjna1hxPcl7reKqTOf//JOhAKPd4CPgCTyIN8moUDKZK11L/5ahFv3gmKhb&#10;b7559aUvfSlHFX5o9aEPfnC1x/dZohcZ9hHwvmaHKcPswrx5ybgQHBdK54ZFSw+k5uLprc0ci1FU&#10;mYtX6f7FKUncE/A3OSWTTiK44II+ssg39Sz8HM21Fr9Odtu6TBWtevuuYku26A/jw1qG24AMhltZ&#10;pf2yYXTGjHNgTJw2vHlY53lt9R0/cMEZ/F6b781r+FVyDJ+MjgKLrqOfHM8ktEHd46tnek+fM7CL&#10;V0S+zbDZ1rkfOqBQvQEQOuNputU3TXelr/dlw8D/+r/976s77rxz9Xuf+tTqucNP55vV3u47WuMi&#10;3mLI2swQ1V60BXd7vnfk2ydTB0NL26dPk7Bl3ItrnJYxP/goV7/wlXSTbmErPungDW84iiupZcPI&#10;p7+nbs/oPEEZaa6MRmO5+hm8E+Q/E/mc+kz4p659p/o4O33CyDc5PpG3i5OhJiKcMRZ6jc9O5uDY&#10;8Y1du7JfyI5axylxcqqbk8j308i8fvYzbhmX1ztE+5i3wRs98A7caqwMbozx468erwURi74P5ueN&#10;AhtJHD/3+Xx6g3PAkYPaAkb1W8ZCpwqcjl1RIW0ogwNTBD6bULsssqWANYYqZ2KnvCBP4Ra9QP8J&#10;Qyt22+nskMUnS0JdlBmeELGVXqlQYOPQZd0n+E0e4/f0ias4/ApnqKZhhW/htm0mhaFX+hNOJiKu&#10;Pb63HmOTbLYHCmCjsfaglR3wm8/oPm0s/gweVf3SL0gjz8Ch292zL7pv20Y1cbXh4GSO+ce/2gtu&#10;qJMm5TljjbaZmA1eNTEOXas94Rt2jE0kaKNvd+dYL3Wpp451zBvFJnGJyJGWmQSnLvkqLkBDhbKH&#10;HCOmT2ozQdpjUoq+nn3rGSKPPv5wLcR94xvfWIVzVp/9vU+tPhLdsGvf7npz8K++/OWVI3rvuuu7&#10;q5/lZJWADk/vK4eC45o4ERxXjefZaBfnDYX94U88SAbIBOcEO5hssLW1S3zbhM0P7jnZfTNYJZlt&#10;ZWNK+n6ZnJaMIFjwF8zHaoKMjonjILCAXBNA/RJZVkYfzvjLRnz1RUdqtzNjxr3iufQn+o9TYU/s&#10;fjybSMxTV/0vgCl+nsupEVyVr5MIAmvfjixcpk/xmHzam6XwqpvNL84PLQS41uQ90FVZ33oLrxQf&#10;J9+26F/w/fCCX5VJ/7tHP+UaVuvdbeQgMPDg7t3Nr8Yt9eNfgU6qOUOuAIBjfiYOXfyqXehjnrLg&#10;wPFpkRSv61dyZcyBC135co4IvzAOLbztuM19wWFX3k5/4mdP1OKvt8Ytmnzik59cHTp0qN5w6Pmv&#10;MSu740MX19NxfrK/hk70ONzwe/cbJ3zzRPV36kdzCzeD+5RterWOmLde0GBr3h1akVP5MgBUmzbH&#10;GbQbnmkHaS8Oa6Oxo+biwcWmCn07/QQP8x00b1uv+09/tR7p/j+ZMafqThucPmE+hAcdEwjWLCih&#10;B5pzFu9MmnrhWbZl6vL9rL/4i79YffWrX9W8oh1aotlmeyrxbf7BB68NeG0dpz5098NTxWPo+lsS&#10;Rv6czGVBypG23k713cWhEZqfK2y29Vx5/inH4+PZwEY3sI/Ipbdlv/Odb9XcySKwxQzyQXewlUZW&#10;S06MbYFT4/QG76C9t0T0z8g0GPhbGnng3+JvEJQnn3hQYEtKV4ZDk6+PHBqnyg8ReX45vqFU0CfX&#10;xc8j73NxWNqE98zhw9FXe3Oa27X5TMKVVW7ru7Opn90Jt3bOtlxM3fRxVEONXWNnjS5Tx7Tnoszl&#10;aizS/qXt0uifelt2Q9a0qe3l1iNo4Ajccmin7Uejp9lE44SFixckHBEPb/RgE4ytCvfR5WD1WNHj&#10;Y9Wd8ubLcCldG13pXt6RGYvgLWOtn7XNhi44jS6gQ/WLcgJY+g4sbRWkqQstxcnPeeuTauryk4cO&#10;h+f4SvWpdhlHBHq9dGl4BF70pzaykYzfs+BAp8KLDvBG3qV5GcOClj6yeOAYXmOz/GwMtkXTIqcg&#10;ps2OfFb24thAFhm9LEP/mQuCrU+N6fKg9xwvyk8gH72JGn5sRYubwxcZ6WuD97RJu84Z0vYMYJXs&#10;78xXRWz100L3ol/u8Wal58/Y/RVxjj/BbqvMZFEPqwvMNwrQqxBaCPpmXSYYK7/0by6dJ3HmATt2&#10;7ag+2pUNiwJanj69s+3M2KL6BF/gCSdlHD+zfGYjNgudJOgP9ekLbcV7+EIcW82VncTOPJVF2pa9&#10;9rXjYXy2P/N85UdnWVR5NX4XsoZHLLZ4cxMuTgU7Fr6qT/BkzqbOA/nsimAzhZ8FYHVfdNGBOpJX&#10;v3ubXHn856de7TKvL7vrNJ7pU4HK7ghueMwJUTP+srm37Y4ch5e6jZG14AWWwE61IOfZ3MN1W8rI&#10;25zY/Tk46A+8ShadlCXUnCdwLOTsuT79Elmd+Yg2/CynVT3+mE8UHc7nJV9NHTsjLy8XjfnYyRO5&#10;Lhsn8Oiq4Qft5zePIBSf5JI2Rpe7mbDoi8kz0XWdtI3I2ZRUUelrvPabDvpp7DLzJ7b4K6HN3lPZ&#10;LBS+288uuYDd1+tN6IEW7DxBH/jEJD2CzwQ6vXg2sELA0nv4rr9BHpgHLsrvQL1Fjr/kp5eMg6Nn&#10;Ri/jRT98Nffo5mSnmmflnu6sDZqhMdkkD2fCP+oEb/pw9Lk4ff3Sscxvc6XX6enJpw3yHjkeHgkP&#10;kLVtZ3o8rXlW2iXdPHjg05OnaiMxHPBEv/WOVvKZp+BvMmd+VuNZcMWzs2ag/cYdAYwzqVt5Ml3z&#10;uKSnSNmKxlpp8uNXYSddnjJoVXZPMutf4+vQB20sdqa1aVv3qbJgFV0CF2xtPrW77RLppe8DTxsc&#10;VyycjOz1eNnrQzXXjn4Aq9ZHiC4cg7fPEFVbA3deSNiznw+yvyUNT/jsjD6dfgBHGVf8wR9B3uFG&#10;DyDGLCZXnUmrOXfyax9a4xFp4LO84HI8bcDzh7Pxt8bd1OHEXCcLX5GN4/QjHPBg/bIRWLA5WN3g&#10;eVPZmFuwcy8ogy+8Oaw+ZY2pdLRgjLDJZvhP3aXP0l+CZzDMcfX/zmJKTUlkpm8p2Eqwnmv0UmEr&#10;jWSpQoAXgkkvBZN4oQBXpsAJvtvyFsaU7fT0Vf6NkLjOPSGoLk/DA6gaAJ92LiwLnmmwUAIRHKpM&#10;CDH1ukKV4YUhwaY8MLDV+CdzbMMDP/7x6if5zdnwB7P76ENZxPxojhS87rprq8zLyUvIOXrs3NdG&#10;7Y3ILnUtOGirX4L0ztP3FZe29uDStJl8rgJ8J8z9JhxpmEg7xrAZ4wUlBRMNnU5ITCYIZykTnZu2&#10;P/GznxezcWYx+juvtyziiKLwYvxRyE899Ys64vkrf/3Xqx9mgmhiYEGSYWgh3CLS1fmW1e35btWd&#10;d/5ufQ/Z0dhZ/yme0BSC4G0koQyYCBvDTihS9V3xwIJ+7YDHEwL88GO1I/0rDH9s9rF4POA7U0M3&#10;ccLQb66b5dyLH4WCpuOoGHoG0wa0/HUc4ISpS90T0BNMYdLHsBdvQNEGv4Glfv2KT01gCCVc8Bl4&#10;aCVNnu7LfsPcArC6KWsTSsbP+XCeAm9EAbJLB+FNfIm/BM9kFF8Ox3PEOaLdxo7PfPrTq89+9rOr&#10;izNBvzq753ZxcqYsviQrNW5ExzsKzBtYdcQzxo0obNvWDgj1GKTOliniMjIvj2AwrWvkv+4Di1SV&#10;rFadq9JFuzMport2JO5U3gZT5ZuFkc+qd5HVkrfcv5Xybwb/v/V0Yw4aji6mg3o8OlNHnIm3SIg3&#10;TMZaN/dCzq+bNrofL7vWOJ0xOrbXant0pPj//J+/vDqYt/1uuPH61QvPPlNO+9L7KcAxBXemXPFI&#10;nl23+CUpbWgD/to07ZpxwHXycQs0PsFpYa5NmMoNfMk1fsBgyStdmGcyes6QtIIV3FKgsp2d25gs&#10;DTwyy/CGL7vIBOv5F/obSeT0ldg9L8cAfvLn67YySDkRXkw+jiSTDHRuuuUI4Dh/jHF2cpugzc9C&#10;2K7YHPONGhMGG8noCW9PO6LJEVp/+3cP1jjm274WpL2B8MHbb1/dcP31xVvab4y0a1hbGddC0T6N&#10;bb1TUVs0C/b1lkXRHUGq7RmzXfNz1Z/u6Rf38oJp8lK0gme1c21zdi39t+ie27kqo97ixMCqIG7u&#10;EzF9Kq5/6Zv8z0Pr4chZkGr80m9oDEfl+re2O7oC+jETn9RauCefQN/PRgbtUxe8pn555N+RhWZ8&#10;SwLOKLvgKn/1b65F5+T3vDnZqVEgNouNgeSp07ocGUgjVJNy3Vb8xVlZO6LBDY4mqMaO+K5q40Y0&#10;RpVhQ57Om6xowVHAxj0QWxwuytv8Y6yqWjJBuiAOBPBrrMlK/wWZEJXTJyB++shPV3d9+zur/+8r&#10;X8mnSx7LRoKr6rSaGw8dqglWAK1+nsW6u3PKzT3ZDPpU5gg2MCHFy7k6JvypXzy5+snp4BYa2VTp&#10;lBtOC7bz3n1Z8I1z4uI4uRxjh3+L92Or4SXy4Ig7zlX3nAFH9vRbQSF42phF+jgrHImm37wRevxE&#10;vpuWugXfWdSH2m1hl47143hAT3W1k2LRO6lT6HkXJ30cC45LS4O6X11jpweWcjvylr8JMCfWzFX0&#10;9ankOZWJpDxTFk2wib7TN/iJ7Vq8kXye3bsqI9Azr+GhpAtj43fZwHBkdsrVyQLg4uvwDp3V9atb&#10;nct14S/t6LguD/bkH7zFqUeo+dHCe7VwssBrOeg8lXH5w8FvkUIbvOGhLzijOKI4oLwJYhyhJzkg&#10;5bn33ntXf/u3P8lm2l+s/sW/+O9r4n9J3hqx8IIn8OnIJZqzZyYMvcep2W1uWm+1Z+lLZcRpG/wm&#10;L5jTl9K3wlKOE6nKRf8Hcv2b8l1HEaX0H16Da/dT9229MRCc4cgJU/0WOR4YnvE2p5EFqMFr8Og6&#10;mq92ZyPEpNMHgy86oNVsbJ147eLQgI/x6IH77yunDdjTx3AWeq680f6Kfef/lHymTjyNJps29jtf&#10;2y8HEW6f/vRnVl/8w39eDq4QeHXV1VevfhR9973vfbfojZ70xGwURWN9af55Prx1CoyosavQDv+x&#10;negJMuMeXel29G65jcMzakd+v45r5y3fifnbcDAZkN7ySCaTUnEdT45qXEyezmtRszdknLHgwTBO&#10;kKau4tOAsEmR/uP85Few8GtjusXfA77RmnR1ekNP/drZi6zL/Cy6WhsFvKPO0ft0W+uDrrdxbz3L&#10;38Oem/Ypv5bzLHTHrqT/jeVbbc94Q2/b2AJ20TJ1dtvBbQd4vbWYflDeW4J0L90/+Sx6mQ87fSGR&#10;RcdaIEo76J4eJ7aXg3ULp+ARgAVj2gRn+LELyD/6o8XxYzm5JHDQVnk/fQ8fV8H9yYx7bCdh6rFY&#10;YFyHM/rQsfBFKDoSL4EBvl8g5f+M0wUqto0xxglA/Y1hNOhFiN4MgP+M+ezysdm1iU7lCKe7PbMx&#10;kIc/lX1+OAt4+IRd6gQ/C78W1fW5oEw58vNcdaSPpr14A+7o3qeGvVR1V3viSKx/KT9WrqOgd+Sb&#10;tO9E2Owv9s/aj/pOQP/lYOjnwafGOQROwA8C+RK6b9d8UbSNzJAbfcmWxCf41gKQ9FrICs/hSfQ3&#10;/0J/efOn8nQ9oXby62+2lqCMMRd8MoY32K30RP2iE3qRaJlTpPzll19ReFpkeSU+YwsSFhcsXAiz&#10;gcumkqez6cgbmPgD3jYZ10JR4OR/tXvarH54kyu8FTbsRSN4WehNATLe98137Krjx+i2Gf/JWtN0&#10;eMtCWM9JoinSbm3c1FdwpqPwKIGzoKjtFoXYFSPH5GnvyskD+Zu5CRnSl7fklKpfZL5gg5VNEg8/&#10;9FA2T++po/TLlopcCi3DNkyv/XHaFIQrPcJQ8uDzaRUWnjgTPT38I39rjm6/eP9ilEN9i38awD/M&#10;XzrmVOS4x8Ij2VCeT/K86BvPTrjcvbomtgieQcOamwfN0Rd4Ad3/f/butGnP47oT+43nAUBw30CQ&#10;EiUS3CRS1OJFm0cvbCcel1O2FtuaSqxMZd7MTKVSlW+TquRLTOVFZGcqkinZ1m7Z2ilKorhvIkCC&#10;JAgQxJr/75zr3M8NSBQ9I5EaW2jgfq6t+/Tps/Xp0331ZaEtWyP1Yp6OQ3puwQF7S869AVw2vRbp&#10;ZlyW+AP+SnhtUQ94+j48lsjhxER6orD1hf1Hz8KLvp7uccjZmiiNjSdrW8ahCweSB8zhDd3TR153&#10;7fUlg/SKfMBv7D2ZrDErvm+kktXkJwnsvrJDk4GP9/ODg/ul5/Qu55PcG13Sl6A1POGnD73iiqsJ&#10;WsGauA64JneVnf7DuXo8A0/5sjFpownHIBqxCx75sR/GR+iqL1FmTadBbI7aAQFJvalHH2cXq1wW&#10;PCdr2gX3M7FTnT3jxOqfAiHl1CPRM/W9ml0/HC0ywH+Jn2OOE738ZoG+Z2Xj0o6msTtNF2CVgybb&#10;BSZ8pJePZZfLyJn5NeUsjrJTrp1T7KJLjtgKixH2X7e/xvP8qfK/IovkV4J7jyFju1Nm5HPdvjwf&#10;nwS99l4Sny+yxM6WzY+cG4v7bZ9p2YUPu9T9RdNsRY7hHxGxECW7hDTRBgnMbQI0Y0ZYC8vX+gPa&#10;BXBC5WLrpoErCjJRtYqBsuwA1GipiJsH3dh0Ylnx1EQIwjLkGWZrOAHUiGnBgAN3YJvEffyxh1b/&#10;kMHON775jdXTTz5VRLkr3/a66867Vrdly+e77rwzk783h+jZ+jhGW6fRDm4EPv9C6sBjVLsGNCu6&#10;5didSd9nfItqaJH/hAY9G+0WuLrInzWM5RzNJ825Y5/3cXhFSWq/8tRjUrEGDvBLfXvyDC8quB1h&#10;fsvNbyvnwFvLJ/OmrZUHV1xpi5eUjeJ+7etfWX0nE75///W/r5VLr5ywrUtWDUR5syCsAl33hFb3&#10;5g3Ad9/77tXb335LBbngwngJ2GhuiFM02g7tPKPEJchRxk4LjdZtQs7cS17/RvE5NsqB4Tl5cH7h&#10;D8y5N3TaPCongTtp4FGuCTBFn89LA9NN57PyBb3Acm+ezXP3KdlmXc4NgtABCbpOMk+WmhbaKVjJ&#10;8Oic6BpeglvylorIFzprj2CkAaHFDALmVpxdTBcp8PMoMLJGHlsndOBta9nVvbGjgssmVu2A8Km/&#10;+NTqIx/5VzUwJpOXJbBNHk3+nkwwHgwDc/e2TqWj5mAJ1kvkuk7zTIeZ//Jz/uT3kxzmewt1K3/K&#10;UVemAVQ+uBtUTzk2msNWbx+lDe2kN8wq0KUKDaddvp871+/M/TkO7Hpw8c9PUWBsWtOv+cyWcbLY&#10;qhvynR7bDHMU8bppTtY6zxtNX/D9iB77qX5179oVbyHnn73vs6u7737n6mD6efJC9k9m+6x6I5RO&#10;EFl9Z9K0MZKyvl6EteFu2O5p1wyaG4fIa0DBYwev7rvB/unEf+i6071UGXmqrBt13v5YXVzwh9qB&#10;W7gsx81aBqcp5lr78VT/DiVBvtTY7QtfBXpMLgk6Ca49/9zzFRh+KUGf2T7JoNgbwb7hfWn0UZDg&#10;xgzkTAZ7m6Ac+NShPt+63Ez8NYFQ35ZzNPGIhnfefmd9P+ymbPllEo2MmQzzNrLBYoClH8xkROjV&#10;tkJL0/a87V3syvP8b3qgi0oXmsKj5FiGha6VOVdbIeLwQD6/eVZ2TdnlXj1LmaJ5iMfHmoFAblci&#10;O5OvCLzcH9hTl9vaUjxc9KY+w1LvPpCZDu5NYG0BswbZsqo1C86TYTkODgY+6Kv97o0cumaje/FZ&#10;UWt51nT0XN7Bt46UJcmz7ZR13JvBtgl9tuBUFuQYjO/g1sjwYdTjWQ0S0S2gwLz08t5uEJ5nMujr&#10;snmuz0hQ0K4TJj5fiMxphwDOVoIKu85mkJPyL2dl/kxeXrI3A/74jy/mrUxvXv79V766evBHP8yE&#10;7pnVFZm0+9f//R/Ut6PvjL9v0tPk8lbeAL7hwP7V3e945+pP/uSjFWCw2MFiUT6WhaIC4s8kqGNA&#10;V/IbW3ck36Y6GbiXZgIYF9DCQIy8XnVVvpOYflPwwLWJYQsp+YMSHawAedp39XVXxx+/vGTeM/48&#10;+fbml4UPxzOBNjKmL7z08l45jHb8Qjpp1BHLE3oWUYEp2tbYJGOX4rt7ITo+8e/HVqKDyd7twJty&#10;m0EK/W3JQepS5/CH/QdXIEDSftfz00Z5DXarPHzrNxO9PT5wT33gKTP2afNew6Sr/IONlPqM01Jp&#10;3ZRPUt9yUoGawdvzrgOu7Q9N3mC34Jc2omNA2TJa+1ybNLXYoYLlGdCzgYJ8HcDcytaA11T5Bx/8&#10;0eprX/1q7VrwyT//ZL09xxqpp/7laGJnm91KJQbxsEY/Ng9/8KZkPXUb60qF59KugrWcX2gfKrM/&#10;Q5PlxpSpgFPu9Xik6U6umn9LucAu2ckRfGWHhvK55zc8dq/p2rLQPO0JfNWje+eZtrR8grvm7QLD&#10;Pbwf/AV5K3gNUJJ68EDA21vW3/3ed/tB/g7/1T9wA+4NT737SG8XeTZvKhnPdcLZNwGB12nh3ffc&#10;Ex/o7rJpYWb1sweynS979eUvf6nw3RW5oxPwbdloX/l1QF98jGKLHG8Sg+9EDr1t7TMEPl9jgp2d&#10;mPzsuhhM69bOIo7yb9j0wPUd+5Fr8N2bn2vxnNFF13TZ5y+SLeVmoqFt3fA3T1Jn+unUb4JPkNbb&#10;Ti9kG9MXXzxSZb2pQkb0Y5I69d9wneTe7JZAvyV1gn3ypHznKp429kJ+z6QOSvZkjPbVs9g/gXXy&#10;51qqidsFdt244A/7CCdjWZPWjhWcjp0Al33WR5gsBtNzPq6+ZFcmF8u+L/ctrEcLvorJCT6y+htv&#10;tqorhxoc2VL9JxzQZpeAWZJ6+SRogh9iSGwEmSheLoDQX5wz1rPuixXy5yYpfyZ5ta+2NM05fHfn&#10;Mxyto/2GsvzVtthN9lJdY+dfztiMvdSPi60lY7VPfvAtbqoFIMHD5IgJApMO2uVtPcnYjlzwg45k&#10;dx59w7XZAeWa+DRsiDaJp6EpWGhWQelM1LmvbwcbbpJ60VceuBkvFF3yzHFeGtHnos4vlAJvnchm&#10;ZBKVpV+FZeYD4DH6S/xh8Qw0af10d+l/82wz0TVvl6NbxRZzjl5g+dXEzHa/Ley6+vDwim9jV6tJ&#10;qu7nge8iib9h0oaMgIkneGQ3nOZJ+vDIyEzejl6xH83bfA4mkx9k4Oorr643CLXJG78mf/lK4gRg&#10;eqvdgrhL49uTiWo7mvi34HM2ixfUh1b0hs56Ti7F/umb38TX4Vg+Ld9tsTHTrjSg2iBv05n+xPeJ&#10;npRvl3O0SlXlG2++SenNeT4HXMh206AXTKKFsemM1eBgQSD5N+5FF9e2gH02i50tejb5WW8EG19n&#10;vGRyNLVCtdK0OaAaHzKAh/EJtV9Ck0lwa/607ozITJ8y+X5VR3QurCO7EvvPHprsmjdIqx8qeiz+&#10;r/bWeLDp4vvzR7J4Xz+Cf/hZ/ibbGhvMXtXLVanDgiV9rJ2vyrZEVsgUejoSLzZUQjd9g0UE+tzS&#10;icBzXRPDJuqCq8RPJxf0RH3lo9aT/Cm4C2/gFvj6DrKuH5AKdvLhI9stqd+uLI6FW5jXct3yzoa7&#10;r83kYhaDuz4r0BQwZ870vEHxO+ULTsqwK+7ZLVHfRy9PZ4cA+gquexYnsc0jV9q25gkY0S91idHk&#10;UcFuWWt9Ute0Qz52rHeoal57jpba3PLYbeHPz7iGjsAHXDCkaYN71WflHtzhiXZb2/mlPVLRpere&#10;6UN6jNsLV7Vv8tWcXuhY+AQOnMjRJPJ1OdyCPvoUnrnAT7iUDi5tnrazg2CQCbtmeJHyucPPVT+q&#10;zBWZ3/Hiw3X7r19dl+3jTRTPYgTxB6kmcdPXkheJj6INtoP29rEEFvoWL3Os+oMLmnnGZ+G/1Jvc&#10;KSuRkV6ozP/oFxULTvDFIee7i9gh7KZR8WBSKXAqkq8ri5Axlkk7BNxhuPtDnJxUHvAGZm7Vc2X9&#10;SnCCUDu9HTSQF1EZWEw/m6OGyy8pU0HGCEE5bAgWYrUTZvVRnJcQDkM5IGeyet9qo/dkAvPDH/zQ&#10;6q0335yJzFvrVWwGIw2KkT4cWL0yv1Z9xCDMqqqhUQeKo6xeWVhwLJx2yFXtbKEk0KjagiNfwQkB&#10;hh47NGl6VuOWP01DeTG7mbVDqx1F8bbErBKiVJUfbVMIV4+nTe5dEsHjjMLj8SfyxkO2d/bt4wce&#10;uD/bVjyZLRj7VXVbRBHUW265ZXVz3sJ5ZwYvtx48mLcC70ww6/IK2vYb0rbY8w0FW+BwSq387A5b&#10;E9DqVAJk6pykTboD7ZkAg041uYsm2ieVc512OYJ9Ib3kGRlxLhVs7d6gcz9pOR3aw8u58qrbcboa&#10;5pRxBGsTf/cGjnOJnMoDd8/g3LA5G+287+Tr9k173C9jlTK4NamcmgSJyLxE3RiylzOA5KAL0HNM&#10;4HcxXaTAz6MA+SaTLZcdqFvLaQruTSDyzz7xZ6uPffRjCRLdU4Hn+qZm9OSyvOn0auRMYkfpTgXb&#10;MwDhtG3n+mQC8AZqUsl96nPMVetKnS3PWuFkpUh9XHS+y/QtujAOFgeiTEQe3XTTTbWd0JEjWVmV&#10;rXWqmpVVeGzK+bqgjZtp7E33Z/J67rdhvDcLXDx/TQqg5QQ5OR4S/qF520wysMPi1wT0S3iwlrU1&#10;L5unfBSDg8OHn1/9zd/+7erDH/pw3v67vj7fUN/vjcxayDByAZWxwRfKTrUr8rVpb9n76t1bCLsl&#10;2p988vsHt3UZ9/KTilZOcq1/azl0o1O3ablIEfVMWXfn3CQ26XW9WWbO3dc/OfqtcVlAK20L7Hjj&#10;1X+5vS96fSYDc/0NXTmYb6MKrFkpKQhlwG7i9oUXjmT1+LHVNxPgPJHrRx56aPXYY4/Gz7LNzYH6&#10;dpOBmKCRQY6FeOAYDAtKGWwYHNvm2Vbi3nR0XQvPFpqCRa/5cUXP0HzP3tiwXPN12KDi5ahw0SM0&#10;T259pvbVBJGztDF/3Dw/BQ5O8gEldMqfohV6FS2rHOBL+YLdNK38GxDln3vO/chKDVjqvP2KKcIj&#10;sJWUgXHnz43ki/eeQyrCHzhJwUca+M7Z4/V1ssHZ9fB6Xb+FiMtzz+BENgRXqj7AluTZJIMR8LQc&#10;LAGYKWuwiNDkpAO3PbiFrrzkquyy05zvTsDVgK7okToEtAAuX7Vw7sFa0QHNQhc4mpxEAXogmRC2&#10;DZOgkO+H+czB0QRXvpW32r6SLZ6/f//3V88l4GRs8IHffn8t9Hzfe94XWT5YW6AOjUy+HjryXL2h&#10;eyAB+goGZdDLJtSq4QSINOP5TPbabeWll1+q7aUtfqiBXlb6/uSZQ1kI8UrleSETz779uFo9UvI9&#10;wTSDQG8pk224Xp0J4msSQDU4u+b6BFH32fYuwdLYJIEGASTfTrO1ojYYz/CTuy/MwD00rC2uQtMJ&#10;wBat4n+jbdE+WOCbBa0VOCk912fnAV6ElvxM21ujqrzlJ7BfJj7RPfRfp+Jn0x+ISSMryhdfk69w&#10;SAZH9+eXE//rWrC8yuYGfNVX5ZbyGYJXv0+2VK198jWs1gPAxn+fNsNr8inY48qmSdfjnC6wESY1&#10;wuPgWSm4jWwMLibwX4mPAz+7naDZCwmCm3g3VrJN/oEDN9UW9p/73H2rH//4wdVtt92eHaU+UFs+&#10;s3UVwKxJwdA1tqsXL/e4JqPWqlq9E/BpZBY65YKd81wavKaN4BVN6Ig2LUfnUtnOnDfd+p5z/TZZ&#10;6/yVtWGXpjUN3SV3k1c59fa4xmKODZuVvIMjnadDrkuOyFLoVvyOtHkeFa48g9eFx4Ht/rSx+sHg&#10;B6bnDz38UC1QgicdgRsZlpyr3/GNTGRJe4zjepetHTlVddD/laYKSGdRlje9yJEEz3syIXwgk3zP&#10;J7D6g+yIVnQOj7zNJ6/U8ZOmZ924+OdnUgCP2cwL+U2//iEL699973tW139kf5Uly/wnAdp64yj2&#10;3Tifnu1LPzBy23GBTFbGbrjXurNTvXt+Y/89IfszwSq/Hx6CMf66GE2wLXm1yM9CFt+ZtfMLewge&#10;m2cBkjeE9DkWAutrK1AbmG2/IucFn7z7jEBS8KFz2mWyp7bpzLhRIFUbO0bk2AF4MjftcE6n9evz&#10;1in8y/YV6FYmtGazBToTDKlFVuOToit46+1Cgz+8tMuzsq9pO18MH9gRbVN3TWTl3IQ8P0Dfdy55&#10;LGjk27Dh8JPXb5J2lW0LzOlH4JxcDTfllBX0RZviC5uRf66vSl+vHFwkPBQUh5eYpjfY8AnukrbO&#10;ubHGxMc8c38mEByDQPnjE0eaiYuSG7y1sDKpfX1le3tU/NJW/Z5JvZ/85Nnyd8iz7SavyOTK5fAO&#10;reG6le8Cm9QRwCY/yrPH6HL8WOi5tBXdh0bj04Dh+Zm8Br+VBXHyOBadTzcNC8lf4I86Lkxs9vgO&#10;Fz57o6+1d1K1MyOWrHZc+1unE68umsCxNauyhzpF29btHhfwD8mRVDKbkhYA4LUJztn6tSYW0Toy&#10;gc8lK5FJ90OIkkvlS+cWGZcH7cgJ3hav8mwWSpAxtgBMcqu8SV1+Eh9BP/Lgj35U+kMnbBfubU6L&#10;Sugo3KTRiYE/+sBeoIP2sCl8wa09Fny4l8/n5YWYScoOHG0af4MN6thVTx5rCzwldAMzFImN6Mk3&#10;+sVWopFkkoxMmxOYySjtVV/+l39uG2x8cF9evxC1dMDiH89se22Bjf7WolLnJ09mTE3XYx9q0jk2&#10;bfyXAKv6LYaoFxdGZELX1qOWaflrGJU2Ff2KYqiWf1OmIP1q/rSt6nG4NyEvz9bZV12T3ZLqW8pX&#10;r26K79yLQLI1dtqPz6fDE/aky/abmeyzNrHbJkLZnZfCW764caQ+Zd8liVvs8W3yfPIyMsOOWPxr&#10;+/lZsFx802+VjGR78yxiIQ/V94QPZIKtnoVZ7kslK/Sm7Ebqi+yCdcUlV5SdLb0KLzZ1cfoF5fkH&#10;tlvekzLqbhltnS/9ST01aRv4eFr9XnDRbnAyUVfl8T7YMNq1OGhk3pgQrt1vhFYpCz9917naHaB3&#10;cSjZTfs9gytb7V7dh1vo6BmZ1P/gSS7rnhP5CFaX0bJ+hods+owp4KLfsjWxc3EEegv2vF3snK6B&#10;hSbq0Z6OB6CDMVp0fuk3ZgK8a+16N+NF4ExfzV9RpwSmVDinzeBruyNfeBKbxfbAS5JfHACc2oEr&#10;9CjbENieSfwjvgUf6rnEEkz+siHiXWJbFhKow3wk/toWHrzia9q1N5+DQrfZhaUWi+U5GYCH9k1d&#10;fARtqT4hKLqvLvkGV3bE97K1IGJTdowtG3vGnyArdj4RQ9jNAE4CSNvXBIjCvV6ClMr9EFXH2tc/&#10;u+TkvfBYDUvdw6w6BhkCJalnnCTX6C9gUgP8tPRc9k/vlVRWMsUIh+CMBcf6tlsP5vXr3nfbB9zd&#10;I5yvpgN5JY6q1SYU8uqrss1p4J7Mt8ckqysRjoHZyqTvWQKCRpiQH+ogohPtDuXWtFN+0tCzj1jT&#10;NHZNKTaTe2hTQJd8fd25PJ88cjGWcJFORdHRy7U22jKYgwgcAX388cdXP/zhD1bfu//+2gb7yazu&#10;OpE3fjn6Vqhy+m1t55tVv/G+963e9a57Vzff/NbgGCWIQL6YoK/zffnGlcl5HXRqCj5pT2gjRRJa&#10;4YMHAz6rCNGmngcXijfX5YCsZYYj0QHHdmRPJxims+6yY1yHBg1vjNHIX197JqGdcuAOrRlUdCFP&#10;YE2+OW7KpnuT52edo/PUQVbQx/VMCjOoZLloVXzq+sDSrFeO5zsDBCiJ/MKpDGQZ+obju5ZciuMZ&#10;8HDmweNcTXuq8MU/FynwMyjAcbXdksRWTkfgLbu77rxz9b//b//r6o7bb+ttniNb23GaTscmebv8&#10;1Z+8mm8/7c8kUXR9bzsGJbR5bptMW3GS4epMcw98NrediJbp0tmYp12ZraL2pW45cV6JvQqM2oI0&#10;J87zNw5BOwLy1EAgOqAzvT52/IknnqpAlc43Klf12g5+xwYD3nbUIG/0t/W6+5N1/YXExT+vRQH8&#10;a/pN39aM0x9YjGLCwxG9y/oXb2eANH3Za0H/5d+v1eNQiSzqWi/LCr0vf/mrq89//vOrf/s/f2r1&#10;8ksn4lQJwtmqSj/eg8zXxGRpD9mRHEee1tc5KR1IP+ZYeXXJETW2uuWuy6/LlKD3oDUZ3F6X5fRu&#10;1jdl6qi3WPK7boXZoT3c5rlzBhQnpQAAQABJREFUfV3hFlwuxAMKdHV0pcqlbo52DZCC+6l8dzUQ&#10;yxE14bG15Zt0CfJlMYYJ3ffn0xm2sbGAzJanJni93dsrp7dWb7/l1nI4LSrjX1wTp5iTyhHlGGur&#10;gCPdhq+BB3wNFnenbz2e3S4qBVf3y98LPvpzMsiZRb01T/An3xG1zU8QzX3GB33yq2OD84y8lpDk&#10;2D5J+LV+3H7DwGUXg+o8LWfeIOv1EvpWwCHyWLBip0LW4gU75y1XODgUfmQSUJNwyuT0/O2ZL6hz&#10;2pT2DN+r+HK/Ampg5gdfeUq+Uqfz8rPVUfRQMucb7eKPoPPm88oDDhuw+IYdIA38POQL+vbVjuyH&#10;rpl51BrwyseBU3D0vV5txNsqLBebHU7AnR8Id8mgyXjFgOna6/dXEOmFTMJ+8+v/sPq7v/vbbGn6&#10;j7XNnD7iIx/5SHzY31j9Zr4hTW75aQbHJnG9WQ6HPQkG+X6rwbztBk9kcHYquwMI4FyVgau+k59l&#10;AteW5BWwCiqCD0fyRowFEMdeFvyxsOGFbBX9k9XTTz+5ejpvDx9OkMcb8nTi+CvHsjXwkRqcagfd&#10;qm+P5/yy1G9S2Nu+cPFdWfVa/GB1se+nufbjF6ITuglG1Sr62C9Hk8by0KmSudQhn3aeTd9bQfh8&#10;H1fIFx/k2Z3AyIn4BkQFf/Gdf0AUtrJ62Ari+aQLvMFby1POXW/KhXN6tCk/9Fkq+GFwHZNHnadP&#10;5Tr/0CPIdD44kIUkcuDRLARQdgIJzrv+HuS73kyeSUMvsljjQwCTqvyiA/Rvsy3yonXJKvpGTuS3&#10;8NVgX0CPzfJJnOeff2F1331/vfrud79T+T+YBcZ33XVXvYEgEKVc1bXQiz1G/wqKRH8uyxvkZFyw&#10;Rb297enSZ4QO3d7WW88RzhHMNK50sM6XNk19F94r/Uqeaafi8tAldK42a7c6NmA5rwBMDNSapjGE&#10;FRgJ/qUTydM2ooNlU7f8U8a9wcGRHjuSQ6yafOoLYnVAJ/adfHvDgx04Ezqpy/UjDz8c2vU3eMGf&#10;ehXWjqmvgL1Bf/RHQadw0ieVzETGxs9+g6r9J4O1CGveOrUQi81Ge376/v37V3/4h38UWm1nMfj9&#10;1Qb6ihdoiYZofTG9DgVKXhdZj/rUZf6gI1vx+BOPVeDQYi0BRFvpor9JjE29a4vVejk6UnEcNiM6&#10;2jLetnFsIszwiOyZKHEOZutVj/fwlDyOrsPB22gWB9m2VbCU3bFYwLhQWXBeyKQFnZuJQ7br0r3e&#10;7uy3atUNp+rvI/MjL+oSX9naPr26JvDYMEmQcwLFiCQgikbV35M5u/3t4eO1naNLgvH9plPbQnaz&#10;6kx+dklfM7ZEHe6hrbL8WG3TX5ssQlP2BB4WL7Md8kvwMM7UNvXD04+PW0HZBMKV96zHuOlfl0mA&#10;7ouXrRvTVkFeE+t43/G47oflU17Mq445L78stJgJZn1BTULFvukTxHjYmImjwUHschJfRkxIPA5M&#10;AeMaLwemZOKuaFR+Wvcjo9/q2rePj5W41aLn6lKvrcBfzE4oxxMf1RZ0FyN8e/wgO5qAga8mtpzP&#10;pBpYFj354ZMJnfFLtjNed8/b5mSQ74c3FVTPpOfu+O279uz0GduB+4smuFXaAMVL1Qt3vOAXreF1&#10;yocnlcK3/5q0jqsu/BxdA4vcF+3D+7IXob1FumwBOs93MOUhG5Vy3zNjALJV5+E9GfF+9rlF3sHD&#10;U+X4jqWL0aWaqKwJ2X5b3A6G4jA1qRD/09GEKNvyk/jBZIddsTuUyaCZgB0dYGfgEHZQwqX/XOpk&#10;h9Kmc+fEVVt25aUr3U6Tn0u7cvBMW8k/uYezeyax2JGqJ9Wom97JW1UvtLEoseiZ9rKV9BzOZUuj&#10;FxaGdPt7Akjek5Fl9hGcsjmh2egw2db3GttazMlnmclifiS7fPjwoVpMSI/om4Uz8xY+2oBpZyR6&#10;JeGFeht3/IvNz/1tdjHHoBhC5PffUEJvtCRLQb2S87EZ2oLGfsZeriU2hw1tmx0/Nf/Q5rlMotuJ&#10;wI5Me5L/sox5yJj5Gm1XxnjMePHF5NMX7Un8kqyAzcbhvzHqtVkoTKdKNlKW3BiHmROBrD5A8nzG&#10;NdpSdjYyIsFLwgOyVhOnkYmwd62jnheMICg/PLwta0wq0cWJ++D50MSzohX6nCe3QTY4kQc044eT&#10;J3qi3WiuT+BraMfQFA20Xz605F+Y3ERr/KA7cNFfkl/0kF+bxx7AaXRJObD98OlcdqcAW3/SfVd8&#10;yOShH8oUHjmSbUkfnZvdhwUX7clys9Uu44PYKC9hatvQQHl4ONaC7eQLZwp22YjUvWkXi2bqWBLd&#10;nPxu6Z/IAtzFAqsNwQ8Pa4wT3Kc96Ou+tgCJj/owsfIjiUMY73kIBrqyIVdkgfXuwNV29CZD4En4&#10;7Nyk9dnQWp62d+Grfnx5Lq/2q7TolWs4yO++I1r4B6af+2Mb0ZRuuV/n4h2p91zG35kADiNAS0KI&#10;KrjTV6SQgdTyPI1uAepKKU4xAgL1606lgC8wwSumF9IDpzukua/uqUN+CYF10ODK51qSD/yqQyNK&#10;cLdqxn0mx+BYNSmf55jhu10cTQa7mB6AFOTUyVfSmRB0bw3H6Oe+CWHCt+fMTHoEh9DBP2wvZCCU&#10;n0AmnAxMB69dwTmoFS3RTxsmbbbZfWUI0uZ9511kp1yoUXnxq9qubO5xULVbKoc69LMqnWFk+BjC&#10;H/7oR6uvf/3r2er523lL57HVSwnYqoORs1LBaj4TvbaJetc978obv7fWai0BonIeY1A4FQTSfueE&#10;0AqZlxP8spILrTjJYJYRST70lDh37qO95NzgpWiSNswKh6GR59J2XvM38O/7I19NA89bThvm0NFx&#10;Ew5Y6EWO8MizxmUcjQ4GgSdN+eGjaxO6U2YGKpt14y+joh40msHIuWxZIE1gW5uVH5iDjzzoyfhU&#10;x7S0fzqDWsET+UDPMvbhmWRbFUo/9KqbF/9cpMAFFKCXEtkzyLcNmfMP5Y3If/PJT67e//73R9ev&#10;LJvHWdLBkSk21Ft5yugXcrNtweLglN3KfU6XTosOEF22iA0oexW9oxMpnGeR1Vz74ONazxa9rD4i&#10;fYlOSt4oQtUZjSkHydu+p8+8Wh3YbbfdvvrHb3yrbKA6Jbp0flrqC0L0MwDP0y154Vp1OVxMr0sB&#10;9Gpbw3lsO4yPtnhybHqyb21Hx2aWf/G60H+RDC1PIJR9zZEd7dT4HMnCpfs+d1991/r667IALDJ7&#10;7FiCGpHb7awoJnKbadOmcl4307RLm5Wr4yJ+dIL9l+rtzTx3T0rv03nrmYJTVuF2yMEqBzF6Uee5&#10;ZvMryb8Bo57nQa+WVweZ32mI08LNk1y0Cnd/OfnQa198heGnPic9b34FrcqxH4NL3Q8s1/DiCxzJ&#10;oNVkiDcW733XveUQc4atdLYljjco2Bx+B3+LE8qeDB3rDYsMQFwbxJn09VavwYeFK4JHdjipQVrR&#10;MrKW8oVlyhhEVcpxHN5tvEkavKu9ubVDHbQsAsWutN8mf+EEv9DFhK/r9h9a3gvOBly1jEM+zwaO&#10;o1S2cMGxnPSFt1VX6qkEMQxKKhyT37Fb4SRnaTtZmjbNM4OUyru0Gdzyod3M+blFHh2nbJ4UrECs&#10;wWNfp43Brdq7UZc3wpQzoCOb6p1gofszKdn+StNwJn/hwQcdGqqHH6SV7f8EXkROa7etdK/GNwx3&#10;3agVxXk7RDDriiuuKj/Itpg//vFDq8MZvP/NX9+3+v73vleBlLvzqZJ/86d/XpO+vk3HfxSMNUhz&#10;JEO785bVFfnBSTuOZUK4Bkd2XAm+lySgBZ+XYjOeeeopKNcAVD+479L41L5BH7/4umttY5e3Ga68&#10;pvo+gztbJZow9hOEoDtPBUYFLWInBXuOxB9/yYCxAhgvJUB2bHX0xWwn/NQzJQN8bPgUD1P3Ddla&#10;XRCCH+loIG6y17XJ4lpMkQnK+g5RdKUXvvZAj54cOHCg4NmqTnDbWKgHp7b7Mx7Kd9QyIKwgQvW/&#10;ghY9SYSnFQgJHiM7zbeWFTteshjzLKeVWrZbf2ZcUDK09BsygbMriwLIQ/X/kdWqN/Z2BvDsuOcz&#10;oC05igSW70FHSl7aHqlTHZLzOQqwVMA/dC3bs+STh46Xf7LkJ9wWqhE9eekuGjgXaDfmYa/YOvL0&#10;o4yr7ov8Pfa4b0vfsPqDP/jXtYvKCy88XwFwQT8BPYiSX+1hN1VnrAZfgb1a2JBj4RQeOHZfsgQf&#10;ggOZdB+t/Ep+A8NkQNGpbNYOLYcnRbPU89O0aTq5D5/pWybflBf04EPVhE7qrefVTSjX+DSubZ+G&#10;7s2zxnnuOXZ97Zdph3ENHDfT2PcK1KojbWN7yL5gK7/PuMwiCwsO6K1xplQ+AHpp1JuYtAutJG1q&#10;W/0mIvAaVfl++g2xAWQZ7eidiUj08Vmo92ahN/qj6Y9+9IPqd8f+zNj9NUBfvL1BAXSlh+jaotf9&#10;+bksLPIW3BOPP1bbguoXjJHYYL4NzSMrfvjRMa8dPdmJHyQOh0/5kbWyT7FLykkWwLbO9Vhn7KZ7&#10;+OmnTvktZNFHmZwJtmX79S31PH7CmV0+beD7lvk+YsqcOdPfO2cHTPZUYDI4sF3arBPo8/brxHS2&#10;48vBXfmZ5KPvEnkTc/N98An4j74KQKeCoiO9ZxvLRi56Lx/4+mN6pn+BFz8FbtrrOd9eHWBoM/kX&#10;zNafsS/KCS7bAhk9vZm1tdULrUzUyodP+u5kWJ3Zbjpjrvw+YeRoFzzt4auqJ7fqKC4IFz6Bevki&#10;5QsWBfQvPcml//GWIrmoIHz6BzQw4eufpLw3LcE3waDPr/4zuNBlAed6gyi8gBNdLl8NnoVTZDN0&#10;uCQLwKTKo97YTHhM/mpb8puc8mbd4bzNpEFsiEnfAwduqIVqw0c8wONZWOU+HMnp9G/ig+g9O7bg&#10;iz5VHnhrt0/ypGD4vox1gmPZ/NAPrj8/vY6df43H7cmmnsj/m51iKpa0PpkbP31c0DN2kPTDo+eu&#10;6WnpU/qek+kTq5+MrNNncoOXEjriDbrSIUfkxvu2WS07pTfL4gPl+N/8HvbDAhNJnSY2pbJnkVf2&#10;J4peCwKOh6e27D2c31uySE7e3lEguwkseqdOsgt37aEb5GR8JAtBdmtP8C6ZSfvJzKvkIT9wJDDk&#10;8QNTmmvnFkSCbSGIxN5Nkh99+Blkl50ZepBttkmyYGHeAAR7bGnZoegl+vSbxpkATD2NRuxU7BGf&#10;m51S16WXnq4FNtXe1OmenbTsJlOfmsnnlkwEmzxno9mnoxmf6IfZULSaiZ7ZLciYugywv0WapgW8&#10;4RF0f6UJT427pLIN7EPGc+hkEl87J+EB+krFwzRI/0He8PCFjJvEEQ7l+6p4tXt3Xu47eDCLZHuR&#10;G9+aXy7fy3nhTR0W/w686kciN8bM58Tq08898sgjNYYdG1bxisAw6YjW/PaRJ9d4Rq/22bI3slf+&#10;VHigr9AvTpIPA9g6MjdyV+3LI+XSExZ/ii6LTWwa7TBN29GQzOA1WZXohHHS+Bx1c/mj7vmNEIBY&#10;Y8vgiZaRkuKH2MyMPwaGfogv4nOTxjpTZy3OSb+3WefYl2pI6sVD8Kt/Cw1NJIM/E918+B4Dtb3Z&#10;7DPkOZ3dJPDNOVrpH8EK4IKtXTv1b6/tGzpL9Tx5vLRU5wu9wGI/8rfaLa+656gO/RF+J1OloqFv&#10;5uZlgrOBgw57z/b8i2eS9vMR6o3+vCxBNi63C0JedLAN+eAhr/rxt2Qg12DgK9ppL30Qj0oLS57M&#10;R0pjn4quoZ9y+F80T+6yC4veaFNJ24Kf8uUjlHzGhwid+BDsCRtar4dCSipyAJDCg2Q9+Dl/VN6N&#10;6uCncptlEXbBre4P4YaJhHjKeOa+pAzYGtTPGwnnna8Ny9lsE1LMi7AxzJOfAwKvQ4deKGJSJE6i&#10;xKB6JgAQtocxnMHM5EfYrMbfnSBPTsPcdt6igS0swa9osyhPWJiONCuLoszacTZvJMNP5yowJjE6&#10;knJ+m0neamO1G92b9jt5WkCUGx55ppzrMzlywHYvji+jQtkI5RP51rFt6z77mc/UBPCjjzxWDua+&#10;fZeVYHLqbH/9jjvuWN128LbVHXfcXm/X2eb5sggwVE+lY2NAd6cjPJvVmSbPXz4ahyK84aBembw6&#10;P/hINehIUImz2gNxu/TEgS76GSAtbazcaBEDD/YiQ24PnfBSG62YSrGce7ojWzPgkX/osbOir2mt&#10;Po6+1HJFvhqHnTI7jkNlvODPtK1vN92du6/u48fJUvPdtQ7LkeHiTGjD1GVSAI82FbYGPMk/8JO5&#10;8qNow+Gg7chFrcQJbRiKi+kiBV6PAjpTiY2kZ2Tqukzs3nnXXav3vve9q8cefWR1/bVXd3A5ndHV&#10;GbiTPTLLebbaMoXcKdllz6i7jstAWYdngnZrq/PpRC2WMRCJAlQeuqfzKpsIFOcnzwVba6IstyR2&#10;1MzOLjpTWPQWIQEZe5zvGaSu9+atrv/n039Zeky36dLPTq1T2juTOfJNgDBnRYufXfbi3aEAeuE9&#10;nrfNmyd9bPlq+ejn3e+NzTs/9y//Sl9bsrngR1bVDd9Y4VqVx5m///77V//5P/+/q7/4n/7HQoIT&#10;SobJx89LMwEsn75DAl+aPtmzzfYCOfmnfOPU5apwk6xUIYJftypYs8i9G2AMbMdOm75Z9xVp6Hnp&#10;wjIDZzPTtGEceNeTr4IE1U/yb9LmwPe8gmYJAqx9muTxZqR+rgb2cSw5vNdff936rSMw9eECjuqy&#10;rZw0db1sMdqhQ6vHM7CrCbr0bYIXthLjG+CdySsrx+HBLzAwN6gWDDkR/4N/YQB31iKThRibJHFu&#10;XqcAOMe/4mHTFy711DG/vswxMLcqX5cZmk3eakOVVGyBsdS/AFye5qDfj58wMtOyl/vgs3d5DsS5&#10;1FmJ/cyzunYslGODnSxJnTMB7Rb8/AaXuTc+iOsqE69XAIHtrIHoUi4QGntwg0fBK9zalx7YF+oB&#10;mNu7NoJ3Kds4NE3QfdqdxsIi7dDm/Axiw7+ZCIRjWf/gBDcTwwZCFm3kVnZ/eHL1jW/84+pv/+5v&#10;Vw9k4vfAVdet7rnjHasP/MW/Xf3Wb//26qbsXsMPPJJJON/pvSZ93a7Q3RsAp9NmslsD6gqyJrBg&#10;gB88Tp/MgDrPtvIGiq3EfEvYNklFr9gJfVeoW+3wzVyE0qc+/3wmoUJHcLXx8ssuycTwlSWz+sIT&#10;775XkzLmeLWCweS/JqQTGD6WXQiefuontfJ/vjn8fBb2CQB5a9iA8OnHn1ydCv78SbgIAlyaoCr/&#10;nU7c/La3VxvohYUS3iyufhnN4os+kv6drXNu4viyjBeMhSqYkH755rdmC7bAIVf11j27CNbCTjyf&#10;VPJQPuwyiM4zW6tJ9QxPcw+e/uWkzt0zPmrfoccBxgjwnLIjH+6l+gXeBXUHTslrCpVPESTBzp/i&#10;TZ3n2Xn1RxbVxaa4b+w3Y4Lyqxd9U5YODh4BmEF/2hm86QndNcnuLUoTaQ888MDqG//4jdWPH3p4&#10;9dGPfnz1O7/zOzXWeerppzJJvK/e4PZGuLFU4Rf4M9Zt/TFu3a4AahFhwbvGQqlv2jJHeZTzQ9uS&#10;WTKXvJym7WyvPoECeasdkUd4p+pKYyuqfmqY8a/Apudbefsqf1Ku/Sn31A0OOZdc99jFBCu6ZnwV&#10;uZRXQl+pcCz2N//dU9ZPnn6uFZ7HFuUfvtrqECxtkzpv2pp/6jHmVBacWliSfmczyW88derUIp+b&#10;D9+Ec7IFP7qITuN7vwlVv2YVdhZgx7zxWfQPfvhZ33WDa2Tw3nvvLb14NTEQAVZ6qn+9mP4JFCiR&#10;z5/IJLFtFSDXLfNk0q5rFovccuvB1an4QBa6kROJLZGm/xgdwSO6wUb4SXTRr3WwlW70aeIOlTF/&#10;wPGTlFdOMNZOcEfydqfPnRm78aUmn1jNya2T1T9ckx1bLGBRFm7GgeN7VEA3eOuf+GYSPOStILjz&#10;tM89OqDvGrwdJQFPcNgASZ9Mb5R3XvRc+hO0MpnibVV02ZwEo3PGd/S+nmWcifhsvEkZPqT7e/fo&#10;6ztGCAc2xvWcszETYNU3wgGdtcNW0KaC2pbic09+s73wnQB3wai+Nr5p6oU3XGvyN0e0wAP+8rkE&#10;krcu7QlTE7pe5JDwRJwSDhK7h47Sws66roUCaQP/uGUAzXvBkt1vxD8lfb5+AW3ZfzyExyyksYtJ&#10;y5q+8VTFPF+s7WlPFm9Ncl2W3Uh8sgJ8n79Ac3WSHd9y1c6SZ7YbkjEd/KWqM8/w4WgmesiX53gF&#10;J75X3dPngBE++leTJoEP5shLNeZfwJ+ITiWyIuFsWrqW97qZR00JPmf7VPiGf2hH1/k0RT+Tk5En&#10;OibpI3f0o1/yQc+hY9HW4oWlfnDOlq1Z5CfX0sSv6TQ+k3kTkspLJrz4YDOmMcYjGxb++iRKBCRx&#10;petW111vIWb8y/hReD35x670AoLIQ3hN51qW41uQ19RtAQWZUZdPL9LraQu8+LKuy7fKEYyClfrz&#10;v2T23NKXVd3B//QyoUtHLCadiR/+H1s3OBiXRFPqHp1BM770jFdwCR3wBg/EwuUj9yYS+Zwl52mH&#10;uj1HQ3aHXqGBxdPq15brM9lGt4yTLRy0s5Dxhck4E5rusxX0VF8NHvvDTvmZtLB7X/EoOP23kNhZ&#10;i7TPhj4lv5EvMtrzMY6X1xzGLBRh5PAbvfimxite2Dt0+FCN/Q5lRyXJxOT12cFkn4U/C3+1Wx3e&#10;CBYrBMub5+x07fgaG4tmdntia7yZiT8Suh6PLSSjx2Ojzxw1pms7V/hEfvnGPmsZsSi6G7PawclY&#10;sXWyFw3tiY7OhHAvSmLbdmJN4LUMZwem1FXXS7tL9tKGkWGywhbQe30D2ZJOp+5aBJFycF+d7H5J&#10;ebrTOtH9k3vzq3FDeFLKETjw2pvn+rjKE/2RjHVOx3es/njBZ82X0M85+s5uFAMfrtWfLLrMbyj/&#10;IXqlTZcEVhRgjY/2nYlOgKMflXpyu+f+qv0L/iXjeU7/tjPPhIfqgotd3yYN7dZtTH6xpbNwyo88&#10;TFvHZ0EHcMgcOUK/aqP6UnZ7S6w7i01y3yK8mqzO8Whkxg549BF/bHNvi3sLXiwuI7tskzZt7qZV&#10;uIaE6lfP1KUvYPPRTRlvo/NByJPxPvtT+QsPc4/tD9IXSR9dCy4CWxvQCk+UIS94UbYs1+xOXtju&#10;VEBzij8K+M/JmEGr50NYqxqlUrgQHsKb+TxbCwSATOdUlCsErcF3nvXArxWi4TfCiDVCXLgtAOQp&#10;pkUhNC4aUfAZYat8NuuV15sAhIvwUDb3KmAZpdFpnso+/D6UbWtoiqQdRbQsb7fiSUis8Aph1ZtW&#10;FzFrhVuM7ZkaQDcD1S3vOD+YVW8e5D4nVdJu9Oh2N5NSKLWEQAmudJ6hf5zSGEwTIpHaetZ/5E7e&#10;3M68SDSmDabOw5acD/zggdUXv/jF1be++c1yvrx1gKEM5rW1Guua1Tve8Y5629d3EX0LyFYeVulh&#10;F6Xfk0lwdeqIGBRbKHAmYxpKgfAGHcFFFz8Kov1oaGtpTi0D2C3X9h3D5rzlonlPMMGUPGt5zLPw&#10;tcs3jccIYMWuOATqU44sKiPN4AMcuFCIwpFyVL1N91Ea8l48Xp6BMfkYIGmNT+qacu7pMCS8Rh+B&#10;a+eUbWe1pjLhcfhbk1zJX/UF90kFP/Da0cvzNFBntjcdnC3xWvay53xorJ4r8y2FK/JWuy2cLqaL&#10;FHgtCtDJ6YAdJRO2tqd88MEHV5dGz1/ac7zsiMUfgshkkZ7tigyejU3kvEt0ghx6Tn5rcBzZ1Am5&#10;5zldKxsX0e6BZWyCAUbymxhOxlpRZWeGLatGK0XDFyPBOYsWpF4wmaDYmPpwYQY3cZLvuuuuemPZ&#10;1vcGB3k4RRdYOVygx4UX3Jb78NO39XXbjJ3CF882KYCHZV/D404Y1bQceuIT/k9a2+SUcf5GJixN&#10;N7yT4JKrwic4nU4HefDWW1ZPPvH46rN//dnVn/3pn+at13akrYwjRxemaZf72j5tSKs7qzo3ZP78&#10;8vQgPoBfdIH4kuhN+sx5wwu2aYR7pSMLsMnjGXzW19W6yXR+zZtXU2azLWD4wb360VS9LyuUl1at&#10;i3ddbMDp6t/0gfo0fZJv0ZAJ9ziQJrb0sfLySipAEfvS9XYA8Jo4xAZIVh2+lG/NmQTz3D067PxY&#10;Bre2DHsyW+gezWBX0Mzgz7dzBMQuvzyTVsnf31DNVoVZvLY3uN9401tDv/gcgYFPa17lmjvV9gqJ&#10;u5VBP2laHHz3CIAuE6F5os+VagFhmDcDg6JJFy5+gVd5517KDNRUVjDqz/K84TXdlW0ZCT8WXvBf&#10;Cmbyg1v+JXrmvPSv/Ju2iZvgd8UPTgMIZPwheAsGjG1zu33DkWMDBHJpW2BpdsNpnFrWahCxVDKD&#10;BuXl0Z90MJHf34NPR61vuWl04MTGStX25TxUW9MJ2vW9mjSh9YVTF7ySt+Uzg5QMqsD1jekvfOEL&#10;+Z7357PV8rOrm7Pw4Pd/9/dXf5Df7bceXF2bNzBPxr//yTNP1QBtb4IMtk+uxXnBAR/VDVc08pbC&#10;2dP5jEb8d8EHcqVO/vwxiw6Dh3rr23TeruK/Rb7Kzywo1bTIZm87VnkDV4DHYPCloy/WIE4uPjC5&#10;VPfefD5l32X7alyCZr/9Wx9Ivt5Ony4IlNqxwJsAcLQI85lMJD766KO1tTT9wbOj4Affhx9+KHgJ&#10;8PoJJJnovbzeNDBJbCCv/+XDC7Z5i/qy6BJ9ZpkOPftM8VTfWr/QjU1w3osv8tZxaKevx3t6Tz58&#10;XoYMkzuJHPfuHouMji4KNqJr5NC3m9FpLz8AzotvYqCLruxJv7nSb1CSPbaiZXdHD+Ctbm2uAERg&#10;ygO2VHqU+i0ws1IfTO2Rhw2yFZ+82kUupOJ98Nh8w45MGlPinV2SyKLP5nw735o2qWPxyqc+9alM&#10;lGSMmXEAfCyYNQ7zJvZbsk3+6I/AZQXeE7yTyjcKXLLoTQb2ToIHncUz+HnzWHvhQjfgoh10XMCk&#10;bHJ4SSf9osEF0zhDHrDWKTDK7gQG2bNT1bnlLezy29xb5J7xZD/5V7M4o2hU+Nm6OSyMnT+XBdhS&#10;yXfgtR3pa+eClRfyRrvQShltKxvFN1W3toUmBafGTD0Rw3ctuYvceFaTKoEh1RgtNAfXM0mdJZ+B&#10;/0YmcqROx+Zdb1FPF2ei5I2s//VgewsBfY/F37flM1p5a+tUrtH/2EkTkleu3pPFoN6cEXQ+dOgn&#10;Jaszdni9On6dn9NLdj3sjygvRyK4nF+SxUTs9bPZrUJfIQbFFs1Wn63XrS+lv4v8Dk1bfzv2Q77Y&#10;ELpQdiD6LU28aeSf3gte15tOwU0ZcQqLAA49e6jeutLf1QRv9InNk/C73lyNXtk68unYLJ9TEJNQ&#10;Nxmv32J/nNMzbTAZReb5FvBrO9tvDsoHX3oyR23dt5TPoZ6JO+kT5AHjXE1s9U5wFiPXhEqewQV8&#10;8SqwtXdw2c6iHbZlYKK9CbFde8OUwNTXTPKWL9pU29IOuiEYLrWN7bdzg1zjF7iNf7dbPttkg6Nv&#10;1d9qV/m5FnGFhuii3fgIF328c3TKJtNl0/TFYKjfGJy/qz2CwGwe/pwWm4xdbLzwlxxEHuIvkCf1&#10;19bcqa8mREJHCZyhjTgSf11cChwJHvo1OJpgeq7eQky8MOX457ffccfSdn5f+HMmgfDwGa7qrfal&#10;3yAj8NXfwdkkD3+JrVGXvCZ90Ae9vZzy4gv57vSCh50X0bbSYrL1ZT8/vd7zn1/6V/U0HNmpOu2e&#10;hE+T3OWDnt99d/ylJpfCX0c7AaIh3UffmvAP/Wci0XXZA3K+yI86yKD68FSiw+CNrIxfRM6qv078&#10;+nR8Szwhaz4VOPwl7xb4+vyPN+GkG7NzzVvfenP15xYxlFwEx5koG15rMtkRD6od4lJWHWSk6o28&#10;+Hbq7nP9Vn/H8i1Q6sUr4HTe9puQkx1Sj/L0u1LRucejaEMXPeOb15gmcfaKzab8xLP4pPNJFXno&#10;SOtyx5745uWvLrFxEzT9JnDGwsHLEIu+n47sg6UPdi1V+9Pught5QPsrszAIPpJ+Al0lMV4LWo0J&#10;+MP6DnDsoPBs/Hc8OpkFrOhYArOM7arwpqzlxo6E9dNf3l+QSe2k5Rzd8bduZyIztm5vxtx74vPy&#10;e70B3PLV9gTdXO8q3y82Ke30GZ0nnng8Wz8/X7bFYhSTa9vb6SsCv97uTj42iRx7xt7oy/R7LD56&#10;G8Pwy42FekxgUWjkJbSnQ97EtiBAHzHyeTK0LZ1IHIntrEn8yI0JbUkfxJ4eD1+0khwDuhtumaT0&#10;trNdo9hkbR8Z4m+rQz5tNmlMfozX2H/4GX/Rb/nGNignDRyyTrdmMVXZ/si+vt8iH7TRbmkWKhmP&#10;u6fdbDZYaE4W0UY/jH6S2K+6/diPtvHdj4IjX80X0bfYHQk+dGz6WvXWYqnA7rr4Cz2RqY0F+0TD&#10;xgdyjK9Nn50x2lovg1/9y5HNk9izLmvME5zBiQ3ZlTbVWGqxc3V/Mar6PnNU8odYlX9whWeQrbah&#10;DXzZJbbMm9FHo4OOXlygi/hwU8Z7N73lLcU75bWBnTpzxicPQpO8ISzhecELWyzAGvqTE+N310Pz&#10;8QvYM7wlK3hbbS3/L5qV/10fnnasTnk2Z3jCnzKfiSbinldmkbr4WmRgZ4ILcsNoxFfYpKhznX4H&#10;9xfkQsRCPIQ9u2zr6aPNFybOl+BgOXRBCjGDbpWVFxNspzKNHmeOcSbAGKuTYhhnJZ1yRaAwDsOc&#10;T4IrI6ADK+cmx9qmNA1HNHiUgHmeQbbOTPkTDGjkAC6UO+yrlfZF6DxwjzLA0z1CbrWA9qjePXCa&#10;VmFCmNUTIFZvcMaUE5Bug8IR0h6/+mh5FIbyMwLwK3oRoGxXV0IavNSlHp2guvbEkO7bd2WM1vHV&#10;UwlMfO9731195ctfWn3vu9+pTuPS0OyVE8ey5V2+JRajeOutt67ely2f3vue967edvPN5aQFrRKU&#10;c2dS/yWNdzzvfBssHWRwFdBAR+0mQPCStE27tmPECRqcTzF2DFTyChClZJ0XT/ClfhRjcfRSuQny&#10;ccDVUXzLsYKG4Zlrba08OVaewKEIAZSgUgu15+BTLPfDjaK19sk7P7iXoc79gCuFgK9hHAMNhgdk&#10;dgIR6G61kLrdE+zBE6tA8JER8u2c+gZB4DO6DKU2GBQwhGhZ8kE21QGLPC+FDkznDIa6cig+c9jr&#10;4+9pxIkYGc6cTvClOFm+xWLbcTDpxw5fml7kRD3aeDH9S6bAz2fwz5ILAZ6/+qtPr76ZN6n+3f/y&#10;78o2HLzt4OqavVltl+8C1ARPOiPOWQ0QEgkkZzU5m6OO8EwCf+R/bReiL+RNh1Xb7uh4c74retkp&#10;5WNDCaROqODFbihDT6Sqt5ykBELTLIuAarIufdSLmRTioHz4wx9e/auPfGT16U9/uurxzVcyXvY5&#10;MGiWiWY6JOk32GlvzHff0nV5Bnd4/DIS265OMKXW8Q7o/iLwwZ00bWKPJ70e/r9o89BM6mDq1Nq2&#10;c+Nq3W52TWACrmyZNDgOLtOOfwr9J+9OXeefeZOxUvUpQxd9TOrO5d7Yxscff3K1PytBn3n62dXn&#10;Pv/51cc/9tFMwlxekyjy4NUEucHqgXL7C913u8sBbl9De+ZnkMEpZL81mp+kT2i8BVGsxozM5/mU&#10;0e750U/9Z/eBC6/XOEWO82/oB4vGVzsbBhrPczC1xTV4dgiZN7o867T4bfqZ3NAvzbPBSZ1z7jup&#10;Unr4qtuCNHzUXoOh6Z/RR6+rHBzQgD5fEp9C+09moR0UTAb7oQcc9+/PCt2co4O3Ed957M7ampBT&#10;bQD8zE+eWb2anVheOHwotil+T2Dhj8GYfva2299ROAh+CZ7ZeseWY/pjgygrrOGCL+wHfCtBJg0x&#10;eHOv+91Yj9w3cZmhW47oQDaaB8XD4JqmpoyJMPnZnh4QoXvBSQXO5fdr+QovE0QBr+FET+JnSfyR&#10;onfJYZ6nrH/ogy41MIucSWSN/awEV+fJXyl4GlxI6i//Ira7BlNp4+DhuW2yz4U/eKP9Bn47shPe&#10;hAYjR9rEn5XAhBM/S/vJLlKuJ5BIQbW728CngrOER2Dhq5+6Yb61qwNP4HoL9dK8rYP/Lxw5vPpJ&#10;Jj+/9pWvrL74pS9WkOmeu+9Z/enHPrG6J58qEQjwdhsZP3zk2cJ/7+XZyjIwwbJ1m0UDjQ+bFNlE&#10;hyxa5c+dDm3YgaBR/hwcy0+sBiVvjibJJH/9WEO3tLtS+GmMpD3GLO63LYhspA6yZ+LzdJ7PoqPd&#10;ZCpvGuPVmbN5az46su/SLEK95orQan/yHSx+wJ0MmJix1X7rhED+0Vos4d4PHnwwPn7esMnEsICq&#10;IMaLCRo83diV7Aiu4p/xhTdYfQ7HuMcCih/8MOOcLP6sSXBBh+BrsElv+LUTsKNLHTTJgD95/ErP&#10;0wbBQHnPZQXCyDQaW3yDw/oDffzu1GdCVjlju+cy0X1p7EvBib22ovtU+unTsbOT9Nuvxnagg1R1&#10;lx73GIG/oY9Hc2MJPADPD98pqEBZbTUZf4W+SwbBgtdk2JhLPkFMvKSjxr5tE3aFXr31+EMPPbz6&#10;zGf+v9pN4s477lp94k//sPzwSEn4n0D3K60z5MZnhNQJb3wnjzV+TF64qbc++5IFAa5zkXzsQM43&#10;3ohtKWNZ9UsWnEaOcm5ssNNnhRZxmM5Glsi4RLcKVjKDT64nGDBj7JHHolMq6Hxdnp11H/8d4e/5&#10;BFxco9WiHgvuXXZwgEePE3vs5HqStpZcZNwJz7HL3kxVnh4ZK585o21nKnBn3Eunr7322tDb8boC&#10;1wuXe+JpeNa0bHymzjfiOO0f2OwAfPkN5IZeTtqkC3nrhJu/SIqGBQQ+kX3tdl7yFh6+LTsEXJ43&#10;+Oif8TuZsfiTfguOykumvMn3+7/335Vd/Mu/+sssbjga+xdZfC30gr56F3H7RRrwz7psvbWeFpzP&#10;W0QjxxZYvRIa74nN+F780MeyGPG2ortGe4uJjdA/GqO8OgHCyM7Eutg1PAOfXNFBMs7mscfkzTN8&#10;b/73mKMWPuWeRXXP5ZMcz2XCTazMrm0HDtxYgVsI0mdBcbAqFgGX2Gvw1OdbsCbzjOnUXXpfetl+&#10;B5tSuhr8yUO9mZh75Ir8eHvNGJL/Rcfhyp5ol77hWHa6EPBeB5xzX73w73hT+sf4nOpln5WDJ/wk&#10;sMuuBa72swuvviomkvhTfAn5Jm8VyJ+2LemTAtOCqwnMy1dBeH1ZwM+Ere+AXhJY8LZ4SEIL/bOE&#10;PuVnBO+X4rdYpGXShn/M56FncNT2oYM6tc89dBHb0UcLGMOjaJSjOFMhk3z9Zqe6e7wh3+7dPsmm&#10;P9Vn6ifB6L7ZfW09eUJAvicq1KXPdBTjKr8lfSKcn3rqycLbG+r1dl1kgl9Qu/HUOLrzHY8dPpO+&#10;9tixxE9jR8gjemgLHCX4nDnTi0zYbO2Vz+4mJfPhlZ0y1KXflvR8+jW7mPCZbO1/jg1aEnmphDmT&#10;Ume9/BVbNymYlIy4NlZYp8Xkej7JGKlSbvGTyFbrbuvvmeCp7w0lO9/y15WSO5DOe7y+mMXz6xtV&#10;ZkplvLDQrZ4vuMzTokfG33ykU9lpMuhVPNF4gGyhm4m0LSs/k9B8vgltzEKv2g8Qjw1fIiI1Vg3i&#10;YOEHX2DiCeI5aIyX++KTkhF2gfzpe/ed6wUL8h+NLnrr11bhFrcczvhMMvHr5w1Y8qAiOqtedZm8&#10;MCEChno0eXTABMcsRqg4a2SffVKu8A6c8f+UsTDCDk3hVICgVuxWzo2fevGkRRMWFnZb2BV2BCxy&#10;WpMzkQ+2pneUTLu3vbCE943fibSR/rau9eIFOsOvEdstn5j+pw54+vwNXVOeX6Ocxc1oO77BwDa2&#10;ZnuN59BaPH9sCt7oty3KMNZU1803v71oDI6JQfG5o0dvq2/h0l9+kPy1BXLsD/0+u/jS6iSxfSww&#10;hVuf/bL+7mhE19a8rQWOsWvaZ3GqdrW/cromtbRVu+3WgF7orT1HXzLRnc/jHOrvJF8RO3xdfD7j&#10;l0szfrk8MuZtXbwAj61li9laPLDgCV3BpGcl75GHsa1Iwn55jqZog594qX8lo2yyRb10bexW2f7c&#10;90ycnxzWxHBgGF+Y/NQXncnCXvb3XN7Oda6eul5sEv+/5xDwvreVtjDLri38M32u8Zz66O+ewNV/&#10;aG+QLXz5l+BK2krHR3dKDiPLL4ZGdrjiU6CzdhXNA3OSttOVs/EFT4YuC8jSP/DpjHaB6dkmjcBk&#10;k6Rqd3RMgjNamyC2k5lr9ZRNCs0kY9Czl/S4ybzK2OuRU3kbRs9NoRf5IOvaoJ9ns+C4pkPq8vIS&#10;Pa6FHuFJqm0ZC67eHtYWix3xjh+g7cqrV15JO7fDA7KRP0VfuIhFP/nk46vDkUs299p8DurGTP7u&#10;zyJ0/SX+DD5snwQuPuZvduzNYofw2/hzK/n5ZSrDP/Cd84dM0CpDxkw21/ecC5rxXXiVfGwH2Sav&#10;6Nz9VzLluRho5ZE3PziYo8Ir52iQ+aUWHjek5RAcOGjtYNVAII938sSoJ3iS/yFADwILoVTSMFo4&#10;CdomfOXd82/uY/CUcXS/iJBzinxpvrtVChCicoQ9R9QS1hwJ1dIExQv/wlND8uNAVV0bmYoReSaf&#10;2hGpC+pEGp+6zpUOZ4Rw2p/btfWZlUkUktDqXCgHgagJjkUoi3bJr07OJUdP8IXCE+DnjzxXRkE9&#10;6jwZYahVCGmbe4d8hyP3CcdWOhi0UZeOzgrJL9x33+qhHz+0+vZ3vr169OFHEjR7rpSQE3U6NLvu&#10;mutW77jrztVv/eZvrm6/7fZ621fAZgIxMVGBxTltHKOeVQeaEVdykOryvHkGZ+eO+KE0oS5j6d48&#10;z7PT+Y6vdkvFgxzhfiqBCtfawoEvuiaf49TjWG3O/Sqb65ELHJryVSZ5ynlb49VlPGuD1wEhOFc5&#10;dFzaqdOBE9gd/GkcXMurDKfh1XyDtOhOVpI42QyqPPCsQdPiKNSqmdAlhCm4JV8pU7gGp1lIAY5O&#10;ZOuMYNUSoFz0DFz5GVR0rpU3wZvSMjAcLB0iIyYfOg/O4EquPbuYfn0pQAYmje6SLQ6kwM9/+k//&#10;9+rf//v/kCzbq+8/8IMsEnl7tk25JqsNj6QT6k7KM7Y+wp4/LU+R4pJ9AwPyuJUtMsAvfcs1O8pO&#10;TweYG1W+taeuWjYjn+xcBdvTN4Bf9j0OR03ckv/qwNXIydla/dH/8Eer+x+4f/XoI49noJIBsz4z&#10;vk/Zx9S75S3i9pFSJqVKBxa8yylHk01MGp+Lf/85UmBkco7aQP5aXmoFZAZQR7Jo5tIE27/61a+t&#10;PvCBD6wOHrwlvoPgO7loWdDXScSFPfXbcebcN7iMTSVT0QV6pGwF/OXP8/Jv6nE/V2byyQu2Y9/r&#10;/CYa03PWFsaeyqNuA8ipc+pz7Tf47cBv/OY5+F0HiEndxMad71Y3+2+dynJhmdxrPM7PV/3MMrht&#10;3VeXdja+7EAFvNIGznUOhXPhvbSp6+oBAR/Jal67jnjT15tKY7f0s1ZV1yA6vib/ysRAf5Pz5Op7&#10;sVkmsQ+deLaCC9oiwFWObvrnG/MNKoEFgQS+VwUbM0isoF8Qqy12gi+HmxNtYkh/3sG2+JZ4tlCL&#10;fPDtDPQrsBN6HTdAW/il3NCwfIXYP1sXT9rF1w0tinfJW4FMg/RF7uRb2FQ+KRpcFl/NTf4BmH7K&#10;l83Msb/tO3ILOGyDEJg5mMC8UEbUM3JyeSb/KqO6l7zFr/ATXvzrkQHPBcymjZ4bTBSNWrDzDArk&#10;Uy2rWrVuYF6LgtJm/NOGoffJ+LAGYWDik+OTCUR+59vfXn3//vtXX8hWzzfffPPq9/Km73ve857V&#10;bQcPJgBwZfGAv+2zKxaBDE4mHp3DjW8qCAInbXQs3zxHE1xFp0Wf0KNzIZrsjk1LvO4AVvuJlW8p&#10;VwsB00d5zs9TB8hdZR/xGR09JCN4h24GbGubEXqV31hvo6svsE72Cuur84bebCUMJzrlDYETCUwE&#10;terHvR1wKAPSZ555OgGTZ7t/z6p0tGQDTyQw9HKCBb7NBk9NNNl22ZVXlw+qr8cnOmI3pP3ZGai+&#10;jxj4xmAGozVJkDJF32XcJqBzRQI69dkY7Uz/LBijfc69ZSa/YAehOBV+C9ThOal9NfIg0GvlMvqc&#10;S9v40saV/G6J/LHV7Eqt5s4RTXFHoI8+4t8M4kdPZiLDs7bLeXM07Sz9WejPF/ctTHn507aMIxsm&#10;2/lH6nnkkUdW3//+92sbV+O2j370Y7UTCfrQs5K1HCdpb+0sEZmYVG2Ad/459yteJq/x3sm0g76T&#10;jfaHWoHwWhq5Qdu6js1MqKnaXq/+k7rcm1Tj9whh9yFtl+dZH1tW2bxJ8J4fuhS94Zk099FWqj4g&#10;8Kd/DOrrPM6l0ak82TjvZ+BdmNb50Qe8/KNfYd+6P0C3olP69Jti29l68g2eZ4PnUsuFVbzh15rV&#10;OEQu0gY0FD9ofnSbu50/3f7/OuRKk3+q6MRV8Nc5uUNP+I1M6HedC6qxi3TWJ1bI45e++IXYkmeK&#10;b8Mrvr3+hq0LqIX2PSH2Uwj8Gt3AgZ9O+Nt2hx07krjME48/UVsEymtcL1hcchsZEQcgF2UL8CP9&#10;PR+EfNfEQWBUfxw7Kugpr1gAnjnKj5/sRMGJXRUotYCKfvBr7D7BfuiLKlgen+fafCJh7O2pExbY&#10;xZZGj/hdfDjlyE9NRPAtUi8ZIi/lWwcWvavPW8Vmq9OzSeQfHcTI4CZwPO2s4Dk8d9npQl/W/Tjf&#10;bHTZuZ92SnRfeUe+SFpccBuH5gR6d7296Eze7vdLA4rm7qE9ey6Og3bqH9ppJFtnkYkYlbz4NQsm&#10;Xet3HJWRwGhbxF6nHwxs/c7UIS9aV97QjL+D74MLOH7qxQf8rh0lwr8KZIdWUvWx6cdqsiL81N41&#10;zeG55AMD30yKsAN4LlVbwisTG/wGgWwvFmjzNQlmX5MFNjMBAQfwlPEWE/zVv2ePQHLvpERe0J9N&#10;8Ecbpp82gQEHz9ACLPTkj5dFCtxqd66qXGhoUfeWMUrO+QqT1noW+PD5L0rrwheUWu6zjxKozsBX&#10;hbhiJTK+zhO5C23ljGr8QimeairT5q6n6l5DjOxE9i08NuFBF00QXZ0FrvwUsskXJpf0jj7hV0/S&#10;wL9pu0mr0q3oIX75gasMmw4Hzx3JZMf2TUb022fQAtuWp+V/ZneSB3/8Y8SqeORV2fbU2M3CJzwu&#10;GMGNb0cGyY7y5Jt+kh+4sUd8HvSFh7jP2ILuO6Nri22AG7sEJhjKlO5nvCKVDVx4dSbHGgfyHRcd&#10;BhteyrhnodPEY+FighoOQ7Oa0Aq+xZ+oH7m28yLdI8PlP6UcmEGl2qmt8sPF4hG+5EtnX8o3jfnz&#10;XU6e4kXwKL4tOMGPDeH3gXFFaFl2Mji1PW7/74YDB4rnJoW8df1iFomq58VMyFs0ze6bIB5/rYgD&#10;wTc1RU+jIGwTPUHT08vnOeg2nnvruXdO6LEfGRFTfCUvoB0//nLacSht6G8nXx27tP868nVF6Bj6&#10;xXbywXtRDfuDf5GdzIKiob7UC1TFi9C5xiSp04QZ3uEF3cEL4x75TPLCt3ycmB4wpOo38SrPSmYj&#10;g+wgOej8WWyhneEjWa2+IedsY6XgYQE7fVNnwc+9o8mrDP2lb8YcdhaSjF/rZUT2NnpJ9kauSvaD&#10;rzaU7CW/iUXbUasTHbwcdyrfV2c/LBTRztoRKs/lIX/Kw4UPoY8h/5K+Gp3YHO3VNnWT977f2xHL&#10;6zk9kci8sf4kdAVfH6U/moTPo9NF0zxT597UCQb74brtVbe7Fo/kefmzwUUb0MwRPeiHVPRPfWQf&#10;bKkmR1NG0o6alE7feXl+M77XDs/8nPuxE9HqgmWC2m66FryIn/uMxlvyxq9twH02Sjmyqkplq66U&#10;58ORldOnspAnzz0jCxnAra6KfVBHye2Cc31iKoW139ha++qXcurIn7KZ4FsEIYFZdjww0JrNMB4m&#10;n56hhR8+o+mre2wfH7tLeKbROuhJCuV/MbvuqSAAcneyFOBxDuSXyhgHwRlwc0zXDMv9aQDgEFa/&#10;MvLL53pw0jFowKTGCQYLcQOvVgAE1tQ/eaueXIxgdhub+TqNabO6JgVc0g4NXA3cyS+PCTnX2ylr&#10;BQ8hI7TVptwjBDWoSnsYZULKIOi0GB6GD16YQamtiLn++utTG6OSyb7Aq7oDa28EC0O38o01E8dm&#10;9R999JHV5//mcwlm/31WduaN0KyUMWHjG73oSGiu5yDEUfjwBz+0uuOO21fvvOsdtVIBD6tzSb5S&#10;nOA9vNJWyjOdrufY2nRvPlHMUrQm1gKrnQl8hH/hnoLeMukB/A690U0+iVIQStfudz3Ny6LvotTk&#10;xPXkqcLLn8nnEpyBndy5sfB7o075yM/IGYOv3oGzGXyRrwZfaJbfyCUakLtpq7LodiorLcGSxiCV&#10;fPWtbkPoPu2Vj1FUpnQkJp80VrAg95XVydGD7ciA4Jm6BOMOZJXd2952c4J+h4FZy5QyA39wqQwX&#10;//xaUoCjRZ4kssMJYk/IsxXVX/7Kl+IE7F19/BOfyLfA3tXfG8m2Fvuy80A5N7FhLCIdZHbJK1s2&#10;NgI8doLM6VTJqutKkWsyOB3/yCN16POGXfJadiN5g5etdcoJTj30yornPYujs5XI4B//8Z/UFveP&#10;PfZ4IAU7//Nb1Kwcp1iUQqFxYzvYh+5j6sEah7m6ePyXQwHyHrnPX/Lj8wYvH30hzuvu1de//ver&#10;BxLMP3jwYPXdsbxtbxdZRQN64kcuS37zTHJuW9GSXeLleslH4uXfLDP9hbKSvNLALFsduU+pfJ8k&#10;fYZVFurOv9KJJb86G1bDqL5FufSfRlY98bTgspSpipa6ps45gm+8XDUlf7Vnydu47eC4d2/TYHAH&#10;Y/N8ylbbY2s8o3N1BNu/hX7VLngv9kGbpv+bPNq2NxPB1eflXDJIEZCSwJVXIM4g4u57310+Bj/L&#10;YNgbJ5zfgff000+vXgkcq9WPvvxSDxbVHziSegTqDFTmZ6DUwbtwJmX5BAKXziVFDYIkE8hFjwVe&#10;2bq0q7Zmjj9XKfiywfAdmTAw3QrMGggmExjF84V2fKyzsa0GHXw2ZbVJvrXf5Lzse8vnrl0dZIUg&#10;PIq+EMj14IgflXKv2pP6bHsMD/DRv3zZtNHgXdurbAqBB8e2/a4bWsuf/kE7B3zT50AmaWxb5s0P&#10;5fttnww60wfZPlGdV+d7g3yqRx95dPWFL/7d6utf+1rePDoSfd2z+vNPfrLeYrvj9jvKpwVdgAD3&#10;vOFzKltdTgJLHZPgbRCkPTkt3GbhqAv9gTKTpp1z7Rk/Ha6Ofu6hyfzc05dK+CLJg05oqV2qmHra&#10;1+5nm/V5PnkKyALHW776WH7g6M1WzgUkrhGEiB+qxWREn1m700RmRg+spBeA9d1HQSHBIduAChS9&#10;kmDES/EBjBtetqV0AhNDDW0xzjEu4QfUJO8yCaxuARgTFCZUBdkMJgv/0Lkn93vx2FszQJa/g2UJ&#10;GmQMRJdMJvEXLsk3kyuwkTcnvOmAJlvZxtPOQmw32dHGpmP88axkP53FmOSbPfGGzul9/cZl0S3j&#10;I8xuXOhLy0R99ys80abcDS8NhjMGy9gMffdkHGcnJm+EzfiOrDzxxONZjPCd1UMP/bjeknzP+96z&#10;euc7765JcrsdvRLanovuhMOFT+lw6u+gB7xan9ynbxfynFzWGDn88wxNZiEEuZOqLS1Edd33+GEp&#10;U3f6L21Ek9bKztr4hCTug5Hk+cgkOZbHM/Baxul52z04eda2JOVszQLG4lOWnapz+IC75FVBEh34&#10;eUm2XXmDaeqRd/Cs8/Bgd+yAoFnCZ4UrvslvFySTFeRawkdjakm70E++NzOhS8hY9aKnBcb6I30j&#10;iOYAAEAASURBVN8lnrTZvl8UP/YE3enKwJ0jvurTyFcQigQ0bd2XyjfOfTDYVIGqW2+5tScpw5jP&#10;fOazCfa/WG1RRkxDankxGZDrN5e8Vf8/pz/03/acbPCjjz68uuWWt9cuJcN3gXsBUz4Hvo3Ob29l&#10;/BXZwaOzkR+2nU32aYORbcHkl2PrlasF6clPB8Q0xub73rygr7fmy6cJDPbcW0befmKrZ9L2dPwH&#10;b86wzxV3WPozgWGL8PhKyqoL/uXrhBlsFttmYV4HHmP3YsvZeDErbRJzkp+cycdfq2B7fAiyK/Fx&#10;yCJ/T9vVh37T95XNV2/ayx6xsfDynOyiVdnylCPv5HToDH7bvbZ97vtpy8RytqKvFYgNXLhoy2oV&#10;+x4btdkufZn26nPVWTZ08X3xqPtGfhJbwOfJ9tVpj3aiNbug/Pi46C3xo9BKO7Wx/JbAr2fu5Sfx&#10;Ldld5fm1JnLJR5pTYxpB++JPYJhgGX1XFn7weuWVfN4t/Z3JX28Mun9TPqdy440Hykeu2Gzw3A5d&#10;tfPEIoN4B3b7AP3WuHql5gvSN+3h7/MI5A6vtV3ylhQ+pUEF272e3NBXJNaZnUC2M0ARu9A3SGC3&#10;sel+pdtXj17/z4aNCsTK35PLoUd5Txsg0HnjMsTr/CmnzkrJ4I22SuHvG5n0ffEcUnf7VVeHn3Y4&#10;Ytfx2ZiHrE6Mmf6MbLSdNnE/O+6kLy29tPgwLzYFqDaZAOHLW4DLDtEHPDf5xeZbIOc5HVOvxbd2&#10;nHz0sUdKti7Zm4WD0XNyjk/sxdm8iU43XI8tyJKVklcxVWML8mERos/cmMSTVztmTAR/4zw+hDbR&#10;X7IreQYuuRn53j7b/hV9LN8ocCtmjlfVTval5b9hpmx2oyoaBK7J1+ztWPVrvzYbd8oLNxNQJouN&#10;YSzMMIFMv73hrk3g0H1zAtX2wHSkS6XXgYFnRePgDqaJ9BrbLe3Sdr6OVBPU8c97UqltKhrMYo5a&#10;WBLd0ib0Ubdzi6VroWfsTcvseRJdsP0Jum9K4r/zadkrSbvhyc4bR8NdQgc26YVMsh3Ot49fyhjF&#10;pyR9j/6GfKZSHzYLUyp/aMUmoplPkdTE6mKfyvam/WdDH/D1I/hYb4ynzqDQ5fDkrPFFZIk85hoe&#10;Fp6gj7kYdK2+ODyvScjAlRd/+EBorB29mLdhkB18r/t5Rg5UCjZ+qmcS261/AQddyK43jtlLn+gQ&#10;FzobO6hNLUfNu63UTz+0m9+uTvovdYzW4vumuRivsbLJdpPJ8NFv0+fiR+omT9tb3TfRdXJGXrtP&#10;7D5JP1H9VmgKX/XTFQEszwpG4GpDyXKeT1vVqUzVx4bm38y/DDk8z//Ko7279/X4RJuUKxlKhpH5&#10;U8mDr/qjTRvyavJ6QZJ8FL7JQw7Al9yDDzjSnsyvScWnHLsPbhmBh3Hec1k8bb7FBL1tzG+88bJ8&#10;4/y69qsCpxaxxWZ2G9KO3PPpoCBY/X3uVBvsbClus8YhOHmZdOqHSdE/OlO0G+JUjrZ9ZE094/fD&#10;kU2da3Wzq0N7x/EfzvDzTjcd6g3gIToEUd8gRp2AEiiFS6BVsoGMcnPtfDPJ5tasRvMMoyTwwSMk&#10;ymPC4OB67skPh9yocvNH5w2UMspOmTlWHXCdAjn2s8bJJIKAQCH4U7DPr66NQdcFXNWZ+rfSWRa9&#10;co/gG+jBl7Eg+BQQwSlQr+qxSjOrqqKsnC6DVqvuDGYpodVTVt5zyk0I+4i0TlX95USHVo9kJfp3&#10;v/vd1Q9+8MDqsccezbZwRwofeGmsjsk3fe+6867Vb2Sr59tvvy0DultKmBgiRsUES/EhbYBjKZSW&#10;5HkQLDrBs2nbPMUr9JPcz586J2wMkrLuC5iciyGS1zn+lnHIM3U2zIXXBaEn6If/bl0oE+4pN2U3&#10;8Zj7m3nck4JxOU51Dh+4LO1rWWi5q0l4TlOMIiMyeJahTxmGFX7zzPnABIcjW+1N3oELBmPTTm3o&#10;krc6yEr9G/xStvOT053zhr0j89pTg6B0otuRBYMFb114s+LGG9+S7N8qGZEnlMqv+QRPbb6Yfr0p&#10;IIhOR8nCyANnR4oIVqf5+b/5fG3h8/FPfDxvAN+SYO+l2SL+raUL5VREBgUEo7n1Zu3ufDeu+oPY&#10;8Sjm2vExqN1M5HuS85mo2rmf5xFZnVmJbvTTVirVkQbf9SAtcOWxHeTu6CrHxDbQ9933uWwTY3Vx&#10;67y6wNa5kv+yc7k3NmFw6XybVxfP//lSYIf3P6sNeE8m5ruWTz39zOrL+UyCrcSvvLL7V8/lmx/Z&#10;aZk0UdCDsU3YA9NRkn/KzjMw53fhM2U8M0DwxqKkbwiQNZyBOX0xnQWncEt9ld2f6INBTQAWHNcS&#10;bZVG552rc5IBDCDuDc7zzNE9if/hdK7d63Y5k5Rv306e8iPcDVw/+PtVzq3UnzmNCZ6s84QObZ86&#10;31YGIdvxobSVfyTxQwWS9Lfq2HvOm03xp+LDXJbAw7XxlwzW9OcCHsoZuBg4Vj3Jyy9z3/MaLOb6&#10;xSP9DaKXXvQGchZahc49UKhqyzfrAKO3KHqbqnLO4+fpi33XrykVWhtwph50MKHEHpqgatq1nRz+&#10;DE5Dg6Id+vG18o9sDO+095IMhLTdJJnk8w8GjQYTaWDdQy9vaIHF9yz5Cp+7/mRxf8G23vCL3QSD&#10;j45W6iFn7GbxLQNPoOE4bSAzAdM09dB5cJYfFp23eork21o9nQl42/zhg8zD54FpAseijL/Lm74/&#10;/OEPC4+DBw9mkc8fr9773vdVsIs9V786lFd/p8YrGNVz96atoz98XLLjusr7ZmnhnXvaWfRqXSmY&#10;gb1e5JEb5MkEStfbfiw+kAW00reCvZmGp47ybF47L9oWf+KDpm3QYW/wHf4tg91/DT/mOb9U+Wpf&#10;9ORs8Bu6w8EE61WXdJBwaKFOsqlfFRyqb10lsGQ7y6fzlp+Ani39vA3k+8NH8h3A5448n4FutpjL&#10;vRcOZ/vQ6IokeGCMs5uvnHZfmwDvdnyMspd57pkxTAfIdq8ezLdy7VYzn0gxgWA8I4gpXy3sSJvh&#10;WkGV8GSCDK6NjdDAc7T2xredBrZjC/bm/qltb+mi3YZMrmncAbwOjnTwr4P9PfYBL8KfhQS9VaLv&#10;eAnqCEwZm5n0/fY3vxG7cXZ15113ZYHcuxMkf0vplW+ysTsmgX0CicyQJ/5WpVMtr8YVcPfblAM8&#10;xO8aXwb5fhusdVx5OJO99utpjkBtJsQT8KXXRYvgZfK94Of5yGHJWALbRZXUu5nUSeDkkcBZj3kC&#10;37Vne/a0zpH7wZWe+1cg8ydNX+qWd9HF3IePNO2d87q5/Jk85eMt+FR+NeRanZJgKZmCxyQBZjhb&#10;nMC2zAQwnUQzaWgxZd7MI/zREQ77IqP4Nvz/5eOx0Dq8kdSpfqkm+kKfoR0cqk9YAmFoKD9/mj+v&#10;bxTI9u3093/ggxWT+OvPfKa+wbdJV3q5uU17VXbxz8+kwCLG9ezh7NB2a7aA3r8/k3aR00syMWsy&#10;TL/bAdvIfHjn2q/8h0UfAWArTJziL1tebzjFXpl4ERMg/yZ+xZeeyASNSQB21ySgI/9J2epfIpd4&#10;L7BJJvg46qwg4Vp/Y4fUE7kQ6J2knPx70qew1YUrfCMXcC6ZsjAodrR8lsA7lR9fQ7trgjrtEOAm&#10;o+SyysbmwM29mfwuPyZEVI6PAteS49xDD/aIfs0E+ehZ5+mJMbItaZb7k4oW0QVH9sYz7QIvHlHV&#10;ZYtb7ZHH86193V74SfB1f2BsZysq3xueft+z8RfatrbNdV97TKjqkya/uktHQ0uwweVn7gp/B0f1&#10;OqfX5AEd6S19PndZyw++KOtX4+nwqurJFrdk7YX0808/9VQtFLP9+/74Z7aw5NtaFIVm/OH2kTqY&#10;D1/wauItNJHENyX4wD0CXHnUIdndDp7w43fgF99AfPDFLAokW8OfWVRUBfVe4fWkobGeUB1SSLic&#10;1eXP/rPD7opfdLkdf61k3s3gU4cGXXi69pJPBKCeaft5aSlz3r3/wosBD7T2TNLeDOyKliZ/7KCy&#10;O/qLH94S7DfQXimbbbyCVzU+iS3HQ7JDbvGejOEB+ZN2n1t8Eu0KAvLlpJ6VP+Iq/FemFmmED/Tz&#10;TGyNBRe1Pa+FhcdeWb09C1rouR1g1C/hNf+Fz0I+2Cn+Jzn1+YGS17yBZjEIX5BPe3LLTqLpg1KO&#10;nUCP8dvVPXLWMshMNm0IANmbMUjpauJTpQt7Fvp5nvxw0Capy6eOwEZrPuTZ+n64/nrHxsxkr/zw&#10;dkRfckN2LZ7QXvaJPyz/6X3p+8OnZK4xJ5sMb0n9/G06rp3wlOAhFZ8WX3vssTolZYzV0LXkI/fm&#10;zd/j2UofzcXp6JeJvkuO9vbSdIbeDZwC9ib9QQc+bPUDaJw2sBOaBNeaJwhfTPyTNZNsR7L498Vs&#10;32zbW1vRvyULU4wfjW0UlJecyF/b7Ecv0KrtT4+B2Cg/ujHxc02u+iMPbJw+DS/xD6yCl/NCblFG&#10;/aPrkpHca9mMDUw/wcaqE8+0Q9IutC7bHj7iK13k36OFcfzWLp9TSF+Sa7IvLjG2ffoaekum8Ex5&#10;7YB7yVpwnLdE0UjZinckPhpUypB0v2mOg36cTj+RbawzuW6nNXjjh7EOGvH/xDHUU+3En8Ckt3tO&#10;GuN2n0S+zXOh9STf/daO5m9/Dg1/vPgHf+2WX7u0wZyI1HMj8e/jl2hjyWaO+o2Koyw4HE0fQUfg&#10;JqF1tW0pA3bBzXF0IieV159qT+TfvYKbXbXwp57lPlyrXJ5XPf2o8qoL/1/KhO+hw8+uns9uvMYe&#10;+/ZdVjtk+dzYnuyqErYU49FpFxtC5tJuE+xgV/tCT/Ep8RpjaHN7s00+vMgVm+ufsbT2mtAmG8qT&#10;o3PiZzmvvnZpG3tapXJ/krzkS91sT9FWfrRCS8fAx5Om6pR8jeMG7DUwWQEeA3ZhUc9qZWoaLRUj&#10;glBYX9elNHk2Ar9Zh7zu+wm+nP8MhHbC5EMMSX3V0BwpijLre5Vj549nykqIN2nuuSvJB4dJ0yYx&#10;2yawt3UZ9oZVRKUM59rRVq62CXMSYCVQUdgXXry6gh/ejnj+eVs3HM92S8+ufvDAj2o1EQGwcsO3&#10;LH2vRRDByphHHnk4q0gfi6E6Xh3N/gyArey3beINNxxY3XbwttXdd9+d7cnuXL31rW/NRI6VdgwO&#10;OkU4IxRgUVZtqcBIBO9cDEGtr8o9Qtj0bx4sqJ9P59B8szOVv2kTQS4Y7Zxy4HSIF6ZS4uRTpuG/&#10;9nH9jcdkVM95v9Adr+vewgOOwIWJjIy8eUZmOdwMh8GGMvg4QZfOb9LM6pKWQzRTRl2ec6ZG9nTI&#10;I6+lfEsZ97TRb/LOuWuYMsDK9wKUdhrIn3okOI1T1kY7q9vOnSpnSxDN4IChPp3ApjJICjZnTJsv&#10;pl9vCpCfSWSP3JITOkA+OT0Cmd/93ncTDH5q9R//439YfeiDH4wjZovoE9XR7Y48k71axZdyUnzs&#10;kmuB4Za7tm+k1jWnICfV6bhX8r/owugEOW+HLHIaNMkrx0deeje6Z5BAxtlqNoUtfP/735/vQN6z&#10;+vKXvpJqDOJh1WnsHHw5C/S49aLLTz54BMWL6V8MBQhBMzSSVWdk8fixl2uAysk6HVv/xUwAf/Rj&#10;H0+Q87cj/8dKBqZPWPf3kQ1yuGlDycskspiYd+mQOuYnj3KTd47rcnnuXv9aL2b9gn5AAmuSfHCC&#10;n99aYMGAQw0cg8ig5qj4BThNnQN3ju5PmjbMtePozmaf1PhpQ+eccnN0t+Amw9yb+kvfSx+bTkPv&#10;oT8aVJnF71piCu7W/dodJXbCwMuCEnah31bL4CrBBr+zZ7xhujNpp+6u10Az/XwGfmRB22zj4xm7&#10;6FkNBk8cq8GLe+wefODpyAdwz1s7Jns404ITtVo2vlYNqDJI4lfUYsDAUGbekgkni2hgBWBWnsZG&#10;+bcQs+2hgb4J7Kw+zgSIVDQpxnbespXBVyCyaBsY4/gTgBoHhj9oVHUVlC47sAwIlC0ewNGAcBlM&#10;b/FrQ2M0WNcffAdW1Rn42raVgQm/sWx85aYXPfi5Yf+B0iGTaxI+o7OtlI5kkvH//L/+j9XzmXC0&#10;cvj3fvd3Vx/60IfqLTQ41Yr8rJAHV71W1vdWxT1oN/gvW5+6Jg0dh186FnVWG9WfvN58QCv3IyWB&#10;vQSBcn/SJhxl4QcHZfy63RkI7KhP8XFT9+WfesHzbGjU9EN7NAWmAWlP/VtwEdyfBB75mrLu13e+&#10;8Tn+PZmYOgZ/YMGs/jvKZMLQ4sEASd5zq/e9531VbuTf4ghvfAh8vxy7+WwWqj6ft5C9OWysYUBp&#10;IenRo8dqi7lDzx1eMG8s+Z22aCP/oWrsbr73ZTeRBAn1xwIIJu0Emy169QZIfU87NKVP6Fz6UnK1&#10;BCryrPyJVIFvJoUtkBV4vPyK+LnRZzLVtmpHxpWxTbZgD33Ht1Rf+lp+QfjhTWOyKIDCDzJR4m31&#10;b33zm6svffmLqevy1W/m8zl8DW07me904gl68lV2Bc/iXk2A5lR7Qu+tfLtWkIO/MgP74Rs++tFT&#10;z43J+DruaYt24KVxW9ufYlfZJPYJj+X3bDMNz+sY/uZ/yRZ5kkbG3JfUNwEG5+AOjPXz4CP/4O4+&#10;me4x6s7YWHntztOlbXKeX25gyzs/PAG/9GKpf/I5kgftJBPKuCevcza33rZZ7neNv/q/g//0nUWv&#10;0GzTl/jlYdnMnDrVRd4kASqTuRWYCo0q5RE7j34lc8nvib4K//j8ZOJA4gl+12eBx1/+5adXDzzw&#10;/Squ3xNIlFofesK9blz881MU8LbPpIcffmh1Y7butOjF7ksWwOwPjcnxFdlJxDhnfq33/WY22Udr&#10;PgH9L7sT/rGx17CDOeKnYOwTTz6xetquJwLXSbaJVZaeSeSELVS/t8+Ua5vbz9lKfgfbWcHbPLfL&#10;Ax+ng8UW++g7Wzfpbr+h1m/NThCe7KsHrmCpx08if7ZRvTKfNjCJoh3eFpZkUY8TNpo8zjm/jXyj&#10;F9kte55y7TN18Fj76rfYkoYZoIEnP/jtO/XnRPQlFcRPfu00SVoGKRnldS2GBvfWo0KzdKTalDef&#10;ui8Rp2yb2zlUqf/rrUUDqurHC3qGPoLk6jq7t+2u8vxZ9q10NLBnzL299O3yi71NG/VX2oUuUvc5&#10;xvn8gdPlW/mGrz7LROCRyIWFXk8//dTqcPruG9IP206YTNab3glwy3vVVVdU203asgdkQntGVsqP&#10;Cp6O634l14Vf+rRdOT8X/L2dTGb5F8rzC8kDmvVEgbdFR0fQr+O52uK8upScM2nKa3fOPM3vn57a&#10;yoHRdPpZEBaz2e1ZwBc24VV3bUt/F9wn7z8dg9fIWe05/1n11waXaSe6S6NjJnxM+uGJ7aBvuH5/&#10;8QTPjAXEoMmPCaiTkRPxHTpGPuwEIN98BkO+V08MX+Jvp65XT2Tb4JGv4IbmtjFW5sVsNfxYvmN+&#10;OBMhxjO3Hry1/ABjLnBNaOAtOVOvCSB2Q7x6bBd50DI6x9ekH7VgN3bHvYplxm6YUMPr8iMD85Kt&#10;tC2yA58auwVXMjRpxh/0RqIHJnJfPRcdm5SKwSw5MmaJfFmEwJawaRKaKLsnnzST5rub8nimjInr&#10;IF36wlecZKxlTKIOk2toXn4cmxXeDL5gqI//elVsoCSvcujG/0YvPv34Z/J4XpP54e1a53JP0iY/&#10;fKHL3palc0891ZPWKVz5pv1TxvUbmdq2zrikfbdwNrhqc97QDv/hzEawR8Ybx7P98+58p9ULcTff&#10;/Pba+cmniuSpyfTwgQxYCGHbY+PYWiQTP5H8s7HrcVLqIjd4WnxXNrJTMp5zvDzHPtX4oSfu4VOL&#10;yf9/9u70X6/juBP7g3sBXIAguIsWF0nU7sjj+UiyP5PIcsazeInz2i8yryefzD+UeZXkj0jsvMlM&#10;vIw1sT9eZEuWRFoiKYmrSIIESYDEfpHft+rU8xxcgbS8yJZNNPDcc06f7urq6qrq6urlJP5qePnY&#10;5exdx5NkynOQvyuydIMspS9SmWPhXQH/o3XReYnzTN8LeOAw+FooJOhvKyRN8VfyqA9+YWuRH/jT&#10;8XhJf6jfJlvSC747bXGXUDZxZBUd4Gl3ulN77P4le/TINLl5j7dyKhqZuXChpwLxDPrgL3rIwg7l&#10;gMUmMZ8znw9VnndlXwRnspvMJcfF9+Fx/Sfe7rHBUv+Uiz7+rUPZDMEP77MbtAH+qTbVtsa++adM&#10;dATDRGq15ZUsHsk/cWRGe5KzGafDX77ix7SFdwI4W/4J/CSrtirbJXWpjZrhS59XsmDaiW/Gnmxr&#10;PEk/KY+O5Qufnb34Ed5oomwBHRzRXfZc6jM2FVyuL2nhV0gkfU1Oo13aHo776U/RaHiXvqFn1AGt&#10;0Ny9UGWmXCdoyX8yNsw+GgYOWOgkfXYJN3J5zmDcn24U0RDGBLlUdH2bYckMgCCNMM9zRex1EC9u&#10;V96t+WuQnDTej0EDh06PYRqaq9UPx5YGHMXtbbFUlbMwSe4HH3D8ihnDmIjgGbML9T51BcP95JtB&#10;diljiiNEIyRwHCMYchpl6lAAlz+cGuAJ6m9lACP/0UceVVIYx7EH79bWct/ceSmG2QvPP7/57ve+&#10;W6vzTewy7E16cKLcc+/92e1yf3376u0Ycv/NZz+7+cxnPx0nxRez4/cTdewzpqCsrsVZkVJLiE9l&#10;y7qOlvJwVHEpxdCAgZGkhXshmT9Fi+Ds2m228EKq4dmk7HS4mBgt0RXN0AcTj4ARZnCK7gvNKdgJ&#10;V7Rl3g+9pZvypRmeESfMO3wpyOdXMKJYpBfAUccJ63T1LjiMU0HHgi4EXBDvd5DVHYMPuOqyDnhg&#10;DRcO8okXvDsaJj14fgU/dZn6TT7PnCyUKyjSnc79FR1RlADFY1WUHTSUE7jKnfofLffO8weTAvgB&#10;X+AjesszXnEvkCP8Rc9x+v6n/+c/5f1hnSDAWcGgIK8GweBU+oV3S+dF1keXDr8PL0/HZccfaZ3v&#10;USoXP9PYYNAZW72RZ++UVZ1bkLPDiKG2l85TGVa/Pvro47XY5Su//wdJCyJNt8hbCmOwM2wu5xsY&#10;4xzfDS6XdJ3tzt9/EhTQpt0n4Cv3/nJsGoDi+6tZIckQeuGFfGP0L/4iE8A/X3yHV/CVn3TrH758&#10;r1ClLPnw/Dp/6e/wsfzihSmjr8Ew6OJ/aUtmRBwJ805fsA7slKWadWUMgsvAKzosz/Jsy608yQdW&#10;XW7td9bw557hPjgUjssLMCeI19fSA0eDgZgjZ9B0HYYG4lsXwLrryHY4jAEvzbrMGQwrWj7v9bcc&#10;SJdi26zbCkx56SB1iDapyRorfgd3cAzsXHvgY4eKyaR2DjKmfWOU/mAjGHRxCMi/v2/g1Lsh6VYO&#10;EJO1Vm3uxZ4bvOHERmK7zWBucEOvnuBNPXMPHnzryNvo4xhRRbLRkVeu9xF6YDcOobf2STLmMJ6Q&#10;hZ6rldUpe0vbJQ+Anbdp40QYZQbh5GYPN91rABTa0MProOypmzZgi6CfshvbTu1dp+t2NxCE1yuv&#10;vLr55je/sfna175WnzL53Od+uibXfjrH6n40p9UYYLJTDajkN+BiTxpIXbmaI7HyXSjx+iu/tfxM&#10;u8JAvateuZfeO1eyvpcVF+4rDb5d7hvz5q3hr3nXafVjzaPTfy6PBb/psTgCFv4TJwxuA2fKslo4&#10;L7f5J92UL90MhN2PjKEJeQjyNdBEX5Pj8JXXuEYax9/DtRyxoR9+lKb615S9n5WHdMbx6MkzGewf&#10;379/cyzHNqOrfPjZsciOjOZ80Q9zCr+RyeDzcUR+/8XnaxfR21mxb+W+sYxjqI1Z7HTYj74NklDP&#10;1GD65cC7O04fg+hTmVy1IMd3sjmyTQybcFWPst2DJwcGmms3OJOje++7t46WNNH8QBZB4peSs/AD&#10;u3h2pJCtOiK02r7HKHbSaJLr14d3DaJPbu4/47vSNzZ/9md/vvnTr/7Jxtjq8Y98dPOFz3++HOQc&#10;De3EIDfR66EPPVUyt/B+jUtDs6Bd8ueGg2faFA2G9t4Zu6qz98ZhtTAl+fGIXRx2PGg3oRbCVj16&#10;AoUec8qABSyc2nDL6wozDsUHdM5WMpcE8IPH0SBu60ANDgJ9CJ91evhuYa6ASCPb4OHVwv630EC8&#10;tF1eO6yhQ3J8+7cYRaIlGHfBgQOIbib3dG5NVqUA99KQk8FzTfOB8+O5hhLrCi+FiFMnvOke76oD&#10;HvN8uzx/E/y09Tqo/82Mz4XaIZ2jfvVfJl4EPDE6Hf9JT0+IO3HSLkMLw5tn8c4/+9l/Hr5suj75&#10;5Ldq8lefbnG6/nD0XwG/8+eHKIA12ibbZKH/haIZPjVRcOLqyc0zT39ncxDb4Z58i91kAP1nrFU8&#10;QnjSPvxFjuDXn2krcTPhI46+fTuTBi/le+92deorH8zE0Icezo7O6HVBO5ccLw3WNkVPNHqvHzcB&#10;+M7FHCmbfkU+Otfkj/KE5i02svFadF/ws5hqBHb6pNI/0RB4TVzthslYTJ/ErlA3E4n0/PWDPmKT&#10;7aO/4aBWfqWNs53+qXLBys9EFLzkF/AqXIavTZhOvw+/cvBrhARplK0MC4ZMpuB7ccrQh9Il0ll2&#10;BT/lcOYKtTvRBIB/i6LjkK+2WmC0nLduG7iusxBvyrtxoye8tIlQtEx/ouyiY8X2uJxuU466eg/X&#10;CfpnY/SJUwf0qTaIw1j/glf0Va/G9uJfZMOqVy3wyA672h0eGOgiPxtMfuNsRemb8Is+ufudpj1d&#10;Jl7ZfsVf6oM38s87k5LgnjnmO4nZkRg8hPa5pU5p3xuLDlvTceo313RvybvjwdzNq/e9stgmrCd/&#10;Jw7d1+Fov+ZZe1e4TdrtuzWQv+49uGmz2wUTO3aN7eVnsZNJX+05C0Xca0u0xfc1SRV+0e+QIX5N&#10;7TJpyKL4K1feqTaYcZs0w68Th49MJpJBnyJhu5977Vz1u2ez+Wh3ulL6jKR5+9rbZRsNL+qnwfJu&#10;JqzYZDXOWcqzyLD4Z2gcIsBFGjJGd+qn/PiDBrZ64lH1VO+BIU8tolx4Ek1NdOHVXvgbHRNaanf1&#10;5RswUVPjifB+83DzMlkle5U2DOgdWZgJbZNU8sG1+sSwSUAGl6UO6SfVv3RC8B9bUNreAdiLO+FR&#10;5S44w5W8k3X6mL05MPCj9ALec1qoMm7EnkVnfYvfkiRwjQdutcmmnQvI39Mf9aOrTB6y4dno+hiL&#10;oHzK4M233q6FBRdTXzziE5Zn0yfelwVs6oAedEa1B3qlbYwNzya/e/AFvko8jnbFd8nj3fCINN5N&#10;+89iKvF0v/EDfqixTvrDu9Mf4y08I99h6IzHtAP+02eiN52tjFmSCb4xOP6VLzPElcezHzsbnnQ3&#10;WNrcpKW+T3n6HO+NoYTyiUgT/tMPzIS0Ras3Iv/KkB7+fjPHgmZkH0z8Rw5nbG9xrIlMJysaZ6Ct&#10;MLR0b5Idv/gZa/j+N1hFw+BtDIafyaYgnfwmsOkrfSx6DcyiRdJUCBywSr7Txlu4y3vtfizjU3Vp&#10;GPQwrk97AJA66+8l1z5oOO0asDUZi78k6DokXXA5lpOz6A/tw+ZAtwnaEq8Z41q0/tzzz8e+6sXr&#10;Dz70YH3z16ZMi2mUoWywrx9rf7qeDy8YtfmkRLV32tLY5VTq4R0aFC+nbEGaCaWLIidgs+NKF3tI&#10;UEcL2vGLhdOC9+q8jz8LdtfVO/Tc1AnU4bWUDbZ2gG+1X67Hp2FkwNALXI91j0jiAOt3Gr8BAFIN&#10;Wqn7D+BCE7wHPnNfCOWd65Truobj2a/LKlDbsnewG9d6WyPGhtnl7MoGl3I+GgiTbIgI3VvKCnMh&#10;8AS4govphMEBjojPSGSAOlP7WnZmTmh69Uo/eGikoVUpCgKehs6XUDYP3/1wjvP9cDnCKB4Tes9+&#10;99nN82G+p556Ko2Xo6RynEMwzXe6MqmbAcJHHnssDorHsmviX+ZbSI/lmIRHCu+LcdZcvdpHnz3w&#10;QCaKM3GMBmmxKAATncsxFlGyVjm1QRrmCvPAWaevbgJ8GcrdJl3/MbaHcPII6AIGY6/okXgCbEWT&#10;Mvy6k6UsCER32tqi223VCS5toPyhozLWZZUQpMyh6ZQ/ecqACA6lFJLOe/nVxb10FK6BGCXFyBEP&#10;Rx1TD4AWA2BJP7AHjqs8A69pucNJej8GiH/bOizsNXmH3gUnNOQorXfBlTFupahnK30PopDf3evv&#10;+lBEPkKOXwTlU2gThl7zfOf6waTA8Ffzvg6+dTg+s4DAQK9We4c8f/Knf7p57vvf2/wv/+E/5Bjo&#10;x7PaNN/NjL4xwNChj4NweJR+0PmTG5NUWLv4OPwa4au4RJT+oyngsN09kgg6yUkRyRoDKoZRjtbv&#10;NNFBJa+BqXPPb/9Yf0uI4ccx7HSF/XwvSF7BYK/MLMf7Kz+BPHBYDL7iJn3LR6cTfyf8Y6bAwgTb&#10;Kky70unzrZYcPxaDmdH+//3hH25+5Vd/JQOMs+FHOpwzie5s/V16e+GhLcjVzehWSYrf6fk8TD66&#10;GB/Pc19XAHLLpmjHUMeDKY/r/MilNDXBG16uNBh4MZjxNeSnHDiA4To/0PU/bBABpew6dgVPmLSu&#10;81w3qz+TVpR7aV2rHoFtgceEgbPOM+9cpzxYwF24Xse7LvSvftAKz95BUQmWP1Wichcc6IbcBlLX&#10;uXDyvmgp0w6vSrfkky4GcDIuK4hzNNNRfNljbAiDrnFala2k1mkDDsmpCwP8irqEDupUv7SPAdKl&#10;k7GDVm2rjSDNznBPh7bdsfvG3tQZTu2E7LaqeoEVfXkt9sDwR1ezy4YjvRfTv3kKFYKXX9EnJGHl&#10;seXxhZ+jbrd8tNDygO245IPnjreSV3wGpMLQrdMqq9v0zJlTNRn4/AvPb5588sma+LWD4TOf+ezm&#10;f/p3/27zxS9+vgbe5AXOdkDWoCn2qXY1sWhgXgPiHFNlACy+HEKp/wyY4aBs+A8urmzNGXR5X3SX&#10;OMGzcoseSTtxA8d1HVfP+Gy27Nfb/uNd4Z86DJ3YoOIGzip546ENQlPv0X/u1+lm0Ha9+mw6Zqln&#10;4dYLBPGDfjBvqv5oVDsFUvY772hzk53aiS7swWg5rlL3q1kMKkhjUrQni3AG3DLeiHOA0+auRx+p&#10;8Yp88OU4uRKZOJ5FkiZ9OQhfffXVHCH9Zn27643YFHaMPPPss5vLGUg7NtBqZI6L84n3jWe7l1NI&#10;cLdqv+1ux2tZeFn2RPA7mwksTbOXUz5OZLX/qYM4QDNRbbeJsReZqZ3gSXT2bkdf31t57HzkvORo&#10;Ug8yaKCvrAqR+ZtpR/wCBryefvrpTP7+adlDjnv+0pe+VBPVjvnjPOQoZ//QCRwpnOHDP2hCHvDj&#10;OvT4ufW69l3zmrHPTGqyU/y8H4cK2H4cN+gNVw5hugIszxOQcmHhiiqeEul3u5DE/oEjSK9sE4WT&#10;d5y20kw6ZU650nHqTZh8Xeyu3F384Ns8r7x26PVYE67SwkvwXln4WRze1XdzaJEtdisHt0mzd+JI&#10;RiN4giHP30dQ1u0C3AU0LFlb6HTsmAVGOz/B7fL+deKKXl3UNps4dPD9TTusjMHnRAbv8FSoW/0X&#10;PP3E+9GzfAAcgvLZhfJzP/fF5N9EF1/YvPji89XvaHf0vhN+NApY+MI38ni+W/2xj32seBdt+UrQ&#10;2yQYXn711VfqWFGTdHwSD+Ybc/xEnLr6QY48/iNtaBxllxTdxGFpV+/V2LBnMz4yRmLrgi9gR7qG&#10;ztR3ziTr8IorPqBb6sSIlMm/Vf1nZFD/pN8deWQPlVwmD/1JNoVbnNjkNDpXUBd90sjlXhzi7uGo&#10;LuCCyWnvPtxY7+nb0T3gcJj7yUNfWuAj7egHPhLyBkb3ecEpdFdW2TnqmX/gDt+DVfZFeL/1cE/y&#10;6ju8k44NMeVrAwQFf3wz3sFTW4IPJ7ZVTTCFjtpsdFMEbaF1+8HQGbxo2cLLDrE8Vhr40Bf0Hl2i&#10;naRveBZItW9oJn71HYVv6g8XE/iX4vM7l8m7F7NAwMIm/eIjOSHwoSwSqLF72rr7RmPzXtykj4O7&#10;Pg8PKbdwTD3AHR+wyYSpGzuk6BpaVPpctbs2EqS7ng0v7L+337qQ3cnna3LTu/UpLGXbpX1u5FS7&#10;gVP5Q5OQtOq3jvfurwq3m/yVB7wJ2mwbFp2qLWM+lJ2yfecx9D28jR24TvOj3G9LDH35o5diK6t2&#10;JIs46q7YRTYDPfHEx+tXi0lDz5EXsiPge23D5vFjL6C7dkEzfGSc64q3TGSUXBxrmTh+PJNHkQN5&#10;BXLzYk4VeO6559IeN2rXfn2+I4tS6CMygk/oHidZsiP1Oew21/IrBTbeUI5FbXhUYP/IU/7g8HT5&#10;gotvfVonO5ojy3RO6aHUgR915LoWY4T3nEZDH9BB7LGyj5JWOnoRRcFApxrDRYZq8iVX9a9TZ5K2&#10;aI0G+TefnJGX/1XwHs2F7SKWqn+P3/Bsy3zrW7IuD9ofy2kwh8dT9xy9rQ16QjeyFjm6kD6VbpF2&#10;dK0yBh/1IqNottUfeQ8uOdQP01EWulzIbk4T4nz+joY3F5CUgfXDtlCKU0p+Ww4U8XceamyStu1F&#10;itGPdJe2XtrnXHzXFpier5NQL2aBw6mcDvRQnTyCB/DYLZNloQVaOzGi+C9X/K6t8Zc2M8FHZ5rr&#10;0FYThqZBZmcX575on/aqsVZoida1WCXtopySKfeRpVPhGYG+JCPGPsqYo32vb/u7HIMcvcd/4RNd&#10;9EX1JWmvE/Rk0mnb7cLPyKQ6hEGqRXzDFo+XT2HhWffavWU7BlnkVPsX7yU9uTV2xmMmD6VXJz4K&#10;dRpdTx5MgJ4KXH1l9S+5L95M/vbjGs+aIwkOwcjEN19t+UDS5xzmKGXB6V0wRnt0EvBp6ZDg6hMX&#10;+LzkIW0j7eh3O5ftMFYnegJNaqIyz+3v2JQNCib4KF++gcAbfaZ9aox9LTjmqHzcrD2VV+2cZ/yh&#10;znhD2Q5hA8/YrAKa58c+IUe+Qf3a669tLmZ3PxnCC44ifzgbouhgi/HQEgz6q8pTh4ZWus4teuDR&#10;qnuJWv4EN/HTtviGX73qn7Y8GdnAFwK48BKqDmnPseeKTmlbbXwzdVLGzUWvTh75jJW3IaC8S0t1&#10;+tyvdgB3QcprApYo1SDfcxtCDaoEIpWYq/d+6zBIyCed50knaRlKlW9BKmnmfTFxmlKl5e34xgtW&#10;/mMkQZoOc10elwsGT+GVXtoiAIYIEYTGG/5LBnH5N/AxhYAuAkL7gatxdZAagZE5hhKYna4H8+qA&#10;AYWpIzzAJgCUIyG0Y5dwf+hDD0VxnN48ke9xPpHBwl/+5VPphF+q8u7PpO4DOdbnox/92OaJHMFx&#10;V45Xc377u1ldCheUIfDXs+X/9TAxHC9d6gkQeFBIhNO9DvAgO4OtHpr2Gty9b6Yjdjofg8Zmaow/&#10;9SgjeyEe5xHjAiztjpIGBqP85Sd0N1MuBSQwXGs1V9oDzOazFhJwphxpB0e4uZ9n7xrfHlRMG4nX&#10;IVaLLm0iD5xLaeRePu8ZG8pGG2WKRx9X8LxzHd6Y8qV133CqpAhi4zZptu+S1r/+3zxC+EupJ7rK&#10;pHApqwXfqkMULrrddZgV2jGaqqPICwaW4/zgDFdXClpQ9uBWEXf+fGApMLyOJwSrqjiMOXwdw4m3&#10;ORl1/AZ8r8WZ+x//4/+6+eY3vpHvMP5sOsDsuolDleF/77KimP6T/vRd7WB1z9gI45VscYZy8DJ8&#10;1ppZOvzOMDSB4VufPVnQA+3q2PIOv/vpsOmHMtbTLxqYPv74RzfPvWDnkSPMGCyLblp0uhIjJqXD&#10;1Xn0G/kiEyWARYk7f/7pUGDNZbvO3ADxdPj38rVL3ReF9xhYjvh88smnNr/0L7+c/rsXCeg/ycro&#10;a7xDpwrNNztq5VXC6PmOl29nj7StMDpY+qQu+Qiw7geSrdhRdnHLr/qZ5cWx4EuG8D/chOqnYjyn&#10;Q6pFFuRE2fCVd42/9CX3eVdXEQmDVxnEeYab9zsbaQdPWnbJOn8ByZ8qj7AlzPu5ioPrmi7gCEUP&#10;fyp0XA9sWg/Aa3AsvFLGUTjKdtShqwFBOyHB6v6YXglZkHYppm+KzksUB0BSLE8/XAfOVOmF4Q34&#10;KJMOM0Fpl3A5XzN4kNRAES4cBr1StPPDf2C4B4MzTKiBcmhloKa8rmvbjQbCPufBYVz8mPdDK7sn&#10;iz5L+xduKr0Ez37CpANfuwhVt9h2dhHHAik+EFeOhfA+HOFSDZb4qmDo2rB6cUXRIu/8Gz5ST2l+&#10;93d/J5O+f57FjC9kkePDmy/l29sfie1q4drD2aH07qWL0d8BH5vnUhwX+Fw/Iq9JCA4BjptZuKid&#10;0UD9y2F0pH7y+cGpruGjULHrsNR36lT1yjv1LTqgQOoKd3i4H/mXxw/d5iePFfpHg3hpqo9c6Oc4&#10;Ovh2mV2OdEMnuHrGB8pxL3CuTZBm9Av4nGlsxRuZpL15pdtEfjxExxl4o+FeFnqybzkTQ5TUrY/f&#10;u5z6pTZdr9BVmcowVoHnlGespl1vxHl7+cruKG8TsmDaOXxw8sP5Pu5PLQ6p7FyNHXspg+MrcbzZ&#10;LfxSdqb9IN9ft1jRUW8cP47fM2YC82Lk+M18/+vwZi9mbMdWOy3Qo5w9qZOdsQb94oTTcTCME5xj&#10;m8Pb7gorvx0vhyc58UwM3xv7pXY7xXYp+yTtbKz52rnXNl//+p9vnn3mmc2jjz26+bVf+/XNxz/x&#10;iXK4m7i2i8r47I03zlU+uxPEsbXryPTgoR4meIZvpi21U7XJIktN02VskTycX+OcpPNqQUlojd/x&#10;hslNbYGeAp2CJ9uJeyWOgxhFaYP6t7Tf3rKNttuzsm3/FFvlz6SXZtpaosqjrcMj4qse0jc7Fpzi&#10;keB2LN8+puvwlDD8It88ayfx86sXuGmJQ9e5d53yqn0D1hVNZ9IHnaUR7Eo3KYI33n23ZQltvCcT&#10;k67L/Pv5e2uZ5Kllnr5iq+KRUDm/ruuPCyvjdbvE0I0zeMLQ2HPLUMbqkX08qC+ley2uKH1xRT+Q&#10;RSzRB0888fHIxa9tfud3f3vz3WefTXrH4d0d2BcH9J3rbSig3dlnEajihfvvf7BoaYJkdAOeMXFK&#10;14izq8cYSf9BB5is4Uz2E/iJHBOq7+EDGDk1GeNYQs5fp8lZkGPMxulOr3DGBolytJbMk+9Fj+pX&#10;9/YyYRN+4d8JsxYuxl50j/bWBwh4qHRW/Ff0FJ17LLzGB8aByq9VjunAxj/wAVM+z3iMfdSTAa0f&#10;wAfLhKH+Rh/GKWo32NioypaXjHcfnXIi++qCl/mSSBac4UE/Fx+Hf5W9dQKjbfI13fMN3pQDriCP&#10;PrcmldLXgFsO8powu1G6xhhVmXaurYMyiq4hU00KlKzbSZxdWckjwBse+ML3GAV41C9laXdwJs57&#10;5YGBJtpgbGPvpu7lQ0r+iQNDc/l0w+s5sveVLCyA04c//OHYXx+thQPqpj20r/LARTcLP9D+8cc/&#10;UrwH1vj8wPdc9VC/bHxRC7D8ppuoPAsd2D34YTchiD7Xy6cgXUhR/OaESTZo23bq0v2OND+OwHZx&#10;POr7BTaUEEyKRu6rbuqbe3bd32lIO7SYNSXJhNLvOnMyvr77syj/sdjRPxWbh07o3YH66quHPaFp&#10;kpRdiO/xzMmT3Xb4hHyyH8mXhSNrOWrfsWbocmfBhu+WOwbVtzh9ssPRwo4N941Z+WfzifI8w90i&#10;DDsD9T/oVvIeuwUOA7/s2MiCjU/wFc+3YyELfYnGdCH5L15LHfk99fcWFLAZ6SA7iEuvhUr0yYkT&#10;qWd4iz8LH9MF1V7Ba/QXeQphmmdDC+WwA7c8vLqne9EXjvjX9eSNXoRSY5PgMDLdst/85N7JV+gC&#10;7kxMw8UzHN85XE4mi/zN5J73xjvqCS7cxNXYIbzmvmQ18eDMAhp6i82vbkNjfIn+/v9DBifjaDvH&#10;EDtl0/eKZ+EjG047oTNb0qIUP/yFJuK81z/ow+hl9aO31JdeAlv9pT84aPqUzzB0LX2aNNpj+G9N&#10;n+ofAg9d6UfvCn7Kvfts/KLBF1+JOwi9D1Pu8Kd+Db3lNTs5cPFZtX++vQtP7/0jf+7pN/noW20I&#10;V3VQF7IiXh8BH31T1TH1t0D71EHqnkWwxcNp1Kp36NvtzC+w6wPgYPIZfD/6gpzr65VzkDqpg0Df&#10;15xWaCqMjN11173Bp2kirfIsuD1c9CYcZ9xTGfMHr+pHruX0RZ8baJqm7ws+6iJo/7I7kx+Nur/t&#10;TUbeTT34Z5Kr84Qu+m32Pny1LRnR7uhVVzKSf+gRtDcXs2N58CNLZSMkXp+u3+tFvClPOwY3sncx&#10;c2nnsziJb9x8GRuqTlvNVV34FMGvdizdlbZf6N68oo9ofYOm8FJe4RralO6TIMF4Vt3RAA50s4BX&#10;jGvhJ/3oPu2INtLrU2+GN/EUmjctAn+5h8TdB1nAFdrQYaX/g8s2pC6ZAB7GbS2hYhW8SCilXneM&#10;jZBWYRpyqQBkEBZhiuk1SN57Fi+4F+SBpDz9Pg6KRYFCNi8qnT/dgO2s2MGXvxlWHKWNzMKCTpWt&#10;/MGxJxe6bGg0LksdK2f/qUbBOgG0/lGwDFqDUAE9/JSvDJ0W4mogQaMQWqEHq02Pho/xq2aFx7FM&#10;FL67HGkH5l3ZLQE/2/6vXo2gZ+fSwcHxTML8s6zC/UJ12ib8DNDQ0eSmge7lTPAWAy/0rUFZqoiZ&#10;ynAMk1Yny+DJP51j058h3SsFKYVuH0LQdZUGc4of/MVxSk+w1R9zo5E2qAnftJ5yBt6xrMwooy44&#10;ExTt3zwQnlpwqefkWzvKph2nrCpbI66CsqUbAfMKLSUTL+ABuM3EKu4aHhzjAb5o6qccMAgvpTnl&#10;lmwEbu0AWdAoJU5oY/tIJ1S5zZZVjjh5tYGAl6SlyNBD+lH4/Q4drcDtwRFcHP8snZ8yCTPF5AiH&#10;xq+/56rjNJBHj8GnCr3z5wNJATxADoXhBzy+fsZT9S5p6Q48abX///Wbv7n50z/5k+ien9t88pOf&#10;KAP4wxl8+L4444s8Xb9xZvMuIzodEZkS6CIdFL49HieRUHLvJmkGj5vRPZxi3eFHVheZcQzHyOJh&#10;dORd0UH0LePDtwMdd+aIs+e///1y6NrJw4C8klVpYNdAM4YD3abuBnFOxaO26DH13YWl0EQMnRZy&#10;VZKAe98wddkiv6QeWCT//cOu/Nun2+UfvHawtentc03sX/V+0r3Xdcp8r/fgo/+t9af7O254Yo3z&#10;Duau7rs4Je3id/T9YQyU4Cd0jl2+ju03p7JI4fLVDCKWvuJCBpn3ZKHD73/l9zdf/oX/LpnTj79z&#10;KaubHTeE93vXu9wGbjX4Cs+s6yAdnW6HXJYeFn/S2fCVzo8un/onUeLg2Rijm7R2tE16V7zpWvDz&#10;voz3yIM4MlCGP49J+NgiL2UwWvXZ8pggYIMI05eJH3jrslBvBiXkwjsBXuwBV7Cm/iNPlWhJN8dN&#10;ruPgqY+SX7/mmezB1YBKHNoVXl4ksA+kn6DMYQNp6RcOsCTqJAuu6muAoi5+YHB+R/VUQJc1XJFd&#10;T3XtPl9c4VK6qPWYPH5oOG2C9r75KV4cHOsotug4A4QZaKAl26vaK/QDWzBYYtSjufqwlWrRQegx&#10;7UsXgl0OgNDLEcEcHeevZqL45vl6p/weLATX4AN+OSbCq2zPre7NO3AL18AU6GTppw5ohn+kQUcD&#10;bgOhok7ySieP0LzW9ha9bWEQe8OgXl8wztjn852wP/7jP95861vfyMT4O5vPfe5zm1/6pX9Vk77s&#10;UbSBQ+3aizP7WuzY4hE0OZVBTcpij5EndNB3nAwOcBFqoBZ7E51nYaL45rPmJ/WuwVLqU/ljPwVA&#10;lSutd1hIvQeuq3xTZ/fwHLiuBTc8Aa/Ji0fG/hxYHHHo5SfIN7DnXn48XZy7lH00rXYGs35JiS7y&#10;yztwStbyzSy4TsCLQStBehOOu/TJvuBSWikp8i7sUflTVhgh5dFvoSmYq/LgId3NpMElvvXHOWNM&#10;oT2u7zuuNzgnbzn5g/9dj+W0okcfq/cG3eVEiF1dTrrLmSRO3+1osTcyMfyDOBvtOHk537H0SQpp&#10;ryXtxUyOTFDL4qHAPpWjm1vGHVd4pr55aSJYNciWNvOtSbshTdqSO2MVcGdig4MJvE996tObB3LM&#10;l93JJw9eLEerdj137lypF8ft4Un0M+5DB+ODsl9CrzBa0y1lD50mrmlepCw64HFI9gR9j9O6XR1r&#10;GMdP+J0swt8ENtmqk4QASvDeu5B/q5/hM7I69hNnxdhmw0fSsYnEDw/1ROWtusK7Hc8bwyWPiaIc&#10;LYoufvSv0HBanjxX2pTRdcJ7bevBz7vWJXYgWDe/s1HlTeKqk35CYM9pSxNgdjByCrk35p7xmYly&#10;suIbicoU1HfuK+LH8EcZ7x1al2gLPKbuxnyj1+gQYdoF2ug0cWgv7/uFXR1zQlRscnwtqPenP/2Z&#10;6mvah9HORziUbAdtOsTit3EMtd0euzl0H3tAW+Eh4+R/ke+zw/23fuu3aifwHE/YOOxwH3yVk9h5&#10;/EBe0VGYdjV5i5fRfpzZ6Ld/sL958OSD5ePhMNR+/tEPgjZhB2grvG/hmd2cJkDsInNSE3twAn3B&#10;trSBQChoi1zoL8gx+bezBR42EWhb7S0MT85iALyhTyGv5FH/qWyTv+wgC9k4W93LA//abRo7e/oq&#10;fd3YJ9OveceP1RO/xzOea/tA/vJNLTpqcOr0qWfeq8fVpc6+zWjilr2K35XDuW/iio4QLAzicEXD&#10;sUO1xf2pj7RkR7lsOnUwkWXxhP4J7dkRbA/w2HGuyrQwz/Hdd4cWaEjWOY/1aezC8X2No1pd1dkk&#10;ELtNfo5eEyUc79qao1qcMgXt4rjt4gt1T3vQD4L+lw0nD90ojf7J4qJnn322xgz0ju9FP/Dgg1VX&#10;+ehg6kt6+FwMPvpB9BP35pvnC452m3EFvtDfqssEkwnS0MfolMzFP94Xz6hLdJM0N0/k2NDQCe/1&#10;9+7bPrIDnp9Q+/UxnK3r2cy3C/AQtMeEiimdA4XRows/T6LlWlKZMtn0YBBTdT4aYgm17Pjr/VLe&#10;ItaVnGwtN31t1JIzttJy3y+O/k0KPHUkWh704AvF42aa77v/viyYzAK7yN9M/uJN9Na2aItHrmU8&#10;iq8OM/GLRuS0ruEp/E1+wNjb6zbEw+MPrgnO6AU8aAHJK1k88Ox3n82i/3trYZyJXxMi5If+QY+x&#10;5e2SS0FVluqQXYtULP6DlzKlIWdkk0wgp/EAHEwKyjM7bpVBhhrXbkNx+AG96TYy2gtpGr4JwuLP&#10;xb5DG7LLR20BLT2HBnQV3PEkWcO/ZBDf4/OiV/i77NnQEs7i5UFnfgI2JBnjf1WGBcB+4GvymnwP&#10;PvhZ/cm5f2CMHddjEDyf8VX1yy3faKPdyZP+mqygrTLZXAUD8fJ76/pbxT1wfOyxx2p3vzEZ3WBz&#10;2cuOfM/JO+YZZiwig+xhZn9+rGHkk959IIufzF/g+bcv5JMx53NCUXSUSX6LC5zo17ZeT1jia7TT&#10;boJ7bSOU7R7exg/4qds9n4JiZ+VZ2/qZtKST0YOur74meaQ3tmGDSadvsBkLbZ3EcfFSf4dZWXSt&#10;UOP3kpf4WjKPcyK8oC6lpwMDLO1Pj5sgtcO1eD1tCe2mefetxVv4Od/gJpP0KTlQvrZEhxPBiSzC&#10;Hx9cv979EzqMbQi+MPWpgvI8tMJb/F14FB+Jd28yVh7vqy9OHvhfjE7RZuLKj5Cre3x/110th+SU&#10;LA7OZBR/e1Z/9fA9XMHpT/QLnURXlFyEztWvpa52FSvX6VDsBbAFuAlkzD1b0nwYOoDhVCrl4o3D&#10;5ZMnJ/IpH+MDuAjoPZPXYMyYCO3I/N3618Q3jGyGiq3w4gsv1KIWfOIUlQcfyIKEDz1YixK0g4XD&#10;wvir0DMVq7L0deNLkU5bOj1q+AR9hi58J3elnbU9euvzTgTMNMFpAABAAElEQVSXWYCFjnhcG+BP&#10;+glfSIt3Su+m3Olvm4d27SLNlK8fUs/CGb4J3oG13QFcsV7knwxVo4k8cgVsAkAKH4brgtoZMUw6&#10;aV293yKTRpVGAGfewaHhtgOm3/eAZdJVpqVSkz8gFtg7RYEQ0K2OtNLv3slHqTbMXZWnDgPXVVxf&#10;G1d1FoZhpwMuxk48mH6cAzdzNHSt1KewAqdg5cpIefCh+0tpUdLvvHuh4GGUNpz2Nv/8Z38m6aqo&#10;MH+v0kBr5Z+MQFDiGlbA4ATNtvJgUOVYrWHlzd7VprN0Vr5RBnA7dbJ3kOzq1/h59qP06j5lYjp5&#10;SpGk3cSDLxBGbQk39dbZ6OAcEXc0eD8DWzCFEs7sxliH4Snp1VdbUeJCrWIJLjpE5RKSo+nRV/qp&#10;S9BNWOjvNqEczX1bf5UlDH49YE4eMtFk3qaT1nez613F9h/l4WH/h7/FrfGT0js0EvCHOk757usX&#10;5TlxYOAzOKk3BxkjUB3VFeraS6Aw8QUYd8IdCtyeAngdU++uW24Or9kV9kaOw4gKjeH2UDlE7dqy&#10;A4a8cfCeP/968d+1Q7IZmV/4eMqz4pjuxbOMlVq5lXu8nD/1jcC9HJFD3sLxiwz0aiZ8fZBOHY4M&#10;/r3wvu8AO07t6WeeybdcXyg49f2T8L1dZHbklMGsVnkmO/oAenIR7UHtzvWfEAWGi/Gy1l4HhtTo&#10;0Kt4NAkYuk899Ze1S+JjOWmDUw0MfQy9bOIXJAaZvPMbPa6cY3Q/OVl+6zIn/cQVv9fDrXmmvxzd&#10;P3iSB3nIi29oe18wEldhVS4YcPaerE1ZrnMvz8De4db2FdgBkfcNW79xtK+Sv4teyt8+e/PDYfq/&#10;qQc8Sv5yJZ/sJGXQIUfD4Nl50liKXBp1V3rXZ2QdjKnrrX2etusSvJ9fpc+fE3F41H1Xbrl3mTan&#10;N/KbfjQ4g1eGeG6KTov9tZeTFdAf/trDJAu9V/eJP8zgxGDX+x7UnSinAZ0JpsGKtPDnmGIbzQ5A&#10;dgJetOtE+vrdyCRs0hkEGPiyCdiNY/yrhQF30Tk6k4NkThwpWqVQAw8Eho8BN9xqciV2B3ga3QC3&#10;jlZcBkwcgII2ZGeciUPEJN3Xv/61zR/8wR/UJwTszHzssY9sPp9vqHKCPpSJNQNJ9qkyxmaFx9yD&#10;6V1dlwaf9pr4fqd1unyO7LRq5Zk/67SOQxsY2qI++xL66qv0LyYr1+nBmPTu0cV7fIwenDfTx4mf&#10;95PHVcD/2nHNi0fLmXRzbZnBXI3D9gpmfk2Zhq+cel7Km3LBmqC8o/HIW3iVvdjt0HDyt7aBuzb+&#10;8rPOC6/SD0t8+lLHvddCSAATOLq2IVG9w/awHTLpt40PyDoHtR3DTQtH8tvhkbYIX3AUcB6waTkP&#10;3X//e9+Lc/DS5kKcA2/EIejniC67h32T6s08hxGjJw82b2ac83omkQO8xzcpz3cOL8RZ+WYckXBA&#10;LrhVu+RqlxPn/T3ZkefYaPQ6d+61wtt3jDnV9AlkiEP2xPHwQP617uod/niI3HPlkoe1zju8GadN&#10;eKbGGYtzo+lEdpI+jiSwakCfq1DPi448Hyf8bryl7QIrvAgHfI/6BT+8tuXRpX7qyNEgoLf3w4/K&#10;uL6f8dmi//K6gvqTE2F4p/hl4WVx86OryBCaCso4+pO3ddL0MZ1mYKDp1AWMKVPd4MgpKI5Tzlgb&#10;PPqnJjgy8dVwOHSiw25kQXPktRcENB3V+R8yNJ93u809HkE7dFanHrstDVA0aD4Y38L74a/+A3eu&#10;0vvGtuODjQdb1/WCF+28n0WVaKtcVxP6N/fw7tKQqwJNIuE3Dqj7zt6/+WIWgxrz/85v/3Z9w13b&#10;qUe3c2fUj6C73+1grsB/IG6HBtrdPXlo+yELyNJPkqFaxJd+XN9S46XwMZ3guEHtKr5ljfy1s1af&#10;b7EK2dDG7AftYUOCoF1qTBYeK/jhBZMKZQ8vE8v0KGfq9P3ycqA6KeFMFtccP/5W9I9jnrO7OA7R&#10;g3yzlwN5wvh/8Kq++OB4f9fRJCr8Z0ITf+C1Y7FZ1v09RyydBj8wuo/oTw1xfsJVWPP2PE8cGHs3&#10;9eN2BtqhlF1bKXveo5378h9FRwjl9KZfQl/9uqO38at6Gtsql+Nce6Fh4Z98JhTc65vQ/b777i86&#10;882Rk6sELIEDn68MzMMsED2MfAnyantw4WCxkrwljynTezS7fDOTYqUjdvYp389B/HXoUkwAYMpD&#10;z+GhWhiQNjXxZoc4R/ZB+jY7Pi2QMskl0Av6JPTuPqA3GJT/sHR6cA7u2rHGFNouOIubiV6TACbD&#10;Km6BibfX6fWNl69crP5U2fiM7jMBoY/vsXnrffLRofuY5eE9L9O+75ngR3gxdj25+aEQObtt/A8l&#10;/LuPCKkTWp71hQJctGcdDx8+1B70PL4oPkX7tBN+JU+ZOylZRSdyrb3Kf5j0xYeJN7FpYkF+7Wri&#10;167e13O068UcKfyJj38icn82C+t6swnZKFzwcfLPbjj3fJj6XjjCwa/swpD2cP9W/6by/PQv7BsT&#10;cPhCwIMmua/lvTrXZFPK6wlTtmbvGIQ7Xht7HB9eSZn0yPC3iUW45X+lC8jiwdJFkZszB3SaycI+&#10;yc7CEHJRdIps3JuTY9iNJZ8BQtYGT7a/SfJpH7xNB9MRpWtCzxrrJk65/SdXyNSjvrt3X87kNTlW&#10;55sxp+kHMkOm4GWcNwuChn7qDx/4mcjSn5B1uon+MZG0v3e++EB7CNIKZK/wqqcfzx91OBkfHp+d&#10;fuO1LKbUjsfS5k4Qon+ceHFfcLb40tXEPnpoA2MBoepLB+Wf9tHWAt1fOgW83KOfNir9nsrxOcpb&#10;/J5tuttdqIGFzmgkoG3pgoUgaAn2BOXhKbwkFCaBMQsfvKuFOCn/ZOq0n7oJ1c+H3H2seDc9XMin&#10;ehjPKweep1N28U7K4p/aT/8+OOhbjZ08m7h2Lf4I/vi/FwHFfki/pL6T7mJ0rDrLowz8qdFNNqKX&#10;fqzaI8/qpt9M4pIrfAJX8hTPQ73HbzX3AueUbbGB/pM9buMZ3wE4cFXehx58qHgQH4Iljk9r5snQ&#10;DX7oWzZjaHL96qJDwvd8B+Rf+1hobpEbncP2UU+yAVbTJPQJHyj/RnZf03nT36VC1R4mY8k7/8Sp&#10;8JhFva/n5Kk3fOM8NoAd6epdp11mg92Zu+7OGKQX/qKpHbMFPzxs4vrtjDe1LRmED9oK7qsd8k7A&#10;B/KJs6gfvvA+VbZyj5HeDTyh+DuymQylF/ki1wtTakNlykP//YNeKIIHmg9i74cmUx6cG4/o1pSt&#10;boVb5Aj/7zi8iu4/EPhRAkAqtQ5TQAlhKo85pBOq4Nx7JMiepQvHbYkjHZjADsF2ceKbiAvIwAiB&#10;pfev8vV7eNwSqqyu/MRLTwlOvh3sBcfkmbhR+pVXvjCsmrt6h7GHHvIIngm6R/jsh/EImLrDV4dp&#10;FwQn1bs5Lo0DBAPXCpDTOWc8cDHoNiw0KeqFbHv5Zl3tQFoSEKDrJxiobfAGgTKIvW4B2zmkKBQM&#10;FF9Oru3AgG+FXOGrbSjiCfNe/cADv4QvCbybtpfevW+ZuAryDF3W9+hBMcwPHL8RqImvTtAAKeWC&#10;2RPAbTBUAcsf6Q1sKS33E4ofQ9uBPziAN3GTtmFoHwbyyrElQdqAfMgHxuR1nbpWsqW+U87Rq/RC&#10;wcEN4UNw8UW8lAW7FGNwUJcyrKLQCLnVvYIVZ3NEIHqBpQMU0MfznXCHAu9PgfCbUM7fllX6qeM2&#10;9Y2Lp59+ZvPhHNXzaHbxPPzwh2OgxamYJByn5NdKXgPmNoDSAcWAZ2ziVd+IwJs6sFoNSdcsnbEy&#10;GFrkVQBLupNxIhxkwleo0waCIviHOVIkLuU4au+r7/VxfujgL2WwXGkj3/Sw7wiX0ZI8FSKLd8I/&#10;Tgr8VU23qNEjldu1Nwf7OKkkYmDjRxNff/nUX26++c1vbT7x6U+X7mYL1ERw9T+LU/N68xb9LbS5&#10;sdwnXbR++oB6VTrb3VrX95v+u+4rRv+v38/9ut9KB1R9jL7ldnnURfrYeUHuh/tgMOUb/LfX6me6&#10;nwZ7cJbWczlxcj+4iO9f18+9MPDqYfkjbt6jacBt08FXIOvKYYMoY9enNpAFfD2AVTiF1keDeGGN&#10;x/q+09/aT3c9uj7JmCRNH/ng4lowcqVPhOGopamX53akDzyTi/DZ4ht9xG7xjRbfncEt4xAoXchh&#10;GptwykQb+ZXNeSsN+1CoFaXBzXvpvDcATGF52+VKP++8d//ss88WPuyBWeXOvvQeniZ25Ud/Axpy&#10;4eqdgfXZ6NprGbgb4LHl5RPPLlKXV/JtOUc8/9Ef/VE5UR1P9wtf/nLtPnswu004EJWtTuxbBmfp&#10;f2gnTn20INoIRftQt+if56GHd7fwYvIJ9HyD6jxDy4AuGOo1g9bKsPrD1lLPKct12s51fuwog0kO&#10;ssGh8A4O62fphcHZu3kvft67FyZd1Tllz7Xf9l9tuA6TZvjRu4ar7C5fnHSe6yIiwX3lx71VXiLV&#10;37v82JuDY+fvfjevtvHuB4cqLfJt/IAvhLJBw/PlyMo7kIsssS/Kvo1NoAz1wj9X4qiCgbgz6cvv&#10;zWB7L0eFKwPtvvTf/ouCxXlk0M9pbFW1xY/vvnt5851nv7c5FzvApK3jxspJFicBZ4RvH37/+9+t&#10;9q8drzlishdlxB7JoJps34itsh97wULYExnr4E08+7Ennsjk8Yc23/n2tyuuxmSJrwU5wc0iWjLA&#10;Oaoe6qMOQxu08HwyjkX1GHru6t76z5GHAj1JV2iDctRprIRyZAX2lldCq9YzTT/jS3WCd8PocYn0&#10;RePIXgovOQHP2FBY41MR+QM3+dRt9H/pr8q/gyuN4ArXyrOqO3sO+sP7U1Zlyp8p52YmbaTxLNR1&#10;uR+YM5YdBxL+csyjAvBT7ZIiIsnX9e1JF+nWsKuAf8A/TZNuh8IzbQrnvdCPXh0aNW26LeUZ2rwX&#10;6gu56vXWwZv+xhH7jteUv8boykuoxQrh17bB9TVdxpQDD3xUDVg58icwjDPBJwef//wXysY3yfWt&#10;J79Z8Y1360P9x53QFEBnPir8eDJOYW0/7cRJZwyP3u4FesmCq3KApz/noC05WvSmvrQmY6OL6jub&#10;cZaTA/Snh8YJCBa9IF7fxQbWLnafXo/O0M9rayc9VZvTPWQmsOhQp+DQr+dee7XiTAjbAajvJ4vg&#10;cqKezQTm6ANwfP4KvupIvk3IjjOydFm0PRrsWfwSGPQ6J7DAJuSQV0d86v3J/OCkP+kJoM6Hp5Vr&#10;AgHNquziXSfacZb3d/U4QGtxXOo+zlBpwRZqXBl80a50fOokvBGnsJMfaiIgeLGtapImiyWUq43g&#10;WROkeebQFdQbHelPkwPqrP5Th/LDpS2rzYOHdMLgNL6dcuJGDI2lBf66eJ/bVwemuqYc+AtoaLLE&#10;d9G7b+yTCR955LE4s++tnYro231E85p62KVcO9gW/EOYql+1QepIxico0/jJ9cZ+aJa+SFuPr807&#10;bcQW2LvZ9cIvHNg1IRYcmzbRJ+mfOfL5DoSIyTaYpJjnaSdlrsM885vdLuwmk2/39ta424JY4bNN&#10;nboKt02/TfS3u6kJGiBSX6zhiOoT8YfcczbHL2exARt+9AX7BU8XD4VmkZzNYXZYC+h8/Xrb7GhV&#10;C61yNd7Ck9pe21Vbhh9NLPo0xyuZADb5pM1Mvnzik58sfYMP8An+wM/0jCYhW3ibjuky8UDrFm1n&#10;gkiY8V40RKWbso0ryB2/T40FA0uQl12Jt+BKPmvMFMZQb/hZqKLMzE0V3+G/8ksXhPZrm+SyIMSE&#10;6N5Vtk3bReD7zeQvfkcDpxqAya9094m7K65kMGlHjwFvLEMPkv/Sd3xexnqhSdO4yxG3DlNuSq/y&#10;awIudEVPge51Tw+aRJMePnPigDEI/SYOnTfRt1uYSYsf5IM/2/BDOeFBH0/OZ+HOyM4arx/XPdzQ&#10;VtDWV66+VfSy8OWu0w+UjeK4cCdRmHTDC8ObV+J7UQf0wLOtc5cTyVJ/9cBf+EK4coXO6QnI1rk9&#10;gaZRamIYfdL+x0zQhp/wEb4Gx08a+Oqz4Xw8C7ottiBv9Jf21n9q77Ry0t1qYw48OBknCGSJTGsz&#10;QV7w8Gr1aanbtF+9T73wq4AO+Ld4Nvj6yCze0sYTb0G3xRImkuXTz6eGVTdpBHTD5/JVX0tOyHAU&#10;jCuZhJN6o4tyg1TpIOORkveF3t5FIxXcm+oU9q6yUz6etJgM7xUNUi6bYz/x7FwBWH+0A1hOZaq2&#10;SvnagC4hw9OXnAos8od3yUrZLznlQNogUgvgtJWxGDraYevo6dJHoe07mVvTJ5k/MZZhV9Ab6FZ9&#10;atCBf+/e74Vjp08vn9sKrc2vmZuDExriT+3cOKNNqpN+uWyblC9d84dqdl86/OVqsrhpGD0YvNAB&#10;/bXxcTRZ7AF0UIaxQSpbMkBnjJ7QTjeygNeYV13po65j6xH8ZuFe8eGCx5rPlCk0h+SmCFpRVd5y&#10;1w1WtM6fSbMGJOH62f2EqlieJ26uBS8GYO/Q2uVfZS0Q0mNK6THXuvwpw1U5GHgIL64N7x6QD1Hl&#10;L4YPcXUsA2/i5esyKZJS0UkzHVK/k6aYdGFYjdkdatcbHuCJ1+lpFPeEEeO4ZyS2MX41DfhG4EUJ&#10;5F8fkRHhqQ4xq2bisJiVDvAq3BYGkj4FLbTtxsTQZfSDhpj56SgHZ8wEH/gLYBjYHc9RBVOHbf2z&#10;BImAUx7oq05Dp9r1usCnVNBU+xSzFuSmlbpS4BMK5+3D0GvXDlPHwj3plIdWnADl6EuZhJCwlwMy&#10;+OmApVH2DJYwPyPU4KAVW3fG8AF76jH8MnWeeNf5SVP4IOeyQ0oVBsd5B/Ya/uSHm58gDg3QX748&#10;7mibO+/wKtIKyq5f0ltVdy2C7mgYSqONgOaj7rDaGJIX3Mk/eHbMnb93KLCjADYpfnHdRYcTPXeM&#10;DvPJJ5+swSXZe+TDj4T3Higmuxw5vFsHno5VZzbHXuDZWtkVnWBQild1cBhTZ1vGj8HgVq5TXt7T&#10;NYwHetBAuGXK94mtatJJZsgZhA3uvv+958rYuf/eHL2a4y0ZzOJrh1v02fVrvncRnJIvWj812sn0&#10;qqp3bv+RU4BObe5tpedv3S0M7f31xaDGY3iTU0IX+HYMuz/+4z/a/I//w68V7+BH/UgvSugJK/1b&#10;l4F9u7+lb1vXdxwSerdON89r/bu+l0fQbwqT92iakalJA/91KAMyON7ILnp5pw+SZp4nvTLkFz+f&#10;MZhyJ80t16QjPcJRWJPuKD4T7yrvDP7kn7IKVvVzHN2xHRY9sLbxph7SglTlRIWkl10XsWCXqErX&#10;rzrPkmzVZ3eatabrNGy8oU1d67nb5CA2HND9axrLhQfs7KCPBGX6yT/3eVjgsl27jKkju6j68MVe&#10;nLxgsQG8M+C7/+CBgkG/jhPgSgZCbB1lsQmkZ1vSn+xMNt/YSZ/59Kdr0syKfs4dg3C2Jz43uLND&#10;+EQGQ+woP+Wivfzj/KNHxfVulePlHP72t79duwW+8pWv1PFqH//4xze//uu/nmN0P1WDOnq/vo+c&#10;ARg8tSF7mLO26p0+wzeNDIi2IclCpXqURT526bS/uKJTYspJaBCU+kuHP/qX+4XWABkAwV2Z1QeJ&#10;TDuJa4dSO1PBaDy7XOUIBv3iR04HFnh+aLlt78qx+zPwxAy8dVr3ww/Swt91nU95wjp+3ru+n6Mz&#10;rwOTflnzfNuYjnAO0II98NfXeaHtB+epw9C68kcdgc5OgI/0BukzUGWHG5cgp8/VcHpIJ55uuJn0&#10;PclIL3U7eTdlzWQDOrAN8CTHJLrjn//+X/2bOJLj/IiDAFzxL7zw/OYvvv71nBLy9Oap2C49qcqB&#10;k+OBp2LL9Qc/eLl4yc6qkzmtSN0EvO6bwWRCf+H4TA7YA4vfEpoPjud4sA+1QyZ8Xave44xSLwN0&#10;/CYPvPxrOW3ng5MAjO9M5uAj8IZ+ezlGm8NWIIdw4kgcXi/ahKDTLjVmSHtaGS6Ag+acRfTEpFvT&#10;VdzwljyTRjsF0vZ5xrNgHg0Vt8RPfnE3HLFRlG7+bN7o9pVuQuGQNq+4Vbz3cKNjHQ2HjmXLRVfO&#10;hDCHsZ0iJqt9O9KnlYTj+Cn0HHmtyJ+QP+1g7AkPKA2dtYv6DY1HD/woaA+/SrttotDScaF2tHMo&#10;4w8LkIRpp6J90bV5xrtuu/QnAeTer3grtL3EOZ4dhZxn/BNf+MIXNh/Nt0TZ6U8//e2y88v+Dr+S&#10;WYHcrH0CFfkB/kM/cCBqMzytDZxugNdngpHtWc7dvOMANI7Sn9XCltgM0rZPSd/RO2qGpMM3ZKL1&#10;a59esR9HNb8QXYNJqm1ppNxrQz6m6cfoLb6GmkjMQht6vCY0wkPSbP0swQnu57PTtPxOVR/9cvvD&#10;1A183wx1FcCh9+i03vWaOqQ/QAs6U93ZMPp8ddEvsFfk7+fwKliBPToWPb1nT/kVTVKOfh9vykeP&#10;pLb9PnKGhgVzsRP0K3bOsfXZWTUxGbtcvPrKL8ijTdh87K2Tez2xqS7scIHeQafRPxzc1ccHTgV5&#10;g9/xOI2FOoEleRJdeGl7dpJ6FAz1XYWaHAh8uAja2ZjaTkptYfLXIlb4HOS7sRzy0rLF9AV2Udmh&#10;Zsfl8KL3fGXCTKjrkwT9zlZnRGOh+7FjPZkgn7ajiyeMgxsP6gLQzi5MMC7FFoQfh77j4+k/OjFq&#10;vfCVx4TulNcw0anjps5zrQKm4L/hVdnvFeC3DWl3YdLjJ+GWNBVz659Jf2vsPEW/lm+ieWdKa5tO&#10;nbuGd505vXk4Cyudpkan16KKgKBPasIzu8vJLf49nR/eL59JeA6b4Cc088MvnqUnq2Tft8d95/e1&#10;fDMcf9wXmX3iiY+VrwefS49nBTJZbYYegVey6vMiS0XJ9sE92UUf2YNP+WTD3yW/0SXz2QA6jW0h&#10;TclL+GDkrArKn+ED+oV+hLs6kAsTXXzXaAEP8ZU+/Ei+y/4K/ZQheF+6IERV5kn1D795P7t14Tb4&#10;gjVwCjZ8Alcbla8r8gmeX5eNzm3HoZXFInzUjuenQycdmH4AyedXE3epR9l4qRs4dM/h4X7k5Xzp&#10;IJPTpYuDe+l27REY5c9PHcDp8tvnfzoLBfqd77H6ZEBO1In9i9aNbzhXZf4eAn4xZsWrbHF63o7y&#10;nwo/O6HHUdXsejRnO+jz6F02kcAHYjGAUG2s4knrXkAXOmUWqeHJ2tQWOtfkfdKEQtXuvX89bYWO&#10;oSEQAV99LLpUyJCp7vOMH9yPH2Yvn9o5lkVAxyMT2lHZeI2cOI3LAo055UufPROTcAWHXmZfVaEp&#10;zIkZNs74dIn6tp3bix6McckxeQZ/L/ygzKJBrtrbggBt6oe+dpdKo59CS7pZuWQGD6IrmHWf8uCj&#10;ryk9EiPxeGw9fF62R95XWcFDWeIFecHewg18suQ0iNm9LZ909D15MTGrbygYST9wlQMf8ODgvfrq&#10;m9BVm9b4MO2HBnh/c6x5BYwHcspN2bfBq20TRydbdBYap23FWQh8Ff+lrKJNykcvk77kS8Az7No5&#10;CtyCEZPH9Dubt3wq6UvtCNan9ucaLtcC+oGpnrVLOeNcwRHgdg8LQbXwREcP6j10LN5J2WUXhSe1&#10;affVOe0h9s/MHWqroF68DC80X8uzvlufAJ+yw/K+5g/zjG4Tp66l/8WPgiws3+MP5BW8DtOAo7Qx&#10;wwS3DbeV0sTPVVrfpBKmUSAtgNvX+ltMtoYt3aSB1HQk4PgJ3SBNdGkJvw1u4PgHt7rP864eXX4R&#10;L4RDLMyoUaE0Zcon/5Q1xq9yt4KUDOhCwYCjTIri2iXODgZiHBYx0q5cvZyVEn30hA6OsijDOPkp&#10;rqs3fCPJaoPGF6xioDT+KMmTp3YTtFP3qkMGxXDeO9XM4B7O3YFnsElAEhjxDI68XuhioN6d2n4U&#10;DqFc0x9NyvimEJKJEKnr0KuA5s/Qd55d0WEbQkePgV5wpl3BnLyu6st5Kh4T6xjRpOvSneW0Bdjg&#10;eF8rD2OEEJBu01bYYK7Tg0mYxviUdspXpl/Xre/rOasbJ82UKV+3TdddGdJob78J0nnnWlv569o8&#10;yrcNflEqeQdX1+rUMmi4WfAMDMMfMQooHPCn7MZ/SrtzvUOB96fASiKXhPivf5HMGEqOGM1Omue+&#10;v/nP/+9/Lsfol770pTpezm4c70r+dSr5MbwcWesen8/gL4yd3TbdsdE5jB7G4Jtv9opAepwBzmAm&#10;AyNfBvEmKO67/4EYGDkuK45WqxmfeeaZzbsXsxv4bjrVCm5GWcoPvgJ9m85h0TlkqaLv/PknRwG8&#10;eruw9DZLP4eP9XP684zOyjC+mu8Cf/1rX6+jxB/6kJWyBhpWdnZfaeDCoNrp4V1Z4sjJ8OlRDLyG&#10;AbuDSm+9vkvV+ZMmursgJdGkocMnTLp5Xvddld7gPIb75HU1cDBgqfsVrKNCUDjmjzIG7rY8fVE5&#10;8qfkNmB3T31nh/XkcVVm/UqHcFK0A0rZ834Ng5yKHxiDc+mU4E621wFN10HfJ0+FKXu5ikOLgV9X&#10;+bWJd7kqR/b8TR/b/XrBWv4w/tFm6DNt49lAUCiMUocK6K0++bcduCogwV+6cfBpu6DfifM878A3&#10;SJiFMOyZ0oXsxNgsBk1lb2aCRGCnMfYNGMo+LQcL/Xq+HPc1GZtJWQMisOVF+9fOvZbB95lafW1H&#10;kfqxLQUDk5ogztUCG5MvdL4j4l7LzqAL+e7gL375y3WMLkcyW8qKVN/YMoH2yKOP1ADQdyb1Jepg&#10;cCwc5ttH7Lq92KkoM/X2zn0HrZJ39aCdioK5sp38GubQak2/BUCVOfc16NI2C3x9FDhTdsFZ3o/z&#10;wcBUQJejv4pP/qBYuAwfFjx6Z4mXbt65bu8lWMLgNNeJbx7Z0eToe+nWMD1X+QsJ5Z/37Ng8yFGX&#10;sH7xSmGR9GvYgyPid46dLIXyBaPgmHgL3B6HNV+Bo6yWLe230CIFOp0DHWtQG345vn8mvLg4PkaW&#10;C8eqSCZh7y8+LcdI3te38dA2MOhW3xBjH5xeHO0c4SZrf+ZnPpfjCz+++cUv/UJk5WqdZII3fVfO&#10;0c6OPjXIfjVHf3GUXYpzjIOMw8RYDJ8b28wA2lHKJoMN/k1o1ngt/HxXjtXc34/DIhPDvYgiR4Yl&#10;zmBevG9SoSW7hC7k6HKqU6VJfhPX5GYmRThb8aTj8Yy1OPM5BvEuOOSw+6d8XyuOjtJvoa93pXVC&#10;e3x8LAuCQtW6x+d0mzZRFrnbBrQunu+Y3CbQDSS2FygUvKRThrZzFednXNJygSeA2slTRXTsctsL&#10;BArXKtM4KDKYf41Dj5MlVl+wBbQzeSVOW7aNl8WCcbZpF2O3wivteJjdwaUXk3Zkp4D8A/2Zuioe&#10;3fEx+RAvuGoT+KPnvK+XP8Kfbq+Gs02eSEeDlgPtevcPO9lO22V8P+0YohY+3tfPwnz8pE0SOMcF&#10;Dm2/CY7m9v3D3/iN39j8l//ye/WjK9Fcf8LHYew99Zx8H7Srvnhh43IO818I3eZ9BLBndNJe2qD6&#10;9vAJubdgKqOpLR3xCDmwIJajsCZGYqNoT4H9WhOSkXdy3/YAWW0nLf0x5dDZ0oKhXDiIk+eKnU6J&#10;e/TRx7P78GzpJ/aCCVvBPd10Mfq2cKcHkt+EJj4ov0TwK3sjcQU/ONL77BjjtWTc7pJlG3D6crTS&#10;e+qoDDa4BcE1YZmrPN7BE0y4Fj6hFX/I0O9adD2biL6wmAYthfYL9RHT0takeOIvxeFbExXLQiI8&#10;/FB2PM8RpPiaLHAmKx+OaN7O+dAl9UKHmcQB23uO5LK10GDJx6ZEdzwAf2k7fbcRPD3nT9lgAVvt&#10;Z8yMN8AxnqmxSvor9Db5ey59mTE0uE520afob/CMvs5pE9S7Pglf+ZXTPQWULg++jZcFNL3pwFV/&#10;Uw7jtHHbTN2faQt1lGfCjWOz2SE8UrqueXqc19UHpf7711u3zwTN6Hpw2raTb6DSRduHJbKfqy9L&#10;vzahtdY8/XCu3ZvdHX13C/gAGf0XwmwTMjuESt+3f+d/q+4pvcZwgY7PTSqdybd30Qi9agybd557&#10;XNvt0Yvg9dnxWaddtBtc8bx2Y+fgYXICDh7ziYlzsecdf0pmLVh7/PHH6nNfc7y3dtYY5LEmFUee&#10;E082r4cXfXOY7TKLOEyw4Q3jDrJDBtWFjPgHr+b5yEj4Gh+qD56Fr3Tes8fqPunJsrEJfsfPoydH&#10;d6CT9HhVHgHO02+V7gzM4tnFjir9kDYuHIMfH9KN5EUfx+caA4FFpko35b4m3eAS/n7pxRdLb53J&#10;eIduJ5OCsuhKZY2uQkN18vPec8ln6g5mtMIW926rLEbJInWB/aYe8NCWAjh0glDylbLwgF2T9xze&#10;E9x9KvBKnRTxwAP3V5/M/h0bAyy88mMNkRkTcpfyjeebN/Nt9eij+x94sE4SdJrggaOS0TT1aH3R&#10;9IETuqNd0TLNaaJcm0urDsK7aZ9pIzwkoMXoE4t5PA8/7oW30E3AG94LypKuykzbsF1sVMGP2tA7&#10;QT+KZmteUlaNrfJeOx5eSn8TPPGonbD0dZWYMqp/Lv3fbQ0H9Z764GX4VZlpH6HkNzxdfUvSVr8W&#10;/JRpfKLvsggIHRynDdfS96nbpbfy7d/gx09jArb4J/KqHxa8K/7MYnZ19xPUT1/umR4RigLeB7+p&#10;v75cGnKjLy2ei+1wIYtKLmQ3vQ058FIH11qknn6HrkjGOnJZm8LfpOpB3oFPf1Wfg+7KTCj88kw3&#10;TmAz8CPXnFpkciZ/y67Jgt6zoRu95jOoPhOk77uaNnozp0bV5HTaEr3BduqkSWDjNouVtRvY3gVy&#10;lWFcaGJXnsMcM313ToASil5pGzwjwN3JUgL+cNz0/sm0Q/AHt9sytlJwRiNlaE9H5eNzffW7adcz&#10;WeSKbtoLnCo37QIv9opyJniHn2puMO/gZNGVNqKX+TLZeuBop7IdKT6FC0evEwfwOkjXP3kM+Bhj&#10;nWIBVYjKN8pK/KQZ5qnKLARelyXdDk4rOmmVSTCGIRFhDWtgTD3WeEetVH5pSiFgrATML1R90jEp&#10;uOvWNAFfmY2/Rl+U95KHQHU9dkIx5cvr3op4A33XIkLiKKS7jp/JIGpWCCzCl7rrLHsQm+OuyjhP&#10;YdnJgvHqg9Kh+V4dE2wgEWZ13nnaEd3gpz3881z0t0JMo+d3mN+JMHjRpvBo4w2uFNt0Dt777TrI&#10;QFQGOvpXNOnjNTn1GMwHYVS0alht8I4DuGnURnvzS5BTreCLRk3jhQbil/JN5nq/nyNnpvMDn4JG&#10;U0IgSCNt1TO0lRaedQU/NJt0lOGUKb174Yad2Llf/wYv6eZ+cJPHAOdomPq7Th5pjsKlBGfnRBmy&#10;BnoFTCfDaELD0CcKmKOD4L4bA/+tKKH6RkaUzYL6Fg9lNH27vkdxu/N8hwK3owBpbN7z1h3pCX9H&#10;znznyFGkTz71VOTo/yw+/rkvfjGTsvcmflOdG+P3ZIylkQ28L+jsHOOML0s2I6OnEqdD03fodPE6&#10;3TM8TweRK9d3YgCfuBYZz0SBnT6cvd/+znc23/3u9yIP/Y0QRld9UySdmmt13nGQkPN8ED047fRJ&#10;IXXnzz8iCnQ/cTuEi2eX131J75Qm10f5XwETuy+9qE+zqy+OotiZBksvvvhCvgX85OaXH/+VMqRP&#10;b79PKUs7Rrrvkhfc/CpevxXjjpoFfxXE148M5Wb9m2QjJ/UscYJ0+oujoeLzblahyjswKy0HTU2k&#10;5SnvpHuvMPlcharTkniykd11GZUnddniJu+SuPLXI9oHr9IaXRf59Mkl1/RB8txSbp71y+QU7ClT&#10;XJWV/L7rVuXnfvKu8U73WCVCqWu0K3upVl3Ant/AyZin+lj51mXMfSILaD0v7TLvUDiWTumbNVzv&#10;BX33lo55rvi8Y4NN+obf7T1xaEVnjp154cLrZcDPinq21qzqRevL4WVIyl8Dw+hNdpEFhrHm8g2e&#10;D2UQ4Xs3B5t3Tl+sI6l8E9Vk2IXs6Hor99qIs+eBDMxN+Nq188CDD8YZ5FtSFvi0TfdGJs44i5T1&#10;6U9/Nt9HfXTz2KOPla5mj9HhPguw2Zwt++QHL7+ciYh7MqBhW6IHB1KcPVW/do4sAhveqP+BnexL&#10;SyLl9CND1xC88OnnnqBqeqFZ9zkFIZmlgavgOnzovu05bdXvpZ16Nn5jq+5kbXDwvtppgSN+flOW&#10;64TJ53nwqfuV4pDGu7UcTHrxna9xFd9hJZMTtb1O3dURfuGzwvNW/bJXiz0XvFbglQenHm/cWr9t&#10;EXUzdEb74BP+PhF+SdalLosdEFnRrGXzBpfUqAbB49BOcRUM7v0TRHEO4qvaVUw2ihbd1mTkoQcf&#10;Kl5+NTt5a3Ce8k1+PZEFCY4tJQvaS35OAg53x5tKayEa7F586aVaUPbyyy8mvid9L8buYPtwWHGy&#10;XLzWE8LwmpDaGkymzhadZjI4g3U7vrbOwMhVOxTilDNGihxaxGbiDFwy/c67F2uMwtHUzpJlYJ68&#10;PT5oB7v3pwNjbCy40fPjmKr2Qv9Fj+JPP3wOzjgKmo96nKh9Rx+1E6j5DF0nTHpp/cAX5tl9t4lr&#10;y2s/N/9ou4Ex18mDIdaLYAvnZTzHsR13RdWhJ0zUI06U2I0csdevZZIqjsWa2MlkdzvSWr9wchs/&#10;Kw+eP0kBL8ILHYeeZNPxwHMs7zgD/zp4g7WmL95XlrFj8WmAkblZ+D2wJ8/R/IMbPPG/wMb3bFJL&#10;/6KNPvaxj23+7S//So3/f+/3fqecavAfPplyPshXtBRM4py2az3P5FLgGDXZUE7Qmz6xED7PGGbo&#10;r7+sib7wSE32LIvODkNjcqp/PpV/PTmQfJEPtNf2ZMOiLjJYvJByweK7YSuQGe3InhB8M/b1TCTa&#10;dcMmcNKC/I7ohBPdKQ+fjvx2yPjOdPFUYPPLaXvpTA4r184vLlG7oQ7jVPXeOwE/jq73XPqOvgp+&#10;+hH1QC9HGNOpdCDca4L5Ujtk7Upn23jHhunFIZnQzcK4d9ka0QMhZtW7y+hFwkMjR3yqU7/jN2r6&#10;oxcdWw7monX75Fq3jGOcbrZAuiempp3haDcOmm0nMAJDOeTtxvXI+vHs1kpe5YwMutIF8p040fqh&#10;PhEQ/AX0mmBySfv7ZqsdnPozcfdlZ50+0ekV5FX/gw+0ycgxR72+B1046veCQwhe5c7kMCeyNr4Z&#10;nlSvKjv4NY7dF8hvLKVN4aJ/5Y8LG9Szculq+kI7gGNiGk6vH57rSfekAbMmK8FPBUtnAeKerbD4&#10;aCti9SfJ/9ZhTdOjwBYUKnq6xFvSF7JHc/3tnkceyl5LvfECHiS3NYGfSuOv42k/E0fHTSqEruh/&#10;eNhHo9YkKZ5MP4i26ITPtCc55C/hXyH7L8X20W7KefTRtucffOjBsmeUR+4E+Scon502OizTO1ih&#10;9VTkVlr8Bq7yhu/JnDx82vpxeDtyGW/Ak86xoIIdBAb+sagODP5Ocm+coX70pfqDZ4KEnqgJ2Mgd&#10;WGCCYSw5k8g1eR4ZHBqzEUwak98qPzjxS4mHuzKMkwSTKPiWXkI7eICPPuWXDv3G5mqaN3OyXdBm&#10;/M8zYW/Mohw64Cb7MTq48E470vlkVX3ZiepIjtBM0I5oIz3eEIoHEo/Wre+7/Nah+cZufHiX4jum&#10;2y1sFMgt3H6sIfC1hQWFdLRjno0x9SkHmaDrya8F/9BEKD5JXdmm6K29zfWor7Z6J3XwnVjPZ+sz&#10;dNFdSb+XX6Iq3o5a7QfGsfCH3nbawLG+c8SwNHRPTYYlLV7SrspDyxl3zwScdz33gLd3p5vSC2Tw&#10;WNpAe8FH22jDQiqEhoty/Kq/jkzT3erRk3QmRpf6hmb6QwufpNePWNwztsLNwIULPrFYQOAbQGO6&#10;Av7Hk8Y3YtFTGX4a3Fil7f7uU46LT0Afso2X1qF1C16JzJPh1I3dUrw1E9wNumQS/xZ947c9fW9s&#10;RvkWmtAzwBc+oZdA5muCOGl6stOcT5ONraFcP3nkJzOCZ+1X+i66zNHPbJEaj4W3yMzw0KnDPrUC&#10;LiaA7Ug2t6UOJzIxfFc2YrJ1LOQ1z0aGSk9G96ApuSX3dFHRIc+u+lzwTGCXbopM6a5Cyqr3hYw1&#10;1a12RueKDq0nzLVZVBZbObDwmXJMUgfwIuPXuv9OufSFeFe0Vec6PSR02E/82EtFmIU2Ft6TN+3V&#10;/vZdu+Idv+wAbqFTGcRwFVzmviLyB8EnznsMo3OewZZ0mLbeBZaKgt95NGI36sAYuJ5nUhcvyidM&#10;uikXfgU/KrwENOm8m7SDv3zKWufHxGNISKc8nawjQqt8eZb6gwnvnkhrwVEMGHDzvmG0YE08PKYh&#10;Oq6Zk7IuwyjwMW+vvovCSvmUUeEbZ0Iw2Jp4BT9O3atRdOIJHlxvxMkaEhfTUhpW8/pOxAweh1YA&#10;YRZwxGHUqpeK5AcmQwtj5LbqKy0Bq/oR2BSkbQkD5p7rdNic7RiaAmLoo83QvGga+MNfYE5Qtv8T&#10;51qCkPLX+d2DqQydrHQGPAwbZa7bwvvqiJN26ozuE2Zyt5RcCgcTfFeh8Kw27o7Gu8IFuUq5d7y0&#10;8Fj/5FXm4OM6PziBI33BS35p3c+1YTa/hmTFZ9oOTbQxXk/ywhUcHQ+8OWp9O6HzN32nDO02dKgE&#10;d/7cocDfkAJOa3BMfLRAJsueSqf6mzFsLmf31y+k49RpRfbSievAim/D/8PbjE3v8CuZwLvk0nud&#10;sZ1ilEHLQ8tEdXLVwfnGwduRhwzo08G+cf4VwpPdBr9fRxZZmX71Kv2QFc86++ChDLhdi14VyMs6&#10;zPPIyfrdnft/ghSgUBO6H8p9eA6PWAV9kBV6b2XH+ZNPfmvzy7/6q+Gla3WcrSOTTGZO/1c8s+h8&#10;sApi4OChvt/xWMXNuyNXeQXwpl+ET/N+9wnDl8On5eBPHdgqeyzLJf/k8VxYBBH9lP/C5O9BXmG5&#10;jZ93IvSHMQULB/H9Tvq+n/6x8FpwLUC5l3b6mGO5vyXkvTAwyXSFFQzvwK1/SztNGtepY5XtOf/U&#10;cWBKo3xh0kgFFWkmuG/7r+OqzNQbiuwmeshEZNmEyY8mghpop/nJN0c+D8xYEdu2ZD9WexW8xtMg&#10;UptUHcUvoRyDsdvorkJkXrgmnWpZHLY9QSHR5cBh/OcHJzA585K66x8/roVihxk04vGhgUEjndv1&#10;7mOD6GW7W97Ibt23s4vn7ehZDl07AV7OxC1njEmrz3z2pzc/lXvfk3Rk17VPfqrsRt/3dfz/O8nH&#10;jhz7HW5Fm5Sv4rU6uQbK6MFxYXJG/+CosqzevRa+2LZX3VT9qz1Dh5ETtEUXJKx3oKdd2aV4a9rc&#10;u7btpe264mH3ky9ZK6/8bMnqiwL/aBplo8PEo3flhfAqDJ1d6141/Fue5/1kWT8re/AaXpZu4tBK&#10;mDyu8y6ppFw9V9L+E13hbdmfC95JuLxr/ANKbsiGuSZuJ5Pig12/lzihaFHt3XjfSDw6FazIzb4j&#10;0mRJhPET/i6HVOzRKj5/kqN4uE6ByhiHbgO3JicMbqQJPmSkjrxMufvp30+e4hDK+8A2niIPL7zw&#10;/HbscV8WG9yzDOKvZ8X3q6+8HH3eDsyTGXedPpVFDo4kjaPTAPpa8qe2WSPmaDTficvOkjhU3ozT&#10;7/Xspjp//s3N8889V7uF307cZUdNp2+4ENm59E4cTCnjWJwzeOjdq3GwZ9LB7nfjO/VWpxqAh//Y&#10;RmTVAiMTFhayae/TsZ+0UcWF1+Q1yTurtcuJHycLO4kjAUy0ldfA/4CDMfSp55Tj6kcO8U7ZZGm6&#10;0RkjT9KAtQ7dZt2eEw83cIYP5SdP8+MUwQNJUnxgkYc0g8eUp6x1efOszwVL+iq/mLH5jB5OyYG9&#10;G5Npc4tWnku7fPWrXy1npjLg11dpl75mKvEPeFWn2wXxaOCKfzKir77j2MIXXR95b5//vWCKp4/x&#10;C/glUwvtyydxLDwf2Rr656bvw0XaQED3cqgGjnT6MI4vDrPBedrLAk0TTr/4i79Y/cV//a9fqRNV&#10;tIV2nfYvwB/QP/rxSGBNUHAKD0+QFQ7i6Z/L7oie4kOq9skKNQ7eG8fbGVw2TOial1tKckwK/CH6&#10;Qf2kyUcyYxyE/ciMNizfTr4Rqu3oTxMoytGHKueN7IqxY897RyKfze4WRbEV2onf/h34Tv+mjZ1U&#10;5z1Y0//Dgf3ARyHOuM/nKoYf+vNvbR8Mjmyxw8AWxhYzsWnxMUeqcSRYvh9bztakNynDRrLo53Tk&#10;/saNnswuB3Tem1ixSQI85bDp6VhtcONGFgRlMkEfqF3AQj+TP5cvZMds6sMBXzu0Yj/BHax2SreO&#10;qrbUHIEt78iHyTU0N8GE/uyv8cFpm+N5d/06e3G3ILDaKfVrJ3gmkKN7wa92DS7K9tOuTZd3Ns99&#10;/7nih4PU0+SvI1VNsJiY4lh30oWgnJpISB3Uw05m5YmvviltVX1P8ij/MH2Nq4k8YXi2HlbP7Shv&#10;O8xEL91Sky6hBbxptuKXtA05wFtohF/fufBO0aVhLkTMg/f5X+3lHfugdfrowrat8qa1Y2BLc0tI&#10;e1dY7Jpb3h19GLCr+Ntlx/PbsLrdxt3m5pY8t3l/uyj628o0F5MYD+T0s/vrUy19AoN2oSv4Qk3A&#10;h6LFe2ChObup+Abv5IefXfGdd/iQPcPOwUt4vBZ9mphbdrSJp296YnLp28MveBosfFPlKSNlCtez&#10;e40+0HfJT7fVhGcWaCmXnHmPr/nB8YJQclN30WPh/5s3nUrJ9m+/MNnBQ/hVoB9PpFz57w7u7Cry&#10;qyy8rX7wdC+fiZwArfrTA3yqYNJJ7MlKG9hJElzgGBsqZewljmzwvxojwhP+wvC4cVDjaRKIjutJ&#10;96onfs9CjkP5kl+c9lQGfdk4sH/aZivAsXdGJslrTXAGjrLVv3fBLgtbkuFE8Ku2Do5oDBfBOJSu&#10;MPHLtqWPQ4SkJYevlU4dm64y/Lj+BB00NgF2b/TTA7EV6Gp25ZVM2JkA1o5lb6BxfvOMDtuxXOxM&#10;dbuZjWDynEzd5Kl2T340mL5HVdSN3tZ+aFHtETyEw3ybPokrj3eBWunLF5A2gkNNkKaMom0xRuPl&#10;XeG14KoND4KHcSK8J69y3JNRfOjeD3/sXU0/mXyC9+TSPAzeEG9SU5iFC9rVeKUWVKQt4aluTukI&#10;gpWWPJEvPAIy/YA2eB1uQi3GSj6h8Vmyp+yxOYoegYm2tI36S1t1Q8eFlvhR3NgF6D3p5LUAsXYj&#10;5168MG2CHuAKTkPC/1XeSjaMs25Edt9863zJsElWO5h7bNSTz9U2YOUffrr77pQVnGayHn7odhKe&#10;ScdmcELUWzl10smTPglknHb6NDvlgeJL8AV0hC+bxe5d9AELHPpX3yqOjoMrm2TsImnoIPzohJTq&#10;B5P3enTSjUyK25VPpwz+yhu8TUaT1aGZMaVQaReauVfrRNb4lp6wcGs/uGvr/Sz8mvzylq5OE1R9&#10;2GHhGzhqu+OlvJcGAngy1qA8DCUozt916A63nakFLAARXMB8AV/Pa8YAW1GuN2sHaw82Kz5laciB&#10;NbiAOfedv8soIqTMjmsG3SqLLd7qI//SGWB+REz54MqrvMI7DES1q2V1kjrLBb46yaZMP2HKXeOr&#10;fIIoaHxMwAEGvkZlYJWgLuWapJAf83KcUFKea0AdhqfwKDvxYEwHoOxSgss3qxolhE19xxnYTVcD&#10;QPjYXo9B4aQO4JUzxcvAA1MgiASyjc0cIRGGuXFoVWlPwnJCyD/1V0/MSBA4FOGPCSkfwiReqPTB&#10;TjFzX3VK+nW7e1e4wS8/QlurQ4KXsmZlFGWnw7fifh3kGRjSEE7PgnchT12Hpt5Vm6ZO3YGG1xF0&#10;yUMhS6NegrR++Np1FL9n8OcdXP2UM3nAKBwKUIEr2N5P0H8XjNxY4Q/+dYZe6OCbZ3WkUOCeiZA/&#10;+kicsvnWk1Vy09EMnJ3zrY2mif/Ju+7qHqL/5KH3AcHodpTXMhyQFy8aRDquJke7xbD/2je+USuM&#10;f/7nfz4dVyYdIutYuGRpKyute2f3RslGyRCp9I+ctnx7VzowJxO4gkNfMnToTIXYrRb2rw75xZdf&#10;iq65VJ32wQGDzQ4Kg6J8UysdsZVPZC8lVOuN/K3lTH1a9tcN3OmXYeXy4naUWee5c/+3o8AP03yt&#10;Ef4q2NLe0l7Fh1q3Q/Magy62Qvo1hptB5mFsgv18f8XCgueefykJ+vszZ+Jsn0mhwiz9JuYeFV02&#10;RvhVHxl22xUEj0T44ee5X18XlLZ9Cf1e/cGST1oBn9Yu3lzJD/5vp0Bgp2KVT57qb7pfgky6/+pL&#10;h9/BGvvLPfgjA52m+8I9u0ryn53Uoes76Qcv6PmtQ8eB23jPu0nHQVSOhxi/2iImUmCksMK081Q5&#10;iZk8heNCA7bklF+wlzq6l27613q3JJi+etLAbeIaFtlXdwvgVhN8idQe4iXwj/0h7+Sv9lrK1seW&#10;HaDTTnqGNvhVH/gnXpzy16HsjPCjQQBHWDvGljLBWew9cJS/pUfgwclAke3DuV8DfjRJIZUuBRko&#10;GagJYFxR1+vJmTh6FY9bWW5V/cc/9cm6mvzitLHgxvHOb2QnkMmwN14/l6PQfCPsB2VrsbfkfSUD&#10;Gt8MU44+wmBPABNNyJkdTwZA0rB72TLeGbwSq6C1cEFfqw6JEw/v/Cm6D81L9sQnTH3rqeJan0uL&#10;fkXDXOsbYUk/dhq42tLVD39ubnKOhG4L3aetJ65e5s/k8Tz3bGqhce+GHtzmOu/nKn7ue4Kun8EU&#10;Brbr4NLjmMa70+zatzKt/4AfUMoxwJ1Q5SauLO4kMfYrnk0CGKzxkkf52qtCwWya7ceBoq/Fjd7D&#10;Ud6hvWpUO4fHxdfkRK54zwpnvGswfWyPUy/lpM3wdemzXOlqTiuTFCZGxWsb+OjX9fEmBC7XTgDH&#10;FmbXUxZCsk/KgRKdrt6c73imJjsMvrNYDCxB3emlg/Dt6fBlwQ5OnC8/le/tFQHzVxo8bKKLg8+O&#10;lVd+8MrmhZwccT7ft3opiyVMIthV3Kvxfc+rj/VUzsULPaHitJITqffwMrr42anFSWPyoSZ7s0vY&#10;N9HKgZ94Dk7HyHGgcVSy88EghxbAea+OdIHV6/jJe7pFvY9nwqf0VPIaP6bIGvcdJL2xXrV78BTv&#10;vvqdtAHcBGkqLnQAE12OpRMaO23kS/pu8+aXvTp1Cg8tfeFCd7xRbZ0beHJG4CU6org/cLQFHWeX&#10;xJzIod4mizlwXo9O+uqffXXzh3/4B0W7dbmF9E/gH3Wa4F7dXYfObA7jXHYsXWncrL5/VQCn5W+X&#10;ElzHQBYfpM2nLLw8/bG45puFJ5k5C4relQ5N34Xf2fcWUrCb+ANuhnemNnjS92ItaPjX//rfRnYe&#10;2fzW//2bm2efeXpbtx1mH8w77RmyVR+kH7JoYuSltFGISZ76F6dz5Oxy/Bb6/vbDpD8r24L8Nt8c&#10;sj/TTrPTm+5xWkKFm72LxL0dX/RptED3gdGj+9EX7Neb0eN0G2fo+TdeL/2lrc/ee199u44DWrvb&#10;pUTGvIOHhQACfYtXSr8u/QAlIo782u3JVqDrOb4HD/IPHzSgz/GrHz5GmzqyMfU3/hOkeyNHl9qh&#10;fDGL1K7xKSX98YwXTTK/s/QH6EHHVZ4lnwU48J7+v3xwmUSoNMFVHapfCv/CwbGveF56tGWr4PGg&#10;UDSjZzl+Kz98OabzPE5h8doCzfjDTHbA3w98+e324RvjqNbfdL1zol1sMM/VL4dnpDW5DQf1la8c&#10;0SnTBPAPXv5B8QAH9tmz92ay597S/8qnJ2fyS52TPXBTCXDyq8mF9Mfax2Q/fSFo53V/Ls4zAqiD&#10;gMJorT50lnaix7W9sHXmp0x6bOivrfG0ODuPfXZBHrpEHxDrJncLEIASDBXYiruwe28RwTb9JJLh&#10;lrC0tQHOkVCQduC2b/Fnq1iYqgAAQABJREFUhdQxjb+N397cJs/23V/7pvECEj0j3hXIh5Ltkrw3&#10;iyjYJD6Hge7oyz56++30iaEl/qtxTOS6dHdklE1B77CVyKf+pfgvedlf+nLvLOp08o8JYHnx7NW3&#10;r5T84gnPgnFG80bLF/tKuXiibLXYwcaoJmNn8Rr+1W9H+jeH2UTANju80n7o9j13P4+/8BC+wLvw&#10;KDkNf149Pws8R36Ce9rHNJd8Jq9LJpOnJl34fshQCBpyht+iK6Ku9H0CG0v6wjsvyDu81A191MlV&#10;qN2D4aeZQCeXI8f70Q90hGNkXf2Kzw+j3yML9AJ+l954b8LN46zmhu/dOsABntrXJxbAm3YTfylt&#10;3nZQ+7SHvmBUu6ddLQhkP96MfYg+9D+Zu/vue9IurQfxhrGb0xOu5hNuWxlaI/Mj3d+K/+2yqDs9&#10;zYa9LzjVQp3YqaTeAig7rOt0nLw/kfpaXFM+w4W/zp17reioLuqobYwJ9JV0KH7RZ7BD+fp9A7c+&#10;xZIFMNqS7qQztSW6yj/ty+ZET/JhLgYc9o10NQEY/MrO1e75Cfo/+J1MHwuO8rW9MgVtP3wMNv06&#10;AQw6ueZhAlsZ+g184ERX/aoxN5mzm5deJqPKwdP1mYLkRwsTkyYS0UCdwZFOW9MR/CbGAp7paPph&#10;+gM0UY+2AVI2msiTX4AUunYyg8FeVD9yPRPS8uun0OpS0hUfpw5gDJ3xJhuAjVkyEP0xclY+i5Si&#10;qIEJd/xfmxmX9oT7Vu84ybE2ZYR+8M0PXGlcSwcGz+KfyAEa9XglcrzQWHs4Ut1Cd0HbOOVE3Q4y&#10;VjRH5j14ZYcnn7y1GCBx6OOn38YjgnEYHBzVXO+S3nVsZSdKsS+6ba6l7Cwevhz8Uh/1F6qOOcU3&#10;BVebmuPBC/QZ+lddQhtBPdmE9O/xzBmaeBaHD3oXccuQsab2wGNwlWYNJxZI4Xlcxm4gTq4oqxQI&#10;MwgLI0A9Kdi7VnVO8jCMhEZqMYqiE2yvVpg0E1q5Ab0w2HJFaAJ4KY0ugIXhBPkR17PyhWaKVgaE&#10;c5hYUc1Y3VFIqwjE3DZc4BSTJfHgRvkMk1EA8CscAhsBJ0hPYSivB1IE8FoJvrrCi+DXask8g6Nc&#10;K3GnLPhIK7j6lYLxIqE6/cRR+voISqAH72hdSVhKwSvKMyt5r1w3EEf3FgaDbcwxDFf0CN46olE6&#10;4FZ7hRbyUgQ6cINNCnnrjEw++OGPMdK11bTfdFY6OkEd8UoZG2l/iozAUTz4xDuBMiZA2rQM6eCj&#10;s4dTd5jaFg+YdG5ag8M41plgfMpWPb1Hn6E1pcO4KVzC+IRIGnCH1sr1k4ZwoIuy1YcDVJhVSRRW&#10;LWbQJnkvz5RlBVIpPDRMfQQ8sKNVf9PGszaeIP/QkGPseAwCcP0mMBHgzWlk4hd+yVWdkGPgyOiN&#10;0P1aaPS5z32uBgO/+7u/szXWKPw1LgP3J++aOu+qHTb2kHrm1yHX0EUngX+0oSMJ8Wm3exTcim7r&#10;+mk3fFRpF33VtB8L+1bDTN4yDJMWLwh4zfHqJYwVc7s/6wrc7v1PbhyeWgf6p0Imguouf65cFZub&#10;JNVBUkPefefZZzf/2//xv2/+53//78Nr59JRWtmYji8yR69YkXQxnR+nJH3lX8k+Wc9uYrrKIMCu&#10;Rh0Z/mesMhgYvvg/H9kM3P3NG3FQ7MWIfOjhh9KBXi4HrA6bfNr5W/oj6X3/gSFIJ4F3/WYb4Oq0&#10;qFi3FUbmWhabDts025vWa5Pnva4ju1jR/bHiY2W2owXf+gnq3aFlfnTBEvnXvijz/cKqKu+X7D3f&#10;Tf5by1kXmpYtMV3zkvfq1wOvgaFtJxTN8r7JkfhJlAS7VKK7b5Nv6Az2PEeKl6eK6vt+XREFNogU&#10;PxU+JtzAjZM1upWOffll30B6ffPI4x/ZnD/3gxiu+ZZpBnYPP/xwDHBOChjBsS+NIPtGVPM1HQ2/&#10;GjhEf5CF0tv/P3t3/rRJctyH/Z1rZ/YEFotrAZAgIAKgZPF2hA6StsJWhGRb/o0K+T/Qv6afLVGH&#10;JUuKkEVZJEVZUihIggC5IO69sAf2nNkZfz/f7HzeZwfYBUDQYeLImeft7uqqrKzMrKysrOruEMBG&#10;nU8e10lGCDuu7ehbXagOZUHasU3R7zLWb/v1J+m1lLFxJaR5m7vt3j/nOLe8e9Lxhl5OOh5NA9s3&#10;D3rk2fz4vji2/N5fHJMbSTNWGrs7loVOvpNybLf7/S3ObyX9VO9OoAdP6E7gko1m23WrHRs46yYd&#10;wGSwdUfB6udkDK4O9K4/qT9ljc/kxNbX9wl94w/OeNPsoW3oPtpF6sGrjAmg8Z2fww/AQ4HO+l7l&#10;Xf7EHiyf9wgvHDdvHoswy48ctWdGIBOkvOUljdRedqU8XN0ir9yjD/y4ZMj/0Zswt/zlk/Lbwpji&#10;4cfAj/eeGrmesjaTPRSbe3HxnosPR+c/86mf7n004qH6+aR8itvh67N5Isg1mjwx0PaH9457/lb8&#10;RhNE4zAfG2/UaeJz7cpMiLzRBv9D+NDtDP05VuY5UTcQtO5EtfKJ/iTdPT/+DkCfazQ4or0LS0eZ&#10;5Q06+Kn1JzMWAW3xcw84bp/cp1HrU2SsAvCPTIbf52WV277v3D3tXNr2HvmjkX5Ovmmrc4DG9VWR&#10;habznzzadA6uvQrNsedH/eYq+h29XNrZKrB8TYGWWR6EQZUb3UKT9LYzEjK5DvknfdwycANtMy7b&#10;de6bShNkHz8fDm/uEOi3SHtqm7JoSHm+GH4D9hh4Qu3pfqvOd80evXh/Ju/vzWKF/Orvt+S0MTjy&#10;tzpyhe32P30cyDc8CC+Trj8JrpAPf0LfXRj+XUkQ/tEEX99T3rj3l3/2vzns+UW/h80GzPeFv9HN&#10;E09ns8TX86r0TSPjzoeO9Rk6CbT7G+lHxiD87Wv8Qzuaak/S7j5BHP7TcX6RJ5zfl9euRiLcoy48&#10;G1+U99PnBB/k1zf7Csfc50MLeJg39cnrq5nrRT7e3DD2bvSZ/PBo9eeVjH/mSOFWcdIt9Xn1vDyC&#10;J9Wn2GKf37iW+YyGSYN3Azzjj4fX4XHxJY92+l4zms2p+fbmhkCfME42GBYfkj0HH/jgBy7+4T/6&#10;3y/+z3/xz2sn6DUBowWsHvbiz8GfpeucFDTqA2D799oH1+yXQBYZiidsm/Qp44vr7WfO1eFYHQoP&#10;leu8O3Xwx+EyL27QPf78CVLOmFlb2DFr4ipydB6fUYh8O49qsfA5OqaPGHOkvxndePjhLJRF/rdu&#10;PXTx87/wC9ks9PTFF576Qto4i3uRyqnKy5NNG7ldpv9wnbF7xmB9/tOf/kxlu0FrciI38iZDdnjH&#10;Araa7HzO5o0smpCtvMY9Mmiw7+F5VapFjNYRGRtb9JXKKPiMcasrAoq3r86rk42VNrRYWGWn2CeL&#10;oRaEPNFNL9RvIVPd9LILG1nMsTGD7wMsINPl1Qn9/ebVzPki1pDbOV3bFhyO8o2uGlPiexxvaCiy&#10;FKjdOGiWTxltaz/Pvhx1GTfqN6eQzTfsyXPP5duWfaBC37JRgT2/ncWt99fPwWvzz6l7xia2hhba&#10;EGejyfpw2r95+TnsmHL1bYIHWBTCP7YdbnTPE1qpO3wD4lRiPOycPuh6FqASlwg+bdKePtGcMmRH&#10;/klqv/M5DXEvNpy8bcr7/B/9UV/7jHeCzxbulBOzsjCBX5gv+M/ew19/IzaSLrCz6jCW6NsbwMbj&#10;9Zu8+pfcpRnDjY/0RR8nd21QfmO3/Elj9IO33td24z/bwO8T/0Q3O8YGde7izTfBa/PTrXwCqgHt&#10;yMK6/L17iaGlvrt8n7RZnZFo8I7PYZMqfyzsK4QNB0hwcYzfcOXqyNb0FDuB8QyQ60J5Jy3/QiJl&#10;M7Ls7dN5VPltcLfzw5Q75v1bKX5rL1g8l/QmMYjornr1r75NJW1/+KG8Vjj8tHjwobyt5IkPvL/+&#10;i0UXfW/lSA7opxvkQVaAztK711/LgkMW+cr31EFXbdahb/TbonI3kIRO/Xh1xut56RDY+RQa/arn&#10;0VW68forWdzNufQu+FyfRWc02cCycwZ69WD8vBk74gtHP9gB7UBzF0uOPrO+Jryz4HW7eow2Y5L+&#10;zgZ2QTEL4nRb3tdft3DqW5vzNDC+iv96AtYaAHrVr9+4FifCD3Gqcx2o/Qn+jseRv/kS+utbhf8+&#10;G8Iv6at5IzP9DuAn3DeuxNeNj8UGowG9aNcu9bH9yqBVO4B23UusCh8BGmzg0AedW/DUV9mQdKfQ&#10;PguU8o7/o1BoODYHaWcQdjzpGwhyLg2vHsgY/Z7H8hacdIYHs9nQG2vE3bR34LI/uB6a3p52ni+o&#10;k6c5m7y8bGwvMRbt5sN6MwFbwDbYbFyexp955NGHZ46mL5QP0al8H1w5dhPP0E1PdmFYRXQHb6oX&#10;kcv10H83tkn92nIzR33KIiobIi+cxqcUurgW+b+Za3qhHu30I2fyvZ7+1GvzGGPaYV/hb78+7II+&#10;qI/Iq168hBPs2yPoN1mjh/1kX4y3FuAfecRaRtL86ge/NeNEbLe+fueViWWWz6mTPde31WeD1SNp&#10;X+1x6ICHnUGfcQPv6KWjf9rfNyKlLP3Ak87jtDv0wq0eMqr+58JGbnP3HVva/uiOsY9uWzA1DvAX&#10;6P+98EJ+9NV2RyfH549NDz70Lb9XV/DK/ADd/H22qHbx0GPyP/k/wUHn4afT5A9P9Sn52BxvDEmG&#10;0r7ybFvxJXRrpHHP56n0qev5/Io4Ml6BpUsddGHB/bY/eMhTnYDtvRL+q2PHSufK02914CP+PvK6&#10;h6jGP9Au86jr0T90ekLYfJmfhXfAuXxgXzVt3o4WGyv03zQ2jlg2CkSIfMhzQAP/xGYedsltddFD&#10;Nigt2AI6wFnRMElCK8/R5ENSul0zOQfbUBV9O3in9M27eFxvXjjL6BwRu9fySN98ritQJwHp8s+R&#10;qs3A6hp5HDnn5wKecgIB4zxTYm11DZfJqcLOm7dGdoQDl1eFVegZbDjYBKNDcr44QByurW/qgn9+&#10;6lh6KvDQmFtV7MmTEhIOSKmhhcHKT/nd5aBzyystJ61XJyZ8HbL3jicd4G7dadPy85Jvo4zSN0C0&#10;eUpTcDNgQ1+MUJQbz0AnjemAFN19OHuep090GPTA5QmVu/H2dGADtkC8b7HgnUGCQ2Og9ToiBkEH&#10;0skejhNBcbfuOY5c1I+HdvmD1Zlt16aVhugBY+N8Owy6NhAGL8BvQWbAwTmlH/fx55UM9OdylGeD&#10;Hc7dg7uQA965Vj+Aqvdzj7OoTGnvXfd3cNJxgy/6xyhxuAVZP5SA7V/9q38tfL538W/+zb8uvxTV&#10;bnVr4w8mjAzIW6C4fZdEwh8/LNW+CH2OyV5+x+kA8yTSLL6X35GVMibWC+Srr547pHi/YCAM0r38&#10;4Twek5fzxoVNl5BJjX8bjHXPz3fz7E77+Mf/xcX/8Df+RhzWfFskffUnPvax6F4Cm5lo2O03tmFs&#10;LhtAFvOb8zduxzERVM89/ZdMr/lGd3SdPfGaE4P6rdgAC8fP/MmXOgJxpq7megbhTL7jFIzz5TVU&#10;sS2h0SLfW3GsfwzfPwd0A/3ne4XtPvrmwsg/8mnCZfrev/84/f187FZmr9+e+35sR85TJnU3j8l6&#10;lflqAhQvXnw1T3U9+dEPV/8mQBLHMps/OGcoPbVdO5TND11dNMzYuzQufvaXnV4Hu0H/5UFQ6FN0&#10;vvYl6UhZ6PmRl20C8ILhI8vVVqRfNrH3SmTKTZ5JQgfY8pO6eASyssAd2DJzVNfUp1ppbddB03le&#10;Y+b6IPLsr0jzR/3zG3r3/kw2cOFo19Gereuy/IyfyhkD4HKOPuTgHBtDDrOwMvjwBf/lN+Fw77Ks&#10;ctMuOCOI/IzzGXuDFA0bbE9lQ6M62cIeexr9mDe0pGDT+YGl0wRBOXmPe/zAji1HWonv3fnDF1q+&#10;7j3ld/zuveRZwD+/VKIhpXHoHlndXz9eAUeT8807PJt7J3qDDbh+fxab0C1gY2ONyRea1C395bxC&#10;nb3lJ+9nQHCMfqpD0JOtNkGUxu8xlphU37ghaDPBFe3fMcY4ACf8ArNt+0GPYKP6jQ1wmViRK6g/&#10;kOP59bazGe77496WuZ9f92UdGsI7+ZRbXmmT/2/TrbP72nA/bmlA0IetWd/S91DBpUxWlk1+1z9L&#10;j0yLH53OR1b05ZKWpal500+6qzm+lr5Epcr/8HdxNX/kiuetKyyPFnXOgwFbvzrxAzgX3J0g6Izn&#10;ghdwBk3anU0JoQnv5O3Gh8geTwU/BIcFL5595tk8afGNBu3MDT6cRQoLv3w397e+Vop26hsdy9mh&#10;ydKmP0rpv9I4r6J0b/3xxdV2HBimOWSDsvyT0HHh4uInf+JjnSfh8W6u4HsK9AnCPJcn6yzQ+H62&#10;hRZP0zs+9+xzFy8mKO4TBF6FV18zaIG62TPw/HPP9Hg1vgwZ+fYfHjToFN15IovgaOcnC4bwh/Bc&#10;EPc94RHbh98CiBYLBD7k647x+GsEwYbrn7sA0mDKMe8w/iwtgkDmmR2TYvvK0/BDgIsc9EuyhN9i&#10;EhniA97YFO6en6Bkg0qh7Y75dXk6XIaTnpaXbEykBTf64P393//9i/+Yp3+9EcbiGjvwgwx4NvI+&#10;+kDajF/s0sYhpt/SP2Og1o4N6ll0XfnqcGUyT2y4V9kFj/yVVQpP/52599gZ+qyfTvBUOdd0xg8d&#10;6AGbBpfeb9wkE23Ip0Ir2ysJgJtjsSNv5dWfP+rAvvGPxDAEwsUTZu4yi6p4aqFLP63e46U+kHzG&#10;Q3oPIpL2PTESfQjIZ84jr76p/7q/sSD9ozgzZs+mWDGaGT/N3fzYIvU88cQTXZDrnC04+DKCjwKH&#10;HQsia3rBlssv9lF/IHmAdPUb19VPz9q2pIFtU3Unc076Qbcs3miPMuMDpI7d/Jj24RvYMVL5mzcT&#10;TA5f0ePJc/rZB1eS7xoaYhfLsFy/ELuL/+JJ4nMWhdTJVzFnVPeDWRS5ladob2QBy4KQxSU2iu+/&#10;wWz180UswKDJggQ+wDf9hR86fQdOdPIt2eryLbR6wMAYB/CG3IorPCM3oNy1bM7BXwuA+pcYo3ZY&#10;rGdPPelr8e4D7/9AcVhcnXHwysWj73204yKbTDfUvQC3H36xm9ev3ek8Hb3y9VXbGavoBVlaLFAf&#10;QEfH5PLFGJC3UfSbotkgFNuuvDz4VEg96uhiW3itTvK12Zuuio0a3+mNf4VR6zk//qIX7PFIfodD&#10;B/7em1JOL9O+XaETfw4SlpaQVYgIvwW+Xdq3ZErCCXfO+RxwK7u4owTNIxCvv7hvM5hPS7yZzQvX&#10;oxeA/tZuBwc9oXujf1lgiIzU41fZHvYjF63TAq8zcqQnL8XfsHmCHyDWCvgVFqsslnnoqPajdzI/&#10;jH7DSwzFH52lm+wI/eWDATqk79Nn59fzjWuvY/ddTbFd+qmd6hTLZZdsKvAku/quR69WD+nKLPIE&#10;b9qrr9ClNLFvQnHkv5jHeBOMtvN5jGHqgMe963lzJfobO0yaevTn2qnwEB3mD6tb6mKX4FOn+R0b&#10;176a+h1B55PBo//jq/xd8Ewd8lgA1GZH8ffKNXjZm9rNw+7Iq6xxePyh0B+6C3krF7k9nAVCx9r4&#10;tHEWnh/oArE68FsZbdpFukEw+ufBOrzGG7KQ/z2PvSd9/QPdCPCHf/jZ2mF9vraJ3h+6w//Y+Pfi&#10;/F6P7LNx6DSvCG5t7i88oYfOweqvxdHRr4yN+HzIxTj0Zl7bX3mmCDnTv2n7jepTNxMmn3UDsiHj&#10;9pnwp/VY/8NP9ij1etJanAD/AR7Ajxb42bwZm/gzo5fw+tnwQwfkJUv5+dl+u2i89k9+efj56DGu&#10;0g060viJeuHZvpWjPtPrnDsqT450/zK2MfxBO56RHfrFTHch1zirf3TOneP4Znzs8dvR3deUp3+4&#10;d/Vq8h79wjoWnVGv+uv7py4ik/fxvNabXSebiQ/ME/t4Kz/e+LlGx67fQEDq064sKGfjD7lY+EW/&#10;sjanollO5dEJnMMJ8BHAY8xTThq5G3ttnjL/eubZZ/tQhwe6PDzkm7/6C4jprWxLU3A3belOu7cN&#10;bY82xT8Z6pu1MSN5yJHf5LhtZl86b6N/of9G6FygV3wNIL829BNem0c7gwtos/KAjlr39MDTg2lH&#10;YzORpddLn/z76CXQH/DTpp9XDxs+ssiYz+5u45rbn4MBMgHKujB592qO25FKICLz28a/Pec0Qtri&#10;ds7Qyw/OcZxfY7wfoASrCMrphMrpiBi0uCuiXF8/2pFK4sJaBJq6Fs/S2oVAeA4cW8d5+9GwRoCg&#10;dQaBiZl8R9kyGHOCGvDKQIQGnSQtU33rLq1JszihjnPFRap2CAqBtifHpXnKZrBoR0r5FOh3rIJc&#10;3qVdfnROUGEe9d72FPHZHwoDDCLw7086xfKBcP8A2pKhHfNeXvGlHoZhguAGIQs2s+jbwFbuAUEf&#10;cpqdmzPBMaAvP+E0wHFQns6rKdBNLzgIdrHj7xox9KlX2Tm/NDIGq9yC7kQT+rZNW1ZdHWDSkeDV&#10;PPeWfyX69GcN18hL3coysJxg4Fp5dflF3AV5ORGuS0PkvmnhbtugHdLcT1IIP/LmumUOZD0/aKRf&#10;Bj4d+E4mU48+9t4aaa8C+g//4XcuvpLFOTQtj4aaH9C/YQuDh6VkNU+xLN9n8tkBOv1J4G1Skje8&#10;oQ/k9E4A52uvzesgRsMn59gSA9hq/jth+OFPZ0eAfuWcDFZnvf7mn/3Tf3bxZL4PacJsMOLojC2Z&#10;QCDZ6Scd2GNP8FR/cyCf5o1013554rd9MsLxGkF6rF9K8wr0P0gAkF2aDTYZ/GJHPJWm3m/mm0Kc&#10;JvkK+tSP4V05ULvzrjnOx5/RgzFwEeB3AWu3Nitbt6B3fbcSgudkJ4Ng0cz4uhjf6Th1XpYfXGNs&#10;L7L4+9WLz3/+cxe/+Is/V3+Hrgn20NuZGMi/uHOC6LMF4Em45JOc5ethw43T9DuKPEgOm28cMnFM&#10;5sk/d992rt5znh1Z3vWgPj1AuR33nS+ec5kYh+UZ8vgA4wdsXhU5b3tyvmNk/aVcm7SAxV/boIMf&#10;6QIVYOuUb+0HW36qJwSEC6e6Nn3LjWMbvEfXLs6U4T8NTZd+4Y57+8aS9U/g2rqHJn+H9rVz534k&#10;vMV15Gnm43x0d/xOtM14e8ljejn1TXvR2bqr84evEfwmLfX5Dh1RBmz7lWua+/lJb0DW2JTzaXvq&#10;wO8jz3n5S3xFWxyCdOwu33bryclkOKtbgkmqPGi//tYsMrG/2xZByKVLf/FKOhv62H3l8BVv+sv5&#10;pgts1zcLHfy7LkilLn1v8akDwDNtPurNdfmbzXAdK4488iqzcwqBj4WVB36p98aNduLQNePb8mmP&#10;J75AkKx9kvRA9u3u8TdC5dCK3vzQsj/X6l7Y+7sYsOnnR7Qov/U57k8+50uv497bozyrw5t387mH&#10;A5su3/JI2ur04uLvA9cLaFNOir67oA7pjisfedtHIhM43CcH8yXfdBVMtlnAQoR75gFfeOqpyEmQ&#10;JAHklDcX8PSrp2CB4F4D8Kl761Pnwra1MjCfOXgpffMJWpwDPN8OTu0Oev116zNHUaN20uHqb1LY&#10;dvV94s4n2sd3cwg8vr9oc6sA/xe+mFdJ5+m1r37ta10s9vSVoKjXS5tf3k2wYW1sPkF8ce214Rsa&#10;pf/xU39U/t9MMP2x9z4WHtlAm+B6AiAWlvR1eAQiPA3j+5CCDg2sRWdfzW55ix4CJfjLryIT4x59&#10;8BYXwA4IlnlVdZh3yDbBkfxrPcFvrrN8Ytf8PAkjbQMZbA6aruYeUd1jE0IfEKSqVqZewEc0HgH0&#10;wv/bv/Vb/S6zNHNMizqXGin1BwvoCF2iN/hkrjwLqJdyZquTrfoUjrWB1eHo2cGeU6PhICvzQ3jJ&#10;vbqe9JP+J10AkQ1eeeHzqv4G4HZMVG7K0vNL3VeW/ZpA8czHEdLFqBNFPz7BAYHSJ5/8SMebjnuH&#10;ner4H1mQkXHLD68Bn3F5X3lnzNq3Z7Cl8gIBZ33BGKSvj1zY1uPp/MjI4kMXPjM+i7NY+BUkN5Y/&#10;8p5HupgoGE8n+BzsV4gqfvhKU653oWHnc7vwQQ9sShFUlb/98iiHdmmOazfRWv/jaKuK5AHSfVcR&#10;rP+jHn2E7e2CWWwB++QpKLal9CobnjVfjuqz2EEfzQ83MIsPNq69mldBet2zel/Lm6VefuvllDFv&#10;9Sr2Wbh9Id+BZ5ceevjBbjryLVaLaqP3IzOyUKf2s5vK8j3QTh5owr+38iDEG/fm6TBp+Hsjr+iX&#10;l933xCM8Y4PnKWr2VozRmy8sAHuNq409bDRAm3q1gbwtWLDHrtlZ4zieLW8dfX4PbdW98PCll/Iq&#10;2ASU0UR+xmGA9l1UMg7v2NCFuzylZf4Pn7adZPPg6KHy0uWdoH78sisWByxYXNLTeVHyNk7mGHzk&#10;BoxvZLu0N/HP+M/WBe0x7FCiUy1XU79x6E8Nyk5zOlbyk+A71ZV7eIdP/GBxFHHScDWL/B+4+PCT&#10;T8Z2vK/pdHMXSPCFrtmLHAZVziuLxq2SBryBzaKvT7vMwzR5KjIbCOB8KJ9oaZ7o2IM2bGWxhc23&#10;ca0Lnzk/QWSCTv229oadCA3oWRmpt/598tEv91977eXYnYz14amFJD9gYcxnNcYX97r4WXjWj9Xf&#10;fpz5hsVRMlJ+bQ86tq1ooS7ydI6Rvlh+hBZ5Gl9Ce+je89VzderHaFXv6pkj9qGfzvNN2TN16A/K&#10;49Orb9hA88Kpz3dTXvK4V97k+FDwn2xkkHp9LfyzfmATRmwau5GjxS59Fux8d+xpk9pO/J6niy/H&#10;CXV18S2+LBrXtrKP2gHw2eKxxTE2kz+lzscSOzYHeiNtjCTLO2XQeCVvGf1+oQ93hKbqRmwR+uiZ&#10;t4XYpOjaj40Czof/dJpNs9BPdiNz+uVNWGRAJ8w1FwddMSJa9PJGU3Iwntlswh+qL5Q88C/MJoDh&#10;Px6+kTLmsKA+cGzVW+HDldjuyjT87yJz6NCma9ejdylzL2PMzp/QezXfd89MODRYtLURIr5W/qFJ&#10;XzcmkSPar0V+91JGe5QF2i5f24/myKu2PvadfOkHXqAJDoIevo3siiTp5U3K8w+6GHmMDXfvXs57&#10;KusWGP6X/pRhq+jM8r79K36EcWHG0qOu0KBd2lpa0gQ42p6TXJnVy/Z1zMaL4JsxYujRHv1xZYTH&#10;NmKRI/rxoLI/bKo6XUfiF2+Fp4CsbWaR7kGkr2fs/OqX86mevH7ZHI3ePZSn37XrajYktaV4GKgM&#10;026yUvfS4V7bJl9+7rvHB2t67pf26jj7Pn7y8kEe9OjveUwauvKovkLkiJ/yuJ65V8oHBznTt8Yi&#10;I3f2IBXXn+HT3Iw/gPfedmIMtaHKxuob+XSANyoB44nNYHROv5i8kVlov06JCqkcAW//XXbI+5mh&#10;TLJ/W9DQBcQBeL/dkSGUf5VujbS8vndCwAsERpHhkk4hAUH4p4aTwI629Dr316DKr7w61dVrJY80&#10;18rA7chwlsG5pqjjREfZdIK07bE4mHa4GIj6bvooqXL4ysHaOlrRgTu3m74dq/mDq3yIQVlj2OvQ&#10;WcWKgoDlo7R7ofn8HjyuNw880sAee5E/m6fySZ7liU6PVwYFbbgXB3XpSKbmg3HzK7/13M9jDo3O&#10;rOP6PfigYODgbd7gsTMTjygmZ9wHuhni1hn6r703k5pcv5QJy+xMjCGEL4MI/KMfJqjTdu2kIwZ2&#10;v6jFidZte3l38GX54B4Hy/XlfRPcmQigB7g3C9QWtvL6qwROVlfIc2W6afIrK335KJhml2txlpmp&#10;2790XvkAOvwbvb4cFN3jJMzAmGNeF/P1rz8TR/HDF//T//y/9KnLf/SP/uHFs9nx8sMA+AeGh57I&#10;n8FZX/dU6F/41KcuPv4TH+/E57Of/YOLP/iDP+irFHDOKy73u0i+k4CntRR0JTqO9fo3g5mU9lf6&#10;M3ql/6fulCGdH12gp6N/7B/9NEjhk77/lXwD7x//xm900P3lX/7lvv7NBPqDeVWfPo19+oKBsgMU&#10;vdbP2v/udWID1wS9DF7pQ5GJxWELwBzwO14ZlbRvvPD8xX/+z/8peS+y6eE9/e6kb1SaYBgMvdbn&#10;TnZBkXHh9E3TH13p/Vm0vP2m8pruMKffXZ9QFiyOPf5p6Fpci8+xffQ7INs6tzx9W9vKSXr5lZcv&#10;vvCFL5RGdoazZezwlMCNvvLVmDiVVLfSJJMQSaO7M/bsuKGerbMOm6L4cPBwMA1PdrH2fm7CDYdJ&#10;r8mAsupacK+LsOxY7+dOjg2anOVdOrbcHssDONJe/bv+1zH+yeO+9igP9tiLSeip8R0sbfL5d24y&#10;t6w8W++k8W0mQNZSyh71FWn+nK6Psj5XXPzu5Z9x39CsHfKySWu3+SXSpo3jCy0N8CvL/gPpHWvg&#10;MuQc+Hozf+CRB5wf3/JKupa9lM/W53h6tVfKw9F/aDr8AY7/Qu/nHjqqS8e91qf9rXvqlzYpU9o1&#10;SV1qyKQLPhRKY9qR4F/rCW1sef0/GVLvCZJ3wW5s0PqO5NZ1tIUvtr4Nmu26vRV7vAGVnV8YAzrZ&#10;i43mF6tXfq81Yttv6Gsp24DIGe9Piwl4hub8yEydJpgLqF/+oa/8y5Fv7nph78ElPzq23Lc7GvMK&#10;VDr5lS++oNz8GC+NbMHW4Wi+ANa3LK+il/wPgM638uSvvOszmuyDk2xy7v79oH7tAO4vfXAm4dCP&#10;ud85Rfq5PMD4ehcPc71pndSnLDr84DHWg8W/eZt4pCNt6dt8d4+nmfm0Fhm0xT30Lu/hEJS08OBb&#10;TGT95S99+eKFBNXoDb2wcVQQwpNpfZo89pDfLWDdxd+jPVv/0rVHbcDr6ltoAG3zQYf7y4NtG1z7&#10;o2vO5ds6djFcfvIlWzp95dCVzb/8Y6cF3uDS9seCy0K3cebnfv4X++YUi74NClmgyfmzzz4TPrzY&#10;b7X5HMEzeaX0c1kA8Mo1PPE5DqDPCE6+kWDkM19/9eL5ZzJ/GBH3vvrQYc7g6Zs+BRxeWjD2pJxX&#10;WxvrBExeDJ+9DlWQRIAwDeu8TXveeDOvgE1ffTH4zNnNu7SfHTMX6Y77zIH13+UjArooERqXjpOO&#10;B2cY2teV0+xqd3QF3MuTo0HddvAZBX3w6qUEsT0BbOPrA6HjtayI70akFvwB/YMVZHQOrtf2rL0b&#10;lk0+MvHPk+FbFt/xzdPX+guZ8IuBcXpjOGTBDpEV33kBfuUr1+RRh/PRZ3135qfmR8A4S57FFX1B&#10;h77pla/6/I8hHMDQwEfyKleLObu4gafmROwHvpIPHcdD/GwcLB3ZnEY/0T+mz5lTkc3R/9N39Q9l&#10;BArJ25O7FhPUIX6hj97IObvhPlvzWl/tfrvfTn809teTZuwtu0uG5G4st/mGvvgBx+pHcPJt6Zhx&#10;GL1oAGI82uHnaUYb8HaB2uItnowOwim+48kqMbWxz3zeLmTm2EXq4An5rXd1Mxp9XOdG6j896BGM&#10;8jYu5EQNqdM8ki/EDuKmp7Ffy6KHuSo+mataEN5FdeXIxOcLFixY+XmKiM3FJ7ZPeTEEi23sp6fe&#10;pHnScp+Aszik/qVfn0aL75lrt6f5vEFLur4j1uXpsP/yX/5Lj2Qnv9dC2+QDv41T8qBB+/B/n/JU&#10;T3Uox8Y6kl//T8HRNbY2rol8xlL+Ghxey8ymWoy28CUtmUrX0JZXVkeHyMVRebSsjrimF03PZ2v4&#10;Hdrdhb3Q6p92eA2sNtH9ZEIWji+rj2Mk1RuhOcf+04Yz4F98K9AruNJP0q7vGaJvdGphq7iv6tKz&#10;ed52PCfp7eS+LdteTPx0riyQindeu/bAxUc/+pGLT3zik33amxzwbDdXshXst/6qf/Fz2WV8p7fG&#10;ajpqA9fzeQsJX8KY/mTskE8b6WNsC59K/1CObaJ3vpHJluA5fQb6eBc4b2ZOGl1vP459euVONlDk&#10;fnUsdZJXZR8e6h8v5Qldr3/eDUniuHR2nsy9G/vzgfiYecVxFukK0Um4b15JPD185D+s/s4i7tqY&#10;9MHMvdgt7aRL5ir4A7SVb3TrRjaI5F/tUfiCX2+ERjqonvUL0SoP+ifv+I18Mg+W7FgMr/bh/y7i&#10;qu9O+CN9bSBbynduHDq83j5BNuZBeKCezp9CB1kqC4dfeg20rVf/dk+fM7ayFfBbb2A3O45su1Mn&#10;fvfJ1bTRQhvAO7TADdgJfCN/C2OVZ9bgaiOaY+zokf1I+d4Pb/n2c3juUwZ8OXpHl73F4LG8ghcP&#10;28fT3NKYdpHNAzctKGYcya+LhakaD4xnoPPLtI1e1/aEUPoKn+/jrh7mZGQefsPDhu0YVkT5Qxfv&#10;vDpPw+5m0+pPFJt+Vx7ke9gE4yl9vqU+9KkjdobLU/7SMfUl3RhKVuSbyy4uexpzX7Hvde+evlXu&#10;wcjTeGo8p/P0Q3n14hvaAX2kA3QTP8q/pMvHdsNVOpJ2O2ndRJEjqP8dvOwDXukj5wAXPtV6powN&#10;BzvWqW/tgn6EPmnalyrLV3XtIiZc5Eenar/DoKVVGp4BOCy6k8v0B5uEpi/g28pLffqpV513Ppuy&#10;+r02tJ7wjO64x4aZR/3BZz8bu+abulmryUMdPu9gE/FuRFk5oWNjC20MPhw/9VeGB2+kl8dJt3GL&#10;Xuo/4fqJrvbl3Ecz2t7K+eBTUwDDAmtD8Fyb1VNf4Rh03rytzfM0uPz0cvg9b8nCL2WXry0fftAb&#10;esQPxF/6oq3exORJYYvA5JpXp4+zVyYfzDYot4FpEEUErpch59fKLbTMoXwd2HMDAxbcB3t0jmA4&#10;pmNi4eRhtDdfmZmyNZLJDycHz1EjwXndrjnIql6nEu1Li7zqNHB+a7lRWsEQ+RlXOMbQMmRR2uAy&#10;2Op8BlP3DM7e28+IEYoBmcFd/qIJDA2jGNoFzmlYfi6Nm0e58zYoJ634tC3t1eZ7+T7etE37ZqfS&#10;5JuOqBzZaDuFpwSb5qhe+bVTB73y1si3dKUegz2F27yc9ytXokNZ0FSGsoPqSvJxEg1GXSC/Pq/+&#10;YETqoESGN65nB0h4rCMbGN7//nyzJYO+a4MUejgm37z9zbZHHoMWuHrVK/RmoqM+ebvTJQ7FBCRu&#10;nnYpTv5py/KWpjEYyu794TFeTRuv+TBJQNvaJjzIr851XpVA3nYIAbLCJzKvoT1o6s1UoZy6wekY&#10;WWy68ufyhpfjAefSM4WzIz+6R/Ufec/7+hq5B+5mh34mBgJNO4gLBNj58YMJ4ZV/YRfpMOobVHgo&#10;bfz0T/90ncdf+dVfufipn/pEB53/+l//68Vv/ua/vfjcH/5hA2jdHXY0fgeb+3lBToJ353D37uwq&#10;G76n9m6zlGNkd573h/2craCT9A+vth/QX30dR/6fTFJvxHmxs/DTn/rp2vJvZqJs0LcIn0P1/Upe&#10;7Tx2PnYviWw43GwsO7JjBlm5NvDdetCEOrLPoG/H8Ze+9KXaVgMcmuaJs3HQ90kSMvGtIP2A/vwY&#10;vn8OkDc7BfD0OP2eEC8Ox/bqLEZ9J5i875zrO9GhDy/d51iKN81Ze/u1PIEFUFTH+Ma8WmYUaLyS&#10;czx0WzOMo2tv4dzf5hWsw6yOmUusgvlv/N06N38T8gcdoE69cvnRd/n215FJ30q+TVs8e4Rjz/e4&#10;PHXkrDvi06bLt3Up/26wOOWBY4/FGbxs6+aRtnXgu3Q+Cx4puzRM+tAA35Yv8pRJgTk9JvY2CoLF&#10;h/bi+jZtqp+U+0NLHGoOdFDuBAKOeFVdBO6kxc0DqgWpeumb45DDdlXWR173xlZe0r9tJ9PlBR1Y&#10;WhVt/aGPX8YOkg/doWPj440PYTz0O1jRWpUtZ45EdcAN8OTKsSFGPo3+bmTcvMVwYvsJJ80TlCDL&#10;1WV+c32fHAsHDZ7osbB0N2P3+EahKfLDXXWsv83fOa/zqLr8MkEyBzDh60Qo5+dw3t7VpQczfmgn&#10;Xpq0konf0rBBs3M8W/8eV1bywIXoofy8VM4PVVFuf+wDQE9/7MEBg3/8befnY6s61aXM5JtC0s/h&#10;nLat031luS1D7xAmL3wniD50AkkX/MKXnUzKW7lGbqf6k3ZeHzzmPXihnq3rlD/36frOF8itfusx&#10;hxNcMDcgC76+1yI3IB5cvg3r6S3+vj66wTpBaf2A387H3/kLuhaWD47yomvadcpxspn4cX9ZuRbH&#10;9nlpbd9xvJtdIuVFyncR8qx+ZTbYr9ws2Myu7Qb+DvrxXkCjO9bzNM76RmyiBQl+ERl4yqQLwHkV&#10;6MsJ+lso6IJxJvSf//znE0x6uXybxZJ5S8sDeZ0pfwvcywa621mIEQj2A+6QjTbpV55q83TwEwmQ&#10;dJE4T1njr/oF2c3JBIPN11dHptx7Sg/dWVtPNoKWZOupY/M1G4AFnM3rzJn4ivqyfOeLP+2b9DCy&#10;u56uxq5KM0fED/SiPSzqcf9q0w8iTP+e+SV9Mq/sE3p0NjwA0umG636/+ayhq7vrOxsnLGrRKQHX&#10;jmvBxb6yf4sTT6/kVbOu8XR1e/qDxTxxmXlF75apvp/0fMrRZ/NMAKf++fWvf731nbKe0fujdoon&#10;YkEf//hP9XWttV/hN16ye+IX5zK8noUfdpIcKpcoesf5XJMD2wDEnh588Hrtpv50JzgF+vwq2+C/&#10;fS32I/fYQPVajPFEDJk9mMVKQfgnEm9hXxsHCQ51LD21nY3RWMCYJ/7oE7udTC1z2uAYmszZ3DfW&#10;tp8mD3x0s8HI8AG4l+TQOTp5stGj7rWJWSdsPfjgB8bfGZwzt7t38j/ahvQR9ko+oB0C7Y67AGOs&#10;QpP+9EjskgUk99F0+7ZXdM+Y66idaJO/up2xzpOLfX107PO1u/N9RYsc9+55wiaLpsnj81y7QNQx&#10;j78S/qENXj91atdD8U9q/xO7sdFpaflGFnrY/C99+ct98viJBK09bNDYVwwgOdMf8gX44XMuxgB2&#10;kt8I78a32obIxRF0jp34mWuLb/Cy8dr5Wmw0UB9Ap3zqpDtietK8fligHc3AxgNwI6/+BdqpzcCY&#10;CLcYzvXorT6hvpVV9fqgrQXO/kgu3Yfuv0O2sxLf/WnxDvlZUBw6lfbkb+HQvTQmtKZNaMm/7xpS&#10;pj7EUQCOwoFXeNE4ioVkKIahfQ9lscJYbIGUDwSHoqs3V5OpvmXYKxZirJWDfDxI4+0iFj6ezxPs&#10;xhRPQb73PY9fPPG+JzrW2/hzN7FB7Sc3foiNABbAQN9mEhrp7+psY7bRodevvN5yyqJp76+slXfP&#10;j17RlZaN/lhsA3wLizDy0EV1Lw2u6S2bw+/zD8vVA4+jcoBOArzDxF0jgH++O3zYi+gd7TQG6tfK&#10;j13MJ8MOXOhUn7567/rQ/3x8rrbvyKO8fCsHflMQDL7qd3Rc3vzk4yu1PfnaJt938E6MwaKQeVP5&#10;FtrbLk+3xn5J40OWzqNv2wD3Qh6QIiNPipsDrV1iC8Ta+FPajr4+qHQsylsIkj522MYeT8nm04vp&#10;v6+++kieAM+CMP5GPjaHagK/Fo++H/AE8C5Kkk3XAkJH5RP7dDtpO9fFp+p56gXaQL54gJfaxqbV&#10;b33T5qKJ2658Vi9upS90PIgc4TAmATafzbFGAGfXkIxBqVfMR7+m92iY+fzIpIWPP+yt/jR91hty&#10;8gmk4MIvZG8fKE2Rm3bSTbFo40ZtaHjsTQ584LsZOxSEj2z6+uLQCMhWn+jib+ylepS3mMcG87f5&#10;AdVF+hIeLf/UD2efLk457VvdXdzkTde0GzgmKfUkFqtNuWBLysOc0xe8dO3XNRB066fhi/LDO7F6&#10;tM9mIedoV8Y4rD2lLWWkgfTovN3EAw+zwElntMd8Q1v0WeOap3zhAsqyIe4DNEgzJj37zLMXX/7y&#10;l8onOvPhD/nExeOZUz566gfwV+5n+JbOxmiCk86W1hwBHuK7o3bZbKDOq1l3ww8AB9ldCV3Kul4e&#10;LK+bMX/IIBmq02wBXPTxzSzSqsMDkm0vGnNPf7yWc7qiP+z8urp8+Cpw8MXQYL5FDqD959ps6IFb&#10;ej0yBS5/zds/iFW5usHmKUG5dpT2TkAZFjbfHqU7N1mpE3Dg4QjUmPf+OB/TGS8dwaFpiKqxXgIP&#10;nEszRa4gjvYR+NK8ZEtbcI+gCIVBpVhrgJyj15OnOh1m6ux2a3UwTbkqP4U56plFiHGCpr5D2YNr&#10;2jkDGbxwrQKgA0j3a3tS5hzQs4q/eTefnGhQVvvVVWc752CNVG70WjnfkMV3vD6SL+tOttYVVplU&#10;yr+0MaZg6BlF3nvyMfj4pc4awgxejBdHmaKjj7P6SHeC2b0UAx2DorN7JRkdtOtdR0AYfDo6xRYk&#10;8RF1smKsdAZygbPGwoQk6Xgx/J1BFX2F4OOQtnzOwfBi5IIXBsSFbRfHaw2vHRXKw7941a9eaQad&#10;9oNUObjHGDr3o79bbvGf17f54KgMclM+zsH1fAOVAfM6F7wRDLL46SPqYJ25XvyA/BkpLLEZFMJr&#10;r4mLpCKrGfB/5tOfvvhbf+tvZ4fkR7sBgw7os3/hk5+Is3zr4pd+4ecbhPh6XiP45S99qbsa7WgF&#10;8jawGMf0evTyDz/3uRjaPEGR9+mbJL8WxwjgO9nNqzLWjqFuz5vth/7P2A8bHgxwl4tda6O9btCr&#10;TH77d36ngaCP/f2/n6dzH8sC/HPzfbwYIwFQfVo/ZC/Ye/pc3Y4u3+X8x47OIsL0i/bJcNfAfy1y&#10;As/lqXYTnIcffiyTtXsXL+TViWyJRWB0/hi+dw6s7flOJclKXkfAhB6n71p080+ZGc/2/PzeuyI5&#10;bqrzElzMxOAy7VvP1qZuXXts+tGXfUv6mWefqb2ko7c1LJVx3trQoK2+Qn9fo4054uzLx5k0GUtn&#10;fG5gI2Mm+7T2e8ejo/rpB/fjVX9+xjXl0K3POfoHui/lrNy27f6jvC135D3nibFXPaATV8fUh0b5&#10;FlcznP85q1fy4lRuy+ZEVPBUanEtrxyNpY7n4+fS6rht3zqSufjKg9xXdvNtRcWf9L0nffMMP+kN&#10;mkd/xu9JQmzVBvzC9fA3uPOP7M/hHG8nQamrPmwyKc8WccDVtfS2/EFT6UsCmowx8ixO7eWT8I2c&#10;A6yGd6/lrU+cRrSOI08zl96cJc85bJ3S4CIWE4lzOM+z5dsHzjKh+QQ5FZwib1D64o94nZVvKZ/S&#10;cjI0j27AuX62cWH97dr8Y0JangfF+mblS/jB39lNcXD6pz3431eohZ9opFfGGt+1A9u2t+ln5Tr6&#10;o4xfx5G0i9wHz/QD5V2Dvfe2tKM8OjefvPzRvW7+lAbq8bt5c3Ys63tLo6Pf8nXTWzB/7r++P33L&#10;q1cwZ+Eqfd420DN1xsdlRyT7LE06Yo45j0zxtm1tm9w/6nZS3G+nGb3af05faQnOCb5kk1j8BWlv&#10;9Fted/PE6vP9xqFFTpP5D+fbhoKecPErPB3cHe/ZNY92wQM4gLkIP/gEbcfITd5tq/rGlk9/6rX2&#10;SY/eLGgr2PvO2/7gkuZXnNpef2PmV7uBpfmPvA0SBbd2nMqFba6vZbyxifFW+o5XsabnZJ7hu2Xf&#10;7Jxm9XltCz1+Mm/48UTQ+GC+Mzc+UyhrwOPpLLrZHPe1r+dV0vGTBC5ffNm3hp9v2/HpavoJuXWX&#10;eHyq0qWNSeNX8ZW/mgUHT9g2f+i3qbTzsxwFkB96JK+IbsBZoNGTPS9UV8idr+aJ/j7pkUAPmT/6&#10;6HuCw9NpnuYe31rQ1CKzANjtLEh5CwRaBDVWhzr2RRzaLsjC3r0vwevPfOYvXvz+7+UzIPl+tte4&#10;rV+P9z+IoL3swOjqZZ/XFun4gv/mia7vhy0/mwxGvzdP9Sn2kszP7ZIxQ/Dnbl5Hu08Quw/Ul/+n&#10;c/Po46oHNOxv5vPzBCI7DQSdvd78x3DJAUFnc1XzcfYYqwSGO47pl4cNogP3YozJYnicxQY2JPZz&#10;5TzzrrGx0sgLKLu6wkZMzGVekWlh0oYRG2j1c2OShSBPYIGtY+0N32XiKwLV83pWCzJ9Uir9Wz9X&#10;N7j35thMdvJcx9Bg7j4LORP0Naawm3fEfcIEdk475WX79XUgVmU+qD72HsBt0w0Tbb4uML6g3dpw&#10;Py/c19YJoM+DAupFK9os9uCL+pUdvs1iONosoHvKVt8jL77OvXvvbbXaxUay3+J/3kxGBh1ncrRh&#10;RRtezaul8dyP7PDVuNYnqdLOD+V79ngs0NwxN3TgkW+cv5oFuo985MmLD37gg3lq6YnaU5WjR/1o&#10;fCQxMjjNg9WBhsE3i0MW93YMcw+QHR/zdh7cYIdTKGU9STiBbbTLW9t7yJqaNQifNmmHe/v9QnyE&#10;Uxk/vHRUh5gKX5YvIQ8eW+QQx3v1MQ91DO9TIKPg0MeWgcU385K51xvHHzT9/wbfSk6M51CjrQsZ&#10;tgbSdnB+D5+u5I2PEWTSo/vB6QlcucRQvOrbpiz2gx1WJV22cDh2wKvlH68sXHcTXTZ4PZO4l40P&#10;ZE//P5g3DzwZPaPD6vRAjf5kvO3CbPoEmesboPqVsVsfITtQWeiD0U110T3nK+/2c2XSJyr/5F0o&#10;7ZEvvI8/8njboP+ijw00FimjfosrYN48GVoPJOpZ/ZN3+vT14rCopG0WelZnap/C2tKSssD5+LUH&#10;0hzaX8NZ9+imdoDa4KwfoNm9/Olciy7yTcxb0MAGnNuj6nh1umjKV2fGXLS5r4zyaOHL6j98JbqB&#10;r/orkFfb6IQnudmDLvJmDQJYm0CzNYmHs4FQvNxnOqSx+XdeywbLw1fWX9mF0pf64RFrN07gnfK7&#10;EW/H8u2PrexP+UcdvrlKh2uL0+7OeYMP3xp/jy7sQhzfFP0L5X0uHId3E4cMM8tPi/zVpegvm4rH&#10;Ni3QBfV1Y4ExK3XBW788xx1/vAmDPNX70CELddNZNNlAvJBspYPc0IImPvCuYyxN5/lXn+Uv/1P3&#10;zTszJ0Rr/avgYf8Bnrx5dR5A6piXvtGNC8eYaROl8ZFcyQ0O0H6ZvPQUXcNb4yQej89Gr/RptCy8&#10;kY2h8i9/27Y8fa5uaXiqTE5bl/tLq3N67Zo+A7jln/J5wjh2TP3oQKt7KwP4K6/w/m4eYIOHHHYR&#10;2DVbIw//30NAFonV4d65HFgpdeoTFoC/ngc6fEbo4x//eDe89LMN0YsuoKc/zRxonrTW75YWunQl&#10;byCio+Ysxvw2Pvjbz0ML3ZEPbY+k31Svkh8ePEZHiG654V2Yd0DrCv0LeLO8l8Ym8qG7WTb+j00D&#10;Nomhgy1awAO2S3n86T919jy8yL8kVue8LSmFJ1/uryyUyxgwBg5ChAANU7qIk0n6ELn31eM+gY8Q&#10;78+bOykzZYs0fxa/6z1vXXHs0pwZVFq3OIRONqvnWz/Gchgdh3iPnl8Kb+txjwzcK6NC43l97hdy&#10;ZPRcTpmwLQX7w9iDB8r2lcOhB7/29cMEb1clmJ1+szjsuo5enCp5UrxtUdHSrt3TllGA7URLhzqV&#10;PdGTgUHapu85HCo4n0SYZFAisOnkJNB9DuqSbvG3A1RvjkOmbrxTP5B36B3eKScPJ0JdjNLg4+SN&#10;LhnMdqGUIvv2lcEMbwAFNsAJMvgpb6cM5Vc3nuq4jz6SxbkavlF27esCctqOJo72GnjlgI5uILPT&#10;NWGE0pr+Wf7Jg3/gXt6Fr1446VtSeu0eA7B8XH5zTpc30u55zU3wMRgMPFx+YAc6etT/R3pv5g/Z&#10;LH83bcsOry8D8WgvBJWgHdwWMF/85ryGxwL5H//xH1189rOfrVOFJji2nYv/z+1x23cfgcuPLqTk&#10;3o3ozCc++cmLn//5n8/rHJ7IrtkHuwBI3k9++EMXPxWD71VMBm+69ru/+7t1nCwS2t31uF1AmfjS&#10;W87cNzKB80SFVzk8nR23v/d7v3fxn//Tf+pCsMG5ZJHpoS/3kfcjcbk2yAB07XiqpA2PLur3Dz/8&#10;aIOXv/3bv33xqU996uKv//W/1id4Xs3k78HwjsM7T2xN32QXYsnGbkVP4dd/bUe6kne8VgbX22MA&#10;AEAASURBVNaHTeNAGR1up54/+eIX6zCh47XX30xA4xsZjCcQyp7CEytV0ug9WqX9GL5/DtTWRZZ7&#10;hPG76RLksvmU3Z/y+nbHfxffARZHaj3LaUy7nCyc3TidGqemDnrwdn8EYfTXN0YE0D1J9fh7E/DO&#10;NzquxM6w8+jdOltzgxPsu7Yc1dBxF/nJb/ckvWN/TUDOwX3tdi+rZO0bruc3OaECKObggWRpHucT&#10;7HLMTr8EaIDy98PQPvfO7+95aU3/g3yCLJN3x1D4BQYWz9KuHhswtjx8m6d8WEKSjodAnv3d3ye3&#10;7GWx8CfjMZ+kdRo8QejR9tIffGS3voYxlk0xPuOfci2bfKB1J4/j3idDdge7x3Zc8vDt+QcX/AtL&#10;8x7VD1oup3NEUwDd4bPf1u2++k1iwObX5uUP3CYdkzfyVj7/Bs/QAs2p7IkH8uS+8uyfSu+DBhri&#10;95mgAFng2facZ2/9uedYOytIoeKArTm72EseJkbVbfeDlJ8y5abMtk8b6ZwfTPK0vyUghoZtK1/R&#10;vfw/yWiuhx51mZCVV3y4yJ/uKG/MOfmSOedPCvBUZyqLjD2heVqCiPx6mJNzXpzOc0v95+Bae9Cy&#10;9+T323vyu97+sLZl+jKpzv3Nt/XtUfo5bDof1/m5Tsin3uHslJJnf03p9diSDK+TVCqGjsXfduXu&#10;zg82nV7tQl9KnNo9mI62aFRYxcfHd3IRpPSUUgNU4def/Mmf1FfoE3KZAyx/PJXk9cSeetiAlCco&#10;pNNZiwNdIIgv8G6w+v1ueZZXKzsy4bNoqzoW8Lh58ZYO5L9g9vKEra7up0DT0gf17waoMq+pL5M8&#10;XJSXMmd5OQu+gjj451c/6YYxx+LpBMp891GgsRtpc0QDmZgDvHUnAdDgsWj+kx/7iYtf+sVf6rWF&#10;AK9atHjh0wbostDhibLnnn82ixbzJKA0i6v3gzpWP8kpBF3cDO+/evMrbZf68VV/CiHhwcN9LakF&#10;gdkgPQsm/DQbAb1e+sYD7IDvc83TDXDkMt/n+lpQ5BWtSfckqfIdr5OZHCyUC+aR/ZWbVy/+8l/+&#10;2Yt/+2/+r2zYeroBvh/0BeBzm0GhXC//ycCc0twYWORZoF+rr9JGB3XkmccKcBm7y/SkmmvLM/mU&#10;GHtK9cgFqHfwXsZB9D02fOIxo3to9KseBqfz2ZTDvpkzm7eO35XbP/Lwnnxn8YPpo56+7cMC0X06&#10;rb8L+F3Ja1XxLR01fJwHCkYOE1u4kvRzuWGowCzZtJ9GbhFGFxJuXfPtZzKZ1wi/0oXE1zIXfqX6&#10;YlHJ/NdigQA5WxHkLcPONKiahcEGOfNVSPEb/ZCura++tJG/V/2v3kjf39iv8S22vFcia28XnULf&#10;wv16TNfu3ZuNUejZz2XBA7ppKb6zcn3Kj5Llxxeu35h0fGn8MDTeSXuA8ZCuAvYL3YtT2zrGtS9M&#10;PIvt971545e8q+d8stv3smE5T/3om+IEt2/77m9wp+63zHmCX0wP/8qn3DNmejrYYsidzFvheTkL&#10;dR5w0LfxRXltEeC3eGJujQfD//kkw36rXTv6xG94OgvM4m2XCyy7uLL8JZvKSqfPef4n//XiUL73&#10;w2Pjlf6sPTsOJLfq4q+N3PCK72xcYt8d6TZ/TbvwjizEYPCPHXvg6mzkJt/GKHN/+V/k+XOg72Xb&#10;HH4s/ef3Nn+Yczo9P0lLzy/f8VybF9JtBsLvBe2mN2Fc+9imf7dHerCwdV1WORXitwU6vrCFeN8L&#10;/+hHPpbPYnywC0zKi1/RM3ai/am67OETujevfn/m6Wf6vcu+ljT4PMH9sY997OLDWfz1kAjZ0BfQ&#10;8Tty2Xkf2sS2119an8W4gf/VjfapmYPQA36FuBsd2SdM6bv87I8jvWJXLGCgx+YxftBrL77W+XYX&#10;WA56rt+c/rL1obO46FNo78aE6F3Ho/AVTfzBLj6nLXRbfnaxfRS/kq/9D70pu1D9zbXXKIPKJvjI&#10;pmXDV/YEfUHZsvRZn1CPNtHrljvKKzvrA5lnZMwkJwvx+pI2X8nCHl6hEc3eioK/cDni55305bYz&#10;edQjnw0j6mavr2bcUB5OOkEf+EwWifiS6BH7bDwtdNW/TP7yJe0hNzK5E/mgxQN43uzyah6IMfaU&#10;z4fLm2LlB/78aYGtw2NHNo19whftYSNKa+hlG/cBuOq3ygNtU/iAF5VleKQt/JuHD1zs5kn2wVU+&#10;5qjv6htA/1IG2h2DyFdfYZseDH7AZtKTLhDneK4z6ohG1kajAa+N4+rHUxsrtj7yZP+1b84jpwdn&#10;EY4uVAa5560P6qCP1hosXl59TXvHNqD5WmU1vpn+Qyfa/1LGa89rN9JWaXi3eonGwXsswKrD20op&#10;Ksh9dWsXGm0IZ63esiP4AOVzs3lupJw2y1vcyWY0bfngwG98rs+QazaE/PAUj9rO1AHgNebSATj9&#10;2Fl8h/t67t+LfPFv66IfdHZ9C3TsAj875K0HNhJ7AE7/eG/sqE+hdAwObp98ePPNbMILPcUR/N60&#10;sL6tvr39Zn1evEIrmanLJr7GVNIGNMu34zP60YofZI8+9Le9SW87jjybps6xuyNfi7PSkjmL3Vfr&#10;3+ChH13AH7TcSfvQRo/gld+1eq1z0Gl6Qj+3LrqJT3dTdjcGhH5GrHmOjGPsVinrEBJuMvkBh1aa&#10;8zbqaJx7ri/znSF284C975IRwyhM23QCITTGojskkg89GEOwBIIZaJcOlh7ni0caXIKC8E8eExf5&#10;gzP/7FCT7redyr3JGwMUZuIBxfPbtpeOZKRg2iDQZFGSAukEAP3oQ4+yztGhHcXfeoefywN5ZrHr&#10;MEi5nrQjH1ryWzwUQln4AdxoOE00Oiig/5K/bWvwpqK27QrnN2Wl+zE+Kw8OyaQPz+DXnt2lp16G&#10;a2gk+zEIWwcDi6/kSPkMzvjCcWb8KDaFfiWOIqfQQGHQZcQtGOOtDrf0tJEXFuHtopndj5M2O1VG&#10;Rgz/pVNMTwySOr37i4vBErDGb8boyvHdMvjwQDkw7R39d65t2gEEJt66Nk8xo4lDtvnVo4O6Bo7S&#10;zn+r3+4Pnw9dTJvxetuz9Ybk4pHu5wmJp77wJxdfeOqP8777P7j4yle+DFWdhZNxaMqf/z90cGEt&#10;Bx6EM2lz+m/OOEGPp889HMOG1+959IMXb8YJtINt+YuPb1YPH774lV/56zXa+gRds6FAPhs3fD/i&#10;Ax/6YDcdkP/LSTMgvJCg2+f/6I9S20ykS1NwpmBpkT5wTvGR9EN2MIBs4ImuVg7pL4D+eb3gjejq&#10;Y48kWPvNFy/+wT/4B3Xy/9bf/tsJOD7bbwHbbch507/0cfIhA7iuX5u+xJ7efYsNG/3H2XSV2Hn2&#10;5a1MXF7t9wHZ2BSsLjTAVYctuUMTvOQI1Of1M/D+GP5sOXCyRd8VWvIk62/NDA95fye4LPt2JPSH&#10;Dr47GM/4D8Z/OUd3ncUa10l9II7SiwIxGYPe//58A+tqJlLBa1zNABES88t/T9AZy6AxdqBrHFbY&#10;MsnQH5JmLOwktONixssQQB/X7o+ejr5ezWcEXBfpEBhM9Pvgy3FQF34tDm1Hk8nq9qcS8W3+DJ9T&#10;xYHf9aZhShfhcjzH0wWQtjGVBE75c7759uje4oaL5zJk879msrD+gXz7g/d+kK95O/5Z6DjkheYz&#10;evRzePiB54A/2z73l+4eQ9Re56S83A1e5zj2XHm0wFkgg/zzf2EnDEH3NqheHm1Xnv+1OrDtr7+5&#10;YsaX1JVDYdtgEuXcxG5kf1bRQV9KnnjacgiMvqNp6d8J5RKJhneE+xuTjPIL6qCZPd42TLB/eL5p&#10;Q+e0dyd+/Dn325bwQ99yXjJydA7O5U+Xtn+3XSe6LnlAfgIXcO98QJ+8k2v87ASc/HKN1qlz+KUt&#10;D2bxSto5zc63Pm3dc3WAbcdczPWJ7uTZ/PCsDyZNW6TtETrjoc5yXt65/OqR/35wb2Hzut700pmy&#10;U37sIzz7k9e9E/6j/ad0fDt8+i4KnNVX3C1/qVvKbd2C81uPNPzr4l3qf+XFV/qEqs02fAr8//mf&#10;+4Vu2OObkR+7OYEZm/Je6VxBcPGBK/vJhyOgk+AbX05A81R36lv60ATQ4n7zXLKtPJdXfeFE+b/5&#10;ldmnmjx9rOzikUc5v/U1pIG1o85pClshwCHghJ/6/62H086MN/oF3Tw9gbZ8i52A2yub38xbaRpI&#10;yD164ntQW7c60DUBITbWHEswIE/lW0zNz9NDf+kv/iVZc0+QeD6VIYjhW3LP5ffUU19ogBEdnhD0&#10;vWG/VzP36hMVLZ1xxnwqgUgVCN5piwXg29kAe+XKN5prN+7x0c1LzPGcW9h9MD6672FK1w/t0O/r&#10;WdMnrkWWFnoffmg2s6LPvI9u+2bXR578SOqzaHCv3072PVUL2eg9t8UHqT9QB/IEHc9z1F+0cz8h&#10;Rcf54DvONHP/jE7iERgdnf6G5+IWyuhj9ND4Ux0OH6u7Rz1kAdyzYAYPObYfnnwL8Zh5UMAcQJ07&#10;BkiHj5/t/MEHBb8F6TzxPcGvVvAj+scTXo+959Fscnlvn0gRsO9cJzy0gaZB0nzvUsAO7996a+JR&#10;4y/Mq4RXRg1ip/zkE5DMpuaU6zgX+8LOsGXkwXb6ljp57RzI4u+HMt99NIuayohZ8U3hG7lHF1PW&#10;uaAk4DfQoQbGozP1QyJf5bsIqv/ybXMEq8/VAW2N3fG9cjrTjfrHIoS8G+i/zbYd87QNYO8Ci+Md&#10;9YUu5y2XuuAC2gz4AXQWnbXf6IrOh7jhV+rAR/m2rexYF5PpfOjTzrqbLXOMHe0X48tsX0OLPgVP&#10;n6Y82ue6vn42sYk3ZbtL82xfEmuyUMr+p3jqjJwy5xC09tQ8HlgMFiezKXUC6TYp3mlwW73GA0+t&#10;oUVZwDb27SfBO3VdbgrVD1cml3yJvOJPovfpLBqyFV7njB+eaLZJi48yG3eO+UnqUQbQWX7N7dez&#10;gJGFp3sPzoKWexaQdkGkwebQrF62oToQ+dNJ47a6Oo0JHekNJzrhuR+CprDHFPkzgbbpzMUiV4A3&#10;YGWtX90Py9fNe//9dJ0TnrfRe3ZBXz2A01fPVo/uZNx8tN8L9zm8LvBET14WR81RfJRM9QU22KYS&#10;x2+mvz/99Nfb5x/IPYvHH8qmE0/6WyQ1t/W6WjLma5EJOdUPzzk7Aic9Us9rWYh6NXIyloQJGtIy&#10;yml3x6n0+12M6UJf8JIzv0E/u317XhPuNdDGMOXI3SKXsQludqbjRp6kVDegw+a1aNVXXr/7Wuvb&#10;xZRulkk++sS3hJcdQNshvvpvNmjU/hjrjnGuFagj9GnD+qts2NjX8dHla39Ou/mj8jvWvqZeXqg0&#10;G0Tky93SgSb6jX7p+pE0fVu7XKPX8Vrm/u5ppzR9h5zFzMW5+Hx4Z5OhIxq1R99jS/APHvqgLg9P&#10;lbehU7vcA3CrQ3vZHNdeCQ4HvSl9KeO+14bD75ztl/f7ATiuxJbxp/k09KVyQlfaTn6uK4vQQ97q&#10;5K+K79FVegkPneHDaqt0T+fih7nl/qwlOMcL9p8N5SOvrlU+xsnUDdTL7hsbdnFPnupD6LVBB336&#10;iQ3F1ffUj4b+yxEsj5UlD/T5aQ+5soVoA2xOFzMjP3jR20U9epPycJONeq/lHps//WvkzQ/Xl7tm&#10;kvvGnBDQtoiH6Gv6M9x+FnbhJUnt7XicV087pwdo3x/6neNJDm0z3sMD2u7Qpqy+YIzAZ+nsxjlo&#10;ZzecQBRA58oe932Sqn2r/T36lzSbteCqvtyejRHoKeSgHY37Tkr050b19ZuxKf1UzrPP1C8yz3gy&#10;b5I62Yq01ydxjFfte+FT5xRpJ545B/t0LFrZpunLM97t+hX6uiE3uuV7zss75bUP768dsq9PVvpr&#10;OUZP04YFtNAra0fKXk8/db1tRgM+qrM2KH2g9nXlFDmQmbeqFEKTMstDulf9yE39x4/s1NX6IAMK&#10;HCfHQcedCYF7COqTojm2s6VSFa/R3vKOfpBD6alThmyVY+5XX1t+iZWfEKq0B3HwgyptjK1r+fJn&#10;jse9ra/3kibf/q5fmwGMw0gO0s8FZhAcx1AgJo5dcHPeGA4dmXJvOWVBaaX0+cewE+06OPLcvn0o&#10;fBhQZQgflfFD6yobXGuklTNAyKOzSycRTjo62qFzD3T1PvmV6S7spGnTOn/S1YMmgwdwX7ojKC05&#10;3kpdt7MziRpsOWU3P15MucEx7Rj5ymOHOCU3wDCyjLLynEg/TonBy0K57yXjq/tw+nUSkmu7HeHO&#10;zZN+oV9nJ395p+6DB4xGdEIHxRuGDJDlDrTqRWMHk3QExgBf4QLOyYIcW3fSGDv1ut465R1+XNLR&#10;xeTIZWW2vJAXPRwO93p+tBXOyrVtHEdh5aSNDIw8Bg75tI3s0SMffOrZc++Jf/mVvAI3bRPQ+df/&#10;6l/2nrICbI6HuJH1DjD68A43/79PPsyOisjhfmo4DWyUtrA7Dyew9RM/8RMNLnma4I3s6DFY+u4D&#10;3QHyXeSJg+tZALQRgm5w7taQGtwee8z3dDJ5Cb8NUjYbuP6b/+Pf7Ou6/vFv/MbFv/13/z68JwcL&#10;8ezCrcqIDNR1HFrnD+6f+zn+9pbQSfp2CaN/rvUPjlInsm/MqzZ9M+If/5N/0s0dv/7rvx4eZRdw&#10;nDZ2/oFrvgP3eh2yhxIcvJc+gofvfe97u+nDa7ToeLZ8t7rpc3fzJNB78y2bF6vjvinnW4EClDdv&#10;3Lx4+bUXIu/YiAxsYJ8IZY/uZILKEX43mP7x7jz4zuUnx9vYlKTtq/inX7tukPTdEH7Lve9E23fT&#10;vm9BekqoLp+u3vlEG/a3uVyzW+C87WNetfVSV6btl9eDY2jHE3JY+6ivr81n/9h5dh3Io17Ar+Ac&#10;j2NpjJ10+dlfAXlZ5XevPkheI5ORMKXRF2crtpoTaQz73Oc/d/FTn/rExUvPvVhbgIbs421db2ug&#10;uhGc343oNKNlTDZW7diizgngzLjfMT80+Af4DKFs8ju9D9g0cC30DUx96tTf7uYJBCSA5cdcvf36&#10;XL7y7fXS2R2nnfzODurFUfJC7wMm7umTO/aQzS4Otw2hhVMO3+Iefo+c2p9PSIe2c3o5uwA/34Yj&#10;cjblwC91+gF1yHc1TxM88MDwaNPd2/vDXxOYCWBJZ/9jsMovNPj5puKeO57joC/j/w2jiyN0dRyh&#10;a8l/PR/xap3V4ak/ybk1elN91Yok+i2tO8HaOqXP/bcv+sG95bTb0yU9Rt/c41+wwfTbdX3Z9Auv&#10;kkSnce8ctOeqPpC8YPG7PMhr+tZpgrbBA/VKrzxSp6OJ69Q7/nNx5k9pzG5ji7FAObw4Lk5tQl+a&#10;1DEbntKTTHw1ZUzwW/aYBDnffHvkI0j3S8nw5DJoaWIF5EXLBoSkkdGLb8wikvP1tYbOoUUfBmt3&#10;HPE7Im19q5fyaHP9vtgfeu+395WDf/EYr0zoLJKUn+El/1kbiie4AB9w27ZltWVh2jx1bz741md0&#10;FOxgn9gzP+Xl3Tzo9OpeadWllDcpRge4m3v0gJ3tJ3uqbykTPOZrDQaHTvXyXSdgM/7zQ48+dPHF&#10;P/liNtR9vgt2Nth96IMfuvhA5gLrn7eO1HVaBKCj+RUumzq8DOsrS20JD3sefT9vl6BLeR0c7DpY&#10;Pu2xifnDTmg/n1H7tF8e5To3TB121G+6vrB8mTHlsHvhxfJ165CXbynIJSgjnQ6+kuCeegHc5Kqv&#10;7vjF7rAP6sHPzSvP2iP9Di7+Dv8fqB+8+eaMya7lJzvAX/bdS/VZVEXfr/3afxf5ef3ntNfiwjPP&#10;PH3x1FNPZZH2q12gtlHy2bxW2sJwgy/Bi2do8ITTiggt+CSQ9vTTr1587Wt4MvM2/aiBuLSnwbjo&#10;Fx3zlPdjWZh64on319aj01xdP9KbjQs2td5NkPzRR7NIETl5PaZ5K768+vosgigHlvdz9ef/7yW9&#10;w8W5Nmf1ZNdsYtYKsqQX7jtfn2nLy0vnge+F4vfdu552mKf8zFfp1D4xIZ++a/zQ7wSc6R+bAMjX&#10;HNJx7MYE5pyrc4OM8tNxi/2O6v3Zn/25i3/+z/+P5CuqH+k/grW/9mv/fV9zj9fABgbzKnJ8LN85&#10;N14Z77b/0//29chTINuGeLa1m+EzZhjTrolrpYfUvuQaLuPJ2hLX3romSCz28kTeluXTRwKr6m4M&#10;L/pAL3aT1NpNdudmhMcvpjPygCtXsrgXu9j5da/5AtG51KUMW1O7Gzu19LA99My9fAAz+iSA6Qm1&#10;8RvQiy/LGzadLiuf1KPe8R3wgq3rYkrwqpMNo4+1n6lDPBLOeAMnuydNHvOCoYetnThQqun4uHb9&#10;rcwJnOMFmrx2XvzBGIcm6Wwc2+MatO7EGtTRelK+9jE0dqEl9NzM043KoUWfKY14nLjF+/IaX3Vq&#10;l7YD9o99VR7P3oxNJTfxMvTAr/3mxl28jm0wlqCZT20sC4G5tsgwclF/A+uRZ8e0fPJBWf3c62W3&#10;PZ4wlo/O6e/ikWw3/aJvfhs3fiN5bMTZOIH5hLjf1v2Bj37wVNaCbxcvUv6bWVjR1o1femrLwueN&#10;8BGOgwmlaemKWlWuaVyO32rrD3G0KPmAq5GX8q5815evCa753EWAflt54M4D8aAeU4YOaf/C4jxQ&#10;V9YlJBnkBYunF/mDh+owZ4u4C3u+cwQ+sO960oGf/MmPX/yVv/JXLz7z6Z+pnvQBnJSyQA+X9qDJ&#10;WIB/r2a8/kYeWHg2b/fwFkAbqbxtwFO/FkFsArOoaINBFw6jAzMGTLssDpEvfTFuv/6SGGQIDbHS&#10;6Wn1MjonD3/EppZdeKWD+jxb4VheH4Kgb9qu39Idc5PGiw8dh7uyTf61B67hBPpV+3babYFcDGn7&#10;npgunWW7jEUeJkIX3k5daV9w6UMLyuoL6qX/6lqbpU+qt09xxv66p+7miXzYIvdrg5OOFrwQz4Kv&#10;cs59tpENU480vo6+god++iffRVxKHzcfQScbuTEOfaI+UupwXH+J3NCDVmno0ybzH0e+Gfum/dev&#10;zMIRmdITNLXvpyz/fGwNfOF1cIqlGC/q34VhjYunXWzmu0FIUDww/EIT3blxPWsB8fXLx/QNcurb&#10;Ut2LDaSbXcCNPcNzdA6WyC9tgEc7l2/616CeTtSxoO0a+tY3Eg+6R8bRHXI5LVDmHA1orU6mXnZM&#10;Pd4i8VjGSOd43DEmeS3ukbk2qFy/W30ie7il8cP9lJ+1m7EhnRddiV8W+fBZR3/Y+FlzI3N2ldyN&#10;rXRHPxBP6ZgZnt55I309/Ur79q1J2mE+pzHogFeb8Ite4oF7xNKNlDnXp2/d8oadGVPxFX2u0Q4f&#10;+l3ra/in3fME/PQpNr4+YeoH+PtGytDXjjkRDf0xRtF9dHi7Jl1anaZ76mk7c/SUrvPR0RnTtJUt&#10;NDaxi9Wh5KW/xjO63zlm5Oz4yitf7RuP+LCP5I0Z1+LneAsoX7TjZ/h7NYu/j0ReNr/RP23XHrRp&#10;u/o7H4kewAnQgDd0TV50ju3A4/G18fyV2CF89jkVON6If+Np5DS0MjVn1v5d1IejupQ6O063tnl7&#10;wHFanSBT90NFeUH3OvaHXrzBR+AtTqt/d31UPnKjS2SMd+Mf8JVmTokWskHr9UVSTAfCTXOs8ufm&#10;eRrl1DjEaQxoRals8025EJi0d4PNL48GG4yVpdTubQekkCKC6tu6MBFzwaQFR8rtfeUt7FQZD4fm&#10;XODDpNk5ZPCawWActHWilj44gev9uUaDx372ddfLjy3HsIagfhdNfnW2nTkvnnUc0q778bpWrzaB&#10;pcH1tnPrc1/+mUQcA6dB5r6yWwdc1IdS97xlJ8CwOLc+uFtnaB+aRub4ynhRpAeuTSCScRNE4ATa&#10;dfbRj360nbbfG4jibZuG1ih3ZK5juC4c7V1lRd/CthtPLeyV9zFzQ78gKPqXD6ObY1wyyQkedWw7&#10;dO47dzKQZ+CUPm0Zp/eqV5KHd9I53/RieYIW9apTgIhBYmqXNvmGjhirPLXA0Cx+RyCvMnD4bUd1&#10;X1n3AZq2jDq1wT3n0gWDORD4Xec6daH3qKa4i+jP7R/8WPtwyP9ttObe3s6JHDYRPJ6gUcQTYyho&#10;kfRDz1dm1YfkxktPHgD86i9p1/OKPffA85mUPJnv7DD6jLbBa3dMhr0X/+7//vflZ0pn8Jtgk4GF&#10;w8X5+1EH+sh5Mybcuvlgz59K8PB38k3gn/nMz1z81Cd+KpOD632V473H7IR/vLvqXnj+GxePZ4fW&#10;m1kcjqJO4CByfCD2gPwA/j+fHa6ekqTffr5rljWbvrnBoAz0pbfD9J+3p/346s+aAysn/eocdC0m&#10;THonGJXP5Vik77k3fZANvLR5cI5dn7F+8F6OD+dVOa/sD31ZGvotSwtgEpqJX5LTOIHw383r43LS&#10;p3WNPa0z44HxCvARFGi7zprWus7wqXYWglusf5YXjnu+fLrMdZyhYRjVvJf15r56WDw+EZCXmueP&#10;Ot8RZzNf/plxbRYtjJvKDW0zTjVon767MnG/uHtM3RnfyWNl4t7VPk09+eDqmBTcfJviDv84yHAu&#10;3qVoeXK6ju+gTQIRXfSp83/p35yPgerxKw3B7d5ewye9vlWOzvs7HPVp85kwm390rPfCa8eU6uKp&#10;c2MLO1/cSU+Og3fBk/vy8F9AceQaqHfhMnh6ea96mWIWaY3hzb/0pqhr+MAukDuHtvcO32TrcaRG&#10;PR72c8vvhFV59N8PDcy6d9SXk8vzI315cMqTdHxaeUhfOaPh9AtR52XO65YHmOzt+f33z9Odw3We&#10;Jn/145CL682z+eof5D56PVWzQarS234+tmf6BgzjE/O1TKryVbbTPEfZbiSLTqxebrvV219kcyPj&#10;lYkh4P+hBa/glB+sL7fl90hCm6cZ8wdesHhOOh+8JuvS957j/f1VfmmOYPE5Nv3QGWWlJQZefrFN&#10;ApAWd2y8Ehh54QXfPHyzQTdBHAEBE3KBCD6UAIRyfCPBlH/1r/5lgwpe//czn/lMA9Z9bWf4JFj3&#10;bVSyNO6fDdRt+wTNzmnetpAHoONtAz6YGMcuNZ18jntbZo+n+2d8pi/us0mb78T3Ypw/ZCV9N7As&#10;rgik5TxdlZPm0Qa8GVkn55Gu2vVdla+KZIwyv3YvpFQe/QvH2e9cV7TvfsCvyjX3tAk/Vg9ce82Y&#10;VwCaw6099b3hT37yk5WtRXqBMkF+Txv5trBXSVskfjFPITz9zLMTIIke0HUbCc5BnzEuvP7Wa/HZ&#10;Mr6+JGh5zKcSMDEmq7fBiKTTH3PFfc3p+55+om+R0TabiY3X+qDFgue/8dx5VT+U5yvrd2qcRYTx&#10;sS5zCPCYm/KPlSfv6+kLQHBYGtD/9OUNsk4MZPqRPsZGkY38zgUHBQTl24770kt5EiU+uSeV3beQ&#10;89M//dMXT2UO8LnPfbb1/Cj/8T1zT+JZiBEr0Uf02eU1SRgDI5ke8bqxrui5cwFiciQnfUBgEwgG&#10;e3rLxgk2WJ943+Mfbv/+yle+0r7iO7Ifyfc/H8rGZv1J4BPQFzbNIhh71POUN4dTp3GP/gA0gw0I&#10;y+u3NkRb2K7atMPGCAI3znXYOnXczqRtFmYmDkNX1ma3vakDXjS2DrhCywZjN2aGFve7QJmA4LW7&#10;R9zn8NM2nzxsN70FfJjR22kLmuHn/2wbW3/GMDQsfYLtcLLFYj0L2iTdYvYu9gzvpp+pyyKZPOVR&#10;+imane8ilXv6WcdN/vKteeVj/eBU5B48DYin36pLvMeY7HXaYmTGZDVmFKosN5DOtte3io0Ow4an&#10;eOIXGjZ2S9baauHCWNuF78RUH7wxr94X/La4xz4rc+vW6MOdjGt0gAylazsgS75PeZv20oOXYxM8&#10;kW4hUn6bkATm+QzfePaZ5g93WiYzlAPP0NyFjqb8Kf+gqyST1yWOyiW0vhvg4fcF4Qu/sn5kzm0W&#10;Xr+wfknounXroSyMvRyZXLn4yY9/Mm+s+9WLX8inHIy7+jf560/inYl4tY/qR95caQH05Tw97sk3&#10;ix94aqMHW0PfzWe//OUvty/TuepkdHh13kaThx+eb1rPpqvZ7GZBVV76B+hG+zNdPvSYHJ3rX+I/&#10;FqG7OJRr5WofwnsLs1evekgjvDj0HU74zT0tOupj166/ecwZ19dlp7y2NU//hof6G+jaQ454OotW&#10;xrRZ7LBwWP8m13QSD/ACjfpFFwDhyT19k77bkIheZW/nQQJ2rxtUwmNt6GIu+5b2otkis/5Z+tMm&#10;/tDb+k90f+2XfsZ30g/5yPBpkz4sD3Dsomvoc49+yLt9Tpo+Wd7x3bTtKOse6KLv8QQyWs43zrgv&#10;n592ogk/6MvEptcWpH3hic1Ib75ho07sXur7XmFoE5u2udUC1MRTumCaDXz8tvoQh42ovKIXyvH9&#10;zHfxqf3+aJ82o5m9A6fFq8iEr7P8eOtOg//jz4THy29l1MPOK4sWPDY318fVS+aV99Fm+qr15JwK&#10;SlfnNqGpfSG0sL366Ll+3kvMoP9CL521+YquiSmj8/bNeSPH9i16qV4/ULucfPoo/UXnypkN9s1h&#10;wB8wt9eeXRisjiRNPbXxOfom9Kk8fgWHOvgVnobdJ5wfzDXdM18R34ZDufUZrt+d+QFdXN9g+S6f&#10;cWL4Mu2nk97Caa4H0CMf28WP2X7K1uB1x9Pw4EryRGNbf/60b+0YgC6L7jZN4Zc6OhfJt36/kXgy&#10;nGyVPkDG7KFPxNy4Hr3Ow0LkVz14PetHkTcb8lr4j7ZuYAl/8BydS5++yW6UFv0yuPEc0MfaxuQ3&#10;j1qwqdsbnMbmps7o97Xk9RnJ1WE4jePsinN8uXFncC9fHbUxhxNIQy9tcX4vfcMbNq+krejSRvfJ&#10;Y22m9vhtWfIH5GXrfC/6J5n2WuZWIO2ASXMxRJwEReWzCHpe0ZapOlyi2ORT3k0g0NaXp7+uhGEL&#10;lANNNehxc6ooHUgGqUFEvUb5bSQ8C+tkjhMVRkfoM+kZBcAwzjMnrLuMwkRCmbYOnj0/x7v423HD&#10;UK9RVu3m2XMDd9DVKFB8nfSMzUWzZVxowxqD5af0E39yf/JMMNerLbe8I35cTWCx/ErFiwuO83x7&#10;3kGx/BNMi9HR9vwDApTvVJ6SwYF3QDu/macATVaUYSj6Dvbsxlha0M3wOYLiSF292nYdeeDwI2/y&#10;kLflIz+G3Ln60evHeJV2PIjOGKSV8TPQkTtQv4GJ4dVKnQDAN0HA0b2lcfg0k5XudlUGXejNP4ZC&#10;Hr+25zjv/aMtS5d6lL2fB0ubNsAxDJnBh8HZcudlnfuOAyPiVWpf+epX6izN5G46+LRhZFkkP4B/&#10;OCIM2139KE35aCa0j9sxG4PpydzredI3mlgbke2bMeAj8ysZiAH+4cPy/KQzGQjx2uT8VpxU79R/&#10;PU8T2DDyyCMPX/y3v/zLeR3s+ztAek3eN/NqJqBMB9+jjzTxR/hPek3UNfofu9Y+l36H1//xd/9j&#10;JhePXPzdv/vrfWJ7nu596+LxTFAee+/7Lp7Nt9/eOpwGQaw+gZWylP9uItDtY7Gp7HY3OWQiwGmd&#10;iVBswf6LbAEqziHdsAPuedqPz//0HNCH9J09Lqa1fa73vvOasZQ5xNNy0sm1Ni7n0xcnwLFl3Xcu&#10;D7u5YII8wNaufWO3g4fO1HG/zM9Wj/2bUg2SakMu7QZcbZl8GRNiXwS4AUc7lfT81IBcwadcf0fD&#10;0LvI0O0H9lxfcG6BwCukjamFHIpPeu5rb8v26N6RLYHbbcfmP79eXk7ub/2r/vlNgFEO38bGWz+4&#10;llbn7XfHEe5O4tJA4/Dkm/5dTiSfoFjTw9nSkrZwoos/5TnvW8c5ddoMlO331dGROrxCuwvhZ5mV&#10;P6dNPZ3I0I9jXK8clIk44jmcGLh1bxtlWXyOfIXze3WOj/rkPQF5+YfObvgLoaFdveiJ5Kf9KXDC&#10;n/xwn4N753C6HxwpeEyAzsoon/QG83Lc8uMXD//gk95JC30MbJvQd6rjLH3yJJ96DzjPN/fTJjYZ&#10;XdrqFf71X0dP8HnpIW95XFeHUm95Q0YLuQd2YuI85v0Eyms5HJvHtS6DDehYcAnWJ7uf9tJ10FK8&#10;0UkbSG9cH2Sr/68kkFb5tYLhG7wm/uhf30ya6zeyI3tBHVtWHfzn3VCx/JDe9pzTkrQtlxp7vjh3&#10;IVFdfvwcXCGntuMou/n32PbmYuva9AnCpM3Lu5SHZ+s3OcXVkx7kHj1v/em7/Hs7931P1qT68fc9&#10;Xt7YdCidz2qiu3rB//fd2i9+8YsXX//61/IkypP9xu/7P/CBBkM2mIWvJ1u4xH6bo/agRR3sWOk6&#10;dFD28uTg4fLnVCZlpTUfHh5t3+N5Ohu0eVvg+EMPpJevB1+cL+Bj76Ezv95L/rVhN8MzbfUz+UcN&#10;3VAOXI5rl7onXR6gvVv/0rf173Uob17X+5PgHM+A+tQPX5jpZu8LEjeokXRLPs2TeYUnjizwq0sw&#10;+sMf+vCBY55qfjEbAfq6wTyZK0jiG6M26D2XgKiFWoEZr5X2ZiI0dOe6MTqsO72ujNzSTk+Sb39H&#10;6/TNmZfjT19PKngXXXwy/r+Nho/mDT6CLM+/8LwiP7RQed3XupX7fcknXREkE+ASBJqAVoKMkcHq&#10;xqmvB4E0ukHP2dIGPJO+5xZ2u6jU8kfgO/nZFfNq+gGHQKUg5wvxoX7hF34xcv/GxR/lqf8/TRD5&#10;/nb9IF/bTGFRxiYaixn4RqbLN3NJc1yw/dq5Pu2pd76o/uWevqKsPmvRBW892ccHE1QXRPxaXq3+&#10;pdheMnt/ngR/X34WLQRy+QzyVKeO/i8ISv5rk9xTXxetDpreeis2TmB7zd6hM8YJ8SMxtGvpp64b&#10;/EybLJyAR7Ppt+3NW/HoCb1ib2azUBYa4neXnuTVPn1cPmmN2aWN2i7mM4sS8bfSjmt5Mxea5Vtb&#10;WjwT5sl4pi5v7xre0vm15fD7nfMbzqt5+hSvLAzt/Ze++VLzua5d4kfkHCiPr8ZA7eF/NbCco3HO&#10;vW96EiiAHvWrRzly6OJSfAa4O3dOJKN9MWWBPBZOC6lSPvWAO0fb6VUQpu4RDsqMQ2zuvdDB/y4v&#10;c2Tb64+Tb84Bu2xcp5dAG9iMB2NDLI6xJa+HRu2hi3yc8zd37KbZLafN6MQjTybSCXbCk2B0/ebN&#10;+SzA1Tvz9FZlnrbs5lzjPIAif/35vsC4AmPHZphcHGg97a2fAdVGRAZcg2XTvps/W17elt9CBw7+&#10;4Fv7GZvcwyd9pn06Vd05fKhPf/pnLn4pMafPZNM8/r/04kuNRdGH6gd8YQp/8OUsGBtn+V+vvppF&#10;9VT8yKMP9zXz74utsbBDn+gZv4zeipORTTekJv12nkykF82To3PyZcctMrVO3wIPvWi4G3zdUBc9&#10;0qfIqZswDj3k93mAog9lRFf62S/6ftDf/hfd11cuYT7Vt7rHjliIkdd4RVfh5QPgCVzoJVN0oVka&#10;fr6WdFA/InyCxz2fdZs26iNjk9q2bLZgh/gn7q9vWT/zkJGFtS6SBNet/NhY/IFXHIo+k0nxh8/o&#10;AfD7weUpV31GHu3sgnbatfZBf7ZZsnHzpJMBumah+XhCNPScFtfJ6eBDkF68ccfrmsfo4S0a4UQL&#10;+2GxDr3mbmgCrtlZ9ujmTQ9HeUNNXgOfuCf5KWtTF1t+FGm57/aPPq+9ZIEm6yr84IeiV7sQ6tXm&#10;feLYRtHID00PJa8FS7JG9y7ys1FtT+QBPKUvD14tz8mJXnqAR7zQ2Ik/FxevdcHQ4uGDt2aBDO/h&#10;vxt8jS3TswO3BeVb4eGOla0veNCnTjpEVvVnSzf/aez18tdYRSZ0ityMY+7pkzZkonmP+OSePkru&#10;7CFo+5KfbWY/8cgmeWOTBeU3b2eMCh18bvo/cVEbSrLBI3zRz/X3jq/RzfXBPW1NPguz2DtX+P1K&#10;flev5u2hwYEG9Gs7PSg7k5V+6ZP6KX2j1306PXPrzoEPm8BeWCRfGZUHcOVXuxyEHdfDK21go9nT&#10;9vc8pIU3Flj5OmS7C6+1NenX7I25ho0w7lu89gYET55b9AVouJm+7p7yxmc0yY8udVzPvY7h4Sug&#10;G71Pp3IOxJv4WfSXbuj7xlB1e6sFffOgE/lVV/o5w2yeCU648RMDt07tl08ssvOhrOPktgWLUzvL&#10;tyTCqc+jwRGfAF6179Mf/SH6gsfs1ujEvMK/dUbmNiCxX3RD3W17MQWhiz3P3Z6uYrqgAHOck7ke&#10;46folldmfmMIN91x0+Fx7Yc46Yv7svykXbtxORgvLnm2ATvBwIx1Qgf3ZR0m3wTGoDEUrSttNOB0&#10;B4LzMJeCVDkPukJgryuo5Fk6l3bHTROU9uTopqEnN1vX/tmOJ3naOQ6fMqMYM4CUvqP84pd2qjc8&#10;m2v+yijS5ive0MqgoFvHvx/gWZgnRqfTtZ1pR+mW58gmvdCBbE51XHXvaxTgXCNEyez04SjaqdpX&#10;DqJZw4+6KTVaK79LcooT3uEHB3sWX+XVFvUwt+1UwYFI9OkAAI/9Ux6UH3Tj4IdyZA1XcWYgB8tb&#10;6Wu8Ge7pVPiJByvP1BA6kG0Q07kZZU4s2ICPo3rlbWflWCTNtXR0OEoDzv0YH3k8VQ0vJw5dK4c9&#10;3mNgMzhwcr78pS+d8Li/7S/iH6A/y2GSBPhwIzx5I+3HXou/DKHBiqqaZBDL6oCjPky2hRzhAI77&#10;Y7zlfSN24bXX7LR8oLhvZnL93HPP16h7NfHf+3v/28Vv/dZvXfzmb/67fl/FBHYd1vI5svlRB09W&#10;cdYFBG+EPwaYF6OT//Sf/dPY11sXf+fv/K8XH//4T3bgffbrzySwmNcZJY8gkeBedbUO9Dj17X+5&#10;Jja2BM+dT/+PrA10R18ceY5sYw1/1EXxPbd/+8Z3Kqg/yXt+VGb72flx86xs9OU5n35IjmP32OCx&#10;rZ7apQdsoaP88rnvt0+5zDh7aSXQUKzJbyzpBqgahFJ3qRLBEawSi3tOYgOiS8Ytk4Gn81TT3dgD&#10;/TqZRi+rZ+rT/rakCxcwnXYrHrqo3ed8sMj5LXZ4SCh+bVxoi9itJDTZ+JWT0fnJt/n3uGXf7VgH&#10;9qhnnXYTIGNP7Rc7iM7kWZ4bb/QvbTH52HZ1DLS5rFSm1txHHyjPbMVJml9xBffel2fvOeqpvT7a&#10;Kf/K3bkfQH+Dc4dNXxwp3PtLu3Q09OgVxw1YDp69t4sybP/yFe5vgeBSBvAXg6X0nNPlnjybRp93&#10;3Gla6qg+Zyy/H+BbQPPi2KN7W79xDivg2kU29/qLHMhEOb4KWB7whzqRykT/HBbvedqef7t7S183&#10;FWJJxB1KTrLSH8G5nu85fFteHhTuxK/XJXn8sNIt8eCpU3jOadLO82vnI6UUU+AA+TBt+HL4x9IO&#10;kLdlDz5KVn/9r/BNsFbZ8x998WNj1vd1f/Wo7UoLUUQP2p7g528uP0510JXcAxPwHr1tQv6c12vs&#10;u5/WvS//+iItq41Hm7aMvM4dwabvsfofEZaTB01ra+EyAff0rvzspDf7rF/bYE76PB/VYt/nPv+5&#10;i6ee+uPy5yfzmY5f/dVfq09FF1s+fVnAGM/wWjBDgOLdwAQe7ee6j2bBRziXt9uebefi3IC5+2+D&#10;s0tyAZtncbhGu2v/1LX3FheunjSrOKPzKQdn5zg5uo9+0PSjPriMV8WvjUcf3rbMcWg7r1dTPNle&#10;qbVd05il45QX3f8ve3fWs1t23If97eH03OyJzeZMipJt2aaEyIgUT4ANSwYCOblxLpJ8rwQB8g3i&#10;ALEtX8WBDcS6MeKIsixLtGRTnIcme2Sz5zPk//vXrud5zunDJmU5sqhWnfO8e+81VNWqqlVr3Gvn&#10;t/IXPzY8dQIvTtBir/iji5k8m7EG27Pogg98zkTGfBvShIqx4wOZoFp+ycfkjEkpm6lMIu7xoK4m&#10;rV98MUdJO8klCxvG5DZWzuT82CmeFOnGDZt05xtxz//gO+H8VjZkPtvra6+92r74a6/n7bY/5XDS&#10;5VFOsqZ34O/av2dp/Wy8pM9OGKWebXj1FPlum8em6V4f229wD07tislHk5JozG/Gr+ru2pF80rXf&#10;Fb/JX3grlV87+RHMfUDBHAi52qjd+afIkv9UT/StTChf6kedI19tN7iVb2zTxQMPzBGwJmT3rR3f&#10;1ub/ydpk6Ne+9rVMiH63dfrZbLgxmY42/NVf2m3+1H11Hd0vSKOvgZ/pc4Ru+ojSqZPFoS+UdK2j&#10;R955Tutx0Nn2vYtD8RnaSmnEt9+Z7khxpozgtCjDmpNu56Pk8fzaa74LPnmECdZnh4t/FQAHmYqb&#10;tnd4hv9k64cND7/n9pYdA22RtsKVH34nn5ain/LRFDMpj7byk2EXwfBxyEcy9O/3i06Mg+Fb2DaW&#10;ZsnAD805wUzZj4X+5Ac7FkLz1DdJngdvzduEeLitfSMoUDlNm+kRnvNv+jH7BrHywQ0sarzztreR&#10;5uhw/p69APbo2WKORQMgrwUHOgPmYugFkMmNGz7fNW8tK6uFSQsGHXO9mb5A5l26YB4diH8vaLH+&#10;aMDHaVaLadHtNSTFA7qRrtUuck0B/lCEj+o6ee7Ie7LByGsWIGaM+ehjj0R+j1z9xb/4l/rWr81N&#10;QLuJK77VIq96bD6Vrb74wgttRy18+A6o+eunP/zhboziD9Q/vv/+LEqJ43/YSce4yd+FC3O3ueef&#10;vZ1NZ/NNy5kbZYe1l/QH6IWe4azN5x64vycnKCrb2MGcAJMMtYPxY/Pyjf6HeoAOfMZ0XUTL2AiP&#10;u9DKZmYzSTaF5Z8NwcZswrRlY1Op6+GBvjx3QUSZ6wfnc3mdMw5NNqsfIr+5fXwa+3XxLjarfn8v&#10;cmTP+rLs2yaQlu9+fit2EbpsHp/0gSZZmtfme7tol7DiVg9i/rOWwD/d2010ZIWWMrsH5KHdbJ8P&#10;X8lLN/fnXn0sL3asBtSvHpOc/ObZij+8sV39MENMvghv8Fn4lae6zrW6TJiTu6Txcwz1pB//bM7Z&#10;T5n0AfHr+UcBGYGtvlu+BzpueLx9NvOoTpmxIFl9pQxv+zxFZOGZbqv3XBfwdovO6tf5/YNQEkyd&#10;5n+HdzKpfLNQeCMvBdEhv+QtVzD9GP2b5A2a2l/aUWsX9atsK5Hu2eeN2ME9+Y77+qSlAxe+2PP1&#10;pCNrZVM3tJlkvu15286kZds5r6M6aV0J98oNt2cbFcpYUqGjvQTiZ75l/KK4LgJHP2TRk32UX56j&#10;bsojrj9SShy7Rg9/1Wk2TZ4WW4Naf43t2SxoU+877+aTo1kofDSbAbqRJHWo9NAMnvKVck2dur9H&#10;NLcvk/zkQta0qNxslmzw0TKRXfDcmx+A1ycDc9N77bk6i8bG09XO17Bjb/S+ns9evpJNxnyjl4Ie&#10;yCaGJ/MZGZuhlKe2E5z6W567NhPa6LV/Qx6xGXJz2lBf/IwexJGRHxlJz5ewT/VcmYF6pXyVfa7d&#10;bJBw/LM5fQBl6HoiPR52XblrZALC9JFaX0Ori8CRoaLfytvW+GPXAP1boa2uALYKf2nkqHWAVyCf&#10;ezLgQ9C5FfzoNE3ydc6BPCKHU40T6VfhU7TKl2eJQTNfXBuYPwguLFNVYhy00pgw2bybLmgLwjVE&#10;pZm0mF4cc51FMYYnXY0peZN0DCWTD8I2/4E0PB0TycljwgEdP/gpkZKq9EMByxeBa3QWSieP55CJ&#10;WXyupX1kiErCnP/5d5SF/FR0z02figk8nxxO6Fr04ECWT5XfmeILwsFe0QgKAaewJrj4g7etDILl&#10;vfyF1VbqkfvIXrzwpdO4hKjcZL0Ni8bBvR2oGke7xVVC8pWXvno8TXRRXR4d55VX8aay725w4fKR&#10;yfLsWWOHnwXpVoeuXWCOfEFKd1sFkL+VOZVUvm2sV+4NSwd8oXYWe9XAczZsVznp5q23xgrYu3RA&#10;/mtpgHcAct87t/O+5aErvMknTPnamY4dCoNn8YpHG7huvqU5A5+xpUkzu4wM/BbgB/AG3U8gHEwf&#10;lw70UopHs7PHW+X8iyI+nE4F+/DWGJC8u4gi09pXym93Xetj7iOQczp1rr7JpBXHO9+IpgedM42J&#10;3XsmMz73uZ/OROYzV//wH/4fPcZoBl3Tkb3NOIv9g/RnFMRGB+I7skpv99UbxyDiH/6jf5xOwcNX&#10;/93f//vtVHzpS3/QBWBvBJk02oaUrXdQmrp22uGUeu2bN4D9j4/MhGR2W6mjBlOt9YeRuxwqbp4/&#10;+/OfTgL80viT8xV2YXeDDdf+ybu+T9rpjIxPngUkHazZlSbf7PRfmxpfy2dfwuIPB+fgZEGLEcCL&#10;tfUNEm3H85RhT89IHtm8tcTft6OFZ4Gxu6GBTvzpvsF7IFm54MdP5+wER9ht4aKDduG2uNASZWB+&#10;uUN007Zsx8Pl/cbf7VrfF2e5/nDbBvn5OvQ7AX88a/O2TdJHaWdROY42BY3Wd7IJaF/bV0ldXtxt&#10;y1IGHUwTAQCdS9jnThIH1WX7d5mug4ej7wA/3vzQBYvnMo+wDT+VBf2Dh42/ZOkkz6Nci7t4FDXZ&#10;T2kuiC2uTX8R1VttzCVsenrBj8ENvPvLTcM9b9qlW16CzLV9StfUi5Yx8tZHa5xBVGTlvu3jUSZ4&#10;pD3ROnAtf0tzn5ee59t4KIujT7pXn9s/P3DX1kJ/7QGezb+453nCN37pXT5vmHx7f3ld/V7iv7OM&#10;8m68a/PrW+XeG27S+2064Z7bF9D/DP9+d8pSev1P5Zf20obdy2OwCJ8feWjz2qc9ZGKAKl1llqv7&#10;BWEGqJv/ciA89VR/efp6m4d7Yq4LcMgPrytwxR+Y8dPYimd1Gx0wvNyeFj59VwDPyzmG90tf+tKV&#10;hd8H0pf+3M/8zNXnfupzPXbUrvCOE/ImydLfCXT5L+Xu+W4wY75zidSbjhEOn5CT78oHXlaH8KCH&#10;V/RAy36gcW/CbGHTNh3pnaNOfDdP8o1MbqdZ3HSHXvhDl45dZxxxjIGi2vZlk3ZtZUc3QR0el6O5&#10;wnunftlasqeuG5Mppz9nfpbP8hQ0lXviXesTDh5bjoRJZ/PTyq5v4GRcsuAtMOPiLg6lb6YPtjLA&#10;xzuZlOTjlGfKfS3feH62J/UkYeVgwtVkm7fILQT7WcQy2fh7v/f73VRgotZJRha4+p29wz6NIYEJ&#10;8I8895Hq7eVXXw6Ol9t3XF6W3w/GlaFE+AeQO/3RJXkYi2sfjMvV5cYd8drTdHtO0Emg1Ft1ig61&#10;q+os/GzY5J7wtSv3wuG2mCO9BQpv/qJtweGll168+uIXfzd0x1ZPxD6AN/w7H8DWyY6cyU97aexD&#10;Zh2z5rp1XZgf2Hos337bvgu0cVLmsRyxqD59/Rtfr9x94+4Tn/hEdUN3i4uNuOdjFif8EzYLr+yk&#10;m5v0JSwKxc/v2Fs7VjsK3fvydg5esbiTq/DYPOmK1+ZPn36Pt21Y2j7AX3hrhjzIBg6TofUjmVPi&#10;86ed1LeJX9GXz7hSGdbGtVNsF72OBQ/a5niMz6WzEML/S9NFkYwZ5QN0sFdp/ZTPmLLzXEnrmY3j&#10;ky0nUfNIWwheYfIs3pnrM++pj/pW6Whr2o4lVTeNJp95nO2vQWfMw0bg7kJZ/DswF6Hc298j9D2B&#10;RrgJcuVz/34gvzJv240/v9ricY82XKBlzLPTPGwM8p1BP2/YhYP6FeN1czA2N9yMrG3qvhY9FkfL&#10;mIWSyA5v6PSbnymjctoE5PhU7YKJcSAfye4Yygl3f1xAf8pFzRV9ZPLjwKGmc9JDD3AB+gFr/2yJ&#10;DmzQ+MQnPtXTEswxmSMhE6CtM3HPt/o2qe9aGoe9kLeCv/Xtb199+zvf7kKXvqtvBj/zzFNz7HNs&#10;SvuprnbzQfRBx+q0dnu+tTpvSLJJ/+jF25nsjB3qs6krgH12Aab9A/3X2G14F66u8mFvZaOEjHR8&#10;7aHxF9KxH/jMEd/Mi1Hs/0a+TykdnmqzsUlHRKs/8Km3s5koc+PHXKq+wyXIpx9DnubqvZXXtwyD&#10;X1l8a1XbhAa8T2ROmkmzQ7LxXVefqfDpP2W2qOsq7/LIMnP8AABAAElEQVSG95bnmJPo4k9kqx7s&#10;27rayCnj1NcubuZUAgurW2fx+mp0pm6P7GcB1/wC3ZLf69kAR197hO59R12ob4gNvZrxhQU6C18W&#10;AAHeugEy93MaYmSrjQkePL755vS75atfDZ2tY3QO95aRHJW9fjO6ZTfxJif9kd2PAmn4azJfUNef&#10;ffbDPfWHPtizvqp0dIamsf/Ki6yUwQbTtm8cQYDd1obhRii6Yc99izO2wV4AmWpHbsXGyN8pMTY1&#10;8KWAbKr7w56UH1hAfPjh2PXR5+WbOieZePrpAlruLeapo5V7+LAwqI7jW12Sh63qb/FfazPsvvzT&#10;z+HP8KdthUMcffLPeGq9OuQItzjyAuqSvjFdqgPk4QRLdsGehMOBb5tDwMh92iPh+Bz5TvmVoZ7g&#10;kmbKij+Lxx9Kf0JbrS/BNygPKJ3cW3DHF72EnZFH7vGi/bN5uHM4yXOqtwdNZVdG0Otxj8/Vg/KC&#10;9G6v3s3mpDdzSucbqTMdJ0Sn13KyAR4/lJNmH3go8szccPsFkc+1tP3W+ehD2M3IuHKP7d2I3aDD&#10;F5MR4C9mMXto8hHySkMHyt74lCtFrM3p+1YnwUVX1Wdw3Ruc+k71Uylv+zZ4yE/9m8Xh+T74zeTz&#10;Mt+NvKWvzgL9DfyRC99F3mq/viIcQBy7b9sSenD2PtdbeW6e6EH+bnq5sI/t1/UbwBJeAsT7W8NM&#10;GU6EN600l7B48Be+enSbsA2/TH8ZDsfS2zRQu990bUCOCkTQJZ0/htygk6YRmg4l42vDlfTyU7DO&#10;clfzU/mUacG3eyvsMC0tmvBPB/ecTtwK/pz39vILV6GGuUnFocIHtizuh8Y4Ys9b/jvvt/IIvw3C&#10;Z2ldyBf+EElVGdjyLF3XlqFpVJRJt7SbjjuIHEFlccgK1nbYW7HTieAoc+8bCyoIR0y+Oirk+U6M&#10;Tnp6WvzKvLyUj9BntEB4E+99Qw+DP/he+cOzOIWZlPfsftMU34Fj07rKa3K9YXQV2PBplLLr41oq&#10;YniHi2MF7jXkBhsGJYXgezCNgrQ6wWjCb6Bm4Acf2EZAvAqqo6PjQW77BjX8O2CTB0+D9zxQksbu&#10;JnHuO7mWBtJ1jy8Vt/ndX8qhET9Bf5RkLHEM9WMf/ejVx3Kk4B71YJH2VjqbPcaQjRwGvXam/Ox0&#10;Ze7ahjNpq98cAdSGLnar8/38S99J5+GBHlv4iY9/ojp94YUX27j8/M/93NVXv/qVq9/+7X/bQVE0&#10;1EZex+KDDPSzA7UHYu82rTgOkHw+9NiHrhyh9U//z39aHfztv/23rp5IBz3e71QHu0sstmwwyab5&#10;cYP20ZXBZAaP6cSpS9WrtJn11dFi2/JE8R9kFfyRyh4R/kg4XErlvT5l/Qwd7P2diDbc1W/1Ndcl&#10;PL7YMXP3Zeeh5kB8rCp1dDrHl3gmbihdtrXNYvUj9nAzk0Valc23fN35rIPizeMu+KbdcpKCzrHj&#10;stbHTx6eKD/lyL+2N+6UKebn6teJi1xPEKbYbMPjp/wDXUQ+ij/4t8wJbBGmHWPbGy/f3e4vw6S5&#10;EywgJWN+R0zw8327MGGgAsh1f57h9W+PAxMmn18XbQUEZoF46quyLtzSEc+DsOVx709yKluRYf6V&#10;3oXsNs9MZMxbMXAP79sOmwDIgLXlG34Xz17rRxZvjWQ4HF6UOc+HzIfjiffXRNsODvTDTn1hcQdO&#10;bc7qtb7oyL52uun2uXjlOHieCY6pG5tm87h2wayTn5Om+bc8uUozv0Nn7O1C5ovTFX9+yqLcwrpZ&#10;8wLf4l8emj7pOoCKn5VnaUpbmWTgAsT5AWnIfvM38OKPeEnxurC4PW/4pBucm27p3y1u6ZeXZJiB&#10;1sioYQeP7vGm/KF24v0SpzSea8i5bFn2Kt5E9z0pv/HCzezc3bjl9Wa+USjMb/meOjT09f9Mishv&#10;YGhgJt2W3+RQ88VmcrNoK/d77sNf5KdM/h1X/JbvpL7nnpkMl7HxdH9KexQt+RwRB8r/wSt6Jhc6&#10;sZA8JnVM+PKTX/7Kl/t9uW9+/Rs9HvjnPv9zV8+lf+bISKzqk/ZNajaTf4UWYer73Ta4TKLb/5IJ&#10;wPuC++Y/xoN9Ds8LK2fXHVCLa/nJ6MCFr1hG/+F5oRwnjfyVhxIczyvX0enocPHhVXzrH7vOPT8L&#10;6FicX/k4cMJTgTXVMIG9xTlozvlo7EQjutefLb5k4os6sev+kIe4Ll4cR7iy19U1kib0d0LI5JYJ&#10;OVd5hOs/A2U62eZRji2LSTpt9fA8kz/8mucts6MGn/vIR/pThqkDV1f/za/+tx33eBNpF4e9Jfxi&#10;jmZ0fOqXv/rl0tf/s5n7a89/tRNLYeEAdnF62MA/tdeVKRluuflZ4X7GlD5dw5/Q13Xj1yNu2s4Z&#10;k1efscn7037K7yd+7UZ+Y1T2e4mfPqXjd6QB7L72km8omg/49//+9/P93y813/ajmvAD+MciDZ0Y&#10;25N5j6LMhLgJzNbXyORa5KdekrP2qP6DTUfWTlB6M58pMPegr/NkFoTgdOKC+vD8d57vW/XwP/vs&#10;R3rctLkHYFIUPvMNFm7AvTn69d2gpi+65H1MNMK/vlabvvaDp7WJk78sa+OT2Bi700aYIDZZnMeG&#10;leDxB87xH4nLcdD8tzaiZT14hActb6rpV5JV840TbB+kE6nhl7/hA2qbySPv2PT4xCBq+YQB8fI2&#10;XXhBx0//VvnNF+5cjz6XBR1zWvyrFiKzilAm/1E2vMbfol8hJnwmuKf/tfjRNz/R6nrIwkXbmIFA&#10;ZHCcOJQw8ke7c0PRGV4dMQmXRbni5OMxcYDFlfXDS3NdA9pkrL7Kg1e2yB4A/k16AziMs9Ee/x/5&#10;RMba+86pxg9Udoc8azOJN9aX9913R07G5XQDboTe2xYIA2RowZc9ahssfL2VN4DNn9wIb3AszD1/&#10;Njrc8P+YK7pE3U2uSBDdmdRtz2vfqRrN84emd8gGzYX2jw99XT++i0oP5q4cD09Hotme+qzuGpOx&#10;JYthzz33serQ6Rlf+Wr6XN/wTd/rVx9JXX/uY89d/dRnP5PCxSbyj06M98yPsXU4bbQauzq3EfoI&#10;7Ik++YXaf+yA/egvsQu2z7YckaxuSCMtvgCb0DcwlpOejb17q7vx+iye/bBn+twfP6duG9epe3DI&#10;WyEcQsPX/lq/Et4+TCoaeT2gzh1p8IM+/ozVLAL64dm/blKKT3onsn098vTGofKTM54chc13OZI4&#10;AQ0jL3Vg6w+2yIWtSqdPLK4LLqEpLZ3ZjGNxjxy7EJ+yOfp8y8f/mWvAM1/ZNME1sopPY+8pB1+u&#10;7yU9vKUVOvtGJrlZ3GRnW9fglG7kZlxu0WoWQN2/k/yd1z/qwOpM2ch4xjHwzUKy648LY+8qlt/g&#10;M1awkUF7cO+byj0bXoTry/Vb9kluXMnv4OENG034q6Ps6o7NCeMPirrlo+suiiUv2ZETe9Xq7YY3&#10;9k++wmv/kY325BIXvdx///VuQqivjzzVIzLEw7uxh+or1258iJ5B60nykjca6hI/qg0FjhQuP6Ft&#10;XhkudVG9Rf+Bm7fzESamPWju/Al99o4PfqLzn7ErNqO9AOTlzVB2rPxk9U74IRf27EpOr6UvjWa8&#10;YOVu/cApjfIIt2Fv85NZx3rRi/Zv7Dt1NSc54OFm1kXKf/xA5ZF64vnGI0f70n7M9iOH/9UVGShP&#10;eUkecPnMfsmaTLfsG9+wyNiC8qvZ7OYN4BS3bdkT6eN4W7mLv9fHHtiXjavsn33RMztB48F8C1gb&#10;WPqJA8LJHL2HbmXdJrLZOvHW2/pp4y+VxWIvXeOJ76usg9umEqAVFEd+8DnhEpDtguJLA26GFqgO&#10;9INioztnQQ7qKZmxObTIEa0EF/Dkbfd+a/2o7yLkQ3/6WDMXIxwfDTvKHlrp4OEoP8KqghQuP53A&#10;ZRyy/C9oxJsuhZV/4g6FH4jDV9NMjvf+3TycNlygOHPvOrR2oDilxZN8YK46cZOGkgmnjcHBA/4f&#10;f/ypQ5mjVHmbNukZhWNL0Fvc7uWb3SoxxqQrrzIuHDxKC8oL+RwOcBziJF5j80SJfkBeP7wMTQsc&#10;I8smOP5waJeAZPMSw0FffHmM0rfy3Jt7ToFxj6yaSNKTkwuClps+G54y7EAeDeHe0B3cKV14UUZl&#10;ondO7rl8G2rLxUDtzFF++Rkzp+gZDmXd8qNH5joIJ/wJE3/iV6LA4h+e6CZ80V+cgnu/HwZrn6WF&#10;3iGPe26WyzpUDQSQdmngwb0Osavnm3HcDz44k+DSC2crFhJu3ToPlOhgOzbKTOJgdj8553/KzP7g&#10;RRdfW1k5dZ10spZmyz84pvzCxLF5cngzAwWAJ3CnDBv4J/LPwe/B2+2azKAu5XGUA/hkjhX85Cc/&#10;2UZRR4J9R40n+zpQzKU+SqN/vFkY+UY4lQufZmJCJ+eFF77XHey+G/DRBz/WDsdjWbjk5A1u6P/1&#10;dB59++5Xf/XvXf3sz/6lq3/yT36tOzE1NB/0BWDCZnJ+7PVGJoHqmhqeDkYmhJ//3vNXv/Zr/7h1&#10;5e9Fho4q0jHeBj9aYbC1XXVE/VAfxncdnR2djtSJg1B1bpfVzRwVWK90NHhr/2MEf/b3P4UEopqK&#10;Ha71i5f+xX31xQguYNPQyf6k23Zg49XDzbq+0MKJKsvP1cde4OVfpzofvp/5+FfDm+vgvp2fCxQH&#10;PZMeIcK20nUzGV4UwuIf8NqOMmuLr2lcGE1LEIEkTcAOSGWTNskGJAwzOo4brrXZQlqn9mYyDJ2Y&#10;wHiZn+zQ8Htor4wm5va/yPxIONr2pjv4co+v1YlndPosPM87aNIZXZCGPnBOT9teXsYvHr5Rmwg2&#10;bNNVDohcgDT7E7y8lc7KNnqXZuOrn6Ptln7DN6/nyr8xI+vj9oQfOr/qImXTfzxBUMJVmrmisHRy&#10;02T7ea+mOXhbHiXQRoXrU9nILy3PQX9sSPrLPO5PdA6c6G1ZTmmPfPplQJ7ViTSjq5G/5+ZbfM2h&#10;L3z0+Yu/SBqz9JsPz0m3shGnXPgR3ys7SXgC6reFSVeawbi0L/EWD90e8ZtW+P7ujPNcORxpztYp&#10;Zugot/zwXeKZFGd50KBjr6ZapBwpk4lZedDYvgM8u7DWPlf6dLvhdNPArShNK33bI5/0ySA0z4nJ&#10;b2zGvV3T/OAeC4rn6/fMIBF9IJ9wvPCBBuEzUBzZS3NfFoGL3sMBR/ZQW3oTUbyYDM6Nqo0cCKac&#10;0//W9rIl8FQWdfDglJl//Zu/efXNb32z/XwTbX/n7/xyFw1NtOlD4RHAy16MEUyedUKukyTTn129&#10;bFmb6Yf82bQrW7hT6kOuk6m6S8EX38pubVYq8lhcl+k2rvgv8Eojf2WURGSADrCJZ2zgXPcWt3jj&#10;xoXmI/dAeY+8W38yocQG6Atv0p3ShA+KTfd+6CZuyjTlZg/S99uPyc+6YKlcenvYUGTFZvFW/GQE&#10;V8LVaRNAxhDDR/xHeOL7uzQUH34JzUOvx0+cCSnpTXjsd+uU3cSfPvS23cf8iCKdbMP96zfz2ZD0&#10;657IotZTjtMLbpNqr2Wy1kSoCdUvfOELV7/zu79z9fx3v9NwdBev+w8asANA17Wc6FSY8XrflM5C&#10;O313DHrofm2nE7uJ67GLkbt0fJGxJzsB6j2/ps9jDA/kZ+/sxE9aYdp5pyA4SvzNN2dM/vWvfy2T&#10;7a+1Hx91fqDhiSzY7luk5EzegIyN88nSZOrIO7WOfNP3BNKOXs0NGONbTBN2syevPf/8d6++9tWv&#10;ZjL9kWy++djVs1n4BxYpHsriDbrdQHT4ldHh2A5bWX/DJsQB7ctCeUkcaJ9bm5/4s483wTgLOOvj&#10;DzStx+Z++P9LUKYu1BxHz+MDvrY3eDroq9/8ys1j0p2veje8eMNt5cOHome8+PC1WQiFH9+u/Ern&#10;iCKz0g2+1pnEwafclU+eyeJmNslUFtm82H5Uwvp2YYx4y9Wy5AEPdNd2J3zXZwYPOQoH5UUFSBj/&#10;foLmn7rURbLQIQO/WUxy1GzKkf6uRTh1bX/RQHnbtPhGk9+kAwvVntVLZRCOtnZMHjLhUwE+b9wX&#10;WYUWwC95zfzI9APWJ8DXNutod6RFxzcXte1os6Dh81gICa23fCMx4yr9HJu8w139ErnS5er/ehbi&#10;phxjb8Y/aPxRgV0Zrt2bDW4Rp+pzAuXxHeDDjTacfYy8Tsl+vBt0Aqvn5V27qB2sTdCRceUhQ8fk&#10;hrP2Eb3pq581upvFA0f5v5w3sF/Oosd38uavRWDz1U7C+HheUPjwh5/pYufbWaSwOBSBBVfmZmPn&#10;QD2Ajwzku2wz78v4Go/0Cugd4I8O4Xj7fotWszDcuOCjSzhn3nFeoGCnCWz+0WFkrb4mr3q5tooe&#10;e2watpdni7LA3M79OXaZnbJxID0/1v5J8uV/ZHeMcQ6bls4YFS48mAfFPzxdnAkd/Yg3Mt/kbU84&#10;fbbCxprO7aWd8mY7noQ9lv6Qt/3Igd7YA91N/VI3pj/OX2tDbZAA8JoLVGb0u+CXNpU9KD/2tu9e&#10;GcAcXF3gTeRN9TV66iJ78qgf+kH3p0+kn43X1rHwqb7CAV5/9Qelgc+V7S6w79oGG+SHp/825bKx&#10;RP1jE7dueQNYex9/QS+xBfJQN13fD9RTcxipSE1W+YZXtOUld6AM5NI+c3RDtp61EdLtghm54nUX&#10;wXahfjbMjH/hs70xvXaxfRl02HH7MpE9ebwd/uDzog890Ct6ymlBtrQSt/WW3Su3xV/5+Vc6IX9l&#10;oGM82wSgrPglV+BZHnjZHBprg+Lh9U969iEO7vvNa1wj7/Xlhy7ZCNk274wBb0ZXSxc/uwBNFttG&#10;s9+uHpBr8LNZNNmfcvhte0XuU2YLr6kz/H/qw8Kc0BCZpsxhpr5EnLSA32m5Uvbrt/i5xaEOZvyS&#10;MuqH6ru8m+OnvSCkzP1e7lFeeJRJ26d9wqc+gqv2D617UhfUabJl6w89kDr8aD4pkF9PMIje3s1Y&#10;2HdubWJVr5TrHXIJH+R4b+7xUy3QVfAJZxd8MhvBx/XQJcvc9s198mj7F37piPyWZ3p+J/Wo8s3i&#10;ejM1dsoER/0vjYQWm4BDmehFnE9GXEtC9V+56y/DT3kJbXzSL1CWByEFuaJLx+oL/PQnbIEMHwje&#10;fYscztpgZAiSD6FJLpsEGBSugdyV7UmxhUqaxLVxTQTCW7FaSAwkDFC2MHgHXCdOmm2AjshepAcu&#10;N7NrqkwnG0MLB1UOBXEmKvtWZg4FwEmZhElZi287ZtLoHC3tjS9BkSDEKWmM5GzwoshnKzMZnPKL&#10;BBg/yju8jyM9y2CS+YvGyHsWAeFqxyyGQpGXPC+ukCSGKvKEKfnkLc/JdyvfwbuZSQoLwZewPOx1&#10;O1qel+6Z/1SgNERbPmnsFKrTbIOdb3xwYqm4diFIp7JrWLZDIb3yLT3XwRMZRgfVX3hshYjzWP7x&#10;4J8GAN7No3IAjkBeExjsST7gKr2fe2mUa3Q2HQvhwuBsutC3ILwgHv+upctpxZa8TaHuLz90b5Fw&#10;dluNU4AXTbv5NKQWtAD6I6OpDy138AuHWz6yM+jmvNgtey4PNB1epe3AJPdAHvXATwdbGr82yInH&#10;J9n8iYaDPUW65FYJPavyGhXw7DMfbqdXo0BmGqVr7E50VLt64fjbgBzykrd6jrwt/JK9ATX5PfX0&#10;M7OrJ8+Oz4LX5AWaBu++rfShTE591NvH+UbLz/6Fn03cu1f/+z/4B1evHsdsROhIfGDhoRy9QZ46&#10;0iTh+BUdpVfzrTbApl/KEXFf+I0vXP3cz/18671vTXgjJA1H4jPgjq74VDau3rP7GHI2oDjSZXzL&#10;TkA1Knq8yuCtNl4bGkMaGyjZP/vzn1ACXMndzHzrXPVQXU9d2Gd1jE79+Cbh7vksNRxO99N2X/o5&#10;Ppwvn7ZsiyKtsJuOb06HT123OBOv1/bS3dKu+9uMx5UtDoRW6LO52REZuwse/ZogDl8zOaFjKGU6&#10;O/5WCLHSxLPS8J5dhy1ECqIsQzP2m7ha5BGeRJMOjoLYU4YTz+vDt2+lb3MJ4heKfx9+yNVAnDxW&#10;JvJPR1MZMwFy9JmWbvt10ugf5be7naFf3dGfTqfvI92MD0ajg7m0d0nUcsIjHf0D+OW/vOp7kKKO&#10;8LRlw6s0m8e1HeWsmNcn5Hk2Uk1/CZ/vB3jA0w4CpIUf7dx4qv15C2HjVlauK3/3Gy5/OXQ98Ddt&#10;G6KiOf2RsnEt4/Rv8AP83QXCxS28+Mvb8SZl7pVjbaLlCT55pHWFcify4CjNO2xHuDKf+E+mDmTD&#10;Y7RVHP6In6TBHTrqnH7wyp/M11fTmzLql91KfQRbluFrwhpx8edE40J+F9Et65ZN+HB0pKg8phw5&#10;EuWUbemRE15XBkurz4eONq3y4rDpU6e99Q3WHms/DZk/yn5pc3DvT4rSILPIBc6VmTTy4U0aMhP2&#10;TCb9VrZdFE593L4nuZMzS8GPOpas4+dyI98ccTe4pB3dDI/wg0v+PG/Ze82ULJ6k4f90g4snfXo6&#10;NcD+zne+c/Xvf//3r/7gD77Ufu1HPvLc1c+nHf/sZ3+qiw2LX7/KgBiTcJKdxYgOauMrTDyz0dpM&#10;6InnO94P9PFWVkvnkn80W+ZrSXXQHLmP/MkrpE4yQB/d1auJKAA3gPsSahcXODbfjncd6bnyWxyr&#10;d7jwNjo52+RlOJ3yRfBufvf6qVFH+JmWZPma5zOfO4F2yfOmFbZ1173vb+nfwq9fdcmnPHezeTyJ&#10;21/xpEyOVtOOXL+eicnYpt+b0f2Wo+OYpPEs79IK5+3/OUZWuS0wsjv5TSZJK8xbrMaHzz//navf&#10;/Ne/efVb/+bfIF1Zkj18fwYrgenTaBdtrrSYEDG2LrYd1odJ3D3ZrWS9Q6S06iX7M3bccT77MJ5d&#10;W+CTAD3OxPK84SSPvKk5yftaxuE5jenWGz0d4NtZrGibHh0d1ao4Poh/jOO18eQ6C+2OwJ1NQfxC&#10;7T1xnUiOXswZmD8Rru699NZLxxzWVd4IfK3HPJs89i1Qnyx58qmnMi79eD+/xVeaQzA/Y/7OgtHc&#10;Tx8czuoz193ooR7xr1pBfoyOp65mcTf61T8UDlw7L5hr66B6H7fJxwCTtw88wLeuL522pO2acuV7&#10;xtsvdLVIgFZx5Xvf53H75EcfPWlM3PLVxpXKQXZ8uf4JX+SNOOGdfwotvHTx7Y3496Bjv/rySVL+&#10;TOqyXz8yMs+kvbOOtu1Y52NkDqxsTv7wHW3lzWwOf736NcHKN3dB3Dg49MgS3UGAjeCKTmcOAm1z&#10;ZzMBry6qK/WXKdM7waG82vjlU53EI1tRXjRN0Cs3OdC/9nTbkfrg+FJvOfqWdPUf2cAJFxn0zaGj&#10;TezkfXCIg6O8RF748rx4lQeuTTM+41hIvG5OL+VOekeIdmNI5sL0M+nMmMLLG45j1Td4M/zrF9z7&#10;TnQTl96+fmkbn0RWAjuaqhQv/tCL39jeRcTFLZ7zmIV9597PIrD0KVvs7zaY4NuCfuyH1fFdMtAH&#10;vWjjbDa2aGPO8oks7D355BNXn//8X06Zz+0j2/MpBPUuEr76VjbbvfhSPo+QNwkt0n00c1Cf+MQn&#10;+3Y/+3r11Vcqa6TZwFvdJJJ2kk9Jev7HPV32VA5YIxR2xAfQo/rrKo04/odd8zPS0O/6CPyxRzaS&#10;TD2JQL0de8yiS/AKt0B3//WhiwcLpXDrH9L962/7NKPN3fiYvuHYy/QZaisJV+/fYtu58gP8lHIC&#10;z06d1E8A+PLWNDotizJbsONPE2/+9Z57H+7CLdmwAXN+uwlEX9qRyvK+nE9M4FP93AU/MmK//I06&#10;iEdX/ZY3vSkYXU/feRZx6g9TT+vj1Gd1i+wO/pdvvOtLqYuP561Z4Y7w5e/JGV3g6i1I9cc9OfBd&#10;6q12Y+stvtxfT10ke8BW7kmfa9qgSavN5/fuzcbTd685KfFcJyzU+Q4uub8fkNWOkaWjSxsB6UAf&#10;QZl8Eo68uygX3mqnsQMbx/CvjgtLlq7b0OnY4SwOp+Ttt7BTurJRfxbY38n46Zn6WunhYB8RTvW0&#10;fJO/0wd6mkLkQmfKbeEYvz2R4K0ftKz8Nh06mVAd6EaqzDc7TQONHdehlYQl0XYxdzcyeNJmdQNj&#10;TkkiG6dynD+oMn5UefEEF3uQbnWMBjm4KkptJunYlnZSuPomD5CMHXuJk/7KS2R88m/pD5KzI8SZ&#10;Eb5XX7UhgXcAPD3NNXVzFxRvxH8uv+S1bxhXp5Ehf4I/bZYrHskZSAtaxurYG7qP1B7IC95dLyIX&#10;hRo58NPagJkflE498SlIfdwPfSgbRhNm/s46Ixtru597tuLt3ZY5f9Buu5M2p2PUgx/h8johWL2j&#10;D+1+F+hz72RXP3Zig0jXHpIOn/yNcjwYHuBR71z3vuOjxO0MxZZp6mbopG7t2A/tzlHxVcF9Ixt0&#10;yLByCU70hNP39t3k6YlbMRQ+hV7U16XPb1dmSUcXbAMOfGuP/Lu/HcIIo4aVhAsTfnY+DA5x6RCw&#10;c+qWzkQQAuHSrDFvOOc7leowgIMAYUkrnbzAvZ9wCqEYyhJdg3ZTYUznjbIWpOdM5F18+LQQh1Z/&#10;iSuyhPt3I7tWOEgK0SkDBkbyDy8TVvrJC9+Ce/9SitJEd2lXPsEJL/63rMLhbV758/MRca+Vd0cL&#10;Y4nSGI7jU2pgNeaptNMZGlnr3OFTvlPZwtzixidHFhIt8spkO+todHI7OEh/+CqCOh1Gr1Fh4MO/&#10;jsB0BshIWdEKxZZzOwbbYDC4GmB1epYbPmSrvDXqyb+AX7gtXi/AU6cVp7llYE8cT+M0HkHoJ16Y&#10;spAdXoTRMQdFX/RBL/gvf5jJL6QrqCRvxWtlgTf/KiERfge0skY+du2V1jE4EQ0v/tDmSJY/dYo9&#10;bjnxoGO3Dbo8DzzwWPPBoyzKUP0eRwmOrU75pIFLPdA5fOONVOjQbsctTlzHYFk+S1muM0yJzuU6&#10;x/wx3IWp1XTVcMFG+e2zP9nxk/J8NsfdKCu7dLTQg3HI5CMtWft4vQEHeZE5WXF0wL2OXNMnTkeO&#10;XWjs7nvE4IscJz1fwwR1kMgVPP1UvoWgQ/zYI1d/71f/69jIrbzV+mtX33vhpTjfoQEH21tQR9nP&#10;Jdz+FL4vI38C71Pk1Kk5lsS9EvW7MHM7dTTyYftf+K3fvHrzf33r6pd/5e9e/cJ/8QtJ8b2rj2U3&#10;K1/g6CJ6dUSPb5jRjTeOHMl9PZ0+37zzrTo+KFW+C8qO3Bl5T91nJ1PXEJ/q6vkMK+1N36p/jv6P&#10;uLsd/3sRsDt24bewedgHnv9o8EfNf+brR/Gxolz+N/08k+mEXJaVP1q4zEeP8bStl2s3ra8hss/k&#10;47ijzefaTm4XaMk0nabY1b09Xih1LQs4N9Mv6QRLFmbFa+PU522ztHvCq5Pgi5eMjRnozMkVNi+E&#10;YPi6mW8Wfr+2KO3kD8/EnZ8FQ/zcf0z8uNcmyFuILHTuZsI+NNfRTWzblPIbf1FeSiOJkm9a5EnY&#10;jmHb0GnnhErPf7mS2Ya5olk4ruqHdAv47AC0/ezpb22c9shvQbtEfy1b8LgC+Hqf+mhggsbGNUHS&#10;+SecLppewUpzeBHGU/LHlyD88gfv2oV0+NMu8vFQtn95lE++heVHZ979PkvTMiY/WcHdycD4Hmkq&#10;g9rLyGH7ATBf4s9Dn3Wwd0AnXqd908FnMDT0mcbYR68YTfrxX4Nbvv0d0bkcxxXdUQZ6kVabRBDu&#10;lYM+znkj32MSUbwBr8kL9+Ri044wz/nTq/s+B8nyPfhGbhM2g6l70JI1taj5cid+cUC7z+qgcM8G&#10;NdrxsZvpwwtfOk0X+9n0l+H0swNg8U7n2Pje5I/wUxia54jySl/tc2lP0r6gvT95/Wpnx6B2cSWm&#10;mGrdB78dl4QAOx97T10wuDpw7ts2MgrThgG49EnL68Fg+4Xpb9yfXd61+dQfA+Qtj3xo2GyvT8y3&#10;fD/fVV245B3/+8xWtKcdrNdvrG5vdQBpIMoWpG+/Nbyh+0a+t/Trv/4vrr6bY0a/nwmpZ/Nt11/6&#10;xb969VOf+1z9wutpq9UPk3SdKEj5Vjd4UoZwmcnn0fVlOcTpN5fP0Ft59SrPIV/4wMb3/rAN+Iz5&#10;cqk/8Dw6mAkFdUE+A+YHMgllEC/NDIINlCefNJ0ELR20UBmacPDB246Ri/T47uQVPSTtlk0cqO/P&#10;dccjBueVh85LAA/qq8mylYXwHRt0YjRFVx4A/9CYcRc66zvPcWc+xlKbNX9Ghp7kQ08evLmSizKK&#10;29+mVc4ERkOTV7zu7s34FZ77zN+2G1JeUp97bbmyLf5Qqh1fz0QbHCZW3maHkS8brGxSP/63bLT8&#10;5re+hZ0CPdx4h08NleCr8DfyT+F1dP7DC3YrG1aMU3x/U336VL4JqT8kTJ/70UdngpjPu5aNlA9n&#10;QhBoN41Fq5foZvtZ7a8QbnTIBsXzHfgwue6Ybr7bt8+eeOJDbUf4Pn13ujXR+ju/82+ra3SE/WkG&#10;xdMn1V8Etc/UL+Hs3QJD59IiP7L1vBOQ6hbZsn+LDfUPuRcOz14t5JK/uSJHpX/j618PjrevPvvZ&#10;z2UB+Mn6cPUH7ETq2g3c7vFn8pw+9q1ufp/vVv8fyiIcwMPyvr5XH8GEMOiCTPoc+j2tyznOeQEd&#10;YebVIHHv+3YWLfgq7Z2FIC9n6BexQaAtbFnDw9LcPsL14JcW//ryjz5w2G9sEK/eeMeLftD6Irjk&#10;v/7GLASjsXH4YtOPf+jx2jy/zBeJpyd5+UWgPPqZ6pV2IJfETz/LhLq3msyPaTu2LSPb+/IdSrwN&#10;vlundlcav8Xr2v5paJvrbJ8+9MHMeeWtxId8YzffHAwNfY366lz168zRaWfwjh5J8uNAPBthR/K2&#10;XdaORQfTnmWeLEd6ottvGF4f+V3qRdnZFT4BOvSI1sqz8yMxfbTejc8B19KmWcxD25Gd6FnYEgYn&#10;Wb6Zt9bfcaRnv/3+ao9KRUabysa81cq5K68NuSCquw08dxyQUGOvWF/T0Ke4W7EbtMv/xSLwROqb&#10;BKZot+NN/oX7yBcuYefgc77oa/uFK6dDXEkjb+qff9oquk3ZhXkz8sV8XuyVzP/RARuy2FMdh+dX&#10;06/z1u+3vvXtytFisU9seAmBLOnJ29WYkt9mgLGn+V5n/UnS2JjzbvpprT94WDiYFC5/7Tx6Vdct&#10;rqgX2oeH7n+o/mp9Fv041rR2FiFbjJMHDqBt2H6JMTNb0aYHyfiOY/6V33OKn3ZKXniFqX9s18YG&#10;C2lkRSb6BGiKrzzDP//yYF4+UO7xO+exHLq38pP2sccfu3pmccfndFEYT4wk8Q8++Hh4mcUdZVBW&#10;PKDlXp23vjB9shkjl2bqgzZx/Rj75jvwMrgHl7oijIzvz8IjPdv8APeWSz3zE/d29AVs7mme1Fn5&#10;+TjjHX7Ht7bJi2zVl47ncs+HkCV/Ld4CLDryW8weX5GNNdHZ088807QvfO+Fq1dSD71t7m1G+aSj&#10;m9VlGbrjD+kZR9UWIkd56gvj/9+NXcnPZpWRn/a9WovsdGqBVXnZjjlb/Q8y3XEhOdTvhm/6Yots&#10;Gn9T9rzlmXzmaODYRfn13fDLhzftw86xey4d/RX/4I/cOidy2NH1nOrmOG4L1/rn216Ss/KNbK01&#10;sTuqnjbqWq5wpzDVAxlblGRLa8eu42+n7WNTyobXposM4XfcN3uiO2VpGxB+Z5OVI87HJ7IJbQWA&#10;68HYH/3x93gxn8o2HJtMtuwcSNOxW+QMyIWeeopP7J7sneIzMk+/PDjgq69IvLqBLl6l+V76Je9k&#10;Hliaa/nci40urT/x8V6SEM5vsU10AJ3QDdregKVz6fQPyBTfPjdkMwb7JPtHU5cf77HY1kberi+S&#10;J/8rGzIAdEtv/Cw9bB+N7IG2ia1ov+mfDtZGmiB/1D2+o2O36A1P63vYi/5T61rwtJ1KHjJpujDU&#10;ciXOWAbQ3TuJb18l+MhBfQ3aAnuSR4A0W6/Vq55SkKsjvM17o6v+wEFO17vAH18ev8Dvkgk+lAFs&#10;P2fbbrLUHz3NzkoM9uoekgXhkgi6TCNsnu/If+AjmDOec4W5zCN+JnbTiCQf4VrYfCNO0hno41js&#10;Lhhnx1A0XMLt6uHYOBF4FEwhAQMEwvF9CVsGjczeE5608u1143o9ygSZeDC4z8ilQ38EPQNt7Ajv&#10;LzyD4su1ziAJ9lk+OJVNGCN1X3cRPBzIpA2eDP5aEZOujjgG1NfYj3KjY2FFHCMZnqYyFk8cNQNk&#10;XByQHTsqpPLZnclZcBRgy4n2dk5pnN4alvAwdOjxvfLB5/KqPOUlZeGEAPwrd5VsAgd/X85NcTeN&#10;dGDpbrngvQzfe+E37X4uj2MXHIAfOJUt/OepYS74uI1W4yfJhjvj370fp3fM1ybl6Btv6DQuODWo&#10;vt/z2msvtYOjA22ggDf3XdxM5e9CV9hZPruzJfGrD2V6WyflvrfqDAwODc63wYaP7fQNgSnRn7i/&#10;JH1IeyWbEDq4gENn/fZRGpAIqg3TQw+PXU5jMljoUf33dp6BEZm/8YYdklOfO7isi5mG+r6Ed3dP&#10;6kAd+JG/A840CmTMP+iIoW+y1fMjof2L/+Vf6ZF1/9P//L90t676RealG6dsQLK6uCjNxS2e7yjr&#10;RexPxu1q74dzSy4aIQ0bef6HL+XbYPHXOhL/1S/+YgZAr1w9osP58Az22LuJZX7RPZ2CvbazHb3R&#10;abxh4zJ87/XH/3PJNx38pOvhxy/5H0dK9WD15f5O2DjhOivgMk89b/S7bYt49XogdSztHBzpTcQO&#10;4sNb7yzlAnYRf9r7I+3FAtXEJ7IJ0v7Fb3/46Scz+Hkx3xby9r8d6TPwe+bZZ3PE8xythSZnZfJI&#10;3vu8kar9Sth0C8dGt7z8AGDzx+0QDa/dlJJrBx1NFa4kmizBFwJTgHbEJWl5k2bxd1B9R/hJrgcu&#10;ElL3ig8SOO/Qx91qzglPk087JvsCHpQLz363XC/aZOmW35sa78T7t+G9OdLIt2XacNcNMxC5hKWt&#10;XUVjO7gneZPvwZ+rdACd5ckV/y1D7G8HIPjcdIvjkvbd7vVf2EIHXLnf8uhHaUcAXADdJKgket/Q&#10;yz+H0jdtrtMPmDLBM7j2eeUe6R62c8J7BKhd/dxFnjsQUt7w4MgpcErfp/lzphM7T59Yf+9e9n6q&#10;g5NPXmnnOuUMZ8PjUZSTPFJX2N/wHzHELtv3O2RzXMrAlsUD2r3mz9KD497s0Jo2oNG3/VkaAu9W&#10;vuTs28qlGZ4O0Z3S1pbwmn87eMPT4oL/xO/FW8+le5T7xNAp4dbxpVZxNFlKkytfNb5QILmxTwNs&#10;MDRHtsI70Eye8Uepj5Ev/TQuNNfuDfqTqANcOP3O8s0nGvK5C6CvqL3VXn/9G1+/+ndf/GKOF/3K&#10;1Sc++amrz3z2p65++qd/OrvZn60M9IEMzOv/krf9paM+wrX+2f3lZs6z/KSpZRbfpdzwP/mmrJun&#10;gcV3FrABbCd+UyC8bD44lN9Vfvh3gbpypNfEU42FYRZA1+Kkv6R5a2V2WMnqpcTkTPpLaP4ELF8G&#10;8aV54L7fZqXD9our49ihOenknbqCQfq9k6elWX7Dd0FhjrLytSsl47v3AxO4i2/p4Aso2tT5kSES&#10;8zvT3PFb059rUvP7kxKceGngIa7yGGQwwWEypbhCtP449ujzLF/72tdia681qz+1j4O8+r96PyX4&#10;oN0c9rcbWSww0t+9JgMz9n/dEfdHPTAZScar30g+48k5GnLrnc1x7Eq7yxcAk9zGMuoMG4HX/Suv&#10;vNqxp3QzTnVi2Lw9sW3Fwd4HSivkR7bqObmaW5nJ4+lzEAYdkKUJXr7XOLZ9tUP2679eyJu+H83x&#10;zt4aVB9ezjc53fv0lqu5LxPh9Nq5G7gPn6Fu0EOiqlN1Dk3+eWnduB7fGV2+E7rDE+4yOZs5iXfy&#10;eR0TpMBkvrKYdwN9azOIpYMT1H8lzdqSMIt8+rvKZ5HKQgowjlP2ZD7Z5735jqx5Dvi0KWxw+DW3&#10;MgtMzZw/nQ9JWhPjYGTe2+bp5qrwtxO/YpTZXhg4vbXnB3ihLZvNDED7RE7autan9vvnpLXtE8zc&#10;4zFGVY7mDP7QNa4AZG6sCwcetQuuJOZqInfxuzZCvtB3uoSJYOMEPlG8fqY+mTLw7HhZGdFjcSfO&#10;55GuJf0sPgzNoCs4CaK80FXud9Fl5DCJ9BXpim2GAGZb58mpbRse88OTNLWnTEizucWN98ezmbu8&#10;kmfmCt1bAAbyzyS2BYu8reSlooNJ5bXp23dzF6bE56e9O1+DMXM/qwh6WHztHuQPmko4HJxz/rA7&#10;XV5yuQ2QyT9DwktAS/lOoCx0kSB4YmSVocWG737vu60Pj+XNQnX5ySefKq+vfP+VtncvvfLS1fcz&#10;nwedjTaf+vSnu/j7ofh3/MCB3jPP+N772AOfAdTR+o+Ul+9Ze21fUYITj74xnkW46BnfbEU7vBtD&#10;OlcZ30/H/IAFFW1I59GChq4fUafch/YuRrIRPLF79Zz9Xk89wm/1GtvCg00U7H/xSduxcfB1YSW0&#10;+DtL9d6uvC/l4nfUfVc0zIe2HxgadAIUD0701BX8u/ebBZJZIONj+AlhFo74MvOBFrS8favuzxu5&#10;/MjgUzbp+AZ4za9nKbftI3mNH9n5/5s5lv/Z+mf88Hfe7l6/Z1FUvxRu8ev74KWPtguROTl7s3v1&#10;6/hc/pSM+PfW1aQXRr71tcnn3mkcntFw3DbdRhDVu83wr2Rx7dX8zEnzt3DfVI9TTnPRPxr0DaXK&#10;n5p7fHV0Yt3mySz2ov3Yo4/3DVqbf/gAC4XbvmVFp36YborluLJZpz289X3fex157KJlbS1x5MJ+&#10;lU2bp59DHtVzytHNt8En/+KWdxcetckL+slOs0Ce3OB1NRYkX/povtCgH7h3kfMwu9pA25XwBuQx&#10;J49m8wQP/N5Mtah7XT2NzG/Ex/GJZC6dembx9YHXZyFUuDIpJxtv+6JcwX8pN/LYfgb64ujVXCoe&#10;LMwqFz1YNAfKBODFA7qF5N0+HNnq3wE0F/Dhm+T4R8uCuTaxdpg4YRaUb+YzA+75Az/+pvqKwbha&#10;z2sfUp81tqP86oj6Z/PbG+nD4oXMfd/cW9nwBmnrCNyAnFKi2BYfGK8ReaAH+ESyIXMbCPC4aynK&#10;5Kc+KCdfwCcoH7mpM/REN4Mr5SmtkfHk5UOUObSOPoS02292Lz8emz79bHW+8k8mZUDPN8DdD683&#10;Mhduk+bInP7vr59g27PobH1HWaXBOxpk6rl4bHQIvrLbRmh43vmDalWC/o5CYRYQK6Z6nzQL0i6s&#10;UKbynZvVhpcpjnOIriFvXtebYfDd0F2cKt0ogUDjtLKCP5WWYgc/56tzIi26lLk7oLpafwiEQgBe&#10;KsRDkA3MHzQpSJw0+BwjOoSUgC1f81zkL74Eum5+aeSfciqTeLg40ynjhsW1lL5jsxbguaS/+FY2&#10;kEW9Rbr0H4gMOGoVhOJVLnJjFH5tlGO88ybOTPSIh5NcOQj302kYh68CGhhq3Dg/8dVvytH7w9nj&#10;b3levlWelffy6BlNelP+lQ/+7LDbdK5+0i+OvW4aePa+vCjHYT/Lg/ihNzKGQ9rL+KXRDu4q4OJa&#10;Goevk7dwXOIri0+axdNKp6cXkL5HCebR24zVQ+xMh5ijU7nZuAGchpINany3PL5jUYeVMCCtBXk6&#10;4bTo+8UXX7p6gXN8y265H2Rn8ePFx4Er5zSEP04DXhL/2f6sSN/LAFlq5Mjzqp1fnamdkFbn2eY0&#10;DHYczeQGR03Ob2VgqBPRQcfRWaMvv7WDWHXJshWNOVo6d+qFNNVjAuHWqXHcN13Sx6c/89mrDz/7&#10;3NW3v/Pdq3/1//7G1RczYQqbnZ4m1cDaXR/e8+eHl/w9SX/CA8iMvsie/f/2b/+bDiieTN34Sz/7&#10;5yNf3xEzETIdAB0WnT/2fl2HLnrRDpHYdd+RuDe+P3I+2rOfcOn8pLO/djy+XR0CW3e2rtE92Gsf&#10;8mfbBOk3rfqYViI4pr6KA9pREHMq3OdN3uy2N2mpszdwXGUpzYOhIxbeUJ2n5HktC76PP24X4DtX&#10;z33suXYyu7P01ZevPpR/JoIGDSM8cLnmZxFq8E25bi/bpL2H/eLFn/y2nHuVp/kO3Hk6pVkfxI/o&#10;nJZ+cBhQi/Pji+C6nTZ6+X8xGdIC4yFgAmdhZbv5T/wcCS5xbxph6jQ1GEjMW9XTFopbnFDspMPi&#10;vbyKVzaw+fZ6CktByARc0l9bua39Psq1OObKPqb/hxYcwke26E9/4p7YXMtx8KN8t9Hs0/nPluNI&#10;VLzLH9yzgzn9mw4KRt6bx5Xdu15OoJ6xn+92IoN9b5nxv6CueFrawi/vQyh2OulX1lP20dNl2rvd&#10;l1ZwyHOPtygugFy1laCyDie9ht5e2SdYmu7RwYvfynnTi7+ELbMw+UyKSlt+POcHhN0NTLBsmrWj&#10;YDj4S76LqUA4pJ0rnNqbyb84loY0fo6iv4RN57r34vf+HM6HTF28xLA6urcbFseXDZ2lN5MES1N6&#10;8a2P0QUfubzhH5CVPuO7OWZTHB5KJ/p76+0XMmjPJxvSb/zyH/zB1e///u9n4P1GF37/+t/4mz1u&#10;0DjAxMG0yzPJZcOtMZeJsuLMt9kAvCf8B23x0x+d8kz8yGflsTxv+T0vFH94vrSFjZd/827Ypt9+&#10;3eK5vKKDpxmsD+9wgdOVL0792jI1LmHLo+elmUweT3A3voQVV2jjzZjBpItw2bfIJkG3TPflGL5W&#10;8BPmuWl8Ii79q5jlfe+NLX4YVMIhepb0OeXwf36+vJu45DrKvPVKmkv6ni/lUwkh1rKOHSocWej/&#10;sTETIp5Nbv5B7PGb3/xmfSlccPOXCyfcG/ABvK7d8MNsy+Til7/y5Y6BPH/84x8/6YBcyaxjpPTD&#10;LQ5YXNe20KG5A2Md8yrSmDvQThlH8S+daE6aWTAY3Wrf1h74A/17Y14bo/nODwJsvVXWS5vUNzGm&#10;ITu+a/2G6+rC1c+cC1mTmfTGsO4tvFjkfPHF7+VtwG9V1nTqSEqyhhfNy4lAY94kzGTi6JoPW0C7&#10;P74n/+iuflX7nnzdqJ7Exl9sSvtpLqJj4sNO5DcVpwfIf87cR2jiI+m3rMKBMbuFFrbC1tpWHZOk&#10;5KOc/OBJdnj3L9eO4R0rfZQBHzzWTtJ64xxePNW2i2d46ubE+Jud7NSX6nxm+DRPQn4WXcDyhQ9w&#10;X75HeiunrlkUMx7w5g1ePCujfA92E3raiKS/nP/Ed+Xf6xEnTeiK83OPZwv4u3kxRR7Ac+L9HFuK&#10;7+o0seR9M+14ZQ5XbOZex3Pm3+QJ6YR1YSuyrS6MU4ILT2gujHxHX8JKh87SZ1OXu8BE5we/8JNf&#10;+a28jT+OhfnEkSFd7qQ3u6FfsOWBiz1YKOibfPHzs5BC1+ws9pYyTqsUOXmbPICtjmfc1zYa6s97&#10;AI2F0h2VNghej8LBpD2nb+DFn/IxSSeUavOv80q5Dp8XGXJ7oJ7APOznZZozvPGtFoZsjns6c1oP&#10;P/JYT1Sw4PGd73w7Gz1eSJ2fRaRPfuqTPeb2w1noJad5U236pHwD/uHTbpI9P9D6HOr4tKha/550&#10;xqstLwYPGZnXYivk8c4ti8WDm483/8L3WGzoxo3kge/N6447noWKlbXrylQ7oX7Q8z0Pz8IyvoSz&#10;KfTUIXUJG7vGIIzfIcDFxYfqpylDf6EbhqbuxCd0cevwKfVR23eimeB56FrmkFKmxrW+Ga+mHbw/&#10;8Tld4BBD0/JL2kTy62LsI/fkbejMAcT41r/gEV7Pft/PRkgvquGDnLSf4ukDPm9y963K+Cj1gl9P&#10;gs6HkS/fsvhcjRv1heQlU/Iic2Ezp5k2OeUmS3J7J6f0AGlbNxMG2q/tWu8Yr3URbw+jAafnF9P2&#10;v/TiCz1G3MK0N1/7Ml1k9/Zxql+Rvd+f0N1Fe8n4ZeXtAnBenHFErdMWfEaP/fKTym9cqAxvhX9j&#10;j9U7hWgP2SH/7EVAMm2fI1fgdFTlNV4nQ/f1PfGLa79jg7Nwu/bFf79904akc1tjLn51Wb1pl8pD&#10;yhEftW2ZuoSGvOZfYrnlBW327EpnykLHq7/iTDhwjxf2B7dXmNzrZy3f7L1j5uAjJ3jIg87xwN/A&#10;gwfP8i/oP4BdPIQTsMsuGMYG0e/8eOxJnWALcJMBYGv1vxcy6sJr0mlnmyb50IiFZg78w1Ou8Iv3&#10;XZeDWx3gr6ZeHptCDt2RV4pyqtPKRGd+6L8We/SJC36yMk474uSBRx5+tN/4Ne+0MieT8RGRr7YD&#10;3tCmu03jhCufHWSrN2Of7esmIbmA0s+1b5M3fja6dANYeF58kzZ/w79NA2wQz2S0fQn81wcHv/4J&#10;/uiKfvCJp/nNeBntRFTf7uWVBzz2WE48OdKL2/LgSx0enGPP4ppfC1eU87axsP4O31g7PsLOC8CH&#10;wiUEkIHpRA0Ckt34RubPfe1kTCO3eVzXGU3YKKh54T8KhMT1VFognfjpyGZXTAwbjt3pJE4aHYrp&#10;nMybv4yZEsRX6MG1xgzvVG4CPxq/hJUPkQGVDV7p8GMC5d04Qrj82vAlHYVsPun9A63Qh1H3WVx/&#10;OvnnciVzcTRT/rTDmKvGaQcB8qGxdPDECV7CVtYp15Tb/ZZd3jZ4+FcJ8uMswAw0zq/Xvx0nYAHY&#10;oqIFGp0yPHDi3kZdWnB7y4dRid8OP+M78zyVbcuCnnwj1ymXo4GEFd9RTvlPP1JF54CVxeYR537T&#10;uId/07l6Xh6k40AvQZrN757+L/O7B5uGLN37d6i8cqBN9Mmt+TmWPLvf9K7scx2uzgU7tAPnw1n8&#10;JXd5OrA4dnL0OTzvonA7fHG28r6ZnTBB0J0x3/3u81fP54jc3/jN3+o3Qgz6bZZY3i9tooE/gX/W&#10;ElwdfeP7HD7wbrCs4Urlqz+woEHGdE1u6ozOkg6mb4mtLlcEazOedVDsatQQtHG/4cj56YRIp4MM&#10;1BXhjtTJpTp48563rv77/+F/7GTpQ3lb/t998XfTGTx2UCVPbYk9yfABBfY+PjXfaz4aW6L4vd/7&#10;d/HbOdbsQ4/Vf8+miPuunn76qdYP398gOnWZ3DWu9OGUgvv7nak419S5P4M/KRKgC37+bO71i4eK&#10;vJV/WQ8v7yfdud3bTq/r2kxUH185trQl9hmKdME0S3XNi2fjXflW375LS89dBNLO++tPAh7LNy5f&#10;zjeWHBf25//8X8gbYbEz/iDtgmOatIMtU6nU6yf/dIRhM8nR6r11fK8t93TgpStAFFg+L2XQCHHo&#10;JJ12wM/g5+Q/6kamjVQXLvMvzmnpF9v0L6TbtHs9pzjfXcbtpJTJi8v8UuNr6XUgcpR5013G4xNs&#10;3OVVuPoNlzwLi1vaHVxtPmk2vTybb/kVv2ldq/dcV14TdnsfUR44laXDqYvy6FtqX8RfAjxoylN+&#10;jn7G4DEZk35X+w7T39r8w9vwODxNuZGcuLvrSv9jed9rcsh0YuscfgpqHrT3ZwKDzHaQuDuB4VkZ&#10;7RUW/Z8F+LccDTvw3imf5UPay/7Xhrvu/ep/+bsNf4jg5TKs9+Efv+2TtjYvh6PHTa8uzSTT0Fua&#10;UkvTXwfQlzJsLPQnHs/Y33u35YMbr2DKN2k3bJ7m7/DHnkaey+/kGzzyne17fIx0m2avJ/tPemHg&#10;8oo/aSwA81V30rK7+fUs4nrLD3zmM5/psVef+uS8cdLd2ZmMNEFkTKafwyeZsHkju5Mfjf/sxNxR&#10;Dxb/8lWa6O+gODSUbcZ3s/iH7uZzfwlbzi1740Z0yTMDdrTE4wM0z1FfjM92wke8emT8wjaybyjj&#10;o/N4YvO6wtc0h0zv5K/xaIZ25Z37lfvGubJvcOIx6d2Pb2AvM6ZJ0hMMycM29HHSdgb7Kb43ySCP&#10;iYeFpe957y/r76a7vOr7AriWb/xNmB32O4F/tlXp4HcNY4WlN0/v/5cOtjjysQX9dn1r/nZt//d+&#10;7/fifzJxXNvmh0fPjcpOhAAAQABJREFU4knkJPv3J/enPzZ6cPyq8bq+zBd/94uR2ztdUDdOZO/m&#10;TNRVb0+0TxGpUB/79Fa6/o7J353k025GyR1XzfzAcUypep++ubT6RjuhRX98jXHUz/zMn+u9t7c/&#10;CNB6cJeCkptvMrNXvzV66T2rm+7JbRcedvwqTBz9fPkPvtzJ0MczVvpkTmSw+FsfkjR9OyU+rPij&#10;L2+u0BuoX+bzulGxQf1Tmoc/5sfVwe1nybvPPl7YDRfhQ5g3fHYSE7/aVunRvD9XeFuf2VTsg++4&#10;dmP6z+ahjNFPaVLnzYOwN/V/+cAgHJVZ+L6VEzY8J2Npua//yDPb80YQu5ekk9c5ynjnu+C6bBM8&#10;g/VvxQtf8hpHwOuNNG2CccONfBvTQl/bC/QiyxO+DCBsHpzJ8vFFvecSk3bLicbN1Ak8rr/iz0o0&#10;dU673FMmUkdbroO/wTVlx4P6WZ3HZpS7ckvYww/YvOWlgpm479ycAsFz2AVeLuHy2b2JevKtDwiv&#10;eF4/oJ9YmSuHduECF1rsk63ugp7+AtnpEy6g0fLw2eGJ7xYmvz60K5BF2aacOTkjcjrxmjdAO447&#10;0krfMZybhRTbixfwV7cJv3ksIKcT0PBp2TbDj3E9F6OJ6Qhd19K4I/7E74EaL/4X6DFlunkj5U1h&#10;bbSz2PtgNuA5ztlcrG/eW/xVxx3v/qlPfbrzhPRhMdFbnOzbEbFeIDHnR/8WnixuWHSdvtX0B/Gz&#10;PFX2eaaL1i8+iN+uH8Jm2nsbfGIDjhnVN/CJOvktUllwWD+v7OvDLMKZj5NeeOeco+emrb2e+1hs&#10;BcDJl8zGl9Fz+5qhwU/gS5pH84JM34ozd5y87ybs5s0sfugXxPb4oQW0q5MEsCH9PgslW35yAeWR&#10;LQfgMN/tKp00FmW76SPywZ/wxW3h7mSvyf9Sjqblxx0Z7M36JKxuydRxxd/85jeaX5554efxq8ef&#10;eKztJPoWtSxyWmh/I99FVnaLyeok/r0lrIzSKP/qrf40c5LvB/g2Z8pPvxl+ph2f8ugnfPOb+ZRA&#10;3ixGmy9znDa8+lzXb5hHPY/93o/OxtlAxE5tlqkcY0e+P2uN6MWXXuwi9sqRXPEDlHX1xU8CfgD/&#10;Fo5dd4ypf/EgvcROtVniyJ98pk8d3xW/iI6tj2g0TXRhEV1Z4eqicnCJo3t6I+/lRR2Rnjz4xcUp&#10;vbpAT1eZbldX6ARoi+XBhzB1Mck7F309soTjwdQRawY94jn1hrz2m8Zw4Es6dNHpN5QTdtqYZYE5&#10;ZcVrbS15ahOxL2VuWbtJIRFpO4ePvJSXOGXDd18SS31aV9qXcx5Ifc4/5WYv286ZHzD3anOm+k1P&#10;6vXbyczn24Qivfq4solCmm71Qad+9Uvho/49bw3zBeS1NqH8jmy25sEvOvqZfPtGefpRPl9ijapz&#10;MsofqB5yhWN1JLxySFn23pUsdhMR3uStrA9cI7vUu9gIfwrotDKkz5Nt6m/F9vK8MtfmVdl0EHxr&#10;v+TZ8OByisHew71zR8LQ9ms9iB+WX7iNFEuD/vgC9k4HLXP4cu1GsOMebngq5+RZ2DZLOZon+Tq6&#10;K4GkwgDYyNz0ef8sk+KBq0roeF33CG44505wO+mwuOFc/E0TZuwm54R1hkwqdNEr98DRGAQhf/MF&#10;pwrpmQFpeDQWDEmYwqlU7gkRjS24/MDE0YRlmJNKWrwJCZXmgdcPjv5zHdFM/jzshLaJY/kvharc&#10;fsWbuFVGvtTdshQJPg55XSJfHjfvKQ7Pd/zgYQxobQfRswWXli/hdu8zYobjLeC3357JSZ2POYc/&#10;Z81H/hpxHXY0lNuVE8LjygG9dtoi4zrFyHkXqKWPRTQffhaH+zVEV7yJA2QmfqGyjs7wrrMCdH7d&#10;r0Nq44uU+uFPQGVQbnApI7jFXcLSdFWG4ZtaLhScDMs/O2ie8OEKhOHJdTsDYbl84x1f+NUhe/75&#10;50tHQ/Too091d5SGAW9okx9anpe3lYlw8egoR+lGhpxgjyqKE/5zf+7Nq2tf/Von8CwQS7O2MGUo&#10;y3f9Q4z/OYHEl4fbpX/myvd1H0wddkyOxsCvk16RnUbnkXQkXk/H2QSl4zfIkKwNvO/J5hmyJAdy&#10;AZdyNjloQtMVvJs0I7P4ruA57eiJrjV2Oh+76xIdR6c//PBjV3/n7/zy1RM5gvvX/tE/uvrCF34j&#10;b63GZtKheuvYxVljPUq65S3BD9AfcvXT2VBXX331+1f/6l/9P1cf/+hzV3/jr/+1q89+9qeuHriZ&#10;RbfI7KH4o3uPtzrvzxG/6pTOh7ZGPbjvvjnl4M66/QES55+YotIpGD86NVpQqucBE+9t3qkHG755&#10;9BOETT3tXQLgu9y0NeF8r7sBXVad+fQyEnDRjpRk2pHEqbcGN7fy9uI9bet9Awvu+ODkMgB74Xvf&#10;vvpUJtZ+7vOf7zdT0tXs0U83Hc0T/7P1l2fn71sU9Tk8no+MmzY/Rj7M+Yt+bH1FMTIKp8lXv5Qk&#10;0ybqdxyTeMmzg52VrbhNJ2xkMziGzNQtcX5Ne7SNOqbtA0Wm2wFfPuRd2LC9bngnq/bhuM7C2zyg&#10;tXlcl4e9blt2mWbvyWFkOGWH606QX3q/pk8C8llYv26y6JTmSC+N9oIeLmV6moBruthG6E6/yeTI&#10;7FTdthiO0j1wnJ6TF2iLyLi7eOP3t9xNlzZin10X1IUNF3ag2uheV0YrE30KsLLgE/3XW7oTbqd1&#10;tg3pxC3O4rjIvLq8zG+gdCcoyqbRz9nBDt52Ilm8Z5NGu0myugy/yoKWn/R3KcKJpAEaXKWH8PvA&#10;poP/dH/kXblt9uLLQ+vnMRK+M4207ABMXG+D+1x++Td+r/S5uPgwWrqdn3P+8nrEr79b/chDZhFT&#10;ruRZUgfuc/9x6d5WV9JnAnApg9/yUPzkkvgbOYrM4tBHP/Z4Jxvl2UkAx8e577FbmRCEv33MhCkf&#10;X2hQqk8P2MHy3oD8MRa7EXu/tLWx3bP/khY+MFydn8tkYy7CJmEHvWQWtkp3++KubA6/BvLGoPwE&#10;GlOvD1oRwOoJSvcro70uX5fXjXPd8l7iKXuMJHBn2j5X342O/ZuEmjFRcRzjVYu+PlGCd3CJf3EK&#10;X//nHlzy6ZkM3g82fnDid2Swed4vfvM07VHezffDrsvf6tUzGlu+TuLEWnzz60tf+g+Dhl7yj6yb&#10;ni3nPqP0H0bmAxNOHltntPM2rX3729+sTJ/IZ2v2E0XaQeMiP4tzyRaIv874yZjm0fzMAZgPoYMZ&#10;Qz3SiT+T3iYgyd88yy7W8d3mXvTpjVP5Qm8s/NIv/VLb3Q/KAjCvtaBOADZtbsqkPxBOP2Tk59ni&#10;BHl6yWBtW9ye1gbHN7/5rU7YfvwTH8vb3J/ouNaJXyYvHcV9S/uqDqVO0OnW1574kInZ8oOnRNZW&#10;cr99Wm27+2vXMheSfoy8Jv8vy8Bf4m34j0/lW+9J230jC3852pENdII3eaWx2IxO7Shx+pzaEN++&#10;g0dfqf2BB2aebvsOZMTX3byZ8uRYariwzZ62XYHXYsKmZXuXCzLSmQjlFuRVL+DBAx4FdnEjPLhv&#10;3yPIlLv36SridRdTt8zwGGsKVwZg/sdigv4ivsC0a/Q/z/KD5pEmz9subRyc5rjMNZT35pA0ekqb&#10;xYamzUpbEL6Fhd3ORah3ncAOH52ADy/3pp7ix7jnRub6Fg4WsVAoO7nzrD7fyEsv5gHJwo9dsk/g&#10;GU48aW8u+98zrzh67ZxX0iAhrR/733xsGy1vY9WmImtyvy/2Z+6R3aOVgkauKb8NvgftMsL2/Asv&#10;OxYQfskP0ff0vWbIfdC1eyJvbmKlfQP4iP7DXUatBPJD803pL6IPeyEDNkOXympMGsHkMxtfvXo5&#10;i6yPZxyqXOzj6aeeyQlzn87R746GfrIyuWznya5vg0ZebNuCYZ+DH252wd9vP0i50a9N0B8++PnI&#10;vhv/QtdCj0WefaMSvXffmOOgd+EXXfxrG9hddZWievZiBpzs+Y1334j9ZJH2aBvgVE8BXG8l3Ntz&#10;XcxLOLvGP3vzooX5avyC9VGeR4apn7cy3/924vNf/XCjfuONPKR7J35E3XT0NFnsRhE4xZM1nyd/&#10;7TuGoy/rng7JDk4+htzGT2oXM1+YhTU2zPYdEW2+lby2nvLNaCzvIRVas+BJxv3eLTrhr/OWkYmy&#10;kw36FrweDm2g/oiD73riyM3i547L4cMbvyWN/PjxFu7q48a9+VZ68KCrLN/Li0Ov/eD7xa9NeuSR&#10;4/vDKZO2xXdj6U4b8ocBvHVhLPbFz9Jj/Vfr7awD4G1tB362SH/1B+FfnDT3XLOgNyfB6Fv4KVv7&#10;MSk/3dDhD177QY8S35NU2SG7qrxCX5rVBRlVPsmrzTXuoRtp4BMnrXlkMneaCtnyW3CyLSB9Evde&#10;ON75ZQDvfcf3e/Halwhy5Z/5OnWFDY0dPFRZ35OyhXBpwwF/24lcaxORnzfWF9qepb3Qbqg7dEhu&#10;8rWOZoMJWvyxDSNspbasToeWxWib9+gGj/I1PPHsXb765QMnubXfdyyK4oNuzMm2PUj5d51ofbFw&#10;9Qm+yjx01Dd1BKibQJwfvi3+6q/aCENe9PNU/J9vhesHjG+aDQOtW+GzGy8iH+XnwxbX6kO/tZsS&#10;kgbQr3/aEcDfNCzhQL63Dr7fjX0ag6mP6ycirMpLnpF36h77zD84E30b4Adc2oh88t+IbMwbeV4g&#10;R2nFA8fkD97oVnlTX8QDadim8tXvHQv+jcwftFfel2HTLkw5snFvmMH5MtIOWisEgxpGtsCXadz7&#10;RYWxCAQH14ZjfJnFwClv8gA4MWjH09tv5yiFrPyr6Ab1BiUWLxno0pan9EJHIYD8HHEXAw6hcUJA&#10;vuTovT9Lv0aSHRB0U9wXaZYWJyRdJ2WYTAbkl6BsiawCdIg336YZPodH936XylBBDPzXka+c0PRb&#10;UHEvAZ1WrigejAHMYuYYzvAinzKokO14ZTCgMm4HtI1yK9h8e6IVWDmT3m/5Wdpbhim28kzMpiOn&#10;BfxJD8T7bXlXTp24IZciHD0sbfncgzQHh+GPgzWRvwAvvZ8nUIaH5V+8sgP8kCsdkMvqd/KfcUq7&#10;tLujLunbGbjQS/lUL6IajnBxC4fPwjqH6Z7j4Gwr7zgSPOBLJwFvK6fl0XX5FCc/vOTntzb07LMf&#10;SePxxtVf+5t/6+pf/9ZvXX3hN37j6p/9s//r6itf+WrwT2cALiU71wAhd8L7x96Z+v+357uxEeYF&#10;P5HdkN4AJrdxgs7Gz87HyPe733shjc84Y7J6OJ0ZnQAyJDcy3nzk6TedjNGr8pArx+/t0lNHqmm3&#10;tDOxDR9/yN50wp5++ul8O/TVdu7+yi/8QnZ1PXz1WHZp//N//s/TeUiHJQtN3YFaJfxoTSy1P01X&#10;slrfoD6A0U3qbqrmr//6v8hu18dzlMizV8995COpM+rrDM6nIzd1V0Ouw8FPAZ3N2aVFrn8G/7kl&#10;oG6MLxs7z+N7YMLOEfJ0IJxaru8A2i7kfnC9B0Xj2dQZ4EuddASafyVydiadQE9YanDqrn6DdGmX&#10;+vfW1de/9pUcsfXU1V/9a3/16vOf/8t9u4VveTQdzus5Xt/Cy+CEPfU5f+9NX6D9j/iI8T1YCNbS&#10;nnu3/M60TQkLmLRouY6r50lzHgBJt7Js3yb+y3Pbz/LMJ05fQj26U07S+re86BySKVz9JU8CkGma&#10;7bBPwPnv3cJHDpMGXb/yteU+Z++deDwuLK+nyZuDD8/7pvGm3Sv5LK3btB6awjd+ZdZ86B649XfI&#10;4l5txyJNXHlJnH7SzXz85/6kUebK9JBR9XP4LHFbfnhOpbKRIDa1ZXOFI2ibfvR71nP1g1aZkW+Y&#10;ku/yJ5Seq82kvzuc7Xx5k+7ynn7AJX/lMQwq+/rTverWbH7Xy3zwCOsPZ0f8hi3/bK7lTn1rGhkD&#10;yiONMNB8B54NE35JUz1bGYwsh+453XvxbbpkrM0vvpAPUTnP5Zi0ZxtbPvaqn0hHJxzJ61kR/C7D&#10;F29CUWj5mBIYOuf+8JadfYoDNpXKp74OfXZyMCzmQt735O0ktE20F1f5GZrzjIcB6dT95bX9HfUh&#10;PxNjFhK0p3ai/yCDbzvM7UTXnzKhAZ9BuQlvfS4DbZ8csTtZON+9uKUFnunugbyh1OcjzL36YfIC&#10;T1t24WDxzNOU+RLnZRp2sfZdyeXP5K+lEWXGVzYQjA9F18SGK5z6eiPf2+1cXH/0krR5gKpjp5Yr&#10;YaPPSXcnz8sjHDv+2PJI65//iT5BwxNGZu7l5bFc93kTCwOuxstAmrtdN20j7/LnvMA8kaPL29uV&#10;xTE0KokTX4Rcdg7683AXQoI2jdsjyfLdb3olzEIIaX8jb8448hasjt3jZfnx/EEHclSPtk6/9JLj&#10;Q/PWTcIef9xbZE/U3ti8BSYTRb4vamzC1myUbT1PXQfwCPd2polhG/DpCL6OrzIZ58r+TT7SlcVj&#10;+OX1xtbnP//z7cf/+q//36eTBYr8T+mfozoe9XQKSR7G/NoPk3z8wLzkMAtgZGo8RK7GORZt2LUw&#10;b9Tws2RsUe7DH366k6DyOHIf0IG+s2snOUNHGy6PyXfjKG/64AO0nql/fgG0jKVNRO9bR8LlhUO+&#10;nfDmh3ZRFJ76qKN8i8vcEluAVxoTtO/ckyOWM2YD8OHTorE0HWdnEad8Jb4T1nmRZOxYP2zaNosW&#10;cFm4AMvTrSwCGbO3HOeeXeW5vOvf3Jf+uyt8PZUleZTxhCu8JFF9eydSb2VuyOR5ZKA8dIH2XoXj&#10;2QS1Hx3MfOm0Z+63TGjgr3UuYm//MnnFC98+V9OFlv8nxygwQB7aC+OMnZsQ3jYk19WXsCAubjyq&#10;m+ZFzXVsmzJ8jczxSU7wX0t5TXTTlfT4MnlP7vJM2rWb6cMUV4LMY1Xe6Yd0M2TyseG3Mgd2I/JR&#10;zmFt7EZav8F7vG0Zu7ApZRbTYytZwHA6WMvTzbpDW5nl2749vHcbpyTZCUrn6IvfyglSuwgMd/vx&#10;ub4fRNuNZgvovx9Ic4LIsKCsx3iVLMg7Bpdf5BSTfjuy6hHRiXvm6Q/nRYePXH3yU5+5+synP3X1&#10;dI59ZuNkbFHKvXmn1tnM3dKXemnRt/fRFxrK3HqUcQlZ19YOPVhwY8/SmCc0T6kvpv9XW0l6Lwe9&#10;mqONfQt3fT0c1V3SFb86meJ6U7YLuPkO7q230t8JP+xuF3jwqo1xVV/4QQsm5TO0jLUttvFr5k2B&#10;MnYhjV3GHkkLTXnIQJ+li4eR8ZTvkHXTwXDoDM+xaz54Fk2nv6kewadeou1eOtBy5l5Yny90Kg7/&#10;+V+56Q/jL5lqk3w5wBOf/nBwPHpfPvOXxVftonB+ZE/TUV92ntgCHJlZbNK35itLL7py9QPwwudt&#10;SPPKlWfquo0VZN9y8Xf5KTf8u5mLfb7wzReuvv71r6ff/v22KRbZUtrE3EpabyDPpg+0DhG4/dEQ&#10;cd1LX9nMgVWLZ2wQr95mtxlN2bYOrSz1SYx3+Bhh9OBnXp1+9G/hUedbptCAX7iy058rcHpbNz/Q&#10;SdLfSr61Kf6/NpW44o/NS6M+8Jdg7QBt6YG2EbStSbo5+WTsky7A6sAWBzrduUr886VsRLnVlW70&#10;CV20tl3pYmbSsY/qL/nk9dy4+A9zncYq6hABTF2dF2OW7/U/ZLnfoL8V+cOjjK07hy/aOqF9VV+7&#10;4B1b8fISOeLTOA+I44PkR1d/jz2zK3Wf3V+7ObKoXvmA6KR+IPFoKT8++JktI56s87HR72cc6bjn&#10;l19+qX0fJ3M+8eQT3WCx9uutcXU3wqgMbPTCq/LitTKJ7eTIgGmTc9/woy7gE3+X/qNtG32Uv9H5&#10;veFdOvzJk+j3gPj8T9nWp0x/AZ76AZmSgEeoTHKlS/cnPg6d4JtcVk/FffidrdPC8OOlsxIOfjbq&#10;Mwq1ldiz/P2pQ3lGh79hF9V/8k/7M7ZOD05uqUI8JPcoJxl3VZnBJV/DxwWNg5uJxTQ0FHIUsjfH&#10;fQuRDMWbsL1OOOHNj5Fw/t/PG2GcmAbnqaee7lGgGg5GsQCHAq7DcK+zoWKIW/520qRhCbR4uzpc&#10;PiieILf8+KlgD15b/job4gv/i/zMTGkSrHzyu+cMXNGhAPfiPON3lQ/NjbSglM8wNGjtoMSpSLf4&#10;ltxehfvlT4PqqHK/TrCmTBZH2KsrP/yElgX1/TEcjQgjeSf0l2+IJ7/KO40a/ld2U06pxsmPTkbC&#10;4sCWl34GRgbV3SELae4U65H4fIH2LokqA1F1aIdz4QQic3jbAQoveAPCxO3zxpMbmfV/0hSIN/+U&#10;5ZQ+FW8rz/IDJ+cmnXLCtQ0T/uR95pln2nk32BK38hlCcWDHwA9ONOVbOvJLv2VCD6DJcWqAXskO&#10;KE7u45/4eGnNAvDkuS+dZ474vXCU870Rf7wh2HiPbs+87Z1vHn36058+9Jr6FDm+kuNwyOrll19J&#10;J+PxHnViQpJMyKwNduLb+ERuZLo2oJAGg50YbFtyOMijcdyGJNmTh42NXlw12ga7QIfH9y1eiw4e&#10;zk7GX/qlX0xxbua7Gi9e/cYXvnB72ZSzTmRLVRQfkD+3K5l+6gcire++8NLVv/yX/zKL/B+6+sW8&#10;OfB0jqzJ9EZ81OxGXt9ugOO3QJf85p/BnxwJqB/jo2rsB2O327s6Nek2zbSV8rEJ7e6CdOsvddpu&#10;X/jdVKpZ6HLgh5mZsEoXqOnbH2wlTrtkQeqetFlJeyv30pnk/OVf+eWrv/srv3J1v8nN9GfezbdC&#10;krn2deKnfI/d1k+HnNarkxHu0ThAGeuDYucdWIoSeIovsmU3UedywsPvu9octt8Tr3yUMuH7g27l&#10;s7jlnbIPvcWlgxlmYGhSNIH4E+AjP3EbL26fNwz9xesqHB93i5cWXE7apAAN+2F/7izfZRk3bumj&#10;uWEnfPjJDxzjuDrySx7oMEzHHqb/hifxfQsDf8kPt4kw0LIdOKW9KU1AB1qau/IhPm2zOGj4MvfF&#10;lbiQ/6GiWD31WnbO+ZZWDYiBBxbnnVdxq4PqqHo6p9eeXaapLA8b2Xwj3yYrLm8JVifhq4PcinLr&#10;8ZkeXrSli0cf6GT0B1+r2+V7qAwO+dQ/ce3Tp6ibftPdeZW2v0PWBkJ3wilN0gJ01p7ci1+YtNLM&#10;T7joTbNlm/Czjjb/biC5pDl5x0ZZUfUSpGce2NPQ2L7g8rh0h0WDyXP5Lmks/e3zDv+ogekjo+fY&#10;XW+BfD8TcWz1ueeeC877uxFmFxuMTfhfkyH6WOh4w8MRXQbqSwNm/IqH20+c8k0Zo/8AP2+S15sJ&#10;eWrY/rmU54a5brjr3kfat/VvL+PkwYeJv3uvh1YWHtSl9gfDV8dc4UvZltfFe8KTdIvHFaedoEo4&#10;XNKhsembn6BBwucy19vSNMYfadWl9+KBF4675RPW+OS+tI9iXPowX6QTd1c4+MTHZl3c0rvf52Hp&#10;qF9HvuVv0xbJCeddKU5giF1q3gSx9t3Y1OLXV77ylXxf79WklWpkKCN67du759zPUaI/cED/Dzzw&#10;UO3AZKb5kpdeeqlyMnFmXNqJosjVZK/5lW6uj7yv5flzn/vpq9cz4f/Kq690M4cNHTbC8pvqu7kY&#10;E6I9BSBjzkcyYagfXvuPtJ984smOvdgIOuoTnwJMln5QYWQ+b2N2cj96mr7AzEPQjQUW7WN9Uux6&#10;5w9MiDo+FHz2s5+pDzUJqz6QqY3HrnMU9yxuoPfuOyYIvVWVuYo75uVaT+OLQ6b4tl5XZ0nru7LS&#10;gPrz+GhzZJ341VE5gB9X7+6PfZgk7qJO3h51Ve21R/Cgr80wIb7uwAQ+nLPAaJKYbQZPxnoPJB3c&#10;O2GpfCbs179NPyP9KLwmXfkIHeXQN/AML/88iwqHfw7fk2YKMDrQ5o6MzL/gAZP4dR1bnvLjR3na&#10;Rlwcpb2y4q/APrvfBQZhfFkuJ2i6E98rH7QtTEfnB/1cCnTJEuQbnU156IX8CklMFwv8gLaRvOXh&#10;QskdDqwoC3mq1+ak+F5tfnUVGcIN2Cb6k28KAe8lWABnQ3DC7gUN5Z+Nade6eIBWZZyMrhYs4bTo&#10;/Obr5zfrbuF7VJH49BHu1yc/FtWS/seByz6+9JenFUHlu7sZ9uWGrfxojO0/RiaEGDMbYGspxx2i&#10;OMUdqZrextPSCf8WevuPDVsa8IZzjlU3zrPpYBYTstku9fwb38qRz3kbbo+25Q/IzOl//PfgmRMZ&#10;yJ8/YYsWDOj07Yxh6a79n8iyC2qxh9ab9DfUI/YmDxux+MjveAnLm3hdWEuaR7KAqS4SP1Pi3+e7&#10;uyOM9p+Ct2OnJOoYJ9zhVb4fBBd7+v5rU7/LWxZO8YmutsQinZfA+B1v+nVxKfWSzQpbkL71wVws&#10;GYZnc3HugbgIoosp3RRz5GWXfPC7CgGCR1myhSOyGltvnTh0gPfSisLppLhSF8jZvOEsbI1/Jit1&#10;V54dK+pbkse11CuEzEnCD6fxFhng6b7rZ9tWTjj2Kh25VQ8to7cyzdd7EcKGCTLXjx3f2zn8rJ+g&#10;d++7s/DDdvkCtF/LGot+wdfzWYaXchyz+k6+j+UERH0Een8r3/2Fhx8kqal7U87K7S5/yMRLLuU9&#10;+Cw8OgKaP7J5id2ur0XDpiR126YT/JnvK47Iek9UcL3n3XEEZHXZRorreDu6B/y5heVdABS2duJa&#10;O2EXAXgeigxtfgPbDo1eEhBaDU8+4Bh0uLdtEQYHHYxNzAYCMlZ+tqweurdhA6/6Y3igK3H0y152&#10;foIdqEN4AMuzK3tGz/36AfnqL5KPf68vaFptf9rgyEUdJFu0esT4YUfsyTfV5cOD+l4ZxF53nebB&#10;tMV8gjTKrT8xdjjHjT8SfsSxqQW4uv7BTiML9QNudfqxx2cBWtrWV2VKexAR1Yalfy3jzxde+F42&#10;H/vs363IfY63N7ZEizxnvt4i+KyxKWt9TdJb6H+HXCJnfhT0xcqUA7Qc4Y3dwFXIVRnoErino94f&#10;NOGwia9hdeLTDt8jXvlDU0Hg7AJuwtHfMbmy7PoLHoC0bYvxHdlu3tpGZAvoRN7ePxQ7yD2foi/R&#10;sDzjl36t38Ehfe0q8lR5Y6FNY03V5jH+5BRfLMocvstQMrgCVxFttEMgHrZht8dHWIfApoNzCPVA&#10;jJn9cVSXQA6EwbhdTTKoLCqPFX87TvfYELuDFJCRYP7yp+Kv44B/GzJ04d1yjJEMB8K2HPiXDh7g&#10;/vr1s+D/P/bu9Mez9LoP+6+qq7eZnn3hbBRnhhxJFOJIhgNEQBQpDoJAthPbiAQBsSzFSZTAQP4B&#10;A3mdfyBIXsVvEggIYkVvYykWrSQSFMi2RCcyRTIiOaI4+3D26Z5eqqrz/Zxzz+93q7pnhtRKzvDp&#10;/tW991nO/pxnv1ecvOIp2r91sJZzMmbH1xhaVcZlUYlxlcwYTkIprGQdJ55nPOqb1HcEKsfQtMif&#10;Vhf6i4fcCzrJKl81fnkuw8yVU1FpfPjdSeo7fP8nDo2horvwp8Jcfa93RMpLntORvHZk503vLlvL&#10;rfRaulgahshGwFvBTBrJVAcucdVByLU7ii2DKrD8UUaAw33xtjyLBxfBc/J3aJG39dcVQGWYn/hJ&#10;N+CtAM1iphy2ycjJBwd7p+PBL83PMwdelYctJFT+4HOtwVoaDg01PYjTobbjCe75ttqUA29go7E6&#10;/Ul0v87DLv043zVNM0gEw24QjapTr88885nNZ555ZvOlL32xOw1Jq3CyaibqlojO9xf0t7l+f+Rq&#10;y8M5GfroI49Gtp2PnK/nGxU6Mfff/0B9T4Ej9xqZ69m5KPAhJivp7kxeLTz1Q5p7MDQiGtgJ6g4H&#10;ToeqF5Wolxpy+tEYqEuH6dz0qwXTQU4HCh6vkrBr8qknn9z83M/9fHZvPrD51V/9JwO6r8Vs/gD+&#10;MQlseGycT+hBTtdPdU7aF7/8B/H/5zf3ZmLjs5/9bOmED9V4Os0t1ABpebMD8anrdPIxEuVHyGL0&#10;D7DD/01brUNjY0b72GaWful54qrQIoe0FxlGW8itflttrpC+5IEgxmGSgY2UnSROZ1ETlc3g8YTH&#10;m7/5N/7G5u/9J39v88lMtF3JgoZTeNUpTAG2ayDHzhrqut6KWfoTBX9B0oxVGUyOnU6nbvw8/91E&#10;te8vHMnP1/vNgq34aW8mrohJvI7hrm51h5ZwBoZ7oSZF0rarf2gCc9qg6jcB2AxW/qFxaKq8dJBy&#10;AVId5cHhOkH+dTy6C/dkcF3lr2gwV2Hgnb7KMvBHHpqyMze7fzn5yWRNv3Jb/hVIkF6TZHCnc5z/&#10;FcCtEF5NRvFB024os7OCRe/JfC0+Sl9iaGsA2g3923yjLu0F3XcQNzl216F9F7O7Q1PRy9YX3lw7&#10;RBczmF3iJs9AYH9C6TA81U7x0Nz2GDrTPpY86Sp5a/BX991XM/Ao+qI3V/C9Wj1SrXt1xGPFL3ng&#10;Ewfn1v4T4VkAxw9ecTt+Om3ynLzmadh2WzTs8stbGipidukGP+sw+PraEwjTV226lF3q/Cma13AG&#10;/8R5nri+Nt6jnC4/GXb0jDwnfQej8aOR/PTL1zROPld2tn4eWGALg4NYSkILncoI76TP4vV8NsJY&#10;+LHIYFJJnIWGnhDKGCFjgQ7qeJ/U3L+o39x2MmMxdtX9ZfWu9RsCtzSC0XIOkABq/3NSjwuiupho&#10;GR525RYYS32e+EhpkdWO98bNFvnRZTwXGo1b8VZ1c5EFOGh2jXkXzXRQzwvdbNav4mLO2/uUETd5&#10;EU/Gc0pg0kburqikV2lrPNJ6fNK+HznJBOQ21PgzdrrFv6QM/rni+f3CzhKbVmJAhzB0gj/3ruuf&#10;fOp/iKt4OCevtA8KQ99cjf+NpeBDg2+AsW39vjpNFDbgEucnGFPWppIPQvQxSCPD8fM2/R7VhGwm&#10;uGPj9E8nvvV3OW+MEpiSsRN//5WvfCUypNfWu0Vfp4su3ZWNHscXNi+/8lK+w3d3wXj33cvxD29n&#10;MvJqTYA6CeK7sA8//FD1mYx76YYvefbZZ7M5V3/qY6CAEyzuapVFUrqZOsV++SFxZMXeLeKS2cwj&#10;uEYbGb9m8jljIjqUTr+1GF/tQb/aXt/PBjTpFraMZ/ukUE/6KyNNoIeyk9QZek+BrU5N0KNRXauF&#10;pNTF8n9pByyw8GF1eit1U7mCl3tjueYvfiobetyjecZ45pTA7MnH2NdSVnl+1pxOTfCHpr3g3Pqy&#10;oADDiSmbq91XWxIb5bPBg2t8Ndr5cb5AGyCUzBMnkKfA5i02uxrTk432RVBHzFWJKzlFRt1zSjky&#10;Oxe/Hx5r4SrwxFloNicwE7RbnHkVYzioumfh6Zi8l7CXuYMULRyFJw/4AXcm8MWbiyAPdlJ88uMB&#10;e2Mv/CevMhbtyZTMyQoPIx9lLYp4S5xTQllqKzjImO8q72XspM1XVnuPJxu7tI3kyV59NmfkDH68&#10;SdE+/LAXeUvH0be2Xz6254eO0is/FL9ERi3DyCBA8FqyT9nr+W65uDo5DE80cLL9au0G/G3DLWMN&#10;8Ati3ezKeKuT08CJCUW7+NvcKV+LvaGbCrbdyTzXZ2cW+GNjA2LyeZV1nSiMvQcpw4xuu97Iqz9+&#10;5uqZ9quZB/fK92SqOnfhfF7ZmzptQfTBBx/cPPTgQ5vj+GILK4cpxzfQkUUg813VPkb+Ftlq4TD+&#10;4WLwW3AvGoL3IK+SbX/h6huz/Q1admphF8zrwWkhyMlN7bI6TA+1CBW7E3oRrOfm1U/zaGRF/70o&#10;2/VRXrSUTSQPG6uTfNH3e/X92T4Uc3DuoN70p89p0UqYxYuyj8VH8Z/VN0o9rXpPg8t91ZvQUD4o&#10;PAvvvN2vk716NXaZf7UwxOaiB/0KuMp30Gd+hzciFzKMLKxLeAW3t2GUnatf6ml+YFX9CCx+ruw+&#10;5c1Z4Z+PZf/GkBbyvVkHDHPwTsXW/Fby8eH4K14YtvuUAcfisnj1546ljusvK/PWm29VnaMH/XV+&#10;XxllyeHafr5vGlmj80o2eL2eb/6+8MJztch2R9oWr66uRcLo5Eo+HahvcPnyOzWHqj341kPXIjyo&#10;Cvpk5im0F+buvN3v7mUu3OdjblzLG4Tib/QvyN7cNdviE8jwug0Diz7xzofZSEAG5HrFPHtstdqk&#10;8H4h/pH9z0Ko+XAbq8hXUE4bU6/SpavAkBdMAXyk81/gki3fa9xOX2QpuK79oPzsk52gk67P7/Ub&#10;PvFiHEXvvuF783rbbOsarLQO7CO46Y/dFfzEqWvu25/6VN5bBb/sK3Si99zCr88XotFcxozrq36U&#10;zaQ2Bo5yZOL74dezwM9mfYe40sLry5nz8pak2VhS7U3oMO5nT2THpmzQgosvKvmFTnj5FR9b5jvk&#10;ZQdkDg4ZzviHDEvHgSm96kdsxSZi3z1/LYemyPfO2MWdOYhhM5J6Ra7aI3xIV/fBccL8eFmvK9sL&#10;fDDxpo4o51d8hn72IJ/6jybyR0eFxOPXpn55+MXyKbnHK114FsBrHVVVrZP04uE+i6/YMvtpn7Jr&#10;K5UTXNXL6qvkvl4znfUJYejRIvUcCz/bGxC0A+zlOPYCvn46XZZ+om/p7IvPiplsrp/1Fq98bhHt&#10;SUf/YfjCHxqmrTwg1JvL68SsXNcCYDJgoDtJXWiEjNACmPQB5lnQEIwBU1gpMMy61zHRwRE3sIIm&#10;Ar6z36O/MIQGyhBKmKFvhFeR+YPxUmCETgCT3vk1Qy3sJITWhoUfKhwhDw3TGBYvKaeCVUhZaSo4&#10;Qxp8cMlbBhK+pGlIjtOhFKTXLsiFhmQtPhgI3GRV5XMdWsogw78gjSKFhrXQs6RJXwd5yOPGUu5Q&#10;hV1wyGfxTB4BP9I8Txx47nUSysGVEacCh14VnoPqQciySyWgyHd4qAmcwBg5FqIlXTnyEQwwq2Kl&#10;44XvoQFeNsFQwZQ2clFuLQvPU04efIM/tEgffiatne5i9GDHnibfyAkMnXmThRypeHF4swkBLPdF&#10;V8SPVnaBZwM26TYqcHqVj6MKDI5XGTTPK3zIRABfOekFN3Hg+bFpV+nKwuG5yqU+ze4eDmH/3f3N&#10;Q3l97h/+4bObR/Kd3E9+8oksAv9B0QPXKWspGN9Jf/DHGUb15UTL0SauHFQiL8YGfZ/z5ZdeygD4&#10;3vIh9z1w7+aRxx6tzQ3JWTqvBj/5dVg5WIH8NVjlHDNYWtt+6Sk60DGgC7Lsjm7rjs/iM6KASgNT&#10;PvYlcMJRSnWuvLLFAOrC9d7h9dnP/mB0d2bz5JNPbn7xF/+n0OGbIAUqvOYarfj2G3+I/w5zTZdt&#10;wVF4tulLtu+yC7vd8bjzbdhQj8hUnv/39/5V6dervrHszQWf/aEfqoHR+XQIMirZPJSJJov8Dz38&#10;ic0rr9jFaIOJXXtkdlIwaxmeTPnzfcL78D/3aGt6TxH9xyJt7OaPVfhbKPTBNA5vtwKacrejr+Pq&#10;b2ay6ZtMxlZaTg3xZnZJd5CbLPnLpXwKWqjT6WUDnZ76uvh4uWyA4h/fyKsR+dlPxT8+/9w30jG/&#10;uPmF/+wXNj//d382AxWTQHndnt2wGUjxv+qvQUz3RXTaGn8RG/hNQfNY+gwN9QpX+g6eegUP+uKD&#10;+Z3D8Ff+B5VJn1/5mMQJ6zaBgejoGiBtA3TFq0vjBhNfymoXpm0mS2nb/kyyzyQveOt2R0de/onX&#10;19GnwZc2qNIkh+kpR0dtx03HxIMhHm6/auOSt+UmdQldrCYVxobWMMEQJs3zOr34Dtwa0C8gC8f2&#10;fm76Si7bsPARQtPep681uCJHfIA9k4H6w2sa9CdmEpcdtu1tId9yQ7/8fE0aBE/pSV8j7BUPwbfj&#10;tfs/BYTI8k+e2wXlu0/V/rXsiZwnJAO4hyk/uBJTvGj7Rp74wTO6tHHTh1ZIW6ysvGM7ZAFN5/P5&#10;FW1YdsoamCRBXrxW+5n7icMHWQzegrPgHR7RMQMzfUUwqs+Y/oE8ZYcImrDmd+JOXeFZB3yuw0wE&#10;iGs+G/7cw1u0Bs7Akjb59fvmXvSUm7jiu/K3PqZspfuz0Dew8Tj3koW2se4bdszu7w5+x61pHThD&#10;01zlnDT9lhBdkx+uNrhNMFlSY8KFR/YwumVDxgeuEwp+4oYmz/rJgvu5Troqqd/W/S7jra4r0vkN&#10;8Qax67LoZidjywbCE4anuYpf+zVwZzyAV7zlT/HPNssD5tEYocfFTTN8ntkO2EOPOPZf6WgKzG2a&#10;MvmVfhO/5XkhtuBU/e7FDM9DNxjqPn/eG1WQ2H5g4APjnpzwNHx6bjqLrcDs8c6C9sRFzdD3FuCe&#10;dhXcHqvt6qs80pNUeIcOtmmMjT/8zsKiZ/YCh7z1L9fCg6aFXzKsyZ74jJrMoqPItE+pdDsEt+ad&#10;7Ql8nYihvSI/xn+OshlWeyWcOaP+9ukIfRh9mQn0wz4ENmNcNCegxJm8JXvf0yN/deKenNDxRqM5&#10;CXEzPnk/MG7esUymx3288vLLVYYvuCsTeM/n9d1f+uIXyw6/vclkVHz3hZhyws4vkIOFtQeyaHNv&#10;xqxvZPLd+JLt+96uOkL+4zvpxULwKy+/UuNJizIWe9Ub+pu6P21V18/u35V/jJ5MJIKvDgnqKbru&#10;yQltE+LeJKPaqDM3ru0mNJ3sVlenrbXIY1xmkYb9oA0cOGtMngf3Yzs2BZjonU0C5ireDj62gx4+&#10;wPyWeR71t+cy+nXY4sgAPvMs8vu1X2Wf7xYefvowPsYihdNF+mT45AfQeXycuRjj9dAlrU8dtw9z&#10;skheczP40ceBTz2YkzHw8U81D5U6gef66ROlDPlkknSzn0V2+ZxYhAPckkXqjHZMX9SELXpNnl97&#10;rxcqkql0gl7la36nfHb7TG1ktbWh6VwWTSKCzp8b8G244GfRAqefdsdkLzoE/l9ePvrcfvfvxN+V&#10;E5V8OZ4Pj5e5p+I9Og9/9Dj4hhflyMePfuDmX9hs90W6LSi5xZ7MmeHJeEWbVWUtZISWtgF9v6Yf&#10;Dgt/V/KdUTR/IZ8ve+21b5Z9yitdYGv6guR1Osg3YVo3cdHQRKdUt13biOUGfGPGSKtwTZ06nW+e&#10;h6aQX/mrPFz5wTbplT92Ip8Q1iukFlQbvvGmoYRZ/G3ZmGeNfEOTesHHPvDgA7WYG2TlQwDStyYP&#10;32YlO/6A3shvZK0e9NzXTgbwvXv0Tr3V5cG8TppNe9ODBVl0qw9guPfjG8au21+F5/B0/Sj2mXzG&#10;wvhXn9EEp/pIhmCzA76GLVTdjP2AO75EPWK3cLJhi2O0hu46sJEFQf1RONi24HXJZCPOYgx73M8c&#10;8vVlfGDRrnxXaOuxSPiaOhGfcDl+Vdka38Se4AZPMLet/fO8jQtP6pl85MFv2iBRdVYc2lPu6tUc&#10;XvOt3OAVjLPxg0b4HPzxwzPc5v+NqcleHSXf2XyiXpGpE4/aCz6EXK8EljdySDfvVZszQ5PTs2h3&#10;Ehiu+9JG7+3dXZvmrkS+ZCudvl7NG/Zey9zH294EGl1on/lrcpSP/y8/knpLh0KfKp55l4p63z/k&#10;EcAF795776/PuGlzzIl6QyL9823H4Qne6ruF5poPT1mbxGz4mMVriNg0WpTlU/E4PlI9uBTYd2RO&#10;0NyIWigf/cFDX7VgGN6VezsbAOjgYuZ2ajE2907l0oeFeFdtBv2B46fcBO0wHvlPNlGLj6EXPda0&#10;8HTuQnQRGHyVDbXww1mbK5KPnuhj5At2jbUXmetP8aUCW8bHyKPmDoLHPIWNPOBU3VvmudFrw4cN&#10;BmyLr9f+2PDDV1vDY8fGdWNv0tW74Vd9qU0TbDQ8or90lnIBX3KjB35KPeAT1HnlBTSybYHswCCL&#10;EaM4dYBe+ZErkZFNB0dp01977fXAy7fus9nFprc78zZPulLG66htONRfImOfidEmsFv/Kk/gqU/+&#10;oY+uyseEHjSjEW1INZ4U1Avx6qD8wwed7ea9+nXiBbsOmWRsk76DvGxB8IyWAr7g1kch74HJrpxw&#10;tkCuD8IGhdqkEDlXXU5dNNeIN/Jpe+v6hyZ6BBM/Z5Ov+hGJZ4PsgRYOYxvy0puFXrZGr+Iu3JHv&#10;sy+8k4O06hNEbwfl+BLbBKejtTBXSCEPQRiUPgNLDITfUgAjx5xBg12mjbgrFEPVsSujiDIRQ6AG&#10;GiNMhqJM/1qR4AueyhGnHBho2OZLmaZp1+DJU7/ArJBLKTDlBGloWIcpk8Rd9MKviFJwrnBt80pA&#10;S/75CLWwK95w8DUBH4Lyp6/ruIFfcUveMV4yGzkVkOWP7zXoWE9DyJEwJsbGOOgXPPRPmPvhSbw8&#10;0Xb6KalIkzFXjY8KT27yoGFhZ5trDacjWw/uGV7xk/vbXQ+vd8d1YJddxEY0EP7R/5re9T1aVPZ1&#10;2NISUU95sLfwU8nkGX6qQ7E4Xw3/TLpwamTHvsmAnHW+NMwBV4Ft3ZUdeeiYDsboCA6/Lf0RG3vh&#10;BIWa9Fo1uuJKtm4SqtMQuMozJbAq5DL8IMPOnWoc4kR0Hu/PoHOz+YM46shlp/LEzcNcC1r+LMzM&#10;45/zlWMTOLV13WTH7PG9+BaystOLLu66JzvK7r07Tu2OKnM9O8qwMPoEa60DDbK0csqRwci1ZJj4&#10;aphjE+xOGDie99PIedZgCpwmubIHgU4sHhkc8Zcmg/k8rz556umn83rou+sk+C//8i9vvvrVZwv3&#10;+fCik6IDjy8NfoedHsBF30c/dKOtHtkp+4Uv/P7m/8o3gX/y3//JzSOPfGLzta99bfNIFoTZLp9G&#10;/3zRdKJTiyL73QTXR19eH00OmbrF05Mmv/NT7frUB/VCW6S/0HWEj6hQce5SLoDGX9rF/No3X03H&#10;Mv4ijuKrsanHYlv/xS/8wuav/7W/Fn/M76QTqUoHkbp+JoNyodoMyJuAXNsPbClL/Pa+8m//uKn/&#10;uSlauu/U+XXkwPKkfzX+XN4KBbQnQCbq/dy09guvtfg79OXZwdA6HXuCwECLbGbxGGzl6hqaCk7R&#10;lrJpq4TxQyPPisyf8qmpi+v0yeM695Mf3vLTuQ6/ruCs86/vld0uYC+A1rS7H/pvkQ9zSQDfoFFf&#10;YIJyQwN9V183ejiuQV7nUk6e4aOuAdH0ufb9TM4O7NNX/QhwWv9dpvM07OGfPWu3hv+xrKEbjNNB&#10;3tPx9Zy8eHI/eVyJYNq5waMNcg+/NnjiB67FBeEWWAsxW7sODGVL3urmYj/Tf1R+YBaO4Bp+XQc+&#10;sCN7cdrtddkFbSsgD2BNqEF0zJZP0NcqfLvkyba9jozXMDpxp/dt5uWmaA/OoYmchXleXzt+R3/R&#10;U7l3dJ/GPeWXbM3DPHwL18EB7twPzLmuwYz/ETf5h0dX/U/xoyNGpD5JYzN0tQ4DI4UALLsf2IN/&#10;ruLB53pN6s1EnvR2x3s1fpRv7JO9sVnXzMkXbWiZ4B7qiat6EJrHpiZfMpTvNqlQk5trPxxwyvvn&#10;80ECmqovvgVAEp02UYPTc92jK+WG3/W186gDPR5Zl92WPwle9IkwZVzXdQlaofCdorFTdn/HT4x8&#10;lFmH2eAgrtOk7+wf3mottD1ktiAvmqIj/dwJ4sA4sqlr6ffee899NYHlFYXGRhdr938meQOPvD9o&#10;AXvgfryvFq4ON5/5zGc2jz36WG1oNWns5IjJuquZFKxFveSh45qcZ9/+RR/evJNOddky1ZP5fvTj&#10;zSvag7eyELyp++huqes12Z2FJa9I5AvuvGN55XP6IpczKf7qq6/Wxjt6WczhY6kiPurdnGA1h8S2&#10;Tdi9mZNbxpz6bTYom7t58cUXayKUkJw4c9LvHifPUhfIc/Kb6wCDDsG8NxP/dFqbRNIOzeEKeq1+&#10;bHzLvGFPvTvIae1ajDnTC4LiZjFoyoBnAeDwRhZx889Eu2e/m8tckvj2Ba1f41/zf4ms+UM63zeX&#10;EvuxuGPcbCLafAo45lkuXHDqyKvLu33UDtXkNztN3LT76zzagJqsN/kdecJjUQTt/MXZ833yBw8m&#10;58npUk66ySdueJXXD2z9M4vLcNZENj7DB1mjV39p5ijox3NN+meMb47NaczG3/VpZAO+RR0BPPjn&#10;lY/1nDj16dy5nhC+GVrYBJtRB+FXxvypOGl0bhK/8EW2bGo9/yXeb4J7MAig7pe+FNo8o2NoIX9x&#10;fuQsKAu+BQFzvOY6D8I/vXLfyjoxLChnoQxsMqiDFIE5C1t0Tp4Cui2OfeOPvl7pyhzH52iLoKZb&#10;YWish2/jT6R929zo/VMNkU+6LR3IOWERnQ5L+djZbkgmQsk4mfBsDMiWDuIP7s6i1idygOMTme9w&#10;OpNt1MJ6ZE/mNTe5yJatOqV7lFevG7NoI80TH2VjgnKH6bPLoz5Fo3WK/oUXni/8FrCE/sa778j2&#10;a9brdFjKen2v07/nF1t4N+0IGuU/FxrRrw6rKxZPi5/Eoc9rR4/P7+zI3K9FiKIpZWoOjk+IPU8f&#10;8oEHsjCdMZg+ncDe+cXLsQ/28mrG7uzN4qgFEvzMGoVxtN7F0EC/7PTd5IGLr6yx9pIH/FqryDyu&#10;wL5Zuuv4ldJH5v0sEpU/iA2zVTTJV/394LHoxr8I5YtCi2AeXh4ywqNvPI/dsXvDor1sJFHHxaN9&#10;xvCeLXjh1z25gQMvPtR/+eFTBjxXOhVvfqzmyFLWIuerr76yee4b3ygflQx9Gjdzknh0Ctf3U23E&#10;0Eej/8PYkzcZOhRDdjdyIv/Dgj6CPqzPPthsciGLsjYyoNXc9Jb36I4vsOBKRmTXMlBvUjcWvtSL&#10;nstoH6RvQ+f4PwjdeG/Y1je0oVlIDP+16BqZCjaFeuuCOuGb2tIE9nM9eUb2+v1OVm/HFvo/ygVn&#10;LYAm/cXIgWzRVXWw+O0NzzN2li6UzsBgO8FJb6MzcTPTSwZV/6MnusYjHaqvdK4c2vnky5ffq4Vf&#10;i6MWSelOUD/eTflZrCVP/LA5djH3rmDC55Q9+VU9WmjWhqEHD/ANPDi0dRYs8Vn1Kf6FreATjcLw&#10;6ZmPS1LTj6fwo48IbrX9qZP6o5ezacw34gV0nc8CpTfUquMWy4WqRznhez7lkyXVpvufx/GdZzM/&#10;1zLcyyvq28OiyaJ5r4M1bejR39lLPP56o4o2Ub0rNLGh3jCHPzoqHYaXI/ORwarvrC8hHFw0PvG5&#10;hGVTWOKu32i/JX38XNWnxd/pc5AN2/cDvzcRNK6G1wu1DnGSlcCG8dhyTtw0NCEcL/Ua6oUJdfBg&#10;72zZBvhTt/gsfq3yL/yCPYu/8h3UCjujiAOn8M68IAkCBqOCMFTKgoCwSlC5n10uAGNQeWkWOQjE&#10;dR2qsqnSmAjMPlnTOSgmou8KKT3/poMjf9Gw0LGlM3kE6qprX4oGz+V0Q0+nxTDMGgjg54dGQXn4&#10;hC3sBScllIHnOngmbxVY/VlQVQw5TGdKhOf11X0ruNMqPXnq35K35BW5o2nyy4du+bzage4Ysh0x&#10;Gl1yEjjxwel5+FrfL+IqOgZHVakFH2Me/pU7Da8cdJHW8mwYIhry4JxyRXvoH1wa2TzsdJvOgLSa&#10;JAgIuCcvvpSfZ/fsY+yCTgo+yZBRfvRfulvKqbzKuwo6Wxq8clCpfOLnJ58KDMdclTEAPh9HDLYK&#10;LF/ZQ9iue8/5nQ7yjG6Y2uRdy3fok4Z+aUI1GEuZiiCb1EON7+FhGonUPd9ve+rJpzef/53fCb35&#10;tksa4PcWR1tlIP0ODKVX/G55LWkWtQ9mB5bv/z6YVz1r/Ows0xDbQVONT14rNHKKuBho2dNe7IoM&#10;7W5zhWN2Bq5FoN4kufKU/1loMICuhjSNQvmQFDrODlqdBzrRcfZDi456UtPY25HXNnt3dtrdlQ6Z&#10;V9oE+uaffu5zm9/PrngdFmF2Txbyijn5B83KTT06mfrReaIyA5j97JB9NbvBPvdrv1YTWXff82PV&#10;ydERu7r3XjoId+Uk58PVHvWr7NSP6VJ9dOTxceNkqa5LtVWXWwLqtDrgN3lGNrtF4G1MbrTRBiMN&#10;YMrLUXUpQJyyOJsB7s/89E9t/s7f+Y8zAHKCMXU3fpQvqVf2aRfgTB23U9xO7Q65Fg559xsAAEAA&#10;SURBVHG5TtRCK28Fn588dVUo9+PvXft+Cie5sqzyN6L+W9nyZ8FRkeCfCtOOyaf3tA7FNz+CphWg&#10;La3JbMAg1EA5vNaEu/wdXWn+FKxc8aB8+UH9wMhp8JCD+/VP2Vm0HbzT3m3ltMAHe8oqJ/QGuKXd&#10;DE0ZOjUvLTwYK18t1Ix4Qt/gLFzJUTTmOjT0FT86xJnwrM6/511fRBn55grRmmbPA9f97YJJ2W5L&#10;etBHD2gCBy6v6xTA8at2Ps+jL3mFprfzpuiWjik3eZIQ+AsOUHK/DoOj+5U7/MUXulaZ1zgHvvIV&#10;XPMb+xPfPC19tMUWDKrWZYveCF25Gk+sMCpP38LaRrZ0YFwIri0d9bjT014Mt9JMtCw0VJnb/lnV&#10;2yUdLvIbnGubLNoX9gt66BhdKj5lXGlQWOuvIvKn4TSgqU/Sulznmvsp37Hv/3fyj1zm2fX0D5TJ&#10;p31dB/FomjCTJWs61vSv45UpvIMzzwNraJg8lS8Po++xd7ClzdXJB2HoMkYt2+GrQqf+76QnU+Vr&#10;+rrMFn6pY9J3OqiJhOj78Oay0bV015Mf4Ah4HHrnOmlNy8nx2Zae3MjvB0bBWdl7Eor+gamcMGVG&#10;JuLgEz9XcRPGRusauQi1gTb54Xi/IMXYcXRI1xPAGt1NnCtwW16qri4yTf7hszItugATzS2n3fzC&#10;8GyxUpqJMmMpG/1uXsH5+9O9pufjfs+HesXi3/wP/9bmX//hH66JanojV4tuzz33XBaD3968+srL&#10;mUzPSaCcAHs7aXNS6/pSv9ZyZAV7+T43vagCe/rZ6VuxLPo3+X3l1T7lmdTt+EibYlwzp4pN0OpX&#10;fVwDm7ZA5rWf7N2Emx+56m84+Wgy1GsQhUceeawmrGtSP+nzjV/5lVeXpo6KMw/RJ4Uya2YC31xK&#10;Qs3jpV7zbRaA1VeTuH5O3cpbdTj9RXWuYXdf7ihvAzzOWEwbmD8FT16LLhaV5FWfTdKzs+It6SYu&#10;zUcIJh3Lrybd/VFOENZCRsoLaJ9+DpthU3p2BTf27Nvw8Pj1onbPIaKpTk7G5qR5NplqDG5srzxa&#10;a/E3dmduyZxB8Yqf0FflfVu22pFu54q3pJPPyFoZsjbG3zP5utCjPN9Kfxbvi5fwaZ608bSM8EcP&#10;FsDrVE7yj+7I7UxoxUNxnnzkaeFEXxFP3J8FAfRb9K25hsgNjF5cDZ78GzlW5QwwMigeXfMDC77j&#10;/aZrcBbiJb978TWRbJKaPvNrGbduLf6CNwsI+tfNl0XG7jeDY4GryoVOnyizcOj1o3jw2te3rr21&#10;efZrX61NIni6kPmXy7HRt9+Or9hkQjr8E0u0W+C+nT/rMkVDAH14O/IhOVpFt5Ch1LFB0mLTk0Hz&#10;uz3lSzAJxY8/S4hmlvpzUCdcfcNdXb6Wsag6ZoHmID7j/NGFHHxY3siS8nTSC3XZABL50pPxa8GL&#10;jqOgQtb5Ot0J2Ks5vPJ2FnIPs6CHDDp08pNt7ue0uDd4lE+Ijo0Dz551grRP0tPb3RYN4ye80lc9&#10;U5f1y9QztmXhXz0/PNObjNRLtjv+wCKUhVehFkLCnyDfK1mkhLNsNPzwj+ZaLRBZgITXQmUvlPR4&#10;3by2elC2Hp5rU0KuRUtsCg60sQELWOLVRfRUnQ4PZGWRpQ7KJB8fwh4bDx+ZenO9N7DBp76D4wcG&#10;H2BBic9Fh1ALm5lv5E9qwS/8OHmpTNUt/oVf9ryUcZ3FXDjwTr5Fj3pfc4ptO/Lig68Yv4Nmi4HK&#10;wUEP5rNfzls5XsmrdS0CHQTOPdkIf/8D99V8N95rsc8mmfhJum8/bEERDU7T9kL2Qmbxd7s/bPBc&#10;eHQq19sWL8ZG2I62z69eoZ1NRDVfzu+HRnrptrDlilf2b1FrxqWDa+xGOXplOXDqY7B987tsRV+H&#10;fOC0iFjtT/SEVwG/N1KOXZrPlc/mJv6W3Eq2oeP8Xl6bGzrGtx1mQRwstnLzpvrSbQYe/LTv6hO5&#10;g0H34gVXNMNNxoL+trxd9xpWMhZdhVPealuim9iWsvuRp8Xftk0LxuYrHETKa9SDX8Amv4EWdMCt&#10;3ll/81w+ZcGrnZPuH1sW4GHnFjzJt2xyoZ3cBhcbL/td5KCcAAc5qct7kWmoyenBnHQNffOqZid+&#10;C0d0xufwkw5m3HGxPznCJ2GEHOazCTY0dFvb8rgZnZ/Zy6Gw8AmfT20KfF61uYkT8MYvaj/RLLAL&#10;dsbvjG8SL6/yfqW7RV7qGF2s63jVu/BHbt0nin6Sr/oO58avTX8pr3/Pho7aTBO5wE3XcLtnU/wT&#10;OsXhu9Y08FIwF3jKJI6MQ0x/eiD3aEVP2Vfsmt8Q5NPua6NLL4dd5+QvHsO/PoR6c8BxqICzyAEA&#10;QY6wOKBCnHiVZzqP8okHcALDYXQEwwET0rYBm0y5Ytb3IPbyfSwVYUvYQjCmStCxI2kMbvdbKnRw&#10;SfNPcH+7oFwrdpcf3bWxmxCX8gUj97PjuPIkvZw9PMFXdC9o6nWPKcRhrcOajoFxOr3oXuidCrTO&#10;415ZwQIV+svgyhi7I4kecJw4NGgeh6scI1LRXKdSFbDVn4EvqukZGbahmUgTVD4BuUha8yceDrDI&#10;gc7Ir5/7OvJLSdmrvPRiP/A43wlruRR9KUJ/6zB5dJRSb0ou0uUvuDQa4EMnuyY/P+ngtW01XDY9&#10;ecFBr1+X8YqKN5Nfp6g7QhpcznHsUUPmfvC7KiuAu30OL20/LQd5pKMFL9KGvimDDvf4nDRwq2wM&#10;mONAm3QDu+Pj83Vy8rHHn9h89Stfi25ad8rsQjJvQ9OyffwLuEEBZ2cgO8GzXV0o/cynP7P51Kc+&#10;VQu/07h604BvAMtXdhogZDk/siq5pfz4tRk4Do6SZ8oLGoQ5ydW20eXbBrqRbLvpQZoyOjls4b2r&#10;V4rOanyr4Yttx2eyq2s5ncyp/8RP/MTmiSee2PzSL/3S5jd+4zcVr/K1+FRPp//A33Fh6yMd8IdF&#10;HZfjyOrFl7+5+d/+8T+uOvajP/qjOUnw3uZ89HPp0t2bB/JdZQ36YdqWM6mPfNwp9/CRltVfDHNr&#10;f/FnQ8H4SbawPgksXr3roE6wlKanF4G73kuf+qIum4SQbz/l37vybg16ruTqVPnP/ezPbv723/5b&#10;ac/59rey8zrfaFnaDHU2XaXAah+u/h/spdN2IuzaFqSUz0m6a/70c66orLhca5G12sUdoF6Ya1zS&#10;x2cpoz2YhdldidvfTTtSdKAhoXxb5NZ4V/oDG20jrOT1XPnSfvs3PEw72G16w1jTWPiWdq6QBo4u&#10;g/jpOwwdlX7qz9Aw8Ks9RdeKNkVMgupTzCA5xDadvMY6L9aD24LPyMJ17Me9MGktt9nB2norGiI3&#10;nXmw0VgTLAueKdOwugN+uv9XSE786f7GDLqmbzGyQRYYcI9M9AVGr2XPK3jDx0QNf/M813BUMMBZ&#10;BzhM8HqdIUnCJYivf64Lv+IHPryVp1TUeVbZSq7kP3TDP+V3ZVu/a/iTX175tr9Fj+u86/sCnj/D&#10;35QTP/kG7+S99Zr+fQ2adjwPnLlq5yeIE5ZL0TppH3Ydmlz7PjonwOV5YDf8wdPXD4I9cE+XGzwj&#10;3+FnYHmG3zVUbINnPmHoAkfc6SCu4m9NqviCkULhtosul4E1cOf1gTIZdw4/M5hf018TJHXmo0GC&#10;boJleEXz1KPBq1+8DpN3rsYvxjjGYdjU3AxO5cArXmOPHV+iaTqDT/9yxjDy+XaTfH7Kqu/Clu+R&#10;R+L4NflOh6o7iEkYeRTs0dcpnZQPIrsF9tQ95Rcwbm8JMAzcmggLXPQOra4mftZB3PCX0smfRZBM&#10;5BBcj/97EhjvtQCSSSdhzUfBXwgzQWWC+Y6DfnXiG6+/ngWxN2tj+Rrv9+5vLwH9oE9mbPHUU0/V&#10;ZDM7NhegrtwTudo8a5LURLBNziYsbUK1MOj561//esYwV+tbiW+/89bmyrs5fZW+Uk1EB8bpoB02&#10;ecV3aJvgokrt5FFObBwd7T5XZHI92T7yAf9rPqf+OMFr/obsd3H9mSgL9F5/6cSb158+nM/a+FwX&#10;+ZK9CW4+0Clf4xzzDIIxp59+kzjzcTMROTjkc88W1EF+wVgZkXRWfbtl3sMEK/t4L3qb8TXY53Oa&#10;ll+ZSUX1WVCPwTReq7mHxNXnTWKHcMo3eeE/qjGx8V1Ozu73Yojy+h34NK+yDYGtLBzTL+Frhi/0&#10;oE0ecfyNSfESfp7JiS+fzS8m2slemeo/RrZwT/5aHAWvNo7GXyd/9f3wtMxhVv8rsJXBL99a8zWR&#10;u0UHJ9+koQc8k8XavpuBW5PuJttDp3lRoeRHdoucSofmPhYYaMa7+QonnZygUgZ8k7bTXiWi4FlY&#10;0dUaGck7eKqcxITRifuSHRrzo0d1ueiiVzwmHr01+Z2r9q0W/8LTLDBIg9gpPzSZZJ/T0BZx2duF&#10;wMafb5le3e9DFi/mU14vvvRiJr/Pb556+tOb95L2VjalmG++eT0LkLGTkvECf9o0dEdIfTlx3/yt&#10;Eor+6n/cmtTZUq+85cA3Hz8soCWVpmiSd+TrvtJWOCbNdeabZl5p+BCvz+BHlvVq/bxhIRqqemhD&#10;Dv07TMDP0sPANZ7dz+l98p0Tu3yMQIezKaP0WzaX+pEFeLoyv8Yfe91u6Tb2fSXzaDeP+/u8W5+A&#10;1+ApHgLTW+wcEvO7Iyc8LQiPLclngW8/CwzTd7NAfO5mv34YXfxc9XGK9vCZqzFa+YbwxgcMLvn0&#10;N1zFnc+i1715nXD3BeN/EqcusUffPid6chK2ZeJv0VDjreRwZVPg+Wa2a7VhsbeaS1raOD6Cr54D&#10;VL4RjU/l34uM1Hm814aO0IgOcOlwAnkIBzd3ceDySeNHpaNhAt7UeessfBMfUrBTDvx67Xx89vC3&#10;HivCJ79FXD8y/WYW+72BQz9KnbwvB1D4EH0sumRTFvnYwo0by6J88LQ9RsaBOXysyBxyb3v1FpE5&#10;fczenNrkly5euGNzv08ZpBT7Qs/4lQFEnrM4yX5HNnO1sMx++WH0oI0t44FO3PM/8rAL8vZz78f3&#10;yEM21QYGMV5rHn9Zexqey67SRshHLzYQ8Yee6UZ913/qdjc2kH/kz960Y9UvgjeEsiPw6BLN9Gas&#10;Mht65BHvzaICGxB3nDbMN5BtBnHC/667LxVsdKDnenzk2EIf2lzsVNsVOtgsXuvkavLXIh8enMbO&#10;P6HW8SITuqAT8hLAVxbd/DFa0agOnD3bn1eUjyyK1vip+U51r6MsPjF5Wgati+P4LOHGUa91HJ63&#10;SN703n1XvjO+0N1y6oV+OvJMjq49Rus+zc0c8uCRDyJb/dwJZEyvcNdv0YW2gH3kUrCK9vApgO03&#10;Psl96TsyMTattxwETsm1+ix5xX1w6jvDrf8rjR+g/2kfwREs8pIznbkWvvIdZBr40Td6hMnXsgxd&#10;ycd2JZM5PKieOa4AK1umayer9Q/AB699R+tOOUEdXEygYC31rp0VATPmmgRNgXMxBg4Ps0NgEV9I&#10;00HkaFOBNGA6QvPqBpURQukWf8GY8ogYGHNPMCMUccVtLpRpgMwQlPcTJ2gg87+CshMGD4HN/Tp9&#10;l7WFtE4bGKevBrjVeBNqPpa9LRNg/qFxHeA+ESBNpHJTcd3Pbzq6Qy9cA1MceXpFpcU8Ble8p/w0&#10;uL4z07q7UY0tuOUEo4OzccZwCgN/aJPvdNw6X3GXPBwvubc+dswp69fOo3XQ/DXc4UGHeB0GZ5UP&#10;rzqWbE7Zkc/kUW4cwcjLlSGv8xSs0CJMvokbuAOb3EyATnCCXRzHoSx5GzSYeNah7YW+3p0+u9DA&#10;InN5BTJQmUcn4uQBb+j3bKDhpNLQKG6crzJD85o3dcnzVGJl1/k4T3T5Lg1enJD9VAb9f/jss6GR&#10;nAqyP7cJEnf15zYZ/nyiEBm+BK/Dce8f6h7OqeYa5ElLR4WeavE3TYBOk91FVT8VXkLXoWK85LuW&#10;t4EdPZC7hk7DUANouoivuXDQ3/GlX75P6JOFfJHXP/U7+NGoweT76DjaK3tAq++a83+vpRPmGWvf&#10;/8z3b37qp366GtPf/M3fKH8Jdk2kFOu36oGe0f6RDmHvTL6LpS7h1xshvvCFL2bR7s7NM888kx3x&#10;aSijcw0h+ZN1dWr25vUyreePtIw+wsyt/VPfY3Zs/rT9a3Oktc53VYNPVS5+XXvMvSdCZ0nHvCcn&#10;b2z+8g//yOZnfuZnNg89+sjm5ee+Xt9oO8r3teDVwS6/HjvswUa3b1sc0+HY0tZU6oydDmOR7Lk6&#10;nvEzZ9JpvYk2yADNT90u/78wvvZTaFd+/P5pHPyGUJNNgTPtDRhT5uaSZ8oWvIkLTRWSH03+Ccrz&#10;fdpYMNu3VVLRA8b6Z9A85ZSd+7lO3LqM+4kv+EE9+KvcyLjBFb4CPH+Gh+Dzr7LnvjrxoRlstAvr&#10;9tXz4HUvVKc42Mms/MsM3MBYZIBeAcyRc/PT7Uglvs+fmgxbZK3vZsIWDWfyjm79BU3HwAdi+kLr&#10;jZanQa/zV9rIY5WxNJr44R/O0z/Zx1Ymf/XzQq94eHrQQBEtg0Kxwse+J4Cv7kwftfgMg66ngzhv&#10;eanyA6/Kj4ypNXJa6Jjyw/vAJKcJZQ0Lrkmf6+Q5fd3yPzSET2WAcZ0BKGpa/30duCOned7Bbzhz&#10;QlX5Dl1/plzV323arrS74fVk7K1PTW/DR+OUm/j1dV1aibKP4vekfYAh3QQNYYw8WMHAA0v89PU9&#10;C+IUpo8Jdd9AKkPBSCL8O3pbNsqMHZp86HoTjxiaql4Y/xUSOMp55G+XBWt+4Ci7DpWWvCP/tf0O&#10;TnmKvshy6ONLx1bQMeVNFsgvkL0w8plrRebP0LW7mtTpjY4LO1u+1mXcD03ra8dXYvkSzyWXAKur&#10;iA8JNlPq92r/BOWMeYeXWaAZmuUZ3t1rK9Y43W9/0Y7ynvnSgTvp4aomJsF+PX1lry000Wwh570s&#10;UpI9f/K98P4S0Df+sX/rxzaPP/54LSiSJd0Zd5uc9ypocU4i3ZdnE7P0p79tvscEvXHjO/nWosl4&#10;E1uXM/41gUwXForfymuLX8uroJ1W1T7ZnGtOQnt7pfx/27/FjR5LOxnVk7bvT/lHN4V98yW+B2kS&#10;1XcsTVZ7NiZ/4w2y7W873p83Wz3wwP31KSkTy+RvUtG3B7vt6Y0k+kn0aJ5BvYBD21xv2luqyEzM&#10;JmP7ydQdk8J8prImFLtv13VWnIUAE4e1cJl0sOGtie/YCRuR70wWqfhisD37qZvmpGr8DEd4lqcm&#10;vtX5wDMv0eNrbWkvdsy4my2hSSgfUf2j9DsDa/pBPuHCd0gvvKFpKbB9rrKBQx69sTLtSsaKeOFL&#10;JoTqLirvMud0LnzUfXAKJpebt85zI/pQX+jkrFdoZ1IYXLjYunq09ofKCuLkq5NqqQs9d9f9GenF&#10;yyJH+iEjsEzKks92sSnxdACO+lZ9xui0Fgwib3Dwb8xD3tq74pNNhBRxW1wL/3MpOlYPVbbF0DCT&#10;wQKBeZY6nRy66JwfF+ja9xrxigafcaoQmsShld8wJ2Wh4Etf+lL5m8cfe7w2c5PPjdiHfCM35Z2O&#10;jvByF5jlXwrqt/SnbIE86v/7t4NkFKq39vdBwIetE3kWVtfyDbQoXn+A6M1l2OjQ+sGfBa6adE8d&#10;Vp8PssB/Z95ASG6tI4sw0XXmHY8uZr4jMtgu4ESe7EIYWeGVnNFwSM/5jS7UZzZqgXgWh2fBjC2N&#10;PYJR4sof+eGXZsxskVn7cCXftbQpi09bd6eMYeqEbuqGg0bsoeENP5kTCx1smf1YrJ0xlW+W19xd&#10;6OcD4HZCUMCDumbshNbyO/mmqVdHe+PAHaGDHwW7NoIvdIPNh5KbxRTtmfpP1mC2r8oJ0KSbR3R4&#10;ygIz3OOHyHbqEV74V/WPbvkU/Zn9vV4nYb/MANxZJ+Gfzf2RVYXAU6/NE6Jp9A8P+LNgNf1UOEJZ&#10;6Vg6foZuz2RRizvhR0CrwD95q8cbeYveSy+8UHTZAPZg1gecMCf7mmtkJ8FdtoSGPIPrd5xDef0q&#10;9u5r78fna+c/KOj/6lvYxHTeSfbwb46U3fEN6GdTZMB3jO0i0POdmR8dXz0ygY9PoDOHPmrji80L&#10;Cy1o5RfI80oWUJUjR/nzUPrkQ+inFuhynTZEWfngRht6y6cFtjprDkCQTyCnWXxjb6XLlCO3Nd6h&#10;XTn35qnAwzu5W/xFi7ogeIuKQ5IWlKWVrwg/4+8s2p+91N+VHthdL/tkO7mbdUaPe3j9g1Pd14+4&#10;RmbBv5d1KzxWHvny0+YMLjIjk7Ouiy+e+SX+f+989zu0A+xPn6J8jr5B/qmj6lr5jFP2cv+99xUt&#10;l6Onq+nTy6cPQu5kMQdEg7r40F8iC+0hfusE8UL7ueDdR0Pqs36vujQB/SWThT4wyE1fC06n2vfj&#10;r+DUD0G3Mj0/37puHxS98k3q6kGftAbHPASea20ovPDR5Ni21O0u2bE58kxi22Ge2Y0wNMETIZT8&#10;wSvbCD/6XfuhL160cBWM5CNvYzT8ogUdM9elLa5xVRwzWuCYjRT6QuQrHq1jR/BcCInHFzO/Z+cG&#10;Y6DodcerT/D2LjcFp7ArQz6+s4Xm+yXiICEAx+qnw1CvWIgSO71hEEQbIgfQk4ziAmALhxBNKoA5&#10;FbLy5I+ya2MWD/6EuZ/rOLAWQOeaNAJmCMJUHnEBWHjEV/rC35Rr+pNP3iVM2unrtpIln3LCtnzd&#10;V5S74qPokG2hQcdJ/m0DEQUzGHKhSAvva3hkV7sLcyW/02FoEL8uV5MfC5+TxtDwU7qln/xDn3Li&#10;/StbYJBliCbvenG20hlZjFDYyaXvO51jzIAhJ8FnIqFgB67/fmxq6HRFk+BewC/6Cn6ipEubeJVg&#10;5FD5lk6zsvKhH24dBY20RV86g1fDZtdUORwd/6VxUFbY8YTYDhMHF1rQMTT3ybTGO3QO7dHalg8w&#10;hua5dx3+h/fqkKXR5pTVOc92Ef/AD/7g5otf/FK+LfTSkJXrjsZV5HfE7fCDGPKyCxK1do996pPf&#10;Vx0qNn/pUgbU6WgcX8ngeXllVDm86EoY2c9VHDmCX5282C5fNxsAlOKcx/bkP4ws2Ww19vGJdO97&#10;AMLNnJoSNA42ZHhFjXQNCn9pJw7CNU41GRLcXsv9yiuvBvNm89nP/tC2wf5nv/3b9XH4miCO826z&#10;nroFFwk0Xjg/ymHfN1cjP77lTOrZYb7r++X/78ubX/vcP9n8u3/139t8Mhsa+DkNeQRTuqRjO7Ru&#10;5tWN3wvfvRJY19Xm4qSfWvuGSe9F4NvxnPpSVWZXb9jIO++8Wf7E66Y+//nf3fzVu39881C+tzSL&#10;vw1JmW5f1H9+o3xw7E3Y0dF1tOI6oVAOHyep7/ZINiEg63TsDlb7pyk7nbppL8RPmvLre8/C7PpW&#10;5nQ5nfgZmE5ZrWfxtRBavCafoP7xk9M2KVODxkrd/VGen5bO11WInIqvXGdReviUb2BV3gWffBSj&#10;H3FLKHU4YZBv1JTg8N/+l7NEq/8VFpy3wEgEvBPQ43noEm8gIjR9DV/7bwCirdgO5JMHuRPWcCfu&#10;dle0w6f/Vh3/ZFJ2ylf/JoyM/uhj5H8KYYFflx0YErb3gZ2eR2LCSy76Vz3Ib1tEx5r/oalOBRet&#10;0W1Kj50M/VUmfLiSaD1HHz242clU/PySreRbeZcykza2Cj8c6JdWchg8K11t+QM06cJ68XRwVEL+&#10;nMg/kbe56kNP3rkOjbKfjjuNp/pgi13IO2Vdpyw463In4rdGvMM1eAeW528lrPOfxv9+5cu+Qz+7&#10;CwW3ZCv9q2+xm7BXAf1tp3Qt6iSvYmRVr3d87+xiG7foeVGnYifDkgAfOtgk20xPeYEbDIkX1jL1&#10;PDj0y+Z+rvJO/qnfPTjvCQX59PGq/p/pCbDKv5Qre8VdnuVd1L/FM7BdS34rBsVN/OQbeoc+z5OW&#10;7IErpuPkkbbNC0fq4cTRE7onKP9hAY36sRPUwWljBx/485t8rp23iZQ+467KGxkZU005dM7kRCKT&#10;2t/8MxH3zbyemC+4Mxv/7rr7riwaXCLh5Bjpwva9cIsEUm8ffOihfGvWidLX61WPdKLf0+NWp8j6&#10;xIyJ1INMONGHyVSnkrSvTgddyrhKW2iBmNzpTX+bbiwQv5k3YXmVq4ViC/X05fmtLGReST66MxEI&#10;t2DCvxcVP3gC+RZ+vssiIspt/VyTrl25I5/kIo+y+3x6RF2io1czHjQ+dHr0iScer8lyZZ3iqAl1&#10;k+LpX5nEJVeT2zbakacJQ1fwvfmNDssfpQ7bPEu38PAZ7SPUob7X9u9lvkB81fnAaJ3ZqN4T1HMS&#10;iX1YZBHAVF8rpCyawNrW/SSYGzEPYcMQX8orHh97BfXlohedeD46e9R5kvd8fI4JcPCLh1zHf5y5&#10;uUxqR35lq8E5vJmndA/n0KB80X62+R/6+oQsf565zLyKWtBm8PvDl7JHORRALtU/0gdLfrDxU7JK&#10;P6o2Q6X80ONqzN+LMt2PKNhoC0z35lVnsWAWJWp+TnryzfzZ8bXGd529JK1w5iQhOvSx9OPBqc06&#10;i2y4RvnQWb/oBA8lp/BQdgdP+dFi/ZY/9CS9eKfX/ATPfjU5nbpsYl6+2kx7HH3FPo0NLI4JfAc5&#10;CGghm+uZH2G35T+yieRM6sDjjz++eShzVOcjV3ObtfkgvNV3a/FXLXzsqfQT3hZ6CnD9WexwmUxb&#10;fwYKvRXYvn8LD6XnHYBv6+5oYCoF9aBYx38ARHKJmPLrMRP75pdLftGN+rxeAH4r8nKSjPzIzrcx&#10;J3Q/3txU6mZ8uTxXry6Ll0GinNOYZ1Mv9vMq26OcvJvTdQVjodlCQp1WjL7Qk8ydHNfdc1s5IQp+&#10;8JDhyE9bwCd5YwQ7OA7uN7NJaOxa3tJ9rnplbNPnCawDeE3w+VwF/RMLV661KByhslJzmE6Nei0s&#10;n8fWBfcWa8kMLWzOq621ee/mG7Zo1sYJ7NQahHwWwM7F36ALz65ocUrVZhz+Qhy5qmPomWey5efw&#10;qc9CTu2bUldyz09UesaKxovue16+52L5QEE72nW4F5XIBG1+cJl79Nt/r+sUHNLIEU145e8tJIoX&#10;XJTNn/Ix5q7fyUat1179Zr362bjo0cce2zz1qSfrFbPKoLFl3n6UjRwd5lN6+dZ76dQC3bUsmF+1&#10;GYjM4mPL4JV+/2Duk57ktYA/svBtajrxuQkBX2Qvb/EdvrqvenL+ji7Rz7fQNzskC2FkVrwnnYwt&#10;yJduItcJ8omrBcLFbtBV8w3JBPbQTDel66QLY0fFR/CW3QSW9qLat/CALvW6FhO1QaGZ7YCDtuHB&#10;tcYnwVc6zbMTv3RJ5tpePpr+KXVwqpteDWxx0kJj8Z06gmbjLvag7LWYgA0iylrcPJv6jDYBHQGd&#10;bz3bOBG/kLJ+eADPD0+9qWixKzZ7ptt39PmR2cxL0d/AZpvSbRLsDRDRZ+SF39n0DocNJPJ4k6q6&#10;IOgbXrp0vjYGsR+BHtVbPAtgG7sJRa96Uzx1/RFfdlBXbU7ediIdbxGnTx64Rz+6SkeHdBPbshCc&#10;ul9tVq7V5se3CXRgcwp/pK76VT+a3nPvrRF0Zt5LO65dLn0Hx9Rdegryasnw4b7e1JsygvqqnA0M&#10;2n/w/ZTvet9+R90Hi58ie300gZ3tp+xx8KvT+OT35rMW5MJ305H1r3AfWXW7XADyZ2R6YLcKAxQx&#10;BJQRL52JwzgJAWEIUiFrFTyNtwbqq/megx1edmrYtViONZ0lwppQyAKf4NYNcxlp4gV5JhT+qkw7&#10;J6Qc45fmJwzcKefa6SXzivbc+Zb8p5wag608DXJbZmCpUNLxz2G5n7Cmud5/GB6Gpm3aiq+BeRLG&#10;QCPjhg3P5EUfh3U2V4u+lDyGCYfXpzAMu23GGZauolNOgo5OB/j9SHxoKZjRTzmspB3GmaOnHDyc&#10;kQN8jJ0uhKItdME3OMEDqxeo0bqTVxXqkrvb5W7sZeRXNJLHYhaRbOGVr2hf5Fr4eLoEFaOcae4H&#10;XiUszwNbXNEcp20bjUrKUengcPj1vYtUKA5CUA68KT/P0gcfeEPXpKtPNVha0sAYOPJLK/qXeLg8&#10;Tzw4Eye+ymic869oWYTj3g48jcZd2TH7iSxu6DgagNaiWUHxZ1fH+p5uygq2Of4iboZPuKuTG73z&#10;FZ9+6unNj/zIX65dehzoxZysjYBqV17cX+SRBfzsFJxARgI5CSNb8Mk9bjbc9gBndCEPPY18+5Wj&#10;u3oMFicsj0DfOkhsTZrdbhpk5TlxcXbdex0a9XHMD2eC5moacoPhTz/96c1P/Uc/vXnk4Uc2v/K/&#10;/2rtDu9BD3hNP1jK9iJwof1I/mluybQbekxWhzu8v/POu/U9YG9d+PGf+Hc2jz76eNXT0kPkw040&#10;wFHF98KfoQTY4Z8kRFUfGLaLeksutn8yeO7B0i5e/dw9pabUQ7doqfv1qAuXQVR8+mS1+Pvf/3f/&#10;7ealF5/b/Pi//WPlH++9N98QSV3WyYXagln1UxpkUKd0EviQW2lLO7P4BWnrH4LgHd9WacHRhC8U&#10;5cJfTBu/xjE+a3BO2sArhgtHgOT/LAQXE5OYKz93S8Dowl/BRzuSljg4tG3qV4SRNyakbVUmQV8E&#10;D67VuV76KlO2MuXP0DnXKrckdrmdvETLN7CHB/nwNaH6RQuNE9fKTdlE8Pr4xdPgnXwjR9f5STMg&#10;mslCfZ69TG5JrwFd2ucz2ZwCVsMrDJVu8AQX/X1QuHGz2wa+PWCqPzU6gVcAAz7XobNwLrzIMzT0&#10;dZ53r5id9CqfcqEsZbrPEkIhaRjb2gDqLjTP6Vs4qZ5/GQe2j02bViEywYN80z+NVRTdQ3MSdgAx&#10;m6AvM6HLAjxw+lrpZJwbfEhXBxcQU3x7HTiFrtF0uW2OwHkfPldZcrsUdrcgm+vkM7CEj26Gf2mj&#10;w6JhMt/mOvYoaeS0vkYCt5QaGlw/zL5OwFqIWcfBP/AmHsKJG+T93PVm0lyVmZ/n4jtX9xYJZ5Hg&#10;JJzwOhG3EdDADYDJtZVNw+14eLfyiwlLSwWqvHVfpeXd5R+Aw+vkGx5K3kNcrjUBETwZORSu/dV4&#10;Vx/DIBoMk036HvKDNXDZd8lYHVvCyJxfr/5s8m/xr+7RPWPipYoOiII/4nFNsQrwrvF3PWn+e1Ky&#10;/Yh8o6st0FM3SpnIMElsDMnW9jJ7MvS7zlhkjRMYzxNm4qtwpt4qV/zGCvSXW24ZP2Iy5Uyy2UBp&#10;07CTkNoaEyHmEXxHzjjMCZIPs/3B/3G+/ng+L/P0009XO3l/XvdossjCrBM5lzM5bhzYY5ae4DRG&#10;YTPV5qXNMUFkYjAGUDZnAozu+Dp6sTjsFNHeU+aHui0wiWmMU5O7sbN3Mxfk+fe/8Pub3/5n/3fZ&#10;TPXpVzbycdDR1E28umfTxt8jf3MMFs/1aR584MHa6GDORlBnbDZXV9i9OTaLoxbopw012Wd8ZGL0&#10;zEH3HcwHqVf8UtXb8YWpe1UHowO05H9S2k9M3XWt/o8OXkL5uNhB6T9+z8RuTWYmDQxBWnm6FNnL&#10;RKoyAw8d3Ua2rcmvWPmRfFuYrfGnFZk09lT+AQ/JiBb9aX2rCeZmzDsODr7Dc5+K6XLyTnr5mMhP&#10;HvKCmzxLhnFZZH92z2RuL1inYKEanANHviy7h/9de1MLRIFF/n5Th+LJiv6mvduBmjSXZ5njwR9a&#10;ZrzQftVkeJ+qOj4bgYYW+BeS6p5vnQlifICHNz8wL2aOpyZ505ccfym+/uVqkaJhpk7rYy75Js58&#10;19BdclrqP1rpng2PTWrLTFoLww/7Dpp63h6QSJaaH4Ev+nrllVeK7u/LZn5zxGxbObYNzhmL6/E1&#10;x8tgPmZSNB/Evr6VAMYEYwZh+Jv7yVNXfVxspFzn35WX/1sNcAzcdRkkIImsDzJ/QRdkw+8KdD/6&#10;t/h7I3IKwTUGJZOx2zo1m/nb4mWRfY0TUh5seErnCx02z5vzo7Px8eqPPHVgIb4DXtyqJ2iv+pKI&#10;4iXkeeVwzyPXObS0yXd3vuTVNlhw4pf4IbTYFMEmryftRj55Jh5teFan0OS107VYG7wjA3naL/b8&#10;tHzsDE3oRbeFGK/BNcfGFvkjB3QcvLiWdJ8ysHFAUA7deK8+TfK74tW1FvIiJ3AsppCDxTV42HXL&#10;s20HvLEfcOlBH0nQNxHUP99BlmYjjnpGFq58h3LCO+/Gj/J5wW2B+M56KwS7t9jYdckchQWhZFx8&#10;YNsJumqcGbkc0HF0Vgt4uarLfKE86tcLLzxfGy0uZAH9qaeeyFsgn6x2u3Qf/LXRILzyS4JNBHi5&#10;cT2bw8jysk9DXMmi+bWQasyTTMvBlyrwPn/MyVq0I1dlboSnsu/4LW+XoA80W9y3FkHH7MgAgcy1&#10;F4na6t3iKLrQTYbu6Q58PkmQRj8C3OyPLQojL/YnS9Wz5CdreMsHRw8DaxYl4aq6EBjts9sGyg+m&#10;reAj4RxfWRsNoku+txep2y6KhuQF7yY9Jd19LZLG3tjCetGQXOYtlmSztl/4bHRQfjYNWVfJYwX6&#10;Z5e+z25hM5a28UaL6k/H5mUsfpUP7KrXKT8B3OPQNPMxnqt9yhW9ZNbreT77kXmQ8COPMPXjnfTf&#10;C0c291hLbDuIL6PH8Mo2r2Te20l6J3htetOn9O1e6xXsF1x9ULB70XKx7RiJbx8bJ4hX544Dd+qr&#10;vgfcYw/u0cxehsaytTyU/thNft7KcJT+CJ+s/gvrMcyZmnvYtdfoKt0nftbT4GFjN9LHFkZ37IKc&#10;5QcT33irE+qhi29XVn8NLPoumkIXu0CvOlDyT/kLKYM/42xXAWyheW86Si9wJh+8ZOWq/tAdR8hW&#10;BXVC/SPTg6ogeULQ2YMcv16EVx2tEKKCQQiQnVw6/xrvtxOHAMYGOYItnqg8OmeQdqUlPBU2g8k4&#10;lmEGowgkAGGYkj6MgmvhJ811pU+eYjZlXPO/AplMuuvAcI9O/FHYukClLQCIZsrnpoHmbwuZAjRu&#10;8xqDjpfm1xNtOsYnJweGTsC2sLeQK7IaRGlQlpwW/jvOty8vNf0cYAxQPLmRH0PyCguh5LoYEJpU&#10;Ah3HbVjxNLQUl0t8yXLh57TsVNCxiyq7GKIyZFIVVOUMXSyt8Ef/bKPsKziGny09uRHXzrZ1NPIU&#10;r1wsIZlk9H/X2SpaaTPqnAZNHnSDJ/iIONO4mgZtAh7gEMD3e/3F16sc+7g7O8+9cohN4stOjcGl&#10;jPstbcGl/Cz66cx4lgeetv+u8MO7+IKXPHOdMuDLB47GXZhTpO4HL927L32EZx3G9GQqzuu0yR/d&#10;b2bHpQ4SPLtAmPPsfn67HH+hdwZ+4U04Hx/yWHaxPfnUk5sLd1woHUnjsL3O4UI6upw6H1P1OmXI&#10;pWw3V/f+cXJ0Ia86UQ1c8pILnW9iHhpVQecSfDDYgE0VHK9GdfKwC98P1SBr0AwEdQTh0KgFbU1q&#10;gXFX6i5pm4yp3drsIzR5NUu9IiQDnP/1l/5R/GKhP/EHnFbdWl+TZV1g0iftu+tKH0eRqc6xXb9s&#10;t0KE8tLLr21+/dd/ffN9n7KTMa9KSr3Q4VaHawds2pW24T8uz2s5/nFhfK/cn0QCaxtXZ0/6q67T&#10;reOTdr6rH7Cv0iQkzM5wu1qlGhjwB5//vS9u/tXv/zebn//5v7v5r//BP0hRE9J9op9PLX+SAYtO&#10;2c3U/aIvf4a2BXzhALf9cPxOEtT58ju5d82f7aBCAZR1H2Su6Yimc7td+JRpCeTAzsufJW7wT/pc&#10;8XQiIBgt8CdMe1f05Nl1FnOle5Z33wpwru0XLXSkrcqv5LB8MmFglEDRlxuDaOG03ioyf/QBtmHB&#10;hae1rJQdfofeKcO/rsOJfCF55In84WF4R+/QvL5WPLnlv0GoNpifFz/wXWuyPDpwX3iq60DHu/6f&#10;iZUPCvQ7cA3WtBP6U/opvcmOLJb+jvYBrqSTP5vl8yoOr4uc1tfqP6wIIL/mb9FtYHouma/kMUVs&#10;HMOPPBPgRQM8BWsp1zB2Ni6/QcWqaIFIseVq0mipQx21xTVw4QiislNx9Rq7PIvHC/7WYcrNda++&#10;n7bLUfCWx/X9LsfJO/rpTShNtDJgl3Hk79ip64SmrWmcdGlD01w7P7hkdFJuRVuSwnFny19xFb+N&#10;+dZumt7OO/cDx3Ud537SlMBqsYuOBX8uJXv58FevdiQS6dFJTS7KZIIo+p0wcOd6AleV75zb+CAe&#10;e5WinN/aBwRd0aBuo0XdHvgNreXXMPHS9ugqmGCZAfZxNnf0AsXiF1J0TgBMn5sYhiYwxJvQM4nF&#10;l81E7tAQrdYiSKrrQhcZ9Rhg7HfgbG2APSz25FuIxZcNGz00KbpHFtI6onlz35x19Pwtvhc/4h7u&#10;grGyr8l7+ip/jycz+RB/a+zfOlD/eqFhyhSe5O9r+3d1lFz5jfKZaRnGrxqfNCzzmz0ROa969srC&#10;Tz35ZMa4Fr564tk8gtcOm4wE4/QGsaHje9eWwGeeeaZuyPTevG7PBLz5mUceeXTz2muvRS89nonG&#10;yk6rPmcexjjGBK0xI7tm3+Rt/MkhnM+k+7TdxkQ1Loqe9ddNoPs27T3BZ9Lq+5LXBgLjnxdfen7z&#10;7LNfC95de/px01XEV3Zr85h5M/pg08atwqOPPprfY1VXfK/RKVLzbE6rqofediTQJ3n7TlzVh/iC&#10;WhRKnar+Q/RRixyLX54NX+Obql5HD6mN7bcDq3xN6mpf+7XU4KPzegivuhp46DAROfNz6El0+xT4&#10;PCS85wRSypmXOAyM03qvic/4Iv2Z3UJl7O96xuZ7GfeZ11raFP7RRPbhDX3Sbi9rc0Jh6j83c1L2&#10;ZnwFGyQzdPBZxvl+Z8CInNjxxMsDvx87Nz/JXvkcrzUfXPLNKZqiKXQZj1YfK2kmdnPhvatN8Frs&#10;eLWiX1kS6Tm8ZR5n4QHlBdunp8gqz+0zc4fexI0cxr+2dDc152oS3o9+Lb75TmTNtaVNrLYt5bfl&#10;0JGfNgsP5C+PMY48kLuSkSAdbmXIbNpK7ZzFLKFkmXpOvhqfmpcKLYcpU/lFJugXSPMINzn/wVf+&#10;qGzovnsfKNtlJ+IztV9lzbHQo0MX3ZeMbaTNCZH1WuMCvP0zUhGB/lWDuc0DfdOzirr1thrbXZ/u&#10;1gxLzIBaoR5ZTxmyOx3QwCJq0j39pJtHqYXLRovWfev9MAcF2BjZXrh8IfaZ737nVf0WN5yEdSWz&#10;OvWbvpYFdfjBNl9yEJ8xuiRzQbqxhbFDvdFQ+5yfUItw0bey0WTpveqLfnxsomCHH/MxRKR+VF3w&#10;BoOIC682Z/kesHv5LWBdz/dkfdtTXUKzxVBjHf2Cd/Jtee0TO9o/SD2qRW1vRugFvu1msGwieunl&#10;l+PvrtYrp9/OswXoOVSmvYLPIrc5NXZrMQkd+qV8Vb/N4lL10yyCWODrRef0/dTHxM3iLd5qjSLl&#10;p+/S466l75R4MjT3BwY9WeyDT/t5Oa/Gfj3fcbeoa+Pa2etnN28fv11+By7BnCP/Tsa94NP2Lg0s&#10;i2ZOVMfB1zNdg1/1N/yxn332Ezj0II39oMVi/Ns5APbyyy/ljRyvVfvr7Y+f+fSnS/5O2Gs31H1X&#10;n9UgJ6d/2YO+An9l7Ou+noNfDQqaJUwFmGepQmfwlkbtfp3aTl/Ceo1NLWfTrzXeVb/JzgK/wAZq&#10;cSv2TiZkxwfNRgI2WHKOrtFIRhezCFhwkq9CbCCElyy0A+8FpsNubMM8a8/mWhvozZn4157pw8hT&#10;GwSiE/L0rC0Ye8X3Uex3bz8bF30HuuTedq6v4y0dU3+LhsDQzsDP1tkKePtn6SrtY/ILaKhTu9GZ&#10;BVuncquORY58BVu2IDqn1+nLxjo6FNDRsu0NDuyWfMi2Fgyz/FshSKWpCzVmST3EI1oRxH6mnpM/&#10;3K7SlSM/MMmOnmY+nL2rr1U/QotNC9LuvueuxhM9KF/9l9DuRLpXx18L/+qCt6myE31G9df8Ofot&#10;mJaggr/atlzRWzaTPOg9ztohf9djz/gPdGq3gpM+BGWKz+VeHH2Q//XUeXRJ94pzderw0IaFrGtm&#10;/qr8W3iCS7vX4zw+Uhw76jkYMPUZis/4BTKSF5wum3Y0NIsnn5JZnsEHQx/rnSwYH2bThW8735nN&#10;E+irtcXQh0ah+tipQxeiB+lVV5NWultw8SszFsUT2PCBUW+UACc+ngyUmzYerfjX3mgbDhi+SEZd&#10;jXmIxwQBU440Oxct/Kq8Xs9kp6lQzj6GbJDIieu4UiIjoTDGpTKYZKpXsaQMGGAiiPAIpwywIHYD&#10;U7BDj3jEC/K5Xx4rzh9xcDPWoRtsjm0mzwhCoITBDx5lHteH0MHd/Soz6kOnDmGw5961K4v4+eEv&#10;Dw07sgvSgqscHGME6B5eyIYRkdPlLKqXsUQuAoemoeA88WMB2HdUrmskEmoXR+Jrd0lwcT7DC8MZ&#10;HPLSZ3V4Sx43a3ePxg8tyuBhJiTnmbHRq+fz5wIv19JnCrERunaFx2t6BPdkvr+vU918gY13gS4E&#10;MlnrvOF1RRpdDy75yYlhg3/LLzqV93qcTWpM0Wvnxs3QARbe8WpXoYpCDmCgSaXiYDkw31CeyYep&#10;zNVQpJKMTNgxWteTRMPzyELZ6TDLT4aH1yyKew1Lv44LT0UT+YZWnWVy0uC54qd+obdl0w19NZCB&#10;IU/REZiVL7qh89qZncGUAYK68PJLr2xeS4dAHmU6qAPdEKDvOyGgwiKDBkyjXPUg+j5/7qA6TV/9&#10;ypc3n/+Xv7N5JK9R9mrrt/PqZwv65BbPUB3D9w59g5dd9W7d/dgkG+7dcSYyLpaDvRm71Sia2KAT&#10;cizZsM3tK5Vyopfjjd8jc+mX7swOrdRri750rvMUD1YwatdV7OvihX592tX3Mti3O3Kpk+zonnvy&#10;HYx0QnXyUjSwz5a+H3/sE5v/4K//ZPJe2/wv/+iXSh12hZu0IRffh9FpoEN1Tm3wf+qSAnwEf1YJ&#10;Ir7LAos8zkAFX3aJ6npGxBXGQp/Pa8z/h3/4Dzd//+//V6VvnTBtlvbI97mn/q39w9j8XBsi2S13&#10;25s8L/gmz5/2FQ3Q4QuNQtPa9KxJuT3uIfr2qYHyfglL/J+MwTV9o5vhAwI+UhhZN787mqbtrUy3&#10;+dPldvlPZxm9ip/7waVzM/rruPC6yHvglK9LNP9gN56B1Y3U///xF//nfF/8sc1/+Z//p2kfUt/i&#10;BtrnajMDN37BK8xMTKhj+hdk0f7Zxqr23dOfgJ8sql1P6rRBfL82Z/JpJ/20q0VzhOo6G5nAF/Ba&#10;C8OLfCty9WcWOWvRswoolF9oBAt+v9Oh5bSLvZhBR5C13OLjljmKyhBQNfnoYWQP9l4mnoq2xPOT&#10;FeC+TdjXPxLoJWX3F5rICgx8lKxynVA2JT6/mgBMPviLzoElf/RvMNVykk7uvVlxZG7QUfrjQ1MG&#10;/34GvX7dV1zoSzw86Cn6QqNJh3XYya8nVEZfu/iW1dj9teyK1z7z1foHW70HKFzwN77gje7FKdvy&#10;0eftdke8fxPYNZwlq0SSLQlWvuTVpxGOVp/XMOiavsiUG1sxcCC74aPpWGwUoJQtywzbsSwxldcg&#10;jOCVq7JzlR54XV/SR0kfTbq2fgZjaNA3S86kNcyZXFRWfZSn4lzDFxjiZ+Hu3FJfmnn8dx1Vzk/f&#10;SlBWKDrBjq2TuzZ6+qXq7si4bDLprsKUdwUKvSGl9Fm4t3yzoV3+mqit8hPXdBRQclvlBZsO4MQj&#10;WulrQtEOaYL7CU3TGu6k7K7rPKfLtqXs8roDXj70VNnIUij6lg0h5Fu+DMOr0PCXuKR5LhiAxraF&#10;oacme5eyI2u8r/O4HxheN9jwK0uJfvJOns7f6TNhKq3LLba2PNO9vladfBfnX66oRCN6+RfS5i+M&#10;KYWyj8Sq2y2fHo+QhzFhv0LZpEbbX+OuorfQzyfEuitePrBrHBbZmywXxJfGXRfdiN+NsVrGow91&#10;xj+wxI2flt9vZK1P7F5/uTdrhI/IREBD4Q3C0ZdxizZUEGdyk41qX/mt9qsNX9k70n5qd+c7s+oj&#10;n/DEE0/UJK43vJiMMBFqss9E6gsvvlCvHIYDjFKGhwn4X+4XK5uUj9y1+F+4slBi7EqXxsVPPPF9&#10;m7/yV/6N6C4Lgxnn8GXCffmu7JuZPOeblWe/6hTfe+36zp9Jt0GCgNXDlnUkKj8bDA6h2tjonN57&#10;3qJtXv6zmZw2/rp69UoWe768ef7556rtUS9MeL5/+Ghozpib3ZOve4sVDkI8lLc+mQinL/Ni7N7C&#10;zsMPf6LyePZdTa/Pnk3+5iSE89GzuqtuTai2KTqhw/YN2p9+G5Y86rhxq/GtOYEaA8dfZW6wFtKc&#10;8moaW+7qvD5DTayHfgtPxpvaK/XaONdrem96Kwr/lJ94OGci21gsLqrS+AAT1NpVPPc8kzeTXQgf&#10;vcBcvkg/KPnKT4VH/pmc+Bz5phw6jKOPQoe5G/0E+PfDo6B/Uxux8wYwNE1/D9zxd2hST6ovEN0E&#10;QJWFw8/zLOgUf6FHGB/vHs38Iv8I1kysO/0sTr9u+oDyV1/vfL/Cl47ffuud6GQ5mRgfKbQe+Lam&#10;Sf0c2Zo3orvqJ2WyGMl4635KfxPVQo02hq3RBf4FPJAj/Xf/MyfIMr8oTB549AN50PL7NRHsoEPb&#10;UMUHf7qNBk1Fl/LSzU3y8+o7WdAzOyVn8qQ/NPm9kYWxP/qjb+SVz09UmTrpHN3AuW5X2Lj+OX/j&#10;xNjQiQf95Zz1hB4Dy2W5Jn+0s6VPuRoTdXLlxeuEget56WqGcnLovsbku+U6IFZw5VnDrjLJRxZh&#10;MAu9uY8AcxeazFSRefBAF7LFocdv9Ho2C6xkI+4gNn2uNrrHr0Y+7IUNJin1IHPmK77YHr0rR4Zs&#10;t+plruxPm0E/8rEjceSdldjtohe/wxecOZu6FvtBB/60D4f7M4cb+BkcHuc1qnDho2WQ++StjSk5&#10;y6XfIeinoUt9uZgDHHfnoJJN+zXeCz/T36i8sQv9CrS9+eYbsZ0rtfBsgWJv750ssr629Qt4qTn3&#10;2C+5ePMo3Jfy9pB7cnin7DB9Lnj5DNf6REF4rrjIgc11W8nvtfzwgi3zp3ioehT6vZXBItNbb79W&#10;J2X5Lqfu0WARGg3k9VYO3Ogbs/N6fW/oJCefShDf38VVLnOb4VMaG38h3+tlD+rVpXwPGj3th/sN&#10;d5ejm7vDm7zqm3IHodXhnm/mk1Zf/vKXanHtsccerVO/T3zyidK1k5k+16CeapeMo89m7caz9kh/&#10;DF9OZpt7q3WAGKh0dgJPrY/kuutsRbd5pG++4EIWsMDmn2s8Fhs9l1f70gd+tXfll+MntQtkxg7P&#10;5bXE1pFq8a9kzpf0a8WhszB2KSdFJ5j/pC92Ct+sJ9EF+dGd9hE89sG/WDhVxuJfitRJcn6Tbu9M&#10;fnLGB11o3y7sZ/PF0tc25hZuZh6IHOAlF3ajnsivnPr2RuzV64S9Vvyu6E99mzL9/VrrEH3qMwlN&#10;Y+imD3DEueJBvlfffaXo9vpyuJx29y1mr3Lu+hay6Sg6Y+vsz6KtV63PXAnay56jLHJgW/p5pafY&#10;mlPabA5uQb2ouYmodxaq+ZFwX2nk6N5pXIEdsh1+hMzZP16r7qXO2nRBZr7PbBPcHdFn6Sb9Cbpx&#10;YAo+9JLjhPJzgSXwcWxl9EMW0umZX7JewGfMprlqQ5JuDcHGpAl0oY8DFzrZo3aGfPyq3V/lV1eP&#10;jttPym/8pjy9apPRIR5tNfbLJycEtGgXxxeLA19e/jiI69lCePY+VXjjzddDV4/v0ceeS2+huRdy&#10;e+yWyIpHJjxwq0vwsWm8+1WdBSc+fPgzV15yTd1UB+WpZ/rN/YHdfzIXkhhiZQgwHQvCsAuH82Ek&#10;HJQOzyym4YIjN+gjeAgEMJTFPGcD1kEMRqcELgzUNfiuR2kqgDjCm/LS9wMHrKKvUlqoGtQJ4yzl&#10;C8JiThrchALmKLnyJK1gi48wGXazP0Ju2IOXsLp8pltWAABAAElEQVRc01GD3643FV8OYeGpaMJ7&#10;KheHMTDAN9EgVMc2dNnFV5gW/hiAxqEqa5SGNkHDH0BFM3g18aTxTRq+zi4GWDKq9JaZsvKb7Fa+&#10;mMyVDuBhvALn6t3qDbtpd18hSHSyh8eJL12FvnZceOLA6L7hkLt7OtAYDOy1HiZujNLzWs8pDlo5&#10;iq26E0e24IMt3JGB78Byrc506bxtTMXlkN6+/FZVZnk00joLBmnkUjZC3qWQAlv37Kx5kW2duOTJ&#10;ZXiSvs1D3PlXttJibnoXnuhWmrLo0dnAqzKCuAnTaRn4ygjyymVh0SS1wRIHxfGqcwKb68VDTw0T&#10;nrkX2+H2vE3qn+W1qAq/1XkPImL2WhIU6TD+H//nP63vxnwyrw/yijiO36LMXekw0O29991TPHLs&#10;40PYJd7ZeMmydNNyo0/ysutGYJ+Ns3fplQ7RE/tS1kIjmVedWeqw3V0VUtDOTDtuboZmtky3GjsO&#10;mq+0wAuWztSZM75lkk5Q6qCBL7w/+qP/ZnXwfvVXfmXzjedfKN9qAGDSjF20nbMtnf/YdBDDM37E&#10;83dzuJX+VUzd7mWH46ubf/Ev/vnmB37gB6Pz83nd3Bslz2+f76kDu5IrbLvI7919WxJY+6tvq2Ay&#10;b33mhxScfHDNT5Hxme3eOk18si1BXG752lz4hBuZ1LqeV0t9/vP/MoOkyxn0dtbaPZr6eT11viaj&#10;06lXz/jLHhwEW+qkQcggGDRr/+y+fH/8gopb7SS/jZA883XaVKHb0sUKVfIlTyWKPvV6gFtkXczJ&#10;3WV3frTbNW3f0IZuvsxv4py+rwkFdIWm9jcRV+D6GVCV0ymC3C60Ls8fdrlZ/Sd9kO6Tje5cSVb/&#10;SiAHgzIbgugqhAS/wRM/Gaz5zcRHyS/lwUDvGmYvzLVWwJyA7u1iG9jBcSYDvIENBs7qSg8JA1ue&#10;Cev7iVPmdBg4dy+vUAuiyiK+BhHhzX31BRZ9zOcymtc2Sn3tCVU2ghw9QdsTfXI0DfLQktOOzZs8&#10;Dat53ulfqc6TvGjIbPH2OfS6HxmEWP8rLhCgCMampR8aP5gTlJ/JhONF1gUkGXY2KPdONspUKBTd&#10;V93SlHxwCuLO5BuDdFw8F9+VVDS7E7+F1xEt+8VmRPWgq+tD1/WUW8YueNfuC1s4C9/zrN8Oj7wm&#10;F9w3PVVsS0s/3foXN0P6tmziwPcrWEuxuZ/rrdBuHzO0Trlb4N6+WMWyixNh9JNI8AzIp15OPvHk&#10;IbT9LHysyjZN4X6RlzJFX65hvMoW/KUOn6a5MvjT5rB9PH2zhVsJJe0Bn2uPO6GcfHVdTND9uaVx&#10;GBkCI96zX9l34pDsmV33r8cf0/+G62R6IzGRM7DW6YPHVYBzrnPvuRZtc1V2QqWXyw2d+prRhYkU&#10;Y6ex7clr/B5Oyg/t+X7myvaVszA7YY134myw4cP56av5fpyJI31d/Wob9LyOuOYH0pfXlhjPuFa7&#10;EiD6sic2IQen1wm/8+7bRdO0Z4Pv43alV3JnP2xtHUz6WvhNhsoj31pHTOZoeUXm2GWVD8yxOa/u&#10;FOa57svPVnTbTG7NAdW4KnSwRHZjMs88h7GUidjnn3suzz2fpG39OAR1pPqG6cboe8y40qe5/vAP&#10;n62JbXXCJKJxobpC1u6rvxn/ORPH6oLN/nyC8bw+qGCy1AQuX0unV2MHMwF911KXTITqP5lsvG5y&#10;P/Xd5ODMI8FZk6fJwxZMXpvbsUCIbvN1BRzCsjn9rywKm39aBX2XWbwx91bj58DTTyGHvZx0PJvv&#10;bpa9xVZMDOtz+7Y3WmKhgelkXo+L67ughbr7Q2DvbLg3ADbdNh3sSNTv2Q/cWhAP/WDXpLLxdeIr&#10;RFg9D2lBtQ9K1Dg+cqQ3aTMBi66aFI+u1kH/guzisWo8jseSX3gX6Iz/5GcFNIqrBYPwaCFEmYaD&#10;/pWcq0T6gMExfdXypYk/E/r2QicbKf9cfYuWUSCUHOU1B4KXk3W/+QaenZW+FnrRLtCTtklZ0Gps&#10;EBkat5St0GfmMPhyeApH5HV0lEWoXGcB4p58Qme+U6mvC9cfff3rtfB1OeOoJ554vPDBC27ZQHzD&#10;Efu+3nM458govNLnjLdCYU2Cu+4Czr/zAtnT0c1shvF6UZtcHdARLIzhWx3LBySb+MUuyb3mhbLA&#10;c5i+d82PB06NHdd8k1vGnb5dafG+87Wvn/FobaoMPBt56MqmIDq6dOZS2UbpkO0l7EWnbQfdN3Cv&#10;rVbPhMPY72E2rs7m1x6/phw6nATOmHTsbey+7FrhsBkzSmhea0Epfoiuq68SXNp+rw626WSXr/0o&#10;Wi5evHPzxOOPFw6+Yl47jR542G3NeQbuiy++WDDIhA3Nwoh7Nm2uVxl+ytsdzSGqk+qFt5OQ1axv&#10;uGrTyE1bS2avvf5a+WeLmfr6AYq56u+4Wri0EGNOUrr6aDEQH3TSJ9v7EJA4/qoOdJkXjE2Y4/MW&#10;mEtZTLbYTMa9wNaLbhZ/zXkKfKzFOG+TeC6vfH7huec2D9z/YB3Ie+zxxzKf/XD5M4u63Yd6t/jf&#10;q++btz2SBVuygIuTq5kvNs96Iwfh/Lq/yh8USia6DWXH9ZRE/iHysiZUC3xZFAezX0Heb+lr3xIQ&#10;wamsDUIjG2BqHBxfQpf1WvFc2RPdkCN/rv9YB3QOove0RWBpF/lYZfQnaw0ouiK33hBjDpnN3Qic&#10;0BI6b55P3Tzq+2p7Qysmtb14lYd+qh4HR7x45OIV1v1WjpYb/2jxrRdvxdWhs1y1Z0Lj7+dp48At&#10;JEGk3T0TWveCH3/sFpxacA3sGo8m/7lzvSnm3Ln7CLDKg6P+yw+ef+zZguisyZFLLR4GhxYKvfoB&#10;5oGWYt0WgRU+ClbysXn6qPY0ZSsEx8389MHBvHKcjSK5L/ln/oxOyZ7eveqefq6lnlt/2C0Ip8zm&#10;Uum0ToWnrgwMcMgAnLKtwEYD3iKYehsYXfE/yqBBqPJZaFZ/tuWU9fNPk7YEdafX1rL4vEqQd/QC&#10;xvhec0TxCLUmJt7p2nrF9uInxPnxS9P+QoXGauOjEzogFzKFu+wq6YUvefmY9sfmDGIboaV+4AS2&#10;IC8aD0L/4Cz+8JgfHDdvtF+ptjv51Td5C98CRz9yyvE10l0PnXDnMwmoACK4HEGfdkG8DpLOiwpu&#10;t4sFDYY6iDg+eTBDIBgjZOk6jp7lafhW33eDDbt7EKoBtOjJKW87bhEAYapoYAvDhO9itkAqusr3&#10;6dwW3nS0pMpXgqY8gl5CCymCJqz88n+B2cKffK74kl8AGx1C05Nr/glp+yuUAeZemclLRl5J2XJp&#10;OVWZ5NEYqrwq6iyuF0HBQ5Z98qiNFTwwdDTAn0pf8Yvch66mxt82GBwog4fqTCzyIN6iM7BVvi7f&#10;8COZKoOO0QM51qBi4a/htfGjTb7q7KQsfdKh+NOhcC40SUObnzBw1robPPKMLsGoCZhcBWkWz1yH&#10;jzfeeL3uwSz5hh4nrDlatB2k4yPNryY/wmvBCv11XcGqiFN/Bk/RhIwuts0FzzgLeclOBw8/xW/K&#10;tM0wmuZd4aFJvZt78SX/6GB4ZB+cgfrq3k40p0gF+L7TAzlMo8UX8N7IviMdt6eefnrzl/61v1Sn&#10;tL11QB2xe8jutbfyYXl25htXUVHVBZ0BDaJJKZ0pO8XkLbtIPSNHoRoCthI5wl8OOWmVLzbBbsm5&#10;GuXU3ekwkydaBw7Hq4GST7wwC7/8KvuyE7bgVl1onffAyk64C5sf+uyF+h7U/dnJ+Llf+9zmd373&#10;d9N42Fns2wDqu7rYuqRftsNnFSfUe8reioiP0J+yj6Prm9/6rd+qdkiH8+jo+dbbok/srm19ff8R&#10;EsV3JCtrWc/9+KY/LYLBmwCHn3oRrVfdksZn7MLuoe1nV2e1KfyMV2/9P7/3e9VRO5+6puN6+N6N&#10;zZ1JU5/1X3TSr6UzC4a6bLCtuZ9XrIy/4A/QVDvrd6RqkIqk8dkelFnzc3rxJJV7x0buJn0WPSWO&#10;nLc4Ezc0SB8cXba3G6JB/FxzI2u9ogd/NbGQdB1+cP3APBMZ5KHy1p/1fSKGll2Gk3fbwUjkDj9c&#10;AtjrxZGKxPtCF5zzxo3BMb2IoU8Z9+WTA79tAojgSb9TWwuPUDIPG643kz6ywE6lFazKWmUGR+VP&#10;psnjurs/KZouffKviVn9KgO/6h/nOu39wOn+1JqOlj9Iw/tAHbomrU4vghga13mHTnHkMX0+uAav&#10;tMlXV7JPXCJ3edBbsHe0TPnkSv3ZnVIqGlN2gnwzoXuQtroGO0k0yB8Ya5qVKzoWGJM2Omw6TvLJ&#10;nk/Eoz9hymzTyX/hRXrVjchCWxyIJ2CgYeoJO5owNHvGuzA0Ft2n4qSvy3heB5TWgNe1ZNy0yzP4&#10;hw9xg+v0vef3C7fDD474Nbz3K4+OdThdhk3zGesgT//wv0upsot+iveknYC3pCVyW3BN59zPdQf5&#10;/e+GlsmhbAXXoGn76KjJOzS56r+7ju24B2PgpFu38No8a1/8fEtXmP6b/HCNXvUdxbG9HsC3b+Qf&#10;J4/yxjeDy3V+0oQjY+pVfG5LfEPv+YPz5WdvZMKm6TpJBx87/sHEgGP+8invih483+4Hf9OXfnTa&#10;R59KMYGvbO9M77ctjcycDHMiUD+e3YxvMMmmHvBR2t5XX3m1v5Uaecn38Q7s1UYsJ2rb17Y89zfP&#10;fP/314SvZ20gGZI9mxMnkDVf1XZTUfVnSc5kXt6Kwi7lY0dLXuX9wBNPNzU+S+ka72ReZGyTnTz7&#10;7LP1A1w5cz36TNI+6sE4bcLwa6L+a1/7Wsbkbefq5XPPPVcT5k78elWpk2JepW1+wGQoOStPHybA&#10;5Xs9CxCeTZRqi/gjaWSsPTUJrpyDHJcDR3+LLp00uTfj4JrQjQ7ZhjJC24j+SOpc6Z1fouvFbnK1&#10;gJS/2zLK+imLX//QJSxgt1f+xKS9serFsznNnHzw45ENg8E2jNeN4Ws87hNx4b3muwKbHQoWtM/E&#10;to/OtFzElZ3+/+zd2c9v53Uf9vcMJA8nURwkiiIly7FlG3XQJA16kRSwm/SibdJ0QNHmJv0n0uug&#10;/T8aoL5IiwB2Lwo0RQOjTdNMcAKkQBOnBWKnniWKgyiOhzxTv5/v2uv3/vjqUFbiJqAorXN+7977&#10;Gdazpmc94352FtMstDmGdTeJ1HfGr6KrdIYwNrs+qfnYctLYw2YT9iy2hdyDJ/iBtADN8PGN0pLB&#10;zHXOmL84w++5n1Q/TLxa6Hnq6RxHGxkD/JH5+RwC2r2AseWtnD3LZ2GIDpWJRuErd3LrXEUWeHaO&#10;bnWIfGnRLy96iNR8o7q8Mll9BkP9MTqFAYsZ8rJlYfLC+WF8hvER2Tp61qeuLPA7YvY3fuM38t3H&#10;b3as/srLr4TnaUfgsxhH549mIzw+SdibouZB9GODvPiVoTxvqi2v8n8aAR8ncBumeLxr4RuoJ4A9&#10;qxYgaiyIcxQs8MZw2A6/0XvsTVKoLSTIoM8snMz1XSs/C850dSAmN2/weuvLtq1791K/8o9NNF0Q&#10;sqkb145FCbQm/9oc3+HeEaXePATkf/3YaHktxzdb8Lp3I3mON4Hx1fzoCKDhmjfbk8Yk1d34Jd/x&#10;xQs/YNHQpgZ2oE6x7bb9odNC6I2nsiEmGwlm0wf/xtYsRo/N8UoP1K/k8+YqsNnF9+jfztznu9k4&#10;5vdRX8iI7R7H7rPdHn8d+ZGhxV9zd47jfyxvNj75VN5cz9HW4tC6MrFobNHSAjDwgk0X9g7bfO75&#10;59pH8XaoDQ/i/PhpoG50k1R8zb6YszInW3qhT/x6Vi5Yu+/bg54jN37DW73f/OY3L779xreb7pnQ&#10;9cwzn6s8LfKJb7scvQi3tgLI2BwxH9SXulLOliU92uabyvqttb5TfBEkiG7hYYveer0VeT2VN3n5&#10;OMeCz1u/jvh9or7C5hrpQW0zfRhpAF9BTk6XXSAz603WNfiND+4dm9dTXkIrk/WhXdhiM5nLJ8/W&#10;E3Xlwaw5aCPpl1/sOklkG4Yqx7W9+kxtS2UybWE3I4ZX9QbN2lf+b/te182HHHKQjy3TIVlqu5Qh&#10;vvUtV3qt3BLet1PjN+8+Yh53Tq3MAlzLJ4PKKLzfukX+UM3YXb1hD+2fJ5weye5O6g+5d0448UvH&#10;vZS7+dHTTWHb7io3cq6PSTp01DbCC/pbH1uu8sYeoaMbNOD54kFkELotbpI7Ov3UVceqvx0bhFPb&#10;9OWXX0obZk4+8/HRydKjLHpjcza28Fsrp15TKP1wpubpWx8OWWq/6adjz5S7vGpLz8OEq7tdhA2f&#10;yi6tycu+gFMrlE1P41vje9MX4oeh/nL6UJV94nfuZHE0f3gmnz2ZCl21+ZaVIvOP/rpIrv3kL/Nv&#10;58Xarh904Xv7MluGOq9cNAij4/YZEg4XTW9/QjwcoPnzLIGwxcGGlH/jbvxJbLGtD2LmTUI7QKbR&#10;tfOXcTz77Oc7SYIAxN5Nw7CdzC1MHAebP6eCx1BSECOJsjlI+TCAYAMEg8Tbt1OJ7HaIg0ScePjs&#10;eJy3YceBlav82TI9u9e4uWrYXPP/YwDX5tmrsIcBoS1c3kOo0wX3IJ+KJjRl5980sFMRpGFIu4jE&#10;sVYZVdwYnThOiGFKrwGocR20MiCDY0Zq4KeMyiYVglzh49TIFlRmQW1hGCAT3qFldh8Kf3B8WyUI&#10;xgAZ0ZFO2MKGtcE+9Of7zSeZ8KXbqcjOSPJcOcub5qr60MkfWT3EMJNKWl2dpVv5ysAjh7u8Srcy&#10;hVNZ9D1yjTlzFIVxgsqUn31ZADTBoFHqrqKjYW6nOI7UAvCWuZWxdB08kTNQaRZOckjADoKVKZ/f&#10;wt6XzkO+7chxRgH80fMCvhb3XoVJt7LwvOlwTR6scMGOqdfeeL2Ps5tyYz6dV3XhXvQUxlMHHH+S&#10;hiOk/pE/8q9f/Ok//e9c/NTXf7LHWxgMc3z8lA4ff0L297PDXWOonr2N9xyLYlLXUVh0R+d8k+ts&#10;YnF0gkb28djE8S2l6Cz7AS+upeHt8RKJ12jqKNW/hJ7W8aNOUjHfCHSC7KDb3YnsFH66r97i89hq&#10;Moy9R3/qdJa42xBrBHUi/9Sf+rcvvva1H7945pd+8eLv/u2/W/7olXwGV3xnTLCLIsFh0nDs/lL3&#10;Jegz9ofu1GUTITZzqMfqGn2q2+sHyGjrDBGc33/GRPKpZOeqvOnj+4HvNx1cyvBTF+uRc/8wOKeF&#10;faiHbAa415lVf+ySfSsbND7/tR9ro/naa68Wf7+9ZOEneXRC0z2cRvUoW9sXBNOJVteDczt9Kql/&#10;6rUy1z7rA1L+8tsFqFKUYg6+xPHtdedlccqRTI9lWznPeCyu9EvaNO2ztPUPnFR2QOuTyQCSZn98&#10;G5C2g4GWqyN+2QahY9NtGUvruYyLKH+uhnn2M4DXl2kHO/hP7Vfkw1cD6Toh+SDtYe4NRLTH+klX&#10;Ad8rx8osJ5Dciz7b3pFh7sl7dS//1TyzkXDKXVzSLQ/sBB1kt/GLI0Wc8OFL+OabNJfxjl5cOKWJ&#10;YBenEvLUQcKGrd2xH7/BeZln5Udl+oDFi9bjt+W5Piw/W23axONPmsUhD9h88zRyUReaLoFLq3Rg&#10;abx6335t5LWw6S7zn/Urj0Qbh88F5WxZwoqH7R+weRKxQafr0ixAOnj1bSfP6A7uTVfcSed6XuYJ&#10;4YHHcycGzotsFSPVkdlOMDfgyh96n/o0abd89JXG4L135QSARTG0T74Ne9h1Zbi4XeXd6+J5WF5h&#10;V/MLO8flfnFtXIIaJlz+pqG/w348Fw5dkEEhaR8GS6+4vV+6T7geljFh5/FX8wbZd+VavCLcbx7P&#10;57gql8SbTBVe+zyrH9IDLG0+afgVz8OyDdYzqQ6fOO0C21wQhkrxwl35tdLGbyS9sBmfHvlsEM5G&#10;6S1XWfVnBx6bspMRYQlXf5PPsd75vzxPecHRtnbCF9/S5qoPPnV8ZCmNskwu0LcxvKLQ7L5lJ9/R&#10;/Jxov50FCm2BuQF9PZNuJgOD7Ly4H7r7HduS34LFF2OIH/vqj50mf0x80eXWscPAOgnafJQADv1s&#10;utV37Sjt5mEWaRemXk+m+bv6FwfYiH64CclvfvMb1dukVAx/epS5gZ/Z6+G/zvgjx9dffy3zZ8/n&#10;M2N5WykLEW+9ZdPy77UOOOLScecWgS2A9bhlFTVg05gTyp7MZtef+vrXT2NN41xvWzZN+kUW1GyM&#10;7kR63gpzVW/okj3oQ4H6pjzTX/1H+gwmJK8Hh4Vj6qSr6jzpS0XtBZ7jFL3D/nzDdu2Ascz8RxYX&#10;1rySWz9OGj/zePzBRya+Qw+/wKFp+9Bp4Q994lz5uPZPSvm0r+Pfho5ze235yTd4cnpe/If+UEnH&#10;9+GPLXg+9ij/Ob5SOJpcfaZr8MeHxv5l3vwh/5JXcokvNA8m78pAmfJX5to4/lLG8GjBXjp87ZVs&#10;PBdS0GOPjU/3XJrqj2cjub7DqS0IHj6+/jTltYzk2TfO4Szu8ATwjI/aTMbP/dahxa3QV7+aNNLz&#10;t+Ul2Xb+a+nDF5r4m31rEm4635d5PFtw9L3HX/9n/yybd17tBvyvxDc999yzmY95rbTaPKsc5ePL&#10;HMlF3spzQsGMP8h3aPFZAE2SN1E/7aDOFI6Le7a94WTJNjxf3SgnLRlXLgceeuviQ+LIvvVFuiyq&#10;+kxFdRM7UEf4++qZvQXWxjxWpo4pP+qVeGWdNsa2DsymDN/wPbdpaR/JizSr/9IfpD55hgYgrFCd&#10;sunRFXpCSNLGvrJ6ww8BC3XwqWKAXZKUBTbzfuL8ahcSBAe769uNsRVzuOqCo+mlW14twFlf8CYu&#10;XPrja8fQ+D4umd3NzwIcP9xF3Gz4fjvHJP+/sVky0fcwPjUvgC464A++9uOZk/NCSRY5y3P4/nyO&#10;s7Zw/Gx8r408yuvJi5mPcr9zdsr1Hdcdb6GntERvG4YX9Qndb3/nbUlqKxbK+bLyk3jgOOhvfetb&#10;F6/lWGlvT7/8yivdIDIb6OatU3XaWoE2xALotAfhKOmvZ5xMbhbt4O2bt1k0Lu3BTX7e7tYH1Sef&#10;eZYW3T+1vdzpi5gjeSa8Px692NRnLtWLguShTwDIVN9AerKEr28/hx/ztdoeOiAD/RmbnPijj66N&#10;DtmkOVvQefPMw7CvB9lcsL7d/MD0i0Mz35ay2BqfBK/y6HXsZTYE1c8HpzDyoYvlzbwu+U1/ej5B&#10;qSxl0D+cQ0/qUp4795MwuPBJ9/IuHUlSWbI9n3gC2kR0m6M2v9m1s1QrspJu5xTqBxIOF12SD/AS&#10;VApsmdYP6BVd0uP1xg0bq6aeTv+eP5j2YNeM6sMjfxsc7uX0Vpup4FDW8kkW6pb5MjYGrKmou/CL&#10;l5YtvZuF37fefiubMN6qXd3Km9e+E/74Ld94njkepwSRpXVAwEf55OLIfHhYuuElc+UL8wzcWy/i&#10;V/DedbHQ3vm2hK0e6WJ1dmQ8yeT8mb3fy9iHZuCat6knr3TWELSxeF5fVns7HJljrit3NpMy1z5C&#10;cNf31AHxlVX8Cj6WRvjrq9T4qAuLa5uVU+pyIcRFOifcNowtWAthv6AyOvxr5ZR0J3+aeLh3PkI9&#10;un8z/tUkKMZUPGDhl2HaWVDDTJh4BqNCAka0jApXsGfX/W289IRaJUdAFIM4RsOYvhOnt4PCfgPk&#10;MA4711TkSgaSAze8u8DCWX/00eyAVO7glvgwlJQzR0DM88QcgmoaHbN9vmJkIvKr4s74QntyyN0m&#10;exq+4fucZ+F+HEwrZQQ+zmEWy7fiU14kN6QFNz0wEOUwHLCG7Pt893ucw9CqPGnxTj5bfqg55RF3&#10;nk4cYGAaWAOBh0GNJfjXkKRZ3cIx3I8Bw79l4HlkNOkZ+NLgunFb5nZAT7iTZtMbRN6KA8Hjic9k&#10;hGPDHJGhczuNv52K00HHm00Fzz//QvFtI8CG2Qm7SEQrIOchHE6wtLQyHqpZuW18E+bPytzz8ib/&#10;gvqxkygrU3EtT0egeh75tYzLrKVDfjKUXrxvzyhTvuKtvKZs4f2uQ96OBext37JqwKfwjwFmK1Jo&#10;W7E55vdnfuZnLn72Z/+18skx48X3/uxe+pyE+Y28fefmnR7VogPFDjR6Gn7/fFNE/fE2MJ/Wxiz+&#10;zQDc7/EsBMPDJm6lXPgTEEnbDUlgFJJf7mcy1o7VI11oQD/dDC3IGgdPZ2xwYetbsDSIrh5LQ23g&#10;/8znvtTvQX396z958Rf/4n958ZVXvnLx3//Vv9pdu/SnEZJ+GqAxkPElBlDTmG45n7WrdoJuyPh8&#10;wZc8zmHlfx72o/t/+RL4JLmvD/yk+KXs94vfdK7STvq9Tth5mvN7NLCbqwCHTqlNHv/LX//rF//J&#10;f/wfXbz8ta9dPJ2OtV3FN+IDblx77OJ2vsFlIMz+OjA8lT+dV8cV242sDV8fcJVv4WxV+Mlmpwrz&#10;5m1Htev3gruT/0nHt3E4J/fTLkfyH4xopbac4kiH+IR749BcLP4EQWjE97abrp7bx9PPUJ+U2zaw&#10;JQ99fdZfmLzynP/IZkE4OL9uWuErA7SuTBofTu+3vb6U1TkOecGGLe/COtFxyPZBdv+CTbc6Eaa8&#10;DfcMh59JjXN8/LR0vs82vYHLtJPn48/6aNKf45h0g9+grvzqfK+Mr8gwvZuLG52ARRkVTH9nB2/h&#10;aCLO/i4v2/mvPtnMoYOlx6B4ih06zzfySZPo4fewB9n7/dLEdcIq1yRomqXrk/hNxvK4/CPXYBds&#10;2F6Hzku+PJ/jlQ50F3ni6GVtdm1Hf0od3rR7bcbjjzxLf8uOMNjs6sQgspPfR/mbt2lDw46LNvzq&#10;9Xz8M/odXqnsYfRcza/+9v/Br/gp++H5r+K8+vxd+M/wbtzIfp/+YNdOuAfF0rF6PL9ikC1ZlDzn&#10;lfZnYmdsMyqoDaBo8bkHnpfu8/uJ/eS/i+c8r9T7XPs4sm/YxE+gwb/w88kwdZ5Y0d4BPNtp3bvE&#10;K7ey+afmX/tyPeq3PLWZpNVKLV/S7w+e2iq7NVGZvqCJpE42HDKRNrklPeGAy2/HV4vD2Nn90DQb&#10;gHufdsy/5sNf/qlfGUWdcG6+Ka/FdRJMHfjwgzm6Vn6LFCYBjfv54Gk/Ww3bJ8a/Pnnf3kg82RrD&#10;mSz5IBOR5iRA2ZpifvQ3cgV0wGZ98+2FF17oBBn5Vc8JX93QQxTX594fEtx4j+53LmfGplPGpnHd&#10;vGzV5tzzfM0bW3yQuZq3MvEH9CfYAzivMw34jP4557P9vdQb4O2md96Zb7CybfZurku77gSr9/Kt&#10;4KeffqZp6c+Y1XyRYwfVH2+k/W//6y937Goi/Im8SfP5HLnrqM+XXvpSZW3hfX2YPDZK05mw7Xsq&#10;gC79uuiXOucYac/tv8V9SL9p5N/fhznh42b4ecQEZ/s6kxbOlnPYhPsFftE/vsaYDYi3UGC8rc01&#10;ofrBd96vDe9coDQ752jsbC7HOFf4/ti/exDyO8nKF5oc37fHpg+X+EyMf5QXVoTzSYA/NxG97XrH&#10;l+FNGnMrcO/CKJl04SnFKevkt/Ow9OzcXGWbeljfFhzo2bq6cl0ZN29kJJ6PBOKM79UzddEChr5P&#10;ZZMxsPL5f9+KvZ7jm9FIDCsLV+VsnzeiD0g/Lzh4AtXNkTYqap6JudQruhYXm+qbQuSTfGx9eM2C&#10;Wl4oeeGF57Px49sXv/1bv1m//cUXv3Txkz/5E+X/zWyutWEbPjwtjXiCw7PFgJ0fK+6j160GsaEf&#10;NMDXOeBxYXnuM90d/DVPsnnmH7qImkSOcyY38DE80QF74UfMRVWu0YU3bT/MW5PexBPGj3ib1r3f&#10;9BliO+lLd34sba43a6dfYQE0Zce+vBG3NqCcfuYsekqhDWfzQBp5Q0jx50+eExaazxcQpZcWKyn6&#10;rK06fI7NZ0a3pfHoC2Zcpmzj9KTqHDkeABvvsaxZuBZGfvN2+dS5KWvs7atf/WrzbD31YAHtncwV&#10;WrT6IN+uV2edkPLhh/lee/of3k61NkG+v/ZrvxYa2P68AMeHv/jiF7O556s5mfD5LnBZ/LRApwy0&#10;OP7W73bwoNW8o5MKHYEs3phFGWSvXdhvX/OJcFiEe3CkNV9pk7qTBL1h/F7aE374qac+d/FcNhc9&#10;nUU2vqsLhKFNnL6U8t/Ii0BOSDDH2HnN8G7jhjpHp17mu/3+7TlyOvTwiwVyPszYvLn58XlOnQ1t&#10;fKLyn3nm2eg7L9SERv617Vv8NUvWByC/8VNje/rKb6fua+PIF2jXyMECvqOr4asuw4u2YKsTksaO&#10;k4l9estcfTn8J1y7WDi6Cy/JZH0ADuPwB0e/hI/1n7+FUz+m+UPf+ibrImRvg1bLTVnqTf1VEKpL&#10;+uLkDNRdslo7mzqdQuBPejqFiz9ue5QrOwX43HruGGs/IA9ZqwddPD30UF6CU32tvz9e/HOEvnZH&#10;nZw+d8Yn0an0ZFMIPXSCd9/KLc25omVtZPmV/g4+Q58weqI79ruK0cbr+9mY4M1feNmB7wU/nfl1&#10;ckB/fyp/oHwHH5xw45M8PZ+3sdJ2UZaPCdjQBg+c8xtc2nJ6sWEoGihOL1eSAXruJP3inrWUoQcO&#10;C9XoQQNa5FMnV5fty4Yuc3OO9S99cKZfxMcp19jtbk58Ugb9G/NV/rma/yitofvDyM3mi9KaK1zk&#10;x3aS9ZQnGTogZOLdqBfadp5r5Dj884Z8Bvq163D5eVamtPRVc8+zxd9wGD53/dZ79QGMW4xAtA6X&#10;KwSYX0TSCeeQ0UeQ/X6wwlEfKKOJdEWEH9h8cCNQPIF/hOCEgXaA47jinus4OA8V+Y037WhUjxjr&#10;0AfHvtZNiIxHHJwUADhCjSllMoLtFIqDDw/TwcTrGObsWL00Lmnt8gDL2967ommPOtqy0aOCOI5B&#10;nHxotSOnFT30VYlJ5+0Qir0fPHCdl0F2jF/Ylnke7754wtvCOpF1QnCuU2z68FljC26TzomObQT/&#10;FHHI6Hg4kM7Z8RO2NBV/rNOxQTrUFqGQoQOHJmXpwLOfcTCjk3Me3fvZ8QJ7cR96pEvP9+6toQ4x&#10;o/9xFMphgztoej+DKceKA7uJOgERueuALmyZQwedBoeKGHqVt/Hn9xzsgnhAhsdNdToiHLtpPN6O&#10;NOgEdLO7L1ZGwjUIwrdMtIClpXUwcp3ACZ+H0R39OirHkRhwcJKcAmBvn/YFwrvRP0OsRI+r4yJe&#10;fPHFyuzWExk0poNFpwaO6pQO4dq4+qOO25Xnew51guFbOPjd3/3dNurj+OcIlTfeGFlpLA2Y6caO&#10;LMe89Dn1bkHHajoibHoGXT2uKBQ7fo/d6YyC6jBH+QC0cvQLOKR3fghsw2bHHH3p9OhE8UE///M/&#10;f2Hw9H/8zb+ZiYJ3gkvjPY00WvktDfvaYxF+Rv+wfx0xdd+uQfVZZ5wsz+vM1psVw9afq+Eb/6Pr&#10;/z8SWPme2+L5/e9Xyub/pHRX4w/3+EnJv6tOnPtv9Zg98QXsSf38K//dX+kxTX/hv/gLF89+8cWL&#10;D97xzZnU1vQftA1Ppv7zTwP6IO4THxsU/mEGAFuv1c36n7Q7SVLgl8lDecUTBtrmTnTxPMgAuDJT&#10;ztEO6UfEGaTvMv7iSN6OqM7od8ERVE8qXjmu2jcN1AHy6i/dP/zjCRfBpkzl6tiCjfN8VQ/iT3zl&#10;Xvym2Xvx5K+eKm4n8+AV112I8WWTHuuX/cbKI3g7wDnDrVwg3o/s994VruoDL/G1W6Y4IA5sHscP&#10;5alhydBFKvQCfUh9ms0Lxd6LV5a0ruewuOlC2+55BzjSoYGc6UVe8cVx4NFGNE2etXtgy5jwA8eR&#10;d+OlgeJg9USrsOUbP6A0HbQL2bzipM/f3hgcrz1Is3ikgGMHz+7nN+F4bxl4O+NTHQEtM9eV3zne&#10;Jjj+tMzIY+grYb2HW9jCZfkfD9f3Fwf0GZTXtAd9m3/LuUrHTk6epzu/h684YyvqOL7B8nwV3+bd&#10;69BNZuxoQ+eKpqV9Y86fz+83/uqVDcMr7VVaHob/av6H5dk0cNZPXdEFvPtb/UbT9UfCF0p/xEVW&#10;Ax/nt/iP9MvD5j+PW3wPu7aMs4ila4Ou8rfhezUOPS9z8TWsPuagnYxDZLUfeUjnx/4GxOUXfVw7&#10;3ngRvriXro5Tg3f9Xm0KrtjZjXtps25M28V3Dv7pB93LosDa9jlek4FA3E72bFkbvs9Li8m12g1r&#10;HnNO0tONbAXpu2AVeiXUh9ZX04819kafNHABPO145GZkoD3WvhnDzPj8QRYT3uyEUtvn9KF/BCOB&#10;HUvoX5ik/OpXvto3SMfOIuP4j6x3Majq2jO5G4dPmvEBsHk2X2FCa9u31fPawKaDZ31Z+wbRtfzX&#10;Qwcc5mi8QeToScDOgDTaX9fPMgyf67+GU7ZM7u9lA6GjSIF0Wy+iourmRt5+nfmJkZG2/n6OV7z9&#10;wb3K1BtaxrHGmI44feTm6/nOciZ5TeinjknvEx1E7JNBJrudJvVMxsLGrfRvAcjCgxOvTAyrbxZA&#10;1Fv94CefcLLW+BsLfTNZPJPGfGPrZejHoa4Df7h1uDx1PjCT0fFH+gLt1+Qbr8vvgwdzdKu3O+9l&#10;0mn9gnm/B48aU89JL+zwkUdmfk+ZMa22p2S3Nomfjvvji0oXQYb51UEXHO77dN3Q6Mp22aRylQGX&#10;vIBtj5xmwnZtl8e+dqQhY36LHzdHWZzBUZpSPL7v5zjq0nCUpy1Xnr6fvIk90bhly9cxRnyfBZb6&#10;wFyB+djrd8d3GucrF23K2B9ZDF+zwJuedt/k6uQ+OkLjzXw3E3/KGX86fe1dTCAb+MjB1WtQaN5F&#10;Y7aw7Q+8Fq0A2s1XsHHf+/3GN74ZG3334osZP33lK680vzej+AZHkcMJT2Uf2ipnxSXs3fiNLnbH&#10;nuuvnFLouO+lqSV+ev/Q7TlUjucBD7vHO10evrKmVnnMRgV12xhJXXr0scsFfGFtw4Nz9D/jhPYF&#10;gqvz4NH72rG1dOn3e8RUvLZmkdjcrrr8yCM5iaBzbLMohQd22/nb1GnzW5ri2nzKjmr8jUNgC7la&#10;vKXj0LDjAe2VearlcZ/ZP906+vZGjgKvj4ltbb1ydHzrjjf2ERwwG7f3aOh3jjMXJ8/O+W689Isr&#10;ltQFcsdso808vP6JY5mfiD98/PF3mrY2nnh13AskPco5i3DG/2QAzNG9m8VXi3PmIH8zGx78+Exz&#10;zerDOfBFfNsXvvBCZaL8kF4fbBOMvpJyyeuxyMIz/WlT14+ay303m+F++3d/5+Kb+dYxHp/NHOVz&#10;z3+pfttb+eqOcsyNmWuwuIMmzzbfkOA9fB92Sn71Y+Yn+fLoozpAXH7+fRxGB8LQpx3RpjyVtsZc&#10;qbbIS4M9vjs8opncujAVPbNT/KgnbEq4H94rg+Txcs7dJ6adFM6e5QNoxPf+hI1+kZv53GykYlPS&#10;te0JD00bvK53M18o/W6kEXYzdAjjn/SPLdKpc4N38ptTtvi6J0kq10uJ2k22PL73RmThG8JDK9lO&#10;HyntWuTb+pIw/Ovr2gDFF7Opd9M3IAf67hxz7HLLXxuw+Kf+sMv3PnovejZ3NfM57Kn1PflPkLJA&#10;+T9k5hnenpgZ+1j9CgPsuXTmHk9wyk+m5Sc4rfOhGY4Epn5erhF++9tv9eUrpzN6y94b4fo0TzyZ&#10;TRHxKRaB8dd2NrjZ6KyNzWKospRzMz/3fRkv8mUraNUWJbj2ov6SR/sOSU/GXnhj7/pKEj56S1/n&#10;Vur7yMWi9YPgAqd5rORdHwknXtms30fBsfWSv2Xvj9za7zVnE0jKnDWn+IfQibaF9i8iA3JQlvxv&#10;x2YWEnSC6ijyUBae0Nu+Ue7ZkHp0LTI3f3VeF/hrslkontCw845kM3KcNLMAHNkGb7ZoJOHYR+UT&#10;+m7Ogsdl54IyGEcVkKuFSwgBobkX3zRx8I9GgCvMNRhpKsQwx2BIaXEQGoMmbOnhB+7tHHgizlTH&#10;Q4VWxp077xcHY1CJ4eEgNGzKlUcnbcpMmMnblhdak2eBcsDSsbS6JvkBkwbJG48G4BkM7ul8eb6e&#10;jymXzsRLgz8VtQtV4dEOl93lIO/iXVz43IG5sC3HdRvLOrbwUp0cdDBE8YuHgy1vW8ZBd9PEFsgP&#10;ztXhcMPBzgBx6SKn4TGZgovDYZg1rMgbLI2r9+1Yixv87qT7uLzKU+jagaGOMoez+JaGcxlzksJb&#10;UUIP/J7rkBL3VgafQB6NsIrQHSixK42TnUUTpnMzTkEl4jDYGR7lXfzuF5Sz8tnwvUbczbf0XLUT&#10;8l6dyLP5Np18dtt5VvbiUd55mfOWr/7VpIEHXfLtT4NUXiLvHnNi10eAbf0gAPvnxO+Hj9xefDnH&#10;q3z5pS/PwCf8Tsct+rPztQzFcRn8RtcGlvLrDHFy02BMZ4Oef/LrX+9bBezIxoy+IZ2OUe0qts4+&#10;DL7o6u10JmaQPke0a0imkzOdO3rRgazcQ6tGXIOudrEjII5+/OjKMzrpGDhy4jwNG30zjeeLGTyp&#10;D//4V381A/jPXfyHf+7PtQH5lb//Dy5ezzFK9ZfBdS2D5LAcGDuYcrc2C//sAV/Kx5to+lxkQ9/t&#10;PEWuZLkQkRcOVWzwj67/CiSw9r5+TpHrq75X8fJ9L6DfwXnplz8p/dV07GDomt276qDf+lh4fu+b&#10;r1380i/90sWLX/rSxb/7Z/5MOq1P5m2m9y9uZjZV56twojEIU0fVd77l/kdHP2Yq5EzAytBkqe8h&#10;4EaOK1KmnbNAW56Gu3argyiNPgOapMtnllqGdO0rHfaNNz/WvvfwOboHjsJx0b5ySeOW2gpdxh9t&#10;+GljW2iXIoIqbdsvqyyPtnZ15Lr3gzDloynhTa/Ik6zmXjs4A7rpr0nXHcVJi1/xZTl/tdN8fZCW&#10;djSRwZYrLSi9vRt/27BDBtLq87TPlHuLykubdItr21s6RvL6ZGk6+dSF4ekfCbsK8MArbcV30CYd&#10;+uA/B/TsQuqGbzpX+AAe9x7+vW/cpslV+Plv4scU5Fue514sHqc/456sNw08m+68POnOQRp8Tdrj&#10;HvOBDbt6Dx/bbhkkE91KC8jcpHTTxA5XB4vL9TSQTvriSJirtOCcngYcfxaXtGD1sXmjjeM7Zpc2&#10;cWSlhELLa/uexyNs0zQutKAf7vMJS3H7u5pv87smVfNCfYik+RpTHCPXzbNy26vwzbdprl5HlqP7&#10;zYe27xdWzpt+cewz3V4Ng375P79P4Gb7RMI3Cb7O6ZznkceGT7lnOC+xn+7oRXppd7wkcnGcEh43&#10;383L5ZjpPK38ZGOyxv05vuI4FMN/LajnQJS+KthjLuWx+c9b0ucbgjfd0u/be/r1+43h3aCw9cBk&#10;gTzKkkc7NePlaX/i0RoubicW3PuB5UMZ7uujD/7wu7/ynPSdDIsMHk//u0faZcJGnMmi9quD13g/&#10;BUA+/lI5wWViyWSk9NtGODL09by5oo/XMc0hM7T9MMLoaY6JxP/q6g/9xE904ln7RSf0cC0LUSPL&#10;Gc+SuWfg4v5Qc/GwmXv3d6KyyWo37tZ+Wj4dajvypgkcxcMWEq7+64tbUABbnglP8zWfdagM2XdA&#10;XSEPoA+m6hs/mvQ0J2QykkjI1vj18ccf6feu1QHj+32bD47Ws9RBk+R0pr7kb+ussfKdO9l4nHRv&#10;fvuN3Fu4HVmbiHc8Z4+WztzYK6+8nAnZp/K22LMXz+TtYW8VWzTY+YR3s7iMhz6Hfv1PtsIvsZzH&#10;0x/eSUg+4V4WWMf/sDH2Ne04nnNoVn2sOSO+5XreijGevnbN0ZYjA3IwuY4G4+t333unNmPcLpz9&#10;wC+/vO1nh/faVQRx8lNHH7qTusf9tSyaAraKMHnoBCjfsx9fQ6bibuT7pgstIw8TZ8yeuc20H07d&#10;23pITtqRfbMqqrx4LKcF7Ua/xbFX/az1zcLo1VWYXxeUYijaCWV0kjtX/fD7mZfwLB3gR3fuFF2C&#10;yYc9sSG/zgumDO/23M+CO74xhG7l7oKye+WVr/haV2Fkwjbdw2fMTTee+ePGh6YHH93P4st3Ln4z&#10;C8CP5S2qH/vaj188/9zzxeONMP2iZ4/vW9eeq1MLhMc8FsHFwnxC6+l8R9SikjeJ7955p/rvql+5&#10;/nT/IbfvB8gPfDz95DWEYIddTEt9N495IzqobvRfDr/b5yjd4g/Z8STmr64/an7WQlK+R+qlmdyz&#10;meowdXHLdvXrm3KJt/B1/ZpPo+Xt1JTbdiQ2ppyOodB85EE7nDcy/+QN4eJJX6KLHdGtPDfjD1zF&#10;ecP0oxyzPP3isV9x/eean8Vjxz/fSX1NzVDU8Wan0gYs9vaN5PK08kqdvD4+0mkhpSt25bQu80Tm&#10;2/UflL1vU+qL2Pji7WTx2kt0Woxi713ADG9PdjH8ycahAJ2dp828nTeEtXXqUD9DZ7E49QMemyPM&#10;ByqH39oXkF599dWuBdggpV6o5/ywt3f5v2effS5p88ZkFpq8jdgjc7OI5TvM72VThbk/x0ibu7Ro&#10;DXcXTkMrH/H2d+I/awt5de7GzHWjRxtRP5u62n5Z/C39sp3x9ZHTzZywGb2/nzaDn2JP9Z3BF67z&#10;OPZyoI/PTtuSeupIbG80kyPfgB78qttwdC43NqEOP7A5Jvd8EWh/NXpmB+gg+5u36IwOtBV50zSL&#10;ZvRG1mhm295uVRaon4s8wmLXAYTh2a/6SvrmCa/vZa5XOFm1j5Qw9/Sk7tC/hd7HI/vaTeLLlzYy&#10;/Jza4tBRvnLVv2ZbKayLnfB3I2NsVX1An7AFafnN1q8QbQHRwjMa+HOLfdVL0sBt/YI85Dmn39y+&#10;dQ+41XE8kr35lIYl7yM32cBs5FC+Mi10WwhkQ/oRm9e8tHB1nd61udZ5xJMjnK5waFfc+44vu0W3&#10;tqFvmb/7fmR18+KZ9HV8ukJ8F8+jT7jkb70J77dTh96Pbtk3/Cv3e0mnHpO3OuIXrvpZxrbDiWcv&#10;6jUZzXzKLJTejiz1f/SflM0Wh+950cv9yggPaFWWe3zR64eR0XyrfNpAfkQ68u6c/63pk+jb6Mex&#10;IfTjk+5OcjpoVyf9e/ed9K+yzuOb2XTKhjs+S9n+sZWtBz01JPyhB+7h4bIPLe3JBpMfD100PnCh&#10;QZmVYXzUjJ9SDcOHcvHB5ysPfn2H2NA+TMcVEs5gKp0dnrMDZo0psiyzGikNjoU0yBADXOE0AFBg&#10;d6Eg8KydTPKkw4DdrKOkzSM/42KsKohydAjdY6g7IBgkQgIMq7srbsVo7oS50F5BKCTAGCifMMHQ&#10;OcRIIu3AXhn9OJTFgz+/TesKjx9hW6Cwc8huJIY5lTgKj0HqiCdzacAToDSVnMJv9wzxccpbDh63&#10;k233pgo6jujSqQRpeGKsl41rkaesbbzxTK7nsGVIMx31y85f4w767Wq8no7vOgVOEd+tmDHEhZWJ&#10;vGjRQE1jMs4H3WioXg8dLA0aGLtiathHhULzxrsffU1nnSPtTsTI2vde2ZbdXXac2ImjMqKnFaAV&#10;kf3s2fUmYo7Bbu6kI39HOHBSq0/hyle23zmI85N275fWqKPpPS9Iow4sD+jaBV1h4rpDIxm2TPKV&#10;DmxZ0u5AQjrxK6fFrc5YQNSYqBPgzp259uFT+EeNIy0OKRYenmIPOW7lSzlG6CuvvNLNIOq/OqDz&#10;cS31/3YbwTjr2O+N8DqLHVM3dRTVLTL6KINiExBkzP7YyDPuk8YglIzowlu9b6cTqSOpQTMIkU+5&#10;vmmxDYqG1k63Z7ID78kn2YEOdgZ/qRd5qHSV6wdqHyn3fspxv45aXDxVw9zzry88/3xsJG8TpmFx&#10;vMwe4fPv/fv/Xnfy/eNf/Sf5xtY3JU8+nY+6lHZU1sk38jP4h9zpaus0/8Lm6Yh+NMZgxD6y70Tq&#10;qOQzKJEfDJbY/PcDR3X5nknVqUt0gxf+rWsyT3kbN+iEqft+7IVv5Q/YkjBHyseULv6vX/2/L/7a&#10;X/trF3/0j/7Rixe//FLbc6MXHWltO+NaXNp2bRB8JrDh00p0U1M6dCc4GFOOxd8eFy3saFfQsK2o&#10;Osx/e4sLT+y79p4OGtBRVP7+1ueL0w/yvIvJOoDpALS/AZd+3PeCa/wX0NZdCrlBcDq2ZmHlvVfh&#10;OsJA2NVfI/LnJLvg2zTihLdDnCs6u0hOIXBFVx0YJXzbui33XA7bP9WfKSQvPtrJnpCWI8/mJ6O9&#10;x6Pjt6+CdgJc7QNsPnHu4S0cKJa20pA4bQ0cw8OImL52Q91M7B4oDjpOOEIn+9vnLWr6ztq57c9O&#10;/v2rn7R5HjyYTZNDdzKc8QpfOBirzcOJn7M0i3Px1dZCP/mg41we0hT2mgd2nd5U03nTPRTPAC5l&#10;SGaQfS7jpQFVLVNjd8AJ//Hcshvd1LTacirrQ+abd6/yoGn1kfW2AtzkZiL3HLbM5XPL2DTnspYW&#10;3vbX04d3v/k3/fmVyZAh2HSlL/lct8yNu7w2yynPPH3SX/hH1lfVuvg+KadwPIDztHvvun39DZN2&#10;eXC/fdHlRZi0fuX/kPfwO3mlSar5e+inD8ef5r3KzHmCs/sta3WxdLhCLX7L2mwTNk/sfXG4ylcd&#10;0/Oh36H94fp6CPlFvHR4OMfveePO8c59I0/jO2EmBPQJwfgF49Jp8+DV5mVIXECvPMJnPDERRADH&#10;OX9tn9TdpPeT1zhN2yeuuKLBF7/4pY7LLTR0kinfb+N7AXzqwsqJzzA+99y3L9KG6s+B3cTtTYJ3&#10;0hdPbWz4D/sf9qcPQeZg7fGlL73UsTNZgh5PlzdirtqyY/2qv+Q3pzATvHTTXPWF7hbabiZy/NqE&#10;0mMX+6Jvi77K5EP1TrRja1PSLZzfb9hn88qLDegL8nfkY9KSDPYIZPXNJKBJaPFbr/oG13t3Lt7P&#10;RLRFhQxKM3aFQz9Q2zhzBjZOwW8+Q7/Up4cssgi7mcWAxx57qkSY1PP2pcUOujFBaxHROEpdU89c&#10;uyiQif+XX36lk7q+Beg7l/B3YeiwOQvY+EAv3vRnvMm7PsYiz9ogO3VfnxR67+Ubc+o/Gh/P+Bse&#10;/Ovv6tc4NtFEP3pu3Up/Ivn5BWUIQ8fdO+lvs7f8APtfCEnZADn+TNjIdGK70SxeRP+S37KQlATx&#10;TTMW54vY+rv5fBTc5gJqx4nHx0yE52SwzHFevxO+8lYqkIft376WN8GCt74wPMbrFvc1J4DxlzZ6&#10;J5zct48AP1hePLOTlptwc2zSK5/f1rcVNjbDB1vIMGGdBYPo1JwCn6v3o6xZZB8+HwQHeZtTMD9a&#10;nrIo3LJCIzkIo1Nh/cGff2t3HTNFT+ZApM3hjAU8O5L2t37rty6+mJPavvKVr/Tbn74DbHLfSzz4&#10;QBP5W9DBi2dgMQh/5nS9eXr7gxxvnqujdt+vevF62VY106f0Dxk/DMhz4er91TyenUTER0wdzdxx&#10;7FPP2T+y6ObRtNHFJX3skN71nztXzy5TZvu20c/2cc3xfgyOsszdX79O5jNnzqa8+Wph5mb0wFeB&#10;fdvWvfppvrWLOinDW/IfRt9orI0fVRO9d2J3bEs961pAysOTxed7mXNTnh87UaceuZZ+QGjzbVvy&#10;2HLd37UnOBuy1TLjJfbXDSqpYzYZkIn5QFefKbiXUwdWxvhAb9cPPsy8X9rILBG17dQ2WvwuvalX&#10;eJ/T9sxJql9TX/CuiyUs5JZm84l37j518bKAAF4d929BEc/qLZl4qcTcgDqknG/nk3Tfzhzjm2/k&#10;jcnw3znz0EEONuc4veFz2RChrebHpTE/+OIXvhBdWaR/kCOh32p6utM+OPmQHCzO8f/7NrBy0QPY&#10;yliTMVfmzLPgGaL67e7HHnsvdExfcGyVnzTGm43zg2BOSXwyNNq0sfbhyGYL77Uj9hHc95IPHvIl&#10;F3xbg6ET4X6eje9t/mh8dPpeXvZDM/3yZa5shK3zx7NhYd7CLK6kMR87NsGnTB5x8tC78vPYMssT&#10;+yKL2orFvfG3zZOE9KY+ief/hKNvx+lkh8fV7y7ITZtmo1PmppN+wfzC9bQd7O9e2jt6pXP60raY&#10;c0YjP36Pv0/Z4W6YFQAAQABJREFU3tK8ezv9hPDvMxJTx2fREk/KcGw4QGPrQ/CyUXpBI56Bo5hb&#10;PyMPdOOr8jz4/DC06tNXhjagxuvgOYmaX91NptIlfNdY3sz6y7de/dbRft7rRjfz9k7RPATe+oPv&#10;8k7fobXzacFs4bd9n7Qvxi1ork9LGeiFA01eoFQ3yLt2E3twcq4XuciuekwZeLC5o0d3J621NvIj&#10;LzBtT3QRvKtj5d3/IPbG00ZlNkMCJyDVHsSHBnNc1vfa/h5y7+aK1B/2CR/ZAjZtcV89lNfppXS6&#10;adae2Ig0QN99yhu7fXDaLDF1RBw+97e2rX523BSt9ZSN+J3it5pSPxtfFxrb90xd7MaCtBds0Ly5&#10;OpY3r6ehagNfcqaD8mGYBgq7CvLM9zDpaSyNES5gXIOPQcoluBl8jJOWTj4/+JWNmXDYSiy9cG8H&#10;e11/yjsatWgKfoB0x+yI/yDO0m/x7pVT2M6edIyKUXRh6bEn6mClBejtAnPS6VzJN04kxzkTVhTd&#10;nS7Jz7Ha9fP6G29UCYSrUdWA42dxcmgtNziXJmVx7GgRpsyPsrMSjDw40NFDP/LswS9p0XWuE46R&#10;YxNWY73iBNGlLAMGdER63elQPlP+zex0GfoUMRV/JxLQowOnXPpVoTg6ukS3dGAWfi93ndA9vtGD&#10;rrvZtS69xkpewLH4tdOSdPCjQzrQ8hK+sjQw0MH03Rxx5Owbrs9bPEvFrw0dcmfwyoaPvNjT8Lh0&#10;THmcgl0jaFSuQYBvxsAvDM7zfEvf2l/zHDRznUu7dEu3sKVFeJIVyIheODiDII6cvXXAkbI1CsIN&#10;wORDk/QATvS1cQmvnN2TSfftN9/Kkce/U1zTeaHTy8aomT9lfzhOvD8aPakPIfjiD//sH67MOHOL&#10;rpzZ7Q9yxHfqIOev8bt53waTdB7TWNR3hC910oCbXumDfZKdjkh1FfzSkGVVETkarNgIsLtV7e6z&#10;q8+OPQ3M/shbQ+Q7B6+//lrzcLq3P7QxYnbiKKe7eA6fR+86ZexTw4eeFNlGCj1+N9OppKPWmfD5&#10;ZDqWdIeO5579fI6D/rnY+s2Lv/W33ulOQB3rTgDEVuHUWMI5hjV23qcEskG8/iAD+snJ9cmnngzP&#10;vlvzUXcMOxqtdQr3JxkMt8I37ir/k/Zq6L+c59rd4b6XHuULZ1NLJ3uM8V8hokxdCftX+/gwWS0f&#10;VylZXq6G/0GeyenjcCmjT4obWXIlk1Y9nLTzyQb1VZjOb24unsnE1//4P/3Pmcz44sVf+q/+64un&#10;0zl/Lx3cJ3M8+7sZsKm3OpgmRvgVdVUnT2f4Xo9n125ftssGBTfy5mkh9FvMjPM+sVHfHd0Dgzxt&#10;+I34MsDHa2NDfI1aeep4fWNTHH+C17+TDQVf+znhLR9sy5c+AklzP3WlkwdHNm1GK4tL/rWcyKCy&#10;SpkdgDSNZOPzyKp9iKabtCv7vcov3XZq2ydJfr4PbNvlXp798Zlo6L/UcYMgdR2udtoThw6+jF9c&#10;X7886Y/Jv/2I5jvLa5Cx9JfGoz2E+0FUQm8kUTniO7B2417eoP9YmPDt++zO2HM57GQiPMIX34Fe&#10;9mmjMoHhX/UY/qqbxJXOyEDc9QwG2Ie+JxrRU/kkHuifknnbgpRXusJSJF882i800IO08OivbZ/4&#10;sci0A5v2fadPunQnY3GUHm1qnuWTX9wC25Sm+I/+6eghbXPw3zzwGCyZDPSmjjbMpMH6d20pHL5R&#10;LC9eycWuWfjRSGejj6lb0s/ERSSVe7BX9KEnAUtm78Xvj95XPw2ji+TrP9f89D3AKSx39OIfOOkk&#10;6TqQDn75kuw0cD/RjYfwApom1yl37CxPB21HeHCd91/JavOWzksVNJ84+M5h0p0lPIuUdvu4G7z5&#10;94q/haV5r8I33dXr5tn6Tx4rM2n7a/6H41g54X/HjnDWLiLfxVEfcRT2MBruXUv/wb/kQYv71ena&#10;mexUNlc3keERMMFDefFXvqNjtAiTdGQy5RyIelma+vCQP+waSPewtBsG/5B0EJo8pdT4LHeb35U/&#10;8NswY+DJL8cljRvGR06/9XIH/o5bd5wCn/TGXSYV1F31S33eMV3le9iLOkvO8vAZC3zA6owPYH98&#10;1wvPP3vxar4j9uu//usX78Zn9S2l6Gv9/Ob/Ybuyj3v53pixhzGhdtSY8Gtf+1on0Hzjjx1Pm8lO&#10;44fzb22bvBeiitjEPPHh9FcbSZ7WNzYYXP10BBfvbfSjvZRL2vUH7k3ssQMT0MaxdK1vrr0W/8MA&#10;2h/6MUmL98oxjL/88itZJHsr9cqLC8buM6+g/jydMd6TmbswB2XDwwcZk97VLqbubL9ir5Vh9ZYF&#10;2Ix92QCYupvvDL87mxnN06xvvB5aLNRcPHL0i+7pA93r/Jh5n3vmcKqfaxf/5z/8h5kDmWMb9aX8&#10;6JKNCfcppva90g7biG3MzRaVx4buZAFYPGgfQ9npYwx93lB0ZOpsgju3HbYozbN5a5Q/EYc/vmTL&#10;4KscCS+dfkTLDW5gUpbNtw8RnpSxfQm0PRLZ0g3ft7YdRCf7Hb91r2/YeUkDv/BrH1qLIh/lmk8w&#10;z6efJ57PgtP4XFq+E2j7gbzb15X/7XxrFH90y4fyhRbD6Ze9ADygTeWEFy9w6+tK0yM4U4/JGS46&#10;Ii917F5kJnxklE2tD7JonnLwzFbo5MN7uUZXMyeUMhLvJAm0FEfk6CrPgxzBLF/HJEd5FidWdzbL&#10;vxm7Vt6P/6E/1HkT+kazMtg02cJHNt5e1bYoG15zK+SD5kdjU8KUS1ctgxzCOz8kDpCVcYl4vmWk&#10;PP6odnzmasj/HNDxvUC5pzwpU3Pc54dkg2vxnfIkHV0tkAvYK97cd8FdXHi4BKdePtqXWR59NHUt&#10;m3peeeXlk6zMHSlPG2hsYB6IfNkFHbINejL/R15bR9SN9/J92/czZya+bUP8uHt162aOXgZoe/v4&#10;RnkKahgZ27zw4dnGUeXSX/vTScXve3uym+/LEv6OfBkPtw2JFNUV7Q99P7gdW82R93Aoo21MykRr&#10;X/CIDZGpefZ9qQxOZaX0Hm9+LfRaGPamHtqBt+ss3AJvJ+PDG5aATN+5/U60M/O7yr2RN46lf+fD&#10;OXnABpDWKacmZLHmwYNblbm0aCXrHVvuoufagUXnzkd6AzF0q09P5qUEfmJ9xQsvvJB+0N36GXNX&#10;8moD+Fh929pf8LBrMu6CTnSNO3Ofzz/3XOX4fr7V+178EHmyJ2+Lsx0yJm/wWOYS6NqLaNqTlsVf&#10;Z12iPjb10/HTyv1W3kx+7bXXL77xe7/XN/ktVO8LaimgFq3vUTmEL3V8+3Hun0qb7619bzPvW5zS&#10;ok1Zfhb8zGfWVy/dlc2t+lD28xs5QUDdPu+Dbn25ee3mxXPhn67xZSxbW86zfgkq+VR23fypG9Yo&#10;2sYl3D09sKG7aaPNH0co5d+8/xef+GLrzOW4e8blXcANvVFOy1xb6JHMKZNc2Jj+LR7NA2kL6YYf&#10;JL+VVX1d9NoxTPXMl2VTXv5ZqOfjto+G3g+CT1zIPGxlTspQBp69EWxz151sZohnqC13jJ3yQetH&#10;8LClLhxH12OP8yJc1620yaH1Q7+Uhz9p4AGtswmnBzbkWRyd0tm3Yje/89u/mXnw11tXn89nJ+jJ&#10;W+x47xxS8NC7tgD0zfvgIHcweK3jzJpa8yYc/vaDWh/M+aRtOegkH7JPEbX9PT1YmykfvVkf4hfV&#10;K/WD7ey4ZPKbazeHXDKi33zWIDyix2kEZMGP4NfaBBmwH3pSLlvjF+jCIrS23Fyg71cD81kzR0WW&#10;bHNwKgMfQH1lx/TMF5DveyHog5Rd/9g2zvxBPF/Sok0Nb72IntmWuG0Tpn5kUfdYQ1QGPlon+IjQ&#10;LC8Zvfsu3zBjw26GOykZQSkICIPA9feDzbPpKsAQeRJ6KklQBXeq60PwSa+Bp3TQxe9jBXzomF0L&#10;OgwY9TsvkzPzvJMEjT/SEPAeTVTcKUN6quEkZ1HmsnHwbU8Gl2wxXpNV6dRELpQ0k71z5vwH6RDp&#10;BIIvZGcOOs9/6PGbsOCHMDyFrAIxzwJpgs9kMukPRVf0I5PFN7LVKKWhky+I0Hkj300AW+bqDr7Z&#10;uUBmk4Uc5b/2SJzU4TTk3bL33pX8ilOl4/hi9GDw849TblMmzqYAeCYNw5+O6ehtHDN8yt109MGR&#10;qhB+7exFBxyScnxjhLFr8DSSGh5OY5xanEkdwsgfbrA24grnlnUe1wmOBLBTIK9/0ioXyAuEnePY&#10;sL2SzULxBJey4dEALM6R2zjVTadzDTirLVce+TnxhfIUXsHu3nTfAUKcx3Sc5qx+8pR+GvBL2qT/&#10;tAE6l0IT51966cUZfEbfw4PdNzNp1I5wfIUB0ExkW5CJPA4MqyOydc8+G0a3+dFny0uc7w2xz1nY&#10;od9pMOT5fBZe79z5Qhtz+pFndeLeRhNvDKt7T2VRUvF0tUdQ6CisLtnqo454Cc3XUp6OWTuN8S1s&#10;EO31f2ws/+y0l393JhqA/4k/8Sfrf/7+P/gHF763o8EYfzl8Jmv5DIvlk47xi9YfdCD3c9j6Svar&#10;y/P4H93/SAL/PBIwEHsrg+DH4g/+9t/5Oxf/wy/+4sV/+p//Z21jPkhnWz9B26OO6kCp7DpUvt0N&#10;bt9Wx7Ye8iPza6Q/KuX3AIO89Vvrn5oneNbW+QVt0zlsnvN67u0DTZdvUXaAnQzeqm0rfU7HOIxB&#10;Fx9xwi38DPinpX/9mZNB2g848G37ip5JM22Wez/0+S2sfE70H23sebx8xZedmOvD2086o2/7Tesf&#10;rpaR0qnqBHxF36YJLYN/6KuPPPxmaSWNg+bFOeJ6iG6DfRc/lrTla/k8EZCbFQO867tc0ZNNqIf8&#10;pKORSWMyk68XhleDh9IcfMrQD127GXr1XdLO9W1bu9VnQqM4T+Uefbik1MeFD45O3EQWy0uiTzrM&#10;Z/0KJvlWJwLINCZx0HQpu0ntefqeykdvByOpS9P3nPQrK3XsQXQeDid7/pKNJ38feLsmsLz04fgD&#10;x/A/Afus7whOecLrebrz+03HblrnQvM5bFq62Xt9Lfd9Ps/HpvLvzoMZJ+S2aapr6UKv/gf7WVzn&#10;ZbmXBiXMI2T3ma42vfhJM7jl2bi9tjwRBwhfHO7pHWz6q9cjWy/n5W341fKFLw73G++eDArYWjiT&#10;8XnavXfde1kWt+vysaiuxntWZ+Q/l4N8QVRcgw9h50TJ+XHY2GUBM9Tjt7B07lX4efymO7+qrZc4&#10;z2PmfidTvjtGiMkoteNyTCFUHVo5Ld/7PPFTojA/G5YyJSKq9yax6vvzbCJl/ab4zTPlxi4PHOIw&#10;qzw8d1d73trpOJmcyDcRZJOed8agUzb/I7031d5447V+DsUkVdu+hH9P4bTQz/afyjLqWnmT/wsv&#10;fKFzEhamjAUAufMTqx/XbvLOlV8dvZD/pNn5Ev7rBImkH7/tezywsOW5eqWQAfQoY99i4UeMgYxH&#10;k/xE76b/rF5NQBeiI/Igp89//tls3P356sgbPMaQFhLJxttv6oSJV/1JccaEnXSOTLWtQRSzj3/J&#10;P+HkCaqbhFWfmawUoXUTjo47PR5+2vGmZxOZ39j5k50IVBWF+46zvoUFCpPRJpe1vfjwtps2ugtG&#10;WQByUpuF0i4OOzL2WEjw6aJHMoczczKZ+M+8jbkZE6Hmdt5+eyZGTb7a2Gjykc3VxtAXfmcSfCaL&#10;hRvbm+thoyZ50SMczATw2CPfxMbJ69w+yc58yJ28cWWsvfMl0sOzZcP3pSy6mSjXzwLbnu8kq28Y&#10;d6HlAXlE2imL7cMh387beG6dyAIqenczWI9cTDp63bnKTlaHNxPRnRdIXnnUZeWTFaAb+TqpnCv8&#10;JqNBZRyazYUA+enUdaG86lMd80bqqPbQmMY93K23LWM2AZHV0i+thT7fTMXrW2995+KtzHt8FP+8&#10;i5OntM4DSNErWzoY3DlGM3qv7adMMthFLnT6ZJ/J/zmG2BtVUz8iktKtvwnwYNxx7ejXNjB/Zlww&#10;7ZAwdWbp8LzHJ/f+TDZ9jq3HktwyLFOJydo/JzmSR+HgbR7yN89Aev9arueUQQarB3aJpI2X5/ye&#10;nTxyM9/vzqetXnjh+SykPJ+N7r4rOrqvTWURHVR/6k/waaP9TjQn/pGUfZ+dRM7KHxtOa3vMt1rg&#10;qM4jx7t3pg/k6NQNt5hqthrECxRH3/gtD7Hv4EWDDS3FH13Ows0hBV0RkPSPXLdZIgtleW2cPIB+&#10;RCHPDcu1i2q54oVdfpgNJd1AHT7MxWtTrvWo+bRnyW/hi/8kF2CRG5/o6FvTsY8HH85YCR500kHH&#10;LfFpJ/tMOFB/1GufZvswi4TwSmPMz2++nzf/4Lgfu3QVp156Y5usyE7Zfvd7AkfRNly5bP03fuP3&#10;srHtn3Ux0YLw88+/0Ddf+Rxk8OfXoiNtbd8gTLtAFvdvhd/4CH0soO5bswDoIxuL1urjm3kjH7KV&#10;Sxf/wpe1i/e8mBZ/LA6+99/7oG8ivxPfPPKYBf6OldKGzD/6GhnfzHcB8Mcun3rqc13U5ZctCGrr&#10;XLUtbIN/XhmyYRuAdt1AX1accSaf7+U26xM2GvGT5k/5NTRpz/h27ZI2wmLctgX8Ut8mzdX8CbuE&#10;b+2efNoeRP587bYZt1IGXOjAa3VJh0lHp2AW5/iCSCHla/OEFUJXZSMuP/lrd9Fx/bu53tAz/n1s&#10;XftAz3Rs40J9fOgGdO2t7x6PHR5AaTlsDH7g2hfvkp78fFf9c9EF3BZZgXC4PUu/PPpWc9d7EqaP&#10;TU5+m4/uaoTBMfnjX8I3XQJ2UzKC2xHmb2TR93d+53eyeeDVLp7+7M/+bGz5cxefe/qZ6O7YWHLY&#10;IX2gk6xah0Ij+QFt1Z6Kp22gI20DPbAB6dGlrm/e8mUzSmxt15DezUYX8uY/gH7I6rIL0OEV0Cd6&#10;2M5sEIitpr7axDAyHzGsDSmrtpp84skJXfwVgfDbbddSTwG9r23gh27hoiN40OIK4LNITC9sC719&#10;c5ufzj2+ty6xK+XJo61Dl1/lE1zd+B8c0zZKx8fPOufKrRsGtBWhuflji5VT8GRz/iBr4hBZAhUa&#10;2Lg+fMKfJaSID+KmkDBzwn2ZWfrNIxSDDTuEg5EkKSR7BDGOd/OdlyNRv3twOB3KJXSdqM03uz+m&#10;4kxZx5FI7YzHgUSxk88OKt8yyhuBMWRGth1miw0+AP9Odgvtgp2Gw68ViOrPaG7nOnxRGqX7RW2R&#10;B90O/9iNSaYTfilrTgKNK7drxxn8cJ8fa1qHmjB48blQ2RwOTZgydxDoGT0tP3ilXfquylRaIC1D&#10;lO6SJvlCZwyNsc7kQFMnPVrWCKezAUc7KqHVPVwa3PKZe/TDZeeUCoQnFWgHTBz17ECzE2Z2YGr4&#10;SlPKSg+ytKEAyK8c17k3qJryzsPKf5wQXtpo1e4GF9rwDY97cC4jcp3Akak44BtM7YSHD2m284rW&#10;laF0U7lDZ+yWbDiJbfg8iwf4BOjwW9jnU7lH+ZtmnCua6OMy3+b/NF05wKigZKL0p376p7upwkCT&#10;zMhAg2UnEXvzYXkdhnaYIpP2jZMR7+Lpy31lnnv+AKzu3ZMbvOr3g8xsG2RLN52DaVzohB6eytuB&#10;Qdh7z3wF++QHXJkCf2N3ms7K6mRs70G/l6GB9G0EDeTg8IaggVDebg5Ozrh4ins7txrE6xdffvml&#10;vuXu7Vd14e/9vb938XvZtUdu6Ff28jRXdXx8AhqWnib6Af/DrsffTmelOj9s/wectR9Y8lM1/oDw&#10;B0bwByr/Xnww0HH6J//PP734hV/4b/Pd8J+8+CN/7I9d3M73yQxKdoLr7lHv7Wi/lrr4Uer8tA/T&#10;bsDzXfXt97FPk138i/o8NblI2o7wYb8f8B9AXVifc05D2yAsij9T1i6gNrM/6OSHQdO7HrIRF1rg&#10;7c8icOjVXncDWmRHDn5Ls3SzU/3jG7CWtr3uQKR4lROAAz+An1aO/8q8Csv/1fDFt3LRT+lk4ZHQ&#10;YEPb32Lyp+mOPsDIEfuXm9Xanhi0hEbh/YWodsCLZBCL38GJPFfpazllg83g6cBlQQSTB0gHtEmg&#10;+bQ/x4Qz3O1jhCYr/MvvhsOFD7vrtRGnQU/CpBXnaiezora8xYO48nymC3GrZ/fA6S7yei6Nh45O&#10;eA7ape0kzJmNtEyFJ6/0eC3bh5rFN01xwDB8ogtsXB+OP0uXOPdrM0174GtZxZH4Q+ZXcW1+bexV&#10;qH1UWynDv5SzdYfc5W25l+osiqXNg3vpLsu9kvgodNMdj71sHter8edxEm+avXct/cmbyJPP2XzC&#10;FvAC8JiCNnjC9jnXjYFjfpe60Sdb3OU/aeRo2GY8MF+inAjpz3+Lp2Wws3Naj/vzNNDq18FxP3S0&#10;/IQ1/ykvHoce5Tf/3Mh+Kj8xx/Pe5fHAsXjFzP1e+bIrTBbL5Z8u1l4+ftcdUj4ZyGf8gzTL+3l6&#10;8i+E1o5zIjfptl6oS54tzAjbibeN9w37tRd137eH8diFr/ieiZsi8Mpf66cB9rM0rYzqn86YsgBs&#10;ccmCzTe+8Y2LV7/x6vhMbF2aYvH9MP8x7phFsXsXX/3qV7MAk+Mb0/9IYNtZY4P1i53IM4kXv69f&#10;IQ6sDuhl9SteODtxXd2trKVbG9m4po3NNF/yeOvCQiddozGXE/7F81m9qlMFvuNoy70N81M/9dNZ&#10;0Hmhx4IaK5ro1gZLb1L8O995q2/+vfjFL2bc+G7HjhaFLVg6StTpRvR33k8bV6C8+Ku0XNey0UP/&#10;YvWADn0uE6vC1Fd2E8KySJBFuCzHtFYGRaKlnrF0F4YGu038O36U6HOZIPUG6vuZaHWcNDjV6dx/&#10;Pm+AWaix8Ou7kMbtJrWN08ynWexwXKojpp/LOLiLAKFHvwntxtD6gB3Hhi4044+MyO1z+d6kdOxU&#10;/2D5cmWPJojZp3thgM3W9mOIuxDiJBFp1vbX/s27wLvzQA/Sv2p5yYvP2n8mVL05CCxQrp6Vh359&#10;BOWgw1X4/XxfU/7OE2SS2JyiuUULivP28fjRc5p3krqL/imLF7WRhk/1qRZzQ+ZCxNOzvt3mX53U&#10;B6S6u4orD1kUcy8M7fqnwNUJaABdyjEvYX7xo/vzppB8ZHD7vds5evbN8uPTS45uRQP8lXUkS77y&#10;V85kd8xN9g2tyED/j6/vpHjKmMWQ+cyfFzvYCXu3uCPtvoHFZvFcOqNi345lI8u78BsHr+63T+fe&#10;KQaVQ3CAlZM6AS+7Aqox2+j/0L7pkrvx+6e4Er9lbzp5r6aVZ2jd3JdX9rY4HssLAp/P0b++B2tj&#10;sc+daRf19Ue+09dBiUWHsBobHTuNUvt2Xdvm3C888ticruHZAqrFUbgckewNWIsfSzvdW/ztqQFJ&#10;z/67WJXrI09c9n+Fb71VnoWtndNCl74WnPhSp4yb794dmlY2jU8ZtIEfc1/s3tjaYrTFJ/n5FLg7&#10;fx3274be0hW+2ePSzqbVbcdW199lkQ2UhsTxf5tW2PaH3CeiG1mkZwfK7yIJ3ZCro3sjK/nJa31G&#10;N8fkm836lBafxsc4BjYvJCUtOvklZb/66jcvfvu3fyfz2e9cfDGbZX7sx34si04W+Ef/0s63QWeh&#10;yOa3LtDx24Edsyqfr/G24fikkS95WbiWTx8KPjIx5+3TAMqxOKVe4o8PoUOLxh+mTbidTWRzSsOx&#10;uTj0087KDA3mKc1hPv/cCxfP5HQ0mxSei60+GT74vvW9ykLb0sh+0QTXyvuR+AhzLRamydhx163r&#10;eeYX6BAOfOPJCSfm//lpNgEP2XpLnHzxpX3iZ5VjvsZbxxZm6cWLOnRbGlKe9geOnfNVVt7DzIYF&#10;MksdyfVaTg1qOHyhi38jVzB4+FLWe9EF4uorcsWPtOSp/irLAqy06oPl0Xuht7LIvbA33nxjFvbD&#10;L3AqAjncLB0jT+F0GgHkhIdqp76RDL+Q9pd/tchHBu6VZ16pLyJp88KHNkf8tB/qGN+UOZv8QNfd&#10;2E7SX8uCP9rkA/Spf/f666/lU4RZ+M0LUE4cffmVr+Skk6/0mGNlVW/BURmlADQLA42LvugM/9pD&#10;9HeePWGKUqY1NX5F+vUp+ge78UlevrYLrEnTxd/kl15+ZeIBPzv2U369UOJvpCAaR6NNH9oY9QM9&#10;wtjrLjoXV/LwXdpK8fQKb/1z61Le/I+dqQfrW9DxRORRfxS9ordyUHbohAe4x89Y0tjWg0N+kgyv&#10;SShfwn1+pembRy74Dr942A9aLh44aeFo/9OwqfN8h/LQ5IVRp4LU9yAE1MDm9mP3R9AnXpYZCUpw&#10;mSTgUfROcCl8md8KKQ8iuuv/2OW0aQbXDjBHYNKDkxAiCDCNKcdyLO4eQkYbJ/LI/XGu0spr0XF3&#10;S7yf8/iF1QnlWNmkGMHEMBJRw3Psq90yHJqFSp1SnRWTiOhdvJd0jDOBl8FT4IKwSZ+/CV75Cd9f&#10;DThmCkZuY7DzPLhqEDFyFQgO//xf2DA09v6gYfAxwil7O4PKVi6eRXaROciEn9PYSsFxxJDw+2He&#10;zlwY+ulhfp7BhGvUZ1eXRl8aNGv8ALo0ZoyVAzW4VblfiZMBcNR4Uy56yJUO7QA6hy0TfvdsS3nK&#10;3k0B86bydKzZ5zp46dvZVuVzrwx4gGf//N9n15HDpEHX2sOGDw2jP7bup5NRBxWepds0RXz82fzn&#10;+M7j3es4zY6PwQGvBoBcS2/5PzOKqwg+Bc+o44Q5vvisi5/4iZ/osScGJkTNsd5/JPZK9B0UjGPl&#10;xOvgk2rt+9yvYG1lF2Gc9CiMbIT1yuRVtQQZ+M6GBjt20ljFFjUO0k7nZOx67C+6jPM1+cFO7GbT&#10;EeFofVdaQ6sxYctvZuBk4MO2/HRmHAFm915tMja4A0PHSmhctjP3VAbU8D6bhv6P//F/ozb/v/+N&#10;v3HxVo5sUeHZEbuEB1vgYfY0MT+Yf7cu8BU6ogsmm34EP5LAv7gErrUz+0wmuXRqwT/K97Z/4Rd+&#10;4eIv5btWz2VHdl6LaJ27mY0iN7QjOnTxu/yVCbsnn5wJlAQ+lIz6mIfGXAlM5dXW8A/wy3ee9/xe&#10;TmnAyZ+dhZW+I96EinZC2PrDxS//lmMyJw+CBqTPbycgz9vBTQIfn7m0LI37vOVKv+Vs3k2zz590&#10;bXuZcpQ15V3KBs7lSf4tf3Epo/kOGs/jJ+4Slzzx7kEyfeGlT5+ofYmjPyHd9r3gFtcycr+gT0Gc&#10;QJmL6+pzyDuBNH7nNLpXVgLbJ1s8m1Y7vzjrI0PrDkKaL5HnaVaH8ozcTEbOzllllU+tyXG/vLVc&#10;9MkYWDrcn+vH8+D9eL9ImDxoZN9kqn2Vd0FZ5et41XjLwEeynsqcPurkQudODArxvPncgx049uH4&#10;s/zhJ73YKffE3eDZ/Gjee9nh91xac78y3atw/OKNxNDbtLlfOShKX1f5n9SGbZn6I+ew4RsG98Le&#10;71X4+f2mO79+LP7Adanp0KdCnIHyT7+Gj226XVyuvc/VYFj6U9yBa/g40iXsUNcJ95Hsuy4nPMGt&#10;7xNtnNJs3CkgN8NSUqEpz1Nurupzwra+bJ6Nv/q84VfL2PDT9aBn5VZ7XWQPu2ay5XuBMc73grGf&#10;0cnVdGhCb38pxobirdNb34yLAJ8F5DEmNLYDJuK2Tjcgf9YmO3Y6/FP5TV75ti5IbyEITicS+LaW&#10;EyT6L2FAnLdITTB9K0dAf/utNxvuz4xBv7d8Tok/ozdrb64mQo2PX3rpyx2PmNAzKZqoNfRKgUz3&#10;N1F8D781Ml19No16kAh2ujqHr3UrN+JKA59mTgKSQPOkbttA5HugxjhoW/tKit4v/c30Gfyz/KmH&#10;u2F/Fz/JUfvh2YsGnXDNs7ahk7EZJ5qbsADM/o0VbXx/K58dMXFt4vVbr32r9a1vx3VMOZP4K0r6&#10;vQrKVIdH51t/1OPxBdV79Xg/Lza8HR84b0W5OoHKW23VcxjwjV/Q+u1G/T5sQNm//mu/3gWmR3J6&#10;nklU8zHzdlrmeLKoZLHwmYzZLIZbOPBsUQwt+ofPZC5NG6H/eeupxzuvZqy9Y2cT19Pfii2a37hm&#10;AWzafXaMFp/JYHdrq53fS/9CfNvvlNe4tADtrwQP/ti7sbryZoHB3JL6JN3MR+mnwK1+GKNXdujP&#10;QrCx/vYP+Db5xMNt4VFT0MWQhKtPnYfKfAYa/Ex0r38nj9IWmsGUMzg9n2gIbnyZAN85B+XuT9rq&#10;P7o0p7l1ku153iv85lbQ6q1A80Z3coTkgxwbriwTyY6Tvn79bjcrfDtvf5lLtUDp1EPyMu+BFj/l&#10;24jYifAw3rmoyO7d2HbnMpKmk9IrQ8I5AL10YPPA4xlP+Qa22NkscMnbg/SFtNdehvGtWAJuuYso&#10;VzZVOC50LGz10fTtN0yCSR88egf+H7KEQ5gF8z8IXI+MixPygHq0NjL0ZyP/9XlrjS04XdKm5HnL&#10;NilSH8NAbW/pgGPtjt9Rxi7Gr05irRmv5g35yGzf4mVf5si88Y8merZg5nhW94Auu0ico5zp0JGy&#10;GfWmjMt+MPrV7S6OheZu4MjCq+/nwsvG6KlyP/g1T8nWTpB04s2T6cU5dprfyZpQ8s9R1/zJh9+Z&#10;jUVJ0azqIF8jbetE6EA/cNonG23dyhuyfbkrC7hLb+WedMoiB7yeb46C88Hx6Sa64PnwI9+NnBAY&#10;S6rsuvgeGQrnA/pJmxuRU8oEeHLyAb/+T371H6feP5Y688UsmL3S0w3h5Ffk969yPk5gwZO65Sfe&#10;/KOwyTMLOeoq2ltW/BdfwOda2PWpx/qS6B2Pd8OrMhws/EHm1B15a4FrFvLDo6O8Q69x0uIs4uOP&#10;Y7Qfz4Yen1s092ajAh/g3lrI5El9TDuGVn6O7NBUuUXvu9gatksbU1PfH813n/kZsiBHv/qI8M3n&#10;s6t+EvHQL9zd0BEEZM2fdsNi0jmO2yYHeC3+kp86glY+EI/o8KssE7Z1ZT8z2g0niEv5a++7NkCW&#10;1RedxYzduyFTbbW5IPnJ490sWgNzQ3yf8uoX5Ql4BtoULxbuZoxHYyfK9dZtaUn6zj8nLTrIZDZe&#10;Dh40bL01niR36Tji0hperF2BsYUZS2p3ukEgsjf+b98vtLB9G2nwAJc3hm0Eeeed7+SN39eyAPxG&#10;+yg+l2AT4le/8tXwF52lToLKN/mA8uGxjuO+MkdjeFDnbt3iP+JZtEGRx7Z9ruhp/zP5x2ZCT3wR&#10;f3w9YfBtWa5koK2oT8x9ZZCMyuxPztre1Jn6OyfgZoOEctDPbuT/6AY7tLHuSJt2xj3bZC+1n5Q5&#10;dh9Jh5fpK8zR1Xh6LGsX1gf1hd7KRj/+cMdZbbfj4/X1yFea69HZPfJHb/6pr+pT10USNnXBfMnQ&#10;hFfxrivbtVO+6G580dYjNMOLN/46qGMLsyjMB8T2Z8cIIapQAHMyiVPA9wvySb/Ckc+ED6hyDkOw&#10;kg1//jRu/1QAV8II7kpQyhgDIyhOAij3FM6RJ5OfI/Dw5ocfjo6w4L0Vofsguw66jzXDwSG+kcUV&#10;yiEob/2OQrL4kN0cfnbewWNXp8rAgGYAMLKqwuyISv6tHHhA34lWmsh/adA5cp4ESzs51oHEKEA7&#10;oVFkAb/pCJErWJnDs/ldz+XuectzD6SvfCKLnQwRE4mNMaYDsvgm7UzizSRBjngo7cVUPNIsDeS9&#10;5exbuGyMTNCh4VNhyPzdvG3lDUoTDnRTOT/2Qism3uBaQC++lq4N37L3Klxe+NoBybO4Cl5kYCci&#10;4aqsohSVR39jJyubcFTT/Ffxix+8c3UPFzrZjjJURA33OOjp0HN+GrjqOfa0eJQLB5rEwVNacgXC&#10;tvGaRcs4qHTiLUbaOcxm8Dt5D8Kb89P2Z2xQPdPp/Xzetn3pS1+azg/JhXT1MLe1A3qRo4PCyIAN&#10;cYK1scOeyeoERxhZksf1TC6TicYwmaoXdVV+euJwLTI2fdRBcuxcPDl/bHd0KXnQHUviDV5c2a+N&#10;C7vbSgNIVzoJbWxSzzQ26gEbeeTmo9NYpLMrHn34bkc3tJhsM0DD+0svfamLwCYLfuVXfuXindQX&#10;oNz8zXXsD+VwTHiT/MD/oRMidxzVgqAfwQ+2BH4/G63e/6WyqLIZpKQuZ9Bg8uGXf/mXL376p3/q&#10;4s//+T/f43YMINTh07eKktZxTep8GuFQ14rXy4nU1snvow7yRSDGbDDkH3T8wPgCdTn+i7GvwQe3&#10;wTPZtc3a8MHUcHkLaWu1QslQPOfyhhdffCZ8jmNbWPwts2UvurRLSQ+P/PWcufY+YcoVd4o/0skt&#10;zcKmaTt5Fr7lnuORdgcEi+e8v7U4pbkK9fUJVLbJTTC0jj8/9Qvq7SdOP+tIeFy0H5dtL9r0R9r+&#10;RGc9FjvHnZ5knlzLHwTKW94nXHxRB+/EnadJSDJNvF2wym7f78BTeZBzbG8HBUTYdMdEJPou46aM&#10;5QFmtPt+NVxbtnLbXz2j10BQWunEnffphBkABsEQe/wVrr2kI+3nRs89m5n4kdfY9tIgL+G4AAOs&#10;4gu/6KhdqCCBpu3d5Z+V84YYTEvXsop3+BU/ZY5eW8YWeoqbPtjDyjkPu1rm4n4YTnGnvOjByyG+&#10;DV95IYcOF7/r6nDTrs15Fr9X5YDz542HY/NPqvl7CrsiB7HyXv0J13dD/uY9ZT3dSDX5l5ZNy97K&#10;/yT5/f+e4TzhOIT1XbgPWbC5Qp5XdnsVjqfvBYt301xNj4fBcPw98F1Nt/mvXnfy8mr4Pvd4uH34&#10;riud4O+Sh6vldsIoKVZeUJzrvxPqqVtA3hmn9fEIs3NcfTwqZELHd/B/8UFH0i3XiQALwlbW5/k3&#10;rXTQ2hxpEdH36PSbAb98PuZr4A/hn3O5kTd9m0ze8aV+AZOrLiJMspVn2pVMrkZmDYum6rsPXc+i&#10;24ydxMMB6MMYdcdF0gk89/t0KlzZ2lzjd2+ugtUtGva+EZ/hP2RnPmj6YvTzhb7tqe32a18l/NOR&#10;8ZznzjllojBNavuVFkJNFAJjXhOO5kfoQhvr26nvZF7KhK5FYsd/w+272Sb0LTrsj66m7sycQpEe&#10;f9jF9R6FasKU7zj8o/i8ZeZoWLpjB+B2jljFn/oo/Q2LL9H/tuW3nsj8Gh+YRH6dlwie65mD8Pze&#10;O+9dvPbqty5+7Z/+WvHJa2GmE6QZ83pD6lYWGCwmOAb46Rwl+UyOwzWBD7oocJRnDsTEZzcrJg6d&#10;Nkznbuxf/yD2iPfWh6O/sPfwiQ+lpd/8C3qvwvCS0NB/76ORJbo7cZ7+3q0bt+qnTOIaA7Q+JF45&#10;xgrmX+jGs5O7hNEteoUrU7vpH18K3C9U/sLU1eBt3cu9NOY7zISxt/fDJ1pHX1PfSos24Sx88B34&#10;Ez597swpZX7Bt2LRpJ+nr7WL3PIAx4I79tkcxLM57vX5LOSzXfHmMMhg+5nCyBYN7Bbd9GOB0gKV&#10;CWhpzN/gX12gT3Ky2GexxpuFeONP7ibcm3D3My6ptJCUsDn9DXX0ffB1uhw3YhMXSx0/lbT+FyKf&#10;a7GDc5kfMd91geN7AX4X6ALs9WPhB5pTHLxJ3hOowq+5z9fzhv3NyOip1AF14tHMDa6twzWbHTqa&#10;8xQ5Z6EgiznkDSzmfBjZOiZZObWFLJBaBLZwYm7KIi3wuUP6fuzQCR34WUiL4BpvKFo8nafKQgdd&#10;JM0dx5xnYfFONmPwUSsjC7fS61PUVxx08Xfai1m0N+easlpHc3JeNl7vYi679G+PfJ55zOmrptji&#10;Nka2+GyxD38fqWfsIBsyLP6yZfXaoit707cAaFRmfUN4LL/xU7553fpgQTtzcfd9L7204TMLYJGZ&#10;Miuv0BcsiU+JR/09VF7alCPu3fi8V7/5jZyY8Eb082i+7fzixRfy2Qa28p18E9ybzepQy41PlQev&#10;QNi+FFWaQ2Pn+X2yjnwi44+u5+USfIdOb2Liha9QD9l0x0mZc965ZrR7+7e+Q7r3+cd5m3tkb4E/&#10;dpXFo7XnjoHDnE1ndOqNW3XZkbvkXj4fe7dxbBZP5ke0E9JXl8ZuFpm0M9HJhvMxAH/mMumEjeoL&#10;452fbdrgMqeNbm+L5rja+tFmPvIrxxqCerL35tvvvDc+TTsDv3bET5lw50/RtG7c8y17Pim+JXjw&#10;3rYx93yRPH7lO2m0GJ7J/a30W21ySW3Long+TxmeHTUNjxMftMldpA7/HT+TP/9/0PHii1+sD/Ms&#10;rwVfZdMhPtgeuvnhXR9x+ov2kc+0MKsMfphfBd2Ykbz7QlL9QOREt2yoWg776DdXTbbb9xBmkdIL&#10;j++kr2E9wWYGemJb2mZ+mq7efvs7tUdyB/iyYYQLAeyTXSifzPvLHIzjjtuOh1/9fW0y2Wsn2488&#10;0pJJBFX9SVO9JA98gIypsW8SxwYA2ldnyoMTT/S8x7hLd6In0iiknNWJ56Xpg9sf70PR4Y3U6fZ/&#10;Uz4e+V288898Kvq61rO05BQlsgPsjF7mG+pp47JBhYzoEn+tuwQYnHgvj8H3SF5ufSRH6mO4+sy1&#10;PNBm7tFOhj79ZszoNNqYZHlXn9QrOi5fSWsDhXyzOhvCID1vbFSafxEoIYcwMcApnCCGQhDSYNR1&#10;O5LSeEYUmI6qyTWdnMqi8ZdpJu3lc7MlzTBN6X6McxcAlYVP4e1MplJawJWH4TlH/8047e5aiKJV&#10;JI7ZOfBPZ3FKw6Ii6IQzOryplBxUV+Q1TlEiqHJCNz73ea8qIKZwunJePvYbF2jk0FVquPCh44OX&#10;diYPObrvgK387sAP5qFBo09++J6wpW1kgd7KXKIDTs/0kTA6QJ8fGN4m/XlYI/PnPO3Go39lfzeN&#10;tU4wunV67KrYMiyOcdqcjOMA7JCBY/XpunjOy1H2xpX+PC9LwsF2VPvQ5x0oDU/C2af0cFzKbHhd&#10;vvcqPfu4lyMjNi2axLuuY8QrR7SDja2QOtA6cJwwJw92YXB5FrblXS0jhYhuWZyeDQl2EAK8q0Of&#10;agj5KLSzE7z8ysuzIzh0azTJQgPUBdM4SMCBsWl60uiSUyEMqwtkJIxtcYjgJL+jbh7t0ykcDU2T&#10;cj8us+gwHUOdnfFX6uTYGRthtwRdH0OX28gnfTuj0UkH5dEt/1KaQht80yFJR/3xHM2STtIsRMA3&#10;ncBuQkhnmC9yTIqdmnaBf+WrX7n4uZ/7uUwS3L74W3/777bROQ2Cwgfe8QJRL7n7QQeyxhdZzjeT&#10;RseXvP6gc/iDTP9R/35AWbj12OMX30lHVhuu8+jbZu+8+/7FX/5v/nKO5Hr24j/4s3/24nOf/3wm&#10;gmZSRzvv2zBs8tFMWN390ATUAXVme+/hsn0/Qh96UV+1zgbKcQQqcZ/Z9wlU5kEpZdOI2zbGvfRX&#10;fwaw53F9OP6Mn5h8+FnoREPKa8g6EaQE//qa0hxaDU7P2yXln+NaHrYs16VReZu3ZR/0y++3ecW1&#10;t3T0YTzz//2vs/wJsOUosx3pYJl8Q2OKa1vSCdqIFC3l6+gTVdwHve2nHbxNf2tw+Hb88ICOyz4W&#10;kpTfspVPZwegYWnTZj0MNv25DDbPXOWC/2G5L8MMUPCORm0berbvDc/az6kfeGQlf2nPy2Qi+qf3&#10;CO6QxQzMtLuDW3p0bb4pd+QKn3z+gZHbx+2nEUm3ctP2o6XyT/1Ew7l9WLAq3mZE38cF0snKI3/f&#10;VIg8SiM68tv23r28jTtwuTfRQhdX8W66zSeL+/7CHxo3zBWvcBRPqzgZmDA/6JHoCpyzMnnP+Rs+&#10;lw7xS8uGLbqWmYfBcalT8Ru3efa6efe66fa5ZXkIz7tp42N5EZ+4hY3b64bvVdLJMjIUrkzp+4s8&#10;XZeOjXvY85YhbuMX3z7T6cMgpT0s+IRncW+iluEB8b1c4hV3NX0T/XP82fr5SVkOMztFr91twI4/&#10;9/kg88TP9G3H35aXJGCr6PbzNoW6N+PUsdkotuzez6aXyjN5XJXdif3DJ/Mp+myLq/HBeQ6dSE3Y&#10;7/7u7178Xo6ANulFN6Ul14+nPs/5w3PffkEkQQfPP5/jF59/tjLd8Q5JrIzdf1yPQiZ+7iaebmai&#10;cf3UpOHPtRl05bcLNGzC8wnoMTrv5Fsmk8ynGNPUHo5E0p8/n/J+hm7wZ5K2E36Rm2dvR5GHN9Ki&#10;GGJqOP3NfMzZGydZtGDzQF035jUZ2LmK5LUYrA9nov/z6Yd2AjFyhoeu5HH8o3mS/t7P4nAmg03W&#10;m294JxPH5h6EWcSjI8+ZuWiZrevHHFUDQizbAHzhY1lIqX/PsuOdvA00b7TGDkJbOAu92t/pw3R+&#10;qu3cLALgezdgdXKysjjeOE27akz7Rl7A6MJj0uLTxKpFVRt9ycJckD6AE7McI/25Z/ISRo4L1q6T&#10;saOn2T562Nv67/XvnZwPIfRSe8zEqOT84p0H8/kt/JrH6cJBZCMdufqRT2WRTPp9Fqi6wGTeJm8L&#10;kbH8+lh4pGP0yLc/fCifr7P4YZKfbNC/c0KxkObryzHBY/HzWn54N7ncXjw+gpe0lWO88kT8M56V&#10;qYz+a1n6aUc/OuXiaX9L8817mRQ2n5ifvPiAi45tOPggi3PmO8VZwHohGxvwblEGTdoGwlzf04XB&#10;g3dh2ha80pWfOY2pA7H3g3+LQzaUOjbc90QdGa5c+riTsdXN5Achob8+HH/aNqScIstftANln0PH&#10;LEcQXnw27oG2K4ni1Zq0i8zZUEl+oPI87htw/Gn+84Dcfyxssn8Mj+TSKHoBifSRytWTFcj5Wzle&#10;VV1KUMehvvUpX/lJBte+8KF9PXi0EOSWbS6c02PRA9w98nfBLzL39ps3g9cm2IpFXUSq0+qk9oEf&#10;sjDVhY3Dhizg0j874qtIPpNvLccaQnk9rua1ZrHksp9v0YHHO6VLnbCgtHTjU002B2hxpIs3aAv4&#10;9q7FX4B2i931HxaWYivzs+Cxi4jRcOvB1IEucCevsrzVWz2HVjjVd5+Ey5rMxYOPlD/z74/kVIBQ&#10;f/IFzELdthjbRbrkhU+9sUD6+huvdfHXN1O//vWv5+SD57LO8HTrIz4dlS+/xa8b9xyTnTnklKUe&#10;WqjxJmgQVsfqwoMs/Kys6peSrrYTOZG38bo6dEM6lIYPvkWcMY+rucp9i7ff3s0GIvOJY3MZh7Rt&#10;mJfeyFZdghdI9867b7cduJ17C4LoFH/7tg2Cx9u+sSdytyDLbzvtoQvDsdEnn/Ty3JONL71RJ8uX&#10;TlmALrQBsyFl2rd3Uy8eTxov8tXnpwx+70NvPofmDyO3CKs81gcHh7lwbZyFOe0dHWmfuziZeHaP&#10;TnZNzrsu1PoVecW6I6+xR7w0PCTSkR969ZH4Mnoh17ZRabM8X9f2HjQsX8aZ4/e9vTp1lS+1QWh5&#10;lhag1cYIbbY2vboPXuAebv5CG7/+1MYP9dfmCA5B3UR36zHbiE1sG6XvQD7yvpe5rpB/cT3y1Z80&#10;D8Z+PrgZ3Kk37NmGMyeB3Lr1ROfnn85mNX6HDT799HzuQb67N9MWfpQ6lPDSFVK0//TN3qX3nXLA&#10;f7D/rp2lHm0YusVVjsGJh7ajqX/uK/fEL2izxOMN300TuukJsFNF3kjZD47PMgiHH7ADwFYilJbd&#10;PpI6GTmRq00y9FufElvjT5YWsgHqG5mwUXLcl8C2b6e/sTYzb9+PDajfjq+v3wot6CAXNPjR32wM&#10;yAJwaEB3ZRsb4TewgRbho+v4df3x2Ja+hs8KAGWr92xLemubfHe/ASyBwC5oHPfCIBX+vaCLLEkn&#10;rd85yElYjYvgcjMvzOR29HXkEwcmydye4USDHwPa+ybKH8oH31X2kWcMjzOfDq+007GbMh1vYJHF&#10;0Qh2WVAAwfj2id2JYHek7NGuFGBQRjEMgIOt4+tAaAZDNcoWgceiOdFYh1d+DvlEUOivU5+kNUSO&#10;YvCkAh2GzrgYu+PL0qVravk6kUQ+qTRdJM4V3M3OHw4OnMtoZDAN1+p4r9VX6BnZRX/5t3K/ngnA&#10;SzpnAnHykfFUXLJZus/LrTNO5eV8LPjqmL2dXa3egtVYqDw6y/ICkwdsAs+2KiwNkz+8ht+bj42T&#10;ELcyXPr3Gb3ugavKCjaPsC1zeVv6N1ya/cl7fr+4zic/dH7v5vgccmYv4IQz+mgDTUcH3dJtGle0&#10;oUW4stwvbeKFkcuHkaVGnmw1GN1Bk/jBZ4Lx0u7l+zRCd43FHn7mp34mR4w8U+eEV3Z8//7lBG/1&#10;fzAwXonNpY7QX+REvpMnstIIBIewyTc+RHZh6lMnQOIk1zHrBLFLoBHS0bhxd/TCmZK3vGhrIxUd&#10;SzP+II45dPQ4+/V5eTaYtZHhfnxJGwF0JQ8/o4F5NN8N0bjAP3UCzaN/jaGy+CiDZT5KPeGP3vr2&#10;v9nO1z/61X8UHav/49hL/OkPm//e/vuU9FN8U/2lPvAvZEnH7L/O4VNM949I+/RLQL0DfMWD7LY1&#10;nHVE3auvf/vil37xFy9efumliz/5b/3JfAvp8Yvbb35wcc2g/JFMbKfdd3RQHM0nm2FQj522iIf+&#10;4afX1/d4m4ek4t/aN/In4M1PYRbiGpewTnKIO9qNdlLDk7YSCF9A09LFnwHx68c4oPpUcYpMVn5I&#10;msVzjmPvN36f8cYv1d8Gl35SCi6u9aMt/OzP5nU9B8+Lf0+9OGMJ2sLmF+A+PaWG63P5FyTFs/gX&#10;J0bxWLrSr9LnmeSXctu0rkBa/IGWddjSPrtqZ67S1PxLB5kc98WPygO//DrqQJj+oH7eeX/CmxXN&#10;d5ZnaBm9nsoulsHjVjioTnB7PEPj7XYAr0kJk2SO3TuSNK5tWeQ1bwxOf0ZE28bUi7UXYeS0sINf&#10;5ZloCopT2dIoU5w8fsubK9g41w1rxNkfcSdIPrQsvZunfegkOse/9/IujqaHLsUL2/C9ii+vh96+&#10;C4d853YRWdcOFRI44Z/H7/pLBtiZTQqXfDUfor4PkHbp3eSez8PPnwf3pry8bjh+Qak5SNi4Td3y&#10;jjI27JTm0OXZgQNNcgSf6fWyT3/KKyU9uOSf+rXyfBgPHTsU+//H3p01bZZld2F/q7Iqa567u1o9&#10;VQtJRgIMWEAAYcLmyoSJMF8AfzYuuSDwBYOECcyFuTREGCwCS0yNpFaPNXVX15RZmen/77/Oet6T&#10;b2c3Igyi1N0783n3OXtYe0177XkfIgy85gQChEF+YS+cfT+yPeTJNvFwKyoX6AtzfMGBmP7ej3X/&#10;ERHC8kc5u70X14uPpuVv/N3g8CNhJM3mlWb1DQhy1tdqnzbPwoY2k2b63PJunrGftU2ueQ7iYOnj&#10;4qsy9qecax5dXX2QTdS+lffWm/ON0U7mTC4pJf+pdqNzw4KvfOWNfovPmEUb7+rZs8PXM2/FrSzo&#10;Ajs4Ydd8rawDC0wy2vpNflx1whg8jiwbL53+T8brJtlmI/OcsGnCn5I/eM3GZDquFOOfa/34JveM&#10;7XAct/FIe7kO/8x38HfxUf0xAd6JuuQ0QUp+4HQRrePWmaQVbjzk+slOGprgS37zInxy+s53vh08&#10;skCcm+xMps8Bhpwmyrv5FZORTocpbyYrI9f0g0NA0fzoTvq8/qUwevB4rqzPdOX0O6NPYFvOqd7l&#10;JBUu7CkwAHpKKDTA3SSncTodtFndwoKFEc5Czvs5bQwPV2Ab47Lt5jTw6Ol8J/XZZ5/vgY3nM2lu&#10;HKzv87ksSsJrNyLgk3L0LeRnfzDQWL+TosEfX8rjo+92fe2r/pUTTEcdCd2df4mPNxZ4xJMvBy88&#10;bB8vvNh6p890+1Z4ZH7GIo8+FFuY/psFZBO08qi/5ORZ3awf/jyubtXeTvsHGzLtXGuewTLZS5PW&#10;tlY+4ITO1uH04cCQNk8N23A65kp+eZwmW7zNWbnS/Qexx64GN2HsU1w2Xb+UxXf82wltNho9JqVN&#10;rm+fFKzikvid49KHxQNyx7/yODTqe5rzoOP02Cl435R+++1nq6db1ox1tDdjg0L2ODqa8tbZjMop&#10;H1+48+Kv96XVngX8CDeb0tjr5iLwOb3nqMHhXZe55agjXMR47fCIfCMTNMxGHsZF4jEAAEAASURB&#10;VOUqK7/w24KgcacDAxYMb3Vi/plsdHh54sO3dZVf8EyGwlheD6yp98I69xffYumdLNBFm4LdLALt&#10;wu/ygY5cXPJYkN9FB36WRhq9uqcePRX99TXxthc4HbnCze+eTz2k3FtZQKN7FgB3bDq6PvrhW6dk&#10;54SucHNi1ctDbsZt7aOjB48eTz2OE34pKzwcXI850pSN9trc4GLs+1HqrSufi2vC0E2P4AU/7+Bx&#10;5zrXei8utNFd7xsvn5v7LmOv8Jed0n9xI4P+DDv/hS98oQswFi+1kc9lDk8+cHpAxCaH/BuZHfYp&#10;ZYoX5icf2V1cwsAQd7+LxzPH3HqefPJ6Lh+MHTOnufOr6nHbm/DN5iQnET/+4KOeyLSI228gfzz9&#10;WmsbT6Ruv5bF6yAQHjiZnmugY6/ZWnOO5pxrx49NSviofPW7Njvz+tLaKOKgnUN0zzwzi8Jdkwjc&#10;F3Ki1HOo7UJ/bWxw5tBhEz68rcdYLKYTXRdoisd6gyv7EWFcPR49uhscqod55rrIHloszvnHZhE3&#10;24OH5VXstPUbdVRcx6gHHDDYLXOPaFtd4fuHLnnZRmEW/uganb8X/XNIEM7sJPy7IBl4xoTsIr1x&#10;yA8vwee0gdak3PLxfm5G1W/QpnUBMqpgA8bdLMxyr7z6SmnAb/SoD9oRjl0gR+XDD5+n/5dvbYcP&#10;IWpO0ydOugAoDHD2FL46Sc+fjixfik169TWbGRzOS3ueMpU7i7z4OZs95VFnngideEoX1Tnff4bT&#10;zq2T46vZ0NjyaMBR/tp5eR9HV/AnJ/nkKe6hD51g13YkTn6OLglzat3NvmOztEGzKUK6lSPbYw4f&#10;/9fBfxb7c4JZX0I+/InrJrrO3c98u/4T/ky/Y05Sww9MPyhFFVqeMqNBxRM92iufXOiJaDocV94E&#10;F/M8Mj+V3yf50e3HUq58izsdkp6NQhN+bF98+z/6XXD2qw5Hdzj9H/p7WQBG9NmtMLawc9z5WTy2&#10;80tUEOG8+2FQkasQN+46XqMIEY5yqgRTdsLzzHgK649g8ryw5WFsttzJN4ZDnHDCbyf3EDDlWmN+&#10;//6d7tSRFtq+U/L666/XaGkgVDwO45SDmb5nQglVXJ1pBiDUpNLO7oHHcz2DcpUDpo7T2Q3uUzlx&#10;wzvHdwUjOj1TIjLZxWfAwFOBEtk4SrpXCEsvr4+ZS7id8McfTwOTML+Wc8iZgbKIvLwoHnlvIUm4&#10;PBXef/xEO14Or6ZPulZAcjlwIgO6PP5MbitXHg0yvuGfThCcXGdlkkEFk0c6vAaXQqO3sGKk+coV&#10;hlYIbdiGK4tjBDh0nHFlmDZPO6ThW8s60ilbej/hnPRn533DHoKX6m2rZnHJ8+N2Efmg+sH7zceX&#10;Bq0bprO8MDeOLxyt0pbmIFL9Ckz4GYB9mEa8Gxjen28nw1V6OvBoV81L1PqPTvVfInS0fSAvV5+6&#10;TdZPXL3xxlfSSchpV4156q3OwxMxrlzz4Xue2ngfMmrHbuVxITepDp5VhknbQe0U2wE7A4m3H+Sq&#10;EMbWYANfNVLt8KXDoMHVGJff2VkFlsG+E9+d2KKbcAty9N/pqGQPLbPJAP/HPtG5ROS76DpO9K6D&#10;oqc0amOQF99SSu/hH7zoBNvCFvlWqXK8f/Wrb3Sjyr/51//66uPHNAIzmKw+HXQOr5fLZ86fnzf+&#10;yPQp88gIzbPok52xh1ygufXkU4byz9D5Q8IBtcBOSzZHW66tZU98N+eVl1+4+qf/7P+++vt//9dz&#10;6v6rV1/+8pey8z0bMLJdUqdUm3jfwCc2gAFY263u167WN3CajmONxCP48pj4o82x69/kT9sLRuVw&#10;2uq0JPtafwfV50D1gd3QPrIH7MyTWay+6cCvnQiO2glOXj9x/CSY5uHIvLCP10v+pftmOFu5O/6l&#10;6ULjMTuiDHhe/INXC4O/cIvLKYIdqA0MzxbG0jJ0QXs6w2iAx9jSpMcXtB3wpWdvt6z1xW+67Q9s&#10;2Ja1vj6NZ7Cm/Ou+wcKAh8765oGhOKhc0hSTkcGG8W8/m8nk8MoAZW0/Oto3Sh5tF/o2z+LgXbiB&#10;2z7Th023uEgzbvjStOXT4GYz5OWTLUkoH3d4bUPZ6A7CEz4boo7+mVoSsE+kD2TBCGzvnH656ySX&#10;fxN3RCZ+eaqvWNe89DO8ziTq4PFYJ78nwTVul/fw2UmWwj54VLoPWeGVQeKWHez6POUdOKQtXlyW&#10;t1P2lLL9ssog+bmWQeaH3DeMv31Xg7bhffh5YyV0eSs9es/wLriGH2sDhK27PG/Y+klwncrLNa6b&#10;Rzme11+YfOHnX+MCYuzdBVyD5ecW7vpH4CUOBk174HJJd5TVhGCd3qUvdP5O+E5Ik58fBZDZ4n3k&#10;nHT9i97UnYMzW/7ZX5mfMg3OCdh0oSJhk2Jp9zbPR8RE/9Dfncz4oYjfZ4CNGVxpRMcNOelDr7uk&#10;uQ6oXTLuJILSetjoaGph0u+xMTPm62TMUSfwsxMJySxv64B6lp90ytOX7vcxj/onrDIkv8DxbqGh&#10;E14ZG3J4ue3STXnSmZ9m53phE6n4hkfaAXw82wn8EU8e7I0J9JmPiJwTtrxtvDYh/zppechI/pUR&#10;OMY87DUY8ne8lAkkcEwsaVfWee5YpzDOdWRT/GT5w+Oh37iVs+lXvcOHWfDV/uU57aR6YlynXaP3&#10;8piEtBj0wLxJ4vVD5VMP8JobeUZOPZ2UNvvod+C3OtjFpORxvbKylcO9/vrnO15UXicC028yyW5i&#10;3Lur110D7BuvFl71g926tVdMz4bosf36H+Y3glXxCbZt//nwWyfPvpu45nqFaMrEL7pV+oKj03Im&#10;kedKWhOYmWzOGA/x90O7iWZzfk5CwbULuoGHvicyJv8kp5L1USwKv/jiy5lve6GnhS1sdsycRUVj&#10;fQvG+vkm4S3AlrmBo79iLE4O+PbkPZ93W/qG7+Vl6P6ofbDo/NMWgTPZq4+bukFOyB8Z6U/hxdhl&#10;E7LmMDmLJTZ+t76FJnNhcGQjn/CN0fJlJjHIk1M2uA5AWqTBPykG3ye7qC8dXJSVWto8264IB7cu&#10;vmfl8/GBvDlwzZM66dU+UdKQy+v5JJf+nTgLlPI4jS2/719e5h+D78qdTardD+6FiWb6Fz216N9J&#10;69DEZoFNdsb1s1l+Tvt5R/cn4TlOdLEYk4MX175PcBDeEHEhc/tE2iZBzdIcmzMvyceVF7VdSRg4&#10;j1oElmZdm8ak48Dn1pZems0b8a0H4S34LS8Iwan1PeGP5/TX/XtTf5w2U/ds1nAYycZ/+r84gKW/&#10;wtEL4ep1FzHCJ7wmx41PNQw/xn4gY7/bq6+OT+Sw+tXFCBuLCxffUlZggeefK0XJ1Y9eGNuhgQ6b&#10;H1dHtSEcG6YMdcMJR+F3DxtnLPHkMd9rUarlVy/cgjgLSK5NpmdPBgb++sGnfDjm+OBvo6rFQc5N&#10;CTaRmEtOwuI+16wOzM3f+pjTz3z1Hh3qu/FVT4iqd8lvAYxuWgdYuRmrNDp1TDlguPbXDQyuSf/O&#10;d7579c1vfqPt5c///M9nPvONyrrXVMsYh0a3hoLJFuFvaXXqN8610+yEdptTD8jwXnDk5Ft8+Oo3&#10;uzXpnN7PjRKRK57deeDTcca/M/fO5nddIXOOysCfl16JfYwtq5Thgiexq3QP7UsDWl9iX3NKn/wt&#10;IOuzsUM7NqUHDsS9887bjVNDbEAq3uoLfKMbypv1lSysRRZdSAydFtq0feyAhU2fA+jCauooPcN/&#10;/GrbGVpsfHo2C3zVy8AlY2Hbl1GutsFVzF08Tvl44Ge+1+n46mx4BC9tD6deaOt2rIZnbJew8jxp&#10;166myDrx7CHctPP4ot8ULW083MDrzQap59zdJ51UTlvctnk26uMB3bIhRt34fK4Ph+97uWb6w3xb&#10;mFy1qRbju6kqOD9IHniR9ZZpjrj0hV++68tJ84SrxGOs1NF78Azf3b6gfwIP+OP1u7mZ483os0OP&#10;TjhbF/t82gK34ZIBHtXP8+P4Ffj0AP+3LD4+wat0Hfx1i8nCsFninN6zuOUXWpeXj+W7veLAY1/o&#10;ER1ULnrxXbuMb+blbLKYTXjalthSbX9wqM1hP8gkefUB5K9sA4Mu4IcO2fZF2EL1mPzgUF4mrUOi&#10;1duUq01Qv/EQH/BIfBeyA1N5bHX1Vz3NVQN4Cyf2s3JOX+xjN19kbkQdoQfLK/Dwk12i1/D8Xr4x&#10;DO5NJ0/MVDelVHePfqR6DAYnzRP+qASA1HAHOOIomnCVQpqbhfQ9eS7hSUMJMJcDgwNnw2AkvGUq&#10;t3BnkRAc71yVBpyAkL9x8IlQL+U15XSEKDSnMyy9H6esXsPjmQACn4A0lHvtwmfsQFDQgLjgrbvg&#10;9GwbCQwPHxZHk2rPHxWBUQKrlaeGZa5cULHk+X4G12vMVU67BXT6KDD87txzyhUGBwIH3k2TdMqE&#10;dx5Cn4bHZGMqVRrix7LwU54lP6UAjzLtpLNGUsPrKhnw8Yks/KRlnHrFNGYdbiemWm70itKtw0Pf&#10;u6M/o4iur2W4Rl90zhlLuPSkYnBRjlO+77z9dnkkjuHSKVbJ4C8ff3HrpFJkSaPwDt8yi9A0DDf5&#10;git9NKJlwtf7diqk0xDej4GtYQzSdoI9yDeqpOXAAAstypdemMaUf578lb56lawmc8vn5GM84Sit&#10;ii3NwrT4uzDlV644sJWHF+RafY88F4cLLYkX1nzhqwaI3pCvcOXh/Te/8c3g8ODqd3/nd6++kWcG&#10;Uxni+T/s1mDwHxX/wzl+VMhC+o9B2XQ34TwXQ/bBh3eu/vQf/5Wrr2YBWP0weHg5O890JuhKiCgd&#10;+JA+amnfRp4BbWcmizOuZNJ4opnOaPhXtuXjwUsdqjsfpTF+bHZe0ZmnU9fIpgO0GO8ZFKb+RfXA&#10;pEPK12mqXkTvDPDtosPv6l3s29ig687adtzk5Xr9CH0+3J17GkM2MvpcOsdOoVNaHSKwOY0HfXkp&#10;m04ez4LUi2lc/tpf+1+u/tE//sfpeH5rJJl4tkPDafL7WvxT3wOg/4/iw1t4/cekd0n9B/5A5w16&#10;1JUf5Bqa72SHpV2J38j34lpvUufXLY+9n583/r+Gf4j9oaKFDX4zCKav5LRp159Mnw7ZPIwTnfnP&#10;4x5tn/7zwP5hKNd4VwYGtlGf997/fm26tkv75ptV772Xkw+ZlPk7f+/Xr37hF//o1f/61//61ee/&#10;+JWrj6RNm/Ls88+22qi3D7RJRwfLNXiAGpyyJ5w2lWsdjx0ZmrVDiTMYiPDbFhyVdQb5M1iKUWje&#10;qbYyXNNQvWGXYtfYQ+XRq5lAZLOyWzYDNekubav6csDQZqhD8rGP0rROoYEL3rU583bgfbzEUxZb&#10;XYfG5G856Aje/nHSgWMhYBeM6iedzrdJAe6mLnjHF/ZWew5vfR+Th9rf9ouSr5MPwZ9j99HAoUnH&#10;fuQ6dY1dFw8ndJtEnD7cdK61N8oUp5/48ITL9JvAlj9/iS446ROhfcoVx6a3zdFnPb6LqVy4d3CR&#10;3EPv9AWmXzNt/cBL2sAzGVSZRKf0J5W3A9Hq3qEOYIELd3xHc9hWGhbek6GV01+B28ociDPvfWvp&#10;2g2NSXEdlKdOWh6TKCL0JdGtTdT+LHxXOepjmvhLgvZdhv8zYGze8tLTNR7473fBC06ndE0bnAy+&#10;4LYoSwIP/9Apf98TNvIgr/A59O+YQBp66/1SngLi6I9y298IPhx461o/DtZsXv4+t69wlC3Pxqmb&#10;Bnkmnzbtxi9sPj5f8G9bOHxGC6d/vvkLO2H1Qwu36Tw3/GAUHWk+9uvAb/gz8KXnjG22/CUbiCkr&#10;/Z0GDozJcV3OlCeUjl8Utcmmr7M5xp9yRj8vZYbOpj3qdMMP2sv2lE9ulV/5PrC2vB91A87Sci1J&#10;+UaQZz4ZZCtznUf0u4WB28WueZ78jcgfKYY/0j0cd0mTRAt//U3LR9e60h4E1hdeLNCdf3Bt2KZp&#10;HRidbcTNP0GJnRoo7GEMxim5TRvi+eyWcunIPQsRqQt4DD91iQ3m4Kx+12FWHMrJqM9nPuSZ/Qf3&#10;rbffqo3HT/W+cI+88g0kTw874Y/m7MPp/rC+aee0T9sO/uIv/lImsp7rJCtem6zrWDR20JwAXnJt&#10;jyKH5zLO7li47eAho3CMfZSW/WjdiXycRFjxHGCmHTGWPulFMk4Z29YEhnoGDjyv282fZMmUBfmj&#10;jni2meiTnmj50pe/0rrxYhYftw6TjfYIb9Qz9t+EpLrTBbXwjiy0lfqLbR+0o5nE3/4ceZnMOy9Q&#10;Kl+/w0YQ8bPBeA4hwGrmQ2aytG3zkykvJ2m76BD4Jk8LN76rfS38moi0SPF+Jp197sz3AN/OpP77&#10;WYTtN0aTVprW+aiC8TQYaFXG6BB8tL/6KzNPJU11LYG1O7Ej7MrdTIZ+dG8mgsW3fxQ4xb86Fu4m&#10;nXH47acztxHezaS2uZop06Llm29+N99EtOBAt8f2OoBhAfjJzOk8fdu3h5/pQnA/MRb+P+tEW8ow&#10;mTx9ielfmZjXtptQvpe5J3MuL+V0KtukTf/QQmZso03Z6CLH+il96xOc1c+rzDMYj6u3ZGfBCP/g&#10;fPt2Tow/5qTc0GtDuKay84cp26I3V9hT7fKM3xb87l599803y0tzVk7QsgU2DeA5eVgYM4lsjoLt&#10;/vjj2Nv882zzq/pKB7oBJ5P9xjH4fzt2Q1+5Mg69wlxdiyf0pP3syGPa2aP/NIIvX9CGVyac0zrX&#10;/k+/PTqQfNNeTZ/VZPn3soBG57SXr732mc5dfTOfBHDLkbTh7oH3MEGflnXxhl/kPW5sDtqDcnDZ&#10;iIEzfNwwugPOYaeSYaSwsMYfuW6e6zh5YcVZoOceSx8tqPVKXnBN1K9T/yEKnjT3o+sWFfAZ3RZU&#10;zU+/8/Z3I5foeH6ffPJC7YSTaPr9dG54P/aevZDvbuRWuIF5VMAWa4E03C+d2mU4k+nqq0QJqo3Z&#10;xYHqd/SW7urLd/40COMlG0V3Wk9jd/gPHmQ+MtepB1Jx0DXCDjLxjVRtv1OrFjS6mBM8ph9xr3KH&#10;l3m/XewWR4fppTpPj/CFLy364cT5fBzabRaho8o174kXsJh+dsZc0XNOv+WT6OYHSf/REzmtGZ9r&#10;3z80gks2+MSxE24xcJU+WtVjvnrgFKZ0vsP6b//tv7n6+te/Xvq++tWvXn3xi19KXcwnJCPf57rA&#10;Zpw+9U5dBUNefuXXM9V4NjZSGFw544SmC196Sjdx5qBdQf3cc7NBhszox/Y31Uu3nrqpDM/9Xnjh&#10;qdiMsd3Kfiqfv2Inbj+V7/pmYfD5LGZz6in4WOi0KR44kb5446w1EHYVvuTGh4PNaTapOblq/tZ3&#10;rM1ZW9Tfz+kNDtm4kPWV99+3/jG17rxQ5YS4PK995rXRG+P26mJOjUcG3cyTNZhPsugPl1lTiI0N&#10;P+Eyv8gvJ4zpgzUIazT0Hu0zZpj5hVlAn/UI/VF8pG9kXBklPZ2TzjsYdLHjy5Rn4ZfOcmwtm2rd&#10;TB4L4HR2FiM/7BieLoKjLPYa7hYavZtPHlmq50OL9C+mnXo5MiBHctAnAEO/mZ1J0qE5Ol9cn801&#10;3IlXh9RZ5d+5EzoCS7x+Ad9GKXNEbLC26btZ9P3t3/5abmGYdofsydPir8OObAd+grk03FHv6Era&#10;I+ttvjNON5fO20HOMzqV+Qn8QwdaOXDo9+ImTJ+1+p84uEpjk4p1I8/i4c15X9umXTVHTx77+Zon&#10;n5qFfXhDlE2EB1uKl3RFm+y2DvmKz37W4pABmbPVTLhbEuTTRpMRubEP2lqL7jZQsNfoJd/SlvLo&#10;i41QQbdOufqD2RrWtpxOKWdvFwBfmtIX/imTfi3u+M0e6XujjX7f/8B6mfbbAdaZx0ITOJV5dHFx&#10;gsRYRRglgR8kOMzHoB24AXBxed53xKEIkn4c/xy/4cL2d04nvkwKchvOp2yfEFrcwuBPMddlTacz&#10;4ekmLLFrPO2I1FHahV80UjS7TJYhGqyFfwC/vCsLzgxqYQenwtBZiJE0KUcZGQfXpUiz+IKpXGF+&#10;8z67nrY8Ql3aZ1Jk+HjhU8peeMrr4m94ztCvbIrzsGPCDxzAoATwxUsNpXILJ0ZXud6PrKXzTKt8&#10;GkRpNK5Nj8vRi48+ut4laUcpXbHLRocbfxl/RoQvP4P4aniOTxp1SowyOzSKkzLoUuD7B4/SnT+D&#10;0yhxcYJzfgZVKi3YKpzGHp81JDVS0WFXR+zpG3H0uxXtgN9C8gdtKoayy7OEbXplFadiDKGJk4fs&#10;uc3veY2RfIy5uHWFlfA6ctEBCbwHJiUTKJ6Th3wZSf7o6oSL1/H7ICd/GRC7suxMUQ+Ux+hz8EDD&#10;D7uV+A/H/EGHoAM2X37jS93VVFlFz9HQzthBA7ra4IY/5bXOAB4lL57RHfWnupIG3FU0t6KTn9xN&#10;mH835L18XhuwMqLHBKEsnVD8S9Ht2F/08AJvNgKok/BQL9pJP2yoMtiedYvD+sL7/WN4p8GRHpyH&#10;FhKCtzAOfUnUd52vZ9Lx+dVf/dXu3v4//tE/6qAUPRoEuLdxCH/pFaLAmecG/KH4w1Zhpzqrc2GC&#10;YmWFX2de/qEg6GdIfqo4sPWBjRgbH/TS0ax9SIW5l8W7v/d3f63XOf3Vv/o/p/5loi4TV+rWxxnk&#10;uO6KjRg7O/rIDo+5udbPsR3qcOx8dFoCA0Ll91XV/lGcWSQfEX/uRGu32obWToB32KfDbjR7ytUX&#10;gC+cznWpNEukvFO65jv+XNIc7yaOlAPOtnv9Rmy7SdNnEnczn/7Lo+qudOe0i+cZB89Ng6642sXD&#10;/i89YPtpN5K4fIHf4igODLbSROX0b6a9VqY4tkdfRf7+i79ucTeReh03MCfvdK2lLw30q/mPfmTK&#10;3z7lwoTD2WmDbrqlDyw/dn7Km36LfpX+wuPZufRkvgl1dssT+DyKr4NfyT1wPfhcIA/D2vINfjaf&#10;ZFuGZ+Hi4ZiIvgtDw/B/0m8+/qNceX3iVwdSeRfuCrnGnzIWn6DL73XpKY9r+PqJ804fznHwBG9/&#10;6spNd9GCPBTmJeA65eK0/rlszxOeyd/gHy4045Y5/sAyKD+7hbd6oL4v7GDTpNfvEzLvR1zSFH7K&#10;7L+K5ppeAKRfGCYApacvZ6d89U7/NdFNv7id080E8Tnk+lk+LmAOfx4COTBTHvgZnIELn/Un9fwt&#10;CIAGiXqX+IQZI/w4d6DwI5MAG0Qav/Th28MuuPk3iR+KUheFNwf/SLP+Q4kf8bLpbvqbFOSOX2Or&#10;ZsEFrkrL7xH4bL718X6oGRovefD7SKTs/Y3dMFaZMlYPF95Nv3X/CFyduplGHXwyk5xgomEg30z1&#10;0/ne9iuk47tJTxOa5hTIAz9NpOHf6vnIRXrxGQun/08Gxqkml7iVAxjG6t7lpwsctVkbu/Mom0ci&#10;Os1J3nFSxj3wu2kjmugn/g/epQ94MM+Vxt3cHr7S4+FJ4sPUTtBnHLOyw3PXbOKtdD4hVK7GY3fJ&#10;5tnMSUhv/LOwOrlM5pGDMONF8pbOj5hrP8v76R/okxpP+04gmRlfdyG5ejLl2jDt5JcxJDh0RxnK&#10;pocmXN/LhjSLdU4Lu3XszbffLCwbvMzFmEie601nDmL7p6sGiy+d1d+RlgWqDqYsvvLuZWM0F1Wv&#10;0xe7zPMlTVmVmNtZ1H28/d5MamdMbPJUn81cUFKVP53ID17vZyz+3g++11N65HHpN2ayWj/O/JUr&#10;Tn3D2UJGF3uyKHL7Np2fTfdd+Emf0TzF7dis9rWCB7wDMv7RVnpP220xhWzMR1U2R7tm0f+FFx7L&#10;/FgWkdCdH32oHgRXi28mszvpbj4jPOHIY8pSzr1+X9R8V9vipOlcZ8q1gGJu0SS09OQyMIehT2eC&#10;2FwcpO8kfSfAk6a3BUSf8JtT/9cGwA3fuAe3PFtIIL0JE47n+qB0iKNnNtHDr30t/kFLHsOXfGMx&#10;E/TwXBrx6YOcdsOb72YBRbqxOSN38dzh9fnRf9ip4ds1hteyenSeHw7FPyQunWhsWJLu6bpLLvI5&#10;4mW7uCALX3Uvgos/MbeOhQa2waK++kB/fd/Tac6n8+1lC2hFIH/xFh/1uxwegJdFOjKCU0+uJs3i&#10;Rwe6sJS6fDdztlw3RMTumO+0ALjiA9Nv2wq6a3ENrOF5eHnoHzj4AW+uJ/hTR9Zt+b4bWhcYTuVV&#10;H8KIh3A+MuFb26Ho3uPZEPEgOszG3OsYbWxEaawtuGZuakLrjfrQubjgyElLD6d+TSEZpc5D/xof&#10;Zvzn36FMykd35x5Tjk9TPJm6wqZ/lLnq96PPePqEuhP33bfevPp3//7fxaZ8MxsXXrv65V/5Y1df&#10;/NIXexr53e+/e/VM8rXOHvVJ33ZpEK6O9/2T0Jx3P5s+L4uNwavhWVTK6L7fC92Tncq3sMnWWXAr&#10;nNDM3uAzW/DyKy9LVvrw0fwm+H7Sf2Sx7NnIlXzuPTcwgoO+gvpucdfV+2iezdMWZscW4hsYu0CN&#10;h37y2WjzfOzoV77yleF/0vlH/7vRIbigw40DbVu0H9F3c3yzOWYO6n3n21P/0cD2ts0KDO0jPf7s&#10;Z1+vjlqofCFz/dZ1LPz1oN2h322/1uaENk59+eTubGRAR+tBwh0AYgudJjfPY/2g7UtoVg/Rt9/T&#10;xudpw7U3o1cWRtHzQeqvMp7Loileli95/yg/8sRvbk+BW8yrzJJXWm2jug4fvkVLm5HoBXy1zeo1&#10;XrXNOPKBrX9gM5P+Ax88rvM+WSfwLVxwtHnaBG20Nv3b4bXT22yyviYd+SM//wvlr2f40R/0LA3W&#10;v+DhVO8sZqZNzml2i6C+q61saXfhmu167OPM76cMaH2U067a2acDBy/ZHrDIWjnaBfnpuLI3Dr/o&#10;N31h83rKOzzastbOvP76l3OY4/s5oa+ekGcW0l9+uenMXTmYCG6/K56yOM9T/52K/uiygabfCc9G&#10;CXYTXvB2QhqeXOtfcOVz5OImh93MhRelK3R3gTi2gXza9icf3bn9lA02FmvV0czxW1PEi+QFV5po&#10;buHghX4FG9ar0xMnzfSVUts8t983/LNpYBaGj1tVAzPljCHYa95WWdZfYtZvOAIPhITvr1Tf+AO+&#10;PPvb6M0j3HOFzLDn31TINeo7GTfGUf5kKXPlVbmV4Tdxo3ALXzwBYSpHsCrSVqidYJF+3emxuG05&#10;4MCNw9j8aeVQ4SnD0sKfRZjZLeWdM+FroY6rITwUR6Ol0X8iFRMfOHn8NDx8+KFR/OIqfN91jjff&#10;uSMlrXQ1EuEFB47TqdzQNMrrXXoowCnZiteWJx7eC088ZdvrdqTz/RADVIqpgjKslJhhxiNpKHQN&#10;CQBxUya6hjbwx6Hv3GBLK83QgA4S0Tj5ccrlxJVOOiXD4cDenyAVWTp8xCPumj5yPHZIn2AwyAsD&#10;r69lMHp8zr/wqi9g5588Kw8d7imX/CKng3ZhQhhtvjIuXEmaza8sxuRbOQH6jW/8Xnme5HXlz0HT&#10;hv3n9q85++MhS7f4n1OmD3D1+isvXP3Kr/xKv//L8GksGHA+HVqH74zlygtPuvuqnedAP8modT6F&#10;6tCSfzuBee9z3vGNa2coZYrvu+9qZIct/sbMNl07xAf4lbW0YOgMgbkLv/RFR1Tchhfwkf7h5+i3&#10;spMfXIMkz+safrwUXp4bljx2jLFpb7zx7NVf/It/Mae/f+fqn/8/v1HrOVlGz6+5TvPQPHQfYD/1&#10;Hr7UhoefTnrbJUz+3JlXn3pCfobgp5MDWx1S7dQP/Q9PugudVEld/he/8c+v/u7f/Tu9oeCP/8k/&#10;kfYrHdRj4MZONcuR0zXOaeHaP6C7zIy668ex571uK37DUt99y7H1Wt0/1X/PBkvrFsb6hZe2RH1g&#10;Nx9TL+RveYGfMuDwKHeuO57PNlV+eG47tflv5tlwZSwOxfmUdyY8pv3Cz8WPfT3TsbCEbTlNf+B/&#10;Ccv70iStgUDLD2z+plv40lgk212P3s90SccGa1s48cJKz2HbhS/cTSOdH/u/z3zp/OBSPBOm07/4&#10;yO95BlKzA9SEg/5f27fkFX/uH4JLx8CVpnTSt7xzDSP/4/1Sft61a/SgA4/godzCj4KDu4OFAsqf&#10;5eHC2vCbvng/g759luacb+Iz0E+5JSHoLnxln3my8Evr8eKZHPh+6SklJjI+TjsltPDO9AgLZgdO&#10;6tvBN3DCC+5cBtlf3IHTwCODKVd8aTwSnum1ce/sFtdzmOfqwiHDS/mBv25p2LKv4WyaoWn5d+bz&#10;wghlebzu2wifdMuP0ZcpXz0Y3LcE4Uvb+otr8b8u6Ea6mpxT7DxSx7Vf0/+a8oWfSL/kG1wHBxvi&#10;ik/GG+vEL44b5lTK5NuQwz9kdxPvc6rS/ShEzonyvDwQTL/qH/miiok/+HiUeSSot/3KJCocsMh4&#10;YZzxu0mHtOeyN08zH39W1zds82y+xXfjH+Uv31MchWmSxWV5BF518xj/SbS62Aw/4s/CEb04PZQ0&#10;5XURMpM4Lf+IPOd7KP1P2Que7Xjo85//wtVnsyBgsgd/8N+kLCfdLCIc+hk9JS88nbZm2tvylYwT&#10;4XnanLUT2qbki4ybVzuU38ri7NO7AIlFHn2RjtO2HuD7/tPwx5gPnznzHHg6m4F943f6B+XrwSNz&#10;AXT+3LaNrAaIcL9uSE9ak73ilUMGwv2kMT5eGW2/hi6srMTRk3NdnbmpyClTiTsvsfM6FkzM1yze&#10;FuGee25O76Hvw/R7fUvYwowJe6eYP4o+fvRRvlmYyWSTquIsljgF+nvf+HrH4Mq02PBBxnAmLvUJ&#10;Zmvy0Exn4Gy+B22jz9NXUS4nzA9NdC85MvnsFN7Qt3ydPo1J3LnNzaIwevCArSYLvALhmchLX/7O&#10;O5nAthgWZ/HAnEpPRAYfi7AWGHr6JvwxJ2eB2OS+sHSyDtzTdwtQ83z6pegRD1/lkR+f62bNyO9z&#10;r39ueJH0H3w030AWXxln/kNeunS5yhf8/NqPCyzzV7lPb8Lybv7LZLlFAAshqx/Sw8fc5/DR7TAz&#10;gf5hTvSSGSC3n5nJbYtee3V8cQhs/aHLhrPAKl35HBZ81u3CRTcwBA9pVvc8c8r/JPgQgFOAT2ZS&#10;vbBSBtkNv1+6ev5772ROaxZALLSyNKvXYAjA73Xb1k1KcVPextcPHAjz/tOcfJMDDpf80akt7xIu&#10;3r/45XUy0jmb/bs59ih48yGFXob8yCSnyz+cE3mdR5IX79NXK/+jMxxd9X3fnjAGIG7Kf3gcZHwq&#10;retGncyThqtMOr6hu8o3Tkka81dHv9BVzezBjhmkMV+2NwR5hy9Y+tFOxnEWeneR0gJydZ8Od/PJ&#10;zKkJc6X5Kzm8woFFXubj0WuBuOXhb+qi70xzq0uexX8cG9NFt9CGx73tMvQsnU6RJmGuUI7+F8+h&#10;n2o4be9UqfFRbzUhI7vp4uihMfWHwfvZ8MA3sz8MHGVyDi69+867PfXrGtvPfe6zV1/96s9ffeHn&#10;vtB49s7iWOcHA8sCLQd+KI12jM0Q1noBx9w+Nrc9ZOEumyLcyOEGBmX6nCDaCUv6WQCcsdWt+4Gd&#10;/8aR4JLRkw+yoBZ5yLsnj/FEX6KnMw89Eg/Hp2PHxavzHNtgzGiekR2kB9L2OupcWY4+Jx7Nr7JB&#10;u2Atr3aJ7Rn7Gd6ZT408yVwZymPfBp/PFFb1LkIhCwuQ2hGLm6U3+dBrsc/agkVRMldn/sNvfy08&#10;m/Zp7TXZPR5+45fba7Qp1h60zS9mQ49NWuVD+KR+dGEs8XP7pIM1se/ZoENf6KK0bD4Hj3vH2sa2&#10;F7vYij/sr0MqH2dhG9+fSPtJ3hzZoH1PwrPRe4r1UsdCPzjshI0zTs/SmIaFh598Mu2uBWaLj7vI&#10;Cn7pxdv82F9zCvhHHv2ufGjZMR8d0ca1vqWsd7Kh63d+57fL91dffa2bGcjIQj590+6zdGBd83l0&#10;hRw5bexsTjvsQPDFP+29DS10QNIusmtzE66OwFfbbSOTdHiIXvzXxsIVbXSNE1cXYHCzqS3c6Hwd&#10;OcnzamRG5nBl1+jS2Bw6RiIjE/0wtosO1E4FXzrIKcemttaXtFF4XRsSXBpPsknf+puAyiL1e/lh&#10;Dq26caSns2i24L58bJ1IOuuvaISzNla8suDQ+p68Ub6rj5JOWG1ewuTh6HzlnHg00TO/x/N5zQRN&#10;eanDeAm/aY+ykQIAAX7LWL5wfhE5xQvzu5nHO7fx+wxOhZQ8y6jNu/6mTZLC9b5OmsVRGBgVJGWO&#10;cWb0vPsRXMuKYCgUwWIUGIwUOGUSPz95MG6ddDfdDqoal/httAmHG3rHB18lWCfOTgrl2IVb+vEh&#10;hmtxZmhd5Xw3JxUvtKaUdWt4lq8ULglLuwrx+O2Rn7I3DZ+b9zEoy8MxjjPAwIu7UUZx/enIHnQt&#10;L8rT4Av34h+40qowxTcwOIbR90T80NYdGbkyBv0LG6x2Dg5Y4InD9l38vZSrMQgdcOTOZctT5dbR&#10;dQIHP8rj6cB4tyAsXTvELWN4Ck7xTpj4duADX37liSeTfR4eXlfqxa9I5Y94eTl5Fw/Pfvhgt6iy&#10;vLsOcgcCMHou1wI1/CyzwiLDAy59iawl0SlcwzAw72Z3y7v5XuX/dfUv/sU/Lz54Bo/FK4A+FQ69&#10;o5kPo/PZz33u6itffiOyeLa7ZchOBwAdGjpG3ESHxmVlzZDihUGmOoEX9KiD73TWOM+MvYgdmEjH&#10;rVzX9z3si14cukcuwrYD1bzJPgP8yBc1+c9GXMtdPT/byBbXP2fdmW+3ZcAVmgBZPC7+gaNFkIYd&#10;YPAQHLx4NvX1newA/OpXv3r13/+lv5TO4ntX3/i9b0jRztsn+Z4I2h9yjxLAQwk+vS/qjR1Z9ORn&#10;7mcc+M/KAfXiZlWJTTAI8jmDf/ZP/+nV3/7f/na/U/78Ky9efSc7g1/O93O06+yUdlU97SA09dng&#10;i52O1c+bDtc1tlvH2Rf1U32unTn8y0JpskjL3fQ3zOCkto9d85MeHjrfh/2SFvzCzfO2qcLZrcYl&#10;L59bE7HvZ9/z+d0JzIUr77Y73TSzRB8TA8k4PD4KgN/iMry7ZpIypvUDdfA/+/ssHfrLA/Djytf4&#10;YILfvkLSeNe2t11MWsn1Y/QTN//yWf8whBXemb5dFFzenvnRxPlzkZ/s8MvV1wt306y/uGlT6Evp&#10;SaQ2x/M6+RfHIn5E3L6VQU7wb58g/LQbV3voPcRnQJ+EgSO//vL2Z72f4Z/pOD+jU1q/3487p91n&#10;daLuoEd49SS4cj8Otg0V3OI6/fUQFVj+Xco4+qjeqw+peUnU+KWHv2VtvgL356Bxwzdd9QAk5d34&#10;weFB9KnZjzZ8y9j83oPG4JT2etNWR8MWfRhu+wwPl3/dj2ii/Fm43gv7RlhSiLq47VfjyTr5Vq50&#10;f2l/FLzWlWQ8lwuOtEoCd+K8UbZHuKSV/uGx1sCkVn6JrlscEto8UeX6C/U6fvKDKWzrDjiFKUym&#10;BbwATv5NbM80np9liSSac8PXrxzFH4Twz2Fn+1Y40p2c9EvT+gubv8+ybPwpe/l/fj+nP4f/qGdc&#10;WtrAv5kff48q+FA6aenWzfQ3y9HvXiftkr/5cKPhJoczUfMz98McWB36whd+7uqVV15pn8SELKf+&#10;Dv/OreXoyujLzIU8yDW29L3tzFEn5DMXYUPNVpPCIqTKanTzpt5Js1UdHiaq4Ujv19avLt3MW6R/&#10;wv5gx7o5OTOyQfvOT+1YHqO3T6LddqK2dfDgN3sqfuy1ujfj+LUp+gurD2yzMRG3cpPOs7KvbfO1&#10;7RBmQnzkk3aHgY0zT2bCkuu1suDkH3id9A4ek+dBvwPo23be4SNfJ/Dlya8LOZ3vcsXre8nvu4JZ&#10;/M1Cow28Fk6+l9NxFk5MPJvU74JDcHjQq2SLRv+c2wxKt3TxudW3zi2lr70nuSbtVa+tlnRoNm80&#10;C8wWLNimD3JCZ+fj9Jk/yaKUk5fvPcjCS/otTu+8m1NR5iTap0qZ6pCFN33fV175TJ/N45gsN5/k&#10;cIk4vME/5Ww/feWzMsL3WdzI6eksfESSyTe3m+lHmhg2p5jpfFWy8MDo/GZOWVm4BX/z9LRREtIR&#10;aomvTv+aP7LwYD6RXE3K6yu++eZ3qy/GKxaHfdLMqbRdoKEvyrtvMjm4mFzm6E03NprUTxryuJZJ&#10;5HD0a6SJUJoHAbUdefN5K7TmLFT1FO0mxtkzOD7zrBNWswAO7q30oVPAwNm/GBJX3S+siUCf/4vP&#10;hJ7+3oRzirr52LoZYFrJh+ChN/8MEQouf8iEW9/zvSx+lW71+JgXEm5OkBP/WGjTlpIjfafDc+o1&#10;C+TtX1oYHP4Xh5SFfw9yfbhFh/s5zHPPTrS4QBp+HLx2zfcuYJA/BwaeqbPKW3yFddwY32IuWVjk&#10;M8Zla+TrIlnCly+3cqqO/Js+Phji1lU2CbNI07iksTHDCcEg3mRb/ywm146EfuMsemfD0wVGZOB5&#10;xg6ZD01u9R5eFgHFrbM42PfCyZxc3i2iRvOavgsoWTRWV32DmTuPONkVZ+1ck2yDCxtm8eT5Z16A&#10;Ra7Ez+aEb32jJyZfeeXVqy988QtXr8b/QW4Fs1j2VObnnn/+xdSR60X3lhFco80tzx/jz9av4Lcu&#10;lAen0JnNFWizON0qFDQru+DGRjtM5hQn2rz7Fqt6D09zFuTysROK4YF63EXBfHMaDBsCXCet/fZz&#10;fKrtTuReHkfmxvA7z9+wIMHXl1CexUs2BGww13XBLhs4L4veB7572G5scOxv8LQ4zPY8/USuto2O&#10;u7mAs0GkJ4TDd7bL4iDdVL44tKsjvr2cwFzPa0NErv/ND1737rlZYjbz0Cv4sudsMtttPlmb8FJu&#10;VDGX+lRuknjuOQfVbOx5rvPyeKsc8kkRodGGlWkn8fb247eTbhbO6YtFX3YVjudTsEXk+IPHs6Bs&#10;cfLJtoGz0OrmDX25lEH/w+vqReByeDeLtXSDXswpUvPH6qm8+FcZHnZIPriQTeUTXZNv0g+fza3f&#10;/V5uh0g7Ik033+RTAm6aQYP2RTgZ30ralnHpPwxuxsjavepedEkZ7H62Z/Wae/0DVyTfv//9C11w&#10;46zLmZO4c9fmJzdXjj2xCK/NrbxtComO71pew0P3E0mLbvDxZPoh+VzKgSf/O9/+Tt99HsEiMHt4&#10;51tzuAwfyGL5w65oL7tBLeWRhfUbtEvLPm//uW1f9Ax+3NaB8jnvwtkm+ejG/eiRTRPw5BqfrGz9&#10;woDvbqQQdv/QtfYR8ixs4VcnA3/lXZmG8eIXR5ZGW35dXmxK6tLaG/4TiD67LQQgRElUBqShQOu9&#10;GCZxLSgMITzO++blr9PAzGLHEL3h64MNhyJ1fF82oC5lgHWG51na3THxzDP5TkXyY1LvMY8PUYrK&#10;0HRFPULwfN3xBSNlhpbdtQSfLeeEfstaXvT7fk03HTHpe71SlKaL0akYbVBDE8E8SAP3VHZAFd/D&#10;eMFtGzx4W6Ac2qPEoQvM4fcYVZ1m4RzjNR3XY4EvNDCeYVbjVwZLh0BKwFidYUq3Dp907PrvFF4Y&#10;wWU7cvKUpoRxG34nC3SueXbUHV0UzhF7jY08dgLp4LufnNOZpaB+YAy9KR0Op/JhHok0z/JnebPp&#10;ll+9giAy2Hi0emZM+H6bRxyHli1TOoae4SWTTb88q38yqkUtMM54dZEw9C9ssgJn3ZZ19hkIZa/b&#10;8jYN+jV65LeuNAdHu23ff//DDKR+ECP37avf+s3f7OK7dGiTDi1gfZrcGZt9/tIXvzhXTkSXGX4N&#10;4llOOqjowE804RmdUveWZ/w1fIfalOxdfBe3aUWA5deORXiFZ+uU1516N+QXJNpZvshH/ugdA99O&#10;+9bxAxD4j+L/5JeIzsNlS772yxs0J4gsueWJd3VWB2U6IB9d/ep/96s17v/g13/96ne+/vWkHR24&#10;5kVwCYxHFFXYn9Y/S/vykZ1/PruvvePvz9zPOPD/iwOrQq2H6qs6oq60BvZZG/5mvrXy6//g165+&#10;5Y/98tVf+Sv/UwYRroTyPQ/tiPZ1JmJTW5uzbe7RNs8J36MOKyBu3jLBc7QZD+nykUa6i106dN3A&#10;eJ08D8XHNnLwX1u39Uf45r1uTXQdpp/XNmbLTbusUz92avDd+rc++7Mw2xmOTVIWerRrcIOqTjPX&#10;fMmCr8dcxQV+8x354X7TyXO2fYsD329p9Xzm46YTps3Qdmz73lO3sfn6P+LhgJcGpXVsetoXMPBt&#10;6b2J27axBiJJNNEhATxw8XFxAmtx4qcH2rYOV9Y1beLaXkWv8BP9l3xHX2Bh8otfyjMAwnt5boXJ&#10;4tAwbaYByPSzlQVe++bH85bPX9ie5eWEbbi8g8/0CZvg+LNp4FHXtPLPq3gwd1BzZCuN+3z2t34I&#10;u/DgxC+yRz+YeK6g4mrBI2X3OWGbF5yG4VVwuvdgNogKXyctuNJtPv7NXwI2y+CfV3m4zQdVsM4y&#10;pOLipdx0dqrLq74sDKDO/cMCPv5I48fu3HSbX/jivGk2bsPp/MJanZV2wyrHE51nOPC7ddwkNOFw&#10;mqfNYmDqecvb/HxhO348h/9+nvFTfbOz/bHwYMuYvIfs83LRw0cAXf4vTy7+YYO8w5G7xB0EXr+P&#10;vff+wz/5pn+/cPj0Yd3y/BwmTXW55U5KaIAv7gwL4de4DA4Lm79x57CHng+4yDqn3bKk3TLL82HH&#10;oc8Zu6et+HFu6TrDvqYt+Ab/3uzy4fsP6cI5/Y+D/9MQtzbYd9gsjtzLJJZJTGNWfKLj3dgTvSUr&#10;4xe2/VpPrm3QOZy5NNlV+UYnV1beyaXv8W+6lklh4iwqmMQzKWcstO6nRX7G+dPuhvfh+Wc+85ny&#10;o6exjCPJJ+3xzfZJHbge+V/385Zv/E4YJp207LRxsfK4tqFp80xqVn5kljzmtfh0QAu88MDwvO/w&#10;I18nXKS9lZMinEnIPSyhjOdefa6T5zZca4uUBQftDl1y41vLyzOYTx0TwdJxL+aTYPSCjs6c3Hxz&#10;1tWlrmb0jdsPU/f3W8MOEJjzsmBsYdRG8FBR/UaD39ntIsOWN/o9k7XkcTcn/7L61P5GqM97bon7&#10;aOqHJmQWMGY+qgsXrQfDCxR89rVX228yN2SC2ljfSc4fvDd4/Kt/9a86Ue4WPJPF5hu7YGvDevqS&#10;n3399VwDm9NnOZVkcfWppHkq43a80DdUfhdes2Dz6iuvdT4Pr/Sp8d+JKAsFZKV88nZls3lLMCxu&#10;3MvCVudCjnqvzWUPPsnkPXwsYJEf+03WYFuIN4fiBjWnuF2N+XwWP1pWZHfWqco85XeRWX8+enTn&#10;kAXZo0P/V7rqJfwz3+fdwot5Vs7Cn80iJt17dX3y+c40VdHftXg9+j0n6d57b74L3cw/4s/qc6OD&#10;Sx2AceL849p29ek/7U/5kNwD6RqWcI6O9V/e8bb7DkVEPToWSt3vAkCyFp/gtHml7wJxks+Cq8VA&#10;9X6vwbUhYOZMLVjp51b/45v3feZWvu+ePj13gRmeel6+0Em8tlBkjDe6ZSw0/RZz5k767vxY64A6&#10;FhjgWJi30Kbc6uABX5nK6HgprHCwp21QZL10SuO7mRby6AWnZtFPPWIvDi1w/RRan/A0B4zap3PC&#10;f254Org8PKV7By/AevKoC/BTtkUWpzPpnfdugjz8o4iLd51m6CUzC6O7D4VuWzTCixdfNK/9RK+N&#10;/V4O3TwID/d2AAulPWwUXNQl1yJbuOWKU0Z70ZDC2TA+/cH7W457NmA8dd0YiX2zKQb/4OC629rZ&#10;5KMTbHJ1E93B3a5p6WI9ymv9hbPddBLaojR7oP/A1rfY5CES7nHXkqeZwc864dFfcIUp31YCuqQu&#10;g2FdQjnBojivLNAeNg3uyogjsy52ZdEeXdKCDR67L4/2ziaBB3dWhg69zGI1nhnXsslOq3L6oRZI&#10;++3x8L0yD0FuGHCi/j0L87E1ThGzmebPtZWuoKZLHDmwcb0+Oj4ctF+3XVGfjQDCzbniO756Z7Mq&#10;39I+m1kWf3w6SA5+qQORFXvftjR01/5HztKj3yYbTjo2Gj92I474zimFV7vYi2/TPo6OgdMy4JJn&#10;ZG35aNFHg7d87DIevJUrzL+Z68t95/rFLJL6hKeT0hbE0Uem8uI9ewXuzvfAlezR0cLgHp6uniiL&#10;o5fwuhOaWi9jD9DC5lk3GlxH5uA9m/K1lfq4b731Vvuo6hYeoqE6m/xwu520YJV/eVf38dfmMry2&#10;geWlXOPtU7DS3f0wup+r9ukd/LTRYUhpsxECrXiO99zdlMehXd/irNfwrlzC5PIg6bwvj/jw5pc/&#10;0qW8s0z1mPFGGvbz1uPhUcKUT7/xIUgmZGTM3zI9a8PxVxjc4K9tWD/BhVubyBanDPaibVUis4h+&#10;6oYGCYgUWADxr+NnogDjpGkBYcim53Pr9+X4swjzN/7se15DULgUzVUJxySWeHm5zVcConc6i8La&#10;yIZp0rWSpuPTjgZhJh5DVXiujUnKMHkxgr7GS/yW0bSBt4JfHGrojllMaYVfx3n3i0GJ4BaWeALi&#10;mPrHc+p3eDiKTPiERDjcCkgFP/Oc0u4p48I+4K4Cbn40QkLjr9wzjuAVZnjSHT4pDyyKREGKS+KE&#10;jVKprDFmgYOHOgWu/2FINYQaxWey+1HFtOALP/gvT9Cz5TOy4BjcqKitzEf88mp9RrwNHLyCzzq4&#10;7/ueKBa3AyRlyWfgwWBs2SO34a8w/NehlhZMYehVvjh09STOqeK33IAo//CM3ILfNa8m3/LcQAcc&#10;sDnh9PKCf8oWM/ExMqm85/Q6aGSLb2QrnzCL7u61f+ed/LKLVoeewwN8/bS7VJHS/XJ2Xf3CL/xi&#10;8cYD+k1uGmI8pR9oFnYvOrd8Qx/jjVfClt9ksTvNHuQbiMt3afy8r37hZ3U9J4a34TrzTVodDY7O&#10;sgMP1ZHojDqgToADrjxbpnzCuXNYkhzOAnQYkXzrpKN7C8d1GYvvZtvU6thnM+Hw7772tV6f/ef+&#10;3J+7+u3/8LWrb3zzG22kF+a1vzmPkAV4neBT93ShPXzxrN4ZqJ75+alD+mcI/eHjgKqR+rB1WJ0U&#10;pC5+P7tM+W++9fbV3/pbf6uTfH/5L/+P7TSzQVOfp97fio2gm2xFHS+/1mcBsSP1av1iG25USXEG&#10;JE0VOL3WWeBhI24dfoOSufUjYTuIWTuYBnvKTH0xAZkE7UCzgb5hs479fMglvu6gAbwf57ajLE3p&#10;NshN2YsHu73PZzgLFz5oGP+6nS+/gkMnnWp7ddJjj4/0G6/zvGVfwxk7TGbbtuPP4mpgpo+C9g60&#10;Dn4U/5QRQhrO1qwtdiWTeGWU5wcx8F5aikfkSnMWF2FL4+K8vnz6Z3RAWdKta3uT8lxpFmAPlSlN&#10;+7ORq3w3+du+V2DrN3SD4ZFu8S6dR59m9WbL3TSP8jds0/4of9PxlcV5Ls4HjdtfXxibzvv5Wb+T&#10;a34w8k8bfAnzHt0u75ZPKWPldUmXuCPT4XmfhbYt71H+WSZLz6ajJ+vgxYnzk/bsivkRtrTIQj/h&#10;wU3ePvYPG3Kun5d8iV34+nvcvt98XvzPeaXRt+4kcnSkPA0PN+8Zlskabuk6p4E1PXV7ypYTTCS5&#10;uN0AAuZ1mofhndh4oQOrfhjng08HvxQCr5tu8wbABd7NNJf3G/JaOS4PfpQvf+OUsc+Hv3kmjb/c&#10;dd/wzEv1d2lYf/Pz/YtGFcLmWz8ZG17oJ1rPeS4JfsRDyzh4jV9nN3Ql5IBd/KTdf6mHg+s1Huf8&#10;nlfm6qi03lt/wQxdbNd73893Rd/93qkutJCboH4q3/HcGMOY8Y03vlrO0wfj9p5OabsRvh42ccbd&#10;w6rymm085FT5ZbGI2lQWCZdG+H7LcnVtx5sj30l/EcChJ6stbJCTVDOpWq25JP1peDBHwOHjiy+8&#10;VJutXut30XvPneSL9DjzPHvywzWM8lU2ids6Is/KRhsgftv5kevITpw+ijh5N9+Guap0F+DUOM7i&#10;rXwmkntF4WHjwQWn81bqaXA3UXye8IWHdFu4IMwhAABAAElEQVQOvVwdkXedMD+bO8DRlt1OOTNH&#10;NKdjXQ/7xhtfueCtHP2V93Nt5g9yMlre7373ux37mwezOGzB0LXU5p+MrcvHg8fUMiDiruc0l2fK&#10;9x3fXnGKT1kUxhcndcc2ZYI6332E88qD/+1vfatlSEPPXY18OwsX5mnUq8+//vnwXx+FDQy/sqDw&#10;4YcjG5h87Wtf6+R5TzRlLsOCnA3Mz/muZui3YcAcVReH47e9r6xHJ+BDX/zM+5h7s4Dz4P60+y9k&#10;YRke5jy6mJ15ySfTtnP6FsKdvjSpr2z95++//U74+p3y8bO5uta1qC/nKl7xYNkUQhbc6gRdMUci&#10;Hi7mJfjdCBB86Qx+wdfi1fa1X8x1q8XjgLfyAFf9MFc1/ZycAoRfaHvrrXevfu/rv5frn3+3+sim&#10;BXjxeejPEVa9TrkXl2fTs2vLLuHHAzx/v46cu5ibP2d4xSlRbvQDb9934RefQmD5HSa2OOladoqv&#10;vU3+1MTSf1iG8Mqc0t2eZMSb8in5K5fI0gIXGJ1jTX07j196ZXfC9Mk4slDfpF+5gOkEZVKNndL/&#10;JIsnr/Xe5p/injj1i2vdTvjWe/D8jF/4e+Wz56VTnn5zvPjPukFSlqYCzZ/FzSa+dZvfu+vmH0/9&#10;qg3MOz7hiR/3SexTznkGv4Tlid7VXln8zfOtXN36IG0ePleNQjd96cJx6Nmy4G18abxl4da7H1ja&#10;QotRnMM2vSo3dvX5517oN7jVHQef8IbddWo4ma8+/iDfc844k4MvsaSmXGi+XOuuXPZpRv1NP3xS&#10;l+b04/L1yceykJ91i9tPWtCymWU2AFkoXl7Cv1c0x0aaT/XehZ/gJA251JbFnl3mNxOOucPX4S1E&#10;2F2LVvJxfM2FemFziUUqjk3aMu7n++DSeUfXhgvrL5RyaMKvBFZWFrPYdbZWmRZan8ktohat8ZaT&#10;nn4/eHJ0YHko7v5TOYCWvBz88KTtRPT99XufKwzrBT39HL2h2+bR2Se2tYvuwdnz9GXuZ33jncIz&#10;XmLn2WyHbsjYwvB/+O3fbhsqXF3bk7/qV2pVN9j0+9gHnWRmEwx7qu38zGfnhDs5o78bfFL+0msB&#10;+okshLOvtTHBZtq92bjHVu/iMvvM0VcbeYz/rT/gs3cw85j099Ln/n7i3rv69//+3169m2f2yCdG&#10;6PITOSXOrbw8t8zWsLwAcsiSLunbLP+ktSiOF9bhtOfwvhVaa0MS/9F9p7FnHkqYctA3C9RZRE96&#10;+cig4/+UJw06ti1UvrmLp8JLcWjCw7VX8BCuf2UTyd0f2ESR9a7g1DW0lAcGPO7F3loUbp7IjX1Q&#10;ztbnlhXa3dTQNHBO2eJ3/Lv1U5mc9+ZPOcpQr9BINsU3eemdE9bSTp3UFmRcXgjXf2oZoi9wWrfl&#10;qQ+tQ4kA1/P07QIrz++/nw10cMGflLfrWeo/3rasRRqSq0QiGp7MCju787vnReacZp833vuW4/kc&#10;rlxxRTxMwgTMS5Vu2KaVzg9DhXGO+yPURIMdCzO5d+wyC5Ea0wpAxyXGQTkBX0GoIK6YW1g3ffD3&#10;2gzPGw/G7tSHRgWrgRnZH7TJwaAOf+SVT5qi3odUlhi5uuvMbeyl91MOGjTceNIV/0MRGJhbMWIV&#10;ZGjFt8XRM/qUyS08fnlYJBjuWYDcePguj3U6nnhidkDMSck0SMfCrcEnXaFIrqViOCifTrtOqg6K&#10;Dh24VfrbBx6tXBqoGKOUReZnnDxzw6up9Od3ZYjbPGRvp5BKorHhxKG/33EJ/E0vDm1B4QK/ndNU&#10;DGnQIp8GK+CKm/TCznnxBe7i5OPK7+CyMOBQA3HESyOtdOLQocNxP5WwOCV+Ky+fY+Badnwdbrha&#10;bJyKPHhFSzqBYiNEO0lHeRqsElpIf3B/RnrX5Q13Tu9Hgg3/4pe+ePVHf/mXyzeNFANtoLdXF+Ah&#10;/rRTR3ZxSCz/yOWQpXBy6c6wQ554111k4d/KDO85Pnn4bR0VXn433JsdNlmAjzzU8crUzrPAL15g&#10;5b+GZWUo/8CcMM9n533LFr75Nk2lFrgLpzpSfMa4S3de9PD+XHYJ4c+rr7x89ef/wl/ohoDf+I3f&#10;yM5Fp+6HXukecg+j9VDUp+1leYjnOgbszYZ92nD9GT5/iDmgqnTj2dCgiviG0EcfZ5d8OrB23/7L&#10;f/kvr37t134tneXPX/3SL/1S2ooMfGKTp06zH7EVRzuUiBMzCrzv2qpOUKRe9wqv1Hf5/X7IBQYb&#10;f3H7eKS9uYAXIGMgwZPJe/5Lx9b4nctRp7hp4a7t0difhK6dACeuUD0e7/oYddqsG7ZOGuXVpkoE&#10;lWPnjzC2zc0gQ/vgpV7Pz4ab+Rks7aSGltGAh5N/u8TLv6Vx8/JLY+h8ENmYbBImvX5V8Qv8bTvB&#10;Xh5tOmnX3px94dIIa1sdtLov8Ei/+Yvs8Uda4XijLH3TERT2DbP5TRe/fVQyOmhW5uSdAYp07UsV&#10;l+lDL5y2mfoqF3wgsfw9/BNyhZ139K9bWPvOFzbh4X/awrw0+lFp4do+ZfDIfVDHN7rkn7ZWWZvv&#10;4l+UTpqBPWQf/cEEFdf4qwvNC6iEh5NG2115phzvftJuehNUN11hJ5BfWZ0SLI4NAm+Fd05z8FiQ&#10;PnLLPcYBp2R9xJuViYCFP77+8fQFB6eD/uZ8iNQj5OBL3pYGcDyPTK/LQlf188Af66Td8hfgyucc&#10;V3oCM4Av6c/5zmUrA4zqgDp45FGfV7Zb1sAd3FsvTnRsGuVc83z6blGqA/cjb8romO+kW5v/pg8H&#10;pBSufMdvVXD4NrmWrvWFnuMX9jUvHs0f6cCYMpU9OTffwofX2Yn3q04ez9dpJ/Hyhp/Upe0M41HP&#10;hXGmPYmKS8K2fdh84Epfvaieb8uxKR72wZF+/Y0V5qf6fb8bWd+uXI1le0og9qL6mTQ/3Q7/7l99&#10;5StvZLHsjS7OLD+Mac6fF8Djyi0JOiYR33Hg5hi/8kucOoLHzac+Jm1AXGRlA76J3YsTyR2+N/MA&#10;8pvHGFs7k+eLR9P/BP8xFgxDSqG22rdi2RR9CydYdyNzJwqlDK/UHeNUbafJyK0LyzMyuan70lzG&#10;nYddk6YTeZ0zc0Dj2CgdOytOn8aEsmewweB73zGtSWgOTrvgdD+4q/d7Ja+0JmeTuTYfHA6sHZeX&#10;puThb7+KfrlS85ze+M27dE6NOZEFT4sJL6QMZSnb9w196zpTA4Vng7tFYRP2FiXAoePf78aRfD83&#10;YdK8H7+b+jsxnrF65rfClsMFvxMv1B/i03+P8Rn+RHbkaLyvf/nee64YnTjf31sZjR2UN30U/cec&#10;+LNoAX9ttnlI4WRiYvq9u7NwLc1T78wiAppdUYmt3PblnQi2KPtsFol/7gtfOCajLQSlP5LEdGoX&#10;ZUySkyF8uZUxoHA1l6KcLk6Evw5smPj/ODK2AG8DucULerT511+57Tt9rewO+U+Zo0/LF343fXUB&#10;JrRmIcBVnfQkmSd/mEZGJrTpNJqaJwV9L5ttf+e3/8PV7379dzo5/mw2liS6tGx+OEzfAeOu24cD&#10;raYvzqc479zi+Si7OCke/ts2NLfJzPXBp7gOjQ7BbbAubuTdAwGhsQtfBw7gKLvdWTp42IzFB030&#10;fueS8HbnwO6yFQ9y412u7QV/ZaUOWfSli5x6vcSD1z4QvsfZHODzWRYMzV2qe5zy6ZWFZXLAV321&#10;HQfBaerDLLRU/imXXveATnRbGMcvjUcdW1yELZ3S9ZuwYOT37DPPyVkKFvbUx9EV6Zs/Ptxco82p&#10;Z8Jdu0svP14cAlN+uG2ZNjru84y5DphgGIpFbsqGD7roRoaKhQGW8Se+v/nWd6+++Y1vZMHse5HN&#10;c7k++KV8BiqLv6FBXbKwjr++qb0LpHA9L1KWluVHSLFgeOaftIPL0MmmuXnUPAH67wRPMnkit4ta&#10;4Lydk5poWPoum31ujSw+zLfZS09ksu3ALo6yTx988oPyUlikD93iS0fgYcE01ixlsWVjt7vIFtXv&#10;e3CB0zzrT6QuB7eEtI1j/y3O70K408VkZ16W7u4n/LpIHf7DyW1I0qgi4HIpecpIXQBj6bVpxbN0&#10;vhu9NkoYel997bXKFc/EszlOeHcjRHT385//ubYRnTeO/JzqVgedHFZnbP7XRrFXxnLWm8Dowlrw&#10;ej8ni80RuQLZafBns2CN306etv0M33pSODaarJ55Ju1cNolJr+1Xx9tm3pp+lmdufXzsc8p0W5Wx&#10;Pv4LW7r5fj3Md9Q99gVPnMAX51jp+3nXfvrsxFtvvp3bQ7/XK8xt4nBDxa51VRMCp/ljF/h4Scf1&#10;A9qupXy22wI0XvoWdxIWBnvB6Rtar9pFT20xfMiII2Ntl/YfTDiD5fRu+xWhWf0Sp/16XJueMG1/&#10;iBq5RiacfNpCTtpn8+PA4tR7NGxbSEbwGds3NKBzTzor34aAbVfxkB3AK/RJK295G/je/by3DZA/&#10;skrT27baxg3lc8otb6J/nPDWBzw4NSn45vYBLqAvZXifcrOxK3ZIuU0gIs47XYWHG0QWRzpDnx7L&#10;lff3ctIYD7LmMoa9kQhIpgIcWJ14K4Kp2MrxDGArcRC8f//hO+6PbPWkk4fzvIh43zII1DN4ZfAN&#10;fCgc3KQrjhSvFWAYrgIR0uAzggF/OsuzY2rwZwA1wLWWLRNMbvAc4S1ejcgfnS3lagjEbfzywe5c&#10;nRfC4jCe4OXhZgJnaCdc+QZO8DiYQ8EtmC4M9LWip6I8/8rzEeJH7diqTPIO/XCKcb6XBcTshuHA&#10;OTvl4QO3eHuGA36h+8PsEFjZrC/ugTRJa2C31wXAQ9nSGairTF/60pdrEOHGoaEdl+DZb8eExwt3&#10;6B4++7j845EdmSyvBkcKs/waPRMvDt6MBXcOo9TiDRjaoUw6Ozt1bBkG5Z/zMDSLk/CFy3AIZ2B0&#10;3ujH8qkA8kdZyl6c8afwD9lKJ59y4QLfM4yhcaDJZ2fm6Hb0K8HScsL81AkNkQGOxXWOTlpcv5WG&#10;58OP5logVyUob/NrdLwvns34X+HPSHMKNvfPjTTG/+xrn7n6YgY5DKtrauDPkGtM8UcHiHy2juxC&#10;AD764ZHOyshgdEn45Jl6iQf9psQhN/FNH1zIx7s068u78XQ/mBWvJCtPNe67q40s1m0e7wsL/A2/&#10;9sfmVM+blmE+8igkuHDS+xWfvOMNuBwfH3VQPpdvKBvY+c7Cn/5Tfyo8Scclg7z/9zd/q2n3z+TM&#10;2wqgEQ+9bNJPjY9+JM9vJkHwg1t+fmqQ/Rkif6g4QPMvdeIRmIuz4Ul78TFbngGSAcI/+T//ydUb&#10;X/3q1R/7E/9trjob3byfXbZcNyFFZymsTqTOYm2w+ir85PquT5K4s51uHT/Smkzjtt7ffN4JvCY6&#10;/hjIsiE6qPL5rX2TZO2b8tnPxWvTeW8dg4Nf8tfxPYJ3hMnTDn/omDTTdml79IVswuJMLjzkvCZM&#10;JxW8xVO5XUSPrWPvTFrcuzfP8k+bNv02fbm1BYv78nFpeDz2N985aT5pOH43VIW3dnaz0U+k/YGH&#10;Tj8YyhZ+7j8sn84+upbPNhOK27LZWQNL5W14ETj9Gfle90eWnuVXF8qS34lW+HFLq4GqflR6i6FP&#10;+8VWHrwMzXh7xlXcug3f94275D/S4sFNd6alA8zUC3gTceHOQ5uZmUw6+sPp2viWWyfDkz5zFA85&#10;9WzxWt83nbgt8+IX+nX25dtD+IeGTe9UQ+vFZsm7PJe+wxF+zu+5E9+bJ76wdZ4epK1d17IOvDxz&#10;hZf+CZ3aOrg48XcibmH8KH/hLZ2bzuTEusV93gdP/ZPBefQiGIUnJpP0qWwuDf7HppctA+rzPAPy&#10;hb/xl3IO/ooXN+Vs3sm1eTrZG15JI8ze4wzJg8fwSWqsLezwqn5wPcM8P0/64WvLUD7EA+TC6+S/&#10;FVp/nKsOKDguxV67Cbq8b9nrNyL59n3pvGTIQ3kcPq/btDf9jX+Ur05wC39p5W/YwntU/v9YWPMe&#10;dHi+CWvHe1ue+OpxdLr2PeOsH+d2I6o84cgk1Tx5DI/Zh/dzBax+PtfPLI15rw1m73/mrq4+/3Of&#10;v/ps+/nfq4weJavlU0RU22+i7Vba39Sybrw621e854yrqqdtS691amJnfLWyryZG76QfvdSOzjfv&#10;5iYUKbbigDX1eWD9ZP7FG/xG/9NPP3v10ssvpc1wNet8uguv1pVv4cnMD6VPkowmibfOgdW+SGy2&#10;OSXp2ecuIkaWJqHNqXDaDXN313ow9VJ/Tp2RV52TRl8G7HXihPlt/6/9teTlZiEoadL2i4eTNtuz&#10;/pDxpQXOc99zdWRonLZA+eBu+fLr78BZu2qeaN/ltxhgphr8PVGEThvDLaz7TTnmgUZvP+kksxvR&#10;co10JrTfe88Csas+9RvvXX3nO9/p3ImTUDbJm7C+1tDIov1rbdL0X4Jc5ltm8b7MCF5o2n7QLoyY&#10;54ILq5ZZqm4OVd6cvGOv8XhuNLtmfeoTOYYvrZvhq9vbunki9OifdLyRNuudd57td3C/+91vZz7K&#10;N0gdqrjdT2U9n29U4im9Y1NtiLYYNWFjw8EyZ/lcFiRgaG7s+/kesxPVFi3Mu3z5y18OnmBEd8gm&#10;ebjS29BrXZAQzN1w15Pjwb+T8c11Xdfxhu5IY9Ge01cXZt5Qv5QOfBLfokJdaCF/cnrzzTcz8f1h&#10;8ZiFKUgGR3+H6GaB+8qyAb/PP50D/n2mlYyt893TIiAgVXrsn5eHHfxms9t1fw8/k6H9rUeV3T6y&#10;OhX+dAEtmwmez7ygT+mZF6uepa+vDj4VHbAoLi2Z0Tn5yUY6SgGH6uIxZ93yg6Z4i2cPckJTWN/Z&#10;gOikOscZewn3XhipH4+l/j2RMAupymo50Xm0WGBMQOFZkCzc6P2kGXnZpBQLWbyEV4YJMm766OMs&#10;UCS245yj7Os+a+afe6gr+pS40hWa4AVOYV250hYE487Rq44fc/LXgpj+sROzTjgOXyKXI7+2727q&#10;BX00Tps+CjnNWkSyVN/xll5+J6fm3UDw8ksvX33us69ncerlqxdywv0HCfve9z7qnKxFvruPpcwo&#10;yTO5Fr7ll0IqMDYdv5wghD/9V65F/h17mltcXOAciVR3Sq+0idf3uvV4roh94vk5IXs65bsLvE4/&#10;s7/ao9tPZw4z8lLHzNV//PG0T3gkvW8o2+AeVoQX2diTdR1lO1wiP1hO4lo8rTsqnjUAbmUCXuWX&#10;ynL3scxNR770pHpBTlQhzUx1K/STL5yUBQ/wpPWOB9Yn9rlzBclOFyzU0TcLmuZcPHN4JP/IMIUF&#10;jg2Fd3O7g8V1MrDo7gRv0CpNT6Yc1kXdkFe57LB24LM5oftBcCB3nxNg06Uxt0NnLJqu3n2YuQp2&#10;Gj0WWS0+auMe2owQO2/O38Lm87kq3Le8tdF4rJ1zTT6nh8Wp/63fWfwNKROWdMLlc4WyfDYNodlm&#10;o9kMNdddw0/d4sxbv5fNluyrdvH733/36rW0A2h8KbaGnOBPJmCxC9albAJwatnVzOwSHmtvlVPd&#10;NYaMo+/SwEu7bhNX50fwM/xSF9yQQZ6umKb7XZhNfIC2PO0JednwgC7th0V+9k4acLXt7VOErsfS&#10;TuhL+O3CLPzAkU7dta4jHv9iHY+F+ZWzNcI70VPfw7bIDa8Z0+inWYCFrx+3vjKsZ4AnbOeAZj0r&#10;bVvqp7r3g/RHyABMPJXWZiK0ocl18etaJ8IndmA2qmQBN3jRib3dQVpl40VxiD/lT1+rdizyEtay&#10;wqP2VVJH6C27sfZOfNaXVLYBiqkSieAIVyFTIa7TiBcGYcZ0kZHXr53XKBPF2w5e02toggAHKQzB&#10;HJ1czDLZY7FrBhOMUhq5lCPOzppeO5L3OV06u9bgsozAlzP+yjFBNh0Ob4eDf5ikYk1FG3rFLqxN&#10;ylhuGNgcnOZnJ9U0bAbKcMn/4BCBpWLLJ8y753UL70F4z3h4Ly8Dd13zRElUSt8XYfC6KHw0zMoH&#10;m6KBwRAub3WyKBc5OJnbShUlF8Yg6cziKcVfmV0P4IY+sDmGzAfCVQT60V0u2XUAtnLbmIYvTz3h&#10;Y95wiYxjABfuzQkutG4clqx+THmjtAY8Oq/c5pdHXnhzi58B6PJOPOPTznpgo8+ztH7iJ/M0QPKh&#10;qcYjvvR+0oJjgIPPQ9d0PJbvYPnRI7gphy+v9HyOEQLLb+MNIkJheJc77W+rSwZGx2JtYJI9Rz9/&#10;LzvOoN3OXxoJjQdZWex771gctZOHgcFLZSsHnzxfaC7E/wJ/QiZse/LpEeDhboDTifDwkpHezuaL&#10;oeW/+aN/NIOSN/NtzT9WXN/ONauvvvJq+YmeNkaxFWubMKPyOHbK9dqiQ0ZkEcty9VRkyZGBRvwQ&#10;RetQ7U5w4MiyMowfDalNqu4kTtls0VwRlY5IGjPlJlnd7MBNhyoGeht4sJTp5xks9YQjy9Ud7yMX&#10;V1DpAF7jMuHRzwRKz+EZ+jd/F1wSrhxXS30SnbWjjDOR9gt/5I9c/eX/8X9IQ3Ln6l//u6+Fh6kD&#10;kZJdR9BnHzg6Qj6fZjf8HD7gswHsF77wxdSnbH6ITTrXb2nX4aPf8nDDP20+veBWDkPC6NCE/9cV&#10;0ImlxfMn7c/Wt9JFZ+bhUs+16yZR1Ks7d+5nAua5q299962r//0f/sOrP/tn/9zVn8+16x9/pJ3R&#10;n3m89l574hqdTwxuY/fbnsXWp7dU20yP9Ts6iMuTzuPWbcVXbxPGctgAtPHsDx0fO1dEr24/ZuFS&#10;Jv/9YYPSZ0p7UjsZ/PVFaotiRzpwCZzasmRjP7bzCvbyo/FJ14VR9jFxW/6UPHjqyHLKLB4HDOX5&#10;t3aLPfOM9iSu7WFj9W/YXr1pvEfD4oAn4rnSknay/c28o0l/xkAoBIR/01/Q9snPb76UcaZLmLhn&#10;kzdGMwPbkc8D7eVBJ9w55duU1OfgzIHlt26vGj6XKW7lyRe3vx0QLRzhqN48eCMPGZ/LmXRN1j9o&#10;uH3bTuPZ4KadkaZ5DzokXFRbzJFd2HX5cJ0yRZPRgU4SzS5e4S2/6jW4bthMIOykUfTKREpwn/49&#10;nKLHZDjiaLnlDRrzI1ew0eMHzylryunkKNoSZzDXPnBk3TyBC0bdidCFx9fGydcyk0ayliEs+Utv&#10;ACw/+Nv2NiwDSXVwdUIYWGDDafWzOhw4N+XWvl7Sy4e+1oFjPACXaYOPMVPi17VsuMRuLE+UKXyd&#10;56VVmPfW2zybBBt+bl0Ynd50fP1P45dz/Sd0cOiEOq3funmET9w1z02oV38ix7VLs4HjmrfwsNHi&#10;yQfXCxYBdXGeC/vg00awBSZGTETs+Kp8Dx9qD/SfM4mw+fuQzNJUXvgVmGennLPD36WrPqWPUza3&#10;etOXI+/C8Iq25TN94JQpjbwd9Me/6Exwapojnt4MioPn0kdPVEX5uA3nc4sDPuxz0wTvfQe7kyKH&#10;TOG7cQWSP+ypMshOfn3DrWtgq9/rmjfFF4f4QzeaT3UCzw/aRncHXzC27NKWfjqnj23D5y4UKD+j&#10;sJahfVh6m/in8E/b1dD9p/7kn27/3TyIMaAxX9geN/ydcc3U9dUZsTYNr46GmZf6UF1ZfY28PrGB&#10;zedo1iWtNNpXcvPzvvZu7Rxc9MnffffdsbVJx8FbG732aMH+pPmdIM0xdu3SZz/7mS4OvP32W5XR&#10;C/n23PZLsGVs1tRXvHnu+dl0tvJia9ktvDZnYy4Cz713PJ+6gv9sirTqEfuoDGnVF2WQtzhpWrcP&#10;+7My5PuJM28krTzcpvduTmFx2PDtf8HrpgNT+RvnHT1gmAfhzD8Zq4KnT23CWXsx9AwOO6+kXRGO&#10;9vv6hynT4sLDY+rYuPAS710nDZby2BRtBnxNVr/77tv5fa9lilMvpLtzN5u5w79OjmfTtIWePcyA&#10;ByFheBI4XMf6ab/hn5fGt3vTqQE8HfmiPeIo3fBenvDnFNz0adCmf3ErdKGVPpnMD4qh+06v6mQT&#10;zUXdy4KKE7LvvvN2xw76KU/ffjbXJX+98jNX4hvDFgidvAXHNzL1+T/5ZD519lJOFr/6ar5lmkVG&#10;/Ddu0YfUZpmLNYGvz2uulczw4H7i9fPBfTrvq5tsN/tTWpNGOejT5vi28JtZOLEx/bksWPu2JHc3&#10;V22SqzmumWh3TXhOpmYehUwsKvjpR+r7cdoxjsZVT1PGuNFjMoLDOo+S+O34ZOMyBLv00cB94lg4&#10;usQ/4mHL3yj9Jk6ZZMbXz2NDu0Fg8dXPO+wzGM2X20rqwiNuYbXe593cmDqtjnycRSt9n1defbV1&#10;1JjO9ap4QAbkL2y/qwmek2RzWjR9rqRr/Ylc6LcFvLa94Sveml9XF+4f/FRXnBhrnU9eOvd8bBid&#10;VKa5LvNgdN8BlKeeyTdok2d5L82e7BSWXlDLbHh0nI6drwomWRsXODDNgd4NnvLutc/yfHSMZbUp&#10;rX/Btzw/3p3qVwa7sLYBvy3ErWvfLLDAM2e8dgwcOoLnFjk5p2jFb9trsey7+VYqNr3y8mupI8/M&#10;+D51RH10a+HTL8z8m6uw1S08Mz7Nslth0ou7ufrWwiIbpkz1Fd1wyJ/IM/QHpnftuTlGJ0p3UVXd&#10;kr4LmXlmRyyoqStsnfj23yAaxxY7qQye+kiu9EU6cxROLlvQDaTB4X7yJW3xSX5+5W4N5G5Shb9o&#10;Uz44yuwmoKBfGR+DPDa9C00pnx06u9Jr5exwd37A/g4P6KZuITnQYXjaYEwnweQsEF8WmI+wA1Rx&#10;kAfeFtHu3jV/MDKVprc0BHavYI5slMfO+eSADSfyocdiuDbFO9ysv/iRifq5m26lVd46adlz7ced&#10;O6+l/GkzZlNQbFz4rz5/L4uwDmxN3yB2MHXdPDb+0hObIJ/NuzItEpujIauZCx9dZy/0zbpJRJsY&#10;XaEH5njxnr6z589ng4Kxl3K/ndsmvvOdb2cB+K3U01tXX/zil69+/ud/vob1TId6Q57yOfFsE7+2&#10;RDvF5ldeqV/st3zCdvMC2925CFqVuA/YC9f80KXYphdjT/RfCiP8+iC8Rxd6hGkH+I89FV0OY/V3&#10;1CP2qvYj8kqhh6yvLvSJN9evTaPrdB++s1qUtjTv6jS6nozug+EwB/kr++XQUtkrJ//mam1t0PXN&#10;B/QdbHnZTnWYHe78fODqE5OBeBsnbBRh/11D3v5P2jk89T3p8ijptLdkAw/z+OCx1W57YA/UzSce&#10;hBP5r4/pxjJ87CclIhew0UQOrT/0/LHRbe/4wG6rQxxeSo9Xn3yYvkfkUkVv7PFnlYGvEvynusJU&#10;ySNIDhyFPghC4C1MvsXFI1HTSKeD8EmO1gxjZpFS5WO0xK9r5ykEgZ//9cUt/luOsHkOPTqS+beu&#10;lSWoFsYB+7xgK5/flDH88A5H/uzQ3HgTaFHY4ErJ4bqdyeY/yqVg3OK5uJz9pZNSqRCc9IWdSgEG&#10;KE8Gh05YpYLW6CZtgurg+PWv/+40IBQ5SqaTpZFgmC0+TUcrDZb8URYVWCVitFoh7aA6OmsGe76/&#10;qRPCiZcHH+q37ClcnPCzK99DA3zvVWbX/Jx0D8vxnBesH4IXGL7Hcu/W9YQ2pV9Zya9BvbhFh64c&#10;srjwOThxW4nWVyHRsj9pVm58BooPN2m49T2vzkojnIGvzuWdc0UPHBihGvFDBjoWZPFarugRX7ri&#10;e54B0kzYkBUcGThuy9nnBv4X/HOpSXh7ebkuEL3wEzXRU3/x3/dzfvmXfyW7kF5rBnSpPxpC9UcD&#10;YHISTdzqwOrBhovz3H+nzoVwC7ibfvMLX55q+DUUGhAwajDTsWA0GXz1rXK7ocsDczpI2ykF94zT&#10;vkt7Dj8/L05n9onfHYJgPMo1TdgiP/zQczudzvT40jA/dfVn/syvtoH+m3/zb1699fbbGSTANXCj&#10;r+wmaehMbcfqUWV8msLgHWpjm3ISPvqkXrFl3E1+NjB/Rkb79jP/Zxy4yYGxKxta0yHoVNfPbTV9&#10;MihXV3/zt37r6m/8jb9x9eUvfil27PXo4HzvbDaM5Aq72GUd+wexywbYbJpdfL5DlooYCOngpmP3&#10;4LhicXV46vX0lxomb2A4XardgJu6oD1Q5+uKc6L0bSDnxzvTkef2EwJn7Nm0VdJ1UTL+4uA9L6Ly&#10;jat0+JN3bSCYi6NnHf/N1/QJE34uW/im6aD66DsJQ4O0C39heBev/+MUH3q1kQuXzQ7i7WNu/oWx&#10;ZfE3Pf8c7rnxKSeJLrxRPrdp0b4OjIUnbGEurPJtE8fHYXhvPvhppaVv+xPaXWk2tm3gSVvtOE7z&#10;bl+hZURnODq5MPteHMWdcRWTQYP+z1GeMvOYsqUdWAZ728dsGZkEWL1Sho2HD5UVfKXnhNMp6bcf&#10;BPatx2dyGu0WLEpvqOJD1cBLXm4nLFr2oBRdEHfN66ZNOcXjoLHPUfadyAFL2MAZ2SIWbk6GTtkD&#10;c9PIs+H8dZVj8pHXbrbSL6j8Djw66EsGsji7M5xz+OK2Yd5lnXD+PG/88GDD4Dbl3IRf3lee0g4N&#10;W5a0cN48O66hb8JA1Be41vHVq8Viyx8f3OING7w+kmGdCYfHUz641YHIHm7KPzvxiw8Y+nwLU7qN&#10;y0OzGQOqA9KApz+mLHpjZ3rLQEjiz27L6angRh/8S7otTwj8vPffKW7xMOlQVyIHp4UtPNRMfP5e&#10;0h4hcFu38JauxVf+AX0NZ9PCa5/Xb9gBdO3ylnFN18O82Pj1F5Z3EwKPGTvkv/Dy4qLrTplcT6Dd&#10;5JH87HnzBNd18z464hlcP/zYtOubGOmVbyZO4h5o437mLhwwKcX24N1MLM5G7k7Sh6fixa1MOzYk&#10;k6PeL9+Np+iavog4/I/yty4prDI69LVxCeN3wbHwByV2if1fGMaoFhF2nDywyPl63mJy/mT+NfkZ&#10;Uuss2pgUtAhpss7teOZRvJ9twZkT5ILPtcORx4zNxi6bu8BXMjbe8WOv1qauTtAPP3D0kfxWL+SX&#10;zk+8n/ybXrx5B/Z009AFdV06/VZ6s++RPMUYWHmWB847z2LBSVjLwJsDpxeOky76BIWfcOnwxvvA&#10;GBvi3dj0mWeu+RZQhSXdvVxhyPlrbsqkKHpMHoM/iyH6FreuXsoC6Esv3cmi5yudqIY7V57F1pjE&#10;pqvwf+edd66++a1vdpLcsxvvdvKWnq9s0LT8CwLtz0RihRvUW6f0D9ChvghbZz7k/mP4wibOiatP&#10;kuAxpwblPSdOppdeeqVZLQr0tFgmy81VmNy/lcWYb33rG+XLuR3dwxx4ay7AYgbdMX9nwe2lTEzb&#10;nGCRqou84ZPFBrLDH7aF/OjR25k7QIsrQktLFn+qlxbqovfglU76R6/ywwmywDtliTdut3DEWYiB&#10;V+1RZOA7iB/khJ3NCB+G59KhwcLXLJLIRQMPd8jQO1mMJlynAJcTtQus7Nij3PZlHxUnLBr6UNTN&#10;9Kv30w6mPHbv1Kc5y/PopumAX2DisXZ8aYMzPdMmvpOF/hdfeqFztPTNnBT+0nkLcKV9Mx4Qlbe/&#10;PDS9OTULEvfyjdRZGAv8O3O1qDoCztTD6FjgFOfktehDThyc2v7EXsB26bJYt9//haMyH8/VPq3b&#10;yfdCbrAUjk8WzloWXc4pTPNVrbMYA++ktxGCkx/e6id+qtN0si749jrfjFUsKO8JY/1CUGYclrqX&#10;U9v3siBb27EcTjnqz/3MGXPoBsOiyxO5aep260vsF5yT8Zvf/Ebovtt57+eezaKcA1TJw2bqO1nA&#10;WV7sCVl1HMwnIqMn853Y+7ml817qvDBo9LrjOxnTZ1xL1/fkqXqB7vLoGPMOjhMm7epWFwtJImVx&#10;7RfjIXuIP2l7pDV+45MBPLULfD/ylB5cY7LH7oXuo4zl91O3Rv7KANc1xENf7HDaOJv1lI0fYEpD&#10;Bg5ojC0+zb8DEifNum7wDG7KXWfB8G7K4SyEDd6DB3w5J35vZZP9nkjuwbOoh7T4yTcOLc+TPqHV&#10;n/sfx9ZnDmedci2a0i10TJs09ROPtUPiqo/Rdfiwp8Yk2sxnsx7CtCgP3sYrysQbdKrfXWyLLtio&#10;EUJbtDhs+H4+MUA+0lggvpsNSR//4M7VO8cCsb6VtRonb/vd4dh/PGOv4fZaNofA06K1NoENx3d1&#10;l3N4gY23gUHbxsZacHXi1wKlzRBwX7fj+AcPoif5Bxa7Th+euGeheVKqH/oOvfo5QXigfVJn8YVb&#10;OY/pJYHRD3HSheFXrzw97YO0bXOCPx9Ofq+GPvWajJRnncOi7DPmudOm6W9teeBWTuH5lu0wWPtY&#10;gUlmlXPw64GN6JLDZmirXWTjYqeWXm2qMsauhL7ggz/bBmwfGE5w1U4+mU0xbOriLw4PLfxyi6v4&#10;JOoGr47jko6NhTf7kktHc0Na2kA8DT3G1Npf+jW8mj5j5XPwDu10Amh1VJ23PoRm80x8Nw0sbsVH&#10;ILcMO0d6Psd733TyeFfa5um7iLimg0iQEw65Dcc4+er4SSPMaYolkFAIYGET4nQu4WDsct0RHkCP&#10;/quxkv6mg5cfJmkw2tDnHZ6LL387ffKXpsM/Py/sS74DRt9H+wvzkk5F0BLE9dqFlIuehSnf/s7h&#10;cNsJDfHBqMqxEwE6SwYecGYQ5dXYnRWoO8ZyzQ7+2uUAyjR22TGTSubEr44vx6g/k0ZP59FOIn47&#10;LGQVvpGZygDvxR2Oq5QbXlpa0pmHo3dDR4s7/oxeLP18cJYP53DPDAlebvnCuL6HxSo9d8l34LHv&#10;4ha2PPDfn3cdl4W9cNDXBvdojIRLc4azefBLWd43DHzGVaX2rLFwmrEn4av3YzR02A0qd1CFlpWv&#10;ssBlFDtJFplzhRfZ7LN0fxButPGHS2qH5Gj0xD4Z3lkUQb/F3zfybauncz2JgTLjpeOALgaZjuE1&#10;t/wzAF0+NiJ/Vpb/H3v/1rRbktyHfe8+9GG6Z3qm59gNDCkQkAQQcEgUaAikBTLsG1MMKUKhkK5k&#10;X0qfwd9HChqibkzfMMIKmbwQSJOmGKIEWiGRBkmQAEhgDj193r2P+v/+ufJ51n67Z0a2OGRzpmvv&#10;511rVWVlZWZlZWWd1rqTQRX+z+k6uO3UyI9NERjpDnj6NDqgTdjxxBmsYxWmFtdeD/Cmx3q0vFBQ&#10;GqQd6lcwdE3cSuf83KSLzszTlRd8JDHta+zn4jrTIY5+GbBpB/fqrIWqp/du3nzzzfL3u7/3Ozf/&#10;9W/8xs3v/eNvpYjs2orjYEe0sAsPffiU/gn7DQar+PTakneyq1i7cGqEDG7L5FPKymdkfcolQNW6&#10;gHqLTk6hhk3PwLAdDzOA+0t/6S/f/Mk/8b+7+ff/vX8vu7Rfjw1/K+3x1dqEhx/mVH76zjx0CmHt&#10;MAx3Dnto0uBhBgba5eowfa7NU1bMxR3OYOxAyz5suX5Du28/iyJEtaGExvxTlt/ibF748ps0jrBM&#10;GWAdfYV7Zfs1wJf7OsTFPdH7d2Hh2/u9gtky14Z3UB487O/SBv5srzfPOf/0k7NBCjz+/G/ItX7I&#10;wdft/IvngC5NtauJgAt/63Sf84JpeuDEb9j7vYoH51f+ivOATjZx0vhJ5IxvYWlIov+TV0IeOhnk&#10;Sq6J0mcN/udpemLQftA2NEAwQbS0/ZWG43nvF7YTBClLfyeNz7f0Lf6FXfoXr7rgQzYkL500aWds&#10;B2Zki198GoAf+he9L83hsAPBo4Clu5NoaEqEAdOI7aq/4m/zsTTevuKl9Ia+XhWSIP+G8/2mGa10&#10;oTE8yYd3P/c/KITT53A/vXyf9lreOf+5bLiXr6V148RzCYRznvUhxU39DL+esTi6/PF8xZ/oc/sf&#10;qO+v80vTwrmKE9TjlDn87/3Kv0D5szg2X8eCEhHr19urrCLx4mXripM9PQRxJ68WNGkiLF73W7Z7&#10;A+9JO+pfen5b/nn8sjjk33Q4znSdcUvC/hmfOAHcXvfV1I249WfYvvIr+Vz24tlsS+PC9fliEJ/P&#10;C6b0orBFqKvRi+fSPCRsufSI3WETVn8HYv7CeYYlA894WR09w9++B9u2FLotrHwvm13ZccHErhAq&#10;D5r7+BP7h1yMvV3J6e2cUKTzxkfaQSdf0zbck2kXHmNfjXm2TaqY/lNB01wv+llZJx680LpJfnMC&#10;8N15MZO5xySUdGNNmwWeeRVi8vUNYdmIaZJ8dGBsuk8SNL8yf4xDx4mkmz7OST3jEnWh77O5duxD&#10;0o860naq+9pAZLz1Js5PPYNxJU8T9hZBnLhTeSaE4QYjbH7w7tnJXfyVDoe4sZ90ZBZjzGvAUz/y&#10;8CX1JZunbTzl7Rxc9YI+pFz9ovk4urdhy5euLEGLRpNxtnK2TFcBTr/iPNq7Z7qIBye9yJDv0IWa&#10;zBHs+L3j3ZRvIvdxFgssjHWsbxEj94J5LycW1w9Bgx+alINmiyDoM8n+uSySvZYFzW9kY7oFOItT&#10;eyrVmNmJXPnouol0b8VDuzkYk+zzFrepN+3wdlBl4Bm2oEk4zx8MNPzS1JOrRcDZTLH2lS+cAxt4&#10;Cd1PsugA5/gBU8/PfB80coHrwQN+5N3aWa/I/va3/yD8zkIBmX71a1/pKU8LuXy3+RZn9C4wFv+c&#10;MDPeoYPKW3/PZlan9byCVPl9E+Fx4o1uiHMy8pWMgSwSPPfqz8xBWKCgJx/m9f9PUq/qaOttT+3p&#10;g1pORHNeIOJ34k2YS2M6Tmpc6nftnDom8vZjdOwIcgg7mX9Ef/xyqsZLmYs80PA3ROcMqYp3UJfG&#10;e0ebSgVdcLPFG9SB+TB6rZ7hU853vRo8i49f//rXbj58ed64SB+T2gUCMORn8WhD9UBtpyxtVKh/&#10;lTIubTLCkFc9Dz/6YjIav4puVUMDZzHWgjya1JEF0W3P7JG5pJ7aJe5DDi0vviA4gu/iydqNPKtb&#10;tFj81e74n2wn2ku/10WHvuZLXMsOzPRHR52Hr7GV80aEnceK+GJwwlvyu7/waUExJoddIW+4LdYo&#10;B0z+j5xCl6AuPohevps3AryXAzoW3rSPvno97Q6PcGgjXUwOfZVD7MMu/MGrbl6+H7ud+/KWPOLq&#10;V6lr/yJ77e5OvhHKXvXYS2kaXi3sCfiVd9tI6c7YwnVxrxwrm9gfuIX6coFjr7VJ9sB8q0VH+T8W&#10;TnFbHphIrz7ZOY81g57WzKlDdKw+OqVoofHxh9cymu8o7oLjWFD0LL8r+bYuU2Y3UEWfzA0L6Fl+&#10;lWGxlTy33UiLOOOzxL5kwbYnnBO3YRe4we84Ux6yMRa2sFwaDhksXe3voj972rx5Q+R+75m+r9yl&#10;jf8VfUrR7ktXykBzx9hHnM/36WPeT1/SDR7qJcrqW/YOR775pm88T39lLsaCngM9NkrS+9fyZgW8&#10;COTNV2Sr9QdYsA5kjkk/ynejY69lM4+TxfrY27SunOZ1zfExQ68NVhav8aG/FZS53/PFu3G6/mF9&#10;Aun6ZKeH8S5cZNk6snA7fisbUL8yMLNxKvV+LJg77KPt62vff29ex3zvC8dcSPCYr3/wzKYh7WPW&#10;R1y3PP6Ycs0dX3yHyBhJ6Nb/s2tz4nc2fOPjlbxZQ53DhX51QKCjN2M3xEtvXOxyN2gFpnGpH7aA&#10;vwGOXJQH59RN9D1EqudzKOzagSRs+dWh2DafZtVX8v+lWfTfNnfvxfTTx4K1+p51gdncZ2cPO9C1&#10;orQX/RKecgJ4mDkT4R6xGxAlgBU8bxxjvs/Xa8EKv5W++eDd75nBxslgPFsRPnJ/NHAOHmWzg4xB&#10;oExtYIfDI43R1Fi2DGQepKqrho3b54m9/l0+rjHXu8V7jbnebb5tECsbNPpt2BV/hG2e4l2A0Jka&#10;KA87KTs0DwOLa+lfHAMzCrWnBaX5VcbZzaQcr4AxaGBkVCkFgdPrtnVwHLH37rxXWAqrIVFahuTV&#10;7LLwyp4GBQafhoJeOODXqCii+1lo1rlO2WtcSrP8GwIbFMUjn9+G5WGv4heGg1SLqisKM2A42hR7&#10;5QRe2ubxvLgincmeuE2XJq+ffH4XZyl8uQe7OKYhziBn80pv+WEDz5633C2nEY1EwlUWu7NlF4Dt&#10;5jEQeT075zhYe0K+jZfzcOBWBwwP/WPw0SLcpv0slwL8M/7DifRqA51NdYeXnPD5GOaf/5f/1bZ/&#10;pDNGXfDOgAHN2rU2/8JRl+vELP9bH2f5VgbQB9/C2czgdLsBk8CWrEzA64Tg3l3sjKZ4jhLnzvOp&#10;ugZ3eNhyp/2P49IC1C5+/FHe1lfout5f9Uk9IlmaPH6rv80feheXZ2HhNr4OaYrjUHPqHj6ygeNp&#10;9Ojlm//jn/kzXcT5f/yX/2U6m3lNGGcKX3boHmQW76fzz+jL6rXBtt3ZOj52ShtYOaB/Zfzp5OUz&#10;qj59Eph2unSNts1fcdriTlixURbonOxlQ7wO5r/483/+5s2vf+PmT/3pXwusheFHeT1LBoaxOU4/&#10;csqjlO0jH9duZAI16OkpHPmb+/EX2q4Pe+dtKXY23zteGSYNfkFbQFf+8BAHf/ApR4C7PwUdDXzb&#10;RR3l0LE2sDtAa7PG7ihnXwkGl/YllLakDR3T9+59B9PKIcoUubiXjtKaJLKrs3zYtLOdg0twXVo9&#10;74Qd3sTrE1wru1y78ArwCPLf/klanHuVHxx6xG38lu957xf3Xs/x5V0Ch7oCGCinsRvwlbTZpT50&#10;yN+wfByPZ7x779p/ruo7YSdb3POTz2H52Dg+mbBl8jGXX9fdmdrT4yljdWvLZ283NC4VzEeZgPDx&#10;n+BSn7voQL47MCkPSbtjd3l0nczB+q3PCx8co5/TRy9OOiVsnbuXBq8BVUOeG8jp9JvIK//7fPsq&#10;j7BX+P02Dq2btnGJSF1cJ+O3ni7puamsgvpCE10ILgH6jGKuaQcNy5vr6qk8c8L34LMYnv8z9F3r&#10;V57z+KR1cqv+bXpbvm5fh8Ypb2XxfIlTJysbV7/Nt3ycn880EMDq9Bnvpayk87dPzapgcMjLei6s&#10;q38NJxEtT8kgyySDPX63cV/hp84u+jVZL7I6Hssv/0soXbmuDD6JtwKe/gxNJ4KPtOVr/Z6l93wF&#10;SgbnsDxe4qJ7F7kk8lCxCx/SxJVWbfbghRzWJsBFtxuOS+cCs0Np6Jmk/SuvN2K4rn1C1+IGtzLi&#10;h76bRc2lcfvCeVbY8/xtGT8pV7bSNz7pgcVy8yT0jZ+vbZi86qab2Hnx4AX+hzd1mX+4K76nDtmT&#10;qe+18+pvdd7EVKs/cfB0zsWprZfi82jXqU/52Wh51KGy20ZP9bT4fhLqCK9026KauRZjMMEkncB/&#10;8RMPdhZgI8PIlxzvZsFSWHmu7PbZ/MvYgNlQpQ1JW78IXnWoLsAN7PTJs/C57Ud9+Z1O5wRP22eu&#10;U4dpo6GJf2FeBV4TyCaaqy/Bz05M+TPvZ+ysbPpWfQg9rsLT8O3QgLx86FlUderMorCJ0Zk038lj&#10;eOkdHqd8chx9hk/6XuUxRi/vgTdJLci7MpJmnquyTvzZlu+kM5m4X722AGBS3ZvuBLTKry0I5rse&#10;ZDL6ncydvZ9vDfNxTOLajDyvWTX+fthTrcbX+EbPM75P+140jmzhwxM6XdUBf2HrUrr2Lg3rrnDB&#10;yy2rTU58F9Ui6y6qpR7YzKDKxQab95sPrp1ch4zs4XMC7Qt5LbRXc9ps6hW8yvAq6Z54zFyUE1et&#10;X/Wf8szvmVj3cwKOfCxOsOU7ka+8OWFsgn0Wzn1705yWuRibWAZ+8qHFvIQF45cyflKbfE+vQj2H&#10;bpAMX1HUsTjh89L/HqrO3vU2dVdfOVeyUte3A1Q/KKTmn0tWV+ew9vYcd+kqCeso+7n05x6mje24&#10;Bn44LTz+kyD6Q2/94daF+Vi6OKdPpw2rl50fJL/bofoSfOYYH+bV2xuMSV/I26fI8qH2EX28042K&#10;Y6MWFz14mvbffiD3277ZJO165sfeKdpt82sftqx33n0nrsLQ5rCTU23wW1DCq4WI8ty5Z/3TaSwc&#10;uKdP6WPqILCUrwu4B6/wvHCcrNvy9vXNu5EBqHltdooOGA+Z86M92qOFFAs+FrQtGDrF++577+Q1&#10;69/L2xnfqS3oK7lfySuA5TvoYzfZE2N8NmFP92q/Kz80ST8Hi7SU02GV4X8WCQuDxwQy2AV6C8Dg&#10;BHnXTm8ZvQal6zlu60M+eZq3upg2Ea8RrHj+/wU/HCnDJoCx9/Pab7Iiu+KC48j7LCe9N+zCN3wC&#10;HsiEfVz84uDyfI7T5wjosXhrrHymX9ry5yrv9hMWfxfXbTjPt0NPB6ujk94tr5FI5V4dDGtD5/GG&#10;M/ve8rMgjUd8hZT6V6WNQxy5CviwyKvupGWmtf3qHabkkJ0y0cA2Kk+7vh97ei/fdJZn1gXmYE8Q&#10;Fq84fY+3VrKfTm3rC/SRsznJhqG3kl8dl4G+YVR9OozwqjWdz9uI9eTmnXyy4907b8eGz6ulrSGw&#10;v8pWb/owfb+NUerixdNJcG0c7Kuph0f3I588aw+7+Msn1Q9o46/lFdR4jjDrs3aNiQySx2I6uPVb&#10;17Z7ltebBby2Ouy0XWoTfQV56lxf66eOti9H+/pb2rm00cPpn3qoLLqmv1KH6kn/DE5e7dlaAVn4&#10;8W37qRXSDww4oRv7Q7s8+kX8wm2jk006Q9P0+9Yv5SUj/Z7T48LSXHtyyGMPDMDrJzwIrW6faw+J&#10;WDtk3ULA94b6eeENf/gQVhZPwxOZbJu7X2U/AM4Fr1CWkEXiedPEKRiBzXsYCcoHhrzmOoJrwYxA&#10;fg0BsPi7neg4qOPErhHS0dSRrUIO3rMw4HyexkHtr7L7cfDSN3pYQxaC+y/xlDaXJi5vyOOwCfiD&#10;R1heymszDd9NzB+0gKkzefB47+Xp8Db/wu7zWVZbF8vP2WHZss/5C5eBXRtOyttK1Rh1ctsZMza7&#10;EF0nWIUlwEmW5Lt1QKEtQHrHuB0xGgoDo9HIa8F4T2mitwpYeV7l00FEcMN5537KIr5Dhi23EQN/&#10;UCK6AdjyL0IZI9drRwIh2sHp2Cd9nsVNHQ8+jaDhqK/ep4ylcfmHox1B5LGyRr+4cyj+lAHmdlCX&#10;wtLv2g7woFee5ac0p0yvelZX9JxjRbbdSZM6JHODHHRsO0GPHx61I3l8UJ4zzmFWhvStz9s0/iie&#10;ifbj0piSLP4KOmpwdg2pkTff+Kmbb/6hb5bfe9ERmw10Ur7P8GE6NXx0cTa8k2s3GoRfIWKtjCvf&#10;I+6T6gOsb8TZhUSmYB7ezfcZYqwFuqNDIjc7eLdTMKje9lK8Ya51+gmMbrnnK9ioUfOkyAbpC1Nc&#10;E/19/w6O0cUF2vyepftxAiyssxXa5kvRF/J5Ma+e0Zl98fUv3fzJP/knb74bh/av/JW/2g6KfuCR&#10;Tn3/mttS//lezzwvJd/Jd6K92uSs55XFCnsBP7t+JoH/lRLgAHM0Oev0jaP3XtqNftKzV0H/hb/w&#10;f+sk7a/+6q+kjee1Kx+8m7RpnxxMTq5+QD/dY7213bE/+pfYvqvajo08k1wHOQD6qfV76LpMJje2&#10;73MVmnYgaD94xIlfmIW74GFPa50n4+02B07Z5yvILr6ixU+IjccjvpTl1zImtfYPbr+NX5o87+8A&#10;74X/BWYm6Q6/8QBYHB7dr3yW1onX20y/q1y4nuPvoAfsORRfcD5f4hXiOVqXf8nu8XfIcxc0dmJP&#10;2k6o9I03BpL+JZ/fhqXxk+IWxnV5dr958JtiGq5x8+yvuP1VN9XbUVeu9HrhzuU38rk/MwDihygP&#10;jzMeOBbWj/jK5Mi35e71UQabt8PW0cJ49tuwNEk32P1B4Zxv4eRrcE1++AbXXMl0yzZJ6ZlMdoNj&#10;00KPepTXP6H3Rx0ujR1fJM4JFGGf3ZcK8z/NM/UPd4orv8pF/xmvfBvAGmsEujQuzcvz5FXf1zoX&#10;N3C5QgRHfkvv4r79fI6XvzQ1+1XXwEjb65a1z3Nt8pQXvrsAMVEHXcERGtc/l6Ss9eOra9XvKac7&#10;oOf2UvbSTqwrE2SVttxc4oLHhFBiuti5tB/kHDxO3RYmec88BVF04gfr37nM8oKQhDMN0ydc4zfd&#10;ld5dYM+0xJGLZgAAQABJREFU4yf/Ctu/n/xn6S7cgIevgaW37OqG1umRmN6m7XlluTAt8pCruKFt&#10;Ujf/XqfdsN/X/gCkdHwZnxp7OtWw9Tv6PHg/VvYU8xP1lwzeePONnNiYiUHjQ77+vbzlh3x9v85k&#10;o/EK3fRjjl5+/HJluxuA2qakJYgzVjDHov5sEjE+upO2UNwmqdRRdKNvAEk+fTrVNQHqXtnyegWm&#10;SSZ2fyfTxAs/CfXXieQsPhqres0x2QjqgYyuIS3xaH+Ni3y1se1Tdp5p63BlqH2Qq0Ce/M7pYwc3&#10;/2La2ejD9t3okHfrCZzTokJ1pPi2/cYnOea7lMtX7dg4OOCDY/0X6X7G4134CG1g6AD6mj+8u4pX&#10;FlqMsfdtDUujtJ5+C/5zXhPPIT1xs7C+ac+eho6cgvHcxHKT2+S/lzh0jvxSBynfGyLIAC3y1D+p&#10;nuc+ND1KOxrfJfzw9AJnzut+xtDlO76BBVjzXovbfMGjjD1fy8lY8zNwmzvo/EHahvL5DHPo4kG/&#10;KYwG6U54+eYwWXjtsWf22elKvoQ6IPfbYdjF+/gI8bQCMm1ZHYTw4EiZflkggHMDezptOm087R1f&#10;9KeLwZn7fPq9LDbG/n4r3znVF5hL8BYGi3svZQ7h9bwik0z0k+rFxLxTuS9lvokNeePNnwopkW98&#10;Pyeg6KcFMwu55qTMQTx9OqfiJy0n+SKz2cxi8SP8hsHKO/XXiffUUV+zGlmf9VI+ulnew2L5zGuA&#10;uUBnnqm5vq0bX5LnTvJEdKnj6BnjeIRzno27fd32vPHn/I1bUR9oz+nKPD8vjr0qv4vgoW/rnT4J&#10;dOOdJ2/ffDdzHU6lm5O1wL9t52zPwa+O8+qK48Cjvixq0sv7eWWuTxSpe3Wt7M4RHwtw2oifhRn4&#10;Bfbd/O/KQflwrc77DIegfVjg7QJ1YITOGZNAcC5fjU9+ti+Udf5q+5QtA67RTxtFZhFtN6JIu2z6&#10;TTkrfniRopzxNyKHlPNiFnbv3Ek7ezhyEddZr1zxgTaLWQ6iWbxxSv6tnL527/DKbr7a9l8ZkU/K&#10;ccrOSUWhNKcftd6wsPA7cdo8dO+Qr7z9pQ3vvUU3C1xgxAmuKxPx9/NK402HO5xSsMYtfDPmT32C&#10;HPur3KKI2i9ayBpeNJpb1rZ7Ijn4hOWjr6N2wjb8LY3PXUk+eOQvn7WFRRF6joXSlMXmCM176KZ7&#10;eV1i6Xsv0y7KLrzrxpED2pb/LsTqJMDIm19tSOxQeSWfR1vnrmOrFxZe+J6lPxE6PxP5a4foA8cn&#10;nQ1u44NPvzR1xIYK5BzICw1LY/Ug+hkU8aMio7sj31D6HJ3qfW1fER5/7r40m6r0Hevf3fm8A2+v&#10;td32bQDJqy/RhtFqzKTN9a0QKZdPYsNEuK8P8TCw7ZuOz67i8cUX320d0QWHA+n84nLK+P33P2zb&#10;eCXyBM9uaJv49Nswa16HrpB9ZNhXGQPIvfqjSxZJtcGHL+RQmP4o8lNeZQAuZT7J5gj9j1Or5tuk&#10;RdGKk79kIZXO8YvkB7P9kmd9x2581g+jGQxbZaPYR+knF95JaHwsT8gF+25sY8hp+yntwVGbGBmQ&#10;q/rnF+jjXoz9Zgvq48RuCOYN8UemNmvqp6v3SXNVF2zoWY7ki9fa5NwLXnW99HnmJ9wPLWsXvIlk&#10;x9Bk5+2lvtd99uG66B7ezT1or5FQ1z0s8j93AngVHyHn35lwREjbq9vCjiWaxpxECiFfDVWuYBBN&#10;QSmqoOJ9A9VOMUZYJzflNrn3Bocbqgh5gHd2Bn6Ss3Q1oMVFSSM0F42PcCdoNFHqGIxzgHv5Ff+C&#10;Bcz8P8fBu0EDFc5x+ywPXluu9zmegka5Ze11k5svNNvxz3kLmgtsHw5AUuzi7wlXFSr0rdNK5hwv&#10;Cz7jmH7Qzg29Biyf922PQ6HkXcNGae2epFzokfbS3Xkdgfs1+hoamKlnDWYGBn0OD8qRXzguiTt0&#10;Zm6OtIERJa98fnUQC/H8n7PMwAnDe4wxzyvoyL3huPQ+8TUy4RkOOrX0SXdPZsXPs5R3SJvsSY+Z&#10;7b0/ytzQ8gJ/KfdIgK8LAZyxyAd/HZjkyuG1QMmQmMyin8peGAZAvVmcTFdyGLZ5lQdjqM38VJzw&#10;r33tGzffy64e7eJiEFLujzqcRft8WSehJQG/2rvT6q+9+oWbP/7Lv1y6u9ianXeMNqfXjsbubo8c&#10;6G2dOaiS7xxWP9TlbXm37gIvyyuR6w6ya38ic5PelX8AXPdep6MjZCjhrYN86JayOUobtnzXJU25&#10;wurjwp7jJt8VZtRr7OPzOK+4vh8+8ffT9uiwNqwD4uSxp77dcT+7s7793e/c/NzP/dzNn/7Tfzqv&#10;Dnnr5jd/8/9THYzmHnReeTrT+2m7V3cb3n77rdpFtkr8pq2cth4W/rPrZxL4fhI42y998u3AsRMs&#10;NLEjO+AzMfpSdrQ/fvLg5q9mY8W/9DM/c/NHf/EXbr701XxT5O3vRidvMkn0xZv38sry6Qu1cY4m&#10;hzdOnn71fvp4g8BTufoTel1HMO17bdD0bUNtF1ljx1bP4fej/+Bcz7/n4mItt08f+JncKv7kNbiu&#10;TxFbBv/SsbjP8uGMCuD2V149HzztRhqwYBaP6+bd+6WzCac/8i1eMGhyFUxYyX/7pxfu/8Bx3MGv&#10;nYBLgLd+EnrzE8D5laaDxqVP+vne88fCgUd8ZVAfYngVR7bKn9/0P3BumYt/6aEvQp8POivd3IO9&#10;DQ9uBmMj704ARBDwB/hSTp8H84V3efVxsahNUYX6Q2HlP3TMs3iDq6Ujw64O6D2TedApcu6L41r/&#10;8sKlTpaHvUrbcJFV4OCrP7x85xm1G+BbWopL4QmfhBcy+GDYfJ7OQT67e8kKzItkeITSFZr4NMK5&#10;jNv3dvvfjoNPmHrfvnjlOvBgJn31e8rZvFCgQ1+eO+gOvXI/+B88uD0+WVwpE/zJl4V36Tzfw7vx&#10;53v5xR9iroyWttUX9rJ5AzS8xIs1yG0+/v3YLXjlnQntuZfGNwPPJqYkYA3k3iEVPK3D2zTOs7Yg&#10;LF3uL7wkaetWun/ncIFL5Dl/78EH/A76j0xwnUMnDBKBj+XTVWh5QXDmqQmnP/Av3PPXxB+0Nj55&#10;zrRufUD1SfwHOimIz1/0y3DOlFS8+N2mV7ni2Allzzj/Wj40K1PlW3g62yNx0qdIG3idoMsptU5S&#10;zolWdbtzBOB/ssOdm2/kDSOfy0S2ujJRpQ4qw9x3Qid9xLn+Ve0uGsaBOOrJuHxspbb0OBNTxl76&#10;IxNq5l+cDOPj0Mmpozs3L2t7GZsNfjpzTVMvs3hswm0WgMWtzlTBEPNjHLQBgf7ajG1iT9AvVs6x&#10;X9MGnrdzawPJXiAz7UR/vTjFb726dqx8wKtfviE84NVXbWTazswZjZ+0+dX9tNexRZ6VabFz48H6&#10;0am7WWyFzw/u7eeMi9lk+d0/zXzDlrF4pDVP8u0JFTLoycOMsWdcP4tINmiz+fw4fe3qjvz0B3+C&#10;eHMjnc6u3TE+x3dsSHCjr3N7SVt6ctM+Al1+LefOLKbb/GwR4d133yuPsziJtjmxvPUDx5aPr9k8&#10;rq7zSbTOT2hXO4cwPpc5GK/Q9D1HZXaxIuWVvzxbBKYnxut9pXtgLYg+cJor4w1lODnoe309OZw8&#10;lffV1SlNbPjwir+JQq722/g8vJjXQm6Y10IG8JAH3l56+ZXx91PGtlRt+qO0+fc/GL+ETNSHRQe0&#10;+67qU4slyfO3f/NvV/cdGPFd4c/nxJd5xde++Fqvr+SEmSC/+qezdN6zTf93sphu0dqbkx6Gf3Q7&#10;xbnfgjeRzd6FyPxN3+nWnyOo14Zc9h4Ob6/ofgfx+Ud0FoLPoXjPEZ9wr/yR8ZE46vAJkNco04+f&#10;FJ4rL/ocqbRepw+98lQZRKedDvxO5m+8JvZJvgVNJ+nBLuq+8GJOxB3jA+WtnmsrWg+MvlkqsOvm&#10;GZ0alm7y32nCl/N6Yy1C+1Su8Z+5OAtj6kjczifCL6/flsV+NIBLG2x7zX0AGv2F117r3BSdfprF&#10;ia0jr5a1YeDB4zkhS2RdsNLfZOHEvJb2rHw+ZNgOntjG2Jy7yYc24Uk+xQQmf/rsz74p61kqwqL5&#10;8OV054wh0NC44HCCXVnaq0+LfSffStUute/P52S8TSN4cl088KubeYNe0vM8i3RZoEXXgR/8iy/M&#10;CbwSl/iV2xK7i69kCn7LMkcgmM9rOE7FVibBs/XQSr6yfpHv8kflO99APqkS+kMPyc8iJTgLz9Zh&#10;e9iLv/6YHsy4Gl8dE8qXcsG07CCmh6+kLvDLFgh0ZetteRKvnPKu9H07VuLPvh4YNJKtoNzO5ee+&#10;3x6OVuMFvfogfeBuTLqPl9R3KG855LZ0uravCo3Xuk9ZyjvC+rPSyQbeIIvOJY9X7yZem/G8OiGr&#10;Z7awvAUGD+UjAkWn9C4A1pYf6w1h8r4T+Fl/qm1NW5DHiVd8od3z1lvpOTaa2sxRHQmNDx/erY2d&#10;Q2Phnz1ByyE3i/jzDWobTR7kDRzeXPFO+2R9kvkocqHH1uHMtXeOqm1wfEr9pM0R/f5wNgSRsDq+&#10;n9PNTsx30Zj+J8/48HNvDnr9n855HHZr5gWiL+HjAQMdd6kbW9on0JHRleH/Tr99TM7k0lPPAbjU&#10;oTL9i6xiviLx+MehN0ur0Uf6EB0PXvBxnuLXHKdfGZOEXcBt+w1P7DBZ7OYWvPc147Gh1cmgYZus&#10;09jYxF7diU3VntCgvFkP8+nUfKM4fWLHV4m3qAyGvDHZRWm6lLz38ixvQ+udPsyjctA/OhxdC+3V&#10;awyXrWnDYJwQt9grLIxybehSNrpfumuRP4vmd0dnuwCMoA0Q+WaRDIJKFCrE47ppE9+/Ay9v/jEG&#10;DA0iig/+/BgPaeI4buG+imOXBeJ2t8jkG4OyTu4o/dAUtMNgbqp4B71IHtrG2KBM4ykmNCRI9ytd&#10;edZYflAoR8kLHl2C+yseOAfDlK1M9E3c5ln4zQ/HOZCHHbil6yhvYA7FWOAtLM+drKUF7ps/ipN/&#10;gnK3bHXRBsSppNQhUMP1iijXFNo8ytMIKE3zJ5/GTsY7kWtHpN86LRQeb3Bufnkbd9GdoUdjIKyt&#10;Sw2vDYLWnGgYOaqjNJjQMM/XukPslJVywvfmbTxc4WH5R5ewOMDCufo5tAxMYSMKMItzr0WSP5u2&#10;V7p7iLy0rPwX3vXpo9kVSpflU071NnL92te+1noEp208Tf2ojQ6sIz/1JnSHd3YRcc7wYsGYOB89&#10;/t7NH853dP/Iz/6Rm9/+7b9f+KV5eS6Cf45/DK4M8F5Ih4ToN9948+ZXfuVXb76QwYJ6cFpVsHsF&#10;HP4Ndg2YLoGOHe27fPX5qh+3ea065Q89eBy9p2ccSU5DnZjDDilffWynXockeeRrXUX/W9fRqZVr&#10;9aS0zMBYfMAvAS1gXL0KT5i8nudHadzXoc394l5Yz35X+KJ57k+yV37b6cBFhibtX4iw7C5jIwzI&#10;fuEX/ujN/+F/73U9d2/+p//p73TARQfx+S9C2HbgpDwH3Su3OE9C5RhZfRY+k8A/bQnsgq9elXPF&#10;aewg4LAZn8sA+r0MpP/yX/pLNz8bG/zv/jt/tpMgH3yY18PFyV47gi56avA4E6rT5zxJGz1Pdq/d&#10;2D5lbcCZL3HwbtttGbGau9A05Vz9hrUhcI9dwQ2f4do3umcrNgzcDFjEFWfSd3F4+RK/tMRiNTsb&#10;qm+XxsYsva7Fc6Fj+kJx+7td/tK0+UonuoNrF5WXviuO8HGwokxk9XogB7dh6bud3nKhOWgDv7Qk&#10;crOX90OKzw1sC3CYpJXP5VrnnX0f+23Q5R7ac3lwGBjwm+gIGuFo/EHDPkub9PFvznnIQhrc5ys8&#10;4zdOvPqT3nm2A5/JAKHxSXLdH7wmMrUJ/bU+Fj3wpEabj/9YlBsfGrbfAas+z/XRTEd5Sy9ernVt&#10;8T90AKzMppzN9/2u5zLKywGIhnPa+R7Ijn/cF1bhp7D6c4oaWR0RlRWJEEKCyY+Vkah7x0RP0xYm&#10;17N/3Yz5s/IY2I2d6zlt0qc8/o20608dDi5w9Ov7SRDN8m0432/cymfTyu/BBxgDcAGaKw1XehZ+&#10;87e4E72Tl+8XuSeeLjRPNcBksQmtw3/aco/8FOSKd/ggldIR2JHQPMP5SWFt89J5hivuA8+WszgW&#10;zrX1DS6/lh36xLGlPelyoXdzq6OBByfs8xVi7s7lBk3DOY58BPkFaced2MYl8hQ/Uft387mSRek2&#10;TkH/MXaWVrx5vaOgqMIHxqSZwB6AWdo6YRg87McH2cVe8jj4W2fBgZ/GF8NP5h8TaV/Ot2WN1Xcx&#10;rZKIcExA3TtekUqbLdxtfVXWkTm/2f329VsvxkEdA6dOH2dMaaz10UfHRF7gwfmZxDIfIHjeOiy+&#10;PPsGW3UseaYfm/YJPlHJ4+7HPxiXvJbFDmFthj6xAogg2o4PYbC5+g31t+1bWzIBuzKW12/GOFch&#10;qjO/rT/lqQt2GE71s+1S/Ln+t+7k2WDTs/GwcgV5/LZfMycnrXY3OuZeevZ6dZH42eHnoemMY2kp&#10;bPCay1E+OvF1gTUJbUkveLsAlLmC4YF9OSY7Y0cu8CkvD5VxF147n2oeKH7GQR9OlN9xcMbCM0l/&#10;zEkFrrbrwPH1b3wj5eF5+hhlK8sELTmSD/h4VcFpnnJkPG9py31kx2yx4/VRAquvMiZ/9mxen6wO&#10;0Fa/WH8Y/BbEzHW89/57rUtj2keZaPYqTxPQTvY4gOFE4uNMllsc9eybiN6q1pOxwWNxYWWj/hJV&#10;+eGD7OnJOaQWOk9V/zzpFgGv2kVuWZjIYtOdQxd/53d+NzznkELmZ82RkIe5J2++QBe61YMFXAcQ&#10;9pWZXvdsQ4RFX3Son/IfG/Vy6vjVHDxxGvXLeUMZ/ZOmvndh3ljLfIZJ/TN/V16Wan0Gvkc3Nx2f&#10;G08WmOzC05Ft4Vc/N98PuhYPgEE9oEvGkVE9P+3OtImglZcQ3RCObtNd23IqrHW2fFYHpQbQoiRd&#10;MHfoFd36TYsRbC64+4c+wluesqjyJAtL+0p0MBZq1BtfnJ2nd7swHMEnX9pa8D1JHQToqj/Ja/yL&#10;g7aZtkM++y74GOdF71OeRftuxKD/cLS+Mz9H9yllggXip0nbe7RVN/IpxzsHfbVjwS8PO6rvKc25&#10;wgXv/WycZpfkRXss0VRJ8CWi+P2BwyYKwcnGO3ndfhflkqWLhYF/Ie3UBrS3cjjireivTRIvvZgT&#10;7Dn57JW5ni2YvBB9PofWUYpis/S7/VZv8K1/ijYnrkseXiKXsTv0ep7hGx6GZjjRtQuz6L+Xb+tu&#10;PpttdmF4FxcL40xf2m2wXnCzeU/yzuHK8cks5rpX3obOD+YZrDZoAam2KnD5Ty37VkY80cXSd9J9&#10;z52/z5VugaGfDtV2PvWoxy1vr9s2Pa9PqcBQXHzoXBmZO2bL4RPfk9L6mvxTL7XtyblvWNrFZTIr&#10;HrjyD61svH5I2r4NY+kWJ7TfChx7JLDF+iv5t27FT53kDZwvvjo6he/QSA/63dyg06ayrSUHWa+f&#10;RehiY+jexV2fEVDW6kHpDr0Tl7czRDe7sSJ5zButLLxKvwuM4a+0lc/Rdc9Bkbr0PeG8wSp0Ke/V&#10;z2fTUvwUtsRPXdEjPrjPGPQNHcEThFhsgEtf5ffsndFbchWP5q985cuhKXSFPnpLntv3opf/sovx&#10;8jTfsc4VIbb8RzmxKq++QvtnP6auY/8jwzyUNofDyGcXYM3H0Nf6sexXeGEv4ND/os8J3w3ge+Dz&#10;4NFmGPVbv0OZwU0uLTOZ4NCv0Tny1Da1aYuy8qLTWph+v3YqbUiIJGqrKuPQJ+BbW2HLVn6vvur7&#10;xGkrSZt6pRejdzvPJl8Xi8OXKxrVD97UksV/NOg3wZIhHdOu6ifGZohvvWiP+aedCurM+Va8lSiR&#10;DYeA9vGTrpD6TcPJNf8EWcXVIcwVDIaHoCMeUIRkceSL2SmGaYZ987liUIO1+2DwXgmHb9IHRnrp&#10;IZKU1+dydcRvXK5L9wCF7lroPh1Rk39jtiK28SP9QFcQQoRzQysoQGgs3ycZLJx4oXxEiYShv5GV&#10;Q7JdcEjfPEt/i8wfr4Alpxouz8E9ckyNhDeKaXeHk9TyWgz6Yl5fw3jYPaYByC8wCIwGHHMq1enT&#10;j2p41A9H76OPRqE5FBxsDqkGtBM9oXTo0QhjAHQstMM6GL8I3e3kasyCMzu4NiyP+wzXiGo7H3RO&#10;HYLBn9f8LM/na41CFJ3i47sN5iQfjWDLm8Z00g117F/kAo/8z4XTIxxgyXDrZmEXvyvnhfw0zu42&#10;jRFhqHS6bfyRb+FS3rSVWagPlcE9xqw0BTme7Lg0IHn7nfe7Q/Cb3/xmB6B2+CweeNH/oww0+SSO&#10;U1ETO3WdHSdJYQB9NsLOz5/+6Z+KMYwjm7b/yp3PVRbonrqaNgH+ItPW4dU5JQv68ShGX/VEfJcA&#10;T4RQOegg/AxUdqDbMiJDYR0VceTOaMtPdjr+6ljguBznMPoU+xM6WL5d6B36p6YMLNMiJ9tZSOVl&#10;9KWvpVgQjJzCyuMUVdqUMeFO2vV7oXO+tURXHsdw1Dlu2XduvvqVr968n9dgvJ7TiE5dc/7fjz34&#10;+//gH9R5qvDOBXwK78mRTRN2AVh9smHoVxfbTlv3n0IePiPpX1AJRL/0dZ1oSV8qGEyy5fpOr55j&#10;z//u3/t7N//3v/AXbn7pl37x5l/75T8Wu5HvrOQ7YX1dTewKv2DaLV9InzEDFPfC6q1r/Z/g1V+e&#10;+y2vDF7YhQdrENznow8pUP7IK165azPOce7ZRqHt64CXZ/pPzvb4X7v4KQ2sdPf6MKEWKeTByRcQ&#10;z2dAW19Bc/AvHS1w+K3fsvjh4lBvOt9CWB7AKbsbeeKrdANW0tHiVz7XPMqYuPxpmseVw96bwBB2&#10;gXHLCWB4Osktzw2uF/yHv5WEwSLtSGy5kwUvToXwrdwLWw6a0Sd+ZDO8FOiAK0TgRubXIsCLE+Dh&#10;08AzcKMT+oIzzwM3afoLvrd+9owb/OJ74eiDlSG+vnquS7/BkDowCSLOoHcHGOsTwb19+eY3UFeG&#10;PnaD5/0VV3iZ6/AFDs2hBMP+X/1OD8KJtjMO9xvcF/oob+P3eobVx+AJXRukd5CaCPfFd6Sf4ZYX&#10;dbIbTY2TLvBBCWafF36v8unbbwfpwl4rDhEHLYd4xFzlk/vFm7v+l66Nfr8AHm3ncPuZHITSctC1&#10;8GCd8NpyeyWLwFUmvc54QR7wfvQ6QG1UMwE0EwuiHl90dWTwcnzJlr00HHgWn3I2wG0C6BqmzWx+&#10;8fQrVBRE/Lava56hk6wF+Etv7leWHQMeaWDKb3AN3qEbL+LZPwFtxSkhQVrzHfJqZOPnDq5pC8fz&#10;wVZleNAvBY7z1X1BK4spl02trU5ZpHVkOWjIs3/oYV9MGrU9B7I0DvwhjuGjOKaOLRAar3TBJOOY&#10;qYOjf0l+/c+H8eUqs0MWlQM6S+PQn8efyMD+WAC2Ufuj+PGrY3TOwgw/uBUWOy5uNxQQljpT19qo&#10;tOqTumPP/FPf+T16ajHYyQnQ0ybASFP+TLLr22dMpE22f6c3+e3EIR1IkZfwk1B/eNT5v5yTlK/m&#10;NFnnQfhU2axNRnSfTMiTrleWh5AqO7qf59ZN5C1Ovv3NhGHsTPLzedSJMTW/TN9pXocNMQmrv4W6&#10;Ppc6zoNyqxeFYWvA8Edm4lRaBrdt2/po7btxNCH59e3KPI+dlccnRmvpMtGceQzwS7erdLiqY6Hd&#10;ZpBnH02f0jmQ8GBTQ/OFFzy9mIVGwWTvhw/ymuTMP8kvKPfiz4QvvvP6VKU5zym0sJ18Do18dHwp&#10;w2YrssMT+KHxWLiIf2YRYcrIZPT9nHoNLnNn8uLFfJf5G8/qgt0iPkGcn/J7OuioQ281E0dOcFRm&#10;gcMTn9O3d5c/7VQ63O9n0e+DLM5aZBW0T3Xm+4++pWzhQNt/kOfa0MgL/HwTcupW3d8ObfdZrON/&#10;mZOzsJVL6JuFPjxYEBg9HZk/ePB+TijnhFh0Q5hvi2dOJzIjQyeMnKK8H7vgm67C45eMK7KA+Y75&#10;rdEFdWVCHY8Wh/3AvJw69/3sL+Q1905Nt2xIgmrLBNeo5J0wz0F2lf2mqIeElfcRXRRbT+SQjPm/&#10;+C5Qz908hyOg+l3hYDOLngcdx0Vacbs5ha3jFnvwMsls9OC8onAn7lnad751mcV/baeLLA5RJNAV&#10;PnfDklB+Uro+GoHpry1GvZR2QK+rJx86We4UdhbhY6+64HHYgi3/wnNky3+rrgbmYV6p2/4/etv2&#10;kzJq3x4nPuPd/HfusW/K6bxf2sp3vvOd2im2Cg1rD+h+7U2ugrbWdHM9sU/8BrYPfF+RjsbA3g8c&#10;2LEzFmCSOc8N4Z9N2MVRdH/0LGP04KCDQttorni06EQf3/7e2zff+ta3aov0d6/ke78WePSP7Ig2&#10;4tNqD7PIYh53Q/vayKCLeXn99S5aSid3NtIGjulnp83j7Rxeip2xYISukdkxjkrZZKqteX2106H4&#10;uZNFXbSD9wzfjrPCUW3Y2PHD5qV97vhF39TT96kHcWwLHyK7PaqDZK0OzEneie5Q8g/yCuDSljLx&#10;5NR250xz71u9eO4aSDA8ezYbQdDlUA8b3/Z7VM+ZbzwI1g+SMXgm1WvEhSu/04eoK/LQD22fBn83&#10;xYXU8ozutptrG/RszInm23Ir7fhN/+CNF9LJwK/yDT68COTy9GnqJv36Zc4hdvRsb6c9xv7nHxq7&#10;eSD5zqF40z79ExaX+y3fPTjhS699KVbgoCNRdKRwx8Zh9+zqHlRQF3itbqQc37bW3tGJTwEOi6jG&#10;6Q8f8RmzKSdvEq2cUq9w7pwNnvQH+hpvgNhvgpsPU0cffJAFVAuJ0S1VimxtUD/ARnnDwOo8Xueg&#10;57RF8dL1bU+fWqjOpzDzydRdN3oY/fQtbnqnrI9yipnprJ6mPPDkTF+FqbO0z6OJBqT9vzdrOHEM&#10;j9BT1NkUI/RTEEe9k9kusmorbFs3tRx1yAawD/wU6eT0wZGHbdCm0JZ3mfRTl8/ydhE4y/NhTz5i&#10;x6OPNlHp/9AMT4UXetgK63BTf8HHHmqr+bmCNSfGx2B/6L/FX2/RoKM9eZ062/Utsu0JccJIXvbu&#10;2bN5S42yxQ4BR6ekAIOMXkMXRfCMsRIWIvwjfIXpVISBn8brfid27F5SkJ9AWRhGA0L3otsYwrSQ&#10;rJcG+DiVLihbvEAwKzTxGKV8ylMuejC95VHcwclJHkWFZxRnjK58wl43rytnTLwfnhemGY484tcx&#10;1Mh0EiaG5WfAPaNL5Z7zS/cdP+FaZh9TGxFMyCKjTe+ODcqepC66hn8DgH4/td86iEJGETiIFEOZ&#10;HGAK+5U4WP3G6iGnR2nMH4UexgPtnFu7B7zWpjykPsiIASGeKlTglxaNV7rORyNx2ilSaro/j+O4&#10;+2fBif5o/HWgU1eUWqAR8MiF/6nn0T3pG7ZBeDYAGGMzk8i+KZusx09jGn156SUDouhtyoJbx0H5&#10;6YY4MjGoVjd4wzPdEqonR13PSdvwGji7YCyoFyZ8qAN52l4yClSesgyG5jSrd/RngT1w+NfgXeFf&#10;nRp9nbLl9c+CF+OzcCQ1CwXDX58j+0eRMZzf/u53b37h53/h5vd/9U/c/MW/+BdDw9Mu9J9fn16i&#10;f2R/pt7Pf9EopDa7Y1WaHZ4vRm7/xi//66mLD7Ng/crN63llKgV4VF0Kz5FPZZNITlvfaZ90elaU&#10;qeC0xEN+zZr7aburfwY3dWJSpva/9Xq77fU5ZNLjDepww/eLV08zMInzFXp3Am3zzTU1GX51yMLW&#10;99IAx8SPvvXh+LNpaDnTXn0+6APDNr0QHYbzw7RnciAzu9u0a69F0dm8kPadTZY333zzGze/+r/9&#10;49l08eDmL//lpze/9Q/+YXXWAE5gk+Gl60LLjy6NlBv1sT+xch+L+6cZMfKi92EuwYDcvbr5bvT+&#10;S9nM0p1WeR57NLpBbtp19eYgaOV6iL6x5/QD7LnL5nku8kfwcKaJvJffbUc/giI/QxkJtJ/9AZKg&#10;dpxdgeMseOWPeE8mAPKCh/bzf+1v/Dc3/9mf+3M3/5dsbvmS10fFSdd3scfTj+qfP0z/ZYCU10dn&#10;xz9rs/1NMugQO/D9IJNffK9XsxN5dHnaqDZJN+QRr9/aDUJrH9ijhlzXfkzEtGn39Hp/HUyn7QcR&#10;Y9h2BEYZ2pTyvBVmw5a/MBxR5VzaSnDXWU0cGyXI7Sd+Azrlqa7nfq8GD/cyINPnGSCK39+WgWb0&#10;rTwuPEOu/PzALv3yg+WXnUMHoIlY/HtdGHhNPNhYIw2v5QTuyL6nR+A88OqDSuNhFj/6KP6Jf4Gf&#10;eroOCIsv9rr1ePhbT/NNM3Ty+/gpfIwnwX3nycjgXJ9wmoRjw8ZnP/oU8ovB50PwPfidBgnolUe5&#10;I4tMoBz1g6dhY9Kk452MhfLUu/kDh8CXF/SHR1TLbWQi9L/8S4O60hv/Cw/D4wwEU3Jp0r7A+F6S&#10;ehP0RfCauFDm8Dk0eta+qgspg5z5UztQAisUZ8rMTZ8hrAwyIPzcCwaooyfyLezyJwNa0dx6Cj/C&#10;ptMLeTagQdg4V/nxVpkeNC38yH38Rr6pepKH3PnjnrfOSzNckQeY0uSK7qPPbtn5s7yD2XK3jeC3&#10;eaUFGVz7k185W9bWv/iUmnzXvPLYKEqv1JPr9rlbJj+kOU9lTFmNLk6TsOJ2E52UjrUywSRIm5Mo&#10;UzbcG/Aeki5h6uXqL4CVf+nOw8ASYsLqmXoD15CkSKC3Q9dV3wZXdEG5KdhA/ACceggOMPsjv9KU&#10;uE6EpAjP7Ihvui3+xeGqbrYcur11tfUmbUP5y8M16poGhv8prXkOILpRm5Hex+hL2pPqnRxkO58/&#10;IZulw7V0hx8+pm9xLl0DM7aIPSJadIE3R+AUAFziHqRfk89GZCdufuvv/VbbbziOLZqTKmQG3q+y&#10;C0VTGzTw+bDxz8f+i/NEdkLba+5XzsaJJhCN2y0SaV9AX8vJOTbPOFTbjVmJXKcflLeTzbmStZ+N&#10;wpWltpl8ZE9mHYMn/1W/Rj+LI/nBbL+OPgEe9rXjysDQR/XrO8TSlJeoIwwv+/Tjeh2Z33SR3luJ&#10;3njjG2X1Qea9vvzll45XK47vZo5q53PYda/99a04Qb2QIbvi2kaUShDfMgJjfKY9iNNWnAg1XyPd&#10;PIOr4Lr51Je2tvMYnheGb6bOlCnop9mFxrXcm5t33n0nn1F6pa8gl7c+T7RjdOFR55dqF5K3k6LB&#10;Z7KyY7Lo3OezyOTZ/AudNu/CZqKRTtM/fCnTM5nATffNo5jkx1XYbp/Il+5ka+iThx6/kFM5+ouG&#10;4N35E2WYwH6czyDAffeFaRMp/CKfZ/HltSdlwqeclNSx+9O2D/ZzdLl1Ezz4Jad5ffVs6m+dZK6r&#10;81lJ1zb4ViZ8p+2GruB/lrg9BURe/Ad1aJJWORa8EfGFfPf19Wz8IBvtEC4bSr0iWj60mON7OzYU&#10;fvdkXj8vJ5bm+jRj5O/UVnzktdNJtyC9fqC5R7wrb+0s7t3z17yR0KtD76UfprfkoaxH0TW9Otl+&#10;8MHQ+zg0ZtWudoOvY+HyrXwK59W8AvqVvOY5WOsL0oFXv/Bq5j2f3fzBH/yTLv6+kFNkXnVNh80R&#10;0dWXPpe28058R/MnFOBiV3IvpN4VZhGnj6HtdiDP9rlJ2P4cb60/+RPA/KBwlgsaogkFD/kNnov7&#10;KL646RHiEui9sHjAK7MLLNFlZC/OZUH6UvXee+/kdOp3bh789Df7ub769Mf8l7r4fObQfE86PXXG&#10;mPP9ZeXxJVen6UbnIcOzBb8X0p7pgsVJ49JZIJi3C/YEWdpSaYx+4KP3kTMe5LfAlMjw4MCE73A6&#10;gDB+EH2iY10kDNy1VrS58Zm0jS4QsTfB2X4pcRaYhvZt/w/zKvEvNU4Zn4sfYRFGMGdFx9HmdDzb&#10;dFlkDp/3opvaM3/DHJ1xFJl2AYvc43Pi59133775J//kH9cX+VLa3FeONrf200KwBegHh73hm7R+&#10;0ibYJnJsP5nTxdoku+z6+EnyvTB1gF52q/5x0gR6zd4aH80i84upi3y2LeWRLX74Ul4Frzy0Xnzx&#10;CFXeWKG2wdql1Dc7SyeMV/kBzbd0R35wkEH7gOBkw3oCNDwYB3eRjP0PbbOYmbmPbA4LYA+Lmb9H&#10;K9mgW32h6XE2FZCRV3PbzPHiS68MfaHz7eivemDn+Qp8FWF0ITSmIVUWGYuBQzP8T3M08UnGvLtI&#10;NvO40zeCmT7C29PCB9nEVslH/8h64/vt7OgN3N6uAOaFPJubnbFv+E3eZzmZ1HFq5E9O9IT8nzwd&#10;PqctqTPzq/woupyy4gdv3bBF6uvh3fix/gUPHOitsfKXbkZmXqFsQfLtt95qEvrk6TX5NoxMkkI2&#10;x6Ix2/Eor043JuoccGjeulHB6FK2OkQ3uvpvbWXqWJvXRvOl9vJjnPYwuoNWbUWfLz9ccSCqk8Y7&#10;uwCvD7Mo6zvxZa8cDt30S7q+6t34RPChp2+7MB8SW383cnSa9n74okfK+tpXvxYf4Ws3d15S96lL&#10;7TQbAj50Otm4OwWxP90kkHt6zgagkR5vX+DeIvDoCLuQMUhOTOPNehFfwfd50WWerTyzRaFFujpU&#10;z75j7y0V1iC0DXCdT8n1PYcqLbqmPrv+1TYf3rJJ5hIiDm85xbs2WlkmETy7gX7+kHQ6XLijrtyz&#10;ee/G/xLQRkbTL2eTWPJ/CGd+aPLK+hnXeT39yEJ9WS8zh6j94YN+1KcKD9YGcwhUBztEY1BY9fOI&#10;EOl2i2CAInG6xC88hdYxiVujxTnlxH3pMOCDeBQcM6PYo6zSPCsKDtch5dqANh7cwIMzMTMGFS3o&#10;K425n/zwFTzPFjtHwcUM7DVvsJHNx0Llk1jlQwZGWfsTf7ieAwPDUag05ahojogK2bD5XYe3UQD3&#10;dcI7EJ+J5eXrruOTCRSbAj1Ow/jy63Gegt9Cu9OABmc76cqgecVwDU6MM4WCX5kbOFsbRj4jm+1A&#10;7kbpFp6CceDggKuOQIw0nRCGp+HTPbrJArzthlvqPBuEzumqybc4GHG6Nvnp1Tl9aXWlC4yhnHCu&#10;bkirAYkREXehJfHtOA8dqoFPWQGoDF1LW2mHlXMxnQYc7SBeHnlwsDQgjYvcPsirGjhDDCn6pyN6&#10;dml8nBO/Mz3gwJtQ0UDbgKtNOudpD2SMJt8aA9/OLZ0mvS9NSfcdZ6e6v/KVr2ZB7Is3b6VTeS+D&#10;cmL/0YdzuzkXOC2KHr2YV6p89OTDkvL1r3/t5hvf+PrNV7/6lbye4dgxfRC69E47uWiLajnkmToX&#10;nT8ciU6+x/bIpzSBlrWDjqza9iqzyKvtbwbiBcwfOcjwB4WzTi1cdWQfqn0evg+eW/hbHoJvxV/Q&#10;3bpp3Qf++TKvQBsPL5T73AmegPm2ic5cp0YvLEz9iX/z3+yrhX73d//RzYd2RkWWwmVzQ3TKAIuO&#10;j5Sa/Kn8szYLcVtXP6xOP5WMfEbUp1MCP2CHeHfRp+10F3hMi+t/9V/9P2/+lX/5527+z/+n/4hG&#10;dsDKZrP9Xj8TN7SWwiTJ/exC3Fd18RH496u79bH6fpZPFsvCWYDZsG3f4GfTN8114/YqroNmfWTK&#10;f8ppz4/dhMsP7N7fvsofgAte6Ru2jL0O6MdtJCd8QyVz9PvT120/OHiXnsUF97b5xXH7eqaZvxFm&#10;ngPRj+pHwMHV38IFv0F1aUx9Cd34c5R736Sdejv6HukGISv/M+8rm3Ocez4FV2/ix7eFB/9OpNx5&#10;GB/y6LvAbP7F1zLzB3Ur3WtfyKZPfcKxeeURyJtvCBc6+J3FuzJKefrSKUvakS8FJan4TGpsWJq2&#10;fPHkKX7Ttr5GzvHfQ9cSf6Zv8y3uvS6uvfKbBANTejv1kYijzPqgh9wWv7xk5Wq3LmaaF1NH/OKH&#10;Tz7pt2HA8oMXr+e9ry7n2asaxbXMAw+4CSPTkFE57ekmdQ9ecL3K7HrPpmy6shb/pfyDl8r58CVX&#10;TWFenPL5VU7F+HyZ7MHCIMmvk5DBKXRSi4w8JPFuBuyFV2Z+BqgXmgICbqTs7/C48knEJWweOtnX&#10;tiXlDjl6PmGQQXkLP1d4pxT++9IzOiWHeurfXGd8ABzchuY58J7j61cdzfRO/NDSXnxT3jn/+d4k&#10;4dK4uDf99lV68ea6/g2eq3+R9YbnS9zY56/43HI3hU4/Sb92N2OyR53YWN0eWOUYlxgfdZKwE15j&#10;B1ZP4KWnFgbOZZxlteW5on/pWP5M3ph41HbZYDoNZuHO+ff+WkMb82NyJcRTWLtq/O5VlBbR79/P&#10;CeCAdTIpsuev70nMlen2m1sPK0v5hI13ff4+bUt7XDqSLlzsaZ+OuYHAVBerk6m3/Cts87r/sa2l&#10;QwrXC9/gUfrA1/Mq2y9mAcFY6l7maUzImofZ9rKy1p8KrZfI2LzBzguxqyZmt08Gq/3r47adwTnj&#10;srHDW9+Xeg5Odg4OwfyOZ/NDFoLQ4xSLSUBzF/Dd1gW4VGWvbEXa58Oc3O0Cw6lvsthQm3qy4+ih&#10;n/QX/do3POymq2cTlJ3jCl0WoMRboELf8mtO5N7nZhHnbmhQzshg7EOmnUr3S1lskF+Z6wOUn/BO&#10;rmQagMK48t/QaKHV3FHnsAILzuQqucFnfq3t7GSTxAsrr61TG0TR7Vd5hFawfK93s2jLtweLflfP&#10;O+Grfkxuv5v5GnlM8pp0Xth33rbhOX569Mncjnoz7/R7v/e7+f3jWUCNzrzyyueTfyaWZy7KwvOT&#10;m5/5mX+pdDgF5bSWk0JdpMjcrDp626JyZTL23kLO2Beczuatzl8eb+qrjThkUF9Y289/eS4hKn43&#10;m/hsWvxu6jT7tBvoG3/pW9/6/eh5Xm3/+lfqW9NvC4ji4HfSjwVxGlxdCSP53vbPp8rCnIhRh9oY&#10;Pfh+Aczz/Hg6IWnGIy6w3upnod8J6Xkjw7RNtkZZXeDI+HI2e111Fxrp1avM26KJf0aa4oT3s0Cj&#10;TiysqIPd0KktCTv2WDwd20RfBDg+nzql0+4XtqxHFx1E8Kratgl6n7rsxoToGPhtC0sLH4nPKGgf&#10;FkNtqmGjFkYe+Db/54Jfm60c0r40lp3XFafflK5duVrgtmD+QebKP3zwvZt/9A//Ucv76Z/6qbyV&#10;8Js9UKBf9Upc7Vk5XVR9MgtQ8I89ns08YPBtsasbXbSflFtZ0N3AC/jyrc/V5I7vk9Y3J2RDuBAJ&#10;3tw13xz976J48LCPG9ACtwWuHdfdu2dzhWLIJWWlLtnLlZd6tFnBZwg3FDb2mBzfTb9Q2NhKC3Kp&#10;gcD7Pnv8siyYvhT7BF7Qxh/mR747123NAZ6ZR0g9hEb2qQtzKduicCJra5gTdmH4mP6BLOXfBXFl&#10;NT00uHbhL2Vv/PqJq2vj/5Q8UIWzccXCItvOxulbBHnA+5XnwNvgNLY4OpV6EL/6JY8NTJVXdGfr&#10;bOmLc5RFtdm0UBynNqyF+zfrJeo/tj//xJHjboSEa+VLP9FsQRoNgrpW58nWAH762OhBypd380sb&#10;IOBH+/L64gRldw6qeqKdTT45lGTD+Espc+kx7VVdC60zPxK40PbivTk5/OKLRz3GFuzC68gpMLEj&#10;O25uew5d+mKbI4zHeqDioBWfxr3qX3m+wU2/6A9a6LR1RHH66JdfmU0VD9OOyck45RJGTSuP6UPS&#10;JvxrGaNn7IC2U1sU/XSi3bes+6r4nGB3ypi9eeF+6H2csX3WdJaX6nw2zWgj6NH29w3FXrPvRwYW&#10;hZWJd9duXs+1fPDBsnDu9ezsrraCxy7synPof5gv//wDtOqD+VNPsyGDXOiQt2HBZUG8upP81ZWo&#10;S+siz15l3007KWPxSKs9SvnxX8fhqfIclUKggBpynV0lx4ITBzcZp8C8ojkdhwr1yhaNQSGIV4CC&#10;GfElZlEqBqF+F4WT5wCgrHufJjB0XGgaOEpJuMoSlNuB7YFTHBx+lE9ZdphzkuAfA7K4jgbTlCvf&#10;yQBNAzqvv6Fb0TW6gbiWNYZ26W8HcTjDy2vpPvBuvrkunmn84tDNWDzILhvBySENmSNIaTiyjKSF&#10;XzA1ckmz80WHzulaukfmIy+41SEDJU875kOGpSWy1SErgxElN3TbHSQfGPJpfZ94SWTg1C/ZGIiM&#10;UotvHUVoT+5eJ7iCuFIHC+f1lSzkKL+yntcTfGyQZ8q5Gk38blkfcx6CD7zAeDznuCaufEkMDuVo&#10;4DrD7Yjs1qTTcHDAtizGQT2pb7xyynRudjDhgeNxWWgLDDgDK+X5lc80Uvimng4eNy1XYQeQDAIj&#10;r4O3APztb3/75u23872Ylo98Mjvx09w/wj8lj25d28yWFtNV3k22/5Gf+SM3X/nqV0sz3aNfsQQF&#10;1U5XV1037P3WabqryIz9WP5IYvLuAK/tLjIgy+a/ohu0IfNUxBb1setyc9GLj0H84Iil3XVx7PUH&#10;55zUM+zeL04Q4jzvz/Pq9177Glo6Gz38YvTxq5lUsvvz29/57s1f/Wv/75uP0pmd2zG52KVVAVUA&#10;K4X/JRT/s4XRLvGs/ax+XGXxz5aWz0r7yZMAO2v3XQfSsd/fzreEfv3Xf/3m5//Vf+XmT/zqr8b+&#10;pD8wAIrz5vVVBh8GSXTWgOth+hbhYqdy37T0HcLqch9u/ZEG9pPCxp/xgpPnfGUjDFzBTfupUc0A&#10;anw8/eftALefQc/2N1vewi7dt+M3fa+X9BodA56x2Wjhl+yGs4V3XZ6Wl8YlP3r2vjf5s/j3uvF7&#10;1SdPXz7+JByd5Dj6jZaRejWQ7X2d8PhC/JrYnH2Dy+Jb+tnOyuDolzZ9r2fa0Xb2c4hi+sLxuYpH&#10;ZMLy4epX/zPXTcML+Swc300weEWzsGmu97LJQB4+vauwurD9sTjlbL5o0UHf0CRdQCcYfbGQHP3X&#10;h+OPdOW4+umvXYWNk2thXM/8H2gusPjqxEv0dPkeWV5xosbTllMcR/m76Wnr41Ju6hb8LoC4P9Oy&#10;uFwLd6qflYNybsOJ27JcyRh1W+6Ma9YHJE85lGGSGk07SB+fadLhBDcB3i3DRPKGjfM8+NY39wzv&#10;QEpbuvdbWUdK8839/F2/AfxtuYPYMpemfV4cnresLf/5NDo5kzKt3zzRj4YS+nHepcElWR6y1a5X&#10;h5Up3k+4lj8C8Lxx0pdm5YoPttmFnrTdgPocnIITwG7erd+FE++35Szcpruew6YbV28+pWz+M+z5&#10;fvV34+TdX97cmPzT5hN9iSeXhVH/8zzjCTZZgFe8OhfQgW3X5RXuXawCc6E7MPTe2PXdTG7v5E5M&#10;fmCu9SLPj30gtKNOlldy0q7U7xtvvHFZxNMXEvLKEbwxOnkLrafcu35SUFQQPJc0fX7yRu7qdOv9&#10;OaDTw6a3j0we/b84YdN+mE6e0P0Lf0t3BQcdjMN7siN1p07Mycy8yXXOYdrSyEvbAaeNkJ2JUPM6&#10;4sV1c0bqZNqWdp+2EdzbXsAnsnkXLzzbBuHe8ZF08TsJrN74Bhacs9Os/sHzlWHOZ078WYwV6A+c&#10;Q49ncxqHTVw7Ut8A/Vdd0gfduztvlpsFoJyazdwU+tFLB82foHXpVKZyzD2Obl51fBdc2WNwI6uR&#10;ofkmPJl/saltFyNqrzLBDz8Zsj/w7ifEIsjQksX1w18q/YE1YTy8D5/Du5LneWnpQYHgU39glNOJ&#10;bvKJHBdemr6oeBJLXyyIbxnS8LMb/C36Bjh80pOnPVH+ztvvJOruzR/+w3/o5vXonUUiC4PKtGDm&#10;LVn4Jlff5H0hsvZzEpy8yzs/Njx3Uj6+E/hd1EGTU5Ve/WmBpDp9TLSvDwl3stcvRju8G4a3edoN&#10;quapvNZasPjwJAsTv/M7v20Cuvx2PjM+6Ft55WfbTZCzbS1nUP3/9ZfcPymc6f2k9I37oXBBDwbP&#10;Gzyri3P4oXjOwLfuvdFRPb755I2eXmzbjc5oi+pamyZnZWhD4N3boCqgzVzkzsXWZ6H7iac34MwV&#10;w6ee+MTzStPMT6YNOQ3ZMWtwmUPaMRPcFm7gazvIwsr0C4fPkLY0mz2m7YJfOWwbUMfi0GKMxfY5&#10;HUxHaZQNC+vDmMeiL6uD6CXnxTl5otPR3bap4CUbpz3BsAnGG757/e0sNPX1sinri2ljDs9YLJ4F&#10;qlOfhuiE1i8aUyYaS0vwPX488+fdHMNWoSe0syPKEtBrnNL7XMtr8PDlBFcwaPS63tV5cBYvu1k8&#10;r/5uf0E+TyPzzKF3obj8jwzA37PAH1zFG92f1xEfG/osfKXeBYtU4C2UsiW5xaQKyqIS+qMHaeP3&#10;e0AkPkc2NVXvwpO0qZPReTbYa7JfyAKY+h8bz5bGHiZtg/6LDfNb+7v9EZhLPQZufRFz7/RWGdPX&#10;HHVxmBt58r9565t6CB/10XOVju7O9ed+54fVD/vmFHuEEHnwn+AyJz9lqBc6sYG8BFf4Bbz2uXKc&#10;8pRZPWDDTvyjr/239tQ+aN5etflHT55fX1FGWkMwXe3JlY4kRrzK0E/RTWFtD7i+7jhtuAvt1cNj&#10;vQ/O0LlvAFsaynzik1i5Xcuavnaf5RUep9+e/jn0pTx9Lj09RFX8C8t/Nf8loFE+dsACLDptJrA5&#10;g87D0cVPcNWXeUMB3XmUU8R4Xbz0gh6RgfUEckSn9Pfefzf4HL7TB6YNRdfF2/REx+CiG+wXO9Y3&#10;yibNug88o9fji1gk9skF9GybvLwBKjwpE9/nPscaqAVxcsGXMh5kMwnY9vWhhSi1eYf80Kbd8Hss&#10;8H7xtS8e9GaOPnHbfsFFfLUXL9zJ5tC88Vbhq1e1U2z+RSeiQckAx2xZcDggbwmFaMNW7jAyToqK&#10;6nPYgtTil8qpEBHZzmJW9nUeYDCtY9GprINcgo+i5h7jY/i33KUjKXs7ZVew0/iQK5+dJCGtTCdi&#10;mFOpABo98H3Iny0z5jh5p7JcB99ADT0HTeFX4Iidw+AZBXbvKLuwjc5VvIAv+cewDF7GTAe6PHP2&#10;Nsg2eK446iBGxgyWTkT60qRCf//3v9Xy4PNKmr7aOA5hX+WRcjTwpccVnAajntz3lRWc4SjgJT31&#10;uw40I6gcAXw7odAhXCY7KX3SBvfV4IMRB+/IxUIzeVz5Uy7DQFcMCNDldw7X/KMzDHpDyjVxuWHx&#10;joymDOVvQDtDKLRTiGw0QmFoH5lcGnDoZuAZinWeAlj620BTd++9m1d0FENe9x3nv5seUoZ7Rmn5&#10;WZ52ggNPfrtDrXTmmYHohLwFuASd/ciFHEdfkQx+JljSqLPw/1u/9Vs3f/Nv/o06hPj0ozs/8mBr&#10;ue1CCSuHUHe0HnTa+ZL6ig69ks0Lv/BH/2h32Y3YRwbaO962/sil+I7r8Dr65V66jiAamDwjp5Un&#10;Q+pHZ+E7mZLiRFhlnafiPWifxI//3bLPKZtf3NJ6Tj/fL10bd8Z3vr+NZ5/PMHAsvk1fvJ7rpOcq&#10;T/UtV53o2gCvuBEMEn76m3/o5j/4D/7Dm8c5AfPf/eZv9nSwOqGP0gWd3FSB+pg6bsKn6I923DYd&#10;4um8uh8ZxdKH/h8Wbsvxh8F/lv6ZBM4SMNjj3Ana3ZfyerPf+vv/8OY//c/+0xu7773pgA3UBjmZ&#10;+gdwbF6v08Au+cUtLvdrE89x7kfHTaIfJ9wCC167r9MX3fdv+8rV870uDvnRoqFL099zor36yr32&#10;tOGcV5wTz+hT7v7Eg9ufPnDDOf/e73U8jIUcWRpkLX4pyjhf+5A/cEhj/zYs3k1zVcbZswBvhzr2&#10;lePnlXyu4P3z9gSTILdDBwF5z5CJBvW7oeXKe/xWfkv7xie5wU7QTWO/pCt/F95Wt874Fx6KO3fS&#10;tx5yKUxEtL6GZ3W5fZ58flsGvk3obNzaTj5IJzBCh/ybjz40JH6LtIP2BwX9tPKEvcK3z7fj6Cz6&#10;a7sPWlsT3bw5cm3mA59T+Ft34uVFJ7z8tpX/5lH2WT4b77p0XfhFJ3zSckqhsZYAAEAASURBVA3S&#10;wbv8JH7pl3/v9yrurP+ehdJ24Kp/GV9laRperuVs/OTcMvA8fO9gNynBu1BzVQ5eprzn07A2/E5d&#10;zPMZZuKfX0DWToa2bSNL315hUN6mnzFe7vFO+U70Lq2bf2GXdtfnAoJvhcLAfcB6bf11A/Lq/aEv&#10;h4+4mzJbzhJ0Kmp1oemHDir2UsZtupI2ch3i6J9n8jnHr3zE38Z1fTa5M+mzUDE4/V3207qqn9eU&#10;5++M0ZYHKXBr220X4dPkkTbqueO8pKOtcceYsxi3wAP98uRR0pZRPcBvbKI43YfrBu1IG1eeE382&#10;IpqAWTmAp2PC2NVTZSySH6Mr0bQGDz1aHxaLJq1e94avpHnl2wby3E3I6nclBK56lbgIr+DVpQP3&#10;5nfdKlEPl3zy34KF5Vx/8m557jvmCDIwt7JK/rEPZKcNvZaxFd/OK4x3wppvpR8jm7aLSOPc7tW1&#10;8ZlNduaBVn7uLca57iIpPw4cf6N1ekiWHmw/B2brUplbb+Lc7yKbe7B8mLsvXedbFi8aY3VaQheI&#10;cyeNL+LV79rl4i/sybZ5ln7/eHuNsWTpSJnyPzvchV1EstgnzBzLzFtMGzBpP/M86AySm3uxE8Ju&#10;6idT80erw2SN3stm+9DsUAr7UhqS15XPc7997sCbQ1h5wMU+KY+two+w/Pbh9IevVLmBz1yC+7PP&#10;44SkOVD81S/J1fzOsyw8gGUDl+bmTTx+O3+a+TwneMB84Fuwmed5N69UReNXs4n+jTfe7HfBjX/R&#10;5zQhfXDo43PZ6I2Pr33t6xdq8YLPvl47MkEnPh/0ZNZxUjt5dnHEhLX5Xd9i9hrOyj222TjGwpzF&#10;mfdzgp2val4r7CS0Zz/KNJ+V01Q9/GC2JrqTOvJaenXyMPotzcYJY5bv5BDDt779rdKI9l2cuDDw&#10;Kb5Rd6tjyPS819vxmzbxZ2vaLB/7w6Z873tvVZc7X5ks6uheGpO63P5Su+FP1iYHi/bhZGpPYeaZ&#10;XkmjPyoLrlcj+6XPd3fNB08bmLHBh6nf5a3tJnh2vCO/xeaPondDx/ix4nFF38SrS2XQfzRaxLXo&#10;7LvRcML/vEzil9Tdzgnj0Dc+cuZKs8BjvhfezaNtoNczHcJfF/YCU75Sbu1Jnquz9Tneybzte9Wz&#10;N958I5+iY7tfyuaJbEaL/LqQlLlo+bUX+Y2Hd4E6rJU/Nton656FR+2b5tfOh/bSmLZCh/F7PuG6&#10;dLnyr42xvHJW6BuDgoetlAc9xsFPjPMSmve4RpopR6u6yq9AJ7g+H/JteTk1uTikzcaRwyeMnbIA&#10;1tfdkl/+Pfjow8pVPUXIkfXIfvu4V16NXNof3KTPygLVceLUK45fzoKwN8eGzZlndxMcgluLcV0z&#10;ygak/W5r9ZMNDF9+97Lwvbrx7NlsmEJ/+6Lkv/QvwdkxUeyQ8Cjy0h+gc2mWT3nqBm5rERb6tm46&#10;ZxxdgieqFO6tExwnLtXvQbs6hqt0kMsRVi/3mfzaBlMm/619TPCIU6axoauwuOOBhUaynzK2rLxr&#10;etGmHfE50m7yD477NgfoA7SZy4bNkfP9e7MZjd2FUzk2Dswmhfj50e+2y+SvnkYXweAbP1s+XtfG&#10;F0fSUnzp96YHFK8eao9kqU3wgXYNEK3amf4KbmW4f5RNLPq1/Z69PuzzeXWyDUv97vCego4E0EPH&#10;PsobKfT9+iC0iadU6rw2MrBTP9Ou3Otn1XdpYEuOQw7NHz15mg1iLz0bffhc1tCsp7X9kXVkcjlx&#10;nTLI3IIyXA3kGp7Y5a7fVI+84nk2ZoGpnQ4d6IRLfyrPlL+6PbpQXNFPG7PIkUwtCG+QJ0355u7j&#10;tGeqkWe6Tg5o9RO6mHzkEyWeLirfJ+juK+gcihjy/kbgz05KjpiPQjjDxjnwzVkOF0Y//+Ln64DI&#10;C+++I16h53IQ6QdO2paFjiV8iR24oXDxzBWNs4OC4mnkyhhcV/rBLk64dBI1ZgfTlFBQ3l5D1kSc&#10;6YuCC6U5EwEcWHi3M9xyxnANMnjGOD7vHCjsKC40z5386N/rEqRxzmLivGoDvU5be0WFHdTeZa5h&#10;gXEam0MlzADi+gH3GszUYxvIIXtwFHyDsiqjKBI+has8RySlL80drZQSPNFMPa3cJy/Yyuu4+r5d&#10;3cDDUaZLbWAp63EUecvbfPLuBM3SI23hijsw4ta4MlIbQk31cfMwmoyDTgb9ZH8vu3/gufySp2Ul&#10;TrDDjn7vQq1GO6/bjuMTBzlSqe476dtdI9GL5pdy8O3aRdDETbmjpwaOlV/iazTJ4+iggqR4mi/3&#10;Mc9jqI86uhO4J3kdgB01/8P/+D/e/PW/9v+6+d3f/b1gMqlz7ZQa8SP8ozbm222kfSsk8ZVXP9fX&#10;rbBRP/ezP3vzS7/4S5nUeL36b2dM+Y18yGh/WxdkI871bNzU29T3DNzUgaBVLQ7XI7r6uTi3bpba&#10;o5qb/4f9WRzgFo96+0GhdATgfJV36929tL3CdRv2nO7+/INn7cYn0aHdO5kOv7cCcMgNul/Lq6C/&#10;/o03bv7sn803SWM//spv/Ea+I2xH3NUe5PsA7cxKU4X5sRr+pCL/mcatHcLfOdx6PCd9dv+ZBP4p&#10;SuBZ+oi3g48PEptzKN5v/Ne/cfPn//x/cfOf/Cf/cSYHX8tO2plImbY9O/+fxDnnL7BF7ZvY9uTX&#10;P4E7t2vPZx1fGzCT9sMOPLUHtZfT1015z9uUZZ69TEFH5hlULR0i5eWguy4trsLSIs39XqW53+vC&#10;NeKUdvv5nB8Pm4+Pk4f6URsvbdM331633NtX8GDWO3AvWNy1Qxxf26dMwpR5J/wnY0/6bh7pYPlY&#10;G7cLHksXGPf6qlyeC4qW75LXoCU8C/LsvbxnXxW81+Be8gYvn23xyC/vPrvuAiG8fuJal8Hd9MBP&#10;3T5fb/iRl7/YvIFzbch9ciV/yjv5GlvuAM1frxUXDDiXhkmJLxRfbeNcWybcKTMJTYOz/1yPX/Ep&#10;PIGM+JHNL2993Nm4oG/uSYDAbTk7OKycEr/6/Um0w/9cQFMiznRoq8LmR+sGcfczSafsDeJG3viZ&#10;+vK8/iG44UWe0R95BscsJnquv0h+nRgYXFvGXuUhH0EeP2FwjS5EZEe40jgRAzv6ezttIIbO9Z8n&#10;Djx+1p9dXT6XfxR4uUiDa+mTsPedpJ6I4SHybS3ghZ7k4rbwudl8sqDaBIv06skAFqa0ZwRd+xk4&#10;+TavtKnpqR+4hGu9BaEAX0vp0yf+oR9EDDe8wpZV3Ymsikb8oTtLB9i7O1baIg/+5Sm6XI8k4J8Y&#10;Fp/rhQftJs+PHvnuovqaMR0EAzcLK3xDstA2z6ETSiFA3srySJYXl8HWBRH13/acOHAdhyaOfpi8&#10;9a1I99ohWPc/SUE9bp+Pb/3vysAE2Je+9HonlXrCsLoSyZJX6oWsjUHXbk69RZ/y7xwn3u8c5vEa&#10;t7r5fC1fc2y6mOpzrs+iE/Aqy1g2066Sf+LCa6+91nqiw9pD52KyyFW5H+1jhbJy3HaxdS1+fIos&#10;JkSmnsnURnx9g3Hb9hEXm0of8hPA+7XMo649o80kud+WhU4Tl74/3I0FgROWXvrjXjDftLZhyzDv&#10;NvNIdNWE+pSN9y52XuifeQh0O12L7h3HJ6LzV/w7+lOdra1gL2Zhw4KV+SykLD1oQL92Qj71V3Nf&#10;H6D4Z15u+J1FAOWyYf5tgGdwzKKzhXb088fJacsz3yOAR2duej9xsXPpg9H70ouzmCFfffrAjk0b&#10;GczclwnZ5NRHmqeKa6QOTNrzJZWhvm0K8DPn9Nu//duz+Jf684pxC7/qDu8Wulq3JonRmB+eLOqV&#10;5wvN136MTM259ACD+gqvncvN4k/LtyBxqZuHh97k1ZixMybz+/po17zKU90/eDAnqPoq/+goXGT2&#10;ODAWip1olE/QLtx7RTX9+dnMB/3bf+bPZh7iG3n153du/upf+Y2bB3lNtTpvWwqtfND/NQFP57D1&#10;unG30zd+r7fhN/5yjeD1hcLCnnGK2/iFOT834w/5o569AtrbMl7/0penP4gc1eWrffX3zH9DY1H1&#10;2XFq0f3Dj6Jn2WQ6dEzfsbpCR5y4cxWq/9GH6lHagzpQX/jx008tbPHl+b3MJc1hGAeUApd+iQ/e&#10;cVV0XB+Gzm5UiiwWl2t9y+MzGmcYuBfO3OuGJ9pN2kkXWNJOaydC77bXlSsaLYj1zXfBZc5f+ea9&#10;3sobutjSl/N9z6985SvF0VPFeEubXduNfnBLCxrcX8vit1mI84ZM/I2M+TelPVK0mOuNkXR44+Up&#10;zlzJO8CFz9PIX1wCHBaoXnzlpUv84yx8kVPrif1IQO/izM3gTt4NfRNAYMGYz9tTktLFqX9lubco&#10;1NfTppza/KOM8Z1nUY/vIXj7w52cQg7Z/k/+pOnD2KBZF9E/ZIxs7jqLhNoJ+lNU0mOTIpft04oU&#10;nvBfG0wOAVTHiiTju9FjdmP6kJGzOurCfOq4bAe3TSePoisCXF14jJ01V76+6N28keLVV81vzjfc&#10;q9cp51n6Nni6FhJ9sCECHZfxQ3DCsenaSGUXImvTD+boErmqq2sfzT4nnn6GL/fAu2bR69CMbn2s&#10;hngnfauxc3Wl8VNX1YHKKDxGz+4+Da5koZ9OaLdDKK3KiF5YGG5NwT36ofx79+cV32TYQ3+pO7jv&#10;PEzdpG/uGCX5wzGy2k9PHeErax/Vv8G5MORgXUf/4I219zLPhQa658Qs2Tx9Om2LfvrOrdfcE/xr&#10;sRevfeGLWQDOZ0+yPvC5+g5XG5q76BA9m3b/5S/nUxspx+YnvsTDnOh9SOfwHDq6wcF9ZTMbFPRP&#10;0zfj3zzZ2D+48UBP9cddiE+S10C3zKP9kUM3ZGRq6vHLx/ohuiIPsmkdpMCnkbn10TsPrn7Zzq9b&#10;fH0Un0hQH2ymDS78evaocdETn27Y+nLFl7BXByf7TBdSn2yeMH185J48yqyvE3xPg9sz2lonq5zN&#10;5Y8MKUSD2IJFA2bkMFdhp2GoZJObVaQo0DT8K7OD7kq0Z3jnF0FH8PClyOcCHpXn18Z2AhBXBU3c&#10;CITBmDhIxKHnHFKklFa0jqGNPTGDfxwejUO5gvjlnYHf+70uDLjKL2XuPVqGp6Hv/otxSCNsedFd&#10;w3o6zWBnUfFpWv0e1ZS/ZbjK5/UpdjNy2Ot0RnZ2KTgijh87iZYv5QtVbEbkSN/6kQZn+Y9CbFj+&#10;Rp7zKoTsp2yyNPDoF8pvnjlrm68JRxr8Apqka3CLQ1rTk//B3Th8dTYYHhMS41jCD54j7Oq3YZ5H&#10;j/DGSInbMt0vr+Lg2nB2RMYAHhO8gSmcYgLe0oLHbkXytguPE+w12xqXgCflWPy1U42zoihOk4GT&#10;su/cmW/crLyaMX/QSDaMkXuhtDJC0oJXJ6EDWvJbz9EX6Zxrzrbdmf/d3/pvb/7O3/k7NZrwcHTg&#10;Qt/qgvgfVRjp+pt6aiG5z8SV+yehUXg5HcHP5/Tv1/P9X3WKPjw+rT6P7LfOVzau8xs9ggcMnnay&#10;fjdwSPuksBNVxYO+Q9Zg4do280l5xW1bPqcvjr2e027fg1GOsNfb+c4wm39h97r5PV9+Ig/9HumP&#10;Xi2OAFZnl0cdJPv3+pe/3N1W70eXfzF1wgl7mJ1+f+2v//XcHwOA1M2cboNt6jIl9/6C/1Nys/Z/&#10;5Yrfs9x+EJlH1XxfkJO6fF+YzxJ+ciVgp73d8a994bXY3fduvpdvan0hm14sKv76f/7rN7/2a792&#10;88f/+C/fvJRvyfCr+Dza0aM4gE/vGdRMm6W7XZxyjTjBXtr591FS6fr4gUufyulMuXA9fjz97raJ&#10;71dD/Buh5afdrK3Q9tk+dnt68rFf7PbCy7P40bBp7hdG3D4PncOXdM/6gNvhjLf9hPbsX+DPaZtv&#10;4/fZVZyw8EtnI09/nuEzNOJ18IwM9OuVRfB4zfP0N8M7mgxu+ELqE+5nPRmjDsf3bFzp/SQa1NOV&#10;COWeeViaw3YHHlfIow5Sz5sHjSvjzbdlL8wZd2H5qNET8bPzenpt5cBnULT87wTo4rrQctR9cWwk&#10;fEc4x5/zlsb0J1ufyiOzXuO3L+0hbng86n1xnPGC3QmJ+ntw5bcw7unvJRw0iy8d8kcWzy2q36J/&#10;B2yLA+6Vd3nYhFv5loaV3xlMPjhyyaB7X4k19YE2fin6ojmBu+5A34n22zTAs+VNvtE5ZW68+007&#10;xyNDUS1OwhHkU53rn67Mzleg53zgl7aRESWf9nCgBaBG+9hrntEl39J3oRnsAX+JS075mid1J+Rp&#10;8B7wi0fantDa/NI6eRM5G1t+mAkIoeUk/+3Qco74hSmuxqW9M+BH2DL2uvGum3fvz2mNw9VBv+fl&#10;Yccrl7QzjeFFfXyc6tvYr+M9soNr8VceZBI24Nrg3uSbMPdXPq9xTmA8fzJVWvHn2nFqcDT/YSd3&#10;nMqeWrzYN1CBaZtIPrSc2YTzxzaoC33guUM4mLVR1itgycXY3+SOPmf88szTtF8yKRocR/7VE/tC&#10;en/SDjIVJ+yV3MX0+ROErp7OutLMxx+jgkx75ttnx0Jc2kJIutTfJ6A7Z/+xuXf699X4gXwvQV9E&#10;nuRmAu6q19OGyHxlagK0cIHfOjFuN2ntZ8wmXj8ltC0dNqenTT6aCezFt1c08O2M7ZQPp590dboL&#10;O+YQtDdhx1HuwemHlE3P8MYebDvVF/nW8QZlmJQ1f+N+ZaD/VYZ+mizQJE2/irb6r9HA+lfR7fE9&#10;wJgM5V+NbRp6MjGafyODeUvdyg9t8K49Bl+/4vgu38oWL+O7jZ/86NEHnfi2AEw+Iau06PfwY4Jb&#10;0GcEZelZnuFUzvktGepkQ339wAhLf+s+uCLY+L4mbF9o20aTyWqfk5H2dibEv/e9f5SFP5tLfYvy&#10;1ZvPZ3IcDDrVFRr3FZQWuejL+tMO57AT3/3edzuPtPpk/L+68FJkeT9zVuv/UgN0kpF6hOMP/uD3&#10;e/rRPBga+8rMY/4rQum4hx13ElhdmCPz3G8N50pmFnwdmjDRH2e6r9v9tT/1p27+rX/r127+2B/7&#10;5S5C/c3/5m90boK7oN7M27wQP9Q46NMeVrc+ic5z2t7//8JS58jY/LQVG6bUizrcBUVzjvrgaXcz&#10;t60cr21WX8L4yGl/uV8a1LP7jzJ/qN3QibZvbTP137nOB8+ySDYnhOmGeVZtmy3Ipfnh6Pxy8BUP&#10;XBba8qwtdsEyMOdylS3A9ySLK9L8zq+adrJWW+lGg8x1noMFPsEGpD1t55m3uaG0hA6LWPSbbjqt&#10;PCda73WRyWYKfIKFx6+LL4cteZa3L9qEgc5uhDnKVSe1Y6Hvg8hvxwj4Wt7CUUnpN5BDp9DxeepS&#10;qNwC380cx+lfB2nQIrBH7m2gqMyTz3Xxtqy030s4ZLiy3Hj21OKr04Mj45zKzOKbehH3fr49jkft&#10;u4t5OQX50UfBe2fWd9i2C86jKXqmW/i5bOxl08IPPXKV/tGDOQF6L/Mcz8Qn0B351e29p9l0E7gd&#10;Q8s3fUzke8jvUtfJg2fpT56w8+mPYj8FfUJtsHSKKQ59ub/ga9+FLv6Tb7yOfrVfkid5Q9hB27Ue&#10;iww+Ismf/tAefO61lco1spC/AZ7UJRbojXZgITQvXG/9KVN/N+sIU6Z88MAJd/sJhX5CWDraPszp&#10;kkkWWYX2b2R8+Avqg87ALbCt4ujv9hW0SvA6bHBkZNMJ3+NclvtEXOLYam1LaF8bubTNW4wmg/xm&#10;wX/4av7AzjzV6LONP/oF9Nqs9rWvfi2Hxl5pXuuLOz5+jo68r3txOUXu1cyPHn3UdcnK9OAVrdZr&#10;7kRP9pXndN4mB+sm1u7QeJFD63IW6VcOr385GzCDv6dvyTR1ubjQMN8aHn9Ofdzt68SnvPsvOEE/&#10;40uwNmDUdrM36j946a2NF9YILWQrV8CT/tcp42Avv9Ieh4alG84X8upneq7ePfdfrupwdCxp92cB&#10;GF5wcE+fEDvDeKfUFgzRhnVjFOrfFBJkIVycbw5wRgxSNOqeOMVU0gh0lCw7KGLgEbYK7V4Yh3Ya&#10;T7IM8Ye+D8gyfTS+sIYOeITFuU4rmqRxWjV6YRe3W2aQMqh+ngkCT+gs32E4KkkUkzdlEebSPbHT&#10;SMErDzBlvnM0NnHFdQArZ2GlLc3rpIpjGFw378BrHEMIR13nZVGPMdFwveJFY2G04aSQuSm/jFvQ&#10;dTGSYdAgtlz8COQoTplnA69Mcefw6M7UH3gd1MK03Mhyafe8YXFs2tTLyB4MHvf3ueTzCgwwFHbq&#10;ZeVuUkC9Dmb30gXw7YhTf0Ob3ZPpNDf+qGcneDdsmZu/u1HoVepwjZI0+Io/cnX/0YfzLRQnrz3r&#10;1C346rw924Vl94wwA4dxauBALxg/z+dQ+UQWXaRM2gy4Uj8RJfjLNXXCObkHB9nl+d103G9lcPC3&#10;//b/cPN3/+7/N+U+zm671/oNGHwKK6tzmf/071df1H8166JlynqgE8n1jTffvPmFn/+FGkC7XMgb&#10;fe3ED71bvVlZhd3o53ln7hg1+dTZwitH8CzvJeTWc3+hYu8r98D698PCliHvx/D/sMxJ33y3QZeW&#10;c7r7rTvwW/b5Xpz6d+3v4PeM74zTIHAnwXfQz26zje9nQPFqdkL+b37pF9P24hSmY/hb//3fSufo&#10;W0zR2xacP5wZ8svfkdlJxmD+OQe68DjfLWmb1f7zq5yOdvDPmbzPiv8xlkAXbcOfvstmLjvhvSHl&#10;C3Fiv/PWOzd/7v/65+on/Ru/8ivtu7Ug//khdu+dvyG7zjRxacMdAAYXXfa84dL2D1ztv6LrAWto&#10;N3MMQDbf2oS9AtSit61ccB5I9pmtYZP2uflCCzx++N801w1NKyETc4ZZONelZ9M3///M3p01bXZd&#10;92F/uvvtBhozSBAcQFImyxQ1RHJEUZYuXJIcX7kSueLcqfQVIn+ROOV8grjKKV1YUq5SkmKLiayK&#10;nKhKUpSSpaRoS+IAECRmNIBGz935/9ba63nO+6AbhCiSIEGs7uc95+y99pr22mtPZ5ij/C1M2W3a&#10;4Bznua47IofGkCLmklV8BGxtLFhyD37Sr2Zzf2Ts8YMFxMM4uXm2DdBJ7+zQ1Rwe6NaCVmiOnLdz&#10;d+/t+oSJCephTDDyzxEZ4znl5icNDM6kH19P3z/pc+QygEw1Sc05GsakvcjZPiFtyugrZtyn7Bbf&#10;9RamjDQm3tKRFi6lM1vKM0atMXvsxFbKyzPPYOctvSqfMttjiBQdtMDoXX1B6rPvUB4fbrvpw8gB&#10;5vtg+PihM7Tkj5zOweBNH2zsNunbYycmLmT8DbY0S6dVD+Qd28Jhi8HVB6sX32Js32ubFcFFU/rA&#10;lHOc85Hf9cw7hh85Jn/rh+hJH11dO0djjtIAWmBwR57m374t7xg6rW2Xwgx0GmWV6fFGZw2d0c2x&#10;22LX3ZZA4ciPHzmf3/BByxsbpDsv/EVgzifvmO7pfD592j4jp6P5CPwpg5Zz9nbjgXN4VY3LBIU/&#10;/rkabNEsvEN9b+W61/nQLx7bMXN4iQHmk2xoQY2tJ1bB798soh3GVIO39xn6rLkSfmDKly77vI6z&#10;PT/Pgs3q20Z2ZQC640eT914+js22OvKbD+RGTTd5W4CywD9z9YoZiZXmhG1f/sXmB7uX/ZYdt/TH&#10;xlM/qbiw7TrDf/KnzPba+aSPrPp/nwGYvnPS+/jWdn86/71x5RWi99dNzf2dSfXEty2Cp2bW2oL5&#10;VNrJ6ufUjzbPps7HtrNuxjJo2ABhc2sNhau/WO1YfVvIO5PXLes74cEBQ9NNiVPe+oi23nT7Mz8W&#10;JKccWmhXXKi1lIxdQrdifOh2HRvrBi+4eGmr+V80nFd/nj7d2kptSCbN65YHl2zO62GSNfZynf8F&#10;RSM8we0s9Bv/4D/remQtOdM3xjy1KWaN4Pz5iaUdb+GrB+uPxa/GEr1xZFEaGO8Y28yYQVovzPYa&#10;JxqeQlJv+OYPlIJZWyRvyaQyA/QvulHIeh3e+BknWOfqjR3rXTY4z9f44OK5fIYkgI7NU9/x9Trk&#10;Vy+9Wq95fuyxx2rNj92tBdLJHN4PftlGPYXXjdqEzRxkPYRgfXaAjenqMyfsz64Xd1lsXwhTD7W5&#10;U/a6s3vyyQ8XfZqPLtv4zz+9hrOf7rXZlnoJ79pATN6dbPhaG6uNnuj8saee2v3M539m9/f+3n++&#10;+3C+b/7Xf/3l3dNPf3X3pS99qfrqh7Lh2E9zZaOTv4bW3waq3pbsWzp0AOr27WDw7oVzt/LsBN56&#10;rNTKG85j+5X4lkNtjnlKNvMK7bZuSkif4OlQ40OvBfea56HjNbk2zcwlR/chKlaPb868Th6fIKsx&#10;wFz3huetuiFh6DjCK983vzR2X/6PbjIr36YrXE/R1uZO0e4bFPiJNjA0DzbqGCFuaVMAzmwK13X0&#10;xWN0O5O4so1DI1/dhJGmTl96ajPkcLOfDSXr59a9xLP773+0/NeGlw0n8pyL/BW70l5toKaRRqYc&#10;kwd6U9H6c8cP8p7dvFqZfcov4lra/u1aP0vBlEefnMrOq3ttfnm6dzbtSu+0G+HRq6oHv2Jj5KiY&#10;k7ZUeFXPJVTR33qz/IvnH6i2mD+1icWewJiixsaKZnxWNIPvJp3aMLuVfiFvNShYscK5/gCMH7BF&#10;1WHplVgYuQC7e/in61Nf1/GmYktk1l9t61oZNiNz/teVvzyy9A8fx5WZsvpN68c2M8XgpUNonL2A&#10;QD9YV+Pb4GlB1si1IWOpG+d6g7hi06KFX/PKSWS8mToYKLn4Ovrq23nYXKvv0Sa10lpGenUf3Ud9&#10;wsn5LjMNlTx8F91ey26b9nXaYu7g81RvvQFjCi35IkL2AsIrN2Hh9XaAT9XPKou+8gPXr+e7tOTN&#10;j04zB9f+jS+tHZfuZd9DQfaOxLFTUyp/KP/uOqx+MPXgphUw60Tld6HbN61kXyU3OqXlV5v0hosZ&#10;5xRe6s3NCQfarcu5M/rRlvWVV17Z64fPbOzXnkp0nRss6ObJaG/SsQ7OtuC+9DE9xsmND7XuLQ72&#10;vPLOHd9Tb/lLhlUPRnVT/7v+rH3bKOWqrhNXaoM9PLVrsbo2cnPd9s9YIHzFH3RtvBt3+CzEzdSr&#10;NPY39rl48QMlpz+eSJ79V/Vks9m32gdu3YluKQNK3sxvxfaZA+/TQ5/8JxdiRyeNvIK/xlIV2cFO&#10;RURqFPfOZlDkTjXG7dd5CO692IJJb+70XUuYM3AbrBu3QSjBNIAZgB7y28k4DOCc5GknZHjiaGgd&#10;uCzgyQcHR106BakMvvKGB3wOLxidnPTgq3gkEJRTIwYWXXn7n3L5KV9lFg98Bsc5Xu1IAl/jqjSV&#10;7uccyANVUZFHB2/nvwdo7sToO4A0xPtzN7DOaxoFp0FrGrTFJs496T0w7o3Jkm05MH5knMYurwNq&#10;ZMl5B7MOcIKmgfTYbuxDN/V6rTp79DrADd7YfWsjea4BvUvOBEdy+E3ZO3e8qqHfkT+vr20ZdYoG&#10;QWtRhzNEeT6kwza4GL9Bnwxw0R2eOo14RfGrV4QY6CZzbDDyVoEUe+4bz1XduHYHZn1fZW28q6Oy&#10;f/IMynUsjsDivsHGyEoGOkaksvVh0NWy0AHwLYG38iM7/QwitBnumdqpwPB67qh8+eWX893fP87d&#10;oq9mQ/qBupOyXqWQUvNk2tQD2t8J6NokpTNtlpAsDEib10BncvzJT3xi90M/9ENVJ+qKHeham8FZ&#10;DKff+MbI7Ai3B77t2z2ACN2Ul88HZzN4uBbrFqBOt3/wqF9km/Nt/t3Ot3Jtz++Ge7c0ck65bf7o&#10;KW2Ls8XdnsMzsJI2MaVsEN+i7pzDA3AM0OFr03xVfPDTVj6UOyAvvfbG7om8CuenP/e5/WT4T/70&#10;/46PKZuOsJ0uxKd+m3b/ndrfpn13z8duY5Np69Lfh/ct8J20gCZhgU278qoXbzbQP7hZ69Kt1zPJ&#10;vLD7X37r3+YJ4M/vPvPDn00/ZDzSi+AX8rmG+/LUyK2rb1a7E/O1VzD9oONx+z+lT9q1PiiHPV7x&#10;0NYzMVJ+4oRy01bmKE1+TZgrpnSMmP4Ynvz5jSzS0fbDfNLhgUrPcfAm3xHO9hr+yDN5oSi5QNwS&#10;1+EAZbflyTrpW5xKzB/lC1b5vgiNTXgYfSN4ZdcroavP7QU3Y9ue6K4xrXFr+OqbIs4ejmWTZwPy&#10;MJ5a/UBkMXkr+9RESlxvuwyNg47s0wN2+PXPMXfBFiy94Ff+uh5b7IXLSaWl2NBwVosVKTNjdHTU&#10;g3G/Y286tHzGJIDuZ7LQZANLOVDy4k1pv0BfxofXAgj+7Tdkj63jLuOvUwfo9K95FqH1Z6uTcz+s&#10;Jp28M6k+a0y4xlStU7eVGlctH1SWPMMTm7le1q1r6cMDbgEa1O2rJUvXwR5nEZmy22PhpLC+eHRg&#10;AyDPeMjY0TjS2LyhbVOLgvTPP3cmD104zvu3iqy0jj3t32fr5oPmM7Ky3dCRNj+xbdIdJ32OkzfX&#10;jkD64LuedOffKgyvos13Q2j4Ds3BCfNKUp/S+Kkk4vERY0ptzkRdfjQeEnXNtgAOwKf4BreOrJ9z&#10;cRvA3uo4cs38AO6A82NcjSFVUDThqa+GxlVGHanBt5ZdqHc5DF/6jUzS2i7pH9a4+y36LxnNNWdu&#10;h/+Mv8mHhviAXv9W/CwfaH7mj4d8eKvfiKzogRQvGL3gr5R1/ME76G+MJfQd5vUWp7NbU8Du49fG&#10;984Be1rAnXreHsemY+N9XhaJ9uer7aK1x3ex0qUNbieL//ibw3Y7k/6DBBYaPaWtrowHxHDrYjdu&#10;ZOE+/7SrmrunbspGqaupA33RzG+1K/btGzJ6w9/aj/nxbPaxq/7C5poq0UzGFxyr/pMx7Qp+y3Kj&#10;NkF689DTgp6AyquGPbW8j28dX3zHls95Es4m7pZWy21xdD29u2JUjTVX31VlQ5vMeHtzXc3txY78&#10;RsZa4IwcNZaIIhVPsjEk3uBtXW9unmI3ayn6QjadzU1y9IbSGp+F/jWbYbEButpQLfZbT4uth5f8&#10;3vTIN1Bz03z1tcFBF02LuBezQWSd0wbrMRgzqVd06M6GVcerPxETxT1ttuRJG/OpMTD9QUZRRUPf&#10;Tj+4L2U958UXX6gN1IfziaZPfuLv7B5+5KGsnzxQ/RfbXczDB7X+l3OL613/va5IR3brdSmvpb6Q&#10;BfbXl19ZY9NWc0z9nGQRPRVd+GKItIojdIr8d1KWkylT9R7duu6iRNLpLP3BkwfKh33+rOwanyif&#10;jz7Xc1O5satFemsN/8U/+ke7n/7856v//fJXvrz7f/LmupdffnX3H/7sz3Zf+vKXwvf87kNPPrl7&#10;/rnn8kRxVtY5+PcRlJ2O5J20mCpwGGMcod3zsp+AtObXTwB7oOLBO/1ULtrWR4H2PK+4vaE9xT/U&#10;p1gBrIvaLJOmnO/WGrsYY1qjd65N1Lpl6t6NR/A8ya3d+AFjJ1rw5qmdnt/0xrOn/dFUVpsWa7TZ&#10;vAW45hrJaP458qfpU6TX2if8yFoyalfB4ddAmjJiB6hNliWXmGGMB1f7LLyc820yXM1DPOTQnrw1&#10;U3wip81quk+c9eTxAFt5gKhsl3Mb2sAasnrh59X/xW5k4a9412YuPfPPOi0cD2mhp78Qy87nG7me&#10;3vbGvXlNeu21hH7I7H2fLaq8dhv9xjb1nd7wsEEIlMll5dMTnrGWeFZxIUdjPTep63PO3t9+8Ho2&#10;mLVxTx/qW/jZbBKrV0Trhp/UBZr9hHTKVr3o0/ppRje9JygULWldf3zAuGDGBl1/YmXL3P2d88bv&#10;eu7rxunxOfvml7gE1G1trIcfXQFbSwcV44LPH8RncZJuY8sLZ/o7tHyArHWT0fWOZ23fvhHIuvLI&#10;To/0sIjvdWNvvlj7LOHHh5TXnvpV2su/y1YZv1WdVO2U3Pygbt5Pn6td7fdgYoa2W9ejeH7QLbZc&#10;OovB1ebxzjdpgU3Otk3bohI3f8gXUxVebYim3qrNRJmpK7YuH4mu+texAfkjcOl/xmvlY/+z2djG&#10;j4z6a+sa4oj6BPquagmxAT9yw8qVK5ezRuYTptl8Tlnf2vXKZ30IOnPTu81c9UM+barWJKIz+nyB&#10;zvcnToHSK8fxO/aKR8Q+mb9ED3LfNNbNP6+ifuDCA+kf788Gqk9Q8GFvKYmM4e+GxoNNok94sXpR&#10;jA5Us/kKDz6e6nt07rFM2uuyAz9jW7cylXzcKOs3ytuvoS/dtHP27tjQ3yKmmzKeEuZX6oy85/Jm&#10;E59/fS03trAD+rdurNijXkLLxrNNXrKN/6DHpuK88dmJDVzGQwBgtt2ElK4RCTS1u57CgMN6pQIH&#10;ntd0yBJwpzK2TKuQchpt+NXCQhoMQxOI0UrRVIIjJ9SQOaJrP+tIRbvb/L5BDW7TaT3wHp0c/dAQ&#10;CARw50DnUB0GPcIbwOXr/WcFnJSpQV7obmG/yMS1OEZkJmM10hzZhG5AQ0KbbB6vZ2e45AcGjTrs&#10;uWsRru95aBgcHS75BbTSr/ikMdd9MkWiO5cElgF3NQz0RmkPltFiAx3E2AKeoFkBIM7lXF5tbNqI&#10;1viinwHi2FMn2nbvOlKf8vykkxMOmMEvm/vBqaARWQBcOIOn3N6ewXFONnePsNMNdz8GX+ijT3Xo&#10;ocs3NXr8QcvSfkkf/8rOKe+7yWDssZ8wpG4EI+m+Y+E1z/yfDciMdndOPXFix5a/6x9NOtoUINcE&#10;FDh4kKPvFok94+N0NtjhAxp6FEhaOpTooex9RedWvRrI9Ze+9OXdb//2b+fuyWfq9ToG2fyCvMBr&#10;Sb/zQAfyCY156jyBdfSs9OijHXiy9Bd/4R/mbtaPFI7vz778ysu7h04erFfARdmqI/W0xI99OlZc&#10;unSp7NoDmUOQVSbRKnmHQUMlLaXHDuPb6ryEVIoPYJD/eXA0AfXAX7o6ql/O6QGGXl3kz9Ag8xYm&#10;fY7ynA+g45qd8ABb3C0e3C1feMWNvPmByW/bNf7wcBQ/GbXbQE/q0cGbXz711Md2z8SHEgR3f/9n&#10;Pp/B8cNVR3/4R3+UunEHVn+3hwrCmLJAB+M7AlubV8Z3+Q95yMieY1Nt0zn9/eacDeitzwLa3NTB&#10;vcRe6t4r+x2kH+r+bsjkA6f5vH2Zu9F5P+07ZYF714Ucg1EDR0eLRWqz2kYq9MrV3GmYBvvf/fN/&#10;nonnI7t/+k//m5pw6seUuZbx00kGgm7qANs2zK9rbJLj+DGc9t/B5+f65Ph5aA6QRRn00Oi+qcdU&#10;Jh3ytH2/Gnvk2tgESKs2pU/Kz81oW/5w5nrokKnlktsxYvr+7iM7Db4+DYjbymibWyjam6DSY45D&#10;Xw6ffE0rY4W09Vr0WnTo7AfgVdzvi0o79SdmJGfhR7YQ7YaYdHz8ajEsdNgQ2Az2w1/waxvrs2On&#10;8DWwNl4GMylyN68VkBozLNlEoOzDFdSYKwty7GEiMuPQEQmSNONFOoE5esWQOIanSdHUxUzKjDHI&#10;MTZzDUw6jDWMbcrmYbY90mt4ZFZXZYJRR3l41TH2O/BsPkQs8wR7FnGHdhHIH5MwaROrPTVyPQXZ&#10;UDqfPpdN5vbtw/jdRGmvC955vZgFnPEji9YHHdvHU6DYjj57WcLHJFa63+ijPuAAaeOnI68xJ1DG&#10;DZADRXfju9KHlyP8quP4Ej3avyzI9B3Dodjjv+gDv8aEqXfn7OQTMcqjA1fcIJ8fcc2t0JRfvpY+&#10;euYW0jyNA2fkcDQ+UEa7HxsOTUeywQMOo4dr5+RxnN+WtnlVuMUi+RdaBS1opcM11lW2dIAnPyDP&#10;v3cCrX/KrbJVRnkCB8i4lRMeP4FuwfIY7sb7lFyLrnLanXpAvwy0IaYMuzrOT3bLo/56QW6u5ZEJ&#10;zGaJ+aWy9fafHO+s9ju2Kb7BH12VhT+E1IHrikmHLgJagfFv0U9bQ8O54nubpk6Ml8QKwK/cfQ/K&#10;TuVTHR+SlXLddsQx8coiZ9M0DjPvvVJzIuUtftiUshAxvge3bbb85R36AHrfrzB9iz7Y/J6N9Y/m&#10;S/LY+cEskKlrc8f6bFTsxG7GHPxPnQH2A+bA6qBiYdKmDhy73rptGDvXRoBxAh8OFO7yhVnfkI6/&#10;svB6zSRemEUni79eFfpinlocPvAtfKnf9zLoPz760adqfWDGTjYN1EvNL1IP7CCO8n/rDurlvqw7&#10;WFOAI0ZfudJjjPpWbvxAvVkYnfZkHMf+1o20RfXA1m6uljd+wyf4j7RJH/vDlyfmO0eP76BVC9Bp&#10;5+Ubmdddzes7vc1mYrj0G/nea/Vb8c0ai6S8sS5a9LCWMjKT042QIycZjAVuXrM+lLemZRxKf5vc&#10;0nvM0+NB+X4Xs3jMXlU2NiOL9ZRH89k5/Zg85ejRi6NLropXwY/MxpvGwxZsyWoNR1/U/nu71k7E&#10;Or/uK9O3p1wtROdm/vH56TfJAk88NU5Qz9qoum86vX46bToGjszsYhG456Jo4uFofPn88y/svvGN&#10;b6S++ju/H//4x6s9yatN+9SlFT11Z23QTaegZA4O+4ufbDD2lkZPD46QU537KQNXHCGzBXr9kLUj&#10;a0byvc7cGIefXrmSNawle+kYW/JnZd7MIj67kEu9iCVeiVkbLmfzFGVeTynPjf+f+cxndh/72FP1&#10;rV/fEfYt1q9+5au7L37xP+6++vTT9cTzG0svvqTu6W4cezegJ0B/YPrEu3UZ7AHmOGXU898Gyj/e&#10;hsBiG76QVpDe4+d66bFPOjqxaattqlt2ZTsbhr3h0z7EBtrxtBX1zu99A/jSJTeLdKw4Odc3lOz9&#10;JX5ba6URbjZQsa+2lKNy9YufqvsC8ga/7R6/j2wXNnWgv7BWbROx58Npx7mZQlya8p5YJm/5Xx4k&#10;c13r8vEpcY/85p3qny+GWV+nbyRP8Yi/8e1pH2jzS3HJXIIv0OnZZ58tXz3Jhsl92fR56OF+cyO7&#10;gqvBJdtsnuNNN21EW+OLBeFLJ/yrnWv/wXWtDJvyhdmAK7y0FfEZjN/NUR2Ke7NxR+87eaW+m1C8&#10;Zl2Mse5PNmXqydqY3iczxGDzp+q7Y6ehb05m0we++HMrn4/ZtqGZs2m72pW+i65+dLkRXYz11Cm/&#10;GLp1ZBd65hekavfGKG5wiXSeJKwYW4Xu8kc/Nk/rdqwvN6p5KLo23tEB6i4ppUfbu9Nn7hf2BfSk&#10;Cz8q/8y1WO9mG0/Cn4mOb+YV/9U3xTeSXXJXneVC/1h1yL/V7cTq2JyM2lvZJnWBLsBPHZd5QoOv&#10;k7f7gLVWEn30D3xKTOOvpT/bBchd7TP1BdxkcT0y1NO+Ua5u9ks6ufVZZDNPifULh8y1tpBxAP9Q&#10;lzfy9Cdfopu5PXmNMcQE+IB/dtxPPIkeYMZ3ZCpblD27H2ZTNtJvoNUxIrxrs9PYoftP9VJ9YuoQ&#10;XLvVr6XWHtmQXvfbCI6/aOe+Oy2dSZVzQ4anf1UQuR/KWpm9BDclXA0unfyAdsImW530OXSjA//v&#10;OottU6bSV3l56aIKzyZrr+302jH6Ne7IBja+oG+G6fED2mx+a70lQVuqOVX6/4Ka+8TBgodvxaHY&#10;Tv2w4c2b/SkH/WXFiTgQntpa+Wx0Ymdv3OWH2jsdfTqh+vbwNmbR/opvmHrtN1+Bz5/02fdnwxeU&#10;zVLFXjt9M0ln8sSzTWebxtWGg0OufAIiBghxAlfgXw0fc4YUaOoo4K1AsWcQB4hMBcWQof3LEVSF&#10;RKiqkOWEgydvfoWr8S/7TVnHwc/JKdryklBOSSHynnKKCKbsdoOIWIwPSr+U0XClb2VWhxOMRkbX&#10;cz40ilD+kGwLPVhsPhzgZhqMQbtybMHpVbrGpxHJ8woKC5nkaHu1Azgnn4bjpCZfOY6+ZPpmMLrh&#10;P7LTh9x4A3Q0iLZLvDnXygkg+HOu83HKlqcdnO3gl70WPjrKja22so0cw8/RnWZokoujCzpT3vWU&#10;cZxzPHswa3Gz67kaSfBnY730iJ0FLo5+/VoHiBkMC65+AqJO0jd+2ZjcaGtQFbgin8mb65Jb41w6&#10;apDnQ3/kHBlb9/bHoJbccOiog4VX8oU/7zHYqQ7M1crz5CW5DQge/8AHkxPbB//RvA7oz3LH5P/+&#10;e7+3+4v/7y8yaM/rfiI/HYYG/t8NKK9fvARPstMRdwM8IOD8xE/8RG00siPZ6P5ABoVswtZdTifa&#10;Nhp7sg0Yus67fNNwfiMLENP+Ru85Dr7jAFpgcLam2uaRsZ5wKv8+2FO5KYvOlBmarrc/6aDS1hE1&#10;129HS5nhA3cLx9dDp2ReCs1AbYK98lNujtJeeuGFqou62zk3i3z6U5/a/Ve/9Et1w8G//4N/v3sz&#10;E3RgIY8PVhzK2cSBEJX9rsLEDkJ0B9uT/xogJ57IBzWgSn3S388gb1v/hfT+n/ct8DeywIpRKdN9&#10;ao7aRBxLjqfoE8p3v/Zrv5aFwo/tfu5nfzavdXp992hezXYri2S3vfop+OOj2vAWpk1PG9/mORd3&#10;tXED4wFljC2ki6/K6qu3sUCasoDc2jOYtlETjsTjLcgDg+PYdFrmycd/5Nbf0c2vdei2OLFeWlM9&#10;cJI2cCdtVI8y9BwBeZ0f+gombzwTFXAr110ni0MO5Bg5HV2jU2UiK2FGNmMzE7fpX1Kw6G7/DG7Z&#10;YjKW/MZ4pN/C9IuTZuytLBnGTiOfmrHI4dqPPCN/jzF7Aw+tmpxcf2t9wS8rLNuMbWsBky0XbTdx&#10;Du2SbaUbLwEqKdu/gw/MuHTkIWfzgNvj7CpPiiq/iEkMKD+b1eTM2+6qXMiUzvu7jxu98tgFbTAy&#10;j80cx6by6AekD47rknGl6RdcV9n4vDrlX8Zb23Ktl9JNb3i7njy+Qo+BLc85Lx/O0M/RDRnosIN8&#10;dLZtceg4Tvmcbc4PGMrOD222o8uUVX77m5JTxnFg0maxZmhsj87LxjkO/kHGStzbYp9OhvwbEJPm&#10;ZrZJcyx6Kb0vF9GcH8toLlUW38g+ZeDyX9eVtjlOO9RGB3+qba7nuJXr+PygyemckfP4ODSJW5/u&#10;2RSTBr/K8N2qw0OdNGpz5GNRp3ClHGPBLTqIvg3wfXRmXjKoc0NQy28tgFwd1/kWPdQ9X+VjU16a&#10;MnBCuvDQNLdUvua+ybO5UAvWmP+Aw5hAf7yaa8bkD9Zcr/xTi5m3KKw6H5Pp59VF1ceqE3k1JrCM&#10;mvrpOuwSg5sCSeg5lzSgHU5t1DHp2znl0LFg60ljLS+rFZnjWeM5jAGGng2A9zrY+HogG3z8HajD&#10;c1mIZXdrPxbwpr1oJ+Jpr3H0fJ1Nu0663Yy99D02VozfrAN40s/N/Po2UG0s7ckmK8ADz5bjdD8g&#10;v/CDI3/OHa0vOPbTS9prt1ntmFzGHFOfxcfaVX7kAvBTvMDC87XXep2qU/IEUJ6MRqvHUjYk4yvL&#10;X/B1zldPTtrz6LCl6QZCMQqgY8HUK4chsWXRTlptImcNE5+iWxs03ZcWTspWPfDwJY/6mKdplQPi&#10;1ACaVSa8ImLZoeuqF9nJCbTR2kCKXVr+tIt8P/R2vqf5xCNPVHzs8VHPQclHdvX69Fe/GpnvpL17&#10;pfPjtRjuZo+5UdOTUmfPZiF+2VicVd64lKw1dqJ3dCpZ2PJ8fxpOH8F2o7/NI/Irr9LUeW0IxA61&#10;lrXq1Nj/JPTQt65UPhK7WZ9kd7EbwLOhnsToEBoZ65qH2LRzY6EbVWz+iQ3WGZ955pl8tuyV2uz1&#10;9rrns/bg+NJLL9dGSW0KRGbyVp8SiiVrcbv3H1FoD+t067P7vG/lZCr5Wyn7bSgz69ds45XgL8Zm&#10;XVeeHvSEXcee2gBI22E3dWoz39qob0drM9YY+bg1fvXeN6D05it7q1txiU8qx3dqbsnXQpcfdWzp&#10;dqAMG6N3Mz53zltlcq0PKf/UbvMN75Pw7rg084isr2pjweO7bhi54jxl0TQP8w3hqfd5QE2MqJgT&#10;POdscC0btGSli81ZD4vwOa/k90au5194vl77bCPHDUo+m8geM663eWIDj3z437hu7dmYpuONm3pt&#10;Wnab73ka9yr7hO9tukaWivw5krmexks8GGBz5bV/ACf/C6S76UM7YgtQTwpHXmvP1q/GDmXr2NJm&#10;2/ZboWxSdRF55N3KzbrKsI/0qbPzwzS8S57w8/RibRBGR/V9Oxub/IAPjDzWBVNgr8OZdTMwWfG5&#10;3yt6c45f9W/BjTELHw7wen5QY/Xk7/0qsWI2SNmHiIoD5+iri1veluVfrqV3Hxsb52K7KVx6sfeN&#10;+GXZoesKPTFCnD4GMqvDelNX6OmzL+TJUG2h7JpyeE8/UMoiUrJEmAV4l+psXucpF7klivWemAV0&#10;KFohJN1TsLNnMX2HegH05Ae14bee6XOORkFCr/g8G4b6GzKziU9MnYv/7nG7ROl6Pq/2vi+2qHZU&#10;cvSct2Ju5B2fIY9+SL3BBfyCT49tan8r/RP9QR2X/ug9mE+hzcMJxoNuXrLXwr7ns1n5eD5zUn1F&#10;/AhN8oopV1NWHJt9lyKeP2SrNpf5iLZiI/v2zX4KXf8z+nZVx05pVlvZqp7ia9kRSvr6vGT6LlBx&#10;btkWnfotvyu+SZvN15Yj/n8mn1OMviP74J1P7JNuvDZ0mkdwoxu8suHy9x7L9NtZxFo2J0/dhMe2&#10;mzZV9ORHNn00PsZkiZyVho/eGNT+XuSuzd/UpfiIbgpVez2Zu/QQASrdpq+OvQLlqhRGx3gLrimi&#10;rB+FwOA5UmaKvXWRaFXoIquheWWIcn3eg2PC1r/i0xW6lzdOBN/1OHAFo8iylWnOHUvHGI4hrueu&#10;xuIXGl15kYn3jNBbhTfn6IAZOA4NOrLDyGJhBz8bKBoTHvKk+1kMrsFr0tjc92V1SuwGBAG8lBn7&#10;oldBMAGUbd4O6Diy4j0w9iQ3Wq172x2OBWOAPFPAK76xjbL9GrnUb+6qSGVVfuOv+gu+f8N7dCii&#10;R3/o1YMPjbLrlzytb7gtHR3JMYORSs81XDLdyCh5e+eSwaggohHMk0zbp5qKXmQRRP3w0+kKOl7p&#10;pM74Ap6gefeCunPJyrScnS/d4LzriA5Tdx1k8KRO44VAzvc0Ula5tMIkx4cSPNw5SpYXM1A2EKfr&#10;n/7pn+5+//d/r77VahAjKJctloyhnrMQ/i6Azqburo1cN/PE6MDYViz5/E9/vjY/BM+6Oyuy0ely&#10;OoJYu+zBv/kAv5s4gdYEuKHL5qeAvTeJ7Ar4Xh1zPbbphLZ9pQWlvHSD0/XaPjXlq9z6M/SbVmhH&#10;7kmb4xb/FO9kuN7XTM5rMYVDyKu/XXvrdC/7MZ3Jr0G3suguOns5ole1jZVX+QtH+bJbOg53Yuto&#10;TBoezSBZffnGuwHzF77whd2l1y9ncJy7kGtwdCHtqe8EVx7/dxN6kbv7nZGDngbGH/zgE7sXMgmY&#10;9ukodsjvNLIfO9RQef/4vgW+uQWmNU9fp+2ll6rG7NznKq7mJoo/+dP/sPv1X/+NvArtQ/U6/Dhh&#10;DfzT9e7jf5U9ak/dH3TMmnbNf+dngqSN+w0UHsIrfV8u/p+hfsUr5YHj9P+utYsau4hGCecWtgaG&#10;zlx32R7/TZrjyOM44xZHMDQqPbznDtSRR/72NzwmrYgc/ZGH1xwT2ApjuylOHbr5oXk4skfLOTYs&#10;G6TvNY6cV4IVfpPdc1fnFmhG9skYWWuRPBMUeGDwHNGuo/OMeSdvZICPTv70Mfi11JBqhmuc7Hj2&#10;XDYQ0/+zp3Fkpa16p7/xqTFM0d3Ib8JwcjYzSPz91gSjzldP1Pq1n5AHVL6k6F3/cpx0x9Kdxl4l&#10;GdlP1UFh9h90QE0oxxZVSe0/8pQ3MTKhdj5j60hbNnU9N03Cp6Mf3KFvMgla7tO6hEPhGiNrZ3Bn&#10;Aex8eEpX7wBNv/xZ9oov8Wl6rLTKL+zDn0nb8pdW7dokFt/oaFEVjva87aOOy49eODjfVGkxHf2n&#10;TffG3EH/KT94Iyk+w2uO8kZ/51N2ey5/8Cd/jvDwcd2/g8/LY/++8aKv9n+XLOjOeL5ccikbSfeo&#10;RX9zveV94Hu63icdEfbfXweNb4F9Wl2fIXjAAABAAElEQVR963+29NEE9JrfUE5SpU29VP7yvQPO&#10;Qe+mQ862huOW/j4f4XvA5JSdy83J1zIejo213fxFDi91P/NU59qjBUK+N/r19yE77/z5ltGczKtJ&#10;PTFq/Ch2HeyN38iA0w8AbPxitP1gPsvy5Iee3C9Wx0D7+oXDvmBe0yt2TVuRN35kfjHQi9FzpQ7N&#10;8w/9sjLqsbwAv6Bu51aHkocz3jeyTOpcb2PD5L3XjuZO1sYsbhoL9MZcr0lNHZjXAnNbfs4+bDPp&#10;YqC4Lw3OrSxIemJD7ICrjqxhzOYvukUv/GpeVmtLvWaknU77UXZwq4Cc5Ud1TA3zm9mQJTvoObg2&#10;22NFdKaea/E1/A/9S7dVbd9mws2bnojtT2OJDRYyy6fC1zhkeMGvjUT2KHrdT1in4Xljp/FPesBH&#10;yzlahZNzdrEOYfwDrDNYN2ibHvy7MvOnPbvbkJvS2fZOytPTeKVsHpoeinGN36x/4qmd4UkWcC40&#10;Cmf1QzezkQKkwWcH9sPXU4VXs5ln7aMW/kPLU7iP5jXibvqY9Q7+pKxXY84alPZbdRE5rVH1TdlZ&#10;5A1Na0MpkDGLzbge99n4s8ZoHINur9VFDn625K+N5shpvszf6KYOAPu5wUEMKducZB0t9PCCZ+wW&#10;UUpOqsN9JE9yOXpq2FqaGxcu5U0P38in1NwM4VXPX3/265Vu7PZaNu1eztvrLr36ao29RvbZ+CxB&#10;3uZP1WW7YGGxGdgfY/O3hYV/L5xvkn2vYvv0tyvPI74ZsKW1SXX72quv1beSn37m6Xpy3lj1U3/n&#10;07Xhzu7Wa+C7qaFfG+6NEvledOZwJ1lv81DJ9bTR2ohJXfCPWu9MvbeP9Fq9Jye7LfgGdp5AjZDV&#10;T6e+bFbWptuSXT2ztfxq53EIr5ce/N5w7TVTr1vu9MSodpy69gQwfhUH49faDUBPujmiTeFpT8Vn&#10;Gda5uCCW+lXZ6PhK1kufjZ/ZXNL+PE3LLtpxyRvdgc1hwE7iF78Wo9BB+760AWNom75iUfnV4q32&#10;bNCBlvjgd5UmniZE1Gtily7ap/asLdd4qUr3H3mz6esJQ08pzicQR896OjH1iOHex9lgO/cL/QG8&#10;4IZbCiQ1P7S0Pe0XeDLTXFU6mvr8O4tGyVplU7/5158uWrzVWeqr+qzQqZuIEzPRUG9+gO3O4rF8&#10;Rpp4WPyiy9gVvrJTvuuA0A3IiUl+Z3KnMDn5cAqsci0/7OGN1uS37UMk5VILhaMtiHv6M1B9wR1v&#10;ltDnzt6QPpHdImv0QG/Gw7OpLa/0iY7MOv0lmmJZzB1b+WkLIZE0/8in7bnZi637uutPLAT1ZHf8&#10;YQCObwCzT9X72jMrXYOEPiDPwOThoVw/2Jm6ixz0lD/1z3ZszCaOBcnXvujSm5Xd/3m7pzZddJdv&#10;swlQ316BLl7gcTlvG76c79vzF2/FEK8+8PgH6iYQT+fWeEC50OvXU9s7a/5kIrfjcs3a/B256wak&#10;1EG9QSU3X5251Ubw6ugql/rmwQXsT5/18IXz0jn2PvT37b9kB5VvTBE5nY+tvB4ab/yGTvlZbODa&#10;W8ymvHLSrLVM+Qv3pVXFua6zLVsmT7yAG6/L/sKhDtFJ8fLN24mZLi4k/p5PGYDmjdgIj1lXkc6/&#10;+V0BAuQPT3xOvMJMgDQQqE1KDhoiA0iX0CnQQiUhBPq8DScfFN7mvBLXH8mTr6xKMbCYQc3gcqSC&#10;4Azd4odF1alKbhT5nGkL8hhifjX4Ci0w8rdDtA7SWp7IhPfCrQIhdkqGkBn80aWCeJWZoFclW1eB&#10;r4JLHDf/Oqh44vRader14fnIr4K88qQGTmkYnB59ja0DrEbXdw30wLsbfwXANKxlmGZ89FedjrPR&#10;m450KL2ijztfRsdoWwGlAl34GSjaqOvOqjvA2zXBz4AxfsJnvMpibDY2KfuyawIIuY+BPAB9QWE2&#10;wQy4yZacync+sldC/khzN7oBLb5zdwk8NpZ/PuflX2mEV/POeY/tSyefIOYVITa8DIbo0bh9x64O&#10;eB/A1P9aaLWgGcTCHVoCoUF8SBf96RTKzsGFZwDeE6oEydhD3ujfOk166nzpV96Sd+ufu5MgHF8o&#10;WcmcgaBXBXkC+NVXXqvBmWAygJ8fiOjfVRBw2Bd3OkZJXezuwQxIP/WpT1VsERhNmPmEhXV26Ilz&#10;t2P2LBrRQR3QxaS0/arbNL36uv2qeMVy6h6M/ttzaV3mrXhdqorueTffjgV8dAsjX6Xxj29iaPIN&#10;76r3JcvQnPL3qq7JH3zHrY7Vvpa95bU9crLkOqMDjZJ40wU95ZtGXk+VgXF9zySxxt2kBmva4ac+&#10;/andEx/6UMWL3/3d3929mm+FaDe+G1WDx+DVa2kwfRfB4Hyg603M8F2uD+w++9nPZqHxUunMTlMP&#10;rbuav5fVh+K347j1sG8HvfdpfO9Y4OA/+k4zLX8nFvG36kvjoufTZ/3uv/03u48/9dTun/3qr9bn&#10;CyzcnM+rqaptrvY67XN81dhgC9IH+LF8R7/mt/rW4J3klVL6u5qgrdh6NhOn6d+qHaQcGLpzlEaP&#10;ob3Fcb4FOBN35nxoT3nHoe1Y6av9TfrdaLohriBqV/zMBXznfvhubTRyDK2qFybb2E1eyZcjGrWZ&#10;GlmGvvzBR3vkk9/1PLbx5IqJElm6Hx+6SDjfTmCkFY3QmQW4qr+xc3SJNnve8E2Khr/r7XnTzwai&#10;u4tTja7lO+prHW/nDRls4hrs++kai8BPwchDLjIpPzSqfPzGcX5oyC89Fi9pAI48MHa3GDtplUHQ&#10;8ApyLToYExk31d3SjbD/i56nijIPKkDnNK1krTHjjLNN4FIseGmNoTuLmXcri2j5S5C3+owPTX8J&#10;b6s/4voTiw/40HYA3oDz8Z/hP/4DR/uafqmuVlGyDIy+c5x0x5Gp87pw23PZtPj3xsKUg6tc+URs&#10;f5i/NL2hu8Wf8+1x9OT/YOSbo7ThU7aNTvKO89UXG27zRq8yZf1hHUz8P9ha0haGxtSbawsk7Hyg&#10;eTg/poS2MuMLzku4LZNT5/HhxNjC26SPbSTxy6rPpb+0rSzbut6np73WWySCu81X9hj4eNuk65XI&#10;YJmtL97mrzF3w2k9RqeIUtCmONimF13NS21qtZzKtO5iz8G6U1a+c32ShU2vyq3xazgMv+bmr/KH&#10;tnRIf2+diQ/HNmCLJ/LNzMfytif2bLu17RhwrlmiNmhTSXdCR0v0VFIwoJ2CLtN2dg74iBjWsaDn&#10;KdLNAQamfbseX5SvjdXCX2JI0+u6Iu/o1L4wlN6bR+sz5viv1gaWJ1b6Bh6621CwsTAwtrEmIyap&#10;gB4/dF9dfpC6USdo1qLp5jXKHgxQZ2K2myj05erOGGPo9AJtL87i6wmd8RdHdTi/urapWGniYhp7&#10;cAZfebRb7ln7WAFBZkH7ivbei9vtB86t0YgvytfaWvD1xzfyhFYtJifPQrR/Z2O34hvflQfo5lw6&#10;GntaghJDJH3AmmWWZ8uutWCefkV56wsDE5PK36MrPHNdvoz+AH5AX9o33bdPz9pZ53Wd1XloKa+c&#10;/oacs67J1tXHRS8P23jitTd1+qmzp/Ja5Hnab/Sl88SEx7Kxpz2jaf49MPLWDQeesAv/aZ+F00n1&#10;AIH2OOsprVs2l/rDaf2EevLxdjOAoycqxXVrWwB/ccav5WifVnfc2HqmjUFP+9po8zrPelozZW3u&#10;vvjiSxXrX89NP888/bU8Cfy12D2bK7HvSy+9uLuSp5yvpD/AR7uYI7m/GWzXv6belB/Y5k/a3+S4&#10;pXW3ctWO75bxbUrz5C91bMT6jNCjjz5Wbca4Vx0988zTp3wXW7HA2qwnba3hPHDxwWyE5lOCWYvj&#10;BzVXiW1tOlnvFFdsyAB16ZW0fKHrIfEmfu3auo82N/6qjqvtxGf4IZ/0qz4ptJSrtJwr61c+Fr78&#10;TH15Ulf7IMeF+B35tEmx048vWgOlS23epj15Xa4NNP4un7zAWrW46bXPnjS3ofxEHgKwyct+nhJ+&#10;441uQ9acbSqns6uy8myK6NvEQ/KRXXqvicUe+EZmwDZOT/IU4cybZlMXHiAvGnSGU/EjaVG3AC35&#10;fQyt6Ckmua76vZlv1ybOsw/a2p6nHk/u6yczzekmlusLgPVq6fULrviHnnZgw2fmf3DxdtNJtCoc&#10;3wo9Vzgdc+GAO1lPQyN/So5Q38utHyr6yfOZEjfDDKC//bELeXv80HYUAwaneOGzAXFi8OGeP/FE&#10;eZ5iv20jNfolbgygk8SKIWK965GNz9dGfpChzY02vX7YNq++IK9SLoTI4fvM1meGZpWPnclxdo1v&#10;1Qke6icnI0rqwWWuMVv5PuHTMsb32SH+VrE5de67rvJsfJ671fLUddpC92dtV5uWU9d81P7F6DjM&#10;Z/+Oz5U1Qrf4LgR1UA+O5agNaHN3stcgHR6ZxA9t+mb2d9rHlv0i8/BDG/BrsvDTatfxJ592MH4R&#10;16/kNc5Xr7rhqT+Ho50a2/rBB/QG/BZ/6wHn80RzLBsujTPyzT4ufH1U2X/J7nNb2kDL3PrcyZrX&#10;mazR0G34KQumf5BXNopKc46vG1qrHoOrjsznqlzswDfJi8bgOGq7W5mGb7C6bHDk+2nzt2O/MMo6&#10;Tvrg+FG4LryO5fDAtFPLPaXnSq92nTfc1l7Kasv15rzI5RvA9VaB2PnMm60j/+F7fid24EtARo8Q&#10;xaiUS0CMMCoVTN4EtbmuzPVnlHI555gM7ijiuhYqCBUhC38Zp5xqydEZqxElrf/luhbcKreC4tDv&#10;lJZVRU86Xpz0Tjk6w+ucYs5U4DyBEuQ9fskZJP840lyjR7Q+LluN45UjN+3Rkzzeg65TeiUTBK+z&#10;0PDY0CTAIPnJD+cuXx1cOlN0Df78DOTJyX5Ohu90tHjoYOEEwZ+7ApuxBT22MLpxYCBYCGbDb3Rw&#10;RGP8AG7pX/bVYA9+A7fwy05tn239F+1VvnAjk8YSQ5Q/aPhVV/E5PEZm5/AHZqNVuoGnnKKXM7r6&#10;1V2LORo02Th980yeYnSn59TnkkPdqKO5A1LQYn8BzEBHB4kPuUwwGJzvmNjp2Cs4V9A6TMLIQlfy&#10;10QtPo7GLAbTo3DoHpl1RvLUp04o3WTZ1d3dNn9fju+wjbw///M/3/3lX/0VEjU4qAXW8NHBocVM&#10;YZWfej3YDP53DMLP4AEYdKl5mhHkk5/45O4Dec0DW3k10EP5pvVrr1/KRCkTQZOAhDu2ID97sRP5&#10;u/123ughb86RB3yzjpWHZV9PmuvyDYYJ8Htl9ngrvTLv8kdZMMdjlJFZ+p7mBl+9wZnyJcsxkc01&#10;6dGZ3ybrrqfl58Efv3dM4T0ufYv3PfT01C9/dnfk448/Vn798ivxt9DxFMIv/OIvVif+f+R10K9m&#10;AjevHBPDdHwbVnue79YJm/VAzxPmD+yefPLDab8PRX/f2TBQbB8jH7m1kamXd0vm9/l+f1tgmlW3&#10;A7Ei8UaMqQQbWH2Dl0URiz++2/7TP/W53c/93M/Wt06uXelX+LFCxYYQPD5u8+bcETSfxN/EmO5z&#10;ut+Rfl0sCGzjT4vV/Xm3l465gyMWAP292CUO6JcqriT9uL24Rmfk6LhdUazozPhgdBpc13imYEXw&#10;Y7rwLCTUDV7iZ/4NDC/Xxi9NQesODrTqCwfb5emyUx7PW7faRlGsJm37UhudpG3lw2/0sHAhDho/&#10;AXk1xkh5wIYDpS+eNdZSTzbjM9nLP3kTuyu2LpmHD/6HX1Os60Vc2amj4aes8UHZKOd4+ClnEl8L&#10;CvgvXccuys/58J/Fz+bZ9nRusWkL0sAci19VSmPNk8HMY5JeE6qUOZdz8tS4fNUf3sUv+UOvqRzo&#10;Sx9ZR78t/8F/u6Px3tBnQwsZaKI3MgxNtTp8HI9hZJn0qt/IOONgfA7lMt7LmNSYvvxo4ZEHneP6&#10;RLPlcWwOI9/I3/w7U1qnH3xn5JrjAWdoH9rKQc7BbpzD1cG/xybbvFMysWn+DZDT2K/lxbNtfsjv&#10;s9HPVbSoxP1x+Uk8oJGXvmQpvVa7QoO/3w1G/7sdQ6Tmancr95a04N4LSkf65ndsE2UqfxU+Ph/8&#10;Le1jHJY0Z4AbFqdALLoXkJgtp0jPGRp7NkvUy8DI0nXdPs2vq80kjpgjHYMbPuVbLOnNpI6TaNkM&#10;suhacuT6rSa8t02P+XzfXm8qbNqb+v1Axt4Wt9mo/D2mdZzFJvbzm75NnGHnqpvYVB/DnhZPQeGu&#10;dnGw1cYfU1YBNx5ULUaGt9bmoeScoeuJKfHrBxFsLljDsLZj86QXa22m3dpdvpjNjbW+wjbWe9xw&#10;H2N1W0n9+FahNYd9O43dzaFtAtc6RBY4zc3mW67d9sybM4bLuoE3tOiD/eQpo00CfmQhd8AC9uA4&#10;qrvpa3KavGmbM//umEUH40HjEmDjqdYptN0UrD6bHwQHP/h4F6/ophwfad7WV8IHw+DwWWOA4rHK&#10;GWsA5eTj0XGmvx3stbFgNtdLtnq7wOm1SvzCYg9YzoI9umx446qnjFo/iKOLfLrcuHE5cvdNK3Ty&#10;D1HnoDYStMsQH5vKUx9oGH9Zf7r0+mu71/MkLHv7VrJXXz6SpxPnyb22SRbBU3a7Hmj9h2/Am7pF&#10;H/6NG73Bzg9qnLdsJU7wNfwB2/WGWj+dLVZ4s5y3fNkYc5MA2a0FyKuNtGzs2FhzY8OM8TzBiZan&#10;S5/40BNZL3g8jrKrDbeXX3qpXlHsG6vWrcD1fMv0jWzuetvDpUuv1QK1qs8wL0+GZdM39K9evRy8&#10;pksvsquDsnNosOs7AeUKFv4U26e/EyJ3wxlCd8nDcfzgLtnfnqTiL06n7dqkzEbJ2TPZvr+Yb32f&#10;zWcCHnms1hi9VvVynrbzfc03b12utmNt+9VXL5WMI6ejuldPF+OHD8UHfafWK5Jt3hcenPiEzaF6&#10;gMi6MB+MT/RNj9p6+5b1V8Bvau0vMeBO8tAxf+N3znsTL/sJkUlfoW2pW08Eeivj+fjifCJu2ii6&#10;1a6ity+RtQ3WjZeRR169geHMg1Bzg8S1epLck+YPZt2Hj3odNNkmv8YcKYunueV1mziRl16AXuw2&#10;8xJp5YPLD6RPu6r2HlpJODyNuGJi4aRMbRAt/mXb0OPftV6b/Guxnw2ZXvdOvMsmk7VRmznamrVp&#10;7Rso759xAfkj2X7z26YkqNgJLz9Q44CMk/dPbmtbia8VM0LXGjf+nixWpOZ5viXrX3DFHmm31obn&#10;tEu0nYtJdPWbOMFU09eMHdmqfsnEb673Phd67DzjlbmJgB7aGXxzRzc7S9NngkrPdenr6F+rXvk1&#10;5oxsAH3/0BE/z+bmTf0xnEqPXGRHo+u5N2Lp1vbUT6V8GKhX/Y79A9eeyAXOh79zfIq29D2dloXs&#10;7FT1G5nVu3FD19mSZdXrmfX2nMlHmz4TK/Eo/pGdXECevpou5FMG7dkADGr8K3xW2fJZcuYHpHc9&#10;OfaGIZ7wtCl4F+97IDrmhcppe2wBlNFv2ZyvGzR2V4LTeuo73Izy8MP5zm9s7waHeVoXvfl1m1U3&#10;rUvVnfpbP3wiVe8hpByd2dETunBizZKjblKCHNjrNXTW/HGbxxTKs11az6IFgz3je+tJ39I5st93&#10;NmORmAvvoV/tKTYxt58N3fEhpiVe13366blhIomF486BBXDQJE99sznyOj8T39M+bOwau4glNoFn&#10;01dxfMQU+De94jrtFF7X52G948RdWwKuYGOTphiktE4ccxM01JxvlcCkBJO/AM4ILE9ZDJXz24J8&#10;P9DnLbTyK7EcUF6ohu4qj0f+IRfSOR4MVvyTV7DocMpicyBbuhbd4MwdksqUPCMTTwjMoLgu8gdZ&#10;fOgzNBqPw3TFsmVPbO/snssTm9OQlBPQDWBtLGoAnvolGm6CPnnZTGdoU1Ja6bXk743hls2KpW8M&#10;RqL87g7V4ENvqRW5D07FIW7dOtzBs52ETAO3caKT0JDJhI6grwHoNGdxsWXsQT+70AEIcF6D2Wmr&#10;k03AhU8LtOcpXHYbUF7wEpzbOpPj2PTRgMe+A/zBvzCopKZjMmXA3AHK4NhG5NkzD7etc60hwSED&#10;/coXQuGlKy+WfOqsJzeHgITH+PYcMcUTja4rNsiASaONz5Teua7OlTE3ssNTXzrB8wvX5O/y5bzG&#10;Nnlf/vJXdr/3735v92zuoPTqAfVeNit6YwPHWCCyaTNk+U4DvdKlF5szCdi3Vuf8cO70+Ymf/Mnd&#10;w7E1eUyW1A8fn4nPSV5zEmPs7c0Gnkqil7tvxCZlgbJjw/F5dnynwE+qXrnHshH7DP05whm7zXF4&#10;VPm5yLHl7UGB5KGxQak0eJO3PY7Pt4ZdXv7oecx/yg6vaaczuNjmwxn/GHnkF07ZtDsdU2HxqieA&#10;+c70o4/EX89lo/6N3VMfe2r3j//xf5nB9Id3v/uFL+ye+drXipS7Na/VpupQfveO0zfExKmP9gcT&#10;D9+b4HN+YtfYugbfEZc/Hdfnu6fF+5y/ny3A9zSpPvKr0cZ3XO/fvZTN35P421fzza9/+S//x93H&#10;PvbR3Y/8+I9VO0+pU344McWRz26vxbDFpBjUDUDBg2PQqg+bmCZ+GmCKJX4ENJnTtl2b7NZd3aE0&#10;PBAVG+Wb0A+IGXDAqWPSJqZscTq8VKCtMhVzcobunJOjFgbInjg8dKvA+uMV+2wwOpVMseOhzae9&#10;Y5afxWvtfyaRWzp3OyeHzbfSffphOqKVf0DeyDaxRf7o0XfBxwbZSK4xX/D14VOejkOn+KC/AP+p&#10;35Ild6/W5C3pxTMy6f9HBvSnjBhW6UkbecgE9vixaU0uFz8H5ecIb87Fwkxjqqx0/wB5lFnFkpJz&#10;3zZyJt2/Q6bsNXlacqQ+tnzkKzNQY86UL55st+p66Bsb8uup/+EFv9JQW/zNX8r/NzxrwX2YrWPJ&#10;XWWaLzrGV6SyiDF1NjwV2/NLOekjr7zSZ6kkHaHRcfBGRvigN3JaL2NcfVTJEdoDUwaNOZ+84YBP&#10;1Ra+BS1I8+144HxkhoJWpx3s3vhNY863POdc3pyjxW/4ojS/yR+c07S0faVaBqdj4/a/ylqyHWRJ&#10;QqUNrcZqGmEdGN27nibfkf+MbJOOpzaK3kkWUwe28ldahFX+nhAFph0e4xzrL3/SnONNr+EpDUhn&#10;l62u23Lb8yqwbF7nVW7O+lh8TieduqpF25lbr5zhPWXnOAXJYD7jqQF5PcbqDYcpO7jbmDRpcMyP&#10;LEqWX5bGk/uDddyuL7AL24pBH8qTW8617X2dx2WStGZabadD++l+dXDRMifLoeqo7NwXpwwMXx1Z&#10;UOJ5dzJmkMYHpasnUGmYB4wb5hvAyanxjXUkOFO38EYf5+9V8OpVi9gVU2oR3Vyq3wzG3D55BNjm&#10;3LleKFW/xh2Trg9Uz8YS+nvtiamV6dcC9wYvexqDSLceoW+Wpp6af69dbH1iNmDgKAf0b86V3Ta9&#10;qS+xeB400J9CI1+9tjK62USxcKuvNrYF6FlotnliLsqva10xx5Nc4w8cg1JH/Z4xDXm52cikPHBt&#10;zQWfHhfQv39oW89hrxDLEzHRjaADS1frVlUGj9SPBfSb+iv/Uq4WyPMpDLzA3GAhn6yzPjh8yxYb&#10;PuQaKBss2YtW8J577rl6y511PGt/Tz75ZG1KyZ+n52pDJPXaY/Men+OHttdFz/hH2gA/uHGzbWE8&#10;5puPZO8bRmKS6GOzzQ3b/IrPeQLUGMn42AYK+p7+tFDtScyXX34l+fnUU2xuQd/m7yOPPBzb+Ibv&#10;tXpdM1of++jHdj/6Iz+2+/gnPr67eiOvJ47pfJ/Wj734jEQ3RNiMeyFPAF/xGuOkqc8HH3o419fy&#10;VPBrp6qMbqVj9Kx/nuaKnu8UNuap8u+o3LbQ3Qosv7hr1t0S35J2qLPjrHvnHDCtEdfTs3ngxNv/&#10;nnv++fildd+sDyfP99dtZNbGnTpPv3zhwgOxs5hxvm5893Sdh1881KJetU11yl+1H7i+9eqGgPvy&#10;JPDD2QzujeEHU599g8n+IZnwm7YsbolP2pCKnLcx2oilm36Cr+HD19Qtv8Rbm/e7PxtC8uVdi3yO&#10;5INHNkcwT/zOfFHblWfj2yawmyw8+csH3Wz9kY98tF4x6y0jtzM3q5gU2rW+mthhvI8/HcSt8rvw&#10;Kbq5ZruWJfIHJ0KW3sZL8FsmMaXbPzHpceaMtW26w+ubY72Ji07djrXr5dOFr532jTz3+152bHP9&#10;ese/aZ+e4iPL2ElbDlpex9681Yf2Agon8t6IXMUvvGwejX7w2qIdg72FTB/vYRyxeAthWf7UIa11&#10;nnE6ep2fviQIZZfVH6FH9puR41x+Xg0dYYp0PT0bH61NrFUPMU7lbV8hTacza4P2JOVv5inOVPjq&#10;u9o+YoN41HYfrVqD0bf9pPHllNxlq9Rn7N/ry+2b7KXytIfed9hV7Fau+0xnzYffsBZ74F+w6lPf&#10;MWlNv9ulNor/7dinfC/8+GG2LSNRzmMP+yozp4B7kr0TPpuP1lbZWjfXf4WlJ1sBXmgD6z0XztuU&#10;jG7h80ZusAAjjyO6fMJDW2fO9v7SjAmSWfVFhtFtnqaeebGxgTEKG5Xv5Y0e1vS1Xzj6ADesgdfD&#10;3xgEXExfoz9xs8lsfLIV2O8j5Y4ivkPOkZWtxLDpm+GXPimqr+JT4qF2cj4y0U+8qyfF4x/8Wnl0&#10;VH3T63HHzA/RBFU/wZs+t9Zjkk7PrjM368UfE/Mcy0/dXpz8iQu3zrT/65On/kuf8ZXIp53nUNB5&#10;4tnBTzunb+A4m/79bD4JUk8yq+vQwWtiPpk9uc8nwfg8mWrPK2UwU6e1UZx5G/74nnhFbivW0owi&#10;VcGpaFtmEGsDawk4gWzKEQBOGQOzgDw/aQNwxsBdJguUtfAhmDQNjZ5TCFQE5gwlU5z9bgaqgXTK&#10;7iE88AEjk/NjmSdPYMYbib0MKV68Qkcwg4tkH+kJt3WRphw5+9eVr+KlX8orSHVQ3nfO8XXorU9X&#10;gA1WgWx0RU8AMlAS3HRsVeGxPR3QHbtWJ7OxLz2Poeuo66NlbYzWOXKPfqHDqeBsoZ7STJ6PWpNR&#10;uWpQ0ZfDCfIar04JVH7S2AKgNz4g71RarjVAQaPLTV2sQBl+JyfkafvDaVu1bZHDVxAdaJzGu3Xr&#10;zu6VvIKm0iITe7lzyqKgOx91Wn7Nm7/lldepqx4kdIDwimr5bOM49iEzvQQ+R/rezMfIydrQuF5X&#10;PaD8Nk+9kp+vdV4acmhVA46s5EEPzrNf//ruj//4j+r1z2i4Y64XPHuC3nT77/CZ4zbvu3GO70l0&#10;+uQnP7n7zN/9TH0Phi+bNL6WAZmgZAJiAEuHg81aOnq3ndvfpI7d+3iwaZc4tF28B3fOHbc/ZZJS&#10;ReuYU3W4LdftJvWx6r3KrPpDawvKbX/yXMObdjD8p9zwmuOUGTojz/AavOPj0JvjKT6L/9Csskft&#10;28BefYgzJm7ndd7pqB/IYJSWvhvzaF7V8UhePeQVHr/zv/52vdap6224vrtHKp3SO+IY+H/lK18p&#10;3VSXegTw3EXb+G/1o0L6Nv45Mve3kfL7pL7XLMCn0vDLtxzbuzKGSJ8NbNaaLP+f/9cf7v7n3/zN&#10;3a/c/yt5JfRHknOIT9O+y0/T399JH3bo87ofR2vwZoAqDUif2KF/6bQeoE6ZSswf/ebgShPzxKtu&#10;IxaY+u7e0msVmrxKS3nH0zwP4z16sQK6E0/hzg9J7XLy0Nr+Sr7gSIOj3O3E6fS8ZWflTWLSVSav&#10;27e0AfjKDmxpT9rwbxl6XMFq1hNPy955yoVsycJ2x/RnYwlvcLb6tzrd49bAPeOa0YuITSe6rDF2&#10;LFF1MbYpWuFn9f/MKltUw2d4uR55Jo1+6nTobO9UpaH0oXM2YxVjOmPbwld/S48xY8kcvxwwJmWn&#10;0mnhutsYnl9NXgc5R7ho8k3jHGNJlpJ2/BvfnDLIFE5KxKNcSuhfTkc2sjePQ59euOvP8HFpPA2M&#10;u8DYCW+/bdrYqnSrnI29I5M6Q3sLxjmTVnw51gJ0zAeiQPW9ruGos8I9oiVtcIZGGW/vP+RhjrZ9&#10;Tfg2/qcMGmB0qYv8KZ0U3oC0gSl3LIOJNtjSgzM/42PnU5dDr/TIhflFbzb0GGzkcOyFwG5jbDt5&#10;WxoiDBh+cz64M6cpf1v2y2MEhU9m5QbKz1bMxO+dAD7HsKU5i2pb+Vq35XerrofOHMnmxxfA0Jxj&#10;Eird/HTKEGXOK3NTbq6Pj/UkTBKVU374zrx45nzKseEs+qiz8/lMDXnIqH6bRtfTtB/ygS0dPLzO&#10;tN8+w37bdnOojyr4Hv9jEUldsqPYy5bWCx7Pm9nA1Kf8wklavR4cfipMGmBTMPi1QGRhMeny4E3f&#10;PjhJ7HaZums66qKh6jSyzPxl0o+P2knPqbMhGfytP45sx2XeS9ePPfZ4LXjSSVu/kzFe6V1142b5&#10;tQ4ixueVkkCVWTPRRjzFWnEnfa/NU3P9XtTuOrFWUZt6GucC/SY8N/jV5uGm7vd1G1znvX7Um4rk&#10;mjqR5zdrJ503HPoo3/pc4ZUf9ZjE9cRzG0dgTzs85INe2+sF+vEjcaPjfcsyTwbPfLLkY6AA36Ur&#10;4FvmbfqLXa8n7/0avxq3rJhtLDLxR8xq+Xkq+dNOlnzYtB0PbWluqMSzxiZB2o5tilbGPNrU6Imc&#10;c/T0vXRl92t5uviFF56vDR7rSh+s17o/HtnOZH76Rn2eyBOKCva3BXG1MdwPWKDTm2AHmzVG86PP&#10;g9mAMwbT7vz2cSB2u5OxRz1wkrUiC+7yrizZrlj3zVzE276uZvP3yhUPn3j9b147mwX7jkMXd089&#10;lTcV5TvE/YRpNtPiz8aQdQNCjlnrDmRhOfXiKfiXXn4pdWQOQY8bu69//bl+8jl2N1e5kTWEi/d7&#10;cjWvBw2vW693/0AX/4vaOraNO+2d/C0aWwLOVcr3MdQTtsseDFQ3YcSFb6Xtgzezwa6uzmV9zY0W&#10;5kHdT+eozaS+9dlu1LD5ws9shng6W/3wUzzUrzocn9YOtVPtgw9Zv/bUHn91zidmU9gmKPzZjFNv&#10;rutGodXWJl5YbyUvPm426HXVrqBqw0kfdSsWJKuO5Ek5dIDNVedv5CaCq/HX1/J0vZsNLt7/QN44&#10;+MH0odmYjh/y6ZlT2TwWZ4xF8n29PCPY436y4C3/7Drv9py4YOM26fIjSH1qgXOX/Emb+GFT2zx9&#10;ypHPzT9u4Oh1+ozjQiJcNN5qQyd50pYt2nbZfM+av/Jn88lC6//33efJ5Lw5JW+JCOl9rL9xNg+J&#10;Xc9TlrV30NZCQ5+ifMWDxBDz99oci2z841ZeqXvrZuwXHGAz6MY1cSMP5KzYwcbkDbn6+aMF1Tq2&#10;8zU/rc/GpaamXovv2GrZoXikDrodNy7afAB4Utz+gT6IRJ5gnH4CvcKSt+StNzOlDP9WV+iWfCnM&#10;Ldhg5CO/+hjo6+Dkn/L6Jv6tDbBXQfhU+SBL03ZuWV+op2/5Xc+LezO/bdg3iM44rNOGpyMZq44j&#10;IPl645Ds9ArtlR6pSk/p5EvFpc5zvmw16wpBCh2i+NMboOod4MWnPLXPZny2NtxDyxFkhFE2mA1Y&#10;9saDbF2HbQtyqYGpK/yarbFE6oB/x376jm7/2SMKXxu/bp5ww5M3Brzw3DdStD/9+GBiRt/Q1vVf&#10;fhEueJMbT2metLXKw278sjZv+Ub8C5R/Rh+xbGKJdGtlN70fGYSmPPZCUyxwPAZp+AJygLGDsRXo&#10;9tB50uTXGCPzn3qjL9vkZ5PWE/z1pLC0yHghN4SULLHV1DWaVT9VlweeaBQd9g0d57WBq0DAdZ/0&#10;wV8+Ir10PSQX/bqUF96Tr775tjL+ndQEPBUEYQZbHP/qahiCPIesfylUFRSjGdjC4xUjWBENDuUA&#10;RlFlyREKyav0lIfjmjOBKVMX6480AndeKnM9vdr4W8w+rzCSMtiTlxRb+uj44Tt3eVigkEYvR5VU&#10;xlp6SYffldd8Wg/UGbfvcioakdXgTSfDWZX1BF3dqZUAzL7ybsQuoPV3FyS+BqPuxjo0BI2I/DPp&#10;jtF3N9bmBXnoUHIVtbv/mfoa+R39Wq/obTEk1x0Quy7YvDaacxzHMTiweK3c2NDgve/uiA7bJ4vT&#10;SOCBHvCHLrsvXxgZdADqrPl5TU295yOd47qzZNUHOng2kH3JFx4mn6Qu++caX7avx+8j/6XcESYo&#10;PZCnUQ2WLbjptGP8NLL2Z08Z8fH77ruY34WiYUDk526y4hFZTcTcyehYdZdOZIJD15MBU55oTr2o&#10;s7GdD5ODsUnbL/WQNucO1dK/gpsgSrbYhWxZLHzhhRdSsu+m9C2VWjBISgVGi2uRix7kaRvw8a4j&#10;PNtXnX3noAZUQ77qebd7IHHj4089tXssT5NOh2vA4vs36tw6KPuYiFQwjfzTEbXMXd/8EowedDyl&#10;X8WmZt52bTts8eUWzyrb7b9LlFuGdl8p0/Q7HhiYkHFoFR36LTzXfHmOgzf5juoJTTDy1UX+yJ8y&#10;b0lLXjL3+Xs86WAdT02cO2evw+gy7Y2v7OnATeehPgyS5T2SuiKpVzNprSYMNxObfAfpwx95cvcz&#10;f//zu6e/9tXdH/zBH6QN9I0PbLQkWtzfncPYWNsWu8R1bUcMrUl/7KVtimMD/HbMOWnvH9+3wLfD&#10;AtMmxA99pDsTjakupv/Rnn79N35z9yM/+qO7T3zin9SCbn8KQ+vrWDEyzEI8Hxb7x897ohNc6BMS&#10;cqIfqjiT9iyuKr91cnnVR6bPEwu0F/HB+UwketCdPjZlLYhtYcrP5Mp1OBVNdFwDRzSH12EcR5yx&#10;TsdPfd29wBslTMq3fWfxoFdYoav/ixH3JEqXSlv9e8or44eOn/4gCbXANvIMjmPpErKDW8cUqcnZ&#10;4qTc6FUTutBsvNZdvvG1Y/1SP3WsukFEeTcYdn89cToJhrr5Nkwm+YnPYPKqr1yTCekmaO6cNtmr&#10;SSvdco3PHPGpiUL48kc/QGYbMXDxrGNwklH5jdO22tpmzuUrQzaDsH7NVBdt/ibqPSFzPbg1n2CD&#10;/EYupdLTlsyl65qT8EU29QNoBG2lRc9O3OfVhJWO8Wu+rbx6rnKFtWiscuSrmxCDy4ZuUqPfpBUa&#10;++Y3MjQZNIv0onr6MPxM+Evv6EOvOs/xltcyBYxHyWgjAA91M2OeGVcNrdMc1lUZgBzt/46+2aVf&#10;Jm+1jaDq3wFahTP4y65JLFsOHbjb81K2CexpuKzFm0XLdekYXlWHeK68SR/+0ksOLRHv2Ger5/hy&#10;nKraauFOmUWTTOUOKVvCxxZD39Gr3sSppr3sH0SvcUNv/Aq5LW96yAe14VBn9/rTFdDYRziRwRy5&#10;aJes+8oq+njMAo+Srkd+53W9qbeRcXss/56yi71yA+z+drC8olAsXNSiV3zWHKftEznyD9SCbr43&#10;qW0U3eg0C0lY1jwmZYt/Fi3JWfWeo3rohaluu/Is4g2Urkn7QQWaszJ7WXPptyYtP1yZ23rf2su5&#10;uqpF6tDQ1sUR+NI9wXQmfgivnsZZ/qFe4dS/HOWTofjkWn2LowNDfxZfC3/1wzWO0A4D6KHET755&#10;+xnq359HT7uoMwuMc8PcPPmV4Lu7nU1ffXZMsvrnjvtnb1s78A3DbLZZjM61NQubcqmAWhC1FvBK&#10;yteCXQi4xo9d2Vfd8hX2JsP2V3WT+tyO78Z/yleS5yh+SBeHlJ9yc3QzgnqvheuKpcGNT5w/6w2B&#10;XWfWQJQdeo7GocaO92cTg13EEwBPQTS9dtSGkjnZ3EjEb40P9H3oNK2mr7xrUGtEwQVk1Y8bI5Np&#10;4pOxQNkuidLVA7lup3+s9Rpyw9E28o8dx99rnS5y2aTsPrm/acxWxa/WuGzQekK5ZZJOPutGnp61&#10;yettWt4293CeelXPnnqdV1d7+5/xX/sHutEvstAFLbYyFph62+safspZg30oD5Xc8GRnzXNtHMVH&#10;rHGtdUTyvZmngJ/92jfyvdhn8kTy89k081SY2J2no8LLa4L56uO5mYHeb0R+30799Kf/bj0o4Yld&#10;T3f6vZG3atk0/upXn65Pk1mcf/bZb+TJy9drQ8oG5M08mQxs9tqYY49eOM+6VWTvuNL2nPF0rWsZ&#10;w6uogPqodZ4c3w7UGYBfR0bcQEYVm6u3nhrdvh18s/JvV/bbklf6xC9Tr55242vXr+cOiLTFWrcJ&#10;E77gd22jCjN2W7Lx330yPzqXjZYZX5b/rLfzncvmjHbM/jY9Dzch+Lbk1d3XvpbPtsXfANoeEvCw&#10;wMXEHyYUhzwkwNett15M3KhXS+daO9SubGr61jBcIN69/MrLkanH6mezocLvxYNp+zan6eE3Y0Tt&#10;on5J8zprfn3p0qX61NxHPvKRmtNZ/+HbF/OEMbnroZP4Nj8kD9+31o5fyULn5PPNfrOlWNJjFDFy&#10;4iTs2ylPPu30kYuPVflq+zFPjaGSZ3v5TjaE3swr0K3/4wVmPGjDSyy/faX74KrP6Mom6hdvb0es&#10;Td4V89QDPn7q+/Jla6n6l+iTviFcag5PpcJLDNXO3TDM/qKlpxPdoBGEunmab0x/Tr7yEf3R2oDS&#10;vpMoq9LYne7wBkr3JaM01/DcqHYj9p406UDZOZ/P7bi+mfTKi1ZFP9de0W0TtsYeiVFGI3ALP/a/&#10;ldhnvOMb0XTMoeIUPmezQVi44sq68bbmnrOnYq0k/8Rf6hBvbsxS39Zp9LnjL2jWfN+bF/TV1mNu&#10;49+2qBgWnEonY/7dl01RM9uK8fIS3/mjPLHr1u0bu5Ob0Spyl59FJzWlfxK69KHjaykSOTt97K/t&#10;TJ1ot9rOtWs97rN2MH1zt50IkOLWQat+Yjc+NbRmczpYlVZPqfKh/GcctqxPw0hKfccLoNYehnhA&#10;H3KLS/ZdvLHAQ0M+KWAfxffs3dBU8UpbDP8yenQnz7l8b/nMzfhG7OtaXwa8djleWzKRtfZY7nPD&#10;i1dw95ss0Cz5UhfKDrBd7wW53UP9pq3EZnOTeo9rlr9Noc2x6pTJQxdv9QYqtkbXy2/0A4Ly8OU/&#10;7GDcAbViiTpjs/yTN+A6JQp3v7HMDhkLnuSmAzKSv+lufCi0+ZE8Olc+nZcTu6mBL4lP/E4++fyq&#10;TNb05YEzv/+/fSFNoxXrCVwPPkYhig5ghkA1gsXck5TSq+xiquwEdelA2sD2fJsm3a8a6cKvhc/Q&#10;H94HnFaq5CMXo1TAa15FI3ppxGOgSWP4pudj1b35MUYiT8uQiojhdApw/QaGHhElu5PZwIgz6lw1&#10;BoMwzub1QED5kp0LqOTkuWYfx4Hhc5x2LEPT0piz4cHuK9DSEQgyGoW7tnSEw6ecP2WUR1NjVVdw&#10;vLKFQu7qpCMnmkU0jQgIsngo2zwz0dPBJahwKhMaTs92OlmDAXh7hwvf0Y0v4bfVbfKKWf4IGJzd&#10;RHJ8ie1qkJ/GVnKEL31NMizg1Wstorty7jgx4DDYVg6NmVDRsV6FEDmcsw16BgtkLhvHnHR2Xh82&#10;jxyA7Ogb3LI/2jp09gI92LlYdp22IH3ffuKvPEptuXOGr+iY8a0F8TR+51/La00Mcv7wDz019hu7&#10;L33pr4svWmQm77sFw9mE93bsQpf5/fhnP7v7r3/pn+x+8id/omz/QL7JahBEa/6hPx5cxxh42ftw&#10;7OTEkgR6gVUwVn98SX3Q3298Zo7KjU+VvYMvwDoHVS700J12QYYtrUJcf4buHMfmw0P6tqx0vAYP&#10;mTmvMnviWfCNDEM3ZBqWLVzUwGcl3/WwCg2Nom9gstrV3KGt7ODMMUihL77NIC1I4kcNiKrXq7tD&#10;H83E8D/9p79Mu7lT35/+F//iv8+dvS+kbV1MfNUuuzzfJ+++nSYWaiN3h/GeUfruWN8sdey6xWv9&#10;+NGu3roQK2agcy2TE698N+F9teor6hTOtuy3+3xv63sQHvnJcoBTF4fk98++By0wdXXw40kpYVOx&#10;+gZtQ1vQp/LLxzJZfuyxR3b/Q9rSf/bjP1bfb3o03+B+7dVXdi+++MLu0z/8w7vnn3mm2mz12dU3&#10;iQehnv9zY9Wt3FxUcwKxcA32Dj7Vg0Ny8MPxxW3+Pv4lv2NWt2UThoqToQuUmZ/roWWija+BPx2V&#10;2YJ8MDyPz3UCw4udtjyrg1hjOrEH9GavQv7nzwCjgiWnozLsveXdSC0/HaZPONZt9KvJSuIb/YxF&#10;gAG2fOMKNzA5n598tJqusUR/Y8oYoPVrOZtfHmbJeEm/iLZ89VGLFRlvOTehw8c4ZvJrcyYxG08L&#10;NcaTp+wWGab/mYXXscEcR86y4pK/ZWqfsViJnw1i8X363J5QGv81D+Ot4T3+N7TRI+P+ukY8XW/7&#10;9KRNH0hmYwPHpukGqkP/MbLPEV10ajK6+lvXZefxpfgm2XuMfJiLGG/hUTxjQxNB1/txJVkWbzTl&#10;LVVSpuvXOJJtStY1nih5ojcZ5bNJruq620n39/ii031lj6fLUEun4bWnn34ZnwH0/ciI574prHqh&#10;89hx7OVYuMMjhYyrS376LSI9l+rxEvxtH97fduobUy2uyd+XX0LjS6/SMTxrwXfZu+hNfuxjnDy6&#10;1HHZip4pWvU2Os9xqwM+x/7fts34K3zkwd/+tvaouFzyrPEhpksnZfjNsVxbOfBPiXsCX9zqV0rB&#10;XrbaX2/StrKac+yv19zOdetwOubRm/jqb3iah25h0uGVX6bMOI+86aNqASG6Td06shV92HRg2shc&#10;O5JvQLnhSS5zYzb9/d//d7t//ev/enc5Gyx7W0yhH6Aj+3QM6PkHW/3UT/3U7pd/+VfqW5s2oECt&#10;XcSu/e9gIOsTYGvzsbej+D957C+eSJ96tQmXy4JtOecAXvvV+FRXF5r+8RdrH//xi1/c/fGf/HFe&#10;I/vSqXL3qtvFckWcKvI9+4ct9NHd7+tre93mQ/kszj/4Bz+/++hHP1pzf325ft7Y7Fae3DKumbkV&#10;5camc9wqPHU0eLOWNes5W9zteT05kzZ5IYul9TmtxNP5hqW6sz5h7cNGrvZLh3o6Z+LaisGzdkG2&#10;ru/uKyqOiyerzyMnutXHrqMxnp8+FJRnrBiAH2A/4xhlJ7ag5QYSPPmlcY88OMZDNi/Zz4MBxkHA&#10;4q9yxmXW28zn0NaPADFfXFMPFpC1H/2ufo7egC3g03OelmJvctQv6XQR26b+1KW1vVkj6vyMvfLP&#10;2gS5X8nGqG/hGhO5geORfJ/10Yzxe3zbMbH7fJsH3Z48rWihnu/gTS5rZsYnQKwc30AXH3jscCF6&#10;a0cos4MNAE8dSs9F1Yk34NkIeSML1V//xnM5vrlsm3W5yGDDSl2GSfkG+jbuvILed8jZlt3YFVzO&#10;htaVK5fL372lwDhD2uuvX4oOffOc+htb1itAs66oHnosasHbGDfj2zx5+Pxzz4b+leLhJopaaI9G&#10;7CNeje7F/F34o37fDvja3w6m/Gk+nZq01PWF1IeHVKptpK74BFCv6tnchJ3YvDYSIhOfk24ttNpr&#10;fBecehIu5HuTJVpmvdFTnl2u56vimHx06zXC2TjgZ2FatHgef76Rm1R6zbR9yUMtD2a9Txt+Ik+9&#10;35c+3xPw/Rk9ceBiblzIumzGj6+/8VrFpe2aubqv9rXemOAJVXGk/b43ksnJYn/x//5F0X44m0sP&#10;mSOlXdQGdtr7bKrMeKjmJ7EfW+m39H2tS/rDUDOuGVuW/4kJ/HDpa56yza+xZ8UFm+o99606SJmJ&#10;G2+8frk+12ccJp5p3/sxYfAefLDX0K6n/c8ci891X52+Ne2WvGFTMuai6lMFlB6hYf1dmZmrBqVA&#10;3Yjr0x7FUGv85ljw6dLydn3CO7s+WXArtteHkRcfULFrxZlKSPrlxJNpA0Oz5o6xlb7L+ET6QOHG&#10;n/DN/7ohbR5gwkd6+Rq7x99sCoKqn+STUYxQl/D1O4e+KO0haaD6gbQNPli89j7La/MveOjYr7B+&#10;zc/VYecVifoz6w6TUvYiOMjRjT3lS/FPPqt9wamN5PCwdj+ylm7BYUfnRKUPX9P/AXVSG5yRR/u2&#10;QavetH04bKt/73GGNYi8wp8v1zy9+xV9R990kQdeIhf67C7tfF4PTfeeE/fYsOQKTuEu3dj08Ov9&#10;D7apGw3iE3S3t+bYuvSY6LW88fb5vKZev6PfcENGjT9yg4kn3EOigE3YG4gX9+fGELqz39X092Kc&#10;fiI1XcfhUU/9qqc1BbmSvsce1vXge8jCGIPPwvf0vH0rNmY3NzWAukkjtmQXc9gbiS/4gmoDkQOg&#10;UettLlZdjTzw1bcYw07iEdDuR1YVzKYhU+l8qegnvXwtZazrVKxRTtuCHCj/LLzcIF5+pR4PeSVb&#10;cMVd+hrHuEHLk/naHJ9EY25QE7c7XkUDfhAb8vsTjgVxJhjjkI7SI3oJNH8aN4EjeQSf8pVehkiZ&#10;5FGQYbYKodE0h1obeZsO36t7B68HwAJDV86UnPwxuPxJg1MGiuwCoMLbyQ+5B8fmnsY/TqOjEVSU&#10;R48hq0GVPgJmLwD2Rqc73F4vx7Vw5O6nGiTm3MCpHDoOgk7bd2yawBe6A8OrnGPZveTHLKD8XDtu&#10;QUOZ8pMOnxzolcCTsY5b/ccppCmXP3XsQFh/i04P1Cu7qMDtDiQsUlbnA5u9LyzbaeQpUfTcTTJA&#10;Xvwm6LENXwHSW9fGdrfiyNUBKY1Z57J8zd1SfLCCQE0IWg+DaPgTTId2DZTJVx1UL/gJoNxch1AT&#10;HfKlQdLHNV5sWUEkwWHaBlnxmEG6oMwf+Y8BLpngaAvkgEvXohVc5yYmZYvwZI+4fqA7cwMrgcWG&#10;1de//my9Xoc/DvQgQxt9N6HbCJnLHyIfiR71ofcEfRPTEzbjW4GqX3Wca5vA7gAbUM/7XxKr3itT&#10;IB6/6LarlN9xe5jr9iHdXrfjGjSkMwHO0ZZncXL4VFrqYcrCVWeuB0caGD59dfp6mzc0p/xcdznB&#10;+NAupA3e0E3C/vTtTthnYIoc0xq59vqUrsqVldr/qw46JUavQYNXOz3xxAez0HM5d1k+tvvc5z63&#10;+63f+jdZXFiLdysk1QQP8yXAvvMcwd6Fo7YnNvG77gTbTtrgxJ93Qaz3Wb5nLPDW9rlN0TS0N/1s&#10;xb663tVd9hZ0/tW/+p92/+xX/9s8Cfzx+ra7GPponop4xbeeEntupk/TD4l2vfmWwWbimP7EK3tv&#10;5mkGXSt/rl/anoEmnn54DrgGkzfpc+x4kTFO/jlHzxH+xBLH+Slnscn14A7e0DQeGH73Og69ohNa&#10;BeuwnYBtN3+HPlkLDOg3OuMFauEwNNt2h1g/+RPfXVf9LBola2hv08aW3e/Owv3iX9zmjzSS9St+&#10;D/ptxzfJDVqNkzMWKVi8jZt6Qnqu7rCfpzn4kDGFsQX52Nz4dUD+6IG48xrbDEKO0sAcLWge1xk9&#10;501K0OkxZYyLcutujY/Q2JaFt7fRKkOX4VVE8JaX/1O2RSLvYLR8XkUNTpXHc5M2eepxNgL39g7m&#10;bISiM/yOfZXLVZngj/s1/pb3Qb7DnIPA0g8/5eqagneBwWUnC7Aj/6RPkZFVPHBOZjFgYOQcvGE3&#10;dMQMtuf3YPgcyjet+svwdGjMGmsZZxatpM3EUzb8stUSoOVaOqMTaF5smTiVsRboRY9DLJIXzeoG&#10;s5QonKE7NOmw96dF27XF0JYtbSB0PGkgfWxR/OmT37wu97jOi2HJpQ5y4s+UkencceDUxSTmGDu0&#10;hpu0zWnbArmWZ5+Va/Lu5WbPpPl5Ssqkv8Z0SSd7/XwLih+UL6AUmmtRYPggw7J31hsR9vT3jA8n&#10;JKcWG5XtUti32TLqLZ1m477qZc1b0Iff1gm+hHcAJV+Y8Sv9nvnzbMi8g+LvWZSaf8e26lH16w/u&#10;z2ss2dXcsOy9tXGQqp+LRabOGcf51MX2KC4WEUiZOt6OX8D14xsA/rZ8Ja4/0hv4Ss656T6ly57P&#10;QqX1Dq8gPcDyC8jvzEUORb+nz7qeiNhrPeb0vT7QMWbF6yw26o+WiWPfjk9j54Nd24bHKqtypt/i&#10;HeO4PMjSJAAAQABJREFUvprNM7H0xo0s2F7NXDsL5hUrkgbcoGtzcZ5kRU+9F0616ci5/Euen+v5&#10;zQaua2XkW2+ZDZl6QjhpoGJx8PgcXDC0+bU01yODcxvUyvUamzWS3nCCYx3F5qhyNU5Z/C16ih02&#10;tx72WtuUQZ9e+lTQPHpDdWQ4bI61DEFKORv72Vi1UJt/6tKYyu/kJIvR2bj07VxvhrMhXDf8JzZb&#10;WPUqXE/5vpJv53qS0Ub1A1nIfvIjH876xyO1FmaR3OIsPmTCizyz5uW43WSZta3RgV3MX2fMR9cZ&#10;ExiLecJQHVjvqvmtzbKMEcMiff9u9ws///M5twF+O/N3G802kb1Z5np99zfBPD5yrb4VzEfY0M36&#10;blB9+OGHayGfTX0qsOok8l+N3a9lDKqfejBrnmTzprB2A7bV4P1yw0/k8upzdN08JvZbPBf3yHnW&#10;OuWN9gvrMqV31cREmUp61/58L0hxozbgI0nVadpR2rhvMovEtZ5pU1aFdwWUrZKTvjanSVdv7N3g&#10;5gjts+dEV7LBdAz8EznAbwEf4nfVFqstd9ywqZsqDjyYeNc3otyX9nIxmzr6hEt5Avxc1o1eeblv&#10;MLim/uMvTefc7jE3GYRebRLlafYH81CBp4e1L21B+xLTXHsCmi6Xc8PR5cQNYwjymR9dyHHWaW3s&#10;Gm8a+z/00CNlK/HiunmT+fRSrudx4l1Mx/fWWIqe6Ja+sRWe1WbF9CDbQLKxJA7O2FifXGPm+Dl8&#10;APfhxIhZf1IHZ89GhuTZqDE3fSMb4Oa14k3RTnl0tBfxqDZ2kj+bpGgPL0/XajPn0C05m+esKXpa&#10;s/dnSpzI1TfiqJeOxekfErPYwWZv7bvke8kFQe71MTf4duzujJipdOyr8zZoI1/bh39EVjEqdZfk&#10;PZTcNcbpPgYN5j7cwBoai/UUOpP1jbnhptLonnIWjo1j8NTHsqsnhaNN1pNTd7WZm7cgRA7zX2/V&#10;8CQ5f2BHfYWN0BM3UARatu47ys6bAct2/tw6Jl7H1jPXVIezNo1WrS2nPDpAXXq6t8bkKiDpETmQ&#10;/JyLhfxs5vFoiev8Cp4HLKu9not+KV/902q/DMav6S8O9A1LHYfRIXvdAHom9R3c8i+0V/vQpqV1&#10;O+i17p4t0qMr41puGDh30nuE7HT2Wp7wTVsEtdkYu465xPdXs/H7RtaLz6e/fCh7AI8//ni1XT7X&#10;vHh/4oo9tzzhzg/ddFA+H3nrG7XqOBBLVZlYJ1UeX881sN8yr4XWnzCrb6H3Rmh/0xzeSb51e+3M&#10;ukF/0ZIer2m6S0dy+RUc+az6rDlWeBg/nMmnaNnBb6DO44+g88Kjqtd+WL/tYPCH17Q/Pll5qZfJ&#10;E0dHxmprfELbyT/pYOR1AwBafAGditMpr76BG2K8Uv5mnqwuoZLWeU3nxECOg/l4OUC4CNZV+dw6&#10;m/Kd38x6h5uzoKFhTXp3Fv0I8xAYoecovZS/x1Heybl2tqV3GUE6+zsazAy9OaI7gVmAqqCRyqug&#10;E2MqB9evB6b07zsYqjHFESufc1Zjm4EvQxqMueNRwNSR9cfq3TWnEbdshw7Xdduz+aFbOCo1lT4b&#10;z9LLhlUXsavGEF5TF0O3HCI0XQNBGg45BoYWZ5lypc/wDu1yp9BgJzrLRyeHOkdLGhDM/TowHSaN&#10;5TfhMelwdJzKla3xISd58w+MTPLxbd8L7zgsOoIYuyqHzuD0KylWncsXeIPjDpmpV+L2Zn4PuCuw&#10;lj1X8KuGdJAffYMHkqHh2r+xuaP09pHYeN+o2l/o5a4WOGSB33V2pXyk5csdV9HpJEF06PSExebx&#10;6vSjt0Ez/gLZ2bwexGDFBrC7u15+9mt5zc6zGQz1B93nrlkB6d2GslHqEahLfvtoJgVPffzjdQep&#10;AOjOZLqp3+ks2VxaAbtvf0mcOmiErp+q59gZDL4rdgZzLD5JmzqBSzYd8THUwGuVPZTvgcaUPy4j&#10;fXDlbc/netLmKH30HdmlHeu5xZf/jmDJM2XRnAHKpG3pHNLo4Smltr9yZclcMym8k/j3m5kYutvX&#10;IMrxF3/xH+7+8i//cvfFL/4VpJBe9YhJrtlae68Oc5O1leFUmdMZf6Mrtjzoc7oo0UyOxYjLmYT0&#10;YJiu4uVs4NxTwNPE3r963wLfggX4Gv9s3+txkuu6SSiLQ7/z27+z+2ye9v3lX/7lmjjp+yy8eFWc&#10;zdWb/ZGt5hx/rglffLcmWjm661HzqziyXPmsBZjwqIni6tdGdLy3P+naULX9lSfN9aQdx63Bx1ef&#10;VrD4iQZgJkBn5CfPD9+K4au/nOvhVXwiy+lw0uOAoicPLCYzcaknGUKzxm6JZwNp6dX3GgfEuKWP&#10;TY1aQN/Isscf+lgkX/kZR8Ih+0DFt3UN9xhKlySb+Mjf/uDSmaJtS+OrlkueNK//yUmVd63fNPGp&#10;xbbNuBA+2jUGCU7zkdpAB0DeLRTNjdyt+iGWykILDA3n0ry+uPl0rEer/jWRynON59BVlggjRx3X&#10;dUbCWYdc44PQH75be1f5u/yBW/6TPqfGkotv2WPJX8UiiLE8KHmXrHNubLeSKt8NauP/yoy+jlv/&#10;kTdAp5F98CPOHk7llzFWX1k695gZ8tBwTj7QaV0fQ5t64oCjtK3OypF/yheRu/w54BwEHf5Ns3Ua&#10;Oo4zrkbO9eC5nrLOm7a0NX5b40RljE9yqG8K0qrScm3Rqs/bf4aeNFDHnM8YTzwsCJPB7YSFuy7k&#10;HWjsiyybtdzb8oU/hN7mODTvhYLO/MoQgxgd9ulJKzrBNZ+rDY70Ddp73UDz/7P3L127Jcd92Pme&#10;qnPqDhRuBEiAFC4ERYky1cseai171rKWZu2x+wu4P0v7C2jYskeWV7cHbvXy3PSkLbXNNlskbULE&#10;jQRQQBWAqjpVdS79//1jx/Ps89apAkwChAhUvu9+9t6ZkRGRkZGR99yR1eO2X9PvCAw84F3ksG55&#10;iTeM9WYbjU2M31Um3qHiFlfv+iH5k3f0ySDawvQhPyt7/BuQWrfpcefO76tn8t2Ain7CT1O+F/cv&#10;8719334GIPK+53uLr1b+JrhMMp4dG7L2h3w3z8Gc3y/+yeh9bv4eirB5JK8PNTiTeeJZvDPucyCb&#10;a5eOek5f9ZfVrbz2Lp2dlEialQEy6lGcGcz0PMcMu49Eph14Hat6mpxWzucwfh/m4B16xrcyuZfj&#10;EpdHxVB70iL5t3exbpDdDY/GnYyV4F3btJ+CqE0efVFeXZy7fN538Nparqc59IUtH8r5XuA9b9im&#10;T/umR0uHJ2kKgNo0vJmItaFi7JD2jzidoAnvM9GwY3fTPiqutPkMir+UHT7r1m7tOA5/tlY5s9iC&#10;u5fjUh8Ff9tbiW+sxSA/XMZrHGcp/SbVfZLrtde+12cD+Y57tuPRqXv4NzgtXrBWdptuaSd3eWDS&#10;VXra/jjkXzgyyp90ordHddrRBt6YkrHbT3ziE5XlW/2Ob46bjb34fHak//ZXv3Lz65/79fZ/7SL8&#10;8Y/fDuzDfMLs3R75/ODhD26efffZm7fuz6fOdmJ7PoM2NExe//jHP+oksJ3DIVtnEaL8fSsTce7g&#10;nILoWXtkdVI6tZ+lhwxNNFvQKh/4NR+jV49iO8Rdt/EixPX6Bd5/8TxsWbGT9vO/8fnulutkfWT2&#10;dhZIWBBHzp3Iy3h4d75F3nRSm5cNeHKxe8pa6nkyV6656uC2pQ5pJ/uqY5vv77037QJ5nBiJY7w3&#10;k/jRZfVUxzPTluceRCfGhsA/7Rpl4VF0+UFOnUPf8cNf//M/r/5uX057Qz1i4hO+T3zi1e6iNL5+&#10;79jNyVaZbDIJ+7nPfa7w3ZyT8gPP+fre974TOmzR2LHakufCb3BL18uZdCZfE0pOW9Evfyfl6m7a&#10;YXDejVzJBqxJKA/GtToHkLS8mM8GRhSlyZ9ec7sBy45Ei1hqY4MXrmdDj71xdDs74pjge/ETpl3E&#10;9nROJemxeWbH8uDVJjRZNifvmbuZyT3WcWmDg8t8mTE739atS745Nle+CCYTC/58fooM0I5SyNmJ&#10;n0gtp5n0Ag/n48fTFsWD+OLx99eyD3f++AsXf+HaVs0Lv7Zhgn93+OIPnhmLnLrnSnPsSHFGl87p&#10;BL/toaZZpJNr3z+HKhvlf+aY3J50BI/0xsGr/NxJeXlsrODwc3fE+aRB3tKTmSi+8FpgP+E/f+qj&#10;2674Uy56P+kIHPTgmXxOQb4If5C+9Y7rC9/kLN4pU5NGeiIOOGVFOVRn8FtngpjO34mNlQ4LndiD&#10;0a+U2WP8pnhahulbbHJkszYZfg69B0d/Ax/IuJvEVAe8mW9wWzBFguqlfos7i4mSq42/k7bwObnE&#10;bmIT9iZ97Uw/52tyZNJ26BIE2MCnBRhs2yySTb4mz2zAVJ9KV2KWXuVyTPLX4/jRTrPwqLiSJm77&#10;keIsv0HVvCCHbTtcZBE+9GMKf8inAoGLuPJzbmdMmRs5ondJ65bNRkmcwwbDK46FPmC37MQz/NGL&#10;uTp/xb4FBl32vvmdF+mD45H2FPxH23BwH/GX6QJUwFsgRjAQTNhE8AzxuhI5mF3mhSFyxr3wH3Qv&#10;/K1AfhQ6lA+p5hbS/CqUJBr9SVAEg2Ycv70YauwunAFLcEDb8YpCy2CGfxWeUMFt5ch4Oyqaknvm&#10;hGmUqkCWbhXlUChyW9mBR19FJC34XwfP8tYV16HrPcw0jcvDwjdDj3SDm7jDj2dyafxE2Mp/+YOj&#10;iuR+kh1/bozlweupkdZGNj2IvYwqJi7FmjitnKIqlxXn4ZtjFNC4F0A0yWZ4HT3C01aS0kQmGrUa&#10;ihq2wqVdg1s8DZiuuorxkgd4IE8w8FgJsR0acacRQDeueoGvyZMpXODw1XynI8cqDjj3QntXTF1g&#10;g4f/FLorLrjpjWt4HP74t1OTeHjWmL9/f/RWBwMfBGq1xgttmEzhZahN+n7rm9/Mt1v+spV/05A0&#10;4ZURbFyevyC39OmOxgn3hd/8ws3vfPV3ukLW5O9WXpVZ5JZS3HwQV9LnPmXX7+Lcu3gt72Sea/3d&#10;z+9oe7/tlDmwGw9Mr1M5vB1n3xf/Ge8+bxhYz+u/cd3xvXS9n5/P7+f4xfOUdIB/nyPAuHN873TO&#10;Vd3mcbgnecRz4iaM7QbvuRKsfRh+6T8n3FE+f//v/f0cffYf9tsrb745x0GmBr3kPwxDB6bhrwh+&#10;Tj9kek6X5xHLna5C86w8a7yxsVtPDdzPl78zXz+n5H+E9t9pCWxZUJZGD7GrXG5H7p//3/55jsr5&#10;jZt/8k/+SVcEG+T6RI5d/2FOfjABQL/bMaoda+lKnTrx7QKuq73Ic+46RFu/T+CTv3Sy15T0BpaG&#10;8l88h/0IXWVm3fIRZsJTGgCBl6buXgLHZhzwWgHgdXbryubYGJHQ4aWeZFcuuAf68qu8lsj6JN6m&#10;TxrFda88U7cWb/Brl8CpbbDxhd1Oz9pHsHtdSU1dM7ZxBnkrn8BqO/Y5wOLddk/DtfBsEb5d2jXS&#10;2HZU+ANz7tAa7Finw4OUds60T+ZIx8KT/SHq2jc8Bu92cuFY+gvHb+unScN0GNAoP4k/SKexF+4u&#10;OMQVZwdSvHNwrzyW3oS8/xc+Dpy/s87WL/7SAN8F1/G8NHaHJzybl8UTebg7guvsLnjiuc9wkVlx&#10;5pnrs/QHB7e8re6d44L1vn7g97kpI5S4UGh6+pwBMD7aRhMs/YsHxLjzwN0F50HLu51J7nttvJXb&#10;9leangSeceQt/Dw5YCF8Yd3bZ8n96mfywIK+0V/+S1vZ3/hT/sjtUMrQfgJWfyAiwCeIxbHw3rna&#10;k9CYMkN+5JXyk+8kgRG/cIcMPKOz/C6e9UtQ4jXKhSYGFm5CruHn96c9L52nhfGjNx/kxB1ewsAB&#10;R1+4yuXohyQxfZ/BsUnb0t27OJuGvfNDH8z+BYp3Hf/LIAVe4uta+OrQId9GIONTfH5g0XvfBc7/&#10;EQYXvXEM3S5iMsD6KH2YX3W3C1PYLzs2PplPQZDXuw8Nol91ufI+ybz5d+TPxT6tHo1i1f43P0/5&#10;BM/qSEosjJd82vxaGHxwcNzK+vonoINvOxlKz27ryAD+bf1lp0e/NwVkRC4G9w28cudybidVBFp/&#10;8uDIhM3ciY4tNw3MT+W7L8edyFf+t4Iur+fwzTuka4tDc9opmcjJztD658dEjl2Z72XifjdQzPGv&#10;Y2fwufZ2Pp2V70tGL41roLd3MFMXTBpXB/Hh2bU7hdUjnPjCpbfxMxBsAlbbpgO6j3OCXOzEDky/&#10;8srs7FWPGbw2lqTOfO4lO6N8b3A2Akiv8rPpRqvyiAy4oZe8IgSCHc+bH+UEP+/CeRuQf9SxwJnk&#10;lv4Za4odzZ/21JvZ4fTa976X796+0fQbo/rUpz51fOd3Psk2Y4WOUJ2+8/I2ZK/yMu64E2jPpKrA&#10;7bn8SCM5kbn0cJXzIV+ncuEbnMmw38zYy5e/9KU+s68/+P73b77+ja/ffO1rf56+hU/VvZ0jOr+b&#10;Sd03OkHNvozc57QaR/M64lk+ofP97G42CWzS16C9iTnOMa1k5hSwHesqf6nU2Xc6hC/5gX8T188/&#10;l3E9/JsEkZbguP/2HMuNnjzf9mrHk6oyk+YS/RX8sZuyNiOC+2QmVX77q7/TjRXvZFKRjt2PLpKZ&#10;PqPxwk60Z6zaxKKyJ29MruwkZMtEZE8flaUtj6tbt0Us77gJV66N6/KRkxaXJP+S0W1HxGvL0aGq&#10;mUB7sbrLTjqeHJxNM53gTdn4ePLd2LoJbTy++daPbx69Gb6CXxvy+9//HmIYiJ5O+9Iihx4ZHftr&#10;sbS00CW81B5F//SR0Nhj56WTXuqrkksXYEdmytr2YVYGu4uUHbq2R8tE+aDXJlmUW3oKRh6RDRzV&#10;5aQXL3ha25fIhcOu9Ch7Tknk5EU3P6U91DIffk2Ed0w1sPJYeTRJi//dxXlkD3R1TUNe+pq7DUXR&#10;jOqB+WvjxmD0K8hN/tr93ONgg0HY5GEzs2XeDk0y0VagDXeyozQzt6U3u2pnTG3a/IHL2ER+Gk7O&#10;XMt77tqwXPv13kO/oKFbR5eSdrKhK+Rydu3rLmwCHkQmFsF3MjE8icu17gntzuWExoxDp78deDIl&#10;a+PwHZsOjeZJ4umNsPMkWLu/AcU6+g23/HgQPshFfp37QwfoRZaX9+afeswGt/FVJvDy+LH62fgE&#10;XZ48mjrtmn50yMtEHrkI38m+6ndEC2/5w2NgfKLK5rN7sQ0toyFLb0fGUx4f57gvec7+2mWvnKiT&#10;4ekiiMiXe2+QVzb1yI8jjH/85o9u3kn5tVsY3pdf/lg/t/didvMnFwtanbhksfph9EA98iDfCWa3&#10;qnuh7Zhnzru6wp17ZBdwwlc/5V2v2AN1E/+2Ed6103vSKG6wNL4f/GzaEyE8zydWEjD+ibe80YZI&#10;unF9l9jf4Dj4r2m8pqXzRwev5St5ZREYuV9xHvlz5J8y8wRO/KW8Pkw5lX/b9mi7JuSfiT8ZXPI7&#10;+qIsS6exLrbMiQmcuHTtXIbw0biRXTi/uTuFdjJDJIjOjRVKINJeYNaBFX8EOjD8EA6mxhF/3VkI&#10;+wyeW/ybsA2Hq6vC5VDc8Ecwc9Xz8C8/4fXsCAfOLaSLd+lGxjWO8IFTacwgg0I4RrkVRjJSZSr+&#10;VCwvXhqqlFchFuabvwolw+pdXJknEzajVl7onB3j1hUagZ8K6tqAvM23eNIg09GiZKPqowzC0F0n&#10;Pj/p3LTzE//8LryNg+ahfIlcgjtAxb84FI40A5M+A7ijVCBMSga0LujLQxvv/IObAVtFRX+Vc/OT&#10;n4qTDAuX+8j3+HbNUWm3UIWuvAC7HVCyhWsbpSrfNc7Chu/RtzKJ2f5Hz9J4bSo3AfFXSPDEreyk&#10;kWOsVSarcfIT73uR4xpbODTQNMa2AdIKOBVACOTSAE5niB4Fj1WbP8zk75/+yR/3OxcmgVewXa16&#10;yLiM/IJ+pFtFSP9U6A9SRhz59+UvfenmN3/rty5lAHtXHZtVbRFM9SZKUe7JZ+W8sO7yrDqX5/Vf&#10;WO8bZ++QMaHNxxjLdcIn/6/5KAz/57j8OtCGbp6XJv9167f39X/afXGQ1fKL3j7TKe6C65TOBvyE&#10;n9u83wa/4L0dcLyLv1e1HW+1ueE4vJiA0Mi2ksxqOA7O/yDfKfuD//4Pbv6XP/o3KcMa0YFPA4VO&#10;u/7mXCX7AeQedwW48kpHpWfqk6uufUDEj7w/ksDPRAJb/tRBnLKhvLFFbKYFUl//1l/c/Bf/5X95&#10;88Uvfunmq1/97dQnj29eSMPacTpt8CdeNLZ2Sbwp81fbJlQZHApXW7K0S/j0M/HjcaDY8r/3S7zw&#10;+T7HXuQvTPgfl/vWm2d7J/CDbIE2A7fpufDEc5OWNCXR867stvxe2374vF6neqSynQ7ADpyBW17Q&#10;3Ev42W07pO2SxGmnK/Vx7QfW4qd+eZ+sDiTrv+mRxzqd3sXl9n5EqSwv8mzfedovwEsvMkAfDvxW&#10;F+iBdLBrwS/1nQyFtHkjf3IF5uIO+pX88fzwaOc1GpyNPvpJRuQBBf1lO4eSd1xMHi6fFzo/5YP4&#10;F70JkifkcrzbFcQfPW6fF7b3hKvHA1QYsOJpXZtwSnAdWJ20bcfxXBntpyiWjrSDJ9dtR6/+bTz3&#10;wuW+8fhx3hv/qN833H1xD8zAf9hv+T4ScX6+HWdpuu91G8Y7HPk97lNu+K9ctgwAg2f6TitbUh1d&#10;XJsmbtN6tOWU34E+ta/wRJHItJ3WGdAy6FBujvTBxQ2PwZM4mxb3cdd24cIu/L67g+e/d8+XK/mS&#10;tw4cbNwrfrF/Tu5IA1qutYNLTdtTX8Zqdk54+Trgb/NIl7hLusj3SOf6F8AP8XXhwfpcyxWf4ohM&#10;2L7KBB5/uW/4+S5v6Mr6XXhInP4n3hP8Jg1gDErMd6quulckv6I/q9WSb8DaTkKO7IwZuM9V34Zt&#10;vtOXzW82sGV3y2Egp38+4x+ycfOoSPIzfh+QhwuU+/Jwju+ZUwe1/+1Iv6MP0IBf4h/1sIm/HT9x&#10;WpcdLneyy0h94bmLVBSEw+3k78pt/cl23fkZ3JavDb99v42r+XnYNmFtPwb94MWLMjgTwnYLGydZ&#10;HJPHoyv0i31/MxOGdgybwJHWTuQkv9du+Ybe8in+xJv04H3xly8/cQujTVM7EH3ddHZwnl05dBg9&#10;fU8TRMZPvFskgaYxt23f2bV7L1fbSUmjdBe/8aITXfTP78Zw4JQe7Rs0hBvApdP8dhGm7xtaiP9D&#10;x9oGv8nhv/Nbf6dl9rksxFJWTfjgy+TRK8fkDn9lE95ONmWXsWd+aOwAMb+1t+un/OKFXVgZSUO/&#10;95yxr44ZZYzRQrDPZhHp7/7u38su5E9V7saMvva1r2X86H+5+aM/+v910ld+vvb913uUtfy6l11Y&#10;nPQbeJc3LrTKizZfZMTtrnHyInf60PE+sIeaK/8uEyNcSLQ80IjaqsjCriYT98Y67U5/9Gg2fTT9&#10;ZHBcRfAL/sHLh7kpVx8G8dcLq+wPFhwH60jVL3z+85Xf/ezedjy0snLZHBOZGl/co2HxT9aOijfR&#10;SjdtinIEuDFmR/+C9bxl9cxx9eCQwdgHeXptk+nboHF7ggeO1Fo9yarPUYSduKBndMek46vZ4auM&#10;RUtybGwWCWT8nO5rFypj5Tk0pBPfyud7D7b9eXPz//nX/6rjrcaBGz9H+77w4vMd9zEO+9l8g9QR&#10;0zsmiye079xxpLSTFnMke8iPzs/kKjrv3I/9CNyLOdJ99XF1Ye0cPmcxw46ZX9sz9B0tx1RLtwlp&#10;buQ55WnrzY5VZ+e2dvZ8m3PSt7JHl5zZi5F3+GWz0hRnm9gCvLBl6p5tM4NH45nIdz7tIe8O26x0&#10;y7fchd17JhO6j66LTBaO3JZvi/W2PYJXNuDhoxeaTvJbZyFrJNLGBfrcnfC1rrjpw8ELf7ZmdYm/&#10;i704z8VsO+eMR/9607v4yI1e0ysT5sNr6oyDx6rztpEitwgtstB2GnqL3/0HWYS/8W3W0p+0KxuO&#10;5knsM74Mf5bn5DVHtt73zm/SRG4mvadQOyKfjbdgg5cJYXUER9aO6Ob4pzfbtEbgzWfpU3bJPqSK&#10;Hyz/1Z1L/gWXiXyLCtQnzfu0UWZuJXVe/rJSICfOTdneORdwO25SXT/ykZ6hge4bkdH3s9DI+4sZ&#10;t/Jda87nCdpOCJC0b/qFNY/SZuqzBQNxLSdtQ0ZnDrqPcnyxOsYiJe6ZfH6q6W19lfmW4xhpjLR8&#10;HPW3zr9T1MA6XbUbJsp7+M67thl+lD12BtxOGvOHj7ND3ScKRubJ09At/WMMiJy8c/JPurjCxN/O&#10;ZDLYY9Qr9+gbXhcW/MrHc1118niUO6Mu9ShscLvDww3Pw8dDp0AkXduWQXOv5XXj3D0TpjgyW+aK&#10;UKD8nGjXb8Pcm9AwMuDij2I0LgYPgez73s84ynwxHwnZ50hdo3lx8xZvr42398UJbtPFSHm+8jlp&#10;VLFKrzjCGOiduCUDBdKKJMdCMDBt8KURpgBpgFpZwo+go9o1EoxVG3SBh0NFXCOZ50fJlOXbPRyV&#10;r8YPf3hsoQisjCNHOFybFum67RhY4cV9yim4+CnsXFLad2nmGDXpxvPIYjqawtAWd2WmgbHHRAhf&#10;XmWtBi+DpcJePsC0QUk+R1q2EQnvxYVvLE+6h75GZg1ucJK7YwXgIEuGgJ8VYORM/gzcyoesVt+W&#10;dwUUEf7g1n95hU+DdcNNfi0edzTu5Px08brTCf/sg7/gW2N9Thf+vT/IqpF15/DhI0Y4fxrT5eXI&#10;QwbdSjerS19//Y2bb3zzGzdf+7M/63eAz7hU+GecG/Y3fVc+NejoLPfZz3725ktf/nKPbpG90qaF&#10;NZKIHMmTzHORI5muk57L26En4p8rfvE0DArbvJh8WBzupemeP3D7fpZX/UKsup0KYWH2Xjz5aUV9&#10;4DjHL/3SAJl0BGZ5T7Iu+Bp4+rmNQ4WSyCeIJx/P/DwZ8uTbbbgtB0/gjtzOcH0O6fE7ZCVT4vgp&#10;w+yTSszCBccp83ec8mfy7ZavfvWrnQBWX5gonrJ1TU7LzIek7ckU/HXepGvyYLGQ86RrbB2ALtbI&#10;ghZh1b8F/jnef1Ly8f2R++WVAB1cPaR3Wy75qTt63FRs4v/4//4fb/75P/8vbv6z/8t/dvPV3/lq&#10;dNT3tbK6OfUXG2TlXwxn/sVLnX7oO8sBV/X50KUeH4xWbKXyu2VhefHOuZ/bFzuYvGF4XdhGmIDO&#10;IfQ7kNq64fNin1eX8Xb8rVGMFC5yqDw+SPHxfeIvze++4wWv+HkfT2Gjk1Fk5PmwYeB0qHXUtk5v&#10;+EFbep89Orj43Q6OtoqBEnEMvGlj7EQuPsbOjb28bUdWxuBLK/TvnnjfdLjjVPsiCSrs/kwaZ/K8&#10;7Y+D35Wh8K4UDp86QOow+BY3fH0P/5V1EK/MbpFakgRY2KE9Mm4cEY6w5ESOE0u686f90frhKXmy&#10;MsCvZF5oH8qw6VjiS9P7xq18QnvjCtvnvfMDt3HcyUubd9u3OtfFL38Du3HBct7l4dn/jK/+gXW/&#10;DdM2WNCs2hdhfha3+5nmAp5xXXV60rI8LY5pS17pr//etz2/7+77DNe+n/3wtO3xtQ/Lk+y+Po9s&#10;yMe1sq7OBrcyMrB5EbE3+jI4mvfynNchb3DwSHevPF94DA3PaI1fUfZHOu1WW97g8Uz3P8zRtbOj&#10;u4sDy9qu3IW/W89gP8z9pHB4wfR+4J60TT452nlxnP0rg/Decn7iCexeeQje0d31W1tMxk9z0s8t&#10;TTpMQpXLIZsC1G/gFvfGWT4X7nwXhoSFFp7Vcfpv4y8PH3TyQb9u7fw5/q/as/pc/bTuldT5jpBd&#10;u6Ccrr2kE1xlmXvz5SiX2rZ0ZfvuwsC1X5Yd8xunCP4KP7fjry50wDlZLp/twqFP4eKvQOHf7Sib&#10;3uXS+IMJYOMnyuEOMILzLB/u3lVWr3m7OPYO1zVPJ2/P8MLh+TAnXxS5zR/Pj2sTJlbH8i4w4A5/&#10;ZZSO5K9lP89c4+d59G92SdWflUjgjusYLB1kr+VmgsNYTMbGTEgcYzKDbwiiBSdXuolD943P4MGn&#10;ojopdOi4dINXf5uQIeMu9A9uYwj87FJC7+zgEj51iAUQs7PKO/7wygbBdydw2nf82Euy92xMxuQu&#10;3D/IIkyfY/EtUhPA+sEv51jLT3/6Mz3mUp9YPTg7LmcMRJ1tjCMkKi+491uF2y7h57KTsQPXKbvD&#10;A50h2pGVibndDDEyHH3YjQ+fyM5j45SkTO52xP04A++O1v3TP/2Tm//hf/iDm3/7b//85utf//rN&#10;2xnLNFH44zfvlx/tpIcZV1vbP4PS6vyRgXGxx9nNLl86TpX3BIU342+z8cJ3OtUg5NYrOLWruZUr&#10;GyYfycAmgXez48t4nonfZES6ENuOkPbRwyI4cOzzr+KdDFcmzZeMU1tsQL+I2Vj0SDu2InI87/gS&#10;1zt/49gzqZN8iP47fnjy5b0urngrYzpvd9ew0xU3fx5lrOet0J9217lO+tC8CG/K2+jRMYGYfJUO&#10;NEt3ikp24L9eO8IWsKW747ATwOF/df+5nLT5Sr73HSSJPzpDd3744zfScOYN79BQxjqOnPLwar7B&#10;awyenJ6LjXEk/EvZmch225VOrx/cy0KS8Gsx7E6oWMDz+L1MwElH+CDrVU3PZEvwnZiStpS7sDMT&#10;qrFd0+YRx/hoykrbeRbeHOPYiasd7eh1uPQXzS3gm5w696DsB6ZtutqLKRtg18ZIg4lJ9lj+yqPy&#10;lgx6nKObTcKRy7aTHx67PeUfOvrxpZ86w6SZHZkB7qTwlmt2ic1kS9nlkUUWKCbP/HFguEjiifL8&#10;ciYE0Z9vDMemJ/8rSDILvPy9E5omX/2hP3oSP+GQxm27dt4O+edl27/s5KPHmQwNc+XJPdfiYn+8&#10;jy3LhrHYfbJlz/X714nreGDp0d9dB49r22pNLzkF59q7gZkYAa2jB9sfVWbv3iOvaSeJ6yJTMuLA&#10;4pHjrwxN2Zg8b3s9cbq6Oe0sfaKtV8UZqVLNyReLA+g0foTR0+66TZ3Vuje4ttx0slX+xO2kq0US&#10;jRcEyG5dUFsTvD/6/ms3b2SuwkS1Hb8WPU2ez+kfcFlg0KPHc5cWrgtGhlTflcPajOTJnGonH5ID&#10;DzM/cjO7g8mSVtio5+JmPqGPmaNKHDSSc+bnzBNJq7k3TVJxO7/TNB4GKFHlgX5g+7USWWFFYHnu&#10;7mSLCZIX8rdja0Nu3k3w6kMFdvQjsj7KQh7qf4D31jzHvzIsCUdcgZtnK2/x5b9J70cpt9hq/NBa&#10;mvSADNDmLK6iN2Pr5xMWDdifiGJ5JY+WL8o8ysu4jtJPBTNCFleks1uC4Beh8MW18OBuP5/9xFna&#10;ZzwbZ/0WBjy/aeBdK8fF4z5hA6ehvnHxNo2t3I80g6fUKh+dJQbZpGaPlgkMRVc5KAiOk9PIgh9O&#10;RrHpl5lROk7DRthUdBpPM8HXjkLCj3yagnq8wEf5FOSNJ41W9a1B3/SWiJ8j7sqnhjXe3i9+UYTz&#10;BGXTnzTB5WJ8OcoijFtZwTFymbRuuHiKkmOOyBLfFFYHlCLejtNBouCm3FX6wMCN38eMY96XL/4q&#10;Nq5H6ESWJpsmXo5cymqsGtPItAUjvOBXPHzB5b5pcFehDv4ZcPINgw4Wh8YZdnEsPnfxzjBlLD9b&#10;UL1bsaZCBqvgDf+z89uqVRXTOo2BNdYa0HeeyWq1xJc+WDXe2whJpbQOfavIKuukm2Ng2jgPvl+0&#10;YxXagA9Pz6ch8vf/3t+7rIp9PmWlBn9sadPZtCa/6uK/8vV+zjfPnMp1/cFOY+yo2MGQQWCafxox&#10;cZ5vu8XH//x8zsvbYZd3+A5++HG4K57lb98FHvD42IkA3me6l/fFK87hxNs07H3Dbt/pHXpin2Fb&#10;0Qs73Ia579VUjJgP3sj1qLQCZ1fUs2lgvpVjhpQ3x86Io+EEx//hH/7D7gL+flaAtYI89FI54KS9&#10;DeS+XdPX15/RT9gIz09HRt7bMZ9GUCxV/NrYSsSVydNjf+T7kQR+NhJ4mn7Sw3YSo7sfSyfVINO/&#10;/Jf/Miv4f/fmS1/8Uspbvj+TztPbKXvsa8sqndWAtqAm8Xu15F/5rCVQJnL5zhKY1fNrub/C137k&#10;tZ2YozAtbvCez04HSFtnv4fUehxLLU8a3zgd3sTTUD275YXfwB730FlrtfTdp02kvaYBPLx0oOAp&#10;df0lXui3PRT4c/3iGf2956W8Ln9bt/Cf9My9NpzcDwb7Hhi8wcUtb+ItfNsZ4cEft2lfPqVcm4Vr&#10;pyGw8gOcdpTL8+JeuW584nj22StusPgZWzdt8eWvNERA67h7pi+JVle8od8Oe3pMS7ud0PIxeTvQ&#10;1/SAOzt5PjI2QHLq5QVo6OFTnElbdelAsLhKO36rn4IvfJ/45w9W27Ptv3aopvOsHuqRjklTIl/i&#10;bzu0shJ24LjgP97x6tipkVrB+oOePN5228bbfAYkbu+HbMAYhNFnEH8m7ROjHf9DDrfSJf5TvCa9&#10;kR882tfue5Vo4016lzf+YMpH8/jJPtDGWziwHPjbz2c8nnfwYuM2Hrkm7FL+pR/dyMD9zBe5VV4S&#10;e9A9bk3ftGW2/f6kvl/TH1tzlMXBP7x3oCzI8NkLJcjzv/m1YUsb/z+tO6fjaXFK6wjYZ/fldZ/d&#10;e4UxfMHrT1r4L536k5PwiuJqF8d74i4v4q57Go47vnk5iIoTLL3eWI0v/JRni6f8HviXzoYtTf1f&#10;aeCEsZkdnLhlFxb+V+1OtO07H7rr22kGpztBoqwccqqsDZI2z0eWZMVfmWLrto27/kAbT34GTlb1&#10;eGIAIcyyjR4+2WeWT5uP7uJye/e84fKzff702+HaAb7CV5c9/W12h8BPSVCvG1ew+7X1d+TzvoXM&#10;MjbuLMt9n7tfNotcr22keZ7yIvwQvcenOuGTt4ddO6A2f6IysvrgY2FPeMNAjx62YMPfQXAGha92&#10;mo5xBuq3DvOufyUOOZiMcITk7ipd3aFz0klmdIUz4GvTBTr7GSx4xBnao3d0uosLMlbV+j31Hptf&#10;O5L+6B27c+KwTf9crS+CR9EZfDOOM3IqeMtMKvfwswPkFuOLP+N1bJRxwNd/8HpOYnsjfeC3O1bz&#10;W7/1mzef+uSnOgmnzBkvXFkfouu7+MYTpdNdmmZsj4zRGVnXFhpH1GeuHCeMzRTn7Eon6fIn/ez0&#10;N77x9U5Uf+xjr9z8KItq/vAP/zDHU3/35g//5//p5o/+zR/d/NvsAObfb0DXqtuUkTqDTQ69tsNC&#10;Zm10ZVSioRL6775nshjo2IhItKHewYrXcl/5p71aGleuuwAlYRdHF08vJu5OHpeQjx5GArUHKaCV&#10;d2R71mdj0SkcLR/srnJpx6z6fDcqOQJW/1G/zY5rO+7hkHfyjV44CnfHvZUtY9/vZMdwJ8fEzQTK&#10;gxwhb0zWeKbJtNHl8ZefcNKp3C710cNsgMHHhl3aGUfm8jeOycFBV1zvPr5fv/5AGGehrrF8Ezvo&#10;9OSApOUTn/p08atDbUJo+oKtY60pgz/IBBVXHhMPD+yICWE4X8nE8t3YpRdiuyz6eCmLO17Mog6n&#10;3elT+M41Oc9C4Jkkal+DrUnZ9s1TspSWtm2V4zjlQn50/D/vyqvwpjl5lUi5ZgLZBovd8SzcRKu4&#10;u+kJPmWeU76m7zQyR6e001/zjEY4K/ziQmvKr/Hl6Y/tjkQ4wdEP9sxELefbwv0+b8BDIbjJdNI4&#10;dV0W1vhTL8Rf2NnVjtAx9j469SiL0EKkIBfYxKke1h6SWfjMZJf89V1YcNKLDneJdzyLS1fRX/dQ&#10;WqNSS1/d0XiBAbU4Nty9EXYXavSxO3yTv+zkfkNebHWRidGzU5/RqfS6kzxyCr7DifNeFrvkA8/h&#10;J/NGgZm29dSX8tGGL/nWfspRJ5x5tCBC+shBHuzCIM90ygQvebX9d9TR+lyty6K/HH1d1/6wdCQv&#10;6IoF8hw5EKMFI+gvDztHhMd0elueyZTNiDW4+XEWRtGtV1/9RK5XOwGsfK1err6hsfVzkpJ+4Yxt&#10;+F755AH5Jd/zLqx1vV3PmIoDg647W9c48ZcnJn73fY+CpgM7+btpKQzaydtNo/IpjRYvCn9kXit8&#10;NL3Br37ue2QlDzZeiGIrPpOO5hOPqKN5nE1/y2OYeabf0cYnoEkWXE7YlcKOJVzCIn/yjpN3jRue&#10;g7Q8wIFX6dBuKF+Hfu4Ck01zkfghx8SpHh+44cjmhCDIg6uRDoFDvhl5QXLrocJIfEXiLFRgi9N9&#10;3T7vff33vkL3vglg9Ped38ZFz/PGKS+ncGGtNI90KSzbEFs8cPDnGFwTHY53YXjRtTrPpKMCpeIZ&#10;etN4Ikh4VJjkxOEFPng7YfziVH7C+NUlzsbV+JlGcZSwGX3lR8MRDyqYRL7IY5Dkl1yDi0NzjIMG&#10;7Vkuk+kFyiNwPHNjJGYHM74n/oRJJ34VOO5h+DzLbOQw6VBpahCogLkW3Eymq8SsOuOKL+ljlISv&#10;3MTR2RXO8W8lFH/fNnn77bfauL0bg/B8KuiZbGVwrS6ZFUkqIBPlKmgXvtsQakNljsYpf21cjKFs&#10;h/XIj10xhwcX/hgFbmXQSjxh1TUyzB/nfeW5aSBHK+jwblDf+xV2CrW8naPC52iS0ouOMYDvRp/o&#10;1H7U/JWcp38x4OFBY27pysp4/QKdiinu0KlPZfDiK1/5So4g+nQ7dy/2A/AJBxRGR8YiTF6TXb89&#10;5P3kx/gJcz069EUcbvOpYQdc/TSqUsRCZQCP382XxbeBi+f87nnhet9A/rkW8+ToKVD4we/6Lt1L&#10;ub8FA74wpww887Tx9754b9+rk/FsBbI0TvK7jXPfZ2B2NZmspfGayliAVrRWZr+W4z0cA22VqMaO&#10;8mYy+Hf/7t+9+a3f/EI7BlZIS0pXLJ4beleUt1n/G3nXUGEPyHttvZTSk58k278RBj8i8ksvgcui&#10;iuicOpBbe6Fd8UZ2Frz68Vdzf/3m//kv/9ubf/wf/8c3v5Gjq7RXlL/tGB8x29EYPx2HWTkJZ+vW&#10;ywhxifCuu5b7FNKTzRF4uxwsb2uj3Ll999w4waMuzlvrSu2thuWntiTxtgNRAxP/HQRYnOAX7/q5&#10;73VpgKce5ceeqrql1aVs42XhlfHtEPHbNqB44Bv/lH67SFY27sLb0TjyCg6OvdjneuTHe+3dAVM4&#10;uNtBCZN57g6LhIN1wX/FMzaoMklY6/XYbrbZqlmw2khpnTVMeOV+MODZICU6YJe+uqCdzSM/+Ad9&#10;46K9OPZ53wG1/XV0vsUbvDo5k94L73nnpB/udeBKHw+53ssA6bql4z5XuEyauHPYwrtvR+hCl9+J&#10;YPGETvM26RVmEIjctKN0svmt3pnkz7FHpUfOZMst/b4cPx/kRxekTbts293l6Qk5jIDALr/N3128&#10;sR34DD6FeikuvabpkK80iL84hKHtWKtI4pb/RBr4kRM7MfhGP8RRRrbPYCEid6bhfXnZI8gWxp0D&#10;D8fox8G/tOZvHRgDW9JtwHBoXtvM4grfGEtz4AeLnRDTpp52b9OffNPh9ty2Yu5rV5d29Sr0DVps&#10;HPRWNxfuPHGz9Dfsp7rLmw8BhPM23vIRWfG3wKBySJ/JO5lZGMSudXAjftwZx+aV5K1en1kAe4Y/&#10;h23cECqtyukA2Hh0VrnxDr7yZ86OOMD506UZjHw6vfJw8C9OZZ94FvCwGx+5SKByHEmwYXYUGnA2&#10;BiFsg+czWAMuzyr/BJLp5NHYCZiaj4d+aR+MbXxSj8SRg45qPUxJd1XU/yA6eMc+DoeDm/+6gT9o&#10;nvJ6w3+Z7tXnJEgy2RvjM7ftzsJIt+eV1fU+Etn3efvg350w/SAI7RcMNc8niwu6WaT9yPZOO2rK&#10;fCI0DQDxoQ3nDkcXDaqbGmeOzxzcT5Zx8K5OQh3MoaO/df+dY3PEMcisDpOO3R1skNYksQljE0Bo&#10;GSuikXCql+1yNDaGUfpLzuzQjvts3ZPgI+2Bi11RJ+N307bP3temhUjpuCtLBk3z2DE77XFjV69n&#10;UbOdTb71a0LImMZnsuv3Y9mFCKfF/SbNTCCZ5ILbZLgNC9LwyiuvdCf/j/MZr6Yn9eyDnCQnDWBN&#10;lKNlnKiTv+GPjIw5so1kIq137rwY+KnDpFl9jmc8oOP5reD4biZ9/+Lb37751je/fvPtb33z5js5&#10;qvpH+XYvmcgXJdanxUI6d5f2QHAkvsTjqVfG2kpbuzJOHmmLqieNV6LJafaDwxtUnTiH/HBbr949&#10;2he8H1cfMt4aFJNv044RDd5Nz0GiMEtv8f6q3eVdXdqN6voHGdfckxDJnqxmkmDGjk1a0bFZGOqT&#10;hPPZLnrzrr5i6hWyf+65FzKmGp18NXoWG8I+0C99VZO8P86iAd/0fLvtr+l/KMerf5tfr7+eo18T&#10;R1zxTGjZsPJu6IDVDk/OVn8mHdEzDHBXdckL+1Pf3EffvUmj9pB+1NvqxADx4+D97l98u89281cX&#10;E248dXcSi6s/V1kFvvJJOmaS9eHNW/nUnnFXzqJOk8HG7i1O0U75eMq7hT4WaSvTbH4njEJDOX05&#10;5X9tjLIozeTEkZEyrRyTr7zyrs2rrBHAneeHXzwri+/kSPTKLjjYDe/uLbvi5N9E45SLwUEOYCrv&#10;lLGVD36ez/i8Oh6P3tuurH4kraFpojUZ2D6TCXR8gr13j0xS9p8bO4Pftt8Caz6AjmW2MHDPlxc8&#10;cIEq/f1u8P3ogzFrMqHLeChcaMjLbpDyfDj6N3kUncuzcfAZ0hj88bo4NH2vfOZKLD7KJF7yEB2f&#10;ZDAO/ziTr/J1Fo2vHY2+vzUnQ6gf10n3XIELbvGcxjn6fa0j5aF6T7i84vSbn+YmLrzKVvBGbpLL&#10;X55ZWKQObDsiAfx9b3Z5Ia+xpbH5yYOHOYGLa1mUvzml4tHRp9zJaYs6m1fBPzoYfYuuepbHHHp3&#10;j8VO8oxDe+uipS+Oi0zJEM+rX+gpR+aAXs3R9B9L+RDG31393bj0JfLxzH8vNB69ex3TUFbb5wlM&#10;F5I9fi56mXyia3GV0+7UzTt8/eyGserggted/4N3gutUX216nFgRyOLbH+XRDmUuJbg4Vw7tZ2aC&#10;OaW2+LVd6PbQyXzvMX50iLD+8KgblWf5gB/XOLpQ1S8se7l5tTwuvPsLFqglgrBGXCyH3/QRw3dk&#10;1H5jbA1XOxO7V1zR5aXuPbksoQPHoFGyGn/KFgAMLTMMuHeNsPVb+AAPlvwKA8OVaMLg5L/vCyOj&#10;1s+KJU5YfuZen/kpPwdu+PDDNdOScYt/oOd3UI2iqcg4cKUxIJNeaY3/97//g1R4P6qfCvPTOd6U&#10;0V/j3Q5UCh9e1rgrQAwPwa9RA7+TkPwUNrJb+tLNbdrXvxXnIUv8DF4f8H4rPB3btBN35Qa3OJVF&#10;smBlNA24wCUf7h7fGdEgXx7hNuADj8IOv/SIVwN08DbKk7wM/FQqKv7RmEn3rKDq8SOBefSsMB3N&#10;0D4qG7Skfenx51owklawd+8+3wlglYR80nhWATE0Jkg/nkrXJa0GOluRxpC2Mgp+d0cgSA96ClPl&#10;Ej2h1zM5PTuyNSru9fiF0QO6pMCcdV3cdfKcXMlJZzyx+rx5h2Yrp9AlG3micsU/mXpmnLcM4O+a&#10;T1OBqIB79HgqExWJjsSDR6kwQxf+b6Uh/2/+5N/cfPvb3ypbGk7vHfnw3AvP5cPr153Cy/fP+o4X&#10;Dv/5pRJXlyADE9Lu279f/NKXbn7nq19t+VFBNv1HeZ24kQEsSVtdkLWSJufgWKdso9f0Jv7mr3CD&#10;u1zDg0c+c/iEo3eVaN5dw3dB+iwfn+bAchP/imv1YMM37uJd+4m2vOaWN/eNd77vM1gLEFpuo2+b&#10;TuFNS3Buh7ZhB+/M+aY1BKC50PGM7vKXB16Xd7h7tVXFnjnieRYi8Nf4kg714b2sWmPDXs2RdDrJ&#10;rfyDzrdAPp2jp37wgzdu/v1//z/IMe1v9ogsrLwU+6lSxBVbqEyf3XB79Xl6blzDf9ITntdd0rwe&#10;ufuOtk46OPqo4y7PlFMyJNcPcyf0Hwb2Vw478/9XRvJRxH+nJXDVS+X2qq+YVqfpoKqL1Hv/8//3&#10;j27+r//5f37zf/5P/9Ob3/u9v59ylJMvMijkKOg33/pxB+heTN0YTBlou986bnEqtzol3JZjOj7t&#10;F+2CQ9fDAli6pw7qYHzsdwttY88PvtmG8yQDm1z7HXulQ/Io9XIHIFK/wqcD594OFzsefqrj8Tt3&#10;tO+krZTAHkWGl9ozqY3fyks89fa0Fa6WQvjUtXOCiHcXPJznORZr2jlwkoHrYv6TD+CVf3SWB/V9&#10;PEYA+bUSHN+PYifxyKmDxCO3dlYP/9ro0I7AUo8fK0cTtvwtLTia3tDpituT4NVP4PGw9NbP++Y1&#10;EIkhB98G0xbh5pi9DJikAwKPAUDpk66RQ+R7yhNx4NSRWp7Ewyt4bUHtmTnCcNolnSAPDLxk0VNZ&#10;Dt1qW6ireBM/+gHX5OPwsitldRIfPLT6eXRQW5ITX1nYOO4zYDIDXG1TB6fTeNQvHQCXhqRPmkdG&#10;I3O87w4EuOHaq/rzeDrvYbLprdwBxgnn1q8yiTy4TVf9lIHkC7yVWeTGnz5Jx3Z8l6772YHbAa+l&#10;BYYcFufZn9/wdk2L/sLQnDBlcNzwNvGvHW1hw+vIxPuZL/BLUzt8+GEvRm8fJt+4to3o5EGPvnSQ&#10;IDK5wB5yXHhxqs+HnJrXCUSjcgy+az5OPyFUUQu9GTjDOyfODmxUh2tDR+96wk7SQTeTmEt6xNNv&#10;Kq3am+nXwvn4sB8XXg57JE7lccq6SL/0a0PWtgRudQEOcfZ+weEhTnz/HBwusOvEpfc6+NwTeMgu&#10;fi7pBrsXWDwMH0164vId52hmbmkt3hkkI7vD/gYnN+Ut+uIvAx+b7mv8a3kIE42DIPrSJL/1BeST&#10;/iY7ZTDpe685OhZ/cOJnoh4Izi+/3M/NOwM2d9t3fTWLaNfdzv/1r64eAiNnwmuZOuRfXTjyUZvX&#10;QJQytf1UeNQBrcs3z5IX8hYeeTv6Mzbt/L48uLccgk0+y1djJnA2LHdD/6Ol9fpb+iM9Iw+6vOX0&#10;41mwR7Z2SnGOELRTww4qNvC55zLxRi4GyJXHYzByy9uUV4vVDbjvGIaypwzGZh3Ozju4t87e/vLY&#10;2djEF2cHEPzyjD3gZAMaFtBs4arNEehkmAVK/i29GTifgXFxOw502E/gF5c4NT4Xj3kgm7PT3nwu&#10;n6g4u9a7sb9v3x8+2QZpY9vRUw4q5+ir8Rx9NZsg9gjljpcERjyu7ZtJTX7zpzwUn/609pFNADk5&#10;Lnlnt5hxJDKCR/kygC1MetVFr2XH4He+8530W2fc8Ld+84s3H3/1Y+XDOJCJYTxpAxlfgqOL8MKL&#10;Ae9PfvL5tOmmXcF/0iZd+Jm2GBmwqzacWFitfdU6KfWo8Tq165Y/k04b3vS2DlTPZzdncGhP6dP+&#10;MJPVX/uz/+3mX/+rf5XJ9OxK1PbKnzwlaemrHVBXU+mjLXOI7ijzKBx5GHjOALxvQz7NAQFlgP5h&#10;j3N+P9RF524FUSFOWyWbrp7qFuapgT8jz63HyOfsPsj/DPOzeL6m8bYQKtmDRJ4DSD/1+Sw8sHiA&#10;3pr00j+hm9MvoWcBzx8/iwDYZrpJb11rg6oXoaAdfe/eK8WHoHJM5+jOO++YyDWmOTtS+c0R3pks&#10;DD+f/OQn0jqbOki5opd2HRv3mbI2Y9U7LgsPXbdYgt5Ec5rGbcfR0fIV/WUT4KNlwjePNm8GMFqe&#10;vGPR2NuHkZNyEc/iJSM2wiIGziIETrkhJ/KoSzyU0Wd38Md997vfCW709YWyCznyfiH1nPalyWKL&#10;QjybCJ4ru4djF9h9m1scIc+maUdLD32XL2jYHapvSyZsFV1oGg4e+cHZ/kZ4kM/bX2T/9M3tQobL&#10;bsd7eYb7TSf2pXy/nFMBpqVIfdRN+iTamfoC9xrn5aTlzbTL5JW4+lyXpFwAAEAASURBVLT4JW/5&#10;/uidwEp/hGVS7iYT1psP5EOecMv7Hpud536q5Ria3v6eNPj2avMquNDx/XI6VDwSH2eStHYyn0/g&#10;tFvg3zyfb+FOeuzW7AKV5LV8c4Q5OLbZxj1h6s8Lf+EV/RlPmEU7+vc+w6Ufyeb2Ht3naKfNLlPX&#10;mth8UFh5RFYPkw4y1/9pGUicbf8YM9H3eym6sA5+6XnQyWntsVngrxy8K2/CK/7wLX83Lc/cO8Yo&#10;EpfOKIMdFwl99iCA4SFtt8iYq8ySb9wuwLelrXLAa+hxGR3JZ8Y+XprC1IX+yJKuqiNbFqJf0uJ7&#10;2OqnN954u/Wg+gvcSy+9cjPfMo6dOMaz1bnSAr7txNDD154You3Uca34KZ9tKzx7bSv0ExOJg674&#10;0kZOs3BD20T5m527DyNPuu0CKy1ka8ya7uKjOHLn5rj4yCGyAHvvQca52YMsfmo7KjT5u5TN6kzC&#10;28bTB4po8YGGsPeShseqycC6xKPvyhDbW7Ipj2CHfuQPSdzmjzir68qucQt6TGfgeT4XGPHc0OdK&#10;j6bGE/6LPUuY9LV9lDD6KV837x88nnJ3tx8px1iu7RRADCHkZ8O7/u5NTIS9A45NQDJgnfDNjPV7&#10;2r140MZD3Afd4Xfddk/wf+AYuBkAU1BVAm1Yhl9CsTpEJaHC3IaeStDF4FJOvFf4Ko8Dr3fP8Pde&#10;gY6y4MvqDN0e394jbAbbMaobf+9gF49n+BRqDoYEXp4p0rpNP940KM/4Sq+A6YAcuPCrQNZA5Xnz&#10;Y+8t6Ix98Lm4pYEP+PcSjq1WqFHMhWcUx286LU3LYdTbyNbozZ/CqFGBJp1qBZrC8c1MchoEV5go&#10;vjxgPMRFY440mUFsdDbNkxca3QpY4JKfI8drHpEpv02TuzTkJqX1P3eC4V74jaMMoOV99Qif0qTy&#10;2txZGDjkGX3jJz3L8+IePDFeyUN4pFMYXaWXyuEr6Rj82q/92s2bmcDaDsXiKfcf1GoW+DN0V5qT&#10;0pHdEOCjIjdw9vlf/9zNP/i938uO0N9MGXopIYQ8Rg20PKoXiZFnJZdf3iekS2/lqmJZubnvZIRw&#10;sPKHI8feA7Pw3hdfA/MDjm4vzcUj/MP8hC+u1Zl9F8Z5Xxzjc/XbsNtxrg2k0QHxq0uHzgXpBe/G&#10;BbPX0vmguzgb7/Y93CVMuVb2V+IHpoOPvh2T/GhqPIG1SvKlNAj+o//oP7z50z/+45Tjb0jszes/&#10;tOI5nYpUYJfJX1nTgcelsffJs4Piz+cWnruSPNhXVxBicz5yH0ngFy0BtkSjzPFaSoP6+o9Tnv7g&#10;D/6gddpXvvKlm09+4tXUEYrX1MF25elsGXBt0QoOZXPLtzRtud+2jDpF+eSsyBUuDlvj2KQ0fy/h&#10;wqa+D7yGLNuAUOAnfhqveX4cOMW6V6Onk5piFV8xBjZ1A5ur8S6Otoi63lE53j3PQMDY5U3D1Kfa&#10;LNfB0A3b+0EiaA6+jrt0qqPVsy9kkdnFoX90fjbO4pJe17r1V9+snDYO3oRf6qI8c/zaAcxduxj8&#10;1u2TnuHzAhuY9V/cRXTgWh6W/oad79oZwneCVnvMu7j+POtYoJMuUng+BkRkabPkmr7lpenAW/7e&#10;y2pk/txZRvwmL48BnOhJBzvTprl7ZwZxyV8HUpuPgxc/3rWdtHfo9PCW+Ann0Cn/laM2X73787jt&#10;vcnfJiC+cK7beHwWn/sZprD4yKVNqr32+KD5JDH6OnDlu4Vg5DbpN3mt/XnlHe7CHjyd6S4/YPZ5&#10;Oq3nNB96pN2cRIyMBv/GWZ0KpbLrnbvSuspxO5hgOXwvf55Xf4RtfPel5X6OszDgOQPgUbDA0K2U&#10;C0doRSUitcZbPAN9pVGgeFa+18ALD+v1k+6jG5NetLxXT2srT4oTRMuL3SK1h0mnPhrRnNN1fpam&#10;deu/97P/+rnvs/ClubC33/lv/nkWt7rFbub5EjYJBfKEU8aK8xROG/jBM27yvs/d7glgQthJbvm6&#10;xplw/puezdPCNJ36g9PP2fhiLbzn9WcX0Wp6Dl6DIuGgfoXdIUc5pCzq95FR7fjapJN4bour8iVE&#10;wozz7oKjsi3+a/5vfuy9eanBfsSVxxN38h2c/DxfBb71MzRDWzvil9Sd9ZresyH8SI/cuA5cHnmw&#10;spMR5GLgceXetlx8W3/AcIpTRMfPwp/99rn8yBt/t/IZzIXf4M7LRps7v1sOraVHB1zcLihaGu5r&#10;J9if2+5Ct3Fv0b0FbOH70JzBb8GktU67ZvlCy9XT4DIuYJGfyRZuaWqzPJNJBIP08sf4i6QbQ7HR&#10;YNsjDx6YXJqdyepg40c/TN/VBPC7mUj4xCc+efPZX/tsdyK/YAI5ZdOAbAeVIycyJx8D3N15dcgT&#10;7x0X8p4xWqfWLX/qcn1Qbd6dYDMpjVdxtE1F2/In3XuKnvR513ZSJ5H/5MPjLMD+cQblX29/e2QX&#10;vQqvaNG7izTzgO9haOuGs7Qn6MnfS+wnvY+3aMJT/X8qzw9XjZ8Kxc8KaPXnZ4Xv54HHhNf2lUyY&#10;GPvUPxp9kg9ZsGtX/WHPKf4LL8wx9TtevOW2ipYYxsItQDEeYmyH/p2d8mYs1jjf2jv9TzsvTT59&#10;6lOfrB6S3+hjJo1TlozbmlijfcqIsSBlz2Xc3Tinycj7Jh8zyfxOvl1JlXz/UzrtfN1xz5PWXu0k&#10;zQ6zo31RJJOLYby2gt1KmGc4HjtCO0cL1zEGccrQM9lM1MliHmmbdC4jSLRTxOVezu5/6dJO1G++&#10;f38mr0sncN/483/bPDDxcjfX851oN+E+C1t+M+Ohwhwl7CSBLhoKfyYGH2fz6WtZCDe25SrfbXNq&#10;R7949Hfwgr9nMyGJtjjshJ3cTWfsh/vdfDMV/3CYG7m4I3+8mzSmI3YGv/FGTqlMvdSJ3yOPwdTO&#10;xB49jo2cMb8ZZ7daQxeaHonXDXyhW3kkB9iXiaufn5MQMglt0dL2u8HRyy5QD473ogNnJ08nJ+Ob&#10;5+pUNnldZJIcb9tdpM3L2kJ9chPLmbjM6RLi9Xuo5hzW5hXl6DidjySyceVHk/dJu7FYctAnsckF&#10;z3YAkwF8HP7l56ZXfdB8OcYpSiuwHe8IPH1vmsU9yiV5urT3lMsANOzx4/Sl8oyPjYMmN2U6sJ0j&#10;nTyGw6I+ir+tro1X/kbUlZ06rmkIb0N/aFsgpoyTaUhXfr4dzc+pDs8+6xjsYw4nddUbb7yWzXo5&#10;CTIyN1GtnnzhxdTFkTv8d7LJjl4Knw2G5hDTlkjeyFd19jqLi2b+5sjn9iPlY97zaSuLFMjiMhn8&#10;THQlyYW7E7DRq+eOHeibbjw0nUda1n9p7p1/uBrewp83+qwur6wOnVlbID8dT734x+Yqc+QWYnGr&#10;o575+dNOXLdwqwfeHzyYT0jQG+0AOsdeaTs8vjt1fHFFpnhRdrkLriG9JBJw5Qev+hFnh9V4X9xd&#10;DbBRxllRtJlXIUTQZqLXbeL3HROUWIasgoHZBoz7+i/D4oLZu8lAbsP3Xs/Df+nufZR1Ur4r/PHA&#10;8Khc1sHlTH/xCHY+cp9jKnK0hYalRpgJJo20l/K9vVm5Y4XyscM2GWIF3qYPPitUSisGVqXA78yz&#10;jFRRLK948bwwZ3j+Gz7wCnpkkb91KviNe8bZVSnJbMZH2vAEDsrdPcBPRXEn9z2DfPIGT1N5PoEz&#10;+KqISVvvh9G4whx8VZ4M6KzqgHMrnW3IMlj8NQY0IBiL57N6yIouDQg7fumGI7fhZ3AcB+0yAcxP&#10;IdNoZyR1lODjmlaFK7JxVJCGLrzwlRcrZg9ZXHk/aX1wrD++T+Iu/v1ZvhYWjzoU7mhaLeS+Dhxk&#10;Yzw967BMgR0c03AH71063snKq+dyh8vqNel9r0aIDr6XFWjffUKnxeXOxmZ8fl6/V128UjhkGX6V&#10;Obt//04aOo4EfvXVj0tc9UcZG9mOgb/GH5zFwuDlj9uy0UbAUa7IkpzIuY2w4G55SHgITeersZ/+&#10;Q86FB308Lz0xmv9H1IXzejvVyxv/0bExtHibvD1kcuBaWsVVXo+A3OASzrGfnPcLrhPOdmQPWRTw&#10;+Fmaaz/PYefnLTPr90Qag1f42Q8c1uaKpPLgakWS+52skhKH3WR3nktZ/T/+43/clab/+n/6w8pN&#10;nin33ORSH38hP/h95ZU5Zp4OXeU9g99k/pH7SAK/MAmkLLXhl474ltU//ZM/vfl/PfvftdMs7Mtf&#10;zi6Ej+dbRbEVVhLfv59GYzpXL2ibpC7laDG7mQLadz/KtcZ32xPrT99TbtWVa2/AFfaI6Xk6w8G1&#10;Zg1aOLzHDoirozT4+U3k8lBQsLEdR/kSnR1Z2qWvvi7OI7Lnw7HRaHSg9eSPN+72vbiPuGw6WV0G&#10;LTAnzctLcGz68LH4KgP4U59p2EuvI9cW997BeT5fB+mRUVkc2wo/uJH12Bq45fW0kdj/4AtvF3wr&#10;zIQsfxN2oXJ5YP/B7EI/vO0foMWJ/plvNLlddTr8TT5snALkRzw2vSt1j05sO54JazqSHm3ySdPU&#10;J20D8U/cBFQX4JPOba96D4OVjcfCHne09EukTxxpFL72Gzx7frsdBGbLERjv0rOuzyea4j/OEU/8&#10;xVsenoDPS9O2nnu/or3EWznupPuCwvsE7ohFPvV35bTAp/sMvg9fmy68ouMi58V7Tmf5PaVn4yzs&#10;xB8dRm7jul+fpXt1/Qqz7C3cxvd+TqdndJbm3pd39w9qv4ClNu5zeb6+L80N8z5xojOHPOnk2h/h&#10;3OJb3ukivw3rw/EjfxaOPQK3aVz/M/zlOXIIcF8X9yXs1sPmaWmFBrx7sa9s2Lqn0Vz5LZ3CyPcj&#10;L7bc3I679HYwgiqX7sEDE+SdfklLNC6yvOrd4nsmMJy8PDv8nOUlrDoZfOc29znOr/Iz+X3us5+7&#10;+VQG1PTtW7feKjtkfqhVRDX6tfpDdiPzyHn1H3CuwsieqyqN7UnZNvA/eGkE+AM1FbZYwH/uYDaP&#10;N++XZjUgdNpHN6CZsXzl5ZfVkWfHJM6DexXU6LydX2DkhwmWOhMU8uNwI+vI1VgRv58grsq8+R+j&#10;2NbeICLnnaAd/N4nzC+/za/SvAY9EVbYpAHf4NW/7KcxGG5x9CU/1al9OYWf4TyvzpxAn5BD6/fA&#10;gWWr3KUntzq7CTs5kTGk7iLM2Ij22fOZGOkuyPAYhLVTe7Q0PZQ/eHz48PgGaRCqy1566cXSF6ac&#10;2CFpl94bGYfSRjRe+NnPfvbm41mI8WJO3qkLfnL0vUUysVsOrz3NwO5t7ZQDH17S8pxohc2gccqx&#10;doY4XHElPcHYMG2FtqfC4376ozYyuOyY6vjsoWuLR721uMjBRB9+u0POXFoG05/Ib+At2/mpcOOx&#10;fsX0AT+bEX+14ObNB0Qd70nGh4L8qge2jo4umEijDy76YQLvbk8aMBY9/UcTKnaGeje+7SSCLast&#10;W+rwzf/oJ/FPm9wiCGVkJsHoOhvg1ER627Z2xiPpuvHc55/PxG/+2Icdbx77oy0wCxwa5+AD3C6A&#10;mPb/lPXXvvdaxoPvdxe7ushCQvSkkT9W9duMP+0Y79iIsXNr+/ByduUlMuPYoIvlPfS5n7NwYgN7&#10;cjhyEm/vMTSNq6Cgie+Jvm0dO1BnrBq/j47P3dQWxNYYe5I+tsjEr2t2d87kLbKf+cxnO8nV/o5x&#10;7pwoYdepE45ssmBPyMNEdcc/ycJE2ePrp1GMteH7hedT/pM/nWQLo+yT8QJ6YCzZjt6mI3nxTq77&#10;OYVh2487saQ+Ak/WJj97ko5vrGbybb+1WntlvD28cGjrT1fmeQ9k6ZCbdMkjRx8/G3kEtK4TwMbj&#10;Ytc258DRzW7c6kSzSfrY8EMnRKxsE4Ntk+f4lL/idbdljqz2Zx7i4f1MXt+7Nnp2bKIMtI5J/Rwe&#10;lBd5xXWHdPCRE17d9a3lAdrmG9omDuzWbZt30j8nW2UxRfKyfAQ/HHURl7Isjzq+EM/pv+nnJ18z&#10;8df8OeTadLHjwXtppx92v1XMVXWLvnCHgI9b+S7O1FPFF1lK2L2mb47gbj9bfb+Rgg3s45yQxQ+P&#10;yrL5s+/nc4BOnPhYToU0+euIdDCbxrEbcyqG+nrSOjg6VnTQWHi7ak286luYTG+9Fbk/+yh1aMQm&#10;Dte0RaLyQF4Mf4lz593oyNi4phOuQ97iwuv9fC2+3pMf3PIAN72Sd2ht2paeT/Zw5YFe5xls/5K2&#10;TSOdEL/jE9W10aWmI5HmcwzKaso4vQ+fys1+4xkNPNu8NHEOPpMvcyJDZJB4bSfgIbRdLX2HjN3I&#10;nziUXdxK28oHjbStTCIOsxg+O4CQuq8AzpGFEQQ3xI8CeghOg0vw4riN2/ttmvzAXy+CGGEsP0sL&#10;LOXE2/LXeKHPfxQ3xjOT3FuhMG4T75ka2s9kl2UHC2MEOCs2VFbbwOIH9zmdaFjdolAwkE9zYCrO&#10;Sn9kuHyf74u3GRl5rTyanmQWA8md86ACOYhq7NZwhkcO7oWNdKsAowSTl0e0wjBCJh6jBqOsOvmn&#10;vF7YVvDwH7gfWokRJ2kcXs8uYBc8aK+SGsxWyVt1Ij/kiyNwpFkeqCApPB4Y9mkQwH01TpXLprUC&#10;XsrXAjuyn7S/995V4UfuU5DEQodTeC/u4P3yngd6hL9ZcTeN/aGRQhVRLJ69w7j5eMaD93Pj51FW&#10;pTGmjLuwHUR97923sxL1Bzf/6//6pzffyREkKelFc8WfYn5quJxp/Kyf5SU3ojoyfLz663sUn8kq&#10;wK98+cs5DuXTbaiI8uJLL7R8WK1bviGqYogGYo3R6BJ53r5AKmMqZSv5Vs80Wla+6wd28vd6L5n4&#10;n+UG7uxq7DeRp4AmO/7baIBj8Z/AaheE9ToCCnv40Z115/j77H6JL87q9iGPDVsce+f/07gPgxNW&#10;PsrD5nFTXp7WNrnvRHQCApiKJ2XPsZ1vvvn6zT/8h79/87Wv/dnNH//JH+d7RJYuRc8DdjcDIezk&#10;Bzu0Piz8g2P+tCEGYyzaUHbpShc0HbLjx95/5D6SwC9KAjo77BSV1InR6dNw/tOUJccTpWj228Bf&#10;+fKXbn79Nz5383Ia3PfSPmEX1RcFOPS5aTiK1NoX9YTnZw67otOmHLRMp5xqXyws+mtvPLN9YNfW&#10;zqQoXuNncFhY2hBINgG5La7xSqIkAH/HpUHuWRz4wS/NIISyfupkdJc2fIt772c/zwvrrr62088E&#10;7sKJV5gQn7TkQQP1aQ6/ceKcr9t+V94l60hn4kij97WhE+/amRGmLeBIMSKx+KtxjgZ6cSXStkP3&#10;/Zx2ODl5rPMERrql0bNO8MpEPeRZW/9gL7invQfHGe85vfTxQvvID+HP5LMfrRPi1/fjDhe8rj5/&#10;gHyXH23LdRsHn1GrSUfwaLNv+oS5dH4evHfVzcXhvvyf/TxvOs73LhIgkDjxbju0EvAETvH32vzd&#10;94SMXJOp0nPhJagvzxciWU3eI0RH18BTA/eVBT1dWWlLcwM3POEPbX7Dy+BaP/Cex135vnidwi9p&#10;OHiYOENTGP6vuCY95aV8Dw32QPtsZWmldm0E2YofWG7T53lhhXfi8phw2rCR28iy+OVJnGeDQ1xh&#10;DpsBT/Mt/j2lAO3DbRq9bprOYZ4v/OR58fDftO+dH8cOb5zej3dx138gn/ylK0mxEl99hpdcxGkb&#10;F+4T755v016MT/M/w29+o3V2ytGZBjxgmz952AEYccQEuzoHrgNTuU88ECOzTfv6b5zNiafx28i/&#10;aj/yl8yT77/xG7/Rb4zKI/I5598HiaULmRIIdq88vE9v1bV2RtYd4eBrf3O/OHkpp488BcNtPu79&#10;An88GOvpRN1RNunGL4e7JmTTpI41kG/sh15H+k0qWXndfFC2vT+ywEhYxjHIlr88KnwGLye/r3Xx&#10;WW4mZOqWeF7aduF5+M372FU4z2Xr8hz/hUf7tmu8eOKt/IdxefogJ4Csqz++T/zvUYRgLrROz2vn&#10;xf0gt3jXRoBbXPxcYNY2Gg+wicDgveOh2V/tWBMfzZuMIXXnUGSnrWpSxUSIfqAxJs6kCd5N0NjJ&#10;qBy9muNsP/vZX+smBBMmcIsD7nEGpG0UOfPIRnd0ThaFP2FccyJ5o0xLBxuL923LHWCXekO5fKaD&#10;/4NDnqvzpdk42J07GQTOJ93Q2HKJjvqP7nwspxbeS5wf5Xjqr/3Zn928/Wa+K6xRmTA48OBv8ja+&#10;suLS7AL3wXmTwL+eO3T0w5H8HOl/OOF/50OnLTVtPOOldt+9ngULNoo4vteJldr/7UdmLJiezcTc&#10;lOO+p5y0bxcdsLuWqypFR3qEdPxWT+jU7LrTBp/FyY58fjc7cnsca9qgdt099/z0JWymolulH7xj&#10;r+jz9EWcijnHIYM32XedNBbnU5/8dOogJ3G+ld2YP+yOTOlUX9m8pC+sDNy/7/vCOQpeuTcWmDJF&#10;r2cCeiYspXXthjRW9SQ07qJhxzs/fVHp5uYW7iKebdMLs4vUfewQWHKdcu5ZepW1O3emr8WOmNQx&#10;jm3i1/hu2O14NzoX/hJHEXzjjR81bx5FBmRjfEp59omBl7Nx4dM5Yrqbg5I27p5J4tg5TnqfeYZN&#10;0oe0GDR8xWZz3WWdfDeJjj9/6md50U95mHDMxd/npfYId/y3Lo8uPZNx/kv/iKwzsc+xa2vLfH6I&#10;PFonJMxE2tRY6YdmFydcdl+zb2OnZ77kTuT6bnCSB3+838nJUd7b38sRYXfyzXTte3oif9BpXRBq&#10;+N78lj+OYjYBjN/yGDxcJ5iPZ3B7LYx6nJ/0vPfe26VdfMm/LqSIDDl0n+x/0b0sAtp6J3e8P/KJ&#10;SmUo6bF4Xbz6Jw3krQy1T5LyMeMfsfNkHnbJSjbTS+lWz9XGB2+P2k6a18GFzz0SG651yjoHjzHO&#10;SfOElof4h6mmWRg/F7ewB4raAt+Yfys7+JVRMn8pO9k/kU+VfCIn020euG/8lpWk391CBq7yi56y&#10;ZxwdIj/ld+QzZddzaUeOd47vHd8hq2iViV4LpPQ5Oo4UPJ0HSXHYRYpjC7cP5RvNxwL+A2/FRG4p&#10;t9JKpENz9AlvwtqWSLvh3eipzRYLIx2cuEmhp/7xrx99T3z55l0+Sg/5PCmj4Dxgk6hgoueTh5VH&#10;yvMuuCjB/IjPFkpT7WLm0rRPJIMOoSdu+TjKSucHk8jqWOILP7u7zuHmNvImtH5Biuj67f0Mb2Km&#10;yAM7g09XRTzDeb7t4CM4d84dH7fdhjcs4QtDgRxBUOEHD+O5YYvvO9/5y6RhMhec1UuE5vhEDXi4&#10;XQZUGZqdIFb44evKnvjDgTUZy50ztB7Hz+Ajz/EI9ihnntcjj5seEKsUCsYO9AhvJReaeN48wN8T&#10;+NuSg+XqpP96ZRepHULxg4eb+GEoNLjJuyNOVLn/J14Lk3dGS5zhRQGMQkdJHYfAeMCLf/IlI4OP&#10;JnDtFLTL/K0cUTOV4RzJTe9M/jImDKW4cNCn9xJ35G1V8RRUg41kKZ848IqNYy7IjqETH3/Sz5jC&#10;+/jxHoMxGSIM3Ic5MOvQK60UavEUvOZZRXjV3/ptpOMOD/lwyxeDx21lRhdVXCbK5MWu+nqj33T5&#10;Wr/t0gj5KQ28hY+flIaN87O7X2mOfBi6VLDh5be/8uWb3/sH/+ByHMyseHshsnK8SAQVlleiG3d9&#10;Gpw08e91MCx93jVkrP5THvixMQt7Ths/rnf0jvczjOdzPoVijPCH68LqJdrn65Kf0TdO2Dq0veFo&#10;qrsNef+dDVu8eTj4H1mApvdPcx+UvtuwZ76EndPvnTzBpDR7rVvc/Puc+z5PuU96k+4UsZbh733v&#10;ezf/6B/9o04I/4v/+l/cfOd7P8gR0Hdv7qfjMLmymP/m7/RmB4nfR/0DdOR9cB95fCSBn5MEDFDp&#10;6LJxypg6624m1+6nnvmT7AT2iQqrLn+UHQqPHv2DDk6pIzTsHqTz3bbFmbfDDMHF0X9leC9+W5Y1&#10;YNtmUw5ysQ3CXGsn2D9hvSay3wvsxeugB7SW73if8OkssWUXvKk8fAcYLWMSjkf0LEHaD9NeuVrP&#10;tUl7L5UQu3R8hnDTKe6ml331rmOrfj2nY2QfGofMwgC0ffetTLLddtMEzC+/vVZe6FVuweEEnw64&#10;5Hk6rzqDR4cD+vjjK1A56SfxIvfp6B6d8oRXFrnTDe6cbu8J8tv20nQypi2iw6vt03ozNLRfmn7t&#10;JR2TdKBEnvZZvvl0C3/lFp6WXnUzePAoHr6EwVnYQ+78n7gCv224AwTD9Wva8iz+bbkIoyOPogO9&#10;5xmvrQcDX5pqleoZljbz3i8j9M48eY9Hb/tjAGNxLOwZht+o9FUmhY+/O9njifOug79882v5yR0M&#10;mZ1dwC9OXO/iFv8Rol3bQZQj7Qs39+FBnGlHTFy09rjR0bOhv3GgHpavg+rjNzp8kA4O+K62Y+Ns&#10;eLAcad97ygs9o2MXp092LUd4NbCDx5bNwBPDynCjLa9kVpkkHgf/woLZ7xPWLzjdNxw8+S8uePJy&#10;eZexdHTdxiuOQ8G2fCzM7Tt+trNffo6kw8G/fqdIoX56m0cwzb9TGscuTz/qHGF5PPtdaBxpezLs&#10;oHHQvcDG2/PKvmkeNY78rvlVmIPlwhzyXBrSeDtJtQ1sZBDpL3FkX/nn+WlpKNCv4A8ZqSvUTZ/7&#10;3Oc6NlFbSxYJuzx7zXVYI6F1a1Mq08BPPl7LQMv/oReb9+LsM/u+zy1nodABSDY/8fSy3Ru2eI4M&#10;D5VLXu6gmfJQF9hfJjc6O2kiM7u0DPLf6w6jsZsrR+kmL3FaFtpIGztGZtzm23MvzIJ38Ir/4hh6&#10;wSMfDnmLt/E989/37mAK6oVlu7lpfxx2PfysW/zePQuSZYtv/eUrnPjaq/DScRp/Wr7Fe/KZDzey&#10;O9Pl2yNaPcSdw/bZffvAdKsDnqFt7Iluqx/L+KDIY9rOdg5mdxs+yFkZe/Mtk/Z2b813RR1P+fbb&#10;7wRfjrF89ZM3n/7Mp+aTKoljzEy9vjt+N6/wMuNKUya8W5g2eaw+uw5mawfA8clPfjJ5MONWM75o&#10;PGM2peDPRM/jTJBMepOfwSk99OG2E9a/8jGhspmNUM+h9fnf+MLNw0xe+w5oJ4/l0yH7lVNtzsn7&#10;En6boJg/oRgP30+J+LfE68r/lAFsT5p/QsJ/RumT3eMuD309Skt137HInAkh3918PWODL2Tcu8co&#10;X9r3seP5ozd0QRxjjHYvnsuj9LY9afIhf22/ZAzMyZbgqmMHU/Tqx+l/KjNzOqbvocaOhY/7PUXT&#10;N7pzElz6bruDEp9DQz2QnfrH/MJO2MzO20xYPtQuuJPxo1eTph93cklcx63PTnbtyGn7dvwv6dxd&#10;rMoWJ717zOxsKPJdTpMks2OT/lvgL13N08MmTlz5PPahyOAr0L55f3KB6bQV4Tr6qgE1wbqubbb0&#10;J9ikl7IBpt9/bwEdXmecXIFNjDSbZOtrr3239kF/rbYwPMBjfPy55y1cmSPs9euMldt56VRS9Y82&#10;Axp2BNYG5RuqNmVYOF77EVwWymy6OnmWvPXN1G7CimzMgfiuLFkaq38hNJ7rePQsstlvzpsXYXOD&#10;TAaPniT/6Ij8Jxt/3PTfR/+ky+S2cN0CqlUdY5dzOQn0btLADrPPY19nMvthjh9mxzg62IUxvsEa&#10;HqRB/tD1e/nOvHSQR9NKhqm37rywk59H/Rc8wsNyet50dsYGlAOu+ZNAcx12Qj9KmZC/d+G38zf4&#10;tdWUQ3jYUWkZnGPvyYkc7mZSD2+dLwifcJPBWYZoKqMBq7PwwqO85u6q38xRhafGDx75qiyhmf+L&#10;6zh73qb/KWz6ghY8FW/kcTffVdY3g2vK6JT/2eG8E934nk5MaWUD3RtZWOQTA9zLr3wsp2O8Gj30&#10;zfCMQT3IEdL4Dn7ZP3zJ66lvLb6ycECd52/yfuQNtn3AyLU2i3wz9sV/+IuOnPqSjUvmaXdkZKNy&#10;wONMFI+dg0+9S7fgudiKA2cQl1f0TCTPopSRa0+8SRrR7GkimctyTPXikv6WMwPfXNJrjkt+ozVh&#10;Iwu8cvTmUY4wv/PMjGG0XDaErKJzGZ/jRhY2doxuOaL8kUUT0ptLuQiSwipf3bUevUWGDSd/cBfZ&#10;HX7e66IPtx34LFY5JgAoJ+VKhEUC4Mywd9fZHeibeEy2QxiAFcpT4xw0ltb5vvAVZukPP2iun2dx&#10;mvmBIQBGU1zGX6F9+62sFopwVVZm8x2RMkaGgR5jAl4FkajlO6krDXi7iiqdVwbsLI/HxxZwfpwM&#10;W57FW3nhdfgt2EWui2vjC934e+cnroYhuCcvoVdncKxGOPkn/uJ1Z3AUhhbOa5TRvOOd4RROhuJX&#10;podB7HsUZ/wn35fGo8BmlG74jCjEYzgMTHOPskpBBfzdnLFfA8agBkY+aTT4BkJXVEaZV1byTnoY&#10;KHmkg9WB8WjT+sMx8JFLnhnju+FlDQjaeOTIwPO+7/PKpjDBvU7+9y9xDABvfPJh5DgGhj9XfH2a&#10;5/EXdi0jygTw5eEAv9w0FlRcPf4g+XU/jXcT5a+//oObb337m03/4kMbniv9C5qf28Mk9VoGh5B8&#10;j8yTzs99+pM3v/s7f/fmi3/nizev5PhuEw4qLeXOytkecZBIYxcS7zBiK7vqefJgK9NNiDS6Vm7u&#10;YHW+d1VaIKJTV1kX9vq6qC7yqsc1uxM78dE40QFT2pfY88AP7PK1wd7XLa/73jjRUe4cdn7uCqbw&#10;MbyPrm64Ox3nznT5n2EK8AE/Z/4KcuJ300O/wAVtXeme4BYH+YNRBl0aLxqcFnLofH46O8AB/It/&#10;8V91EvgDWPob9X4rx/L8MN85oZdcFywdCfX8kftIAr94CVxtiO+MqCMNJr3+w9czGPV22HPU1Aw6&#10;ast8+ctfunkpncD70W3HgLERtQ/Ra50Uzrsyum5txt7Xn929FPwj3pZ3d7touXJYOin7qZ+3HlTv&#10;hlhtI1xd1Vj4xDiSBVbdvgN55eFob9y2NfAVZ6mOrSl9vMB/3NfPzln+rRuS9u0Ise0RwNFWiEza&#10;gB4D1/ZIeMLX8+nw4n+vxjto95YoTVdooMOVnmdhobny2nAw/Op/8AZOvYW/yi78kaNOFHeOW4/j&#10;h/9B9gIzuIfG5sPgT7s2bbDGCXPuI/fRAzAcvWAPdfy23cxf3bz03Dmw5KUtGYpZqXxkakMTHhku&#10;P6Joy8TDf/13tXpxHbDapOvkdXIvmK/5C98M8MpXOh0dmz5xn9ExMam3LP1Pc5V9Aoa34Xn9wG/6&#10;Nv/OZSWBl3A7yMFK97kurlyCtgPsSTOYpXXGVTrkAieFiZPWwiT+e5XFxBVWWge+ROl745CJvCjN&#10;Ke/rP+maNJZeAgb2oHPg3TDxyk/wr0w2jDzE9X6d/B09nzhHGjCS9NAf8K7F6z5+VqBfFzCgtXTy&#10;4fHqSneQBv7in+eVIxLyX5j+hrv3sx47RYf/OT76iwN9rDWdQYgv8q/LTfmQjnVBddAZvJsu4cVx&#10;APY5sHRz6YMNJ4Vonyq86stwG1f4hT5/f5VlwRAf+imLzYvscj+nbWkd0Jd0wbHXGX7hlu6GgfXc&#10;8ps7Wg0jgLjjVhu1cdb/+h7YyND7xWbn2Tssved5dOEqd7R2kAnOj1y+FZo+saNn9wSs2sXIbt3K&#10;vHI9dExY/VfmJ/jVW/3nbeevnk1eJ648Z1vjNsz9kl+HjvC7XMnwyd0jf4+49N2gmXGExac+2fq4&#10;nn8Lf1YuSW24H7thgNZgtbGTZEDlcYUbWcoXfmTN2RHXOivPwnhvngpfGyXO+oNp/7byn/4WWDSD&#10;LP/KlNfkY/nLc/4SUrATaHEuj4u/aPyc3CVu8NMD7Ql1v0mP6kXs2cKgZVxk8UKzz4n+Prd0Bezz&#10;6im/Do57iNv42l474P5sPMUj09FRR9zOjt6Jg8/Dxh923niUMmAg3lif+GB2YsxkiokW9YDvlO4Y&#10;ls+QLU44xEMTX9XrTCHoP5LNkcUX2o0XKWmb7Dd8iyw/Fztp3CLI8KY9tHK7yOPw2wV9DQ/8Of38&#10;LLZ/43WT2W93UPgrX/7yzceTpr/8y7+8+W42v7yX/kQ/Veb417NehJenZNGy+TO8/yQqT+rfz5Dw&#10;T4lq6Cd7K9uJRI+Wr5/E/09J5q8JRi/ZWO3N7rpN3uvrGT+6m3FSEw33tKXjp3zoa7DF22ZN4gJv&#10;o03Cj7FMex/okJTSK9e6majKSX7HN7aFtR8Q+IbBxw6a4Ei5WL1dHMbPn4mteDHlyG77++9lUUb8&#10;8NE2XdKC/g9+8P2Odb7xg9fLl52FFkVgxeSlcWL0TFIaIzWmrN+Eb/bPN1xbtnMsu7t+s/v9LO6w&#10;U64T1JmAeWD3auJw7YPFL6WvsJvmp92fZbf9HWqw94XV/uXw22+VBsC4p9Ogn332neycfPuIH3rs&#10;R2BblhsrcVJnysd+1zy2DJ8mjOx2dn3nOzkBMk7OsEPS07xOuxY9/Sv5YKL4lYzDfTwTxPsZRXn9&#10;wovzjeCtH9ia+9GZwTn9Q6fkmeQ0wWwSmDPB7zvMxqeb74m3nzMAbxxWXu/EZPM28aZNgVeLbZ7J&#10;iYD5XJV8j2u6CTDxtt94z4R5+KcT1aPkrTkXecdGz47ysbl2uxrvIIzHJjPTKdwNVQ+jCzGknRim&#10;L+JZnCWvO8ZRDt7/I03gpFPbK6fy1+FV2pSvZ48TT6vb+I9TvuRbJ7iTPqeirk6iaV7Ih1zJkf5c&#10;FKixrz8WNdx7LnY8Mqitj8yeCx/kuDJ6mInqutzUxzYt0X38tS0XgWy5EyaPH6V/pW5S5z33OPhy&#10;lDuY2ofJgtqHKyeyJXaDPkV2Wye9lXrlLXNp4ZN+mPx17DO6Mzk+8zRwq0NjHSoH79oGyoJ8VW7J&#10;RAmQhztpXP6T92wTd45Pv9WX4pPt2pjCJG3q19qiyKW6dSQGzuJKnB0P8a7ePtMbHkM3cHDFwtS2&#10;yK7yTL7h4VHyNpxU7/Ap3uJ//DgLWQL/0IaBQ77lN554ilZd+B/9GP8iyM+2BwZneIE78dzxSyeX&#10;nrQmBObg9OsNW9MmElVRAy8u3PLoaXQbMT9ZZDDCXaAN2Dv/IoxQKzxU4hYeEeEufKcqOMJ7e+Jn&#10;YAbfBmzm1jgetCjpuqXjHX1GReIpm8aTFfxw2AmqgpjGznUm/VOf/lTiHKsRDmOt8ExloQF5CFi6&#10;Sn8EWIUIfk4aLwMRh+LhCz/u68688hPn7BYWv3WJy5B6rzLnfpansBmgCHR5k7GDs4aWd+JUGRI+&#10;9Ce8coUvhbmTZimMK/+l753RqVE4pYV/gJu+rl44nvlTLI7yLc/ADbTUcERm8kGDVAVupZFVXSaJ&#10;VF7yD594tnri2ReuA0hrzDVqVXYdXErBRKcVTdJTHiJXdzyQF3y3dzoN/DF4d6RNnMYr/cFFFoPz&#10;0LkRXwsV/8W/MpPnFwfPqfyQSovjEU/8LV/ia7y5J1pke+jNYTik8Z0YWUe8vPbaazff/va3b775&#10;jW+UlIacyqARpSHpnxV1B7MXhn4eD6NXZ8xhobrh/u/9e79/89tf/WobHfJB44QY3u7H5ceob1zy&#10;qK5lwNcz1wH83BsWv9FhOSu5yd/IW5yWi9xb8ZJH5XnIEKI48KFwee7DvPaxSA+48RhDX9rxWNCl&#10;DWYqtcG9OlA6B/9glvdNE791YLnbcfiBhxOqLYOLA/yZnvfFJS63sPP29N+zjWp8xA6exPfIHnKj&#10;28rI4AK/MhFG9heeD3g717/w+S9kVerrFe8//af/tDj/H//N/72rOn/4o1nBNxj/5n81wOymV77o&#10;ELvfRRexY/w+ch9J4BclAVZOG6GLQFLQ1K30U3vFZTJYB+Pb3/r2zf+W43as+rPi+eV8p+yLX/ly&#10;yllshLKb+9qGOf5r7A0/Os8pv8pu2w9bwOPPxmyNtjgKd9hcq3cPY9zO1MIsXrThqK1KHA3msd6J&#10;Vts2NNkOkzgbn11pmy939JTJ2pfg4ITtwJ93MBvX+zpleOwW+Q3M8iOOq06D2eK9ymzk1bDQ4Vee&#10;n6xOugisaQ8CtJf+3oXhe3GeZbt0ne6xssfH4lFP8W97Fp/HQibxtj0Hftudi2/j731gRmZnOp61&#10;n7SROe0Hy12ssOXga2cy6eLoHr/8j8w8xE0n9IDX7gre4THtmMhO9OWF/7Pd7dSolWl14MhTvpVz&#10;7qUfmtK6baGhf+QX2CDfAQBh65bmvrsvD2e/+svfW25xuXdhUBCKv04aOTJcV/3el9NdPJydcW68&#10;3hMobMNFXV5npx3+rmkDJ97Ckw/a4px5uI0TjvWbtBxl8uBt8aF/foZfrmxc4ehrE7iv/s0zvlYm&#10;I6+hNXGW7y1/wuB1d206lkawKUJP8LP6AebK1+Dhs3wu7qW5abrQOWS2cdy5xj/k7flRjqnjFt/i&#10;Vx4WdwFOPwt78mr88/s+w3eG93x2m6e1p4etFm4ApoMw0sEjeJa3eR2dOePb56UHnn3hJuwUJ2Gc&#10;waoL3sPPO7d4+nK8P8l+OMt/bcehs2JufPHIEJ6hP+/6d06x0LZ/f+kU61fHyX9579ujn/nMr3VB&#10;ZRc1RwRkdqln8x4NqGB2DIBOBOgJYV1kfZL5AmweoNk8b9thQq/xFvqWf14bBxehuxf7ztld1EG9&#10;1Z3DpozyFuRv7c+kNWWlttLgtvGJaaN1N04SubKtLA759Fme+a/fiCBqf5GfAeixizM+sPE78Hha&#10;3Dz4k2/HAOTS0/6xW2TzQ/zNy4WRJbfUJPDDy5mvc1w87uIadQEeN/3VwyM9S2Pjzn1w7+/S8r58&#10;unO1D32qmC5y3DjC7+VaPTOQzEkP2nb+TR019hr8TsoI7/gBXiOn4sgzGBMmnHa2XWhO2eH/6qsG&#10;uD/egWtjWJvP+JF+fKMH9zsP3ml8415tF2VCaZ+7MCwZbxxk5SWe8txvVUKYy5gXXCsXPHD8XLuA&#10;Tl0QKRTXyk7ZMt7ZsbbIgdMeNQlkXOpucL2e3VtvP5tB/PtvZSxjTlEbfRwZHmrQuH+1nyftz/9e&#10;HOj/9TD876V4G36oz4TvPoP5m+GqunGwJHfrqMbxQAd245I6wqmUyqJ2K91/kOe7eX4vE6C+R3sv&#10;ixnk++wmjX7HVnH00uTWs49nvBReYzdZV9w2QIHyc1sPX8pJmZ3Azbe4HYcqvLvjEhE9ZYINXB1f&#10;3aSreh6+I2ucd+zUjDeDt7DZ5NIPXvt+cDzMzkI7W1/uRgKnc3L0dRdEKSfG4qQbLn1mfV0bTKS1&#10;u4NNnqKnTETfyccCWztkxXnQSV/8Gk9Ofyj4HTtNFvk50pKx+O1Th4fWlRNcnuSL8Vfl9Mit+vvp&#10;5Pw7+VZq0sXBa9KMJjnCdz7zw95P2eb/6BH7xWbNeLd4pe8hTlnmjCOTgQkdY+qVc/LCQhU2yvtf&#10;/MVf5j55PXbjTuT5ao+97wa4TAY7vvte8o4+vPzyi7V7xuXJGQ0T1sYdukAm8tXe1z9jJ4s8vGjv&#10;aVeyeWyqz0E5sYnDh8uu4JjDsbkNoWcmd6V6ZEM+jjGPNCork4Xd6JV8Ikvh3QEbPfX8MP4WAvfb&#10;17Gj5PbMe+EhYRbaNE5ki89n067HG14e4insgZ8J5KN0xV/3ffs0YI1BcHgljxfCX9NDX/KexBcP&#10;P85O5ByDWZjyQyZ4Df/vvps05E/ZmH7zyKcRj5+tU89+4j+mr3Re2Qkuesi1filt7a1iHjmEr/Ik&#10;DY+Mj4/MjCeJO/UMPRqepp6KrNDKlciRWdo1yWfvypDyo15UDh01/+qrH+/Oc7h8WjORWz+V38Rp&#10;nmMyoqlfeJCGa/pnzCCp6YQqeitHcTcOvztZZODOzw5i5bouuDfOJdzitOSXNLUsRBbihb2mvfjg&#10;XBkFUbgNTLIzC4i5wue+uOuZn/KYdpgNgZw85sgUTbojj8/O+9iYyP0Yf2naQnBhl9697NrfsRd+&#10;cHL44G9xWhes2PFOnsFHJ9iuloeD8Kax9qppHT3MI2wH1JM3cVJ3TINKws6JX4YbPYAEYTAGwpFt&#10;Ep0H/qNslGwycZlZfO6b4GVh33snmNNFxN2GH79V/C1cHWDMigjwBOMYDB+ntnrv3VSC4F6Jsn76&#10;05+o8WUUys9oZTMAv/zANiMj88eP56g8jbQ1qGCmEmHwpmCAW7c4pgE6CiuMv06COApLnfTNU+VW&#10;VYjfc5EfQ8XYyHwDbuib9MOfghh0w28Ugh/8DIqOIJmztOzDWaaVTyjKekOy00BNPkTxPXNwlSey&#10;pNCHUjdMczP+m6f1C0+YabyEeX4r58Kb/B1cc0SyCpDc6Nav//qvNz1kgW80pPfxMfBiFS0au/W9&#10;6U46Axr/FPzl68jHyvXgHx4NIg0AlQf8Gtdhpjjh1SCWjsos4e7cvE8avS/Mhrlz/KXDJY1W52hU&#10;Dc/RmUgYzLXgjlzpBPh1yC4PwZrnycv70dl7qcSfy/XQ0QaPftTz9hleE8FcB4mT/sms4E/cNGEW&#10;9c/0ftHRYCUpaeNGan3scyRpTczN7//+7998/gtfaFrl4UtZkEHHxNORsgtfWqWd/Xg2EwT7LEGP&#10;ssNh5HHNl8Y/8r0LFE75lsjBHd1IuDxhf9ahufyu3xPhobfhe1+43mVS3Ia5a2Dvex4ajgdu87P3&#10;4339N87e+XNg+e19/I4ynTD+q/NLD9m9iuT4Odg4e73vubzdprnvgZ7J3033DPqecxuvLrqsbML3&#10;jAaJ/E9+fuxjL7eDYKUmRzf/k//k/xT7+6mbf/bP/tmNCWDY8e9MVXrD9p1p5OWndkcOXOCH88vr&#10;+x6kjy3i2AINImlgsy6La94X66f0KPHbHG3cW5ydwM4hJ++N+NH9V0gCs8Ni2ihWw76TulPdoj6I&#10;mrbsvZFO6je/9ReVyo8yWGXBzRe//NvpDD64eTH1Z22McnqS2/rRda7vucea5aVe/Wnb7RaMOLvw&#10;5q3Q4/i52ADlyM5g7w9Tnv7/7P3Zsm5Jch927jxDZp6sypoHTEQBJZAiBTQAAlJLZpC1zCi29Abd&#10;fUXjBU1mMr0DX4JPoKGtdSGxdSGQbUYTTQ1KgkCKbEkkhCYhoEBUFVBAzVk55zmZ+v/+vvz71t51&#10;MquKGAwoZuy9vrVWhIe7h4eHxxwL7r3yALgFnh3blcLssB0cnDbO2jh3OHW87h14dX7U7cLgRWf5&#10;32d3btpX07bQZly8C7/2f2tL8YZW4uRPA/3CezFe0+q1bayDj8Xprv6pjNJWS+XfwTnwcHL3YutM&#10;eGvL1R1xJk1osPnBkzoTPu0H+b4dt6XFTnGb3uvzyJL/UBQy+cCPXj3MN5XePgaMVi7CyGTap7OQ&#10;qjHDC5pnOvU/srN5pF2aegCcujfJLp1dBDfww5dOq/SAVU9oD+WxDo7mQdqEO1jCr3wf+D0vLxOm&#10;LXq0kY/8GGxX3V6ZXQgF4OKX58WXh43a+mBfSj/5Iu8u/ERWF3fwvwKv5HVw8eov97czGC8uGHdy&#10;PzulFE86c8LkhffRC2F4pvuD7xwGprRCB+7hcdJ19gcnvrirf8I5fnfvG3aWi/zCevGGVvsb7f9d&#10;ZQeXASkwTUcQq/+1V4dK2u+ToFP6VohlY2Q1jxfelr/bvF7jrT+4ysCD9B1pc195lpG8l+vAbFpH&#10;diPHYXHw1/9ou3umw+uW7t5l8j677wV+/EdWaC6cMLoSaI/lE50pI0efK2VH22QWX1z58gTPpsG9&#10;yYbo8N/wCZv0CebOPOzz7uiHB7eLu3hEiufKh1/j7T3B2vSRdtMkXef4YKVt9bboQqj9gGPA881j&#10;gETYv6xOGdV+ftFuxPQvb955I33BGQAnK27luvm6siLbb3ORe21A7Eh3lRzv4jZfc5fffmqjDwSj&#10;k1d9W9y3400esw/ck2MsBb7h7drnPdD+qb9JVwtCUyL90xeSN7PTZ2QBLupeObCD5FsX+U+YfBmv&#10;/bWbKqWo/uJyOzYgrJMWkyUTePqVlx0YLd1r2QOy7YjNp1O093yEs3jDKH7UuesnOeoBtr5lOHZ+&#10;+1Zg3suNbgyP+wzeYgcSWD/trR2f4scGll7sxY6PiTebGvKZobSXweWn9+W9Y0zkMxky9VOe264M&#10;Tu0XsPqDjslUTowf2nH31XzSiN3Cm+NUHYuqraetZmJlJ4+l3QQPviKR4SO8Kc++fXr/gfYPblOk&#10;I88O4GYwe2R4hRe+dYCwTXdlEulMW2rygSzWKZ/f+MY3yzce3sx3Uo0ZvZQFz+J+MMd0vpFxMeXa&#10;+Bg8YSLRb9dHi+9f5L7pe7e4sua9XMXzXjDvrVbvhfq7Clu9xec5LVf/92LuuyLxXQMtpUnyvD2X&#10;euGFF168ee7Rcz2i3HG3sTId/O8GmkxwyuO3opvcfUfSR4feouMZO7YhQ5nybVI68fhexjFNEJk0&#10;CczDBx9oPOW88VOm6WL1MbpmJ6YxdJOGD3rcfcHiF33LRAQ7R79S+truC5ECjP0h02kD7HeAwb3y&#10;+ss3v/9l5eyr3Tji5LhPfvJT2Sjkk4tvdJEzXpUjk09jD7No7FnXfLJFG3ny6MNtK13G2UPdomnf&#10;LLX70QS0b9xqT9H/mUTRvjIp/DjHv3+k5VfZ5keOEwbWLv/Ei6waP/AmzZUh6cPjTvDURkV2kUL6&#10;RGGCfAOz/ZsEfJujb9u/w8vjHDcrDpttQhhOJ0F6P5d7p3bYMcwW9fjm0IKLLaMTSBmjxt/Xvv6V&#10;2jYL7tauyjN9eLRf9K3hnNwozd0BK27SYef3o0cZv40OvaO+yyRwRtYvDm5XpqJKz3daa1vDP73o&#10;c5hCh/5xeBwblIf41cY2X465IzIN7ecypvHgIZt7P/qQCemMdXf3aPS1SLKb1W73+8Hx6LkXwmMm&#10;xTMBnMDqKFsdou2X66erVh1RbvJXP7b6nfcA5BTSD7YukH7yv3ln5E5GJiF9h1m90KO0w1/zIXTh&#10;7YR+aHLyyFzGpumdN7MpMbJ7LhN4dJ4/eXH01tXFl8EjnYKUQe2xWdyg/GaDXHY9q+PphXzx/eZd&#10;1EEWM8GLfnCgITfAmQBPOB1pWyR06ZiyKh6Hn63fvUuDOGTh02Pf+tbLNz7v9+EPZ2d5dv32cwUJ&#10;tyNYXAtT6H/bkEkH3PR208lGoN0xo/D24L6JS/3lHI0c/XW9aYdq0jZ13IwLkZWy/46hj/ITGim7&#10;8HY+oOlLSgNnfgGMP3LULti5OnbrbeGJN/XqJL2yx2+utzN5H1/JLx/uu8DjQeiYvaNnd9vCYz/T&#10;vk45kzcc+VVvAj87gtdOTNiM+Vzr3vKRPEnE0LzW68XVMpcFZDlKYPmdvDIGkDYG/U8c6SYXfnPt&#10;c3iJ/t5/e8YHK6HIad3m0YM9FmUEdCgqJTrcAlYACB1hmHIl9b0T5jCKyJWQjKsSEE4Sum7xUnaO&#10;AlMUSs6hR/F7nGyeFTwJhs8RGP3OR+h/KQ2ennsfg+Wj1FWQ0EFL2jTWltbi3E798uO+A55oS8tu&#10;7e976IgLjwu8d+ldfsHVUN+7mslWsOnQjVwog0GxwYMe46iiqlSD17n1cCRCK+fSKs0prE1HwopP&#10;BZ9naSGbWfEzchNObvIUD3hlKJrOwK4/Pw4fCo5TT2p8EkcBfJC0yBOaVdqBZbQep1GgQiQnRs93&#10;mK00JG+0+VmZZNevyoVfeQ483fAXjw5G0xT8pP2dhslV78BxViOh7ZiGkRPfCYt3jTPclVXw1OWd&#10;I5fJp5Hf4R1Ysn+236+1QhM/ZAOHCz5yFZc/5+4CO42BGeCkvUvbnbOC63GMt/hkS5by1bsKjbOi&#10;5lFW9D1RMT1MZRtZ/86XfuPm2RxV/ihh//v/nucM3tJD9Ir7wK+xv7SK7A/pZ6R2RSatpRN52H3G&#10;2CuD9Pidt9+8+Xf/8r9386M/9pmbD6XcucQHY1XeB6wOLJ+bB9OhzHndukqBS3lIeCvrK8k+Ca/e&#10;Ub3I/GHi2LlEfsrP4zR48DWr1sZ+DIqz/ozPGufVQb7i0gFO+d2w872B+Vm92PeV+94Z4o13hll9&#10;WVuzYXfvdFT8lrvTpP7wOOmhO2ASDhUNAABAAElEQVTWr/fIhTrw58pn5HZ28k/Z5Mpv0704j7Jy&#10;ilA+ovfuxZs7u+CUBWVvaalgNQj56VjeZ9uD+1EaBPLTdzt+Mt+E/ut//a/f/I2/8TdufuNzn4se&#10;awyM3Fd/5SelsaJUdtSmhKa0cFvpe76tm9e34QLE05189t2cF17Q0WGbUqY0kiMGsv9O+fN0rOsb&#10;PqTJX/Mjespu5EJLOjoAnrfK/8r2Inj//i+xBOhN2wPq/DiN4TYS8/xGOh2c8mRF9G/99m+3s/oP&#10;/+H/nFW9n7j5uZ//t9Iw//jNO4+zMjurqS2Cei5tnfuxva+k4W6AS/1L/9ioFL621bpysPo5NoM9&#10;b7kML2pknRr6+1bK5r3chbHF6rDqePipfUhYQIufWgtD6+2tq/glLj5qrxS4uLUtyr5ndUU7KRoA&#10;cW+nTcIOCBcPXe9WkiJIPvw44Vaol27gt87eMOG1KawHZhtn2m7KvvC1NcLhucsfGH74Ybc4z+JZ&#10;WfxOOp54MuHK74Iv8tQWZWv6vZY838/koNXo7Zgc6bv/UBvNitrpSJWAn4Pm4/J58e0DnrbdSX46&#10;pzqp+HyoA3vIR4rVHSOzaT9vmHracWM6+uLdcminnm261eF0oyLU3p36io6wz2SBFx0hjj7XvieO&#10;xXjX+nUoTH05A786Zytb982P7UQlmWnnz64DsZsH6ObiyHroT9+BnzYpRx/xKnzzsGk++hudAI+c&#10;dmEimNuXLNAxnfhkcHGHuCIllEqj34wOjuWpA03J1+JMR2zj433b2PA/zGAGt3LyPDKZNG7Hf3V+&#10;dbxtsMSn32hwYIlGmuHAy4YJ57d3/t5b9sDlatjKL7Kjm+S5sI+T3wN0xSN+aZBfdM1gGbwG6Lwb&#10;TBDu2rIhfHic/DKgsWHSo7jWZiWOPGw+Hnq1aYCP7cp4SOPyp3tdCBom1fPClQuu9BMnD30Pgy3v&#10;6LJvlVVC1gYsz+SO19W5xdV6Pv7VgAPnxikvkVVtViJ436t8oEnm+euEX+mGRnQTLRf+1okjPs6X&#10;rjD+ZHV29YvH0rvLN9iF8Wy3EJnwczVfQl98zysXsFzh8I52iLNxjZP8XvuIpepp8gNccSSOiRb5&#10;S6YGfe0sCsC09RMHnoGfdtm+J+j71rF12ug//VM/3UFd4wHkOOXuasPkO6eckicnjzjvlXFkObly&#10;tQHkSY517kd+rM5bPI9WNDR1feilPHN0UVvBGIH6SxnkmtexM74ZqXypP77x9a9Xjz/x8U/cPEjf&#10;nwM/uoejP8luC9DT+By/2mDtp0o3bY5MyLyYHWtbtmxKmPrm0HVwkXPdkUdTnsZLNuypFwZ5xX0Q&#10;Q3bv2N1LxiYa9sjNiTVlSjuBm/KX+6ELC+O+erEw/IadsSOT33zHyX3uHM+z9MFxviYGPWCrpi6m&#10;ddv+EY7/th/Yh+jObT4OuRyI6BZaS5t3Ja1NdUqbcHQ6uEtbQ0O5Wb080PVWeid9DfLo8y70G8hN&#10;U9sjMiT0dnKpkzFJuzLXCSkLiIODEJvW6ELLW/iDxyTP+Cuv4Vt9cvBvgpgcXbWPZzyBUe7UmatL&#10;ndgIjqah8aZ+3/ZBdzqmXdENE+ScNhy+nYAIj/FO5fallxyN+/qNxaNdrBcOjbH6rqW0HDl+S+5n&#10;GQa8bf9CbhG5BfAuL4l3zmHJveXOgRvwbUAbkPvd+Kcgj6PXdzxPr3dRg69sTzBPe7zCvDcD2tZP&#10;c6vPS3/5XLyXcAlEIgDaTJxjRuWpY3RN0lXHs1PtcSaVXnk5iw4ybmii5fXXM5lL19imjJ2aCH7y&#10;LXV2tDF8oWWSRvxOKKadhe6TbnaaI3KNRwqnr/TzrfZnpu/SMeQjvyqF41lajFUb29Q+1gbAhzJJ&#10;95R9k8XP33/u5suZ6P1IPg/mm6Ffz6aW3/78b2eRwtd61PCnPv2pm49/7GPll6666Js2pX6NSUtu&#10;ZdWX/BgTfSuLn7Ul7NjfPgd7FOCb58Pgi9l8QgZdTJlyZDHHtp3axguv8H7r5W+1fOyGJRO+8Gi7&#10;acObBLPz2ZzDllH1gTLVvlzGkT9gbCk0X8lx1G8EljzJXv8IP9zqCRmtEwKPAtN+uHJPnRKnu3DT&#10;V7RpAhxc+K0scuysPj8a7b+kievZJOcDfY08zwR5Iqqrn7FzWB96ZAAHe/JMFgjbaGQn93zTnq75&#10;7vBzHbdXt/sWsXzWnqaT1ZXWhXiKDX4tn/mLDbcwwTdLffoRfvWSzW0c3cAnu/oku2L1I9hLfL7x&#10;RhYppM3glFD2Cd/kbPzcX6xW01T5RDjqGbgIjWS098WzgM6ihyfyT/oST1vGAkdjKMYxOHT9Ssf9&#10;7L5UL3SBQPMzY8v30t5JWp8PvueyW9ongPATaTGI4Vn2RHdSP9Nz/MgjaXvjjcnb1t+Bmf5P4iZP&#10;5APX/Mtd/WGC8X5kOvXotH3ly7jILmsB4dq+9eizumzqZXCdNzvqoSNi5dI6/siH0Q3pPsZYwsvo&#10;iNMFnm85atlJ4qTj5Wzq+2Y+m2fxgV2/H8jCxP0kAtvywguPak+UUempPMLDOotG6AbebQJTVzmh&#10;wPyS8QcypIuPMy4rb4KiV9tByUsyuB/7xiYpY81repy/tyNranUvuku+zz+f98Cqx73LE7SHr9HR&#10;oYHPkef28fDrZBB8kod+6HMpC53UDS3zOPIu2pN+XnjJLly6EC5qox+mzcY+GzPrDn+4Ylvpxjp9&#10;nnV42jGTtS+1oXBGD/HBBku3MkW3zHM2/2hueKQDdHcdfGM74ieB4a3jANruedf/Vv52XhQPTW8g&#10;4XtggIUnx4NiQlgDkec2dI7V6PdOitcIR5x9PuNZP7iGcUZpaAwchcw3BqJMDLgBzHZyAkRJCMaS&#10;E4lZ48nwOwLxpZdeSmEbvj+WCkQmTIX57Y3NFoSkixujeM0cfhqgIdB0eiccCiSjXQxfHcElc/CD&#10;f3JRGMZoHTglcN1BE467Tny4hDFI5Y5f6Ea1g5OCj/8O0DUdVC8wK2cwPXoBrYNeOwT4ED8XjpYr&#10;iu97pzKiBTQ8gFEYt9AwBC1ogUFLGBgOXXwM78PHl77whYaRBaV97jmVRlZNphLR6JBXm/8jL4bi&#10;0LM82cFdvKjiLU4BQJKMqwfxEyY1y8vi7Mog8YbFwq2MxHkhE9Bc8zT6q+DJw3F0bQrT4uMvPtqc&#10;NHHCp/LD2+SaO1iuaTj4bzh5pCEHD70je+k3mQaWnHUc3swO2DfTyPCh9edS2epM/8rf//s5zuN3&#10;2/le3S+Ry8+R2L5vWi6Bf0gPg1daGHoV4YPkSxiPht7c/PRf+Kmbn/mZn+mqIBMPMmyMb2SaqHJL&#10;phDJ9ZLH0ZvgoWMjlyu7aNWdklf4wuJnAirfhd2Mv6K584QHtHhP/Hkuy1MGg2tpu29eujfWhZY4&#10;Bw8Nub4frxf4hVsc5/DzM7i7sGe/hV0Y79dncQeiPJP6hb/R0a2kF8/ys3p7rkzACF8cUs9+33bD&#10;LzIuNhsOcR6mLHnuoHBk7Xsif+2v/bWbv/23//bN//DL/+PNa+lcxPIc6Ng+TqMjfqk0R9rwjn4I&#10;+4O66hiblfLGVrNJ3MrhD4w/dZedh8/Ulo7N0BDpX8r+M6H7vntfAt9ZAtH1LQAnYOXUBB/d/cLv&#10;/E7bBf/4n/zqza/+6q/d/NzP/nRWU+cIqUSdeiUTxzmqS1k08KThZ0L24gK39ZHCu50ixlHjvGVC&#10;+U+Ey0W3867er28GmTimsf6HvUCz7ZG841mZhm9tg0Z4GW3kqWPXBqk30nNsW2M61gbrgj8EOuCn&#10;zjjR8Sxu74ftgZafBq/6vW0N6Wdb4vDn4jZ+eT7q+QacfhYW/8un2R5x/ekokcB+Ewa/rm1bgONm&#10;IjCduMC2/XXioQMXOQLsAG1b4whup2m+TV80/VmevOzzyHnaIPKWPxxDX17mpf+b/uFr4KauOz+3&#10;fXe0cdHRFuPgXLh5hzmeccN/pFIZuOdBUG7bXl55wOGZTF30muPP8evzsDm4GjJpWjy87j573wvX&#10;cl7+axMv7zPwEV1Nvq5unvlevoo/CVh+ZzCHb3hNgausk8htP/Jf2vJ8n6e8TcePv/zaNG7Y0oDj&#10;rqPHlcfdgLxP3TaCOsN4Pr+Lip91l7BD5uSDF44m0YHF0ffE7XshEg7mhM+z3JOuizt4gHVxXcIO&#10;+CAp3coy8MXjnk7+maeJV6oHXc/KU27BoRxtv2Rly9+1OOE48yEqx+9I0ZEueim9GyZdh05f4PsA&#10;oDavJaF44s8lLrrSsfwMnSM4sP7OzntiXHicFJ4hjucznXid8T4Ful5nmH3eOz5XTuxTr+QjeQrr&#10;RHywyOE9Bm3SC/UMGOEbGjin3xrYQ5+Ub/6u4pS33lVah7uEo99MPenRAn2f3pXvhxko73f7MtZA&#10;/rXpThKIjeq4SOs/tnjku3aLSC75U9lNP9PAeMtD8hBsdTHh5Mx5ZxfpZge7MilUPWhowo+8Vy67&#10;eOlkHxZH84wOJ9/VEeyga/vrB6rvg9shs6ZknsnsWi+O3RRcuUZ2lZECfDj+JnTdXcL7bV/Ci5vw&#10;sZ+FCY7LkYhHnNwKlx8FrfGO2yVf4V38MgYoXTo74WdXXg8Pz+d33mebfjeucOMj4tSG04c4zyYD&#10;rrzU+6k/YMGdcZePQDf+EWswX1EoJ9w53jX0+qRuWDnx3Wc2jOtirJQ17QK8cOjvpIEJYNkUDics&#10;8ab+nzR/LRtQNk7lkLIwddeEW6CIKNwd2I49VK59q1Gf1Jim/q648urJk5nYqQzi14leac1l3E3Z&#10;HrgZs3tkd3ImUTg8kodTy4zboWv8EufoaLpf5SWvA1L5T14dSSyuxXfX7xBbYcQPS7ddZXXb69Yb&#10;Zs6Z2Xw8e9yC/i5evlNcBMeR6W3n/Rp+O2zf7sZZ/72fw6+4ltaV5MDd9p8FEqt3BCNcndkNKplU&#10;Uz/0yOWMW7DlHRs1Rqxdnn/6aaLg4QN5mLGN55Ln2UwyeLIT+FgwglvtRfndMXmqHlpdEJo8cMxq&#10;6508i2vnvL6YsfWJe01bM7DJmTa8sq6xrY3cCdTgyLKO4vjUpz7d7/x+7nO/2Z3pstvpcBbQGPuf&#10;+mXKR8d9wqM+H7oWkMJZfT82jCwvTXMmgUzgrp97090ySJZz+lvlJt3GclMu7OhTb3qfjQFFQRx1&#10;yoqFT9L/jXyb+PVMtjph1GkDypVFGBafmHDXe+lkfN7fTN+z/b3IUhlvvZh0XNrpEh8+wtkQyi87&#10;7zXSallSPoHNT+YnjgVVIvDf8iud+F1ME8/Y9hWGH7g53nwgQz5unsNigG28iP0IH6+9ZsJoxuUq&#10;/9gO8yzSZ0y/E8KZqMUTWwaP8UXvJgjJ02YQ7QCT9w+PhSl02Dfkjb2Ta+kl9ptv3s9i9o/XNlbn&#10;wrxudT9pYNI07nXjGaG1E3z8pu/t6Sbj+x/sXT11X749k13fh86rI9hx8ia7zt/kQTtKG4cOtRwl&#10;7CpH+G0yzIIan2eIPrLTXPUyE+TPGkMk/AjP/EbbZez6CLd1pjjidmJcQT0+vfT2MTlohNOJaO27&#10;HPdzv5LOtO6K7LauMw2ZHG2e4Ue62i8Ne3jAkz98bL/RKQA2T3nXtm5ZCm+FzykVZCUvhTmS/VtJ&#10;z6uv2kDwpHnqm9zyVruOvORTaedOvyz4WLdh53c7WM29qLeaCYm3cvIOB3sEP9vEaZuaFyJDcyIW&#10;yylPnLh2yyrT0vvgmZmfUy4fpx5s+vLM4cfmCbphkX2yuRf/8hDadtJvG6d+CVMG4LEIw3xWv7l8&#10;t5478DthoOk63mNlBr6DRb5jPqdPJrhpHX1S1o+6Wr0cPtbhwem47+So9Gcej546ba82rPoa/MFd&#10;nhNNmZIHrqZLvRBH3u0HBPpe0k/fOenCw9KsdfcyHQIGI0IOwc5AB1lYqVKJjDmKVOMmIwJ8nuAV&#10;zo9bAt6LHxOnhC7c3s8ZvMoLj2NwXsuWcwbYhJkZ8SDq2ey+hffRrC6Co5kX+KYjCeT47wTmFoDl&#10;QdjSBrv+nrkNF48boeWedAibBuMUenF7Adw0HvfiPWi1eOa5Clm9uU6uinrmxzt38Us8uPbdndoo&#10;FgqO9/odvOw7HGeH9vBLiQzQ4mcKTHkN8OKhQFZGtTLISidKqFJ8/bU3mh9vHLtZVeKMhElfDRdw&#10;cKs8xthP/rTQBv8O+skzq0WGnykEpa3AH+nFu/AqPG08ZLCydMQJWhM+OioOv+0Ez7tG8Xwrgo6Q&#10;GR2v4YmGc3QdnpUd/sAsTe+bhkY4fsRx3YabymX9Ezj5VdlMA/2Nx69lx68jdEfOFjP85m/8xs3/&#10;7x/+w6w8m4bNmc4f9TMpTC7ML3r4tyq1w90qkRi8Z2OAf+7nf/7mz/7En235s0qMY1yubmS56Scb&#10;11Z4eey7io5Ldh/3a7mUD9f4E+6X/9x7e8+fpQvIM1cdO56d1d9GcdLYShHcie7alcbzE7f05+32&#10;u7DztTDvdl9ezjj3ee/nuOvnTgwpWdXbTac7ni/haSRz/C+Vz5H2eF7Sclc2S4f9A178tCP/wvij&#10;o3zTbLJTru0oMRml3Di+6CMf+2gbMHYm/vIv//LNSy+/Wn6sODSx1Ymh4NxGTnlF5D3dVVPfE+wI&#10;ZMfw/NxzU37JjR0b3XpvDGDf3SUP1A/EEiG1g5UInTTPnV8gGp0M33fvS+B7lQAd0sh7lIboV776&#10;lZsX0+H53371V2/+wT/4Bzf/xr/xr7dx7ZigB6l/rSLURmqZCqGX0zm2w+yt2Ni1Y3Se1YhyHqVs&#10;7rR0dJgeX+3CxmtY+Fi74L4qPfZgGp7woqGTtrZenVmYlgbxhgZZtKEdvuEXZwe8FqdPbiw/c1zi&#10;8InGtlvAct7RnLDYI22AIy2NG7iFbXoSVrf3ebv1u3XalZ/BGSphJJKMvQvS4j3j9EwW7u3Q5L52&#10;WafTKRZWH3endXDoPBtYZju2rTkD8cOOJMK1/C+T+NOZ4N+/2KMzzOYfeLZKWHkLvnZ+4w9m2mxp&#10;l4SGhLHv0tbJeXGPNOZxXN7FI+viC3V3f2fH79zhwGPh+CfutK8mxuCZNsfi4Ldp2HgLd+Zp/TYe&#10;3CbQ+XfRI/7Db+v4w3/qhdSfx7t705M0uHOX/Di3Me2iiavckl+Nd3SqtmPH7+z4y6viTxh5u5p/&#10;eT/nmXibT2i49l3Y4ua3fHo+X4vjrL/8vs2d4gmDY+XtLv7i3bjeueVjn70v7PK8sHvfOMI9y/9z&#10;fM/CXCufApx+Eq1xDRQ9zGBh2/ripVzdz1GFd2mJunzRv3236OXs8HPuS2yczbONxx9/63YAf9/d&#10;4eq1E54nuht+636UG3EuTt5cXv5oHjYfpFEbbPUpArvIDE/N8kNgfQ475KB/PTyPTAJZWDDC1UWb&#10;ouIpLpOeY+8cubhydk/pbx4k9h9Ngv+EYVW+Ppzv/PlslfSrE2YsZgbrz/pwltNKh00rTORKzrUn&#10;8jIXny3/d5Mtjuw0uGtAnOOnreHOy5GJ900gHRnIb8dpwLTcxe514LeD9g97ZK5+gDjK47ldf5eH&#10;P43v6oNOzhgQdYzkITtpUWUYrBzZ3E4dPxfBEKdn+bnHqorbstfwA/aAW0zN/6MOX10ozgXInX/z&#10;vqSu5Zn/2e37xi8+Ze6A2/CLPThHPj2z0XetlHdyktJz/MW5d2h2LOgqG9I5HHnFnfHDuTzv/YB+&#10;+o08oUm6JK3pPKVRO4zbdqPn5c9dm2zp0HeubaMDhzGusxOHTS3Pef5mjmPeCS11nfJ2ri+03U10&#10;WTTNrbyMS4HXpt30Dz+zqYDcq0ji5KhpfNpttLAd18jbhzOAbwyPnN2f6PeeZJiU521sSNN3yLzM&#10;5Cc5uI+X+8qnHqnfLu70ePE7PxwqeI6/sj2D/WE+L60juw7U17Kw4X84NAfvXZz7fr3fpibP2p44&#10;mJRXC2tHZsdUowttryPhih1IKyn6MeVBtsGz+T9A09Y2STH4Ui4DcTmtJhMKT4y/xvhsPYGP0dFJ&#10;y+rj2vEdI9sUOH3TMayvZpJUXhoL7q7jIw2f/8LnO/FrPNNkoTFOu3a1C0y0mizc8jA8JlXhq/od&#10;eaCvT2inZycx4ofHlrHUOe9koqhu2A2upFz5y4Nry5E0dawqPG6aWk/1COPARp5o8mtfLLjfevhW&#10;6zOT7CaBTV7OEdDqyZSjyNU4EpqvZqLLfMQrL2dXo34c3oxthp6TTkwESQfHOthdaFI0FqZyA7f9&#10;Ps/rOonj9eTXicLUrcYp+U8ZOuzcRsxdMH5nrM5MwTjwZEMeb2fhtZMn7Eb1OQcnCtCp+5mcvf9q&#10;bEZ2ZZM12bBH0tUFUJETHVN/PYgOGGewk9duTEc420Fr8YkJuO3XynMywr9PXHUiNTg47cCOGYQf&#10;i3LqwmN3m7KFuTgL4nZRnPeXvvXNFIXoSWS0etz0pXGj///so4lXOTFlgaPLYFwWPnTcLrz51nz1&#10;JjwlqG0hGwvf6ZHpMgH9jGtkcpQT3wLwHQs1Uc09k4nV4qk8WVdt60nn6t47PtGTtgIZbhl+5vAj&#10;n+1HPkz5Pzt4z47+ldf8CMOLfKoNSXqSyvIJRpgZI3CVUeGVN3WcSe/XuutXWXPcs8lfu3/ZFHHo&#10;e259fuud6L22YjAO3WuZwx+d4doePXhTLlvGIKl7JmVqTvi6lz71xXfDc4fbVRc82z59cs9KgeCP&#10;fZAWcp25v8g78HZxo2Vxgknwx5lQxcuU8eE1ES9zmXBwdKg2J+W7p+DcC3/JwYa1b3LUh7yiBhZw&#10;CL/FJzzBJw/ZjD4v/tw3PRun/EeSTlVgO6bdzO5NWzwROtHXk2byXFRhV3o6vqcc55l85T39qW2K&#10;P1zNi6BAj5xbpR8ifWDlqQR3JVyQWFFQhggifwrbuhqCELCduEaAwQwBThjC50Tx3wGk4jwGSQqf&#10;eGBfywoPGUYJJ3OmQDhyoTPbKXDOIzewKeUy1qo6DRtHHDJi8HAEMpMcI2TehIg3RxZx+OAqjPCr&#10;EhKucKiIOIZKXPwonAub2IUFE2i3i4OXIZk7/BNEPuKXR3gD4/nCB/U56FeGR5jwKmImCeHasMW1&#10;8euf+Os23PvwMvxPquOXfGUULkbnlA55AB9HlgyyCh78rojqefjJG0dUqtA+/alPRhesAMqRyrmj&#10;SebgGCeV/W03gmmBjSzQ27Rumsp3+Tp4J9sgWZ59o63pDMw23MU5y3Xz4uXoDn8OX9Ik954Lrya2&#10;5TUBl2by2h1vi68R87PhvvEGX2HCFTk1LPHOrnhSfkxwH6rQYGAa9U3/KcQKqy9/+cs3//gf/683&#10;X/ziF4tXBXpewXfG/8f5vKt8GBnHevyFP/8Xbj772c+2crDTbDoqk/7R09Ef+iGd6yqTyvYqEeGb&#10;P6N7g2fzUp6f3cIeWXoOes9ntNd5Xjx9PsL4uc48L6cLv3e47j7v+97vwiz9u3fwZ/6+Y7xT4rf8&#10;OP5pHdu0jZLRzwlBB/wlfXm/S/vMx4SN7u8gfnG0QhzJeMcOnG3QBv90YJyucL924sd//Mdv/v1/&#10;/99L4/+jN7/09/5evmf6e538xVXLH35jn5ULudR7s8vP5gDos3s3/zPMPEuTss/pEKwqXOQwYN/z&#10;Lw40iCHUEMG3BFQesW3wj05D3QSVxvXplnfD3v95XwJ3JaA8a1txOi+vZTHc//K//M99V+e+lWOn&#10;HjzI5GzKXhuAFDDuze4cTv0WE1wc9Z86rgD5cYwNfVRG9towZbvKfCds/WsL1J9xdH0vjfStl5W7&#10;rYvvPZm2UNsW6sDUJ1s+0IZPney+gwLad2sDwKwb2tOZaZs19DnxueFlcLZtFz4NSi49MPDhZd05&#10;/UurR8qe4m78gVX+pX/kvXF6P3jFZ9/Dnw67+O+kDn0m6Vr4pT/pTtrTWQxoZb/8XcKGVMJHFtrt&#10;8MhfuMGt6/NkT/3vhoE/58HSaN0RHrV/33gyJ+1UvGn7XFxoojs0sarezF1Ht/9HWg85XOLl4czH&#10;3fr9LJM+J768bJyDJpSSKRyPXi44kyaMCBPPYI6wyv2Iz7/6qf0p/omnyjFt9l3tTLfEV/7ie4Fd&#10;/OAiidLbTjugzQtw5S384tUzP+GH2hSnnw0r/OFbPEfZV1DFPbviicf67/1puM54G554O7B3xnl+&#10;rnzjAX7jo7F0yJLbd8/gJv3NCl6X8DMc//IRfPC4hN+lBe7sFkfvx7gW24em8sjfQM2uil588tZz&#10;forObyheUIu3fARJ4eBsGvElz+Im+lUei+BA26gDt3RWHvOOTq/QLu4Ae+c27HhZYn39tp/E+U75&#10;By2cV95GvkvvVv4Glo3kpj88E7zeF94zkVWOd/qy5T12yb19NXlqJ+DRr1LmHuRzLuIa0DO49vjY&#10;8aYdtfmPBH6nPz5y4ff96hxX+aFMAtO1DnInoZFik0tO7bM3D0d/Vk7kbAKeq+zzztHTaVc34MgP&#10;mn6EH3VFhRyQrR87wHec9lYcsVdoqSPkZ8tRcLvPkbrs6FVXtD0M+NIp9WZ169jxgq8/ze4QbesT&#10;ffUe7Rc5VCaU9XAR1zUvRNqwRQDueJZnDwww589ilkiycWHTh+J2vKYvp59Q7tvjDJhz+ICPc+tz&#10;HugUt/D4AVu/3LZ9UQ8/Ip9wLeziHpChs8/bN/S+7q5cFs/lfvA/7Sf1BNsfhob5RXPl++Jz++HM&#10;1+2Q463pfWpIZaS9WB1HPzouLevwOv3Fq1w3bO9rP7Fd3gWcaBoDwaO+oYHom2eOHUHx86fMaIP0&#10;fuTVTrLww5s87DiiNojnXOjKU5O6XCcinvON1BwbnEFv/YLnH72SiZbZxfdqjvV8NacnKpf93Eja&#10;n2yHcTz9djy6OqBOBJXDtX2coDo8r6vsr6/j3bTjjJ7d0S+w8YTrogfbtlmkd+7y5L0cGu/tbgMs&#10;3feOcw39TvArFzHOsOfnxXbllWymXJqoryaEzXOc0Zlp97Ztk3bNjEuPbGfRTsYxM8FFH+AzGUdP&#10;8DRjKLObdujfaYPQ9eyqtZt18np28zsO+NksouPo3t1j6Nu8D+szBpu2UezWTtiZ/KVv5gy+8o0v&#10;33zzpW/efOHzn+84/Sfyjd+PfvQjmVCdzSIdF02aOz9w6ldISzi5iZZmnuHtjvurf+glV72PIDvu&#10;kvc5ITNJ8JeEVyfjr8/JaWMMzpFv5ytCQrtJWRDWdEYO4np3yQvlr9LOuwUaeJAHbFb7p8G/fsa6&#10;7Qa143HsId2fjT02TCl705fFm/H0+bwCzrv72lhpeC7/Cccf2eh/yMvdOSpNCUq7NelTjnjE8Rv9&#10;olvXvJ75kdE1/iufsXny2CRmIqfucYR09chn+iqHfAP3wQsX2SII3xzLmyjB9/jl9I8ckxu9W/1V&#10;d7FDJrPMFbGxNoU4XvdRvmVt17WTOX1f/eFDn+gc/uTt/Xs5TTKn5t5r3Hs9ghtdOuAbvXYE93u8&#10;8UPHYgN0W1tq+yfPuHj1RzzP5FPbloe7cqj9Da7me9K9eeBunqtDh8n70cOU1zwLI8MXP/hi+4b0&#10;QnyuZSJhJqD1QWYHNh4mX8P6wVPaw5GNWAm6uG0v8+uYYhOTOJfcFn9yHn/bB+jijPgvH8sjxI77&#10;bh9WXsXmtn0eAtox5mq+lU8FvJI6Ql68mLaohRqObodDX6oTr29FV0JvbEz0Nvo6O/gn73EkGXib&#10;MeDoW+SwO1ibT9EH/J15I9c3m08Tjx7Ql5ZVONV74auT9exWykVdCMLZ9IfPlUPtZWioA9kmnyxV&#10;PrmpZ014Jz/DG33e5zIPaETbtO4Y2spbnLooXE/xMCmePk51J2PY4aL8aVdteZbWpjehkdQhn9zp&#10;jHTFTrQcRrYWg6HFPjoqHTx9IP91eNgxrykz0xZYHtHiuggvz/xnoUI0Dd+HH54f2AK9bhF3oiyC&#10;k4hlPg8F2wajxDkSOqfRN/Et7Cl88z2Ao4ESwmUmMsPEeXCo7/FbRwlc4CWW4AnByhp8OSP+o5lA&#10;0FEiOEJzHPTgGSyEuPxNIRj6lzQssdNdfA5MoC8h48/g7RGnDMTiiwHwlwwCh78aacqZ5+FpMtqq&#10;kCrHAdfCc1R4pRGS7jKeIfLcnSE1tBqlkTPDmIKr0hPOz4QPeQlb/t2LM/dNc9OVOHf9F5YshVWR&#10;DvryX8HQULRAQB6o3OzCVlgYDRO7OkLGIRUqvMFxwRuxthGaCn95GTlNwYOHYtviz1+a6NTKj3yV&#10;RDjJT972qJFSEDJp3Z2y0rArxwYertEHYS58MEyMpgrKtRND0KLdgpt78ZXu8NTw5FtywmNxgRd/&#10;Yc90Hqdxhd4Meoxsir8D4qngIi9lhdF98zCw/99f+m9v/s7f+TvduSUuuf5xuykNfiP//NN5FcAL&#10;adg5wvcTn/jkzb/zf/l3bn7wB3+wR/xK85Y5z/Jr/MhyJtu9ryMDjp9LOtfN80H78DyHn/Gcom30&#10;d71vvMW1tJtAsQ5eFm7D976IN3yiXNN0fj/DoDd2aDE8/Q5ueQOxz2dct2JK/CFTMODfDXYHiM7x&#10;342nzRuw8Lm2TG5Y6aQeuZeegDJMhlOBjq0U16D75Oo7Nx/+0Is9TuXP/bk/e/Ojn/nRmx/8gR+4&#10;+cW/9Ys3/+zXPwe0DSQ2sfYn8ZSnTX8B/oA/V1swqzWlg9+1nE+j7V+UDBvcTkEQbJqTgEGXeytw&#10;b4e6TNqO8IF6//d9CbynBNQDBmqUEW0D77/2a//bzT/9tV+7+eyP/cjNK+kYvZI62mpAC+Q4etbF&#10;ferZ449ebrmuHq6eHtRp5Wpm2wUpJ6kUa2sKf9icILngUee2o5pyoOxuOwhK5WyjKHdwuMBoVymD&#10;OnADO/X8xBmbBlYHfsrqdaB76xjxpOdJvwf1pB1Np1EIx8sev6NTU/ty1E3iNT25L1/8uPWft8G/&#10;z0+7K/tpZnxbvE347VoiMgm/b+dqOhN3j/CEu/I7jk7UdgnSpl3Y5hu8++y+bv3wv9fdcLAb5lke&#10;d1dI8oYdK8+Jf3Zr9+/KBX/8tPuXTiQRv/CXP+0GbdPizffL6CC3sD1WKfHhX79z+D7T93P4+F/l&#10;se1XMAsHJ7rN2zwnIO3l23Wkem3bLcI3/uLY9+VPW+1o+l3rxHT+0lKuHLbgbLxdDKsDyk9nzP1C&#10;lzhy8du0blzvm08bXqA7P8J2AB08XrlzXp1x3ok+r4m3tDbuxodvy6Owg9XAD89nmoPs238vMv72&#10;oIvP4ln+8bx+ywvio1djkjZyFyeSY/4ssNDepjOvZTW7RasftII9/toY7sXjvu7Qiwsd/odMQNU/&#10;7+O99772RzmADlzxx3dx3fXbdPHvX+4X+Rw0rpjnaXGu/+Le95XZvt+907ehOyGVU3mdd/TLT5KG&#10;p5HxtR3f7/Ti9w5/5Svppn90pPYqKAdXdFE+5BINj/VP+P13phyow57N9VriTr93+PmX8Vefykk5&#10;2s1k0TKXASuDa91hHQWrxrofult5Rq5vRtc59YqwrVcWzvvqmEGjwh4yVyf2aFhqfeSveGwqe9Vw&#10;Oz2Ke3Rf/M1j98Xp2SCTxfn4NrjO7/vFbVoMZpt0MHZAttxxi56fZUPnYz+30ogMn+aUz3WDZ/Jx&#10;ZG6HTOq/A6A8RKb+9ojos/1ZPGe4YBvvg/7gXS+0Tv2fI7+mX3eF8STeymBCzmkd+7DhYNc97fnC&#10;04EXLFmKjwVy9ODvafyBH9jvrF/GepavjXe2mZuHpZu8WNjl+zLYLPLh8LVuJ6Jq41bWCYSPGD74&#10;wfkEmfDCaDf5AxD3ak43NHDtXVvShACbKrh+R5sVP8ojfl0dCwy9h5n0s8tPmbWYkz/9NEb3xhsf&#10;zPdJP5gybgei75hm8iT9iO5ozLMyuv1t5dh4jYFyNkcdWp6D2582O346idK2n/cmof5e+nek+5rH&#10;V10o9DlOPHZh62B6yu9Jl54Sels/ngKw+fiUoO/K63uJD/bK7qZ7EryySopLV/u48OrP5Kt8W13s&#10;t1y1q2NP1z7QDUefbnu3SIJq9W/jyodLWz5Azzxjh2w254SG/OTc1Qnl5GgfwG+nsV2c6hL5bAxz&#10;4zRifqSvi/XxnRz3vdBHj56/+WC+8Wuc8Ktf++rN7/zOF29+7/d+7+bl7Pr9zGd+vJu1TP7qyxnT&#10;R5suv/DoA2mnvdpxYLpFHsaBq/fvJO1pP+zEjTBx8KjPWRc93PGttVni7kUWZNvjZDedcOTbrzNm&#10;NeO3+KHf3LZt+5IftDJSW5w9SjU469DJg/kITtlRJ+AX/fEb+b2Z3b+TbuOBdt5m3iR+Pr9pUvOt&#10;xJVnG88dT+BmwcZbLb/8tKnaf8Zz402eyhfxyIlbXMa7153D6xd4/FCEab9NX2ZluWV4Ugosf9GT&#10;ndxjp9SHLffyIjKs7gW59IEle2V8dlVn3D3591z6/P22cOR1P5PO8rSnh8Zm9ejo6uGhs/ItFOBi&#10;k5KyGb9/bnbGt4zQ68Cxo2OzIrv4SZPTK+N9OGUDbDh+kOfMocwCgbG5u4M3yp9/uJ50XKWRj3py&#10;jh+26GLaWnYut0/v1FLfPoxDAx/kuLs2J1+SDrQLdf1pXzGpnHj4mjwF8eqrs0NWPQjH3ptvCdf/&#10;dlLLhF3zHl/SaR6N7N5+mMnmt6+Tr7X3YOK+mpPlvvKVr0TfHnexhsnfD+REGmXRHM7MzaTMZbJH&#10;uxBtsjV/o/2ojn2SXc/72Re8iGOOYx3ORgZrf6JrZBxZrX/YHF0io8j+SehtuVipXfV6dLH2L8j5&#10;txwrF4mrrtP/YxdblyWc/Vg5oSu9wvFqznFoHWU+vJMtunCvfd37pot9KM5YQw6sSx7Cpz5fP+Fg&#10;d7zbs/q4skychiuPcYWLTojPwdFJ+AN/PPw3Pp46rxgP+AS0nEYv8E8Xn7mXvD7UKj7JSm2MlCWB&#10;EFDCHkUSw+tOOJTkuXfmjGwCqwGKnzieOQZvEqTxMh9uNwg5E5qEOwIBO4K6JpAfo+k8fcZwDTX/&#10;dR//+CdKj6HRmbcyAG8mJ8Wz4qh4KR2JHI7fu7mFd3f0wdmNwIbnxbfw5CTtGWloBiNn5eZUJqOA&#10;4oCvTE/3pQE/V5zJ4CDL85HhlPFIgxvFnPP2Fbpp/IkLAz4oDvtenuK3dMFM+Bg7BIRxQx3sNLr5&#10;4XULB9laEaKRaBLYBCs+OAPK8oHx1sCUd3Yj4bmVUuzz0lEw78cg0hPhew2vBxdhQiWCl0gxdEZu&#10;KwM0G98DB/CQD47wZRVK0x1ZVkYp5GOkphC2AB30odi0TiN7Ghv8l7/hd1bOwbv++N73vZ/lXh4i&#10;x8UlTFxyNdhBHowCP02v4cMKzzTOI+/fzfcd/8d8J/WLX/xC6MBDdiP3Iv3j/kkW0Rj8Pz6+D4Kr&#10;z/74j9/85E/9VBp1H27DD1srG7AqB2nc9JMLJ738ub0L2/C9T5g4q6mNcoHb+ItjQt/9d/GeIc50&#10;d8Bl8Z7v52dx0LyLb9MO9hz23fIHbi84nuYW1xl/IgXUgGfKl78Dj/jz7Tl+aQjFPoexohX/7lX4&#10;xN38Kt4DXti5/J7pIy+OCx9DP88hJXobnrn7BsanckrAW+HTKQ6/8G//ws2P/thnbv7u3/1vbv72&#10;3/r/pFILHpVlOhv055zvZ3p4+Rdxq3crH/Zty9fgu61nd2nc7RCcw0lVff0odhBOdZg6U8OBezMr&#10;5irvPMdUN58a8P7P+xL4HiWgHGpTOW5LJ+mLX/jCzX/1X/2/b/6j//A/uPnAix/Ot3/zeYxMemgP&#10;aY8o9+poHSzv9J8uKg+ccgunhiI9Fr4OTOEOWP7etzzu/Rpj4i8ddcDgnU77BT40Wg5TErQN+KsX&#10;z7zd5c9gljL72PdQEn95M2DB6fQpe+Ofuj+yuZf69kFwS9/yjZaO2sUdz2DWnWWwfjqIZwdmbWUe&#10;c/we/jf9fbiCHzQ2/QI6oB/Z89Mu6Are5oX8mDZdaYSv5lHsCTf8H3mQuCa7+J1xl/+Y4GC5hPFb&#10;uOU94j/s9MhodaH1d2WpM3rtzKtfOHAheXH8V75wL08A2gFJHvHfieH6H/GdyDOTwBd0l7Rsmtyv&#10;uQPpNb2bJrHR4MpLtNmK9PqFXx3UhiUueeNrdwU/0aZunXPFIU1NC4Mdh865w1a86qz8cfpFZ1e+&#10;6P/Ba+OjGTqee2xU+wxDZ+Gm3rwlXCkJY1fsm86NM7In48kbReIuzNR1V/9F2DQGtfuJaonVD69x&#10;5bn36zMcaG7YbbiJN7oy+iX8iHCRy+rNBF1lvWkrfyHivk5akrPJ3/VP3pT7lfeQSWjpkPlOvMfj&#10;Fr9numjg5zat21IRhrfz3XP/hJ2kuP4XGkHFb3Wl4XlveHR03Vme9TvxLA63PPQlP+N/m9cNcz/j&#10;XB6PrC3Ylo8LbFANS7NwIQQOGkvrysPiK6L8LI/yvlfqHfqO8w1bOrUP8ke5yJ/knWHAqU/O/PP7&#10;fnPS/qGcZNZ6LnW2war7qbfJYgc0K5wknCzO5YbmbB2XwIa5c+TPGfg3MAffDgWvbe7AY+BbVo1p&#10;HHHONIpkcecFHv1u+bWug0/xuxe7+0KOeNQGsePJ2M+fdkec57RqrxisNvZhUT55rI46/nm+7ZtU&#10;WyQTeyU/hE/eXaVxiDrtGuNv4794Fqo6cNT/62ecpWWrHYrIF4NK0GT7hc4sxAobS0giAtT8u2SL&#10;dtjV7onT9CScXeP04/hxCb3414PfkbZ9f7f7po2+X9zBz75fYAKyNDfsfJ80jF2iq+/llr+Nc4aV&#10;rJ6wlodretUo+Tvq8Okv1meiSu9JPvDDPbzj6QJ2IXWXdrGJl3QqKz2iUnsrkS0Y666lvJsc2vbn&#10;4oU0UYfHPPRI1dzVjdqSFmEA8G738gdf/EBsxPNtQ7+VxQRv5rQg46a7QMp4Kn1iR/BhwsmiH2N/&#10;HSSPPztcnUtbp5PDGSzv4p7oIDl17A+/tV/HeN/RPjq3r5qGQz6VePDeapNfJHZ6CP73ct8pPlmd&#10;3VmO13w7Q3zvz2e9lTMpNUWC9tBTjx0JTxi7sTbWBJFJBO2U2guxo9OO5SU7cidjR+vuZA/kscB+&#10;emwrksqp9u20acWfhBtTX/0Ds/KYiYt8QzX5X3rqiaC0M9Wd7l3qlqaGWtErxHK3MCCP7Ic63AKD&#10;L33pSzf//J//Vo6R/WYmdx/d/NiPffbmMxnrGU7gntOEyn/05Y23M0mYv9GFQz4HjeXZHX9omCg0&#10;/owHeqi8wAkHttRry6O7uCawpi8zbQm46LN6Vl+68xeVdz5dFvyd9Em80f3HLUP4RcPYDpxnB1cn&#10;dMMHWyG/uus1E+nqCuXJBHnrwvC046Ng0W85O2w63pZvfHWOI3jteH0zRzHPJxUtbDY+nwku5Tg7&#10;Ymutw1ePp06DCz/4wCu5uXvnVj78XN6rTUmW97O7lS8bEF7vZTKJfUkWREd3gmrw44WsuFDNKQTZ&#10;0Xs4vp2w7+IT80b3e7qrY87Vp5u39HTKxL2bH/iBH0p/PrYMnSBQTroIILIi329m5yrZKiPk5xjd&#10;6ra6zIRlbKL2iYnbTirmuPxth2ML7ZFB4KPT5OR4bzbYuCQbWn6CYx06eELLcdCVWn4uu7QrS/JM&#10;uZWnueqCLxKLv/vI6HHib1klfrZ082HzaiKLMnG8X/JOPvIuE4lPHzM3ZgGHBQLyR/rZycGHRiYT&#10;A0MH7fz96le/lk1nL6dd83wngHtqa+Dp2Icy/qEMbdna/lRtQxZ2qwdaNmN78HfhPWke3UtaDz2T&#10;X3hYGLxa/NDPwaRcKzfCTXTScYsq4G/exl9556acSJfFFNGj6Lh46HGr655NAnPygX2Ul+hv21o8&#10;fHOVC/02mf1waOGJPu1Efr/ZHdhoW2mK74LTRffr5x6axuy4TfPQQ3LgEjD5nzxCa3fqVpfzvvEu&#10;OK4qULxkuDx2rjVHXUu/PJfesFF5wQuXXdT036fV8JBxsivGJcaPMEfQkzhIZ9UAxYmRSeYsIYZC&#10;wXapcB7kkvBO7h3Kvwl2XzrudmloeMwKGco0QjOZ7PmjH/loBnGcVR8aoWtCkvEmXB+RLw8qpOIl&#10;6OnIUFCN8TPdSuw9fqSDG5GMXAjxMtgYGWhQEzrXgps0SMemaenVSBx8gRWuImrDKc8LVxmFINm+&#10;/dbgxXvxxR8ebhr+MxwmTPxLZRWeEmEZL/ykfzrxUgK+LvfLX3A3PfFjDDTgXkuh3+8VoGPSxlEN&#10;H0wn1QQwQ80fvFUW8ik5WtQMGza48p+7CvBpbvkhE7DykQKvbDdc5Vc9DK8ji6s+iufbw5VF9NXK&#10;Y/yAayUPd/WGIaHwDP7oNboaOy0kB4PwLd+LE1+e716i8HP0NTfxxO/rwcNRAQvPH77wF+lVfq+H&#10;vnyn07/yK79y87nP/UYj0wkdQ3f68kfv6MbBOGJ5PLQlE3PRoXi9mftPfOYzNz//r/98KokPVm4m&#10;1w22Hm19MZv+5mUEscZ2ZSdc2NAaCpOnQsaB5VaOntdPEH+yvtK4Vsxg77rRhUnb4gFz5enI2/ht&#10;3q8kzvAbdhf/2R/8vrvvdTfO097PsEt3cS28d2GVmfKSZ6vu1p3jxdLUe+R9yBB/ucAt7Mqn9OE8&#10;aIRI4+87uKWd2Euy+dB8jk/Q5ppy2kozcXyznd1QN7z26is3n/rkJ29+4id+4uYjH/7QzeM33rr5&#10;pf/uf8hgke/H7GBWsMvj4Bva8xzMF5rfy8PFlp4iTQPs5PEej+8FS5M/+dFP9Btu5PNK0vdKVnRH&#10;OyOXaQz0m5qHTKWpqWj6rrbiXyxl78H0+0HfVxJQ1ypzvaeQrU7/17/4X9/8+T/3Ezd/+S//pZtH&#10;qZ+/lc8dZEVfy6GGrwngrs5MO0g9v+WXcJQtbu3A8cKjVxv80WkN5Zb9PLdjdZRD9dnqsrhgulr0&#10;wLv2YhZgBSD+ewSTsFSEB8lpr7FTruVxGutjc867ZIW78CUN4sCnXdK6nF9sDXptu6W+x6t/fnfd&#10;Of3n54WDAw20Vu6eR37HBFfQFqZEJqb8gg+cuwtf2jdgOXlz111oxa6jxy1fI/Pb1kKelB9tp4NP&#10;J+00r0704Vk49+ZBUGm/sFX8uHaYI0+4dvfqiG/SAWb4CY7Y+nWNf8hl+d2wvYedxl1a/LVx4luQ&#10;s79nF1x7AVrc9QufO8CtXludI/t1OolH0uoFxvV2Lqti1V2c9K789i7dBgC45a18JaB8hMzyuCSX&#10;Pzi4LTPg+HUQ6ZD34mhajnQ20ulHHpzUqiHgNx1kt7wJHFynurrpH1mW96Rp2um0KfDkcKK9uNcP&#10;z57v0hlcozNXule5b/qXVnE0I472wUFXXG7pShcnvgud5aUBeM1D/XM3QO4drPLiAtGjBo90Df9o&#10;iDdxyz8J8Gj6in1ohYcz3baZJri/jZt47t+N23Q8DX55Wx5upTXIvS8vaN3FsfJ6Nz7OLC6tvYvz&#10;zJG/5zJDM+yAQMvgytLc+8Yntms+Da/FmQAwHXg6ZCl9eGnZC00OPrZ98Vzx04HvTrZF9Kf85/nU&#10;0/qlXQSfut4CenJV35PXVS40feRWnQoM+7dtenkFD/jNlw64Jg7//DT+4mBbto+5uwvkm6tjPamD&#10;4BKXfrTuUofRjfzVdiZ86LGlvvH3gS4Qv7n5RmGiFRea3w8P6uwOVmdh65aDTVd1fieBI4sIpjAm&#10;fCZsbBv4/VYw/17kpCCQZ/6av3mecYuBOdMpaDwm/tzXFuiDbb/laEJsVOhvuaV/9lx9u/qNDTK2&#10;1jSVw0kb2Fv8i3SkYcMWDx26OAmIk07xub0fLxf5ef92ngp1O8543foV7xz3bno7vhL6+pyl7/nE&#10;5gVZPI33gVl8e7/A5GHjblqMn8mX0j3Sf85f7Utt5MtYngxK+ULr4cNMzinPBmyrE8e44EEQzpde&#10;+lbx321LDs3RN7pAzsibPBHPIjiD5zZzILk8dVwskwNjP2YnlfK+Ewru7Ia7iHCrc2fCaiaQ7b7D&#10;M7dy2PZ6J2GONJKfAWnU3809TcZn2CcZJ3tadp1hPKdE1WsnYrGwvN2F/V7er/ktFg2PzOO5kzrC&#10;LXYkQ46/vGFTz+WVfCK08rSfK2Sbtc/sytVO7yA+JMEpD8jGuLAJkgcP5If2e8KhQifxHyd/ktHJ&#10;I/2k0d9+Vzi7Wk24bZ8MfXVF6xO8HK79t+O5/YrwA9YR0Jw63u7Br7q++tVO3HzyE5+4+aEf+qEb&#10;m7d69DEjJE7SvH05tIw3myD0zdSLi8DYr3Uro+pKxnDdXXS3bb1TBjwtP5sjoXv/iNfx4Ohc67vo&#10;6Z4QY3KKPNCD3+Tr/dDwzM+Vknqhjz9cG0Oeiarpq7WeDU/L5+az97ODTz0irnoV7+pTPNAVE9sm&#10;wZTDLVvmP+SPvj25+kym0zkvLiRMXpqD6QRfcHPmVt7MWFv7Hhc+UkbzPDIbmYIl++pd5SodU26W&#10;/9FjenecfBQZ1YGXhlyDM7z67qpvtcbxIy+729+yAAJ8nG8F8+PMO9yaH4m+mqCMgheejXzgm9g5&#10;opwdYzvZLzwbV9eOepT2x3PZ4d05m6DVpjIv8DC4LA6/nw2ObNCkZ8YegqD060c++W+epyw7tnp3&#10;BhsLp7e+o36TBemPk1+rG23rti8b8832BefY3OAOPuknyaI/aKhOxx7RL3Lzrq4YO3HXppfJ46f2&#10;wjPgOPk0O/aTN3necux7zNzglZ90ZE5Ho0cmf8X1zd8PZVPXh3yfO2WBrsgjeojGtuWbjuhg56MO&#10;m9L2YfSZk+bq1fF8LqP1D66Vs7t6oie7ej4udZBy4fh5abkf+5kMLf5v+znSX30qnyMPdlN5ejVj&#10;svhjdyyiwT/cnLzj2E/zlbUVsUXV8fBCBvVPnOqvu4XryUlXjOykJTj2RJZOwiYu+HAQ5MQH8/CF&#10;XtOZMi5tWx8XJnzAuzYZXxYYXHRMfRCcpX/I6oGjvYO/LuQ6XpE8rou38iI+eYTw0D5sN5gHdpiu&#10;4Jd579widl9DZgXAvfvZ9v3E6qQgfFbFMZOHVhN3VY37PRN3qZhS6MQ/K9CFXui8lO8EcPBjXoFW&#10;kHciz9HDW7glxOo0SsVkwGkCqsmvEEb5qoRRxBAuXvQ3LZu2Es3PdpAGZtIMb5AXZON5Uag2c6bA&#10;jlALePyAnwxzn5UJaOJJXLxzYDCuUpQx/CvPQ/Zg4Fr/GpOEyUiGoaslKg+rqrbQUd7hmx98yCyu&#10;yz2WZwpIGghR8vKWPLSayDHPe3SiPPnhH/5hYqyswTEaKxP5pRIvQNSS/xqapcVQvJfTyYW3RmsV&#10;NxHg8lqcTbOVGFNRkKeKojIp3ZGjVT5kLm+CMnEVMqthYrhDp4ONZBi8dJUuPXgwR8ThcdOVp+ZP&#10;C85ol+C6SePIWLhVYyM/jWIVy8A1btKQLGiFwL9lKMb1meS1islk0Zsp4L+f41L++//+v+sx2xoF&#10;K+MZ8D8y8KD/h3+btEhzFLHob/mE8RezqltD41/7yZ+8+dmf/dnkQxoJWQHVhmd0QANzy1XzkvDj&#10;pHfScC1/zddDSGdZNsLpZ/FtntDBsxO+MGf/u88T707kAA3t0WvpLr74L87L/YSwEgrdcxoWbv32&#10;XnyBHR09IbnzCJ4r/IYd8tnXu/cLzQRo6EEx9uTAFf+F2Tscnstfnpfu8pvAW7w6qqSIRYwDt6u/&#10;DpYv/rSG32gPWcp/ZTXH0GaRzkvf/GZXOv9IbImG61e//Pv5dsYHb/5v/4//+83//5/9er59/ZUe&#10;JQThlBt1yujQ4BRSKh6+J7fpn/SOfAbBFfP3hPAO8Cd92+ZoNH3tG18P/9+YOtAqwsjhYh9PeYry&#10;Hw71O8y8//p9KYGUqJtHzz3KEfyv3TyfDokOnRXWn/ut37r5z//z/9fNT/zZf+Xmz8c2pxR28Niq&#10;fnGezcItq0Bp25YDd9fYaR35KRNT2qact6zwPhX0KZepi44GhYkDNkOdx7Vjf9TP3reDEsufAepo&#10;e/6nDE4ZH3t1eyADPXVGd2iik/e3dTBzL3784Cu41CvTNnJMUTp4ucC9ox2VMOlSTwVhJznaHjrS&#10;PaDWFgAAQABJREFUjj+8FOZID791y6f3rc/cV3bC8eluAGraLlcZFze84bMdmKOD6xnf2mXaIuzp&#10;fCNoKC/dpYMmOuvIsjCh6750ytuRx/K9HY9EWnwb331xuxOl7zEZMNCewpP2h7wx6GCQadtS0rI0&#10;89C4udUtzm2/ehfP/ezmlZyIZsK0Y/uenzm54irnxl8iB6JN0/Ky7Wnv5NA8P2DF3x0u2u7l+w6+&#10;M3/FqW18wFSWkQU8rmnfXdOk/dNefW7V5wNZ8yN57P7w+en/iK+fZHCgfNKPxNt09L75GzzgOffl&#10;px7HDz80d8CE98CNP72ZvJv4aHKLd5/hmOvITB3MgzZ85Os+uIuiP2DOcMLhWf/zfWktnoUdHRm+&#10;xeW/+r64nxZXWHEd7HjHZ3cwxV4IMzFs0JQec/zOOI+ot27FGbjz/W6cfXfvM/hTvi0t6k1/OHCj&#10;E2tlw8+R3nbMA4Mmd6btXTx+S3dh9p3c3sst3OLf+BuH3Vya/NBz6au6167GP0m4pGfSOxjeyK4y&#10;tpVf3SG/4Ss2hV0+ZIWXlhmA/IJ/+3RoNbzxh94g/P7+7djGCzk2Of0oOqxMkPnjXMqC58qmIht9&#10;Aqdd2UH0PDvtQh6C3wF2cdTBFml34D14NqyDmIkHzyyiH12ujTz0qfHhDl87dtPTC/JDr+U3Xv2x&#10;+/r58lz98eyxuOv7MefsBDGBQqbncnkuX+edwOfJX2Mj61KiW9/trpjKMnlIlvKF27vnjqtE1v65&#10;t7N4SXmRT2iTPd7y0vfpf6VeOtoe8oxTVtcm1CM/y/uVxkEkYZfvPRYYDpznd9C1TkN7+4bAli+8&#10;aZt9mwuP65KEuLHny5fg8V+o4/6UgOX9DuTlVXuLA7fXvp/vaA/fuScP+he/TgSlXSRPDfiu/Vr+&#10;5FGfxa9kSKi5i2jkNwsUK6PoDGciR8NB2Ouvv9yBaRMW6M/44rT7OhkUv/Id3Ma2wEw6ho4NFs88&#10;48TGGcczMaYcs7u7IFPZXF0Sl5v2AX6mHHenWPNxwukh99K3vtn0bbul/AXftnlNgAmzY9SnzAyu&#10;o798djKYPOPHHumP6BfbbUcXTXKRxbs5ON/Lvf1E/O/gkpRYx0v+DL1J3yGOd0Wwcng3gKtORTfy&#10;53/LsjiXvDoKjHf5WPl3sodNiL4Q+7DUCaf7FgXEzsgh+dhdj9FDuwxHT8lTvbtudC4innRGpO17&#10;5IhwcjfpxX4/OMoq/YDzjews9T1hfCmv2rjSYdJ59Gfx5x5iaAdZ7kPZouMvfuGLN1/6/S/dPJe6&#10;4s/86J+5+WQ+aSApX/nKl1tHqT+6sDRl5Qn6aOeyeecJffUHL4fX4J/H8d/0rg7jU7k2hvvBTPgd&#10;wJHNlEX4plzaYLZH6E4awSrDz+fbszs+r8wY83711bG7ZIGmy1G43rlO1obG1p+tL0cowTU77slu&#10;5kPmOPUXszAbHuVT/Cn7yt+0u994U1lKf5BcOpcxtmbqimxyywT5w2eTruS7uQ51OPo94jZpU/7G&#10;/k7d0jZB0jOTxo8v4/k+Nfjaa690QmlPdMSPuYRzX5rsTSQ2s5vqPCX5ZOCi22F3XP2HbsOTBpIS&#10;vIudnznsiAidV1EOgr42In4dv8xdni1eu999h/rBvYdNx9RZy8fQa18suB9Gh/Tj247KeMejfILi&#10;OYtcwkvzL/1bpyw4YaUL7aJ3kx747nWsDm/cpG/q9+ZP8sipCc/EvonT+ZvIlv6RubSavMb3lN8R&#10;jN/68fcCMK5+bCH//E38Q670IUTogrt2gTKzCz1GH6fOmGf43kn/3SKC6Fbyre2wo+xIvx3KU/ZD&#10;K/XX5G10J7pOH5wY981vfqOf8/z4xz/Wu9PllAe4yOeVV16LnZi5ubdNxIYmHe74wCGHh7mr52s/&#10;jvJBT+/fz/HmKaNNT/hR7tm9c/nt5Hpwmjd8pmPZIw/pZ3/057f9Kd7OJ9WGRj7Pp+08sk2ZD19b&#10;/42MfELMSS1wJd/zxyZyzevwYjNp5zMC4/7kseOsr3Zgn4/h7PKufTA48DN1HXqLu4EHjWTz5DUF&#10;iitc9KlpCS/mj1Y/yr/6MekAx+GTHjx7bxYA0Tth+Io2RDb4nQ2FCwtf6+T4O+q86XMySNzuYPYM&#10;/kHPCM+Dl3WelwGEdE5WGWcQI4QjPIWUIksMOIVZwfS8jYAm1HuYbqFJAsCZCPDBdNvNzbLbfm41&#10;kI57M+tgx5FCXI1uBqrg6RHTVuuEhypr/DYjwLZyDc/SsQ3ATY/79WJgH1WZwVF6BnEb93Bx4DfD&#10;9t1xCxpwHDoMxnaWC1O5OPb0rYZR2E2XeOU3cmuhj3zIjV+NeZRRBdxGtQwn3yMc7soxNNGFcxqN&#10;ozDCOGGOp+bEfzPKUL9D20ZpRlYm90z8kqVCJ09a+ILLZCScw9cZ92QQ+VUZL/yjbfBp4kgTuuWj&#10;sp+01yM/dEAarDQjP0ZHQZoGbY4gj14w7mQhnQyP/GihfnivKzwYhQdRdDx3YjcVIxgNaMdkcDU+&#10;4Ym/NHVXeeS+A7DNj4Thhf64mu/hxZ3re3ioLMKPytBROtLHSO1qkVbQoaFytsLMUQrdqZA49B79&#10;WOTEv5+jF75x81/+l//FzW/91udKUxjaBi7JJlRL+4/qR5qezaSCjp581IyUHkmm0xqH30pl8X/+&#10;uZ+7+YVf+IWWF/4MK7tA3utWPiMvZUa+zAokMPCKk9vFTUVDVyf8EoCTi9w1vq7GFkxlnvx8r1VS&#10;C0eGm6bFKb/5WynJ8d+weuRHnN3975lbuN6P93hGZ6fiBrfXloHFezcufDso45lbmOEPh+NOIms+&#10;8V06oJYG/8Vx10/Y0xxalW90Hc5zmukit7SIQbq8t6I52SWw9Q+8vC+u+NkxTrfsAMaT7yIJs0vn&#10;r/yVv3LzH/8n/2l07J+nMjwaB7Gtm6/K0h/ELT+DY6X53WO8Hf92PG3ZL3z+t1P2P5MJ7RdnUG4b&#10;FPnWncaFRthj32uPjF3nPIkQbiN8/+1fOgmkONSxu+suT3noYEJ6Fz4ToI5xp5N2FrAdf++Xf+Xm&#10;l37p79380A//yM0nP/Wp1vVv5Zg3hfOtwG5nmo1YHaR1ra9Sf679Xr1UtuGNFVOIW/+WrzBKn7c9&#10;paPwzFFXhkhh4Zi2wLVRvH7ajdohOibqSY3SZ9LOeSdtQXZDvaAtlB8GrLCX8oFh/MRffQEnGay9&#10;qY0SL2HSI5xfj78OXQ1qaRen9jZ3fL6RtsTasuILbxeaTXRWEKfu5rZxX7kcYW7ipSbvYC66d516&#10;H23tLTSBiANW2+Ps+C0O9aargxqHbrQ+ka7Ijlv4wR/c+WtnKeFgOfmlru5zZI1m2zhp57prY2xn&#10;iszwqI2FLmeRXGUZO8Zpl1VWoWHxKIe+hC3v/Ka+jj6oB/I3chYyIsangRj5Jf7qxvKNPlracKSK&#10;Jn5X/vKj9OK3zrv0gXXpJyxP3oeHKlNplm96FQduYfHWRQvxJw9xOf6x4hM37RHw9BiDdGyddOkv&#10;nVfnwtHJbjvEwvvIzA7sOe4VLn5t5wf36Mq2W668wbNXeUo+z6DM6N6mY8tpy0YAN467RaK1C6Hp&#10;fWiPrdkBngTVf/FtvqCJT5cwet3BikN32Ah62DyPH/1fHHuXtpWrPK0sgndpeJ8BLLqqTWFwbPoU&#10;cAhHR5vLpG91glwiiz0RKK/FAefEmXh5kYRxgWlY2hvsyrotX97185avDXcnNzxpn0gvG7Ay3nB3&#10;i3W44jjKZD2e8iP+Onxx4q2slZG6wPGfa/op4BvnuG/8zd/2p44y03jBIcwz2AuNkMWGNiBbqXwu&#10;X3uvLQwcHVIPSD92lwe44tV4ZPlq+g8vZKDWpKX8Und9Jd8d8/1afW2fB5n+96QPnqU1Cf7T+yst&#10;ZCw9K2Op2fS9kP7tn/mRP1NdIkuwbO4LGdhqWUp8/V/w5GdAW56oK5+LfWM/hJVG8KLhuVfe30k4&#10;hw+DbOvorrLXCZzk47rqWOILV09vvde8bT6Pno39NWCWT1KkjCuDdhnJR3157/TiT7uL2Crfycc5&#10;4vpBFj8bPH37bWNVk7fSKR9cYC0+F9cRjx2MTTV1Xxsl4QL6lzv7qf69nlynnUBnpuwbFzs7RUse&#10;J8fjPW0a9GpTMyC4umBgEF0Dfuyn/EAbLU4czk4uDszFCcNn3KbHM2/6MXkvfcZYpm0hUJ+P3+IW&#10;l45NXP4HXTD+chfO/9zOwUvbvdndsu29A0nTsfotftOTO562fA0PjdEysvzywRO4y/jSUf/yn3Cc&#10;kZY/YyPX8Qt4TKJt+hbf3Xdyxz8+Hz7MAjvtrpZdGw5Sj6nPkg/3nlXOkjeFHztsc4BdUeUz9wD3&#10;upfjNnGmpG76fOJpx1ekiVNu89PnDoYT7sld6pD6pf0VvtBCt3KN3pzdBz6QCazUjfK2Mg7cTAJP&#10;/f9sJqeaHpNXwWPyqN81DV7foaTzgewnnvb4SbzumKUJYXx6J3F3ExT0gVwePZrxwNW7ndCoroWv&#10;+yYRky8bLrmysmkKviCJvLT/Rw7C3tE3D344doHEiKOBK+XAKYPxw1nHNN3FV27ykwdpv7jAXmgr&#10;f4HFB6cEcmTB0T98sZ1BVDzVg+Rd87CyyAKdjK+iz67eD9+e5T+8dndZAPB8yuC2e7y/mUlFtlu7&#10;/0EG/rGAZ5t9qotJO3yvp+zN5ED0MHoJ0CYaDn+u4a9elYVWrri+XS2fPv/bv53dgx+6+Vc++9ke&#10;H0uvjWHSFfXA7rCFQd5W7qH/Rp7vdXco3Rrd1d54GHngxYSn3awzXjhlVly0pV/aRjZXGQtTRyon&#10;yoW4eCErup3UTUISH012hv0FAze5zzjz2DHxyLN9sYQ9E3lX9uU9+X7g1f6lJ/oA2nvKS8ezQ58M&#10;0Rh6Tox02seUdbi6katyD3/oSV/wC8N/cYfPt++nXMUeqE+45zJ2ZrJTirTV6I44I6OpB9CxucJ4&#10;gHJusTIY5c249evZ8PXWYzuNZ0LQXXww+a/zuYOV++0yNOHKENp4V2abl4nMT9o4+PjP5JMycvTd&#10;E0Yn1mlPogun8Wj8rGveRQ7SJC+Nq+UnyNmbtG3SLupmQujivd/FfT4yehh90hd8lDYVnTHuaHGo&#10;8qMY07mdHMaDPHvzjcghfy9mZyympB3ft+Z44t/+R3aNrm4FpHDLtzbc2SlvymTtf2zmrTQmfQ8P&#10;3SCvJy3HOUY8/JiIVqbaLk+5En/d9hm7KSvqoRyQ/7P5TvLzsY/mdl5Pmxv/8kLZJSv3j+SE3Y/k&#10;+9wv5Fvx68gM3y9ncQecidj0v1M9Hrsgn6TZAgU2eXQ8csqz/OGkwUafsc2jUNXXw8Y9F7kLW/7J&#10;bvuSqzPt/ycqHaQX8obrCSrJn8o/Edlhl7La+iTw5MCJS87VTR5lfnLsmfBSfYotrMxTwct3DoQN&#10;qRx+2CMTqwOf8ZnMf74eGdbuhBYYMtb/X1lLT+Oz/OgO6votLHsxZcwczNT97IfyYzxj65i3sshq&#10;YdsWCRZh7Nb2o5VzdOgHGzmnRrAd8Q8dYdK5aXxQpsrOVXH5rT8mMefi591kGifjEOJXoWA6ldTE&#10;P5DmJhEKqM6y1RStHMK0yb05pjAKrTJKYrihTVXSgU48nUT40eGEUwQJaWLyvm55aQMyGfhO414z&#10;pNYhwAM3DaBNHxw+Zp0i1MwnpGmck8fVUOFl3cFSwhM3MN7h9ufF6olWLOED3+I6Q78RgoRCceS4&#10;yq+RWMMf2BnomHSuAQ6lxtFAtZN0FQBdaSET+BkBjrzFVYDwAKeKSmNAYeHQd3yTSgV9ikiZGMpz&#10;egqcn8mjSCpGgVKT0/IMngNDCUuz+qMBMI2AiT8dgGlkLc4gS3z6YJeRho1jqd96bMBbY0YlKR1p&#10;EAWGsZpVK86zf7lp9JF5cvhmdh76Rko0pwr/Vo6Txi8jqmBb3WXXcxuV4ZWTP5s27017aJLploGF&#10;E6ZCAO+Ce3WjvD7H4AYnIxC89B8tjSy8vJTjLX7913+9R6fAr8Jv3iEg4h+bG/1CrnorC/KsI2L4&#10;6rOf+dGbv/gX/+LND/7gD6RCfLHyY5hrkAop5riVl7eVCz/Pex/sA89/XCkezxt2xbFw5Ls03J/m&#10;LigTeJHnAbh4zvHOfmfcsO8AWP1PkS5ch4encbE4F9++731R0SnunJaFQaOTIoW4wpxhpe+uGDbc&#10;fXEdKL79FpjV2XuZaBKnV+TMrfzAREtSlm6XDw2r5NItOqV/4JG+vYowP3DRn7fzffmfy8KCL+b7&#10;13/zb/4XN1/92kuVpZWQW9E/VbiL6E/A/ZVjFZ1yXVvaDuPorQ5GK+pVlj8B/L7PwveXBJ7PANV/&#10;9p/9P2/+3L/652/+0v/1L9989fd/t/W3AWT1/UwCx/Ym2WxB7/urjKYsro3Ysl+DAjDhCRyBeY+7&#10;BZN3nQL1P7hzPQp2nTjadhbbXOKLE9u1tGtnwgsb9G1l/mBh8Yuz8eBjX9rpkR60gofjdz7CSDtp&#10;O5zioLmw4OG/pDfvaBiABbfwnvkPvZTvvKPJNW0H8+u3neKNN3BXOU6Df94lHAulhT8dvrQddJLq&#10;jrQtbn4a/vuuLYm33o8O6+029djebbODJQ/pNsC4K0+nvThtgp5wEj52IosMFyc+vaM/RzDj/1CU&#10;4ThttumobltUAtHl8tTwd9Ie8pzcS36MDOTLMxkgIr9L+5988keWK89N+7vdwdWFRzD+uD7j++Dl&#10;7Le4Cnj6AesYvHNcfBZHm9yHolaNruks7oPu0lm9W/6K++CvE8h2rKB38Oi5dIKgson/e7lNw8ZZ&#10;2Ou7dKzeuS/E7Tv+4Fo+hS4v7svfhjef479wysk6sMvX08L50anyGBztw8VuLA1hHFr0AFzbR8jl&#10;2XtDcue8zwT7PIO564RzYBs/ur7PwGcAYuLpQ13Dxq9pOuXtyiGQhb1L72nvZ5ns897v0hO/NI8M&#10;E/5eDiwY4Kv7C79h53dwi1N6V0/PcRsv6dO+KS/B3PSeeDqzRSfEH1xHmQvb8q5wZ+CDmeVhefvT&#10;fJe8u+nZd59WMsG7er8DjGT1ZvR87ecl/ZEZMZO7h80f4ex4fGszF37xjqDXN3fx41qnnnU1/pun&#10;zWc637weeH6tyzPBKU/LR/CAMcA7ZbOov29+Nq/ou/rWwKVxCccrVjakfshNogufvPC3A/b1z7tF&#10;o30WLr8Sb/HLI8+u+XzZNVw1tmHgyD4VZB7Zy8F5YB44hNjJBiaysnpHD/H33Tg8zhX4Y4BaPLgv&#10;7a7qgrGtqcNXLxbuLp3hf3yDXqUGYT027iW9p8h3edbG5SadsuGqk/y1ZRbPhmmzcOhWX0N3YOLp&#10;+ZALv23rTIT+vufP4NE+mbxB09jh1h2tH6Z5WprafxbZL4+3kGsLJXzd8rXv9PG93MrxDHMrx/Oi&#10;/Ve5JK3ajc88M/K8xDnWjCyuloHoQObm61Sf7HsXHBzpMNHbRZfSfdTZIwcD3dqcGRNIu0De7OQb&#10;ZHSHnPRZusgleN9I/9p4n4UmZIV/7eFOaGUM8J5JsnJy/dmxWjIVR9m5f++QI5mFLrdpQvfq8JD3&#10;xFXEOHDTFqnW1t8YBfx9Cc91bOWBK1iKwi7edUintdzXslDGV1/R2HFu5Whk2m9CRt5hYuKFZv9y&#10;t7ty7X8H9w+9bRs98eUVOW46Ztd15FyPxXfoQHb3PZ+xnO5ICyXtfQuGXk9ePLYLMvQfvZDNOOmP&#10;vJwFXZ/7zd+4+fwXPn/zM/+nn8kpb9l1mU0k57KyY8HLH/7vkVfKHrnBZxzW8/Yh+M3kzdDDf7wK&#10;O8/BwSPO2C8acoQemYCCZ3FN3vhEyJxoBHfLem1iEOT++J2ZFFFHCgOzV2UY+uTKxvhkDCcc39I6&#10;rMBrYn1wFCY6AKcxrJ3s5b+yGJ2cPmv9gmjDyifYXD3BsvyOnqHbT+41TMotsDl05pADOZ1xfexj&#10;H69sOjZ1qCvZWEimb/zyy99qWfK88wFkYSxbGXaErnQ8fEifx5a2HOYZnHTWnfLUe9t8SZfTpery&#10;XNmW64j/iJdoF9jZTRsPnrlMWHdhQhC0ncKuHOTg4naB6bZ9CK5yOhZgvOyEWbSTJ3SHbFaX8Pis&#10;ejzXdWI4GxEzfwCvup6dIgc2je7bpGhxBRk2/ZlDmWK35TKvlzwri5ef6o5jxMN6F3zlYfRVnNSl&#10;x2KsrStgNPG7C2ogwhPxPDGHFDc2cTa7mcTG1+s5GrxjH1mQZ1Eetws5TPzPqRHzuY5Pf/rT3ZCj&#10;nIxeoukb8BYtPZ6J8ZQrE9f4f+dti/XDQJxfixXJt2WCjJO/5Y8Mcr2WDW/sGr5H9pNvWz7lATOo&#10;PAlXXnYRyhzVXfTV8+Z5eZiyCgf8/PfafHFH30Y6Tl5x9e/TPJuTufdYeR55Fk/SwJXeAbv43eHo&#10;pwuSdDYION75N41HHUBAhTvjOmChLS9whYfOowV3F4gcZVq4ieBdpKR9re5chxfzWENz7JNyhaa4&#10;3NL33InpY/xiad/6BjCgs1ugztBHgAgaPFIQxujOANC9VB5vZ7fpO/eH6BkHRZLACqgNjHSqj9U5&#10;j8KkwifMVZyBlwi0ODtewHcX6FF5yMy5ZMAo5pnmEbVeE34ob+jtrljGk/JJo8qdgorXSuxAAObc&#10;wCTTxY0/fzzWMOKJf9AWd+V1VErSd3alG9jHx8eYt4FRWaQwcJV/tGjy4aowjMfwkhVaaQCZhFEA&#10;KbPCq9KX7gc1gs5xzzcDYsgVaLg4Fab3sFD5GjB+MSu5VOZdlZ3KXzwGauiPwdv4RVI8syoF3Biz&#10;KSBksbDum2eeK7tDbgZYxk08vRRmBP+xNJVjpFn9UOl7fqcGOToSo/lmDKTK14qh12L4GDcrWzbf&#10;GcDEmPjh8VFkRX+VUZ0zurlai6915VPM8LuXMM9cdRp8CisdoeeCatBCZypiA86jy9IvXxh0QncE&#10;wxd/53dv/tE/+kc3X/rS7xbn6gtY+P9YXHjZ731JfSuY0Fahcvx+5qd/+uZnf+anbz6UwQqVqJ0/&#10;5TH5oFwOlGSlROTiKr88r7zezQ+ejbf3hd374tgy1DKyRhZQ3MJge5/5w79uedt394V13/DykTB3&#10;KwrRk6+9S6MwkeOWp3m7/Qvnlp8NgXNp8uuiGDgPvAs30h8e+Ak/3/f5rp6c4dA50yqCp/0EtzK/&#10;OM/3zR93aQ3G4BwkJHFpoCX8Fq0jH6w8wmM7mokGh1XBdi+o6B/maNt/89/6N29+83O/efN3/5v/&#10;tmVx0rASGFp/Un+V76/kOxoaQl0slBSQlU7rvdiGDgAR2AptE7L5ue/v39+XwNMkcBSDLVtbvgdU&#10;g/HRzT//whezgOJv3vzUT/1kFjU9yikTr9y8+JEPWT3X8hrliz1ns842ZKyY8lhbH/2Eu/jppg5u&#10;ymkHKpRKfAgP/AUGEwd/w8/VTnlfXt3v2snak8CsfQHfNIYPHaQdKOVfd5QfMOKsPNhXg0HqYHQ6&#10;KJC7BnVPpInt0ca4n4V4y8PGP/O1vMK7F7rqN62xjYPOdtCEb4cb7hkUGBkLg6crwsvz4J045OFp&#10;8DZuZI2HlYe4nh9ml7bJVW74HVkK57THufJssOLomIP1xz6f8Wr7XP2sFMVI8jl/6G06iy80DDC8&#10;lRXW3uFB7xrfBPXQXx4uOI48Eufs4CG/7VNIxtICqy/BtV5LINmgsRMh2ipocMI6kJB4y9/5Dsb7&#10;2ZEPtzQ3DO3zxd/7xt87vykLd+r+eJN3HZDQBYvXxjmFN2fgzl/bh0c8cP7I+J0e2XXoTJJg4nl5&#10;GCKbhn2bd2+ld3ivrM5+Z5i7/ke0y42Mz/DLw8bbQZtN58J71wGf9s3oqZzYeMUTGQUqfmNTpg09&#10;ZRvcDiKiX3zyUpzk4fBxyOTIYvLkv5d4BjXqDv95ufJRPTvyS7wt24M/Aycp//UPTaKgehvmfsnz&#10;IPbub3lteNLxB3GL64KDjpyuMy8XmNPDGVZOlmO6ePAF/xlm8VUOgd4B1xPKPk668QJn8B3XBI7O&#10;8CUPOMCVjjIbWeqnKtNvahvmWrqN/330I807IbFyPqfVJ0R2J5Nk6+MKly/KA/usHG0dUHsY+7D9&#10;kXP/YuMt/r6fZCsvOHmHF5myZQmsi39LTLJwdwzs0fyNG35Y/IWdBfPz3nZ+6OH9+9EZo6lNit6a&#10;AFpHrp1cvXjwOYxS5FlZb9jpzr9yBH3YDsFPg284PTjwTh4avzohPB4Lq56LXfU8bt7P0PSS7X2q&#10;O+KtfQCDr4VHn2Mnxn/C6WftufDAG5e5pmdgZ/wqz/lDJmC9tu4Y/oueYh0PT7/RuSv+4eH8PrgG&#10;R/k8+NJs8b7ymTikG66WJL60gY/3pjkvjXfkg/iLZ3GNzMZfHO8NC55LfXTIrm3v9BUzLzAu8jy7&#10;HYc5+y29p/mR/dob4ZOua1rPcT1Puypc5lk+cJtePGtHT1jaZsGtDACsn7RFh8DFYiXm6FLhtFvz&#10;pw0uXzuBEPhCpk6Gl117sxMPswteu0d7yG4tY5OcSQ3t+9fjxx5xO85pEkta2+5mEw/+6aSd7Y5L&#10;fuaZ3DOhOxPyxmNS/2RyvpNrPUY9ZaBYrz8m2aQJnqY3Qa0HDwILTwYG53sy6ljNIolv5eOF/ozn&#10;3KFo+WA/8kLW+16Zsq+pA9j92vgoKn9udeFsX43X8TdJBB/XMpj4zZfKYNJD9vyeiTzI2T6icJ8+&#10;RsbXQ0d6nXhkp/DsFn27uwc/+clP9lMxv//7v3fzz/7pP735ej519ZGPfCRjgn/x5tM5dUrcHT+S&#10;IPziS92kfd5yffhv+LQJhi9wxk66izC6gU/x7dyU13jmKu/Auo8d1v5XT87OPLLeHfGPbXBK/Yl2&#10;y+PqXnRuymdyiawPfEQ3eT76PLSyKJacooobp7wE+DJen+c33jAGPXaOLOF1sgb9NKEDd9N42Fo6&#10;S7+lF79yrbo9TOSlye0P3V4FxRP6m4/u8kwEUQGW74MOH4uUnnTSbhYirDwe5Bv2ePtgTq6bHfLS&#10;LZ0ms2dXtDRJp3aIZ/MBLqdfvP7q6znBZSYK8SBNIz9ynDZA29YHT+UrcnEny6bjohOjuvoSY2/h&#10;m4VNQXvAbhypujq4uKR8kOTZHj50uJ0821pu6KbOEJhy8ODRB3Isdna7vvWtm29986Xas/Zxoxf6&#10;vh/52Me6WctE2rP5Jrsd7TaYsV3G+MxNdYIz/WrfJqa3ZCuuck1eAS5evJLl1dlh/KHwGJ/w60/+&#10;rG6BE//tfLf4fuIKc+KGyVqO7e08SZ7R4uShNNKtSSvdYwvu165+I2XX3IN5Nzv3LXBvmQn9zRN6&#10;xV7b/Fd+8tw5k9BfV/GG5htvfqO2avgem9N2YNJp4UCGoCovciEnzqkPa8vYubUd7B3Zr44koN9b&#10;hrthjZ5J+UzW4pVrHZD7Nb8n3/cdzMJ6rktcf/2PXOdY+tipQ//Q2zhb7sWDc3mbRfZO952J7Q0v&#10;jkOWJmwvO5SbholP+VqusZCyUxsTnuSDDZjGq2wmtfCmaQ++6vkkuX492SGKw66Q9+Ps8sfTus3L&#10;ja9cVSbEA88Bmk8CTKaeBbZI3DEH2Yav4CjrDiZJhHCMUErMXgQYP2EmKTPk38Sp4BZfj2wgiNBg&#10;eHKI0CUMzE4Gb0LwxH/ejwmrxA2CZuokPOkLD9y1gIxiGF1sGoKjTtry1+N54kHR1jXdCSu8sERB&#10;6hKVJHkcYcuT9zbCQusxvnIJc8fX8iam8+k1OLchVRkeRzc3nSlk7ktzcA9OpB3DzZlgEZezitjA&#10;pcEL2/hN/r70kpU+c5zFo+68ttLlprtg4ScnyoTH4tAoCB4rYPhceE545YKn+F+e835On+d9J4vl&#10;bVYsTSGfNAV7YDsJGUpwDj8qg/s9LmzwWO0x3zOyquPevUeiZQXTKzf/5J/845uvfPnLOUrrR25+&#10;+Ed+uIMLX//6NxL+9s0P/9AP9ehZhtR3Ez/60Y+mMZNjv/P+So4/bJol+HBoc+U/GePOrf6Bn/yY&#10;PIG3eUb3AzcypEcpA3Qn0emUMuK49Z51Hxpf+/rXs4ruN7sD2BEN3Mp/5bY608A/wp/qavBLlzLt&#10;uHCO/vzYj/7ozU/+az958+lP/0D9NBDAuxgqxvsQUe6rlyOzRsjPytD7+Rm98/vCn+FW1hvmfcP3&#10;ecOWjw1ff/eFPeODatIy/C4vdL3wZ4QHjjbME3HxLN6Ne/cewOo0HjbMM+d9aa1+Lb5J5cB9N7/L&#10;D3rr6ncnDRt2uQtPnDN9fO21eM93cfe9K9BO8Be8B0zxRPdj4MaOKBWhp6J/Np3EL3/t6zef+MQn&#10;bv7dv/SX0th54+Z/+vv/U751quEJAbtzxrjPm8bberahf1z3pf7am/mW99ffvHku9kX50bm1alCl&#10;q1JmCRb2j4u39+l8/0hAGVp3eVbO4/9qOuyPUh/+4t/6xZuf+dmfvvmrf/Wvtp5/kg7bHhcttk4G&#10;S9S/timOdkUK2r3a8ylT0NLb2pG+JLb/g4WxExOMp8IKTxSL7M/FFa/bblDmz46/65KeBBY+cewC&#10;Nuh8GYg7Igq/e8GrdDVubMyTJ/OZEB0t9XK/oZRO03bMtx2irpWWuxMcT46ELh3tU3zCp+6bVbLX&#10;VE5HL/aTTGu0mpBJW/iazvGVb0kZ3MkJvB8yMii672DUq97xeFeGy5t7B9IOnsH7m/+rTYePa94l&#10;b7XrxCUL7fLywE4lnQa/iiPw8HEGeFzl55Db8mY3FLc86S9U9vyCn7zK15GZWF1Y8cCuZlCxTasw&#10;zsplbVO8t5116Iz8Y2sdJbdOp5zbziU64tUlLYu79OGJvlw6RgNV3o7HkcsZf/CJu2kHd+l0SQTR&#10;y4NDbu5LEyw9JVt3eOp34GuceF3iFpnBzukPXeKe4v0f7P1rs27JcR92Pn3O6Xs3GjdSJAiCACje&#10;RNnyDG1ZomT5pgg7YmJivofne4y/wcTEvLDfWRNWWBMzCkmWRUomHZY9nAl5KFsSeBMuJEACRAPd&#10;QDf6es7x//fPlc9eZ/cBQIVNwQA7915PrVWVlZWVlZV1X2vil8wjP0vjTH8RzmFho/xsRbvhabFH&#10;Z26e5g6NG9zRo+lD7lhl8o1n5ausbLx1mmXTP8cfidAL44Qpw3vHeAQ+GcLfzRc3/Ez9quiD56/l&#10;nXtQPo+4eFmAB7gmtoK4QY0j3vK59YvY8TB8hMe9R+cUfwlt/h4Xtjjczdviied+41d/JA4OvoTv&#10;ddav5WmQb34Xd3yGPj8wpKeeLJ56Rl5oP9K/P2R4lV9ILJ9De36XNgkLV/6AfVRn9Y36SYP4a6fA&#10;ZrEPP1A/5HzSvavcx+8jH/lIx6X09uFhq4y5F0yA341w1o5xn8i4jKvtaryEG/+Tda/jHo0tn7P+&#10;L22usionRwFor54wgZt0qw9Jhx6sbrRs8SBurk5kxRUPnnkMhVn8YKwtDsr3JUxx3dTHXRCysdPr&#10;br0CGlQupxyu3PcV0S03EjvKP6UXuUdOleJNxOKdOj7obrmaUASd7I1/dUBf7QSV+5EG79t8bXpN&#10;O32W7wab9vJh4az3pT2v3Ffe/Ws/kh6M/oqLR7B88Bv2hu/d3LBynfSiQocubbwSufUjbMPP92c0&#10;6Z/zcCR+RVn+eCze3i8SfoXV/yivypHfKQwPS2Px129pqWwW17bYtWleQ9l+xK2ybHpHuhv/nN+r&#10;X4hNeU769GPaY+33zZze5GPq8vJX20yOB0PoJHLzoYT2DXeT1rS3my6XfQJLz/25LGo7stByx2tS&#10;MRC4yij33ZwZHu+k3zkLwPPWQ30zNuXJTFLKj14BGaHhm5M7D/PgGGeXbvD130ljBKzt8fr8yHjf&#10;mpj4Sa4b7O5bGE7/amVXGo3vjuwezcv4jt/cpz1zgIXI8offhdXnzXMav/CBq/yFcL/3mgWHfm/V&#10;c8L7etjoAjm4p5vio0pPuoBChAid9MIp8XfIRhx0VLlEYovb1z/42jLib+MO2/z2OySbvNLBLDi8&#10;nW8CKzMbi42dvBXy65mr/I3P/Mbl5a+/XNyP/9iPZ57145m3+Uj5eCJ00NYG7YZMbOJX/09d9iwf&#10;y0PzkGe8PHxHyJSD8MlDCin14b4DMwc0bsLFxeOd+9M28deP37o8c3oTyQKRssDLlgWdbxqRV19h&#10;n/jvhhY6rtZJGnOkU/rRFfF7yQ0bnWdtdsMbNgtYLcd7ZGyMOXHKW3CCXN65oOPRg+5wPDJCE85T&#10;z84nHoSVt9Q3dU5d4GaF4cjf6MriLa3qD1rRAeUtHndO1N/vadeHWWCcvE0/zeKrBWyLiB/60Icr&#10;DweXvPFRf9knPByyMl+nHKwr8G+bmDgWvSwS6+M1Hwcz7mc8OOPCMNUQNLCYUm3dIKbWJZ4HRIrl&#10;saJvvSB+G73JQHnkOqC2I7Qm7d3AMvXiTl5dwNawKWK8+srXeq9+AuVlTP9kFnEfPHjy8vJXv5J8&#10;RRaRn77r6zkxzWaBd7O5Atee6ZEFdWsMThXPN7TvXl+tjJezLEogP/MJJjZpNn203p/yUnklDYuD&#10;dJi9QUe9clmkdQjOBhAyE5Vcqu+RE958L/ob3/hGL2sN0nDgz1oIWuQP3G8dQoMd+m5ggw57Bh/g&#10;ycYLi794shh+s9lj1oE65gqutKb/iO/Er10aXcBT9SJWA1/eBlte2YuDX5ndsYWwheb/4Mf6zPIm&#10;fPHoTCg3THgk1vvZ0DMygWtzScOjF4U4+B6dhTfzTcL427gNnw6q2+RB3oA8l5fihP6D9AXI4Ino&#10;nLLdOaR5W4MDjjffuMePCz2bERxquJ9+KJzXcxL6nc6b+zxn3orRDQiRj0Vt+TsufKwMuPc6gRfP&#10;ZYwncSzIKCFP4zwZEqZhsfuhGYkxhDcT31P4u3BssdGJQfheL7HCgN9OT9LrfQRWxo7n0k06pRtl&#10;evgwhjyFQVjlJ/Ra+DflPnzTo9BYUCnuZGayOoM2BUqwTgFauyC3+U+pNarn/CcNDTx6o4ACPW4a&#10;3DYwCjEFs3loY5hGuwvQwfEKCWEap2tFLccaYnJlFJN2cKaDwGDpgWyFHiVKcOkMvxZFvdud8mls&#10;dEhmp4+0vDr5a1lgsaOOIitD5fF8drF4zYE4doDUmMTIUSTGTmeAbNFrOZTvUWz5v8oq9+qFZ+WE&#10;f43nyETc4VkYKH/RGZOxy393byVcHtpDKOYh36RrR5qFYCfsGI4XX8yulRjYl7/2tcvnPve5yy/9&#10;vV/u9wxeym4WwvrqV19ufj+Y7xh/6lOfvLz2zdeTL/nXEZmdZfjTsX0uuy18nxNM2SjnATzzw+fm&#10;9+z2PuFdII8LyLeGN3lpYxsaO5ELhU7Y5KCe4PNzn/98O1f4XtroSJfh1xDh+48bpAfwsBNeiuPF&#10;dP7+yl/5ty+f+uQnczLcu/DzSsw0cIyLzsC8HpJOr/xQ2fsbmuP76O9teW/o8uLZ/W7gmOfBmrjC&#10;b3ZAHVlonMGa39ah3K586dnNPb0dPs/8nHlQn+B3p1Lqg3rR+IdeLK5OMDjT6XPK/HH+/NDZOraT&#10;OfxKv7GODuJxz0F/w91P/CNPp7hXvuL3naD0DoSl65G/i90GwtpQneQnxybzQLD9MFfF3WT3WUh5&#10;Iu+0FyEdvMvlhbyG/RuvvXb53//CL9Tj86kTX/jCl6r7vmVTgk3hcT+oh9D3CpK8+r52774NJZGX&#10;jjMQtu3NsniWcQVAEO/D+xL4NhJonUlY61fcWIdHMLXXL2Q39huvvHX5a//ZX7v8uT/35y7/xl/4&#10;85e3vjWvdnoqncq0xEfd3DqsXda3CDUD1Kig9qppHRX3mkr8tYXbhld/t3IffalW5uBNn2dw0XKd&#10;7e/q/obJyDn8mrHEk9N+h9VtnvG3sHQ893VG+j3pV3Rio33FsVsGR7OAOH0ZeVBXpc+ubdpLVzpo&#10;C1/Q52gdTlz+wnfRV/9GHa9dvNVXEkd6cIG4K8MT+YbVfz1DH1/D3/By5ml5G3qReTaVbR8eMbj+&#10;9LPR2P5DaaSg0V56aHQClus6bKnwnbjQ7/K2Bpvu+KNHhsvj0pL28DQyntdmHYPz5QtvUayR2/SH&#10;yWn7ifhe2PSlg253E2eiQX9Lmr4/DUcfpJwHhxxdqKysJbh5Rrv5DG5ppAosfWEbB84C/s4gHlDm&#10;4J3jhFPTUJekZyxw4J3LBp/VpdDXF5XOOXzjlPDxA+82bB74Y/Uqv6S5NM7u4+7fS3N8Nu9n93H3&#10;Gx/t0j82MJzTgnN+vuLGf+Vu08gOeruLpHHmZ3Hy1Iye8720yPR/CXQC90Rg+eWVnHUM1eBDJ1YW&#10;G+U64XnIYfnC+x8FOpmRuEtXfPdXPo504/EIucUv7hGyfh6XDr/1v9JM+PodUb+tI3kyvk2ntBp2&#10;Uz+i+aWziw8kKO5ZFu47YZG+Epi+E9t6Q6cBPyA/im2LsBoVj7UzJhSfzbjKmOJcHto6G26M1Y3h&#10;hWlFaEDHCcYgkePKFT2v19xTwkS35b9lTpcX+G2d68R/4ktj26xzm7CT+2g33uGWVuK8x28T4Ury&#10;f1n1PFP7nt87odTNUCZjUwZbjhg7l9+ZUWVcOMuNh+c4jRc5LrRdScC5zqV4IBYFfqJegQ5c7f+p&#10;jBdhykcPMJEOHkpjcU9piyPdM3SO7fDYPK5roffJTEQ2RujwJ5OOqT3nb3V04+DH/eahn00LLw/m&#10;2FZTmjmyacvP6QsU/wyP07/lg6v/V33WyQUHX/hke870l8dBfPT3zHdIDMhLC2f4mnxN/sjA885f&#10;ND5JbVzuo1l5NMFbT7fzLbiiOOgpX/K+4fOm/Vm/iaM/pc81iafEDplMgnjulXxxO5+I7cM/N3M/&#10;6OVBWPs1+iq5L5zLqeETT5i0bxYFhnYUJZPRs+iwc5hwzSOzVeodHP3t5jP3yk45zgKo+dP0DfX/&#10;E6920iS4MXgW7xLSeGgWgsSm9jRw3GWXO1lIunmYWjpRbn7VOU9+XEeeeQX0S0Fjh8+Ffbb4e6eb&#10;4fTRb+aT9NnxW9uevLEFeDm/BrzhTZaeJYyeHQk8oQ1Ncg/C3P1suLORlrtl1/wkjE42jdB54019&#10;aosIb3detgs27cfmdF/GFi+//PLly1/+g8vX4vr8209++icvP5JDNRL/euaWP/jSB1L2U7aP2MPw&#10;ZHEdDLtTL1bvJmD6yl03SF0EylTXWlm2PMNv6TYNkpbpSa/4dCNjgNEPdkS9Nu+azSn3nm5cNogd&#10;bpnlx7N5fXN6HVcefuixCQt4NYYiP3DmnRf/XTBv2SajHS+Ytkpc89wLI5uxabMI+2h/B62lv+4w&#10;vBQe7+5i5PK4WE0vunEvay/yq/3eV80Le+KJZy53k1cy3ri+q1o5RTefedrclROcc7JcP/npZ3wO&#10;cuyHRUdx0eIan5n794p3C38W3l3fyoIjGfdwXxeKEwd+ygiY/zeHYR1GfEC2tEZZb9t2eAroLRyb&#10;keQtWWtda6Dw4tC6WZCc/OGzPvX3A2PSSrWJ3s2mkuhEFu71620mLyQBC4PvxM/JcvWb/qhD+BbW&#10;+eHUZW7DxIkOfvClDwbfa5OdEM6hvIyjHawi5y76Vt9noXYXCOlQx8/V5dkgiQZYf31ocx99W4Ix&#10;eeQPLP55LTC9XT16PWtEr776Sj8XapH6xRdf6An+5/J5TOXLHsg/fglEm9bx9mETnkjb7NStsq5+&#10;r9CSR/MuyomMty+Pj9Y5p8yzzoQXYO4Az29nDUT4k0mzr1ZveU/dad3YdBKnG5AOG6ZeS19dYycs&#10;5Ftwl/baoNXlJpgf8zfVj+htbYuHM4Te2b8yO1DQ8gY3fsoGXpUm4fgnj10vQdKbFXZeAJ/kOHUt&#10;YmXUDghWJHZT/9Ut36OWDr17w2nexGXblTM927KUd2njrfkOHniSPuWTo3gkbzigbcopz0tXWSm3&#10;b/sK6E2gRML8MkDREAGEYveOZ4KYShPlTUVuQmHSUXNMdRE4TIIa/NDhUqDkpPgV2pGxIubHbhLh&#10;0vW6ZGCS/en4JaBKhTcZdrmX3yu/NTT8TfxFyQ7eG57Zh3Mc4fINZgLqXGi3OhDFGnynN1LypdVC&#10;IdzQkdZ2AEs3ftzlj7IwgBTbxFY7OwnMsezKjCE5dzDxWjrVQgwkrzpdkUMCGsaY+i5wP/ydXTh9&#10;BUvkb7HTYNMRc0ZglV4FKU1yy58ysCuBUQfKZ2VZj/zArxzj6sDM8yxi74Tj7IoZIyS+TicjNsqp&#10;UWcwpgFBF86kMzx0XfYoqxq1VHSdH/H/IB2SX/qlX7r8vb/3S5cPZ4fST/7pn+qrSH4vr8L8H//H&#10;X8+una9ePpqd1R//+I/l9OqfufxwXmHysXRavPKADO1eMqlp8fs2rN6OnBnUOSEDj9/6r9vKmTC8&#10;00v0lYvGYjraR2WNn5Ki83bjyMOX8u1T5U9W6J07H+JOFzXOHyOs3KtF4UH5sX8vRN6f/NSnLv/q&#10;v/KvpMF4sfnzqrKnYtDxjF/GcRom5fuofLAMZ+QxGViZrTu+3/4Xb+jGKXDP6aAD53Gw/tsZh7N+&#10;Z/zlZcPONPnpWHLlw1W8PC9+GQrBpcPde+msPrm/HcavNNc90uF/G8S9pnkKbKOd58eF4e2x/qf4&#10;vU26ZxBn47HxC2e05lGZH4FJqpCYcYeee4tCwjYFen1ddI/vS9mo8eU//MrFt0o+nl2lH/rgh7oA&#10;3Mb22LV7JPFYZ+k+NvBfgqeO0+6CNplxP3ViQd4XVp7XZxI5yW/933ffl8BtCcSinLxGaeqTCvns&#10;c9mhndf6eDXRb/7OZy//+V//z7sA/GQX7NJOa8drB9RB9sulIxv9a4W+of2IjqpYCWK/5hpbsjag&#10;A+fQ1S9bu8atvatijx28bf/Xtmxa68rg+b5G44a1a/4Xhyu9d9L/vJe+1w4y9ts4Bt/djJH2DN4u&#10;XOJP3HURNlkEHjeIgBvLn52dg9Pnoy2QNzv4+bmkg29u70Oz/VvET/5bnnAkPX2hDODyDNDVr2r/&#10;MOUH5wxDH/r0GTI0Sd8oSCc8NFwGVNzt76HTMjrSMoBFh99C4+a9duy3/qGNnqDpRZ4Ghx20pL+z&#10;r7heXvRh6MSOAfqqf/I5+Nk0ml6y+076EvK5ecSWe/yyrdfBaOyqvq10hImv36xvuPyTY/uvCeuC&#10;SHCb97Rh2w9Ym1w6zdPonWfAPZfP+jfwCEcTKPOrS/x5nrycCqIYj/40DenkIuOFpnzwwW/x3D+S&#10;Fo/ATfjwfsbZ+2lHb+JPzIkLR0xJonXWi43fgWLChEP0B5ZvZVTcyKT04B3A1lSPGzbhcJZ20zxk&#10;WPqJt+MlOKuTG4bsxhXNvQmXg6XytnnYOHbmw9uFrIO1OvJihzRozsL75HfkUf9TvSjirZ9NZ/kS&#10;fL7f8FvRbh5l5ICNt+76h2Bv+W8YuqXdMrliPnIDd2X4SEAeli+k4e3zusp39Vxc/hvmeflwv6Du&#10;3QCe6UITSNw8HbK0qbcTg7EVnTPoGPYm5g/qHVmvDNVL35N7Pu332jn5JnOS03aZJDSWB+KRecOD&#10;U/dWuS3tIDZOy/WYi6hHfvht2XFn8i/tW8rGYohPeT3IvAhavVb/FaC44Rts2NBrUOnW/qmTTaeY&#10;xf9+/lm5ktXTNtBn4tTpuG7+ro4f8iCjwFnG5PDdYG3Pxl186epfVNZHOlt2cPibfC5U3jdpleeE&#10;XyfQT+FLozgT+9v+7jdMl97wOjyhYwFk4ch+8z81/9vbn41z5UX+QkA6Zxu+PF7xmqebfPLv1Voz&#10;VPH47WBl3TRid/a7i98Of8fXy8fm8Tb+8rF4qsBWHWFOggvTZ1kc+vQgr+asrTX5HkjoI6TbvsXn&#10;2+UJ7Y2CDjx+m8YjxNA5bPSGb9/3infEzVz2we/MAwq/5j041xI4PHU/MxJonKW9NL0+tf3C2CJE&#10;ti/IVuhfktO9nGZ6N4v1/K4Lh0nHsz6e1wEX4gccAtGXezuHW8xXOpDQBQbjkcw/j/4lueBa0LmT&#10;V0Hrk4LOP4QPebzXtidYR/8+BRJ/+diN76d8N/bYOlZan1u+wFU2uUdff1NZ4H/Cb8qV9FZfxv7K&#10;G9s+9p3OideybWR5iJDwq69/lJEgba45mnNb/W7k8oRxX9qPB+0zG6NkDKDdSLtC/qNXOQgT2b6d&#10;NoYcn8mpwOef86adh5dXXnklbyn82uVLX/zi5Yc++sOXn/25n8ui0Yfa9371lVfLA92xyDdSxt5N&#10;vrbf0YV4lSHgd9+wVI8IzWESeagcDyEq1wfmw5OH53NAYPOr6KUBjWyl0XQS0PyHbwtMaMEjx775&#10;qRETORHhVxejJ7yN+Yp/0EBHO8jVRjftxCkEZ8uk7WXi7ucG28/OOsDOf8NzGQvRk9I50l/ZoLn9&#10;80kg+UucBffGPAtLA4o+w1O5ugAWfaPb6p2LrnDNR+FPXloOkcfStxisLX+HPcg1dVbaM5YeNp5M&#10;Py3fWE18rxCuDkVVtTlRo8q4uyicRkw5Vr+CC2b8lwNcWXw0562e+xyjxWHlO+lZoHv38lZPFH/r&#10;8paFr9TllklsBjlJv2O6jiln4dibpQAdwCfX/+NAP+o7gVfprg2834N4OWj29qPEyFo9Bcs3vbJZ&#10;IsKN702ZFen0482kyhi+DenWXswJ8EPzxRdf6vOTwkoz/BzrZMhof9nGHp6MHu1cgTe/Pnj4XOVr&#10;k9OWq/l4doS8ncL+5je/2e88v5mNHnvq1wKwN89aW1NOFnjlccf55C6f1j5mUX8yRNa7CMun+hgX&#10;LrwZf8+Y+142EIBtv9QLfX2vzQ7jNQaJdtTVoWFeoXjCA9Kb+eej3kojul37eOiZzR/SXx62Xq5f&#10;6aR8Rt5jJ699ogQ6CQ+0USvDsy7V7ib84dEnNs+kPqMPvzKQfnjuXzZRAM/nen6lLew4TAqHf+vn&#10;kR/t2M6flNDxk5SuaY2MIod3pk+BhrFEvxcfOtKdTRnZoPeEDfJTnstTyxe34fsezzOMII8IECxC&#10;xjVRswmrkBYWCVvYGSj1vey8CbdlWAOzmUdD4oR6NdJHxikgKL2DpnvC4U6mxJ1Bo4knfp1ASoG0&#10;EQwN+JvelV5ulg5aSzfRu8ADD4R6wkaxd7HSq4JbsAIOSNZOaUhvAipY9PMH8FFeDpevgpQ+V9h2&#10;CN2TNWJk2HjBI2sgDqh/7yhS+NeAVg55fUca456UDc/b2Xkhi3cWGC3Ec2fBbug1/VRMabq3Kw0t&#10;Qth0e+IiMl25Cp9B+zbadhiNAFa2Q2sa0OVbztFwAXToUJI9LjwcZZ30LTJqCDQ+Fn4ZObuhP/OZ&#10;z1x+5Vd+5fLLv/xLl8997vOXT3zik5ff/d0vVj52pBpQf+xjH49u3p/XK+d04Sd/4pPVt6wwdSFc&#10;18zOl2/l2LyKs+WFr+E3Pkk7/1d+z3KHtzAN+I0xgKd025FNR5L87Hbip2J7jbVvhv5+vv/7+7//&#10;pehvdsOI0zxnYjXlOXJ4b93aNP/XdLd8yjd5hzjd/PSnPn35xb/wFy++/7ENu7KbHV3yE5uQ3SlP&#10;PmURfcp/ZcQ935/5ld6G7f3ir//iC9/O2eIsv4tTfT0eFmfc8Vya4p3j5jHwqIzhKk+5WX0X53E0&#10;ltZtd1JdPbpx13/dkdg8Db83Mlucc9rLw3vco+7xX162Djf+Ud+W5m1387k8bPjo9dRNfuQ1Mpu6&#10;W7xmYtKVVhd3r7pwUCK//G3cwRtiGZa0ntN5HXfty3P5hinQgfnfOlAh7U8qcIRShfq2LLcsUkZT&#10;u74t2vsB70vgEQmws98dZrcxNfzVX/2vL3/r//3/uvz7f/Xf62adt17PDsjvTqAYVx1tXWb3pq7r&#10;2KvbrckWBg9bo++ozp5B2E568N/2fnE8d1AQZscunPJ3GAnt/uPgto2Cc+U592h3J3h4gCsD2o/2&#10;WdLfKG/BWZ7wzm+Gk5Pi2qd1dwPYPsM68yEZoC9c9+Bdf1TZ6SstlKc8yHchjkFX8fKdJmmAM/22&#10;RyblD/ob5tm9vOyAqPlMX0PfTV8DdJNl+33TtyKPTUc4/vU3libd4QMAAEAASURBVLcNa37DmfzD&#10;YY/56a9uutz1l/aMB1BlEoev0g3emX5pw092DfrsPJeP+sfTPXx9P7D4k1cD5xkryNvdvLptcbid&#10;OItubb1pfvNE6tKrjA5ZTjy/A00z6UqvUNnMM5kufw1PGHdftbRxxTvjbr7XFd77g/bZ/xH6YWGf&#10;F6eL/AgkbL8JbKDHAw587lwQTSCMfOYJzb076JNUPFcu7sE1zdAD6++++nv4i6dctkzgLe7o7vLz&#10;eHfHlBuHLgK65Ft0xisbJp2GnTKxfE5AfofdqzzkH3ppnMq9+Pk5lxW86vEpD04jbfrcvUeUpIxb&#10;V+Zoul8c7iP8QbgFmyfei7suP/zs87pn+mUC4gGLs8+Lu89cfvlX8tfx7/jJ0YS3eHuqm8eU3dKS&#10;Rv/I2ubnhdy+l87Y27OcezIkJ4BtnBuak+6S+UFyyXmB3JQnUDeez/fnjK9srDVOBNqvd3PBy8gx&#10;7cPNBGblrmBCtHQO4u61mdxth6I01ZvdnFji+UGDzLlwlr0t29HqxR53ylT7OuXLVzptC3JPF9hd&#10;eaqNbtoT9wfpl8zk0cZ8cx5aWHkns5Wf/K58hRW2nI65HH4bpl4oN4su6Ctu7vptecLvxr2hWB1o&#10;uSTtpXUTlFJNmsPX6NuEndqCgyc6UNjng8jNQuER50Rv88rVvoLyEFp4R3LcmbA+SD7Wqb0/aFd/&#10;Dz42/spy0+R/BulX56Kc23bE4kRZpxxMTIu78c/2FqObzzPN8/3G43ewdrq5wdwywN9+M1t98SzN&#10;zacY6s11sS99O30IOE1LJz66sDALZMo40H74lOuG1xV4RMEHjJXT8r/53Odr/EOci1//0Lrjw7aB&#10;7zYOfyf9j51DVn55qC2Sjuuar9yzUT3NmvwXknb7j8nXO+/E7uV1luRSm9W4xyJCTnopKwXQ12cn&#10;MjyLwvffzWKKgzxZYH8yi0dPKu9cTSv4wCKTvqT5Rv53098kjwdH23WIoLgWtMKppMr/ymXz49nV&#10;MU7ch8b/JyD/xmmfOnym/2H8JI2VvfJxL0s2Uk69ToKlfdMXR8drPlsvtuwTD2+z2JL5QgtYkcNT&#10;MRxo9uBJ5Hu//e+QrD4kbTLxlDJ64t3US39Z8MKfBSn4FuIsGHllrM8GvvnGW5k7/dQcHMqpQmW5&#10;/R399vsPbA6d+TIiIGNjO3mtDOK2HOiF+7jGQ807Wrl6wCIxLKzwd53twOQdr2RIttKRD6kMTTrE&#10;DkhzaXAZ6M6pQ8yzhcdzfxM+emAWzo46ePAgbYAWXDVCHssjerfGvkU+fq58pKzpyi6umZcnu62P&#10;K6dz3PqVt5TTIS/hy4f74X3sa3X54LVhkY/6+zC2xbzaLP7GxmSMuYAW6CGz1ofUi7Rte+BFGBQb&#10;zHtTj4g0dYz9Mm/d77unTLoYmq0JK0O80Smug2eVV/jrWCz1Dt2VT1D6lk+bAtXTG1wbjd/J4uVr&#10;nT938tZrqbtZoXOFZGhB0TqB07qzeMjdcpPQLvBhv3DIdYo9G5jezWcl1dXIDHQxuCf01UM2KSdA&#10;1de1WcGRr7FD1sTCx2hmFtTZBXQOPQ3du08ZvygH42ffN785ICK9z3/+d1sPyLAbXbKYPm8um1c+&#10;v5QTxBZrfWoJafVAGtZzHGCzliaustt8Gxdb/H311Vdzgv9rTffp1F8H4FzooQGvi4I5HHn/XfU2&#10;/Ee/9UmA+46xRzTE+R5Qn3ZBf3WKfDBbOdHLk25Wv9iMyGZkNSRHJ1LPY+fA3dhzdVee0MEL4OKz&#10;aeSZPkgOiAl/dIAeHAwvQrHo3uRPhtqP5R9bgebS5SUt7UxtLVreGmxzSP5WTzvPEzo7volZLY3V&#10;7/J90F3ajZtyw6twZfj2A6+qp3PJa8es7FWZik1NnzMyW1wy77xz0rXBGf5+XundvJEMvdUFbZn7&#10;9cNn83mU9b1FlGHguQwGkWvngcTsRBnDNUKlGO+8OwYbQUyayDdgdsTdzotVSnQspIq/DFAExmcm&#10;lM7Cn9IUx+U1DgAeg/CuxkuGcu3HoLeg4Xv9BXAPfOMM7HMfjmd8U14gfI1HBVQdvgkvUn6Q38Z/&#10;BHmjTFclKN4MFtCdLlkTeQ8fCm84vjHO0sKL13ckgsdH4cgjTzuEKcS8lz+D6siIYXCizuk6YfjE&#10;h7B9J7qJPeVTSNiUOwMz+Zm8RdYJi4pOxiEXN7SORle11HhflXeVWAXPvQraxvvgmd/AdATsUtJp&#10;aMchlU3ynViuQc8rFKNL38pkwdez6+yf//PPXv7O3/nbOfn79/rqgx/Kd2m/9CWLvz52/9TlA3kd&#10;Cb6dankuC7vy/0peffBbv/2bMYZfv3wpC8A//uOfyKD7ox10k30rGxOeeCsn/JEXGPnJy5Rn83nk&#10;QU4c0YdLB3076Yh2ja98NJYRYBfn38iisw+xv/y1r3aXnbjqC/0ew6SiR+9S95XJHztcGY4xqiY+&#10;vLz0wouXT336030t7wsvPB/j8W55xOs3+w2EJ7NQl9dnpz6zA2uQa9QjG3Lccl45cvmD9ZvnR/X7&#10;jAO9mwQiD/SW5kGmtAzwxNl4PG8/b3rc830JtNmYOOhXF1MvtqNLf89xlkbdIfAdfzcupOVxpDDR&#10;vhOvMDbP7q/xV463wuFsesvnOS3ht+FqAxKgHMFNOn28/kyeR4abjjIf23HYkOjshok4Gxqm/EbV&#10;xha5D6Xo1v2c0P/hpvmlh1/s60vEezdtiw5RO048Dt5u3Hq29L5bHgfzj+e3g9/oZ1//nzoM6I66&#10;vAPjP56U36f6Ay8Biv2oebw+btDrGah7Q4NvyqsvX/nKy5f/5D/9Ty5/Nm9u+NiP/KkQOAa1FRZi&#10;LlMB2w7fJNB6pGKugT3QdZLVVW/R24ESMmsP1v6vjWZDSyMEdTyLF7pXW6e+pL9YWq0zbEoZLK67&#10;sw1Ze8T/9r1XDHXHpAYzoO4B7bY+FDrbjuJPW5sOXPmCs/2jRjp+Nl+Y2j4sGmvnoLkfXio1DF95&#10;rn9kmGTad/Hskv7EuUlNP2yh6aYfUZ5jP/TFOoGxRRXEjT80DQDS99JehfYMMm/6seiQAd4GPwwd&#10;fHo2ALuXgWTh8C8PuV+ZeWXVTPbfDKz19zroT7oWc8RBF4TklR9pdAc7ekf48DR5G3k2Wn7EHxrb&#10;DxIfwfa92secVz7PZF76sikDfb2F4h8Pe2+SpnmqTY48jjKHpu1Ca+6njDbeujcDwGNgmbrT/DbW&#10;LOTQ/6WhzJqvoxxLp9kY+ou31W/T4V8+Iyftxt4L76XOHPc3uLmTv/wtDw2rHB/F5w92QeEQ9fhJ&#10;83QVL8/S24m5KavBWz64xnVc+ocGPNfquvhn2LgTfuiztBMH1HbEtfirf/nUkzeylUdpoMFN7Lhs&#10;2ehJ+UjYpIFadPHKV/KesESYgON36Awf08e/0QcoTZOEE2/ydnOPM+PeJp+fhJQq3NKNuycmG/CY&#10;H/wBPC80P8fD5OUmbHGWfhNfz7j8z7SKd6LluVfzNOkuzoZtfPJwX/8Uzw2v7sNT5TnEQ7anrMli&#10;6IUPQQIO1xhJmIk+G3BvTxwN4g/u78pSDrUrTz79ZBeAfWfRRGfrDTuVcBOPxoTG8iP/qR8j24g1&#10;9WXv2dbOXRxtIPpbhrcnqdk7cyRb/2wYh6soN474AP3hOfeHvmya3NY9NrTx0dCmH8+n+jDUvj9/&#10;zfWYowCTZ7J2oimTrNHhJ7NAw3/G76Pr5HH37shu7c/GL6H8rKyV+ZzyHTuW+cWGWRA2NjK53XZK&#10;bVJIgOyrJW7DmzIg7/hvuHjL76Q1eSjeEReu5+8EJvmvdIN4vt94ZxoTvjTpyMHTIh/u5t8Gnc7f&#10;HfZ/0YS7yAeNxRd+ft7+5eCP7MjJ62+DOJPcccXZsoA7tixtlVdPL8T/cZCoN3A83Mj/xNsRXz95&#10;0xJx5kWUT+7D19pVOHvYY/OnNZiebG5iL+9Ev/p5qUS2JlsxhY70S29ZbnbPjEqZCKbc537Cz2Vi&#10;bnfTXndx4e38gPstCwn7A+QPVqbehngnbfemao63C66xa/cSr3aKzrNVyZ8J7LVR7Ttl3I8n9k2/&#10;1jcyLSaZR5i6oh+aV3fHz+JjF2+Sd3y67j3InPLRd4BPxnibPMtD+M51n370pCe9WCE2K8E5xkzh&#10;lz1r3OZ5wtHbcov3Ffj706+2GJS7SAkP5BQ0yRR/8EScAzkC4ideroXKPwu8aQ1C5ejnpDwfhj/1&#10;u7IP7fbjIw/42tTRn/CemMYH9+FH3gktH+6deNO/guREoE1I5iW//Adfrsw/mM8KfeInPpEFo5eO&#10;sp3N+uaQ2XlyvZM0EaBj4SrlPnqPf/lQNm/lDQHu8bbtlPuGh8b9XBY3jHP4d1Eq7pTnU+FxToIK&#10;m/qiPtBr+p/1gSyMKe8t646XkqfRlfn+5sqU6NEQj58/Otf7Q+7CdmOae8CVl/JJYAF6DM+JzqNQ&#10;S4deAHq2c5MdL2VsPgesfGfZgrV8kcnUFEkdLNRGlOd46A/PmCL5Vbb0N7A25FuRj7YnTF7leLBI&#10;MfIZiSzch6eVwbZT8uRa/8o2ecQEXuQPrjmFpnik28QjgpUZudBh5cVv6/eGe0bb8+DcLPRLn/yM&#10;gZ/N6XPQ/nTcrlWkjbUYSl/JzOuOLaBa1GYjlPEbb+bbp8KiZxaRu5BsrSlhEdyMT6OdMkH/yLDy&#10;lKnIftOTZ3rMHYj+RqHxXFkc5dS6TYfCw9tOCidfV9ih6MnvjTden7yb70g5rL2SjpjPPJN59Ixh&#10;Ldjijb1h63yDmN588fe+0MVeb94Evg1rTG5tw2Iu/L5S+hhnjT1J+R35xIq3vr6U+vyhD3+oJ8a3&#10;bPZ09OR9bIc5hDffzJpSZE4Y5lcwKo680m5tGOCnvlZo5FYxR8b523ZBGYPqSRZ1n9IeJH/iVgev&#10;esUWkXl0JXorT+YY3ohcWvfYd3kMvbPevvmWT6De2E3JqXf6Z/TDBptEOhpVcaf+N220kv7yiI76&#10;Kz28gM5TsW6hVdr0QD7zQI/2DVLS2n7i5k388zd4PYNNW3yn6W9sXg5qxp7N9+Gj329HV8Pf8HVs&#10;sHAY4Eib6JQtehZ+54T9bCSdDQVegT/tBBu5ee1GhciZrO91h8hRgcvYoThV1AhdBeRvwDantBjb&#10;m90WGgqEdhcCpfWcSK24HRDItcQ6FzATdMWJN1ruZXLQqNgNqHxbMFlOaKWpcuMzF0NYAaQxe5hX&#10;RLsH4rgsIJqkIAB5siDMqOmUgVUWlVBcSoYfxu/+/ZxwzHNUpGFIuxT0we6kMzUkv/IQ7QgwHOgw&#10;bibJVKz6x0/HpkYtfgZ4m3fE5WmBfxt0vIT/XWSnjDV2MYjf+MY3DzncyWtRnr48n1cfO+ovXfGV&#10;2YL8M7j8peP1DO4PVc+9iqpyjvzEo4CMHoC75XsvFUWYCkNu6LngyDcltdjsiD7/wfHN4ryy5dAf&#10;jfuTeZUBedxNOaGXnnsqTXQlXD14+E6M3TOXb2RX2m/+5m9d/u7f/bs54fQrXVB94YUP5vu+r7U8&#10;y1cqOnrfisGls88+GwOScva6pufy6msdns//7hcu33z9m5dPvfnJy4/8yI9UFgyvV2O345A8Mq4G&#10;5IDxAZOfB90hp1zJkN9bKT+dVxce6M59A8M0RF51QveUCR010NaovZYF1M999ncun/3cZw+Dr4ym&#10;0tLJdsqSpvuQ+GOH5yJfRhSEzerCz/+Zn738pb/4Fy4fzDc/nm/DnMYhhv7dlI+FX/Xh7byuQ8fC&#10;zpPEbPz9WX04P7vnf3ZlcFQLRTo21+LBZQwhLR45A27JleQNXX7nQc/gTfjGU3bkS/N1kJdftkbD&#10;Nwv2TablXK7Kw6QNH8W6zQP+pk6p11sP+NGBhaXjWdjZ7UOpNvAajtdNZzsonic+LqYxFZ9/Yd3x&#10;HL9b6W361zjBmlz1ZuLkF95N+sG4pj0oToEHyX9xdXKuENztZNQ+RDZkDNQjHQG74u7ntRc4NxCh&#10;j4B0LOykVpV2bUNDghmZsEn4/V4usuJxJpUP2RNCoOUfd2Vcz+vPVcpXn/dv/uRKYDTm2+f/qNFX&#10;hNbHfUr98vfG0Qmu3qVe/eNf/6eX/9v/9f9++b/8x//x5clnX7i8lld5MaO+B/Ru6uvdJ2P7sjP1&#10;ftp/g3h1aCdhtMXzPJMw1WH2JBd7P30BA73ZhciGas/XLhiAPEw7uLqvvrcvErpBbD9IX6j9Re3l&#10;YQ9usnT0geQt19Pe0BH+aj8Sv3yo/7Xh+UZnJoiktf0tdOACONvv8lyegutPmDhg7ZsO+eExbn71&#10;3RZX3ydRE8EAdScmbgaN8IB2Xh9A/0dfbO02OaFhQutpfdDICuyJhfa5yS9/+qP6BfotgGmRr+0f&#10;4L0bLjNQlN4bedUXnoB+orzK14fSP2+80NsyErYXP3SUW+mkf4aOPstM3qWsjwEf2uKhp+/4RuLq&#10;T/NbWFly4cWpnZdvfu1nJ3/CgLT578TE0EqfKHnCB/p0hOzu3vE6LBOKMxn4RHCEiUP2XH+ADIH+&#10;nLTgSQdokzcOv5sLT0NrJ1jElT3PWLYTfHlHwwQmvVk+lq4uEbxNkz+4pnXotD6q/OAffgeD4b10&#10;ti0N2wbUBsbw6MmRzepSCe9PkhG34664M3CdPA4/N7IpXuLd5g2phiX+Oa+bxDVfkZ10PJ/xdoyA&#10;hvq3tLjyP+UZ2RzxlNnKOwjFMclwL3JpHY3fpImvR/P35pvT945UOo5YOtICy+uWAwI3/OR0UPRi&#10;B/3yIn1l0LqXMP3DxR8bM7xsXuTvWqaJy18ZmbiTr8Wjj1ceDkEKM05aHG55PuzQ0uW3YUU4fmjz&#10;EeUaDm9xudK9QtJKjD72NndsejfQpH4BuoX/Tdu4c2HT8ly5hpSJePV03gimLqKx+fYJnWlf1Cxj&#10;3ddt5s3JBBtPfEdu8jA8bTo/SC7dssBnzKgtWbBh+6d/6mcqk1eyeYsdoGs2CKuh2senn55yaDmm&#10;XCpzbXXKZO2ZV6Eac2xdQr/lp24p5FOhoVP7wbanbgnzSj4o2n1hTSvxpGXhSZ2AWn2IH1256nLD&#10;z2U3Nn3iTFvIrn8/g/kXdZnL1tNhsnFCTptJZp0ITL2yaHutN8cpTuVv7MK/dqZxRmb89RG85pF+&#10;gHdyCtKGazJmP66veBYYGgXlaPwaV9krQHx0rDwY4eXRvo24/iwcgZ3/Wv/poxz0G64O079pX/E/&#10;8caG9yE/TiKJSyY3Y7RRu9El8YfXtc0rIyTP+iEPG4Y+mvSNjUJrdRPOPpMb+cPd/s+GcZd+bkt7&#10;682Rnc1GGYYjDjjnd+NunEryeGjbffAnzrZt6Cgj9fqcp2lDWqGaTmWW+uwVk0A8dmDB4sbytH51&#10;j6LCyxWG9eujG/IZvsYeVLfCJ5nx78IbzTjyw5Ve+U95nKG6Hp2NdNqKwH0yG7RWlzy7vNb6zlHv&#10;9de0DeZVaqcSt3K5R49ygCV2EIhn08v2lT0bk5AXv3feGX7FkZ6TfY+c7hMAwrs4nUOM7Ks/qXPT&#10;z6T7kXPs370n9OXlL9+QZE/pGh6TvzsO3hygH1BZZPFiy6F5hBK+vJlQEfBjg9m+2j985J7uNgy9&#10;0O7kffAqxshodRbfU4fDa+bU2odK3L6BEu1c0n+YjSXmXuGYyCdfC+Fsi3BvQWx7HNkpJHMs777r&#10;kJB+zmw6Mifz8CHZvNuFX3OSPkf3ahaA1ZcPZN7vgx/6UN6OOG9j62GtLvaqr/rRyjJz76HngAv5&#10;gS5wxn0yvOKhsmy/efUiQpNPli0uaN1N2e44LSH1bxsXnldPQ5KQKwcIjd/8Rub5S0hsKZ34Vu/b&#10;/1IWKePtA4ujbHbTTssxbfOkSXYSmU2m+IRvTHTTJ4p9Tr7a1qbsgdOUmxeyI1M8A/7qF3+vYm5e&#10;c7+2Es/Pmv8PT0D92IW3zomX/8iDftGt0Ot8eVxxyUTZ0N22A2gk7drbxPWa56eeGtrNa/DwUh1M&#10;G3OG2lpbB07e0tM+sUd3M08vQd9vVU/hk5b0zAV7da106XDrQMLYe/aHnysIpbH1TL1+M2sYrR+h&#10;PXKxphP86Ohz6QMZ/8kb9/kcRsITfDTUTfP9wvsmgrS5xsvqPH1SVt/4xqsTHr/rxq0sGhsvv5W5&#10;EPIAeA3jpe3ZWzudlq/9aZrDvg2d9Pxig1f0nn7gqfmWv8Dkh70K2rGxwRzng3yuCgp9U77uX3st&#10;Ni7pzuKwkLRZ4ft++C8Eyec84dJpcwdk8a3Xv3H5ypdjJyIjZaIOmmt44QWfuXwiJ/lfy/Vq68Qz&#10;/Wxj9DJl/mIWjZ/NovO9lKdvQDsZ3I34YZaNeLt1bnQLpzYc6Few+OoB29n5nshGBq+fqMg9OVQW&#10;ydvd4JGJ9R5u5yoiiy5QZ2xHNujTa/boqbxJVFw8blsxtnfqsLJpeuGZfLfdfSGH1d6J/rE3dALI&#10;v1dkqyP6bK2vSUffahdpO0ZJ+u+8nfmp1GH9bUB3fGqW3XRq/6nMk9Hx6mx0ohvz0j50LJ78KPHN&#10;d4hHNlPGOwZm//GKZ2352EV6pW3w5svoT+TjUi+/ZSNAXDKjO3eiZ3czx1O54S9h0pMvOGOP6OHN&#10;mIDOClMfO7dzN+lFrq37kQO5yI/rnh9Kl9QmUhLZ139IyPdKLf56/a4KJDM6wYSzHTMCnwIZGiHR&#10;TDQjx30NRpgH6AoDGAX7XH4SvkBQB2pYHPp2ksHfONf48dvBkcyi5fSotAFhbGF57RzYAlEAU8FS&#10;MZom+hH4EfecFhoLOwjYPD04Xk0hX5s3Lt4Bxdj4pvo2v+uXwKPwpjJZ/GREVW6L0Qrcazq+nkld&#10;u4Y/8OIHjgpEWZ+uIqugjAbau4Dfxs2rUojikHkZSh4p3uZv+JD2lpMGK/epBCrSGZS7D463bBN2&#10;pXHkV757gpLKJQ20q2slMvkjf68wyXHnYN0YhkF54vKHeYc+Y/bVfNf3a19/ZRaQU7Z49hrwLrAl&#10;7Sd8izrl5sS43Wzkxf3RnIIiv2dTyRkW37r4whc+34G212/11dLphDIAKuR2mMV/Lq+/IMe3336j&#10;BkFe5WFPvSiPFyN/eURbHsNFhJWyzzY1BhM+GsLJ9PWU2ec+97nLy3/4ZWjfWwi/Fn+fezav187r&#10;Xsj0pz/1yctf+PP/Zr+ZTFc10qmdx9+JXWXpShlHYxvQ/JPBcfHcugf3DH3mVfrvDUMDoF9304u7&#10;YQ3YH/i30hC0dfA9cYo//AmrDi+tk7v1E51OiBx8hImmVxkEv/kJDlrlePndsINm8W/x+cjj8VB6&#10;iVP5hSa65zy4h7Mdv8VfGWw6K78j+eFzH5b+6flK5/DbdNflvXzAZQMKud80rzjxU7/PNBenepNw&#10;r/p48akXYs++XvvysR/7scsLzz2dicK3sgssk2bpgEa6uU76kMfJ9+PLvPz8S/p5VHP/JSX6fjJ/&#10;4iXQ2mAr9AFsdxr8Tmy8mQHBZ37jNy9/62/97cu/+2//O2mjn6tZeJhdguCtTDI/8eZ0ji3IbV9J&#10;2J22U2Nj2Z4u1KZdVG/Ve/V5bcFumhIGl6vNMCidBIe/2tCEAzgdVIWWgU7xDv8N37RqZ+QrsDbn&#10;0XtvCZgTtDr0ZKC/tvxx8b9xpYv2pDn2U+f/CklKPuQRz9o++dnJhPab0M9f2wO0AvANBH2P+PC6&#10;ym3s4/bppk/IT39AedW+hwa+ejLryC+6O6mz8oArXenrb8uPhQR9O3n07Lra5NCYfMzAZOWCx6NZ&#10;lUwHIQ+z2e5ahqFRCM2RxcgUH8uT8BOrRRe+vE54+ArP68/Vx9J/72AySPrry1eJ5AdexxOR0/Q/&#10;xg8efvqNysQD1zLtk1Zi9OV4LL54mK0rwH0cbcjyu2GNnfCV9bavjZa8LCiH7d/NqZ7pp6wfemgD&#10;7vm+Zd4ymP7h4qB5t9/aGny0+ClDg9DFwz0aM2HVBK5hTedIFw839UEZyvqNHJavzfs+c6VbWqU8&#10;PxuX/95XPkf+Nj7s1aWlsfjCHknPiODEr3Cwfure4lduCVtanXA6+tjTn2jU/mycwR3/5U/9cC+P&#10;ThpXlum3P+wbrYb+piXmo7TIb+j5XZrL0zUEzhT/5IXsT7oZDq6o3+lm6XO/EyyPcM7353jLdsMP&#10;coO7IY2NQi9h5P84GBojx534mywdthGFxDdRLN9kxj6b1DGpyP7t2Ppx9H9Q/Ea+j5bJ5s3GY5Nf&#10;JpMqq5N9Uedd2jdu7V7r/NjT2vnoPj3dNB4pa7I/bIb0tj5X91NQjRcdsEAfBR09jv/qKFpnrVie&#10;qaGyBHDwxr2mlcBOuKXcf1BgZUJ20y6x/bOoRB49kcbNld9me+5nAY6MKu9KdGyyiUb22/xRJ1hX&#10;qIfQ1Clydeqp6R6Tp+dF3pO6NBY9aLmdaHkGigyf87rZei3D4XhwUkOvutQ4J/05YrzH6WRw0ts+&#10;yA0CmuHnJA+87LU6uxPw5a/YkXYY3bx4C97G4W486XhevXNPx8/hQ2M4IpJzWNALFVUePG86EzK/&#10;aAJx5/IgVziWw8n7E+W5XqUz5Tr83MQNtr6aP/RyvzC68Gj+hE2+tnwG+1ruobH9qKVz2+0E8ZF3&#10;falNcfO631BUjlOW2u7F0qc82/+RU0OTNhpxmpfb6Ybz+nutsw1V2gH2XxxhwC371vQS5m/4KNHi&#10;kPA1v+bWYFUvDx6P9Cfu2Bzz1M1f0tHeLN2VN9n73md6n8nfYf/w46/sHeOE+D2fuUOb/ky8s2vS&#10;RjvVNq6JffnHVSC6ok0jMZzQ7bt57W7xE4edt/Bc3iSUSzz8AV53stjSRYPMie5rdPE74QkLUm15&#10;y0X9ylsIM4brQiweD4b0s5Nc5k6/0QMt5inxbj7c5hXth7nP3/iNz5Qeu/aBD3xw5jmzqUO5OG34&#10;MIsH+ug5qts44qXXXX6OXGO6tOWrsj1sv8WWu8erxIX1ddXh+2pDwyC7OJtdLdhNn96CdsedaRvv&#10;VOaTL/qD/pRD9CLpGGuiTYRctjJRjnubr2zQS3B+akfD+b4Jht/EmX72kamWBn8XGTVN6bpCXBnj&#10;G2EnUiVPdxIa/ykr/SZlYMPbAhyADxcbz34dez8af3HPrngWpDoeOPKr371jJ5mfVCffk0ooHDdX&#10;fuP1VN46Au6/e68Lh2QtnK4+svFImQaPXzOYe31sC3tPZPEJsA3sCzntGHnlVoT8dP6xAprckz25&#10;8CdD+jghI5fGC87moTI/6ND76n6e8Wxs/mI2K6BjLmFwlRO+2R2fXHwjecuGzmw23Nfj0gmbBbjy&#10;5t5BFq6+qfn92cBtYdu4eKRburl/kAVCiUi38wtxCxACXVzswShoU0elE9Epqvo1bcgZd2cJsDL0&#10;SH5APGChD5D1/YS1nFIfLRB77b1DWdOXuN91oZdf/mrtrI0js3k9Ovj6nYZ95StfiT5b33IaXZp3&#10;stHjI1lQtiHdJ0L3NdTeuJCNyVn4d6DtnTIemR51Wd63nHtCm/zDR3nmRpeybav6qa7v65zb1z0K&#10;lkzhT/s098q2faWUW3wkE9uQvNr00jQjh9DrHEJ0iGttpn2A0LUZBl/oKv93wgfbQqT80U+sllvT&#10;r4aTLqamDO5mYxJgV7SN+EkOkm7WQu5N+4n+XNn8EL2LUSh9+ggmrSba562nbQMjK1S8wj5ctv9f&#10;nT74RheUfnke+8Z38xDukoeZN7H4zS50PHDUKbIbPclhj+Tjht9Qkb1Jov737CBVGTEBVCwNtozj&#10;RWNRY5cwjQJ8C8B21lNKSoaxvUokP5uRoTMprt/inOMsk8LO/pRVBZYhgE/K67mFkwzCB2iYwEyT&#10;2PAa64YMTbfysruNZNBz0ztk0IpBSvk/8+R+05Fc4xxK0/uDB/cbj7v5X5wt7Kab+It7sFmnxiyl&#10;JIzMAYP0jVbqnCxJowNeeCEn5nIik5FQEXU6xZkJycgsyukEKoUYXuKmmE0hpsRKY9gePuqRHzKo&#10;Qh2DELxWoSrbwaIz8iSMnFVCaYC76SDzBz3RsP5HWY3CwnX8PQY2dBm3Cv1IE21gsdsi+Ct5BfSr&#10;r3yt8pyw8JT8OWJfg5wKag+t3UovZlfIRz/60ctHPvLhiwUl9C3W2gkjDp21mOuiC4y+crH4K98W&#10;bL+VhsOGAe/g10gBtHUoX0u4vL6U3TRfzM45+Sd7ZTVyiZDDvsaOke0u+Rg8i8+vZkOFd/O/kQUu&#10;kODvOThpAZ5/9qnLL/7iX7r8737hFy5O9pMX3QHze+h98sVf3qrP1eOpL0WGH/nMNfVrdONROzHl&#10;GEFVTjdhcLf80QejDb0t/tATcBOycdaFvRNYw8vmZujw2/opf4sjdGnQnXYYDz/cCOuVe3G2Tkfp&#10;U79Suw6e+C//Qb3SPN9vmpueMMAf0Fewz+43ffdbz9av0jjS57fpn+OLt7DxPZ952Pvlr/HD09IR&#10;3vu47vdauhuuAVanWi/II7jntIT7Tjn7YlPRT//UT18++clPXf7JP/1MNyeEq2T+poyl2SedktSp&#10;9+F9CfxJlsDWbzJQHdhk8JnPfOby//hr/9nlZ376py9/+qd+Kj73s2HsG6ljc3rSmy8++NK+Yks/&#10;aAbfnVw56mgqeO3L9AUymRJbaEDE3+5EHd6zPVDnu/ibuumv1TbdADbGJby0Ygc866fsaUw8C193&#10;6SapaxoNPH4mfAaTwXjEFqCztJYel+1pC1CiQ0jbblDRhd7I5szf1TbiKzzLt7a+i7eJLg04y+ug&#10;6RfdLJ51gJ/npSvVzbswgzf9aP0HZblpuhenO0TxnbTha49u4LDB8Rj8I52kJ5/Lm7iNf/CKb6/q&#10;41oA2DYQH/o4my+DpE6gJT6/zYO0huaJk4TDuQ0GafBdgJyXfj2iTs3XwRu6YOmjCL9pJk920W74&#10;pje4k8cGHj/CldfC4/CXr8XhogeX/FyLw68TcEeetGlnEL4X/zw1mN8+K5c+i3roNj9lsKB/DEe6&#10;63ZGMQhLq7OMiWfn7+Is/soDvZ3UXb91xdl8cgG/vdDacVYDb/3AA82PnJ74XXpkx3/TXFe8TYfO&#10;Lf7BRsKEj05vOos/NFBQTgbQ+q5kNTw0oGGTp5284T80xm2Z4jmyHv27qS/wGn4Qw9fWpcPrhv/U&#10;2/KkMMPzyuOMt/mjD8L/RWDzzX0cLO0NG/ncpKHO/lGgtvGIdqZx1fEI4exPJvJyO/3bfBr/rT0k&#10;Q2Ot11//VjYhOfmRuvn4bP1RWP6+wDnr3zJMHjYnG78bl4KtK4tjssjEEXlWxhE4/Wkddxe5CdvJ&#10;JfEe1VllMzjwXOoIUG51Y9/v7QR3/M60ivBtfvDhXwLmZqR71g0T9fKjXv0gFDA5gpnMNBk4k4/6&#10;QKRZ2cYgP9FTjQdyYzyuTG7C6b8FhoWrjWlZacstAG8ZzrO0yPr82mjx+Tl8sAcbluY0UebLcHoD&#10;6ABppKh6Tej0Z6pz4/Edf43bbuOifZDHfOWz6S2xfb7iRaHOdIR7XrvOToObeIcub+EcYRtPXNc+&#10;5yH5HwmM/g5f2lE4ezWRg9akP+kuPS5Yt+120yLfSROv+FYvrv2VI+1Gzs+mR363AW3hYPN/xlGm&#10;yuyPAvrYj8BBmwwmHaGT/8o4q1FHFq/uxh+WDrk3lpiPgRP/u+jCFqzMmnfp50/75HXpdN/pqtFX&#10;i9GhGzoTvu1v2mqnrJrkIQAM5HZpC18Mfu0vL5PcFF/nMpOA+vektOHl2pOsJZ86js+e4LNCl3m/&#10;d+mJeh4mncLlvpvTq2cpSLN/sa3LU+n5Sfzab7pBn/Nsvn1hxm4TVhuTcIdc1t6075n+TvUreWm7&#10;GjLKuOkm7S4UjhCbz855xka/ljlU6ekP6tO/+uo3YlvevHwt3wj1mbcPZJ7TyV8n+qUn72g6XeiV&#10;3k/ei+AezolDYV1ASR7bv5DnTCxv+yI/kW6zxY2kSm91WXyAfm1ecIbelIkeftM//N2LMtHClxtp&#10;5m9hcIKXvN+dnS4Nqn06ZIxHQH6VV+J7berdLOzc1dYeOrltNprmhEHxQ2fatNt2PeH5a16Cs30m&#10;8RfQ1teViSuvCe4n7uC5KsdDbugIz8Jl6XhIV87CEV2lN3T7ge/35h5/gGx2uoyXRXg2CL65UONz&#10;OigekvLayxrL0d8QbhMC3PuHK08tX3qfv8EJQ1mX6H2IGesNEzflaq4dnPMs/spmaB3PobH+8shC&#10;mB+UN2kAdWB4SRkmPfRXFvA2DC9PJo7XJO96SOdyg1Nda3mNDNQDGyge5DS4crR4at3L6VXrAD6D&#10;QE+6cTHzH30FNXuQU73sv3I/A7nueH4WyEfnKvCEKWfAsdAKxNm8X8sy4T1ZHUm8mwNyI8O3wysi&#10;Uw5OA9c/7fj98P32W8lT7u9l3cy8KvlJCB385+Bz63freGRkPcK8aw9Hpt6Xl6N8bVj5SD4lao7g&#10;6acdqrPu90z6rlkDjPtk+i4WIMmTHLpOF9bw3759iD39zMFfMsj2KAOLpvhSN9kcZQvfCV32Tp1o&#10;XQodn6B9kDHuW4mj3lpMfiK6agVMHH/00mGEaStmfit7ebt5xFxN5zW6gS5xwwd9eQK/XPp8yH51&#10;jHSt2ZAROJeLfFq8L//Jj2eaKe7a3pTUNY747Vcf7UHxJBhQb31ClJ8413qNr+C4nss44cGDWe+r&#10;n3i5qndJG/hOfBfsU57kRl/NCygHeAvNRyLT8Smj6N/zGYTMpNa8m14BMBj7jnWRvJfaSQmFPhN2&#10;YzhMTu2q9yayyvu452bgyHyZOZBuxxFWoYyckomZLNz4Jq+a0SjF+m16XIrSo88RrG/DFkJz09z8&#10;orHx70RY7+Y6+4nXBi7uxm0jprgUWmhSet+MwG+FGpoaCWH9vkjcBJSFIJW+hxZg8FqaecYzmgAd&#10;BbidNwbnzRijOQ2XV2mlUXop32Z4OgvxcEzaMTgTd9LugnCUZzyH5sq5HY1Dtst3OCgqvqciHRUq&#10;jT6Ff/Aghjh/+IaT3JZnvKE7Dcmkff+OSjcdFf6AGMbNjTTmoRV48j0dDkY/4j1opoMW44OWzhmZ&#10;VGCJP50lcjwWyNoQho/IVONlcP1DH/2hfgT9pRiZj2RB+GM/+qNt0Bl4wLD9+Md//PLV7Jpx0t0O&#10;GA1+85c0u7sneZudK/Ma5367KjIQRuYf/OCHK5++fkS5p/yVM7m6fIvgx37s4100/tVf/dXLL/+D&#10;X7585p99puk/nR3gb6cB/V6CRv6bmZB5Oh3Lv/wX//Llz+f0r1Pl6oGGoRP+R5ngk2yUz3ZWR6eO&#10;sttCXry4BqWNI/ItEFfY+YKy+MI1+Ldh0hzfrZ+eNl7vJ7h+i08Tz/dFSRpg/ftw/JSvlOFt/s44&#10;5/vF49f7c2DuH5cGOdNp+GDdvddInSHSCs5BPzd07HFwpnM7/HF8lN8TDxv/2+HepvndnpcePDRL&#10;N7bBa9a1KRpbnbVPfOITl3/9F/71bvj44pd+P3XfTrKU0VFOVLFxw6sGV9vwPrwvgT+xEkh9GBsy&#10;EmAP2fTX09P/R//of7j8f3/t1y4/8sM/nI1ivvH0aurYC61r6k2//5d617p/siNsTCF1TF3T5uvr&#10;tQMfe3S7Lr9H9uroVNTyhsbGOfPKz3PTzz1btnjritv6fiuR0ozfumsnxbvSCb23MoBbkNY17Ijb&#10;flfiFHTSmdM8wtP2bJ/rLjkkPjnoc+izsFn6P3B1wLuInHtg4CG98zdg8MZvrgnfvG1+hQHPyvGt&#10;9HvyUPsn7GzvlJM+uT7PxhN3n/W99A2FGSyhKb29PJsMQp6dlQ+w4RMvhRmAC6/yS7rKF16fBQQ2&#10;3tndBd8i3PrRD++kgm+uHad+xKVvD/XnOql0tL/p8xtIvXu8Elu6LvJoeqF15ldSeN6+2/A/fBbv&#10;wDdRIP6EDINwF6Qh4/xGOhPSfCfsvIP5HG9lANt9XXXiBPCFzWmUCVhcYSZ7uPgF7ulT0+4Cvgm6&#10;7ARX345Zn013ZEE2N3TPtMf30V/0F+BKdmW6dIW7X1z9QPy0vx93+T3zvHGVd+FIpzRy780qiz8I&#10;h54l7OwP34XeQahpuy+tuNe0gnNFG+Qj3tBcGuKxAclpaBjDDXK8j7yMnq8chC4fdU3mGg01vcEd&#10;Co//TQ6uAXO/ebl6P3KzafF0D6S192S/eVkehK3f4p3jlMjxU7zgw0N+aawctszGP+H52zKB4zX2&#10;lQ3d3kgH7ZEZvod3NEy2fSsbaG1o/pMAOxHGpoEpj/mUzgvPv9B2pBO5qRvCdjxDZkB7Qz93QpYf&#10;OaLHzoOW3VH33AsHXK9SVGa8bsbiU9ZwlVHbi7ZXE0/a9KoFV0rzA39AWSedPGxa5UH4gbP+R4Qf&#10;CMcJk3t5HV/b/kyyajO3fFfuZH0G8zNTD8a/tjsyUqb6DDOOnjq1r5BGy8IsXAsynhUHsPA7/bDp&#10;PzyZtyQtkPm+gW79uGt267e6cSCM/aYfKbujTI+gP5Kz5YxHwLm553fY/NzBXfwbV6xDj4RXV0dW&#10;cNAqvaV/y36SrfCV66YxLj0evs50l2bpJu3zs/vlbcP3GZ8bvmEtv1t8wwPiaZ8BXRGnbU35Hb7w&#10;/zhY+ht2+znUS2/7vYt32z3PCwq7auch251jDLONWv4iM+nJm9csk51n+YkTmHDPyVXj7U9xo7sP&#10;+q3CyD9vNEG7315MHy8xr7RKD/WGQzt0O306Non/zME1xcPeRV45jbpSw6++otexuvd2mNq09H2l&#10;de/pmRe1MOz1sGjmp/OJJtzfyOuRPU96kwt5vPPE9Lu1f/iSL9BP5LmpfELfgmzawD4nPQC3n63J&#10;KePzK9xHdhN23yJloPlIAN6d6NPnB/q50rVoY3HDMpHXz4bRnsoNJ4OXOVFthrm6wiTScYl5zpc+&#10;+NLljczvvfaatxCOLppH1Qbb/OpTeOZYHYZZGvj3r8zH1iTZyA9o79U1emFe+JksDNX/SLcP+ale&#10;xG/1ltzZtxTC5R1vG5JA8UIzrvpx9+58bpJO97W2NnsmHntr47K+OnrSJ7d7uYe7dRw9+NJafV1c&#10;/kdw4irT5ClxG9+iankdv+3zwH/7UO8jeugmXXyEh7PNcVDjnSB1rsqY7YB5A+c84KsXnYqX+/0E&#10;w8qJzjY/aEVWW7/5Y3rfiCAu0D8Yusorh5TyE4nUD76w7Sdw4QPjUzy/ffAKDw/GtMZM6p0yme1p&#10;Tbr8iAtP3XE6233+WzbkAbrQmhzqb5gXB3CGfjQjeLWHyZO3oJA33uC3vkFuHAufTlhHJpG5MTiw&#10;VjMYky6/8h93T14vL/sG0rOdHX2RV+XtkJ3Tr0+3XPcUaRd7I6sehkx9cdLbd4Z9cuqNfCPXYS5j&#10;5zffnAOS5Op56kXGr16nXWA3k44Sx/cIIvyP3G76hQf6LWft93rbGBgplW9+eBo9PDoI8ZM/h9Ec&#10;DOwmNeWTFZc7+fQXeyXM6VZ6rB6xPXRNW6B/3jUO4+yw/JUv/0HizLdpnR73VkavhreBkd34SD45&#10;CkYPplz1kbxmHe/3YtNGP+liUgsvPeEfPpSh7w1P33b47+vtYwfwRE/Q3bKTTzzTArbN66rxLH40&#10;JG50UmBlS8LhJ2Rrs+nQYbue0DbRwZT9g8QhIzLDD9ki0XYv5SXN1iE6msviqrJmnyxMz4lhMQMK&#10;OjCyUL650M3i/f20J+k9Jq3DvmcOyUK3k+mzCD00nJ4uB0fe0Wtf/6hrG5+fuYenUjb48ur/8p76&#10;fJ4jWnx0ruWQfIe5Pt9TWSn5Lvo2cgI1BiJY+G0DRGlSaEADwnhgghIAuLdhBcHf/W1Ywa7/KLKC&#10;YlwVyLyDnsDxyQhsWHFPhbM0uAzYniyR7saZ9GJ0Q+9OJp2iH+WLf0+qHpvlsEpwjKEJtDOUq/I3&#10;yvl2PtSsTFMGhVGfQx6yvEpR9YK3iCOvFZsJMLh4pQJVtsjY4iSgpCqd79PuqWDyx/vSmLxqJGdn&#10;ljzI622Av8UhHc/oADR6n+cJG/+GJQ+Vpc4K+ah4ByFpClsa/Oeq1yPx+GtwdZLkZTpQY4xLL2lv&#10;Z9DHwNeoP328vgLDFoQr3shKuqsrTgz7roLXY9vBw0B9NNcHP/ghfaeW6w9//OPx++jlmTQ+72Tn&#10;z1dffjmT46+0sy49jZsGgHxtkCB3p97xpny72yI6ZnLYAC01OLqUskgHh2H1YW4n5CuPxPmt3/qt&#10;y6/k28X/4B/8/XzL+DdHIGHe5HTzOz7fk9+wV/jZn/nZy7/z7/57lx/NIjmjRQ4mXAuQ/B+44zm6&#10;YtdUtOeaD/lZPYC3NiMirV6NvirfG30TZ6+lfXbPMhKvbBzM7Alf+Iu37tI4p7n3G4bX5WX9lhfp&#10;kAO4jVPP42fD1t0wdG77bdjaAfrkX/0BZ97P9w2j5S2HkZeH3aRwu66WWH42nX2+7W5ZbVrfzhUP&#10;hxvu2X07bB4eA/LOBm1DDqV8sjkeEt8g0/c4usssHTETHL/4i7/YevVf/I3/4vJKTsurdRp59phO&#10;qpcR7HfNmyTeh/cl8IMsgbUfm0d1ox371BOLwH/j//k3Lj/xEz9x+Tf//L9xvPEiHcV0yrXfBqux&#10;fo2ampi7uee2A87YBAz0DW7UZ/Z8Oszpp6Qe7wWPLTGwXJsqTAedjcKTwaxn/uyCgUX7J0nnbIfO&#10;NuZsP8/+0usgFI/ahLhnXLalOElL2MZdnLYb4ffp7JKtDQvfD48+Lf7g7UWm/Liz4Y/c8pwEtrPt&#10;5A3864A9acrT5lv8vSpn4ZFBTFr715v/TbPM5+d8Qkj6d/NKNkB+pZ9++pTN7PoUpu8MiKBllQFP&#10;SrF+fqSxYKezPoxvRfE3YLeoLS0yMzEEHpFh9GPyMpvjlpb41zw2v9O/44/eNTz3xhAz6TZyQ0O4&#10;dOTrdnltGujDW+h9ntdvgyrjPJg0gH2mB/cG/4YWnHNYHvpMmvylrbxRNPmh39rJjoNESrh9p+J2&#10;QuPo6y+zJ3f5MbaayY8jXwet8oHzJn7I5ijXDQtL5QmSQW3E2nyOjOhb+DzikGnjJdKmvfldtm7L&#10;lv/qpXvxwTm+8PNF5xLLz8HbDX4iItIwNJYOj7l/NIwfvdnwxT/zlJgNv/0jmeV3wzb/eHCvJKdv&#10;MhhLd+Rww/85XjEnk0v28Jr8LC4XLM99yM+389/wf1GXne7Y8aC99Nf9bvQWjxxWLpUd3Ss8Xr63&#10;6Sb3lCV9NHdTj5BcHSRbdccr+YzRurGmctx0blP8wXqmU2Dl/VzGiM/mM0PsR/XN4HSqzdS5tI2g&#10;5dK7mQiiT672q+Pu+J58N0wark6Uxl/7ZrJo6xJc7dL0ASZ95cQOlYYSDA685ftgoQ6c5KS4cHqZ&#10;E8g4WJBQOJvXc9zvx3v5kB8yN7HZ7Ccj8j2b0idXld2tfLfdi6xaHpHR4qBFtp7Jfhd/UeIHxPHK&#10;Rng98RvXN3zP/BTxwN177tK40qUT1zrdCK2ncEO2NIsRPCANsHT68JifbV/gLe660MkIVMdDcsaL&#10;N2mwX2DTlu6mzRX/TK+48ef3SH5K5b0/xZMX/FUzg3PI90zX/T5f4wR168xSXt722RxY64jqPcXW&#10;oL7uMfZu5z+WdgPDD5mDlc88vff3dnq3Mb5buHoOJxKLe5Rz6nlLgMdtOORgXL48k1spHHJTWqCL&#10;37fiN41kzhxSLE9sgsnv0DI/dswnLR+inu/3+Uxy0oiw2Bl6ap4kcs5TeVodKF4QfL4Qv3sS3j27&#10;hmdyaFnlyUKm2Wzfxx2ew1/+QPOb/hQb+K18Gs1zFz7JJv18Oj8HI/Tds8iSdOVXX/tGt4ZH+nGG&#10;R8oLvSROB+iJecXqQ2hZCHgndV35WUSZ/j5bkf5QstMFy9B+KxvozU9aPJZPbWzHNqHNvr+VBZbO&#10;52Ue/81vvJm2N99Ejb0xj/zhnO574cUXruyZc90NrfKibyrvC+puFxqyYGqc541QT2QBCk7ngiPT&#10;O6Hte9a7qBFrOXIn3fAm7epj8s19JicEC+EX+J00pyzwRJMWDrTqJozpf4+uLl1pGJ8pi/OBtaWh&#10;vGuPkp+nMr/vIIH8tt7Hryf2goOeNzRdgUxTVgBur3moH3xlgP4Ot+AvX+RnfLgygGgMDOgUfUNz&#10;ber4z6J4aSRuidOXlC3a76Y/1fSCLO5tkJbxtzCyMr7bjQD85E+6ys9rbs2ztU+J1xAWJt5saJax&#10;zfu45u+VF1oufOameO4tgC8IZw/wTTc9txyCgE8LYtGK0lMmE24O8Ybe9peEAW9QcTJ/Ab+lHxc4&#10;2Yu/lSn540t6hdzLs3nelT+eyFc9evKB9YmhL47y5bJl6DjBCd9Cs7SMp22scGDPuNzJW30EJ5X1&#10;1cylVEZJHNUT6837MDW/K1dPi/cwfSzx+xw3HPXZd7lz04hMRE/+Xl6/yoINUJ+dbN05nJZ57Jc3&#10;gLIfZPp01vNc7r3i3ivkN5+vv/5a+d85D+VifqC2NOXl8JzDouyRcrcQ7C2sO0/TheTMNVj0h2PR&#10;nb1JJipDa3A9/RsZE44S9IkeQCc7X5IyIW9QOWgH8rivj7egq7ygaBOM0ScvqFXi0aesKTX+yG7D&#10;0XW1z1ZZ+gxh6p+/PG+4crHw+jB6g6Iw0LkBeYn9M1dND5khYD115rDzWu0s1m4a5DT1b/hsniJ7&#10;uncn5QXahoYvfLovsBtb3pHRW2/pxw+f8GrTwoM2Bc3+Ba9yCdc4RureK6++0ogyh2HK8eS9Zyrs&#10;EcxUakQ0Jtshamf41uLvCkK8hQphHw63DGEql3SbMcIKuOff3UJ5fuvYKazwGRvGbCp4GsfwujtM&#10;Gjk/wraxpAAGnJ4p8+THotRpJT4DI4ZZWBe2NWq57xVBXQ3FkYCFmidqAKphI9zwK8viUNsR7zXC&#10;4T/PKyMRUsSXJ6MAdjMYEO+xcobDKxp3cCcfFqItbPZbwJFBd6iYTA2/Dw5jSj4ju9kZoXJtw0Yu&#10;wrjYdJ//5H2U9+D2iK9izMfNR+mnrCjqvchxDEcUPHxpLB/BCXF0+SV7lT3aK9NzOrRwyiZyVotF&#10;BKWRNEND/uicjsKHP/Th5P/ZGlivX5gdHfATNX8+Rs8gez++CmSX+V/+S3+59NB0wvDjH//45SP5&#10;9u+7Mch/8Pu/f/md3/7tyz/9Z//08o9//dcvX3/l65cPJY0//ad/8vKpT//k5Uc/9rGe3PUtYK9T&#10;qF6l0jNywO7Or/7hV2sElcvTeWWySqvcfLPYiat//tl/fvnb/+XfufzD/+a/aZx7KaO7T2fxON9h&#10;/F4DbaXzP/anfqiLbp/61KdaTs/GqPu2wquRhx1RBciHnBnA46H6MghT96acifyoQ9GRlk7KdvRE&#10;MU85c+n2FXcJrbt6UDxpvhfEXdj7dflLs7qe+9H5Q8eOSGfc4eeGHhRlvvHW5b/x+J2fdegTOBI6&#10;+C9CfhbX8yGBDUpYoxXnTPtq8IPJ36UON43ca2hadxK+eV2icM9pLt3b7uKf3XO8s/9j75f5U+DG&#10;3w6ZoPoFl7s8sGm1FdEDdtkrL37uZ3+2p/fZ7r/+1//65c3sAnwYG8AeNO+ndMbWPlpmp+D3b9+X&#10;wA+uBGozovuHq17NjnGDl9ks8Wv/v390+Yf/3T+8/Nmf//nLR7O555tf/1ps/tt5Q8aLHRzbCa4u&#10;usRvHSWxTnRo6/OZhn4bc+qs+scP3LY39cwPGsJc6LbPkTh3c7/9x9JJ/237OBuXe+Xh1v3jcLor&#10;PumZDooh7GCj9iRpAzZl8+cZbc/pvMRNLHYl14P0pfDSuMHbOOKLg292tp115tdf6OgLAXHJHuiX&#10;Wrht2xm2ALrdUNX0DUxGjpsOHOnwB+saiAKDKFDe4woXVr7C2/ZdJ94hc/k8QLwZyA593oIf3J8B&#10;4XkhcsuNDskLvlxg3b1/7HPxB1d4eUz+259LGZGDjQDDOx1JO3v0yfGBz+YzAbf1Y/OP7vCpMGbA&#10;dOUpaQm7wYne5XmB/17rh+5RVNewxg+usgbKH89g5Dnp5KnPi1cEPwiKehBGb/IlcGgYz6CZoe/o&#10;XvDLy8GjutY0Q2NOlSRNf0fK3w99AABAAElEQVQeSy+0jFPuZOCZaEe+t52dfj8ZL5+9O9KxsLBw&#10;Tnflg7+V5RmPnsHH2+qqOJPhwVzePMGZ8Am7/Qv3jL/h8oX3DV93ww26N97yfHYXb106GMnc5Ile&#10;HGmf6Wyel++GYSSweH0g7/yt37rCHpffc3jview7wNKAu/fQN4/nqHAWr7QPvMXZ+OvWX5klnnzK&#10;M5AfOKUXf6BfO2mmLKOTojk0CKcyknbidYIv/h03Q4iuLi8mEb+VTUkmkrxpzPjRgtYPOlzr8Cmj&#10;JuBfzObikdONjkMhL3HI1ZierTQPYrypDNRJk21OeOyk6SNletCYcnqvgrVclddeSSclkTKeOi3e&#10;TmBtPVjWxVnd4Gd+oWOU+C/ACfHQu7GpG/b95soKXQd3TJCnTQQr77Msmu+G3oQrRzL0B9zDW7ma&#10;REWj9OLqX4CrX+7Nhe2pX2F4IHdxvTaxcDCJ1eUDqaO5Gpz89hROcfSYvGlu2kn+c71XX66RH3Mj&#10;rZtreId2k87mNX7JuzTPebu9eeWRsBX8pnvIaXHUD9ekd8jwwB0ZjA0bHPkbXGH8uFseaIKJdxCJ&#10;I/w7wRmfBQyBosu/uOovaHm3f7pt9/DrDYVksrB8nJ+lcfbfe24X+xb5ca6+lD9pVwfROhBDd/q3&#10;+JsFDYEjk0fz3bxdo00ePZ77pcvXmV92pMcIHSjT3z7KX1z9mcovdmLmMDJHmz8T6Heqjzd6BB/A&#10;T5WqXsM1lln/3hw4eHHpF6O9+Wv89GmdHvXXPqk8O1UszS3v8AqmX+Um85A88tNFpPBOjPfuacfY&#10;6lBLnC5WHXGl5eAIcO+vuhjxTV889Vf/JXHZ3Dvha+d7RlUtNMx8d6J3EU676buc6KH1ZDaIhP3I&#10;w+m9kcXd4xWtD5962M/ZmQd2GEYbgsfnn38mbc8HOpfatxnhTQIHn73JD/mtPfJtYjkmT7h0JDWo&#10;89bGdQ/ypsg7Fs2bt9TL++xTyjsLMgmsHLdMxBfGnYMmWXjOwuQuzpHNnvhteQRv6iuehq/akjyI&#10;U4t82AG841Mx8pqyj89Rrl6R3Lxu3CCh2Z+EDY/KPQQSsPnnD/g76esVsiBRGpX/fIt18Kodwdt4&#10;xU1a9G4YFu/RDbTtO0UP8Fc+0IxOAvxb5OI/ujPVSv1XMoBM6ZEkgn7F5a8ezlEwY1z1LvjxM0bV&#10;D5uT3SMbMtUuqDMW6qZcjrqX9NArgaSJzvJbmWGEfA5dX32GU7mvWzRvhMkGDPnMtXwZczYv4esh&#10;/qIPtSMSC22XHKPnFc27QE02/MgErcGaurZ9IbqiH1pecm+B9t4Ts26C7g2tyZuDjnsi+qmcoJUv&#10;sO3HvMlGfaBzGccd8wBdn0mdNH51yvX117+ZxdTXunYhz2SljUjWoqPhNHZAWd9ug/X9wPK7bnzK&#10;oPFyv9Wd3OKpcgq+Rcbavsp16uUsCt9sGChhOUo87YD5BPf0ofMmYe6F59JHJZfwZvPbO++k75+8&#10;AnbLmwVWzmTj9dN46NpM9MTnOJULsADqjWXP5ZXzNkDqw3rF9HxLXd4HzyK1RWg6sJ9ICVJpzAGC&#10;yDmyJTMLneLh6d08P8z3mekLUvx3/qTyQgFu2sFZd9B/2DqvwgwP4m17MRaVqCf99stzP3JyQNUG&#10;ouAn7SEfHUza5KW5lRp5LiiX/byLMHJG0zU8ja1rWSZvTpwD6Uun36Ivf/LAfk7/QliMUvNH9tYL&#10;+337xJWODQvGyvSuvB0079mpgBAGVLyeBsgA45pgIhJeIx6RZUilYLxbEAdDQSyTmNn4/ECSIPsR&#10;1qGUrQS5TykcOKd0UkkbHuZ1ds+Lv+ifL2m5Jp2l4SmZPioQgUoGmnwSNj+LDE8kL+DevcEnMEqs&#10;kHcCqgIuFho36ZkAeejbCCGxBS0+CNaVr8YnJ4pxwMrIwM6uaIu+YwSnsPH44Q9/qHmFy4itQcC7&#10;zgX+gYb8nXdGeeqRtBR4opSPaTQSfigjPvC0PKJHNivHlS8a4HZ49SEavkrVBjn5Rq/H65MunJ4k&#10;P+SBztJdo8+I8GsjE3wLqPjAdX/zoLx8k/bHsnj7uc9/9vKFL3yrcuDPFo1BmgaZor+eSvO7v/u7&#10;PdX78h/+4eXnf/7PXv6tv/JvXX74T/1IF3I/+zu/c/m1X/v/XP7J//Q/Xf7//8M/unz8xz9x+Zmc&#10;gP30pz+dV6L8aD6M/qGkGcOaP4vG+GNcGFCvrP3DLO4y/BoS79q3u/pV5Ze0Xsmiqe8C/07S+MIX&#10;vnD57//7/667g+TlrvqSzpgLPB/jaAL+ewleufCv/bl/7fJzP/dzyYvOUAxWXGXX3XMpn0g4f8Dv&#10;lEsQ+0Qvrn5QDthyFrz3iVJYHRNv71Hde0ji8LsOMIS7RjmGi9zD+24gTukdceEvHR0UFJqzx+B1&#10;8lW4/B5pibsXPzJwbfjZrzbsFE+Ya6R45P/W6d/l7cxn4xz8s0ubvnrcupjyUqcKB394ErZ0xFH/&#10;J+6gqndg+bp9D/cadvAOZ/1zc+WF38KGb9y6SevKT3jTwJO7E/PqkzAbPNS1H/qhj17+6l/99y/f&#10;fO2bPTX/26lPb2WQYLFGMuIpu9WPTfd9930J/EmSgHrGRnFry1JHtUs6zqmZqScPL3//7//9LgD/&#10;B//hf9A+xBOZ7Hj62efzfaH5fkuqYkEd3f7HypAN2VcJsTVoqqfS2+uMe56QQk87ikaMSA34tcN7&#10;JNowvOf5TE9csK6wM6x/bd4GoROkDqgSf9MPywPpLNi1DoTpG1kQ3+dJn12aDnnzEpoGczsgmIlX&#10;w8jp35T/3KO3p23cu4CyIS/PZMd2o9+BTdvWIHXwMnwJ20Gz+PoW+BIfnS4ix/+uV+sFDPJmUHRT&#10;JvyXBxv5bu7DQ2SB58o7/PQNJhOhAxP+Fq9HBoM3fdwti/TRjrKCY8BcoqFxLT/006bpR5S34Ogn&#10;lg8aechH2ZWf0KEXZKKPW3bI7JDbsDfylCYgi9HDU34QC2ybzcXrNb0j3dWlles+N3J+bvDJ14By&#10;dJM/gM/PGAEP68f/Sgtq2PGsDvrfMG5pBgHNlis5wolOCG+8g98m8JgfcUdek291d2Fp7PPBeh9D&#10;/gqbJx7LF7+zv7Dbz0v/O/EpzhkPHbD0S/PAIY8zCNvyvU2j8W7TOSIP7ROl0CkcmVb/Qrh88ffc&#10;CY6jHOt3yB9PdOicvnsw6ajzh+0N7oatW8T8nJ+X97Pf4j3OXfzbYdf0Oz5/NA24S3/1k9/SWnf9&#10;qotHntdvca59SgGBpRtqHlqvO6aN7nUyJTgjTzqkbqxuOl30TsZmr6dP91qKwNsM7GJH9QcbVo/k&#10;0pieXCwA21Rcv+jOWf/J3jP5uN+ygOuezpHlli2/3sdVJmda5j/YH2VjAbPpHXYHnaN4ruWqfJtG&#10;yqfl2hjHT8ISeMXlK63Viba70YPld2mdSXy/3Z/zYHFnJgy1MSNzIqfEK4Nz/siBf8OCpxz8k6t6&#10;hYbJOmV3rmcRafxc07aQORha5D22cuW8aaJvKAl7+Vm3fv2ZuOGq0dRDsP2bpbnxGvgv8LMT2Ohs&#10;/vd+yXQO6mjnrvkedhblPXGnFR2ayyP5rK5vGhs2shqi7rffcE3gdLNxTl5XHT77Pe7eok/lHnl2&#10;IS+Fh57Pv9VVtuTOT7lz1ZGjrd46tjyse27L6cMZGj90intLbmc898bLC+UjD/RnqvLwhk5prSve&#10;Im/kxntvYlN+k9eiJl71mVTQyx+7AFombI+/LvIOPaGxgPnRLseN7IJQPDbqcbzsxonV05s6cc7v&#10;pE/f9EWr8sPK8BC+vKnPQsK7OaGsb73lWYbzYwFh86G+5qFxNxy+13sCdUrf3SJI7ppfccm68y4p&#10;yL4hI25fDZ2A2sxDPvrSbP6+hvbeUfCC0XF68F0nOOMiirddYLY4yJ+NlzpaFp58+9ccsVe76te/&#10;9NJLaXvy6YHwtAtRd7NYgNbOeQsDcupVqOrYw74mmT3KglQQLAg7OWjxVx+0C5G5r6yO/JRGZEtf&#10;+/rt1AXlVR4TR/xZ+Ise5m+hehK8K4Se/KANqv8H/vqtHuBtx6D8yKB1KXH19dhvfy3F+M0rmNOP&#10;UUZ5xo820xhacr6hDNBq3hLehbXUZXTNYbW0QxegD/iBTa8Pt37Q7Ly3hECeF9o+HLzwa56D9yDz&#10;/Ey25/uRIVjZ4W/bDHrJtkjjCffZ0L1jteVZnbGAuICNxi+dsWs7boMjL3NaegwS/M7/p9Hppw+D&#10;Iwv8AX58AhEPlUM3BCaN+FeWwo1v80f/nsgC6215NS57da0LB/HQFyae0/B0UNord2lsXhowDFXe&#10;E49NGPk1zdAvD8ah+Er5k+ETmbNv3TjKueWVPAF03j6+0ayOaMufefbJnHB9vuF+9NNswHg9r2Gf&#10;7wqri96wNeNy6z7a3ndSrg6uOfxnLYdcQe2Tsg4/8GpLw59Sl1evEHYPgpLT0CND8uV/fYNtHrf9&#10;4T/hynTwE1q9njmMo9+R/FnPUJ/UWTaXzoyNmjmSH87nxdBd2zn8JX7wwFdf/sO2dX1zQHhQRkMr&#10;NKN77KD5JYvBDtH5JrC1npfyTfLns1AM5JOOl3ae2Q358ilUa2f1j34vtG6QFxk+OX2s2gQoqlhk&#10;Q8b4VrYrC27nXpQ1Paa7Sbd2gw7G0wWE+WQs4KdegKXlfuvf+rdOJl7ncBK3458jTtvRiOwgWZrw&#10;6Q/66NLn6kD0obw0M8fGD3b/wCMrMvPM7m+8rcv82YAgmHdJxBQwgZ4Xf3scOwwASmKxrRM+YWL8&#10;RhD8ynw8JbQC4C5D445whplkpAo9xqEE8yOOiwH2ig2G1okwO15deBVfhWpFCZ5M4E8aLuGtLKFP&#10;0D16XQW+KTzCwTd6GkF5U3mbtni5ALp2TZUvKhjeFqQFpJeA3u9rR/qQHzijFqMMNZaHjKbiWYD+&#10;RndpOWovXWWgEmikLXq/ngVCfO7kWHkJDU2mfDhCTk59l/qdd1qO+4piBm55bqcbT8lT/cIytzuA&#10;4reNP96VJ+WVt+FzZHcj32kk4ehUwKlWBB/OXCM/9BaabnC4YzBMbk6otIixr1iJVyteAtcwOP37&#10;sY/9aF/p/KUssGo4Ygoqe40iqC4fOjKvYXijr9B22unTX/zJGOv/9vLbv/Vbl3/8j3+9C7kfze6T&#10;/8P/8f+UE4c/d/mZnDr03eCtcPMKZxXo7cvvffH3LtJkDH8/p4Y/+7nP5pvBrya9py5/5s/8fHfB&#10;/EHelf/F3/u9y9e+/vU+v5qT9Tpf4M5xDH82I6TSRZfJ7vUsbm3HtYjfg58PZYH7k5/85MX3qJym&#10;/8AHnslCm9dZvJnvTH+g9ZB2K6ZqeQpJOQ3MRokJXb8WScuYD4N1hupAPEZHppFwfxv4waUXG75+&#10;iyvWNgr8evqWe6LnvleVa+6L6ydAd6WzV5Drvxw90kFLSGmtG9ytx0unkY/w9Vt+znnfeziHZG/4&#10;vsU/mvgR55qfI1/qQXk/6tXt8PNzB0I6wAff6N4/Tq25L51DFnmY9PB3lg/EwPKyA2v5QPcMcJa/&#10;jcOFV/sb+2SB1yYLJ0PsqmT3/uDLX649+8Qnfvzyf/6P/qPLL/3yL13+5t/8m5ff+u3fToMffTr0&#10;r7b3nOD79+9L4E+UBG7qW2p161QnB8igHdYH2cH53OWf/LPfuPzd/+q/6iaf5/Mt4FbT1CGvV++r&#10;j+KhXzD2c/p3kNRpHeft3G6HVNutv6AOn+t8bUDw2QsTA0Bb10nB2Cc0ay/ijl863KEB0NmrHsfP&#10;2pmz394Lszgr3b3Sgzf1omEYtNySTaxZ+hwGOeylNsVA5uid4Sv5kX7zUP5mELh9Tn0sIAqc6a9M&#10;+6Qjr/8s/vrjbTv8m4flsQNNcnKFJzt/t53rBFL88XvNw+Tksb/6jEnqKruwkOekncGPMGku4E/H&#10;nx+eucrHG2jesKEtgw3Ar/39yEQ/BaA5MOW6dPXDk/g1Hf7SAeKgWV6iMyuHoTM8P5k+Ltnrh255&#10;4Ju86dnKVBy0tWFkU9sflgzkFAq8c7rC9Q1sVG2ZeM61eMXFp3yd4kpHWONc8zx+/Ju/6FPHDEnX&#10;OCmh83+EoyGvTjdteuiBfaaTaOlvdqxFjgH6dj4V1VdJJi56Tftov2/666PbTe8oorBRkNb6c2+A&#10;rOZp/a98bUCChSkLvJ/lgQ/A3fjcvZZWkfLjubwf/JxpnXHggaXjfuOtu2HjDi68MyxOCFV/yfoR&#10;nsL3XaeOokd0jo7Tty0jabV8o2tvHGPMycPQQV+BNx311H/8yr88NPzg6PbzmdE/wv2k9V7Epi1/&#10;J72Ctflcfs7xz/eP8HiQL/+3kmIzHwdkqh7SX9llUzsZHP0s4C02SP2TLjLGP74v9nYmZf8kwuqQ&#10;k4jP5JSW0zV0hw7SuZHTqa5HlN2gHh3STj4NJ4I0OWnDpEUkdOjATpDfLkMbiNBuOx4aUZDSYFuV&#10;TxdGUj7SnvTD0Am27b963dJnj02z8Q9bkfsCVXiU3JXM9+MNnQeVVWReVwbzf1vum7/az9QNuAXy&#10;UnciuBHl1I3FXzqlnXjmpSBOysd8Tmhp95zSMpkK1MV1F9tziv5/Zu9ee3XLsruw71On6tStq9rd&#10;bttACwWBbTCEBAGJuIiblASBeIHyJoRvED4YeUEUIoIVbAFRCChvCGnM1SAbS6Z9abu7q6urTt3O&#10;Jf/ff6zxPGvvOqfcNrYbFzX3Xs9ca84xx22OOeZtXWIfB9+5Pueh9fh4gnLoHTwq+GsIHdPVDsgU&#10;jqKj63rT4DbusuC+/vyjj4500bBZyng780S+vRZvMB7gv6U9yxcuHHwr++KSp9zqfK+3zJnOGWbz&#10;xb7VKsh/8d5xs2OuyS9YlzuXHdnDiQXYhOV54UvzKl51EjXeCmcY9vVJYWVYHna9ybUnrz7KW/PO&#10;oVqK0bA7MB5W2LJnuD2fjewrw+hd6uOopz6hdpyrd6F2nbRZxzvX7WIeWx1ZB796E/AjXey1tTmZ&#10;QtKySdExYUDlG5d33SO+b8t1fTnjLW+f4Bdp0Nzn3vE2ipzGMA6lx76yQxyceJw0MswYPmOH6L98&#10;pb5VuTGnvYhlyath0WXb5Re+juFcx+9nHN6QatBXGv+98jSvUs267r5Svz4aS3nQ6PH9jOmDT59B&#10;tnkCOrTDx2P+4CVPiuYNknnD4De/8c32E6/lZqPvy1sPrS3jASy/bvPYa2vha73gs3Su/NtAmP4p&#10;fiiyqVv6tGlz70GecM4mjLmE8aiw9gyfJ5p9J1OZ8ncY8ot5KvheHla6l6+rvf9+3taYtkCfXnUt&#10;bB/3RB11fN3k/tR+yy/7vXuEvhsJtsEkH/+tz5TW9jywc9VndB4++ajreDr08RJ4bZI8rb8rC63v&#10;8W/Ro3kfHHjx1iwb5SmH1oZdo9y2uLH8rrUHvn+h2882pKg5k7axc0XfGr3/RHsd/MuTscAKaJP3&#10;3nEzgr7dpru6Mr8bXUU34dOTgR6UsjZL/m1ja9/10alTZey1bHuurz1kU+YyflhBE5fOyZHfHT+Q&#10;k047N45d2Ndp/WeNnKyCMac2KmY3YSMbzH6ufcL6EWnO235zri4Ea4nKqfuN1QO+yWG+aZ/E/lLp&#10;hJa2x9bVifGVsW33npJ+WacIXh6/Ogti39jmA3c81XT08XIcaHndsQ1NcoNFA2xlzRsO0dJXeKJ0&#10;N4Hl95Xd2QvjR+xVeQOAOqd7M5hIQdzgOsZewct2hKm/258ApSub/uSkq44jQ8eNY1Omv8M7Cnxe&#10;8uD3JrjaPXiyxcbx3RLBxafzBT5bQW/GJt5yI6jz2jhdwcnmg5f/8ubWd7L/9UvSE6xJ2fexB/PG&#10;G2/WPvALtxsy7Od8IQ/pWSvmM3vzwcG/8rVX9h894d1Dsk9zw/zWx7Qt6xKzwb9F67MiU7xB7j+a&#10;sZY62HTltyy51RN+5PMf4tJXB21fNpivYwL0rM+RW7sgT/sL5YJ7g3aJ1tCNXuWV9tiNy/rs6ORh&#10;/Lx9wpdfjk/WroN89m7nBlE+hO6l1WZSGO0dg73oG6dLrAIyzkMjlG7jUYdCcAx5ZQnD0TD3OwiQ&#10;ge3iRYWfu301Yu/7FjAWKS5KKs2kYW4VB6YKD65Xa0BR7DFQ0qk71gDh1CiVpVgNRIAXfwzjhVS6&#10;Tb3iDZ0N8sGhbRImH46poBnQjcFF3uMVHmDAd/CgQWazzLkJWCv7gzirGDAYlf7a66/FOPKN2RrK&#10;9fWA8KKNX3cv/FKeGtWRu/vBXcGehuMIOQaNU+VuJzWD/mno46xe6IQavoUjI7jhd3geWa4LtvKU&#10;8coO9VqjTsfRtKPjomf6sBAy6YdjTTnXFgmFnPr10wB3iPsvDwzvXL75gVRveMYrJK7BsRJGGyod&#10;oGSIUCeCF87ke3JnSJ88DwyHMne9cT6zKAtOuDiR0Pipf/fTN9/8X79ZfDZx1b9XQ//5P//nb778&#10;O75cZ8OWLIIK6uxrqRffEf4X//Kf5/gXNz/5kz95860smL/99tuJ30qdPbj50pe+dPNPvvJPbx7m&#10;NQjveJI39W9BkyO8vJo8Mt0dxFwW6SNj66JUf2N+OGKL5HS9zsA55+V15j/4e37w5rXYqWqfunbX&#10;2yvTlsNS20r0zFGpE2W2DtU7ez/X/10p1OknBY5zBx7ngdLSYLvCYjnjq70wNPkHHfGeSx/+jvwT&#10;7Bluz9Fcunfjwhx0nMMrZm97vnjQVZ6+z2HzxRu2bJDd4lt++aHfI085aXxv83LOzwmLe2ELl7Id&#10;2Lb8VUdoavNg7vJ4wZU28p2Ebbctd6ml8J6/s5zND86dbMhT3143/s7b375sRPF5bjx443MwPE27&#10;enjzF//iX7z5oR/8oZu//j//9Zu//3/+X2XLq4/m7rvRU/EHp0AugY9cf9CE78LP1tnytPW0uln+&#10;9voMlxoLxyPLd4H1z0j+R6CBtYuPszJ2oZ8Go62wJZMbgY/Y4M0Of/N/+1s3P/ADP3Dz1/7a/5Qx&#10;xiudSJiUGMB2XGXwHTz7HSp2yE/4NIU2vv3r4tx81+g7assn3yRvP+GxMMUVfjqRN/FvWw33kQO9&#10;tf/xK9OG+SjjCLJZGMnATyOftwGEt+0/vMaqukheJxZHv4evGXgfPim8CjM2Sfn8daLTMU8yjvxI&#10;FR8z40p9o3T8GR+gg0eD+OF1ro3d+LXVD94XFlwnuTrbg8Y7uQHGeIGvkm9y51vEyu+hD5Qn7ORx&#10;anfk2DEy/a09+Kb6/ft5m0LGqtV9ZGl80DUBNcYUTPLLZ2goZ/yKztS9vm5sDR184Mv4Rjn2EmFy&#10;F/bgWp7pdM+VWdp4FLy66IVMWnYxJsDdLE5UO2h9wBx+HcKes4N7WRB5ku8hg98ANxj6ok8BbPlw&#10;Hj66yBb5oFR25zBLY2FbOD/GkUtj5zkK05/Xr+7CAHj0P3ySzxVEXxfZo7MN6OOn8aETZejbIdCb&#10;NOVz2nO8rQ437Yp/Ntj051vuin/Ku1Z32tyUs7g04xbjQ7oo7YMePNqM2Fhx8Sm7ehI76Fr6Xdpb&#10;hl3JP7eDtWdlzG0CMAzEjpQTTIKXh7s0R4bRcWq1+C/yB6ewZZzTqQWvuwFVNLSDlQ19ZY2Py99h&#10;R8pO24KbLZE/sqeujZFH3lEkOGUtSvHDxQlvrtFDS1DO+GwDPgX0z/xs/jkGs8fik4/uhqajdYK9&#10;5DlJHh7OvmDkGJ0CWR8B15nO8Di8oikP5UhZeeGE2wbmm1nE0cfA9dWf+/c3X/35rwbGq83N/VD5&#10;9Ab61F9oZ2L1r039wT/4X3Tt4X7b5LW9rc1b7BP0F6xCNa59wAmHQO/q4uyHpm7GlrS1ZLdOepIy&#10;tZsovp+zSibISSvC/FwDWlvvpRN+BbyoY4X1FdYytq03X96nKOj/X0yfpR6qh+jVgq1PU9HP9sva&#10;Pt8QoIGLvuZV2HzB6KS+I3r1SsX337c4H5hczxM2035ezEZWli47LoG/NLIJhXZxJ/deNhw7zkua&#10;9tS8pC+8BVs0PJhw2QQmAHz+cmoDzTl/qxz+dzzleu0M7jmm/nPV2rWJVv732lv32heN/371waz/&#10;Ffj00/HfcX2WaXi/9mWjz1m0B+fmqPVR+tLz+hJbF1Z+8a0wLF/yN2/h9xp+tMTrTz+G6wA2/qMv&#10;7dZrdpXT1/Lr07feXgOApzre9nHwtLTFFtY3dCyR+pn+e9L13VtnO24AL63xSWz1eg7Xup1Uc4Cz&#10;bJt/LtcNh/BLH7sWuX3GuWxphwc6qP6SIF+ddUwc+9VOilt6DuM0Oj7bHzzGhUETbDOHl8/m1s/p&#10;Ox7lZnAye6qWOm14CeqEKVifNY7sk9mxFbDai/Vs59qMazK98MCatjYYXuDWVsOf4GaNF7JpeVw2&#10;DW8CPA3hwfdvhSeRMyOsnqs35WrvKfPIOmtuPmv7iV76SuBA0ldvlgxvH+a7ui+8MzrsTULFdPzg&#10;JeMO+vjgQ2PQj7JGnXYa3/QgMnjw5etf/3pweGvRkz5NZw3bq1etM++6T7Rb+foJruho6kB/bJNU&#10;OwIRWtGNwC7mevoT35F9/H5sKzK/+OKj7hPwYYUNXb7nJi86fC/fUOaDtAXHKrF1lZs/yM0vfhC5&#10;+y3Rtp2lHfAnOVc/0W9tL/DsZsdsfACZKpfaSB59s8+2y7SV2ezLOnrrYvKDpvg+iK4/+igbYbGF&#10;trFIqU7HD843bF3Dr/+mb9f8ZjefIApB+vM0MdtR1+zaGlXnH8onn611w7ZamjoH9zR225urU2dt&#10;Oydf7qlYAf6OqULvUHP58A3ju6E+M5vpNgff/2DeENq6C2BKt473xoPVk3YyuhsbLh9oRRZl/Wsv&#10;6mD1yMJbpwcDyggbzzneI3900+vW5bQ39Kw1F2fmkWxN2j2bztGVoL23fOwN3rGD9GlJV06wR8V2&#10;6F554XFgnwRP59fqI7ZH17uvFGSFe8kDbJkjqxfjl52nWMd3GIfxF8kof2hqH4VPmZciG749rf8k&#10;bxGYeQNfNb6SXvk+PsgDY/frR0bXGHjwSuSm4bCDdfStOZRu1+i95j5vHk3f4mlh3/D2NLE0uN10&#10;OZIoP3bKN3SjOX0zmdnsjM2GBn48bax94H3aPr2Nfq3R1uaPNpTWlU3Wkafz9ZSvvZv/prySQ9uc&#10;Ce180pT/xll0L4wPJudwu79uIBFanv+EO4eH0BzfzoN2DSnHFt1U4qFO4zEbzPbLbGjyf85fz76b&#10;PT9PYT/IWtFLx7y6+jhsED5s7CbqwVLsRxsfG6qthR4d46lvpEg8/Vf0Hhtg+zaq50adrH+lHe8m&#10;qzw3m7gBRdAneViS3tQd2T768L3sE75eeXfcj+6M2eNvc/7qK6/NTU3h/enTD2b94mBY/7bjMzd5&#10;aDPahXTr6HvzWdtM6uOF+Ap1os4EOjd66UknegfiSyXl2h1CGLIQohE5xywhxAzswFY8DAfihpS/&#10;nE9KharRHHQpREDzLqx0jnf5cb1BmmPu8JmOZJR8/U4wWIoQFveWm4berBpWkB2Kn/rOZQMZlcEz&#10;WclPDw8epELCuzsyzjLIpwObhw5BxdvghUMnwinJ08htItpU10kzanxyOFecBjZxGOFD4HzBtXEF&#10;dnlbfguUn60CNOWt3Ju/cXEd8m0a2mxkG5hrxqUxwLMdwBmeLjZfw4LXIHjsZ50AXlLPYHPQLX2U&#10;xzhIHafzcShXntvoAquxeSrw69/4+s1P//RPRYfvtgEEVcLawEwC0HZsvXuq8O3cZfJ66uFHfuT3&#10;t8P4f//JP7n5x//4H3dj9708gegOnR/Ia6LJ9zM/8zM3P/lv/83N29n0/cWvpWw2fjUknVG/tXEv&#10;H3pP/dGRtAhVvseBzF06o5+jLayyhtXz1W/o+drRmcikzebhl7/85dqgJ4BfyuIvJytfu1Gf7HJ1&#10;KD6f0zn4TwoLvzDq/xzQOMOcaYBzXZvZQodhN+1j/CzQNW57PMps6tLbWPqeb21drk9l5eF+7zYD&#10;M+1rZFqeFt/muz4H6Xf1cM6/dU5fgVcnym1Z5dFue0l6EF6KyduDL/LvWtkNxZUMnek5FP6U8Cz7&#10;OWVfcMJ/Dsvrpm3+rTjs9A7eAIFvH5RzMNpaznLDx5tpt99Ou/z+m7/0l/5S/e8/+kf/MHc+fRje&#10;tW/+kVwOcidKbHCzgzkp361w1vnKjudnp5Phs/CZBv5DNHC7Hbox6XMZZIr/zo/9Hzd/9L/6ozd/&#10;+k/9qTx5/24W5nPzX9tN/NHxlMj6s22/4rVbcQ8LGEd73zQcb9qZe/g2yDc2uAQN4RS2fNt+4QKf&#10;7twI817e0VVc6W9MJjxVEIIdl7j2FydZPzk3LM546YIePvQSFxbO/HVhKWmd3BpXgUtY+eOhmibd&#10;wR86dsFXOWH9pG+0LAwf5Hx1Wjg8WCDKZKG6jX4Wr2th48JnQtVxVXjlm2fCHjg85Hs3FgCV3zJo&#10;HiIU17l/BrP9rXOHBVQLirkYfcKbRSp58MCtCmUPP9f+2nh74EZnC0+z4OUJcMhzufyo413MIxMe&#10;dnI18FPf4FvfkV19yTsH+t20jc/5xqGCxYrlVVz+gvNcHtzy7Fww1ge8ZXeRqwLh6eBnY2UseA4N&#10;SpAyAa3mJXHxqY9zAKNMYTGZcMF1BjzOC3+pp2OcXX2PnlZ+ONj6GReelV/exXusze718ovsXfjy&#10;cPAzdMZGzulHdqMzD4U55ERz887x8ihNEEtzeS7ThEJcf7bMNeV6BtsF16EHtUG+4k+aSfNBtrDg&#10;51rdDz+LcWk1DlBlO2iojUu+Cs6/ceSvFFbXz4O74DxwLW3wzls+MUofwxU5D2GuvIE9sbX44TuX&#10;33Mo1IE5EN9+TXeeBYbMh7UZeCxOm/e2PuM3zfeiJag/tcGagcV4gbz05QmGl7IYaHzqFYl04xib&#10;m3N6XN2f62MVFe0G4bWOb8NfK/BcJ0GIiYMX9XP1F4t3813Dyf+mFzt4S5wbfdY36Pu8IrQLtJGF&#10;nNY0xGNxxXJB/VvxpHqONBb5LLarTz7V02qpulkLIG1Ue7u+tL20jWMBH8DCiLNcHV1aQL+9gO9J&#10;Q+siG2wKC+oiTakB3bUZROS1ro6hls1e+dLE4J8VjBXSOAMzAENDmSvNlUn5wXm1rXOasnvdk/xI&#10;69hiE27Fh4zhrzSO8rno9dKVvLhzcjlv2uka/JZZMmDupsl7FuyW2fzz9Sedr+60CceG9usRkfzL&#10;vzGP876+2GOizwgLu1mPusF+rWO8FybFx38OniQ3rLzL1+J5Xrzwz8vv5lvsO5ZckGh5xp78Vo4z&#10;v+UtTqkwB8LO6Q97pZOOQdJXgC38MVZa+nTEn3RNLYkDo48Z44/6kjY2cT9t0Brf3kT46NH0M+ph&#10;efF0mXDmSfsdvLnRC78Q5vAE572sN0+B8BB+d7w6idff4SF8YWh1k1dYC3q1ZwfpRzsJjOFDHw45&#10;+WH6dC+lTWfhvaezgdeL/EjeG10DmQ0Rb6nMa2VzeB2sjVnyuLHeBqS+hs/ajcJ7gVfOAyz9JF38&#10;d90AZg6aM26xmTFttPoJbTpUtrKLM6p+7+FHwZ9P2/XG0dQRHIdyyIIHdTQ2e613daSOSzIMtD6U&#10;O8LYQS4CIG982NwwCBeZxNu3KqY42D7deuB8JZtCnWvox5Jmg0bboEOvHPct0sFPuqnzZaN0Mv6X&#10;/8I+IMVf5s+4xvwFfToRyFK8vRpe4Oj6/dFWdsNm+Mz+QW6kxR95nuTNIPgLwdr0yriw0O6mp3P6&#10;s+m8ARx6whH1KUn4ukl+tNnRz+hau+JHto7gAN92GjlnjKAdTDuzNl7kB60rvWghpDtfc7IMBE4R&#10;AW51kKhBWYcNP5u1Attjd51fJ90nEvFok8+mmjknvdBDdR37XZ1XT8ExGhDbQPPGs5lrtgy+HAng&#10;fXbThllvcgldOiUjv6fclCn4yJZ0wTfK76ef7Y0omVzi23hu96vcjKFe6c/nkDR2/mVuDl4Ob7L3&#10;kyfoD1q710Q/ZH7l1Rl3aCs2hd2cTVf7NPGbPiFSfUZ/sRtzefspNgOtgeh73s8NmOpy5tdp03lL&#10;wMBZfwjjZUV9j++aOgqfwdtw6Krn5Il3qwqS/tKhC9WpXH4K5nz7fX2E0H4kZXpjT0Y/Hdfk2pyA&#10;fMhUVznn1/Nb/dvEJXPDwdK4Wzw/uvla9maE2lLK2vDdzX40vvSl72te7SZjLRvOHsy0l8Rv2Vhv&#10;PaXOw8UFV/uIyOuNRbHYvslA3ZJNXt/QEFr2SbQd+wxH8cjKbuaG/v3ElnK+N731tLoaOx/9VYYo&#10;Yq1Dmbff+dbgDmfsg660A/bxNO1A/UqzrqBen3Y/cvyAhzvgVLfjs+bJ7PJ64MsDGCr7agA0MBUS&#10;RiBO4b2Wx8A0UGWkb9CwhSQ3D2H525G73nA+3zSxdHjP+dsopJ3TF9bm6gb0VCaD1zDrIMPvlt0y&#10;4NERKMPTBOsApU35qWzXG4iABgcxg4hctxPIK3NjSHC6K2gH9egr4w6Mh9GZDUOvdN4nJ2wKu8OL&#10;MapUegUjX7C4hz+ORZ760IFU76GlYyn/+IqjKbFDruW5zix5Z93JW/mdV/bgTmKNaJzYyMp48LN3&#10;RqyOlSMffTuikL6+QjpadTjpNMt3rts+ErcOWtZgMDrOoYHfS+fXgbFzcPhJsDmuk+U43nzzczc/&#10;+IM/2IbGIf7rf/2ThVFfwsoI74cmpkmTp6bJa7Pr89/zhdx18bncif7Vm6985Ss3v/DzPzf6jAjq&#10;gHPQwWj47+TD7V7p7CkR5eNaUr/Z/E8T1XBtBD95nE3gdkqxo9CZurLcmEAvKXc73L1W6jcu0MXd&#10;UL2Hr9cj6xvpRPpUv84+gOyaHthWdRe41R9Z6KF/iWXs4Psujb0+29nWz8Zglr8z3N1z15cysQ2h&#10;acrj4xlhcayzW5CF3vKdoByZW8blnl/oJu183vKHPZ/TlV39orWLfGC2DJjzuevnhS0H5/pS7UT7&#10;uCvb4lBmj8oRlTEDaYK0rcMO6JrWrGT6Hy19Jzxup7T0YJlB3u0+RfrCiOHW4ZJhZAuDB1+BbJsc&#10;Gd0082Ffi//H/9gfC5anvRPun+Tb3R9+OG0b7gnhPKyPXuZGpc35bsWrw9E9/ePx2ib5UzxL3zCw&#10;t9M277P4Mw08XwPTvq/5/ECekshdjcYk/+5n/n2eBP6bNz/0Qz+cO8M/37HK04yTtl3WL4wxxibZ&#10;6YzxrvY4bZjNbtqWvbWxm/a9frljFQwdeFNw2Ot1bD4DWaY/mylHXmFyzk9k3LN9RGkeeQbZ/ITX&#10;nr2YwXYcRsYSx5NIZDp8y8qBaHk9fItrefUx4WEnlWiix6/JF8jQu+JD07d3m5e7159k0L2T9ALm&#10;Z+lp4/CMfoxL5wAnveOE8GtiIii3cjYhP8oaRy1O16N7ONRP7gB9zfg3egrOpBR2y+eik6GWTz78&#10;S2fKD014TZo6Ecq5IG37FzTvlpMm33zgHJSjw+n36FLfPfha0eFVoPfC5pytdCM6uNCR10lObFf/&#10;BMfqRr6wsvZaGiJHWLxi4/NdYr/0S6Z0KdMjOlF2F9zOOJTf/inAm3UtW7ojG3tbukRcPq/zoim/&#10;MJu/MeTDz8i6dbV10LyDBzgWD/yRsnUXTi48Dj6/0uAcvEtP+a3XQtHBCT+6rpfOxmCfFTb/Lp+L&#10;Z3HfKhv89RMHXTD7GZ2Vf8udY+CbT4bKmMSFudA4yXRJu3PSWjno38k6ya5uJheNPWiWrQqT1tOZ&#10;0xztTcrwODBrgxcbCY+fFFavz4M5y9zzE3/nMotn481bWVzXJxw+5Ix3YZXtcdgZH1z7iwruWyAM&#10;4MIoUx9hXhgdwffWW2/dfCNPJzXkmm30SatJ+VT+8vPC+kkLN6/lrWheVerp6C7+Hba1CrhsOsQ0&#10;oqZL4GPuhq1POt42cSmU+lr/cSl3IFTO+JsffV5QZ+p46cLfkHR+tXZdm+DD5wkpG8CPM974tITV&#10;j3kumenTTd9C2wsdpVpmTmYN4ON1dNaFcYEq8BpwY55z/VzVe60TsNumth0pl+FJcBRRa9D5btxu&#10;OrpZMiz5TVt5dg5inexsQ7Pgz6OOHBYtNyAXqr0sviOjttTx2JGQSPmxyesGxebeLSs9Il1s8Vn5&#10;LRsGVhfna/AX24eLbac9iC822wLzA/5MQ+rIpuwVcOCu1590dl5/0xbQXfuoyoJX/dZOQsSam7D1&#10;cRf38ndXt3vtRkM6xvfCFl9oTzz1BP47DWsTZ3yll3HY06zlLV59dvUdgbSJtZXNL1+HndhwIGN1&#10;mfHu6oSOMH9mb3hd+9oxmvXnoQHPrkmx01mHnTXSwRuU4Umf3HXrPM37QjaFl6/KF3WkJfspXuXi&#10;vHIzJUUGPgw9CW67sJ7U/Vg49BsilWk3n4bI0Lq3MEmkK1i8QjVIcwxMTnppLtEd316y22gPfSHg&#10;jz8w/j/8rqTkrU+mL/MPAYzNQHJL80Szm4zMiR59lPlG1lB6g2XE9LTiyy/nTRTJG23DG1xblznP&#10;f2md7fNcz2gqQ9ftByQI9HgE8F7jKgbLBvrGgOSTg673W6gXmzu+nQ0FVPI3wPM4tmAzsPOxlLcO&#10;DHc3HpNX/eXJOwG8h1qEsb/ooXY85Yf3maPwlMYiaAZd8cGlP7vwbi561IU1coC74bdzp6jjEtSF&#10;jTgxuFmLpwtysWUbZd7OmM2ozM/BffAk8oYJvJOxbS10bVDiY+UGEwyVq+drI2wncPV/JxzkxzI7&#10;WRmWUXowDtm1QLR8FHmeqDWHZXMzBxYLW8vdAA89f52ruYnCNfvJH/7h5icicOfrOyaSb55H7vpL&#10;MuWY+iTrC12fJsuON4K2tKvXp14fnnkKO045fIvBi/29mj2Wc2i6vNDs+RGXZ3S6a0BPI+FdXS0u&#10;vNOFcgKa7HLWJQaqPumiKTYV2OOGriooYN3wVz46Hoqpu+BxeDvMrBMMr9YKPv/m57uW4zu5jpGD&#10;fY0tGWeqEwffYj8Jr4Jra6lzk565tge9ZoPY/o621g3i6NO1DVYb/+ysfjI4nIdU9SOt/Rnk7K5B&#10;Hcqfq0f8a4KNb96m7eZ4OwJ1LFzrnP7r/6LHQ6/at0B2ebXrbLzziN7A9PprPoES2dQjviODI6CV&#10;++u//PXQAB0dx1Y8Keyp8z5wmTbnrbKe1O2bz3JtU9ge224Qe1ue17I/yZPbArvw/fPaS2jsp1np&#10;SeDfyDoPyFp3ywZ2eNung1s+unoxN8awgW97SPSQtTrI+eJWb2z4+vaW1EPr2Zjtui625e217cY7&#10;v9e9s9iD9T88IGN/x5Po7QuSljdQjGNGaI2edqvoCjuV0Q2vhzGqY0Lj8Xi72wxKufwf8RUP3Ayy&#10;uHIu3jBl1lmEsyMsP6OEa7rsC3+n894VEYUvvm48VhEee3/cDda79MF2AJOYQjrACH91Qofxd5Ev&#10;CmoHlrzhiw8bZ7X0KF3okwKJOUH0Fr+NxDyMnQaZTeBs/nr0u4+rf+HVbGp8vo0Rjg/TacPJcJTt&#10;xCB0zw4gAG3EJZgfcPhnKA3JF+DZUOd98L9p53w6IhvzVcf4NCnoXQ3hySS1rxBImg3pbhCmkXCM&#10;vYMk5fD6kjvLgmdxaLh491i+gOZuBq9TLd2UFeensfM5UigNRaP11C47M/jrhn/Af/mXv9bXZ3/9&#10;698A2DIGPuioO4cg9uoEuv4dX/6dafwv3/zsz/5sv+H7QV7hxKlwlil487lshoLD86NHb/XuEPp7&#10;kNfkkKV31QRfO8GoeJw33R/6rk7G2egI8D7t5VofZerWj7yj/m6l//pcnOt6zUIauT6f9+hzEmSv&#10;o43uX7uXVyqEbx7UU2E6cOVwuVK0Y4NDWhM35+M8s9Gt03PuVLkOburpdt5VH8Pr+Ki7MKiq39pP&#10;zs/x2dcoBw/4W/rI9bZfMHcD2BdiU8LKgLMznZVvYc7xoRxJpavcyrNpzfyEn+VXWZ2tQLb1aegL&#10;Z7gmHGmbXunvVJO8dpxTicUh7VIm5zvBWJzfSaw8vnaQVbmfUTAQuQkz/Icvgx3XXQmImO2049ff&#10;S9vUZvl5NvODv+f39Elgd7T+g3/4/8RMdZL0OnpAZgYmBrSzufwM0r/pSWszh6ov9PHIhu+mA6DH&#10;LXcp8NnJZxp4pgbGN2yWNqFlvPzAd54e3nwhkwWfLvixH/vxmz/8h//IzV/9q3+1ff39rLxpq22v&#10;h721veZcP639n22Q31n/IP2c1waKjTTjTnbgM+ZL3LWU9T+Jxxunj2xbH64Xr6d7B/csnG96fXpw&#10;lYAixgf4yd9+B8a1G7XEjh0HFPyAb5niyecOop8NO9lWxjiG/xJWNwb7GDbRM6kFD9c5rC6f5JVJ&#10;+JZPFjGdKCOMfOE1ODvGM3YIveqTXuvTBnZxwnF7fDmUlVser7TCV/AsnyTpmytgLj/lojy6OaBv&#10;gkj6+my56MELno5D5fBV0y8YC+L9HFpXkfEQ81I+KEpr69J1eYJ7xLygqQ5yVViApQ7nYdWJVycm&#10;W+QcqEFxLq9/r27gSLnzsQQH717dxmH8tmWKt/wcNhGcIX6r4NLe2MaYsDicb17jjw9/LrDKqAPx&#10;OSjXsonnzUBrZ2OLQyv2lHJr/84v5e7ycEZ+nN+leQYZ/MMTnGt7ZxjnZ7jNWz4u17GvhYNr889p&#10;V1xXnPLZBdobxgoO/QaXUD0twJ14a299FFj6Fjvg3gW+O0Wvl1XD2NUmKledhD88Da/D+8KIU6r5&#10;57Rf7fld+1iZij86Wn3mhDIu6MlXvg5Zx/fgcUDOPN/SC44PNKXFp6YPsYFDInmVOVf1d5NRWt/8&#10;xjd6Qy1IfYubfj/t4WyflTu28eqrr8+r6bZ+VqdHXdD3hsurE69Jzdp6crHwrdPgv9R58sxBXbc+&#10;T4W6eJn8nYufYS7nyqc9CBtv/wCGbPoNaRYwbfxabNJ3CmsHvfgt+rMLn+Latno4ZJ+6lR5Joydr&#10;Jqsn4p71WH1HL31y46gH+bP+cl1InjmeNjaHz9yYjve6dhK/1J5z6tSCY5pd8vUTo2RzoaWdnr1+&#10;ZvgZXylvrq8x/OfANw3MpLbMlrvkpd8pXWODsZMLGvwHxeJZ3Et7rwO1p4e9HPpMebD1o+L8PYtH&#10;aYvzYC9wg3LzNl5CV/ihtdfyB8fIvvCfFNP7JaTwXXnv8nyBdXLoyOm53Jmf3Vg643HezZbYpPn7&#10;5ik3dnA7Df7nhdXVzp8vtA9lur6kBcmRXHToDu0o/MhwfYZfuovf9VnWa7saXFtWrO7xx0Y8FYbE&#10;5B9rlp3f5zx//Jj1QeOdFzxJmbLa1vi/yQvhC28tE5gNlSN1aeOlKz7kCD6bgjUnJhGDjsVvkcaH&#10;qVUmvApn6zm6v0u61kuOqaepryYol/LeZhbKhVf3639WZ/JeCGD1En59Q9cDKNqhsf7TxPB7tbGx&#10;+a7f0Me2JXhtcliztoFtQ8M6RJ+Sy3zEuH7WxMtGf+gL0aXbuk+auYONuo6hyBA66ogqtNluzklP&#10;2tQdNMmNGrN9VNyTN+vPEp4ebzDoGAFsAvno7EKHkKFlM6P5kWl5asLxs69lJzP9dJM7cdtVuLRB&#10;Jixvm659obWvUcUGkiNfJIvetu88SAXb8KCu5D3Oxju8cK6f/Cjr6803b0mQLpzp9xXiKa/+pNvY&#10;96aN6i2w5NDujU3h7o0/a8phFO8rp88asqHdJEWrumxfpWyrVXIDeuSAN7saWR+12XSFKZ+BKU6F&#10;E5oWmG5SHzwtr/JeYGeQhG9x4VMOn/RZ2wxcYVtPbHLm2OINYCt39GKMQX5z8seBUda+xYRZsyCn&#10;DeZkXmiYDyo7Oon+UtY4tRvriyd0lkfjGTy3/7a5HVyCtK6TV6yRy83h8H8Y/uwpsAH7ZItry1Et&#10;msYK/BX5S+NIeynxo/qexzfvPnw3T9m/d/NeXuX9Yursi1/8Qp/qt0EZsLR3NhefFTPqjRHZk3uZ&#10;vcAb+kL3ciIbOvaXds6ujh/2ddKzYYzn3UD2cNvCivuJj24kDr8zbpl1y1HJ1N/KiDeBrX5iOOC0&#10;CX1EXx2fDeJDzdkfm9Lw6AN89mJsc9Jfih4OMZugOVlL5tfw8HLWjtm+7w5bV7KP9Cg3Wbz//sPC&#10;/MLP/VzrcT4NBT863piQp835wujNHuBreaW010t7YNPr9Esj+OmBHYwdXdsy3at3byhmp+rT5rqA&#10;r3uxfTL1Fditw8N3pIxy6ooS+OTaWcp9lIcOpDUv1+YGfDXbEcS9Dl57jP3Wd+pUOlsT4/fp09mz&#10;hedFho3tEo3DXkRFekHc5IHB2BEgVW4PyXfPNQhpOzAu3sAhLn2D9L1eGHkr/MKB2bLO33vPADh4&#10;Ur4VEZ520fJ+3sm+50SpE66hwTa8c3bw7GsANA48w1cnxEkdbC7tM32vgDYJeuVz+Y5qaCtv0/Td&#10;d+cVzxx+PwIeGN9b/ty945vLMTRPA6O1H2lHTwXC53z1sDKc6ZO1nVT436ARPS8ou+F8ThYHWgyV&#10;E+U8XLvzYWHx1LsKYvyVMxv7wtZPDd6ANDg46paPPvAowOlvZRIru7BgSotdJK9wGT1pkJy4d6Vz&#10;Qsp8X16b/cM/+MNpXB/d/P2/9/fj6JS+8kIGDr4dYQYIH8R5ev2zgZK7WtyJLvjWqG9UeP3xG2++&#10;Ma/pDv63slD+tV/8Whcr+mRMVKxzq12kXOsmsoW50JgNQvYzOri2D7JFKqSeG66191yQ/6CMrb+x&#10;WfXCnufGgS997/fefO8Xv1jHZnN/BhNzE4LNbk6TExTgKa7DjrSbX4+w9vA8XMv/8/LDVDW8eNim&#10;ztW149JWg+AiQ84XXtqe36Uh/eK3jjLSFl7sO4mFO2A3f2HQF1wvrY2b8Sv9HPpef7B4FYN78RcN&#10;XRz8LR9nmZ0LZxzapbB5G9OrcAt/Uz7+szTCTTP3Wqw8evS4LeFKAwGLIuMnOuYMlHbUTrN3U+U7&#10;Np//fNvaN7/5Vmz19RtPAivz7sP3b37in/3zwLPNscel+ejS2f762OnHpf61pVxkT/FOaA7dbD0M&#10;Vjyvtn5tdD4r9ZkGYmEZj5hw3vRVO2/kdWBv5Waov/E3/pebP/JH/ujN7/+R35fvzc4dzusTtCvn&#10;tdM05/bv2nEO6Qsn/2zLyUBuwiXOSfDxJTZovaamzOT6VlBWVtLP/gatHV8434H/04wxjPqh0W6e&#10;XCba/IgxVPqsZO7NLfCG8/JOPsfy7xxNeGbCDe/wh2bhwpx85/CXJxNVY8iUreyHQIs/wIcuyDa8&#10;nF/3CfeO6wDCs3R3UUD6yD1jKHT1A53Apx+/l6cUTAL0gGRQvvSTt/3F3hUN/05K4HQIvknUN81E&#10;Z/pNE0BwAnxn2E1r5vGD3gYiK7N0nO+TLgtzN975AdnQUkZwXj5yXZz4z7FBWjd/k3Ap4zwHuJVP&#10;/7xhdbTXd2Xb9MaHfpY/acWZdLFliXvGu4euWuYZP2CXv812venFuRniNplpgyvHwi4e1007yg2O&#10;a52Cy3/p7g24Y7eDV7GFmfpbHU88eVMPq/OhMQRXj8vP4hMvbwM5v4tvcey1XOe7mBSxEixqTft0&#10;tWWcn+lJXxnPcIUfRJLbVnryjB9DhpUFspH4CghXx/yJneNL7Ljwcuj5WmrOwHwM4V2g7+B69f88&#10;0HO7Wb2Wt8hDndp9ecHPES6857p50o/8LlgHdNNvwdaHTt6mg+sfN9AKiR86BJcHbnT8pPOud9L/&#10;bOiC3ZWtTf5UxXRg/uqJCiqmi8+98Xrnmt42tU84yKwuD51RAt0pMz8nvSe9f/E/W4bvvvUWg1yz&#10;121LcO0Bt3JCN3APG56F0fjY8DiwFpnmO+ddRMyiWmH0hYHpGzDit0Okvvr93PTtm4M7lvXUrHH8&#10;pyEYe1ho9aRH18zqC2ZBdV65nPp6Mf2vb1aqi+hb0D4FTxNaoK3eopIjO7Aajrq61snWqXLwwO+p&#10;346fJB5h4Kb/1QYFdnEO+13U5i1RcKfztQUw+4Tl1v8ZrjgO/B9LD76RG9QhCxscti7yttyZzoPx&#10;2QAAQABJREFUNsETFh//c+EnhZ88ceP/+LCRd9oJeAe7vMAX0/wU9tDJKflXPoW35Q49nnh9VmFr&#10;e/jzMIC2gSe0tTub+cunWNg4JVTWhfdNX/gzrc07p6Gx+IsX17U7OMfmBtfM789lz+e3NmZX1o0D&#10;aB0I3rth+8K7vJVmeNn0lq2c5v/qMfzpePNfjZxo3aVxuU6h4WF161o7i9/J014eREHvI98Ezngs&#10;1TFx/JQnunig3QBTu+UtxJHuQxyHfGQS7r0U/EWS9hqfZm3BGKWI20EW7PRTSXr9MX2eVHdWI7hp&#10;+wiegE5YS/N07RT/WNu50PjXjJmyOSJtxlJZr4wusoIX/5t12sUfgeWD46NfyNi4TwjGTvUDbPlB&#10;1ktfzM32Nj74Oj5L6BsQgoeOpu4Th+1H3oSUbyeXRvBf6j1wNoYfxn4MkfEdrdZmrSn6XvLTvIJZ&#10;/Xi98s450HLeMUNgzJH6hsXwg5ex8Yy7M+9x88treQKw9RilSJsNwjzEpC2mvLc38hFdg8+DPP1s&#10;WGQv36FjQ6jzqcDQC/799cn1o1qprxuE4e1xfHG8emUB/1F4WPXiXYCDXfGlwv37vicbOwyPnsT2&#10;1C+a3ia5D47tphx4/Uv3Izw8Z83amnxwtQ2kOj0FTWj4792bV1QvE9NOhgcw5NtA/zb21SV50DE/&#10;CFjnMXS3gUxjJ9GGCsxcd9pA9OovhZR79VXfEJ9Sk5aLI8E1ftgLes3PWAhe8ncumzwWJu8cWs9J&#10;eJgNUFmbL7280V++Ld1NZwlHGBtju2kLwa2wstYv6JQetZmdNz/ORqeHS9wQQR/tn2Mf84Tx6KC6&#10;Cr76h8SV6aCJ/uw3GDPpA466r87S1rCWY2/8xhc8HbcntkFpUw4O6erH+Qd52NJr3e0jydc+fdv2&#10;zayF+m5395nyABvd4KevTYb3wO2599UZ+4e7ekgdg589qRez95QH9ULvw+yl8BXLC/z8qe+Reyjw&#10;o7xKX2w9yQ0JHgrkQ2xOK2d8+whc/XFoRw8q6mxTeBi/PTwn+8Lj8ip2yBOUmXgS7N9Y261/CNx7&#10;7z1svgKjPzrgM8bG9slh34lnb6nkgB7IU9Ir6scPewjOpztTj4eOvKXHm31tpqonr+t2w8u0ofiU&#10;4Hsje0g2Wr0Suq+WDty2LXht8JoRVQa79EfAQ20isfM9ZFcXkU2+EmwmAGOjueY3Wj711vWa1ENA&#10;w5c1Je1r6trcgh8a363/PfZ2+BX6iF30CeCctRG6c2qDxiB0ApBzjlNDgXwXw2xc7mAfQ+ewFdnK&#10;xF3CwtzKO4Tf/Ap/wJ6VIn/LSV+4FXbLu8aK+IkKPwIWdrFm8YjXQBkUWcRkN2lTkeeOCV14HRu8&#10;xllj+TC3KjzMxq8df41IjagMj4Db1PXkKv1pjOjazKRblbL6fCEd6ZMn6Sgykbhn4TY8u+MAPZuZ&#10;HPAa/vDiro7rAA/8htVPnXcGMLsxtPkb7wRl8bYzzCuxGQcaFkDEdLLX+Ma/zoVjGgei8cwdOBYU&#10;+1rrIw8v7TxKdAYgxQl/9C3gXZpQ23PqOkfvTEtd0B94m0D/2e/6XXlH/ms3//Jf/KubX85rxTRe&#10;rzag67MeTIDgcyfPL//S13IO38jmu4hs+NW8kku9eN3z1772C3V0+NAp1D7Kgw5z7CkoUmtjY0xB&#10;h9KFIoUaUqupq1YHOTac6meTdA6/GWHtgUrph337/jRdclJ7x0sHfIAS1lbP/K2zxPd3wvq5rZzx&#10;4IFtXvm6Yls7OMNv2sbyWuLgVXoP6XueeNv30rmLs7Z2lNm8j9G4g3PzxeyRjNoXGkt7cW28eed4&#10;8z4pXnh4V5fS9mhZytwgL+fgF0bccMS7UHTm1bmwcS/ycym7CXfiZ/HUNr20Ei/OM70LXvnBKU9H&#10;pWX1+56kiH30JpcAmAjM0+ofpjN+9eY//wN/oO3uJ//Nv53XaKSkds2u+YIL/jv8fncuxzavPnB8&#10;B5l6g0X86XkC8N3h8TOqnwYNtO2fBPkoffL3vPk9N2+9/VYHogbC//Jf/eTNj/7oj9783h/+oTyJ&#10;lIl12tf6yd6xefiCNKLxI8F3GfGc8pS5tLO29yDSmM9Beo56JczlfCdDQFus/YDzQDXhiuClDKg3&#10;dFIR2E70jdVymNCJFdN3rT/C2902VR9zjGOc81NgGkdPBv7ow2H8s2Oj5Ul8GSMeeti89W2lsToS&#10;KxO8W44sy8fyuvKJO7kwqEjAF/9nsB7pOo7pxPnIB8tNgnNceCj/g8NEje7l49Wx9BdeWnGEyp6j&#10;b8HZWK5pR1+tTPNSxjj3fL3pi0NsfKgIuFzmmPL6XfJ/2I2R+P4uCBxyH7SUX9orIxqDa/I+psOj&#10;zPZxncyFzvJZJgZJ0+7F/pfOOW/pwC9fMIHcsWP1TafHTefw77HwYvZF/8KmO7/w4+IITYsK6IKt&#10;u1ameGMD/i6hujzyjmSwc4w9bJ0rUxx0fJHnauvDl3H4lh9+lVv6zpcf54tbmnA33rTBXZBb8ksZ&#10;Xq80h9boe/FNyWfrjiz0C7Z/ub4b7uK5lR/Wy9+ht2fBDk/BfqnfwcCO5dHDOVzhRi/a/aYV7qra&#10;2/V5RnI6L3+n62edLszyvzHYvtry4N31wjYO/2FO8iW4lLx2sryP37kNO7hWN4NCWenqQyie6Ige&#10;3n77W70RaSD/0/itLqLUXUQl9auvvNbxrLWFLjgm38ahTnZ0mrjzx7nh6FyfyhtHgqsPSpuOW2oo&#10;3FGB9L79l3TwewBeOtYoklNcL2Rxu3PZLMz3hi1lUnfK64fYytN++mD4hqd9bODMvS0Guqn9fNMN&#10;mN/KQd9L33RpbaGbJL5rmX5x6oUPTtVFP3M90u756rnX2kaAuamZC8zNAUm91A14r3O81NVRb2k+&#10;CbtWEkRH6Bgg5/CXVuC1PX13F6SPsdHC343xvmFpsgFl2dfe4F6YALddo3EU3Pnz4rgbs0NhcYfT&#10;saPgEK70D/7RWNz0mvKVq9C5jr0Lke52euDmMyKjiwP8hOuKt+VPMixsEM5pYlr8TsLy+jF+wue+&#10;DlRb3k2tqffrGtjSWP1M/uhL3uIn8YwDz2lbOmn5K9dhe8W4lr3CPe/souMtHMDypH+rbkcfCwe3&#10;o9f0tUe4YDeXMf7WZfXJhxxjRqoOytURvha3c7jXdpJxtBdFpB8O78SrMkztSV5d29iNGB03w3vt&#10;o1dP9XPhs/2awgKZOh40ThqZXjjWcr1yM1umfQLwzGfFiiwXazlOsDY6GtSf+HuY3cJsPbpeEaVt&#10;cP40cs4r5Kc98MP5D9/SZ87AJ/XGo+psGFt/lpFB4Gfu5GPkNjxtln70woc399/PJocN5eAx/q8c&#10;UepsJEy99EaYoLRGvun4A8tX9tWnfGd9yfgLGyr7VB2/gSPwqajLk5XFkRzppgo2OO63/q5P+tp0&#10;6wZU537XulVWXY/+Ujiq6fwjfHjNq7lt/VWUat5oI3bKhL+kMXUKt2ZcH5iE+YYnTg/ZgmPb6KRN&#10;HbGJZOH8kGnK7OY1MTeQjQ13sy59ym5cw1G5EzvfTV9pXYvVtugiOkVH6DekE3dd9iCCv75yPHra&#10;J6RlwSNs2Y49Akvm6i2x0PZFV8r4S/0IHa8UfPisreGjfQ00waPto+8v12xIfaUih/6R1voPAXYi&#10;lL6yyTdW7N5Izs8BPqFtlt2Fx+qovIbPxNLmxurwnzm9uXf9UXA2Jm+C8Ux1fDyURjerH/loEE1/&#10;z8bZbddGZCYUNmXYvr2QD7IX4g0o6PeNWg/yKcmU27VI9lV9xBbbXhJrJ/MJ03m7adtjXmttM/bh&#10;w3c6VpbmwcE3PvdmNxnp9Z13HrYu1A19qdXelxLRpqbKYvKyh7H6TRLJ7WF0TUG7zkbpvRfyhpGk&#10;v/KqPZHZayIbXeFX+2tbyWYwW2MD2oZNavFDG9R5S8n72feyGWvD1Pivm+LJl4buk8hh/23XbpKU&#10;UCuZ0zu/YeEII9FR9U3D36VvKPYk8yFHoSeZlKcJVy820AXwvYGkqVLQvsnbZfNAZkjUpqKbBzng&#10;MdbTdl/PHlNljn98J3XS9ZQodnxevtP8jW/23Diar3jlFTd7vBx8BMgryPNwoVfus0nfbn7wcvYE&#10;c+4zInh6/+n7oc/Pst2hjX5vkonQyuFD2u71OVc32lnXlaJnPHoC/Z7v0HMRqR++Hw2ywdN2lRtW&#10;xEv/eNtFmA1gWV5NH3EbiUWM43oW20KYDiMgZBgqoeBoamDBcwaXuzyOBhvQMt78A6cyK9TGRZSf&#10;pSt96WwaGJsCa5TSGS64NWCCL61zucV/jhd/jSUVohJ8nBzPyyoY4YhK64O8ZsHmIWNX1jvGPTJu&#10;U83j48uXcs5heCX6EDwtvKE8h3+byBvg4AxL90J75Ovi0jK2BRKDXT4ZSQfGsfamo37Cow6hWH3V&#10;MQcHOYTthLx2hDNqx5gCu+Fp0CBNHazulVv68jZsmuuF3Xw6mcnR0C39g8/tnKaR6Wjz+uLcCaN+&#10;/vSf+TM3P/ET/yzfA/6XxekVAujQ894p0olwBh8akPOXX86mfe5U+SC6f/ONz9+8/a1v5ZXSv7xs&#10;duPXBedtEGlC1s4lDam2ljpqOPQ2F/vLrVxDreWUtKdNv4L9hp7RBzsQtg7o8nu/+L11VNJ0CtqK&#10;gUbvUjrsnzNfntspBof8+Zt6LOLn/KwdnbOv7XB8BHvctOVv4V2f01Zvm9a6PYCl4VWnv3DsTGi7&#10;S76Ap+LN+ZZffFtur3ci00bS0vNTWrGxhduslWOvz/HysPE573nn7E7gSzuQugM4dzVd9Sd75XNe&#10;+cMnmssbnss/gCOsHJu31/z7JwW04EVnaS08HPLLT2K6lnbhJZWV3KQdfU9whMvU3ei1dphy/KFJ&#10;tLus0NC5vZk7r37kR37k5k/+yT958/995Z/e/OIv/kLSp32vnNvpLT/frfgwu5DfljQb2tqgQfQn&#10;a/i7xfVndH8ra4B/FsZnz7n+W7/pSfq/+/f+7s0f+2P/9c2f+ZN/onBtqww19rg3OqWhNq92u6cB&#10;gXsvtUdl+cnxVAU4yiU62nQL8BMXnOOT07Dbtus7As5XCPUZfEX9z/CPDxOI3vWYvlx7t8CAvv5r&#10;b1g6j4vWF4DZozTwEVrLf8uaCSSAW/rLj/SznzMuop9dIFVGED8N3uLI9fps1+e+Bl7+TV+1PEoD&#10;48DXpPOf1wmPNMfA8r2IoDxhJjIjhxRjJH2HOjN2Uba88bnldWoSTBKatpu+8qUZN1XX8cHowoG/&#10;9bcHaaDN7zp1WFhegyQg+J408OhdNmkPni54wCtyCnCdQ3kjJp6PjDNM5Wn2yLR8o1l9YDaBrlee&#10;K7/QTn773xPtpbFllL/Awn3IsnC1k9BxvXklnB/l1u6dn/FoTJ6UYct4n0WDqVdl9thJ4+hXvVz7&#10;YjDzqjD2M/IsPTwQcflafm/xEJjlGQ8blld55L8bFteZ1sJs3sbn9Lu0XcMBllxbZumL2XvLHfpz&#10;Dq6wGy+ROzGLav0dNk3GLo4EZzBc8JSOOjh0uPiXnztob/EDRvnyGED8pvZis5N226rvYrra4cdz&#10;JkUb3LA0XO9553Ohv6G8Hzq9y39YrdxgNw8eeoFicRZHYPkTGdIdkz72N4tlFl6nfVmMMM9yk7DF&#10;WKNy47j/FMLq0jxW6DeAo6/3s24wLmzqZ/UIZjbwxt/e1nsts+1C3adqqvu7i5PKSNO/CPoadcXe&#10;rm2KH0kf2opn7wWtbarz1mfxWFg6rmFg07ku/q4NeRIsbz7LEyteOekpkU9LmMXvaxvbuhz9WOuZ&#10;G9TW9sm99SXem+Kfp49d21BeVdVn5rx/sRcbLdtXyofzjH997PKlbjwZd63jo1Kfx0B7z4E54w2a&#10;hk3b4iGfMPbas0morbhW7khyeUof+yqfh3wFyPKzMpveMvlZusZl9TNJ69gm47yGPomXcvkDu/CT&#10;Ob+b5+q5MCvoUbBlyHeku/6kMGNNGrmO7wofnqDQZ9jIuotm+RFf6u4gdLmml1PBrkMFPk3vIKE9&#10;X/lbUS7lQW3iFPnY77X0bdgLjkO3lSO4uo6U+Dx2wwJ4f+yu/iS2ujiusb58WCh0LnbMfm0Hk981&#10;gVZDyuSv46D0nanI6hqijmeTt9ZIlzGXo79KKa9kPca8sFrLq95bIcNfH3gYkv29H7yWLJdni/fj&#10;H9EdX7lraQpsXVzSDtxhBZLyW8TOPxa2/j6et+BsfngJzIIdAg/6aT+7OZARTXji15WL7lIfiq3v&#10;8ASrPzoVPNlGvuopY6xs6/TaZgLa3mAprL3Sf6/ZYPS0r6It1urfw2I2O7IRks0zT8VNgRkLdDMt&#10;/b9gk7Jr3eiHwdKIQpHoDVBJ7/i5w4SsQz7RD/GH8xQqHO95lWv+Zp9Bn2djNdsaB5+tg8B1HK9A&#10;cNLnHmjShU3fTUt24YBbJ+7GSuD80dO2AfnCxXazUTPz0MiQv8cpo914mtSNrvCjt5uecN3PQ3cz&#10;rpy+uvWVdJs+nvRTZnHuxnfLNT9PwNpYjcxwVH8Hj2SAyxrY5g2vqeOMGx59OH0/2fEqtLw2lrB2&#10;g48tT27pgvmIutz5bRgtrzufRV8Ila6jn/cwOp6kx9zEsOND4MYz8K8PIfvn8oDS1ssFN5jAOvCO&#10;7x2vOMdLnxSFD1+BFwuVpWuOI7P5cde9j3Gq8nyCh7+6/5OyeOw6a8qXPziLT32m/lLmQfB44lhZ&#10;Nx10szHpTz8Y27b5qUxaZV8xj80InIcGH3ZNwzr7+9mPsJH6kadxa483l09SGmfgzauZZ9wX3aV9&#10;2ePwOmG+TXut/Pg85BXvWEAeOVKN2dfKBmHadt+gwAaSVz1EjuvNbbmBog8ijrxgHK2f8I6Pxx99&#10;b/Vtbamvio4cePRwoHz7W3yTp4ftk/kEqnFv863l5CYM7ceT0/zB3iwVlirDeSxZ+qlvdd3xbnSo&#10;bTWkrFC5D9ldq0PlhOpCPbAfMPl/60Nvg518MPSovq3N0oOxlDGYG2L4lgev2uDN075Zi7Z5/7Wv&#10;fa03gRv3PswNkC/mqXRwAt81b/cNPjizl9dX5gf3S4FjOz/w235beJy3L/RBvHySzNsC+FBz03cf&#10;PuxDGh1/h29hbVGfSA/TnkYG43Bh619dmWdFu02jip3zgnsR4FashK1g5/IAq0gVp5KTWOP2OPS9&#10;GDtlhgPgF0XDUWUnj9Bw7MS6gO2gxph6fednK0wyAfZafD7kc0D4AydUuMCJBQ1eFn4cG6q0E9xO&#10;lhYPWHjR23Ly9nzxfPWrPxfjzqPWyfPt2DfzKuH97i3nXGNNA+1dNSm0O/OlExq+b8tIwTEWDaYb&#10;j6GrQTpf+cjUbzcknUP9KDQZo4Cv1ZPrPUdndRaoZOSfGoJfcFpnug6KQzvqs/ImvwPvpE0Rk1LO&#10;J3c5JM13jVMr0TdHuh17nnCOE/ggf3VKgQO7HQledSbkura9o24Dx3muThC14IvbfmviZt6pz540&#10;qj/35/5cB4c/9/NfvXkrm/DtsCID3NVJeBW8LsercTSQRx+9nXOP1L+UV0N/q3LR9datjmYHVBpb&#10;70aixzRaT8l3Ut3yL0fObNaHxLzKI3IddNGkr8XpWhhu5vzX5/dq04v9nDI01NCkou94Kfpje173&#10;ct9rDSI/J2Nw8ejDOK44jfuReflfe9LZ+ROc14579eyfLbe5i2+uxw7Od+7KN7nYcmuLe720lZfm&#10;ibZ1bi2rfA6h8XHe6/xc8Bxy6JC1glvpydug7huknXHlXBn8ibfE8qDM8rG4B9Gv7hd+NsWea3cp&#10;jpq2tLRhRAO98oKf42gbSz7WT+wnX6lp++LCh9Y5SFv9n9PP53i56P9kLy13lO9iUdrRZYAS2uws&#10;PyNDMBiUGAjkt39o83f8m8GRG034UBMOcZaaqvP/4a/8j4F5+ebHf/zHMvDwSpSpezziYeU/8/yb&#10;eU6Ou2HT5m0FV37Bbd5ZjrvlP03Xavt54aq569nzYD9LXz2up59rg1RP/2qn+jjfNJLzUz/1Mzd/&#10;+2//6M2f+hN/fAbd2m7ai2+bTJUc+NjvDK0YZ/HUeZzaGd3XXtfWlxXpBhuuA2/QvXZ9sfPTDWLw&#10;GIcZhOen8bt5ZWjHH/EFQgfvFq3Db6+D00TIeFRZ48HN4z9mge7qF2chXMnQUDY6aTjx13GP64MG&#10;P2LCK9zPwopJh8G9m9deeunjPrOA+Vl5lTdWiSCjvwOgnu542qdJ0R9YcqyepJNDurDyOAdHT5Ul&#10;3RR8fO1Ft5Gh48PE7T+iGzK3HtWl+mo5Zac/N945l1cOL7vAJc+BDzrAm7BlYOpYP+Mk5SyAL+/g&#10;VqcWVbCyof1BLlbupVPZku5anviM74LjONnyG5MHvENaD0SPczqsbFHj1rtsYWn24oDvE5VJaJ8c&#10;+3CzJ7gN2HBsOOc578EKjnPj0YWZYoOrv/nZGyRH5oNOAPFqPPAgY+6VtQt5SasciTHiBln50rYO&#10;z7xpT/hdW5WH1vKpXvacmKmBtulpR9d51oUHdBNWl2e9r5wF2J/qLgwcokmmB7DD91FnYdJfA/CW&#10;AzjHzi3kDy9gT2Vk3AnkNp8C78Drua1VZ/xTaBU/2f1ZrKg+yTqMP4+fLkscPC751P7wTwZMfEKY&#10;en8+gDkm/gQ87EEe5+fyo5fBNTKPhqSc8wZi0opv+T0yWlZd5P8gvUUqDm6KLyddRIsOzae8IUvw&#10;JFAesIpt9/JT/+OGmnxlLX3ALEa5edGTGRa37md9hI7rM+Or1p9O/XzcNqamp31Rdtdfjr6pFVIF&#10;H/bK5/G/+tLDNor3QOK8Y+ZPqAE8b9ua11rOnBCf5vznBSd17EmPNWl0H+czBefwcYnOuf/xnc+c&#10;ZPRNVjegjS8dPbB/etQXjk8YCelM4+gr+JyfAj88OppvxMXjXnL5BmF8xPStrpePON/Oj7Xr/F/W&#10;igYG3qOvTuxv8cm/FTCeAL7UDhbHTqbc2XcAlyfcjQfH4DpACudnZD1qHW/pT27DR4iD102PZFxL&#10;Qrgn52FCPc/18JjEuzIu8cqUbPKfeN7zoj5+luattE/S2xkw58ZHw0/4PGiV/PJAkON8+99tTy2n&#10;vg/dQ61OdaHlS/qhOnkCmeTXvlxfVDsnFztp3p3CEHwH4ayTsbP4E23ZInsIdkzADotr+ulaG2Yc&#10;4U8bOYfiTJ54D+LBP2OFgb6to+j3UdpQbKb4opvxodLpYdJ7k8aBd3QzNsr2baSsDq0bdB0Wj/4z&#10;N+kYOnDL/1n2NOjOQdhfwIM0tpcN0tW9VHoRd87Ss0KCDn/X8xhJ5W7G+QcvZwM45+Xcq0zltx0N&#10;F4VgO/jY+jaPWfumF69sFRufisEhVfmVPWwVstZH5iHgejd6Pgsj31423QvGh8JFP4dsH+UVsXd9&#10;jD7fg0vWRL1lUKieDhwzpp05ydzMOzTAWBO56DIkjc/IKW82IzNGy3xvg43VSwh+fdDjfOOzus81&#10;XMZrgnObM/TU+Vt8OZ9CMRebTJ40a9BoguvNCJGy9W5jPX3a6qF93lHeU+LpFKd80HatOGOfeX1u&#10;Xvvc9ats8EQ/Nry8fhdu69o2jp5GFutcbPFBXhvtgQfr6DaE8P1C8ipX+nQ8qnPXXv/bfLIkzFwv&#10;84PwZY6Q2kx+s9I06X02hdZ3aYP6cjHd1F705an7B9mQCosNpvJqCox2c3euCMhnIxs2DuzMMSZ9&#10;/Il2lPT82SwUj40e9ZQy5SWIzLXRK83oFhweumfBXp0nXr73Wr6ydL0BjDrdfgQN81ix0D2V45ps&#10;1k5sVM4cEm06mZtR2EyIVke4Zi8PXvDd1eHxg6yzeDKYnVzHTfiMv7uffbHwfD+xb3iXdvi1+fvu&#10;O3nKNPVj3vbq66/efN/3fV/loCeBLexmsLp3s0flCt3Kxl0krPrfCT76EdjLSy9Nn/hR6D3Kuuqr&#10;fYV60vI3IXHkyk8v2Yr6kY9O20KytAEwdMcnv/56bFTbjXyjR5vL5Isfih15erg3HkQnbgZll/M5&#10;zm+kDlJX0XM3iCOnz4h4qvhRfPc+Qd36psvqM+0s/F/DyIRvOsA6ngX81baiq/GBkz5lZ/5KLvqS&#10;D9a+Gr+0Yfe2Xjxe4eyp4rbD0PAG1fqC4Pd2i7Sk8DC6c2PGS3kQlJxkfvcd3wOO3m3uW/fJ30//&#10;9E+l7WvrL3ff8PXPvd6bHjxNbLOYPbFDvoD/cK7+paMz8axt2FucdRk3LajrrPdlTfxx9nPAKm+e&#10;4WhbDi8vuiv34rBjIOsQ60Ri8MI6OwgpmFLBbcMDUyWv1eUaY44xmjEeFUTTlAdepXpCdsuXec4t&#10;fzqP0kkZ9JeHu7GyaHj1p1gAg38xo584CksDVbEMDf+vvvpK81dWcGMMGrmB/kf9Vo9Jks1Z/MNn&#10;0v2tvM7q7be/nfeyvz53aaSjfSWva5YvcBZw7R340shHdungyMcV6likvXR8YNqiGZ7CePXkvAub&#10;idtIgktZ/NBj8UTXizPJDSleB6hsN1EPujbNBPJyUurBefUdI9dEdtBVe9CJ5k/jFjTC6iOxAYag&#10;PNnEDeGvr9VIo/L08PI0djIgDPGlB6+VNzgtktIDeTnvGeBc7cWk+d6DbNwaXMSYLfq+9fY7N9/z&#10;he/JnRQ/0M1oDkOAB7+9WyxsR00dCEx68vNnMlcagdfRX8IhggED3Sgj7GbgXuvYd7ByuZv9KAt+&#10;VDGyn5JlJUSf+aPXX3tI2fzjrljSqmE9B53XdsDdLI08ppW/68tfvvmCmxWyCfxBdP1+7OC16LXv&#10;wA/jo7vgi+IqL7QGPuV5KBhgaONb58+KN02J1dvG0mbjfPI2XZk9dgF088R7fii4bQC8dE5OXP/C&#10;x8T+hMk7fNeBg0jyV2NgHMKz+D6ngwNzHmBsvnT2LK7NBLZttO0d1DWAQXLb89IHsTQA8NHuThWU&#10;mdh5E5q26c3Mj/LuTNLOdAj8Q9uzItEN+PMbClzjd3THlpIfmyj91HP9Q7R14St4+CrXPSLfPLE3&#10;HIC/+Ke0xXY8gZUW1MX/QdqQdj93PWUxNn8WWnxbnb+8n2/SGEi8lLs6DTrffy+vbY+tqufv+9L3&#10;3nwur7f9y3/5v7/5h//w/+5iVv1myKM9N9KMzxqOnvU7unxWzq9HGp3iReyYcK8DhzfeePPmZ3/2&#10;Z5u0vnVpXq+3zOZ8emJ1/Ulhc3nJGOEngX6WFw2MPkdra2rvf5hF96hOqr7+njYVf2BA+Lf+9799&#10;89/9N//tzV/4i3+hbzqhxMeZZJpov//Ot29ezqcRZgI9/SAcHdOl7b1gLJhPVTzKJJZdS3cTEV/x&#10;xEQ1bRaNe8EVgPznmu/IHz53UjRt9BjIpp0IM2HP+CuLPCa28PNLyhl/9g7b0MObCbKg3W/b37bG&#10;z+wGD5ji4Xvyz18JfMyei/kYsjQAOZkentGAlz/teOTAIw3++rYUW5yb5m5weDtJooMDFv353EgW&#10;apLGt41/mwk+n01H3i6jL+RLdpxH18LINXyVjyepG/URWHcHP804Z/26tKYfZY0N9QnGU5s+vOnD&#10;Rt4ZCw9teezIGNg5P3WWVRo8vYM1m5P3PtQ3lM2OYVd/j+7NxNsYTN9m4UfYuYFzeB4/dodwat4E&#10;y3/OOwoJ0tZX5Nu63xuktg7pgD42H05B+gbjTDiFjXNyqceFWxnlLdxMqiwSzVxm6x7fZBI//SD0&#10;5ecQ2n6iDzqBp3DRYVIqj3aC39U5+xWwSFfDxzxF4HZLcPCoK3F1ErrasHNpDrpTDdIcbmgQw6ld&#10;JWVieSmvbckXtq3CUd0m3ywt083yWvyB21i5bUNkcX3BdeihiPPTus839y6BLIHRLuBbPPIX/57j&#10;27hdW4RfPnp0SFplXwqvG7b8xtJ3fF8OlA/dR4kF0dab6cHKII+OHA2hXZ0dcsKv3JTNedrtmebo&#10;Q8n4z4yfNg+O+js1gZfIwjcI0eBFRnW9+MGV99DesDw375S+dIJo2kDKurkOXWOwbRfGhvwCeP62&#10;/UXyXdePJBZqy/EbuOs8QVqua0uBWXo+Y2Tz1zdilcSxhU5+Z+oqib9Fw2iCBp4dXs36Bt8tthjj&#10;6Z83M+5z8616ej9PzdK9BZ+9IdBiEbtU//WHtefY3FEX4Cmyc87UZevlWG/YNRrcwC+vC05HfbA9&#10;9dZxfXxL6+GWjUy5tTFPqGjzbEM5tuIQtD1rHr/8y7908zBy4PVhnsjaRfMP1fGBe/XUgqcf6c/T&#10;3Qnsu3ZKJv2tvpe9aq/fzk1pX/jCF1s/+1Yies7eQLzo+PlluDeupt5aL0cfW1h1GuHTjUZH44sP&#10;tQbvtJ1z29D+tduG0JrFvumTpcG5oToHK82R87bhgwC76Lw6ecYjwtbTnpMVNXTMtdQ5mPKe8gu3&#10;dOXdPg4bSflgLzzYe8dn5rbcgSgQ/kYGfh3fw7q+iM2Nj1Wu7SL1wUa1CeFaZnA0DT16SNh4z/ca&#10;vjnGpzqXV3nD0dp6kTzjJ+ATimf4gGPDC7nRLQhjFy+kzU0fu/mli/OW1WfMubLLX1h4ZgBbaik7&#10;/K4G1ZE2fHvt9plIkmhxW2BrxchnHDxNOn3HhxxPWEm76Pygjf7UXkq2OsgxtgJeYE1P9Q3dPAvd&#10;/KG5chZD8LyYz8/Rx2PfeTzql/1pgxvwI/BH+h2yKqOutDNB+gvZYLGh2ae5sq5ZOfLEGftH76X4&#10;ZP1VTlseDn7XQn5xhJ+uj8TWHqVM2xzfjGb00W8Dh8dzSNYpWOvI+McfHcVWw2LDwnkwZepy0sNC&#10;gzo4B/ZfRs+Jp/Ot703S3h1dp02isWp+KmeVYnc3aTZayJ+MRsoba++NPdVH0toG+Sk3b6XczPWC&#10;cgVS8BRszDq+9rVfqo7VS9f0j/aqbunb2zCE8hdb9OSyuUPnOIE1F7ITza586/mJNGUPG1W31nj1&#10;OatHuoLDGPhuQBO8+uD71pa3fujEORz9y3iQ7AL8xvLmyPgXXn55+O86cMoJe5OocxtbFGzjRmBD&#10;74d+JA7eeS0re6q/wXfgXHcNLOOll7O+boyeGdeMI/kIeMLXBzlnh4/z6Uibz+sjzfm0jfZb4bPf&#10;Zs0rfLUj+xEvveYzadkH8WY99R6+EwWPOhnb97AUHMYi8o1NjEX1d8pI/+Dh+1mDn6cX51Xb8W/0&#10;07qIfug6eIs7vFp/hqtjxOiUulzT67SpaZd0wXbpnewzF7q28aNgxySvvfo6tTaMH4i8KaN24Pkg&#10;ck5bmDmmcYx6FWhSmxwe6TL1m4O+8GQMTF94I2/3ZaJ3edV1cL2TdRKv2aaXFyNfbSR6xDcfZrMu&#10;j68glrqdjT48mNPbHHX+TsYT9pPwbeP3zTdfDz4b71nvDJzxnr0qgf190DbBCqZdvmT+Iy9Pq1e/&#10;gadb/aRvZLO/0fPuI5E7b6ENb7X/o022nlJGfB3rXccHdCUo2+/sxqeaK7V9qNvYc+m7KV69vpjP&#10;dWasO22OXdigTN2EBl0i9KXv+/7iZDfGSp5KNk6eJ4Qf5W113wzY6N8+HJu1GQ4PW50bXcZvwzGt&#10;A/nDfmL3+B3fO7IsP5R29W/8WvxzdCefLeBPsHn9YWy6Y7UUqs9LWeFbb+XhisjOHtQ93+mafrYv&#10;6tp72o4HDp+6gSTPgLNBG8Qtw59FN++88/bNt2MHQv1J4pczX5g58qw3sTN9kvG7J5Pt32h70tnX&#10;gzyY2ZtJ6DNP+eOH/RRHYoHvMr/WTl98JYZVZlRYCu27yluRYXAG8yOtNEed1XFOWVVUjNW5/Cr4&#10;UN4uYBA0JlkG/KyBlWbKCMWt4k6491z+Gb90oZXRs8l3Kg9+ICp1FmA4mbmjwAIWh8aI3IVRGVJu&#10;+VZe/gv5wDqjc37v3svZ8H375q23vllnYFLr7ibfAOZoOce5W2n0MJM3juDagYRAecMzg+EIlWW4&#10;9EBlpZ0GLQ8/nBpZ7ms0R+NZI69Gk65Cd3OosIGvg4oc8kYeC1Lqjiypo9BrZ6bB51yAT4jKejG8&#10;jNGkEObKU2FyGWkufEtb/a0+pbVRRV64HBNGD/Bp7OCnUeF3HO/ahUakmPzpQIIr9fE4enscnXPu&#10;X/zeL978zt/5O/sKhZ//+Z/vojCcvlv9VEeydBOTJioZB0Ti6KTCHpz96qMq4k6xlXOSV6+3gaLL&#10;2wm/pqvblD6OYuuicAfBlyLzaxlY6Gw4vCi3C8XVxaEr8PULjfOzzN4hCP/SQP3utbQN8tTFxtL5&#10;hUv9HIABSxhCz847AE/wUwZ9iXia87V3eIg28dgi+Qwqm7EIlD6dW/zYsLxsLL0L6AeA9Mqf68XB&#10;8ZZm0s7l2LdwTjvrpZn5uXRQmD9Cy5DH9YnXudyKGmAD4dLf8oEvj0e5nSAsv0q1rfXO05FD+Vv8&#10;VrdD54zbubKVg03lun4mOKX19UMHruJLWi5ngerD2fxAn8+a/sIrTwwG+FB+K7ijN3i1e6M8G8e/&#10;8As/Xz+i7PC+vnN0LP27Gc66xbubhrwayfln4TMN/GZqQLNvu+Q9cvEP/sE/uPlzf/bP3rxiQToD&#10;cHcsPsqir3HJk4yTXkgfC+5qq2w2PoT/Snr7D+drymDzpx2WTsYv23cUh/RgSGtOd5MN3Exy+Wht&#10;pIsAyaxfTqErTaRCM3+eQnDOf5zb+rYxsXJb1kRL2DSxckNr/HUB8gPnXY8hbXF1TGfwEBpJ7Hcb&#10;O37Dm7QjLLy4fu5IL0z6O2svcLg2XhPrR/ClTxaMzaR7Iwy54arPa1ETIpPU8JvFMP5ycZlsqBPw&#10;0h5mcgmuC9ih23Fx6kRe/ptXHx36ypwPfJCP3CES2KuMaGwdq6/SC5806Br+s+xwSVdGaB30nFzj&#10;28Erh7Hlf+GT0HL9AZPgd+Fdw98Y7AEPz/PC6ODAFZyLq3EKiW+VP+Gcmxunz2o9HHWA1tbHtSw8&#10;y4Xz85hi2gnuBWUc2sSkXdOv+c4GdhdMXS/fi0OayZ/0J8fCa3llNzkEsPK37OVckw6bnXMc9QL2&#10;HHp98HspF4DFdYZ93vnCLu7WaYC7qIDuUXDhgjxp1zpbGwzVyDJ2ZWEWPvOdZVl55xtDm6T6seRQ&#10;xC3YZgbG5HrDhYdNSGx+LH31Kcv1wi7/+Nm0C+yF34FfHZzQt527lrf5LX+isfCbfzfe/I2Xj5F5&#10;+Oo49rCJS/4WSCztnB5uDosdoNIMzDkGz/9aDLPI9TCvM9uwPO71pzJO5VtrEGKNjb3S0OKNOkz1&#10;p33OjSIy+VfpFrwmbpHZPIkuV+F0x+7Te9Q39zqN1aKR89aT+tKGT3Yz2KYu98aD8nfg2xpNyUtd&#10;m78vjq1/8dLwJEEXkzJGt4C3G4vldY1/Cf8WjfWPT49vgo4u3ITFrx79VeRquo5dvair4+jrSJNv&#10;88n6E58U4GqCvkeno6gneT1rdRt6s8GU8U4Wk2cBOwvtWXBFp7is2zxHn9AjD3bwT53Xb6TMpinu&#10;/Ay3aefY+TkM7nPKx3HGmgtQee4weqaPtnBOO18f2c2fNsH2WuQTfxbfxiv73UI7vhiZxq6VucCP&#10;GHeLXa67gXhcpfQl/XJyYvaZ+RfAZ5/0xrdnZ2mlt3L2emW+lfmci7MNr2LrB6ZamHPDbuiWYmRa&#10;GpM/dnax6jiFrdfFeZvTa33D0+Mky6qsvB3GbAi6/mlFcd0383gduEKB3fq0keP8/ICKzdb7949P&#10;8h3jZmM1pCuP9pw/vO9YG6361R1TJK+feEm77GNUdXTLUZv/5YI/5z+Hr3AbNleGe3nK1hW6yzN4&#10;MOXhgne0ekH6azjpXOdSjkFfKrW8VfaknilJw2vHYc07cs0BUtx3NgUbGp8UHr7rs4j06Wk2697X&#10;uYlybvSHgc7NKbpZkjmHzVltyxNxnpa9l8MYdsPy7LvzEMyNiZmToNG+cNatpdOnUJnU3730ubmm&#10;a+vz0o3jclU++OzMLsNrYPIDrnYCSQJetUs39n2Ub6iW9wOuecGX/+ItZQiOsGP/6lY6wFNga6Fc&#10;3XuCuGeB88YUqtcvoCvg2etj16aWZnEeNMm26eK+ijivXtavsLfRo7n0we8B329gh/reAAHuEXrh&#10;iYyds4VXG8keGnrpxdFd4TTWI9CT1+f2prWkzc3DHuzIhqx5H8JHgJff9RYRwya4vN1r5lOAoi+0&#10;DxuSYqNQuQ0jz9QRoV48bi6FI2jDf8wlNuIzJNrdk8fzuU3l8GIz1SbBovRaZiHZ5Y3+hNZMgF7J&#10;DQCln3w3Ewvjs+cmBOevZq0dz8ZcD/NAzuNsSmoLxoG/8Itfq3xuDHz1tRcL62aB0cXUj7UA/Kjn&#10;lS/kCtOb88I3eD4ao9tP9gno6jglkzXzbHAzR5dYHQR/y3WMYk0i2OEJXnFlSty3uZHvRAPfQ9ta&#10;+Ix15ZO7cc7lu2EkrTv7ZMY09qwyfgnMK8nfAF57lM9O5P/u3/ND3fD9IDcY2jC3AWxN5N28edar&#10;pB99FH3GLo1BbR53czh8mLfmaaQI7QGi44HKJbTxlXRp8S/00fEWhbX1DXC0MTDRFf7weglR39Xi&#10;k5rrJ7khw3gPnBtRXsyNRzBuKT7ZmraN/swCWj/ju8aHqVe+gP90w4kb7t+7yfeU0T1s0KkbUGq3&#10;aSc2f20E9yYPG8ep++/5ns9f2ORf2dzLfdA0TxK/lJtOMQCpjYYu9AS8FRYGKOMs6KYjKI+OpDlx&#10;fQ7D6FR+8Udxi2uVrKwKK46lGyaFTeuAuSkMjwrFq8ZZoEpCjGAmTfKVncn/8IRFDo98XrtUJ5NB&#10;g2sbDO2Y0mm4y4ghbQPCijt0e7dL7zzwyoZ7N2+8kY9yv/FGNn9f78avNAe+lBdXlwdf9zQ4TJS3&#10;mFV1N3fp6KzcXcdgTTTOC2v46B1OwfOi1wbEyXayVec9g5XeIRXc7hB6IUYynW2MSCe4NEPPQp47&#10;BhgF/pSGHy/7PY/hixOexlv6cV6FD6z4PGDkkDrhq2TXn6UbBsrDdPxTF3CcA8MmczvwxKt/tOuw&#10;uL1jQIkeHsNEO5AHiU3Evj93kfy+H/69PHQbys//3M/FwQCbTW64YhUlOw2L/UbOCyuTd+brOz6/&#10;4PiOS/ymAlbd+eFwUnulrUP6fF5D5iYGA63aRpzR1v8yqB6nLie+1GsAth5Ht1Ni046rRqWfs3NZ&#10;GWCliR2t1wNu0++W2XJnOgu7eMCc06bTk/psHvAPvgeYg+Gt1rNloLG4izA/Z5+5eDZPvAMfecKZ&#10;T/XRCcJRL5tfwOPnrqxNvtRLTD6+YMPCnuOR/+O0r2WmnSxf+GxdHPFuQIP/WF1HHwZywsq+r+/e&#10;68oduDOe5e8oWL83frMpFzts2fBBBkftN37twYMMJLJR8lHusPvWN96++cpXvnLz3rG4CI8bcfjF&#10;lh+U3/Xfw6zaX7zyymuV0atEPgvfiQbOrfA7gf8M5pM0oP1t2/ixH//xm7/yV/7KzX/5h/5QfdkL&#10;uaHCAPu111+7+TADbJ8KiNOa9g2pqkjHaULFH3QhVLoxwzEMXp84izPrSYMmZetfgw/M9vUmxdvW&#10;LxPkFINRu1+/sz4KOefSu5h+nC8cXHusr9nrjd1oZkSy+efY+V6TM9iKr+kdS5z8XWDPYfFvvLpY&#10;nEtXLG3lw7syGQgRvPoxuTUW0z+7M1yAD08C0sbi96PYXYiE06a6ibnJVF8BHdiiji53XJjau+gV&#10;IuM4ZfGg3vC1fbL03rFbqqOzwhmLFffop+fRVS2h+JpdPuds9LbjDDjQEchf2SLf8iFff+J6w/kc&#10;4tWj/ICWf+X2OMuwZcV7fje/6ejlgONSLwcD0hoS45wNb7jkJWEWlDLWj21vKE9tQJsiH76r/pAG&#10;t3xdIVe2jYcPY+PV58Ke5Tu3CYYFVpoD3PK8+oBjZTbfWjhlRy2HLyB/xozmEVsWrj1fXhb/Xj8r&#10;fl6Ze4dtbJkznHP8jD3PnArcfk7EOVnPZSb/yiPe5mmNq72AEdbi7s4/h+7khoMBzi/bLS1MPSec&#10;9aOsBQ5te7/3ei62fNs8DZutp+rSxTNorJ7Fe774Ftden+PeoB18U8+TQ+baH/2Yl6J30Cz+k4jy&#10;sCSEsp+eLU3wnjK2YPPBex/IHJDEC9PET+kPvQoWT4Xv/9L3Z+3gzeqTfbvBeX13/V/g5uaeq87v&#10;6ml1zvYtWk2dX9uA/F0P4V/Vi8Ukgc11MTR+i++00NbygVHvzs/B3F0482CdglyzYZH2lIVD8pmL&#10;9KhNwKXsyViK6bfeT/tsC5Y9+NDxfU/zBhRPdAn0tv4mWqi+6Ads1NFr9Tt1NeMduj3rm44dXeQ/&#10;9Dubz1Mvl7pMnX9Ex8EvdEH3VG/nujI+GJjbdVi6Rxnwy8fwcMAmfccL5/wifM4PmTeUj+C4hBOP&#10;myYJCPwgz+tLK8fyFONtsfW7U+aK/wy/+PcJ1ylYr1sdbz4cc2yK/q+cNEH9/Uph+QG3PJzL/Er5&#10;Z9i75zvWu5t+9/qs5rt5n3TNvp4VopVJvohPJ3NxPbuW3PoDoSyzg3rq7lpH1xJzVn2F+e1/1kRa&#10;Uyl298nWnSuUvwDfz0bOfTdnHH5GuvPWmw20tLHxq7PWuRuQj+5lHfijw57iu+hvdU2WHVf0Rsyw&#10;ej9pnmC+yf1g99KO8yX7qeuT4tnubAqPTY/thKMoBV/1hy4S+qBVz676X1t7TpUU+lf7c9n8/ZXs&#10;+CRHlXHwSQ/nAMx3R6/hfH5N3TM3rZBnfN+su24dgpknZHMSMj4/1M0SfZY5SHj4dl5hS3d8pbmm&#10;9XBzGg/3dMPYtzTzN+vmdDz1/ygbLsIHx/rYtkv5KmSieTK3/Vht4BjbxnhnPTpPkGYzydqV8rUL&#10;N2w5Utf6Ok8g8vuln/V1MOyob5486bR0w08svXxpEeF6zWVUnrSk9E0SgMjVjSzMJlxl6GXlMHbY&#10;9IFJcvzXk2ziVTOVdWReHHO/BA6gGJ1RSHlMZSHXPZ6LPDOfeZq9kz75GVvqd2dT3lON5G8/E3l3&#10;vFPcgTN+fCkb7h6Q048+zpy2MgWAvbcPQzt/tTV+I/qGx2brg3u5IVqazbyEC7+94h92/BMMhwyd&#10;u9rMSWjbP+rKHNbrl+G8lzcN2Ji+91Hs5eizlLceTp/q9rGnfs3v8Jm81XPtNGn4fZANt/qu4CCr&#10;UDz69trRPO378MO5+XHxvJ0nPX3f9f3sf7lJxX7S69lPevCyT/qkXWT+zve9GN11zyL6Eaqz1EvP&#10;w5MA5x5qFZ/ktrdiDYBtai8C3Hza+oWO86X7m8IFgkMe+eFuHR904Bl6abNpC/V78B5zhdUTuHfe&#10;/Xb4P/YYohN7UOfQmwCiR/jykx3N5Ib2PM2dzfPsUXiTgH27xWt9451vv5t1qncBRzOBT5nu8QXO&#10;xrc9O32bNw95Mvr9zD2sa32Q10t7Kty47anxasqN2GyODqx1xKaq71vbuhe2V9f47dgLdHQl4Hvx&#10;eBtmeU78+NHkD7WICn/KmxsZm7OpxpkPehsbveq7+DxhZcer0DFpYvuXucrrpdUX+8hGcPyjdunm&#10;kG9+8+vhJ3Ky8dDx1rrX8tCvz9S60SDfuJ8FgYtQQdfKSIzBTb/Egd9zyr884XbAKraNEtNtHIk3&#10;bNnGUcIKdiv9wCVvDYbiklx4sAK0zmHXMPYutRFY3gzEB3Z46B23OprI4egTcFEYh4Ce6959gPaR&#10;785WCnw1T23Nxm8W8NOowKNfGSmZozmMaOWCI5wUFh8H606bxpi97mEX2GynKNtJVvDZza9cKThO&#10;OQOa+7NZD46zoxsNXgP4KHeXcB4IrU51nk8ez13H3j0vjI58w+76mozqEu2oqjzk5JKWcjupVJ5c&#10;amHllLb09lzMgGcwNR2jNDqiB4s1ddaRgT6VRxxO+C3uAvRXfiJnO4foxTV4jeXzmVB/+Xd8ua/H&#10;9k3iD9MovpFXB3AEHMy1yx3nZ0NeJ+71cOq2BoSxT2OIni7hOHUX+he/+MV2PNqDOpjJ6OGIjwKt&#10;j0vh68nW+cbXHGcnercznnu1dMRMQHC+rC8d8fkcHDuRxp6nzNBf2IlBCpO39Fwv3LTThTigT/Qm&#10;Zfjac3EnUOX7YDxpzpbG3ViZDexaWJhNF+NLWL56sT8nvhZuszbe9JVvr+Wjt3h1MmkO1d/C0iWv&#10;pZPZju0W3oM38Kv3WzIc/MlfP0lPix9s4RPf1vhSGR47gIptbtCp87EPXsxrbNK5ffTog5uvfvWr&#10;Nz/xE19ZkMboCGgcp73+bv0MH+OF8BCt9WmYt/L6kP+UQ/16FTD19SxdbBt5Vt5nab8WDfB51/HI&#10;17/x1s2P/djfufndv/t3zyQhkxJjCXds1rdmTCFc2+v0odp923Nmk/rZ+oz4YqHlc56h7MXPtCGm&#10;mk2MZ4CeFyOlPc8bPtYftDjnV9xwdvJz+Itt16DwU54uRa59w+aLjZ9uheDuoD+x17qdcZ7PF/f9&#10;TFjowXXl9Uq/hPaZSffknLDwYkcnWInJ4LgV5CfB5ub64S3fsWD06ck5R1/TFDre5GD81U1zNN0S&#10;nv5jnhTlq0cWtEywjSvp1xt+hOHp2r9rV/p8d9fTd0aIxbewy48JBj52IigdjdVVbSQebeGVX3nx&#10;hO+gHz2ceFw4eQCU6dj56KPpr7iTLozur3W8NFZ/YCqjujrqS5qxZ0o178y3PKGLDol3E27l2njl&#10;RucsYwsrf6TLcyyfd2lt/saL37V63LLwjkzknsVLaRsGfq+qupSd680bHkZnJqTS4ZzFA3qauQ84&#10;8t0NK8OW2+uFcy3IP/frmybdISxsL57xs/V4zjqXL43QWx6Kj00EPQrsZGmJR3dnbLfPlV94YmjH&#10;grRr+tXODlEv9HMy57GpTsJTvmPA4FhdnPGR74L7oFHNHHjUCXHYqCC+6CwwKfLx8qnLDb2x7sB7&#10;scVqZiDgQ39xrvx7Tf6mBWfTCHzggwH9BulHuKRtQmJp0WDO8H/NsBjBxtwQYdyzAa3SXfyb8SmM&#10;6dhCN1/z27/82/P64C/0dZh0tjdM0oW2SlcWH1sX0YX622DTwBx/7VT61nn7NAtw/oprcBQPOqd1&#10;Cf1zbfVAvDB90upkO7ItiJ4rtLT5vNDA3fLCp6DtNX/wSa98V/YPar81I+I6tOdzP3Vu3xddGF89&#10;Q0z5dLOv2fTErwW7bgwd8K2LU9k+CZc5+qUsLWMkQXuj8+o+fes5rO433jILc66fgXkWx4hMPW65&#10;cwwH+xuZpvz5PBkdlyhTeksCwSONLhtOMlXWynU4Bzrzd8BMgcG555u38abPuqC6W+KTs9didSh7&#10;dEKmLX3tH64pt8/wJSy+27layCfn34X/1V7jecPy0AX5I/Gcv3Dn2BhNGN99zhl90M05rI4uaXf0&#10;Kh2uuTEtG1i5OUSY+hs9X/mkt6T5CxhbmP5wyrRcThfetTXd+rxUEtgJ+tCjzJmf6OaWL00eHyt4&#10;PStQ8wsPse6nq5ZWccenkYPMtGCl1KdcSpXeg6A3TkIopN13YzcyNfuo+9FHiCibozSctxC/OUGZ&#10;OOaMScCc0o78X0u0uO+WXbvkQTas7GszhblmL9ivLq5QVEXf8Z3RkU1Emx2rgQu9CG1+aET6Aj+b&#10;st/OTfKphY7TbP7a2HAzrNjaro0S5e/5pEz0trg2/vADD0XFVpJXu1FHgScWeffmK0J1LnXwq108&#10;iY3YPLKxpR3wxQ+slwbfU08JZ5NVX8r2utdgLe2QAfza5PA3dhQApBpijdXFXOQqpqk17LX4w3xj&#10;GV974wLdmatMGzhkSRG0tv5KAh/5o7vxgcf6Oria4qS7gaK4xhgvPCtjk1f5pzl/mkKRoLqTvsEb&#10;+JLa9J2Dru6r93yy0R5R58spRL02YZ0sHFzOCx+KbrR4MTdXkQd+bTjbkJe+pP6adMmvblOni6Mn&#10;px86aJ3QhyPyT93Ej+TV2YJr49PiCh3/YI3F8N30wy6WZhJbtnsb0U92X8I5f5HisQ92RZ6+1jib&#10;jd1nSAn7WcaCboh8+9tv5wnNL/RBQm+S9fQmfrs+YhyYsVXqDjYAAEAASURBVNSTx4EPL3AJeBVc&#10;q4dkZSngsK3m3P6pbcaq+jRvsnpDS/S5Xp0tC1OHPe3P6sheGBh6aP3kvLQjaDd/D39aHElb/YiF&#10;9/Ka8Pu5SePBk7TdbD4+8UH1BHWKxtPq95gjJZ2ulVVa7K270mYTO7YaeE8d8wWv5RvJ/EUgC9OK&#10;y9WEoV8aweOtKW7W6NPDuamkTxBnbcP8iU7UyQfxFfOK6ax5ZGPeWw607+eG4N31FzAjO12NHNrQ&#10;3hRQwwj8wOE45/jKg6XnQFawXZdgYgHjK113Ly3tXzxp97s+xK/2AdLgm/LRbwq+EPv55lvHjQeD&#10;qqS+Hnj9lvDiZQEgRPdpruZgNoeKb0g+5CWQhKngVfxcT9qAMxLX8N82nMmX5++MzznYX03YDl2Z&#10;KjwVXadcx3wImY1Ecrjb+l7OQ+YSykd48Xi5R8ofPny3yrQ41m+8hZ/Pv/n5vmtbQ6ixkClGA+eW&#10;l96JVXD9/+y9W7Nm13We9/X5DDQAgjiToC3qALIsy76x9AMiV8WVSq6SlH6B7YT5AUlKzh+wfe+k&#10;KsmNlevIdnIn3ehgumxT1IkECQqEQJAEGmj0uXt39877vO9815rf17s3AJMKGi2Ovde31ppzzDHG&#10;HGPM81xrAWshiR5G8MQX/LwiqxMHzTv3LAhDD2cvWD/iWT0x6PM76mVQJvsyeFSDpHvkAtxB0SUV&#10;UBeZCYdG6cDXFQFhWEUNjHLgeNNUIYOO9SrZSAd90tFAlJ4v9BPauXMDi8KFTxroeNIiiVygifbC&#10;rmh7Mln59vcilFfCSZcGLpUGcrCDA1rsnDgpu57XE0svPPe8n1pSFjbf/e53Nu++915sJF7QoNC0&#10;AeCxeiqfxx6G7sknVsVaF+TPTz3zjHfSoedW7tjtQVjL/ByHPkNxDuV6m0Zp7p6NKX7xlZ7jO8TZ&#10;XvjFVscmPtT4niMLdwHue+C/B0HkkU+gFcmxS4M0Hyesk83Q66T1zI8GaM5781v6uzyWe+tXpXDU&#10;MQu+6BVnoCw6LN8lXgFdoCDOvMeZe8pvB4Dc78qpAOMQB83S5R4A3zvMRAc9OL54kpPaF5ymRRdN&#10;B+3GuR5Rh6n8iQuIPvWFfID6jc4INNi8AaUbN29tXv/O6/qO7l8anV2G3V1IAPU96R41oFPAmyVo&#10;uOfJn0dNzv8/5JEXiE3tPXOkfjkMGn9Q2sPS/XWLQz/RFeWwZSxlWWVasf/qX/325tf//t/f/K2v&#10;ftUdYHYHtgy2/oqfilbVPqlxt3y7TlEBNY+VPQGqbwaBUf6905H6gzKvKGGo0le/0W18Pn8RWcOw&#10;8nPm8IBm1Dkz3ip36uXmx+fKgGbGdenN9JtFwqijKr8Xd9WX4BU+3T7XfDluyAYv2lbSw8f1nK7j&#10;8opT74m+zIKjuo0doX2qiPqMNKQnn7RlHEmDiehfp070QE949IE9SaKNffBs/tDH3picJ1/QXPKl&#10;e9qZAuHgA2wmhB9QObkmrDjKBiMO2W70vUda6GQBGLuv/UfLJRxUT5q28YuO3JbQ9kcG+AHNi9MP&#10;N+K6efG5vpQkH/nb9i80V32ZFwIOMB/0qXv4FBbe5UsayU24aQxE48nwtWf5YS8cYsYlCfgiKT0P&#10;AuMUkVa5SF8ZoAPknryMRIecnK8pP6BWFs61OdeewBv9MXiIUfrng37lsJ9bHzwtspOBHVlMZyeM&#10;24ZDCwj/2IdXMHLv3O5ksumK78SH/JjOyD/XM+zczlHLddQw2yBRlkOR9phBlrAeJRB5g7DLH/0m&#10;Pvl3fmEomPUCTv1KKXbSDBnKUOdZN2x4nmVynPzXC4pSAOPC4hePc8JWouaLLzP2REalBUcXRvIk&#10;EouJA4iDTuMb/jie0Q3A97peevFlfQP4gsb1TGxqbKuNPOiBug6dtC4Ev+HLtXSLOhcbKx16xVbU&#10;x66n0bnCWwahudTVuq7eoc0TVuokQ97h5k/6cc+ZVz4Srh9NOKrF0nh7ZGehxZM00Go+SYecoeS7&#10;z/RPy1rmKDL3QL3G3FNUk0UpZ1sBLvOoQAoAJxP42ETjFtWfHCyUMwna+R3sYT3TmGqTGXMwtO99&#10;hS1NIZv7y8MX+kHn8Ev/bG0vY2dcoWUsPrik0+0a12tk3rYa7UvrljkuaVUPaUI7m6fiv1TX0YnO&#10;FrYcDz53/g56i//o2n6mJDNPkxvygf+wuBmPzWvF4+yNEGhs0PEELuGR1jqpvaGzyMTNAdA3fVQf&#10;uyjtwzwsfhd/9/6j0qHj5oX2Gei9bz7mz5J/5bgAHcbflYGz/g0J0wKvxtcNa7rdc2lvhQ/9S9gH&#10;5MXn6PdAF7SVP9eac6QOGkBZAkjjulN2bLkknDlP7MmDDshBGaqeTtA3Z5FLr8RlloA3GQDwC1/8&#10;Oxmmr+9XP6sgehGY+tqLD06SeUVdpu2L4KTsk4vB2rYN+iU/4NVm+yNvi06HTZv+E59pkweUZvOf&#10;OkOROzawXKRRgpbP3IqWwvxXYkQcAllox8apH9DtXb0elSeDocUce6F2pg+hGtVyndErTpHH4wfp&#10;++Yt3tqpzVRUNPrnKU2nEy2ecqQ+zfgn387EV46Jl58cVluHHcmv61/Z8Jrm+903UTgPQ7Tspz1W&#10;8zjGRfiOkkk02V8Co5eW7cpfvfYeufRv+TJPKIEHgItlmueZFvm1vsSzYLmghxCArlnUNgOFsYFX&#10;ohmMonJ7T+0HtDKHlnmw/f0smHfcA13KjhzdaY+NNJQLP5UoPowBOMCtvO1v3NACH+nRISAr+8yD&#10;WcjG/LJO1hXpsQOD5mXNY+iXRPY7IcPD+TWlhKP/GfBB/usbuuDfQFgBmxIRWyiVZCWecbO/SSv/&#10;QRflzZwhdFm38OY3EWqesVE3lHCGLuNmZKF+8VPFQw/lzyvK2cTNWzevX7uhJzLf99wfT1++/PIr&#10;euJXr+FVWl51fYfxveRhbcJzC/q2MPOX5e98SVZF2h4s6rr+kr6IQ6dAFqDx+2xWwD4t69ByXTd0&#10;As9spIiNiSef2Nc+aluQXkoREAcv/IEz87/EeUFS8uSBIurg4J3RN4ibvxPKj+eJoX+UdSotukO0&#10;dhv0SSvips81ryGnXOMT8MtDe3zikw0h+nSZymL7uOBbHmSajo5jweMNO93UznXW21Kv3Lp1ww/n&#10;sFDMW9SgxyuksQNzM3taNL7tp9gVRxmznlZ/IzsA/mNrUJ+PvBAuz7auuCb8qB48dRMGThVBlFIf&#10;0cYG6I8X60kep9r6YRxh24rPcfk65St1pfxI+vIGGXFlU5EQpT9kxjaceY+FAEVFQaHtDioZU+bt&#10;4IqfAcOjGM6IytnX3A+lV+Fzut1r0ClwVvKgB50Wfq5bUZEW/JzHhW54HUUNXTmcTvTaOTs2Kj0K&#10;Ag0CeYInykVOnMA7A3h6VE9OEHZCT5mdUsHlNc8A+KjBFYTuUR7pWI1HX0zMgQMgPzKtBY/KeRTO&#10;ocvkLfmAnzs1I66NbumAC/SMIHS8qXIblt0B62DdCfQDXx/KKwsovBYAncKvizYpoFkIRITqGfkp&#10;KKXhCmbIWPrwxztWiyQGGujA9tM1eOjbgygqMQGFgbxkkiiDGwp45fW10nHftJyZDCUMecg3Ap/V&#10;09nP6FvAXrjXrnM6GKdUyb79zg+EH+moMKioyBOALNzz95PAbt5/Elo/7bTYkH5q/QSfefLixc3F&#10;Jy/KB9Jwt6xiL6C4XDesZ8IOhlWHM27LMmka3nPpzPfw1v8iA3YGZpnma+JIP4f1nnPL0sojDUPw&#10;6RiYuP0QWoXSaweQ8NnOjScc2uiScw/Cgd0F6FWOxG/9kvEBpY/+uO5BdK/Bdr2h80yX66ZHf5WJ&#10;rEKv9YpulwEcOPiBkFd8XQMLvxjGYf5RfO3TgVJxHS98T3IdIL93ygopsnVxYSyWLG1KeNMZQmY+&#10;TcFT+6fUmaJjdenSpc0ffeMb3rRj2U2PiZJ8i6KyWZZP8SeDVA1Q1Mmjge4izqco0iPGeq07DhZs&#10;LReJ370/ONXPQh/UAOWTYs1TwACvU//e93+w+YM/+MPNV7/yVX0L+Jza1XT+aWvBbdkKNXRPH430&#10;qisol6o3Wse0/PeeSpNyGL70iVL/cO73NcElHn4A+D28M3e0z+ABPe9eQxM6QMs+/bkMiNYBziKb&#10;MVd6Defc+oy+hkF0uyhCyFH0By/04NO4R0b9Nw0yAZXHCnWIfoRLuAfP4IlWdX3yZPRKfGlwpv/J&#10;wNR9NgarYsaGEia6qmMGH9UR39jqNYJWDmgRHhtL/8htkUadPvTYMHDh6T4tdtc9R/WtFsrXvV/j&#10;lXcPNjJh0njIkwZ5fK0f0iBXJxPg3TyVHmEA4Q/EDZl24+d7rmdw+4wAgtLsmbDqCf4S0DISXgDX&#10;QD500bT4Ldc8Qa5UzutuHki3pF+uBz3dVx/mDbIAMYCm84RKgpbwNR0D9fhf0yAuOo/eo3PiZh7F&#10;FZfFXzJgzEAb3tbL8CHwC7t0du+L1zN0AGg2T42bz6XTc3EZA/ggY4KGN48z/dIrjnLtsmOaVeyK&#10;ZFpMzADgLG9OEC/MYKsOcxFPPUM49CsntgcI4ykjyzP0xjXlj/Ix26NpnXD6sdzKr4gsPJa6V3wO&#10;SkcZm8FyoCsOgeVB9uafcPHQPKB9FpyBKhzdTHihDZ3kMVHQIm2ANwiQRyYCT2uMBjgfOiN7N7s4&#10;4jH8oX/ezUEvPP/85oUXXxiTolPdWQUr/+gOPwKoa6sr7IOf2H7SrlpR4aa+9KvsXKapc5h8ShtL&#10;O8BkmX2LeEVCH+MwB4LtmSSkf2ofpP0deBYAVKVJ/xXZxF9p8GnLITrQBpj4YyxdgN7iUw38DJ7T&#10;z4kesgmLp7Q74Sh929PVd2GQPYD6CJ3ZlsyzSC1eXPCci2yn+P09+YX0CV55RF9Squ2qsZiAMpK6&#10;YdRz5hdG2AGwPaZwh4lGfcdl3JjbP8TDc7YT17E5hONfczz+VWi45VDe5A2OCl0u6Uet7Q/0Zqh8&#10;c9gD1xND+FU+8Cp/r5t2pttrziYFDfIwRNmdHzCPRgpttmvpz+fKUD7VSXE+Kr54Dzvv0tvFK18v&#10;GE26As+62k2wc88k89xGzNdFLY/cY4PonnvH7fCFRoNKL/Lt4INkYqHsvuWwixdGZSiiaxMv5gR1&#10;+cV+8bEkRJ7yhp7rOBZYdLT+1BSjyhVzX1rEECWVQtenrEwti7r1W8osPjM4HtXiJffav+Gn6khv&#10;HUjWY/BWeaYmIBxAv7mI7+Zm/SV/wjJN6MDJ9AZK6awpPvlVeDyYLnpaOVRvC74CWCxY6w/kU978&#10;M+wysvcg9YSU5hyPT/DwExtctBQT/apduV9dLwJIx6P/ik5UAy5kaIUA+hYOhZHSzYvA1J0stOE3&#10;LJTw3dcjLIQIeLrX/iD/uSs/yBy4xoi6BmqDoyw88cRqAjXO0twSzaQXf7SAwpxy5Z0yW53lDQ/4&#10;oSzbvrh8BPqg01aENPfkMHHl51ec01azYC6gmVn6vHqDxDGN34Es2CYtbYppu1+ZB6XIK3BMT2Ai&#10;b/mTn6P30xcgfmnPUao2p3UDSMrm0J1k9rd/9Zpt6KDXffUjWIDK65HpC2QcZz7KE20n1+6vKg7y&#10;5JWxrHEkM7zd1jkWaZSvu+qjK9OUK9TMwx+mUZ0rrA91tXxDT0STXnjtT1G2TFNhzqdUsvQ/FUY9&#10;Qh/Gr7k+EX3zQKDLP3RIL7rDZGYBHXwmY/L4Qjd3ud8rvbBhgQc+rut7rsxH4JNPPvnE5rzeXIqf&#10;LBv4VDGx+Csh5Md6la9eB80T7AC6wq55awj9NnyW7wozfpBupKP0OSS/8MlzX/u8yC08HrDDfwjj&#10;SXD4K2vOY322+UWFyEG45VQ69EV48kafJPUv41zU47IAXf2hm7NnziW9ZMU/gPHgtWSOPaxTLQZT&#10;pmx/pYstR18W20gG7NqNG/RfKbOMb9FJmEsWhZM3wknjjXryfS/0IriAcDZjpm++lm14Mx+AvXgi&#10;mHt0Aw38vU8Hc2YNCR10oXh9U1o2zBNHegC7rBA/5p78HFEe4KGr9EuIIGCceNslkM+P6Cxa8YXQ&#10;7lw3OHu0d8w3RM22Bd8FBkxSEdgAHdHvP6kFeX0DWKvy/A2mLjyq4XjkHxYoKwRaaYg9BhpHC3Ac&#10;g8yh/Owy8eKcU+enCoEm7FypyFHYkUAcvHtUnll5kS2KK1kUXdyGWQZlUC7iBQgqDKC7KVRd2SgY&#10;EQM6L6LDK4dPs9tArx2gkLrRUEG7qSfN2DFC2PnzWhjWAiO7AUib3TWr7JWBs+VSnshDZbejTkjo&#10;ohNr4MEHJ2w4OiRtVu1XOs0zBZpr51nGxZYzKIXTZ5E1uuMbFkpgHt7lcDzOhC5r29IoH+57HfuF&#10;Jx0wOLajU1cvLrpdrkW/lTSVJpWU74ftsRNHfQB50AX30OGeg+sCT/9yuMKU/VgI5lXd7Bp5+uln&#10;Nne/fm/z3nvvavE7r8bGX1VK5HCSlHMFLsHH7MwOVy/CKV/YiQrA3xs4f156jU2xD0d9tOfarWdU&#10;U9ugOK67s4i40uk1Z3ylUDpitQB+XUAeaGLflU/oFodz6fQ6ciQPjePccKVYZCN8PdQYucGdBBqM&#10;ttOPQAQU8DvHNzVhBXgDzX/jmq+eG7/KOut47ZCVHjRLSzmZ8pJr4gHjSwbos5jhs66bFpyWI8I6&#10;IQReZWu874dNSAdY7pFH7he68JjCS8M8Bn/KPfeoC9pcpzhGZ9CjFSOePGZCi3KbRh2f4en+b337&#10;9c13vvsdo/NDY1h/ZKGEuqP3C9KncEHHnnqN1yGiNzoQj4psn4I6JpZYlzLDMdneGCq/D4QRsYtn&#10;5J/9fIQGXB8MnJQ5NIku0f1m82/+n3+9+fX/7Nc3f+PLP7e5fV2v7RlldE5n3VNehe/yr7alEyYt&#10;3+C3/m7Z50y7DZDOaXVNmuITt80ruKUxx9NnMIhX+5rQhB5QftCj33OU1yVrnEx8+4JG1M8sS8NI&#10;l2+DrjLBcZYVXLdsYUmk6jDx4SBuyOI+hkPW9OVJcOVhsxuAjPQ7PaEuTbf/0zjqEC+Qqu+iWlsD&#10;CPpMku6O6lDpGJt28bG6g58nOHhlGYNpyQgfDvqcyO1JhYiucMkx9GndMekgHOhlYo46OZMG0EsZ&#10;pksVu1TP4BDfPhs0aidwGMwg1yynB3COyxij+UaepiUMWhzozXmZ7N848vQwMH+lFxGjkOYgYKBk&#10;+ihFsKTTNWm4BxaeCuu1I8YPOtqlo1SODe/5OonAnz/RQmhwE8915ekE8MybOHRGGDrWaZxn+6d/&#10;Dm5h5kFY4tB/fUCbAaQX+pbZB7HmuWmxOelmuqU/n5Gv9p9lL9/GzXRmut2gsZuWco8MPA0CVK6e&#10;GybJHcf4pTxMa9jmoPGnCeoHmzJeU0IHVdfQqTz4M35IOXBeVJbAo2ywgx+rE07ZHURy1i90eBV/&#10;ZebsMKXz2X2k1S+bsLzJG7DcK71pjTPXjJMab/kGD0+Qj0kc07CeyHPkcp4Hnbwms/Xv8EnzDj9s&#10;wJjjCY05mJSyDKKDHppteDyWgMKkJyabXn31S379M09dY38m72gnsCUADjqRRzjM4aPdMoKeVGO8&#10;Xf01ndPiS+PzBNDgGGRDS37YfnnTQYdyjP08qa0FSeK4LQ5nlfrwxEW1AALQLrGZnCeKmFfxEzGO&#10;ebx+0BEa4M8brZTv2GDohBi1e5njWfNe3fdJt0WflCDZhnqd5okyx1xb8VcKubpzJ/2CxeZDGmJ5&#10;goYJv0LGOmnzLPcgaptSV8Bb4NxIZnDib6FAevICSETHNy1hfXU114U+4Qitykicbg30Y3qdkNDt&#10;tZ/A7c1ATFvWQOocykjqF+dLOeg8kv1zYlAZep7z17CV8rpBu7ohDv34LLoHpXHk9FOcysJ5ho+K&#10;n3F/outJDw91qB0GlnXYKn7RvAex+mse3EYQNdtKt83zijeIhswDv8UjgrSug8Y1YfifVyi4lg8x&#10;oR//hnX6hiwi2l/lGwDzyWzSQv3gUp+m3087G3n8xiE2sow/t+/KyzGlFReYbS00kt/IN8qObasy&#10;Sb2sOFeJCmMDpXHF8ghPEhvPwic9lw1DWAGvON6G3Xt8MXnbxsvdg9gHYT28D1zs2RZzGPmeNxAS&#10;Z1zKxUDcKr9NPJ27cNi2aYoyLdoOcOxnsrHnfaZ66ubNPO1LPLw4dxEXWqf0BKXbJ9ej+ANPefPJ&#10;miycHT3KAl7qjqPqe6DN+jQ2OnXytO6Hz4i25+LVVuascNGawe0cdtPB4m9pwbd6tL8g5/BL0m/5&#10;EEKMp82bpvWuOBrXPMUmdaH8V2Mlb7ASn7QZsqvij6nNh7aBxW3F84lDFnYzpotc8AFPJ51XHbjf&#10;qX69SoBJdDzPPe0SC27Jh/orjPWU+D59a4UzD8c3Wpl7Z5yEf0MpbSFjTT2gJV0WkMFvIVWhaT5p&#10;Uys/ugSnfWXnWbKWnuNF39As80psFrXVN2JBkfQcAHQ938+NghrObaHjXOShTfEbr/R0qusc0Qag&#10;A+8e0GkYG6wb3nxgHzbetb9w+fKH+pb1FdUxepusHr7ijbKs6zA+8Su0mfwUzegw5Z2Np8jU10Kj&#10;A/qLdL+o1/rUrhd/Y3bru3IhE3aDB5kHL3ZLfeD6Tjj+zKZzubaF1qHyACR9EPAVvo9L/EnpBHAd&#10;qzN5ZsGwOiCOa3FVXHR/XzYybaXHf7AJZHTr9PFr7BfeICjKi9bdQIA80CUd5eHK1Q9DAIYC51v5&#10;kursN66/pIK76iuRFj3gp15nkt+jR/OP8N6cmafWz0d+RVYfyICM2DX9j42+LaxFfdmaz47Sr2ch&#10;+KbeJsza4B6f4RKu376rOMak7b/Tf/a17IqOkAE+hepx1n/jODf+uF6vvaTVBf2x/fFte/CQaRfw&#10;M/LIU/paAFYFqoQcNsCi4Dh9GZXIjIsSThzlo9UqEPojK5wxAg7e3ek4Lxmp8aBFPA5qg0mppssZ&#10;ywq477nXvd89zxM9FGiMy0HFTgPDNXnLgGXkU/RpKFgc5EnRs/ou6gUNUKnQis+iNu8gP3fuvHZs&#10;PGl5mLy/oe/k0YE/pzQYfl8NVxdoQcrugzFBNp7MgH91Sb5dNJxHnDkHj5pnZ4Eee9egmckDdOiJ&#10;PeGKxOLsaId0ODDn3QUc5EBv5JFCeuJE9AquJ+10ZhDKR7IB214VPPrqU8KE8256ABrmI/1iMx+i&#10;wXf0QtloD/5Q2QuPwzaWTKRVgPW0fzeVKfE0uuXhwiraTPA1HTJaTtEAjwqVPDBhevqUXgkgm3Ck&#10;s7jxq7bQ05//2Z9tvvPGd2Uj+aEKYQVG7kNlfzA3n7kQFYEFuMRPTmvTB5sYKL/okaOQsraWvYYf&#10;dm76g84NI33ZzGG1LfG9pgGonSmLkSkyzmm57kH6QnFyjt9yHb9d0+hK/pCO4m5aeJKGBqNQ+biP&#10;TKrHJF+haWY8+/pAaLj9WHTJ5xxfOj2DD65hyIFMHMThvZwbxhnoPXHIl3xLD5Q7QOGUL8ervBCP&#10;ntGHm6NR7sCp/sHlAMp/lx/3ttvAMZ5oG09xlaN1iQRxh9B0RZu6hE4++O7sqs6hruI1dO7ASBW8&#10;xYBXP3//rb/c/JnK9TV9z6HyIy/lnzqUV6cR92kDdT12Jk/kjWvkA4j7GeDFgrWYZYexglorTVEz&#10;mlVXHN/87OcTa4BBBZOU//4/fHPzxvfe2Hzp535u8+GHVzZPP/WkBiR6Wn1nAAwDl2fKNf0exVPu&#10;CpRlyqwcXR1enjBWO0N9ojD6aa0Lik/73bqFugegfqBMp8ysZQQ814dCoxy53hB+8UhTcD0kfPqZ&#10;lDvqMddxKodAeTZNaTW8903DoKGLwk0fQibm+qlpCe8Q5viRLOBYboU7/5LLODofU99lX4rqDlU/&#10;4at8dDcsdVjz1z61v5vjwa76RqpKjCt9AMaV/tSCWoe3NRjZ6C1r6Jm2n3jbYsjAQAD7kbfaMf3X&#10;tAn0l8hX+2HHtFu8POhfi7L5gkN4D/gx+L57O290cR9d8a2rwUcnqRPTtqBrbA/MTzSLqG1H2saT&#10;HvAExsSXMMcpnnPxCC8gI+B8iGdxFvwpHfYw7lIbib5WSMAtHeKXtMaODzd8BG3hN2zmXfzSJa5j&#10;qJV+8i2OptcBJeOP+jx0oMGRdKN/P2SODVK+2O1c3MrUdNyDyz2w4mWTAva130oWxnjlX18nDX3z&#10;wwDS8KjvFXdXL+VdWYrHPRqZ8blGhugm9gN/xWlq7ETedOi80EZPOoBOJHK9xHMjAAO5CV8mkpBH&#10;ac1LZwbb1I77Gtt1jMiTlHwHzbpVOYmsKb/IM/PpWxLoqxfaf6L8DTEbteZR0jW/jaxMlY+0XMPf&#10;r55THc21/YP6YgweRKkkklfyuIT04sEQYqj/8YHzGluf0+FX3XlR62D8UntszsomOmZ+4Xk9AXxW&#10;n1dg8zh1MXXXEeZBmJYedj+ovNUfbDeedrC7Upemv42u2k5xDQ37tWgu96Mc197YGd+l/i/AB6uM&#10;ZFt+CL7FHE09cwT9JAtlxG3jY2hSyoh6GiknTK4Ne1ZnPRuPfo8g/XrKMXZJ/eMJw1FqFCP78zag&#10;I5pLuik86vLUs9gHJvRvAL5bF3vKT2RDw4g3LmVU99Ccy2kQ11/oQwfAlqW/OwbJ/VrXzPHmt5K0&#10;zH3wo8GIXwA//pwQ7om3nw1E+jQJpx4iK2s7Rnj9mjTokzN4Q5VOW34HnfvgA3Gk34U5f46zjLE3&#10;/OF3GFCnA6mLH8SnXTws3pGH/Uz63EWb7Y2swMeReYuO8kcOmz401ntPkNv/8RvxEB98ORuvlFJh&#10;8atV0CHKQrO+tsV33Fi/0+ar6tsLwkP36DZ9+LFA5GJmZ0EcQ81EbrCpxxAsKGql1n1JnEZI+JOI&#10;uV2/p4dCyJLbXKpgLaDBn1TVB2UlYYpTxD79btpGpePbwQ7kJJ2AhzjQY76i16EvXSl8Br7dGe9R&#10;qAQhmvxUB5VhTvPTuK7OxFS82n9fKUeG3G/XOSm/bgscTQ4PB3nHgwhDAPJnewjDeR52awJsyfoE&#10;cdiGp0sB0rlOls7u8cZO+YdxZFe3ewMHZXr+TotNyHz/jvjBQz5Av5p0V69dtdLpKwKMeZkb5bW9&#10;1N2nTklH4u15NKWFD/7IU6/Qoe1LfRq5oEE1i6WRn28IR4eaZ1vyLc1LnngIfkyqAL7rvJBnHTe1&#10;wER50yNp8rHkP/EZh3mRVPIplfHl0SFE3qWfzIXLCuzUFCCz3x4qIUXeDyMkwcG/PEwFJN9Jc1/+&#10;n1cPH9N6yWmPLZ1H8cz3a/UQm/p42Ompp59SfPJE3N07ktD9Dto/PeEq+yET/VwWXYGjKliMO++N&#10;p+3ZnUbxBdCbYpanR7lGP9an8gvP6Cf4vMGVOKcbi46OUd7B0xelfSaetRJeicwbVfBL2qZlg7lk&#10;62ar6oKnsu9dYYP55JcsNEp2+tN76vP/+N0f2xfOn7+gvt9pryUxNwn9zi3jT3yalLFCZM1CK30s&#10;/M5zn9CU3lgjos7Bdwi3bsWBe+Tme834fYF4gPHMvjaAd+GX19/T9yMeOl2QnNsr/JfPoiJD34SE&#10;fOTXZUjh6JuxPXMKxAHEe74B2m4fh/EUZ3zSjIM8V97YDT9d/Zzyz2YGL8yLR+0LPx5e5G2QyIkv&#10;F0RaePRx9jfXtVZXe5Hf8iAO4HviHsPib9Iv4cjvTfjyc/zTIAbYjGMe0+L/gGVA9wJ0yRoha4M3&#10;9eS3F4W1zsZbK+n7Q5Mw/C3lGx2iE3Ro4U2HH4X6eog7rhPmm50f13/SafK5qNb5WgiJmBenFXD8&#10;6tWryhCP76ehZMKIBhMDorAqnDMO6fdvk1D4vL+fMLRvZ5JyUB7GICNk0o4lxdZBEIy0+/t55TAT&#10;LNmFiuLiRKSpoVBQCqNWrIULfctCQZXDnZYB4FXnazqMuaeVcO7j3HEIDHD5w8t2bJzqpZdfciND&#10;pY/g4DJBDx/4UXApoKykU9Ego3nI5PCkUBYIByKPCqoAOaDNQNgDpXYYaYhE95YmYOhEw49ODovN&#10;nYDDqXAW8gtN8osMhMcZlWboj3t4UWCjvww+3MFVetJkMvS08cAVYYeRFtnJD4dtLnxkWhZYJBuF&#10;FV+5fz82YwdbdOGsLnpZOg0Jttw4cichrRfpmd1d2ZGXAu/dQc7rKgeF0zB0i+8UcHb0anl1zeI9&#10;91RY9aG//cu/rA+tP7k5JT/51uvf3twWT0jR2FA50QhR+NDrKGum14IHP3TVe3ijl4LE/QkhPvNw&#10;Ij8ZgztqiFxulGnKKr54Qa+eoBw8//Rz1hmVO76HLckbO78K9Yfeo+tAbI++6zcpp9QBaRg6Odm0&#10;PXciDFqdYGvZcVWqskEZAGZdNz3p4InB7rsXnpj6cGlxJu8zIH7yQD7k/zQKA6HpHK+0zSn381F6&#10;5gdBQOemLz2Co8/glIbDoT86e8hBHHmCBsecb0+eQ0t+TX7Axb/pZDR/Ls/CIa4ADRor6BJ/v2VJ&#10;COWDzUjjcjZkmNMveZJMBacdZYAGuPavnE4z8CmT3Tk1y8a1cuyGHQM4v0oDLbJwb5+nC7TDU/TZ&#10;FES9e0WLIe+8887mW9/61uYbevXzG2+8sXn33fecFzauAF1cva7X+T8wuG8Gts5rvraCl5tVn0vQ&#10;J7jogvTFp55yffP++5dsM9cp1OXygccZsDM+ik8sdbky7HKhehdgA9btO7fcDt/SBisMT0x8b1f/&#10;2KthH2U7qP91h+gqunxQFy772hjFwOBf/tZvbX7lb//K5tkXXtzs3bjmOoYnxFKepXXXuds0jmsz&#10;Ee1w30SCXcuLdvim+iOE0fYzSUw5pYy3reC6+Njd5d9PIqV/SDkhnsN0RBMc4wmffiX+RZzruElG&#10;vIi+SCYV0xYgayeuK6v7P8Kz3yk99VX5EVYArwMm9EYdDA0folv+xCV/8XsWyrh3/hTHgAs5OO6p&#10;Tk5dsLYfrS+bR+gFMllDOGk4OmFAPO0qMmEn60yy0b4hnwfJ0n372M6LZDId2hLVrwB9xOgsbQI7&#10;nAHantqBM7qlD3FK/lHo9yLdV5XMtE/VMd9Ngxf96Lu6hgdx6DOTiaECbcAyKw7bzvb2Qxqj3UQv&#10;7WuCA1RGFtYBJgLJe3UIXaC6dV5Ep+kbDz563N1Bu8o9+kv0I8f4g+9gOt2gB1/4lzc8Kh8ycE37&#10;HLtpbDXKBuHYh/EBYyhPECistia+wCASIAjZy6ty3NYrxIrPmXDOlYWNptwXh3jkIZ6De84F+nbw&#10;KQ3ChbLgFbc02/+gL1i/IK55wu8qK+fQq79nAbFhs0zGDWOnmeUnLjJGt+VX/RCPL1IvUC8ZFGaa&#10;km0QHKfcE9cjCMkzdqI84yuLHzt/Y9JL/g4wjpjHLg4UHumZ/LKuVaZ8nngxJqouu/DbvKJPoHJJ&#10;ipBl7EYZwX/G+LE0Wi7IvxcgJQOyw8djeVHwZJT8mroD//e3YgkfuN6kPWRXqLkiA34ztOV6RCNQ&#10;24FJmBdffHHzc1/+8uaP/+SP1UdLX62Trhb6Mf2xbaSh1157bfPzP/8L0anqWzbU0LYySSQLWrfU&#10;dfgj9QaTW5Rt7tE741XKEhNiAHMGrk9FB6hPcO1ywoXANpNtsCNttN+YoPLLkx9uG+R/+/uhgR+4&#10;jCKPLRl/oo6mrRIZH7p0vU/dT58OH76j/tsdzWWQh0J59/6zeCY/tKnA1avXNGfBNyOf0zkb57Ed&#10;ODyJIZNkfkz2Qzf0a69c5cmfxKM8Plnmp19EjzK6gOKi7YSkrseWaZcdSz2M8gXE02cbNzFM7pZf&#10;fK8biOA9b5bKq0VJNriav7hIdvss9zo6Pl+Ijou0eXnKzEGLXEMmBWJ/8Ijieq5/YQuvu3vhn3aV&#10;dij+U7nAAyJTrvl1OyQdUFaAysx1eSU8tuN6htKtfkkTn49d2OQFUMaIA+bzgquycRiwkFRw2ZK8&#10;lE/qSuadTugVruZt/RTzwfOqj6EQoUCv87FNYRnJy5AZPQG167gZJ+Y/Mn+GHrxIQNnHrwYNyvei&#10;WymNa/J+Qu0ZPNAjtJGFPBFg/OHN9C948ALfU67FV6lF36+qVPobKk/0BdJe0SdcZUfIjhndRsEM&#10;0Nntux5qodwlCP7iI1mo4+4oP9yf0wMs1E+8ut56pw4ccdChHmVB64SO1rXIf4/NHkqP/KUPvqzm&#10;fNMfVglUnXzS/Gg7sQXeeFTzadBDxtuqJ8iv/RubtMxLTnIzeh+Sz2ysu1yRTcYR9A0oh5lDl9M4&#10;moVb21g4q81LY1BwPoo/+6l4K28GBZMe0Q4E0bA9hY7+JNWEtm2rKWK9VPqHgeVWJCjkjzdTojPb&#10;VmdRt30sn+b5WHh3mpEV9MpTjXfH4qZKa+JFs2rut2ixV/sx5IcFkDs6Yxd8izAsclT+kYUZ7EY7&#10;qfrI+lFfDR+R31NmGduyiYf5duTFxyhLxpdVvcnPG3uiWNOPKawO50P5dp9RvPU/wpUH0Wv5oM0H&#10;0D3l0/oRr9oLHbDwtycfAQhnYfLMiTy45Td84ms6oNl5VdYtePjluF4DC0gC6YE++roB8BhtmtL5&#10;ddkNVxg69WK8xoqUW9KQtnlgjvnMWLj3WoqEQm6AvkTtTtvicSe+rcNz956L1piQhV3lq/UvY2ja&#10;U97Cin4o4ywMkg4/MX18WX+pA+QXkun69TwEQrz9CAUNX8cmWV+pb2tBUDY9dip98vS5VH8Lz/1l&#10;L9DJiMNW+7dyAR3nDZ9QQb557+bmg8sfbK58+KHHzcy3X9STv9iSPDM3CdBvIC/IAwn7yKDFNfKC&#10;wzUPGR7Xusu9+1mTIz2+z5sI9qR/ZVp2l9z4BvqhP099LKDvBi3elKoLXxNOv2bPvhE/TPkmRmhs&#10;NBScO6sNACNNZcJ3bqnfyvif+gvarsPFmzJiXY96XDHu72QhWLIMO0SfGn8pPdpDZj9JLv3zbet8&#10;q1b21aI9fCm/yIEfF7A16qLk1iYEWF8xydr/caLkHV74L3LzQCf1K8faVu5nHW3oj7emUs97nWRU&#10;LPgY9QYb+PDbzoNgX8aDbHjVQosXfeFj2YWfB0j1OnC9WvzOeJiUvvlNXfN9YbchkgX9uD8uPvmO&#10;evqBzTs8aLPRq8suihiAXniKhhDqF7epCiPfxnJaXel8nAJA43z3eAq/KxohYyiOToBEqVKSFEBl&#10;x2IglYkLvwgRj0PFGZIWecC1AtQPs8EkAmloMMkkwsUA6RhBp8B1vxsEjTpocciQKyBVFoRZduEh&#10;N8AZHnTWWcjkjC3OaBfu5z73OZ8rL0pEPir2+1SqEsNOKllFSbSwIQUyTTb4HRiY2UN+SANuZbde&#10;cT4RxMBpmKTToU/iyYsdwHlKRYCe3F2gYI68wlJSLPjwwClIr39B7GG8EbboznKpgGvBGRkB0uPo&#10;7qyNgnbkdnRZmZBrs69J+gF83Nz+IL25EwctmOvsvFt/xd4+E98BRmRGbqXl3/LG30hVGXtOGD61&#10;xlmX8sl7906rAOrbzcggvb322ldk72c3zz777OYb//E/bt679IELBjQoIN45A9MB5AM74A/1KQZc&#10;VKRACx/XhD/SID2mcouUZ8+d1bcHLlg/PN1N5dUJavI8A7qe9T3HcZ34nK2voR/bcOjTDfzAJU3t&#10;2vM2/egXPIA48GacpgvG+lucnpu+5W7FnK/oYKdShDO0C+tVQyIPd+XBuT5RrMb1vjrdoj3xiX+F&#10;5py2+NQRAHGEtV5oePk0nvum5Rr63M9h4Fau8nR64RNe3INoFh8crqtfrnkdqc9cj8O71iSDJx+G&#10;PMjlxk3hndii7NJZpUNNTcw3Gk6rnr6sThS7+G5pY9Lrr39n8/V/9/XNt7/955sf/OAdvZ1Buzdt&#10;OCg+mtCFaWlc+cukETp2PfpoivxTl2rX/8i/daAO9Rm9gulrX/sfNv/H//m/b374ox9ql+QZTQrc&#10;0ADijDpFaq8x8Ha1IPkeCPipy/zXg6C0K1ucUB3IRMvrr7+++fbr39786uefdbt4WmXwrvqHqePS&#10;h6G9pGxnmo5yrJ2Yoy9HP6D1BzhC9BtE6P8wQLl7j/hMcGNXcFs/GZ8pFclSaN3S+55bt3B/XJOr&#10;7mOKFj0zBpgSWNRVX0pWYN6kxzV9Diar3DE+op3epGmdLJkXGmrb+W4n+VhA10gYyqOuJW3TDUTL&#10;JH34lVo0JoO+dQk9/+sH+gNaTsgfuuHcN7BwzWCw+i1u2nb6JqPPYpJrX9rtm3jTV20/GxrknYP2&#10;mXD+0BnXR5j8wmTU2zrgBTjd4ON7+j6KI940uOZv4IPT9LWl++zmX3m3/aATusYXHfINlKbPCXLc&#10;MkAePItHetIe02QIu9+JhpTtogvwOHY3LpSf5RYeExjoBT3WJpwLDMC6AFiaTjv0oNhFdlHwNTxy&#10;dIwR/bb8xDbYn88FaHymPn94J0+VMXqpJDs6UjDyQLNQvvN9ZSaOa6DnhvUcXHxijDGE63HM0CV4&#10;5cc1wERE0q10CYcV4dbV4EuaHuBwjS6anjCg6SACl/JqXGlzD3/0yKZGaBXQJ9UD8uu3wQ+cOykA&#10;LwDeBVlW9Nfy6/ApD8jlHe5NMM4zjciefIuc7YxOClyDYzyJ2k/tLPEdpwmnQBksDfOSzD4rr+XN&#10;maP9yZYLaKCbxkW+QXnwmMNWdVQv22fok4z65yltxH3q6ac3l+m3CSrLoP5YnrAFn5XiDWJzXUU7&#10;ytxK7VQdxS+Z+MwCL+Px2Co6PKrXHQLU2yxkFIJT3TcUPG0AGf5t2thWvJm8c1so+5DKtpAQjAWB&#10;2piJVmzsCa/hMw4YOMyp3NCE5jUtjvLUQxdsTOQx+KGuK3BNfcxbE86ey+Zx3p6CXjmO6Ile60p4&#10;d3m6UBPB6L66LJ3ag3vqJu7xk0WvSWX03bQOHIWONKY17h03/ZC2E6bY2LzMhjsHmCd0wKsP2RcU&#10;DVn8cobd+0FpRlmuizvnoddSl+jTP4o/h2fqeghUhuq/6Yib9cf9YUC9NufLqtIPf0D5+GbktWGc&#10;2545Xj+fhDdpOvHt9FIIf/YVXZeP4x7yQ/1A36qwpFFQ80Cc9VOFF1nnxf7OuAMcWzpLWy4+1gp4&#10;+odeZEUpq6wlM4goL8TJ/7Vp86C2Ok9aar6Xvqae5WBh1X0metAi3XbH/Cb9lw8LbsiaA11QNyKj&#10;pV3mY5HH7btkYbEk98Ehj+mnrX0xPnFAeaDvhj1wdLD5T1rRGZsAuK9+Vdwti5H0w0Iqb+Q5qvJD&#10;zclroQHj+2rnZ7TXsCFPxcN0uvV9bUMcYcFT/ujHYBVsQwIBCyTyKPcLhugOd158Bc3oY9zmRF9o&#10;8qutuOnGaVnItJ5SlspbhCP0hP9JL3fzihfCiyeqeUBiidc9/WDnfVnwHdyiuANZr+0r9l0BuvA6&#10;vkNrydtA5RWulcHGUJ6Zs/Jisq7jvyysau5Lberx0RZYN6LBBgSAfia0M05bbZg3sApB8sCHw3lE&#10;tzq4XvgLLf21+Bjlh/UR2h2ABU+evL2vgsamI8YstNs8NerNeXqilgdmjmgMTr0AbW8yEx5h/l4x&#10;j7YLrDfKq2gCkgRx8DTftw6DhoFk+InxUsc5wegfG0+4jK35VnbHgfgXtNBp80p+0SdH6r/kl+s7&#10;eiMGQHlGNhbeqh/SUxawrOPFGxx0DrAW4LLuu/z4AROVA2jPdLiGxuVr73vhj8VbdMqbCbCB8cWJ&#10;TW885ALwmuf3L73vp8pJ72/9auGXOS3kbB7rCyyWMv5EdfPYxMTGD3yrAy2LGk+kDYvqpT/A9/pp&#10;PphroH7bhcYTjozAMi/BDXnXAR4b+LEZtCFFn5H1EoP0eUIbnGpz9J+6NNH8ekFUusUPawclWOzA&#10;+MhtvHnKJ8EVefutLuK38b3MZQyfVpzbNr1B1r5oGYUnmZDb9hGO/W4VR+GpW+4vdTv4yBc9oQf6&#10;6RwnFUZ/tvaiFFQvXiMTfeSHP+Hw5IE7+swA4adl+1kGnv4+q8Xhp/aeNv69e9qYybw3C8CqPxgX&#10;pK2CXtYuvaFJcqBL+pW8VYBNtJwZVzm/ygO6Ik38M+V2Hn8udh95xKZa3M6OgUZamYohIYuh7JKx&#10;A44Kg13MTNaTKdI48wito505vm00F2DwXOCllPLhzOQa39cFZiU5YPzwDnSMRqZS+YmWePcQlQW9&#10;MqGUDqDYtYmxqAjYzcWCF69uZuGTQomBkYUBFd+4oiBCB17QIX+WVR2L7PrJAKmKBvcwID2Ak4mN&#10;6dcoGJt4JhlwbjcicjI6STamZADQN3h0WgB0DTHOODxyNu/Ekwd0ZmffEQ88juYLhyR/pkliAbLC&#10;Hx3kHv3nHmdEl9wjA/dUUlQkfnpk0MZPsDm7xS3CMBO2sL7HAJc49AJ/DuIq43y2IPohDBgnV/ak&#10;IUCadEWGz5zf1/emJNcT+tg6+jmngoj9Lmog/uabb/p4//0P7BsmqB/bAZlFz08jN4Iz8o+GxDIm&#10;VzPGo3ktvcT34ofn9FF2OiV0PNAPEww0TPgDup1tQIZqD65rj1zzmzAlFV7sYluMSU/8L/fBPfi3&#10;9sy5NIs7p6/tG7eL2/ieiZ/9ek6X6ywAcz3c80EUhcz0uPYxwue4Jp5lnvkXF10XWsYcJtoA9Sg0&#10;ONAhdQNlCWjDw3VtxvXMs/fkqfSJX2QXn5kf+JXNbp4AfiG8Rbt8kLQ6Iy30LI/KRWmR/OatG0v6&#10;4pi3yiK6wQfZDUXjd0YLvWzSYGclC79vv/22F4HpJP343Xf91O/v/d7vbd566y3X29SfCLHINPQH&#10;30cFKHu0N9TdTB4VkJlOhuvRBj6m55SBlvO0c7aZdPDzX/6bm//2v/mvN1/4wsub/+l//h+1c/Ky&#10;d8/dkE8EMLCuHkHbPg7mwv/Onj/r8vTG997c/OG//bebv/erv+qsUee43XchW9vn2oKBHHakjqE/&#10;1HKPvXtNm0s5BQdcwo9pJ7LTKQ1AD8Hho59Tmu1/lVbPTjP8AbocyEI9AbCTVKOW1JmieVy44ADI&#10;xgEP/RuQjwG96eOmvlZ9Cw8OYJyWSo8gxZmeCLl21v2yeDz61ezqBJp30nAw0KDJjBzRo36983bB&#10;kf7pEzZt5SYvHgyoz8oEm+nRPohmIHogHXUtevRGFN27H67+ofuaDL7VnSWMb0kB0AJoZ9TC+Jqf&#10;8oAeiwTcQ58d2NHBqlfiSqcEXOfrxulHf5fBv/M27GB6w05cA6K00CKsRwfMjF8cJt0hxwyEtw+C&#10;bpXbRCPfhFh5OXuSDT7LADGI0AI415e4L0/LAD/38yMn8UDjeJVc6YTn2j5zn0lJJEueCSs+fJpG&#10;FE2Xn/JvQPG55zp2XnMrkltAtpJmW+bwWscW3APgw580HgxjL8VhV46mAwvA7xrWM2nDM/I3nHNp&#10;1L6hsv4uaQcN8EsLrMi34mMrf8faQciIbuPPy1M0W96wpuVqoU0iEUfGhs3XTTXnhSS8AaT4yLZe&#10;rzYkLekA4nvNmfGVx1AjHpzGg7v6xcHlBPwC+OW/hA2/oi+yBeBSngbf8uwZXMun/mkk1739krJF&#10;3tb8UB/vyQ4vvfzy5tVXX9187y/e3GL1uN88++xzegL6Jb+tjLzWxxljzt9gQ5/VL2PR48czH4EZ&#10;sAVDbrV2Vhf1DL5N3V2bbtlX9gNovxk/eGyre8zpTT9Ky9wHZRh5LNMov6QrrciTurOvvicewNJs&#10;2qRf6032emsIm8EKQ4TefubPvDKW+SqeWjy/d85tL+2LGm1VZMkeG4729VQrCzM87csTVui8MNs4&#10;CzNESpMioxJnNM7oloSqEXNNDIQol/zJ/g4CT0DYQVDfgK/nAYQUviRa6RSvND627abM1Xeh0WD8&#10;Cqg/+UY/LQN7d5SPIg88cJq/uX1bdJcsg2bYlZ1AwsCHD9elYzmsP/Keo3Jz37Q9L7pyjH4GTm8/&#10;6tw3ODi/kJdM+dON8sFc2mHA0z/AbN/KmQjoiKL6UnM+bOtDZAW3+SdP/LWvZLq6B8DTf84IrP9M&#10;zite6Rb7gkeHVv9IO8OWvFME4sUPpkBdLnIIofUb4wvKU/PVvLIYvNVXkBws1NDmwxddFyoHPKkP&#10;OZABKD30QBovVoy8On7QKV4SqW+9rw2y+uurYvEzFkhGdeBX5UaHqxxOW55jTlEVvPWMPOWBvPVb&#10;CbSdT6WnZHlBD4kx0oDmk9v676wHKdV6hCbptq1VKjmjj0VJpic+2Hrow/HbST7RXWXl7DyoONzT&#10;5zF4v7afoqXxk5zcH9W3WWmJ5k1wS7ajuNicPA0D3G09icyj+9848x5hCE1NW3D9Ixo81GCwLeBP&#10;m6o21IFaE9DTwNwhorAdmp9olf5bwX7HeFTzW37oRn6Ir1YHxZvP9B8BeZXGZNI2/qVyRnkA6F+D&#10;03J4X+0Obf6RE9A+5sVHXkXMwjALRvYndCpAZZRllYSsbWhchyz2X7Vr9mXiWUzWk799BTcLzegK&#10;e/WNe6EXG9qO6FuHx5HokL4K97UH3+zVPQuKHU8S1/qSt+IwtvUGB+HS1/G6w8i35ZSsLJ4B0Ip+&#10;fbuGyegJz1lYaDJ6UP5ZP/Gr3zFgTLbYAx7ojvplXzZTDWSc2os6gm/4ItfNKzf16azLm8uav6JP&#10;9cQTeur3yYuey4J/FyaR02sjOlO38dQ7QHiP3vdMevMEB5klqtPqgnDTH9foKXUkdSv6T6ZIcxDw&#10;AKj7hrJRx4rNH2eefm3bwr2/JMr4X3/wxcdmcFqxbL0QH0qdSv4oIviTzGA7NM+ey9VcQvu3pG/d&#10;h56RAX5An042bd1LLJW/yGP70h8DFOb+mS7nPNUHjYJAOryuKX2x1gZknj26c4BwKHvWuwIijxbA&#10;tZ5IHqDvhVuVPd501yeMWV8zIKTwwD3nJ/FZd2VTVN4AzEYCfL/6Q27kBB8cytlt+TobNpgrp8/N&#10;HBCvmCYN/YS9u+Dle8Rs8MwcjvIi/4Q2vtB6g2yTB5Wx9RUDqVySaRwJQOk1BPcIBBAPAx6LJgzn&#10;IQU0JJHTRPi1gApxMSI0EJxMOL0cqU5dHuBYEa701sqF+Do9GYbOcgiXx6h5lXWeTMkC5blT+r6v&#10;jIHBSAs+T5vNeeMa2gst4TT/5Jc4dvhw5o+CxvVh4MrD8iW/TDqgKzsv9O3cw4FGPssfutVJwkJD&#10;jBdnMm/TTxiF2em82yd6qYwRNbqDXgFZcAznaxQ2drqAQ8cGOKadx/dV8O/pmDto7P4t3L2bAkql&#10;QMXIK8LnwkYFC010SSOFr5zUYm38LoUjMkRGdAcesJ2HcCTMO1IWO2Av5V8mYWGJAsZCJ99xZhf2&#10;yy+9tHn+uec2v/DlX9j8yZ/+8eZbf/6tzdt6khA/oSFBBxzYhMM6l9DYGpjz0kqTydVHGey/VCxD&#10;SMo7kz21Q92Xe/wg5R7s2KBlguQtc7FF/b6Ua9vcQ69pONd+DtSPdSuc4jX8YXhzeK9h0WvS97rn&#10;Oaz0d8/YWdI4uLLM6WnMgTmMxoZ7jqYB56BrfKtp0VjT9Uw6w6DX65TJlXfrLMLhQ3oW7mcgfDkU&#10;wfVsv/KsHUVkwQdPNyu5cQ0NoGdozGA5VCdCM7pMLGWFNIQnL+l0gc+EpvEVxzdYeF3GmWc+56cS&#10;fvijH22uUafILidVdukYXL784ebN739/8903vrv58Y9/rE6ZaIvNPSaXRWNx7lmwUWa3gj6lm6f0&#10;+ucswuR1eRVjV5cNf9zO8Z223/Gl1uu/+Novyv5nNv/Ff/VfamH/zc0/++f/1G/rwL68foZXrAQI&#10;mX2v1/HPgfSz0yfVgNTXjQlo8utf/7pfXcQbNG5rohNwnaNySNuoGsZlzvWF4lqX1JextdtJEeMa&#10;vycd9qY9pz9BGvsEdcuoT0hPv8h12jT47DeqiKfetTyDr3mN+tBPM7FYMiqDEwNXPeMhQzbbkd4b&#10;6tRNWAZiA7dp3d4jGwdQV1uuJYuuaRuab6KMX76VC5kGHetuECNdD+t31Jf+lqJIoQuAjjuATOXV&#10;fgj36BKoPsur4XNfC3xB+gelAABAAElEQVToljZ2MeWJDrQij6SV3OByNi/6RbIh1xwzgFPeDbdv&#10;SG7yXRr0DbvhDDz3u0baOb154A/id39sLivdmX/p9jzLxTWvwBXz8JeueAq9OOSz19DmGjr8WQeK&#10;9w7zYUt0yfeai+uzaM40HKkfwjjIL7SwmUIcPeez18XHHsA6iI9913hHW87gJW8JffCXdIXpskHJ&#10;r/JcmxNhuw35iziHWUdKAzAArWzBSQqiwYNu07IQBSQufta0nIs3y+lxghKUZ/GF7DIIMcISH978&#10;Egbgv03TsyP003S95wydGTyeJVx/wBzPKzy3QDzLo3nofdKBz6RExjSlNZ+5nu+36I+bOZ7r8mj/&#10;S9429JHyW9sWDzLoutBwzkBlmGnPuFwXF82sBzHbOoEkdT4LwCyC8hroP/jD39dCmp6sV9leZspJ&#10;+pjC5/VGjec07vR4WLZnUxT68+IF15PK6mfUe7zfL3pOm1q7EzbbpveozziTD3nxV/U25QCb39c3&#10;3JlIT7twz/MhZU/ajMXjg7pdoHLBy38Sj2s2TlEOmKBis1MnnSLLdv26EPsMXTDOZ1Id2NMEOhOm&#10;6dOkDPOgwV09hQKA2/aRsnhPho0dFSlldjKSibfCYkfakRFoO9Af8FwE8xmNaaqcbeuDo4bfrOV0&#10;5jlTWcOTn8aVpXk0UGdsvg3J+xy+iwKNzhnZf0QiZ+V5qoegS/hS5yrdTJf46GYNr3w9F8d0hgPP&#10;ccS7HR7ZiBy7eRrlCNwRZVKlR2swrnflg/7HAgiLRuk8LE3LHfHF9eLUSEAYMtjvhgfRXVJ1a/q7&#10;+m2Gmm6QGWUaeQafkT9bV/Tddg9deE5WDOj/Go2z/hyuuqByItee3nrlWPdvw43+H36HHZi0Hqyc&#10;D9I6fWmqfEGX+ir91ZSztOvZzEJebVPIo1cd/hvyek6QKPla8w0aQP8s8oXvYk/kg9RYQAn2agPj&#10;uYxKHnGTgiy/avUNn8ZTR9NNG4tYB0IzTVoBT7sC6h34TDQ8yLcGPsuCAqSblLzwylqnc3uhuNEn&#10;6TiiZWnJl5CjA1Kt9RB3B4EXNUZ/hfj00SwcAh6U5BOGof2A5ZLz0rPj+6/km8P6naiuKdDXJEOU&#10;ttiYJOSfvJvHeK2tw6vEie5yqTh/5kL29RBpROCzHoOKXvWJvunHRO1Kpwvy0TEabx6VFAtpfBGf&#10;OKZ1E9YSeLMdtNArbQYbiPDJlDetN+gteAVejYufwUMYDr6l/jdjGr5JDPAULxtJWbDFN1jAZEEX&#10;HrxOfNYd9Qh0WGxlvjz9Ay3Cig5PYAMnlIb5Yh7uQmV3tLbCK6Hv6oY6Z56DnO2EVdCDx9pDX+hk&#10;2TAsScDnCWteWX1SMqBH5LRNh1k7N2Fh9FO999wFaO6Rhdckc02fl4XZ3TH+/fEGAvd/FI+unVb6&#10;N03x9Vl5Rf6zesIauZHD+UHG4gqH9DyswqfdwGG8yENmLADn6e5Rd42NPOTD+dN533XbKO+S2XE7&#10;Z/zN/qT8dExoFMmGnJUdPC+iKryvfmYzOuHOj6lPP8IDbt7MJ4awkx9wNPHMbRBvv2x+dc9T+ID7&#10;k8J1nRxSW75lJPCGfi0r/jJocY8HUP+n3aB+z7hlljcPSyYPbjOcn9jK9hjymr7oAeIiPr4Uze3x&#10;ukOxLX/SQX2EdcwTbNZTwj09Zc7DBLzmmtedq9XQ/hONY8d779BVx7LIRx3D68gB8ndSB5sa8D3K&#10;JT4HL44C197Igiw6XC80L8pB5eMb3MwBUW6Q1bzkS+53imfXn9Adm0F4tT11Ck/K72nTB2/lwde9&#10;gEyY8kSZQ16K+HG/hkhXs/KtTAnDZk4qJQoAAneA6Uzo3oVMxHGGDjDSUAefeMAGteFGqVaYlUHO&#10;JwBvdhCibvkbChh0PQgnPfR5lTQKIvMdfFR+dtdeeOYZ0KNlndyg6hx59RF4fQOZCpkKEJrEo2QM&#10;68f25bTM+RCOsrGROxS6wAlw3o8LzTPnHElJPrpTAwaVn+/7wg9AVZWNe/Rh/tAaziwN6WobQmvY&#10;QFHQg1af2GQBnkkWZAD3mD4UDsCLMPRk6Fk3zofOiGY94rAiakdFT0dkC/kMdNkBRaGK/ZI3cGk8&#10;3OlBmAHwB5o3D6JEYwbQq5NMwEoeF5hUWgyaUlEwwSvZJceTT1zwU68UhqtqkOFy5Jde2zz/+ec3&#10;b2g3+qV3L23eevstVeLvKx+paLGxK58hH+HYmjOAj9DHftShOrXOpTjKBK/7KDBxzutrsGbyuFbC&#10;vNoHXR4Gs//DYz7ie2sDNMvS654P41E64Mz4c/gcN+Ms/nsgg05wJ89FKV3OTPiuHoqWtoEyMsOM&#10;S3jjoYVfS0Ezuq9neQlYdCjOfv2G0hWHc2lBjw560/hi+ikuQeDO94TBJw34ajfCAXB7Bq/3Dpx+&#10;Spcgyy2ZyTMHZYTGEvC9+W3L+6xexU+9+sEHH7j88QQoHRmeBsZPr2sBkNdqUE/zvXQ65nRI72pX&#10;4OZINv8MScVl1zpm/an+4H/ntMB96dIly2GbKX9AfcM3j+kPfoNfFLh0O4ZPKfBLr35R9r+9ufHe&#10;tc0//tp/J12d2fzmb/4v2kUn/ahuOhgePTsfLOejHVqrsImOjXH0Bb/xR9/Y/Omf/enm7/3ar23u&#10;XmUApXqDtk/lmj9ANdCSMfcTFF8b498A91y7rKp88+pKfIHy0LqEPoIQp/7BTlsj/NYvTqN7AKxO&#10;cLCxqxM77bMYCUcTZHCxLV+fdkU2D+hBNL7o69950T39C+cHUs0y1yMOPOpn8DgMOhPeg/Rct6x3&#10;EivI1MvbE1DgsqOcs/OOtofeLMtIGLzsACeIwQH5p88FgEv/0BskR33jQZ4GJu3Tu3+mNNBfbKI+&#10;DrJiG858z6lt/GwD4qjfMUnl4oxcpjfk5tq4w3csnHD8ZKOy6kGrAsvf8UN+wqyOKX4Xzz6k+OqD&#10;eP9xlmwMy4hzvORdahSFIZcHcIMJ980DeeOeckEavtVMX6k4bZeb3yUdFRc6YbIIG8jHoNWBmkgt&#10;8lSvhAGRE76RrbQTu+YxeKuPEb+rl9003FeXjUvY0M0UWPrQnMtreVjHigOP/HFPXtF3aDYvwxcc&#10;jz3SB0GHKplTOuJykJ78px+e8RhhQPmHV5i5jRgZQ54CsoDPG58KTc/9jNvrnquo5V74ks71HzSW&#10;cJgAOhM+HxUleY3uScd90/s8aHA9h/e6/adt2ms+0YWP4W+WB/WOqrQTMPCFhnU35QX88i5Pwoq7&#10;G9Y4zkDEjx6GNryguUqoPKMMHWz0YxPuM9rs9/bbP1j6rqH0+P5evPiU8n7Btvd4eNgcHfOddCnH&#10;mUfXrhPQ14DZNlzX1tQxYMlriuozNAlZbMGVwuqHxLdMc8a/sA9yeR6ANpn0wqvPRy6FW77EEwaO&#10;ny5S28M8Ak8o0AY1PTifdVAWF+DJadtAgcwZ5Q1yeY037ToH8yqeO0C3atuZ58CmLPZXZ7bR0A31&#10;HHr2pwpG+8mTjtgLXfJdv8Ngtn/nJqAPWFaetslNzg/5ZaMdtOb8Qo88N6x057P9daK5i5v6TrJQ&#10;7/Enl8icwloPNs0ipgK8KcKuuxqA/HAAsz83rOfql3P9cY2jzMS3Z769tnzIOR6A6IIasgPQKS3u&#10;qwuuDwLKGABHA+n5W/JxeBlZ0oWISdhWIz0ParhdhcOSieiYPBw0f7PgiZr7o6QTPd4uf0Tzf9i0&#10;+iV8xrcYwifMLaJ8JDpRH4m+55ALPHLGE0sF0xlpG4Z9YG9qXEwwOEwhD17O/WnnVUwjW2i1f0hZ&#10;BJAVnuSPxQHGAEzE627kY83vnO/azHYbeaSqxKsL5kt7jBqkx6PSx3E9CFNbo5v6k1AMS/kZZHYX&#10;gtWRVFOevFg97kMpKfWGAtgcOctJuw8PcBFziatuFYheNWgaEnz0iTYHfXFeQPQ+jn0W/MMuUOQA&#10;8l9eR5QP91fghfxD5plvdbvkM5ledJ50SU/y6rIc5/S99pn6SjyZmyANdLrwR98eczXM+padAC9i&#10;gq+FMui0zWjdvNHc+HH537E9xmfHvUDDt3m9mKq6vt9whQdZZuEGPh1PQD/XY8OB4ugD39HB2yZO&#10;nNJaxtgUgB4va14NH2fel3gWW/skL3R5mrdPK1IucqQsOH/C4TwD+WqYF1idcdo94Q5dFR/cxYby&#10;1fGiKdzUMNatbXNosUmOPJKOzVY8yehvDks39GUB4ijXoT1kk4zVkUQQ/YxFWZNAVsb8lZl0/HHv&#10;MwkAnRxG/Di4580ftQPjCbDptxF29eoV25DPQpzS65Cf0iufn9ACMIvqjPmgjx1Mfshomu4vVAZH&#10;u8BWthFi2xHm9BZwlN+BAG3oSclDL5GdaNI5buAup0EP2Vj4LDAWz8M56NLKiOwDHzzSADNPBzzk&#10;Z5aBcsI8xf3lCV3RUxh/0KusnOMzmcMo6ZQhygX9JW1YkD7Y6MBr+FOnZ94E/NT32HddADYPxVnH&#10;ylPP+BLlVKXN6apT1o/cPli2UeYhDigMgO/+eGOv8yHfpc0nHeUNmdvfgT88/XYY2A29+sl+U5t8&#10;2NF5BTd41eNRr1UiS/zKDzpGFNsKeVgT7auoaX/p38dftTisMnVHD77eusWTx/oGOJlPJlCaHmlG&#10;saPCRxGsgscgg4sF1Y+NwOSGFCB89NF0ReHcJ4y5JhPQ9OSK+HLdHRoQqEHgB3DGYVzsxQP6APIy&#10;YCE98Tw+zbvKWRWnUuWd7Lzmtk/7mufgTXruc47TxWB5stVx4oMBUS6V65wvOjkipbDKaFIP/Vlx&#10;4+RxtjgqRjQxZJM+gOiaBiHOX51wBhc8cHwI5+5oIFAZcZBpGuh1pwLXuwBeXquSQk380iHRNTJU&#10;57tpe/+MvulE4aGyZrIRG6BDDlfg2o3Abgh/a1a2QR5k9+BTjVx31jh/Ikoc17FD7suLPALgFHhd&#10;bHcrOc7Vcxod7qHDx+PxaxbLKAhH9GqGC3oF+Be+8MXNK698UQtPl70A/EM9Dfzjd3+kbwRf8qsc&#10;ePR+F6hY4E6hovN5UAd7N82neb90PCSEbYnu3EFMWaeyoMHtQKWy1of6Wm/C7XND9zUB/tLwpplt&#10;if4bP9sNeuAdxJc4gPg57Zx+5hHs1S8qG+FzmuKt59WPoFeau+nAagnxWbgFGs3yWM6N1Jn8kZ64&#10;3aNoldf8JzmUIumFsMin68WOIuByovMsO3SbM3BnvsSVVs/kbr0GIzCnm+k7XHQBrgHiXf9wlk4U&#10;4LA7aj8A8Jgspk7tExCk4WnfH+mp33f1imcWfPlGHN81uarwd955R08Bn3E9fk4TaE9rM88Zldvr&#10;N99z/a8EUoBa0iHDOJmfSD8SwCtA6JjeVvsEoIcuBsx17SMh7F+BELPfKPfyibRzsOL7abz6+TRP&#10;+l66Tpdm8xu/8Rt6lc4Hm//1X/xvmw+urG+X+CsQ7WckpQHKJG02xYW2+YPLVze/+zu/u/m7v/Ir&#10;GtDo9TWUL9mM/jG2TH0SP0aB+DK7E4Hj+hZR6xvfM/mltuXkEV6TRL8pdYL7b+JJX6r9AcoF9QY4&#10;rdPaF+1gxJXaVK63fGvQpk2WSAstLxCLNvSRrWk4Iweb7GjLuTeO8ADkJX55RSd8iRNe8U1rhHHt&#10;e6EhP2mR5Zw2skCLMB+UAWtbiE6j8iAanlyA9sBTrOllALEOfAkHyAsHGx/hG52Kh/hCr3boggMT&#10;/e0LUk/PfMh38xbqmE39Twbd0g/f5aHPXiCtJ3SlkyYt7eL0jI0ZhJPGfDTeZBdxF6z7RDj8gLYh&#10;1WV1VfsxCdC+96xzrk1/MI5cbHjLW2jKHxwO35MPbKAz9wB6A0ob/0an9V/LIVk9MLT+84aP2X6Y&#10;1/YZOme3fHlCt4AfMZmLx5UfbUJ8B3mIT/vdNMVrPTpPbMID6HlOc9A1Yc1v4zmTHj7oJDv/uWas&#10;MMYtzkMsw/gts/UzheSHEOtBeqpMc/63U8w6WP3TfjdsBi3o9Oz0yDJkZTIcAKdH87fqTXJb/lVG&#10;J+qP4pZ46Z+Fnt6DslyDJ3XbbyZ+8C0O514vaXfC8IFCcedz+8fOjz1F2DGzk1kXCph14jxTrehJ&#10;kF5nMWDyD7ElrjL6PMpAJzrnvMAMnIZxPhySL9KwecJn1Yd8C/ell15W3+5H9vOPpnM4l0c9lrmI&#10;i5oUZCPNHSZjVB+id/zGE6aewE8u7ArDH7AB8ZS71r3oyn8uB3Z7162kRr/Aos/ZD8VLNZ14K7XT&#10;xkdtE7dTtFeZS4EG8vnpEdVflZV2hA0wEshn+7148upnv5bO8XkKonJUJu4/q0BdXCA/TPryvTb6&#10;TBQBPiuGLngVK4u8tPngYQcWdXXDv/GhYxuqTqf+Lh6EEr5dpkin1Gv1CsMJauu2BVOUL2ea8Y6B&#10;AeFCaSoM35ohb19Z80/cTDNzH2t8SVWumZbzOPKDvPhiwU/bDdq7PrN73zS7PGa8Ra9CnsPXtL2a&#10;yssSZI3bbgRxdxCNBf0jLh6YH5KeoRef+Ri0VzV5obIyNf+MmXs9i0IYfYP6xgNyzMi6Ng3qBnyD&#10;FcyxgOLXs+IZNS7pvJlTdYN9XvWY4qhhDuoDdgPTrMOMe/Gb+CFxW/ThMfj1dc7UhbxhsOWm5TJ5&#10;RI+Up/ThyEL7TXnDZOpSworH01H0NenHHQj4qPIHDmD5Rfge9bHOPdo+gxOdK42u+SzrPn1V1aHG&#10;pY6AFn0UpadHT4lrfpb8RyXqW6Qfemz0aaBPvtQYRDX0C32r+mboERzq+eBFRup7oOZbSjliON1u&#10;qTf68tP8zU96kgJ5oTlVj0uaT3xBXoeem9b6dg4borP1Jxtabt1aF8kf+KsOlblmeEqOxopDrzs8&#10;VoTGEeI40WyaxhHOJxqLw/gFXiz4FseR44cwDpl/gT60oW8FOC9qeY1z5J7Gc7brWuivXbvuODYC&#10;8cQw/LAJfiXK2jB/1u1x+wiUQVFzX503oTL+YZHP5+Hr96Q350/t1RHhAywE39c4nja+eoU+eMSR&#10;BiAvvPYavbj/SMZGHoXKpdOAR1oWnFjAXfodQxHWi/KjJWn5UOQhD4wxAD5PQVtLvin7Gfel30Q5&#10;QofUoV3AND2YA5LD9avwPN+v8Pt6rTjyMs50HrCbgGtlJWeH6IeyIdk5kANgs1cW9fRUtfTKU5Y3&#10;9YY03kjIxsbPf/7zmwsXLmiuMk9i09cTAdura1zwhxfgupO+wtAxYeXpKgIhRhhn63rolPsCtkq3&#10;bNhUEc6Tzowt8mkr2A7GI2HLEP1S+CJrw8CtvUAvPfBcHUkOwjwvI9sCpuGr7R/G/sgOTehjF3iJ&#10;gMPtz+hFgF+Xjn3c7ZdSKY+Ek5YxntdglB6wbCQf3RBIA8HNNTg9EjJ0LXmQDf/bu3trc+Q2G/tY&#10;vM0nTbE59ODdA9y2X9BkHsNx5EsAPeTzupTi1VyY99Ej2SjtfJAf4VtG6YXsH/HDdmO9YOgUenev&#10;X7MMwhAd+uW8QS953/cna+PP6JeHNfaPi7benHlm6Hluf5nH4MlmfHPvttbqJLvKj54I1B/GwVFZ&#10;NEW3TCyBQCImgWIQGlBh4nEDqhiU4kkoMSBjMCYN4EyPDJNx7gEUOAtYPOJQJIAxotQUfnjQqHux&#10;UbxqBCq+Eyf4rulJv+7XE1eizxPE8GDhgXflg8+CZSd2/A1U8fJAS3KVL7w78YM+8i2nOBYyMIkF&#10;LnGHAbrAaBQodpxlRxB5Dy0XDd3IbSwbtJARIC2q4pYwaLjjgA10IB9n8u4Onq5dWSsc/BQok1p0&#10;Dv582Faim7zQUMU+pCeM+0Ll4n65RjgBuHx7V0Mip/Hj6HI0Og4tzDguvAHTlYnbkYPefIADbp2d&#10;+/LsGZ8Fp/dNE4m4SxoGqBRcIetp4Cc2vJKVp514ovDCk09tXnz5zuZLf/NvbK7qVdHvvfve5k29&#10;ivSN735nw+toPeDzjolbSh7dWFcQT1a4eoRhaEN5p0GgArh5+6YW3vXRcZWj7AjLIMI+5JysGdvV&#10;be0HWuM4x04ps7NP1T7g9CBtw2vflW7kbXzTrDxIDeBLK52EIVOuwAd6TuiDv/F3VcboZ/g69tXN&#10;lrwwQyuWU7QtHwKMsPKhUeS6980HeHN441l8N0B/OoKvNJLFjcXg5XQjb5T/yhwi2zwIo+yVF/fl&#10;kXxv13czHtczryElDJZ8FGemCQ/AHQidKd/ok41AWdDhtS93vSDK67H/5E/+2Au7r7zyBePwhP6P&#10;fvwjd7DY3Ur5Q8vkg9eqPKFOFrsa6dhRr88TLuYr+ZDnUQFeA0NZY6KsgHzo5BESs6L9lZ3xFcq6&#10;3MFAe3zuzOnN8y8874nqpz/3zOa9H/5Auycvbv7hP/xH/ubzv/yt/0v2X9ufpKwncn507BzZPnu/&#10;Lp/qY1GX4JBo9Xd+93c2/+Af/Oeb1177pc09DeAw2VKmpPJYIPUVftw6nNyDR90yH7F9+o7pO6Xf&#10;IpcwtB4hTQdO9PvwkcFMp8FVA4D21eDFgJVv/FJ/c5+DyWxdI8d+ngCsDELQ68VSRzQ9fAFwVNFk&#10;YOMQ1V+Kczj3SpvT2lY4wFHbvijulhO5CpUBvgaxo/7yYqv4Rh4tsolncKJH6lyMQNhc3zHQQBfQ&#10;XQ7ZowC+w22j1DfZ6UpeU6dGjqQPz2xqo25NHbXKX7o9Bz/l2vU9RAWENw/ogXt0DL0Z2P17VB8V&#10;6k5b8JCPfkltwqCbcPuZBkD4GnkivnknnjDOgHkyIVPnUVj10wkA2l3C8EdS2aeGrMV1vNoq8xcu&#10;OmkcYe5/jzTw3QVk9oBRPDyWkswANADEXZv/4S+L7Y2y8At+bTHyOfJbeuBUvqTOL2HVTcPn+900&#10;6Nb505lxD7pBT93cCQ3bEp0oA0gD/hDHLGrr8sk5+Q/t+AV04T/jw992UX97tiHp5rxw7THOkBca&#10;xeG6+QrvyjjrLj4gMovsxGId0xn+M/N05vghkXJuuXUdXiud6rCEK8OSflyQDqjcPRPWuJ4JK5Re&#10;N05w3zBwLM+Qn/IAlPaMFz0LY+jQiLrGUjMe4dDcpTHLZk9gVVx1dO2Gfe7qNW+UY8biZ7Ux+9VX&#10;X91885vfnD7vYK6P5Q+vveb1zywEU6+hL3yDjbf0iTU8Nthe0lsXwxjTMx/DZ6pqPxBrA8oatsB+&#10;uzDbzfYZdoMOCzwuX8iguo06Ld4xfEa4HcPY1liSMJWno/iYzsd0Nt0hA5OztNX1xV15Psv31H2F&#10;e7Ifb/JhUyeTgwD+zEZGKYSug3SbNv3IPOHHPJrqMkBa1G/qVygzMQ+g6z09acTZeldbx3y95xwU&#10;z9hc7mE+nPvELvGHAbQWgPZi7dCWZZfoltkl4JCLda4gSMq+wX6hq54JJC5i4PuSRzfoY81r689B&#10;RGkaN/dXoLl7zP7fvJY3920TkCM0uRJEIAyyBQR3nqf0QCjNXldXsz63CH3EDfRUlLR5crLPQWmq&#10;koegsVGjMMvryXnxYB4OkMZjCF3PeaHeN2AkAB2rDocsUS3TM+2gCZ8+1LBnaK5Cloc3iCmBdY/3&#10;ye71AcJ25yegbdwYwvMIhNHXPaG+ojcPauFKSPblvprWC0L2qeQn5UJlZrSBoZs4fPeEFrGQgz5o&#10;oTLbpgTzutjx6lZ5q+UKnTUNHLZA+qPuLpCO+tZoazJHryoPDfKNDD4Puu5fKR1hpqOU4PBGJSlH&#10;/9v8CU6PNhKUB3fIep82Rmen2pEnKbZ/y1+JDNaNrpAnmUr4f/pvZOmC9y4d9Kd1jgGSetR34a9b&#10;T4gzRlv7fkZGvkWXCtF1adXO4JXOHDaHu39HchWIahpxXG7EgzaUtDlgE9u3XuaVzIWZB36nkQUC&#10;OC16dkrZp2NGZKP+I53jJQMLS5Tt9jszrojF3V/QAxfUCTzYRX/9Cb39kieMAWSFHk/+Nd+n1X5p&#10;qGTf2KfPIbx9Py2rvOiep4NZ/GVxGCDMr8VFH0p38zYLfPJ53VOWGVsjb+sVvj3s1+eqjawGsYOf&#10;Olb+vMlYNCmLjJV44pp4XlutaD/N3LElMrvdGHVW1j1SXhxHHTfGyeQdel0gdrzSsRGSOg39IWfL&#10;lPNGhgTVTa+RkblLgP4YT/1evXpN1zc3586d06bGi5rDfNp9AjbDt5/HHAY8OOw8mHuqb6jTsAn+&#10;BCx8STO8rQvQC53ioYuRsnmAjX3DY+aOj006PyCg1AFcPtg+IuTar/QTz0pX/cELWUhnH4SW8Ikv&#10;DnVE7xtnHSy4lJMIAR559UYKBXV+o+nJf3GhQTi29aSU0nl+JqSEx/g8c+LISTlqX7b8nZ449ZvB&#10;af6tb8wk3wC3Z2VOPNMvA5/0BfDa/+CavjRzGeSl9QBlT1ETDNq0neJFu7XgUgfokfi5zT1z5px4&#10;hq8Xlu23qussF/nI/ETcJbTIs4qUofnmhrdSnDix7/7r/nnszEalYUgyZyQrOE9v3rp5y4u/NLIu&#10;AGRYDkulgyIgTuc/RlHFojgm9wEWYFEuBrTSUNxQHuEVrAboABT1VsnEndZj9UmaytavGtLCHU+X&#10;0rkBh0kKCiJPjjEQIS88ecakO+GLfGOwBG8GpEeEyzVG3C1oFMy9kUfoY1TocEC/zoBuDoPmpflt&#10;OuQ22DkoAKujkN/igQNuF3n5vsTKPwUR2cgP+fDumLE4Dc3mK8yi24X2yEsLifM3nNyVrvj2CZLK&#10;z7kVMgORm3qtMroCqCw4gD7ZSyXowawrpTRo0ASqA5HUdfJi+gQUputFhni7frUjV5MLMiL/Av1g&#10;I6fFPylgPMUjuXR4Mm50ILCbQjcnTx9Txb2n70Of8quin3vu85svfPGVzVd+6Zf0JNqHm7948y/8&#10;hOJbb31/8/6l9z1BzeQyfCJlzxV4+xxZhImyRoptDN0F6YHgjxOwTTUSzXzQ8diwZt9lMYpXYV/X&#10;E5ac+QYzgG7bGa/PEt4KjmtgjuOe8obuY0vqkPg1Nk8YlWHoz7ad6XBNXM7lMTTntKQPDXgWCPNg&#10;Yihw8Q8iBsx8GrZ1hsYoB5SLBaQ3clK57Fqj8QbP4QvyyN/AJ9/Ec3yU/mwffNaH3QoqTlvyivJC&#10;h0JVzjMJTX05+7P5Df/iGuBMo1SwLgYv1yEqC9gJfjM4/USDuLqo+SguZ3SXxinyjwYI3Vl/+gb3&#10;OfkXcqh8o4tr12/4exnvvffe5oo6Ujzx+6SekDivjiq23PvgssrdFT2Bf8VtyfMvvLi5oXboA4Xv&#10;7enV0KfOajLtnOp3OrM8XYzslQ5JHy2gbub1MK0jrVuJSH3tMIn+6Er/cXQ5S7/tR3Nq8o1PpINH&#10;/o9q8kw71VTv3rt1Y/POD3+4eUG2fve9d92h/tp//7XNB3ol///92/9v9GM21BNQjc0J+njcZ0m4&#10;/k9LtUvlsbhXfXBW3xm6fu2KtMorU09svv36d/S97e9pAfgr3om+r04srzbM68bINYPt5J6JUGzb&#10;OpEzG646cOWe/tM8GGpHFn8A174hGnep0zSAoi4xPnWXwobRw3AwTn3DpkXVh6LDAPSk4nhKALpA&#10;ZEn/k7bNbjP8kHjw3Gca9bpxiBAOMnG4ziRsgoZZFP1UlqaBLru5GaWgh8ZDomnBBRi0wJcjeEq1&#10;n0499PluU/PTVw1Rb5CeSSDiehDGBFnaxOQ/eGmP0AcHkD5tXhGN/oC0KZlwaB/P+M6oUZYf6LIb&#10;tzJ74DnokAb3IBk+VRnIY9/+cERPAJGW8QN1IeMF7rEHZy+uEo/dBKirfUQH6Idv63j8oWt6fUJ3&#10;WtLDEzC9kWf7iehBBxzw0Z3zSF7kB2jH37XUGXx00nTQrIzYANpeQGGGyvSgqQPGA+jrskmhfhBd&#10;RLagQJM2dFv2yo9uCpGZ8UfL25pPcEjTdLvn0uAMncY7XOL0vnHohLYd2RmkMuZjsA2gM9q1+amQ&#10;yk88tNAx/W90BDS+eejZOkTPQoBuw0ngsMX+0RlhoZc8MBklRk4LLXj3gB5hpdmzCegncoanksHS&#10;ZQcOtRAD7MJgbV8jzHiDHzIAsqb5mZgS2LcIH/FGmn5S8kg1YODVizxsEJ2kH1gWJNegJ1/IM8Jc&#10;5sKzkwfWG/KIDXoBCOv4jvtZRvzeEyiT/sEHx7QGPrkuV2h4nONFYN953MU3p056I9xttS+ntCD6&#10;vDZpn/5rsQD8wnMv5M01WgDevyH96/V3neTCdrR/y4SPNNnygJ6ZzJqhukfnGeer3hhlcsbjurbE&#10;1q7TbBNSyl4qE/ChDjuBEDrAo55zPH4xyg0bpbE3h+t1nQHqewoJT5DcVd7OjDf1EGcuQeP2Mw6p&#10;l1KX3d1cufKhdCO9aT4BHX9On7BhzoONnrUPWU8ZoZ4e1wq0HmnO0Cda0Zl+Dv7A4m/8ImMo+FHH&#10;8j262pIkBnQvoG4wHd+tPyPaAV2IkMeM+8ixYiec+9KC98MAWRqvK6PN/HbTBT94xB2R/zNuhRn6&#10;8NtjTHOtl6pH8P0U2JgbSr8xeC4zZpz6HdwZoA2d1nWth22Dacx6TAv1W4BtdLj9U3+AflLB+R2Z&#10;HSf3GRp/0Bn9V0+NR66PDTWKErR+R75C8+d8DQvCrzxotwHfK9mcB8KpR4wfJH63gHiAPuXMt/Qd&#10;hs74m+RaiCz6Ehfj6ayJ6LZL9N8KDjOvzCkQ7sl+nS2jywR9/fKLL9THeRWoQkybtACbbGa5kPuY&#10;/EkKcTzzyAdB880DNTOQvnn3Nd9lFcw8XJeCpz8eVJrjjcd4AxmkD8So2qBHfM+k61P46L8+HJun&#10;z9Anzcpjn6ezVemgoblpGFW7DIm8q/+Q7jBANmSqvVZZk6q6OIzGYXHNK7qKXJxXwKYWmafdaMMG&#10;kENA3iAlPaS+Qm6QdLbv0W8WKhuZDoPaEs/f09wNMvIkap6mjAzRiRDGGEgD5bF5a/jL4HH//nhD&#10;kGRMmznSD+NQ53t8Md6NXN/BMZCZTzLOOvaCj+LuWSkbzaXdch1H3biMlfCtAfg3Yys/6Df0xKaB&#10;E+RH7YsqAPfjPTZjnK+g+qDYeHyzJx++owVlwv1EunTYvoC/WUze5GCMB+z1JBSAz3wCtD2W0r3H&#10;UzoXkLs+QFm/oz4JwMNktI1dvzA/fFr9EsALx0oL35YLwqHFfXV25rQWuDVOpJ2BPjLlm6xYlw0y&#10;KZ/RO65E/RKZCANoa6B5/abmLt+7pLekfaDNjLdcd37lta/6ISp05LYMqtIv6w3IyIMqBmWZPlVk&#10;QK/hk8Xi8EFtKQcQiQ55SIa8ML9h/1EU/XI/qa129KRe+e1xmcLQMzytT/kH8wX4pcG0dZu7ER7f&#10;St7DGVr0C7ETPOpT6I06gHrI9LmXXzGeB4j3uqDiyaf7pwo7JT2gv+qy7B2mtOSfvHpDiyJTz8XG&#10;9BVY7yNt/YT02IJyYzvrtc32XcniMalsZ1kkA/no/FT5eoyPHRTHfBNP1WNz1jE8D6EyAe2sL+75&#10;7bHUIu0PQ4f8LzrTdewT3fPN3+1xMXpD5vbvuI8VWla4FRnJIduJPmNnIGh8oqVj1JUvcSq58r1s&#10;TFhoIg95slxaN5D/EYfPo1sA+n4oVTjHySjGcCFVABmFMxXGiQta3BExDwalLAhxtIBADCNIdCtk&#10;X8pjd2gcnU6tnB9BcQopgLRWFg4B7lgkYmdwXzWNwehQg0vhPHIk1yzoXr121QtXxLHz8sknn3BB&#10;Q3s1iJ1X8UzMnJLs7LTlqWbvUNU9BRC5Incm4qHXHQHIR6eBiosKqK8QAYd8IRPXLmzwUMcfnuVb&#10;xQvFPFiAJo6OLGeAtOQRh4NW9WvH1n1lA5c4GjlhCTcdItKkojqiCfQzi1yWXTJjT96df1MVVp9w&#10;Jg750Qe0KCzopBMA8KksPqNT8UfuE5KTfLL4FBlSkXEDTWiTBlwOgDA6z6blOPG1rzjaHp88xX+a&#10;99qR9Pr3TqHgbetlUHFeQSw+vgjA11f4gGyO/4EDcEb32JkO2nE1NmeoSJUX7s+dObV55uKTTvcl&#10;LQZf10LpJS1YvfPDdzY/+Mu/3Lylg2saRR67v6PGBaBgoXtXzg7JojjFDj9y/sWbPFKJy9C240B9&#10;yCkyHxRJjL9VM/IMDpXKDLx+jZBTyis+8b7y8a6ebP7iK69YXvQiTTgJZQMKrQuwifU49LZtm/Ah&#10;iqygt9oa/XpxclQ4lmqINdODKRUj+jGIEPFAz71m0NlO+UAYp9Qp+ECzXn9BsPqnZZfe6wMzfdJl&#10;wnIdjEiC2KhExW2owTSGmJYTmujKtIfOEI775hf+HIXqVqFOC15lIt2qa+rm+LfLiHTKK8/BwU7o&#10;hPp4aXQqmOLB0b/powc3fpIPsDwu4ZGI+qRAugI+SxzlBd8mDjnTwMs/1AHe045C4JwWkm7fzMfn&#10;L+iVzTQ+Z8+d1SvV39tcev/S5pqe7uX1acdUL7zw0gubv/Pi39Xrf89vrt24rgWo63qNvzqrqhfP&#10;6Unfy1euqaP1oTo0p1z3MAo4zmKJdlSeOXF2s39eC0aaPLt+/UNxTsfEco38rXlY82IhH/hZvO+B&#10;mDmgtpnDuEYntoFsYf3KHrz29brydPGJi5svfuGVzR9984+Mh73oKALUk3QS2yY48DP3I93N6vNs&#10;tfxjKjNkKU9B37QfMvim3r0lP/nqr31l8/KLL24+VIf6tOx+5cPLmyf1Oh0GPqfV/v6T3/wn9ovf&#10;//3f39y4fW9zXr50XRsIKN88UXODp6pt3tg4orQGnO1eITmP6wYNmT9zqv8pCIyG0CWLv5Rz+ky8&#10;Epk247d/+19vvvLVX9Y3G1/UUz/7myvX3t9c1Os7ae9uqV9xUW/RuHb1Q/Wb8oQS5Y06BuA6fYX0&#10;M6g/CMP/qUdSjzERmIWx+/d5GwWLg8fdr2vZRQ5gLnvEebFRPoTtsTZ9GGgyGDmu/hY4nuQe/S76&#10;WgyCVenRgdqqh6GQ9i5y027dZTJW5Ri+9JG4b//BfV/5sKITJj88Lt6UYwaAGVymTTp54tRSj5MP&#10;ZCTProtHPX1e8jLo8qSocCILO7j33Nfcu3NLr/k6ZzmQh37baU22U99DArsha+hSD6Z+hx/Ad4lI&#10;t3b+0w61fekGsGCvum48dKVQ04AXesVnCiltaTetd/GCn/Wo/gQ2ZZEAHyC9+0aKR49neMW4aNMX&#10;2mcgKGAAe/a4FksGi2vq86ftyUI4+YM+wBjFvNSHQP9cz3J74VLyotMOjOlv+EkrtaOmpbxYN5ID&#10;OU96Q4MmflRP39bYCPmB6hUe6Bvfo7xAG3FY4AXop1CuoHlb7Vl1RR4qN3i5psykz8W9fRs9QXAA&#10;G/YIh2HOTRs9Nwx0rnu/nsFP3EwXfO7jR0MXgy9p2TnPmXyDc/JYNgpyv05AaNxD/1Iyowd0D4DD&#10;Zi3ODYcWBzwJx684k4YzQt7XNfe1YV893voD2s1D8VwuFW6ZKeMTgFueXPeetJFrfYMI9kIOjkx0&#10;xM/YVFye89m0Bt/mkTD8QFTsA4hCnVS6zueUBtkCyDkul9MImCJW/MT5XvGWGbn1l0WSxCMPh+tL&#10;++nwK4UBYPGa/+LNZwUaZ/6pzinzXANs+M7EFHlIGHQATmweOnvugsai1PH3N/QLL+qJCeq99/Um&#10;l888KI/nzp330yD4NL6QMr1xH+Xnf/EXXHeTzzN64wmb0pnUP3/hvPWeJ2eyWZ45COoc2hHXla4a&#10;pGvGCPpDr657RAvbH3jILtinvsICM7SojzuJTxz1Gp83oD7GlpQx7Bge8hvKgvi1/leU8boxp7wv&#10;XHjCT8Xw+sNnn3lWfbgPPW4mv+TN41zkJUCw61UNT+yn8XuYBEibsonuMkY84jf6vPPO27KnPi0l&#10;HT6jT9PkiWAWfCiPtEW0Id2oRV0qmyrMZWzJ5hH7A7fQz5l6KPNE3DOhmMm7zF/MrxKkvDedE+MT&#10;uoBP7a/aWHIzKdx+V2hn/odNqPIL1X18ly51H2mHT4geeQbWMp36JHU+bXfrN+oe+lLKq/6g1z4N&#10;4fYx1Q9yiQUYOzE/BVgvQwcLgi54AGQG8mUfdR0bP2589LHW49TpxS8OsuxrQhVATwX8OzqT9Jo0&#10;R2cAc5SEL8fiyUo/vBm9MS/IRl9v6FAm8Qd8wzodeLMOy9evCdcNsjpeMrWMY1vGu9xz3fTWsWRC&#10;ttQ39H8S7/zaL0IPHe9C6RDe+PCOQpqv2I1xLb6pUNcJqxzwog/W9ueeFFqbQzs6iw6pW6gLPCcs&#10;OvDt62ctM/lmY4AAn7+nb6UyRqafCICzgK59p7Eb9ReyAel7SU7FN4/M4wLcc9yTnjwfqH4XOmdD&#10;UifnI2/0RZ7apyxrJTcN9JJNrSf9Vou0f2KicIC0yqzz6zqVQMs82vkxnwO/vCY+dEkn7aqPPexg&#10;mdOvZPyyzE7ZF5RGfdno5f9j78yCNbuuu35u9+1udUtqtWZriKbIqthOQuxMhDiQ8AAUxSskDyFM&#10;TzwR5zHBVAWqwFVQBRQ8UrxQUAUkVSRVECAPecMkuLBjx/EU2ZIl2Rq75Var53ub/++/1v+c/Z3+&#10;bst2ZONWvLq/u8/Ze8177eHsfYbSufRXfXWdZ1MF8QFsIZYcb90+yGOO115FA9cF9iYWrb9tCKdK&#10;qUfjgCxwHQiv/L0ZK+WDakuFy4NCtV5Mv2Ba+dD/ypXmCS9escxyVc1BmGvSp9WmmvWVLwJspDi+&#10;hND789ZHf9zXEWXlN6VCyDdwHR/4Vn5h7GJziDcUgUudIzBP00aW9wfA08/+UlyhD/J9c6jcgp7Y&#10;ZBAS+d5fUF9Jf7EG9DAzFfi6VeeOx44r4sw1Lsa0tx1uBFaf3ZfLZkdbww6g9lnq2rtu/N2dLrtf&#10;O+yHgIykP8QAn0tkvYaxjf0PNj2xH7qKr7ajiXbVP7l/sG/q2oV2y1PD+BW/oHveGmtfyn5vaKrs&#10;GPsXGitYK3RMdh+wx3di+V6y4p52eFU4XMMxX3X/wPiieRJ8AK5DuI5GVuqL+Y33OHQzdrT2/EX1&#10;A5DH2zwANiLRYVf1jRx8x0Ns9OPw5IEp3v5x5sxp8T80PaB1K5765VOSzJGocyBxRx3606S6fvMT&#10;0/Ktx0Dpi1x0hIbxj/0VxlP8CBfKsYXYYKN+HhtEk36AfkUaew3xyG7FBzLnusC38rN9T75+xFT5&#10;RuMG7Uc4XD95jtc6oSNjCnT0YdmXq/qSfJWLibClo+rFPKUxfBmr8qkZ6Pnl+gC+Xl/iJgPpgUzi&#10;5Lj28bAZG4HSj56udKZ/Tn6l6Ldc57EWhTbRm833w3oIwHykEyk+QV6No2bnOt7lLS2mLp97D9Dj&#10;CfVY6wFKjLMjnwTgGTiq9R/iEz8U0HfKNtUd9QdubKPc/YjSrE2wN0ld1INdomWj1msJpXs9AMtY&#10;RD3JjrGfg7faGdrMOukk/TvyKMxmNj4i3uNTfOJXQIvaDMKEioOpg1gXJOYzGG1nqsIoh0ZHQs4E&#10;k+61oSva5cqa+UtpWSQnSIr+ExhslAIlk1f21oSUpxRxaA3a+p4rG8RqNCxckUIL3/ygDx9SFpsp&#10;Q+fSOx1EBYltVXkaFrg4Cj507jieOxHCk8YBgAd4kiB/AeTNDUT0VDZ30LqSKBtosc+BKVpk8UOX&#10;6B9+LpPulAVouAQMg2BdUJZsAm22UzQEN7aEL7ziD+uvc6zILzJjB50Zi2JegLNPCFz8yOSeC5qu&#10;f6Wj3rOestn6p220zxY5qZ9QLH5VJIiWPmjxD1hrObGjOGBJCavaWfgZr5CKh1F1h4rsswOa9zFN&#10;GK9c4WnhspFNByb39917j75d9cB0+vHH/L3SV155Wa+BeHP6+Cd/fzqvTYlLGjwYNLgDj7mCgsH1&#10;Qye3AfjKxYo/TT7W9mzgvsVJ1d6INFvdmQNG1wELmxXXDHi6u6YH6TgBP+UHE+IHGP3HOXqTRx1V&#10;HV8fA8EJfs4Ty5xTX+URH4I6+6TKS3ZwjZA/LbtOkZ8CpX0cmZZBv5PKBkUE7pxHOrnQtrYf4Bg9&#10;VDAfwy/tCxz7LOlAS1kgunCePobj8iP6L4rMx0P/AO6c33QMHvQz1ll5aevgIoPYNbSvMwDFRjGs&#10;8oP+HmBL0Jlo8t0LBidulNAVjDZx6Mt3tIH7+vQbv/FfvEDGhu8TT3yvNn4fnI7eelzlVV88EayZ&#10;iNoCkyBN9MSHdvWyvgn8wle+Iv339BqbU7JFkz9NBm7ThOvI7mm9eeA1b0Qpe8Mn6BVfcPztAHcl&#10;avtMPvLQBnl367XGx7UpzmIb48BVXdgRM4wR1FPawbdDx/+fMpjUBBzrPYn5nof1/V8m2PpgEmFI&#10;vB72eF1jMxPtf/KP/8n0oV/60PSJ3/99Pz0OnztO3jZ9TTcI0Hdf2riAWvd/s1QdvEWcB/VPYHpc&#10;F3wX9DojxnRutKMt/6/f/d3pX/3rfz39zM/8zPTe73uPbmrQEy5qbLew8d43RPE9x0uXakN+7JfU&#10;AD2u4Eo26mdQJXNBwJypxtd9T0iJCeo+P+OnX1LZdX0U7Uz/kMNFSOYibCBxAyL5YuYLWuZc6OYL&#10;UNmXDchFJvM59K3Y8YWz7zav/piLYNpvLi6Z/7BAAz351zQ/hGac5KO/ZdLH9Sv+rK8NqzjvQ/Et&#10;2lysYxbzwurHawHAbUZmkcd8FN67mm+Trp8wWOySRPyjunRfI73T39ScuTYdaBXxH/5nrgddyWIB&#10;uzR1it9zR/FoS+Obv3SyTI+15QepLeWrD8AP8OeH/nVczOwzIYcefujji1X8Ip74OXZA5Xmw+onM&#10;rZnPAJHB4l6FCv1uzd3BhQfyKIz90HGMH5hjc30Bn4D1Q2fu9lda1Is90AGUwR/a6GNZzWo5rm91&#10;hcbEqz8sEISf6VRuvrKFlMWdEUZ9ySdeApSNPyyw7cQp9mCQQNZRSzKk4sB5s+7LHAOa8frLxP0H&#10;Ofgjfl77pvLZnKiL+dG2DR3Fw/UhfgB0QHB0gMOdx5/wSRo8eIx5HBNPvnif6bhmAw8/FX7kRcDI&#10;Y8kruS5DF/MunciLL2JHzknX/MMzKTSB0nnhy/luL3DzZiggMjim3Is0nAjAIG8E+rUR0MmgtI/m&#10;4qqzpq9mZT8VHn9HCo6v6aa/Nz3/293VWK3FXq6z7zx1p9/ysfP88zPvm/mAxcECLRppPnP+PG2u&#10;3qxx7z33egzEdyx04t6MSSxgMj8/rHnvuNFEm0o9uf8Kd+pEv5SRnfp2TNH3IUCQemTBx32mx75a&#10;U7meXviJC6W0f2oZHrn2j9z91s3yOjaZl9+izW1viGq8ZK1GSnpcFBf/t1Lw7IPNKEzpd2ZaY3v1&#10;kfQL6lXVb9Rb6Og/6WO5TuFGXeoZfNaM1Du7rvAmefg9vk/90AcByV+nlJVMxpOlLyA/AP/i51pL&#10;ttP0YyVbslwdVQuZG4AYuRxHN2iJS3Qs+tKfOFaJ5ilLLHbYQd7R48OmC/+lr0FGZDp13CXyipa/&#10;0WUDdyn2+tCIl+P0m6EbSOZDdJZYyaisETdltFEQOE9bmxnogPUd6LhJkAVf4oEYQG/qPA9BhCYy&#10;kiZ/TGOzJDq7fFUYS1mdw2eJLfxb107kU29r/KJa/pq3TnGBaTpWwYiOxataLKMCNPnNOPAQk1Ge&#10;1z9ZF5Mu5LsP1M3i6Ou31/i7h5qTaV7JnFdo5oFsNIqMOl/0yTlprWdULCHfbypy+1OhGHLjUcC6&#10;Ks+bHmyY6x/tuNosvPiVnbQN8L22Il0OqW0HiAM2IbiOzwb+aDd0vsegNy152w002M0c1OVIFx7X&#10;E2jCuonP8QPnbnM13yneyzzOeE1TOjFntfPrFL6SBXD9EnA7hk4gFAN91jYovwrv6vbybTTb8phH&#10;rwH9AZJx/mo7lel/rd/Y59kmbfpzzzbrwpoZtjVD3KnPIka/EUCfsf5CHz8TEvOccJa4SFhLC70x&#10;qEfasZRus7nI0LysqOKLhdvmkW+4FSEtm9ciG/xUtOjFFp5cj64uy5RfDqybG+gHNNeVXOYbrKU5&#10;rrsdRyIbwNyw6E1JzSvzdCeNkusYz1FUn6kT7LxF+zC+qUPtXAsydb2mOZ4alnXwjaRdH/g4fkY/&#10;fm+++cbc6NGJDVuAY9oM+kLDGqOv32TW0s/WXkTxKivQmfkV80yu6bmBlvZd/UvVM7YQl/DnNc5s&#10;iDFvgz9x5c1opdAxlzlz+sz0ih5iuah1D9Y/7tLN73feeZc2L49X/z/0XazpwxedSfWxCCvmvk9j&#10;CbriZ26cYS+G/RvWD7jZFRzA/YporwnH+ApA9AcYX+xDfIKfBeCMMchx5emIstaF+jKtqVQknnkg&#10;kKzMFepYdcAek2ih0X+XV9kyduMrx5L0tV+FSN9IP8o/ZAaKT/HjNeNU9dGjugGVf9LTY2fvu3CM&#10;7kePdf+hY8AtAWUE/OUQWt8AIFpkcC5EH1POjUaszZKHj/3r+oWP66t94zXc8KAQgF3Lh3+1k7oh&#10;nRhAttuAUPmkJmA84lnXPa57zZlGYL0n9c3YQpsE8gAB8uDx5vl6sG6tg/WUztwMAZ7+LOxFC294&#10;MFcDbL9Q8OtlvVWGMnTwK6BD6UwVqHRhoE5n7iwkMJVVG4Ga9CoIqSsqOmUjP4LcgMAtP+68qF3p&#10;CnY+rs2dFwl0GiiTMBomT3LwwW3uyqbSMJIUsBN8VH8458cCEYM5HQny3Tm4k1BQ6B9y4OEORx0D&#10;gB01ASgnQgev4LkDVB46eSNXLgPmhtC64cd0YNEFPGVLd8nQq/5SUcgIRHfOuVPIuNITHHSgHP34&#10;AXRcXojRKwfhRzlPMmA7QHBmoQP7KQePvCx8gke+y+UX+CGLu4HIDw2Tp1rALd9kAEf92ACuvajM&#10;wSzziBxQwMNnoSPNDzwgZQcdxx8jXsk3uW1Y03KO/c5vPUKz+Kcnam3DSd3pfO+992oTmG8AvOFX&#10;Qb15/sJ0r77v9JWvfmV69plna5BQ/HruJbr5Tl7J8EKg7PUCM/WGi+TfbzVg1+hTOhjyWLxOHVdc&#10;L7rEF6Q5jp7jefgmDU5ScFO20C11zISU+h8B/MB4TB7tdYSUk24rG8s9g1pMnNnkrlMy0DF6+lhc&#10;aePABi/nVB6+A9BspHfm8CfxBk78zSSEfnQEW+/Y2bx4i3xwx2PrK57JpyyyOOYXmdZvFXMjLzO5&#10;wR9xk3D+L3V4Xq/vvV1P7J7QU2ncCOEFA+nzpWeemf7w058W5s70sL7v+/4PvH+6XXfMBa7qyTae&#10;SD9//qIGJF6fgr11Rzjjwa16MpjNXvqueu3a/vS6nhBlQnubnoh713S/7k67ML388lfD0qn9Meds&#10;xsuc/TYeEB+0bWJ591C97oTX9LAJ/sQTT9QdcJqAGKgPqcRF2b5sTz29jep8x7FissR4wcS8njbh&#10;ye09fdvl0PT97/t++8BxSQzrx4K13KSxkZawMz3w8MPThz/8D6Zf0ibwH37uacXFUW/+Esa+ucZV&#10;XLgOTrfEG7sBbAMic/wnOq0+gr6AMYExiu9s/+Zv/sb0+c99dnrfe9873aO2y+cR/tJf+AvT/Q88&#10;ML30wnPyv94eo7kHsZ9+kn6Y/o1xlJT5zxpYVOYHGK/7L2dItsdIpehD3HA+gu6x6gve6utoR+Bm&#10;Lsed8fMdlsw/KRMO5eARb77rVmNgRYD4t4i8HmyjH5EdPPns1zyJN/Mu5la047V9HocUVMjJb9R9&#10;5Eu5N5QbFzzymGMx5+MYP8GTizXkesGoj8HPBo/5yi5S3FnpMv7CCyCfejG+zvGd/SJ5O7r7ORdx&#10;3HHNHcxcwIe2GPhv8y8+6Ia+rodhbABTVlS+5COTuarnjCipPGh5YiP6FPfSC37XbUCgr/wz6oQM&#10;6P0PvoIcr+c49EeA5VLtQj+0p2sE9Tv2Bf2P/AMdiw64LbKconP/4IPdGc9JK2+5bnCG/qBf+CQv&#10;vsmCSvLDh3N8hQwA/QDKq32VrSPf0s1o/kPd2jftF2g5JIUrY/BoTyhDE/rkB9d1LT+kHVM+6gE9&#10;EDzK4gPb0T7EDmCUE9nhxzn6Qhce0cM44gUEP2XkwX/NL7jIzDUUeahcP+Kx6jIb6PAIMWE4lgAA&#10;QABJREFUjMeRmbJtKfjob98TmQMvFvFuBFkYkHGawlb9x6c3oqMM3ezrAXFDdiE5DjhMGXoGYl98&#10;uvRXhZG3dYWW3OByjHyu4VmoYF6HHeferDfBUH6zA3Z3+OlavT/rIaO48ek93/ee6R5dM7K4yEIi&#10;C0VUPXXKPJY8xql93TW4p6dUauGMWGEexNMTmhd3+3XsDHGTGIjfSw+1sXZo6p0bLCCjHB6mU3+S&#10;PjQLrvRFVW9LjYTGi4DEhAylbwTX44T56W0tWiM4oVct3qKbHVl3uKB5OTjvHCjfYA9zHYAnY7gR&#10;jhuwmAPUOlDVK35MvYDLWJR50liWPsY4qiN4hw48A5WXY3jpfMFxxlznyFkDuN4EaL1rfK/2nbWr&#10;WVaxm2WYH/L0T6OuWSfuEl/wH+njH/Kcr7SGrWWtbtYR2h7T5rzVATEb/ttS8uKPMY1eoVmxnU+l&#10;woFAGTcswsv8GIcPIGCBlY2Tw4cZb6uvr7G74gUhoy4Z09frH+Dhb9pP7CEPyLltpk48L9BcQ2n8&#10;Dh7lnKeOyDsQsEf4ADKLtlLyubEoedgeX8y6qP4oD6w3FBl/k5exjKcVtSJtXsSm5/MtG+v9n2SL&#10;r6Nj5G1BqaLYpDR8SNGUOShzXfRGJ1+/86pd/nW85XvDHv9FN/a/xsNt+hfe0YcUvg5ry1a/rhuc&#10;eX3xvvp4rpOwuepM4yMadYiMfgy/bfxd5roXX80PS59lzC7/wZl6XOIvPMeUWAVPiJWmUDYX36Vu&#10;U3RgCo1/Zmc0fAuMtlmecwmDGlf6dMaTOoZDqheDE3yoPlJ9kbzqcRO9y96a5xVyk9j/qqgbAe6x&#10;Ci2ncfGeOLpu9rWZ5RukVG8ycCu36OsY6xMS7Kb3zDHEtKmr2gC+cc0MYty+qctFR/NVTBX/Smfd&#10;Gg8/j09LEnP1SvOsOTJ/r/k30tD9MvV3SK+V7vbp6yXl8TS0H5Kjveg4Y9fe3i21DiOZV67ySa/j&#10;juk9rfEwvtiP4mVa8RkB/djv4RqC60zfVCF1Eh/EH/JZqx6vE7LWUPilP34Y/UPfh3/ZLA6Yn3Tn&#10;2o5NVm5ov+22k6bzTU3YqCdU6cs9L1OsPffl58yD13/fe+/901336Klf7UHhA/alfHO4+rOs40Z3&#10;QgdAJn7FDr6F7PpqP9A2mX/lNe74C1zWFUgPa+7HGgs02OJxnPiHH7++duJ8tN1ylQewtkpdoq/H&#10;GnDxjWIBP7LOFlpera8Txzj1eyQ3h4gGGdsAWt8coUJw8gtP5BZOyeEYnFoD4BNUvEFOgNyGbOJz&#10;mgfoKuZkM3ZQMMiyHb25HvmJ30LFXxUnO4cU+9oTpX5pDzELvjz5Xd/sLX9ab3l+HEeJDa5l6g3B&#10;WhuRL/2NbKWxmZsA0AO8w0ckV0tgfD4NPuQblHBMXPDkdOKbadZVvTbe4wMtYfALdLa/aTguXpKn&#10;Q/jtc3OI5FzlO9/db4B3VGvTkU3chu8uFyXbIAheKBNjiC0AQ9ndx5/KowPxBqSEmEb5pMI2Wwzj&#10;3E5sY8ILBJ78JRjA4b3q9ZrQeuqYfO4u3dvVpEr/uMuUhXUajRuDdIlTLdsS68/sHJ2Ck4kmsmkI&#10;/JMVdqjzyoMmBjc60zmFN3Q0Tnh7Q1VBxALCBk/ZwUWbiNzAopLEuiFyTtfUrpgrHhmRAz+AlAmI&#10;9Vc5vuS1BjR88jx5YjIjPP+kF/XFz52c8Lg4SXDFJnijI53WIfEb5doz4lM8K+DAN63w581fyReS&#10;7Qh90sIv/ZMHP4BkOS77xN18jKA/oeF8PUCNZfHhGAMj77Kh5MIrtKR1jPy6wwjcMWbAJw88dMaf&#10;R+QXcPAnF/V36OLv/nc9oA3gr05ffPrp6fkXXvDTwa+dfnV69dXT3vCANrzgwZ0+viuDvlbH0bew&#10;vnV/s4jOHSkn1OZ4rSSvUcee/OKf6Dumo2YjXo5jxzod6wYe4C8/7K/+YeQ/Hof/mJdjyuY6W6pZ&#10;QoJR6cyDURS8oU6i70wBrcpNoxT9Z2i+Mz8VcAwPF7VtPu986Ed1EB366M65fykjaJQHBNcn/Sf8&#10;U84lgBwx04y4xaZ4MdmOvZE54m47HvEtb8Oaolh8pN5D/dHFixenF/Wa8bNvnJsef/xx3yTBiHBG&#10;3894Q9/9vaw2RxuiPVzWRJFJCj/uJuOO3UsX660JlLPIwqvzuBHlbn0vGGBTmNcGnz37uvyz9KWl&#10;Tf7i6W8PYAthgq94xTHfMXlAT3489tjj0yc+8fEaD6IKcUF9CVTr83GK34kp/RzjzE6Pi0Tjfffd&#10;N33fe97j8YRrEHzHpIxNYi9saDwmll5Un/rII49Ov/qr/2j6p//sn06/97GP20X4e1cTrSua5BSQ&#10;xrOddaPk2xceN9LiO6KMSXbaMBPgE8eP6vXa5z13+OSnPjV9Sr/jurv3rrvukIevTb/wN/7mdFKv&#10;8aQN3nXXKdHWvCAXZtSlxxTN31j8D3BRQVvJDzzmJ/Sw6efGdOyjkg8v6JJGVm3mLHMlLqaYO92h&#10;TzkQF2t8TcYqu8PH/NU2GSfTL5tM5cSv+fcmIbysm/Kxmagre/umMfI9x9OcTTEMjseB6oytC4fk&#10;UT4CfUIA2zw3Vl7qhzL0wWcu11zPec0bvbA7b62xXj3Gh1/sAxe+nHPR4rmuZGEr8zz0pk9eA3xq&#10;0UR9r+hxpP0hWtI1IMO2qu6ZQ9OvG791Ld/VPMSvWhJ/ZECDPwoXn+s3n9e466fN0KBp0gOYVgS2&#10;TWWRZyY6B8jzAp/P6k82Rmqs5AILe4p+QLM8zmGFbMvpMTi6RAfw0NupZEYXdAUXCE0d17kL+s9m&#10;edFQhP7wA8I3x6TotQ1MI9noeBCAE/rwBj92kYdeKSMNxK6ck47lIlQIbeoWPqGBB7JGGZHvPOJj&#10;0H+UOR7Dj3PTSEfkxIZFVh0FL/nghm4sEztB8fT1pDJiH3ij3zj2onPXhfHQQe3rLaH1HeMH/oDt&#10;0JhpW9oP4UgZvgkd+MRbdPQ5fPRboqn8RNlWEE+ABL7wop8Y/RI6hmWwuX5nw5fXJPOkxUuaF37s&#10;Yx+bnn32Wfc3jPfvBKDvpAp4ogx49JHHph96//t9LY7D6EfpW1i4qzlrxZX7QupJOPxqc5h5UL0C&#10;FV5ZbGXcBIJLOraPMS6CkwX2nJu+6w5aYjNlYudjC9Ef+IEjJG3SVGSN8QQesc8iFzfLsC7DMsqf&#10;BGDdjMVr5hls1jMHSj3hNy8k0u57ERX34eeAceSrPZ7e6vzQB4fUdcpdSsyH+Qdv0fEdeI55Gk6F&#10;/NkKQqn6lQIZ06gzLwC7Tpf+GwaW57QrUrqt6zxmoDe6jOC+CJo2FVp0rCczK4ZG/JG37ZMt5C0+&#10;2bQt+Uk3eEko+lOW8qQjXmwkL+XRN3j4DdjAlV4imPlDywYA7qd/R+8AtojY8REZlNWm7SKX+jfM&#10;SR2EJvKJjfVmHgu8eHSUW8yKf3gkb2uadj04IDJjDef8wi/l8Esex9vidzcbeEaoDac93vzYAL0/&#10;YzaMhebfwiNrlJPjpLCyX+HFv7bFGyxarw2kjPyd/q4i/TYQGo7d56nN1RiuPlsxPurh+Tw8tPED&#10;XcrCxy5tXTIPoIyn4mi3tp+Hf/TvCHEj/vBJu+SY15Q7lT2OJRgIsEEDu2WaxnVT44IOC0coWVfz&#10;Ax/E4goKdyGo/qCcjh5u10Odr8jnU3D9RpyVCHyC5pv93+Bn2bgG7AnElpyn7pgzcn3COX4Bj7hD&#10;Xn7lP3y4WTfhdVBq+dd3UUYfdSMj53Pdr+LX+UNe9d81V4Peb17RpdVMT+YNIPJGlI280WEcty/x&#10;f5ZIsiFkHirH2/Fj+MJzX3M6ZmU+1jlzFuYezE1IeaKSbh/d2cDLTciXtB7O5zyJf9qI68cPhdS+&#10;CW3N+yd6SpLXQwPwyM8Zqz+8hYn2yCt1PZ+V0vOmsBaOvJHXtmIzOue3YjWfws8yeZOFNt/YLIMP&#10;m9Csj1/RHO7s187qdc+v+2EvPnd1n27k43MXtGfw/WYIcWRdEvw92RObke+OWeWsb8CXGyWZE9Bj&#10;Q0sMc4MfNw3BE320omUdOYaH5xbCoxy/k7evfgM/sEnKzepsdFKHfNtaCDN9NkCpA8C0qpfMPTnn&#10;H3WbkGftgxsdXLd0ANbJ5K1f8YEWWcRVPq0UeWDPcwDxZx5bthUfdGfKz1wEmvEb6+BhKzpxzC+v&#10;kEbv+WYG49W+V3Htv9LJdqk8r6I+JMdwPFdIuci8iSN0wLfYMT9NC7b0BHyDsGhiQ1I2fVnP5FN/&#10;5Q9sKp2rdZh8uqrPgCReEnfYGIidEpCskuUmvNl/GZe+WXHkmFHb5kYL68QGs3RCBntaxBb7e/gs&#10;cY0A9p6I9cDuWEEW4E61GjxI2y4gcFoedeYd1lZAuAjnQiHOg96vQFaew43gaodz4cPiFt8E4vWD&#10;53iqUpsDfiQePnLSNb3m7rbb6h3Z3EHiuyXkACbbVAyOjyzrLieS2jnt0OChCzJThrMoQwfA+qGn&#10;KtsVqrzi6Vh3XuQhk8bJRkTkjjwyuQbfrxgOf0kBoOGJkkB8E9nQgQPweikOeWUAnQh32LLBS2Ol&#10;E+EVB3z/A52gwR58TOU7EKQjNhPkpXctkoILP4N4xWb6CzoBcD1pFx9wKecClnygLiYqn3PTC8fH&#10;+hMaUoBkOa488rEh+YVXdcgxEF8EhzQ6pBwcy1cG5aljyt8KPKCJZuQPTfgxAGE3eiJ3Z0cb8PIv&#10;sUj8vKH6eeihh7UQftf0nve+T4PGmemZZ5+ZPvvZz07PfvlZvwItdQUPYpABFFflVbBvpeMfqxzH&#10;E9Mde2xc36abKLhrW1a3rzIALXaPPo38+CTnpPgtvsv5iLfmU2VVXxynLkceI/+3OqbTjVxSy5Ot&#10;2JbzbbyTxyBQOkFsEg2w0k+DhnE6L7zGNMehD08qt2iXuLReyS8xpavyUhY+Tl1vKhPu0lqKcMQj&#10;Ng/rYoHJADJTxjHtgIHP7aEHHcr9c/tWf9z5rdJ1CXxsi0rCG6Qcn7z9Dn8nhKc6+ebhMb3Sg6d6&#10;1VKmp/QEBPHGt3xfU7tgsfCovunE98/gyTdcuVBhIhF9HZ/6nhivWFEl6FXQL3vyV0/dn9O3uOvV&#10;0C9rIdELanM3OlRUe0wipOd1Jn1DGbEzPlgTU17+le/1j+t54udubQDzXTR/K1xPCzDxpf1nAgaf&#10;xOia5zvpPP6jrqgP96Ey8Kmn3q1+80H5hbGJGFNF0j/Kd/t6XZHHMfWVLCxyF+RPfPCD099VX/vV&#10;D394ev4rL+rp8ON+/TOTMNbHAGpggXWrWUq+e7R4wBcAPaaTywL2pUs1xjNxpHlxEcNE/StffWX6&#10;9V/7tekHvv8Hpj/1gz/oBf20C+p5vgtWcyvOD+9rM1ljDXVO2yf+8/kBgsH/CIotAN/8EkNJR3Ta&#10;XvowyscfePnmdmiiryfBngjTZ/aEnwPB/C1SdBB/6y79mTMyDwuP6GM9Bz38OlauoLtvwv7MQ0vf&#10;6qeho88Y/RD9KXO/Ak7bxWJLvXGn5kyxG53Na21/20MZ7cl3UmvuCL+qh9rc5S09zHMALhy4IYCL&#10;VPTi+iB2Uj7r1QvQeUKGeRTzIsbj6Itt5HHDaGihzzFP/gLGl49yWVIX+lD3/AA/+gq3cGcdRE9M&#10;cZ5fdM15+GeewTmAXdBy49HMr2rC5Z4/64iy6Be7jNB/svhkud2ORrzQ40vsGQG81DH54CbNMa/N&#10;zTE+BqCrmGr/dJ4LkdL1TpoFzirrOM9J08E/MpIGBZmRN/rQMsQfHwKcO68Jw3NbjCYvfNe04TOW&#10;w882dzv0uXyKS9ttsy8jO3q1Sk4iK2mu/9Y4OR951XGVcCzJ9lvscV770rgqp8+odlFzbNsmXxF/&#10;2LOun8hNCt42QOZGNMUJQe76sDzloQ/xRxyW7oVIn0B+8FLH8c+Ii6OxWqLhKBrFk/rQ4r3UQ/Ri&#10;XgcfYoiFiFc1d/u/H/+/0x/ohiLGlON6a8zNvgFcfqt2yzgBcC343ve9b3rwoYf8pCgxVn5Ue5VP&#10;sB1w3yjf5/Xd4FCvpL5hgLpSf0qefdg3CyHTPlcamWbYfyinHpUorfZJkfmqLiInm1Euoz71Dxj5&#10;wwf8uW+GKcCnjpTJuOZT6cj4FHCc6XyUkbKbL8Wusjt+xwbm8gYVk8+PpzmAXW2Kp1/An9n8caH+&#10;VBsSjx4znC/6NVgevBGvFDry/IpFTXw53gbIBEhSryPeeB1CfviQ5hg65gnrcjgWVB+ACqGhvi27&#10;5YubUcnrrKZVoozEV+iXwq/vKGMi2MiouCfFcPldbe9GgNz4CnxD+5SyedGZAvj33DbzuX09rQN4&#10;I0z4sSN4OTfSlj+RnRSUOa444bqIxDottsx1mqow1upP7Fll5xRS9Awgo37kVL1Rf7MsjsUTttZ3&#10;4L+2M/aw9pWYKNpWGD9G8JDaTKQzl0QHMgY5oCILXotM2hd9jcpgWqrrQP2mri8hz6I3vk1swGvk&#10;4zL1Z7XeJyIR8grvjN+lP2uBCEEmNyFXe4eXQbKrrZdffV2rgut11psZiNFWFj/x5iJpWn2tDhf7&#10;zNm64jS+8ZsbPIl3aJRR/tKZ6wujBYv8jh3qW7h+shaZ7Q/XUddIuiRe021e5nTQn9nZlk91bUBn&#10;4Kv5ZodGKH/WCWi2Vwf+13RjfILJuUYa12e1OTFWnmc2ooEnYN5tjzMO+AMeHuxLFGORxzeHc90y&#10;ko78yR/7eM7HOjMf7JHx2ES9dS1QBYbwq7Ptf+E58t3AcghdX+5s/WFdboR1fVJu/swzWid3nd2P&#10;U+ZLL83z0dU3OukbqzKH/74JCv5+U9f+Be1XqP3o2pE5D09Jxj58wJyG69ejalP0q/TN9N/cxHq4&#10;r8Pgxfr4kS7f194G/Fh/4Fu67FmwWUfVclMdN6rjXfiUDPlYx5lHVfsgRJgPEe/6yZasVVy4/MZ0&#10;VDqxkUvZG+fO+u1nr+vzdXzS7mHN4bh5kTe6sA7Fwy1s/h3X22xOHL9VfQUbssu4gFMix7ZQd/ZU&#10;xUb6whof+hMCQkRf66hjnlpmXsfbmdg/omz8sfcEIMebjiyAKYhTt9RZ7Edv8CzPPkAP6o/aExl5&#10;HAjHSbcZaOBBOfw4d7lS+gxOyZOnnZ+ynKAL5awl1LrDeO2qMtYXxJeHOsHLJ7Y8N4Z5w/oBVHD5&#10;8ZbFQPXPsoewSLl0RPdcn479CPXh+TV+UqxlQxV+5i06bpyBnhgb/Uk5G7ps+htfdU8d1EYrr00v&#10;f/ApQwA8xp5cx/kJc8mFBog8ZOScYz9FLN9S17GJ1DfbaM7hG3vUDqkjwPXYuhE7xHfNUWr/7xpv&#10;uGgZ4AKc7ybTQuWYBJo7LSHAKEpaEVUsDjQ+DGiMAsk2uDP1eWXEcPDdAahx0glAR8Wd0VMkF9SI&#10;2eik8lko57uAfOOXwKHi3GmoIYiFDF0WHaJDSS5ncmxHCZny+WILuXQSyoMHTuBHgCVYsQFaADx8&#10;kYmebcfBClzA9PING7KZ/EW3BB14dEbgMjFBDoD/MMYNTDyAyI6c6MGGCHjozoYhlQt/fnXXKfZU&#10;oBceCwP4qBZduVOVBb65TIKwzXfjiCf+oY7hAYBXd+RVQ0MeedCUbkZr/yB78Rk2jQANWZVWfVAe&#10;20jhDYQ0uM7Un+iV/IW2+JTfFp6wCw40OU5ashY9M0GKPPBGXHzJOXogCz1ZGOfHOa9QuFVxfFKb&#10;PSwm3n333VoAuHO65557pu998cnpC1/4gjaBXpxOnz5tEbZTHXZNvDI4L/pEj7crpY0pWnCKWRJP&#10;t+i99XR8DGi37tS3t7f5CpvJPwhSJ5QHL/5LmhgVxkFsnA9+eCQNQeSs8ylPWXBJ4RVIfI15lK3p&#10;XL/dPlNuHoPabrdNu+YH7piX41HnyKzJfvU/5IHrvNbbeC1nEG+dwfXP8hYe8ze8UGQA+s5AdBon&#10;Qyk7KB31Dz240YF6ZZF698QRTaIUV4q3l156efrMZz4zPfjgQ9NDDz/sydxtmogc0+YvN04QCkzc&#10;uMGEu+id0QowwXqFTd7nX/CC4YtqO6+99tr04osvTa9rrEh/DjqTwXqDxVLfzUa+qjoedU7ZHz+t&#10;WuGv609xQ//MZhPn2HmP+oHTZ05bd2KLNzegC/0y5+9U2KwJnXUGkyCejmaMBH5IG4gnFBP7V/lG&#10;i8YBOXO8Q9Xxhb80/twlX375S1+cPviTH5w+8pGPTB/+B39frxh/PqwtwzVS1dKujSZk5riLvpvM&#10;HqB/9Ku5Fbe72gRkAzBAHRzReMG4xtNbV66cn/7gDz8zffSjH52efPLdfvX73tX6XAf9fOZKLIAA&#10;xHndtFfzF8c/9U8fRhuQzHwDNDJJM9+gLTHnAdI/wgNIv5Tz9POUkcf8hnR+BZR51YUh+ehG3DEn&#10;DQ9oAfpS9NsTzXyTnPLrQqZe1+M5mGIT2uhi4tUf/MmckTmWL1A17tJX8PQ6c1v0yMUIvEZdwjf9&#10;ReaviEie776WnuDig/ghfNAzfPzdNcmjDJ3ot6kfytFNBZ5XcsENDrwyfw+/yDaNOnLrL3uA0oH2&#10;tswVMzdmMSV6QJPj6EtdXNPFTnwCDjKzQRb5loutGmfgTRpe4Mij1iXlyrIN8OMX8DxadnqjW3ZC&#10;W3Psukbg3HPnjiNoWRgMMBdALjqAyw/IsfVXv5MFwo18XQzUuWJd+o8w2kI+fErOJp75S2bwSUsH&#10;9Fo4pjzyx5RxeITUVfLADf3Ik3LnKxM/LjjFMOfQ49M1pJz80Q7yiQdSaMey6L3mlfOR55gXHsmD&#10;TwAa9EteZEQ+eOMG8VoG52Oe+Qz8Tc+mnfACkZE0+W+VRk5S8C2fgbP95XOdogKR6jmhjkOTmM05&#10;dKgmr7vdoBNla59FN8rwXuhZeLu8pxsUCCTKFtf6GH7nNZ/jRjjGh0996pPTx37v//h6nxvHec38&#10;OwVoBwC2fuADPzy9V59N4JXXPBHD69K43sLXtXimAwFP1NB/x++U40vagF8/3/MW15vyaJ8AfuYJ&#10;Nh/onPoY+8E9XrEqoB7p4wPwB8Dnl6ezKpd8l/o08Zm6piz1W2UVC4yT4DCOMFamv4sMUYX9TZuO&#10;tmPXUl/4sforFhG5mZEwAKfG6mUBb37SV07kn4Zl17XfBibPQBNXjWsSxALXSWl3i1+LZsQlttaQ&#10;xWKv59FOBR5rpUfZUhSWX4e2T1g+88aZdEO9+lXslA+KV2gTM6Meo34JIOwPEKPQp99PPin8koa3&#10;M/QnMnM+pqZrP4cH5aFJeh3NkAEOP7nfYPm0ze4raYvUKSn+5AfuyJu8urm1/A6PtGGZbcD+NWz4&#10;TIXSRB5bxmLr0r6JPGisc+POPKm0A4CS+GfmgzRoms7tu/OMa3bSpquQelvDbBP2wkcoMTP4PAmr&#10;SbHmnbUOLOu07shc1U6c24J5i4fF6iS+qKe66lohNqCU/5G2gqwnY8N+1xP02TyFt+eJvWhPrF/T&#10;E3asoO54J1lzfs3/Uh9LrFY94yf6dSD+5ziyx3ZAPtrjDKZE0KKia19//GZAMMhUXMGDX/w185Ru&#10;MmijnJvocfMIsAkN+XP9Chcwf0nn+gBclysFZt0Uv28FxPNaVtoEmxUjlI7KQzcllKIH+ZavgxrH&#10;qFdnTteulA7Ua6Dsov3Vww3Il+M8P18iJdhffyqvWp8NClUv85z4b6OME8UrG/dlBzpXPKSOQucU&#10;Pd2fC615li3XcZ0zUg59eFGY/BnxoINy+kyb/gf3AvjQN5n1OZodIvZ9fcpxyR3lew6T2JDzeYUx&#10;gP+YB/G07hE9vDfuDfE5RF0JT4e0IXhZez9c87I3gh3u++UXfEJ/SZtlvWFXn9QIsCHMZiZr1+jC&#10;vGpPT1ee0Cun4xfGOHihc16rTNtHhtcn6AcU71zHZQwM/SWthb+uJ35Ze7ykOesdd9wxPf7YE5rP&#10;3ebrx3N60pOnLeHFNQFrfef2zuq86iJ25IlYdCKPb8QCrG1duqLNY8kGmCdhv29Ado5wlNLHQGe9&#10;VTf0P9iUG5E43t/nbTOF16QHJoWvDmbWs/QVG1W1PN7+ir70BzZKxegBJPXJ6g/17WtYNhjNq+Kf&#10;PLdZ8ZAY1/fMq33AuetBmNjDL7Ktmwj53KvjTXyCwxpw6tX7Y8Lz/No9t/o01i/oQ+EnsD/xqX6O&#10;D/RUHfq4+0P7UxHsVHXlVPieP4n/YebwdlrVEfVInTLH56Y/15NiF2BtxU+FK2X9JDzxAzeB2J/l&#10;WuNf0wMvdnvLpy7yWmjmkdCz4Rs7IDIP0R3Sa6Z14nPjSCf/a/5XJH9Hr5uHJ+08m9GmF595A9hM&#10;uyI4djXKYAeEzs0AJlgxQBrSrJyUCZBXHXpNiKlUlOWp4AsXyjFf050WUNCobtXTIjTyY3IqnYek&#10;+RWgyCyFky765AJ+li9e4zG6pNLhY2d2YMQW5Pi/TSv7Sl47WjyiQwIDnrWxuvgEmrEcHM6xmX8B&#10;juljrYsH80UOONBFN383SXnGVdBduqCnM4ZGyh0U+Mr+6rqhTixXdLVBTbBjJRdqZR9ywHFu+zd+&#10;KzvS4PRUloKWzqrZQ2qIj6Jr8kmThy05Tx7nyIa+ygff4Cv9ABKOS25dKFT+4ue86mShWewDN34Y&#10;ZZMfvRK/5IXHiFuvxyydyOcXWvS7+6671alzoX1p2tGghJ/plE5qAHnk0Uend73rXdMntfDxyU9+&#10;yq83jwyMgz53giD/Ww14hu+n3qHXd1bHWn5GLnrll3PlbrR/8uMDjoHZnj7mHJ8z4KaMdKGr+uE8&#10;sD4ez8GZaRcSkxK7QORw7PqWWYkv+oc1hB/0str0kTmWrenABUZ5DAIHAXi+ABICgyMQWqjY1FCG&#10;85I/y+9YG/UKDik/bCQWRz84X2X0L9c0aByR/aZrGiuhP/BNHCdvWwpe5JnPCom4xy233nq7Y+XN&#10;Ny9MX3zmS9N//a3f8jd83/3UU7oZ4l59B/h7tJFXr3B+U68EZBBnAey1105rLLioG4DO6ZXOZ7Vp&#10;emZ6SZu+X/nKC9rwfX1DGrowTmRM8t1RXScgol/8tUH4tp4kfospfSP68I0QJiqHNSAzeeTVs0//&#10;0dN+KtqYqidNj31oHcHXv9Td26ri/w9mdsuqgbYe3B1qH6nu6BeOHTk0/eAP/oAmULUBc7UnN7XJ&#10;5ybhpzB3uDgRy2f1PWn6rPOahP/ZP/fT06/88t+ffulDf0/fmtPFxFV82ECjSjxAKCgv+/C7f7Z4&#10;wP0l+bO/ymOeV6lv48Y84E29ygm4qon1R//3R6cf/bEfn37khz+gTbL6XAf9m65VDLkQoH/xZF3t&#10;EuA8/TFtgF/acvoYI45/uFIVOb0nN1uN7Ztj9A8vyMY+yrjYhXz90j+QX8fiqRg0PS0R3AbzEU1u&#10;OGGuRzn9eS4+lFGxR55wM+akPPJg6WPhFI+eE4k6NxRGLjy4KAeiT/h4Li1/XOH1cepzItP9OLro&#10;lwt8Ij888PHoZ/I5z4XVuIkHT/iRAqmvnJOHHP9Tyl3eknqdrhUDrVMPwfaP7BNzxxs4YuHT9cZv&#10;5KALsqITekQ2evCEB4DPmcthl/2gvsb8VcZroHirgPPVXwPw21MemxbIDl/LU1kWCsClbK7b9gt4&#10;6WpSHj7QAPaTdKT8IFiXYcMIo/9HXMsXInoFkpdz5Kcc2vxQvI5nE6xr6EgjK/O48ZpilMNNhLk+&#10;IB+ZgfAY+XEcnFE/aLE1vCs+KxbDF3z/ZDMpN4dYxsq/ZVv5cam3xSZfC4kevqOO8FxD9En+iE8e&#10;/KEj3z5SLMXnpeOyiAWOZaB724rvbgSHdG03w9rOQd1tus/yxGBsM1Ki9FC+56AJ5BY0+mW0dz5u&#10;PfAwckv2qAyMXOqFPOaIr7zy6vTpT396eu7557xJeufJk9PLr74Kg5Z6cyaMCzwlABCPvvaTbXec&#10;vMOvv8Y6Yjlx6PGj44A+y9cHmgen/uhDqCvz4wZ40QLg9rBA63Uef6CrcaHa3lxH0AgtTxCEgLqt&#10;9lr4iV/Xo+TCm3F21rfbiDchlZ92STm80JfFzBP6/i9PypAS21wXefMwgm/iFD+uYW6/8oFvEul2&#10;kE116tD+YaNLQJhTN/7X403l036qD0i9G9lU9SexkTRF9GPUCwBv+DCmj0D/nfkY5e7PEz/o3Mjh&#10;nfihfgH05VoyOqUcn/jYzsGGHud0HlrHmnUcbRdH03ReH1sYf9AJ3q1jeIWmUEoeMlMe/VNeG0yx&#10;jty3hshcvKL+MY1OsgxK1YI8IcW+OdZpt+guH4OadQFwovvsIzFStuFav9mkzg7+G52iY+qZ9S9c&#10;Ndsv2Wy8+RxdI+gA1utNOqNhQIP7IxtUMtDDOvD4P9GD7CArrfFEB6pX/rGZw+Ymr0sGM7E+vwpZ&#10;ebQfxk7+xc6BZR1Kh8iJrRItfvwq9nzevsgGcXw/8xMuN2sAtB/qFx6JVfJ5AxBAP8kNnGwYwwef&#10;0/+5TDj1un6kQo8/qk+Nfq4b5YYWPAAfjJtjcKCf32HDwBj1FzqeBANsPSL0syTJo4nu6pW1Lseu&#10;jinyYzf6Yl8j9YH4Seg1bWpQ7j5rRmoUyaZOcgPuTHjAAfph93L9sfDZRmJ7hK+hwgBtVBh5VB8n&#10;FPTlT4N9E7uUl3Fy5kM7nCMmVAekduhSVrwVG5JnLtZtERbfQoHO0cp0yetM+ifiaNQ9di4SDz6i&#10;v1YHLh7lX+yLfKfk4xvV1+xAjgXIpH8KKNxdR3Ve9mjoXgxwAbRVFvzyKfI7wIyH01Ct+JedtC3t&#10;MUhm2lirYj+aQH+oK+YzmjipfSk+1f5ZP4scdD5yRJvI2gD2q44V2HtsdAm84ahzNta4dj5xO28Y&#10;0/xKgvABetSbpbgxdWmP4e3UsVo+ox2+rjcU8oAWnx+FLzfx3f/AA9OD+rzjq6+96r7cTx8fr01b&#10;ZPjpY73pkOtfwP2H7GAu5DX9qgKd94Mfatk8VY784GPnMeyWD20DussG8vmx5+L+W3m8icOU7Sfa&#10;pW2m38TucU4BptyLLPuDSMDfAnD5+Wl8oZXeJQd881L96EBUBdE55dlzAQf+AHQ+d++0nNP/195R&#10;xy14gvgLva1j53uuItuwH3vBY46TG9msv2T6iWHR3Op9Qvriik1w+dayX/2sm87hA83uThanyi/Y&#10;omgVn36C2zx7ni6fBmyX/cf8qnJR1XrogJSNV17rz/FV/eDJJjR2+eZ+LJF6sTm6Uj4fiwdjETyc&#10;hzkSyPrGId3sua+nfcFHFoDurhfkKz+vmfaGc/MBj7gFwGGsJ/W1hHB4kt1eGY0BGYEEKx0XFVQX&#10;DKsgaUbcJR96aBMsyWOBDSdYsJTlsXYWcvm2IxeGPDnJE798C/gWbf56sVi8eTKMoD+uC4rwCn8q&#10;NcCdp3VxVIGEHMAGU8n62fE0GJXRgcDPDYzg0j+HgnTc0B37KGt6JaKvCiePHX9+TAqgBzcQGjqX&#10;DMDk8Q8A1w22VHUe5QADHv6WYMvOAiQ6c8wdw5bvO255PSbvka9XKgTHNMKHB5sR2Fx6KKDaD+BQ&#10;d3n1H7TYZ+04VidA3eEz7PQdx9ipMn4ASQZodEp+bMGk5bjsCX3SlHMe/+LThVc1bqqVNr7gBWeJ&#10;hfAMbelYunIcWaQ5Lv0XnOAFB/vhx3nFUcmrmNtTnF7w6yMcv7pxAZ/xanCeYPcE8XuuTV9+7jnR&#10;w1kxpIbnu4QwZogZF34L/hBnAQZmLtBpc+i7bfM5vosvFx0xoI3gqA1KOwt++asmyhy7I4/xUWTm&#10;U35NdnzOefinDJIxz3oqL/LBc56qsnToOG2V0/bCh3P40S4Cke/+TvXDuXk2Qo6Tkr3XHXJ4rFNi&#10;Jnwpg3bUL7ySgguEJqkz9Sd4pPov/y6Tw+Q5VWzNNjddaM0z9tGwvgEID5NIV57kOCofYicTKG7o&#10;4Yn3L37pGaN88g/+wCnfm77v/vt9xxT9/xtMtjx28AQxrx29aDz+4ILIoe9JHXGM7zaBtrtZT5TH&#10;j5u4b89ZV5GZYTdPGe6pbTEhI975rAE3Mj3/fLV76gnIogDt7pDGVyYx30o9S+q38q8qyqtDyOiG&#10;Nosj/iqfifzeBb3CR+Mhrxw6pvHq4Yce9rgEBnWN76puaZf0jZXPq3be0LekeVPHyVOnpi8/+6Xp&#10;R3/0R6d/82/+7fTXf+HnLaPdO2igHIfFWiez/e6f2QNMNhW3ar/4ns0c6jE3tl3up4dou5c1Vzum&#10;ejx/4dL0v/QE8E/+5E9NP/IjP9wXKRqbtZBFPRLPtIn0+2m7iPRid8umvgHwoVv/yOc3X+jM8dEM&#10;Okn/yik2II8xWAzNk1c7kQd/cPODb924Va/YtTzlRZ/Q07a5iKHvAZg3ZbEBXgbxBpBvOxR8sYdX&#10;RvtYZWLuY8/92h5oPAdpGuZA5AHlg3rTiEg1Xktey2CizxzdC2wqLD+YbP6DXN48wDNg9LX4AZ7I&#10;q7QujriYpax4qNwLcrJFuthumlPbSFp6VdviDRPMhZa5W83TqP/4J3yZh15tXEyBA2ztHx2Et2nV&#10;B0CXPOyHgosYYTq/OBQT5NeiwHKTDX0s+lm+jstm6lhu1OIXfmYDmPkatJYgmdYbO4dv1VEWPeET&#10;vZJPneJDqWbI3Mp5ynFsqNCpjS5+tL/YEf6kAeb22AafxAX61Y83aCz2hgb9AqFZeC68waHuxKxt&#10;c42EVHm5UWCJZwpT//EDFclx9AIntuQ4aWhIAxxT54kZ5v9+QkgIyQMd/htxqnMrKUUjL/7Neckt&#10;O4SsU+KA2Kx4WPyy2AVN9ENmcJIWz/Ij8hivKPM1U9cT9LaLtyEMtpq3eEoD00QO+dtgWSguG9PO&#10;RGx0rie8EKTzyESnXL+hvzSZy9AleDBIX8bxmA8dkPidbcdOYkaACtWnOwBgPecTE2Sc0rXGlzQX&#10;fPrpP5pefvll8dMTA+pf3ikQv+A7xhNuWnz55Zf8bbCTd5z0vIW32lzUp5pcZXZVj3mKR76RDI/w&#10;wd8cu57Fj7Es5fH76DvahxeXqBLpULT0RbQh5lw1ftCmAGKVawbyOeb6Fd2hdbn/1h/369KFcSd8&#10;K6/mrWxeQUsfe8vxnelWXVuyXsPTKlf1mjpZJUbFd2B70x3GdyhOHVY76XGiram8623FF/iODTAN&#10;f6qTIsDd8M0GTjc38wbDdaIUWv0lyzDKqbIlfzxvdLdV5jo1zsBJ/1BCCrjtdr0HnxQ+9aP2pOgK&#10;B5XgAS+XD8Tmb3vHMRJ+hbTwrgzyV+xnbsGdM3QQ+5P6CTarWP0auJTFn7Sjg/iDByBnG1DueZb5&#10;VT9qZpz3JiI4sRk+vOUIryQPvqMc4wsveZknRD7j0gh8X/ogmPWGBBPaD8iuayg293rh+wAmmYcn&#10;xs1z8Af+ZSzAn4kFdD/MPEx46qk2YmDUHjaZt+RGR94OhI2c0z8x/4rN+5pvwTu+uU5llQEpx8v0&#10;ibMfrI90IkW4gPk7tnGaPOhrXOcNkZf9qZq8up15HDwz/uUV6PDa56kyfKt/dLuow/UA/PhmL1uG&#10;nqMLt1VVPMj/wmt1jEsZ7RE+bI7sKUb3DzH/1pz+inyjcvoL9HD/jnABb9FhXrTPDY0q4yllfIiw&#10;WtwvPONKT4RGD+OgSIOqz2U1D6Ifp46r3GOPbPGm9swglKs0hq2y16fwDKT+OM8NnLODGqnwK1bq&#10;WLphEn9WkPqmRzokw6p+6eNqrXaFvnEK7ahPCp1PDeHb9gHpiM9xYMxPHqm/FcoYTsA0QAbLg2iC&#10;RzrXs+KFWVNkOhIR3/pbx5U+nF5TfI4QW5LHWjTXefD1r/0rq43C9UfAbqhs6S9txJ+xhT6SGAZo&#10;N3wmEUA++xPEFTcy7rqsGESeEY1b8unt6DP4XbpcG6ojDvrz9k32jI4cOTadvnracvxHZUeQo3K+&#10;ratDAXOX6iOg9QYjitF+NA964YUXppc0Lz2vG93v1Ld+H3nkCe+Z4Hc2f6FhLR8/kZeb/chjXSRv&#10;TGPNmDlV+ttsLJIyVvBtYb6HzkZd/E3fQfumDXNtzMNmAXix5gXwhja/6UvHzLXSJ+BDYt6+lG6k&#10;BunMfUX0CbaZOC5n2Abk0a8zt2TOKiTzNK6OObc/xWzOWx1bluS5vhEKjcDzQ8WC57HSzf07sSKw&#10;PM9LmfeonjQ2HdMTvuTTz+IDfJz6N5H+YJVtRVcAfRVLfPYw/TbZ9kP7AL29+arYO6zNX/RMn44M&#10;fniPjVrkcx3EmER7BaCnR4cmsqEA+H61+St+SIHgcEx9H9InQMyDdh+ddDNPaJHDeIJc68NN/ejV&#10;sco1Ek8d710pXdn4zQYxMsa3WBBjxGX5cLEBPObkQPR0Kp3tK9XFLoGrENJdEwwmZfyc9l3zUoFb&#10;L/ytGjuxjWbw8kSwDSQwnadznvLl8XYaPx3ElQtX/DQJr/6kc2ED6i5959EbZeJHYCP3imgjnwqk&#10;UdiRqgj4c/FCI6OBoAsXV0AGslRyqyheHXxUsPRBF/juqgMhOKH3JopMdKDhi1SYmHBHLzr4VUrK&#10;Z3GURTXsBGhIUtA2VVbZYV/It5cV2Oik/+58XAHmj695RzqvvaZRR091MvN3Repbs/jYr2kUkx3J&#10;jj+QDS3s6EyiN3bZpvafGyUBp4aJb135IoIPi77oCg124o/4vPKP2c7w5gQ626FjdMg5MpMPXmhI&#10;IxcdnG8fSAcc0xA+dNqBkQffOg4wAEkN17s0cvZCX7LpSFggxc/IT1yBTJ2UrostZjL8QTadEhA9&#10;IiNpvUKxFlh59QVxfEyDw8WLR9y4v6zvAX/x6S94EwM++IiG3CqT1Xako8E/m3Ya6cA/xB5M5j8L&#10;pgYAbD6uRQZeccErV5948kmXn9HraR988EEPlNjGRBjgOLaSlo9cRKnK0Lf8TW75t8qDH5yK+/i5&#10;cPK3/LeUjTzhM9YVNPNghmz+tw6+ucSxrfqVX6M7NJHvvEVligzk84MXfJaYqHJ0SPnIi5igH2Eg&#10;zze+m+V1CTygpS1xDG02/rIJgQzjCC+v5CR2afNsvBBT+RaCdZIUaMnjPGB7VEfYw8U9MskDaGdx&#10;AeXx3xHFRhav576ccuGjE/oGn3PAcsSXi8ej6osZ1Ny3agBF1+f07WvAC30Wv6PvvF/St7Erv3Si&#10;AD3Rq/zv+DIl9ctBxUF0zV1guVChndSF7hIPTT7bDY8bQfxzEE7Jxl8lI75wvljT5tnwpR4Y83hj&#10;w4/9+I/7O3fPPfec9IDu0PwkMMfULSmTVSYfNvUABbr6Dij9Ts1WDLZq1NFFbRoC+R7rn/7TP6FX&#10;5d+l9qrJMRcHilP2kbngzMVe4o+bxB577DHX4uu6S5NXax+Xvx995JHpX/zzfzn94i/9osYr0Yn/&#10;nXee1DfY9VoeHXMXJ9+NTuwgHyjNwPgu4AHHYlyhSsMzGfMIeuZa3KzH/IA2fFxjG09e//qv/9r0&#10;cz/3s9Mdd94+vfzC89M99903ndGr2u9U/RD09Fv0ZfBP3wY/yuj/0of4AqqDnEWRsf+D9opo3OcJ&#10;J20P2sqjb136OMtRLMEj/EeamIkOfLsWO7GLftz9KH0p/WTLpG1ykcLYeEFv9yCfCxf6LM9ptfnm&#10;15j3+BNZ9Gf8RwdiW7fIuC9GPrRALTTVN8agc57kWw+d0HczV2DeWfrwvSVely7f6ZdxjzuQwUWm&#10;RrOFXn6hL2aBH8h8tXw3yUf6FpNoudHSN6R03x75+JC5JT7ix7eYsJm5If7izTO+iaz7M0USbrWu&#10;bs9tE/JM33oHB50y3mCfx7fWAUbzPFF4ttmRiVt7rJZvqG/rK3p8dfiwNlNUnyNwEwN4jNP0Kba/&#10;56wZH5GPPynzK1lbD19jyLcAcsADB6Ae4Uv/H6A8C7o+lq5jeZvg2FDRHAsiK79JhyoMR+FIBhfs&#10;1hsfKtZ8oaq6ABcd0a1+dTObZUs/Uuihha7SpR25XPYln3riOEA5/G8ELLSUvIrhNb3rpxmAB4BD&#10;2wbc/lomedEBnJEvuJBTZ7GXOQf2MdepeUDZGJmULQvPm9cUlb/4y+MQvPqHb5FfepS+6Mc56pYp&#10;KqdOyizH11HFYOnamTopmsWvKUcWusYv5IOLAPoHgAWCsZw883Nbr/lrOJMf26Hh5pNWFLIZRn1o&#10;FyWyaOlDRogPTOP4q3Ly+dW1DDoXlXnppHjuu9/k7S6f+cwfTq/p9Xon9XQs/dg5LbixiHdR/cnN&#10;DLUwhy9cbY7fL37xi9MffeELegPOrb7BmsXDW3ZusS+4TifmmSfiPxZuqt7wYdVn/EE5uLQJfsSL&#10;xwX3ExUHvCqaWGbxJ3UPP/Shj6L9cq6W022lxzfFF/Pp9IHIpn+EkBY/8hq/tyZLRVOLkHMMaDz4&#10;2te+5gXVdz1wv+Zgr+np7lcsr+ZzsejmTMd2il9jU81vaj2JfgCf8epK0rrRQetMqnvqp+qg+nP9&#10;NQ6+5LXR+BEouooB8ngyjzWP0CLjkuqMvhwg39/Q0/gAnhedXfd9XaX6P3HrUY1ppU/GEWjhT1QQ&#10;vxVTqnXl8arOyEOtw5on5JxU/+dzx4LsI9/9qcvrWhYZAOtDteBcfW3it+Y/lDGOsViqflD2ch0g&#10;KbOMzfGNQtkuxWq9r1IL0p/omXNS/I9fKXNflULxwL74vq4pa6wPCnRe38DohtH3ZAllaWdqB8yR&#10;sJn5CHEz6sRxzhND8Eg+KcMiOuWnEPFx6Qd2wTg/IgefMVbAA1rmxUe1QcKrKGNj8VziDTr4lnno&#10;KmNaR/gBzMs4hi/f4QTwW6V1kBuQRjsoZ1yGJ/jUA4De/PAN+jg2qXQB5/Cgv8H3zF9HoAxIaqup&#10;AAAh+plV61f6IB9ZxR/U0BOX+Mi+k57oigjKaRdYy/zf5ZJDtwuv0r3mE6dO3ek5ANcK2EJchw8y&#10;EVzzXHwNLf1wjZu+DgKpzFL/y5wf+vJV/FF2yC8gtrnwkoMls+okMrEvcn2AQcrg3zZwfJugSn0t&#10;pM0G24J/NP4A5cPiEb+Sz9zn8G7zlqyKS6kpP9iZvZa7jl9oAeQEoga42/Adv20HuOBw82Yda6yT&#10;/8xDdQRQb4yL5NVNfx37VVw4eoMY9sxhxCYNWz9mJP1kRzaVwQuYpivO9UZwNBiNOKEPwA8C2mYA&#10;3uJq/7COF4jMnJO6njt+OZ9xqlpdt+QHUs/G62pJmR2hk5mH9Ld8qxLbKlUTbVBb6JPDMow26WtP&#10;OYxNqXzrFN5uA4qZmovLd5rb8UAfZfKo/QzTih9CuXwvQm1YupI6Whg3alPukq5PQ0OK7lxjnTVP&#10;rmN1/et2w54QPmdjkTWAYxq7DnsDLPXm+Y1sYF31wvkLura+OH35y89Nt+k1z48//vh0ux6WY07K&#10;XCvxm2tGeLCJy6/G6e6jJJsYuyK7iTd0Q0faJWtXh68wB9O1tMZR8sv2ci7nPBDpvA5AZdl28qj7&#10;zPvYdwotvmEcxc55TCOOROOf/JR4QwZ9Dil60+fRRhmf0Mll0pkUqD6q5Fa/hVUCFGugr3E/Lnm3&#10;MD9VG2ReW/262o/6euoEmaQAOhObyMQOgLFy/+J50TE/qY1Qb0irrK7pdIOz6gg6gHGGugOwndiF&#10;h/s+2QSf8AbHNnOt7/6p1l1Zy0EWVjE/Rlf7WTKsVjdTxqts5nvOAl7fUJKnbYl31wk3BjHwOISr&#10;/ol4yuJ33whwVfUlvZOHvsjmnNRvKVOHyjFxlqfL2SO8qp/xWefgpiIBIwIxbB10RqwePYaejDPN&#10;V/jownyUPSDihX4Tm4DdEJMCUZpjFPMj7V35nBu/Hc0xFcCFJk+CIZSARamLeq1nvT5jafhU/qlj&#10;p8yTjgQnp6LNtx3m4FY5YjEeuQA4BJmalzeKY6QRpVNVgFH9h8DZ0V0XphEPy1RDgg5gMat0piJz&#10;gSXnyYEECHRX9N52cI5rwSsdG7RUBnrxDyjf+NDHdVQ6o7eV68yyx11i21SBC56DE1ug6Eosu5eB&#10;cjzn2Hq0j1qE+FQjxUYAPP1JMQrb99QXZfEJKZNup5r8bIPSv0rAQ/RaB8sTCvYERvHJK16DXimY&#10;0/IvpyVjLvDBqEuOx5TOIZD8nMd3nEdf0vF4LFsfc75uxMQDNrOxTjvgtbYMBEBNbIg9OryuY5lH&#10;xwYfAB1TF9v8ZaRv4I8n4YplgMGRbykwqePJqHz4vkN4tnv00/bjpU7W/qqJ6FKfI72ssx5jXnxN&#10;QfKTkkf5eB5dg18TbslrkSMux/FrykOv1gGLGWjv0WVM4cG522VXCLiuI3X6o7yZ2epgpAd/rl/h&#10;MYjNF1A6T3tB7zG2Zp2Ew3HkMgjRX+EA/s32iq+Y+S4p8xJNeHjgY3KKbP2SL6bmC29+c764bwNq&#10;0xN18fbiAjpL5v16dQoxBn0N6LQK/qGl+k39Q9e3A0rHJR7fDp6bPG7MOxN4ucsThvv1lDN1yIQo&#10;MNpqL1AX5YygvENTxWlbxptadxVz+OaxRx+ZbtPdk0TDpcsXFCcV63KL447JKPXq+JdjL+qmMWL1&#10;Fn1b+ah+TLLv1TfWP/D+90+//Mu/Mv3qP/xHdKl6Av1NR9VxTeLfeOOs5yWMb8T1d+Hr88A6LKuf&#10;SV+gsa2b7at6dfvv/M7vTH/lL/9FTyZ5nTd3xJ47+zXXHZ8YoPKpN3jQx6lgrle0oY65yAikzjkn&#10;TupipejTZ7ovE03GGeaKS17FTPUJxd+vqGXc0xwVHpRd5gKv5UZmXfCxFCnoeCnbi4/7ZWwQHNac&#10;stKaRHNsO2VwNlolSGf6J178qo8uPBP3HxZOMy8Y9UYe57XBIJWke3zpi/Cmj1zr2nUz26bFDQBz&#10;wAtwDm9+dRFYvJMHHvjonAtwzo8e1ka22iZjTvzJnNjy2k7qI7LIZ5MOYC5t/vT8+AYlGiSp5LWN&#10;ySdFvnXhwrrL41NS14vwZt2xy/FReSMvcABEUzfwNU9lR6dRL/K4qQc7iA/SYqE40zlTy+CH9zot&#10;eUsccA5O8eIGgCywpY0Zgz+NV7jIwbc8aQJELmn5p2I7fD0eS04uYm0xdmN8x2UzcrLtD7jwuxGg&#10;0wiRHz+wQDMC+fyif8ZJzvm5Tqxj6dqHZiEy04Y3+OanUvDCG7ycR86ow/o4MkKPDUWHr4jduj7j&#10;GN5Lii1kBr90QHh0LGxwym7OrbezOlY7jzIgtKSxMXZYx25D8KQvEAWHG3QzjxvUH6qXbUU7z6VR&#10;osHyirn5c1hQuuUmP/r3+cYeyVRzR6vpjdfO+cnfs3rNHtdB9I/gcgNO2m443owp8Z9rbeaC9I2v&#10;vPKKn3h+RDepPfDAg14gwxuMj+rG7PPEWOopMUFFLn2NnKjuExzKkcViIot3ADxcfx2fwRv9yAI5&#10;PA3mMdJW/+8y4Yz0tEOeWkr8Wc/mkzzoGA90NSs8xkUWXrVIqvkXczhf23iDzxJuyj/Yym8NzD/w&#10;bRZQs1YTXPzl+tE4TkxkI7f6arhVf80YSzsBF6hXSHe/Jh6Rb/+jh/NUh0rzmlsTHvCHDRZo+bcN&#10;WOthDDeG9Kx5R/Wf6YtNLx6M4cidQfp4HaP5W8cujB9qDkecYkvFrEwv38jmzIsgKxuLQegzThfv&#10;RfYoq0XOSWjJuBEe5fMCetcxSehJxw3xkZ99oQzaoutB1RcfQ5cfNCOQj07U86IbchbbwPd1tdI9&#10;Nqj0j1d2QgvMdK6OKk9ecPC763WsL9OSX3zmuVt4Uo9dl8gB4A4UDeXIjw7SyaVb/kQGuPrXp7Nd&#10;FQ/ywUgqJPNTJvjIIQYB2ptylcKw9HQBf8K8j8dNYGxE9+ZsEs7LLvHuMueQb960mfgIlOJh9iuL&#10;8431XI+A4z5BNNRh7BTr6wA9En9lVvUB0ZfvRUK3I9ttN30EbUfaq8T8wAFsjw0XPv9aYF4Z6jpY&#10;6Y4fc61NOZu/yGGjozZNGNvq+oRy/s8gPGzz+J9MyaS6HKuS1S5M6Q3TVncrTvyIjwBw5/Yh/fCI&#10;JvJzXxLbwR2fYLUPyVyWpDkr3yod6cDlPH424uoPZR/juaIAAEAASURBVNFpVbScdv2M9nGcOkp8&#10;LwTDEdc8vGWDfyIa9cvxjeRTZ8RuIDSc50bVlH0jKb5xPIgoG3zQb/Bvg+1HlTlmv4lFr+iJD2YQ&#10;71jF9TGv/CVOL12uAAGXuQhzzbO7+oxc+857WfIpcc5G4GWN33fzQIH2do4f18167HvIX9jBNSmL&#10;AbZV9vpJ0b7ZInpQlg1Ejj22q+2oZZgHY4PHxx1ucqq+LPwytpJ6DjfYhPz4MmnowE15Xr8dfQhG&#10;2qT56RgAl0sEUmQ5JrjBg41R8drXWgZv/IW/ZQ10vErbNMrzNTWWiX+AvYXcdIStcrd+2tfTPh9x&#10;Ab/aoF1oTNsyyI1c6ss6whN5+rHZy8OWAdVc6dgZ4Lh/Es1sH3ka+zyfcnndjIVe2AIkhSZ9XuK5&#10;Wc8JN1iWXnWd6/5UiudaKXucxBx86Q/BB0h52yW80ZXYip3oh57EJDS8KvzwMb0pUfNlyi7pjZiX&#10;+/NqvilHeQbLrjEcnsSf2F9X59ZBahC33FznmEjdSa/0n7sYAsAMgJDfODFLvgrcDMH1rysEfATU&#10;t30v6DWBF3xXhBVUIAAoekLf+OWpASadLAxxd7wDTOXhaVwHU1UYAUdZwIbovL4roUVlXRAZqFzw&#10;giudADTmdRroyGDAgAewMMzmKIvKBJEXCsXDrw5AP5WjI3desFEdOeAig84FO7KAAc+StXRUVHxN&#10;sBV03bGAV7b2oK5zbAJoTAQF5a4DpdmgHX1g5P4DHhAajuMjyxFvp+Llf0pHIEDwsSeyKkJPFve4&#10;oMFu39kpgshJCg9EpzHVOQNi1Veli22Ub0Dqp9ONsuEkvtmUu/g4+UkhHY+pL87zC2v0Kxj1zXHq&#10;qPwCXtBHdcmDDzrCvzaDqs6ILZ6AJ+ZYDD+qu5H43oEvyMUPfxcsi5idMeiPPsn95lL0Sx3yOvCT&#10;+jbpbXo6jlfU0gmwaJNBNhLiv6TJJ8KBMT/1U/6M/ypd04204VEXKlU/63J4Bi9pcHJu+V0P5IUm&#10;5XSeQOnXussMLtqCk3J1kyowuvGhYSCTNXObohQ6fulLimL7X/DQMXrRXnbElzwGOp+LlHJiNXrC&#10;zfLVx0RP8Gd/iy+QMk5VvAGUwQM69yOSCbBoCD7lXqDnRMB5aKBb62Ik/dnIxzZ+fWcR9jz11FPT&#10;qTvv0JMAeioA/w16+VXyXKgMefh3E6p8yV2ONggdj2PZJpe346xdY79s48fEgjoBj7vxH330cY8r&#10;PDUJzLa1EzhX5PWdyms7t0n4Ts+r2HkrLSvW1BcL8cknn/RE6OKleqqSyagnpHIiE6T0jYxLPCmT&#10;MdY3rKhPPa+7N8G7/8EHpp/9q3/N8feRj3xETxPtTbee4I0duitYchhLAY6/tVFiMe/IP4l/ulF8&#10;yISeceP0mden//yf/9P0k3/mx6Y7NJ6wUcfbUnhStuZLaheqV+Y/bgNiQD8EEAsB5hmBMZ88zmlb&#10;8PDbDkRPH5nNrdC5j+u65hVpXPSm3RFD3BnsjSiJ9atyuGtUfIkMT641B/a8TjnwGuc07qfRnb4Z&#10;D+j9bDvzK4UKXzlWhTkhcQlk3uEL1CzgUFBd8KwfWQHs9XjQ/vF58+O4ygunxg0uloohZQHcXGN+&#10;Ld6Qnwl/+u7Mqxn7ycvYk/GFlDzuGsWmY7v1xpxrR7l4Xm7KLP/UGODNVNUnuoEz+xqFBogOZM03&#10;mLZ95MUW8LDPF+PtY+dJt9rkHeKp6U1rX6i2VDzyioeiDmX+obMy4Z26j47Ee4Cy5JOy6Bf84JAa&#10;p03OBSExgizTEUcN1Av6FF/ZK9tSN+SN/Dm2aSFWCm3qlmy+RcRYn/qrxci2U+0iUPJytpnGZ9F3&#10;s3TzLPrZLvukY4k60j/ehoOOgTVP9CTv+l/qjlrDL/GN+DZDlyCzmY860LahG30THW6URp/gRN91&#10;vaQ80pFNHQP1NxiVWrdoKoWDwxhl202d3KIhP2D+w3ny1+mmDxJXa6zl3LFm/5ZfoV/D9jx4V91R&#10;Xv5Z6gYLuZa8pKd9mQv5TVjqR+gjr6lfSX1vBMda8M1wPtQJr7Pktfz0fZ/XE8Df9573TO+6/12e&#10;h7BYxrym1lXqiV7Mo/3gP9ioKchtOugqIL/Kqs9nrgkPfIe/qSrGpSxGxV2JG9ZbwR/5pKxSMUCG&#10;eC1jc7igCouHNX8PD1IgfLjGpb/hqW6eUkg5fDOmLhxvxqOlb8K22I1tXkTW+OixTk9a+g0U+Ec/&#10;16XMpX2zIRJaNv6oc4Z1+0o+xv/gKFv5WgjVP+jYNK4NYfxGnS9+L09WXdTx9r88+UEftR4vsYPe&#10;hZgqlRl39NOcDeD1mOCkPmtMWtq341iEmWNDExvjIySMC8Alp/oKcDnP2gPnyLdekguEj098LhnW&#10;OjntwwF3pAcLngCy1kAe+oXG8tRoaDetwmw/tKMvwssL/DpZ2jH1e73uwSdFTnzFPM1yzaPsrrGu&#10;Yoa64z++9DEMnKU/gmz0cpzNnmxG1tPVi97gALGjXiFc/qmS7X8rUlpvXbs7FuRX+Izjf6hjD+do&#10;afpUQG9S1gY4+hcG47T5Gh8a5irMr9xQxEfl2rmDDXL9U27kC3n2qzkW2+pvuzIzF0AOOuHRJU/0&#10;onHddP3Ak3bOm6l4gjRze+jrGoT8ZU4VHeIvzgMznnQnJFOX8ZVV3Jet+k+e/SHifcWHv2spOiRh&#10;Nz1EgH4E4LqHMqDofWhZzhtoIju4phNt6JF96FC92eWSrtHF0Mxil+mtY8kI//AtdNFInarfBW99&#10;1KydnbqIvBl3tmvOqQMRc21oQdJ5G5j/qo7WeKmDMT95Sccyjrflj7YEn35XnZxNcswJCVrTo7Pj&#10;P9irVGX0sxv4QVEZtX2IG0m6CaceQUldBH1M0+fOeBU2I4rk1ul16lGnXMQqTbyMhLNf2hmMJ/Qz&#10;xO6e8vLABDR+OAlfIEzp2JLapDn2jM8fwSyjTpznOZB87bYp5Q7rOp25Zj97ZRpkH9J4B73nTxpj&#10;6T94ivmCnkStPaCuG/RRm7/1Nn2CVE4wvuIQWuZUNRejb6J6we15mTZXs+YMjkaYkqdKwhf4zPrL&#10;QNs/tLu5zrCj7Yytpa/yhW866R1epPyqXyoZ4eWNWOF6XoH9uqGA1bG8Yt77P3wzV2XI4gcvgGPa&#10;F7L5tm2tlVQZOlDOJi3lADzShksfbF7dbdF8TaA/rBehG7TWsTs0eOrpVM8t4Zl/PEQCMC6ATz9M&#10;+7L+xFEHDrrWHK3Wqw4f1k3r2szlk6dVL2YjnKof60s/3/2o+y3tG+7u9xsgmjF4/NDH9g7tE3+M&#10;AB46BogT+7fjCd+wuqAtcz/9az9wA4HaS2KOfVPW65EFRD7Hacfk5e0vxKPBTUrXInrlOLEJTsC+&#10;kv6MNbtRek7bMM75eYc7xqKE8sxAKUxhDs5FvW6RyuQuX/JxNhuJvOIZZ7GReqvugOWbfgAbD1w4&#10;uENoWZFJOTwIAiqfATAGJC2cwSHC598MOkfuCMpywFC52RBhAucLIOfVY9ZX9Ng+siljs0zChc83&#10;1Kpx0QEc0dMQLEoy+QfQK/LjS/LGO+CNozyCFh04T8XOjYiAIlDcmKpRhs6DiWSlDFp0GRu+lRn+&#10;HJO/4Y29WYzEDsuTfDxkL+mYukUWEBuSjnl1zN9q9HVUPliO2yeSDcx8JGM8L3lDvbl0+UM5tEmX&#10;kuIZ/4354zF2Qg9ecGMjptIBABwv+a1P+6KTGU+YPsaU2BXa4lX1yuvVHvmeR7QRdsYXiy+99LK+&#10;ffpm09brxXkFIw1/TW+kt+EPmnKRxisT7r3nvukePTnnmzB0zsU7HUzsw5bYI8uuk76UHWw3RNv4&#10;hHadxm7SlEUw5xv5g0rJny9YqYxRdnC7KsMz8sJ7zKcs5c4X7dX1HezhKwQvTnO1+BbAoE0cZvJD&#10;HFqW8ijjOO1xT8folniFxrjIEz7H8RPHdadV+5xY73qj3ySuGATJc4yJFwBN2kLdxV7lYuxy/lSf&#10;qP63Y3Obv8DbUwwxkEHp703uXtETno9Np06e0pMfr3rC5ViSrgEOIwkb5pMg3DANZSEV24X3mnS+&#10;8FoX9Plg8laM+JpCjsdz58nP9K1KNFacnHgFHt8VOXfu+tcPzwKktMPm64idmeYmOhhriBtgiDG+&#10;jXVZi1yn9Eq6Jx5/XLGshTH57fiJehUij7oQk35dTk86mTzXTUj1ehnijJvMmGP4xizNMbiB62/9&#10;7b8zff5zn5v+w3/8NS0265W2UoAbXJiPvFVwETmjvjeRm78Nqqr/tXfKQ7Q15g608yv6TMX//t3f&#10;mz732c9NP/Xnf3q6rNc/MxdibDkq3+9rvuS+SnWpytZx3TiXNpR+jA1AgLpfl9Hf8XOZytmkAzw5&#10;N03dPOVYkl4APNRlzcCbCGqRQFkid3/DIW1Qv3HxPPaRn/4x5TmnH00fkBRhOZ75S2/G3dzwRT44&#10;wYOGvLzmJ3QsjAWPuXXw0CP9P7gcg+e8XlQDFz0pZ0G5cNDXbPynaKqM8iO68xT8+ad5KYDuvJII&#10;e+1/MQlveIDvObTQ2ehFP2rS+lCmPL9yqOtv5tE2WYj+MH+FHzDrgD6i45w5tgGZyuN1ZNZNx8ji&#10;h47EEbwYr5gfw3FH30xDD/gAG3J6Dmc5bTPlpm37KMuF/Ug71gXy1wCuLHD2XIc6j29GfRifOc8c&#10;fo1D7FovdBvqEZOgywU3wtpM48/+HtqV9bKs8i12qFZn/0Qv0uCubVufhyb54znHaavJJ4V3YLw+&#10;Sh44+i+oG2g5zqJ2lS08zBd/m6bonGdmmz4L/zGNLgt91Vtw4ofSAf71SzmppMyn4XddZa3wTDD4&#10;IQxCD09k5Tz8fE7MOcCrTWQOabtFk5iUpo7f8N6WEgPQJe50sok26Fi6lI9Bgn8WtUIPDm3Q/QZ9&#10;h36M12wOUkabYhz36+u2tJ1N4d/5Z9jCTR74gactud6mX3z99TPT8889p7nw4xoTT/ip2OqLur9S&#10;uwbPN5jK5+kHqAv6DHiyQAOU3+vYN/ZQXz0eUBbfF8aCz8Ir9QBPfq4b9QcjQMtNwOFBvxGABqgQ&#10;oC0tcV75zH1Vtxr3GfvZ5IcP+lum4qMCFeybF9Z2Ywl2XtBb7s6dO+fvB9YN1fWgAO0iUD7nnLUa&#10;zU107cUYA9AWaG9s9BJHvN1B1WWH4z/mNdxsNsJQPSCORVuPiRNkLHUpGtWj/ykl39dIuhZBV3Tz&#10;mCiVsTH9d/mAcRXrKv7CE8Ec52c+8Gr+lOuw+HPgc+YTlRc+oc/YBT1jffKL7yaf2kAt+ZSPMMp3&#10;PuXS05BUJ5v8wSkZ4Ll9ktEALnqTAlkT9HX2YFuj24c5HtOFngVotXf9uPY3KKl+mbmv4oV6Hk3j&#10;VPXlelAdeYMFPMmPLdQdttL/jhC55Bl3sA059nGEwc/8ld+B59jQwrjpRWs5Plt81qdOopMY1/ls&#10;YvojsquMuYzVJodrY/kEG0Y94RdeUd155k5R8UIM02L3oxybrMo4LlcjrxVqenw6wsxPBFlLAafm&#10;I8RHt+Wmm3UVG9atqVv8Gpeafwm3GK5vU6iRWP7Wucrj14v79dkXajt2W0Z4tDGowSYw0CoZP+sf&#10;scMI6Nb60r6QBztwyk81J2dz8bCuDwDyIz/45LPxYPso1j+qrXQRwxgN4gEwzl9n/sINT8jCc4MF&#10;uuofNx0vPlfMg49oATrbLjZvtLFi+2RTXR0Uzlz/8p9rCr79K4z6i4wRNvypAmQFRt2ZmynKhFA+&#10;nXmzYCRY812fr/EjI6nXBxXoDmOafDF1MbwcN5xJwZl3uUmZwm49THDAn0Ipv/imP18z1PWnb6AJ&#10;nf1mLzoHn1S81xyFfj0PHI11EPKki3rST0xoYfF30uC6fyLgLLvGFD5JR7+Z2ErVkbLmFEC3K3rS&#10;8pD2ey5fQspSH/R3bHJevny7bUCOdRFvnnBlb4trM14Rzls1WUdHt/S70DN28EAhfs98zQGpMmTD&#10;s8Z9n7nIStBxqWzjCVzzEB6pkHgAssbJjivVdNlbdkiVYtUH7rvgKXr+BbBljjFljv4Fl3Pk2Fbm&#10;ujo3h2bBuJWNyIzb0NWTrIsc5KHKzF8nqMj8lHwgfR7H8MAhzCsZw7heqE1n6rb0Ifb9CmT5K7pC&#10;C2d00lWIcSljbYA1Aj/gebReQ81nrdDHtGkH6K65PHlswrKGEQDX/pDNpTefaKn+BxzTQKcaypsX&#10;/CY8lfF5C+NoXcafZdCN2hhOjAC1v6jYVDb2ZdPXcUg/LJl8guGqHm7Bt9ycMPqbzwZoJr9Rt/D1&#10;tYT44VvvK8qtrjOcrkDyN4BBDJipCGLsYREGUkExlHzu/OSJXz6izRO9OIbJME/usNvuD2jTELwQ&#10;x+uf8g2ruvPNzpcyNtrBUIPyHh/L7opDDvok5RAjACbJpc/SeF2gP9BQFiCYsglagUvDrw3rWoha&#10;KrGCpSqayuFV1NhPQ4CW4/n97bIpOiCrVVXeotOsR+sTe7CbMlL9aT/Q+ejc+pe/kOfJvPjvqvLx&#10;M42iGqOqXo0TcH53RpzPAxwnAmTByxM5HZuHUv6hsFPwhMNdH9EzKTxiH8fboHwhTs2PBslxeKzT&#10;bTySxwRpjZ/z4HwzaelYi5czvzaM8zlPzMmW+gaOU05Kp5vFKQbhimNeGX7cH5P3goBilG9ffemZ&#10;Z6bPf/7z02t6fSYXLlev1lOCTNLYKAGoR+pHUpp3C3bpN/6nWg0NXXczsTivdoiO6O5BLasM3zhr&#10;U5hPO4djoNK1D8ey4Bj9hn/C00i4QmyoO6DqsOIq8WX8GA06dg6xB114psz8DnCzByD5yx2+6jq0&#10;riPRuNUdQBtZ5q+TbWgsAhkSYKTSGTm5ywr68CA/OpA3ntdxSQkO7V8k/X2Uog2vuU/hNTNa7Ece&#10;4IkJ/Y1+uYAMjRH6D9gsah1GJ1nHRIj+kdi//aQmTuhNLJtt10PTFr/SFZMXgNd2X4Hj0lLTJNv0&#10;csHX/WdgtoUmfqRoPEYuujCAe1zROW2cce/s1876KVUPuBro06eu2ZNf1q5Lbt7zxZuqVP1ngd83&#10;GXRsfe/3Punv9zJhvkU3h7Hh6zhhoUpQk9iKd+KPb7XgdyZ7jPWUs6CK333zgWheefWF6UMf+pAn&#10;4f/u3/9H4y56CIEAa/nI+C4sHoifNpqgi6vE7cuHwVShfMnCCnfO/vZv/4/pgz/9U9OJ226bLmgO&#10;eFxjDE+PXDqn7wVz85zqkNdDZ1xLG4Kv+1CxYzzyr+uISMgYhSpeZHFZ+jtypYboAsQFvHNnaPJJ&#10;6WO5u9d6a6wldmh3tk3lRVdzOkKl5kx1cYCOlOdVQIwDwKg/7ZjzHU3ua0yVTN1YNt9o1zJGGnjy&#10;425ULgJrU5N5IDZwgVOvrPa8jj5UehU9sqqtQE8e+KQeo+iTWkfKS1eb7uP8AR841t+Ax05+ySfl&#10;Ny+w6Bg/gkOfD8AiYwb+jLw1L9spn3suJ12DB39sV4bzkm/e5OngqBZ44Jf4oYy5cTZIuPk0sRJ6&#10;0hxvfAIFYkHKSOeLPeli/5m2cDT6zXqFJn4hRqhr8r3I1/G3xuOceXu9aaf8i77oT6ziU/xoX4hf&#10;oPim/qqughdc0nxqIXVHHrTET3RJCu/Q0pfW4lRJJH8Now7rspyj/8iffJ9jo1buKAfgHxnhS8p8&#10;IflGbNzxOPE+8kj5W6Xr6581fj2JFP+i46au1BWw1lE5zvd1GpEqW4C1LzoTBvUrpBlv9gXtp2WZ&#10;pnmN/Di2HsLzW2Skw1jvyFjrueYZ3klD7/Nt9G0X5Ysu5SfysD+vosUj4NCOvACnMjZ/+fbva2dO&#10;6+bXc3rS4qL94DlTX7PC52YF/M1i4OW9S17cTFzQXz399NPT/ffeP737qXdPJ3VzIOsjV69o89sx&#10;zyeozrv/pQ/iRmT39XIEMVdPmFT/g4waS+rakPPUBcf8APLW8UoZdRwILuccZ36fc3jwc5n0QG7y&#10;lE2UmhV5AHoe0tMVxAF57tvUFxID0sz0Rrxp/5Rv47f4Ar9cvMib7vQ0N+O3fu6nuj7wedamYjo8&#10;/E99L8fgwM+4ukGO/tLgslrbGjdwCpf4GNtiuB+QihcAbR8sx8rwnFpF9BMaoZWjONRfxrY96YNN&#10;1HmNVzXP8M0OjB/CYY0Pmzi2fdjYMi1PfyomKj7IG8tznHRdnjZBPjbAy6niTQfyP7704cwXXuCQ&#10;rlSBjQGdAfhFduFjy1LnuUEP3BGP80DwUy/xNfjotw1GHKoGfdK2ohv04AW3ro16fkp1lprb2M95&#10;edqpbKt4q+MijszIwKcls8Y9eo6ck/qcmKAeNN8dAb7AzGss/CaPs+aZOQC+ogGQ4ADi7kZgfCGU&#10;DUVV+K27dI6/wyd2cJ43mPhGJ2NWPbExSn0kPtd+nHniE3yKxi1r4b/og55clVwTT7WkmlcLv+pc&#10;dSEz2TPQ6zOi5teVEt/bwDpIKOvh9DHI8Ty2HeY+STL7dLFBzOimpKnZLnaXHKsoZQ/xmRxsfyuY&#10;BRTimp9zFW/pGsMOPEir36lrF/ymSW2hyB6AjRO0BZcYqM1B5TlfRbp+SLzOMaKyUS1XIbXS9hi/&#10;cdYmLvqX/NDYXZWFWrOeXBMFx21rKOMwZbarbeKYfH6aQWMeW7L1HV0xwQPsIZI/xmF0aw/BvpBN&#10;UacmyqHSQ80o/S4x4jGh/bfPPo3w7Dul0kIntE/6X+jLaMpLX5gvjvDm4ehsigHsk53ZOCNrjOXY&#10;z1s1Wbv0GoFwiAHWI6nAHTbFFDsA+PCseHGW6xiezIFqrVVrAMSa8FzHQjujeStg++DJr/sffME8&#10;hzGCda7MtcnnxmXy/ICV+ihfL4qv/dj8UMD9V7tDpwZ8RxmyXF7ZB/61TjQQ6aXLStlCe642zR6V&#10;1xd4MhkfrICb+cmNf8Zi+NoXysROfuhDn8d8lfUfvgEsJJPVpjttJ3ZJZvfP5BmUzsfK4KFQeDKH&#10;8reUVZ/omzE1G+uOo+aBTvZLy+V8r/tFePOP/TteY8+5bZMseOEX02vzl2/5AppVyGeyb7ft0HfY&#10;AfzoG2R81jEANvWvtkgKjDI4h39kstlr3uyzDLpAe1jx6fhoO0Zee/okrdxrPuHPGgI+AvygjPaM&#10;eHW05aV/wgSHT9nOuhXy84Qw/YF91L6cnwA21+FPkNi4dYV7osuri6pSY+BZfWuPBSEaDh/QPq4K&#10;PXH8hO+SgAcVkdcowx567hilzItPmkgCnAcSZKSHDh1LtlPQjKsDUgawODwpiCM/jikDl6ceOSbw&#10;2fy82K+hRk/trJqOQGdDDifjcHSGBw2aizeOWVjiIpbGT7A6ICUX2hGyAEKeyEwLfTpGvoUUqEZG&#10;p1Iyyh4upriQUuBqo4Y8AB4wvKKNaWTQaAiqQ9IxDRHcc+fqm3zoBykptDvSE487mIul+eYP9cld&#10;eMZDVkMOLV95sTvlpfPSodCIZkBuM6h06WhnnNUBd1jcCLiACcQ3nOd4rI/oSlkdKy7o/vR/1Ksm&#10;Q4vN8ENt6MAbf/iP9mF+spUyFphPaBOMwf3sG+e04fHodN99908P62ngU3eemj6np9W++tUXvUlU&#10;uuZ7QnScWyoDpG8S6AB4ag6bjt5S35tDX+4wIb5lmXUO+9hopySzU+IHwMb4l+ProTpHfBOfBy9p&#10;+HCe35pPZGzkD3U15s88RnWEGx5JR/kz/YBHnnHEhzR0NBbsAZwnGmxLngu2/RljRuXxB4uvwLyI&#10;3LzJsy2dIgvM6IG8mEiJy9UEomueBoEPQDtWr+D6H3VFD2KtJgs9qK3q0nrEB6n8YovAkqn2d0wx&#10;hh7c9USfSp/50EMPTR//xCfaV9XO0Dt2MK+0ZcosT4ileZMbCyNsSY0bAmWj4x8H3or8RvzRNHeo&#10;g3ffffepH96f3nzznPvk8p+0Uz/qC5i1Dymarf/jWPGdS8sNVtTQZS18Aj/0Q39qOnXqlI5085Hm&#10;FlxMOCbkP9qC7yhl05x4Yly9dsWbUEQHcUW8HtEmO37n1ZI7Git508I96l9//ud/YTr92pnpv/33&#10;/+mb0v4fe2/WrNl1n/ftbvQ8YB4IkpKFxhANpBxakinZuTZN36gqUsWlymeQnKpE0YXKTomyP4Ct&#10;i5RLV86NlbAqvvBNolJkWoqSKLJkiaRMirIwECQgECQaQDcaPeF0nt/zrGfv9b59GiDiYpXQ5Dpn&#10;v2vvtf7z+q95D94kFs2EyWlGSqL/NP/ZIXUXXrDQSdj62Qzu6TtY9P7N3/yt5Wd/5meWj/+NT3h8&#10;dFN9zTu6IZDXI55VH3NTm8KMcRij4OuUSehl0bsL0K5natsod47UnWwQ0dYoEZdxe9vx0dyedczD&#10;+Mzp+I8OvsHCDQj0eeRxQyJPvTIuwL+YZLpNFQ/aRPzP6cK1X0pYP1kq2fA95CK9Ew50Aq+wlbvX&#10;jAFKn7TAuvl0uhda5cvYmXwvwsjXOedg4zrnmCBpxJWjtpRllKYbFFUf3KZLVtp+9CYA30BXwyvt&#10;oNMw69A08tkAZpxLu0bsVxMxNnStFh0ROwZBhVlPbKZpcewumbjTGPt3PFZ+3gBGH+w7jlk3XiGL&#10;HC0T8hjLeNIueMpz1oPzHshUWk2rHcxLNroxveFjl07s3Qlg8ZA7fpNFJ39OYUwGscnKD2dVoAyq&#10;60yfvMJzTh64PWJL6t2gM3wMWlSE6kP5ct50qIKLnbFT62/hNzi4Hh4qA/F7BegSCgvv8iK95+FL&#10;SmCj37ZBXJ7NLz3wSqN5xA2FKz4iz+dDvILfFpc2cNt5dMLOmLs8QOYcOIJj2Vipvi5cYycWjos9&#10;ewLXNqV5M30xsBeVXvmWbmPyi9cSK2xxC7sfz/k8ceDrGq3XIOncgbzhgwxqWv/wQ9eL4Zv0F7S/&#10;3CD+mt6A9Mbrr+sO9gPPm+GBb1rG0g31D+Qv9bgBfal7LJC9+OKLyx+f+WM9FXxyeeCBB3xjJONj&#10;+gTWD1gHofzxcc/hR11nvu9026a+WA6jD1Q/yuIRdLBnj9Y/l6NQWs/Atq+pfpJHv4OctLsHtBWj&#10;nwCOckm/FLmAh05oATF8f/J7cLy+InlYdMQfvLgb8A/sr22Bz0/B9lMaNze0X5qyfcq4lid7CaWR&#10;74qmP843gZk/ajwkWn2iA9i6U/Ooe6SnHKiKo55C2y2E2Rz+I9gG401lRjq+59c96xxf8JqPUGgL&#10;kMth8AN/vl7PEXnAkGYdnJkf8tCF2HpUZl0zpiestINiOGArAu1FeezDglK4jfeQvRni5UBsuskv&#10;reKlb08etu34qf1w4UxLYMf0aa+O3WRK1anwiezIP+QQwtxOtNxYwI1cuzYAlk33ylf9gVUx2e/I&#10;S52c1iWU33R4Gx8RLBZ9c3wSOoTSHxe7105sedIP93zjMffrAzw6V+/afVxXb2CRr3ZFv7UuKd1/&#10;e7KWfkkOpcJPmehSu+vENIpzp3iWB5i5vHItW2vsO4/jkBV/PtA81e2cbBv/zjoL8tWu3PBDiH6i&#10;LydpGTAG7/jMQCAi9zhI85NgwrnJ071aKoYa3wTe7C6dlQUefrEG0YoPYSUAEtBXXbPXhODDfCO+&#10;lfYdqPDfL29leDPQrAwTittvdYa6FLVcM+8NcjtDnhkGeQgbLa5Cj7MGz5OGWsgrbtobn+oafanK&#10;6T81WDbpLRY7wWUsyZG/oXog+yw/59lg3NKRmXDsWG6g4dx+ofRbenNRrml/Rn29gy4zf0AO/CNs&#10;BITHLDhpI0S+Tfam3x7nZi73DUNfaYNTudy2+bvaKv3Fl8jceJnmJIfnkCIBBnZBw5T67dyR/0Aw&#10;u7sqqEWZcPNd+hX0cZ2QSn6TwhjP8OAem8MVp29ZgDfB/R+ZGgPNweWj9JZjY+o74xxezQ6unwa+&#10;lrX0jrXwzeN6ypRNYOyWOq/6KR5+Ky6bpuzbq46w8Ylwm39Iiolv5CNJ9VPp1HXsXHmwj20x/DBl&#10;IFjGdMLR9Fh9bDZsBWq8liUm6EOMjNfJhxa09W8+7N157Oe0lBIwtH2E3mDN+T16hbI3WcXXfjlo&#10;kecAUQXb1mesC+bBSuyKLcxfNjuuz6nUJo5H49ZxKfKiK+sMpWdcy4kfqoRHnfHbJAZfvqt7S9+K&#10;ZjOVuT028lxZdKzniegoCr5eN05tnCF01DBfnkAmrOWB3YYMpF+/dt3rHsgGfcso2nyWjDU06APv&#10;TWKVGflsGjO2xDbsUypRvsaRvbtuZIPDJjY4UzO00rMNJlkOtLGd/mooIPn0mm0h7wcx8gaFkDEO&#10;RkcYFnO54x5hlGVGLDjlu7lx7m72UjgNCM63qVC0StgJAblpr7QS5DXYKBSiYCpiZAUJmbcOivT5&#10;KA1iFp2gW75MvpCNCgJOFySBRdcuUrWwDCPnaGhFwZAEKlfp24EkMzEBXBrEyBY9Zh2BgQ75hOgc&#10;G9EZYOfgq4GEpnQBFjjwyleJTsOmBPL8TR6V2VW9pmgNwttkxOkEL9bmjwzK30pNWINu8SkLAvwb&#10;9vWBTPUx7JCp8E6b8KnA7xZmWwIX2inv4pXffkw+5Uk6cs5xcaE/Dzom0QxCfulW75TTJnfzec1p&#10;5WVAcvLoqeWM/IObBO7V93d5ApdBPYsBL7zwwvLV519YvvnaRflQvkeNS4HPAjfyUo6VrfL+/43P&#10;62msRx5+RE8p3pcn9LWwi1wsyrTQq8ccV2f41jaU8RzwVXA4gN/F2Xyl6Y1Vmqu9Sm/m3bT9uDBz&#10;umlurNRmRcjZP2f5Zvjb6IlO/CIbEJV3pgXvlvUsx/45UrQjgw/t6j4d6i1tD4G8wunC8Fxz2Dfs&#10;r2kjgEW2ymcC+pmvM/iJYaBReGjpP5P+QaN4HpBR2IKfA/iEwvlCSdwsc01tjYj5CVjK9ROf+MTy&#10;vHz8i1/8U4PRzhDawkBetUWt+NbmAzIkXc/A2UJyt2vBi9CemHO28ncub7vY0eW23NCfk2uDpnUD&#10;iZuDPqxNb+oy9ZbgCbxu3GHilA3v2ycMKtmS+kDH1WLf3NwlSBpzM54v+MTf+DHb5abGEsc0OvXm&#10;Em3QCN4QGl5A34dHpE7oJdHyMfLZFKNd5O5PGXt57KPfv7z43HPLRz78keUXf/GXNKi9sfze7/2e&#10;vgmcxaXS3mLoVuIt9Xtnh1iAyiVbe3I6KhM+Tjh+/Ojy8quvL//qX/2v+vb19y/n1LfwFDDlxFsA&#10;DgQ3Px3jSQyNjkLL1JMj0ace0k7iCT1Xgko/HkW9a3tHXSMAB6+etz0GruMjxmduN9W+eiNXvArP&#10;Yp1GX257aSd5PRXhhm46aJtC22Yphu6We/gOdMMr40tw4cGYwzcUqklHxox1VfeRS5OO6sH4i2t0&#10;w9dZRPIGbvuCtiPDZtAnAD+3Q104a5rHgYK5R7NFeDSdtqb2RC4Jp5Qsclov4Vhe0uGhPpR0FsCw&#10;J/qSD03aNmyTMWrGvODY7kNuNjuArU3o48AHZoZDjvIlJjRm3uE8JIc3PjHkAK7j+9Lr3KQ0rD9a&#10;jsWr0JBMLEiLDjrVPuShL4F2hvMuwAyxhpyST/ozh6C8ShM8aK2LhdiP9k/ITEbtE4Lh2rCUxzgn&#10;ts1HGRhgwLZsMvfY2i1k7ydMRBXolV5wYuvSDc3g42sSSRLcHiwvMiuf+vNuARkIxdmHrV6k187g&#10;4AvEtfecX7g5rfSJ1/Rhqzkv58hTmQx+xx/8pfQOs1PzyoNrzsXaPHxCokJtCR1gGqwPCFPYvVLG&#10;IEgbQcCHCHkV5kaLNMspbh1LltbMs+Uy2xfc/eD64QXOULGsk+zAz7qTb8mGnM2HX78pCSXLqLYt&#10;NwRyN3v0AR5dfVf6NPZz+gf0p5tYiI+96ccIpD/37LPLeb0d4z71jU88ecE3qzE3Z+GMm+u9ziLY&#10;zlONqB/3E/KBtLWj71KFTfuWhS/qEDff85QM9nY50Q5M7tL2z3kqI69/2H9VjpKV/pm8+gv83ZaK&#10;HvEc1rJXostXMA30I9B6W0/F8tYWru+S4rWu1bN1IRv2utmTp9rfvqL1lmteBzs4lflb4RsXj5jg&#10;to83hlBuLpf0RWp1bbtsJGYdoLgCM56vRznjJ+8WKH9C+TIG81huIDXd4zBxbnvhflaw5Les8T3O&#10;9eP+02tnOndZT/RKkyT6T645oEkzUK8p7eYTE+CBHMRdHypM882zhJLIr2WpvFy7XZorxIAhb4bj&#10;eg2j/lAWhPYRaz4ngzdyoRef3JgDtHkl/KGh9IW72k7oa5s/yhZc6BCwG+Wfc2GN9HuOan2LP13v&#10;lyt9/By6TuMyBl5/OzCmIX7INZ6oWvsjwRLCZ1AVXMuseQIw3QEx5r3BDUxyalOBK9DWDJghQ2Rl&#10;U2HTwZS91hQa4Fk+yWEqIYaQlqGyjmzLXszA01SOwhgZsz4kUc8rS22O7P2+cse01Cvq7Ixf+NSl&#10;MCgtZAK2MMZbdZf8MgdaMGZkQ/CI6jk1/YjW0XnVc8b4VjXyCXYO0EOm/QD/hSfcBA4dNiIaXDeH&#10;DKQhI3KEVqGSrt9J9rQThbAuWtvBsjlvzu0xY1pCZZ3hZ/7yfutZ2MBlTQxGfLuza0nkYXMZyf4B&#10;HQK2pj3itb07QemRNjCMY6y8gPhmLLa6hS1HnYAufmMZMNAUSOtBMviMB9wOMWdQGtx1r67sv8nh&#10;chEtZKxPEMd3hgLCI41NXvAbCs81ausR2JG1tUvdDHN+c6VHx2VzOtnWbcT4Wuuh22XZB/09Zhjq&#10;Y2Nf62TecIWO64uM6DVZyb8fNg+MbaSkYa2X9MT0LQ9wSa/OvgFXsjiIF69GJs/2RigFIuZqLheN&#10;Ucj3ufS6pg06xmA3OtaBtuo38ztubIb+HIwnHvo0rPAkmIgzTqo84acHBG+wz8S4jgcE25flaeFr&#10;2jCGTiwx/IX5mO0s3xJv8vEbxlSMofVvHSoL+QT40m/QDmJnkqWB19r0wV8b76jaD14RTKhdisf6&#10;CT5wS/UCOtZPcsDTtKCv/ITo0WvK+Qb2Y1ygP8Ya94yNW+CxKw+FNrQvWa+Vn3Xj6NK1avTG55CF&#10;DWoJvX7+a8PlLDxb/M0jtowSG508hhYNytXjapdXbHfkeNox6+3aCdXoi41arrY3tlWaABzgUVsY&#10;H7n1hy0ML6jigQAstKHRG/5u3AgvPrfFA1TAt56UNywJ9DVeW5JP9uYwXmPdYBlUkRkTuF9ifUs3&#10;IFWW0gO+aesGMEI7Q4tGJoQyOqgYbPqy+Zs7O7P45wZB/s8TjeuilSQFlgoRZ06lo+DdecmApi0H&#10;TyeqwpFSCMaBgcg3rh0wjoFchTlMCQt+hx+cyobHiqLNE6XQJw05ecUcd+Kat/mHEBWDSdo5Td4I&#10;wHINLIHJG4ucfGeQxSLLr/RZPuDgV17Q4LA84gUs+hYHbflQum0jOAYf8CEgMwewtqcHJroDRvng&#10;ke580WXR7C0txCIbryS1zUWXGHvgPK0UWXAXAeURoNEQuYZfjPzmNUYXArQJ1UVC+vpwtOHRgpj5&#10;GWHvp/RFOXZD/+nA0Qnl27ySycBiVDLJim0bkI0KNYeZDunVa4ZpGnHhOUcXOmxkZojAouO5c2dd&#10;FjyFRKP62COPLOe1Efyhxx5dPvz4h5d/9+/+UN+LemN5/cZFN5jUK+hUb5dtTDuLsHOORjQ8DkO9&#10;XMlm8hPOWYD40GOPLY888vDCZjB+j02tw0CsPtWpMdnNy7kR/AMMB/ISxw6Ux2ab4EQi8hs4T/ls&#10;DSZ5pVm4d4tDY6Np2GGD0iFuqIzFq/8VxmVoueiA1RFqkVsC2W/WMhn5qMIxms6y2InpBOnMWqbp&#10;qOOPnTzgM9RLQiYI8FObIuLRIXzCL/W4TOIv0d+6jfoIPw/c5N/WbbKB5RExbFD9Sw9Y0oxjeWI7&#10;rpsGLLgOiphEvqNvgbEQdf7Mabd5H/vYx5Znn3tu+dOxAcwAFHzwHAtZV+9quzB4r1/0uBPMVu53&#10;gni/6ZW/eAwoaEN4Euahhx72nVvkdcBtO0kM7tyT4ls9LYG7JE4RtCCwu8rF7Yteo6U6xGuAz6gv&#10;eubpp+Un3PksuwmMuynlQCpDBtOYaKsb1D8GwPTF9T/abz4PcUp97/33n3Nf9+pLX1dffEpPe15e&#10;nnjqwvLLv/zLy6/8yq8sn/ud392sSwHkf1TXyrqBfDee3bmGpAypoPZ52Z12gwVk3ijB2OSEnn7Q&#10;5fJvf+f/XP7Ln/37y8d+9BGNLa7pxqd7lpMaN13S65N4OtuTWPWIjPX8TVcqrOqC+0m1C7Q3a1vY&#10;0lHZw49wa4yZgEcWt5Wj0vMaRtexcY2fAMfiO5tXyMsNimwad0JFfnjjdywyyVc94aPv1oDZiywZ&#10;0/kNNKJpuvLN+iEy45835Ivg4M+Wjcmb/nqXZjagaaNEGweMe1sv0jzZVIz+TBa9uS0wv+5HNE+e&#10;PLXC2hbIIvk9kRn2ELRkSEkiH8G0dd7xNfYmj3S3/8ivwzZFYmQBXmmck/7OUemlcvaYlYkUf5SX&#10;FjWQl7uZGWMCTwDf8NhQf7SLLIohQ+kaRnoxjqZu95MU4MOT/Maccwcs8sKvNGZY2oZuUGMTcICj&#10;X0Quzknzn2JCx77IxQIztgPGQbF1R0Y9xacMjOks01OZd/JV+jQsgACKrcwP+2lSzbk3wKWH50mS&#10;x/SR1fpGb9KqNwtz1RW9RVl0Nt+Db3mjP7AuF8Wkw3OVA6GgMOLiIhPnfFNZ4q+BckOXwvGt7zsF&#10;KMObADyhfHqO/E0jBg6clCd+n/KhDGqDxkK074ADfGWCTmk2LWUQu3gBTwKQ916h/U3pBT42K255&#10;EFeHwueJguiFvOVpONkSvyMQF8f0SEMPiUheaG/zFGiZBvaliCZd4jdgZYGa8qPcCKaNnAMe2HcL&#10;LHAxVpf3uVwsk3gTIlNkm/nTjvJUBrD4X3mCQ9maBrpLJOo37TVzH8i6jgquC4/gfJADbRM3YaQO&#10;aryi9pJFJ9pG6uAVbQ4+/8Lzy6Oaez3w0AP6LND9+lzWZat8Xp8MucpbTESj/o3taDfyCQGto+gm&#10;K+q256nYfLQrlDj1ZBS76NkJhinjC1ywHgNNyoj2jtAyAr/thAtHecCyJkD7DC6v+A2P+AQ4Lt/R&#10;Zp7QmI5r96+DvpnoB534btkHPaDfHFoXsMUbb76xvPnmJc3zNaeWr/PNt2wEMVYadUHotr/n9mmj&#10;jmpx9pbyr+ubbsD1rSbwYv8h/sQTNqPs1Aw4Tf2PiPmchsHzxNUJ1lZgFTd1c7eNFiWVGe0CvhVQ&#10;Fh/jD2OMpXaZhUR8Ex7Uc/wc+SJb+k7WxGb7hF90hDLjmDnf3LCndCA0D5q1a9MAw4fmQB5H/RAy&#10;wBFoEZve8RB07xRCZyALKH0ocm31J7qGwibXhKPy6M1lc777M8ZMlFeDyFZHeBHe0QMwXsAXLLIT&#10;YguVDbT1R6lCu0+vKcmBPOvXa8XAwYM5ub2BNP6UzmH7UIdFIbADOSQH4S0tsgVWCBuUeFiXvXIs&#10;AKDYoMVX1JYLcPC3IIMG9C2n5Q2lefwKLBIEL7CGgs5MY+CXZ+Pa3jwgRCieTlsmTu8PzddUb0mm&#10;fcaO1AvqPKFk4EUeMEO5kY8fmJjk92p40pl7DF9wgsZ+IqBTEdI/8xeP0cjktcoEgXiTAFAx5FW3&#10;tklyAyKBqm+TA6N6hpDKZ2OI9WNopW6rDXC7QHbq4zyWKr3YL7L0LQcWdjICp7a74vcKWQMsVHWU&#10;z5MEvglFpkKVH/oDSJzao+IyEL/YQDHC6Ais/IabDQZN2l3CAY0uhFQWxuRSIW34blkmZ9Beue4q&#10;OtA99sFueTIyMLDSrEoisXmY8XXUoC1AvmiCnXlIp3aHL2ng35IvGBbEKcywJFP/dtOGDNjEoVbL&#10;VVNHpnGlqec8natiO2hySFqsbHDLpjRaF1ofAv2HehAZGO+XrCvflBljyTlg+1ki0xQt4tIvPPoz&#10;3oK/ZQEGHgo6tQTULY+vVIedh8zKZPx5VLFv8B5pSZc+wunmL2sdW4BP7Em7y6umieHFOAr/gYb9&#10;THJRlbRM5baANgEZeTMaT/6jJW3hCeb38FNBmaZi760JFnj6vwPV02PyY7f1QxjyOGiD3BbRJo26&#10;e1R0SQPX4zudIyN6HWXTWoF++Yb6c9Zn7lHmrWOBoTxocxlvwq/9O/QI6MdBAJZ1T+bxfiJa6dz0&#10;NCxhuLaPRjCuz0JDtvQG8dDFthMfZPaenGLa0azh6K1tkoeAXBzorx/HvYZG1yBYF3BQFedG2tCn&#10;rUtZxL5Zy2BDlsA4iPzeAMU6EnD0xfjRfvD+wJRY2zRe5aK8RZcxdX3B5Sxcj/XHjda0E6wT5KFa&#10;nhCWNd02US6MKRmTqdyhpbbDNhj8OY9OlF/86ca1tC/oVZkqLrDHcBojjkrUTISkwlzTnY3c1cld&#10;qzClwM+dPZfviep81zHyzT8zcmHLcVn81bnpxW8Gi1x4AXgIjhxz4epSuJvTQYfD8pKpAF0cvbCe&#10;gCkNGA8eFXM+h/IhxtkoWCoggVcGHDmSTW5kQe8G01QBwNMb4rzuSdd9TB445GOzD1gOYO3QahCy&#10;WEX1wG+jq/VxinSRLEzw4CsAF7YNoHzgCKarfMPomgVVihh5WIyj4tRGvIa4G8jgNrjDVzXF9rHd&#10;ro3gQSCG1nw0vTENKAHxgENfH8aLv5AXmHGSS1Q0j+aBT7COQwYGJr2uzuUBbMor8jKAAxY44uTn&#10;I97VoTybD63SD27wwEUcaBJHt8pPDJx40TCrDKgrhANPktBBgwflgceGL3zOnzuz3MeGsF5LeV7f&#10;sXzs4UeXC088ufyxXpX7J3/yJ3pV2mum4gGAyNFAeKGkbM1BhK2bEvVPY43clKUktR/jb2SeOakb&#10;FK69vTz9xIXl05/6lJ7K/M99QwN1nkYH2bwA1DIbsdnoB7peeBgJwBPQpSE2ywR2Lh8mmNSDTmyB&#10;4yDEljSyklcNVdMah00b7JQPeeU106KBtg+Pskc26HKUX+XqNXkEYLGVByGSDTrAuhOkwVfadTXM&#10;xPEpOr3dTsB8Bm/gyhvaDATartAuwRUYN+KWQNeqP7KM8UhyR6NFc+NDg/YJujqI9UydYZDHi7iK&#10;1yB+7SSbBo7xh86Wb8gGjCcAc57ObZ8pDbjS4Zx8d7IjnafIeZ3vMS0WvaUFLV6F/MJXv+qNIjq0&#10;LgJYN+naRUB0MC9ZBvqE/diJ+gkcMSkpP58PvMI5HrKX1k6eLqxLSmNQ2uW9D79/PU9Y8HPKk81f&#10;2gpemcpTr2fPnF0ua6EvdXGfwt1z7cmkytRBkUpSp9O17HNNi1yET378435K+pbqAk/xntSmLQNE&#10;jVfl77Sg9H3xP/uYcIk90VE+5QZO/QZfo4+7pM9Q3KuF1aOnjy4XX/3G8uTTTy2/+N/9t+oPryy/&#10;/wd/uJw5c1J+qW/S6masW/I5+kkWLHETBq/xJos4fraUocmcuQdzZ4hDkP6KJUl2Dy4rVnRRazNs&#10;Ejuwee8iVXnc1B2LrVc3NNjncx//8YWXl//9tz63PPODH1M7cEptnuq1yjiTmvSRtzTxgLpp6YwF&#10;qpN63Y4XIlWutHfeWANq1Gk2fpmA0C73oD75RkRkUgHiH20bejMb5dq0vk2DV+o0QKuvZyKd9ojX&#10;MYFDm8o3pmmv4U3zytM9yMfNfEzIM0EI7AHfcRHOwUH6MXjwWp+DYSfGRxmT0o7rlcXCx3/Rg81h&#10;Bvpuj6QzsfsJdBI/whrrvBMQ5AQO/NhFdNdxWF4bbWT9nFE7BC/3I+JreLXJR2R/wjW1UdCDj/sc&#10;wSIfBzYij/bNMMDpIEDvunAie8ZJ6Hcg2HysTECUq+DAWPGEY52U581uaA1ddbqG+hjjEz5zQjkh&#10;Dzd+0I8w+SHNGxTCCnz7TfkGkz7xOKkNCujTX+Xm1NwgeWtM7FsW9R3GU9X/mMr2qG5y4JqAHdED&#10;urRbyI8MpLn9sn00H5F8R7UBdGws2Pk1YYItDVlDOqi8VQ68xh46J1RvoMN4Bj70JciiRKHB0+Y0&#10;b/jnYINtexreDGJt44PqtyQoA36tQ5WDxTvoeMECGJc7SzdqAdTeUi9Ia9lVd8NJR3D7NAXnh4WW&#10;bW0YuZE/0NQt6PYgFRjgicuztF2Wso99WvKd0gIKaT0KXz74LvMuxqIE6upGW5a170UYSWEYm9xn&#10;sS80Td/ln3LAlvBgLA0W54To4ZPkDVzSbTd8aegFTdKLR1y5XfbQVH5hDAgMthkX4bfR6HXptM0w&#10;+OBVOsSVW1bRFRYQLRFvOnWmcPYL5Xl2MeRifDcH5MpTZZzphkBtjDGPoZ+lfTipOclVzUm8AKfr&#10;2nym8YE6V/mnmJhL5By9ffMIFpCOr7zyjeULX/yCbpZ/YPnhH/rh5bh8lnKi/N3/0gdDROXqP43/&#10;WYI40CYh3w2mHgLbdQbal7bX8KEvoLx8M7jaDW76xb6U/XGNR90Gi4XroHDpWag/rBVkoYiyylio&#10;fRXtzymt7xBwG7yj9cZyq9jhyecdrmosh+yndfMnPFUb8SL7P/iHhXA8LOevXpr1HWJhNwLlSn3h&#10;G4Es2DHOoC9n/M9NW9iK/pkFX5ed+oMzZ3jyhzWLvDqadv/06ZMuC9Y5qCfUhxt6agP/YPOBb5Dy&#10;FjdocTM/7QKwXNMP0u8gy4kTqYfg4YdpH/FHYHJN3toGIb0WBVvPoxNz02wmAcvrBd+5Lm/Reesp&#10;8PwRoNsFXuCRhcB5A/011xx9ItbUhEvwXLg0Mc7ANQ2dw6P4iYUEPf0RXA7AjfEb8qHjMeqQfLjB&#10;ZAdc7BG61kVgsx3al8Pi2Kn0r+Y5xsqWTYSJPZdVDD7XlEtkoL/dxoqWfdgnsOIsHJ6YokHFHN1s&#10;Q2byMDNjHtc7XcCL9a6uieFz9Udw0u5yloCN2CCYA7QEaFlJ59qySXbiOVgGin+UQeGJbUOl18It&#10;jxmfNsT2VSLqAMPNERubfEqPxXfaDfoS4AjAUA60Xbk5QdgYSSG2oZwZ72HHpK02FjJ5ZGArrzuI&#10;vmVAReVX1yO6wYZrt7FsXkx+ZF5oCA528IlsRprqlR+kGeNo8mLHSUbBMd4gHb+AjPWULA4SyLYF&#10;BeFGwG9rN1pSsXLbAL97qNvML4gla96giQrlHyK6VCCt10iIEoFrXWW8CS5PYBMbCxj98d9NCvJa&#10;xxgbGk700CfnUsFn0ZFTrqHfQLmp1HI5gLnpFV74k1lCWnkeH+tk9u/SIbao+sk4SfWUcohYqx5c&#10;k4+80LdVZVv7vNJss0EUeuRrtK+iEAw+qZi5JkXjJ/ZUn+175o/PpH0ln+Ay44J//E+BOkpgjM1h&#10;vQRDvYYw9dP+KXDb2E/CMzdiXsm8i3QcREEXVhHS6DYYu+xaN/DzwRsfYf7pNWShMB9PfzDWfkX/&#10;xNF8hivkTd18ek35ozO0CJzfUp3DB1kLOK35P/QzHpF8vNJWf35KWbA39YQocroNk/8SWN/mycSs&#10;6zCHVf8pOV1Oru+RAzzSq6frypChNLmBCplcR6iTkhderv+CdZ+qsr5+kCd9MSWwBPjjN/V70rAd&#10;MNfVbmjxV31uHuCjDGzHYSL4Y0ueIHZJ67r4ohKZ5ZJXxwZc4PFnCGQuAl/2l0gBHT3qd05Q+lmN&#10;qfDhq0f5lNrgAax0pO+gTPHt+A7+KBq0E/ojnfGZ532Gjy8CC8zxI7K7/JCnpmlHCcAyjmGfDx+9&#10;rDecmI5vANO8S7DVhZgxJz0kNCkfr41II9ahkZGxkNeKRz9k/xGs5+Mqa/MXHZfhiCk/5MDf5zC8&#10;3+kea2MP6hG89Zd6hP4qU9HqY/LIf/2G9i9HnadNZtxBf8Pc0ONn8WyIL8emjLmR9bpuhEZG2itu&#10;SvebAYQgb5HO1AXW99Fb/of9dfMcQaNsx/zg5/EvcPD/3Cjq9khPw7iOjLrLmjl9EnSRl7Gi55z2&#10;zw3/ntFO2X7Kk/ajvGI75KcPJZ3PgRKoy+iM3P4GcA1HITKhYMGFiQedFk9YwJjB52nd3UjMogoD&#10;RdhRscDbD3MKwllaS5IjAABAAElEQVR4F3Agt8LYBpzQobAINgaF6HPinMMKGAwIPHSJ4RHY0YCr&#10;QDNA2BZtZvqFp7CFvNIgfaYHL2SJPJEL49lJVICOhVN6wBcfHH+ncMiG09lhJahhFDMJgz/4pYEe&#10;oc8TEJmEkeYg/deKoAQqKJXBd4LIJrVbG+79QeGgMqKWkihONtyHQfzkN6f23sqLHGCQrrr0O3Ok&#10;9wCuMgJXewWX3ITS4GrOK53GtRky7sMm5d1/g1c7AJvy5wweNIzlRZyQsnL6tIC+5csGAxL/xCYs&#10;gB/oG86+a0iZxNSnE1oQ+Zs/8TeXj370o8vzzz+/fOlLX1peevklY4PLU+b4Gw3VFob9VeG9cFnl&#10;BSDJVt68n/77P/KR5Ud+5If1/eGPagJ6xhNKAKjnlAN+U/2gv9kzOnqCZcbhCSwwm66pj6Thhw3N&#10;L72ZR2FCJ1eraZF/0Cem8WvgusfAWq9Lfx3sCZYw+1pw8rvBp9MUoTl71Y9OsDyJG6pfY9J73rjw&#10;vS6uYfUzUVuzYMEABNzKTqbPhUGnS7tmUfQz8+j5Skwn1K81bEaekuLTyOhjtF+zzNCdr3sOOfLY&#10;TPCit8rKi/XXr+qu+DeWi69fdGd5TYB0ZEyBTEsx2vPrMysTkTYRydlsmtz961owsSQBA6Eg74C9&#10;SAufpK1wAJnhAE72HX5vh6Fu0A9SNx986MHlvvsfWF75y5c1KLyqGy8YcKgvuAO1uzU51o6FXRay&#10;MWXAYOepp59xf3ZD3+HwxFhtD+5JEaz9qS7qX5uN8BWXoGHTZ+DbLLZokZ4BmYDpS9kMZiHyqaee&#10;XH7hF35++Rf/4n9afvO3fns5pcHPVTZrBMei9FVullJ/aQIbo3HWsv5uKL3qumuEw1N3YbjKBtPR&#10;5ff+r/97+bmf+6/1mYEH/DTtdS1anlQ5HGixk/L00UoJImWug4HtWgZOy0Sr44K2afWJxoxZIbf1&#10;TxCF7CizwRP6HeSTj9/Rp7/NxIuGVgFebePoc9NmKEP0GWfiY9nEY6E34832dUywkanyVj5wOGgL&#10;Sp8FXQfBt09n449QPSsHdDiYIPWmHiZf+Dh1ibEkY8PCZyMgN/XB2BMct8cZn4ODzXhyL3OSLAxi&#10;G2hwoBsxofw7N9gtumFjwR3cymIC+iTQxo9TlQX28whIaeGjPPdf8MxED/t4oU8TNAL4vCUAeN5k&#10;07E+efdIXnQjj4V3QmRemTpNqdJh8fgb+qYBHx0bTvi4vDUWsnxjrI/+XNs/hQAeaR5vKbZfiEfv&#10;EDeu4Oc+Gz6GV+w5A3iyUxff/ASG/Mc+x1huTFBtD/HjzuwG6EOb0LKpjIVpTDqBmPFL4WZ885BP&#10;9M7odXwx7ACO8XTnNLypWTox3bbu1nlyDLIrMriEWe5cO9k/5ZH08tnNj1+MMZqygpNyhAX1obxm&#10;OugTfWM3zoHDxh3zErPg0oBetB/RN6me2AvPf0MnTCEijszDekdfsACrbvY38HXYh5RPKfYaeIJt&#10;OeyLnVmcMiHlAftuAVxgKrdjpTkdf5/oznRcquZjJjt8So86Bp3Stiw0vUqzPnGJkBUtk5NdBeGD&#10;8dEjeuvRfefvXd68dEl9MDdUBwmb3u2hfvO1r31t+fwXPu8bWJ568inN+076xvoz2gBk7ANcfCW+&#10;3f6FDUXMhD9ws0nKQr49+r8zurn46tUrugE8b2mDTnFpV/yGBtkbP3UZjvLiOotbWhhVGuXKwhD1&#10;zQudlJLSKX9omi+FJbitfwwxbpTiSWfWOtzeC8f17W4vXOmHvpcvv7W8+uqr42acW3ozzf3eGMVm&#10;rJcB4/UymYsypnxsb/pktwa7hnIda5LszULqUR6nV3D5iB7VWk17ylTp4HDMmwHA08d2nBPfoS6P&#10;cYg2cI6OhUoB+UnWwpaex+nKS5+1yX1k9NUsYFPWGTuULvIENv1n2ifqvUi59ldHNohWuZwfPYB7&#10;t9C2ujDQ2A+mMQjhw4Ty5Rwa7xVqD+Bm3OJtdW3WfdRBseQbwYfhzvJy7nGWN0db1yIb9DmY85cX&#10;9i7NmY4T9fPt6FXY23Sq4SUTefBCEvdH0B52Ju45tKZlsNFekHp4gETZsEkOna5pcD7L5DyNII/o&#10;ZrpbssEc4tvZcIcmmnfR37JBi/6eb1NSf+T3gdNp+UgQxsbladsBaq1nboecC45F9IbqBDb6EFwf&#10;sQiZOsrHmRWGC/LnawNQ3zNeHZcGQTY2ErhB8caR9rXAwTN+PsP3XAYUSOgNF7I8lK3lGui2HdSQ&#10;Z5IpGimjrs5NvXP+OJ/T2PSYw5zn9ImnpEhSacJ+r8xnWsrV5SqVzjd8zJkwGKywA2ckb3CCVhrt&#10;KixHczvKRXUYmUSzMpo2PEgWkV29lDjk2p6QVpLgmH8Bi15VbRUVrOoecMmz+ZeSFKA9w9E/QHqk&#10;z3QnWkZ6jx/zloyVh+vYB8WbGiLuQ8SX8Rzn+GTqMD4W/YA8sue/swjgaLds1dk2wUdVCLZR5R+s&#10;iZpkOkrgG8DDJElSXU6bWU7igWm2As366jB+2/eoFxsK2PwpV/purnkKX6Qd4pNpp1JvhCdYj8mw&#10;A/pXUONLJamlhiYEfFqlWBVNsA1Vn1dcJV+UfdnQ7MZwfY1NRvic0LeGG7wprHTaVK9b67zBefTT&#10;2sBsgBYPrDHX9nhN1/Am7dpVbZqqXJm3epzvPNmbeTl0FLMugew2r2K/FWgQ75jA4wDsJztw7jIf&#10;tgGfuTxy7B+2geBmW1Ru90kjz3LLX2jDvJ6HPIN+dUqxqbz0h+z4Kzod3JD+9jXhCB94H5JpmxWq&#10;aIfO5HldRTZkfw2/YDwGv4x/VPbYnzenDBlIJ1Q/5WoRA7dP2RxTWbkcJAcBPG54IpDOtSLv17Ah&#10;XLpzfs95swGfC5AmOzIUxzLIB10WghIx3QCBMag02uxlssvGL4v4LCgByB3W3A3A5lFeb8OAMk9e&#10;Yrx2dFWwMULBgGsM1zsCLCzK8gocVco4RhyAvBYCA08Kinyn6zz0mCDFOBi/i0HAiJ2OOE1jNrGN&#10;LxkIyAxNy6TCQT4UAl5nDjUYMfCENm44MbhuFoSHnfwIPXQUPJkb9A4Eh4xUYAbCfhoQPqLhO8IG&#10;bfhA0zIItza0rJ5Mm/SabpnhJVgmeMTg9vDm76AXzDv/BnejXxmICftxILffykLKfI4+XPfo4lbp&#10;k8/RhcPCQQeY8u31TLuwxENMwNbQfBIqB+czzfm66cTFJSZUPl/op7DhHRsVFpj5nOuNPzcrqB7I&#10;F/BZnibi7pxz5/UqTZ2zkMzTbOc0of/Kn39lefmll5Yrmlxd1cS6gcEUDQeiWS77D4u9uttHfsZg&#10;l87pxFEWvXVnks4fefjh5Qf+2l/zpNR3Q8rmhOv60Dg+CZ1ZZuRFx/kAfphD6VzFDuD1aD1J7u1l&#10;eFg+sHN6bUt6zxvPaZw3IG8D+rc9qR7YqzQaI7M0lFLptMAnb84nDbjSb17TZ7mbRtwQ79n8gWvo&#10;NUBP1rMctemWB7Dk07/bzQFQGS3LSLMuOp/lKx1i/KJhhqEjbIDG/lH90L88gN+FyzUDBp56BYeP&#10;3vMKeuC4W4pvX1+6dHl56+CK8zNYhFIcKYMm2YX2ndQkj3MGI5v8wOzn4+NqPQ3fzImE5SBzjPcM&#10;N6m+9i8hgD49azxTSxo6NFCf0fvCExf0fe17l//wp1/0TTn59vptxIp2l8XoGTtF401vfE6e4Tcf&#10;/NiP/bgXHa9cuaTXQnN3PIuNsrmw8RfsmIWmzTyUNzR6AAcvYDlnI8/lLhjaM56Ie+ONN/yt8x/T&#10;94aPHz+pNytcXP7gD/+98vTNYS1WXr58yXcuatCzyr1x/HbPbveLbxfzboJLeSzLH/3RHy2/8zuf&#10;W37u7/9X6lN42tYF58XkWqqwVDJaPgdXRpVpnMDw8YO0J5RZF5xb5vgC7RIHaYTSbtw0+tqOIfEl&#10;+lDqLP1eF9TsP4M/tAmM1W7dUj+qBUpuovP4TbSQnFB/JC7PWRbSOBjnWd7R93vgr36KPOsj+ee2&#10;GNrFZcCv54ri30qnLWzbyqub2ETAn4Ffw5CfCPtAg0ArCZ+259AiD1TGtrlzNZNxxrDkId81jSMy&#10;9o3NoVX5iNHNfa50okhbLoWDTvUn5qidgGEDzxN2wUGHfMrnOLCK0bNtAnKAy6Y18jcdHZjD1J7I&#10;Rc3mNWnXvNGvc/6GvJ2gV5bqgzxMBLn2uWRoqOzot59XmDkG3nDAi57bOjV2zBdWOaYFNNLQoaH4&#10;syxNA2a2YXH2Y+D7Bia7bdWRetDtUbyUXcsIt9st88KRXll0htGapXRk22ivcMYJGPkuK3TG/wef&#10;wtoWSq/uOomsowwj90ZrZe6TyFL6WoIdPMiMAchj85cyOcoC0hSsD5AoolD/5bxptZvlU/lKPOsN&#10;DOc7+U7bfAqAykY9M03bJjbleh8funcMyCmalQ1BOO+RpxYiYGGaB03GzDM/XdFSmB3p1MWdfKXx&#10;R0i7teEjh7NqA8Gc1NzmyQtPLl978evLF/7DF/10Kripy8jN1d0dsDebpH/25T/TTb96C5Q+x/P4&#10;hz/sMuJpT1YW1zojU2B/+pyUU+fR1AeKGpupnVCzAhztJ30Am8P2a+VnzLwtStHn0Q+SfkTwmJyy&#10;iz+kAMxLNFmrSDpAW98G33WBjeKyj+mGT9HjjVZvvP66PmX0+tgEzqI1OHdTWO1iC26avX31reUb&#10;33hFxZi2Br3v07zHY5dh5/S7W9tobMFhotrJNWvYrGn0CTw1SWkTrmuN7qbm7pmDUK7xDzaa0q7g&#10;J1s/YgZgj4rWGFrmMfhxTQjd0S6Na9pKSS768GLMEF7A037YFzUnYh0Cv4U/bSubV9XDsIe4AzIj&#10;U/vVwiMuLdF2Hf1JJV0Z+m0a1tH5dgk7h7n9JqH6OzYZ6hP8N+S0TeGEfA3F7TUy3+Qbe8I1DdkA&#10;6dA9NmL81nocGHCrEzGHeXtsEwM1H9iUKeNI7JQ6e1RPbtVX9mVSxvsK5dV1yyLXGrQHWODoZAdg&#10;4NuD65VOy0WxAwVJGOnITXD56hT/vU0HQ+SndClfblbgOrpnvAcu5UA+r+LmNdnm6HTlsf7DX+UY&#10;tLErdYv0lYfKQMvSCoIf/rDOEQbefuR1XDAGfXg1xI/iC9SJmoR8wLlumRonCZan9CiXwM901VC7&#10;UDSf8VgKCKU5cdJn6Fb9gGqo3lTfubkoX9tA+OtSh58QRAbqi0oAOw+dobmdb3KSpqJZw74cd6ax&#10;orhst6s7nQ2dkWcYeTo1EuVC2ibnoDXgucIz5RUa9CE0c5EIT9lRDPazdSMRjDuHrsWuEBOfNW09&#10;gXPsVr8jy+0oBaSAO1b2LaY91n6ENg37yY/AITdjN6O+75/SBzF1LSTgZX+VrJ6T6+ZJP+Etdh6v&#10;qLBZr5Snp1+wj2xyz4KEB84XvZvHp5g8P6Muig+09sOOH1GoDoHDzL1ZhTLoTde+yWHYcqa3vl59&#10;ThznyOj6Pcpu9Vf5gjd0Bef1y4oAnnhY5tF+YD8CQ7bqEpsOvVb5sTUwCgOXUz8BSvs21rErAw+Q&#10;MYa7eg2s1EXKhvG6b1b3XkH2BXjSlXUwngA9oXHgPMajryKga8s9KaIqvXNIcrHhXCyHpxrNfV1x&#10;ySdsePlETJ/2pc2lDvGGOPwF92z/WlxouZ4NeSpf88nrsdZPWY31HA7KGR/EDraF9K1eXBfX7T/j&#10;4Zad8CoLMNAg03IKD/6cr/iqC5EptqefYZMeHuVHPufQ5bwbu3h2N4lJDx2bzue9Li/DiAZzBMtr&#10;ueBHPd/szTk3dCfw5gvJY4SkUB9iI3uZdTnGUzF+xJknfjW4pFOEMI+Bnzp11JOVCuKC1Cth3HHS&#10;CMhI/ji66FfowX2NSK/QNQaT0g6SeB0O/HBKJikdRALLwQQDPm6Y7YQh7Xylk0cQm9V4laVPb1Z+&#10;4FzIlmlzNNIRErjybWzjCz7GpzMfugIvuVnQmYPhqZAqCBaTWKSDbh0KAgwqXBByQG8Ki0D5lFZl&#10;5pUvhDVf+OVBTNiX2w2MB+2jgTLUYT+SU7JBRuo4QBPdS5tzQmNf6Kf58Oa819DqObDNaxz8lG1p&#10;7uZt+JVjprfRDKV54L4PF4hN9uZDt7zn88I3nuFJK2ztTVphGpM2h1T+NADBp3HSqwxVt44f8H1E&#10;Xm1IfTu2PP7448ujulv+ox/9yPKVr/z58rWvf215/tnn/B2lLOSo4qp1hg7fLeyigYRQh0ulpsEd&#10;r6SwEHoNtG7ceODBB7P5obqEnOC3YW1MWvVKnLrQRjE6xd9mXcEjkNZ00uZjywu+NFjz4V8a0On5&#10;frzRACqBAYnvUKbr1D+y7sq7S680wYYeoqNrQ/MtpfIJfnWd4uaRVj2BYLDSa/II8/Wdzgfk4B9e&#10;SSsvyTfa2Jn3ej7kg34Hf7v4g8OAW/GmsgFiTdc5tLie4/k8FOdf5E4nz8YEr8XoK0f41tlH9PT5&#10;V1980XedMdDKaxhl9F11TQOq6Evw4NJnXGgDZBQRslVeYG1/dcoEZSV08KTqQNHSf6xh2ILriMBv&#10;OsPChM5tAjq7A465zeGmiocffkRPnD7tuvfsc896gxHfJFReX9yFP1jKpp+KtUWButiKxSmeivih&#10;H/ohW4AFy7Nn7vNTuHIal0XayfggPteQ8QB0ttnMlO1+FBvzphKeaDmnb89e0dOnr732mtq8k3r7&#10;wY8s/+Af/DfLP/4nv7o8+9zzy73nzy1v6IaELJIiu+pPmX0vft8WYJCpmk3BLb/xL//l8nf1qYGT&#10;eh0hr0669vZbsq+8Qf9M5hib0mdRWRk7UW4sYLeOEHN08I4wbp9xqKmQSGPcxNiFhfWG2W9IgxYL&#10;41kEzDUw+JppjLthgSOdP/OTz/KHHIzTiLMhnMW94jOmo70zLvg9KqyumYyVlmlLrk5Q4ctYmiao&#10;C/LQwJakwwc/LV30mM9p267oBkDqCE9qHdfrCptf/bmGT8fXLDD4FVySm76XcUfH38AR/LkBpNa1&#10;n1iVnpnYbP1Dxx5HeWqFiYXaQVvteOwGHeSHxnwgDyFyZjO3MgOHjXx37cADlj5eRGwXxjm4EAH4&#10;jL8zycJWWZBTOQoO2MFuhUdGeHBgc9oiQuBShrwSqzJT/g22JfLJH7xhLlsyvq/8jpHPfAct5FZw&#10;mvwCug2kEeDNBNL0lc88iHJCxi6izzzAIY9QeuTP15UfOfGl5gco+EYZ4nhhR7xneuCUzw6+iaQM&#10;Z56cF464+kHT9lZMOn6HXb2gpPIQU/Mtr+IJwH4LjukqLj+hONg3dBZ+madB1/ABWWm3324/Xl0H&#10;2Ko78jTMvlh4l6XKzq9gRPadckXGDd90KCvBg9/D6bpGzqZVPtQk3WP6SRZwKoPx+zPBbLRoXz1d&#10;KJRj8mtnzntDgvmNdkucAys95nzrPcoAAPBlacP6h1P0GfoTc+PMExcueBz453/xH9VeXhZeNos6&#10;t90I3H1n2LWvyb2ijdIvf/lLuun3nH3+4YceUl2QX9heKiwtrLNmoJNhiKx/tMxabmRCl4053qZC&#10;H+gnOShb5dGqUAcYd/GWiPhV2uhb49ME3RSGlh1FEfRh3zUd8BjXwx9+PCRAWOucnk7iBnRusrmk&#10;N5GxAczhz4WNtg3cuyFsekSfqIV/5xWavOmDNx51rEAbzjlzni5C2w5Cd/suAuQ3YN/9QBpHy592&#10;k/lG5szxG9/oJBh8oe2e4TUuo1x5gmyut+GT9jHpmR+Bk4N2Q8fwwXXR0vnyEeWph1tFZVHZ4wf5&#10;CvjIELoBQdZ3C+DModezr8/5nINCK7OGQWO6DylZw3ZcWLfiCDW+vvVRhSHGRqkzG4/KtUtHOruf&#10;DhztJrheK8SCshXjEeqL8YacwHC47o80+IWnuwqPqaBHoGyxKe7C013QM/74hIOB9ENaVXTa7S5V&#10;0J3YeCNlRYGWQvXmnJRaBBwOfJgYuNJxjF6DBrgC8DV+Vb3AwXcIpIEHSseWXHhcCRx9qPKAs3/J&#10;HsD7tdG2NfQjr+UUTvqZPPFW2aAJvscg8k3GzkMAR96Aq5LJefdf+EwQyNfgpwZR6A4B+QjIttoZ&#10;eNGsvGv6gAv8Vv9sQz31tVUz+MWO0Cgd41FvhzxNZ+zec2BawtAd4skXkzPDkc915NsskGtRiWq6&#10;4Sv6F5d4iBBuo9IWL5w2frXRnN5zuNa6lQfblQGnDlMa14VtfuWpZ3IjgaqcfI56RyyZafV0Xjkd&#10;D8SQp9z0rwiZzEO29Q2/FkLpunZ7AZyZY8Nh3KGJmoE1NK9psfeqnnB5kI0NJ+iybwPdtDWIVv1W&#10;goeclMeadQiSYYau2IE3eyI/8yeeP/X5wKNeIafrsHTyvgfElY/+DsAKxjZSbJ/QOAgYgm3kOi3b&#10;rxtazgJtC5QThSLYrhlCgrcROjja9bcityzmJ+xTJoVIPD/hv8kr3dnfEbPcYKs2C8GoS/yhk/ye&#10;pI6VdqnmCjjar1kl0ubAugNzd9b7Cc0njbbzmt62CM8GSbUc0TMRtJfIR3l4TKK1Dh7I4dXi9RFw&#10;kA86vMURHMqLzWbHws8YBUPGzuAgQ+ye9VXbHsOTXvkVA+d9rpG20he/ypdvIucaXqXVsqg/QWv/&#10;4EZI0x/tOesh+N07slXH3JF/s4f325BVgfUCxsHWxfRVx8eNdDy8iYyM72Qlw/Oz6qRxGPNqvyFn&#10;1OFbkqd7jn1Nf/UogVzT/ySFBwwoM3hx6NQBOK8xqCwoXmSEN4G80sU+vW6a4VWf+IOm7cYVdqJh&#10;Ex3qLuV+7LXXvmUCGAqG3LF7HEfRwM4CDAI8GQwBmCQ/7wjn+8CECueL6cfMh3+CT4FRUFmcoeOS&#10;AlpEgj+PrePYBC984doSFhgC51XS8uIwKuwOGGok4DhHUd5RDkzwMlgpHfyg/MjfP+DpQlFcRySt&#10;+Lyej8qXghpyD74iZlwmwA6ShYaUQV9pWSaEqLyBNJ4dggquJ+rIh6f/eq6YgB0sN24ErUGv8IPk&#10;e0aQA5VQ/fbPTX/kNw/+wGPvlgPXhMLP55a1jPZggGsoXGkRD7IFcdz8OXGGg05hZnmAn/Nm/Pm8&#10;chwWA1ff3Ke90UjZYR9gejcvjfA9ekKFBukxfTOVxQAWk998801PGHka+Omnn1pefuY/W/7ylb9c&#10;ntfroV9+5RVX6tJmIgmO/VvnTBSgxzegKMqz+j7DYx/60PKgNoDP6sli/A+/Qg7qH50btqnsxPH3&#10;4QhmFPnLs7ZsTAPab9c07XA6pXB7XBlm/Ka5Hk8ohUnSaFhGPnxnXRhIzPC3n2/wEwufQhkrtNw4&#10;p3OaeRhQP6VLvCuR8gbQDFM8cpNeqC2Hs+pSXNLmc/Jrn8I6VvocSGt6y38HfgCTBz1i+OzzAmxO&#10;45qBAtKDg+/5XJNU/A2/42Dcx6tir76d18H2bnWAEVWlBKlcONrkZ4LWSYC0mGCMIb4bbFL6G5rR&#10;ZcgtQRjGrLrRgY83qFQv2jBCB8blTVp51XaC8k1TFy5c0CugH1q+qO+8Pffsc170AQ8apQv+YWGj&#10;dVjuByNtlJ7ry47Ebls8Cl8+xM0taudu6IYv2kye7iNmEAK+QG2r2V7YhoMyrJ3wz8BAN/mMGy7r&#10;VbG8Lva8nq7hLQosLvO6G14J/eM//uPLZz7zj5df+qX/fnnu+a8uD8knv6UNYp4u9ALnjtDfu3g/&#10;FuBNEvRD1I1//yef11PA/3b59N/9lAeYjPV4RRNlTEVncnyPJtNUMZepyvVAi1iUZ8uXdFfz1nUc&#10;g0ZCXkL7681Jrqn3ggWXw36BJw14txXCYgOYMQryUbdv6FswhIwf+XbeSfMGv325yeiHtMCxiaZx&#10;qPRBp9UfRbM49dXqAQ/kYvxX+cDl0VRfj76YcxYc6I/bNm0+nv5HgkAOb5e82yYvi87GR+cRZv49&#10;byxg8dGYBV46wR4nNCG0PKqLpjX0Ll1uqsB2tqHKEVq8Zqgb1NAC9rAALBMkJrkuVwGhWzc1wclE&#10;E7oUM+WcgD34tvwbGg8Bw1gbGhyMt6GJ3125wvwj/MFHVsQpLfqP6kLc9PLp9cTa8E0HzvqF6IpP&#10;msSzLD63PWWLAZ8yNDY/luuYZJchTc9lAIERgG+Adw/0xMf8eifxhFft4MVKkMTUMurUcrtqjLJS&#10;JnnNdzlIjNRZyg4CGz+uCo9MlDsBuqXRfGImkgkpu9hx4zcyHc14MC6+ZZ4BdW5+ww5kGdZtwjiH&#10;kWXfEJ202mLQHz6LX6B7ZYg+0lvp6H+ngH7AQnuTk00QFSV2G/jNK33syhuuwPO8aNgJGZrmEpeN&#10;izvLUDqrZCBNoTjEwH6nQvw4tvTYaOLlhVL8S3/SSiLIxpKHsU+vke0BffuWm1A7F8YGpvWdEvqv&#10;GF02AbsQyKdR/vwrf+a3PR089fTy2COPrW0bZckCDWsfBEzNAi82ZN2gT1+Sl/JPeyYPcLtqBOxP&#10;ecgvWfDjFdKu88Kh3X1HxUQZ0S7y6YxrGo+pAzK9dfEOBg5JzyIXPOzU65oJevGNRDa56Bt5DTRv&#10;V+lNWRk7f+d8s1J+J+PWs9qDWOZbA+MbrQC5jOiPv/XaN2Uf+b8Oxv9pZ0+NhdfWkVFuItSyhmDr&#10;seNRz5grHTsWhpk3jZVDwbM5m35h64OR16+LVB1jreGqXuXo9kf0yCsP6jXpWY8I7+Rt/RAy7ddT&#10;LxyyKD/k4xo8+5b8NnQjDyDcYLYfZpumPYx+TW8MXsdXpbHl3e5X0jBgYswfYR17KmvD3WwNTG3C&#10;OaFwjXfS4DEcgKjji9oTWOjRL2iUwqXDPi3D7JRHIYWvcvGf6CA/uDkY/2z92IHGYVwTKCdgrMvt&#10;ptmIv88z9BJRj3+NitJT8NWUdidbOh04bOMWahOyuuLfkX/E4hO9N4bgmkxpyT5ziCiBIX2mZ1ry&#10;VzAYvx6hMawYQy1g3k/gaTaC1HIZVJcmbvTMVbIH3unixTg3+Cm/4llJXbj9xxtgoCNrCojN9eyr&#10;5AES2K5fGM9E87N/TSqyJD26c42Y9BPbK4xFfIRdGpu9qutcJE0rbuKNVtP34TYet8MWh5zYM/JD&#10;w3iKbQznN88XRZ10hsYK7pPQoDyFqz9iZags1N4KuGVImq7MChpzgMasUzc/ifk+rl/qAL4Qq+sO&#10;PIWpwNwHPg3Azv10b4wfzUDBBt318ts+2XQLSv1oJoCuyOo2jqfyaa/kxz4kKvm0S/u0dmnUYPHb&#10;3AwDHvomb5hgRtO4e7MFp/ho4X06cGvL/f5rtrXlPozJxLH4odcybR2jfmgtq/JOstk+VbH0KCTa&#10;aeD38wYMeJWxaPhgxRS6g7/bq/a/YdZlxmf84fmjCLDef/162h/jKY35PQGZ6Mv5rjD7e6zl8kDP&#10;6dOn9uQBMvrTN/jBtNGmmk71SmGM8Q/9VvoxZOsBPnrhK11nwWfYx0Bm8luOtQu4pHMQ8o3uzDvY&#10;y9OICqdwHjisuRTWNMgZMuRUAnA9bEyMfpCHFw+oQi3zwMg2y6AR+0rvQBvAR/Q0Pvx4Mh6ftt6S&#10;hzF0fJt2RfnsvSgWC48VPaGEz7AbPBqoZ+BLSySzXM5HdMubMUFvNoE+4zFiNrB9bV7Df8Wj44pj&#10;3MF5SpMEvjXK0zN8tJnCqJIRMgMRFiP8TbKxKMDudQVtXKEbk+48Yv3ZGSdhWICDHwMpaT+E5c5W&#10;3emowmMDtzTKA0PmSGUhHSWbb94jrUYnDdtWtzhUrpNXz90KgXQmbjQClaGw0IUGBzRzPQYB4k06&#10;jp0OG/l2aVAx4ViZwe85PMyPFVMCfIj0ZyuO9Bl+hQNWtL69ELsBW3sI3QHaSYsMnM/B8glmPwYG&#10;2Bw5T5p/1zyuKLN9uqQTNhop46Ru9iqeRLgt7Im68qi9ShvEpnFempwTCte4ZU5e8YjJ7/U+DVHZ&#10;ocM1dErj5ClupOA7KEf9TSi1Ci5lXiFFePLCheWlr39dG8QPLH/xF89pM/hlv1KXV+7SuFEqTLiJ&#10;WWD0a6iQSdfnVZ8ff+wxL7z4Th911vXTk3pCK3eP5Q6SWTeh7pQr14Tq2Ji06E4jvu9z0buwscvt&#10;PrRvr8KXX6/34cgnrD4k0rMM1YeOkUC9KQ3TVPKcBsyudKREP/AYaECzPErLi/qCgyacDpPXeeSP&#10;A7oJ4CS9KcSynGQdEMLZD+UNvW2AsqtfYfZxK99+eq/BgyMxTyMAP9Nyvvmm7tLG4Ucs7p1Q33GV&#10;V0DLL2nnGRyc07ffbvquqmV5+/R1t+m89o5yg9FR2jL5PGEdMFZ5pbHh0TDLQZpNxI/kIdS+XFVP&#10;7pj2IFaJfU1164h9R6/hZGGt+GENhd32mPyN/+QpQrhw4cnlijYfv/iFL2hD4i1A3Sf0bjAn3K0/&#10;ayHI5tIx3qMTXThrlO0P/uAPejB5+dIbq8/KoAECdqKDqWprysj9a2eVamZIo7nBX7D7CbWVZ86e&#10;0bm+QSffo2/lzkzXVxE+ofOf/OQnl1/4+Z9ffu3Xfm15VpvAhPhFBXXS3o+F2kv73uVsAcaH9zDI&#10;fCdPknz2s//L8rd+6ieXB+6/12NJnkyicD0mkamBx6ouehWiJyDU31GHE+NFStNBW7jmkSI4Dtpj&#10;jSZ9jj90nEWefccMsmHKQjg+lDtEt6dOj+hVegTge3ANPQ7guZOUSThtGW09cuFXnphLRM6L27ht&#10;T2WBViY0tHvIV57bpAgYZcLei1Ol4QT9QNt3/YpfZOOGzFt+0hoYJhTv6O084CETC698X4abwVjs&#10;UgG5bgDLdcfX1z1Gxdawj22hUf60v/AmzOnNV6Lz2ZRlogIsecW5bfNXOpaOdZKshOIxaUIXngxH&#10;niygx07AgYv8R7UowxNpseVGwwnwF13sgK3wOdt34EOHa/o35jPw5jCM0hx03XF9J6Okm79w3xmv&#10;wgSm6dYbvsKFNwE769L05/K7xU2w8BD/2mNnEk+fKVvQr5aWCerH8rrfTR+FT7qeACBewHeC54mm&#10;dIJ2bUzMKqiglAaN6AU6Nm8wXC8UF782MF+BH1FZRF38ZKtLwFF+hNIireHoOD8sj7S1/Cac4qY8&#10;swBDGvBWyz6Y+SvpXVyAVuX2U+LyoU0+5N5ssMoIXxHlOiJEdueTRluAIYU+29/EQtE+xJ3qpbmV&#10;JXVd/qnfTf/IUNiml150jKz7ecUBlnP7NwbZC3Me5zt0pJ7LFIVGqN249JMw6D0O0qhbBa98ieOD&#10;3Qzk7WK0p8YRlz5N6oS7+Kc+3Fe4sp7BE7Jf15yOunft7Rteezlz5rTactZe8uSoxzBaE6HPoQ7n&#10;0yp63T/tlnyZ9RL3S8q/dvWaX8Ncm8KTdRy3AbL1cF7XBfo88mmj8JG5/aPc+I5bfcdwag+QOeWG&#10;X7BpmPrVjV+ehAeHtym0vIGnD2qZc/3BDq13mxZUL/dFtKFK5mkWDmzBwVyA19Yyl2cM0r4MCq2H&#10;2zn1K+mkEUTC5c2NJNBzXVM6tJLPvCVtS+sxPkWblXxH/kmd3Nqa5hw7prKlvVB/FrlVv5F/tI/0&#10;6wR8bpAdbQbtYtbHogt42+Z05GGcJnnmUCLQ1Pnabg4Y2p87heo4589tGKTTNgWCcxZFozv9Q+xC&#10;buDS/pHea/IKX7gdPMnXZTn0L57HTvSdYgF85sXR3fTaSJa+doBoT6lD5ZMT/8YuQ1zm116rGTQo&#10;JwI8CO2zkQXz1Ya+NsS7/yBfYWuh6hxfEEXRbhow1mnYk2uxXWmYm+D5m+mZBzjQGjmk+Q+5dU6e&#10;YxORr6s9dBi8yNfoWzcQC9btEOsQ20Y7sMGnvLmBYNsAwJf9+lHGJMpEB8ZYiDLrU/6NI8Dhv+Ch&#10;e34HzKRD5j2x3Srn4I0Nbt7iGX74Z3wCPQdsoXPKuK+pzRxH+pljwBhTUkaxYXQCgrGF57c6m+GH&#10;2YOsX24A8YaiNzlrO8UyCzcYhNYK7pNVxt1k2932wKSj2ndTAnpzqG2RcaM3dJfEpjPZccbdzlPG&#10;XBe+MbZrWNMGHHZfbQKc+Kzg60mxsYD+kEU2giobwWpYjEN66ANPmekfs4mOcbjBmfQpMF7ut4D7&#10;dgiajmwKV272Shg/g0haZABuXdMUbz+CO9HuaewL39Jrzp1j9x0jO5qCPgpykGHcgL5WXtnvaFyH&#10;GOhIWXLzEeOGzJ30BpPRvt3Gddg5+yv0YaKBuCPYalI2G+BJJK2hNjjCvpFD8tB7Z4NcfLie51aA&#10;t9yCm9/YrCkbr6Y0Lpx5USCyMTahrjpWncROBMY/sZegqAO02cKxfQXDuNj5hr7DDzqNcqRfdtA7&#10;qNG8fQFppdM6lzR+YSkavrFQvos9JDZlRiAuHctPOynHo+++/Nal6CRZ8Q/KizVVjw2li/t3mlP6&#10;2SFjiIq2cDp/ZVxLyMZoNngRovnQg343f/1pE8l7Vm8wtSWHPWPzrKes4yHxpn+EQ9NoF9HBuKlE&#10;5u8f8e3cngcEGmCBDhnroC830OkbzKs/py4gA3lskseW2DMHtCgj+mTGxcwPV3zJSQA2MWPkYUvs&#10;J5qUw+rbuvZ5q6Dl08U0n6RPc1lgg9EPcmMutDjg1aeR4Zm9JlvFvI5xdy6vCWIB9bSeGORpmiBl&#10;YHJU10xCWFjFaByE6zIcd4+yeRx1nHzoD4I0WDAMqoMCglcEzd1+5s3mgY7moSBhIuNr8jE0RqsD&#10;Vz7zUTo42Lv5Tlci1/BABgK0GgrLdTbOqNxMeqL7DAs9QmXbrpN+2wDPsLv28ERtEMB5kIuGwwO7&#10;Sa7yxUnDMx1Zr1EULaJj4g4OjfAuP9AGD3bVhTTwMX95Q4Lz5mVxbKsA0KAhpBw4x5aUX2TanLI0&#10;ZpHKA9jyOSy/aYCxYEgo/S1vshFKDZjm97pylOccV57i9Lo48/VMrzSCtzUM+zKCT31ro0jjde+9&#10;57Vxe9Z3tlzVxP6sNs1O6RvcDz74wPLMU88sr776jeXr+j7w1158cfnGN7+5vKUGqq9SY5E6Wi/+&#10;5ubTzzyz/MATT3jjBT/nbnA6aRWp/D6TyJZNY1lSYu/KXP0PizPIBCdlC8xmF+pf6kzrcGkUprbq&#10;dfF73XzSe06ccwZJeSLL8tO5DgOQT5pfeTDSytsxabIDfEq3+Rt9pWDTwY+4cjUuDh5G2kwPFh58&#10;jHTj6FwEd+gUr7RsK+6ynlrWylhZCntYPMNQ/3ZkGroYbz4fhCxjie7lV38kQ0Zgoa/SkE6p4/av&#10;wZNBEE9jCloLTTxtoEVAbRBf09OZdGymp/JTK2F82JLWwHnvsG2a3HcKTPAFj32VSlsAXd8ZP8qW&#10;JzzJxA/e0cYzr/SmL+NbQXm1FhPE8qT8sFfKElGsX7PFw7oigeU8ojp1YvmQnrJ/Xk/of+lLXyJH&#10;WfI78cmAGsnu5jAZR2qi7ZbC4ONgOXXi2PLX//qPygeyCcfAiLbOGyKyVR4oSN3B9vUB4mygZKDZ&#10;dKzJOQc0uBGNMcxZtZvAZ1BH37joprazLovXX//G8jM/87MesH7mV3/FN9HwPTVkheehoSs9zty0&#10;OhT2uziRBWo2ehkn/D+///vL7/7u7y6f/vSn/IQRA3nSU29SxhlTMKZTG8Cvf7a2ElO6bFW+rtmK&#10;CfhS27PUy7Tx5CmLX36Gb6Q98ptsGLOKRP3HNxsCJ8HKBz/i3NcaTLcd9ARU/QqvfHIfIxgG7dBj&#10;8ta00unkE3wOxs6WGU0mR4M334EpXBdcd2DEi3bLg/xpPNWnhhibEmYcrjEX9q4+8O84rfDQIJ1v&#10;laOD6+Kwh+VFfuXP7Ty4DeVJWeZO8Niv+gBX/pxD03QZfCgwSfWYWumYxflqF5AzNqMd17fDz99n&#10;OWjb3ZcPWteNx+ub0XP0JbUvBhjB8tsg8iXjBBbZMBTjVGAIpNE3oIPzlTbbwjCCr44th+I2Lm55&#10;lC+KQq9wjiU/Pl6aztRPaWADghdCM5SyXWwv2QTbE8AnUO4+t3rxgeY5FlhpA4/u7jeFTz7XGb8T&#10;b/UAWAIwORhHyk5Ki/02XjFtrsvLvAc+dLB7aXFNKAzn4HGgZ88LkzLBb6TM0Kc8gXHisINBhszg&#10;zZu/0N2VY9jOJIY9BLPKOeiQXZkEVXYkr6G6eIFE7gVvAniNOY3tnLTCgAucKK+h/LY4WejXUB4S&#10;2DcXNF3EfFqZGpPqNtClGGhZfUJL+2OepOsffcGnnhLTPiKCaQEiXhwE8tHvbbUxPPnqp02d893z&#10;w7yrm6KYBfty/a1vfcu++MbFS35bzrlz9/rzFHyyh7fnMJbhMwop0yyUcVPbHBg337zBUxzHvFCG&#10;rbdX+WkBTP2Un+RQOm3tNifnTRg3XB6Fhy68aGNpr/AZytG+ohjaHLRH0PJNOvIB3kDFWhDfAeZh&#10;AsOLFrA9n2X+4J3Hl5Gb8muojzP/VA+t5KxZ0R9e0lsr6MPweb7X+sijj8i27+hzTOc0dmCDX+VI&#10;s6H6MZEsaTLWc+pbnoykbBhvcLMtb/uivDLH8GLzLJywKUO1kC5DFYWDy3DdLKOfExHx4q8BMtyY&#10;pNLGWZ3XNqE6A9uyZQxUX8G/0p6O/Il2aWx8huaVe8BCt7QLe1g8y0L+fJ3xZOiQ3qN0yoMYuWb9&#10;C2Oayuu4bE6f5XtHGzwOUoe+uJsApAGHzQntx32hn8rUJ4g7d3U+tCQ3bSv9VWGhBz/ktT0HHDiW&#10;CZ/izzYccpngnX+g7YCcwvNBQtNJ82XsWF+7R+nFBcL8G8PfcoC5BeANB+2JLhDFh2/13TCVj8NP&#10;cOgPnOeS4pV/dN+w8O/ewLDSH9muH6wdDhuapy6Qm2D4idZAuy2aN7iCs4c0C3Qb9paArKwXQANZ&#10;HHTOnIe06k96dKeIMnY98NpL0tUkq70ASHR8czt2G/RA3guIx/hZswHxSGZlyPWdcQf0RDHli/yl&#10;NWWqfmxX6EBQ8zlCypMLZHKBEr2PYL5CbgwqfFymtemgZxilEesn5X0IL5ep0l0GgzYfgD2a3TxQ&#10;nWc6h+EPfyKrdt0HG1MiJ5cONgjPUSgTUsf81s2GZq4UgHtUlrHfnflNpG47hWYDumVyTn++2ar5&#10;fEqo813w6JtqT1oppuOVtZtaxW06r2u+qSfx17mUmGoU476rsHO8Q0eKdn8FmJbVDH903SBOamGQ&#10;cy6PpovKSgc7tjzQfw7089RZ30A1ZZiO6qyroPTwOqBixtm2oW8i2GgB33kUZODXo2QrQ6/nODLG&#10;zpTBfpjtM9OpvjeOjgoIoRGQmRvZCJEN+dMfUcb0abSr0OMGcT8YyrWOhurA+stx5tg6SMu8gTZN&#10;PqVrxgsEjz3F1/agrVceeKSXHzH5jLkc65w3sDCeYpxtGqJFHrActKkd9zImQy9i00Qu8YFX5bUw&#10;4wc6yU4+1/DY6OPzatSQV6E0JJHtc0z+wfzP/Kk/8mxRMJznhcNcse0Y20MOGP7EHF4E4nfGzUKW&#10;XWtH5UfeepQ+6ytjHYs6w7genn0Y4qYe2ECXY48//mEz6A8DepQmsMDEwIRFPBbSuT4lhVEoxt0E&#10;XJGCevsvRqbQXSi8RpqndI5rMnRNgsSwNS7IhjMfmU2Cd7GOPBqL/cVADABODjUgaqShZ3jFnGOw&#10;OMMwqOh0Axi41YiT0dE5hk5sOOipcJGbBSPeFz5vDkOnhUNMaFwe1lV04O/FQGKBeqFLcjGw5rXb&#10;yDvj+2L8QLN3VjBAgLZ+0igPvlzfOSivcBMQKE2OvLc3lmGVBth83dHFaSmD+AgL/no61XKix3As&#10;XBwb6ti3yySGT+d8zuFFjHy9nnEKT9p8PsPM56U3p814yEhomstNMjRG1+YfRovGJvYxmOhsoyDS&#10;OXw3t/wsvGIj7MfdGlePXfUG8P26i/j7Pvp9viPlm9r4femlry/f1CLCty5e1Kbwq8tFvcrdckBT&#10;fvmjH//48nf0PcZnnn7GZmdRAZrclcyGCQEf8zeqbU/4tny2ukCDUfljg90BFjLHBil76AY+NkJf&#10;8Ho0v7qDyzn5TQNGVBKNhrD4W0w2G0Th33R0LD1xXVVq/iC6wnBdeM5nOM4J5BPovAiWc8S+C8ip&#10;G9y4vHMEvYm26VFukx3KeyZS2Zw38HnlBGHOaz7xARN050cH5zklP/XfwIzyH7R30gYO+FCqp7zD&#10;qy70XlO5nGr1LW/uIhEbo+fOn19O68kGtcx+0oCnIK5f08KTFozQlQku+KEYHQablYP5YS+H2IhT&#10;8PXrfkQXbo89OdY5nR0DF0CuXLli2Jts/mrQfgTflw5H1K/FcrRBJu7XqXFnJnTRhjDbaz53pn5O&#10;nTrtm6c+//kv+HXDbA4h2/bqpEJ+N8SjnEaEHSmD03oa5cITF/zaZxatbB/VJXxv36a9bkz7Ql9+&#10;izu++Xe5hgEwDz388PKGvr32phaZGU8AT5/YNxz4G3XyN9rYS1qQ++mf/mmPOf6Hf/QP+XKtQ315&#10;LiFzCJvN2WeA753bAjxB1JsDuVGJV/L+m3/z28vf+3uf1jhNZecyEyi2VNll4kR9Vf1XEuVFmTam&#10;TFv2MPA32Eda4fAhB6XzyZIGkVJZqS/RH77VvoXFbnAJ8bn4ibwzvDy51eBYOErIWFM0kIlQevQt&#10;XlCXzrfkv/QHpBGgz00ljpUefeibxvgNmQZsJwXg3tBNMchR/RFTIlgu7OAbIE5onCcewGQCQ93R&#10;zTGS423ZG79nUZi36RBqQ2J4ZhFz678MpB9swRhTI3G3z9QRZAMevlgZmujU8WXtCG0sClwmFpnA&#10;YJPVbsAMm4RG7GO5xBt+rtuDvp8kFf/epSp0b5ZAk3EUAZu1XKGZGwy2sp7lAx5a2Beeadt37VO7&#10;A8t5jz6d6oVCp3PXcMZuyLDPB/z9AAw3pnizRD6IHshBII/zPKESu5Bu/1TZOpbP4LueYItnfS03&#10;h6r/Er17tAjIeA96HOBRMOhcHvDh2kGRyweYgUPsNAEAy5jNdHRN+e6HGU9EVjqoFv2gkaN0icFr&#10;CFzgS695xMVHZ85tD8XAojcHZUO6J/HCIQ8+mU/GD8E9OIjPQNebHoqNp7pJXP6R0UBJk82oZ4gt&#10;sk5b5TZf1SnVlTmUFjic7wfSSoO8jX7sUxxgOPbhk147QwEegeMKYU1j8GZuuYY9ecCs7Qoz8ycN&#10;m1QWYtilPYmt71G7s4ZB3zIrEfo8Pcr3Ya9qc9D+TzsomThnrMTNr3dzYLO3cz5s6fmX2lzOr13V&#10;usq1m8vpU2d1o9rl5eLF075Zl6ce+E4wN+Xfe++93gjmRsrTSqfNpC3kyQQ+p3Fe+edvnfPTw2fO&#10;nPUbK7xmM+adjH+xNzeQ5GlfPiulDVuVCWs6V97SN5lHH4VMaY+2MuepZOjhY/TZXvMQHAuL4FN+&#10;lO1bl7MB7DJW+0Fom+2Lu+jH9WDog6/f0sJcYjye+ceBXoV92WXN/Jn2n74amNOn2dhXHZCNuJZZ&#10;Dw1tr2mvbo2NHODVKrgsD/TNx5s3qUttH0PGm8WU4/j2b+bvlKfG2vyN9kAzMvOn/ydQtdGL9pan&#10;0oAl8FrrrL350j/RlaZGm93Sk7EH+sHLi9w0E1INHfCHhrYjXNeGrhsC5g//C23smFC4XjduOvDf&#10;TpjhOMePHaQz65K1d2lZf+UVr/C+HqjRL5vyLIh3/DTrUp1chyqq7NN1ReYqKeOMHyXIKIf0wR7/&#10;SQ7sStm2XKnT3EBIMVUm+HJeeuhSO1Wv/Zj86ug8XTfMeZyTgy+0z5QR3QcXvnQiB30Ha1t79Avc&#10;GLrWeesX60Pw5G1hHoP5jSvR1bJImPgwOpZYbYEE0Z23kt3UZ2rythhkkVyqjzd0Ezo3JLE+Ed1C&#10;BC2NLbidzaaNxc5Z3row5gmj3QMAmoTaxBfjp3lz2nwOTmFY6055bhDYP3VS9ZX6jAGpz/oFFsvg&#10;dximbr5h5yylqfELcylubgVWT/yOl6GtcleOSbUdUr0BInBIsJU3afQnKw3fmTHsPOyzQ+yQi+Ie&#10;kuWklNedct87Hfq1d2PSah8ouAxxHM450mCg6p0D8KLT+V9oBxz6ffX+PoGOFVQyMJbvpi8Gjo0i&#10;/TvMdoF2fRUTJy/yBvq9fze+pb/hSNz4G/yltGq9/CRtNX5je9knZUvmIvQ/+gYuD2Kwvvxugfkp&#10;SzvoahuJB/z49q+WfdYAz52AfRWu8xkkxdmYBDftU2yF/+/hGWv7QfaUDXF0AoU0Am3RFjhHTvJT&#10;51nn5No3akjvjKGgE1pcWx/P4JlviMQgGQ65tA2HLSnklKHoMr+G65ADuxMO5IOMBjondeL4Iadz&#10;wm6sr/0++1n8DRloB92XKN3tijK6t8b6DX2ag5S0jsRyzZuDwNtXr0iG9P+MaQgpR9ooblxm3tqx&#10;QfKRmTerIRPjA+Ddzlkj+ZhwmBtgg2sa5/YtNcjHsT6wI7yU+8a34432u7T9zP+gxVic9ZLsZYqH&#10;NqcZaxNayvgLNJCHc8a/LYvS9BqmyvWWZDl2Uv133MJE6JMLb73aoIpHHkzCf9K+SxvV76xNgdMn&#10;eK1nb+7Bp0TDvFW3gKMWMt46qnEapcmbLVmDY1NXJnQ7gRyM5RiDg8vBOkLxoovW3v+3f/2v64cx&#10;hBjMwQxHGkheXFdMIA+CPfeJflCQg9CC9IBnmLmbp9CbQ3klDv0MkAY90exiVhTI5hmTEQoNPJSO&#10;k0Rp4EjjQKY6HDCkoRqill7jyjXrZ2eWvsCwCOM7e4WMIwPXQR24sUFeAVBac2wdlcAT1JwzQGRx&#10;j6c+icFHxsBtZcL1HOCdAVIaHPKAoTKS1wl26Rh/0CBqOTU2HPijEcrkD5o0hkMeXRSObxQ3b86f&#10;ZeQ89kg5lldj8hksFoZry8nJewTKAtjwjowzSmWa01rG8OvAvjpstGLn+tVMJ3ix9yxnzxvDE/z4&#10;X169RR7844fy2Vmw9XxLRT4aHHzcPscrduV7rvBKv6YGhE0OJuCUNZstD2tT5EOPPrbcf/995lW7&#10;ut6pY6Jhaxr1q524rL7anXwCsiMvMiAzAR1ILzzXd7IPd7FDCz8Knc1PoQUeARq1TfmBx6SyecRz&#10;oJOlgbZskq+dnuGH/0JrDVKpejVu/V5h9k6AMz2ll3/tB+1Z70pn+CEr3yggFLdx0qS/6ik8/Lfy&#10;2urfyn/Q4xq+7aThDw3aHjrO0qdNABa/AbUyrfnw1AEdAj6ALdhMmO+aXV/zP+D35bmhxSQWAPhe&#10;hIzhLpzXQL/2+hvLxTfeWL705S8vr7/+pl5vzrc3teGgDY/Lly5pYeGGBwfqw3bkszDTD+0LsnE3&#10;U3wumdgggzAtpEmGvi6TV9+h0xXVCTab+S4s5ZVXprNgRd0DNwOPG9f5jib2lD2El842NkZXBgiv&#10;6SaLM9rofVuDTQYupH1LN1yw+fvEE08sP/VTn1w++9nPLq+NmzCwIxsnLPbV3pNKd9epysZ/8rHU&#10;v+FP0tKTU00XPvkTP7H8+q//ugZzb7uNUmu/PPTQg8s39E3zY9ogYdCOnVymLgO16aMtykZufLx1&#10;JG0nZtQNABrEUf9pJ6kLbWs9oUE20fZ31eXXKk75hBYDBP/b/8dvL//0n/1Tly0LoNe10EBgnA0d&#10;fCgyCckV2z+Mr3ZCUneSvqsusCnlQGAydFPtHQ/l//N//j8u/8Xf/tueoPE9eyZkLDZ7EVvX11Uv&#10;u3lHuXMQ3J7J/g2ks4DKRKX9D2NK6iExAZhsiqVOU26MfWgX6RPpQ4D3q5EkKoNiaIHHE1cN+Bf/&#10;5PUAz34s+Wljils599uk5EM/fTy0gWEi5b5WcrndFQ9i3t7Bmzn4VgvXyMuiH+fw4DvVHXOjF2mB&#10;i4y0vYTmtd5wTaD9Rk/KCTwCeT132z3qH3yQh8mP7Sde9CvFgTf0C4estXOe6E09hjY8sSVPp9mW&#10;6ocIbcexCXKgq28UEDw26utGeZ0ofSd0qpsJ6Kf0rYN4mBe0JZ8XFAZt8qEDPnI6HnaBFvkc+CH1&#10;nfH9SV7DKlhuPAAX2ZEVucgnAIu/+cYH5gOCqY0hbzvBc/CynMLrNTSAp83qZBS763ZFhAAAQABJ&#10;REFUkF+ZgOGaDeSekwce9mfhMTzZmJZvyXbNx+7QY9PHcxTJBK31SIMGB/szMXmE8m9M29pFFfQq&#10;jOVXv0kdpH91YQ869KeMO6gL4FhmfEo8apvS4QZgxhtM8usT1QO8phVvkwv/gq/CsEvzkpjfgqBe&#10;dQwKuNG5dkmdzYY3Cwv1/dIrLfg0nFCbh/74gMvFY4vh/wLqN7sp6+Ixt6o+PIHfulb5gGvZMn7G&#10;B2n/WpdrR9o305GNiYuHbPaJPZ+qDOUDHHVvviYNOpWVa0Kvu/lbGC9+BMTWlCfpCn9KW0F9fElv&#10;LPqN//k3lv/3D/7AdQdwyytHLd1B4q6L0G+zL+W+1TVsdO+5B32j5H333jc+wUW/dkJjy/Rv5/VG&#10;qHPnzusNUPdrPne/32iS/oJXCqvMqZ+yI/0rbcUp9a3UJ2/y0seqHrJZzMIX/tlXqpJ2WZvDV+R/&#10;9nvlISs+gu/5RiO1cbRzUsBv87hXMiIDbTrzzYsXX9M4+DXdgPzK8sILLywvv/yS56IUIjpDp3Xs&#10;zgW71aU7w3znct7L/7ayQ4a0Fz5bT8eJbIedgOfAv+XlroePP/64PxPD955PayOfucFZ3rinvuaq&#10;xsS2ALZXu+kNr+EzbBJACxnzFHBsRVrzuIEMvvBrGvkNrCfNQRTnS893/NpO+hDxgxc3y95g4VRt&#10;A/0KoXZS9s4146OsDWS+2batOPYfXSAT/r4faGOhjd/phBZh5QUsbR/zKeMq320gbdZoQysXsD2v&#10;jNDDV7f0CN9rcGpf4+gHumk7Wa85opt6LwE25I/tal9sCXxxKb85AMd4ymM/1Ul081hotLmk08+w&#10;SUY9VbYY0XbTZ8YO5TXLvM+DPA7KoQG6BPqf9MVj/IywkgsdgeEmkjns86FfJpQHyjL+af8EnebP&#10;8f65gfRTfXrNDXrchMA8n5DNgujPAwrMxyn7uT92GyW/wJ7IUXcHjrEHKlYP+Nk2o3/mm9kEym0N&#10;OgXOx6gf0CZQf1y3RPtI66PKxmsIgqGdRAD/mc7m41lX2Hxipj/L7PTRf2fdZtw4KiCecPOnqyQ/&#10;wWs84uZ+mDqjAD4hZaQ+nU0HGYHrvh1wzR96MXYAb1vLAn7zH54udv7qU+ElbkqnPMKTOYBpeDhW&#10;GItj/JaDBEqi8af2a8x1Kp9tAX3ZmnE47eHtobTIQY7I4qsalgsFxmVrUF5t1Th9VGxo3qLlt8oJ&#10;qf604h9yQjlgivpo2j/ZTomk47ezDTh3UzfKjja3oTL1mpj1KvuE7Aetthluc+X7WWMJRvGRpaFp&#10;XG9yNBe5t3PO8GN08HxJMeNO0oBLn7YLTz0wnvLLCz76dzAtkPcZGYb2ljEMcxrqbWh5PqB2mxuy&#10;+4S97Sk5CIL0WpMvRlrsjZy7B+0K7WnZZ51vtPPoKVshr9s06VIblU7al/ANv9oxOrLmJSWaZf5c&#10;lF9tsgLsnfCEsudPolNftJ0t2y5fUCtfyIwHYLCHdAAfu+vK9iGNNZnimU8uRpr6B83fbtD/qB4S&#10;PA+VTaHRuQG29d8QZ+bhOZKUxQ+rK3yxJ8IwPiCkfqQdp34dky9T9usN5qPtod2hT6HfZr5N398x&#10;RNd7uIaX16uVX91rP/jVV4vDXJQxMXJBl/KhH4EGoeUNnvdDiCUj17TxzKM9F64PDh2PiVBwTcTw&#10;+K/5iwcbsdy0ZT8BRLaUaVWvWSMa60TD749rvo68HXMVzuMR+Qm0oFt9Ha92S+GQxgEuMWtnlF1D&#10;y6ixta/yBSoRYiYNMIWInUIGxHDtADoAANeMS2Tv2nnoLpruwE0nFQ76PSgYAjpQoAcHFHYKyPKM&#10;Sgp8Bo/JQ46m4Ww4JI0zHTh45i+6wKBvG2oGZOGzDWosgH6Aq1NxThVxQyG5KEAaLhaGyEsj42pi&#10;O1V+8hoqR2Uhxx+xVkxaaYLD4U5a8joMHdzxQ1wBHFUTxy7kwcplBYzkK39LhiyDNvhcNrQ8V/iR&#10;WZimF54Y/sXjHFsB12MfFpgexQeWtDkcxmvOn89nXnfC2+cJfnm6ARsEi189Zj7v5xzapdW4fgSd&#10;8N58UikTeezHZQqHczcox9VYarDMpBFzQYMG/bru+mBQmMZDi2hqfObGGP8mtHONH8S3neG8Td7a&#10;pTIxwCOgRzdjW4dIs88ii8p+DqVDeuVtWuCi8z4efHfhZqq3n9M+0TDTwO7QqkkbC7V05xj53y2g&#10;Yw9qos8b05GMc2iQN8e+mNJ7vcFI1/5hJAVkg05lLE2ut8Ogq1y52n6LS0rrZ3PJsw5DL9rN0gVm&#10;bQ9Hu8gAD7Uoc5c77dEkazcQKDfsz2Yam3K8xhw+3/9936dBxitaJPqmOlItCOt1wEe0CHLmtO4O&#10;lD9f0jdhY0O4b37IFeEEO8QEgBhsVw4N6kiD/1ktemXxlYULvTlBnTV14MyZU0alv2GQc/06k2Fi&#10;JsNZmPbTDzI90/Ob2EZnR3V3fe3OAJRByj3qmI9qAJEBA/0C5XHgV7O/+OKLuuM/CwXIB48OjC3A&#10;XfzjTd9xR6zLMQVln3GbI9s+8QM/YAvgR5QxgUEci8f4H/118tRl4Vv+pyy0gKIBfBfI8WXKBRs3&#10;QDJpSe+gjZjgDSHBMxHEL1gMefTRR5dPfervyD9OL5/5zK8uF9+8rAFpvpnOOXOyB7TQ+drF103D&#10;IvsuayugtMbRJUDffb/WHlMMM1BWjG81Z10+97nPLT/1k3/LT7zgB3xvlYVtb5Ro8Zl2pu0O5TmP&#10;I9uONx8/oJ4z+aWs4y/cNLc9GYr1e7NgSwJ8l798LBtsWSBqPnzxidBMmwtN2hLGdgRo4JNqEtYA&#10;XnEO6z/qj/neIn6pNpH2Q3jQAweb0IbQTnjT1f0keemv0XV/cgLdBk65pk0lVB7GM7aneJKGzdlk&#10;6ySKBUE2ARhHtgwkiesadODLG20I8EDGhPQ/0Gz5UA+YQAJR/gM4kfCRhbCLl2znyR6EwkF7LXcE&#10;GMFlOWiR1H4LXRiTowsBPsUn5oam+XqTfcAKFxz6C2QAFp0Lx4ZwA5vCpLPxCz/84h35TwN+Smjb&#10;T9/eTePCEIeH9NQ5fWUX40j3eEY+AZ/qQkxozDn+HJ+GK3VCekNxaxqjw2bC1Q7gw6vyznR77nzR&#10;pK5ZLurFsDH4wPGHrvAtfMcb2BL/ja8zT+i8KwKiH4fL3XzglWOlr2voEoh7Dp6vh41QsXID23Pi&#10;4jSN/C1Qf7gDnj4/czjVgNR98cMPqs8QY6UHDWj3tcblkz4KHVP/9m0WvMxtkckLbUPO0iD2uWI2&#10;iIPDG1MY22cjwWmyO/7C0+qFxzZzgH91Nz94+gAq9lGKUaDhcnHbFBvzhoXKIy4r6dJyg6/U8vdC&#10;B3REA/pHJQ834fFEZBZQ5E8TnZXgd8mJ7YRlXOaLnqB802NW/JDXKLNgl9dAn9E5b89JGbOIdFk3&#10;UNGesAF87pyeENb45b57z6ktTP95U98mzIaT6rb8hCeCuTmYPuLm/8femzzdlqXnXed2mfdmVvZZ&#10;WVIpq9RQ5ZAClbAwge0IM7E1kYGRhBEzOTAwMSOF+QfMX4Al5IAJQTAyEXSSR8ImFELWRFiWUCEb&#10;U6pSNaoum5t58/Ydz+953mfvdc797s2SSiBVZq3vO2etvdbbr3f1e+8jP3nv2nveEKLPxOdZz124&#10;oL5MeyyqMsnEhhwbkvSn5CumjantXnvvxuEd4V/XofErr77idn2L+ZTWn8jOOEqMfuj24QnTP6me&#10;dq1JJR9TsAl99epVryPcJmTPezq4vXUuG5LAYjcOO+7Lnu0XeXKF8Zqw2nRNq2Arg0b9q91A27aJ&#10;nPFlHM1t02+kr8fnzGOpR65Lu/JwnbnY3ucoy2MCMMyh6P/BTf8fuua5ySr9lMbnkKFlFZX+5O7D&#10;PKVEWecj5PvtCzB8Quh8agM5hVdX7Sx98aepkNaBGeeP7CwC0Xf6TOyBnZZaZxzfgsr1b51kgsO5&#10;S6kn7OAPax6NOfCGj+0LPZAUGEeoQ3h+qyFjNfOGXY4erB7REU3PYdjRHH4xQmRZYX2AVpgRhA1y&#10;CfhE2Uqj+oBKXvO5RtPMqaKj58Qar+6iM7D6a/Ah0XaRMuAZDxsKbz7jSz3ARg7sztOblmFI+w1D&#10;ksSb/sthnGkKBhxeU+uNe2Xa75if2V8FILr+kzKr3cFP29h9pGZc4WyfoWGDGEj1p9j+NGWrHUM7&#10;/sdhr0SJvca+tTEzsx44gLPqfWSrzczUSC6wLdWQsCVcnrLd7oU6ht3bCfk7rUB5TaUk6zrvqetg&#10;nldRu+7EW8OPnnJEMWRKqA1aFy4DRDDVZ0D3yPbM5YY/edQb9UtMUNJ2J73WEdfvHyq7dKXhaiLO&#10;igSdatPSYI3sTQaXwzS4HE5y6Iax/KeYNS3BPmZEXz7xi/qp/My5GprXa2JsUn9pPtes13uzxFH+&#10;Yk/DSZfVrqe0ivu4OP6Z9RdPdkK+9NrXPw6XfMYM6yD/4acLoOf+SWWLqCYhldx+fXHyBQ74f6wA&#10;YQI0Jt2s9YA/QKff0Vkv+ZDH4AsK0gGd+NtuYGje5A+YxlrqV7qjm/4I9FGVg/LKspYbUF+3dbjJ&#10;U8asI2Q5+y7zPQI0WGM6PTx8MV9bOxQcbfgoDNPuj1gfZFdfSpu7pw/9GweUHvfnxhxseEGbccxR&#10;mdfyQA9jODiEnm1QX+Stc4b6Dfl8uO5v+HrfaXyFvYPuH5Ru7UXMm9zwf2izf4IBWx9HOuqCg2r0&#10;gB72qAzQ4cPhMXQYLyg7P4+1c63iyDl30Ra/9QceDxkRzF/40CQNP0IfXAHWYVwROILXi5OuTPaD&#10;gdMBdgzZSgcJY1XoIgFHCHPhTEXWkGXY2MD66jXyQYJr01aG03bgMcQ0/hUGB7ZxhUw+n8iMES7q&#10;KasbZkUeH8qlgXiEzypHYcgDzAvS4Zm8WCX040DIWroscGwbVR6BBtoAv+g3egmvuMBUdgYHp2ms&#10;+ufOC+gTgN/0k327OdAyhKa8cKTrwMiyykMlm9bIaB5jI9LD0nxJt8FUV3CP6A8uCMGPzK1/ZKq+&#10;LScmQKdx6U7WkRzAFKfp4nL9pLDqcwpX2cqT8mzUpCGVxxo3Xbv0GlzSlbP5XJ/mk9f6YVD2Ztkq&#10;hGjlFXKit9bTQt8bOJRCS43+0vl5IlYdHFa9ozt1QcXSkHZHNwtxMjb+KsdG4Mi1EivjwXS8a90J&#10;xLo0hkY2ydKxNp+YgN6xQ+o50sCPRUzKoB+4k4Fi/DT4oQUeobL74jFfPL1T/qVhWzGYoidGUWh8&#10;msZeTwrI4N9EmliEtrpHysoKjaYbk7fq0PzGlK9ycb2W9RqY2E/wrrnAAeu/mAtiUwpmguUnfz7k&#10;Gk/6ENN+3T5kB8Mo5pqFEYtE8ux32syFluUTXia5HBhkg4INJvuqXiPEoosnswV8+JgO29jEvKqn&#10;aG9qg+u+XtmtbePDU1q4XdLroZ7TJhYycNcTdwOzIc6hwsUL8nNNAJ7Tq/Aiu8llsBV9NsKYnHBg&#10;gdYM9G+99fbhG9/4xuFtPX3Mbw1re9lPVzCpRh+etrp1S4dU5/OWBfreh6J1X79Bwu8reILsgTqD&#10;OfLzCrTLmoTYVpKPO9qYkDCwPvfc84eXXnrp8Nu//VveAMO2HPRwpxntvbYn/4MYpmXhlA5E2Ele&#10;Yl+kpXOw+ud//MeVChDl1Oct2RUbckjQPIjge+0LuQZWX4kpgb780GX64sA/C9K0tfgKvLK58fA2&#10;/c4Db5riMzwZLhKH1z7+8cNf/at/TU+xXD384t//xcM337xq3sh7VyeY7+jpddgIteqZ53e/TixA&#10;/SjwKlAWEq3L//Uf/aPDf/wf/SeHT37/Jw/Xr72rOlCbV9tgQkzd53Az/ZoPR1loiBRzLB8a6aJ+&#10;kH6HQ5qp9/EH+4oqE57rHJF+iA1syoMLpfgktOFBoIwnSvBD0vhO8VpOHnQE4HJ4tYz0eodly7zI&#10;YTPJ9HiKMT7LouXuyNa5QA+1uUZuxqPInJu54O02YK7HX/CzbMp2fzyyke+PZM4hHK8GknGVD236&#10;53PwGtrEwLuMvlhrC8syc+i2qcgV/WuD0wPWwkKPwMEAeM4XPT/NLfuzwCsuoIZXAr7okvl05/NT&#10;LnrUI/QaOKBlnKIfAJdQe62x09iAMLKRBAfetolibHHPd+xmPtsxkHyvKdQhWJfSEg3bTTJVZ8q7&#10;oU2dk8+neIklp/5Wm3Lt/6ENnO/AFy7BsGxwUIfyWcutykI2203I5eM8jcl9Mhh86JV+Zen4PSwA&#10;UwgPYLb5gXjQj7rU+kRfLAoc/AjZxIm85ufcfNUOzaJ8nVeu5aTRszSIqxtp81PcULjSaFy5CvdI&#10;vNCAH8FbKsp3m5KdCbt9dt3gkYX8Lkf54qek78qXgh880sgKW+wJzJY3NnTGfHHAjFzeEFnGyq5D&#10;WYdv60TRasuArvlAU+nClF/m5apT5uc4xUkoXGOKT20MXdrzFmpL+DkzNugrgsmiP+JmPB8s7ibZ&#10;SHxYEtiSzWHGQ8acW7dvzvz3om6OzKufr2jz5733rviw97peEc1mE4E5KAfAzI1fefklzW2e0o1W&#10;V/y2iAsXREflXIPPG1Yu6RCft/K88cabPojkAPnFF1/S7wx/RPNeuYf6kHOas2aen1cW87vNzJl9&#10;g7p87F2N4Vc1V+LDZuFlHU6z9mIOzdz7xs0b6YOkV9ttdPwQV7LqirUCb6BhTsDah1dj0r9yfVFz&#10;D9+kKptxMHXxImW8gUm+QZvXZLRtTgWPhFP7tvsgv+uzR5DOyMj8mf6986v0S+vN8UVT03YQC+mw&#10;1y1J8iovNOl76V+6Di88MC4Lgvsfy+x8Eyk7x8Dy8bxK4x/2i44W4gh2Ecn55r9mrmlBIEK+Qsa9&#10;ofnlujJztaZTuu/ZVe/C0QNC22tbzW3pp0WAfwdi2onnugIsfvelao+tax688j2N4ce/jb0U0rcg&#10;Nx9kgW7qRXUjODbUzRuBbIwFWUkO6tgMJ6z698AEWg3VofGKs+bBJ3/iKfk818NeQvDTq56TxRep&#10;c0LqZd+rWeciLl9lh355TD7t6YI22snv3AyG2M1zNPuVWR19bYe/tq3kmPHS4yeHJrYtttnnfyUA&#10;L+ZphNV2uiiI4xwgIBs7IwrCy/564PAJ5RiW+iJwWOgDA93IftBBadpI6oly+PF0GmcL7DHmab69&#10;ivOUcPTRAACKdSCObWPDyr3WH+Jn75yHrMIz5Tt/UYGifI45ktI63CsNx7rmldPRJvKSD7/GyEKo&#10;DOMKqS+EwGdiorBTDu6IrxCg0zmdM/TldjIXNmWJFgCYM/KW4qMk/sCZztSK+MuWPEBA/SDfJmDQ&#10;qstcKVptdkR601sJF9RF6/u5Lv6x3YCJT9bCsSOkjmQouiVxK5NIWQcBt9qr0rn+gK99Rz7KWx3o&#10;RbWvvHpg6D4Z2MFjnw88bNYAjFaCvixey4jJA+a0fotnHKEjY242WCRDMPzE/OERPiv9bzXNnAly&#10;306wjSXeDL+2S+2eG1SwjXKoD2S2vdKuuuZd+bd+yKtsbRMrHGn2bOjLCLKUvtsXxF7u51XsMWOI&#10;IQN2t/nAA11f5VHZKe/4AIzhweUDPrV+F7+d/mvos0+H7wJzUfNZ+mv6Q26Gw94E+sQL2iPuHMW2&#10;ETw/Ldu9IPKuaC5NzDh4XvNVbMMaBBlYg3BzfEN5RrdoUbrQbLDfi471GDl9Q7b60fgbe+fZX2Gu&#10;3AAtArHnAyK5PyFN3rIPxbpR/9CjXui/225MYzoDaBlGdVhbW2blmw/7agrgGk70XJfUFrbAoCic&#10;Dw1/nAHGSvNaIcpEbQhlwGdA7WTFDICfTwVRhic4Fch0TCVGqPBkgcO1RB2IwJjGVBzlbNS0guFH&#10;IL86cM1mGvRoHIUFhs8qI2mcStkuo5wAreL1GljoseAlTTm2YxFkAgIsfWQuH/AJynGe0ypPTMVI&#10;b1/tX3a9kQU6Do13sMnOoGnZB2fl3wZDeT6RE+TKSz2icwaMNMh2LOi5BvNZMvLUTXwCnMpbfna2&#10;Td/aRXpveaQXgpMsn8aPQuw55XUWbOsBHpUlfnhq9d0epQNu03CrzOVMWfMK27jwhSnvlpPf6jK9&#10;8cHQTl2Rdkeh2HJIHug4TTsVDh0Ir2u6oyfdcxjKJsuFw2WeWtSBFa8xdLCs0oE70jTAY3JkwS6m&#10;F6hNHy4p7x1oXMObDyG4+wBMJ04eAb3qS9U7eHsbCBx1EDuUXvOLz/WTQu8w2nlDM/IxnlXex9FY&#10;dT8TxvW00ES50bPwpVEZGlPudlVAxYVt3A20Xi+gmz2bJ+s5D1j/RayNpuFOZaPvVp2t9iUNKnSa&#10;3xgaTRN3fDDt9csy7PoAa13wEcuJ7+r3X/UKwxe0UfXqKy/JJ/V0jXac6FN4qpbXm7760Ve9SGKj&#10;mqdNeKUiZdwZyuJpfQIL9h742fye8YeBnYGcG4HeePONw9e++qpeRffVw1e/9nUd4l3zgbIngPMq&#10;oYwNGZylqXDZVKNdMVDO2CbdMqBrg5N+UR/6Nn7PhNdwXL/9ruS6cvj+7/8Bj29f/OIXXc/4Wvtb&#10;ZEXP+ifXH8wwTigbymz+yIFsSUpeevH5w7/2Yz/mgy3sDAy9BE+qMJY30E7wIWzWtkBMX9YATBbG&#10;gcXP4sNA0Dbwc+oqY3T8WCXKZ+HMxJJX7r2jpzGeYeKn/J/9m3/T8vz83/t7fhL42Wee1lMuPJnx&#10;0LLz+vLHBzRMn/d4mA9BiczAQRmBtsIh+le/9sbhN3/zNw+f/IEfUH3we4c69H1Or7tTG+FQkE3o&#10;u0pjwQbaGBviflOA6DC554CIQD3XL7imbgn8hIaDHYs+aCbec6CKi3kMEi/zFv3edEefgz/hc/gG&#10;5aar31Wn7yG/40fjyrHFHr+iReUjDp1sACMfiwUpsMmaSzZ599dYg9fjFObhnWsGKTrHp/H15NJP&#10;kraOSlQueNFesCl5a1ujrrIJxviNrLUnr0dKm4QPfVfbJUDwaPskv7yApWy1Ucs5wGTOASwBefg8&#10;vLTnAYu8BBY61oW2vXhH9S5PwLtg62/7gg8cMMSEvgLa8sBnQunhLywaN/mkM5v2jLUEDpYJpQsc&#10;tFyfzs+YVH2RnYMdQcjm9FObahudbpqR4bqA3sjGxgW/61t6vklJROAPbegywloO0srDT/JbdOLF&#10;oKvgm54kOz5OsD22ekamtKfqZaCTr9qksq2bWXuZbD2be9F9p7vSJt2PZV/qorpGJoSIjQvvnJF3&#10;Tbtc+qemKNn1Cq3dD1ZagQRW1lQbF+lNNuCKCxz+TiB/jZGRvAu6IZO4m8qk8Z+G2oRr6BIML7mV&#10;cH/JNetAYoLtLdja5TQ2vGDZ0OYmCsiutE1k+4pv084JsKD9+UZRb06kvugHoQEv/h4X4G370DYF&#10;75tplBS2LuXz9uVs4EBDuW5D3EhHwJ60OdoXsiD7hymgs2phVGZ+jeWoE2584uYo3XSom9Q4EGaM&#10;xKbP6o05/JwPP6WAv2JDyjj4/frXnvFB8Esvv6yfJnnW9ccB8MsvvXw4vHj+8KJuUGQdePnda/bL&#10;q++867k1TxdfETzz69DMm8SYK1GnjNH8TAtPEPOzLe+8c9Uf33CvSnvttY/6Zkd8iacM7+gAub4e&#10;/xwVP/BR63JVlLzdse/roJefv3hX65rL+skJntzmVd2M/bFZ2knHVigx/6Be2KCkqyC0jZMmb+lC&#10;ydqC4VTY/mQrIBEHPMlK3yyqznf7Vh0TI18D16WppAP+Akz3DQsbH6B/S58S3dKvIHfL0w/EhtCn&#10;DJ9vAM60FcOTzVvKOYDC97gmVK7S3fDZ71CAdsOaZnw1YRUypmMefU//xPxolwV8+rM1oJ9Nipyy&#10;RUPloY3Cj09lY1+VOQB2Qwfmx5RBO3ac+pAsSEI4p75+C0uyfAyDbEsZed2/WXU+p/ktv19onotd&#10;zMnKhBPXJVd866B8xyvspFd5oFK9STsIzn8ivvuWNJc8vGXHT7RaEDb9sxYMT2yy27c+gs1P64T6&#10;pN4sC3KN/YmVaT4McfC/eCk8TmnU7tsGvmWqEiYph8ncwbYZO276ig/prl92zEdTfkrQMqq+JBg+&#10;wHjtuRzyK/Tgt9iWV+rg/7GBZOI3fIevD55Fk7Uwd/ngPpDKfD9wXKe+ZOvRJXnJx0cviEZgqJvI&#10;QotQtvL3+qhceywABerpgtqgZhwisNOiDHSett+DtBJhibLNr8uzMOAwexC2s7h5WFwsY+RJfmXG&#10;TidNuKQeG/OzCltA0fcJyLQfZtOe0SPzKf1YqnXqvDwPmdc23EAnZAWmZ3wuyB/Rh4AtWAsTg09M&#10;iG7R0xnJ1XfssMOlXikG1XRGrsijetG+GGVTtUNJtOUwtaEz56t5xMYZ2Qpjl1iJUXACA+/CZfYz&#10;8s0NTzyBuf3G8KxfCgc50sz6ocN6tTLVJ1b2pkV/O9145I7t7FvwUjlhLeu1C57wdTo+7LI8Aemo&#10;KGPBmmU50E9287pgKsj1J8Bz6rf2Opb8AwsN8plTNoBKkPckwXeccLum36DnMX38bIUd3pZJfB3a&#10;oIa4pHTfUDvSt3a/o+vk2hqnMZWhBU9oew4xFcebGCWM+zzeQFqb3r4Tvbi2rJKzN257H0dtxw8R&#10;+aZHHiLSOQjzW9Fib4c1D7Zir5fDf3h2fKwxTFdlDexHVb7K0diyi57XU9YnsnotOPsYvWmz+5ae&#10;76PbctDOOOf5keoFmn4oj20HTW14849YHMngGveNhHOArPLYL/XDXAF6VCP71cj78ELmGKQtNzaG&#10;hRd8DL6qeIRkdGQTtROELDDpRDM5YbOlREqIawsgI/TOw8IwAOFQHZDLD1w+hBWfa4QvHHSpBBbV&#10;bAY/pTIqFiOwQcUEy4vXcco0mDHE8CgvD6p4p4IrSQ0fupvsY5TKgwxssBlesKXDtR1OcvQOAnSs&#10;PkbQF9e3tDAitCw0nEWu9ZQw1sdwpSNZXEXElUs54CNXg+kJRwUbD/A8YVR2YVXs8vCP3UkzaMbW&#10;6QCgy0YPedjlrAlM5QE2cLtclK08CkucT+o7fMiLLIUjH/zEwDr52C/qdA3RKUjQLK3CVDbi6nhW&#10;WfPeL67c5bvG4GJDYOJjkYvqM5zrDSjpQF2Qsu6T1jXtL0aYdqe82CT2vH2D3xDTqxi561uHbaYr&#10;f6Kz4/ddOlGGNnL4D3lMRDagzT8hGEc+Uj0Ajb8wweHT+sP/Sii+SNmOF3k3iNETWvDAJsTVn/zi&#10;F+esGJyzwuPyT2HXjfHTMq53/SJ/6TbfKj9BBibuhV3pbXkz15TFBPeoBMBtPMdfgHVfNmXAFK50&#10;iyPkjSjJUx7rE9Slk8V62geb4wTo+SO/Mg8Roo54qhZZKMOXaM7SWHN91aXwLusGm+/92GuHF/Vb&#10;ZgyUwHDQy+/oXr6i31t0X24W/qoddh+LbvWHQtqv5M13NRCyEXru3BX11R87vPDCC34ql82TW7c/&#10;b3Amm+4mJFAPlSi3zOd5GlDjjQZsFmKSMHJMXXDoy+Y6m2LP6YkJ+ks2x/hdr09+8vsP/+Jf/J7H&#10;IZ648Ov2VIas2BoZP/Ch/a/drG1EfjaKf/pTnz68/onX/fu/2Ns+plLSXrx6jKnN69dZWLfO24cY&#10;X/zYLMDA51UXF1U/GctnzB/OxWEC6N9I1wYcvD0/UUw5v7N3SzcO/My//zPG+oVf+PnDm1ev+UaF&#10;29r0fFuHv9XjA1+Pf1wFZUvq46HaNjfTcaBFG7ukxdwv//IvH/76T/6kJ+F3dADAmEOdEhizOLji&#10;N+ud57nYHL7ZT2ir6XuAp77oP04DNClrORuD+Akf6JafFwCCw28IEtuhc00y6Ksfql8Ax/nSg9da&#10;lx7+Q5n7v6B73KWcUDjS9jXls1HvTUvhESwTY64XXWzQ9CmC3OyAXGwAQWtb/CuvPMMjvKDXNkQa&#10;G1Bue4yt/Du9IkrdUAY/fjaCNDTZhObp7PAUDbWp0JAMosfTYchcePr6Xpde+AXPco687tt10Fsb&#10;3z3Hb+3OgTQbTqLrJxmlL+aBnj+eCaHRrneu8l1ZuPJTaOqf0Qs5aifi0iPtDcapA2Dx0/pE4YTg&#10;9YBvZBJt9CxNdMjh1tQ/NPVB/vZHwHozV/IDC07rsDaLBtKLP+HfP9oAi77Adn1B3P6NBbZlVQze&#10;fW3ksgGy6l66pjH6licxPOnUHCvBQbEsTwnFyne0fbHGArYfCqKn7C1fYf4EDDIQQje2Q1YCMTgN&#10;+CzyYZ/aN/QLkbg817J1vYDdqcc1lH/zVrtXHsoKxwZi662y1MfBLRw4xW9sOsgg3di87uslKV9h&#10;gGvYygaGfrOwwnK9i+m0Gdpt5vTgb7hKIxsBWQmxUdKFo02v+aQ3XlM3p+WlRQwsNilOy8BZA6R8&#10;k8dkBj68eRsKh4P4CAGfaTgh0+wPVHxsq7SzMb2MxgFE6tHNQwWeX2pOe/+9B5q38FTtg8O7Onx9&#10;W2/Q4eCQuTM+640vWerylUv+Xd6Pfex7PPe9xFMR2rPgp6/4+RKv/2ToO9pIfu/6TdNh7nvpkm6c&#10;kg9xCOz+UAL4d4H1m6f87um7775jGjy9yiu8uXGOvRzmUjeVZt/jk5/8hJ4Q5rBYN8xN+5cnSgd8&#10;Z6/nP8sVelw/346kqdtTCh431Eefdz99TwfBeh369Rt6gvs5P6XN4Tky8LQvAT+g/dznJiLZ234x&#10;RKfJb3mG5Uv40GD9cqqPf0NyHM7tUnCuINGkvwG+7Zt4xc/ewXE9ruWIlQ1aiEn/kYN8xi2WUkc0&#10;Rw7KG9ovFA7666flwDtf/kXscVFPPnZ/yvt+aCQe/YDTfrL4xEfB/Ib28AafsNJZcVY1eECm4zNP&#10;aXmMlhwN9J9rKE3PE9Q/E8CnvWBvvyLSVUTfO+0XoOlypT1Xj4aWdz9tZMBO1DN8oUeofbHdaTut&#10;7mXguU0vsK3S6GS9dL2WH+GOkY7yhBtZoBHdGb+QBwU5ONMCfMYS5cvhU+fKE09xMz7i1A7M1aIP&#10;uejGnB+bTz+02N9slC8g74/WDqUVOVLvJqYvr1mmClmz8LmgAwTWOEhk/aAH3QYl6wE+3G3+Eo95&#10;kgN+hJNszIW5RkytkfQ2Kl8rz0GI/j3w4cBNhqirVRfCYijbDb9nDhpJ2CMRXo5enHVevsrhmG0h&#10;m5UfhWn3ksMMI8sj9ShccHrAg9tBrmHTZzKA45CUQ+A1QDewsYFEOQqlTz0wpOCv4EQefuImN9Ae&#10;IS0X/T3fI+GW8jV/cZUNgsPobzXYVwSMXVhTYQ/Pz2Qc5q3oSQs8z96Y0pT30OyB6rdVDL/Vfnu/&#10;XtvF0KGxp0UNTNGtTWlnbfOpY9qG59CyZXlYDuG2L6D+dXXs0wilELsTwy280YF20VC6lgdjTJAE&#10;TtFuHFRGmpsMwCkebhKpA1a8koI3eaUDXv3BPIVGXSSMr0wbDhx5gpTcsU9lLI7KBj9tYUidERVu&#10;LVrzqtNavqZ74y55hS0+0rBW6vWKt+VhtwXXfRQ1NyptZjDMSiFp+rENWFn1x9atXHWr5xWbcsro&#10;ZzAt6ekw4G6atN29bhZsCeX6UTm/82xdlHZvBZ0J5PtGFnzLOPhuAFhz2e/U/zecv8Uejtbpshkx&#10;v9n+QP3nRT141H6EPSX2BLvv/5LehJPxLPsHzGOZc5RPaTse3k6Pbh5DJQv7GoxRHdfQG9tAh7gf&#10;cCmLtvw8iN6EyDr4oeT2w0i0Wejl4Bd5DT/8WtYb5WlK5MGnMgPfwE+0OIxdC9Ny77AFWYRoUiW0&#10;KACweKRsmOE0GmriABWgZYK3EIsg0FiZr0qZ5+CSzyFzDJbYTiBJicknYGgqigHATzUKn4kUB7pU&#10;oicMVJicYeMlF/PCCR7A63Ndv01EQAbLDO25pvzSJf0Oj2JBuNyy6IpFFMETXadGZ9Kjt3VhYaTr&#10;ypDiXJOWa0j+3bHJa8ikJzWHy/gP2tTv8JDgG/3iWQ/ZiVe3eAAy+M5zlSUT6L0MGsaH28hNXusu&#10;cWQiTT20bMfd4clrCF1wjwepFX+HjRxnlRWGODQTN72WFwa3aWfexgh86Rf3NAa/MI0fB1N6jcF9&#10;tHGSu4dOtppDdW4Dsez0QB0B9S7p5Sl7ww48k0GOrARhRCmpmLy+goDODotXduJem+oycEOzugFH&#10;er8DBiz5q+DpsPAbBqcu0IJ3LJ95IZc5Gn3o7/7W9uybTgy7wiX9pO/iF6byc12dzyor3Cl+Yde4&#10;dBpTRhoap3nFa74PFUavwjcGlrTrgVifNUCjfCpnrzfcM3BWGqf+R5np0v+JfsvJhwf9GjH5F/Tp&#10;QWkGN/rBBCSlZnlFIYtgFmtsYhDTx8KDQRf3evqp5w4v6wmG6Mogrdd5qN+m735Xm03ArnIYbuyB&#10;LKho2ZQuLP2O787F5SWHirxBxmvtkOeqNs3eeust/3aZANUm9sMBfJibiZCP35j3whO19LD8eV6n&#10;tGzKMwB3koYMPBXBJtxrH30NjMPnP//7jvtFe6BdwI92eFqnhfvgxPFb/36P/IX6qRdr/nX4i3/x&#10;3/SEi9d/U498sZCrXYA3jgubv0+aOEDxeC44b6YxsRMsH2UZtzRsU/HAV2v/SxdZSsS/wH/22WdU&#10;x7sf3bhx8/Da971++Jmf+Q/0G3nX/Dromzr8ZV4sMt8N72cB2Zu7GltH1AW/ZffslacOv/7r//vh&#10;9/75P/cT4Fd0wwf10MOfwN09fEQb0FRkD+OoV+qJg8mOL8B6k2wqxL6DD+iPjWn6DuqbmBD8jFFr&#10;v0EZ49YlbbrvPpR5JGUE4MH3gkH+xXXpBmL/Jh8Zkb99KaXISygP4LhphHzsxKKz8t5ng0f8/MYD&#10;xeatFXDLVzqlSxzaj84vKPPcWFtC3CABv+gjPTo/Vh9lu0h26JDOrFcLb8E3dK5cGTr2g4NO4fXo&#10;3LV6g1cY4FfayNLDO+Y7Kt5C2ycZyA4Ngml51aG277vsVXdaAD7JVuAzJqEjctn+0tGvjGb9oBvn&#10;hnh0ko9Wfsvhg/qAZK4b+4xIqv99h8g6shBUYRec2My2Hj2si5SFh8daLfxIExjPoMGA9kAbNdiI&#10;O5rP81YDtu8Ym8bPDSec6tU7i1OXyleb5OdCtiCatWP5AZun4XdfVWqDAz4bbtEBvObZjpI1OscH&#10;rOdia2Dx++gku05Z4KIzMNAN7U3aLYH9Km8y97ZV3AKXDtdN5waHyBkeOz/gWM9FJxsIRNvUfjP1&#10;AtwpL/II3SxgVg0MAZmxIwGfadj4kIHOila65GCj6gs5+gVoYMPWeXUjxvcbuIY3NN0m5OemPzRL&#10;F/j4Hrxo+3swH/ldZa0/AbHiuz9WU3D/pzLzUZy6RqbYgN+MJY+73An4DbaClv6N54IPzdfiD9L5&#10;jm5utydgD9sMQ1B/mZfiv3fu3tah6y0dyjJOXPJNRcTYkM2ta/ptXg58X9JTvzzxT52+pQPjd/S0&#10;77t68penTXnrydV3rx7e1X4HPn/58js+AOBJYDabuNEJOm9ffftwTYe+POlL3+oDS/9+Mzcz8fMm&#10;HPi+qX7ooeneuAHvm24HqdOMDR+a6jxSlLpNu28262dyGOuu6+CXJ748jqhNc+D+3PPP5oEG3SiW&#10;vRjVvtoLlDQcbP2BmvAWSAvksW1nbaeB3WWina4h7T/j0WlZ+v601eKstMnLmCiabs/pf5zProR0&#10;BB66tPumuS6v3IAU6vQL0OmYWfouVb6v1TdBF3zo9YCDPoY8x5Tzp+v2X6T7gY4uHdJXw3a3Eele&#10;IzcB3LMC7dcHCZ7DZB7qyhtg95MqI1C/pQsMZYTu9/hiF+OkbB8XXHDyVbroXf7InCdqY5dN6dEP&#10;32j9b/pRJtrb9QkfLl2GPfVXcY/gF1uRv5Ut+bW7x18oqSz1nvHOOMBPvTAuCsj7XKVnCWgIwKh8&#10;QEenZPuQc2Re2Fsr5neuH/QQMnT7UdbAyB4ez3ONwhwsAE+T7AHtlDpCJOCgZbl1WZkNQP4Y7lQm&#10;ly9fyKcVyZYDvPUeRPYm9mtsEVD4saayfVlvKP8Cegxj9jwe6mevNBEwQv2HC+qBVxnvMtI/KD+k&#10;j+DjP6zN8ecFADomcJy5TjcoZ39lDayjaBY8GYwOnv9M3pENhcS15xsQUHoNrc8tD1kGxvUzBdiu&#10;IZ7fq28tjm/sNMBa5STNn2nPQTBPH8YO+IfkmsDBvrCP8Duvj52hnX4u9QVueMMneVzHlyHrmxPN&#10;Iv1v97pa33v/iNPu4SxbVC/MaK0ki2+AtW1HD9ITygMd1Tqb7TRP5G6HjVZh18OA2GjD2Ny2Ra3K&#10;6f/lr1O30KycACcd2zRNjGzEzYus5VhZjvku4mzJvEECiw/u6L/pXpIbxnEC/wW28rS0svGA49qu&#10;sDuhcjN+brwWX8IciML6pOXgrWlfu25cAFHXKzShb1itI1tPJgiSgsc8OgQYKcBrs4Fz6A9UNh9H&#10;UB9l7PfK3I5vlQaGQKza2eqUPoyALxN4AJTzDm6CZn1Mm+CtQqx52C98qHnVqid9CNfoBC1+kvC8&#10;9qq5Zt67BuA8DtFAZRt4ZVwST8agCdlTof/SGOK+VPLoFNwgogEf2hY3wBKwTepMeuiPMni5f+eB&#10;W8nSvkwpl4PH+E3/b3jh9GYJ/egVxRtN0oxnji2Ek967Ll9y6j8plS1pwIT7EqZGcoYEcv5sFqH8&#10;SkjAhjdQv8gjrbgKtijZMcLq9F4QDi/4g0vYjKEyNmmetsHiHGzetBwDg2djSpduCIWU5JiNFxOd&#10;L4zAQTGNg00XDIe8lRswdO0Hx+MJsK2zE3HKPKmtsQfeLJQ2DX31TgPrpuvKRTl5bkh0pOPctts4&#10;i51DshXXyIMHPoEBYthZJvKAzyfp47y93qitDkCt28bgIEvlsuuMjrXLCgv8et207UqhQvNIW/fV&#10;ZlO+6QqQAvZ6Uih8Y2BLu3hcV47CNaYhE1bZSPe65dihecC7nk6Eo7y8Sx8/axpw0huu0uZV/uWr&#10;WJAIlQ7cQ2bqrbg2izocfgeKO7PxTz7gMLHiiR8WHM6DPhTVocUzIweTCuSBVuxjqrqi3NGmMx0d&#10;sO74pnMDYr2DqnpaJ+sweoSU8dHLPOE7H4pPcXcag/yYqPZYi09xS/s0XnEely6txsBBp3xXvwDG&#10;obEuOmiZ9+TvVrY1RG/xJy4EB61VXqcpa1hgyrcxIMU93iAs8t6/Up/Fo6/kurgMtx0fwERnYNcP&#10;Gqxl8TRkF7yL5I/UOZ43fRy/g3Vdr7hDtmd0IOdJvwZBAnjIED87rycO8upAdZSSZSZLoiV3TN9O&#10;mkMYcbCuIvC0nux85ZVXDq+//vrhC3o9M6+wk9ja9OcpXw5E1JaRW/H9+/zmlgZWCUt7oC3duyc9&#10;3d5nwqFXi2gU0gcadw4vv/Ly4eWXXzl84Quf16ZZXhHMBtx6YHW0qEexD2pQvahj8eQImzVwLnJF&#10;k9e/9Jf+smzJYi6TGuqBMZeNSsZxJnD42+ZzQwMfo23R75DuRkzpE5N/684tx6TxT/q+wOfA6b33&#10;rvk1h5fn7Qi8KYHNOOYNzEVffumVw00d/PJ0zU/99E+L3p3Df/8P/sHhm29d3Z4EXnl+N71aQAbc&#10;q1xjjd7IIvty6HPzZibWv/Irv3L49Kc+5fybt677jS20I+Zp+EsOiJjsq03qmvaPL1CHzM/cv9Ly&#10;dE0gn49h5rqbkOThAxzKsXHevgzfqf+034YWtAnIQj9H/3fpnMZNhFDw/E5p6AJLTKCcfh05CPRf&#10;lnNkI6+w4Z1DSvLwe2TjTuzg8AaF9n30k9Jd43r0DG/79cBE5shCfvWCdj7hXZrYABz/7qZ0xMbo&#10;SV/Vw0tgwa0OyO8DaY3z+Q1IaKdf9qGo6gP56G95xZFlHZmrO3nQY4PqnjaafE0frrx+1NP6Zpoe&#10;fCIHT7Sy4OIudeDMb2gXD1l3PvEJrsFHXwJ2gScBne/p4/TUEQs7Fmno2Xxi6rYH36annQrzRV/1&#10;W4Taun7CNTbFSLDElxugYXtLr/o4Zc3HdwnVjTGOdHngDw3Ok21E0TC1sWmJT6+Ji4/9RJEac7nL&#10;5mkE1h5ct2+GD9cNpPHVhpYxTqIueuH7fU0gcsCXEL/X0+bqC8hiow+fY14KPrSqJ/ClTboheekL&#10;ShfxyO/HdVWEiZFDlbHZoE8NFwzc2keUNt6scRlvgr/LFDmC3XRjdKCKel0597iypo6P4DDMIssq&#10;39qujYPiE/ZUaEKDkDX6jJfqO+nX8HGeMj4ziD1zMwI8aov6Iv7RDUj7mOqNgB8DA07Xjy6ABrL4&#10;H5nSb/B7tbyZ5Wvf/JrncAB4LQLshzhg781W2I76GBunPjAO7Q+7s1/Ba6J1WKunbt0/q02du3HQ&#10;TezX9LMV/ATKm/Zd+uVnn/2IXv/88uHjH/9evbnmeeHc1k+jfF2/AayfL9G87Kmn9Upo+cWdu9/Q&#10;XOiO8N/T7w2/d7iuQ2Ce8mV+xJjBqxi7iXXnTn5S6K7k4ObKL37xD+RfBx0WM5fffcw+gNTuk5T4&#10;Mx3i/48X8f189EnlaSfsAWimejinOuDQl3kST8VfvfrW4Xu+9zUf6OeJ4MuaD+dm2vYftSXynZWn&#10;zEfyi9OY7nCGv0fUZHw5NzdnuB+TpIwH4Bb/FKlykN/5ObDk8ykuMeO5x72hV5r4BrDc1EQIjpNO&#10;u1/N5dYnr7QpggbtoaG03Sd5jAsM5ZSVppJkoKlosIHc+VvyJRj/kW/GZ2iA40h4DdwQwaWpQVO2&#10;Y3wj1B60X/KbRxx9WRMxX4ktgO8+Cz5Dmd+gqPzgiy5y0VGMfNUZmjm4iywVse3SsuAICsWh7JJf&#10;OUv+Xg8Gmi/mTqfB9YCNxgylZ7hTGw0+9mnAtgmiIZlYH3L4lY125vB58tV7s7CH13xMRTwogy/4&#10;KStN9Ksuk+d6Cf/KCo6Dsre0MpoGjvHP89uRvbhD1dH2hO9GL3pY7aWOoHsW/krLPHczuQj7szev&#10;32r0dW4embWH8pnZEaC/tWPnpJ55QpjTX+slGLc7nEdz74cPORjBN3WJvgut6gU/6LLPJ/STAL3u&#10;H2mtPvP02hDg6uzDoMFm3hwY1lHsv/ealsBItxuBA/Y1IO8qB/Nlab/JfgzbOt7pUS/V8wjWNqEN&#10;QS54sc0x/xWHdNcAp/m9jv1S99wkL01tb94WQDjPRokCvvb4gH0QDHtGHuy62jllzYNW6PvQn8It&#10;hE/r5RG+m+5BwDdWe3NtT0EOXVB/yNY6HItvsq3zw9KBBsFzQOlNfafPVtsZuYPHWqcUkSPpyg7P&#10;1a9CdYfrNTE4+wcYhKjfJT6mjy1H0JXQk9KSh74LOv6I/roWfDLqridw1bE3sBRXlJ2MrBq36AHG&#10;oPy8Hvmn/t1ylwk2uNJesvIbwLz1jHGHgD8ADwyftC8XbXiGw56+YcFWNIDAHSwO5fqjjrj21Rk+&#10;Xv+jnFD9fKEv5roX9RYxgg/bncoXY6Tv39Z4CB/t4lh25K/OzHW9BhJ9xjvmxvgsgfnvNd0gidz0&#10;i8DxxlX2aC4xtyZPduG3hv3AEIteBfaL2S9i7cn4DC/PLVBUwXZG47l2pr4Mp3ZDTPtnru/9Dtac&#10;6mNt77nxhWtk4i1A587lhn3KXf1hY7Kd0wBLMExjwZEPv36A2dLKv9gJAgWEEshVFpjOQ2gqUwUQ&#10;5YNxEID8fpRwujDGFU6ZNm5+D1V9vdABDtmgz6Ytr9Ij3ddsAk8F+IBC6dIV2safigKOMuDA70Eu&#10;G1vcncnv5viwwY1gOfwQbGn6oJjNSNExzdEHR8odCKIPD3Cm4pGD0E22XB1/07/cl0OAh67Iit3W&#10;4I2lNeMkDbz1O2lca0cECrT72a5pbmMfk7XQEVwlzjqevD9aj/De6IkWoXYjjW0BgY9Ktg8wK+/S&#10;AYfQAS9X39r3Sm/FIB87oVPkiIzAZNMEWdJIXIeSrTp0Q3Glt6arx5q3pj2BFv9OVC0H19hDH8oZ&#10;1K2/zFP+NpUIRWbi2AsbGhZ84fG6Libv0Ss2vqtOjld+AUcbIVDOwiF81Ya5hobpyudcR/4yPNcE&#10;Nu2AM/zanuT7dH7129CCnkid2M/yusQqRxaBwh7dwQ1+gGwD2YU2ddoehswW2b8qLLkjt5PCL92j&#10;OGLKprE3sI8LyEKoDtBBJi9W1IFTTh7ljRcRbB/wj/iToYD+DDrElOMjBPCRrTzJq/+QJr8wXD8p&#10;dALSjSVgS1dkdDiWVyCSbxkQRsE8BOBXPCsPO28ySGf3zSpnY7d9FLagzkqfwZZW13wmo5f4fQb5&#10;FH2qDxeYMMnE3OkETXDP9XdTFllaD8iILOiDT3Jg501gie1+eurrxRdfPHxCr6j72te/obri1aN6&#10;mko8Odz1oki4PHXOb67kaTJsryfesbzswnP3vK4IeS5qU+b8Oe5Mlt5akLzwwos+uP5nv/1/THn0&#10;ufTU5aMNCfyktrBRP4hfspXrzNaz6awldcyY/elPf1qvopdVpy4pxC+osxwY6skHlfEXr6ZN0pbw&#10;x4c6mH3Wv+PJZjY02n/ap6hrGoLqKP7AnCSTNA7YgOUOP8ZoFrAc0tsnlY8f8mQMT7BcVPqNb35D&#10;m6UfP/xnf+fv6OD66cN/8Qs/b/mQV6LAwgnSDWZtAZpzHO+we+oY4jv9ypbxGHZRBzv3VM/P6Elf&#10;H+pKtY9cefrwT/7Jr+vp6p/Rbwa+OpP5zNlYPFA/bIhi27aT1h9tOW2v4xdzucCRT/0TMzckkOYP&#10;P4BG+ogc1NKv9FXI5zjgFd/6D+ObkO0X7f/o50xP+fU3M1m+Wt4+q/IAUl+vv4q96TEXfObKM4cL&#10;8i8Ci5+b2nAnlDdpaBGSty9O4Okdkilj7IB/+Oxto3Mn8gm8Zqiv6cQuT6s9YDfS2EUEQkOw0EPn&#10;HNbpFenCJZQme4+IEftxM83ooszKTXk+aseipQLXDW3c9bLZn3ZOXWhurj5BXA7nLgKT1xpTn168&#10;iRh3+5YufKLbXj9cp86XPlcI2XwXJZAV8A8fnqjeoc346DqkkhSggcyt98uCY6HIq6aBKww3pbIW&#10;uKHDEnDo7x6waJQc+K7D2B9azBf0uzqxB7KojPy8QjO+iz/ErtGPctYrLNSh249ftzu0u0AHFty+&#10;+cW2YPEqn8PuBGwADHFpMV6nDtJfGnD5og9HOnSHV+14Tr8tBA3L6/lr6FOO/tiLG3yQH1+6qHrF&#10;7j1QRm9woXEayoN8kZtAHe48rIfw8ePCE1svNB57sUZzHQuWNSA0YFlYfC7paWeqS2xJHjpDh3RD&#10;040LS7lrcUBb7s0Czc9FxLVAfmUDh1esOx4zeINXMKwLOndz+aITtKDDkySPCy4XDOOsaYmebaFY&#10;2cYHFz8hIFNDZcdQGS/jq1YAoMFPHehS4zTzPGy565brK+rvmC+9oDfAuL9a1qnIsbAt+w90vNn2&#10;sVpSt5g48W3dKEl/5J+9Uv+BT7JvwRPCHM4zd+KgljeZ8Xu+DBA8lXjl8hUfuvP66Bd5zZ2IfvWr&#10;Xzm8ow2vj+g3hS9pvL6jm+d4sphXPPPKZ5765TfTeXU0MW2U9pr1KXsveZofn2c8+abmTM/rcL+v&#10;qo5KEn4CcPjPBzvg57vOp7oyz1QtGcavbtXNUDdlZ+rttuzPDaW8lebll3mC+yXNn3jq7Wm1S+Yx&#10;9P+MOfDI2rD0u2fg9jb81bQVcB58Jx/qmbSqQv0txfaskFG/LSfa2r59c1QpfgDzvfYR5DBuoEef&#10;Mm156GSseUo343qMkB/Qn1EGHOMwjZ9xIbxU7r4pcpcvcybmA9iCgD9lz6D2yZMwpiklifsBPges&#10;Ulu08UfLYj4qnP0Q81e/RP9o2Y03tGR7LEZo2RrDi+phjF333KofxeUJDcMrZu3jazCHRuo8/bG6&#10;bbW/zDfgVzwjnfHl+YXyifMk4QCBK71px+hPYJ7BqyGrx0BuEdqOG3jdDO+VP+nSQrcnhcwvHoXA&#10;XgRURw7q577qg98sJJNX6LK/pAEsB96uWyEIFqLjRFgAAEAASURBVH+zrwinv7G4zU9P5iKuc+jz&#10;R6xPdIlO+FYksTiBAfaCPnr7i8dP8MSLv9IIdOqztnJeFGrxE2ORlR7igQDgTXCeMuGFnt1foViS&#10;jAyaO9EnCM/1wxVzTAXwCcC6TG0tOss/3O7UdlQGGNfE/c1VETRu/Zd6IHDtPkd4hLX+gpPy8jGQ&#10;vtY5DHle61tX5Nb4oP6PN36S7quO0yfQr6hNqg2EZvQsjCUQDmvNygz9U/4SmmwHmdI24QLbEoDn&#10;j8DropHDeZYx/Y0LH/NV2VpculwjPy1uz0udgkPdOMz4SB7tv7wrh98QgozgWObYpXYEfao99E6+&#10;Obxq2OVojmRTn4dVCPDYY3hSQlnyU6jrEZ1r2gV3gjzQOCLpydnoGL5fJjF0BL/RmHrwYaIYqgf2&#10;esf6iZ59eOO/y1HZLqi+tmJ4nRiDpVgPeysKcWwR3dC7c6nCZJwR95Gv+adxb5A0DWQRf+b8bYvc&#10;XPekAJ4/wiMmwNM3+SjNnkqDedAPDqxlO5HvVN7206JuMsUtzfkpWRkpYznkDCN4xg3zt4zFSGy2&#10;+uIVy9Whtmd8QQ4+l3QAS0xboD8lVE/quGMcPE/LuOZ16awbRES+MW0A94GmnJ9DYWh7bTq+R1/V&#10;+ryjG7QuXMwY5bWy2PgMD5305/0f8YHeXebWcRhYi3fa2lMajD2PYy2tPG54Zlzg8JY3WSI7sCo0&#10;TQ1cxueLNs0cpDfK8OQyvAjspSA7bzTRaLfpJAjJKLvK/kAyBvRBMuoT/cxTazfmLHD1P/yRA9rD&#10;A7ltK/ZPRIexAXr8ES6yAQcjHLbEiUtojb05IvrQtsFkfPjRSXexzIDM64k8gIgBd4tWGKQUafMx&#10;LV2/d+89w7JREfoyugWNsGxAEJDTG/zihTHNxxu7FsYw5D+lD/zKExwciN9gIY+nf3wYIBnZPLAx&#10;ZVB0sjOJN8G2UOXd1N2tuZZ8J8bllJ5NBToL9IS2B2wpaV0UT/9uGthys6d0p3KpLuSzkxtqrzxk&#10;8wE3cMPbBl+ukRO9Tu9WKTzykA5M+LcMR/NvjsAXMxIR66sLDOr1ccF0x17GOQOQOzieFCoL8Zou&#10;DnQbzirH9+yvjLSisdvjWOfSiZyhSfqu7sQ9DZja9S/begOODAX4g4NNsYtF0xd/lc1X5M2HtrAG&#10;b/JpkgoNLJ56A36glBhuGy9kSYeTBk+nCb4nDNI7r6HQJJ92h5+r/J5e6wUlGnx8TOV0jGrnyMZg&#10;jc91QaWp7SamasL6WKcRzKUskJBaX/BHV2L6DwZi18PYqPpHx420+ce+4QG+aTleZJDQHBj6Dkwx&#10;LIwE22SjjZFvBXcWRylkIiAPwXSqk2JoNBSm18TAY4fq1np2R6pOuwM9QkAWGuCsfCrDTiM2xDZr&#10;KP901On/OilsGfCkC1MbuJ5ls/JiIMNHPUCNzcBF/tIi5hoapJGZ/hLa5qE8XiFOH+S+V5u5xaFv&#10;6kAKXml7IJwKgS53sBEjF3C3RYMPefn9VukjuW0JyTKEENQf+NJPX5mNXtojH15fhOwMcPQBYqO+&#10;XLroWi7v3xjGJn/uz3368NnP/p4ZhDwHunoNyC2NO/J/Am0APv69LHxfd4Vf1O8rctjLK67Pa1GK&#10;fEzKiX/gB39AT0xcP3z961+zmB37bukwAJnQkxhbfZADtZWNRG3mqy14MqO8p5+6cLhx+97h3/13&#10;/trh+eef9wahD1GUhx9QnxgSH+BDhXHA635NvkZ/Qh0xOWNMpZ+pLe1rgiFQH9zARR4fzE0dN2bP&#10;CP+lfujreCqG4DFbfRlPB5N/Txtxl/V6wxvvvSvZnj78jb/x73mD8+d/8b/SnddmJPmmH1X/6kmi&#10;smmb6/gO7TW09uUJysZaH6yARg9VB7wOEpueky3ZYM7iVU8GafHzT3/ns4d/9ju/c/i3//pPqo4e&#10;6vcM3/Vv1d/RfI4xiEk5Y5YPhxS3Aj2fEs1tgaCKxXfqM8Rc9wAt9R+L20ckGxsLvJ6StggschH7&#10;FULyQfzshjbOybdPCod+APzSB7708EH3ecq7hN/qmk1zYEyXXTv4jj8S80Q0ZZcu7QdsD7RpgU/j&#10;91lABr8LDgnh1/4KwPT48hxdepyTTaDLwrL9jmkJBl9mHg0/AvL6DTmyMxtdbAK2X2IDXxeCadtJ&#10;P91Xi2J/fuuRD34O/noTBnye0uIu8wez2+yLfLRbbElgvo2sBGRLfbCYCs+nZX9o4wvcpHHunJ4a&#10;nfUINyABT5D2W11AB9sRbG/Rd18hnYEvTsbnXK/5/u1g3e7D5trat9CH4R/YgbrD7vflq8gPT34T&#10;Hh9ALjby+wppbuRse4deDh1zgyi4zhs7lN8WCxMd0Jn+qrKXznpN3npQjEzcYAM+afyWeikOsSzl&#10;g3XsBVzxsV1vYKWO7rBWsxz5iQbmk2xAbUHVULrkWX7oax1EGj2hT8BOvPa98yPDKp8NO+sgeEJ9&#10;pHQbu1Bf6BMfjY1Kn/xzam99OhG84jaGBvUHJ2xjvpLPN91Of/704DHeEKDf+gL+im4SYiOaDXtk&#10;JQ/67R/Is91FnxvZ/NTk2JB8ymmXpJkz8bvNBLdV1ccl2YkbNPB7+lDgCCzs6fvoFwmrfs7QF3Xl&#10;zeFFd9evZIQObzPwmlS+mbrBdyTkwAODPoTqRXrlhf16DaTHTtczvU58Hr1M0+WMw0BSH8LVHz60&#10;HT6rhEBflM3bXH/nfr/fuB77Vj9suYb23c3rHIprQ6pPUO24f3SeLkOC9qa+2xZmDnvfY1Hr6sb1&#10;a3p987XDbfXfn//9z6lO0i7px9+Tb925fUM+fEm/R3vNvs2Ncvihb8wYn4AzG2jM8egvCS/qkPIj&#10;zz13uKW+7z29/eaW5sHIh5/2UMuA+qIPvX9/3uDTzEdia/lI7p9cxrH9T+m2fdFu2nbaJoDFh88K&#10;MdFKGz32OT91QzivTU/fqHFffbPbg9riA71u+717+ujpbd2AeOWZy0rzFPd1HQS/rCe2n7PtqEue&#10;nHcfJvk85mtd76dFaJdw1Be/o0c/UN9yW5c/MOdmrEIft3vVEyt47+2gr9L9Db76R2TOOEKam7Nq&#10;D7SFDvM4Avn4k+mPz7hAX8wPWLt7fiAc/Bz5gI//QhsfnoNQZbY/Kj3TV98pBqZDTCCfGyDu3uW1&#10;5PqJqy0/fQ/X1CWB/rdtwhn6WvmsfVDhwO/HN0ANvdVHVhswdoALTuervOmCeQRrVfBYS/YwjP6S&#10;sb60Kxfx2oagST/5uAC/BvhG5uhdv23/7bLW29QFdqC/IeyUdLE0SfAJyNvgrkR40IQGIbyHiuT2&#10;HzaZui8u+ThAbe36UWGeRIYOdci4D8zTsodu8MYHJOHqL9xwh39tbwijJzRdZGWvNuMWfRr5jNcN&#10;0PHNCOMjlmkKK5fHNLiiJzooBg59gbEvSFb/zrrzVTo2Iu6Tl8ZDLv6UD1/GUL8KXjH2VZNWUHrg&#10;skdn5srLmHtnYJHLb/ejveuPcRWDwee+9LK8Sjcw16NCwWOd9ZRsBszNW5rP6M1ozDeloN7SYyjZ&#10;KfUJXZ4OJGw2YR/EvCQTBwpKZ1yQHyA7wk6gjMAbDfgZO67xydYD4wxtr3swwPYVyKQbKBea6ZOH&#10;v3JYiJ9Qj7R/gvuv4TnVKo/Z7QBMXLUyJi4s5SKif+m16IHMpX0EO/R6wFp9ZeqNL5ZsP5T2GB+C&#10;FRWLvdhvOA1pA2nHF+cAF12pbx5EUDU6oB0/WbaIq5zodVZdWA9BbLIi6dgMeNeRiHKzbUP6n92O&#10;yIAu5yQHOPTfXO99KvWCTMmDDn3fXfkTMD7nURlWIn+V07SXuqb+2JMDZlDsB1ufJRPxs3MJu4xc&#10;j1oql5xqd9mXjP+wzmRcY5y8ciXjB+OUat6wwcc20aM2QuYEbJy+wP0AbYw2xGMjEvSB2hDjccde&#10;cKzD2Bh61Cf0WScRaKf8NWztZGuDoYFiHLpGP9o8fkL7S7+02hNawLqPlg0uTtt2GxI/YuwDV+uh&#10;2HJSx/qjgCfUV5rOF1ztOYIoZwl7Vysbx48p9WH9AgZ99PYYhT2p57GR7aMyxlAJapjLjPX8SWfm&#10;NvgmPkSIXPF9rtGbEo8dSuADjBmE6sYB7iqfC0dv0tiHOrRvPNB+SbZMDGabSH76N4dUCAbUuKS5&#10;j+TG7pd1IyZnN5dkR/dlqifmC6T5+GYmcKWjbSmc2Jb2qL1U/UQLtshPwrCOU72pzQtblsiDNF6T&#10;yZ+ZW7Gehy++TdvkRi/o2bYqi+3Ur8s+7M3LBqlgFPIggQD6oAjB75zWNQ5JVpxBlSDhWlnAgcMH&#10;IeqMODp5wKYjBE9iSyH/tqkI+o94HJgKo2IIwLLZmg5ROHIm8uALDZzAsg6sJYbZXDcGJnJH5qYp&#10;39KWS0aRIc1DT39d0O8g0EC59keOt6UnD70wqgpM64jXIof5CAand6iv9nqy/6gRFU1AroZNJ2W0&#10;I2k5ceqi0Il3vUKr8CutY4xeVZFen8Z/lPJHYVu/UF1l2dJjd66NLTMkFXskj7RSJe+ilDPhWXWH&#10;D6asjeBPefmZj3gVx6dXICk0zz4hHK5ZABCK54v5Ml0cAoaLY5Df68vyP0/G1JizWCpvDq3wRzoB&#10;FltapGsR8O677/nJyqfUWfLqNQJqt02mY/VQZ78NJ74jhlSLrHN3bPIpT4fEdYLyNjmLv9upULVb&#10;dAJlhwXG15MH74baq7aE1waL/acODC+SKx/g+mn7AM74ZXDGNTROYdLvYZSdxzGtwYlaG37lr1yN&#10;JZnQS0+DwUzIhZj6qJ6CWjdPMU1lawxNFlBCEdVMAtxelP+U/Pa+PoQVnnQ/lIFPMMxJGXkMLqkD&#10;g22wPPVBt9cbT6ofMbI2+A4r8vggqGJP4IKsu8KymOoiCxC06XdeyZHJpsugI70YmKkbnlQwjNKr&#10;nGw+8TTiR3Tox+HOOW1YCdUTHuzfO6M81syEGhkZYJknPdBvM7J5A9w1HQw+++wVbdDcOLz60VdM&#10;4ytf+ZJl/LB/ZQKldq8/VaV9kTbHXc0/+EM/GL+SXel/qC8mxu5TMZx8gBussDt5jlVOoK6hwyTv&#10;vC7sR8ovHL6Jn6U/o+3QAoTE3QQEldt/lS+o0GZGuITUd/zfdFXvjAevfexjh5/4iZ+wn/6Xf/+/&#10;1iGzDpHVt96Ur7FwfUaTstwtqMORYbeQ/VAlo/76LfVpaFt4ePi1X/u1w7/1V/6KF7tqedp01NMv&#10;d296Qs68D7/onM+TVtmaQJ1Qv/GP8REMbt/IQpMNM/VE7juBJcAeHD7ZcIw80ONjRx0ZOeCx3wiX&#10;xZT7QdFoHHqhRZo557mBo7/pwXF8LQ4G3/rrKT44lkH+GX7H5mKi/kAyXpjfhs3mlzxYfOHR+SmL&#10;CHwVndPvRXfSBGBpE/SDZwVDC8ZtUvUBPHKzMCaEZn7jGHnhRXkC2OFHGX1A5StM6iJ2w+TQJwBP&#10;X0DA7tiTIm8YqNPwgZZL80X+HiJjr6FZvtZ3dGi5iJqfZRrZK181Ad8LUMl1UTCVk76Hmxc5KGeM&#10;ZMxyvQ1x6zF9GYtLQnHh4fmWfJXDL2DJs7xTP94IVJqDZExJGXDcJd25GnnU4WnYdICPcE6D+8K5&#10;y76v2Cw/yuovpu8DyVpDlESTQN0Ah789KUjEohgM2fZP6hU+kRld+Oz88E/49AMR23Zs5qfDJTM0&#10;Kjcw0CMPf7EeShM7NNaFb9RQbK7QVFo3V/sLsOCAq7wJpcclN3iMSdSms1ZufVKe6VNkgQYc/ESL&#10;yqiCLMhjE+RvqI78xiprhB60+xX09If6ww+oB2EXDcWTFrPaoPEOtKco8x+xlY+/OL+0Ct7rxsrn&#10;ABlYI4snOtBvtS5Ye1RG9Oez98P0Cw/8dCqvFgZOhIYb6e+Go7o9yxwnZjq5VL+UgwNec+65+NSV&#10;La30O3oCuHUF+d5IzLyKPj2vb85NT/R5aQ/xFXyU+uwm/6sf/ejhL+snPb7v9dcPb77x5uErX/nK&#10;4fOf/5x/a7gHacyXCVzztjb7jnP+bH5hG2Rse0RK7LDa7P0lr08/Cpk2QVvVhpyK/eo/YjoHtYeb&#10;N6/rLRs3/SavN974pm+Y5LecX375JW1O620hal/sQbGhyG+PaiR2P8S4TV2xpmp/hB7WR3S9xlJZ&#10;66WSAQOuvpxluBZOzJ6CezLBNqTtcoUu7TfRIzDE8Z3jPPpMmdP9ADS8zitdZD8a34O7/wRG5jub&#10;DIK3BBOT7nylffYaU175SJ8V6uOUWSxoo5/+CPWDsgw886boXZ2BJV1+4DFv8FhOvbkthSYw1ltx&#10;5S++wBz2PjR8kvuEb0gLdH0NsPuW2Ut1/YxOkRNG2T+CqvWo/EOr+a0u6GEXrtl/QTL7kvDwI2ig&#10;d4NpGg6E6A4ysvSjAksVasEMncDTTwFLIJ/5MRj4KPtdvgnQvIurWHOW+9yNpUD7OQqChZ5moaZD&#10;vTSUz7BzdushUmLiGestg2jpj32a4kDDeg9Rxj+XFWDyjTdtsPwblyfXuUkAP7TWlpn2xDrJfGfu&#10;GcmEIFNVj9BDNmTM3IX9Df7IwzbE2Xuf+gkSZKYstg8chVwLn5/sko2fUv34Gjr6q52wgf4lN+vr&#10;8FfCcrt+VcjNN2f1P8CtwYcXok/gPEK9swirJ9RcmfnpXoMrFlyDc5x79tXmBsMHKK9NZTd5nev0&#10;HDfzuG9MWSgNj5XVYsquX7Cfg2OlBYOtWH88MfAk4LJegg7ka21wsedG/4TY6osnRboUFYsV2Uqj&#10;/ICvvkmjdz7ULQFY2pDXQKqWzENSxjc3hxPSziS7YO7LjvDe8AyRL+p6Db3JNz6QEnzAvmU6I8iK&#10;pHTJMP7Y0gJzHzXrqRzAgTRjJckl2M6aU8Hf6ykrvMtGOTr352U2Owuuh4o+FxLN2nUh7+Tqnzvl&#10;U6hdl7UE/eDt8QVZFgKIanlITAHFqL7bl76LMFLQXbovSa5ApyS23nVYGIE+VJzU16PteYcf0wd0&#10;LmxHcuCvcdJm3iRD/LRuH9pTWLzKHWrzjdQJTVEXNoHosy4jVBdgXL/OPftrrVcgSrfQ9+/djM5V&#10;Tja8eIc2wU9Z6Q13N/XTgOrn2A9ij8t71+r36XvZw/bDJMKhHhlLmZN7z1Mxeb5RScy4qYmfAXB7&#10;kx7ZR2W/eh6w1Hml9UJHfWxXJe2L4iNM5UNH9PVH+QXZ8yIbmyB4g2cmNVy7cSpmQE/jBUwUJjRN&#10;uZnBRAqshxYI38YAWnFKA+P2gIC81K/46Q/Y8gWuHSU8vGEzspVm41ZYJeW6ZTBoeWXoUw00g26S&#10;UFYcnqDLAVzuOvDiQHqVzn1tCDeA0w95hTlKj2Atg++3E1b7lo6qwgFZsGF5UVd8bGfFhOppGAoU&#10;SPNH8ETVqT+dr8rXGCnWNA1B3cbkHdsSuOqupPWOFvEDNFxpFTZxaLWcuOnC5XrtEnZ+sXPkWnFL&#10;I3owuDBBQh6+kTH1Qjl88D0mf3yoSxbwxPhhFqpabGsT/I7a8dO6m+wFve6LToWFH4t7Ah0Nd6D4&#10;qEM06efdtjSA6H+xS2RI+2KAkP+oE0IO2kZDfdZ6AYVxJ9Q2vaaMvMbkm970G4UjLh3HQ3M/GNzt&#10;vNFb+BaXsn6gST2soXBr3po+Le8EpPkb7RHH7UTp1je0gPXCqGZRefFsu7E/aeDApX8rDfD7Kd5Z&#10;elQmzAAtXw8ueFwTN6xp8rjunf2FOY17QEz+KlPlwY/gjedUnpVGN/RPeXui4JXM2MZtILKm/w8V&#10;+6mS9HPtn+GD3TgcuT0DLz5O6G/GsLHMoMnTC4xtDdzRlsGWwVX86L5pEBhRgYW9TaY79tkp5g7N&#10;q++8rXaXu6c+8YlP+q5kfv/3u4F6yQKG+mWTilcKMaV4/XtePXzmRz/j/gvfoL6yYM3Ynifm9ISi&#10;DlnYpD+vQ/pM1vc2W5/xpImOSnWEPzhf/PBBNsDqF9RHfZAyL5oNR77GPW26UV66wOf10HniU6V6&#10;Yub24fIzFw4/8iM/ot9Xf96/m/dLv/xLOvDV0/CSkafkbmrDrk/+QeP9Q3zr/eE+mBD/2z/+x4ef&#10;/qmfOvzYZ37UT1v7QE31k7qkzWVOR1/PgS6HDvQbbBAwHtI0qbe1bul3qUfnjW+wqaqso1CcxuCw&#10;mGDtGDT546TpQx5dwIQ3MtZv9rGXNyw860PM+FvmwujF3ab4bdsHQoHPhzzLQd/FP74KgOBZoIGP&#10;vL3xAXvd00Fin/KgHTFvZjHAIrS8IVE9nSef70F0ea9xWMJLfZ34IUd1qx39tMHIs+KSBpYD9qTT&#10;P1sGjweoRouK7286ide+RlBbF50s7gMHrbZndCgedKeaxW+nDXwDsISuD7BF7+avXVyu/AbGPzYU&#10;mFcBU1syHvPURX8Dmb7NMNKnLOHn+afIWW7JSwwdxhhiDnjrw5Z7yoGz7I53fA4I/Cdcl1dQxdBr&#10;HryR1Zt44MzvvOEPK1znbcDa14av+VNDyu8iG5r1TcZb3rLB9ZOCZZBtbAvG0dmOQwZC48iNbORS&#10;ZynHP9nMtDy1iUqhB259vnoTlyaU2i4rd+GA6Qc4AjQJtLXzOJNoraG4jSnLRmsOXdrmkB+9V7iV&#10;1CofMDY9a0YlqA/yHmoD877qjbbNHJ+84llu2VQZnhduesR4EZn0MK0cwDkN/fkYF49SGeoPypFt&#10;XBtDG7gG0vTFDkXURWHKt+WAiPNcJsbmvL3rhp8Uld1FkzZ/1rrViN9xX9HzT1Ps1AN13rpJHVKV&#10;p+0Xv+XGUL8ZQgCsE4/qUYqs9UuZxxnBPqXDXQ4jX/voa4ePf+/HDz/8wz98+NKXPn343Oc+d/it&#10;3/qn/g1hxu/1Rgn3O3+axnkf3tgnc1P2r+ZOUOEwd8Sbv91Am5cBRYYPfSljjNoBsYmrPmQz3lRy&#10;TU9Uv/vOO7ph4rrq5bZfnc449JzeosPNrD4MA091wtxArdr9kB6J28Y86murT/F9oL41/InSp+6b&#10;wBl/LYa+ikf9Zx9i3zsCxuXoIh4E4LhEJ8rqN3sZ+PR30tz7GJkfFQ4c/KPXxOTlIyrQ1JgCPl/8&#10;hXbmEMVz5snXk8pW0I4J5MF300U6Nc/ZLkle5hcutmzoiB9ljyYw9G+MXX3CHHm2vbTNboxJ6ucX&#10;3cqz8fvpwVzKviq2fW1oJNO38sxTatl68JGsa7B/rhmgId/on7ulIBW9CgoM1qLtUIfn9YGy82uw&#10;uQYnNZdyrh+nV+vYOKLD/JND8q7rWdMjCetM8nll9KabrmG9tl3f6A0Euk95+VtP6dHQZOdDyX/y&#10;/KdzWSlUMkc2yBN6W5HtCE5uIMgN53tp6mm9VgMQDnt/1PPU41iT6z5pXBzqqTIhEvbABx56X4P2&#10;FrsB5xvjvdfOOmFf38R+0KG/2CmTyo0rKevhF/m2r+08afsZ+5eiradYkYk2klfas+/PYYcOj3uA&#10;AZEzwu4nmyDez/QDCMzh1E+rBznCZJ6zhV2BLWtNcJP/FgZ2rX/6H8yNveBJz91w2iaav8a7/LvP&#10;bz4ucn2bGDgrbGlc8lPXabPIhZ2BM41F9OZbWGSl4k2zlM6OOahawypDTTekDJY0MlDP8j/vp8kS&#10;XCOXMskvHfqbjDuxm8u1l8K+qs+czGRRRFzCI1JlbUh6rePwp2Xw1Dthh+MKeQLf/gnf60EuZeEN&#10;bMJuv9AStAs8X0X0VMFAi4P8wuMo7QYfHHuUDvGTAjI8GeIYu/qQa9yhv+5tUrbxVTl/XYfWV8/a&#10;3wCvofiRb5dw00s0oTVm99oZ3OKZzhTCn7FyC8r338i+0dQ1/M6SjWqkP8r42naA7Vl7aw2scfZJ&#10;wfUsebdAe55A6v3wH7AOe1JAl0Uv1u/3dH1ePyFAn3fzJvNhfsKCj8YuMbXstBuV47/kUcYBMXO8&#10;i0/pSV6l2Vtg/ocNgQ0N0pnHYTMeSKlt6guUM66Tb9jKv1en7U32RV7xBqFNAE6rHyBINrAQAGII&#10;wW8mAnsUMMDgIyRhP7TSpAAFwNEHYWqE0vHGvugziQC2IZOsNNTcVRIayAUfnMI4wntswLEst2RU&#10;2p0ALki+5CFmkgY9ZCNYPjmM+agC0MWTOW3k5LWE+8IfdaEJLT6lscrThlF9e12Y5vf6jxOvNE/p&#10;IR8BWwGH3ajP4uy/QTUd0thGZnIoXK5kxhZMRjuWlp/Gp/Kcln+r18hxFi37nCYCLXtE3sELfrht&#10;MNhDH8KWpzS09O+AP6wBOD7Yk7DqXxrg4wtc40eGM80hqozCbvyXPBWOlVmg53W5+0FaO0ReP6PO&#10;hSd86ETE77x4MQjzWpw333zTr5XigOMZPeV0+fLT6lR094f04dWGvNdezm5/QD7kqQ3hj2apbWQZ&#10;vxkYJoH7wMIw/Khe1a80e9145Ql24civ8ckr/JoGxPmSB/tRtuJTVrzGa/mapny9DvtdH64JpUPc&#10;iQRp/IO47QtapicS+ABp+4rcxbjwmz/K3SdBk3zBEkqDuDhut+MVmewEtv4JHMH9tdKF953jQ9cA&#10;+ios112gtA4BLX/KoUNe+vbwJI/lHnTQzXouPgBeebSd0OfERpQmAEOf2gDf2Ewy4M/6sEEKHOnS&#10;BL50kQu8HhpQFvlJHfwUAu2kuPzWDc8McgDJpM59IZvdXhzGbqJgnweHCSx34XKjzxX9VtfH9HTo&#10;Fz7/+36q5UTlMPzQfasNaFHuO9lxlAnf9/onDp/61Kf8dBN1RZEXAq1H27YLQeYbmhBpUkeg/rB9&#10;Y+cJj+A6Eb11Qwn69dPU/d5uihMZpm2aUvgwiQSH16bSvN67fsOHNmx0vvrqRw8/93M/hzsc/of/&#10;6X/x703zm3fX9NpgP3mutn8Pvxl6Z0VtV2eVfRjyODT/xptvH35DvwX8r//4nz9cv6bffNKmJG2K&#10;315WxblOOWjZ2rTsmgUa9ZV+lPaPf1D/tHX6TeB7h/xZtjSs6mcLIsZBGWH1k16bh/j4ZhIYA6q+&#10;zovAwamM6hksC7+hSFoXEPUmHHQYl9ikRYbSJwbfPqx8fLZlhc3vYaH3/ikeuOTXFp0jL3sSLjfR&#10;M77APQ3I4r5WttWZFBPaqmI+jC/wI8C/H+PNgTt9KEESb3Jbb5slNgj8Xm4EffEKSgLlmKr9OHyc&#10;obLKTRyLQTg4nReZyPK14pBteRSf5lu3xS4thz84foW3/ZGNx4wLHbOBBdXjoezWfPiljDdNHG+w&#10;UNa5U+w6Y9eykPUhoXwD/n0yXlegmq5vZJEsrhv6zJjQZfTF8LY9heMYwy6hOtqGk9884rYt0q37&#10;Bf0oCcwKd0EL3/o1gK5HY0SGyLPXB0WMC2zEwavwp7FJ6KvylC8xobjN57ppyklDs/nI0dZAzHVD&#10;aXLNJik4wcPQWUdiI9aFwBbXNJFnSDlfdBvXt7lm/sRmAfN32h/1ZnyliYtTmRpXNpeb1zCrHINr&#10;GhIEnyUgP/oXv7Ess+UB1/zG3PRwGrbDp/Ppg+Uloh8+8MMlPdYrHx/FVn5zgsrQl0NH8r4b/uQt&#10;QL3jFgQlJ1DHe93iB/afllJhCqs72X+GAHULzrVr1w5f/cOv+rXEzI2e01zoM5/5MR1OPuvD389+&#10;9nddt3fvZjzg9aI8Qf9nOaBn+4X2sae2+Lbkb2UsRMxz6ogn8piDXtRr9MOXn624dbh69apvhuMp&#10;am5C4veBeVsJ+wmX9GpcPdLhwEExbZWDRL/2VlXJ0oaQ+XYYtb6JefVfDwI5UGtZsPCbOk4IrXYp&#10;DDwBy2f6qxZuceZpzO1yI4/6H/cP+OOMUYxz9s2dr9mPDE17TNQFePp3vPfJ8V0LI96V17q+Tz8D&#10;PQKwlek0D4qGkexrAI51Dzc9uG+lfNaj2Je8u3rNLtnMZyOvLsTLeokYddSADJGZuQ///mrxmTF1&#10;OeIFfqCwM/k5QC/dfR2M7NUXlOq8MRm7rIfKlqf0RR7F3I8jt66QfQ2lueWPfmIWeykGBVYr7bNo&#10;YEtC5qNsfAtHtqdvYn+Y8VQNSROO2W8eIh338srifT5S/VNvAd5vFgwvcq2DBMQOxSFftcnXzAHI&#10;2YP1HVvw2lW/tpNGif4oy9OrOpD1vLuNVeidN232Uh6+dRqYP2bfQyXDB5htDKZukFkffh5OKf/h&#10;k95vEQ79BXNLliDcAOk5LK/+dRmRKzj6Q3wC7FCBD7OL1gvFyA0P+77SPP3ZV3tDn3yC+yURCJ3w&#10;ccETv459C1DWZZqBbFhoqWlOAsS/lbDAtS26zge3afwTH3AsPt9qKP4Kv9Yve4kO2BPjKqw4k+V8&#10;ecjEVXIuJwI/uNCJjLX5CrnSr888rjz5x7YPPvUne+tDnLx9fgme+x7GN7VRXtWMLhkHdj1pn4T4&#10;TvMTH+tOHjrhR7LEFNZ+rF29E30kD20q/TA8fJgvEzqGUtioH5kEQBOAob7h0/K1fsgzT7XFB4Jl&#10;dYhvtA6EbUrul4bmio8esVk5nh1LnS0UfqezFZ3Qkj7YVbKfVb9u9DvqnsIO0oVQHnth8pABPavf&#10;Wu46GVsCcxSU7z/JtPZz25s0oFn3XhDTL4VW9W9cH1jAH0nSx64Bf12Dx8814yTNvKP8qvOYyPnu&#10;M/ARibjarDiQI583IeSjtK7bblhfoR20waG+uh/Db5Iz3rE2BM6Hw9onzRiIt9MOMveA5gU9tHTx&#10;Ys4kIIpMwJoBsBob4UWbsKwCuJjKQMBM1ngiFoZsrGTCIuEsmAYdObsJ6po8PhBqIxZt0ckCmYMI&#10;aPquecERgG9sfKlwT4MONPYDgjQMXrMX/hlkgCk+acurWQDx4wLweSqJu/EE68EJE+yhEzN0I2z6&#10;CBd8XlHZQ2DuhqacgGzc9dFgfcBxtWDzYz6Fa1w6A97sP3JcmxTx9LoTiI3fyF/4Lb8ZE5dOy6vP&#10;dj108JX/L0P5PY6H+asegAvssd0j5mleriljE2cNboCqx/oeE6XSJcbf7Hvghbj9ZKt/4RJoJ8D3&#10;rozyAKU0MjgDfyKfgXc6bJqAx++RPnhw14tA1498lq74kl73zAbLl7U4/8IXvnD4w6/8oQ8ontYC&#10;/KXnX9BTwfo8/5x/e5FXSvu1eHQ80mXljLyt901eQZDPh3AKs8IXpriFPwt/owNtAa50rOzwgkbL&#10;iE9p9ZqywoFDoKx9U8tWONIrPjiGi+m5dLkTvsj1Xn+hz7WLx0Yb/CTMZ7G0eY5dOeCHHXJW1tKq&#10;bIU/iy79mmWeQvpf/2FX9OcGAcL4pTJzPd/dvEeIDkr1fUDQDfprHk9TcjM7G9HwIADjz0w8yKPs&#10;wfSZHazpH9dBuLYDvvqXH22IJ7QeiiZ5tPUHeiq39kf3PomZRTj1wbh1zgsnNlL4zVE2HBk8L8k2&#10;d9VuH/CIqlTg0PE2xvdH/b/0AjfVGb1u3ryhJ0Gf8+/FfvSjr7pdf+73P4e4kmffsHbGh/Ar9R7F&#10;8aV2p//KD/2Qfi/uRf0O3XWZd/cRIO3P4ze8taB97rpBHrqqC/VrpPVlJtR9D38hkfqqH+KDkWWV&#10;KzzDN3cw777GAtlzHvkCPuK7CuUn+OLlKxf1e3cfOfzdv/uf+9V8/81/+995o5OnMXgdeNTCo4dp&#10;WM93dD7KOrpo+Vm4R4DfcRerZry2kPCrv/qrh5/92Z9NO9bY84xupqD90qY7v6LOfGc4Y67+2ve4&#10;LsfG9oUyEN08PUifEHh8K3WPLzCBXuyrMv+N7yFXD3EYpx/qtcsE8NpH9QlQ81VZ+572m/Qt+Ap3&#10;QrOhQp/VtxGIoH298kC7vg+dXE+e+tJzLDb05752+jxs1Hkn+fg7semw+ahyaFVv40p+riurGemr&#10;OqzyAAPNujBl2IK4tIofedGpbQm7K1fXG55kM5wKsG3b6o5b/NCAh9cM0mXVAztCEz0IlcfXZrrj&#10;l7ZjlQHTT+ZO4zDkiya0+ukBF7zXQDkB/K4N6J/Y8KTuvUgb2emjqCfKCdRh5eYGvMpC2WbToS81&#10;fRBIGcFygT9ja+XAxpJ+g2l9wbe82tZOcXoNftPlhcRb/6sLaNkWY/cLmi8+KVBP9UngwO2T+CER&#10;m5Be7VCZvShVIXKtdQ4dbE3+6afykL/SxLb7B7zcYFc4ylZ46Lidiz/8WlZ+lPcJd6yPrMDlMz4l&#10;GOsSZalAy6tM59OfUY6P8+ppxhfDC4/Zt8AtM7ygS8C/jDP9gTPnq7i+HB6k28tR7o9oNx7UyNUL&#10;cLDfhplrislvWG1Gfq9FXGOz5ERmpQnpR/B+4PCL/AYmPup5nLh90MJRfZyh3GrLM4r/RLOOeaUO&#10;s8bEF/Z6XWXOZnzECP74zdQpbbJtg6cN+E3Nt996y/M6+s6X9MapN998w68wZ/4ELPVNuM7cb/Gl&#10;cPmz94093H+3/Y3uPRD4diSu/pih6ZUefHWke7igG4WAwX7+PfCHV733xAGw99IkEwfuz+i10Idn&#10;1L7Uj/D0HzSRk35MNaf2KBqCddv3eHS8AXrWgcAqDzS2oGSvV5+xoOIB7/rGmGxDZQxIeeihm3oI&#10;9xFrP09u7UK/0VC+vB6fPsp/6Ko/+pnQONZtk0swDju5kn0krl6PxgHNvLD2xCDRh4gzsh7+MjbQ&#10;3xFSJ5J06sQHCer/u/YI5X7v4w7zpdRb+TGWnuhYtMYRR3gZO8gGB/vZrsipv46zm/zF/xZi8Am7&#10;jXaktvWWUVL9SeMf8PTfyGpPVZq6JGDL+EfS3sMAR5/MraChz9gCWMbV6WZMw7SUf05zcALXyMH8&#10;0zbt+mB0aWTgJ3wx3mHZ1sJ2oCC9juSHIPW99SHonieYz2ng5z53zRzMKfaM7k9gnaKxQ+HQCToP&#10;tfnM39H6pkBLbHmkA8E+IPmwB77qQy4d0GFXnljzto7mXDK26wNetDX0IICnLMdco4HHfC4cgJUN&#10;eFBM+/rn1QcwJuAjrgepz4FwnzrNTWBPtkP9uvtHsOnajHTqIDSsJgKSP75SfGee8VW44BR3l8m+&#10;I72p3viwv0V/YG2FMwj/UbMwsUhudIe+jLlRkvUnHT/ionZhCUdIHXFRvOK4+JGvXf/CH4Ok/LgM&#10;Gf0p0wUFn+I3mimnnqrPArIl17Kmkd+GGB+06Tf2Saz9JO3zScH7q5IJWfy0vNI8dVka9CMN8D79&#10;ndo+IRq5wr8PJHK/hFYpRf8jxe8n90oM29Q+5DeNTLRNFTuQ77WqrtPHJH/7bjvefGMr2RMDs2dM&#10;auoanvCBvr1s6qZ+CPQjvEXTf8KNHeOnKw/y+YM2fw7UFWtA/XXOQL71FrycP3BP+N7eYDQwj9RW&#10;jfcYGuwPEurL5zTvYjTAHJZ5ZLD+Z8iz6SIsi8wYr7/IoVIRgo5/v50SgCZgC94kd143B+Y10jn8&#10;3WlqfNH6nN8tJ7BWvXhJbx3xmjx7OPfvpX2YbmlXZ8UXeTqQQbqbrxjcRr8nNhZgfoNBaZz2AhMd&#10;da6uKOVBmLQK7YxcdxAEngOn0M7BcOGLzwBPaD44LlNMmidtWiYGWUiKh+X0pOu4A9iNs9M0fRkX&#10;PaEN3W7qdAMIGGTxZqQOCM7pIBwYDhGsE3rpQ4BG0qFVXeBN2jDjxB30namvlUbzvp0YdpEntCMr&#10;eXyw06N3kK02Oqt8lYcNWmiCg+MSwmN31BX+/4+05amdFXOdkDrar2tv6qXpgRSK9ZBPuFDZW90J&#10;mDR+Elo7Xa7pdDuxLc4IYLzmEVc08zKuPIL2Bl9NamnYBMoDT9xGqwKl6Vd4UtO/T6oB64ruuOYV&#10;t3flp++8+87hrbevHr78lS8f/uAP/uDw5S99Sb8D/K47TBaMd157zbR54pdOiyduvKBsu0NHS7Do&#10;j9AYTKGTv12nwO3XgQO2OpBuqN7EawDfNE7yV3jSfYJ6xSW9wlWWUxjyGTjW8DhYYFw26hSuE4DS&#10;KN/1umlwiodRqePdhwqVmDI2eenHgOFVttAGn9jlzgu8KDuh4o0HcLxiEnzaKWUN9F3cQbQFwRIq&#10;v/1vCi33Rn/BGX02nRZ4Jv6QpGfYFuSSg2BOll36oeekoVPYIXVUP5YjCoaO8OifqUP0y2KcTV2N&#10;A/rzOCV467LxCGXKOJzhcI/Bm1dJ0ZZYjNyRzDyZhW/xiucLF3SIfl52vJv2js8zqPLaqTt38pTh&#10;9evv+UDzG9/4ujbA3pwbm8RL+n2Yw+ob1DPhylMXDv/qj/6oJ9OeC9hnY6XC4M/4KHVKoA6pV+oN&#10;GOrcfqMnw+w37gfTbwJHWHnnOnl7m0v7a1tKvQYG2vY3+fH9O3rVqzY2oQssvH3jmPzmup72feHl&#10;Vw5/6z/8W/qtu3cO/+P//Es+/H1BB8Pv6HcN6atpA08OscsOc3q9l3xnptAnNlg1I31Dv4FCDX/2&#10;9/6vw//5u7/rp4CZoHJgyt3A1H8PCWN3tXe1S49RqovTOsY+nrupW6eeU9f0u3OQqXI2afCvFXdN&#10;2x/SS/l3XwVomtACDt/ADwlsepeeegXPbfcxMb6ELrwe07+3K91EQIvg/bAo/RfjeKwD/YT0h/Zz&#10;5SGX+YuPn7KTLJ6Puk2gLzc0zquKNXdgcRLfTr/eXarqij5+AkB0qB7yySOQ5pM2QX/HhlZs2rKU&#10;H9cB/u4bgAaWfbmNtnRPfch+j+gquAnlybrAr0iW3uhBgKf7fMmJ3ShXlmUrn63HHZsZUWnsCB3o&#10;Q5trz++njGvom+DUNfLahsPfZciBnZTXDc6Vx2of+jfzHH4tAx5+tQfp5jkWXvLib+RZd41z4JCm&#10;3LINLjCElcct9VvAGZcbGDSdlCWc1/zw2XGTmu9FrsKZ9wmfI5zlAnNKIucEH94BoKxpyvqhtOn2&#10;5cHIN2XVGx9oQK41ANc5AGXYjTYSuFWmHYsyPuAS6EvwleAErjCBSz3BB5ka6LdoC/aP0a00jAeg&#10;9ZAu4C7+kaLYg9+SryxrrFKzIiZfmo2Vnf0ITnLHrkv9M8dsiD77tfktNuW6MNWFPOR32fgl9Iyr&#10;MkJh91htB7r65wlQz8PGdn2aonxM4Ltff2wLdK34fgRaN6dw9PtTjVs9rjD4PW2QmMO4P/zDr7g+&#10;eSL1lVde8fzoDR0Af/1rX/NrvhkDeSsHr5j+Tgi1i/vw8dHkHfc1344ubWJtX9By+1FMGXXg3wBX&#10;RXgcpk/S3hY3dd+SHWk/N/XTJC/oVdDPv/C84hd1A53eDKb2+JGPPCsCkY6+Yhtb5+DLvxFtPun3&#10;fEgppuhIX7n2v+1rQg2kXc4trwlo6C/8zoLDfox/xMyPMu/g4Lo2xwb0n6tdxiCmjTz06YT1iUSP&#10;j0BIhvfbvzLyE75aD3u8ALdhmP/Sb24Gl4RszijwKmIfqEkmX8+6puub6kzMn8PID+/WW0kHAL33&#10;Mad5p3Fl3/MZz2K3dcyC965F6qxy7biTGt2pA8Im3xQXD/qjTUpG/5ZLAVHQn8hAowG/IJ88p/ei&#10;gji+pzXZqh9pNQsH/MByiU6DrYuNkUMmeHAb/4quwGy2H4T6l8u2aontyEv/uNOH/6abyquT/RxG&#10;kxeddzzr6MPR5BlUX8U34nyt9KnHjZbgbQtiwQLHT1NZweELiU2WGfsrM7S8lhH+VJNhzQNZTENj&#10;vWnoa4Bogp36mL+LYizWcGuIv0ZO1jurvTms5pCCPgi40NxttNJZ09u6SQKOW1t30549rvo7eKv9&#10;7AQrsZP0Ctv0KnPsLRPzh931WUNx1rw1vcIXtjFw0CWsPNfy1T+mKxRGW9wuC03LXS00sfvU3dn8&#10;d/82c389ShNc+9IOFEj8bvo3xo+kd1ngnfkxdRFeNRv9P4E9uVU28o6vkWenSTlh8wUTlJ6jdA7o&#10;gKCOiBPon5g7azNKGdERFLwcftAj5lObYTpm29ws3LJjWcIDeB8wjo47/i4A/Qs0COUBnOu7FebS&#10;s79Kk9L6iLgbmLLS3sqHZmGloGH5Kp7TI5MPIFeYyS/Sxn9xsOoBDPUfqxZjl9M5C22uQw+ZjrFW&#10;PSiq/K6/cXypO0EJyclf4VpyGq/9+8pjTZ/irNf9ideH6rMkvH/qgAeS/KY22fqI/1qfozc36F/Q&#10;DTF+oHYUMI5g+wARoNZmsX3tTv96/hzrR80H7x7fFK+R8HB+floH0rQ1zpM4NGb/Et0vXdRb9hSg&#10;h5vyO8LsibhcMBd5mgUjs1FOZfbwtkjG5kvCrZtyJmimqRUPLKMgylJO52FFpCALCBqLJwwq88Ie&#10;eD6ivVYUeVRQ5WLzv+XQQVYP/IKhjGA+Z8TIcB8eUwYdb6IpBqeOgN5stmFw9Cw8/JoG/vijjoIN&#10;ub2NGRb5i8Nd34TywbmPrnP5bX3LDKZvHlwoVKSN78LhrI5gKX4kudrptHCldVrG9ah7VtG3lAdv&#10;QuOz0ujIB3+pLQq3638sSXG80QfwEloGPQ05LimdxpWHeP2UTGnUb5t/DDvto4WKKZ8q5MKLQIZM&#10;/J129fTlK570vavDB17z/MUvf+XwpS9z+PsFv6ILUuf12xosjN568yoUfRfeM88IT4Mvm+8sLNuG&#10;/NpokBTgXXnhub8SBzkZtPfFG/DoWPjapTG0CKmTemN4kF87FJ480nzA8UeTROiXVmFaju91gkHZ&#10;GooD/soDmNPrFY90ZVvzS488aCIDobROcVoeIH/verS9yrfoi0TFdOhrqHv0Kl0wob3dgaT0KkvL&#10;MTf5xev1kRxwsn3NYYM1Dvj6K77p8qXQvMbJHbnUv7qOZBNiQvSIDgxyfc10DvzUl8sHCdDjNXHE&#10;2UiPn7gvVjmy8wrGhvb5SE9AXzalGEs85oR9xjHRRB7o8xRXDptyRyoj4R0Ngiyennrqnmi0zWlc&#10;0aFvbpzhjqrId/fu7cOzzz2rm5muHP7vf/l7EYeFOSPqhzzQyjtG4rlcf8/3fo9+7/UzqldsST2l&#10;zeym4oCXdrnnUJeBhcIe8A3K2EDHH5ijEFO3XZyAJy6Gcz71Yr60m/QfkXFnWLpsWHYTyT/xoDkK&#10;NIDn6U82M3////mXh9f1Suu//bf/08Pbb+t1xr/xGzivhfTYbwF22pFePjV+mut+n8I1/zs9Rq/j&#10;uqtG3IhySzdS/MN/+MuHf+Mv/IXDU5pz3tYNFdiZQPuljrlmPHZ/MPVeGralWBSOuyLxN3yg8MBu&#10;5dCWOHdu63YP0ebTAB98CDx5E56zwZRWY98pP/jMD/f8yIsfcyOJb+RCDzFx//X/svdmPZdl93nf&#10;qbl6pDiJpKSWjVAUB0cyHVseLoIAAePoyohzYSO2jAT5AlEuA+gTGPkOMeAAihPIVOQLQxEtB4qj&#10;yAqcCJARiaIdW5x6nqq6urrmPL/n+T97r3PqreomKTsUu9f7nrPWXus/r/+a995H/tN+0HzRTx/4&#10;VhbGLnRnE3E/6M34x5qVhWt9Hr4d68D3K6iE5/kLvqh/9LINR96VFzLsfHd7mD92gJbw2MgktL3Z&#10;iGOf2Dp0gDU9t+N9zK59sEFk3u1e/iv9Pt1spvNFe6TvOK9XGpkPy3HxS3PCz+QNYw/H4I088Sj1&#10;zXo/F4df4AHTUJkqC9f1BfMaOuQR1rUA5SyeiluY0nf5rFXIc75wCL5GAYYN5YHL5gNPCHO9/ZEe&#10;HPCaXnk4f6uTtBfgWveUA8/Na90ggbVlqFwAKcRHw4dy6Hg8HV8K1KO/6Y9patSX0K0X0NkAojZi&#10;R3HYiJRPMywr9hifaTmykCasaa5re+LKTEwAZ/2Q1zLShNNr8oqzlrcNVw7iM3Ft4LRBygvf32iC&#10;DvmtI8qt7yLLiocMhOrnfkqPnJV36dMv4ju9Dtb+XTsVby9BX2oFCgnl35hc6EZWjdknC13w0+fI&#10;7qvt1U8yh6KP4oCHuRkbDgT6OQJ9YW8SccYHX39EFmhthlzHjJV4fYEqq39QvvpQYcijP+DDQeTz&#10;zz/vdecnP/kp+yJ+fV1rUWIC83Hm7MBDo/ku/L78os84tlns0HaePuW7FR1atBNC21VvoCKP/SMD&#10;CIhD39XujI237t1yG7qtg2BupvCG4ux5XdTTdP2JAfoAh65JND/SKONP8ilnHp02T566zseG1R8e&#10;B5imv/dB6JC89A/iJPT0XfQXBPyC8an+0X5xrQr41x7FM23RIjxKvuIY6D1+gRN+qQ6jKW874KIe&#10;F+Fsb/TU/DNP6Ugv09jnPdQNclP/GR/xhdEJXKmx6mAZxKOvGxbxI55nqVKfKR3bZ9Y8yOgbAHTd&#10;eSw0gK08rSjjI2jLR9fADs7iMH2TCu28vIlr+y2Nnq4v5gnjo+ayf3lva8q2Nf7I0vGPJ3uh6d+0&#10;BtU6aX6seQcBfQj0d+bIWKmPDyhsa8benf+Q32Q3suUktTcMyyO94WO6VJo+yEVefaK/RQq27SEG&#10;xIx/pgGkrl0/Gx/Bjp3BI8RWSfONzJjdvsF8dopO4YoBvVUW78sPFulL507eCCddYhf8n7mUKOEG&#10;SvAHPaxRf8FuhhmGvNaU0Hon7XoCUIG9H3wv/se478miy/Cdrr2dccYXdNNjqFb4mRDk8ifji2bj&#10;FndFtf3XjHdJr7Jvdq2hT3CPYFdDnMD1srKA91D9i8c2/iqNv67+YJzRDrm2djK2VZbnWPCiH6Jv&#10;r4uXV+V4b3HqrDKD03Tj6t+DWD9VLnk42KVuekMMuLRFniz3+nbWIvnNaoyrfOsRnsAnUNZAXR+X&#10;07o5vI09tc6owkVxXNo8cZ71bKoqtEizPuFTPY7Ql4vqK202WzTPdLQePA3o1So6LduuJbf3A94V&#10;EDuuNgmF6J99NHLst6stcAZC8+a69ZjCs7/PgrEMi4MBQ17HHyhxvcrhOf7MC1tejlWpepAfU7SO&#10;onPLM19QXvURvPc+qmcJn8T0MQTq2RRrB9YnJ7BnXbJHfGr91K+w1TFe1v4hATmPwnRa/ukblWEL&#10;h5Gfa7Ly5G+Kaj9AOt9p/5A98YxL8I8axJp3LzbgCWV+P5g9Kfe75SsW8LykB6HY82TfIU8V6wIm&#10;MLx/IQwQxIZTzKTTDiGmWxx5/c2GCK/lREB+TxZcBhQONijrkzW8AopDJ0IPbTt5MF3lQwNZouA+&#10;kQIOWs6fcuiE12wOzTX5WJYyAnqR9p9iHyZDz7LmDmXgoM1kr4fUxSU+4jO0I7MaoAY30r5W3GCe&#10;gt0O0VogEFyv8jX7e40tA7bhb5GjdJt3GrueC7TEm3zSgeBv1FMCGpSXlgH+DX21IUC+MjU+Zhnb&#10;I9NZclVmcNby0Acn1BKrYcmW8MkEcucNFCapXNhllaf8G29wQioceSmfCVdY+9v8bWx/iTg9SXB9&#10;t47kfE2HEF/72tcOv//Vr+rJ32/7tynpIC/wm4oKt/XU+jva+KbNHV49+NVRH/7Qh/R7dpf0dN5l&#10;L7wyKKvzQJayonLTBZgO8lrmiUnvssdg5K32NKK+yKOsE3TyaYOOF3pjdufzBR6275OjrQfLoXKu&#10;/dFklQkRvy2xhsKRV7lWGclrPjArPNdroOyoXOJXh9UOp3Arj+I7HjuriVoGJtX+DUv0Vf0xWKAb&#10;oXir/5BufnnQkTORYZMt/WcOKdhc07/gd424Vq55wwcaxzSB3WukPJwL8hIqh/El10qnZaD0FSud&#10;vDJoA0tAhsuX8oYI66/FEjqAx8Y7tj5/JYs8xg7kIVQu4h4AswhnkPcNPKKBDAyCHABzCH1br06n&#10;zPmyFYMjjJCFcr3wwgsN2kLox7+4QeqNN17z0w60P34DjeD2ttjWme/Dr9YJqntxpznExz76kcNz&#10;zz1nO2Jv5gP1iZqIaz7gUwc9qD2vuQR+sZYXB9i2D2gydvVapIxjOqLnulWN+mYD5kh6QhSaO3wq&#10;L/zxh/gk10yQoG8fFM6f+PHn/JaFj3/so4df+IVfOPy3f/tvH371K79+eOqJK3rCNa9wX5rN0p9G&#10;8rXlrGlK//i7EBo9SguevL+sNs2878Hhf9VroP8bjUlPaEzjiZandFNS2i8T1qkP1T1ti36q/oGd&#10;CM6jV8Bf7DMa6xjjKFG9Echv2hnL1yk9iu5xh6XqGtrgAUMoDfpnJs5eQKiTuGsYwYmPbyRU2TaH&#10;kuzgsemDXiz0ZV0kAABAAElEQVSO6GdMa0wE/fIg5mDkHosR4eGj5VsZuHbZtInKaSGRU/neYAJO&#10;4yGw0DWerumzCOVb3s7UF/NXDmXWNkdZF+2MLYTitZ1wnQWG+s4Zt9jQhS/B/GXT4pEnzTfZCoN8&#10;/DWgD3VyWzJB6hk9aS9qG95Kj/GTJwrI68d8heh2Xluo3MREyfhcT5q62spUp61L8Pmw7igs4wlj&#10;BXIxHoFLnstHN+yDb/BGD/Dtj4rXUNtQzvh4j9+lzvmJaPOES8Zw5k65QWzF3u2ILn2DDBDwch+s&#10;9Hb4PYtD6BJqn16nzvb6BQYbIBf1ix8/LmCD+gRw0O01Mb6ZQLzbHbi1ztCZ/hb/9sYRuujj+hm6&#10;Q8g8sF11aZ1RjpqUmZ5i+vLkRw7Xv3OiM34urI3mFPm6sI3XMtYFVNppWWEae54xF8DS3vAPBL2n&#10;+nUYf0Qf5JYC5k8ZeVvAfHOJnRpss7Et6drlCFfAq6wpm35iysgDpnikqQPapDfi5hq+9nHJ43h8&#10;H7zWi5QQjtqT/OgJzcGu6sZVh+ozOifzg+/v3gK7H5RG6y/XD5cXTrXn9rHWW3GJqX8+1CntkDTj&#10;Odff+MbXDy+88LzXLx9ibalxkjL6Cw6KCdT/93+IfdCt4dQGzf9uYh+qtG3a99W+dlZHN1XwatSO&#10;t+oB9GYafuKG8eWc5jl3D1fu8NvZqYdsuJ/34Tuyg8dYSF/Ix2OzbgTnTSIEdMrnuG/hFa0PhcFx&#10;/mKXh+CU4f7B8PGXwiATn/QH+EJKkIG+Ez3W8dPj1uAA2TqovqY3dnQ5/Z9orf1rOMBrMbDeFPW4&#10;cAxbyL3NdCymxDIgI3/MW5TmgCHjZfYneSU0b48KbNbrtT22IDA2Mw4IyNd8MQclGGTPFrCzH/m1&#10;t7HQ5rpyFqnXxATbVk8l5QCzUHicyiRAx5CWEFeH5lVE+6sQmR+3zgrD9e4fkiuUW2w7huuWdZQA&#10;H5nhgeh37miOoDEzewnom7kXbUzMjZsDCSWrq3i6voTP713XBoYTGP0V5Q0tb4wM4TlrUmDFyvnM&#10;HVQezqWgLGwomRCJ3+gmtF6AhfaIZzoGmHzS9QXSzK0JxhFvnqJlTdv1sn/T1xCINXUwtiAb/+yl&#10;eoiBxM8MLZtAO9nWmQshVEbPj2YOh86E0gOGPkcUTMP4hgAmsNwARx/DTfgEfn4LexaX8seFvC6a&#10;upYv6Tty0b/B0zmuPfMLS8TZ+D+ONmWrzJsfjD1ajqU4nDWjheAGv+SdJu2bzky73MohJ/vFX7Nm&#10;5VqzXtdj4SqfZZAA8f0ISJt7XMAmVOdDgg9Saa80Wm8lneudD9d+BbLsEflp48qTj/CbuIT0jUlz&#10;QHuXMrUJdBOw/lkXcIO0/GD6vR6IUc+VN/JFV6hFnxx6Zv5Nbst3GQPLd9YykTntkTxsQp8N/Vva&#10;J39UqGzUc9YJgQSvZZc1xiJCeCRmTeW+dYwIPOWnwfqdkX8Kx/Xqa5bHdlI+9kShCfYJ7O3+R3tZ&#10;ku/d/KS4pzJybRkLcBKvOiPCCpv63OVaUbtGJQ+/XgPmWNQxTfhQ35WHtp8+UO3hBH+lRbrrR9KV&#10;t2li1iePC1ev5EyFLhBZoSGDbvXp8UMCo7vraPwZGAJvnvT4hQ/p75zyOdtIPY1MqwAy2X3a1tge&#10;upGbOg0gdJry/oBusnAZsins49X5w1t6Qti+O/TYr6A/5iCYvaeLVkhINMoyWysyA0gU9qAxTIpH&#10;zKSHzXVXjB0ytKBDw69AwHaCyoCAAChjGAwztFd4Fo5sDNzVoRYBmrxujwC90ieNDkysfBgCLX2Q&#10;iwGZMh6HvqJFCjR4uofDad4RD1xkwJ1iRCoTmv2NydpEqBMEoQtgCC7fC51XmXzxiC9kWOWGBCSR&#10;h0TpN3ahaIUr9TYbUCBSh8KRxTc8JrDIVvkRo5sjOMb5q9NrK3+FAY5A3sY7WZbXZbIRdVU8bEao&#10;DcHL5oHyR4bCGq76NVamOzR8iEau2DRU3lBZksVEOjClVzhibAg/YvCgx6d5tQ3Ukx99KyOx/h3K&#10;N1dWR0nJWABdAbPiArvm9Rp5srCQXBoIIcHklLbBhIG7fLkzhAkOHQX+TKNlEfgv/99/dfi93/89&#10;/c7vt3zIyyvk/FoVwfZVUXc06WQTlXBLi8Zr164frutVprwu6oZ+U4gOiIPgy+rcLmnhfuWJq25T&#10;yFpbVVbqo4FyPgT0JO0OdmxUuC0WaOuATh8bE4pHXNTSLS71WtjmQQt/I9DOL+nw96zBrXwqI7RX&#10;vVKv8a/KVx7EwHfAZ6C3bNJlzesEvL8RUHxo25dmILjDb/wqb82HZgdBv8ZTOtkfpB9hawOymRdY&#10;Ja54tVNobg5qvEuXZbdFX3ypOO57ZVfrJxhudmFzDhvgE71BB/mxP/CkC19b087ts3yNTOXhDH1V&#10;NvLT5zvTxetTX5f5LVAflkR3ABiUPVBpccFv8MIMOfichj5BnIOg2Bl+vDoKGRizGGvuXb8hH78o&#10;PfVatZvvaMPqcnRW9099+CBBE9QLF+Vjwr2gg0zq5Natm+J77vCU5Hzjjdd9zeDJTxN8ELQEl22x&#10;xWU2quRD6qIOf+Wv/Cf+3eTrej29nBF3dLDPyHfwCfyNAuqZa8asBiZ7+AR1dUljfRbUM757AhO/&#10;jB+mzqlr/qDF63f1bXL3tGnAb6oxzuILzGee0M9eXNHvppNmg4lDFOocfviYn9qSfNQzv2HM72xw&#10;8wxy/einPnX4r37+592X/tIv/wPxYD6SxS2/0e6ADEm5nUyyOYq30uOiP+ZX2J7Ad1O39XpteomL&#10;2rh4/oVXDr/yK//g8Lf+1s/5N5XffPMNz+3o4/CDboox3lGfBPqKprkmjT/gP5ybUVcsJgleFKj+&#10;gKHtul9TTB/HzYmMrV6c4XsK2VwMTXzx7j1o4WdsdGtDW30E8GzCQA//EHHL2f6IfPgxD3jA616E&#10;D19kYu7JIRFpbNP+q/oIxePXHY3RLETJz4JBbUnw8KMv60Ez5W4r6CEeyHlbm8Tmj966Lm0rKPqe&#10;4419i9964trtkJajsYbqY7xoSL/Nq7rvug0ZQDjkowvtgd/wJlS32qW8+A3DjpXAlbfzdOhPnXgO&#10;rjJ0J59xCB7UgdhJ17GpYIEnj4C8+Af1DnzyBKs62fhITmzFNTLVR8jrz8sgMwe9xJWbmDz0ox7A&#10;z8dstmuuqjs0u+AE3zRk+/vaGSndTQ7pyWvJbi7rGvy/ekBn5ymdps7L7wJPeKGPZF4DcMWj4bVP&#10;RDa3CcqVJsisoqF61zV0qj9lrOnUupx3ZD/DpQKwP+0WOQiN4e8+/K5e/34iH3CUN2yyks+fy/Dv&#10;0NzGB8lYPPhUd/+0g2nudCnj4BexetNX4He50YlP5u8Z/5ljl0fi+B3p5iP3Ir5tio09nxs7QJcA&#10;z9q6dvB6CcNPOUKWfvFcJprYY/sN6bFN/aAydOzZbWfS5g1/dKI91IfJ40NIXxffbB75yIMsyM74&#10;7rYxNvANAZNmzuRX1woH/dx/Q0ABe8D7iY88efj8F75w+Pj//k/0tqKvC46bttJnAmf/JPHIsPvK&#10;I0H+fyxY7fZvRozvXP/vRKb2V5X9LNyMcfjJHJgoQT+Fj7z11g1/iu8aHf/a8x6X+s71O6YWXz7O&#10;+96uzrLBoylWftrxQJFYxZI9GKvJNoy+vAZUWyC03V9QW2O+i2093zivcVBt6KMf/sjhE3ri+mO6&#10;AZFXb/M7wIzbN/VwxosvvmBY2ho3Sz311FPukzmMZ+/MNxjP2EFfKDS3P/giC3NfxlB1EW6L7acs&#10;l/Box+47hIhdWJvSZmnDnoN5/oNvMH6kb1ntd/my3vAkXJ5UQU/GBY83gu/NOdBrcD9rI0m+6fMo&#10;Q47T10cPWFGlTwy895G6VnD+BpVr8gC/pzkf8kJ/nT+Vdsdj6774dWnGFg/ydLbGTOz3hPZTgGc/&#10;hp8QYn5LPnUEU+zJ/iP2WO0tdR3Qu8G2XPLLl3nQaYhOmQsXzjwBFI3mQZ/6IyAD+Zk3OMtf1OUe&#10;cuiiDt42I7+0GEMaLGsvJq5vo2fLiUv9zt3s6/LzZgSXqXzd98BnoEPZJd0wXtnIz/zViMGv7aYC&#10;qVeC5Tx5WhWOrYPU/8B2vJRurP3O8QpP3Zy5+ZVk7c1bbqvYUJ/aFH5tD8xffIOk5rTyYuuA/Zm3&#10;4wesRTEq4taWjdGz8kOTa8NJPmlOFoz8YbbAng24/dkH6si/gQrMwG51QCsWPd54dk9tE7oE3qx0&#10;Xm8WCFkOyNifBj91cup1FwXIGgPbEFyz5oc99AY19VVeQ3mPBz2pR9oD+t7THP+q8SoAtmlAfvTX&#10;t7Osm/KgEX9Bpqy90WvDHRLgr3MSiABDvutKMevCxwVghbLhHcHKLOYhGvAhTb9tHAHi8/TntTm4&#10;lPUTn45uLaMuTgP40OLjN6noGhNfZA3gbRd44p/0ZzO2qDx8geWzt7/Sjxx7jaIqdAMfPGCK6zEL&#10;AIXuBbYtAtctHPyBQ9/+NmnlB89jhtoK827a+JATLGX6cqDe8fXsD2En1zk09UGOPPhDf8ANaRlb&#10;gIFOA7TbJtd8yqFJaD9TfehTCNZnia2D5O0TzLWp6ejArvBGlnyCdLL72Md6pr+4rXF3s7XqFljo&#10;pL1o/ScZO0aaGF9ui2ln1ARjtwZGj40bDGDySWzYA8r2b6492TD9PXWmj2haP7XeIb+R6pncph91&#10;MMbEZtULBPL5O6e1W72Y/hHaDdYPfOjwN7Rih/E9yYEgyH9e8xNA3M8jK0Fl2AqyHJYmK3HpkEea&#10;n8m0jrqmX4wvpczyirjlO1V89ORBOuQgoC9rKQJ6MXd6MP5CHvrAS9bk0oH2Qb/VORQ8LaNguGEC&#10;fw7gjgOdkJ2yQKC2A+2xgT4B+P6EpI0lNOb1fDgHYv2Wn13jfQmZu7Gvia/nABgLK8R4uyAQ2xag&#10;KE9D1B+hFVeDcn1Xm60ETxJlNOyGgARimDtWgYVjINPHFQCQ8inn08qhEZQXcJ6QQXjkMT05HA69&#10;GV5lxefgGJk9kCAjPEWTV+r08LewFkFUIgry77YAhmtFiJlgPpP+LiNv7mEbEYUu9G1TyYhO6wTg&#10;LBY412mwHUZG22sAakdsRuhEYYq36FRvw6Lr1P0GqITlxvKbUZSnP/OSDD1AdD3VbkMAHO4mMiyK&#10;l94CV5n3eJCJbP9j/Qu3QDm5ytcy8ugoRahZGyxlfBjQ30so38bgkIYGcfOJqd+GlGGzTHCFIZnU&#10;UCWWB1517vye0vMvvHj4ln5/6dt6AvG111/TAuKONw9d/dMhZDIsuYVz8ZKMKLXAvXb9uvBfONxS&#10;W3hWi0R+S+hDzz5z4OnGD2uCK5G2YJuMPyJbB0gAqH86Mup3C9LvcWHdvK5No3NsYv8c+9Q2Loeb&#10;8tUbbL5lfPxFfwTKCeSvAfuSZzoDU7jK0LhP0Kw0yh82zS8vlzHJEv1+oH1UDs+p4uJXvsKpdRu/&#10;E2e3yWmXhaVMw7gvzXfRpTCNKa8VyoOylX/rrXLDMxPWUEkblf9JN+oFuPoqrHf80KWcftyyi0Tx&#10;yaddEW+yKE1wXmMR5Q0T5PHJZkXaB3JBmw1IyhpKj5ixgdbZcssq2FoCrGfl508/9fThxo23pYuU&#10;AI8/xUy0hMy/P+FB3SolszORAeepp57xROyVV182yJEM5rbLFxrvl2/G/NzBy40Ml+duuh/70R/1&#10;wnGM5SgWiq098aceVB31n/oAtiWNL1FPbPBTB23T4NbfKO/4SJo/4OwbQ59xnsBBDr7Ehnn6/Lwe&#10;mNfobX7bW1gFn0nWuW0zJwuJ9Ic/8slPHr70pS/5pplf/J9+SW1IG3WenUkhyeBNPPXBt+9qk8c+&#10;hgRreP/4C22JzUhexUz49X/864c/+2f/vcNzP/ZjvinpU5/4hPstJtdpk5mftV+sP9gnWMTKL6gv&#10;T8pF2zhTb87Hb0TL/YfqhfklN4doouu8+hGyxM+yUGPx2IC/cSjrtw7MWB3/7Dwt9QefLtC8gNS4&#10;UP/joIMxGP9kE8gLdzHggBWf72L13LncPFm51vkG9Bk/raPkw5ecph9TcLnaHFdtE+Rbhmkz3MTQ&#10;MvIrX9sYNyg5qKKi47FvYgv4oA/lnQ+0TXpBz5xan8gZ2UJUCyXhnRWgRVth/ndVb3lgc7f9Pzfo&#10;+HXsoumNFcNFDmhVTuLOH1e7ZZM6XCPz8Vh0ZIMZp7BRZKpfxI/qh6HGQnT8U7KJue1JGbqf4nON&#10;31PfvbmKcbV9FiP7NlYJtvjlRWxZR3/ny7yb/HNISj64/MlKAZM8k7RsK4wq0zCyyozTD/s1AOi0&#10;fva8jOtrGfy53mGCW50sn2AILIqbzyK0dFyoL/QgkL/Wa+uotIhzk8XuE+ClnNQeyq9l9O8WV/7N&#10;hhKhcqRt7roHZ9cZ2OaFSPBJlwYwhPrPaX7lYSx6VBn1R1nDhjP1R744uti1Tx3wN3K4nPFw8rgu&#10;jS0tnE0XMhXAN5zKbP+RoXS5NE1902bxRyxAPnj4N4fD+W10fmbjitca2Hy1h5l98PWBBd4nFlDT&#10;SKCNaFy8oPbAK/vOebGvtkMrUl9E23nyyad8A+Jz+umRj3zkIzr8/ZgPU2iD7+imWH7+6XXtA7z+&#10;+htur1eu6EZMzVk4dKRNchBMe3P73RiL/fBmPtu+IJuUyLH3D904R05C11m0bfedavueobv7QZ+9&#10;Hyld8O5qDnzUb6STMG/MUT7AugNxYv8Cl0C/8YB1NzZa9dlBt1RxyGC83fm3b1SB6PKHrJU3rIDZ&#10;y70QhJBg1xCayjF+5l+xTdaMwDM29Q1Ygd8Ph5hH8WEe1YA8BD9tuGc2Zd2RNXJ33rrjY5bqsiGt&#10;CQyugA35qQ/zU30y3nmtyxxz5KkNx/y2IbjNJ42hupby9RlfqzzFZbxo6Hyy16dx559a7EvemZMJ&#10;HVqZBw0tXSMr+f6MLe/ooLXB+vZiYpsEPD3FeA476K9wPiBlnqdQ2QftkXlrOWkfmrE+YU9PFdSD&#10;C++iUZeyt+fS4o0CKx9uguO6NrTZqGToTny6f04+fwRsyxuLBOxrvkrPOu7VYJDyLm3gm26ZKJA9&#10;BxfipHZvFuYqPpWPaw5cPL9jjgfvhaGpLPR7jewAK1gX5uVKw/8CT5ry5z1jg3gPqP1RZS0uonJT&#10;L+WeO1om5KK/yhw4VL637902knnhAR/65MhDv3lcD8nf8x4lhfFsP/ZftSco2W1P/TaoLOMPzbaH&#10;o0xn0Rm8Pa6tyw+8+Bd8x+QkHxu8zl0g0B21il8da5NeLyhHybu6AQHYwlMIzvbmVOvoXOktRq42&#10;4DMmXKRfGPzkoRfD6PglwtlGzvYXcHm1dG2xl52m/GDDZIKXQ2rxn36Stf3jAms/fGK9ecn1J7l8&#10;NjJ0Im9khx7j6QPVIfOBozDwzUMmSaPxUb0juqqcP92vog6A+s/niI5o0t9vAZqCJazkTQkGDVN4&#10;VKcqX6+bFodiuX6av2VOgjETPoT6gOUXvn1t7TIWW6TOh4ii6n+cH5t4e+hI9uoUGcGxvRb6UEZm&#10;zgeI+WMOwm//Es7zkJLmFndEt5puOp/QMcJ8nWmHE/iNzoq4pC3vyGHmUmejO/mVqTfVU+6zVNHJ&#10;+Ju9nByvQ1wAJQIDB2LyXZzyGJj8VNg5OQ4EufOE2IMyDmisCMYkDEOymdWOtxtGbKhkwTgbse7c&#10;RJ9K0acbAOD5I1qEKOHk9oXjmL/wXFmShw0uJik87XNe12wIs7lEPnE32CBS/Yn7qS24ruExS+AT&#10;P+67+I+C4XRepLdg+EV+Oo7HBSr1NFj2sX/raW3MlFMnayCP0Njp0qjCyqwNKCdQd1WguIVZH2OH&#10;fMvBq12az6B+GlqXC/sNzzzoOtbCUwK6Ls9HwdHRCsp0Vhjw8LfHk8eqeyh+45Zwzac+2/LyiJnT&#10;jsQ0bUR2pc8C5sbbN/Wq528evvrVPzi8ee2aDxjwaTo9NtAYzExfaQRGI38rwYTh2rW37Pevvfaa&#10;DoCfOXzy4x8X2I8wyhyenY1MZK2tiLc0ttHfNhEfpbYFX4Sf3Icj/GyjJbrVHUjy6QcI5PfjDH25&#10;XJ0uCyLqonRKg7g3GJRGcY9gxKf4xA7jbqW54lkOGZ+YTSzTilEfknGdABhPOATjKC4/+JBHv2g4&#10;1Rkk8QnKsngE01Vom5dGcvNtXLGgTgge9BU/Sg8PsOaFDfZ6df74EDLxx4IBOv0oselhZuYTXoXB&#10;v0Zlg9TOlke25oDQei90KWseB4f0cSuecUUNGPrnBm8CKM/9gvnKCvIf2oKrhwFaTaCvesphEeNK&#10;KhtZ8WNrmyxUNK7zBHf+vtqVnuQ7T+MDT+7y4Q//kPzg0uGll15C+fisis5a0FTW90tMHdGksDtj&#10;+Y//6CcPn/3s53xnohegqt/WN75KOp9Y6LbqD/9xPfCl4PpiXNTMLf3H8Ri3jwscyB5vhCBPA+Tw&#10;DXyL8Z+D2b4q3E89MPfQRLgy8XotvAEa/bTfA56xlt+gekZvUviLf+EvHH7yMz+p/vj64bd++7f9&#10;iugLYsgdzzd0UwPLvqs6+Lzl/hWy0a2y/aDE6loUZK8z9KNNxY5AYNnD4Td/8zcPv/vP//nhM5/5&#10;zOGp208fLurpXL8FQ5tl3K0KfNs5ade/MFtH5gaMEvTk+MrRW1CUh39w4NbNEegwj/TBqyThUBF6&#10;fupfsf1JPOwrMy3yzSXcPTo8WEgjC74UndIPcQAMPvT5UEaAfueW5DFW73A8cdOFq6ENX9rAgU/w&#10;OK9rNS7j1x9jj7Q7DAuP4jhWHvTW9lH+rQxE5UAaeG9M0ZCHrwiaP3UCHeRgrIMedPjtL+xLOTH6&#10;WF5obPf/Ir+urXvaFDDwcxtn8Wc+qWf4QJsYmNqyOI3xK+toWuetg++E1jXzaeS071lR5bHZrg9+&#10;5TrCnqLP+MANrmuQlL5EBkLrorIV37ItMu7yRDZfqxzbQLPl0GxdkUefSUDebvyS33rrwbH5RTRv&#10;PkCTvG3srE0EYx2Ipw5NXzShq5qEWQI+ovrcM4KDzuDyAafXpAktK33ym6a88MUnz7ynXrlOaP8Q&#10;xbDBJttArPZv+4PWiOIn06mbfpoPOupX5iF3JCd5+AR9WHWCH5+2T2AYx+oPzYeu5ZH94GN87Ka/&#10;BvQp3TWmfJNLdMCgfAvKw9LAIAshOYOXanC+5Qden8JJg40v5dAofWJgA7+mQ7vlJia7etNgZKOM&#10;JDqG3i6z51bydeTEVsBhq/6m+LNPP+ubsG7qiSIxN/kPvj6wwPvFAmlvjGtpZ+nLmIfkydCOk9iD&#10;txp9WE/9fuhDzx4++ckf8ZO9Tzz5tNviW9ev+fD3pZdfOlx785rHX2jxYWziNbkXL2V8ox2Sx3rI&#10;/ePW7pkbZF3LfljacvI8BwZOwxLzb+TtITCy9UCB9SO/yZmVV3RKv5Jxk36AcOvOvBXHV4VrTP+W&#10;8XGKz4yQDz0I7bu2ePhYUPon96Y7Gcs5/WHmTukLUx+ht0GDv/Rv8M2NnfR56JP+DhgA+bOeMhJ8&#10;eF03dJnbgJufUcicJuNK8BlPqC9w78nQtb+kkT0EI1ZbXlCcVznh1eCDiJi6WUcxfKsrBVtaOPD3&#10;k0PwhabmzFoQ7bwNH3LgoXfiEUp5+q9ZAnjyXX7o049BIKaAHQjWFxj+hnznurstkC3KJk9+brrB&#10;N33jhxd0L6w/ETawtjGFCvY/5Z/T64SoF2yPzP7ogvlXdWg+MjZ4Pmi6jKWzf6J2l/m0bEZ9KpSe&#10;7aWvqD2LjSFm+TVeN4isaVZ/y5HM2EuA2/zAciO/eJqJbMLaVrI0lE7jGhpwyK4hJDK/BD5zJLmH&#10;4LLnE4SL6keErXlusN2PKcnBr7iL7u5P2IdA+4gtZS/2WAijtmUb+SvUJm8g/V2ZUxfTDlUC3cw/&#10;It/5B1nrIQu8bMOhA92zaC9s3ltSrErHB/56YpwAL+ZA8D5/Xu1c15uPKA3OKs+7MQO+c7ngHctP&#10;HuaEB30215XrmHZsc5yXK7FQiFxn4+5YPnAWD3E0r1WXs3i3rrtnCSW3uZ2k6HCx0/P4temU9aL7&#10;Uua1su0qI7jyqIXaw8keFKYk6/KHoVJ35GPL8Nhtht7Jezwv8F3/AsNPaYvuF3SNfbgBjPIGZHNQ&#10;JZ7n1FJwtdVWNsDQa0AWJDmFia6iM21speV+QXp0/WB9IDIh+klu/DeV0qKdnrjaB6YEP9/C8IwM&#10;j/JDkVKfa7ln3Nvwp99UDZtfZW95cbb+hrZR+wE0+OzfuzVyTomdlN8HH9GxONWx8TRhj+ujioiK&#10;0mxHdwxG5/o1bCvnRkfi15Zn2QdcarLw0FhD6xlcVKos0ASn/T84Kw36a67Pa38KWPbY2ncE1t95&#10;AhjA9WMEkATTjRXKq4jLVUpcPBryOf3APEy6uUo5d8FRdvm+XuV4eRxuHAUOxcch6bgJpi860KKc&#10;YDiVE6/llOHElcWkJTi4DPQM4JeEw/Xt+9yNr41ANq1moCWfsPKxHMNXhF2ebyf9VTm4yCboXram&#10;1gF4zV/TsIDdsHKR9a0MK/BJunrUuaqHCRZWhG2zhQE6rjoAuuGSnjpCKOPaG3aYlle/yBuGfSoD&#10;GcBNoB7HlpNFWSbLAwKE+XEd32hJ6TQ2hOis14VtvOpD3ipjy4jDEz2B2m31ONpAElaYphsHor6I&#10;j+6dfSdDecIRmBzmGlemYuOQ19hy4Pvt558/fOOb3zpc11OM53TnJpt2D+6kzTKBxoehzesa2FBk&#10;UEnHhn0veoOU3yJ5WwfJ+D93F3/UT/5k85SNcTay6xO2zTikJ3tuS3t7BO4Brx+RnLWjrFZ1Ha82&#10;IN3r0zRPKLvTFDFolWb9Cz3ASRk+FHuWXvmTv9LmmlA84rRrZeI3DASiyySicE5QrHwCcReexpl8&#10;aBXGgPqiI+8GLmX9rPKVpnHEgrZbm5cOsW2g9ietXV5ejVfYd0uX1moH6HgDfl5TAgxyxD66qPz2&#10;q5Enpt/sWb7WUx2gY+AhtgTyT21AcfP8Gg3BYOfaGjnwR3xAlE0NOunT9zZEAf7pTezhC90sKgP3&#10;un4vmyfgeRVpF5TAM9KEJhsZ0l2vfMbecKOZYh+m7pd0AP2snph/RxuXr+muezZIPCll4GZEPlYX&#10;kd53wQcsuoXurm4C++IX//ThUz/yqcPbb11P7bHSHR9IFcVX2v95I0QFbgdgbIMp9cfrmHXQJDt3&#10;nH6gmRl1nD4PWru5u7C0L2tyDRxPf3tzGt/Uh/6mvofcvOoUPPO3gKEZX9z7ZOT16zbFkEMvfr8W&#10;v/j5//rnD3/nv/s7hy//8pcPN29xGLbfcc4NZntA0NVZml4U2IH/2KXQ5lSTXOdVeGykPanXnb2l&#10;Mex3fud3Dn/1r/6nerLlo4cH1K8+2JSxizbJ5LqTasZH8vxR/TEudr5nWLVdqm2vv7Rr+g7qmUN/&#10;DgSBdZgY+OYBpx7ANIBlPOJgtDcIutx85J+DX//DT0gnjvzA05ewqcETOcx/u4maDZH0f8iQ+TEb&#10;uPFX6JcH5fb7RWYTXfzojp6wwV5uR+qbwHFws0u7QR6CZabPUmiefV9jufmPjpSXr9uO+HOkymal&#10;dUNG2pNI8YohYKmTltXP0aN8SHeuiq0Lg9cYX3bEBwjgsAleXWqTxgYCznZIPYPDXJSfh2HjFVhs&#10;K0lFJ3bht3Yjq2vH8JUZOHAaVrmRAxu7bxKM+3/xYxwpXPEam5Zg27/x+87V37FZyabyM2tCHWlx&#10;Cb3iwPfB3b2+kNFB0WaLptVvxh6VYNoBdCdAe5WXNBRLC9uQto2U1oUP1FsOGdKEwiDraVh5rGXg&#10;7DKETulZFuQje+QsLHaAT+yyU0QU182UU8/YUlJKvuhR+unPd/nJB7JvsIAq9MiPHWIL8rvqD834&#10;O7J0LApMvlsHtoH1YRzb+QZqvzavZio2HtfCJXRDwcI5Z8f1pWQ+4qnMzkMp3/XZSBqtX9jvNGwy&#10;UKByWxR76QM9/ZsYc/PIv7QddNYfb9q6c/sdz7t4vf3TuvH0maef1hj5ziav6wtaH4QPLPADagHa&#10;An6ub40XGeMZSxg70ofQxDRP0ZjFk8AX9EaaZzRn5XeVOQDmCbY333zzwM3b13X4+8Ybb+iV27qh&#10;W+t52iLjJK+RpX09+cRTevpX459vmtXYovnUO/MTA5lTDX/atNsp/Xjmq8hw4aLGyvu8IYexjX4h&#10;YzxV0/k66T61S7/A28pOA9o6wGP6scJwad5TBmzHNfQhFMdWk6zHfZj6IeFu/dawSqdULun33FdB&#10;vf2U5iikzV98vfk686FiIovxRhaukQP6pBIHBhxys1kvmU72RLjBkLcDNTDHIiC7aSpdW8AzZY4o&#10;kZ2hvneQ0TsKkybw5CrBsNDwf/KgmZ85wV6secU/aPY58NhjIlgOyXWeA9aRZQoc+WvyK+tWMDS3&#10;6zWhcYBQeYmNP/I3H5jS3XQZPOzFdATY1vsOi/xD0ykJw//QZz5ffRD/dLy6z+/IjA/4MIM5hP9V&#10;Q9AYe7bOnIfLq1rva7LSeYVyPJ/kqTD/hJVibrygrW78oXcPH8icFBz3CapDbkS+p3LmFIWnXEJM&#10;NHErULkeP12qr6Vu2OxvFbL+IeBHyG67LbDMmWNLyg1aaMOzRu4hrvcUZSvAxsOUwu9FfZAxH8HX&#10;8qXyBQP+/ggHvmv7a31W8Pr9up6uTjss+2eeNO+0dyUsR9/Q5AvkEhF8AAUs22LPwhzFm02Och+6&#10;gGb1o5A0wTejLnpv7DDge6QNHdsDnJEb3PCj9DQI2n2dwNnMEnBg0/8UmrKOQc3b4woIrcmlDU4F&#10;e+9L2R0XoN/+DWh8RVyzRwbc4HU+u1fTboTIGFm7XnZdQVCBumvdm870p5SBq2+guDwz2H9VQkwP&#10;/F4C81hC5Q7f94a70kfu/fARHVMauaPbCt+5Anngwrfy2xcmP/YQMfow2Zgy5ykL+5NX2Uu/134y&#10;dm7cAL+HnoZrnyjeDZZ16tF1pQL4mU+BTuqZ/XXzUXn5FpQYOnilz7vdLMMPug3r08zkWT/khfcY&#10;kocvyLeNRvYNf8psQzGzvMCQr/kPNMBd9Wie95tGJ9t4iGrHRzjHPl9ZRG4LjGWE8t4KmrdmKL3K&#10;sBbVzpCrONZ3oW9DQgMB9O99Bpr/1GHki3CVcZu92agrxyFkw9RAE69glHsDyhPYbLCwccaTXWze&#10;dlPDm3u3BEvHbwEjiF+Rokrh6Vwer6YMmv1E6HAkzwO4YBl4OdylAyN0gO41eGxYMYCJqPCEy6JU&#10;soELHGXIVaOD4wmGYgLX7YCSg8OvYa6OM1cA6uGxAZm2MHy5zoT93bCnMYAgUPTARkc2k63cVMam&#10;Bl34cE1YcWqPlEzZiY6GF53iQbLpWCmye6NQhFa5SCtj6vh4UCpPl+vChztb5sMJ01qydxmSyfXK&#10;ewG1vPYny5ISRGudn9JecZteYZpuDAzp9UNeZSINL/uszEVNaeZk27AB/bZehfiNb3zj8K/+9b/W&#10;IfALGkQv+PVOt3TQQBnDmGaUsSX1zGRe/GoDXpl0XhPg+3fjx0z2+R3hO7x2ww6j3w3W5gwHG/5R&#10;cLZ5x14SzHL3d/Jqk639IrxC4e17yK9Q/YndB5DH39jCQPqKhwSedLAnpaj+XHhi+FW/Nb9lxOVP&#10;GttuOEMaXfoBhvLq1TT5hB4Qky4d6JMmNO0y9czE5U9c/OYVx8j6ygSbgUv2Vh8FvjcIRMsTKl2b&#10;9tgOOvnAOx99bzxLvzDefBgaLSOGZp54HL2mXy792Ad5gN51b5oYWOQvDNf0Z9B2ULylk3MkJ1k7&#10;6N5OrS+1r0IOBaBLqGy+KG3VJXXHhJE+Hnmocw722Px49ZVXDje0CEufr9+zE7IXPYrxTSawwdci&#10;U+2F0ZU1NZOhC+J7Xq9T45D6+sv5PVvaoIhZhA++ZEvb8Z6e7uG3ju4efuZn/rzNwp2O9zTWEifU&#10;b+PjWZhk3B6AtAF8SHXKTSyp72UMnjrHZ6gzyo8WwSK0+Y7KnVb/d1H0fMCoNgZt8tkkY5J9l0Pb&#10;eQoYmoTKBn1glSH4C3q6V79XJN/gUO+uDmbws5/4iU8f/ov/8j8//NBHPnT4H//e3zu8/No1weqV&#10;0/Kbt97WYbMpnn6dnXsK9YNwjY3YhPJB7ij0W//0nx6+9i/+xeFPff7z+h07tU35Ce0Ve9Pnnddd&#10;+7a7bM/EmRubKLNfaL7WvomNSKoHHDbbqD/jiU/btA90lU/7p15zx+2+Kdc6B684tbt6IOdxDU8C&#10;chCA5wNdQnEp76cHfgbol/mAi6z4MLihBUhwnTLPjp+VkxiYbpJ5niiaj3A0y1dcqNY+lZ924Dxo&#10;KFT2HvCSh+53HtBO1H6mf+/ChjxpDJjDSssUR1aPbyirICpaDEtnNTfPfy1/+n9kZU3Qcdv0hQZq&#10;n/4wkfm6p7mM9aOdS5e+8pqD1VUuwMNmbK0LdGX+T6jevtBX7QNtYTTbsfOET8wHXEJp2E7jL7bH&#10;lAFDWYN9AHyNW5ZlfMm+KumBLX7lMS/ZjUO+8i0980frkaf5p/FKM5Ify34WfvkX17yQT3Zv2crH&#10;5ZKDNy80IFZpN6as+NiyoXnHNyamFDrxC56yot1Tp2n75bvWwZqHX+++KDzRqk4rb7VK5e+2rEmB&#10;jZzxidSn0gI4oiO4XhOv6fJ5L3FtUh3g00Be6Tav8ZpPGlgCaf5yoWv9tZ1sPFK60S4fKLQlNA9Q&#10;z7mYF4lH+pPznnvx+kNuvuOnlvg99Wd0w9TrOszi9xOz+ZjfHx12H0QfWOAHzgI+6OBgd/bHOOS9&#10;qH6Og14OL2iWjHX8liWHufwsE69v5mczeD3m3bs39XNP7xzeUjvidc9vXlP70Y1NvPL5qg5+L+qA&#10;54p+65ff++UJVEZjfvLing6Lb+h33vgNzy2o7TMf53dh3W9q3nRV7ZIe4J7GYwL9wYUH9Oluzpo/&#10;7E9Aun9Yxhf6XOihA+2582YGdvcx9AfSe+1XSBMa+2Ku17z2X/QtnUetdIqX/jf9WvNWOh0H9gML&#10;SYbczDMlO/Mri6Sv9oPQKX/rsRN2qnIQU3fGUxpYNqBZa3R+FJiuMVl9KgwvZNv4TB/NdeVnXFt/&#10;GzfIi2yCLbxUkV9ozuA1TubI5oNcVCZBMH2yrHQ7f834yZgX0H6nXlNnLhx6lbFw7yXuWLay8AMG&#10;2GNsoijpyeMVrMz70AF7sB5wTXn+Y1OKdXSsntZhFOncCvk67lt2GCnQDmwnqE5e6XDNwRXX/hua&#10;qs3sa6u8/m1i+qK9Myc/CuAPjTWf/ZdVlq1s+HBdWZyWFA3YglBe3JxoeZMrPNTa55rOPvML22FB&#10;m8EQXEcEra/VTrA//nyetZf4ascn246Gjh17wEeWdZUJXG8jc+i1jHo0sn4rdtZVlgCc0Jto5Nhl&#10;C9Z8y87dH66dwO8HkvS7pwHY2GqEOAX4Dq5NS4w8HycW7dKHR9cxK0nLN/riV48NFMck0as88P+m&#10;x7itg+i/71FRHHvS38Q36xu1MzgEZN/DMN4ztgNdssDBPwh5U8KOK9d22KXAV5O5suAm3QbkBwYZ&#10;2je6fxUfrisz8MAwjja9yh39I3v1MqC+Og70ULLXLa8Ne/29xowza/B+8OhJxSI3MvZwF9jagHTl&#10;X8vxmdO6b4OyP8nM9avaHFql0TzivtK4+MAJ0FF5++K7/LKc0w3V5iWFjBJBQV/jf2sZaY/9Kkb2&#10;WpK0/xQHf0e3TjtgyW12ru4+cFap9yFE5NR/NkQSsz5fYZytPcq+YaJllYdy8pC/PBtTtofW1J6z&#10;ploH0LItZSuqp/1n/YmyC2Ng0g6yzx3tKTDOMI/yTWCDCF3ak/ZGpwNWBgFGDNRWaElnIuvaUiOi&#10;MUIgGyjA73c07p0gOFfVABg82OhhstHNjaoNLeDuX5Qx7yFkaq+Ku+GPQkxebAjxzWCeARCFK3cH&#10;BCujr15DB97Ehp3BoxtAxVdhUTcdy5OClk4T2WAflagejypn05wAD3/cKMRlrrHPew22QyWc+iQP&#10;GTb9FmKVjbKG1suWN2UbxFy3nor32BhZhGd+I5cbtpD8+sdFZ9Op7JY7jXuTZxhFJ8p2v6Uo+Zu0&#10;hga3+aUzatg3Sfd6yNtPSq95Z8bDf4WtTGse6fJWikuFc94oYbHHosm+LnUeaFDkNaJv6BVPr+kJ&#10;xtd11+/bOsx6Sk/u0vnd0G8A8SQbmyp3dYCLX3PDBe2M+vOGmOD4DQHys+DhSao8VXxLBxg8rcaP&#10;0PMj5ywcLYMkoqNATj7Iw6eh+ekfkD56kL/qDHyv005RKn640qLmntCiF9jtM/7KNbqWZ+k1jgx0&#10;hoEpXWJwGpo2/enIY+fwLB3gnFYHWZ7QuHcrB5pr3krTfOw/TF7ab0Z/JuXY/6xQPSiTJFP3o686&#10;7CzIdj1WGuWPml1oruVnpcGxDWQvQvUxrbGXZVI5sftsBojFH0q3shN3IUIZ13wqH3nlowJpOWHg&#10;uKIumHQx0WMxhk/hM/SLm/8J/ihMXZGHzdc6tE2Ez+bHyy+/rKfeb1gmDuQYAG/dlh20kKkOyJeF&#10;JZsC3NEbec5zAqyT4MtXr3iT4MWXXrQIxaPWxv2PRHu/XbRmqKtnn7py+Kmf+qnD27K97kZxHfLK&#10;ZSYa9Q3sQ5sl4OO7PeM/9jvR6hzjkvrG+pAP+jyRCR5+wsEfsKTbru+JN96GL3EQZHzNKzwJEs9h&#10;nki+t7Vby5T2j0/5Zhzl8TtK1kF8RMz+4oWUcN9558bhJz//ucNfv/LX9MTTrcOXv/zlw0uvXT/c&#10;mcPf2sfM3odfLMDZRGShd3d+D+nrf/j1w2/rtdkcAFP/1BtjGAG7U3euS+LJJ6++kjYLrN5uIZq5&#10;pv5jYK7pT6AFHUJ4sKHKht++KXnlylXjAwP9bN5JHjY7PF9cFqh0LtT/0ueAAx9/VIZvVx/i9Dv7&#10;vNVzUE6dJlhfXXYhXB2JnVbsTSWeEpixqW0E+hx42r+RTQEc8lnYElPGOAQf0rKSYUo/MXixk3mO&#10;bETGF83One/LduhPoE4I8CGkHQWH68iy1xt5DeYzMqJD5x/WRe2W/p85jlgfhdog+mh+o7ZOoL67&#10;2EYe22CQM0ai9/iXYFveA3ZomPdix+ahZ2kKyLYkrm2Aa4jO4j/9EeO/ZbX9sYldyHksCNnAx9fs&#10;/yrrE9W19xN608AaVhnJb30hX0PzgD0rUF7Z3Y/ZrZd+b0EqHFmk468zxp/QpyxwjqwrT6DAb/3Y&#10;c5y3+M7gBnP3oeMDZOgEp/XHBmz1DA/qftoAwArkp/6y/os/uMRv+ECN0jDC4IAOriEVA5PXxhcq&#10;N4AwzhTfMtAyZq7Z/MZgkva1Ytd7yZ0Rl/9WBO5crDTNVzIWvjwM7WpJX7DibDSVOAuf8s2vhnbg&#10;gklfwgZE5m3kRS8OhbAx7Zcb8F7V04vX9CYj2ic306mz0yGVfn6BO+0+CB9Y4AfYAoxX+D19Yzbg&#10;muaGJY1Zmt9qZFYbuqQneffDX24yfFt7ANd18+otrf25mZX2RHtjTsWB79NPPSOcqzoAvpIbbdQ3&#10;0D6Z/97lIQwdILO2b4APIWMTbe++bsC7KRzWuGmbjMPM2btvBjx9CH/qXbZ5ufOlWwPzh62vEN32&#10;PzwVy/yDm/XSZ+99qlJF3/qfZqz9lOcbTMeX/o00AZorLHkrXHgK1v0m/VPmAB6TuVAgUu/um4HQ&#10;sfObFATXgHwN314z76BObFPZgBsZb+vQHengwe+fE9a5EUN11zeVvfo0NpK+Wt5r4sIQU05Mf+u/&#10;qQfTB38QgXEdOe+4Pq2n6gz/HJMYC1WZj0C3YeednP0G30KcHSMnsmz6DCN+wmkN+9icXGPJf9jE&#10;TlrfuziS2VR3ueEz81N48QR9ZS4f20wXYHbOIqAWb/DgsWZsWOnUJy9fvpq691ohfuD5nOr4nB5A&#10;oo37YEu+AL5pKPacXnJycxQB/1llqELUo4N0oR5qv/wWafyo5ZRV99hF9Vd8AW3yC67Bthjdl+wh&#10;qb5LchPu8QYbofE0nh/U0tg9aC7fDtJUTxsfl+SrcjdL7uqATit8aTZvs/8usu0wVEsutIQM3tFH&#10;N0XgN9RB7JO4p0nr/P+I2FyA+14C9aeefdPF6y/yVMfWBTLSufr6LQqSlZ8We1w4i7/zRC++G30f&#10;ZV/7n2SI7isn1sC5rq25SjrCgsM1flHY8llxHnWwZYWHZWGOfYxxD/sMkKKWR17WG6zV0kcUDhjK&#10;0b/9f+UqJa5XGZtP7PxpVmv+WWnsFzrYmXaqeOb2kkLjbtrHWbjk0c4dpn9uWqNW8vu9jKVkVXYf&#10;8BWGeODqF+fUvvGx2tcHm+gmuC2vhptGN+eELqddYP7Vfn4SeGDJX8tkANOufIiETxMs0wkPw1Ff&#10;p/oaAz13XTcaJKrn3JgG38ptGQSCXB0vuqcIqsPIscrZImJsA86m3/Db4IVPmp+UQj9qCx36kxD0&#10;v90zgR6w0EIfRQ6mNXLDL7yic3GGbRD0PWIHf+xaWNO3LMgeFPyffkeCbXmuDwliP6X/V4Wel58i&#10;LzcgruFiNtqzQK70XqgtT1RkAyqdiIXBeCK8/sYr+V3MIqg3W8XUEyTB3vdGIJNADOdatxx0wDgx&#10;A93dczosqfVcqoqaRs4laU+mp0Mj3QNcbAXdftDLTxGJLsE8FXdAQUZlulJTMXjp1FwQ+HYorisA&#10;nMGlDmg+UxcDfRy18zrO3a9Km7hy4GjcUWQ+O+iZqVMYS7MItNEVTf4bzpIavoSVJja3jIttugkH&#10;HBuXha8uGw/ppMIjmhZt7I4MoY1oi77C2eRWGhI77YWeHLoDQMsrS2UI7rFOe1k6P67Rs7jQgm47&#10;l8I/Ki5vypveY/yvukX2wgFDmyFGTjp7nvzlDt5XX33t8NLLr/iVTyrWnbpXBMOE8bbhjCC6DJDb&#10;JHE8EVtiZ9OXHt4M10DGgvDW7bt6lfRNLSxv6PU0b2sDTE9Z3r7kJ+OxQQO2oG31N/K4to1WO4kL&#10;+dUVvp7IlgiCq9wwytu0Ly3LH/+CBjZH8PhF5KeNNwCz8YIu8i4LCPjwITQuzhqXXuELS37pN978&#10;QmSBcz4yjiwtLy1oeDEoXQpD3mkoT/qphiMag1+4wjwqrryUn6ZLo/JQLV5QbfooY0JhMCMDS/Vr&#10;OTEw1BV0xtxrsdPl2diZY7MdPwcTXLcdAFcZiMG3dDCbQF4/7YtKEy/jII5Xpn3zm9/0gQ46XOZu&#10;e+Hd9yaK2hyCoyMLFq9sdKnRWMcb++9eCOZJbcrc1EbMCy8cHwCr6xHufsBU2d6PsczosfZzn//C&#10;4dP/zk/ooI9FbeorfkK7bl8/bXTqkHpbQ+pTfdr0RWzwE6hvzylYUCtt31DbJ60vsyNvpUcZ4xN9&#10;yAUdXBHoWwgXNL7iAMCrp1ejdfbyBSRPNIGXTTQOMvElFsXnRJMP6XduXD984hMfP/zNn/ubhx/+&#10;xCcOf//Lf//we7//L03rRD3lwZdAfKy7s3/AvnjDBKFzwyd00xI3Hf2jr/za4T/60pcOH/vwsxrP&#10;mNelfqgreYhtH9+JjajLfqgDAnCufrVb/ly39gGVDXz5emwx1vEX5e3j7Avq1+i/ocdhD+Mt5fHL&#10;fY5QupSVNn1KfbB+iF7IQjD9mbNwTTaHJ2walp7HaumD30A3sgGdULqVuXZby81nxo/IHvsiB3x8&#10;CK55+D29/ghYLLza2jgsKqUbi4jactMDS9vOe0xZKEXPVR7S3jCr60/hqS6lWT6dfxUOtD4NgrzM&#10;hygrPPP9e/fib8himVTOPOb+zKdTr1nU54AfOprbTD2RLl5px17TQVA+/kd56x6cyAdn/alsCyrr&#10;PKb5XrSLjvnhbYKhrOUbrhKn+Wv9oBvllkMsSVsWiWOaXSkOwdLfYu2mIirXzbNM6LnoBHp8ibVf&#10;+FGeesjcEPyOx26dkoHy0k282wXy5VUY+JRv0p0fZj6+0gt/6IUmNPoB9zRIo9HB0rm4mySFDf5u&#10;D3Sm34cv6RwAxwbNRw7mSgTqA39h45w0r2ddQ/X1xuDov5avdiAfHshdPCXsf72uPbLhH/0tz6yR&#10;Dd9NFNErrfIRhm220ZENwSeYjnQ2LHmULTZG57vqQ7zJTD42whZsNiiNHZ7/9rcPf/C1r+mG1pu+&#10;mZX+J2vwvFHAjD74+sACP6AWoL9Iv5kblNo22UhkHLl8kRsc+ckbvb1CTwWzKcnBLz9Zw4fXPzMH&#10;oS/hTV3cUObDX/2m9jPPPO230nAI7J/Mmb7hop4mZt+Jm9l4qrhBpEVHN+P5kPKW58a8gYX+k3kE&#10;h5VPPcUh9NPms91cM/0BdOgL6P/p53udvPTP7Vc6DvTJRHBcRj+hP/qh01Dc9j+mL1gCeXzKq7EL&#10;H/NVvIKUNvh8SnMvZ0ze+dEvrkEoRzjULbpVn8b0g5cv5WB+5yn7iR76E055Iw8Beo8Kmx0HYKOx&#10;oCBT56JSEkbmhZ8BXxkhYdlcnvFrRLBt2DCurJWt5eBuNuTiEcH0pwwRbXOuh1DlN5zmaCwD+sSp&#10;wcZWpBuQCTrYggO0XbbUFTd4E2qSymC9x+2KQzuxRWSzHU64U+/MC0njB7RBAnD+nPhw5apu8O/h&#10;r8d7ScTNGQT40zacVr55iy4BedJ+DtqX2/dXW0bc9tcnaMk7K1iPodvyTU/nRwbyapOWA4/8BPZF&#10;kMtPDGIH11/W17gruOCRBoV1Q2AgstOG1gPtQ2KrhvILjS3XicLBu2FLw0/zCegTSsdp4AfFNHZ2&#10;hv2j+rJNaCf4o/784ICIew9Qc7cHvqlCgoj/kXysXQRfmz9KHrdl2zoQpiFyHlOkN/vF8YXUD1DA&#10;QJ0Q+rQL2rekrU3GHuXfwyz6iMeFwgNDmj1r+hr7+dAuPmPZOr8u75QHmP1rwkoX+Wurnp/UDoUz&#10;72mX0K3c4FEWOJTchdoPbo/5wb/8SBMqd+2S3Hy7TRwPC2vxw2m1Bf9NPW681FD6gAIPN/Zpagj0&#10;4Nd7EWM4fI1Q2aDj9ig67Q/Yx+KgFBjy+op/jzvlr/UAc4/tAHSxkRmIDfJaThpzA22aMDH4MjTG&#10;c/aGoyu/tllx6wsWzlvpTbnpmIK+0EX0aqPtRhf8ufwFVlswxylsSazXR7QLsMS2+chPtn0Hn5Ze&#10;fC5LHlSEdeds+NoDvRGNF0aWPjJvup7aU3SRCTaRDdqTXsy74y8CLknKwbedhwftApvxV9MiVw9/&#10;fVOXaHR9R2yWlkc3YLBpQifKwqzO9uB+Njx1j6I7mi76VsOiAQL5hJz0NMYqEYVjFNIXeA3ONPbq&#10;BCyTXMIm4GyQlc4VTUpJ88lml54Su4iyUlyaMDkubHlCC8dg8cydlQ2U22DKAAedi0NMIC49Yj4t&#10;a7qxEd7lC1neS1h5bTJRrSPXI2mosk+DpN6yTAs6M8Hh2rwkl+OBxYHOCmG/l3G9yTeyQYfKmEvR&#10;3Rt+YVfagVYOcJXVdEM7sLvvQB86CWAP/YX/Xp6y9Tp4j/4GFr+wjQRGnWVSH16PxhxeAxA7jGzk&#10;SWTo0BFz3tBO2nZXPnY6pwXiOfkoMvCqy1tanHEwy5O/PHX4sg6BBaSnffUkou6av60nnmwPkb+t&#10;w6yntPhjy5OO8r5wvUCQTfntgvuaaBEyOEsAnTXSLm7q9dE3dUcxTxU/8/TVwNIPSG9MyuELHQjX&#10;dJCbfVS423VvJ+ahssq1xSrwxNf1hyAibj+JvbE5v2W0BnAJgMLLf0ObfNMmXx/wacMEw06+ZYSV&#10;wj3ZDBx0qa8hk+tb8OQ3rOnK4SdQBNdAik7f9BT7wGLKweGPsmwuJ215hHcaSxsvwj3gSRdkcr82&#10;PCS4rnfemwxLnnXy5nZLEwvVsmC/NTS/+q06r3DIQogtFxro6A92kH94qjl15roNFfCqb3JSd+Da&#10;PqahJ+TUv7NR2A+w9PNsaPAJr+BIoYcCr2RW7+A6YSOSwe+W7qq9dv0ttx0WTronwwAAQABJREFU&#10;UNQX6sCXjVnaBnfR2zcl5338gXiooy0mJuY3tV7jN7d0VzdPquU3GwNoHQfnfRnJ1tiIQz1+5+8z&#10;n/6Jw4c++pHD9ddeUT+j3z6V0Vk0exI9dadeQkjMBehXVCmqm4b6y6nPtpxKKUz9gtcH259UtyVF&#10;Pwsc9Xt57tDEVzkMpr/At3npAn2bn/iWEvyeEz9DEY3CEd0uXtVvql1Wyv6qDMVeADCXMY+Dftf2&#10;LffPf1Kvg/45HQB/7GMfO/ziL/4Ph9/6P/9v2wdqlk08oLnyiPa7DSgLjAEf8XUM/wigfyvZjGvs&#10;Y7gfeoTkvPrzup4AI2BhpP+Nf/J/HH73d3/38B/+B/++6kNt8XzGHl4hSp/qfklGo9e2RZa6x+4O&#10;iq9cZIMzfZLrVxuchHNabaQPC6z7VtU7B670L75xSvQ7fpDn9iyaF3WzSOGYQ7IJFLlycAgO+fgO&#10;fRQhdOCVuql/crhbuixmWdgxRhOQkU3f8+f3MYxNVzaNoQNNNmXTZ8Z3Sde/RcCbucSdW9jvPc+W&#10;LIJlToPumTunD8TH7msjChszJ6+sxG03yIHevAGDAI2WcU17qu24JoQO1H3ha3AIRE0Xjnzoiq37&#10;D984IsD+/i9PI1W2tnGA7RsgyzuyGEvbLwx80Jc+pmM10PhVFkTpH6ANDjIQqqMv5sswru/YwU87&#10;Wubg2gbit47T+Gs2JPIbjfG38GCcgyYy8skNuMwXMvpkriY5JWs3LLZYeJUVXNLInzlA6zaCt7yb&#10;luTWlqOaI9oM+YTKZR6iXRmJCfSnpNAVGK/5pj/1DVUAeS4S3bhkfdZQOr0mbl7j47Je0b6jX2UF&#10;ng/2P9WrZbXPxgeddEE+MMTMocmDfulgM9tVmbRv5szUG/V4+QrQuplS7f+O5hnkQYs6AB88YHla&#10;D9k4sGkAjrDGTVevwlogXUALGGT1DVCKSW99gGDgSWgMvD+CI6b0vGTjj+s1VOcxQAwxAHgF+hEK&#10;t8mJrthHf8hlm+ma/oY9AV75z3zpBa1h/uBrX3X7viU7Sns9sTiHUoL/IHwvFniv9juu82OOZ9F4&#10;GJ4cedWg5soXzToiOjQ30lviCCoXZxI4A+4RWe+G/jjWjyD5R5lNc+OT9jo2RGbn0065CSzjs29g&#10;0n4Yr22+rvXLzZs3vH/lPkXzCNoZ4wptkrGMMZpXRtNHdfy/qANlDoRp57zpiz6KNO2Wp4JZ+994&#10;67puAufJ4pu+WRZxeNMOr56+d+/Dpp95DfOQCOt+w7aMzNYE4RV8UCj63mRWH0O4r11oijP3T9+z&#10;9R3gTF9UnzoqW/qF5q/9Fnne52D9qf7mLBgLoS/KCcUHdv24sF8SGJmBTR+70wbEfKLURq900cOb&#10;yf7JVV7NfcE3/9B/e75nmTNWFQce1G3lh0fnhs2jnh/KH5+2VRdbAdd5rZH05RuIrM/Mb7c2HAjL&#10;wriOXhOYp/bAoPsR8HKgTptm8s/VFA36UVSqgFQnxo2mWz9Gkj281yya53RjNgE4bGL/Vlb2opU/&#10;YzRP4MGf+ai0n3zGpoyJ5WNi+lr1JI/9AGjzG5Jpo9ATLn6lusEsUIIeP6nGbEtSbj9TwzrXMlKO&#10;IHyEBB8+foJaCyTN8FzOT5ZAy3bVG8e4EV8IiJIweJ5rKb2FSa/yN735jGSz3pKhr/gGf6MytJOX&#10;XOoSOo+yU3lIaf5lCGnPTfPigaqyoD5OOA+qLG9cPvkA0j7gRaAsB3tZj1FOsBzFmZg+sWVOnHxB&#10;hz4R+tRZYa0XuYvOlFmuaXNw3fSj8LsJKGx9kTO+CBnk4vDtoutN8jmOzfGzqLw/3QrOo0Kss5da&#10;J9Yyonn/Nn0KY0Jo2xbWOfDsdQHHz5k8rCt5md/t1PcUtnq3kL5f9NUXbGuAQQL/vMaoh0NkJd99&#10;jdjQJxBY63h/RenInTpsfwwMfSZ4+D3rF/rd81pLY2JuHqFC/ISmyhkjT0P12u2xy3MKe0f2dRBx&#10;HhbxvhW+pjT4nXOf4m3XksF/0g++G0/6HPnrHfmI1+gjJuV+LT5YgwOtDW8Ic61/52OnwpCkFaQ8&#10;+TTIlZZhlSej2cZGni+yjYWP6qK0bbPJc1rwxMD2Gp5OE+uvoXlcj0RbaevdnUYRgBMg9O6J56n8&#10;m24qu38n/YMRjIdddt4a9RaqSkJvCRfUdwwF5QaP7+pEXBmVTB/I+AAMxlLAXwuDvcBBRgJ2kERO&#10;9ytl1El0LC/KR12DgrW2BzKPKYm2EKDnw+nyFuFIpnkdNxXSXuRntBfDyne9DyJ4rdP0uyE0IL1+&#10;mQHPTBiIIaY/FrrcncCks4oR87HzzwJVCGog8mLls/Dlt3ZhyF2LNF7TG5wOgOT5lVBiCiz8ofnA&#10;r5eA+wNt5F8zLhtwwDK/8kaOZEam/aBFG2SebM1ADBwTZhRqGLl76TL0VD4TNfhRWchVmTtBOdJZ&#10;BIAh8E26H/IKS9ywwRdvYlyEkMnH0ISeKXOYccuyrB3gSp8OOAsCfrcl+NAjCU4HUPLAWzss4LPZ&#10;SGlwSqMxG5iPC4WLrpU/NgGPDTN40lH7RgN13JWf8n2CO76H7qNH4TKJpoOXv4geerWMNPl8yKt+&#10;XEMbvyIUfp0YkXdRmxQE/9i7fCABerKf/IvNn3UgcrnwQo9XGD/pO3bxdxZNyGd557VKELogHuSz&#10;SfLOO7d8OELD9W/x6FVOd3RHjn8v662bOrR66fCtb33bh7/Xrl3XxnPkY/Ipphp3ONQQLfSVMLdu&#10;6YlhPdXL71iyWezf+dXmE4FXRDNQ3hJPAq/j43exb+i1uK/oCckP/dCzem3rVR/guP2JPoFa5N32&#10;2gKW+LUf9tfQsm3wqUw6ZIMvHYvrQdjr5BU7QQ/c1gHtn8Uo4fK8IrD1Rn3an6ee1wM3bEmADwF6&#10;2Jz+hg8BXPuH6h2apClzb4Isg2vgfim//K2DYHwzgGLswuQKnSy3O9LQre9SL9ZN9Kojsa5Uxw9P&#10;QHYZzvkV2IgBPG21fRCv4WIjzRuUi8w7Llg5eEBHJuZEpKND6g2a3CVIQAfkQTfaYtu2+1PlRQba&#10;J3TGlrIn9CgDh6fT3VfKtgR8TtZymi9wDSu/IzB+0HczzkAnY4P62sHn1WbAE6g7YJAT50Z2DgWc&#10;V70QbAJod2nfEoVXaV5QG3jxpZcOf6hXzL7w/Itqb9Cgzi9Ibg5sHmhDVnfLizd3wkswy3HlSuR7&#10;W0+pvKPf28qklDq979/I+sY3/lAcVT/qw7CdACxBN+0rz/stptb9mbua//zP/IxN8Oabbxw+8pEP&#10;H95843W/ng6fpu1Qz9TlRfUbXkYL2RMw5cdnYleI0B6pXza46APoX5VI3yB/ws9pH/d90Mxhz3E7&#10;gw/BeE7hX+P/KuOPJyGuyh/aZ9g35W/EnW/wBCsLDPpv1/3ogSyoDZdnnn7aG9xv6a0NTz79zOFn&#10;//Jf9pPjP/7crx1+6cu/It0Dd0U++s4ciFzWmMDYgm3434NzzItX/vMq8z0AeAQ819F1h/u3m/Ka&#10;yywjW6Xhinrq4S8Hej0Q+ujHPnr4u3/3vz/87M/+x4d3tOn5zDPPHm5qU5LXROvFSh4HOUhnAxMa&#10;56fOY4Eu8OQv6v8ZoupbjDP4DjckMNYSPJ64b2Fs2fsP6LZfYjGmjsfwmBga9HNPqz6JqStuVqJP&#10;wrf4QNfzGsEC37z0Y/TD4o1fklCAPDca7HWYcZ8cDkvQgcXffd1duvm3/A3a+CQxjQI/9JwEmpIh&#10;bcdGcJrrLSiNDZkD2I7gGp+nhKSj6AZ/b5+6HUcmUAuVrrwiknlEx2luQHP7UHvg5h3mrdxMRj8O&#10;XQ5vORRirkNdP622wbgRkTSW0o5kD/NUPjeDpEy1zlhiW2Ev5jNqL5Lb5VLJ44zKO1fGDsDTL9PO&#10;GStaD/C8K9mYH/iVloJFbubTwBPAb7tOnc3Y48L4FPoS0M2yjeyMX3x6gylllktwCIxfwI/Xc3LN&#10;PIJrdPFiERhdNzCXWoP5ad6BrOiEvVxv8t/2ddDDxrFZfJY8Anrx4gKP1fBvv6Uyxtfqc9U3H0Y3&#10;+PgjWOsjOOoRftwwRZ59SzpcOK+VmOrH3ZFELz14158ou6R2yxwguo8O2FJ//hdNiGAfZIU/Afmp&#10;Ew5SG8x7Lpomhjex54qih9+AS17pkeZTWzUGLjqrvsbOlOGn1CfthuvL8mtgvSEikUlfeCI/P4Ce&#10;2Bc6wOYpvRzCtK5W+6MC1+oMvKY1f+lffMpp19Bq+ybP1/iXAv0QPs5BK7JQxm93oiOB6zVgI2Xa&#10;VuTbHpK3PujyQaAMWbweH38qvcaA4keXdOBkuwjurvotl4u1N8vkM1efvKIbTW9q/pWNduhywMX4&#10;6r2FEzlHhPdRlPp6tMLH9XgMp7Kp7zX/YYoP52ztj0boRjykzA74tPX6rzeM1A94PSOeHhPVXvEp&#10;H5jU78Y/uzmW8Rafpf9L20ZW2DCv6sYZeWeFM9Q7BntXgGPw0yure5r5HVx7TfwY+KxzWffwpFbW&#10;pvRt97X+OHcua2BUcHvUhJKbvHltbcePw+GmYLMG9U84efxl7njr8JbuqXPbT0fq/gp5aINpp+q/&#10;bumQV/Pcd9QG+2QxafYMkIm9BOrP45T0YD8IWXg17VXtbTypnyDgLTj0QwT3e4JhjcTYc/Fi+lXK&#10;Mj+2MqaJXrYP8viPWUXg3b9M3fGWsd4og670O57jMCbemxoSbPtQdMPNOPjgDQvpr4av6Me3YwN0&#10;JJRfYmWIHn/tO/HPNUCTMatji/Hoo6efry+v45PPwkSkr91mTgQeoXWyxdSZAnQ6n+E6r0SNLJte&#10;FExwvY5J0LPjvfMFAw71mZj9EZ9IF32LLYfw2+8DTyCmzfPzYQT87DQAWvrFX2FGPGetVq2MjYvD&#10;dWhGbvaw6D+wtfcCBJhXbo6M1JXkW18fCxz1qW0QrQe0TudASn++gVK+6vFy6g6+1l98ucGbAH98&#10;j9c2U4a/0xaY83NNmiZgvaEsBPou7RAZ3zhjM2fMF7/T3f7R9HUzcX0JnvQFyAm9hn1+hn8wv8GX&#10;I7P5S07G7fvy7Se0Ps4bNOWvlt+A7NwZrzTdrspnZEeutk/g2nc4PYj0R54XyYaUt79BB8ZvnsA+&#10;LzqafNh+6IKtsT424WYv+LBXck+xxwXx9zxKUCpMvyF+9CmMK8oULvbP+myzjWBXW+nS9TKiDl5s&#10;lRv82Z/kFeCBKJ3GtB9kdBBMabccuf02BeRGTsHaHy02+qpc8y+vxdQhAYPPAodd+AATvNRLeO16&#10;IBrl2yfSbN/Uc8sy9wwd7MgqTaMoWljH+/KV/qSihBoa+IHmsqMn83nWFEggziyfHVO3az80yOKd&#10;fgDdahfrM+vo7M+5Go1iWcW7/BjHtjzxI7gfl/yhSftBxqzNebiP64bwxKeQtwHcpDngOg4p8Kt6&#10;bYNcoz79xXFgD4j1kgqH3mxlqStXhrI9pg2Sqnb7zWqysDv7OOiTA+d9DWCdIUDb9d8QQW/9sVbR&#10;28lNf6rGALXxQHsd4vTgiZl6nNAln/0L+su7Gs8JsbX0lIH4TXj7AfXhjnH3cWTOeBX7db5mItBB&#10;bn3YnyMg8zZXE3vow8vrTOykNJ/UaWBJz/CHxFrqq8/Wh/zbmuOwp8I6AL9zfysfwBYqtk7MA4BJ&#10;vzPrXsFiA/9Jb9o5Ad4N2LsBfIhGPlpL2gt2qY8+EB330cDpjzbum1zEf/0JR562tj8PfWDdh7L3&#10;Lr3or8gjWD4pcoU1soJ9Xnq1fhGXD/ToI6y0MphrcTMScN67NsXIWvvSvzIXBIbxy7zoO53P1QTR&#10;t/2oR/m+dl5cAARvbnog/7jI744wicAh6RwsjMBokDaEkGO8xFCwsWmw+vTaebpAKO42zqsQ0nFW&#10;aWiXx/15QgMHcFjacY0HXhxglyF52ShARjog8qBd2StTCL/371ZedSkd6K95peg8lRVuhQHnNL/l&#10;jVtuwOXL+tBAFQpbHRcwJxmQe5pPhm0wvO/PQfqGM/m9Potm+RXm3eJVT9IrPml8y5OPM+wR2rud&#10;dl6bCxu/PCinwUEq9a3EohN5wFaOlW9wQ/eYXuCdZ1xDunPAD+kk0IMPzTulqhcl2Pj2ppPSPjBg&#10;04hZovDua3HC4MEE6KYWXG9pI59OgCd5n9CdtgQGDQ5w33jjzcOLL75weOnFl3TDw3X/hiZ+zwTC&#10;nOj0Zq+wcpqA5LUdJA35HiNtEgwkCNV/2vAMfESiw4SOidHNt7NAATedu/iMro6lB2XKGnZNJyNl&#10;sU0g0Hxw5lSgtqO8aeNJJ2AbKCM0pvPniejycKGuEeYozwX7F2XrB3pd5BWvcpgXNM8KpbPxW3xL&#10;8NDqArHo7T+4Lo+8Qhb4Qh3H1J/lMA5+jY6qI7UbArIT4Fefx27VsRNyD6LTHwMPzegLuaTBg4a+&#10;zKebu6WVuHXYNpZ+iDImo5ZLafx8XfxBm1BaTQMjURxK3/o6H8nklDoUoSwBWUMHOWvHrbz2gqgG&#10;au605nDopjZqX3nl1cO3vv28np5/Q79xrVelmyT8NdDpRgqetIPOHd015gMCJgcKLDzueCKoC5W3&#10;Xlk883vbWQRDTP6vP0J1wrrv54B3YoGP/9Azhx9/7jk9cX/Lh0BsfHGo5QWu+r1OgLAV/WLrNYd0&#10;8gImKfIpNh+y+ZM+Kz4T32jaG9PjL16QiebmHzBQ6HXbwZoHjv1SchC7jeFOchjq1/5pKkpTLpms&#10;pXhuE2U5AD7ATQNXdcjDRM+TOW3QcdPbn/niFw8//PEfPnzmM589/KNf/8eHf/Z//TM/kcHCBH9l&#10;3GAsu+A72OlXoafJsWTwBE/xW3pN/+5nFmj/wiTf566HeGwY3567aOl7ptr0m5DXdaPGHx5+///5&#10;vcPnvvA5PTX+qg9ubtzgoFI3xmjjhJtflFSgXugj1BdhI+VQb9xx7AMwQCZ0zDcfAXJ4Wb9ajel6&#10;F3H6QALjH68mI+A77icnzTX1A05DfWS/ASnjA5Wy40r/q/tv9LKA0NaaaaW+8wov6PuTDksqpmJX&#10;noW3nO6/kZUFiRZILGskG3Zz2xGfyscCxjYRNON+nCb8aJMdZ9Cr/KAlCr6mDXPdefsKj8zcWENf&#10;Cgxtnc1cbE7gIM5ym17qDBhgwb2v9r7pXhsohgc3tDFZWTdYV7lqD/oCaBCwW/sDiW/e0OoNpemD&#10;gA28EHWHeg6kwYeOfz9cceVq/bpOhw+wIu5P7Rzb0Xdl/JphW+08Y058X3SH9yYzdExurzNfowD5&#10;1CmbmSNT7uSNn0KKDTP8G9u4HxPOCltbl4ZpDk/S4Hf9EDzRtp7oZ2Km15ud6tvglqdNQUZllB8D&#10;x8f1TZvVeg+beaNJ19gLfl6E+xqd1C9SX8pP/U47tzwwSKCcQOy2Lf03+04Z19Di0xCasetGAzr6&#10;rGXlDZ5f4Wy5dzz6IXyJdtVNBGAbSotYhG0XaW57li9l8M1mXHQxvPJ2/OQbB72m3RQOfpStH12Q&#10;PV620ypfysx74KhD50k+e6fyW3eAIP5pKH/HhqG/mH5Udmdj2If+2qTg5sO+6pINEuZa0GfOR93R&#10;fj8I360F2pu8N/zWW6CpWNf45iyp61S4N36V5EYIOZ43AlmPsuHIOIPvsx64q1fu++YbrScJrU/3&#10;W3iFNqUIzAMYDzTSTrvMPMcyneFjRvq+/3qc4GmH+Do6splHOges5KXd8YYqgkYxN1028Bmn134r&#10;Zsg6kDd38DYiyrmx6fU3Xzd9YJgHxJ6tw3N6kvhNjc/iTX9Ff3jS3t7W+oYNUN6axNyTeuUDHWT0&#10;08Sa/7qttm9RTH/ivnz6JPinHyIW/4ElfwvQlFnwOsupAnCQ7Rwb1FxLvlwLSnMAfKuwlEcuZIuO&#10;yBq++zzA9GUNNmhqx8pWuYAhgO+wyOsy6498Ke43fLHF1m+OHNBfQ68rJ2XNc/83wLSlNRTmNF5h&#10;1vRKn/xcY8v43Qq7pkt/y1vEp8xzbRXWT8uHsowUmJf51rH8pVf6Z5cOlHA3+5uXoJXHOKFZgA4t&#10;6H/i92AUtrSdJ99pWOVuHj5PoL46B6J+AxtfLz3yPU4LnrfzrDqbyHwZZhQrfMuhsQbaM65RfuWF&#10;2cjnBgXi6gbuhQtq//J9ZPZ4KT/OQ1ixD33rJW6cZN4j/VZ85PE6APnKRMn02eSJr4sESTsF5owA&#10;TAN24E1rwJJfHdIG0pfJkipWqf6RT5cOvKGLfTw1aumSNrrbCFkzZwb4HL9VqWvoR4fo7zIER47q&#10;N+2G30c/DdDAbqk/JD47IAf2az0Te/2g5tM8+kTS1XmlRP4Gh+L8S/bCUuYHDZB5+vvi08eB4N9I&#10;xz4NwlnDEQ9MoMLS3+DAGd5pr7oe+2PHrJtzowE47bsght+FJXXDjYRA+IuEw0P8lGu7iHb0P4Yf&#10;tKGVq+yjT1r0ad8E6oqAz3gPGj3qJ7IL843HhfZPu4yhW5OemFM6rtQ0B1X/0iGARH3T9ATb+l2x&#10;mgaWORAB/e6rvcqCpgG+x1wOYRVSj076q3LQ1+2w6XPs5fRXO/hjU/Du09fZr5qxVO0x+/pCp71Q&#10;11A9g/AZWWfyLFzN2HkLTf+8+eGK+pvDyAvcYKb03vaxkP6k90XdsCrQo4BdbPupFNbfvhYUexA9&#10;oAeJut18mesqhq4TOJgltB5Ni2LRp+YYy7lEDOIdM3nlbXwJFzoRGn7YV9pJrtj6dDxk3QuN7tuI&#10;ha8rD/W18qe8YZWFvE0WLsaxMz7I3tIn84rVoKIwcNE7Zdi4QQ/VcmeTHkUX4Lm7UmgEroA1MAQe&#10;LJ0lhIHppwSJ7YR0JvrDGRAMODcIJng4omTjFDt3AGQDi8zytcDi+YSekDRv+OvTjSiNKw7uwG3C&#10;XEO3dEorJWd/1xaPhK1M4g2M5RpSpGufU+rA9rOWrXxcPjYCZtWzfIBpfumULjEDC/GGL/t2U/Oc&#10;JhEtoy4atryRsbhrLKYBH9rFfSgeOKBLF5imc7eCSgeuA2HKaRiMVJGtOOCXfSfwlGFrYuyBD22L&#10;zckLXvzk1GaUnRXcMeGloudeQEBIQ4OF1/qxjvqyDCaWDUMGL/SiMzEyeCpHXjaoyeR3e+iMwH1b&#10;Tzy9/vprfk3ta6++4dc9XdMrMlmMeYNv9MO36QCtq/IYyOsX0Q+R5YPIK7oSemtrLhkd6iN+2o72&#10;rY6UOxt5Muv2rY8qrSdnxAtaSF6dUbH8SJsmPb3g+CeAJ4TBiW2ifdLFL03bTnIRokPS5Dd0sOB6&#10;zff1AA37udojaNZnoMOHUP6F3Hgj+2RW1sbG01fpce32jqzi03rZaA+hXkOn/cPGTzRQH1sTEE9u&#10;chSsv3jggxwgF7d4q338SpLFdiVUHSwLrEY2yyze6ET76R3+pUl7NL/hX93Js48oRifk6uE2PF1O&#10;Gxo+5V/5Sr96QwPZCK6BwXOGviyDeHXjodeGF55xFUMH2vjyt7/9LX2e953umJexjQ3uHIrIt2dD&#10;wLJKTzZD0N8HwvPqWBEWvfxu7JNPXj28rifleW1a+TaGf3V04fv0i7sqb+mA74t/+jOHT3/604e3&#10;dQMLfRb9C6+VS/2pvjQWeRKEEyvEH2YCJls2eDxgwqg7/+27J40DPEJ9p3iti9VPSLtPFhBp0xOv&#10;0sV3TidslB355shW+uhAKB664sGU01bY8Oau8499/OOHj3/yU4fn/sSfPPzFv/SXDr/xG//b4Stf&#10;+crhq1/7qvr5PlWovoVX2Fh96DJPik0YFqPrbhv4EiyBsh8uSfn32zeLNMYu5gLYF1sxLn5Tb7r4&#10;tf/lVw9f+Kl/1096PsnvZaoMEz+r10bf0KvXr+p1hmga30H36Z9G+9M6ZAiGfj+1BdcmPBksmOiu&#10;7B8qoy+ITwZ3xTMuUkgPnmzb6eArs4Adveo75e85CmX6FG/3w1moSRB8B9+nTNutnocjQ3k3dt6M&#10;8/Sl2JQm4s0c2aT8i4tO7dPJI6gFbHltT8Vr3HriAA8Yy6fY8rnvz0Eu1+evZhGbeUYOFdGVseYo&#10;KI/7lOFBQCfwzwotY31gHizqBEt6xeldr+R1rCg98pAbWqxrtqB8B0WVheut/hdf4Mln44qGZRIc&#10;MR8aYtOVibpbQ+3bcmxPvSlyYK5OGbZbZVnpdkOt8oHYtH1mNgtNR7ZtGbpjk/IOxwXX9Zr2VN7W&#10;awBDb8cP3cCnTcdvgQtslEo6dZwNKPwjdoHPysvtT/g8zaXe0JzhQ8DEwNYWyVOmy1IHa1nzGfPJ&#10;Z3PVsmFsbCxalbWwxORxWBBZyUke+TkASx7fsUFkQ8DMmFNevcrTdCky/cjdPPyAf/unQHbZQqvf&#10;3QzzNfwwikLj1rVlmbLClldtJHYbnmH0ZTl6MeWBFyz1gOz6kJckVPZgHi5LPnC9qx3aT+oG8yv6&#10;Lcw7t28Kf6/jNAHawvs9HNvzO7MGuI+3YOcpobvzKhYu43q1P7aN0E7A4AkX3sqgXk11x9NOHOIy&#10;53GfJIg3r72h11BNP6uxCBxkYlx0250b9PGJtm8lthDoXa6tYBLf7x6C/R4X2pfRTmwPPSVPSNuk&#10;r2ZtQf+Z/pIy5krb2CkG3sTkgFQnYjzNS/8WuPQfj7aexmKPf4Y2zv4Vy/O0yR2eOPYTyZJR4y1j&#10;Pk/+um+ZMfyCniLrz0awPkp/kH4hsrQ/Rv4xSp1LAOjb/OgeSbAJY99pMKxEBHaFP027f5S/Ad8P&#10;tApH/3oaKkfyO9bsfSv55QtsadGfUU8SyYF89muEaZjSXWP0I5DHp/VaGPZeW+7E6de7+FdlC5FB&#10;tt2O5yGnZCXyUUCHyJjxnUKuK3/5BEbI2IVyJtwDa52Ut4bjq7XESPaxMedRIWOxZrZHT2AhI8EH&#10;WgNtnqRbKcPf8go8b5nInKOHAez1dR85qLtv7jzQj95n14D6b2h6tUvLKhNxWmpKmu8r+7V08Vx+&#10;9BIv6KICnNlvYe+iofnWdfB5pXQDuNgNU/hgQYmt/xE929RD+ugFDXPadYTWkZxmCt3Us9cSMz/b&#10;Dy/NUExDB0imc0jWw19oli48G5B1DewXYXPaGfV1fw7QUApbd9xhOUDghtPW0UZ/9AKHM4bHBY+P&#10;GzxuFMKNffMa9TH5pVW7Zd80NoN/4RpjI2xG33kcZFOVNVT2xsWvvhsctqHOqBeFwrWcuPYgTVWh&#10;45onJP7N/959xiNonVQEyArlM1eKjuE6biFHZYUf9Altc7nav4Hlr2Gdp/heoN2tJQN6rjJCXxo5&#10;f6cBrZiFeihlEuC2TDYRkPf7lee5jIrRE74sE2urY91N4qEvxpfsL2qtgO9KruzhZwzfbkTgZguV&#10;V64tpn2rkjKPj570udgGer5h63QdjRTktRHo0rbUNU/Ydjy1Hp6TRey5xyqwZ9EM2Hf07RuDxRde&#10;eKZtJtrEfC5KB/pAzg6x+/3b3ASnNaXkZD55bx7CQZ/eKNo9NgThBgDGTOY8xPT91tUGJLVV9GaP&#10;1ZfkgNZHmIlHrtat158u+e6+Oj6CzVwE6agX6s556KyP9dt4u8Tl2Oe9BGig12obdOcJ9uiGbaLj&#10;2ie0TZ7Fg7KLbFjifN3cB9CNWcxMSLEVE8zKAMPBDpjmg+v0IggVV4cuXOjTHtTBq0LbGLkGhk8a&#10;hBxoHAD5LKfkYPAGhqr3hAzGChLFX5bbOe/+VZmALF7jYvvaxJWDbnwmrLBn0VrzitPYOpSuMlfY&#10;0m0ecdO2p/CAceWPPIYh5xHywXfVhfTpBBRU449cK63KvcYtx/T1h7PKyatOa7lynd+yYXsEUjnR&#10;m1CepFdb4B+lQxlhvSYNbuNAWILYsRkLnidSSz79OIHGJ0JOd5CzXyrH5tcEhpiF7xVtbDPQ8HvX&#10;L7z4ol7x/K3Dy6+87IOla9fe2uhwGMWGJ4OKO1b4mAeDSjrAEIdJ7IAcsQudj+BnM1BJh9VWZNQe&#10;HPryKmieTr51S09b6foJFjN6pZOgxkbwSLv3hExPFGNjJpKoT6B9Q5NPngoNj9aL7+BFRh9TB6cy&#10;cFX5msc1H7d/KYk9uF7Lnca4hOkzSBaXNIG2Af91c/UUhnohT1/BKV1fRRfKo7f8Dz3pt+gP9XHH&#10;PnmgIBt/Dop6BzyylDe4DqLrDUaNzLapMssrALmu7uRBu4e2vha/Buuhi9PYIHXcATZN6UFZ5FJ8&#10;how8qdi6tG7oN+0QUvG9ED2/vHGgMlBCmsHbff3Yt3aq+Og1RSbWtNuf8TNJKj20hga25HWvb7z5&#10;pg5rX9frZPV6QS0KuNP+rg4m9VJn09u/Us+2o8YwBtXKRx3QH8ZfeC305cOrr3z96Cm06gXvpnfa&#10;77+UD2Ck9k//9E8fnvnQs4c3dWMLfoR98FO3Ey+AqL+0ARU7UMfrK1SxpzfElS9002ADktA2R3q1&#10;O+n9U1/e8+q7yGKfgzA05DdsjrnPQhCFtkt8w34n2O0ND9oUU7b7MeCQk27wkl4hfVt9qF9VLH/i&#10;6V8Cr7mkz3z66acOf+bP/bnDF77wpw6f/dxnD7/8P3/58A//4a9qDsOro586vHHthnSDt5AkBqJg&#10;v3VjxQTP+ELqaHNG4fdJFhuWMTljd/yCDUbGRcYWDsX/xt/4zw5P68CX3+umvmmDF7XRnM1mnhrS&#10;AkAGw+5MgO1T7i90g6DsfxTGH9rXGBYcj47YNzL4hgTR+P/Ye7dny67rvG919+ludKMbF4IkCEAi&#10;KYAJRVqmDcVyHuIH+8mlPMQV2XJe9CAn8VvKpSfbf0CUyr8hV0VVKqViS44TiSlbSSzZll1RQoqq&#10;0sWsMokbcWmggb7f8/2+Mb655l5nn9NNkLIJkvOcvedt3OeYlzXnWmuz4Wmjw6Vx4yfE+A9tTchc&#10;SLpgpJNwksfH6tWx6Fr0eO0i4wp0oI88hKI9zWu0etOKHMS8gtwXy5IlcuEfpiX7cZNLzc3yBMFY&#10;X+zU4y2+TAAe/G0IzfSTwMR+5M1LNEkzX3Ljj+cA0byrDajqW0XZfLWhnEBdgumwtmkbUB67kI4s&#10;xJEHX0ld5PDF4PCH1Z6+JtljQ/BCI3STpy71jpWPz5DHDuRTNstGO7DBGHx0TTo4ZtxfaTdgDEdf&#10;V9rrx24a6KceePKzrKSN23HaF34zLHAJlKduxqUvhVfBAkeq7I+tfLGusozdQjEt6FHPjT4Fxw0B&#10;deiDPyawAUJ9+JLOWmdyg4CPGHh0Aj4hsqYtDIM/tY/4GlHtJWZuN8Yenjy0rNps29ohMpk+NuKv&#10;DOA05XkFpDdVpjp0eABN7KE//oXcpFY6kdl0yw0Nw1d4xSbJF07NR8E3PMbfBHQmGE7+QrA8TomG&#10;6qnDj9nQxprcjOJresq6rcKHmGBVaDf8ahQUH+SMrLPf1Z6A8EUDnXg9Hq/xf+KJC3oD0g2NFbzy&#10;rfYNGFN5OmaW1Yx/+LWxQPnUprCzh/0hcO2KjCDVflQMUilTgRyYHOM5m1Y+7NVNffg76Xo1b62L&#10;WVNnTmZjDt9hE++mXjN8XW+44vqWG7u48YIn2/nDB9zW7aest722kmRI772fo9WIOh/ZeO2y680y&#10;UQb7rfXcCJSaNcZKjL332Jn2aZLGO5cxj+r62GNfzRmFVcZkrULgGsZ9Wtl6o1bh2fj6OqU3kj0Q&#10;XcZpxrqbN697P4A3ItG3+R1h/zxFIZgnm+/0f8bAcX2LIvr4r5WCLz6TsYIY6Rgz44usJwiuAx+/&#10;0+lRxqEzZ3oDF/KSJ/SpR755zt+h0zIAk/LE8OKPAD3HDR++KYtcxHMwjS6DVugEZqZDWfD5Oamq&#10;K3opL31KltB4lJi1cuZmqyQS0e0Q/kR+ljeyZn1LPmWRL7SSd/3GJoExvjIzndRtY/yOELqH6vvg&#10;rJtnyAUc9MGLGJ7LMCvzGsYASeQHbfINz1qNMY71uvuK6rDjNljPLozNoB2axIGhfugML4XMz0NI&#10;lQWXel41yhI5NHbqRPsM86Vo+cM4kNf8CbeuK7Z+CdWiZ5otR0dV1z5PptZiXDeUvNGxAIsvc3n5&#10;rfTRgSz2wtY+oOVCluADLhRRXcvLWsP9T+MELcLNJiOojODXFg8aJQO0Ywfe8JZm8WE5sKIPV2R1&#10;+wkAXWt0UUXzCQ34HBW8/9eVw87IH6aTyKY35UFjTdMW6H2jll1w+Am2Q07ouT2EA50cgGZ8gtZO&#10;fXQQjQToEBJ7HE1lx6ExikHHXupn7h/KQpq1OnKoFQ2ausJH1qKA/BW6oHNE6BQb56DJ8/sqsmyy&#10;ZkIT3JT7pnD5AmBp9/rdZKC0/tYBYWCrZP0GZ7YfNSXPzLNaB945PFvboq6XhbUShQZ5/sXgkD13&#10;IDsjO/hwtRUc7SP82BlZV1sWnmm3n5Xcqz2BmOtD0+XyAMuIT6V5ZEPWb163MaAYkDaLd642d53G&#10;ndjD+Q/5RbvHMyLvPpvNtqQeizME8OBa6b62Dx3ef5PD+PpLatWbwUpYbGoiLfvsJ6HZVbYXNCPH&#10;tj5w23huM9s8AAivcNrjs6aZXmdQ5nZQPetnxkP4enzV2Ux0A+7bDXN7IQsH5mXraoFVpxp3Qj92&#10;mczpPgW9A16zlwZzw9hpNYjJmSDIBxfKoA5RM2q4nQ4ogtDIB1iYhi54MSgNSjobKBye8SFAE4MR&#10;gwM+IbEz/ZWn0CxTlwUH+PCbcXbSggnuNp7hUkeZpWmZArOVLfDb8h17CTlwc0w6+Ww+hs82pp6D&#10;F3eQrgy+Y1xf9BwmuqNMFZFxVillTfKRo8KD38Ypp3YUQ/PUt2Vb5T3MhvZjkcJCnzT04xcqcHnU&#10;02hgAsAUHj680kQ/eFHvmKqut5+oHBgHwQWVoqS71usd0ujgSkV0KOjWgTD9RhvU+o0OfiPvjTfe&#10;0BNPry1v6AnFyx+8bxm4OOMV7NDnVeZcPPNhsxu/5vcv2cSiL/gJJV9EI0n7rPm1DfR6W61GJBe2&#10;0kWX7hZm8Vkb7Q0vzLI1i6oHPvy9pt8dvnieC3feyc+GWT3xc1KDFbp5ISSa8MTutAUXYiLkD/RG&#10;EE2qeO2BN5xUh+wGkTxZbAz4KVF+I1zR4FMb0MrLtwlps206G1zGQ17hEiKX8xa15ESHwLjNDX30&#10;F+Mgr7QnxKcGHnKysFIdNMPTwPrCg9CDQL0/E3/y0K6BHBiDTgnmt8zwVTebG34ZTwZuk5gjcGqh&#10;33IiWS8SwJMEQ74Zz+2sAvj4YEOyzLAs3ma9gRu2galCveqWCbI2IimLnaA169cogJguMbAxS/Ao&#10;T0CGq3pS8AMdAPPadDac+D1g/J7fb0Q+AnairbyxoTbhgO2M2pZ+Ve1a8jLOcNMRT7biuzypzyKf&#10;AP+Mx17wql6lrvtB/eJ6FA/98y//pO7y04aMxo9bOhC9cPGC7Fq/UY6HEdJ+tEn1Q+pvebwaG/VC&#10;As4X6GqLXEBTxif9lzYLvcTFZx3f4ek+JljaO5tFHhe1SYmPeCOT/iDaCaST5waS06OO8qKJX9+V&#10;HmdVwGt28WU2Rw/YUJNPedzVDACdy5fetgX+yl/5y8tnP/tpj+u//mv/SK9BrsNfH3hqQY5v4q6l&#10;o1ddEmmVK/J9lOLaiKx5mP5Ee7iP6WDmrp5+/qM/+ePln//2by8/8zf/5vL+22/79eF3NAfSRvgS&#10;bbqz8JU93Y577ILdGW+rrxPTJnpaiT/hEVTqPA2JD+V3Y+OTwMy+xVxOHYeOjDXQpp4NEULNU+Xf&#10;5IGdP8DTQ3InOjIRSpyidU+/O1Zlkol1sXgiL7iMYehb/aF9XqyRAadybGxlBY//MNbGBtwhH9rQ&#10;hD6xn24QcPCxEQE/Bjc68Du/BHCQgbERHPch9R9+U5c1Q73JB5sK7oRgJHNom4C+oBnaKQsMdQTL&#10;KPqWsW1AefRxv/O6hvaoN6QEL3Fokcd2KYfXPN+gK/3URjNUyRgZKIq8kSd6kYcP6yboEKIfdQm5&#10;prFMAht6SHbwcoMbv9dLCN341UyL9Gyv5MM3+MBE78hv4vqyHFMMXA5uA0NsW/kitnRBpZKFfOkb&#10;ODZuCp52qzR1hHmDF/x8IoflE1x08OG+/C+6EVO376NC+zq/E2k4yWX6tLM2JPl9StNpn7dAe76A&#10;IXDBHrkqr3L1pQTTDiw7L/isTQH/sk9oBYcxgwBYcXG2v9RX1HeCS2HpqT6Mf8gO2xD5duzR7ZE6&#10;GKU/29/YhEBWBXyOOuIai1b9wss2kw0Jd+8ITwJGxugHPcpqY3H1F1NXOdcvvD774888szz5xJPL&#10;62+8LVjBqTvycwm8Bcn2g8gPw3fHAm3KtL29YJi3EtnoTTvS9/GXGgc0bngs53cN1Zc1D/EGBNa6&#10;PAHMNQPt6vGe337WGvnJp5/UGKiDwxu3dAB8XQfBWovrbTzXFBPu6Lfp4MVvRYMLLXyb+YMPvL+f&#10;Q9y7u9/oh+jM741yrb5Tl0wbxeZR//UrpJtY+jKIta7ovq0I9Ln+5r3rpmSfiDBmXgzuaH3hdlCW&#10;drx+nTa/slzV3gNrJ/yC9SltaN+BAeOr2rFC8XYaGLKqqvEBnIILa/J5RTSjUOWzLmiSUzT0QVeP&#10;WevaJGDhkXziyEAeGP4cSA/xLaznr2G3hgd2Xi8Y13LUnCQt/efyzdc+mTJ3DzmEk3ke9H38fZ25&#10;oT1n4cNQzdjqvZpUSi3qZppUIbFjDDuF+fB3Kh74Mx2nsQOf8EheyC5v+vGtmeac5gZCQulRjZLr&#10;BBGS79X6lXTCLIufrOz5fdhV+ei5sLa2bNgIGuVz2DVPYOLX9KOtvSyT1+5Q019kwLbtS6Mswk1x&#10;wCnC13E6aPKpMko9YwIwAmUJ5qM6+IBGv0OP9L9D/tFM4wu25UQPurPM0AQldKkfdujKkoHvVS7g&#10;CPh0ZIOOWsz7Wajjg+KWh32u+2PMEB7Ioq/ebAGis3kZVyXaXPCbkzpvQUnz13Rzgzb5LhKESTt+&#10;lK/SbNXN+iOXgtuKJAp1SH3ZRXMmdlKg3PBkUEt/XC/RFlx3kieAh91ouxNau1p21dVbnAxifqbf&#10;2UeNqi2KZnDsL5LN1+IYqeWlvg4oC5IqPqzpyr74Gdd/JXdDGYa09Z3btOluWBhtvoanIIdSrjzm&#10;y7aTs8TGK2jZPAdv0Cv2xPUB9nb/xALp9InSjRL2JzX+dNva3q1Pfvs2D2IV9OHv3ARR197ll/B3&#10;+4pw2hxM6JN3e8tItrXuUKHvGUdz7QjyGa2QBg7lkRtY6JieiGxtG1jGNOqOsjXl+3CHDI+QQJbw&#10;EzGnU0bMmYIE0E8t6TpT9ehg+XVddA9bBx99aiqwbtHV+KLKPvyB9hUIyBx7u+CYL+bXyAMYNhv5&#10;butj0A3v+oadbTnoCGCvLcU7ATUNI1+2no/Ae/Btu4YW9iTwzc1yc/9EJsYV/wa2IGJH4NPW0YH4&#10;YAaw05pAXcSbGHl9CHOculykhs42xrmhm4UUA2FoUX5KrwYDh4aqzZFykkFXwK7XCgenJ4CXMGRu&#10;GSnfyhDY4+LoM8NAB80z/AWG8vFphOTJxk6kKZ/DnCc96zLjzTikwztpYvCxGXXYJvi2Ca6LTSa7&#10;pB7chPlHrlM2y0jHOy5saQZ3o7ZlAZZ6W6QBKKvPfi7Df1oO4wsXtayn/Ku8c0fVQ8QiT+QzgAqh&#10;kY6xRULO0Pags5EZz6DcetECQsgGIXcu8bukHE69/c47y6uvvuqYJ8U8mOlCm80hDpeQAbmYzDjE&#10;ohytBFJ9gqd/uWA2L/RUf9JcgXzAcoHGnY73tdiNPelm/t01VfG0E8G6K+/f51Z/g9dVXahfu35O&#10;d/7e1AXgOV/04VP3tDApDrt9wANvD0AoXJv0Jm76o99iDIXUu92q5V2er7k9tjC0MbIQbGPrv+pC&#10;mTdYAVQwfsPLqN6wpgHZsIiNQ68ubE9JzzrANQF9QZOQ2GloUT7xqXKVrWN82dcVfFXYyo1ccEDW&#10;4lRwmCtjoEvEC1wOxgjAIztw9CDrqgyb8skbUF/g+Q/xBFPplRsLQlQBzhcITRt846rc8inGbrRh&#10;PWlW5fgcPC1v7x+GZxYz5BOATYBeYCkPnMtmHMmEDAlpP/LBiU2u6ekDPgReO8yi7YaevOMJ9xGw&#10;r/SmH8VH6YcPdLDDa1Pu36c/Vl88q6cKWSxfvaqNEPVfFsTeKBOx2AWb/jCUBT73Y59evvCFL+hJ&#10;kJt+JdO907wG+YztCQTt5Q1FX2jTrrQFFxmM4Tnckh/Lvzlwxb/u64YRLU58g9jc3uCUX+Tgvuan&#10;+AoxPkgg7YsfbiIBcQrUDRy8uetp1/ha4cvXJRfjBGNGNi9zQwNPn9M/uFObcFtPoN+VbtxZfEZ+&#10;xAGjrmTln3oSVGJ9/otfWP7O3/nv9GqcZfmffuUfyhD612txCEWCDdKyUXUH5N71NXK72oD9vRzQ&#10;Z9WBeYc5DP1uSvd/9s/+6fLX/ou/VnOFyvEB+h/tiH0d8CHGIvB6DKE8/dDtR7nvkC8Uvhkz7T92&#10;gRpDydelBAeAxWvF0FTKONF48PS4u7E4/JCfeHy4I1N/d3WXPDiZm+3/olM4BQ9dyt26iv2nmN8k&#10;GjxbDmRLPTsn1kcxa2duoIx/QJ+QGDrIk1ByiJLKBTTgQAMn8w/pfCyP1g+ZM6DFGMqbgzis4yda&#10;3N/QAX2Ea/ma6Zwn7XWM9CIAd1q/kYyM2Mt2Fgx0E8AhOO40YwlzOv1xp76RKMsHmATwsplNPTp5&#10;4RQAxfEtZMsHO0rJ8j+NVxlfwH+g/cnIDZnRri1raESemjOrvwePOBtBwCeAM+dDi+Eg/sDF3rxJ&#10;AUxuICANbQK05ti+oTIOIBiDkw98wbK+rDWlkfuraGm9qjqeEDRPbIRgCtlAAs42Uhz+wM7lru/2&#10;900W3fZph+BBN7jEDopp3bmNqcM3iO/dq7fpkM6nEIO+2jrlwM2BtcCMW7KzDit72jeEEBji1BEX&#10;uaJZGCt1YHkFGP5PAD6fQHE9kfUKxMBJMOyEm/I5hnZoBncuo24OwMyf+FJgQoO8UfmqhH0I/4Ym&#10;fYQ1ADeCPfupTy2vvPLKcvX6LftGG8U+HLo/jPdbYG3tw/Wj5RpojAnxEeIGWtu0nvyBGr7L7/rS&#10;xn5qQWMBb2TxQS1ljJf0Jf0BAzx0OJRhXvDhpYaXA+UvXNDn8ceXO089tTz9tA6Ctfbm9xkv6SdU&#10;WP9wo01upIwmGXMeSccgfc/FoxWOkOw47eg69E+h6mveY4BYtVmTDRzl+qMPMUbWHJIxvmG7zyfn&#10;ePIF8uHLq50TmB+hx1O/vLmEGzWQAVjGad5uw4HGaflCyufr05Vu6xTCHYNTAYVFV99e62u9nHmn&#10;dC44yphjElb8sg3lyEYIXvKln8Yh6TQCNmsRQou8SWDCiDcQdhOMmw7NM7x2oVbZ5nLL1+1G+ZCD&#10;G+3bvpCHB+3rWEBZa8y09qWtLwQU7B/7gLqsbFM+w9xP3of7vZlBPsFzT4QdheWrZDM3zTgBc33L&#10;NJet6TJ42oLyrBeqUVQwy9Lp0Q4gqH1j25kObIGrV5dL177eBCUBeN6sB9myyao3dZRhf65d3M+g&#10;2DKwjx07R57DNEr8rfngDy48jlxfiQ+ssEd8ADqs99iviK6RJzpZAyFmXbWtD1ziVifZoZP1x4ga&#10;Ywg5PGPMSY+Ctq/jGjs2GzR1Qx3rfYK9jfVyV/LkH3bjJ3XUNMOPohfK81dPPEtvdNdX2Q39Kx//&#10;U4XL4AVMMqxFjwu+1oCYgunDI3nRyQ2crody1xlBX3mDAXl042NfIe6bClwnXRLQy+OdjMI86kNO&#10;jXWUOyB+82I9tQ3Wj8ISe1RXe5Tfxs5U5rXETotH0RZv9f19NAq3dBG26YfeVn9X9hfz1whTkjJ0&#10;nGmM1xHLn10veB9QK+N5sOHDD9IxPWWhFb+EnrwCbH3iocppL+m4UO1Lu0Jf460JTYZt+Y6jQV21&#10;eaB63mHsaP7QztoYXfBb2pv+Q555Kgdz1p9aVaz6C6jDXG6by1YEP0gEnt6sAwxjgJjKImbQ2PCa&#10;9BulHzYBreaPIh0iN+ObVorq5/I1/dufu225waPm58ZvnUODmPMpxhxWoVqQ2h7sxdOrT7R+gY9P&#10;oV/8I3XEo988YpvOuNhRwipC5rIfPNgrckAn/cEDn+JwO3BpI+pHELzl+TZkCX1ohPZJNhIVzKPL&#10;Ea/mc2qEJbappyQ6AKcb0HsBKCgUsuPoIjzDJq/4cTkO2/U0Lk8EZ3BPudmpnBAH8JMLakDyHvRU&#10;587Sjy9TjmKU8dqgwAQfB6IeHgnU2XgqSLnLVL4NobMt35uf8Zsf9E11rhNydI5U1mnSPRsDuciB&#10;n2mJznEyp26Oo9tWl9BLPTywC/ZKoG6m5XLJGYjUBZ54y2eu26bpnISZzpiUu9z02gcia905WJuz&#10;MW34zrQGPDLrgz9kUWR4bB4ClmRqG+NUYWhuYxrXnUNkUgcGaehv73BsFhU1Lv6BRbEpv697V0+1&#10;vavX0b6ji99vvfEtv+r5mi6oWEieOavfORRTLoa5+/b6jWteRPA0MIMhG07c9QL/mzfrCUYOhvno&#10;XxfoTBSaNNR/LJ8nPC7qdTFlfVXOAlG8oHGgSf4uXVy4ngjgLmD8lSfObupOfO7e5lWTdZGuwYtJ&#10;C6WkUQYaZ11COzCp9sCDUHuC2wYoDXCk/UeMoJuAnPx5wlIdIMEpq6owDrvBZQHnjQn5l+mIlnGb&#10;V9KgUe9+KmKelCTbPV5p03UhPeNQZvqiF3wlLGTkDF5i4AjE0ErYl04ZE6PHvsaFpw93lYdOfTBD&#10;69BwoZ3YssvasTsLEJcN+Zm01hsFaJfQD9yQSW3L5mpN0sWhdMI93Ej2y8ADMdMiP8a/HifqNXOx&#10;JRDd1tP4QBl05lhK7Niy+MhmsttN9TeenLf8sg8bGDxZSshYUeJWW2BnL0RUiM+nffF7mouNS15n&#10;94Ge1KePEtjo2MqEiFPzGu4H8esnX355efbZZzWO6GkDjUs8+YPdOOjDX+WNsnEdMtBG2O3ePa0G&#10;lWADkg1HxuA7GtsZ+2Jz/C431MSP3H8FW78Zeby1i1fNGUCCG1/1uuSM+pg2PZFj67eUsb7JIRPz&#10;DncbQyMXhfY36RMYXvvMjT/k4xf42cWnntSbIM5pTrjkC95Pf/Yzy8/+Vz+rDfGry2/9n/+Xfgu+&#10;fEws5HvahFMC70fG8Fo1xYex6Ucj1AUOc0T157RJLvb0hq/lX//uv1m++vtfW/7cn/vScvXKB9L5&#10;gZ4EPl12UDu4f2p8qFj90NT0XSTddraGYNMmxAw5tFcCYwF56OjSQhcVTIzASQhS9s0iij/QdjzV&#10;lMCYCixwhNKhxrLAzGME6eH34uML8ZYnciIPcMlbR+hLDP9+Wetd/FSIOuUCZilU6VTr5vCGRuiE&#10;fuQjNi/BAO8LUeLpA0zZSLTxRfGgHvv5ogsa+uOgDb923wCudRG4Q64hWCPCk3pv+MquloGNNaWL&#10;ds1/kaNJGIc0MiTQDjxlLCIe9ykPHvEcvFaafA++4IVg+u6MF9sBi24E0h6PxJuAHvTNHCgHjrpZ&#10;FusJrmxAoD38xDciyJ457Kbcr+gFziIWTvCJd0K3iedhVUTm3EAALDTDNzJt6cU/C57vwgMuNiFd&#10;64nqJ3kNV5VX21poY1cfwz7BD2+qK108kE9GtZzYgTVx5mAORqOTyeorsocO8ayj6akMvKx/on/q&#10;IhO0CHM+ZXN5jeWr7Wc6tB9Dx1YuaAKHKyKHuOhzmB98EmYcyiy39IC2N0vbr8lbZuX52wbLQu8U&#10;HB9ZQsTWNsVfTANc3WTFNQn0TFPEEiM/cPRxQsq3aVf2F7QF6HlSyF4zPfnkk8vnP/953wD1ta/+&#10;vm740e+Nqq2xBnsL8f+Zzg/TkwXKbaaCOUlbVj7tSkHanhrcpvLcaEc/Zh2mOYwDXdrIh3x1rcFe&#10;EG8kwOdZd4GH+57UIaEP+pThjzX8QT/Re/eu1t3iAw6Hg+cee2x54uIT8n/NSRo7n3nvPcmgQ0Ud&#10;Bl/54IrX1Lw1AtrgfL+3/9pv9jek50zZL5KQkh4AAEAASURBVNe+tNkcUl5tONW4z6r/bsaAlV/B&#10;Mh8kUMeYlTGMcg6UeBKStvBHbQtc7U2wnl/HB95Wdv4kN4lzMAycrp14zaGCN5/Vzmuosan8r3ww&#10;degiDPsAG/TIk/kTGaq+oB+WBq9ss9oX+TP+qjJsHUee2GmmH8DUkb83HeKkfo5jy1kGp90r0HId&#10;o52WAPQh5CC4R7WM1Ju3RPb+jfJMkceFvIkGNkNu8PVHQBaXU9/0s/YO/IBpeCP2V2DmsuPScIVe&#10;7H4/u/J7kIBlP4tgHMfowbqrFJ8P8Fa5jeIvHyx0NrJGT4qha9qMezx6FcMr5vA3YeUfuxnZYyUy&#10;+OnMbrPwwcQjHUKJu007WuWALH+pkByQTd70VOabgF3D2KDxVXYCZoYLrAp360RP3ajs+BAHyvgS&#10;sWu9klzZAhj2H5GbsZ+U1+2sf3QD5IN+wAQsMCIjea7vabcTwq8/QQgvwfuTXNSkXVoXQ6gMM4Ue&#10;/CkYeSYnFjcEw5JH98BwA3GuQlx16Asbmq5qqiUKBB4jD9lVZPOvdhcM9m2ZwLFsDc+DNoYrsXb4&#10;mPZEk3zRbF6opXrG6+hr9flSGGXOrV+DBkXQF3hkIE49b3i8r70aMTDyemDEfM9eF+UlYHAAJC01&#10;FRtNbdnxQ6IaJ0Ov16UTzjxMoPMsq3n4jVvw3h0v/PBTREEos1jb3H0XgR2qfWI73zw7yQ9PfJQH&#10;pqAQv2jkvZFWOW0TaK8gtOfs59TAl491az1SDvx8WA1vw3YbAAde4J1vHikfh3aqhBbXp7n+QRZo&#10;EmZbu+A7+MJP0l6ZCyEXXQ+R7ralnJsKaVvkQn/bZTjWikm5f66NcaSNHF1s5wbNE8SzfvP8MNoD&#10;GbAdgYHymMA4l5AH6Rj/DoVeG49y8YhvUJY2il0i/4B/SCLyEgfXtGw77dPbr7B7EYJfbBXStBMB&#10;v0/Q9V298tULJg1mbDox+boxReRsN4hNpnQUCQG/Iqi5bpkiAA44CwLdmnTk8GoxFnws4jj85WIg&#10;CgZvboDwTAxd6IV+cOb6pB8WhwbxrONWJ9e1HZxu+JTDBzMHD3qhuY2BRX/jNg7pOQ9MaKQzzzDW&#10;GZfohbuQQRl2DK1RDn1LaDAtinoCbTkphV/FtdHlzBFfh3Sa5ReftA/d7IR0hXTRx87VfsVrdcot&#10;q+gArWws+f3qAix1S+fyrRqQSROC68yUT7kPsIVO3n9F0J2Msujn+lEnHUTLHzqTlKJz+aBWPnzt&#10;6jX/1u8rr762vP/+B8tZXRRzsMti6MZ1/eauDqigR9s9+eRT9n98n0/p130E/iy4RNu/leF2qwEL&#10;XO6goahkk0DASe8aDCrNwTKBiY3LRQZcwj0NbCe14XaLDRkdWjDAchiWC7Ia7OCPlsLrQPvBD0JM&#10;xrmYr81RDlTUxpItG3AMVtgwn9Ahhk7si45eTFEBvnDQMQcgtA20ghN88PhNIlXUh4oO0MYexASP&#10;M73ov+9FTnRZ48AKaciGHMiD6ZARmpSxieLQ9EmXbaqY9My/Sus7fBJTOnBFD/osbjhQmgPw8yd1&#10;oYONsD3tgA7hTz1p7MnGjIPKssE30/Ghv/gjj/XsNgcfMxOQzXZR2RyGDl0IX+DE3HL7iQJksQy7&#10;uMWr2ip0sjEQ/SDruhaENP7rjQD4iC4Hj4TH1O/oi+zSQhvYjJO52Yj+Zp+1ferAj0NByuvpX9oa&#10;mfi08hD/YRgWePGll/w7Ydeu8trtW8vFJy7qldyXZcO75YdyRb91QBi1gC+/YszkgA370z4c/tYh&#10;QG3qsEAk7xshBEP7ecOs2x6fgEfC7CMpIwb8vu6KpB3hAz38kDQf9wv5DTe1Fbz4dBpYgn/XTjC1&#10;dmn/1/gHT/yNGxCIzz52dnlcT8JwoH1Tr8Im/a5ebXzm7BmN9U/ap27rN/P+o8+9tPz9v/f3l8uX&#10;31/+8A//eHnz7cv2MDPTF96GbBn/Up44nkh//14OjBN5zRv6ZL1J/zrJuC37feud95Y/+IM/WF7+&#10;qZ/y3IhGZ3QTwW3dhMH8g43BBZZ2oQ380yEaU5iv5nan2ewnShCzIU1g/qCdObyCVvmANq21gWn6&#10;ok2g3RhLCva+3iJww/7Jnd7IDm7JwMHo6ieR0f4iWsT3D2otYsL9FRzoQ4s4F1DkowvlyAFP2jjl&#10;4M/DEGP1eE0atJCJuPsUdBKgPwdooi84rLMDG12Y01mrEMxXMXUcErDZT79lY591Q/zUBwjadA4v&#10;xnnSfDjI4jiJTUGvD1RGvwltJWDldoYPn1vqU5avdUs59GIX6meYIlHtCXzqt12Fcja04Op2CH+L&#10;YOo1T7Us0OIiW9zc15lDHjvH2yKKP3ECaWzKHcy2hVCNLwCvFdvHUgZe6FDGZ6zNm+igjwtAXzYJ&#10;vm2svpZXftMe8KH/GG+YtmhXv1ptCAuvozZy4H+Z64Gh3bxWa11pe8va/RQYQuTCh6MXMkYHl8mO&#10;WJk0uuQDv6JZfgKr0CvqpT9pcKlz++EjKoOnRmjXcXCVMRuYOYAXeUhveQDLmnyus9wIxEch+M70&#10;V+khnxA/Ds/mMPMQS+PjT8EBFhj3jyFfjRMznW16phsaIlS0UJvhU3/li2KMbOrfpUrxL91i07Ir&#10;/ZmAjP5rvV2m9OCLOTSeowf2p5xXPj6lOe+lF1/yG1ne/Na3ltf1Ezi84p9Qm7/r/O3CH7gvtcWx&#10;4bh6+o8btii4vek71dYUst719ZjamjmJV/Ex5vkQWGVnTusVj8rXDRfq6xrXnVa7u2+q1eupT8b0&#10;9doTOH7/LDdq1XVrzZ88OYzfPBD85z73ueXixYvLeeZztfvrr7+2fPPffVPXx9/S3HpVPPCtY8Kx&#10;lcfgPUrVcaZ9FPxHgFnHh6mvGK+Yo94KUwRpP4/9StRYRnm3dYF4bim84w2UN7xBE6/wtzPqzUJl&#10;jJKDuL/iF6ThyU/D3dR+BddCzPO8AYrPgwfnDGvfEAG/gldEa+yAZtGFD+kxPiifdMqJVTjKqfc8&#10;1n4GDw6bQ7PiXuOAq8DYnt8kBr9gJIPK+cuBgYH7q1GTEw7W1Z8S+QQ+cwfjMQEe0YN4rS8M5Edu&#10;ARV8iTnoU8i6AD6EjK/O9Bd14YEexwZ1SWQo+TO/lQyUhc6WRvhbViotLvNB0QDPMNGj4xUPm63B&#10;fBpmLWVo2V1zznWkeTlTWapqkFkrAa850CtPWMbO4Q80aWxpWVsayqyDYwHJPtTTn3iFPfX89rz3&#10;uYTL/tjMH1j/EevDfFY+1LYVvnn7u2To5IjA24aUhfaobz7hm5tEMRtd04eZylh+wZb87JfLSq27&#10;+y1dd6IFnIB9mBVe8eHkidmzJCBXwhCfhGj4Dzh8W2XI9EBvCIQ/ofYIC7uLKqNv1o+MMRw2ntDP&#10;1J2Cnhrd8oknBzTMKinzmybEliUcKvAaegLdwH0afCqIxT7yA4O4yMfN4bZF91nqjgp5AK7kgSx0&#10;9Wl/YuxL3Uyj+OgnYHQDVG6g8djF/GqNCtpvfERPbNfyQB+/Co/Sp3mLv2XnxjzZLLwpS3D9lE/5&#10;TiwTzQE68LRa2Je0YtoQsTKGZo7P/vpM47h05NzCxE4wDgyik6aubvCQffRX635RwPk75BXAyW/j&#10;1S74hP7bts4IWGyaV/mHlVY5bcG184pflJGrPpXf12eqpr69jwEt2heDKm1/p33F2zp1+T5+tAPw&#10;8Ex/Kl9hvcbeST0MNvMkHftFXpex/oapbFD7vOv1ofFpZ2RRvRvdhd/ZV+xd8otuB3Hxfprti4Mp&#10;oJ/9XjLSrzyuMgEgzxGB8cDzm2x0t+HAyzUifAnwSX/KQTDl/IY4ATDt6pgXcgQPOY4LmXeAyfVx&#10;pUsnj1+0vbLxJdui2+KBr0XXOmD4Qy/S8/h1nBzUQTc8TAcRrL8TRieLLKqoKrhJFvrGHApGdf/0&#10;N3/zAU+28No9DxANBSEYYmhCDFaM6TylABtEj+k1YGx8gsPFnZ9coJE0+LMBBK4/kiIOEPo8NTPq&#10;VQh9D6RNPxtLyBDlncaRFXxYoTh129hA+or829gXSGUNg0aW2AJZtiE8GsG0DY9ShNZhhgtdqiOD&#10;ErbRThmZKXgwaPmcdoPSqNJf/94A3zTuhO4Jds4nHRlmGVM3x4FD1p3QMvEbisDQUWYbBO8Q/bZN&#10;NjigyYIN3EFDZeDxAQ7WoRcZUk9l4RYN6rETHZs4F1Dgh8aI5Y+50NrKyWACHBcgvjmhDxp8Ed19&#10;Al4aUkYbXtVh09va7H/rrbf96qubegV0Pc0rIOnA7xHQXujpC3Av2piMdfChjU5k5VODTvk3ByA+&#10;mJV9rHO3PwMH5QRvwOr1tbYDBaJvOpLfG8QwV1DWgaaTdVW3LE9qA/OF559bXnzxRT3F90kdUlz0&#10;piaLPN89JRvSBtApX6x+nwsrZBr2VzsSsGnBrgeR1V6uHl/IU+27yodshOhKO1hWyUEZgXaBJ3Vc&#10;oHpi6XGGeuAYmJED2OJd8iPXHMZh6FyodHwEOiPEgKNA8k++kOLgbvOxCfWMubQRrywmn0UAOJa3&#10;9UVPB3ijl9ujFgehBwwLEU/6Skdf20E2yMQLneCYp2gCQzCOLE3Aro5VX225tqOE9aKEGwbgmw3n&#10;4FRbxVfW9oKfebRe5KHFHMGcwStFWfCc0VxC32XhQzlPiQDn0PpDJzq/d+WKD9F41dwH71/RE/U3&#10;9STqTb3CjIMJ2Vgy4iPozRx3XQc6t2/ftE0kpe4Qvekn9Nmkor++//57y3PPPeeyL3/5fx/2QYaW&#10;QqKQSq50LAG//75pJ/+Oud5gQGA8xK7YnydKHtf4/z//6q9q/PgxvzL7/OPn9aTrO77ww0bYnfbk&#10;47lWPmZflb/S92h/eECPPGsHgnF0wZ48ZbQ7/ugNzfYj+hDlxYN+wdPEvN1AbS85+a1BDgG4UQ1e&#10;pNl08VMM9G3x9iGW+FIeeeiPIux6y9aLRngFjrWR0C17/MMLUwZWgipv6mmXGtNZdKpv2h5lE2W0&#10;CXpr+e9/8ReX/+Uf/pPlnJ7+5cLrxq07yzn1gxt+il20Jhcrr4vvpWoCKM4fjW/Z50DzDHe7/8QX&#10;f3z55V/+ZfuUf78Ee3OzitqBZsDufDzvqc1tU/mQg8yBnwBLO/NUKn5Cfz/Db9iKT3wGn+B3dd2O&#10;2uBUpT+hjy9Cuw78ayyFLuX4Mpvh2bTzPC4+1Bm/fR2Z7DOigwxzAHYOpq2C8E8MDOlbGpNmnNQT&#10;C8DzRq0F2NSq9UD5WPU56JQ+dXML43X5LX1ON3hq3U49G8WxIbTRFRsyp1CPDPQx8LMmo46xwLKI&#10;T3AKv9trOqCHfmixMYQdM2dBH9qn+3cHsYvl1hqH9vJGilRmPvCmkuCpp73BzRxHmk9Cxh/mJUZw&#10;6BIYJ6BT4wtrzBUnuJT55jjJUHB65ZvHEM0njB0ONRcN3WTTaptqPy6Q6b+U8bF8KnO7iz42dZnS&#10;kYGntqqdTg1fRf6E6IrrcpMTPpYbmtwGGpc8Toofb8KIztUutf6hjA+vfM1aLmXAIRdjJWlCZMRn&#10;kqYcfglzeXShjaB1VjfAwAt/4edG6F/4KVaHBmygTT2BtgEvsof2HAPHk2rIP9pZhLYyA3dUiJzg&#10;BA/YlOdmsllPZGIsx2Ue042dzBXoGdtAhz5CnDX64A9SB+3xlf0Uz+07+ylzJSHykHY7iR99Bz+2&#10;7Lbh2lYIN2zVfk8eGeeAnQnRPTilI+2w65/mZf16Pd58oIFfFo8ah0g/plfEs1Z8++13lq997WvL&#10;7/3e7y1f/7dfXz7Qz2v49WmiRQB2X4hc++q+N8pK/qNlmfVaYUvtys9tbzptE9L4FYEi2z7jgGHw&#10;lG475bnxl5usWUfTJ/LhWo4bERhXDhTT7yqcWM5feFxwrInqgJdXyjF24FcEr1m6f3lzvseW2nep&#10;tRNjYv1erMaSxhGm6OI/p5ePf+xjyyc+8QnfDMfGK2MVN0Lz9quvfPX/W97TU8Jvvvmmnw4ujcx6&#10;5wuZIL7PHzjMmfEMazmY95kjqV3bYabF3EmY/a940H8pd/Wfypdt9RDK+/RdUaTVQwRcddgqgn78&#10;NrPWR4rp56f1Km9bUqDk2dej/z79saeXT33qOb3a+2mvmxkz6qOf2+nXTSJHZKnxHPp1Ayd88ons&#10;gSVP2mMn42q3kzAs174GwH/RC5p509MOHY1D9BvGzsd1PRLZPPZt7EWfiCw1fte8CC5+44OCHsvn&#10;OWDWI/RTRhx92edhH4V5wGsB6kQP+1KXG+BmGsElZq12XEAmxurIyxhsfNuvbIstY1f4IM/MD/rg&#10;ECjX17AJ5YbtOvL0/WoDrX1kZ+OoPjcTzrTxk+QDZxpuw7oWFMCYO2C/naMsF75BZQfLpTS/W+1x&#10;Tb5L8NpIawspZPvWAZOr9n+FpuAJNWZWmnw9HMG1ZPmmD1tVzrjBvF/7n0BWgAy2ybzMunArN7L7&#10;T3HmTMNIlogDNWhxbVRriS4oNm6jJI+LZ3r74GLrwQMg5IO5QuSqtIvcPsOf6COCZa0GjQToYrEE&#10;+76Esa/if7KdD6sEwE8KgIus/AwXNwwzZ9EWzD8EPxG9UcY+QJk+/EUX4Ft8Xy/AGz9IPXVuA9MH&#10;uvKJaRsCMrF2iS1Sbm7w1Cc6GGHPF3ahvw+BwNHYQrtjHmiYvkCYlyxX2xG5M//vIe0i5u0EaLm9&#10;VJDYTTD03bSr4M6coX9W34I364S0BTTmNlXWapQ9VlrwrzLFLXutDwreP6nEeNptqdLSU/yGnBDZ&#10;E+hfa0A/fKHkBZe+P4eMsSnjuqPWskJ0kE2xq64zuNbgrRbIc1R4mP2RJb4WGyAXchJ27beWR++s&#10;r4FNWegQ85cgbCcDRyawgXHZHpyZjhzNYziwOTCGdugOvoJjfJ/zadf4PbblQSjoQ+M+85yUN04M&#10;IzqDhngOXmqHYSiE2RPmPrunWvat+RGe4Us/2jlgpf+3j0MDWbwGbF/dR3eUCdfr3oaNPLQrNG73&#10;9eqA3ybQkdD4njvbLkTIgtx38WnmlHYcygk77eaS9Qs7SgSHtMtaezhVJOnjdb3M+HrAUyqz8TJx&#10;eSKVQAkRiDzwGsJoSW3AMHhz0JaFUy8uaOYJH2FxFgzoDtnKznST3saRIfFxRgnMtxOjz5YnOs3l&#10;0CM/x50Z5c73V2BTlnxiIbmKAWbmPacBiIOTBteNTgdvv6L8uDD4HQH0sPoj0EYx7U4YdNpxI3cG&#10;EClpPdEPkMBH3xDc5tPhAh+48EyHAi88U4efJRTf6lQzrSxkkSkB0wJDEzFJkM+GH2k2XqhjEDyp&#10;TcxbOnDiN0gvX768XLr07vKuLmg5aOIQohaUtdHFXkvxhgppOnh/GLS4G0YlmdORGf0PDhiI18EB&#10;qB0dRCT6ezzQFwNU+hr9xfDcCTIF6witfJRAJ5ezOyW81W5loDUP1v4JvPCrT5EGszhX2ytr3YmR&#10;DZr4daAoJwxfJ42xOiQN7kgzETQM9AjUsQAjRG7K8nHFRNf5475mJ2k4FhIjdH34U55NzPBMHX53&#10;cuYt3JJaSBOfwNvaUzn0PPmqzOPqNMFFHnDHBrv6Anl6BLHloX8oTZ7P3H9CgzaoblQbUZQj9ooT&#10;qRNXXcGttoYfOH46vYlQhv1SR3H6LHMH8DBLGfn0aMYVXnmO1bgY44Bge7EVeif0qkO/wkkF0IAf&#10;feOE30DBZka9bhZ4Dga5KL98+d3Wk9If7EAb5WLM46Hbn5Hm/vLSSy8uT+iJ3wMObjTAsWGBDb1w&#10;d/NVG2FzXkfuuLsyGyDkCbQLn/igL4bUR+7fqRZPfWCBE7hC+ne3LaMGvPpz4cIF0/TBbCF4McjG&#10;/kn5jf1I47npiyYhCzHI43uiNuhRb3+U/8EDPMMIroLK+pVYvrCivHV0PXKpDN9l9cZNDn/7v/3b&#10;yz3J8+v/65e1caBNq/NntbFVB4fI0OZq+tvIRtgWfmTy9EP0+/rXv7781m/91vJf/o2/sVx975LW&#10;kzqo5TeldQGIhtiZYOi2Jz6A7Xm6+typc9UO2Fefu9qYZG3Cb9lxkcVBIS3EYSKHqr4ZgBsBztbG&#10;EW20zn2ktYkjeI8N4gFffJINrfgovE+fqQMg+wA0VIZPcSiXw5/Inhg9KrB+KP9FZkLipMcNRqqe&#10;6xrYUeS63/7rQn0hCyF4rDVJn7jbtlQ6h8Eul43RjbT1kMXIM4el3hdSuvsfe1DGh4BuxhMOY7K6&#10;lAN0ck2BnNzpb9oq1yW40/DgMBgaHERnTiWfT+ww+GBnfSyDZDkqWCbBRa/Ii/wlB7i7ugRGxH2D&#10;1omTeoq3bQYdCTV417i42uCENq4IyOnYG1myq3SP7LZBz9foja/c16YX9X7aTvOR+YgA9ZZT8MSm&#10;KTjqgWc8jh1cqS/rrHZgMwSY6B4cOhTzIXXrB+wa/0In/LqJy9ZTmwMnEphpBOjBn5iQ9Zc3wFVu&#10;XaSHLz6lG7IUOjh1vQO+dRDcdgOG8kOh4bd12/whvC6IDchG/hk2uuyUIbgCfb1klczdPkhIElfZ&#10;CZPs4ADnbyW8IUh+B2btw7OM8Q3itJEQ244mYjrFQ+UTzWxIzfRmGaNrfGbGneGcltyuRxFxZxuI&#10;J32qzUue9/UzGtC8oIPGl/VTEZ/85LN63f/vL1/96leX1157zRusoAMz84oc5vN99tVdY2iVlmPc&#10;3IYcONA5YhPwkza8xhY2mHiimnLfXMxBreiRpi1pE26ErIOn9dD/lN7haRwdArOZCj/jw0/EH9MG&#10;Ketr+ydzteZU2piRiDGZAzbW9ARu2AKW2UFExe/kclHtzk0q8AWMuYDffWdef+zc2eWnf/o/X97X&#10;W1DeeuvN5e133l7eu/zecumdd3wdfUU3CRTd5m8/c9H44kYZJuq4eIvisQ+7ZkPYcyQ3D8kObOqz&#10;7hJV26bIosPMQLjOlm6D4Xc9MfM8TJz10dGhxsyj62kG7B5dVkja3GOw2oF9ityoTttzWMKNsexp&#10;vPD8C4KTH/GRb7D+AY/A+pan3/L65/Tf0MaDMv4HJ3gmcMwXbcd2xXZcNG3mNbxTMkEfvjWvCEFp&#10;6pg3ORsAvniWreInYc213jZAz7oIlfGy9Nn1g+gaXGBSFp7U1cFTrVMCC1zG7dqnqRrrRNKqYe+V&#10;ZnC3MfOj19Ct2Mwbd4YXf4Qc9LgMeD6Sewdnw2DopPIZbpTLJ7AMeT/daX5FhLLM3+DiPwnoTz3+&#10;hnSMVvRHUVKbrrbed/AHDfMXzYxnXncVui6rahwc9gThiCARKighcuKOXFWEz5pPg4QecIyTXuIq&#10;4/GuYRLt4AlmzgeGmHLXKUbXOdD+eQI25W5NcCjYgxO4xLMtUzbH8CCg0wihT4HSU2Rfc0F/2SeE&#10;LKvJ2Vc60DupNSbzgQM0/VGu05Rz2Hv/AW/5KgGAySGiAI26MwSq3iE2hVbD7ehQUFqfFX/aUkNF&#10;hcbBB2t8WpW3jOHb1zCWqYmHV1Pa6RMpm2P239gPwE7pP+4L8ndLHn0mpMxZFGUdRtq8W31kSpjT&#10;0D5O3uDMMfDYeOp2c7XTE7uduvAOT7+VUhDd6l4jrPps7Cyi2wPcHeKdid3kXSphfKjzJqqZz0sG&#10;9Z92lBpbZS3Rv3tX44piXwvFxxoOn/ABruk2sw8ZIaM/0NK/20q0Yp8t2bRTymc40qvOBRF6gT8u&#10;nmEzz0Q+40n/7Obi/35lssp2eMpWzPm04ywPtgyNeOBcHxocCrPm4vroOwm09XGhRt+SJLzRHzln&#10;zNRBa07b8Y9hEFoYovyo5i1osIf/0NA+B1wOade2Ln+OSdElruh0IR3JAmze1sOcRYBO2id9jvkD&#10;fsUTOwlaY1L84iAJHIHFORtjBG+Myk0YwAiz0SAGHgzPnq8NMD/BOBFmMs9gEAF8SOwFC4N+GXJs&#10;jLDagw9/3Zlc0F/hPwwD7B644JTCu3Knbo6BC20lXGW6bTTSoRW86EPeTYgh+CSAm3THOzS2sOQn&#10;XaLXkGtDI21G8cM6SDYlmoSjLd257lC6bXKovAtmWwRmlR8/qlImMkiFN3joURNwwaQudIh37DZV&#10;UO7Wartlogx8bFR8q12DTllCOkzyuzGTCheJGgx79QBdXsfsWMCnzpxabl67oUPfy8s7unDllc88&#10;SUj7czjsiUcyWg46q/qqntewv/D6pLvuR9UX8KaYu2yoV/rpAo1JjMMqOi70WMgPjSQbCwzu3MLr&#10;0j9OnlJO8PyuJoNc7I1+wCXUoCZ9tBBjsc4i1JOiBIEPG5Lwsg3chsg4uCu9LpLnQ7Z9dg/P2f2B&#10;c5shksim/RKnrcinDDo7MqA18k5jSHgFn3xoENN+xGODpRFmui5C2EnfBhtR/Ay8fGbdPehLR2wb&#10;/sDNMOGZVgkdmKQucRgjFi1ZByiHbbOF3+ZDR0INb0CXwCErIWWso1NHOemj+u5q3zIdpOBCr6Nu&#10;psMGNgE7Uc68k0WD4dpWkQd5CeFBms0cfrOXJ4v8qnT5OwEYZMwcAz01hctKa+mgXYKzmiTv6M41&#10;AncEXtXG07f0usIfhrIAvsuF9h0dxuIP+C7NoOTy8k++vDzx5BPdpuWHvLaLQ2BaHVzGGLer+xw0&#10;1Q4aN+jvrANoF39EN9dojLe0HQd3IwROcQJybQPtng+y5iIX2bNZclKHOuELPhtGPMliWVFMgQUe&#10;TxyGlgspbznIm6Z1LBzGaAEY1Lopha61DmSzA9/Uh3/JySsy2RT/W3/rv/aT7P/3b/+ufPmWbWwi&#10;+mJY8/04KcBwprPaYVR9lBISH2uc1lNH13Xg/Zu/8RvLz/zsz9q38C9vDtGW6ESBA3GNn8T2ET3l&#10;SzvzNOBt/8bk+rvedYPjWbcvDks9B260Ie2EfxLSxrQnaXmkN5LY8Bxl3e6+MGp57ugJhCy2oeMb&#10;yvAb+RMywc/lwo0fuqBKva6AX3gQzwH9IhvrfNIEy9jyoAsbaHmNWtbWgaU+T2KEPmXQziE1NG2T&#10;ph2e6JENGcqgPfdZaJi/fHzGjwzwMy9tFGOPBGhhe9f5ukP9WGW8CYJyYOE98JsP/AiWT7TDJ3SJ&#10;oUk9wTJ3mxqny12pL4Hy7eyoF0zwua5BhuQtj+qJvXYsAqM+/RqC4CALn/vchNRpysEHlt8D5ok4&#10;bkyo66/Sj3puaDor32aO9BO+vZnFwYthZQvwak3Y82qpovG2/bjlQx7z7wtS7BudACGfV1xZN+ss&#10;uZHzmCBVHEJrCwpd2rMOqleetKPXll1fvlDzNTTgS9mW/1F8wDmujvp9IW1CHeltmOtTRxm8iJEP&#10;G5APf6hglqNMF7jgEDMvRdfwJCbM+eCm/fjZAsMdITvwM51Bj/FNODtPuEz8woc2ICTvTPJRtEZo&#10;SmteVyyuSusNITogvHrlqnS7u5zXmxl4EvTpp57S2CO/0FyJDBLRuJEz/RFxtnyB/GiGtOUqPfrR&#10;7qvea11S9PW1XmkqhMhcQnmNzaQ1A2gtxOuXxwGuYDx+q4x1Ek9aud8pLQzhKNbYiy/BJ3NWaNOK&#10;7B8wavs6hh1ieCKE2qxi+S3+SyNqbiCwduPNG2d07fiUfuKI1+QzL2atf0K/3143UqHHyeXCExcM&#10;8yM/+qMez1nLX7t61QeQb+pgmEM6PlyjFv3yGfoLN3gBf+XqB05zIyhyJ1y8cNE/U1Q0bi057sMO&#10;2IkbzQjWRTaJL8bvVtuH4ncvXqU8juajQR1FweME9uhrosDhN6xLeYIWnWlz2ufBg9sed7EPcw9v&#10;9Dl//nz/jNVZ7UfUDQPQwYfsD4goWmXD4uA6iikHrkPaJvalmPQ2b3Ch7Rt/7PdiRsxNDVKu8KGj&#10;P3gyvqB72o/YPBCy4cxDX4Ne60N5b4Oqf9YYRRl6RH7y0AvuLL9h4aOQ9ZXlWM3gfg9t5OSQDnzG&#10;AkL6H2n2Yo4LXnuGrmLbWmQiJ3s4BOjn0wWOLFfXu6C/KDe88pAv+cOogBgbdjbBhWMI27dwAgO+&#10;xxCh5hoL+vgZHEgbe5eFbMEYiT4lB3AEy6fY15lta3nBqIMW7f8Q85nvoAc6crQM/MZ17EibFJy+&#10;0VPZA/u8EspELgPpCzzr1HWxZ+qJU++0vjAF6kHbQQl0SAB+8HEanAAHahMPYpvyzo5qGE9hvqZJ&#10;cfwzeWL8Nx5q+4uMe7zEwmbbQ23jDqaCwffl97zelTGJg2Afalge5hXZRF/We5aRtOjkWgS63lMw&#10;g7K/kw3H/NZNaJnYG7X97WCFRJsRZjvTbqPt9piauuMC6/bQSBz4Gde+n4opRm4CNvBa05sBBYCc&#10;eUMNJTM95+mN/LcOcz3p6ImNCZVnLM01Jy1b1yMGMAypGveAn0PGmrns3t2CpSz8C6/a9KTWAscH&#10;4PClGsvBxQ74CudL4TmLUroVP+wTOesgPnNCtStNnn3j4+XYX0vzw8+fqa+mPfMK4CGD4CNrybna&#10;cC0vXuDkBorguyaAypzWze+Z2/HfwCX2DRCSL6KFJ/WQyfiNvOATIjvj9KCjXm774VAKwAJNfeBd&#10;oS94PHLAdscA1/ywHwD5shdzgjHCEjUs/WXO7yOxxdkDg3TwsE5tj9iEiSn224PqIs4XBnwDea1M&#10;WvS29cMa8u/Ml422P7L9wqPaL+Pllm+zlC5O6UtjLYu8ALJwT+OhGE+oxahDMKFp62Pg+KCYC/xe&#10;SKej0kmz+DE75eFDeTZtyGeAA2YOQ46S1lWzDKmfcT5MOrqDu0NzavSZLvDBSTzXz+m99cKfwz4H&#10;Cl7iGX6bfhhM6nd02xVhS3Inv4O3U1OZ1IcPpWu6u7ZtuQ7insgkA3D5gFdNvTschFb4AEdIeeWq&#10;7YChvOgX7RlvX9oDNHjFvGhDnz/RAsd9gY5Mrf1XPGhH1V25cs2Hvpd18Hvlap765WKbCxAmaF5H&#10;ozR9CxzG61s1sKuLazHCRdfaN0ovbABvc7QMXtywGFa59hI9L7MA9SJLcuQJi+hoG/DaL/qd8eDW&#10;diuyylEGLzaysJt0dj9VEaW9wDWE0l1YcX8zEedpklTEZpg0i0bK5kV02i/yJo+J5kA9dWkP6kxf&#10;MhPTDs4rzV9CcLAD9YSVx8okZTNM0gOnhZrLRdQ0KfOH8ZJPt0nKLceeqxDgWHggHyHwzkxflO8L&#10;ZQ/sW/hbPUxP9sh4TD1l8IUkduM3GYMHD8uqcpd1DA7WCj7I0RM6KTdOw5m2/YjXeu4u8CxX00Qz&#10;sbFfMNFDw36r2DxUNpeDSwhP8swlbGJcu37Nd62zuXRXi3vPMYKtg0j8W/POZGs2DsBngU7fvKs3&#10;YbBBxitj3n5bTyPoVe4/DDVmswlDeySQZrOIC6qXf/I/0UaRnq7sg5vcUU9T0bYJ1e7VdjiUx08S&#10;1aTlm6KLNwNLuzOGnj3zePmF2hk5oBk/gTZPgNAX4jfU8UmoNqdvpmTta+gBL4J9Qf7B04esZchn&#10;PRSY0A2POT/7Fj0GEdjgYSOUcQ8aVabx2H1Dscp4XfE771xavvjFLy4///M/7/niX/3u/yMZ7uuV&#10;0Gf0Cmm2LNtIljRf+8pS99GK2YQ+0A1L/69eB/kVvSL0pRd/zLbzz4r4AIL2dStLMazLOFb6H/Dq&#10;NxmWg142gvFLbho4pX6MD7GpTTvxW+pGUTpjC+1Sb+koe6VdyYEbP6/a1e/YMk57Wy4aVsE+q4tn&#10;/MYfTbwPTu/OT+UH6IKPFF74crEWPzZBfQVe4AM+/ohC2KHwCwO6hMBgj+gC7ZSXbdgA7/ljkgeY&#10;wEEvcxq6rnfUs1mjPqoPdp3Xsfi373HT/AYd8BPIgxP969Ah/YOWrXZFVp4Qjm2Mh12ZN2U3yyda&#10;aQfyLgujjoOfONXBqxtMyobgUw6svsqvNLdQHhvgEwSPHQIRtOuNo3LTpVx0+BhXOPzxHzgT0Rfz&#10;D2WxkTfDGH/aDoGDDp9tyMWe6+XPkQ/7wp92Dk/Hko2QMtKhTUy50ByTnuECS5yQDfrkt3HRw8e6&#10;zZSa+SFv0ah66hLw3eQjyxwDN9aoE16VF52t/KGdOPQTp5wY3Lk8tBzDzy6CjQprhg0dyoIXmrRN&#10;0qkHxnDEwqHdCMSwCtw83lDGOLMNUKeOcKrvHAp9eG99y4D9lbrg6/YE1ySf2IWTfYaOXMuo0vwk&#10;wjn99uuVD6745jxuhnlTv/36zW9+Y3lXcx6+y/XD4WANunhf/WGM/1AlbeYj2T+Y7tyaYXfsOGML&#10;KHXAjw1S0lP/DgxvqMBByHvOUX9iU6me/NQrfn1gp9FHfnJ6OgR2v4GevMEHxo1Hf/ShAszVkryR&#10;gTY64HpWn/Atf2KgEHvVn9Y8y6Eu62deHXz+cT35q5ifVuEaAHL0c7/6XekHumnZa3cOdhlwFHj9&#10;/1nhPPOxZ+w/3CAAf27s4qfG2Gvy+CZipHl67An9ZNENHQK/q5+A4Qnit958q58mfme5ridY8xQx&#10;9PFtZCQgy517unmGcuuKDV317/nreKbfqUwZa6S628rKNUvakH0DfAQ/ws7MR4TH9eT2cy88vzz/&#10;/I/4Ke4ndaPiucfO24+q7Wts9FxvjPoaG/LK4mOEIYPSrInBzziG7cnry3BOg0O+P6ZBQ3WgnL0R&#10;cE/oBir8x3jk9Zf1NuDk/W/Y3bGYevypYArPOJGJDJsnUwB2Z/9S+OYtmPSNgEc34lkm4KN/cMEB&#10;JiHliVO+jU/p5klCeAPPmq7WBaw/kK/6V+BMs+0RGU1EuHPYqbMO3Z6Cq2sYxepHCcGOzMSMO0M2&#10;AVLGh7KiX2XQUE1IjbjsBgxrM+GNGs1tshfzI+3BQUn4BqT47LZf6hKve2wpORxbfshIbgk9ZD8M&#10;uZZEllXPVTfX2S3xpraD/NnyioT5Eesv16JQpt64iv1ktOzFtfdxIQ9wHQUTXpYO/RSIsDUB+yft&#10;gv5CNi9p5f9qAK+D8TkCTxSq1Z3mSUCC53p8iCv8+1qzsGwRozMad1jn5UaLvA4annVzTtE0EVDa&#10;R8y/5aWOfK5BbMdGS1nwW0TDo1uNXyXrsC/0JOs2HxqJDZPMI8Smt/Fx27/Y71AA1mHtuuUXFAOv&#10;j5+wVv9LGwJvu1SC70Mh9dhRKpY/Ccpt1zeilN5rf4oou8QiyFyKYC33KMZny56RM3aljWsfaAAf&#10;TggXFwIn+PCo8U3X9bdzA5c0o28yJmjMQzfCzZua41sBXJVyYLgey/xUkB/ue8wfM7r08p/4hvdc&#10;XXZfS/bBRN/MCa2CbRnlBp70oQ8mUA68Y9rZVWWfFabre+1F+aCH7ZoedGJLw8ztq8q0SfTNXMxh&#10;sRxUH4hVAGYOtEPGjLl8Tod+yoaMKVDMHghjTn7717I0L/w9fGdalLkOBY8Jfr216GOD8bAYtpHs&#10;5HNAfxSJsl3ZANmHv7d9tXpZUdtW2duiYpZ5BVxTNbfv6oBdIQsuN9QnQBd58Hv7rTJeDdNoTKIn&#10;tDhjcyYXlcT7DI7hIEDdLT0BQUcm7UOvXvR5ABfzGT9p8K2YhSnjRMg5Djxl4CTMRpnT1M845Lf1&#10;lB0ZcAYslECD7esgXW/a4BBmvCrZ/72By4V+5CZOeiYAr/lDXem22/gzDuktrcLZQn34vCdRiVAL&#10;NHld28N67CEbeVw/6brKVfqsZo3e0bd0gh80VrxVV8pSHj7JR6TgzuWVXu1PU2UBi1ShVQtOLjyW&#10;5ZVXXtedyjeW9z/4wAdRwlDf0J2fmpj9JK0y9BU+BPQ6daCLIN0ZBT53Zj/QRQZ+Bn/3RQYH/ZtP&#10;vxaGOlEReYYu2UL6e21Ff0NQBV4r6gG1jQdk+inMOPAjRGcmhtPaLOcQhacx8EU2A7hIRi7aFowB&#10;Dy9oiw62IGRD2Bl9Bbbqd9sOatTH9uDEpsiadGglLlrFmjLUmGkEbl/sBXTzjWzEkUOEdtBSl8K9&#10;fBCgQxaYoZ3yxNbJLZYSyW+rVnwU3gpdqaPgYhugAkObh0foUFeflJQN45eUQsv+J98lJs/mgHVo&#10;O810anOybBE5wLOnSwbK4n+gm1fLYX4tCuX0M3B9k4TKKYM+NChXwulufKep48DupjbpOQC6feuu&#10;fLk2d1jYIxkXFDx9gh+MJwmQEV/XExB39foh6OhfPs+iUDd1fHC1Xx3LE2jrBW6L+wMVMRb46Qva&#10;QMFtpbYhfEy/CfaFL3zBaWBYjLCJVHNCtVtdwAJfawY1pMeoXLD71U+TT0A/fkq8DdVW1WdJAxNf&#10;JU/oyLLyChQOV0IrMOYjXr6BTW3MU6EPJDsbYjz159dZayykPkGSt69UTHndgb72vfBBTxZa9MNT&#10;8jMJo8Gy1lmsjbCHAJYb2qTkZzRYpv7En/mJ5Rd+4ReWf/BL/2D5337j//ATPfXISsNHkCk+umYC&#10;+h5OMn7e0sEAr71+/Y23l1/79V9b/t7f/buYRn37tn8THL+iP7NpS/sp1xqp7VVHm/FaZ+72Zczg&#10;qe2MHaRpT15pmEO2POnE3EV7wYu46Jefp9n9lBqtqHp4+0+yOC0xmD/xPz6RT4KXnGrneoV1xt6V&#10;RnDQ32nJAj76QLvk0gYQN5BNIeUs8rOQtw8LF1mD6/FT/gt8HV5Wn4UXMJZXejHPe60uXMoIwaUf&#10;3+CtCqfqNc7oHvzYg9hBNMWs0k0DPqdOaww3T/pl6eV1BbD6ML5Y7zZ43Tin3xmXDdkYIsCD9iw9&#10;sKF00popbRwZiJOGV/hFZhNreqSjr2FpWXRQcNz4HF5gD88X9OGuN45guAkvZaFHGxKQBf284QCN&#10;hg089mTDnVeYUzfbt9ZgvJ6z5ifqT5wu/4Gucdtm1lnmtJxNh+GFEN2RFzjWkMSU85FZRyidRtYJ&#10;056KtvnoPIEcStJ/8VW3oXzKG9SSp/x99SkQ0YEgEUvezkfe2N1jgmjQ/xKQbf5QDvxxIXYJ3Eq/&#10;/GEuN50dem1kVdguCN0hdgp+ymm3USZaknhHZqTFBqUHv3FcN3BMpE0KW9JXsEtEiuzhDSC0Yjsl&#10;mJbsO5bheNOYT75KntIv9Ll+cHupffH4kqXmOOiz2VHrggd+ipBx5qqe7OTmOm7WYezh8sberD5t&#10;ybCJlcVOcF9tSu6jGub2i/3QxXatFTMZ/qvMajNmKOGxPuV1QwCbnN5ozwEwtOQP/Mav/UdpcFnH&#10;uNcrf0J1zDf0xbq+U+enDQVX62HgVY/NzX9ZzuvpXd5UZd/CfyQLG18H6nfQOKfXO+OL3Kx1VmWs&#10;hzj057XPHOhCHz9lDmAeJjD+07j4C3UEH+hy2Kx05jz6eL22ul6JX7YqwZgfGEeww1NPPe23qPz4&#10;8gVdi19d3vzWm8trr7/mN3L90R/94XJTP9F0U/M/wjCn8NpIj0WaQ+70XE0d/pa2SYxs/yHDw+R4&#10;WH02WKsvuUNJVdmQAycpxjxDv2R9FFie+n3+hReWF/R5/vnn1aYczNdT3OnjtonoFBWas+Y8yjMO&#10;qVWHPedyr39pf+HMc6JpTvjQQb+KoRuIiin3DfbKupvgVx2Qk8BvWh8KAq5NcdHsP/K8PYrgMtGG&#10;PvuhJh4iKtvaPHngCeRTRlxrmu5Xqoc+b3TDf20LY324L9ayc5gP/JDHfc3jy9o+s3yROTTIR3Yl&#10;fD0+wwduX4z1scDAVxr/8tpd7ZH1MfX0P+LR17GKeGNCFTtQz34UhaVLxVTOPMjzNGDWXeQJW92q&#10;dPebcY8w++8uxNqeoQdv/ykOz0PyoIgCcJK60oKHRmBTTlloGxA8YPmT3bghLDiOlT8VBw7CEXH6&#10;9BHVmjPWPnMUTPnQ4dpVJtWVigMI9SWm5Gz6PlxUH2Muk99zeMn6gOsjAkv92GC1x4ao4LDnCKLN&#10;etaMRmFsVwXs6UCPA/O7CNWCMQ+i19076/U9+kQnsJlHfYPmpNxcD0xkJr0vjAfcWpVte/iwZoMY&#10;msTDv1rvrYyzPHNd7OTr19YrZbAjjX/RBshUvMqvsramUTEXITLN/KhnLTGHwK9lRcCyyd6z/pTN&#10;+RVnTcGXm8XopiWD2rLlhT+aHBdo454K3Lbw9J4Tsggdv5jtsqUl7tuinTx+NAJy6a/myJI39hLb&#10;nZB87DrbjTT11NUDLIUaWHLjILEy5kt9fWKramcTKxLju/jXdWAKI2vmzpQfF9t/o4z0L3+quYY9&#10;Pq5tCbPs5OGFSR5mX2AJwbfe4jNCj1+sYf0qa1VwEBy6iYFPO6cs8aC1J+Gfo9IcNPqxYEjjV6xd&#10;HnYAvIfk3iKv8/fWHF/I3hch4wh03BySj8BNkgnYh1WIrdMOd8AGD5MMjU6jcBCkZbwvCNxIKhuO&#10;JbMmeOEmWrx2k3pgH6gzYFTy0HNHaJwYPzRDh5iyOQx+LWRwZ9gtzoz/7abhN8KUjh6pC8/ElAND&#10;fi5L+Ux3rp/TTDKB24kjx2Sb4BEn/W111j20otuHjSNHZI/uW3osdJlYEAHVDK9E4a02hF7KgCtd&#10;azKeeZXeq9+AU3jFebbrVpYZjoWog0iZtzIcQpmeyvBz5cbilYNdNjXYwLilu4/e0mYGr0Zlo467&#10;rrOgvM+rlDQS0eEoi+zoj2yn9MQT0nOBDi//Fkb/biG6+fCY8vt5XaV6r/IVemHs9qSvtT+M+th4&#10;7fzmLxJzXzqlNmGDnLt/fUHMQIdsir1xKfrzARhy2kaKY8O6S69sh2zU50M+r5QnTQie09i1N60R&#10;3XWTDsDsjCEYrANtQl0mYHD5I0RH4rv9uk8v+NSW6GdbACdZGfuMY1uu8quyyiPPRq+iUe0GoPkj&#10;gxbm972ZVbSosw6qC1/KCFnckaYucluT5gvd4BmibdDVa13LZ1qiVDSZANYFrvuE6qCfTff4v21v&#10;rMNflg176AMN+kTsmFfkWkfZknJC9yq3jy9iJj1iKxlN8NJKdMM/usKLwOudqWPin/Vn4uUpSfRg&#10;kua3yeYAnfy+CH2JC002f3IRalgJWeMSNy9xA4R+z/vWbT1NfLWq1Q9m/5/p/6Ck0y7RtzaMytZ/&#10;9s9+SZtEP+LXkDIO4Ese4+UDbjO1kRf4Gge3Fwq0ZfXXdmgxGG2vtJrbNDjcjwzEwKwfLeA1ftiX&#10;Pb+s9fZ1fEBtGLrgA+9xo+kA50NffEjy0iehBw6HwnnCGNx8sEVorjGlKudPuIrss/ieS5FPH3hB&#10;H74s1kjf1k102I7fK/7xz//48t/oN4HZYP31f/xPTDOjvjPfV1/8xtVZz6V5Bfu/+Jf/0ocET+k1&#10;odeu5PXJGrNrWPGC+wR+xZ/a5K4O7bEvc+xjj53zZiVtRjvTl7HraFNdLGQuxgd4fW7GH9oMH+Yp&#10;NdqEAC4b226r9mnXCRbe4DDvZwwhzwf4iusAxxcLbu9aS8C7Nv9YH9T8QBlyhq7xpTR6JJg+jtWB&#10;fELsQZ7yupHz5HL+7HmD2FbycTa/s+lofNMoW+7w5gLHsNXXkW8Ocz5y4PsE8vlgQzTI+Ay7tEFg&#10;wJE5HfyUmVK+g5hYCNVXyqbARU7KI4fhZC9i6pmHAwfhGW7ACI71nOHBKeI7ebdltyf1OWy3DdFF&#10;44swTZ/+jX/Aiw/l3gBt2iqVhWrcc32XM59mXDW+xoyU0f7gxKcsQ/uK1w+YvG1nPaaNwVlPbJBg&#10;PZUxPDpJblnI+cgFLPh8EoKXPPG2bIYPf+BI10Y4KwPmYtmJsbHtBAwhm0/0D2jTdyr0ANA5odmS&#10;M4/oQxn2epSwlZ98bDDXRa7QhAd2B2ae21weoDkW3C69yuMjhMhc9KIz44fWP/d1qKd+BEzqsWWe&#10;2kMQkR8hMEW3rjdIe3Om5ShZVj5BjjxVv/oAvP1p/w08ZqAlJKSLwOMTGxKzyXtwcMav9OXVvjyZ&#10;STlPe97SmEQgz+ejFrDJcQFbzCCBrzi42Da27rkDmyrkACtP9LKhnqcSvA7nAFVltc7RmgK/0JjE&#10;hAkPrr9qU6huoIFmbdpV/6CfuF7lPPnrP8tiSLXlOi5w8MtB4BNPXNTnCc239fY43sLBIaH7t/g6&#10;xl9F4o5u4rp/j/Ug7duvw+T6qPO3pzcsQB/+rMNY37Ouv3XrqnTq8c8U7e32MWx7+b33vGfFgTMf&#10;1vDPPvvs8rRuTmT+/9KXvrS8/vrry7/94z9ZvvnqN7XWuO6bi9COLoONoJNQ7YXkkgQx16qAfBfj&#10;hxOfx5b9jJH16BDdiJNGL/SzBVSefndah/cc+D7/3AvLpz71rJ6uftI3bvgJcbUr7ccaibEZu0GH&#10;+d3UVB9fCa+yXem4Y0tk6XEvsYn014pfNxBTHNkDB23r0YmSp2yx4qOh/koQoxqHVCfoQ3MwLMNQ&#10;kaqqwYxy6Y1KXW9/bV2QYQ7U0RcsGwhdDz5l1OX6nHzmuqwnobWlOdN3OjwlY9aPLc7Ed9ePLY/0&#10;Js71bWwGTdLslxiu2zd8ZzjXC24bbMMuZHzxgwnIN9aydX2I7U2vBcbMBOKoVSXrNzwTYvtswpO3&#10;TNar1l+BPSpe6a164McJyBgYZI2NwycHWM7HKUBexUQq52e7kAYnT9xnTQ5qXZNAQ5hpB6iQ14cQ&#10;WtwI852E0LHRmxAs4ovNrmqmTOSIr8lK4wAGYKyvr9ZllRnffyCfos34zWgf6DRf1WhsqWs+5GJZ&#10;6uWfxn8uyZQdIfwPuMFUsH4iWvEcAkMZMBmf3B7ema25JmNsxiLwgksZD9ukbqb/KOnh41I8vhKb&#10;hwfyJB2agclNyriQP1LR8vW6+N50wFN6hULBb+mmXfE34JHJvLBPGzy8tzGUqwxhyn/XvlJtbNkm&#10;PwFnG0om+lXz3gLsyXvOkc6xISC022m1P4Gm9/pWOtztNQvlvoEER7T3SONxPUHtn16ITSWkmSDf&#10;bJa0C3DUEWJv6gKf8UFQOzCBzXVO8gbSV9FQG/X4DL2atwuCeuSxHyiOPNQGNzIURuPZCbHmrkL2&#10;pRmw01XeCuJfhNEG1PJ3fIhuHivw19kWvdfOGpYPIU8DG1JKWNeJS2SC7qz3Pim8v6OH7k7pZsFh&#10;F/OR3/lVrPuw1jJsGPkpRUbr0TaIzJZR4gNPAAe4dVaq8t1vaYhNUVsuvvq2NGxbHByUTSKDeYtu&#10;8gdsaCSTycbM540RGbw2Nko6Fi7eYOrJCaFgyELyzp0iziLeSs2Gb6ECT0yAnwWmXumUuXwPfpQD&#10;LunoYGR9bfMpPy4ODrE/uFrLYz7YunVIrAKXkU9ZcGZeqdvGWXzPOIYRPcqywIYW5Xxm2JnHUenw&#10;NA3ZM/SPgv92yo+T33Sw37DnYcroIpWGbrsQ6gQeNErn6AFOkRWufLDya1tBg4Fxa6uj7Fb2WDkP&#10;Pmp/FnzZ1MMzWbhw08MlvXLqA/22FYfA3KHEb/CCxwQLH19Y+/ABWRicarOydK0yJrDA01FZyz14&#10;wJf+1fPdh6QHMNC+x0JE/OtCWvoJhjQyYqfdyVE21fDB75gkzIOJZdXdcejGIekd6cHBNnfU8rpM&#10;Lrr92zQWJhSQL4vj0pN2iL2I8wkG8tYdjMBhwTWkDUXUhXP7hCa6EchjQ4I0FYq/ddAoHZNvOpFB&#10;0hh+/pp5UB4+wVGBy+bywEEtcKmnjmB5mv/cJ4ALz+ACX21WB6Yud7+kRoFJTf/gQYt6xgFFTgNC&#10;mnr7eetJ2RxanFFU/JXtSZOKyEodgXhns1H+l3LXtc8GnjrrLjnxpchkubpvmkDDjZsrWjfqrOMk&#10;rGkrb9+c5qFZV/gUbsXIfAbZtOHlO0zV9/J0HnBMjrUZXxuNYEV3Ca2NLT3RIBofaIOImzsctgat&#10;0h+o72xQ+CBHbUHgIJ07E/+zv/SX9Bt/jy9vvfGaxws2Ae/qzQbYk8Um7Rc/Kd8QsptLPsa45vFp&#10;3UzqJrUPwYf2GW2kPLT4eDwVPukcqDLOEOK7wAjDB2izDHXw0GOi8NnEtGz0M9E8rXH84KDWI+Yl&#10;n7A+GmfxOcpcLl8DHvky/ow6laOLRyYlGJfxP/j40EP9j6fPvVEr8pfeveTXFj+m359+T78l//Kf&#10;f1kbbxeWr3zlK8s3vvmq9fp+/cImBNtF8avffGX5nd/5neWn/+pf9eHw7ds3+ykEg7ktsLftLrvi&#10;RzU2ln0EbR2DAABAAElEQVSBqqdHsbXajHbVHxvX+CdtxBxXfHmChFcg1gFLcxjt7PYGWzjwyJiD&#10;yMyP/EGL8tk35psOePoIn/QNX5rj+UNmgsgWTXcZd4zqF4xjWmMD9+B2lRe8sEGqoXrwhbc3qpBJ&#10;9V4vCNe20Tg43/TADTuEyJzfTJzlr3ra5J6e8DrnuYp6gvkrDn7Kg2+evhGu+Fc7dd9UH8AW1kv0&#10;aAPfvKM0ahG8XmiVGa9jy7JV8UWf8AfHOnteYkxwieoLNvJSSoA3ZciVD+XWo3UkHzzGi5O60OPt&#10;KcBzYEwcGOpAc9+GZtYrbunCMT9doREXnxrbSHPDLWGWBTh05KcN7DHKz4F6/kxLFaGpInEp2Wqc&#10;XfUA33hNi3TaAd55g090o45PQniRJ508dAhHxa7s+vBPDA3W05CgjHzG88hB31Sx69N2kcv4ag9i&#10;PgmhFT4p3xdvccmbNzT1ZztnvFlZSB58lnFea7iUty328UlZ+CWu65v4v7i1Haq+/bXbArnok8Dc&#10;U9kp+x66T/7TdmDNTcBWxnMbl06UQ6NC4vYjFUY24mFz5jvhzPLhb8Co5UiqrttJM1+9qYj59bHu&#10;M9Xf6dPc6HTh4uPCkGz6tsdqTQEv+lF0F3XTFMhHNgwzS4PYPDFKxabZhOaJVg3mXU77cV2JpVTm&#10;OYG6uhnA6yCeAGTs854MdfTbOuyF9ml+IqFD8eo+zTgFndQFyOX4NU7NDVb3PEZd1DqP1wJf1MHv&#10;xYtPLBf0lChrwOtaLzP32E+6n9RYqHFS7clTv/CN73JTZja94IF/SJDhc74G1fUoYx+bn/6JMq6j&#10;gWl5EJWNf270+sSPfdLX47wG+gP9DBMwvHGFN08A89xzzy+8vvi5555b3tM1+zuX3llef+01vbnr&#10;1eXGrRted5mu/M/9Hq3xacnMp+wAxz+dAI/jwsP4P6x+l/5hXqxLT+vmjIsXL/h1z9zQ+fGPP6N1&#10;/QWvv+7cuWXxeGIVXuGX63q/Nam9CL+snzWqPgxi4GnjBNbNqnCLjvlyY4fiVfhJg8MfvkBQ1r4Z&#10;HompQ2/6x9ymKU8MTD6UFR9x4C1rrWvwvXURGcHzXwb+4hf+uzaHssY49atV7l08r9daFmBzMMLc&#10;QN1xgQN5+Hr/B4P4v9aDjAvYy3tEPf5Dq8b0DVX07aKZI7BbWxgsttiQITvrz/qOTefYBhEZ8TXM&#10;u20CS31Iuk26jYVY/NHEafDhgaoQK2mNw56V5CWtoaN+M3xWxpi7X5GLUu9tlYAGImn7ix7jKnPv&#10;MJIgLIPsSsL8KehAW5dOh8eQuTwoaWfnJ3rZ84J+QtkB7SXgJG/q53hCm4tHOnuGW7j1MKFAw3/E&#10;2F3/3FhfunPTP7rSupJMvnuPtZHmr9nGg3En6gCzrq/KJ2RjBex9WtcKddMA++Ci6/1P2lz13S+4&#10;Cc7zDW+p0GFo+UThA8ODNeHv/tdmpK21xBadng9Ntb5iX3LGRdXek5vAnIw9tuWH8iW2i+lTZb4W&#10;poGhFVkpQpcd+jS3BiKPSXa7Fd8yCz4hdHiDX0J8LHliw6nRbDdifYqn+MCPBjWcV2luFxf0F/s8&#10;BHCg3+DOY3+etqXMYwAEG3ZHL5fu/+KsKbjZIzAv1kLiiZ+UzAhbNErm0oX1poagspmqi0a1OT6K&#10;bNZ9P3vrcUSVi7PvZN+SrvwxBvFwFX9cz0RXeNHPkp/pxs6UlT7VtlxvpqwTFUVZ53a/4EGAj/XT&#10;F/4eurVGrHnArogdcUjJ74Ds8rNZJo9DqYd2NXvtbWncJbA+5aaOvLGA/HcjlB7duE0wsmV/R4u+&#10;YVduknQ/QZa2n9Eif/shZda7ae6LvK/SBh08RRc/Yr3zsJCbk4DLujdx/ADySeONzOXQl/ReQx/N&#10;Q321dUpcsGm7bs/2FR/+NjHSyKE3iNQGBEKwycWGC4ENCAbWbPyyGGfgQVA+/L4pgQ0dDENDMEFm&#10;wUQdcOATYryk5/yqvEGLHjT1lwbawhQk5qIRv/Mwy4MO8JYgg3BSyDF/MOScHwibROTfxth4G0KP&#10;8ofZT+I8UjBNrAlC6/AoiLNd9sGPhWcqd+xTd51gR+jYpg1Hu8YW1YIoclgZFgC1CF0nF5rF9Gin&#10;+J8K45/A8ynbzHjVisaFiEItMDBJ2cVl0Kf9qRccd5e582iyIX3z1h0f/r719iVtHq9P2EBXIkm2&#10;6jtQ8d2zh/Rafagulss+8IidKmaQro06CyMZzUODuTpcv0al+p0HGnRqPbzIkDB+7YmRW0el7QuC&#10;w9o3dZc0vzN5XRfDj+tJtDOKD06zQNGiS7zPPnambFHmMC4yEIjwz9Arm692BIYLAAIwlsk5cEOj&#10;dKaYMrdDw5CeL4JSF1zqODj3RI4vNE0R0cAouTLgi97sWQOOcmD7Y7wWX0UOTOaEwAwdXSiZ2098&#10;QSz+ow1blnk8LDp8C4tBXjLHJqFPresbPzaxzPI/Ju81yL/Mf9duptD4GT9o7fgStNS6JuOLmskG&#10;yGNeHUcu4lpwVTuSJ9h/NYax0MndqPBkIWAODWeago89iLEV9k3ZzMsyCiZ84BUZSEsZrFhlSnPn&#10;fy0Cqu/DnMUvr5dlEclvPaIbsnHRzBOHxNiECwFew8tcxhOnPHXs0DaszA/mNwvHtMtsAX576M/o&#10;d2vpWPz+MgfoHLC5Xf0ulnqa0r/j2r6eOxA5/MxTHfMrmKDvdm+7q/lNN75DHFkci/k9fsdNgKxX&#10;8PFc0AUuONCmLP2t8unXrGPkI9KJC0oJYTmA95pGNsDPM1e7T8m/vASS/iUzFBV63AA3wTIpH5no&#10;38jBxcmN29eXZz/xST31eg22yxPaiMMnP/uZTy8/93M/t/zi//A/mqRtYJIr3dD/KMds+PIkGDch&#10;ES5fubZ8+ctfXv7Tv/gX9Yrxp/Ra99uyG/OMt8BtXy+Q5VO0Owf42BG/Y9MYeh7rBE+bcgcn7fo4&#10;G9biw3xUcy5DSI09zNGMD7TP6dN1Q0C1zynTS6NWm2J/OOhb8Bxm4NfIjwy0k18nrrjkVP8RH7e9&#10;sBhjCKfkPIx/PP1NoF4SO0ZX4PCzmlcMMr5KgpIKXcC1fRST1teAvXLlg3FoCT1eaew1v3hDG1kt&#10;m3DQ2ZiqY2wkXNBvOPrNCT2PA0OAL+Vc7Nk3XVqskYWxF3487Zf6kxqjzUM44NMWXODyGkMOBpAn&#10;B6zWSe1COWnTUD3rnBpj6grU+oo3Mf1m6C44ZVw23pDScPYP6QHNGb9VGPKSv3NXrw7VeNZqGx69&#10;uDBET7ggD4Y7ye8esQ0mYGAiN7H/Wg9vegsU/ud10wcxNIADjxBfMq7KU0ZsWyjGllyXzfi8Gjt8&#10;KYceMR/KkdM0taEVOMaj8PMmKEAKa72z/gqvKoF+rh9XHOrMSzFtAg4hcpB2vVD4KZTyCdqjxlgO&#10;jSSxbUYfSgCnPinhCVmNG+jHX/OhbXjqCLqx54qxSTXOKCWv/6zjWPMggYvrC+FVwqf6+AO/4YIW&#10;dhHfSOM4Gwh9RWk6rjCM4Ow7xjTZiBNb8YaE9G1urmaeo63yQceka6wovrE//cx2EeHYxzbsNkbP&#10;OYRv/CF+DA68CKQLTloxDqOrygQhmLKdeojL64BfT46eOVieeeaZ5cUXX/TvtSLXpUvvuj/rkkq4&#10;jAm88rfGllWmsk3ycy42Tt33Zry27T75cKWs6XP46/7guUAHXD0ecC3DuqnGFqwFouzt8VGx20dW&#10;VwN4g485hDbpNqsmMpbEaCvS9Jxs8a8i/Af4GgMYL+qg9YIOfmm7Z57+2HL+gn4HVrLQfje07kO+&#10;4lk+AQ55b4JSR4F8zHMiw6Ty1EP8QOU+6BVfDhLGYaC1Yy5m/X5zObivdaV43hHPvEbaryR+7MTy&#10;6quvDL9m7woc05dq+HBu5uQQmLeKPP/Cjy6f+cxnl8/oFdH8bvAf/8mfWBdscFc3X68yVGtJ+u84&#10;YNsPG9Jnj8LfdN9DYBm/qKAp5oA38CT3J7T+/PSnP+0npxnPmft5Uho/oP/SlqyxuKYun1LP87i8&#10;Z/6UHWvMh5ngJKDHm+adsaNiQWj8n8tm+fAb9LOOpJseMQE81uv4bcbFlDNuMfbmmnS2I3jxEdYw&#10;wSE2nHkWj8hvmPFFgtA+T9wyVTk1q7HDG3801tQQ2CryBCeHPNVNVjqhPcfrDYi19ixaGkSFRpo1&#10;Fvz9af5IQZ1aSnHNu6VtU55YsjZmjyw0aFNrJ3xoeP9sBzm0i1Z+gzA2oJQ9NH2bJmtzhiBoAVNy&#10;qTr0mb/4Ux1rAUVUddB6qZ9wkioei7J/bXk3hxjBmuMa61QC4Y5mWRkPsQEhfFfahUbrJwz5U3BE&#10;DA1gs36awfBN89JXDr3MUzj8eW6WLbDHac2rx4X43FEwoV9+2FDiu9UjeXw0aaBZ13AdnP5kuSVX&#10;nvqebQk8eXCc1peb0vzKxmkHblRl7X/rprwVcAGyovDWgrLqNg60DU13Uj6Kp2ATZLAcgmAsQ178&#10;nLYErcYL+oveiKRxDeKRM3aGuK0NcQQA39jUrIF9jONC7W/gt9BBrrKf7c08Oj3Bu6VDvxiKpFJl&#10;yEWAJvsuBKnt4LrOzDwxWI0+BUeeMRydPD81PrYgtLgNvC/CZsyxjJ+lE9c+jFmUo6fpaxxGYhW7&#10;fZCJulrTPpyPYSXS3SgIN8nO3jRtmgNSFY8QX6Sg2h1BydEOSmqd6aB02fLoNsQ+xwXf2JM27VgR&#10;prCe7ItG5+PoHFWXG4TTwGl74KG7e310BBXDSY62IXsLJ07UjRllH9aWzIml6305nq8LBO/xUXUy&#10;lS3h9ZzSfsqWGFt2m2Ir1qOEA/qaPuj/nQTb0gREW7H50nzdLPZxpZHXb8dRWkkHZGUcIuBHcwDP&#10;uA/pv3XDouYArvWhhU2wRttqprk3Hb8VPPheP7UsEWkrW+gg34ngp3CKkYN+tA0lJnqrHePrysFn&#10;7jvO/6Nf/dUHOIR/E0YdCoeui8Yt2XK4lNp4yuSAJ+X7YhtbwthB5BR0UMqYnBAitBLHIHMddC3w&#10;MF41aHDCN7jJEwOTC2E3nsqQBQoz/oybNANMdY6Sm3JwkJ1PTSBw2R9CJ7UzP8panVQfinOHTWBD&#10;L/E82EE79BMXXtkqOImpQwdosFh2ng1//rqdHta+2dAE1zwlw0grkQU4PODrDZFOozv8CdTNckUX&#10;2s3ylAqGbRa4984CKvizTYElnzoT0Fdk9eJWMqAvTwyiD6+W5SlYbM8GJ+X87gC/83vp0qXlvcuX&#10;l/d1tzEXlwxwLDqhhy4MGGfP6K5m8cR2XJhI0ClUG0U/P+Vhgbmo5lBM/a/x6LzYj4Hbsky2ZWFj&#10;20ju6FIyYBXxYOBomWxbbK5BiHIONcBnIfRk3839iY9/fHnu+U950/38eV6ndUZ6cKjDUzjVdjRB&#10;iVBtRZuymRzdo1OLaZ1je8ugTNrBMpte+R/2J5Rs66TJhRw25W5vAjpzUQo+tCqu9s1mW3gAH7jw&#10;J0870S6kCWyKs+BEn9kf4U0dYMDmYyR9mc/kl5TTfsWj7I+8hPAfsmELlbsNlXb/aDtbrpaNCzwm&#10;5vQfEXIjRBbKkzaj/hp8lMcuTBSBzWEttvYr4kRjTOziiw0ib2hm4hpyUIH9uy3IRg7ba3J6NA1/&#10;yw8wAUDRqDavcSBw0EIO+ljNT6sf0hfoF8TXdeDzyiuv6jVvb/hpPHzjxg39Lr0uMhmbGb/Rlw0o&#10;Not5pSJ0oU9gAZVDIsaCb3zjG/r8Ox3IXXF5nkDavQgGs/ClAJmPfCht9uhiO9VmOnY7pzGBG0b+&#10;45deXH7lV35FY4TGSz0l4CcJ5fv4B+0V/8N3aaca06qNyx/rgIsDO+OAJ1gCLONL8UPcPumCaYlV&#10;YX9go0PyAQP/+BEy4wfZGCi/Wfsk7Vh0q3+Qju9Rh2+Qp5zNxcz3bBzZb/htNAvEV4fJjJJmjAnR&#10;G1o1jtX8kE1eL2IlO6/LZP65du368tf/+s8sr7/5jnTiMJORXYtrtQH46EuY2Dn/UflCF284ypbY&#10;+ty5s/q9vlvLec05v/RLv7T81F/4C8sbr7+6PPOxj8n+i56Ofnc5q98kZFx+//33/VuDT+iAkjGS&#10;37Dj9c21ocPGYPkX7YW9sRJ+RsAnMn+ygWD/6IMsj2eShbbC5szPHFDTRrxS8v8n701+bsvO875z&#10;u7rVslhsizKdsLPjGJAsKRDcJHA8cCJHg1iiYnvkuT1w/g5nEDiDDJRJEATwIBMBkhxLBqyAcSZO&#10;oBgJ4lhBREoyqYakWKyq2/c3z+953mfvdc4996tLMhFCcn3fOWvvtd7+fVez19p7H14bDX+XibaA&#10;IOjNUBanTxci2cCBf2QIb79xQzLbh4qtxj8xC21flFnm/MRKZabv6oIlcxIWz4AnPksLWMr40J7u&#10;3MnbDODR8tIDB1ngVxnIKytw6F/c1rVtYsf2q2xEMk7zxLB/01Z0gLvNb1zLBtwcwjk2xPaxr27G&#10;ke/xAerSFzN+UseFL37ht51J2JX2BjyJ8bqv+uYcmbeNZOwxfT5lGrnNG3mRYU3Msay77Z6WZDjB&#10;Rr8sIDEHqv7g2wbKsSk+YZyhDDkK13PDqo6cZH6Cw+7gw4fPVje2A74b9NgE2pRhI8OLnOd00IW0&#10;xC8M+iPX9grzwYeH55iSFxzaTOPNC/4qhwbtEvs33sAjRYeMzRzjW+IIYm1LQhdeYuv112mfGXvR&#10;20/b02YEz+IwemxzP/kYPOgBi22QpbEdubLAkNiNb4AlQSuw0y+OfcE7TS3DTtSiSz/ARk+uXzJW&#10;0Jb8N7RcP/Zmqi2EI3xokGgTuGdLc1L6dptonooIGDCNi+J3vtV5ZuOi+oDDccdA+sZVNkl5JOdx&#10;+0gdPMuH33MtTmUghwd/vuEGO+CvacfUIwcffNwYJ5Zo/1//+tcPv/Eb/8vhf/0X/5vqpaNwH2ke&#10;wJuVMm9T36G/3FQj2tCCJ3R9BAdSdPXCTApc5pqxOTJclGq3i2AuqkO3SBaoU36O73GubYbdUMQJ&#10;C86mmvp++412KnsQ07awclLPGSOyEYeNVK6bdanLTXVpM4aFjurpP3jC0ze3qU23rRPPnhNNX8L4&#10;dpW5nG5ufqR2+OabH9KG4Cd8/cNNVvwu7Et+Gh+/ct2tMcbteFMGMbdUu3a+LaQtRtyWZARsRfui&#10;D/JGsMYFUsYD7ETbV5nyxjn14DX+udb2mHvSJ9Ze/A4xc1PilLlffQAN/R9u3rzp3wr+2le/6t8N&#10;ZrxqQkf3RfAntjs/nXGKa2n+sj6kdq4/4Jvwj1DNp2XOVYZ8Ate/+ioAzyRkPY2nM2AXFsUP9VHa&#10;Cz+VwYY4m79vvfVR30THhjp9s+0j2RwvmmP4hjF8rbEgcZb4ZHwgFu/pyWsUAM86jcLEPR/GEIyA&#10;BNUHnbAT4z18Pa6f+J7rrfTluYkJ/2NfaJKIPfpWXj/Ob1SbnsZy4mJN+A0HNF6os46WKf1Xylas&#10;/Zhri9THhuDm3JljGhjk3WygKq/ZMJ7xG6NCoa7XJGmDqz1CCzn9R64PifFQhXsaWm1Drm/twEFj&#10;TciG3fAPfkMW6FMG5NOpLx7eApZ+hrqmytScctpt+gL1QYqT0gaGMYQyru+P++iM1baZeIGjr+Si&#10;afpjA/BJpQcd7F0ZkFNFW2p5dSFOKKv/o2vOQUI2eAPn+B1K5ocM+kv0xl9UIy8ikxjf0JNNbX4/&#10;nfEU33QuW3mso+A3uvQh+vCWAlLtxrFhVEeCDzZw/KM7/lDe8ZYb1r0+J56V334Vfm/e4Dpmaz/S&#10;V+juy4CnHNsUpzxhjEyePyCH/kiJOx/OV+DWkupIdGUUWmuPj5HBPlWc12ZA1F4cxx6ZX1t2h4u/&#10;dH2gm/VHVv+EAQZ7ToIOfvLcBs9yLntyLYU9+3vUXHvg90caN65q/JCAkWHiDBY83WibtO6EJ1Ic&#10;+bT1KDAJ/rTHi9I6npyD81wBWSRU1/CAO21vlFHfcniT+Gke64N/Z3xzBV/EoMqIrzUx16Dv9Ud1&#10;Hn9Nh+tuYGdsZ24t4t10ony3CTbFRqHMMbJ5TCWnQD4oTumsOoB5+oRx9QKe1DVvn8w5OKVL3G82&#10;sS9VBX/zJt65+Yl+LTbIuNQxRnTQwe2LdcyMP8hgeSXD1ldZn0iBzxDPsS/+ayqeY0tycr1LGe10&#10;84/kbH/mm7mRW3/ocpqYfyE7+OVb2wCL7NictNquc53qvYYG4FlnEf7YxQQ+4MtS1g7Dk+svr7FL&#10;fuYBJNbZ0J++lbnnRQkc20w2bZx6f0C2QB9oXZS4JrGtCzSKti3VVviLY2iiAjzcPoSHXk31G/jA&#10;0765sZm+DdzGWuuLR77WlzZ+tn6SEv9XLuCpuz7rKpErPFY62JZE2Z7v8l51B2LC04nQZfeRbinA&#10;QuQR8hEh0/yOvyrsLlAE3Awp+Wps8iYbYjkXEIitdn4kq0rKqw1mAzbZ0N45pHblKWvEAeK1lj8j&#10;y0b4+KDyHJe++NmxurukpesAXoAqI50LqXDrccuA7bGB58t+UIC7Q57gdmAvQOXjCZTK67vSa44c&#10;ttXY0T5b6Jy4zzXFXeuOjsWtnd3MD4dig3xnsOLtpWMXVdZOfmJUAOY95XRuan5uizwpe+vWncNN&#10;fe5p0sHrSHiiRT/l685ViGDTTCWbJoU6P/UN/CnnE/mhwSSbiQmbWiyAaYFUnaI3KnR3GBPETNPB&#10;TqqtzUxF9iO5Prjdd46pDVskUIjdpQcH3q9muaSLb+l1V3V3tPji3z+U39MnaNKpwYEYuKSORkOI&#10;OUATPvF/JrrRCb2jGyyb1gnOJo8roVI7YEPOkzafIPeU199tx5RTlZzoDGzhS4sc+dacY0+IMVSq&#10;Np8UFjrRKzpxjH7HiXOESOkpPKW+gFkUL32cs1ODwHFbdN0AgL6RmIPIsttvowulsRk5g2JkT3z1&#10;mJx6Jhg8Ra+RCgsistsEx0z2GYTbhpuvNLj4q62MrK9qVh6Uc+zzOW4ZuPi2A139HB5qn6JvviMb&#10;5STwiFMuuNiMYcHCmwsseE7K4lI2fLvgIK2EWwnTVm1c0eUCgAvaXlQ7Rmz78BzWJf9DkWNXL8JJ&#10;eaLDmzfKf+InftxPhbz7zjd9EW3fMtGUv1j0aUxQbv9pIubXw4wRU58FIo6bTm1sP6s6edp4YclD&#10;n9+S5enjxFjK8S0/ScEmAzcDZHIcOYntTIofcwer6KslGa60GyHwzcJN4pw+3XUS1LGf0HAZtNcP&#10;tNikYrKMLDwpBid4dwLNBI2FNxJ98WMt2ArEdzO+qs3O/1CvQv6v/5t/KDpqi4Lhjl/iXIZW/B8v&#10;0JjI99mXL3Bxv3S+N5t9POnzpS996fDv/ORP6qmdt2SvK+qHdCGjnLERG7MxwdO3Cgz7xxcNOqaO&#10;fsv9huIxG5zpK3A0Pou9c+c0464XCSUCfWFvLMGM+N5vBhBfcBMLuvCdc8Zt9V5ZUBDf4rRP5Hzj&#10;T5Ap0c+hM3KSeoEiVi4jXqlrPwgM592QQYaUqT+fix8X6Kt1refJ11cUQ4694de4a5m0GslKJXL1&#10;zK5R7PZNIvDYP4HyuWxODl0uyqyDbIt+WRDLhQy2pz2Vv9uhcIWsmJee2hBiQeHxfW34agGGBF36&#10;4rVfoYx2iC86J/DiWPYLjIMf2ACprZuXpnO1RXjbxrWRdKh85OalOn57mmTd5pixp/ypQ1cvyIlm&#10;k+HldzFyEbq4TxQM9Pkgu/kopjgnQRc4Erqeyk9Z+pLggM+HRDn6k8zfM9nUQZ/YJQfGmxsjS2QM&#10;L8ON3KWbnP4ztDjHL7UJN2I0MX9mvGi8Q4++mLdHcSzx49PR8fHjXXboogNwHEOfj/sLMaAf5tqD&#10;dm5aKiNvXxs5Oc/8B5nAXxPcsAOtuPR1sMGlJhh+BeAgl04u5qXLKV3JS6rcgwZpp+Jz4hsaBB95&#10;U8+3YUBY6oC5JH2pu+TfiNnr1ziAUW3C8cpv55Aj6viL7chHyOG74vbYsgosmNFzlz+6Q50ykXdC&#10;PuKMcZonSj/5ybcPn/3MZw6/87U/kE8VF6q/rrcvPLqCz9Q/So4rekrhcJkNCOk9hHQE4y2x+bOn&#10;pWIv/GM92u0Qtj0nz4fy2EgRrvjlmLop1YFtNa+X2/AEm7bK/HWuqYVDX+JFOOhPPxrO4cMGKfRI&#10;tA3sF174RnZ3G2IRV29sua2nbTVf+dhHP3L42Mc/5tcCA8uNwNe8CDo0Rlb6AMbj6hMeibfGCgum&#10;pPq/smReJj+rznKhi+R0PEoux4Tac+H7lD20AhNfP9DNh5zTL3i9gnjWp3Z/emdigvjBRig0RRxw&#10;A9nret3xn/iRP6Gbpe4c3nvv3cM3vvGNwze/8U3dZPauPcV1xBM2KNdQQ5BJ5isY2kMTfLimbR+e&#10;xdfpZ6SX2ycynUn1+Zmq77gIPrE9tg06i8J9wveebrC9ppt4WGjlddyMZ6/orRTIzk1WrAlcvYY9&#10;5/qfV0GLJjbhiRsM5Gt3HVtnz40wNX2zYtPxRl1i1r5SrHX8YLwoDLIiWxP0vDlj2vg9NdAQQZ8w&#10;L+S0mzorbo+bG08na3yETGgV7sVycKaflQAbbfpPEe2coE/omebIzLFl5qsJGvyttHSMDbBx6Rf8&#10;KF/IUI49SdBb00ZbxeE1cSigxFz6CYQz7GzKQ6P8S7PnnZOtMByTiPn4Jed8d52HcSw897HXbQI8&#10;6ew1KOUd7y2TpMYcmT9GNy/ED/nKRH/S5HarE6kUndBtsUvXp+BZfHA55q+2LL3m0CPR/z7WvFXq&#10;mIn9rnkMORtC9MmlTd4UPVK3l0UGw+EKmCw4hVvzq2pjwLiNu42qVkXiftDi/gqaY8GKi2Xy0Siy&#10;8XwW47k2COhqzSKPceQG9RYt3Nr8VqAD+5n+kL5CYznzLMb02pcDfEFs1Ks8cYy8/ngeqmPn8dtK&#10;//Q4cLKLaGJa8xdv+3uLG81RVembXpTn5/igNLqA6BTZOOz8xMWqtz19kq/Wr9YCpjG/gB4drjFJ&#10;BT5rQhraAopw7KeumUvJVrWZx0/05G/k6jwBSrSflAtGBgbuSEaV8YTwNg5jI53jn6dspguJOKfN&#10;8TMyj/k5RNUzfmdczzXIJjOIS8q4QgHzPWVCBqRzarch5FZ5+47mGe8XYmcOvUGMnUXU1zyS6/G8&#10;dQJwNndJvR5C5l6vIJPfMCFcxjKSN3lnTpMxTXGrPr9PphtovmJzmQv/yDb4pLbGntSvG7iJwWUO&#10;rvkG4yQ4p+l5ZWu8AHNFr2AXgY3vKZ7PvVcg2fA1dtJna2za4EDOXhYgB/FhL6pwpqmn4m3nhoXe&#10;mhZijhtRsy3cie4xSB3XeRelrp8AU929ETxz3otwqYPvRcnr55KP6yL3QdLFfQP09e/2I7ttaeIU&#10;u+I2X8uc6A9+64sHCGWJMpl/DjTrN0hxdvjIkeu18dlUwpfoIjH/PmG/tS3qrzoAAJSx+2PnGMUD&#10;CgO47py0YUWlwdEcAsXn+HlpC4ITW0MHfNNLSJkE8PxT189GG+2ekyoXeZMXhXTSstIjX1jCzCgu&#10;H2TDTgMsXumSt1Ncy06Py/e0nPOV17l6yk55nNKjs6pshSXHh6RHLHA/JxHQmwy1q0zXAaR0jT5m&#10;h+6Gowr76gx9YJA1i6UCOGNf3MQE0bDQqt+Ub8dneLSOPLLs/i6JigQMZbDfVIQvuJIetToIcVHz&#10;1Av8AfamsBo+m0Lvv/+en/69oaeAH8wiLZ3rlWu0FRah5IfHabXIRMPEN+siXGTZdeO8KRNGFrWy&#10;GMid8OcStOOD1GYwRBP9aSKKPqa70C4dDck+hIZ/35cBW+2emzzu3bur19/es8z2v2A9uRYM3ZLn&#10;khBfkvnIfxmI0Ss9IeXxCxOUuQNTcJQbRzQco5JjFdM4jl18gl1jR1h6Yi3gLlCpWh2x5NLB+gG2&#10;PCrHypf60A4ufnO7WWQTAGC2cyYDosnfIiw0ckowhSfnG8zAMsGEnstVtsrCcdssx1jacOLdHD4k&#10;zlu2HkO+5cAVnmMS9PEnG7ks9rTNZ+KruJ3+I9ALLbEV2sYXutZFgLRZYgPbcAHYFLlyVhkrD+fw&#10;bipsJ2CFo546Eqr3ye8xg+s4pl+5pCsBmgm/Q8uG0I0bNw/3FctZ0M7rIWm7pFAcorKzCPnDRJVE&#10;DBP/LAJlEYLFuQ3L4Ab8IfvCx5k8azNHk+CHshe93F/6S/+u46E+dT+HX+bCvv4H37EjpxGLLQcP&#10;F/TJwJbXvMXB1/uxTiZRBg79ARdBfpJJ593Aow6YVZ4V15swwrt0ORu0K3/zozXCQ7+zyCIBdJCZ&#10;DY2NpxZLKUcPvqjnL7TCzf065ZKTKKSur2mFPu2HTQwBUJuNDeyiu5JZjPviz33x8Ov/9NcPv/t7&#10;X3cMWy94Cp4nhR+q//q+ThhPbr2mRWZevY6HsdWv/uo/Pvytv/m39LrGf+PwQGMTN2X0aTT67FfV&#10;5l/i9yWnfeOHxhd25Zgcf/lcYwVlfIDVgeP3ll5D2vEfO9o/GneAoY/JRjIXtvErZVy0QZM+1am+&#10;1/hn/6iORH++weicuqbK6Av4qaOej9uc2g3xwBOWbiuCgTdxTgKO2AKWBL3moZH4Z/GeurS3fVzO&#10;AmzaY2UpDROaL/S3XKO/iHkTCnzbU36hj+bDHeHdiPeNEm6bwed8tb/ll+x+1Ru2Hj5XrmrzV7B7&#10;v6z5of7CT+1QNkBvypCXjzfxsIdkJHVe4MW5xT6Fbw5s+Mae1lN0SIVpTlltWHvQL6Iz8UpZYasn&#10;OPf1iu/ShbTE1e8Jqw/VqhLy5Q7h3S/gkDrfAYZELJQO5+Vle+AbNs8X2b34DrMlUW8dJC85HxbY&#10;Ky+bpRw7/lTXHF7iKJ5pU5BMWWyCDTkvTfhAl1hIvxchIvNyrBgSYgqGJjz4XeWVfvWufuTph7MR&#10;4dgYO0EMXMeAdEEmp7FN7UgZRdJIR/roxHzGzqnffQoeMVe/VBbPkUeH6Bd9Kv+w3XxTPOiTOAfD&#10;5bXFIFGGP0jkpcl56eCj+I/xsGOidBauZVtgq3txyfnb/TbyYD/5pvyKB1+S8SU09qjILhct/tfU&#10;fgIe0MMvvPb87bff1lj95HDrzv3De5q3Ue+bpUTgvn43/bE2kPgdVzb4mrxIh8/E2+MszLhpQLHv&#10;JP1J1Y/j6sDxufRB9edwjsvC87hsPyt98thqgXdZ7GxbMrZoTpLFHtFQ/VWVZcE2/YV9TTv0aqlg&#10;qBdJx4f8EVyimr+WyyZcVxpcdcLBe0lqq+rDHmlRlMRc+lM/8iOHj+t3YJGFa7rGguOFmKH/HdlX&#10;W4PP2ExMdgOXvgF8+CWG81QjNwk9VN/ozVXRxP+lDz71jAOM8+ExPoaJU+z2QPP1cXsrCIDB4Rrg&#10;kfoh3mbAXE36SD51fxsv3jDEPIobHT+m11zz+fSnP324dfPW4a7mHd/61rf0lNldv/3rvffe18+d&#10;3PKNornWzSYpNNFXrU8yRC6Esdzo5o0NtUnZjHnbiySh2a8vAvsiMPUXtmUsvnXrlq912MDHR8y/&#10;mHO+rBvG3tCm+Ju68Y7fAX7l1Vfdj/PUMDbyXFUMocfs5yq+1aflXQMwP9mi/SUbIJTVx/H3jB+K&#10;R67ZSMzzEnO54es09gykL2CkinPKEiOtTZ4WcFxW/pTWJhxj73MJmHOp/ExvOj2O6Zfg62MCra8o&#10;PkekZcLjb02lnzZI+9h1DG2ghXOMtpKwHNh/TbRPUmiozekPeT3PHR8Aw7pA61bZKlftRewMQYia&#10;bgO3/g7A2HvGMei4V5B9mUcRl3vsZC5PX8YNlKcJl7B+JYrbGLfCMIcoLeYf9eHq78Jnfis7CA6Z&#10;qh/15+KHcss+cQHNzkmLj71o5/BGTFx0KkP5MB72GNo2ygJ/VNdy8YQedchv/9muEBCJpymzHNh5&#10;4BHEcvRcsMCAn3KjuwzafKhrSj9uNwu+pRfn0CdBB3ukPRcnRODNiMXbFmMtsuBVf8OMLmBzzqfr&#10;R4WjTmy25KFnO8sB42n1sk6iQ/w1ge5NJMuD7PowDZs2aNto4Qn+yMv0Y9VThRmzqe06LrBjz8IC&#10;t8rN+blUWS2IAMKXbjc2sLon9oIOcIy5pPbDuMPXHhoLBbDVA8tffBxfFe/yDLDhm3j1GiBaP5Tf&#10;ZBj0EAnfEPZEB7ZRZaJtQb/zNBGeKuXH/VPL0Y2UmPChv6bY+IXJ+pR4FBk8HSMvb+7s5q5KN5iC&#10;9qbT4NqSssFc80o24KwLdHSCvMUNPckvU17Wjp1qDbNLu/sK2NgvZdjaaQ1WFQQGOiuVOT6BPYdP&#10;2RGf6RdaNpQWOZHjWWa1n+0yoh7h1h5ncAtH/kTjedOpDJTHprKN4lGz34CqfTJfbV3xz+W0U2Kb&#10;a4mt4QufG2PoW5lfvnCazqJxBZ7nyhoP8Xv7CG5WZd6z9d3q5InBNTVOe/1rOwqgbZZ67NHywqvU&#10;ZHxz3RAsbOkHZ9oY8+ZnfEBbCzTXgKs+lOYJ+NR7NQmCnYBXYCYeDGydsK4wDXTKgPlOEjhrIGzH&#10;x/YzDHVbPUyq1QlDaG4fzDHngHHcVHrO6e4INGZWk1ZePS5OYchbx/FKn/PTtNaveD1uforX89av&#10;dHpM3gkYcP2Ai49UUjLOi+f6sUvpr4CNBcpKn+PCQqfHNIKjJJYbH9jjM3gNv9bVK8jJP/XQpN5/&#10;Czzl/ow+5n2smkUYFNOoTOWX8yCZh4F5RRmbWMQwTwtxcagGo0XWXCSzKXRfv/d705u/bAI/eKDf&#10;jeCJLU28uEi9fInXMDKB4EI8k1VekfH0KRtRsU359aIHXUnWUx1pLpajN/ZikZffCCT1BgaONzsw&#10;IAsO21/VRVvpcyEK6SyOCEEnDOip12kHEOGSuENwRPRFIZtl6PvKQ71m834GwZd10WdxzVLTNKOG&#10;v/1gSv2ico8NCWn+bWKVs3YBn4tzb0ZO5zumsW6BQyf6J9lnCBnesiN/bHwqCzi1V/kiJWXgeOIs&#10;cZ/MrTbARNEdBl3XRTTDjKo7bdCCu9YPWGhSfyZV5uI1PwNqHmt9jzfSHEhgyksXOsScbTeAllv6&#10;066JH/rvTMqZ9GkwkZ3JbQvRKxx0uSgkdXHHMmCkoe3K+ap8LQOEMv6aOOe3KPBH75CkrrZd4Yy7&#10;8InMwlObZXGCzSHwiJHLWuzRkRbf07Y8ADJgO8Y0UWNSrkWZ2qUxxCsIuTM+m0ZcROmJQ91AY13M&#10;e5e9sv2g55n0yE9SlCcEeC3xG/oduB/7sR893Nbvi2Z8OB57EnPEHXGkf038G5Ox5cSC/Q/lnvtQ&#10;sOqNiQkddNKVmnybxuDAY+vjiC7R5OM2Lhq8IoUEnKNveFYe+n6elHT94FJX/tDivHTpe7h2ot0E&#10;FwVH/uFvhvNVvJ1++ivLp/ZHPYtw3tAYXuuE7c/8mX/r8LM/+7OH/+K//AUtwPGbtA/9u6wsUK4b&#10;lyvP76tj2VPGt/2xCe0X///OV3//8M/+p392+Nuf+dvyBWPrpcNrr77CpaZuyLrnRcnHLBJPn0T9&#10;6qet3P7KBiP0SdRddjzkFXaUgev+kA15+5ZNzXmFvOB984zmBva7+s5cdEpuleHD+hdapFUezhsH&#10;5iM52udSTqKc1NeY8VYG6oixXqQiP/NyEnMVFsh7A08usEOD+p0fZ6HfvpxzNlj0Lbi0s8i7ywEM&#10;KQuQPvA5YloO2UhCS/88wcNGKAvE+w07kaV38EIfu/OxbIznE+/k2I8EnO+81803lPNWBsp0uNV7&#10;U0Rl8O9r24BpMv1BQGfqkBn/kgcV+Ixv8ObDWG8/LrSujVzQhm5yHdPoJwU840t5mEkBLsixG/Jd&#10;0kYW9Dc96DrVbyKvZVIdOakwxhNu+zVE4nir13jXY/B2+WPbtYxjeLUMWBaCi+MKqI+MLc+CyN7f&#10;9okt4hbbswFDsv1t+/ipsvs3PTd7wzM8SrfxEv7RobwpYw4OHzVV6yqNPbfjxhrKmdMaHjtNW+Vc&#10;/0nw3k6mTFl5HNlv9A/+bkOwqg/Hre8xOak0V36Zhx77qbDAJ16pN4nlKwWMG6aHAZTAaZ/Eca/P&#10;Je2Cm0NkBiafXT54lS94hXmWwK43ME4ncvoJMfmEemR136s44PWzP6Jw/tY77x0Ov//7evuF+hH6&#10;3Wmv3AzEddijx7mmMnldE6lX9BzVj+Wo/+pirvmLN/nqs2dk/v+44Hl+SnmMk5scckx/ISUsM78B&#10;TB12cDzJbmz0ukzXp25D6v+p8zXm+DQ48QXqhTJ24Gcj7tMijKNtUHXoArAxiRPFl+jRLrgR78N6&#10;7fPHP/EJvdnlI55P46/cFJL4c/+jzYV2ie2PalJsTxnXB7zJxE+JXtErxF3OxmMgocvmLzdrEg/g&#10;2H8WjTjJ2AY+7Zu6tl0o2DZjM27IZoyiHV0jdvQh+VpReEIMvng80sfybW+F0JxCG8z0Ubdv3zzc&#10;0JiKjYlB3pzBa68/KXsgAxvFt7VpelPzrhu3bnjzlL4rN4Q/8E8VuK+a9mIZ9MXGanTUeCtZ6JOY&#10;39kmOodf9EPOYpGPm3L4XX+vbWHnEz9RRxk3Td5XeyNduXFFT0G/r/WOdz3f/8QnP6mf3dDbVrQZ&#10;jK3yquhspoPvBXatR3DMbweSoElymWxO3kTd1sfLVtwAhQ1IojJzasZSxaz+/HTZxPkaJ9BkQ8Ht&#10;J8imsX7Joq5HGkUIX5atdJClvFWzoY742/mLHNSPyAVdcuKS8Yfjzveqlwr5d1+GnCTw+sFGpGx0&#10;pg6wwlbc7Vyw2MtpN3faAXViVtrA9JhyPi3zgb5cNiYpXXiVzqA4nqGV+XEQ8CbXSaahvHNtzl1W&#10;JkueuomDEodOddJxdd39k5tXFGJbQhYS/RZJLrgwhaaANB8uXWTxWoFy4m9Np/L33PGFP+sY6e03&#10;2siPsjwGNZlNn/FR8alE9ta3XD2Wy6pXyysT8Kdl1LkMU4gPMMWnvdiPVCwJ+NJx+0DmGkRwtscC&#10;36pRa6l5wUP4IZech2xc12Ej83miUX76EqSk7ydnPCOBNwe6dpQ2qrflldNstnVOgNiBV3qm3KWi&#10;pQDxk7M6ZwypzvTZtUdt51yybufgyM+bz0tzjMJyUzcwjUO58K03+iqVx6A+k7V/sn9G78amiKnv&#10;TnzmJjHZT/PuNV3X+jD+fKg+ns24zg2Ja2iiM+MRonkewYHS5XEw/Rd9kS/34G8V5C98ws13tm90&#10;QUfQB9X0U8a1n+BZgxv6lfEhr8g/Sac2Kd6KuvJZ0esbaHD8UD9psSbbETVm/tAbYlCMMmxbfuAx&#10;N3CfjTNlanSDt+loQOGaET60U9Kuu09dl6Pj78aMr19FEHrmTT5xroOt/wZeUCZSXHBOU8siH3Qj&#10;6wpneWkQSpflx7aX1XbwhoY3Yk/7UOECW/iV9ukxsUeqXOsxdu4bGNxADamvkc1zA9rkBekBk0rk&#10;4W+Mf0nref7NaN1IfBpvzyWFf5UKX3mtJ7aXLRjTKhus8Dk+43g1UXGhV5k4JpnO4pPCFu6MS49s&#10;Z3nEj5z5e+DjS1HfYEs3XPMd3tGz9Zrr7qJ7YjYBTcf8WAbsZAkSZj6GrsArg+cdR+gYcaOD1ZQq&#10;iE+Wrwp7xGdwFrBNvgZAeRWvdJrTuMqTvBs8LYP2845Ls/yBOy1r3Wlemqf5KdzpuVyaoslO67cn&#10;QuQX0qn+z5OvcmwT0iCf1aewpkXw6u95dC3E8uULsTnHR03FhzblpXnqx8ID548aYY5T0w6mcKW7&#10;ngNPerZOS6CKcy071MqizSDAMgN3Hz7SBd77+s3f93VR9J5/o+olPZXFRggDGk/3QFNzhW0iY0bY&#10;SDw7eAOTDzJkwABuk2uxC6LaGiOzX7+sY82JnNxB0RE9YsGHu+azUMxvW3DnFa+86ZP8wdi/6XCb&#10;cnnFBRCTHp4CfmT97uruey5+Wfz24q8RwIv9OcVX1a/tx2D+Co9NN7l813/3f+u5MxtVsRVw7m+w&#10;gArNQ/6go938rHI6XeAduyArlZ5Plq/VB4XzpAd84T7VohKTmfZz5qk6dCSVL7JJQBi5vF8uH7ge&#10;U1f5WaRfZSv9c/gtO5evtFtfHpzXsisvynsHlG2lwTS+2+VDv9JZc+hxThzAm08nO9Ct/W0TnZ/K&#10;B27L2qbBO021L+UbvHhVFnzF5nDhgKGOhC60Qxabr6tN8ntfLKizQaCWaRjqhGAccL2oPfGEPtBi&#10;UYY6Jrv39RukHPNbJtAuXxPT18ofCX4YEr6mH++dY5//3GcPf/LTf1KLYe+rDdGHpD3W59iIZB96&#10;gpT4wSW1H3XgedFM8IOCq+wPxmn4Ut9UuuQ9po55i17e6zJ8RoK2F79F0BeZYr7xJnJgpFT++Nl0&#10;BSfO9jv8iQ1gvNAuHMZbP7U7+H1lXWVqTjU6hW5sAb+9fpeBBUZu9EHn6/rtdRtBMiI3r979OT0F&#10;/Ku/9muH//srvwsJl+tb41OemHXh9+2X2jMX4eonWWi8r4VW5v/8lNAv//IvHf76f/zXDx/68JuH&#10;y3o1IBe7MpH9wYITT+hwgUuqP2vfbl5x3jkf/T39If5Mu750ePNDb7r/Z6zHXyRwePIAn9PHKHIM&#10;D043VIBj3Ggqf84rAzn9T2Ig8UZcOK7UR5Fzw9WEkkmlXUCD0+BwBGzbWc4lk8qwA6n84UlqTtug&#10;jrEc2elPvVhHbGlBgPiGPzDnaNCeim8ZcMCWYhfKSfAkjtEXe/Z13fTJ7WN5rTN2wyds9NoPwnvI&#10;RdzIHlnCBFzaAXLgB/yBLh4XJDM37cAf3cCDxjqex26Chx/XOqNndYXLehyuu/3WemgZdqHhDQok&#10;E1/q+FgPnZNf1xPc5P1Az3RKqwy/yzyxJfo0GiXHq/iR4Nl4FcRWVjkpSP9Hn5s+kzLko/w0ZaEN&#10;urt94IEM4HDB7g0/xRP+4lX1tQc5cNzM4OtM4YHb+cnKqzQDnzboi+8FiHk6/tRDxs57kwi48CJx&#10;jFzkOU+fuj8tjbUc/IYxlkAt8yxAGvGCL+JaCIaorpVfRI8wdzn2cuZXlXfIGK20HLMLldDe44kF&#10;qid+bXL0bjyQN9X3nJfXVjcyhjfxGxjgKgM8K3vx1rx1zcujNOgTfMPK9Ltch7yqJwvZ4P30pz/t&#10;m8re1/UV/S36shlZ2+FnEps9qFQe6n2n/Nj2ldmVL/C103sB4DMg4O/6FiAycVafbjXSh368OAm/&#10;sXu6J4ocl12MKm5zzZx8aBonDMyZ8NIBsvEbpFcUH/xWKqC8kg5fUEcbfVk/KfFAfvnQG9cPb3/q&#10;7cMntOHJjTy5cYK+X7T8ZoDIjOzqIYzPOBI90udB05+jvjzzM8Z3XY24D+calYW74kMDPFJsk03B&#10;q3L4AxagoavjxrEk8WIc9mGcF7bleKxztcbIBrzl0U9rSE7d2uz+x3SGF7EFb+zghWCuA3V8z3MN&#10;jWOyk3/PXm2cfrS/m/v2k096fOvYyxjEOM5NC8hKOTQf6uaF+6pjc5UPfVHeeHM43NWTy3c01+lP&#10;rCErbVb/aCDZj+Ob0u8moV90zAZX7VxaxAUJ28ZeuQ6iX75957bH81deee1wT78ZzO8o83Qw57wy&#10;mrGZn7tiLDYN6xA9yjfxEp8ExqDbF2+JyPw64w12ZhxB/978XrlKszlE+mrOcal10NemD/yp4+0I&#10;PMkGXfDbT+qEprKlU/sAu6bz9YEBtPTBiZzxY2mAX5qWa+xOffXs+EgZcWSe6LDC6pjEvOaZlCoX&#10;n8obWjvAFa2/ILN5922B2ESxCm23CyghNy1tlV8y0Ib6msvyMvWBw5dPtLl6NB6pjnbYdh07sfm/&#10;38QELW7YILYsG/RE2O1r+hfKfX1fE8jU0KK8Nu5v7FJGAp+hYzsXD/QnVQ5vADFXlm6Pnu6vJDfQ&#10;yRfkEuOJgWFjKOKBNiPCJ1gqWqKuMhdok4N4YpNNCd+D47/RsfDVZeXdsvIpPjhrWWk8L2/7Pa0n&#10;Rkm9QeG0/gPPJSwUuoFZeOKOjfMm+iFudmrClKueMW1isDDN8WNty/zYNjHf2JLnaNTFWw5wmHvA&#10;2Zv+MBFx8NcEDX8oVNzQp5/a03wUUk88Vga7cjgWRMM4pn1Mf+XFcfmXx/P8kfm/6JbnyL1bcqe8&#10;xgLggHYsLFTltS4qdB8hQM5py+BA20+bjwqVdWpME3obDa1R+0blkdHrr9hZacfd4V3Bl22pdobV&#10;htegTR8yPmmhUOB5TBOZ21FAFJxn4ahp2nkJcPoM6ILXOmB7nrroIxNJ4MwnCow84K1wouZ+jQrX&#10;S0cFfERQzOJ3YEjNUykZgD1J1dl1orP+dA2glR+h+ctPeIRI5BOO2gH4iDH37J1w2U+h970k5kO0&#10;t3UtBXr0vVdfyvzsIvr0r8gNPHI7yW7Q4+ekLnOBeFGqrQXT+XZtCBrzGxJ+46niua/IduTmN8qo&#10;wxu1RXJZUOUeb1QL7dgX2PghR+e/K0P62d3GmBv6GTvlQfM+jsdzFMM7wKVN7ldA42wn9bMeqGFA&#10;I5+cugZflSyRlofAs98bbWgg/bACEtzS8zn1ShttnZ+rN6xwnQ8OcIVdj0uL3EGCVyYVvjAU97h5&#10;YZoXt/U9vygvLHk/wHPcycdF+IYlwPRXfOThuBMkOcz1lOM7cj4MUE3Am9bkHK82KY7LGdigr5zy&#10;JsOM7SlzvExl6XPa4+YrjQF3tsbHWl5Zim84ycN5B0GO+4QJuBusypta1vOjXHBMOvNKR012aU36&#10;x6Y8acXrYN999129puzO9qQJ9oC/O3jZpQv3LF60M316NbZHh9W+MuQztkQedENO/ki9SMXf4HO9&#10;3yckgcOj7pb4Mp6zoYPf1Hb1h9egWBt0GrX7IvzoLFnwvi09eTUUF3e8fpQPFyDmqTu/4Vu6Otw6&#10;N45JwEGbvDyzwLi3a9OamCycwJ3s8yW2KHT8aeIALFSYpHGR2LguPxOYr/L26RBv2cZzge0gSR10&#10;oyPtaPwlnbbEcQWeQsu9+La8qG5d+W50OIDO4BWu9SuNllXX0gK9C+vUnabSdMwKOIv9MXbrPMEW&#10;rl95IwLkidnYHlzaeG0BXukhx9r+4Y9MHpWUV4fyop60yS9LJ75SjgqdCCDDhMmGE6j9m/YBbRK/&#10;1cmrBe9zx5+K/Cp3ZBWd1TKWBX1URzurLvzuKAvWD7Sp1uRNP5+Y08ar9T8MOYs87m9kq1u3blvl&#10;H//xn/BmO0950GU+9SQobR7fYtPGWseixFD6pc3/gm2fmbLEXOthBi3OzyV8mQ22LGZyDmzHB/pm&#10;Ft4aI9ACnpwkcN3hST2z9SXx9gVkEz6vxXPMCJhY6ngBNPHDYil0fK4D85oCjuGP+NEhelg/ehkm&#10;6KqsfNDmlbgQ5MIYm93RDTmf+1Nf0FPAP3f4z//BP/DFwu3bt823k99w/z79lo5P6w+1QZK6XT3t&#10;++rhN/7F/374P/7lvzz8e3/5L/uJ39u3bmqsvqyN33tefGRR+fL1l41TO+Jb7JmLPS3Czh28T7ir&#10;XOWNQ5DAua6bnbjL9eEVLU5LFspIwBpesdGy8uiNMNBqfBYGnDVRXryWF4fzxmrruuAHbWi1f6de&#10;RSobG3GixNyFVP7NW5bfO6Zf1wbp2Aba8MF+fgPH6Fw5m0OD9uE+9Ck3hMkm82aS2qdvXmibYryv&#10;jYGBFjoQ29RZPpmIhVvaIguEzOG40Fpthxk556ku4oFxofbmFWaFbRl0UaN41PPZdHGdzqUT5e7/&#10;h4est9GH3jb/ElxvcBN1+wo9+az9m3E0ykSGPX4qG3asvByvif7PC+Dqa0imMfJYfkuccviudKyH&#10;VibWMsA3naUfSZYwTOGoL62O68gqrxzFI/DANvW4dFpPDj7zTttC5zylzyYS8UECl0/4UBIfqJAT&#10;p8L0HLrlUd6tKywbCOhCgnbjr3jUFdf0xI+cZM6OgdVmUzC2I+6KTwyMO4IvWrYjtKgy7bRTA/BF&#10;BUk8U7/bFDlqD+rKx3KOjKf9A/6yjYlT0wzfsLCnzW6lZ7ldmq/y4eyx0+xyPQAAQABJREFU+pPa&#10;bwHxYeVoflrPOXXJcxza6Bi5kNfXRmr7wLbdkL+k36fllbvf1u/Nvvvtbx9uqn+Hmueg8httwwv8&#10;KuMG18v6PWC/sUcLa7o7XaXpA+FP2nmPzVVW+Qzwx/IF78QjNhjz2B74MjJGvtUPzxOt+Az81kX2&#10;fKoN3axExbO7tqOvf8xNxyLKjYy+MUNvWuqGKX1/k2XSCU+7cjPUa6/yRKzmwXpCd/Oh5M4118JJ&#10;gtGH+mZpjhWPbBbhb1LbHfKz4cvN0u5LVYAebatABzcyNRYd42p7zJ9Ip36sr93+23ZE1zceIcfM&#10;n2i/jzUH6M3a6MtNfN20fE9v9WJ84/rhmjbDuSEDmMt6ioTFvtu3b9luGIM/1yl2vUGmGH2oPg5L&#10;eyGQuaB4P/XGqOaGGjPf1JPu/A49NgeXxHU29n1m3unaZ3Wd4u8qw07Yrh+IUNYPbziSVir0v/TK&#10;DWEEDza8ceOWZNX4jB1Fh/6Vuan9oXUCVMqcIDTVMC0n9N3WR2ch8B88Qaz+TB+RuYHnKZY5ccG8&#10;AVjiwTRnHmMmy5dQJu39OwXlk3qA0m+43xZdaKKrMwT8LhK40DEvXRB1zGAOylpKZTB5ffGnQnOi&#10;bq9HzzkfUQKLiDsciPDjj/8trThTCG3DIqRSeaFw+lnGZOYV6Z+BCXzmAjJ7EvhDqzTgT9/u+ZKg&#10;ygsxKha0toSunEwOfP3adl/YtP+MFy0rX/J+GBdIW104bGVXZsWevupoE2fgtjYoOREVn9Ef1Gbc&#10;pNS08VBbaJLXp83U/6qDl4j54Qq9FbC07K9BHEv4rLq0DDibzTSy/rLxU1lt6jgbS1e2wq05dM1D&#10;eXUDl7LSqgzgVQ6EQD+XJfNx+3iffMBX15VWMMyTJP/PNYFtpGuCpCVmmDeMDEiTeXtsjMy5gWEj&#10;aHRv4C8khmj8ohPopP9GO/2pzflanLmiaMKD+HMfsSHnoPbCx08nViyfzqHrRB0HEhO6282Zsicy&#10;27nkSirim6+zyfCqwV8kdb1H6YrGdWC2TTR1v8UxvMa+yLej2db4VrIxLiH35Vnz2KF0JLrVF3EZ&#10;36uLtZXYlOXmy2O+5VFZ1pz1Vq7/sHOvT90+j5jnpOtD2JKXNcpDxjsDOkWxKzaFJ+MHiXbOOXrk&#10;Axzzl8ZcYBzbtqHRNv8Uh/GPxBsGevNDfBh4iMfesq305Nj3MyxA0Gqq7ZCj8UN/mv6PTUeNx+jC&#10;3yDatio7TfWV6ci3nu8NUOtyKgHQexXklFjPRecYV2hCZYr5Imm17zN01O6u6K12btPL7zJbTz1Z&#10;ju5+wvcCRtCkTyOeOr/ym0jkJlnxA2JlJ3xu8xeXEQ/mITuQWuZ4VZ3vOFR5fdM4Jqpq3tPNX+i0&#10;juM1NUxKL/mzvgbHfZYRloBaifk4ddAJz2NaV1kgY1MFJVemBCCpHQ/HwPDx8QQggXlROq1feYDn&#10;QF+C27RE0rxOAv8UF9iWGW++zpWdwgLDp46nftNtdDyHs8Kd1nN+mmqz0xw4Gqq6pVOUo/PVfm7Y&#10;U1t6XazCT9iyH9tg7AhKdXNHgx/15/J2gLLFOilg8u6LO9EEFzlq19oO/JYZRjTKx8RP6lt2mhen&#10;tNb6Td7xCTCd9Im79N3vQgYPWoCWJmGcsuPABxZaTPCsp44xCQMbnTyL7N/SogSvf6aK1z7T9dNe&#10;Dr6bOPbw71ap3he/8gG8oEtOx6SDzdbwXBMw3I1NcueluzEva6H68WUWRBUZdDCCucJFxfih9HlF&#10;9GX9vkwGyPC0/eDLYCJU5GYTo7Koyolyw+oAvk8fZuHs3r287ppNDZ5yZgM4HTg0o1vbi7VigBMN&#10;05LlmqDfxAU5/C0Dcs0xOYmNZzqypq3D1W41MKFtM1gWX7wPHerwVWlGVlGCxxCkfZjXwtd4FhL9&#10;mYicTIalC3Q9OVX9uVT517pd1uhbuVZYYAoHbutarlqTZJJU/FN4ZOaDCblgzuSG2A3tFd4TCAHW&#10;NhufRQ6sdcrL5+KB/UjEyaW5mOK8chOXpwm5oEnqZskKA24HReSJLuPrNAfzow+SchvqypPiviYI&#10;ADbOeKrkrmL47u27XvBxG0JPiUJbYrLLRkPLwUNWEu2XRRniEdrAJnapjV05IiFz8VLy/fu9WPeM&#10;ElxYyCG1kYBf0YTtL/7Fv3B4Mq/mYyGt/oNAYy8+1h3U2x10udnmKP4UO7FlGNS/lLEwTeobLnwy&#10;X9R3XkL893d/mcc0zulXH2khs5teoFZO+JTGcf+UdrA6FzjiMONh+gLaG/HNYsGVayqzERUjijFi&#10;q/GFVuDD17E857bNtGG3XRGoTLxWkDEG/RibWADnVcc/8zM/c/hH//0/Ovzm//VbqLLZ2Sc/IF9s&#10;aNNf0ffyaiTM+ou/+It63fiPqW2/7Kdlrl/WE7+yKYmLO2xNWmOn9uWpj2vXsH9ufYIu4yH4vHmC&#10;RV+eMMJvm5+8AIxPFYOijT+IccZbcAXpNlE/E2fwoz9IPjFkqWg6VOQEHiTjckWr1HjlODJQ/6w+&#10;0Ka+sQUe+hMflPdTGRzrYky/6DoRbV8OL9qKdmA2/uA1Ad9kfmw+PERvjTkTt4F/qifIsgFPvFY2&#10;cNtmWkY74xg82iyJsV6mdVkv4KBPQlbqk6efoLxydmHAeo7swOMj+JBa10UvytANuI75HJcm9aTA&#10;iP/Y1WVEo38uQjpIRmBWPI75wLOJc/QG1n+DY1zJCKx1HD4rPWSWBMZb6QFjeoNTfsyhOPacUwjG&#10;ld8c7zoHBxWcD0FosQDjqqF3fBwdgYtsyXW6JfqvpNR53kQ7ESE2nk5xI3v8iX1rS2ggf/hETnyP&#10;Pm5/BIpS46l0i8M5tFf8HhtRX8Xh3LDKWTj7oARs7UqOL2nT9o7qRHijHZ7QTLusDNAgrTlm7Lkr&#10;54uylrd/af1aRxmvZK0NHPd0b/rr4kDpFL955aIdcIxeLQPHfd0iB3ijAuo6RZboYD7AU7PZI/N7&#10;bqZlHtG5QrDjj9d4za5eM8vNtl//+h/6BlTNwA5P9WSAfl5OcmBHYBXRnhLQvhlPBaNNOl6RvOpI&#10;eyLtcVluf3y5zTNGqq08f1aFJLZ9kCb2Pu5L0JX5KjS8mMTGNxdzat9+okj6ySI6xxiipk1GNPae&#10;r8YoIq89EDQY++iLfSON2pPfoqEKfhuet+Z86A39zqtugnpLv/l67aWrmjfnhjhiyu2PazMxYKOH&#10;n8qAZuOE+Q+2x+bZ5JePpu9VAEpk9X+ag3GTafv/xAw4gWXMp8wxqDEJv9G3s2lK7EO3/GIVCWCN&#10;8TFvWMgbQDh2zKKj8DzPn7Z9Tzd28nSuRNKQd11NU/xFlycMX9E17iMF1gPJee/BPYg7WU7VsyFO&#10;PZvIHluW/gK58K9zWUYmk/35yps1rl7m6VbdpCYgmc5zDeL8pl4hzcYqN7LZhuKYuFVMS4//N9NK&#10;N3bEg9huvpQTNZxTz6s/058wl0Y/1h4eH+7pzUiXLt3QU9HyD76THR7qp6Kw31PFoDfOiFG3v+B5&#10;ruCfwxJ9xbBa6vA+7qc9FznsT/0Td0Qa8xvoYtUm9zAIq4+PVQGsAPUf3TiOgrhCuGvdwK+4OQZ/&#10;4WIWx3K2lrx+AldWo8QsO68AJvpGrsJT3uQYQxcljrGd4VJk/TreoCN//peg+GZNxrUModH+z7ZU&#10;+68dsRHk8TF9Q/yFiUR9xtjSdd3IR1l1QOcm7Lvq0XIVujz9hmDkU5J9BC/Vc+x+xrrvPi4N6jre&#10;t6w0rMciW8+xUeWj7LHitanymwaGVMIuwPGXc+GP7Pgy6yvjo9G7r/UFHtiOnWoV0jN+FEmd5eaq&#10;U9rFaw6Nxo31QAOv/yAfUHuyrCqr6oafk03vM7rY/iLmNROpYx3lE64xwavOO6f4inIScnDYeKEs&#10;/E4EpGJJ29qekFf84IYHOsBAnjCmrGg7ctL1xo2k7IJEjgvlmRWm1l3PAJqm6NEOtnJ4aIzhTWaX&#10;L6tvmf7KY97gNQOfm9+9Qapjz6dUCe9eL6IQm4A8OOQy2bN6WVl8qDYGLvWkzV+iScImoUr+bCp8&#10;c/sjpMxr1R/s+quUmI+DywfzEos+BhaZEEDlNE/GL1WmbAjQBp0Ex7p79WNjH934iY4rtkM2Whkr&#10;SHQl0KzcIupyvmAJb9tU7Ej43tdbY6ddD3EEweOq5iFHdPb+2USWupwLizmFaaaP5k0y0KsNmu/8&#10;Rj7zxCY2ypDbdQCPv46RAFgvyVAb0L8Cg02Bb58dEyMHOLssZkK/PjY4e+7C+RrY+oRS81N511fp&#10;m5yAVfK36Ocv9vE8kzLJYjvQpwuW+Wb1NHK/RGTbBF5lbf2S80ry1bauOsXROXy6Wc9csTbouLGQ&#10;PDq0fpITHZ7MzUAGwAa+Xj8Cf+Zk7V+QoamHzE1ql/oLGOOp7ZMoJ9WOPsaCyCBCtqFAyUMrfje8&#10;MYeej0Oz/KdauMHPueiWqfJh7yrolw8FGffDL7h87xhXWfRmkOuTBBjcE11a75JK1MoQZiPhM85d&#10;cHpYAxan5eTwIhWGY/NYLFAez+ZAJy3gLXJ+hINtpbuDHwPymddLnJOthEqj580vwllhVjjrlmYo&#10;PQW1+6IoRzm8T/ENMApnw2JvvB4Y25hFnKclim/ewvMfHTjH+sCjOpYfDYvg565PJ8zF38A25+Jy&#10;pQ+s6Y98TGyaKCcVXgfxwQC4fPhMkRrQLj/+Kt9VltD0d9E2Hhsv1YxIkHGijkP6IyY2DPayts6f&#10;+PVHvPaZpxhYZOHz5Mndw50Hem2T2ow7d8nGJiltBrm4Q53EoGHa/h07FXgyF90NoK/KRfxzjJ4v&#10;Xctw/vhxJmXI9EAXpci0DcSCNbz4PdGmbBdCj+gC44sSsdbCLQOPN7rFg+TJpmRmoOI320hMFHgN&#10;NHcns/n72h1e86TX6moBmd9w4XUHl5gAiESstutQg2IDUnRDXz74LPKjQ20DHHW8QvG4TMWCKy2g&#10;oGeNJL9hVe8kfiscx+FtJIP0DkPwVGl44wzuUxYD6OuQffhSDx6ysRl+lMb+lMGr/Jufwq4bP8AU&#10;rnnrwVOt66tDYY5o6sT2wKeS18dyCrBWQzQqF7mfKIS2KoEJXPwE3dzxLjq1qeBsDyp1vE4gbUMV&#10;l05yAG3aHPj4ONapAJZkmfGmZPOx+LYPgW/bEPIwIWCDhlSdfKIvbEX7oJzEhJS2SLzeenrLGzf4&#10;kEGW3/wl5253948ji5CNy9cjXSiy8UYfQKq8PvmB/9rtsKpKKXbAT1d0s4mC6PCJj3/88ON/7s/5&#10;+Co+on+YWMS2ta9jQwuSvPKViX59jL+Aod+i72ODN7GQmIA/uKGjTb6XeXXhLh91XjzgokvHzFvI&#10;SZ3H4Pf7j3nt3n2/sm6r11i1bT5JF080hQd9xjr6dMekzouDHMQhF4MKObcHNid9YwUXz2xsqdzy&#10;opd0yiZI2hpyWT/1XeSlqxOf8xv0LeOJzLvqc+7rJgbs9bKenuOp9hsahz77+S8cflJPXv+fv/lb&#10;hze0aH5Tv8Ucu6D7bh/4fb8l2u5VtV1e/4zO/NbeXS3YvqK+99f+ya8d/s7f/buHz3/+cxrD9Kp3&#10;wWVRVfbUOQvFjA0k7BGbxAIcvyL7MQln0RK/EHc6Daz8/ZQ+QbFgH9D06TMESwzhS8ZHX5gQY3q5&#10;AGWuNw6/IcwiruKHiz3aiWTa6OtAlCwM9PdPYpzz63rqiGQdxo2MSYVlMTuxmcWwbghRtj3JJDqV&#10;CVmYS3SzBd1ZgHd8KoBb95LkJGHLcwn+JNoDKXMG4U85G8+0F+wPbGwWO9oeqscW1GFz6knU8eGi&#10;/KHaKHMptCfRpnrB1BuHWHSANwlZkJ/UdmZ7C9985Ju2aWDtk+Hni28dC1DYsW9kCu/qiWwk6LHv&#10;MqK5bPtSHfV8bFflJOMOP1VstiusaW7ydMyNbqVtHSU7sMzdHd/CQW/bDb4jvzInyvkAU5tn0UN6&#10;yM7lD3Bl4BgcboRgHtiFPVQBRt/WbbcL/WM+5QcN4p+N3vLtfIH5MmWcgwcOyXHC03XyKSX4C1+T&#10;gCfB3211aX/QoLxxVD3OzR+hY3sIp/AmvHxZJp1n/pz4sd7i4Rw5auDBsw5jawE5VpE/c6f4gHac&#10;323d20LoNa5CrDyQr7ZpDgTHwDAmcOy6seGI47JXNEcnISs2ozV70USw6Eg/9kw6pYPMggWeVJzK&#10;SK7/LeV4n2caToVtp9iAax4WypEJetykdU3n6As8Yyh+Z77Gb87eU99/7+4dP1FJPf0A8rDxBj/W&#10;dhBBntX39CcKF/OyPhFwVDBkYvqM/psmohm0peQ7PYxfg4U0Fsqn9DnIQL751rJOXwEUfZvaLXL4&#10;ME3A/oQafmV+wROpXrxUp8RclnN1EGELGZXx22dHZUMfKnviqZtrh9dff+3wul7n+9GPvHV46823&#10;Dq/oBiv/FqzaM6+tZ2OVa1/GmCe6GY9xJ36hH97nScyX6T+cy8eWQzpe0roKi6/3H+Cr+Is6Pp6L&#10;KybchysGGP/9phnRJanG9Px6ffRyLEAzWpiG+zU2tPEvxttpe6xSqdsNY4rmVMAgE2P5ZX28oau2&#10;df8xN4BFPuzNuGlGpvfk4CeEPX/lqWFeOb8/EYg0N3WDOJvr2ARftT+LzPTfml/ILmxCv/++fkrq&#10;/Xf1VheNefhUdCM/lJ5NW8w8W/XCJd0IDK3dhm6HooKv8YfbivLEKmM34xNP6ecmMeg88Cv9Ne+U&#10;v1hYpF0zw3n69GWfgyMSNl/71z5ZCv36fxWeDZQr2oy5phspiRP7XDGBrRmbeoNA+3Fo9E0Ta9uC&#10;n+cGbV+SDJ2JBfxKf2TBhM8fCVpUAefjVbAXPEYuNpQkFQSlA+2BjSHZQm0V+UnwiA9yTBnycqPr&#10;Od6VEX8gpP2jw/YlsW/0A59+rw9G4CvK1g/8mioLOW9xwi5p0/BijEYPtauhQVnlWWVV9TZWAFP9&#10;OCaZP/YYOuarcsPBExjltpliCTiS+363KX7DfH8jF3UCl20jpyDHk9RIlsGfKbfL6GNIxID5Q0CM&#10;4UGK+uMbBFJ3jNzuQ4RLvwQu5eBb/4hpfKo2uthDtoMnZczfHJOB3L5PbdlzAGwzTzw3cB+Yb0SO&#10;EUZz+JCot5w+22WyHqrDNMfjADiBM09gJDvJJIfukHsmW2V+pnIp2OSjDIZk/HGsTzdI1aO4bvtC&#10;Hn14wnVNvK1Jw4McODS2ytDm1E0Ga0gHwKsXfYqvNbmeZ86qt2Ow7uPxjXFkeJqG4u/aVX4/Vze+&#10;iKDjRfQspfxjm4k2xiIKE2VgQmbXUxxdtm4Cu2C+2q+tZevxtv4omr0mMm94zBpI9UM6y0r/LF2R&#10;Nde7KS/d9ZqA+PacCt2EsG8YoZzONaegzyGu+UPe+pR6bgDB3u4vdN7xpjfpiQJgTsi94lLo35Cf&#10;uIte7buCE5nO98+lt9kjKPOND+jfVs9EP/Tx+CbReLsFMkWu6LqSqe89Rs7r2Kmnv+QamPjZdZq4&#10;mFDEJlf80xuhaz6SCTsm7evffksLfR4KK/c1xdgF2FMdd55D6jkZMU8y73EFa/gk24/YJrboc+RL&#10;yvAxOUF9bda/8XGTb3hABzu+urT2OJdlN/s4gqC74HmsEi3kwyckfibIscbYzcB2USIuPeZm3AUU&#10;/3Z8vAj1eXW4oIkbRbiZMPNb2QVZJRP9yNYusBl6TRspLjdlXlIfA71TfwGP3NiH1L1qtAUWcqTi&#10;kRtWc4aUp631jXAunC/7bo5Zv2qbpLx1zbWsOwPwTFRQ8BygBahlkHkELKFNQFc9ywh5fFGvqAp9&#10;SrgjM78B0o7QEzkZd5UhkMfGaNm+YJ+STcQ56KJC4dGPlMkiwbIHWHWpLMD1Yrr6rzn1W2PhZNIK&#10;U1qlTV11dJDqPI7V98hs2DprgtH2wDfP6RTKs4sflYVFMCYBlZPcC4cEsRocC/SlDQ4ycc4dsSx4&#10;rvah3rIpL7/TesNMDHFMR0k6p1sD0/XTEDhGZj6k8hMBn/Nl3thHf1zMUbXZcoELAgtQdC5cpNEY&#10;J97dyYm+zrlIo86/QajF93e+9c7hG9/8pu5Gv6mL5Dd9kceTwAyC3DXNk4bZMHqguhtmg5zQJs/T&#10;S5KOY9GGd/3CBQ53xEt0/rc4ZHA/dzFYO8AEfZvQSZaYC/R02tztyOSTC85OFniVpkhbFvAdj9hO&#10;MQE+PJmEXRU9FXsTDPnym8BaAJB9H3kSJn5aq9ZlsG0Ff9vSF4GRyn6x/RPjlZVy7Fv7U45tkIH2&#10;yzF19pFikrYJjhe0RB9elAFj+e078LnQSpyUpuvLWLlvbBEc5U9FC5wmyzt6iKGLi+/NBtFmgxRb&#10;shCHPCTrs8RTaZL7j41yHTOwkkPTflG+4UsX6Gjkdfuk3HE/+kR3LZppAmG6okPqcfPcRR5fWB/R&#10;tHwzUPAEG6jIZRsMHRPTl54hU71iYGQLXXRMPON/8Da7SO4mSCUOU2J9Wjk5r4C0/iyETN8FjtuD&#10;aNG/IiP69gKOSRD1D0fW8N/9BmnkLL3XXnvdOv6R2i2LViRvDGrB4lXdwc9FOE+3Z6xIzHihRzTu&#10;auHxwx976/AHf/iHh3/9r3/HtmMy5oVt4s3tJD434e0LefgkbrbiH7ADxgjsprmu+orD4ad+6qcO&#10;H9fvxP3B177q15vlyYq9f6WN4sss5OhJS/UdxAX+oi/sHePA8QSm27yOe6Hs+JNdvTGsct+gplig&#10;bWThSbSw8RIbjXsWMNkwITGvYHMNeiT4+alPJrTIIxkfXNYNHtdedT1lToL35Ew5uO1z6NM59oLA&#10;tC1k8KsNRWvtG9IONKlWOTIQv2xIY0veGIEe0Ob337AT9Z5njJyvvfaaLy6IQ9rGy2yO6vfYfvqv&#10;/UeHf/o//PrhD7/xjvTjZwrUN6LLhTEY/aPc//++sQX96xO1W455QsZ35UvU+9L9qn564Bf+q184&#10;/Gd//+/Lli8fbunNHB9968NeGLqneHKcyAb4huS+RmMgF362v/zNGEc5C98v62kn9ZCOxfDiLH0m&#10;fWQXnOxrxkX1f/jZY4DoMjba1yojZogpUmOwx+AT0/mNX+QLD+rxPTTwOU+6sbhOfRbb9RuE6qug&#10;Rwwz12Ds4VWYxAKJvqv8oMExspfOFT3JZbkBhtfgcwpN3qDqtjIxLXTbD5mhRTJN4fLEVDZpNVZI&#10;Vz+Rrv6AvpeFOKIL2Nof3aqfFx+kl8y71Zs4OCrnt72Q33zF22PC8L8sv10VLX6SgnraPzm0kR37&#10;8QHH89uZR0C//N2uBN8+hnP6IPOkT9GniTp/JlbgdU035HmcGJrQxZ6kwtOG8R3wLhd+bcc5N8h4&#10;A0x8kZsELOMuGMCu8llGwbWfREdg+DQZRx0y8cI8nfPyhwc0ushDf8U5C5jOhwjwtLd7+h3tUWmj&#10;E3qa+1xjDjZPMPsaIrqXF3C0yaZVjpaZj+WLDtgqvwOceQ/9NdcItM36I30i/uUV+3s8Qh8YcnzR&#10;D7xajo7Wf+ora2HtQ8GTQ/kl9a3knIOXuIJG5oqei8pO0EF2ErEfHml79X/n6tQVTqKeTehgmPFv&#10;2zRl1JVGb3AihmjjpI6FyMT4sybK4E6Md/OY+urNMZzxPamv6K5O4OATj9Wi8brmVuvctfZEPnBs&#10;R8kLPbVSyQ6vnZ/9cl1Pmj/NjVzVGzrxb66n3nj9dW8Ef/nLXz585ctfObzz7jtuA8wfIHpFTwLz&#10;Ex3cHMOiFP7pmzLCUDzTG1kvvuifiDUn4kGWQd5VPtoQ5caOeQOvb3SJtbaik4PY0FACVotS4ybO&#10;wVXO3/KuvK1MunMM/Pa7ZUPZuDoG14uBwJpBcChfE36gj6H9yOnSLTFZKMYBx4n6KWL7+vVrfu32&#10;pz71qcOH9Mpnzj2HEB7XOiTfVC660KJ/YN7itin70B9wo5ZjQudZoFZ7ZG6v8U6Raxs/eaK5jV7r&#10;h5+QMe1rDCwHuEztWxWONeINw7GwljaY9scNX8jDbxkzZiBLNqtAzTUKcWgcjaO+phS/Jm7QQ67r&#10;uhEMeGKGT2JF8a/reeZ75Zm4Fg76KF3XK3wTs7EoYw1xyzU2OrP5a7qSETrRK9cynLPJcOPmLf+U&#10;FK+Tpr1CCeosfn/v87d6GmnPpeiBjOEa+M6xPH4xn/WHfgcazEcSd7Q5fMxCIjGArZkjccMGNHn1&#10;NWMVfgbON3EZLjfUAhP7xV+VEFp8WGC1z/TkObYj/tn0wcfejBA+fTDxHR1CAdyrvAFNMU2y39yO&#10;U99vz89EA7+ta2f2k8pFlH/Thn55VGb6dup7Tu42mi+zAYeYIKawm/43ePoXI4xAoJFKr3MCyuCF&#10;/SsHdrmsp8hJXI83hV/0hi9zMuxB2m7U6HxJP0e29Rmyo9y1JcuLfJPwbVPX7Zj7IbPHthEeX5uP&#10;hPUNEdhvEFHPugmW/Padu4oL5o3h03ZW/zOnBY5xDg3QDd/QH6Db6Q0XtVvlZF7eRFuizZFqQ3iT&#10;VrzWUe7r+xHeN9AAqz9fj2IsyCu7PJvOmIjflnQ8TUxx3403MsXfN0RrNd9tQvXoQkz4hmHHdOYu&#10;jOeOWcGQMs+IzbKJp/jX3737dy275RGcZZ/1JeqJH8r0xf9RkjhJOmAjCBvwR4rN03f1HD03Iqan&#10;eFZcbfZSWWJU/RpBXvBTxq5JPNPXBi7CVQb6cY4TRzJzyA2mMsuq8YVxTYn5jOOC8gTZ6By6fqJ3&#10;xlr3bQNn25h2jZPxxv2Glri5L4SEj8IjcPjnjq65ryp+4ku1I8EwnwY2vuM6M/jmY5mxcHkht/wi&#10;2WlryMU1BRFG22YNGTtw/rzEXBg74f/anHaa+AsfeK9xzNisxmOSzO8eSkjfSIcM+rMOokd6pOvZ&#10;J7ZVeChEnVTk5A3Exb/ojhzEKH/0PdJScRh+Kra89BHoiGwZrwUtnuhCwn4S2n2DlHMZbJ7M7mT7&#10;6tygLNnEkwS90GQ9J09oUw7dXczAINdpKsyIaxxiuj6I3Ildjz8S0zNv801bhQb9E+MgvmCdJuMV&#10;c05uLkCexBR61n+Vxf4iLkSI8Qn+6Nc2CtwV9FGfz3pDafVa1HTAx4aTahfzojG1v1IfShK0+XEM&#10;DH+2jr6ci95WB8NJvrlJcvIgIDdfwAf8+gyZMB/oXDvQH1svldOn044uSnfu3IvuIoKuq706HtGv&#10;20YTs9CrPrratS7E5ITuRey+47roy1xD1PehcqPz9GnWZFwgHTrdt3ySsu0Xe2ModGnyNZPOPWbJ&#10;gPi/elY/YGVyxxnt6cnT6XDwv/4y/uI7nQGHn8aX4cNPjeTIsSE7JVbS/1x1x6F6OzVw/uYcwA9K&#10;RzCjWxgE96h+iIVX6unY+A2R8qchODgV/OC6o/gAIRabbnRK7wNQNx0rZ/Pi2QR8IY8YQbefwnwv&#10;eflhus3a4ke5/+a4PArffNWzx60Dh2Ps6UWDGko55Z60KicBw38TtIxbHFWcnhf2e8nr39rUckBQ&#10;fF3mQ46PuSA2DYKJZesqM5DIyocG1XJ4UZacxqJzzXpMS0cPdFFz48ZN3aX7vhdhsRyTgP4OkSet&#10;HSHtLeinQUU6eM7RHIDTmI6OTALSk3CO8OYv2fBHBvbQ4DvnW2Rs9IfLNvByzoKHJ+7qrJaxQWV0&#10;ILs/oSZIfWtwEH/LofP+/sU9/Y7qTV20Uo7sXIR7kJsOCrjqaZ1gvqXS2wq2g/qEghw/Ee1syISX&#10;cCcIqSdhojUB1zrK1+PCrWWefFne0ot8lvuUeAksuTcnxphHvEWz8QS/lWfRKSsfT+Bl8q3MmtL5&#10;JybBKQ1wsPsVbX5s8CqjvHDe4OAWrRQ4GltXnpxjT2j0QxmptGqC8haoEzllV3VnNpGywUsujrHr&#10;urgFbNtyKOSbC7yVN/xKC4jdhjsWvJmgsyltuiogB48BlNyvo1af/IYWdljE4JXt7+n3um/ceF8T&#10;ESY9WnTUggSLR0yIwXc7NH80kn76XLmSeiYvLoM5HxLCzmEKfhC/E1PP04yLHxImAfLP/tl/269/&#10;fpWNNGJB/Ssmwo+r/+0j9UfO8Ztg+Ty+lAtfyrGv/Qsuf6YxfhZd+k7gGiO+G3UmgVu7URPo8RYj&#10;8BIc/HgKOO6UHvUrClkmTTp1gYooiY3ElydpFCp1gQHafFBWke4cuXrDAXJaR/Hd5FF9F2RMTF+X&#10;LumGILVr20UWRccujsAxk920MdtIZVzkX9eF8Gc/+5nDf/BX/+rhv/2H/51u3GLzV5Xf94lRlpRv&#10;zjC9falS/POv/tVvHr7y2799+NxnP6MLRm7O0Fs59MQSN19df12vdJxU/zPXuax+i0VDJsT1jcE0&#10;OX6sPhffUc6iJeMuF5qUkepH4psLPehSz2JGFxy5uOGiAFjwOpcKLIsM6XN8A4Pk8QIXF0UeQ9lM&#10;Pb5cCT4XQIozZJvY70VeeNFekC/tijhDPmSAL3Lwtg0uuh5PWS7KssEMnDANCzyJmw3oo5nj8OQ5&#10;5cjqRTtdzLLB6MU/wSID8UoCHVi/UtMl+aLMf+T6IN/zk2SZdgZM7e988HkLyZroj9ouWm6ego/+&#10;FsxVaOjxm7EE3YeXL1rnvIsS0KCej+0ErD4tb9nKC34sUB3hiCcwJHIW/TmtH33Rl+HH9N2fCMAL&#10;ozNOgdvFAMucpiEi+3gJb/rS+gOcrd8RvcppWeCPEJNKs3I75gbHtoeW6LMYUr2x0348bXWhWdqn&#10;eXBQtXEXWaCNb9hAps4yDXI3ra5d23296lNdwEF/eCAv5c0rK2WlT1npFK60YE198/wuouxwwQJG&#10;ZcYMpQd+5Ii9V/rPOwZnxS8NcmxRPGIotGUXMeWctkpZPzrwcWkUl/OjJFwZZr8BGDz9EYc6dD+B&#10;Pbr528UY3ywovMZM7Bz/Qh+bRJZw82uDDR/ZgQ8OPr+s/ud103pVC5VZ4OS1vtcPv/f7v+f53Dv6&#10;GR56ZWDpq+lXu+hNG+GVtHsiLvc4Rw/6SpLV9bMu0rLtCcqSjbkkWMxnkb1+BU+9AdlzknQNpuo3&#10;onNMHTTP4QO7w9dH5Ws8QTB2cbOOz3XAbw76TAXWWtd0MoHmu5pTTZxKHduXjTnS/bv3/Grnl3Sd&#10;xYbvW2+9pbe4fELHH3J/zgIwmxteeOq1rfjahzLaQ82fHmsc4KcUKp83nC/p5jrRf6QnaBQ1jt9c&#10;K4EbO0KDuKa8/V/LWKRi0TgxFh+WvhjN+MicPWM0/Ik56NF3NP7u3tUqvuDzWk/1Bbqp6Hhkla3E&#10;h9c9+1qAY41JWwwJF/kesQGpWLLNVXZZG7fQuq2n0snX8QNdeGqMNwsxF0EH3oYDDMk6j+7f+OY7&#10;2iy9ZzrELknkbTu+Ej8u/i6/8MKLpc2+S+wp+iUPY6No+IssfarnUYojbsLIAjewad+8Svyq9EF/&#10;fJp2HTzPMgQHDrbY+BIX0Vw40t02yryr/kSTxo9pij+wfNGiOsYFbo9Jzs8mI6PTcXvj3GXQdVXq&#10;C9ccmtQPGR8XF7F8nSqA9DOzWUacThsIj4X/dD62Q2VYBCeEWGxX9B3NjaCDvU5TNpBiy8p1VTeN&#10;42LOsX9tDq7lWYj4N6uX89NDNi7hm0/aKTCZv2aTUtw3A1lCwWNNcFiTqlzgcYxfW1Z5qltzX+er&#10;DZ6m1p+WnzuH9rlXQEPDf9arfU/mBuBQJ6lD8lkRIrvqha5jgenL+lAGrtuTcvmacq/9NIeqfRNb&#10;MOZBh2S5OJFIXugXTufegRgYuAwS9I2rL7gfJdVZLnKYTtp1ZyM3PqTMaehxDC7xg4CVkXJ8qkoO&#10;XZeDi7+hVZlXyG4EV4/WsfllU8y4Bq7fRnkii+UTUmijA3x602Sdd2IX28+gQizH6JvhWnjis1sM&#10;WFlwueA2v9rA1ef1y1jBmEUfyYZQ+ICfD/wXITg9ScCJgsaxvcL859Q+pl9ZBK6sjHPWBfn1x5wJ&#10;XcxbMhmXOn3ch4mX61V3moyPDQRLYgz8oOQb0+CrOI+vgwEbEjdBNXXj6li3zBfbz3GdjKyNG3A5&#10;B6e5SioitSX/nLzt/9h/kWGRrQKbH6TgQduB/4yfFE9CFv5O2y/V1NHPQzLjHseZexef837gZXkY&#10;Szl2/EY2758t8WMctR2v2028An+aUsZaQfQ/re859HCR+asQ2Zs4Zm7lnyZpoXL33Yoz5mRrzC4g&#10;2yHxgS+JPewRfvRLKXsycybXSa8m66lTr9W18Eze9ZozVSma9Yzn1Z97wnaFxQbIUjl6I0s3gm0v&#10;6WabLLbzBj94+Ij+XvHgtSq1Y7d1GX31ITyhUT7Z4CdGMtfu+lNlg2/7gJady68yGTYwCPOps88h&#10;nJatE7wVLw7aHVY8G0Qn5UXuIJZzCW46ChL4GOKDUiZegVppfxBe6ytzczFulQ8phy7FaXqpbvkG&#10;/JyD4IYGIJxXTmiYL20KtivvaeSud1Xk6rmKjNsFoLW8dc5FZ5uALLbNwLTrCiz2979kPJcq91pn&#10;nLXgOzxe46e26cUWYmxlJzKhb14tfGxP4KGZeiag+wSW8l5ouOFIWWKMyHusBdA7eq3mH33rW4d3&#10;3vm2X3fE++tZ9KWDZ6GTCxrunoJ2aV3lji6ZkcEwusQvmAG40wGAeO0FVuyZDoSFFvR2h6rG7z/h&#10;ByZGhR5mULal1m85DlTqORe9JCYfT7kbPtWIrMNlIq4zJl3clXZXd32/+67uPpzfKHpFd0GHRjqg&#10;p7qrVJd67oy8aHNGHiPAY/xWf1De4+jD5aIBXV54ikicE7/krSMHl4TNL0qnA0DpmJbpfAD+LGBH&#10;1jHe8EWC8t/o1sCqA8cXsdPu6M6wMW2m8JXP8gxO64jd/QIzNoBmYo9Yzt2/QnOqTZpTCP/1nLLS&#10;J2/7oBw4FW3wY2KqnFY8EVYEJCEHuAxgoWENTct3vENUaR0ELZPb425/sIh7Lp4doMIBzrDgiydt&#10;pGME8wHaE0/Z3bhxwzdr8KQmjGmzxGafkPGC+kYWLviOV7zymrGHppEJqCVQ7Q97wkJ8dLHPZFW2&#10;+/Abrx7+wp//8+ob7/n18Nzdhq3xj9tBwFU2vlId8UuMETtrwtb8rU/A0DdDJ3G2X5BDIxdQLAzq&#10;hh8YKDnuFASND/CIDV/UTpys8Q0OsGBD0wunUgzRKAfWJ0zKlByPgit9FwoOs7B4yaSr+oHL3ZzI&#10;QB9OOcfNXS7dHuqV/I/1UwHowU016iHME5lhC5wYmqf1kxR39VQsY8+n3n778NM//dcOv/LLv3J4&#10;9+YdL8LQX//gpNidMMIOmBpj/9ZXvnz4J3oV9H/69/6eFqTzymWe7KHt87FLAmw8fOFxSTS6Qco5&#10;/RP9AT5JCj82d3v3KQtbPLXBJiEysIGLH+xr4RIL1AHXp7kZY+0ryxvKjgH1L8DTn/EzCnK4K92P&#10;TQy7DcTljvHGCzCMe54XCBZeEsj4zN26McNrGdkEanw53mUzNn7hi1zUgd9+s2VceAFfe2yyji3h&#10;By4L/iRvzEkmEjjQ6ROo0Gm7NB3VUb/qAy1S62GDLvTVJKpdpi9g+ONV1RxT0f6Bc2jBEx6GBX7g&#10;nJtivnxhpbbKGIAO+Bd84Kgjcd6Pz6f/qK3qD3CwPYlj3gjTxDkffbXIv5Hccmg1ccyHPoP6+op6&#10;eLk/UE7dJuvgb3TEBn2wE2XhHblKx/3syAMdEjk8yLGhelL7qXIaSDRJ9DvWHZlkP5Llnb6auovS&#10;sIxsAqze5cX42+PqBU3Hmto27ZIUnrEZx5WpOoHrmJy23XJgScC3jHOOqesTSJy3nrx6QTd1YCWh&#10;k2FFGjg4EJuS0gDlyUmPj/KRiXpvGnGuD7yAW+U4KkOHwQWOT+vpb4iD8rHMapGUNW20p4hoWGO5&#10;uOkX2iZrlyDFFtgHnenSdrjyAQZa4Yfd9xheYbAXN0iwYYEsPAV8/fq/efjIWx85fPjDbx6++rWv&#10;HR6oH+ONCN0s5G0uj+5qjifeV7UhjN3hw1zOthne5dMFE17L/WzqtZz8gLy+HtqhjIGzn5OkmRal&#10;JxYMQw8Y+OjOGfGxt3tFzE6NAV981fhd5m+qda2mSHccsOhtKjxmRhnxxiF8lWFrYgD/Q/qa5xTS&#10;RU9KWxrpzVOsb775pp6w/ujh4x/7uDZ/3zDOXW1uXlX7pjvjmpTNIMc9hEmS7xXdIISe5dOfUYF7&#10;TWP7Yz/JxHV1xwarJpqWj2CZJBD7K37TiQA951c9TyM1ue+ZsQF7QBs/Q5dE7D3Rk+EEo9c4VMbN&#10;Xb45Fr6yCW/5yDyNMT6/BcwNo4yP/LbvFdFnkTznkZFNL29yMxfgyVfBcM61vzd6Ve9reLF+7bWM&#10;jcgDDW6k4q1MPDnN23He1c93sFk6IrvdeLzDCH8MCb8lNcfXLcGHtE+VKQ5aypjAE3XYl/GJ8ZIb&#10;CvAHCX9i44eX9SSwkDOGJ0b0LTjGrcDuXOFLv4C7FSuMH+oX8CeF/EGXZHzF+2OtojLPMrzwqJYU&#10;bhspyzhgpOd8Qbdpt0VkoRw68NeX5aMMuMDStjLWYyODATDJMKCqDpmjdxby/bNDS8wXB9gtieDO&#10;K6WWR4ceT0Sb+pb1uHnprIu/1HFDh/vF6VcKl8Xink2OridF6yk/Hcb8ODdIomzaXZ5009xRMW/5&#10;pGvltDXHWGnDsSf18ELGU57UFR8e9HPArGWUPy91Htd6eJCOxzfJOONF6dKmSdiGttDyCshNIdBi&#10;dA1c+irgBYwyxkMj81QRMQd74oFFfNMUbPu4+oHyy9sb3kTPJPd2AL+Or7AC3n/kKVCfpPkTf3Md&#10;7HLhVf/2i5y3znQGv+WFhyep58ifuQ36jNesc/T1uBOUs9/YhYSMpbkCrmU9rpzYkBt3mvAdiXLG&#10;Vf7tT5eOTcQnqfr2PKWljUT8e/41GBBm+GVzpXBgV67RXn7cafoG+E2uwUPAgXEcq54i7JiHJszF&#10;dGvbinCat09p39h6ZOKz26TSRV5v/qi+8Wd4+a+6wBffZf6PPXd8ZKeePxJ19j1KTIp6ux1afppH&#10;56EnpPJf4WprytbjFaY2bz3n65TOtljoR760wZXO6XHkYwyM78ALD3Ql9nadwa38MYXqTmxa+Yyn&#10;Ouafln2xZ+lkXTvxXbrg51M5ktMMOo8Gf+NzLB5V8l36LJ4Pavvf4Ae3/Na4apmJzNfW/iT/lkZn&#10;4oKb57jRhQQPjojZc7QMdPLF+E5s8Ucfhp5pHaMjcao49M2eMZUpVJ8P4gPd7yUxtl6ULPu0C2Kn&#10;G7tHwSkCyAlY5bWtXJZyGc9sKOeQdsvYxXynOrBJ3DX0sMz8BBnjx9BgHGPcCK+URYfEVvWhj7ia&#10;DlSOI1jluDVBoIZey9fj59VHkSgTYWsEFI5Tmq/0OH4RvsUpjdP8u6FjXSqsvMBh6ZqfCnrevHJc&#10;lBe2eWFrO9tqOtvWNT/FaTk5da0n322+O53goRyLd7Be+VG/Js5Lk/JOWla4tR5a30tioYe08cXo&#10;S1p59bg8OacDl5SbzNZNMjUvKc49qE2dOQqfu3t5yuiOXlXzvjaReAKYY1E4vKyLPp6AvKINT+BN&#10;Q/jeOFDjRNIM0MrpJ9R8uGPE0Ise0KKBgk8CJwPvDA6UMfnUBQ8ThivqCEmReb/AVIH+dzrQxQbI&#10;MaQ3PB/oC3rQAYa1PtYJfKIMLq4TjCdCtiWvndCk/omefNZGz0u6AH6g11Caj4jAn6ew8Jvvur7E&#10;4o3+Rt/mIn2UOtDAjw/c+eZpYzo17MGH60YW68MP/6YDLl3y4Id845OzWCLlhedshS//9nUjdpDO&#10;fD/vBpnNn4velblk4FU5yMuT+pavZZSDU505J7WsOJSV3jl86ptOaQFv3LnwZzPDNmEgX4wRvNlI&#10;cOwSt9IBnURDSJucwDLJMR3qRQdS5JSRMtkhCnd9pmpgXaVKENWizXO339Q+k93xU/ts/t6BoTcm&#10;uaswT4pkEw7edDO6VvWrf1nEYtGH/uCVl18V7m2/CjoRmX5itcUzTH8ICuIpu+LAa+Rv3Lpz+MIX&#10;Pnf4wue/oCcF9VpAxQIx4MUH7BE3B4HTca5fhy87+85TlXtio06o7fby5ZccJ8Qln+Jhf/xWOJ+r&#10;3jfUqK4LEr3DHBGAWT+UceOOY1nyELeNK17fw4IgGxBHONAgAEkLPU67qYjeyAkt3o6AnH7CU/RJ&#10;lLsvU9fNcdocx8HJjUuU6xw7zUctUH8xZO3AE3LEKvKiy5/+U3/68O//lb9y+KVf+ccjJfD1ltl/&#10;33xF1/Oy2wqyPwtID/X6x1/6pV8+fPGLX1R7fenwkY++dXjnG1/X7zu/bl3xH6l+5Bi74g0Wo7E/&#10;vmShktebMg9KvF31TU685pBN3PQT+80KwHUDCj+uCf84BlhI9icLhVzQRB51OLrhioUyzhsD4CAT&#10;iePIQZ8ceooy13XhhxvQoMnv5HWuBD8uDvqUMQjwyBiqduS+XTaREbuZDR/4seFFmwKeTWE2ASiH&#10;3+W50asy1na9yGm7AFcojm3kg7ZfK6acOvD4cG1B7CKP9afPUKIceyIH/Qc4/Rhu4hm8PmGETPXB&#10;Cks5HxLlHEGj51dHHs6xH/OZ3sSHHI+5iWVS6fS8eXl3kc1yiGfleB4e+PQLawKWOHS+yI2uuJ5y&#10;66HcNhIs505Srni1BTZsGfqQuJYDBzu4/134WOaptz9F2mXD4/g4/Rh0ckEZu2YTZudrps/5Omk2&#10;lrWg8CKWSdWBMhI8we059bWHAfRFHeVNheW8bQw6wPSc48JRd1dzXEWtx4aWlx45Zc8rp77012uL&#10;4qAKfVdTy0WwRTs+7WV0IYcuiX4fP3HO+OXPojc2IZ7SlsILPoZXzh9JUXekR3XyDQjQEM/yLy9y&#10;Fvg3GiOXYxWa2mRsHJrJfJVW6cGLvonEMeX4g7kA87aXNcbBCxvycwc89e+nMgVzW/Xv6Kbcm7du&#10;S3f1rYLjeu2Jnn7niWB+n8v8HktWtQVis7qNOOG7nizHwLbvhf+a6PcuTsJVjBI/JC+65sjfLhN9&#10;IJpiy52uRHaSBzY6cqiIxV62ocA9nuFnQWMrpsnU4Ysneg0d/mWjsro/0c408wv6vA/pt34/9cm3&#10;D2995CP+7V9gPH+Sfa/oFdDIBM18IqHIOW03aNBXyraew0Ab/u1HJGukJY7oK1Y/zwZRyEU+ydWn&#10;49jYRw/HsXJSfBIbwZMxovM9fNK+CDhcRqyw6cpYwU+6MKZlTH/kn3EqfcZL4oNx3a80FB6bvcRN&#10;2lD4M89jnsk48YreMET+ksZKXhfPG6vo0XvzF0+rM3dgXnFX/G/rzVk3dVMDcc1mMDYlBFDNoYC/&#10;rKXKyPevKT3OvFl8XHRyFplPCpfT2NG8Vdr4SI5gLQscMRQbKw7Y8MXHxPcQKB724rXcDy/xG62K&#10;B9nRi7nCx37EJbB82j4iab87DsYajvOR2seII6MRT03IJbaiR/ynv4o8hXg2J67sA3RQop8kWS7J&#10;SHz1HL6hF7k57gbwhKZhj75C1kXgV48swu6QtmFPx5Y5zay/VYiZmFlp7eMcMu1yMs7R57Xfo+1l&#10;/sk6DbpGH0yJbrEldU3d1O/5uRwa+SQM8C18aDvbmiI6jZFqA2iVf8eJNVqrB7lxBp8+PjbY5web&#10;XAPDeWn5GoqCXS2CxIm3Rom66NPGw6cxAM8rjS/bFXvVRokF1gq2NLzJLK8q/BNHE1uFQ+e8LVJw&#10;el10Njbo8/Z5PzKURvGel5ffCm+7jl+MhzGWWKzd0Z3YA9dyKcd/bT/l6fhc8YcYbn1mHEQg2wt7&#10;lsL5vLi028qyQnJzjPceTGcnJuvYX4X1nFbtn9B1bIgxfYN6cxHGlonNwjev3j2vDTrUs57VsPHN&#10;Yii8JMYn81aZbboo3DZN/Tb3HrtgH9JV3T3/WDF4SWMP+pOgk3ULfuJqiS/XHn/VV6fjIzagb+bV&#10;zvCybEJtjCCbJUA2jdcuR9HjXVPTUI9xxNRjPIZucjU8YMV8Om3JfetKr/BLDt/65pLmbJEz/Crz&#10;Av6MHuk3ZDffABc9oIcMouZYKD70Nv0R9oXSbruCp3+kH1jppfZIftV7Pg6cfWvB7A+gHU9Bc337&#10;QNfhPyX8uybrsKz/Vx9gztmruK0rfOeylzRHb2rdBjvxSH3LTo/9m9tDYIWZog3vGdpy0rZ5XOAz&#10;OXj2p2RBZq8bUKDk2Fc5kcy1AvGe8hf1Lf1zZqZGPPNVO52peqGiY5vU1rt8zE3XODglap0Fw3zK&#10;ei7hAG3+qveKGxOV31qjNjGbv4zR2JPrG//cCLSw59I2rhKULtAVxakTV7IXHZ/ixanHwlmZhXGV&#10;YwJ2Dp8BshftF/FelXne8UX47kgFgAzFtzyLrMVvPec9ruyFOc0Lt+JwXLyy6Xnxi9cOggG7aYV1&#10;gEBPf6TiFYbz2rIdEGXoXdpGfMGv0hejYExjfUH0Z8BYgDiXkD+kMxDBt7xTF30bI0w0Wr/SK2zF&#10;XOnICDKYNoC14XtLF228RhZ6LJpCfYflQiATal4p4zajxpRFT+oELFqX1IFxhxeDggtlok70wEGW&#10;nWakpOFXRkqsw9gWC+sd7fZtYFSiduq71dU+8D2bxsYb//vEDX2Oxm7gI5P6BOmoOpGCV2OCcy6s&#10;PZmmI/bF8pPD++/f9CJuxil0f6SL4pdzIcxFgC4S08Hlgs+yiK756WTNcxy/RToDoNIGt5UvB7bJ&#10;nEPj9EMVMFgKm5xLxqmNJAL9DrBctF6UsI8nnKJPMp8Gk85bR7n7koGTkIYvDnWVu2Xk3tDiYNLm&#10;D51Ds/zAJZVPLvRc5K+1vqUtIwePVJqcmrb0I+Y7ELYdgcPgBVtHIAe6BYnQrm7gexMCCOpLH8uO&#10;7LaPzle6GfTS7/d3x4BPgmFsCU36qLYhy6syyi2fcuKUJ9W54550jd9s0U0FLFzykZZbfIHDk/re&#10;QJHOpi+Fbur3vW/r9745J+152pYLf0i/bBF8Kf1/9Ed/1Be8d+/Itlr8YdHHT1DRB8iO3eTFflwQ&#10;4Tc+l3WhtttUdRMvlGWDi6cN2ORKWzT+4gvTFv3edU79E22uETLFWd1jXsSuAIgv0xMA8UNfVa9y&#10;3g278kBR5HMSH+QSAekxZcMIXD4sQhNjJC4Wvbg4cxpi3nfAS3ZgaWfVjXbuPoj41jEbZdRBCRk3&#10;eXR+XTzYuOKGHBbIf/7n/5PD//zP//nh63/07bKG/Q9Qij3xBPbHpr/9O797+B+/9KXD3/gbP6/X&#10;M6qNy2Yv6bWh9zV2c1Faf2BD2xZfzBjJuf2uHFr0WezLyS2GBZc4Ip7tb1mSRV1v7GqDkHL8AW1i&#10;gTyLyciH/56NDXyv6BRedYl7wA2Z0CH++UkI+Jr+RCc0H+h3FJG9P99gRMkaGsH3k0p+RSMdM7Gj&#10;drJsOiI7+llm6cKiNDS9WKvFCZ6ugzd6MO8hifJRrIJPqj0jJ/OIbKR7gUQw2IhUWwHvmNeCv8tn&#10;Vc7+URuJbqlb/ddjeh1g4NccOtTDg7yybDhLXXqtyAM+MKTOubp4upUPH2Ayx9L4M35nLIGG60QH&#10;HOro/0iVwyfzBUx+w1j9jGzrm+Y03yB+kY167E+irnrSL7g/YB42Nq4cwILHh2SZJvxcpmL8SRxE&#10;vrzhCdjWc9xUuakDPpsrY6eJ1Y7dwBQefI7X89Jc89psLeOYflHU1P/nLRLQRu7yAA/anJPKZ805&#10;Xu1TWMqE4PGf35IuXBZ2/h/y3u7Xtiw971rnq+qc+uh2V3dbtlNOAsSNukXs4AtMIEHYMRK0HCtI&#10;JncRNwSS/wGQL8j/gLhAGHLBBQiZ0O4Yp40lmytAwopkLOEo0E6b7qrqqjqn6pyq883ze573mXOs&#10;tdfepzptOW73u/daY84x3u/xjo85xpxz4YcsYKdtwNwCnEAHQMMfG2BAee/H0Y1NEnRl3h+dqZvg&#10;40/ad2ngwad9Qnlu/QeEyB88ysPbDM3nqi/w0Zt0/ThP3i5QVhnud6Rn/Q0O5ehuPJ3bE/ijH12L&#10;SoL/yAOa9hibmmdM8StwDcGNCWya8QFdXSkAAEAASURBVBusbAAj/2PdiMNTk/x0B6+E/vznP+9N&#10;PXg91JPgtFd1xr4R6qlo6dMZF1nceK47cK8x7mojWJGzyaatb6B6PwfMCLi+zkawXXMO7UxeFnJF&#10;sZXh2iNQxnLpflT0SU/sYjHBEmZInNN2qMNslKuEeRb9vuT7Bg1cpb6GDctP6enfz8mXr732qv3C&#10;GMi86OVPf8q46JF44UiQKvUh18Q1iU1lnhKm/TDX48Pcm3pmfkQKH6KD+AE6dlK/gMsxQMBow5xp&#10;h9YbEqf/Yh6veoc3Yxb9pONB/SY3b3yg34gnNthwfaBreDaA0YmxuzLLX9x7uKV9BaX7BIlFDuqh&#10;Fx9uAON6nn6AD/J9rD6cdux5rmRxU8IjbQDzRgw/Ycx8DiuE7xg03/COcMWFA6Pe3VT6Dg+upm9f&#10;A9O256YEC/YWfAMBc1atifgJYOZE4AiheNAe9Q1jFzH1WJsZXlMSjg7sR/+Gt0LB+RW0pPQN1At8&#10;d72CQBn1SOqFdtiarw4kN5S7/gvb7bB6N6Pnx7LwYXQI3l5PdU/p8Bm4BfefQmqsFS9+75zunO+T&#10;90RvBDLgM4FtxSOKjfJyvsp7ju49ZrzmOOMp/VHazQ0W/mEdtuYLn/h616sb3JSdg8rxfGKWSqgL&#10;/EL7oN2ox3HdjSVmUzrrSo7aP+X1E70Bb8WpLRseuAOo3nJnTWVgA+DT8Rud4yqTscHA66tUhl/V&#10;ot0XX5un011ePJ3ElsgM8Z7nuQO4EkqCXgB8C8ivbvCChusKcNd2CJVqybj2P3Qyqfq370REx1Fz&#10;BkkAP/+NDpXfsp7bZvVDKGyeIi/v4rQ+qrd5jE2Wo7rGwsyZQ2Vd2bgd/crrXOrXRasA+9ehuLjr&#10;kFxzxky1ecW5xnbSaCFT/HQuVRpfqErlN9pD/Nc5HvypA/wX2OtJmM7ypq14A1u86Lh16wLO+cx4&#10;hqDW05Huoys00BeHc0Q8p81o7ATw5TPFBXunp7KMsHx5TWUcUp7Q5GZ03SCoMvxGXVPeDywY/8HD&#10;Tq4p3A4k2/23lHJs2johw6Ry6h/zVv53AfSPBfT2R7Lrb66jz/mgeY3P8ECXqbvRrT6pjNP0ReWn&#10;+J/0PPq92DdsXNK2sGOPRaSk71vl1WbqEuDteOv8dbVlbceue8ko/YoHH87XvO146sOyqH+BeRCw&#10;A30Fc3k7mFVmnsiUjpr8Gbt8XaZ6BVY9nXHma8Jum0PiJ9SRx6wP/gNmq8OvS+acGGL+exXcUhu4&#10;GsL7MpzjfvsiVusKHfERto8rdSx82eInd02KX+ur8PIau2yw71Tcmzi93ycXssdUAMfrkOMwYsM3&#10;ktCeGE+UT3/hGxhZA1AfQ9yZd5ksKf7TDfLTKKfOt4peEF90eI7m1BnlUXk9Xxt4Jz02VIpT9qIA&#10;qnG7vDGkAl6QntLBr3mQcnwK5/JOcdbz4jelDDl8sK82rDQcg18aN3LhGxaV2jiKX/1Lxzl+ZFGk&#10;vm6nDM6pbPiteduxZDbYo8SocsY/a/mLjtvAKgcTOe75U110xpamKYcvg30msDiEBQt8diyxNpO7&#10;+oRzZLDQxgXjfb3+mcVRGLykJ2FoaOCzUJGFzOhEHnXWjQO8wp3Wcq/9k3il61LHCA/5sx0ZZXw6&#10;0VztxO9AdVztsN9tFzoYbfvKAEGcTJYOOC6fzX7KJVsOU6dBgmZithGGhlcYSGn7Rt9alPlYhIpT&#10;6JVyJzaL40+f3cnGBBfCouGCwxchww/5rcPdzlX5RBMX0/VpFgssyLQrPdIL2ESdtLz5TeFX+5tS&#10;tusRTOxf7zAu/VUpPFb+LAichfGDBGx6nuoCHbHQ/NUuLrhWOdW9eUyKacddgA6v+K76lG/Pi0N9&#10;lU8WK7JxxSQXnshmwshF/XUtsJUOk0xHHAEOxmykh1+yU5S6XmU1P37f/dL8UlsOQTh6MoJ6QBwE&#10;/IRoYgDgNa08tc8GGU/cPNQGMAvL+Gx9BXX6C9GKxgsKpj74KYEP1f43EB06dCKy5X+fHvCENPDj&#10;P/4T+k25jxwX3iCZcYU6ZgICEAf4HSDtBfCaT1n6SXzMuJQF6PQIe72CR12735yrLdc99a+/9qfg&#10;rdC2QpBQ/9skmr6XCZJii6j2okZjGQbWWxU/+jMG5AIstvh1jNiqD/aw2BIy9fFqKyxos+CP/OiW&#10;Nuq2IZkddym3P2THjdlgaH9GPrSML/juocamyNPFnhYjH2ti/S//hb/gz1d/7dct/0/Wl/y/gBf3&#10;dc6dnL/yK185/PW//gs6e+5XWnJhiy85tz91THzkBo8sHPuGEOVxoZw5UGMzdcoGws2bzCP2OCsP&#10;Lk4LrkPVTeOP+uZz48bLjoMscCA/YyT4lwFFKc8rphvHiVt3e7YLfRszji8xtJ3SlZT4o5zNxSzK&#10;xQ+lQT76Es/05yxms8ECQH/dryJnMTBPkrDQjh2OP3gKp694hgZ9QsfYFP+BTx4Q/VMnqZdsbNKu&#10;iwMex8Q2cpC90iGjOKTdHMocLDdQkA9N64xzAL589rEzdjlv2jltFCi9qHw+mfvxHEFbXG9AKR+b&#10;8TFlxBp9UaG2UsaHjRZSbNWBeKVOyNOgduRTeGyyFHv4gnPA+CepebqQr+CQ137tlAZTyeMDX3kw&#10;8SwRprNd0dflGl+7+RI9MucixqtX02hw8dvxt2RXJ7JaT8z78GftYZyuXOhLU92hRS5lLW8Z+S0D&#10;rzgd+8nj7RXWW7h+tbryKiO0cojKGOOqE3QrFN8Lg9QlYTvTIvCsz8R9dUu61wHn0T/+57zQY17f&#10;KzWs72aXMqw/clTf4Lo9aYykVolB6w0/7FC64ZOnD3l81hgDF+C7bZ3rI4650Q7ezPGZ60MLnM6R&#10;YIFN8KouRhzeHNcOxmX4MAegmAXSx/ooU08Bv+wNYNoXT3eysXdPN+qx6cDvkz+dsfemfov2pojp&#10;327odcC+cXW5NkD3wqJCsxAl2bogUqE02eaZ+PCTAe16xzylM/8inCiA7xyLcpdqcWGyBNKeu+HA&#10;04or8bWY6gi5jnGZywY711UvaXP9R3/0Rw8/8sM/rKd/P+N5BD8nQZ3SL4Hz6FH8Q51QH07R07rK&#10;I/I/wCn11DHx2qP0gdSHilzXIDXOyofFKOzktbQF2pVjRPHq8UOWPVd90uadL0Til/Ht0aOOSXkl&#10;MTjcVPPuu9/2G7veff+u6RinnvCZMRv6tI1KvZiiNwtwbQvWUM5FB+YWjDn0UUJyP89PzRgXbwsZ&#10;GV7gxW75pv2icVSmnnT4UK6PPSWhIrZ+I6vZFzV8cQ7+uwrQBThNNxqV+3XWspO5MXr55jC1c2/e&#10;ygaPJ94UzgY88w3fPLPwxba8WUn9uGJiu/Fl9ON6FbigB/L1dxlw4xU65Q1r9HUNfflWRNvc/hIG&#10;jcPMjzreSVvV2fpa+OKtbND1NN909hl6iId0Kw51bNjKj+26YLuQ8Zvtlz42blEA/PrGeKMPKNWN&#10;m2LxDzoAjlelnZ/QXgDoAZ687zHnrOdcBdZActGt+pcO6xgPav85Ply7ILk3iBQHGjSzjfCfY/Jr&#10;WzR30faF7mOq21v7ldq/IerAbUzIWVemzbEgzhwWucRS6rc0ta8+Jx8/xr70ycjffKJyl9nCHJcX&#10;fTHQn08pb/LCT+XoRr9Qg1QGnt3hVDLnCeQjHGlg22THQgrrI0BXyl3jOoAGKH+OG7MrfxHYxuCO&#10;jyAaYfRzAH3Pi/qfCIsO4JYWemTyAMnmGyvmgrnRSeuzihLVlNlseLLruuIYPZ9v8cfYBc99wwQZ&#10;tqS+1FnqZbfFKPrytf7IX30hTLdx4hhwHPvI4tXecoJLumFNDrrCZ30DDPm0R5fxZLhtNzZfV8Ia&#10;c6eILUNex8/dV4Mt/ShrX1GaCV0cc8rW5/DhD4h/p1Uq32sjGwOjXPiqPi3AjTyV/2zaH/n196pz&#10;xwvWVznG//ieG//BBxf5echj494Dl4f3uV5kQ/NB+TW3fQO6XuKW6CACdFr11knZRN+Zi57yoR0U&#10;tfaX0LYRWJqaMc4aHGC7r4pLG08NCV80PITWfTRwVt7VoXJrXPV3Co9BgK+uxHzevE2X4c1NBuhQ&#10;OeBxzMdtavoc0535ok+Axn8ygdHID9ERc/gAuwWWMbZynjUxlc/4Rt456Ph3ruyT5B3ZfYYAvQr1&#10;Aef1dcvW9Khs7KM8PsAf6T9kpY8pO0szot03zfzavpz66xgEPUB9gBZeyFH/20nyShj0T/ZdB53S&#10;44y1DG49b9nqvFVa8da8Fx2vzn8R7lp+2kGVT9MVt8dXlRXnNF39s9Kvtja/uARE8+BXf615q5zS&#10;NQ96LvYAypjMAJk8HPMm341M9Vb+pKt+tEni/SgPwu8C1gZauUfsqs8ENWXGUz7K7J11Gk5pKS6/&#10;+CUldLzUuTceNIn48CO9tonNX13cdbEAnjQU/OQB242UO5C5QMpiFbzLqzKljFwEDj7a/XhNGxy4&#10;HhMyMeeiOK+24mkdeHlQ5MKTP+serlyE1V5SfheHlI1LUnQC2thDTzn+WeqKUxq/dcQ2LtikrZSl&#10;yLx1lMlWBlzn6WIO38glYGkAZgFVkxhs1NGTlx578Qkfw3MF8vB1dFnLIhd/pP2lDDzUbnyZnon0&#10;QgoOF+b4nuN1Aor3oeln1YVjLo7wz8r/FOf0/LStlLZ+YxKCLijevmSTL11i+ynXnKdsN27FhQcy&#10;gMo8SkXmTQj5t1C5xSO/F4Q7TvgV121BdUxqaQpU6sU8dMDCGnr5XPoYDwRg/F9epOB6wVD8wH1p&#10;NriObFM99cKKQYmylsPDCw4zMYBHRB3XG/jg3r1793BXi0Af3v9AN3I80gUNG2V6kkQbcRnb4MdE&#10;Bn1ROXVVneHPgtLHH+dVqMQTMQLa9z3IB4Qga2o/+ManDl/64pdcp2yuv/bqK1qUze+x4qfWkzuF&#10;cZzbyDiSci42G0+gUM/8xhp4lOcTx1MP5PeCyXQay1jgow5ZpOrivcWpjgvU7VaBI5+83DWrHk68&#10;1YsLJTdGgU45feMKyHH7VkpM+1w6cTcvgH7oAxX6oSttEjzroJJ9TEnMozPl3dDyb8OKnvbAB87w&#10;9Su2pQ++5pzXVXsxVX0seF/+uZ87/M7/9buH//cbfyCK71WgnqT7sduPMhpXN7QA+X/+9m8ffus3&#10;f/Pw03/lp72w8khP/cfPiT/7lThTvcrFgak7ThhzAWhS1UFi3GADhXZPvbSeb91STIifY0N8yO8i&#10;efsW6rxPXXDF5vgUDRduxGgBWmCSka96l9wsuBLr0c/1rwkIcsvDeulmOAB9aTs3tCkOTp/4bYxa&#10;SAwUz9yQ0DIv3KoMGehELLXdcc4NdwBxD2+g9mNrdWu8tqztNz4aX8Ff9p0CNOXtO2DrlEFcy8ni&#10;XLMqOSv9d31J2fbUsnjwB7QctuR5DJQpbXONqerQFOoe62DzETyx+xRs68itzOL2Faf8RvCGp7jw&#10;DSnQoJwgT9HEH8VjUwEdOXefINn0WehmHPWj1lM2UU48cL7pLr6bjaID1rLKJj/Hoa0s8jo/BUfU&#10;iot9HLYOo//KK7jH35UbvN1ueFI3xC6+5VNcynqMHS2HM8f1TcvArU6knHvhSOl+wwNz8FWGWqva&#10;2yq3fJjHll/1iP67bc1vDnyYZGBTgeO23+aRljfHzB3hpf9JY0vwEt+J28SEiE1POWC5OTz73QWy&#10;VX8iAi3J6wYAbcQ2ochA+zpf50y/KE21eEfbqL7Fhl94koPt8IcnY2PrjHPy6Ydu6divpJ9+z34Y&#10;nSh/RT89wWuLuemJhdQb3/zm4e4H9yYGiFE++CWbv/S920Khyirf+qAcepFCZw/If7aHMuKRsx2q&#10;655z8egy/4846co1ELqIVvZeAPKma7H9Oid1nwXykOD3jjnl4Tzy+Str1RM+eOWVVw+f008l/Jk/&#10;/Wfz2mcRpa656YE2R5vO5ho+Ycy0L7Xh5niTzih9R09iw58yLv24/mTTGeBmmu0NXubR+sj4K67q&#10;nxmjdAQ/QWQJr08TizfK196WkyITPbkeR7979+4f3n//PW3+vnu4p3k/r1z+WBvY1CY+Rl+eyGfM&#10;8Y1+ClJu4LbcXAFYvjOsS/ThGmSD9ViZPIFRndAHKLbMWtq3Yofr36F3ItOYD2IiNvJXgIezydiz&#10;W/yJ08vi75QBMXUK1gh/qY5Y14AXx/TJvNmGvsvrKyqjHnkynzLjm1/ad/li89omn+lpfOr9mWJm&#10;jWnHOUaj0vjrVD98fg7ITn1kfLwM7xwteWmLic/9laTEPx/K93EOnXb+uz75CRdiEobEX6CbFuFD&#10;LjzDb6v7qYdWh/nbFfqCsAXDswn04mY/VqfoJ9/yp7pD1np9VZ8WH0XhwTm4pJteFXSSwrew84nF&#10;tJvKKE7T5rvPEh5eKD1lLQd/PY9u0ZG6WPHKm9Ttfc3Qse3Bfx2bZB19mfsadNjm/xnrbHt9P7wq&#10;r2l1xm+nAA78Nxwd62RHW+ryHE5R4dPynRhW6f8ISXRtbMoiOSBjP3T+TL2u9PDtvLH2bOUjvPRb&#10;/hxUp8pc7UqfLMTFvlP6npdPz6E9CysvjuucQc5pfMuxvO5XG7vN8TCL1nLDAn/sEpBP31b2bBDj&#10;z+t6HTFXW/bLEByNA7CYfMZT3oqQKD7m3TPMYghCn4518CbmukZNYDK3TB8EexTFH4vCZTgpc1TH&#10;qc7ru/SxRCTXNtineNbclpZKffGhDPBPHdQO8ITPx/0y8eX1y503NJY31eQ1E+WlvUkehppHMGMD&#10;x+fhqSYNK479LQkZb6JLKNMGUq4c1RGAP70WAo3Ou0ZTvPYDUolS2+ajy11K8QbRDWHp58IHvTDT&#10;Ht1wK7P1hQjeCEoft7UJ6bmBAqK2p+5iI9VBPh+uSTi3HRwIyH/qeJbNXD4zhk4/A0p0NOpmrwLB&#10;sXBN+wHQO5YXumDv3+BgD2mPKeUpW96K77KJoY2KuheUxnTakHfMwU9ljkXxdb+hvE8CiTfFpuQR&#10;b7RL4to6aJLlcQa9Fn0o0z+IV4q40KZPsJHzhwH4AqjJPad9AdW3acs7v1xfcQ0+fFKHnO2AvjxR&#10;DKA51+VrG4E/QL8BUB+bTsSjyleT+YmsUS4Oh0GVa2pOV3zFqN2RVQL607KyaVnPjSeTStu05Zel&#10;q47QlG/zX8SnePDfjusx8i4X7JJ1gnQZKvnoUf2KZ12pRv1vsqfQ+Cqg4QNr+Xo86JvfOJckZ8Oj&#10;ixwEghvnlIFAg+LCC37+I10+ZnL6ZXWtMEadln7H512AgBC90dkwKfo079RuFfkuVToOdGk5nWnt&#10;KK2awmYni45P1HGTfqhXXHnzl0FTbPyRAviFCx1+44dJ9Y0bWSzygqNkcRHMndaASHdQWYaqTF59&#10;QQpTAQNKF4QeP0FfbVIJ35NUpUAG773O1wVO8K7zNKT48cHOGy+lgWMLF5ts+LNwYx/IL3So9Qv8&#10;kddzxje0dd3jM7pejTh+Cti46YSwn42Ijz6OT166/fhw+058yG94AOj1TCPH9E3O274aLpOBDnwY&#10;FPm9JvxMR+YLTl1gchMf/reuOBfXxIXSPXW0H4AXxuXblFwPRErJAzpAkUKYJ2iHuTGOv0rXtKWV&#10;kcldJl2rrLQ1dG3dj5JiQF7zoYGX9RnmPWfw6AaEL6TGBmiYWJK23KSUY5eg+mbicazHrnvkPhON&#10;n3ZRPXCh7wv80YsF1OrqzQPiRfrDgxTcI90Ug5hMv+PNMNXnKVhNgk/QBfHdd8oUT+6fp96R4fah&#10;1H1ViF13Kji89fbbh/e0AfzgAXfnK/5Ee9DvUtEeWKDhFXgwgsejh/iLdpOYRW/aMO2f+D4G6o3P&#10;Xm/H5d8fZ6+/+pqevPnw8OabP3r4U2++qTt2M6bc0quIeSLnpvpHvOk6YjKiP2K5HzYuC+AQF8SH&#10;41Ih8NrtvJYwfYwWH1WuilT5fmd7+nP1QXqCsU8kXr+u3yWn/oTveEaI6Br3HDc+W99H5dIhcep7&#10;Dk3nNnta3cKDPhsgtNtYk/YqGWqH5mu7pbfiD7mU0zb4Lbqem7/atCedWmjlEhR/OKSJedvNRJjI&#10;UxsTnzuv3MGwA791/arq4vbt6/b7v/WzP3v4jd/4DW0A/4/GRquoru/FhupLOQDfFTaaNfOf6fGq&#10;X/zIXf4fyY/A3/ufvnL46b/ys4oDnmh94idEvfCl2CO+8DUm4ms+8qLzyKftmzuxQb74PdTbAxoz&#10;9RWxybjLYmefZAl9+nnwU796xSuviLyWV0OSbzwxoryb/UglhhqHTbHnJfVPPIVMLFt3tSboOL+h&#10;J3ThadppO5yzwE2c2b5RuvrBk76v435lQcerpkn5FIg/oJtj0YGNSc0jdJd68WsXKW2cfPtg+veU&#10;06YyXptOuOXn8nh/o0eun6AdGziHzuOP7Ke/p703v7ogt+BXJImePgJb7Wt0cEUrDsSjtm1vGhgf&#10;IMcXUIs/ZJRZIwN5m/903sUQ22SZGbstSy4tLilyAW4uMiy+gK+Yh7/8v/tulA5F/Et/IT27ke5+&#10;tqsjwvNmx/CCL7yQ37ZgWcJrCuvIox4Do45OyEmdEReMiTwlWLtsNxiSAUA3hz4/93UhRjcC5LDB&#10;QkzCh1Gk+u9xg+zqTtpjZKFH38DCse0efOqWeufJUVL8VFzwsI/UC1FIFm9bhYyeo2CUQ9xFgEY4&#10;8Vp4wIQ8/yltvXGOPJfRD4GjD+B4Vp/TmCMvZaKRX0wH7dCj64aLvv5ANXaYd86fcIxSA/DtzQnQ&#10;4QfLlxH0OeEVu4xrWTrnuoMJ1ZxXProVVCSoT2CYEvj0TUq0C+a12VxS3YtlxnxYa8NO+jAfe8YN&#10;T+oHX/VGpl4PraeAecML/QF9LsDbIXg6GJ11Jp7qTyjQmMymI2Y/VZnE41D7gTjDDr8hVfQsnlyn&#10;7wAfADmG+HRM8PG5r86vz5XRJwHgZA4zMpy7c47+ZJKXOuCM+YDfOqJ8sQigmz49pX26fq12+pyb&#10;8u+rukHvjTc+6yepuVZ97HEu82HeqoBz+H1prtmYwzTe4MX44bFSPPmd1/afvM6Y2TQbyAB688Q2&#10;tPStcrzz+YpO+qYM3y8fYoZ5N3N/4tvxJ4uKx1wQX/CUl3+HVmcPdJP2W2+9dfiDP/iG5vvv2Z/Y&#10;7usvtW3cIiGSS98net0MoOEr+So6B9DQ/kUmfrTN9jWMQZmHpQrj7dYTZz1mc6nnzoOXbU27pTDX&#10;JakbZG2+IP6s+Dntkgd+IVr0DB9HjwVlLzw5Mu6WF06apfh67/o8RYrNzLvZ1Kd90v48vtBemQ+5&#10;T6VfVbsVr+fyc2RPG3Pe5DD+yTbqV41LNBEeOhXhDmxfDQyKv6Nh7CPaNz/hW9UVMUKdJXYWwpND&#10;fA3AzwuqOofOT97rGL7BSAxY36Fxck5HMYMHtMyTtvnKzB0o66fyrQO8BJstPks8OE74GtlTdDax&#10;zoPHW12oK/yATOarubEjeTWOlpG4I85zDHPq+EXgPlO8TbfVeGwpL1I7mWTsNH9VPGMMXiY/n11i&#10;yUpDD7LzxMcTOEMCfvtVyyR/73ZMS7wU2KABj6fT6dMM/FzA8C1u5TftQhY/deS5iXggG8A8+iVw&#10;q8M5HAjW9c0Nd+oCXu1LcR7lwUkcIIe2edBmZefingOIThFmezrPhBdQGdXN47R4c17bsKN48DsC&#10;hAqkCVSbz/B5xzrGzPID5yqAD+DvOnAhIGaB8uN494OOJfcZN9YIGA9ktfKMZJ6r/JXOBPry+CAV&#10;Yzu6UveMsUqHL+ud9Yf7CLOPTPicWohOlnscmqAa8E9jDTwe0kEmXmCZqU84olPWFYbwTFK/nNYz&#10;/RQ6M2djPkU/7VHTP42FVGu43QCFDcVFjN/oInrmGFhKNbR+KTe1ifQ19UZdMufydZDoGDujP4j1&#10;F/xErXKA8cT9h8/iS+isi+3P9afR9WWbmoqG3y8WF89/kOWxFWWFQzy03sJ5hCgxP9I25L3o6Ii5&#10;gnWVGGxGd2xJjGTMPiI4OaFfuXENG2cOMuXo1Tll6jC80At/YAI4vM2GtmXbPJdKfv1HHPkPfjoG&#10;qA741Ea5QVbG58nXMb7RnPaZ+r/S+GChhxs6kGI1603WFYYwWtr5NgHddBBvFOE6ihRaxr+hcbST&#10;/wKwTfTHWCl8PmKogQmNAsQo7Z76ATivnb0mD+Z3/m15V5C9qHwlrbkrTeoed6I9fpVnVP+tXzUQ&#10;1WvWIOGFXYDbjIIkrQOy3fbcEBGejzTPNb4I236R3zn8S9ofugr8CmgzqPaDHcXleCmxKTtlCEjY&#10;JGM1mJzSkpa+E0jKyePDJK4TuFYueeYvGUysgJ6TlrcHtuG/4phAX9W5F7jrQLjiV37pXLaefILj&#10;ygK1+jUteW3oOeXYRxPB9R2oKKezV7F5MdjFX7EdfRv0aoJHC2jIAFbZ9SH5rQvKCyyAwnP1Q3VD&#10;j/IsPmnrwYrPufNtjeTzFwPUP2STk/LWcWMHPl0gofNY9drkig/HbhBjn/0jfC50n6sDSrtikIhd&#10;NBb6EOh4bRN3Q+MHjtn45cKHifuHem3s22+940UHFh5YiIh/87opjhWmaq9sTBCP17Vg+7LtgDeT&#10;bw9m6mjpwN0q3LFjbRoev9/IQhobacQ2r85Cf3hjry/CaQvQU9kC8sNXXITXMvzHgidmrgOGNIyP&#10;oNWHCQH9DODO0/5r20m+6cd35MTHk8pev3pz6J6ig3TnFdn+DUFJufXSKxq87uiO7LtapLl9uPHa&#10;bNhIF0/4sUFKcJc4HVNtrizigr6rrzCifnKMfShPvTNBZsnhGHzXirMSFxyifyG25Lwxjx/rcztw&#10;kBNzibHSryk05RcZux+ph/xukvTQRS68qkfq8GLnW14Yh24ea7FV9Y+sW1yM2xf4Ia+QBI8O3fii&#10;I/8aOFqI6aLgxlfKW7Z8aP2EV1hx4AU84De+hOi+SHm8EvqaFmYAy1f8Fog/eNqX4lt/wssfxRNx&#10;Raxgn/VE1/nABx3AdXtTitzqgi20ImFJkuTLOX7KQJMk7kx7zMU2my3yEzdufPvb7x3eeVevgJPv&#10;77zyujfz2XDkpgRiKHdX8bvA2siZRUNeyUSfxxMl/CYaTxTcvfue9MgTeOjCQrGf7MRY66PkAlD2&#10;vQ+KvDHi2B7qGmDzF/jyz/3Vw+taUPzHv/s7hzc+82lRafFd9UK80Fd5oWgmKdzNRp+HL2/rCTgW&#10;6qhn+gXfbEM/O/VDn+z+QXXKZPiaXunYOGVziD6ZD3nE0UvacKZ+Ul+JU5cpVmgPXeSH1n2M+h90&#10;44kGxhhf8IpXeVPPBfgDxHXsoQ1lDMAW5PCbItxtzMICcU6+24Pb2+7D2sCrLLHVk2Px9mL3yPDT&#10;NZKJnvDxxY1kwA96KUsjtMxXtBH88KFev215h8P7771z+Fv/0X94+M3f+q3D2+++b7t4mtob7tKP&#10;p6d4LXptIo75OwVydq1PS/+Izq3Wql81oq+QPxQ71fM3fvN/Pfzqr/0vhy//O1/WmzvuafNUmzz8&#10;DqDi6LZ+m/727TvedGPjB//aj+lN0q/KtwCxSB+AJGIBPxGjAOP6o+ePXGdsmqIDOOGVftGI+mID&#10;1/2gOLFxyzyXuQULcfx+Iv0N8d16cD1PzBDD8F7nYPAAkEXMsOkBDud8HBvavfASPDEiYCEdwE8s&#10;KG1xrjzaC7+P/lC/mUg5v63JkzyxXzbK7upmJvNlmyjTH2M+r9kH4Nc4wl9pH/T/aZ+0P2gBbF1v&#10;IHKmvkwv1ZFbXMpWPdDviW6Qw2b6jzxJxvVEbKZvR9bHegsBfvS8SE0ZX0ALL48takMs4gHwAmqb&#10;fUq7m7zqgt48OflYKX3Klu+YYW4UfuTDIzdNye83c72zLqpRH8ROb3RCp9Khp2Nbaed+9qn4oj+8&#10;wa0+nFO32L3dqCV+NA6XDQ3H8GaRh36Acz4sGsHLiwrk6Q/+8ETeE92t//RhfI4evH44fe/QiQY8&#10;aKpnboBY5lbypfUdm+grAei66OqM+VqfgLYhyofeelpv+t3ox0I3djx5wm/r8puwT9yvYyv4yLBe&#10;SsmjL3xZ8/UCeQA8rI9sZHziHLBMZOscXLJfQqZijjLmNkDkcL2RumHYi306EA1P0cfH0kmxCXDe&#10;PcZczKdt0VdI3cwj6Y1QRR/k+TM6w98L/TPOcA4wX7p374PDffWB1OPrr7/mOqeM3yQFkHQK2MyH&#10;m08Ajjs29ZyU9m49bsrHip/6ijIAH1HuA52jQ2OWPOZv0HBNwh96U+64k16S6t+qA6e8aRMszD1+&#10;rD5d/TlvG/mhH/z84ZE2e59q0/Ld9947PNbPfDwVDj6hT+BD/KIP8xFSFlaQI2Zu43jC3lBij6jp&#10;4H8vYKmE2Ml1V8Zk2o83WMUrCyqpf6HaTlJionUh68hSmRPxmwOdcsg1AuDyqb+1TZSP/SBUP70j&#10;3f1KP/G+YfH6kn22QDiPZXPkjI/Fl76aeHgm297T07Kv6fr3qX5Pnpi+9vxVv9aZOqMfIT6f6Jj2&#10;RB9EbL6knzVwfRCDbPJ5jhTdo3/GSY6lpe3nt8jyFBbzaI1HkoW6+I3KgJ/blOyh3Pkqv3PnZd/c&#10;xo1yiQ2NKaqzG96IvOmx51vf+ubh61//+uG9995VfUme6olF9I/VvokPROgCyjJ0pHbJt77kaDYp&#10;rwLiBHCczDU75+RPEadbHftkviwmwnZcxKoOVFsr6sbMNJSAw0kVmNiRpxY6Iai8cWG+pTMxqMHf&#10;2CiHIrf5sZ9j4oym4PZphOTdvMH8RWMp8xTzJl+RLP+rpar/5GaBADK8caA6DB+egKZ/VdsjTnna&#10;WnJuCZExkjefkadpvcyQP5APb1H4I3m8TQBwvI0Rq71dH3KbWMqZZ+Fix5o5XPIlnbn55Om1zvEY&#10;P6duJBv+tAX1AhuD9gdkoJ37K+ntk2KJLzr5CXil8Oj4kvpnLJKOKuOPctsw9O3/6FOLX9ZNwaff&#10;9PgjvBUiL3ngMd+0HdPf2ofc3KE/AJyuoeWYc/Rqu0vfTP0Ef5fnGpp6gp3pzVk8GOv0t721RMfE&#10;G4AOSIeUsfKm5kcANnsslXyP18qzLtYxell/BQz5gM+pLx2r+W/5nsMrn9d5sxbjupPqnm9Zusnd&#10;n7R5h3fyHafoKTnoXdsIB46JD4Z9brg3DsYYX/WpmLdxsLLu4DEixwbwX7mj/lb2+uljnQOMVYxd&#10;+Iw3KgCrTvCABniiNxSeAu2YyYSf5lL/s8pDDwDZ6Ibfe+48n13xJTrwwmXH6+bCnpOjYuI7bIAW&#10;3bMuFRxcZl1mPKTMcyRJ2day0XcAPrs/5AssxGejFTT0WfB8tI0bCJl2DZ/hx/xD4rZzigCwef00&#10;7cbjJ0pCM2p4fq0+kA0+g2yyBGQXVwWsJ6dchKO3N3xnLsF1KUDbs834RnKY42Q+62LncVTb7Rfx&#10;yzw0/elMP90f+XpIdc86LTrzIAt87ZvRg99vNZ+OUWLwRDdNQ4Acymh/InRMor/nQJxrnOXNKy4n&#10;f9qu+2+dFxBvmDiDR4C+h7bK9bN8JLsZu4Hriv3ryBCN+0jlbWQcj77gtj+yl/E9XKdPpPzWzF/J&#10;biw6fsXfMOo0nlpGCsDfh8IDx096KyN4qavWSXlAV/pXX3tNMcCbvzTG6ANgE+MT9ctPWBj3dB4y&#10;8u5rjcZjAbId11HYfYt49VoTvqtfOMeC6uQ+w4FOyY6Lzz3PUx5zPIA1C+i4dnP9Ond4je/LFxnW&#10;3xvxg6jEus6pHxhb6qy+WXnvlMdH6EQfyzjn667xIef4kfWPU6BNTCjp+mQ20GV7r7vpi6CvDaf0&#10;6/k61stQBqetuPFEBjwNsrP7TJx7PYR4YS2QnmonD76+yYtPKJz+wqXqB3QTCnriTxD9YJf5hRHr&#10;lokftKEfkAzGXIr1RUz4I/Xqdx2ZO19ue9Jd7vB4gb3sNRR32wCus07TVmIJSPvZpOiAvNKu+eTx&#10;oZyK4xilMOZFcMqz/JtCvx6XH3nNR3+fExQ4WQDfqwD8F+GIqVlUTvlZ1pQ176oUX5RHU/BRER3a&#10;sFORw8mxkno45Q3NqjuNHyjvLZ2ApnxdoN4akTsjNcq2tEXQKoOBDGVL5zLVrRuMbECejxcdtqqf&#10;oAVn1bmiVjnklVdtCA32qgwdTDi88J/OmSh4UVAN2xdBUpeLzQ90R/EHeoLNDQJclXvzSo2DVwMR&#10;N8QLfofHyy9nIZALINeJ8TJBjR7EA3FnJbYvJhjo57tpD1nc5cLcv706nZ0X/0Aq6BAZ8IqtKEgh&#10;tqaTIQXHr2y0zLQ/3zE4vMDxAOrOCQZ8oiC8sa8+dh3NCpVFKcbI485DgMUIDGFS8LEWX3htNnei&#10;fObTTHAzQcHWAvzrQ+st2bEp8sHjiE4ePYI7Ezjx6wS4/Ix/4lx8kwVh/BI9GwU97wQY+ubtGux5&#10;q5zv5Hh9ggwbAPtUddPFzSN+0hP5HXjc9mSHY3vS8GCgmL7StmFfPyox7s4HmoLlU5dafGViAox7&#10;iKA5T4rO8KIOuKivHkbSlyeQpk98nZZ3gR+Z1EX5wwuh5PlpjGGIHrkgyiDUOkG+OiLhkkgfD+Cy&#10;U3kA2vLBK/iV178xeXqgDQCeUshvWnNjB4tZGWfo22jrviCRYP+mlZ68zx3ut7wB/Pbb3/SCGbEZ&#10;CfGtTgTIjp98+if6Czvja3+P2dT/Ld3B+oUf+8LhQy3AsVD0SDH19CMuiA+z2Lz3I2Q+75216jfp&#10;f9qvMkHuIknb/LYYg6dFSz3wgTfnTFYLxB6wxuAdLW5yE5A3BOA/8U6dI4s3OMCH3zJPHaff65iH&#10;Ho5bBArQxzereVxkMfWx2hCffQFA293mlcVfxSQ6e/J33EZqDxf7ALLa3qHJ4j/jVeZDLTOyvjw2&#10;2RfxC4td2M5r1W/cuOPNqb/27/61w3/+X/yXykNv6Ws5emJYbYPNy2xwT2WW8R/TNLWLcru+5FG3&#10;2I3/7t778PAPvvbrh7/0b/y0bpZ56fCBbt64rkWU29rY5EKCixra/WuvvW58nhzDv8S2eRBXSFB9&#10;49+XhMsxQHj5kDL5XT2Saei/HCfKb5061d3WtAcWmfuaw5Tv+ifeublpn386DtSvkZ4uUFeXKMIC&#10;Q/oycNEvtOmnweUCsXGdbfLgkMecDBzs9usb1ad6wxH71DaIXzbAOKa9EH83FDPRKzg8eQ4P+kzG&#10;ChZLmBeAw9jdjU30rV83G+Q/zw9xLiCcQnGq39HYOXjWW3JJycJ+NnoB6LrBhR1yhH2Bvynrp/0N&#10;NPC58LFfM2eEBqjfOEYv8t1e1bfQZjknn3FK3gXNtoFjv4+ZYm08fQ1K6gI/Q2Zf0j/qmMVydOvN&#10;MPgYjyKLPKIRSRx34cZ1aZnRz0KsSuKV9bDaCx9uqEL2M91xHT1xKlTjr03/nN+AZuIUrNLUx6ac&#10;euF4BeSyIeSFzwixLisOx9WPtNA8ztcNiPbBrVPm5dUJXOioF9K2ky56tJx0BfyyfugT3O8aSTdn&#10;aNygLoD6YtNPcqglO3Hhgz+Nbzr4+3TJi65k+Gl/+EgEfNEFfh4LCBNi5QSqL9lZ4NGNHa++6thg&#10;7MqcOG2v12UnLPZTBAuQfaToYODHQhYecp1UHUonK4NWYyfFvo7FravGD7Tlj3hussVltCvGYeZ0&#10;aePcXHPz8Ckttn1Wr4RWgZ4Cff/w6D5v19ApsoemamRslmz1C8+1c8qUhGP4x8dRlz5My6i5ftVc&#10;lXKADUhu6JA2+mQsYMGy4CPapTd11d5MKHrl6Tv+nNS+gnDIXb7iVCg4Avs0h5s+PQ0t37HjsX8j&#10;l3FEbVrO4OZIYp4bi3k62v28FrHRAWuIB3R2ny+fPXnCDZPcoBwc9+tylqtPX2lrxOc4RjzUYyFe&#10;XtF8afpHFqaIO9o7NK3rxsnuc9ooYwz6PvMGL22WhTyuH2ljtHnm9Py8y1tvv+W6/uDD+451CxbO&#10;Nd42xWPcrXAdoaL1NhJfaHg17FZdjXdZ6eKWsyjH+gQFX16UmxxK4quccx0EWI6/ZvytYBW7vS8M&#10;vVmDDH14ch9ijmlXeUV2zulbeELLaxOqA960Yu7qVxljPHaLpmAeyhd1eFHk4jkwLvqHoilItkkZ&#10;xCjYjmN0or3oZI+TzFkaL8TKdwPlUx3sE3SwEopvrfU0VpFDuceQGOY5hXWLxqZD3xrpubsyqn95&#10;wKd/zSMFKFvBOioL/BXO4Z3mZQ6BH1GJNNdiHjfgqbytb16Yb3xsTPxPceeju99CtJ2DPzSU0Pfa&#10;dh3D0zYobb9O/wCAQ3sveNONfK8ZJHfTifxFRmlelBJbp7D6FD+Yr02ILt5IFNGKxzG4qz7lu1Wd&#10;ZCGOWDFPqk72sQldNWozfaLtVMHKs7zWvF1O2swNfuKtDCnEx0PYtDRH6eBgx5VQJS5Bcl+isrU+&#10;kOuP/NT1pa7TmI30RWX6Ja57Vlj5kI/44vpmo5mDOlZUcEvX7waQBhh94I1u1/GP9Ch440y4yLGs&#10;oVvlrsfV29VXJqQSF/rJrAjlF1cq2A8bv5H5+LF009h03ddmXI+oz5Shxcvcbnxovrs/kdb+m2P6&#10;YWz1TWCLXYy3/GwguJSLgxVDxhoX9G30Ac1Ldad9um0KvzdjScFNR2SbRnkAEgL0z5Thd4EYelzR&#10;ufF1vslSced6XKeaE/KUz/yD6/b2E+E5MvZuQn1G5hr13ZYiWp/01egXPZW1yef4PNQW0VGJArkI&#10;U3KMMnwEvd70ib6Q72L5FZnXdDNqbWz/w+Z25k3BL+251OukKrDPVJebEuPeF01hthtMUaq26LhP&#10;/m58kcEgAdjQxED9CR7Hcz+KXwMd5Ku/kd/6LmZ5ml+d2sKTFFq3dapZ9rPhCRCTvb53xiVfrM85&#10;9kVLLACrPltsX0Lf66PyWDeOUZ22tfKsOZXRV5zjfuxtDFRc36ba89PUaw1LJcOfGZYGEqPm6eBQ&#10;IYO2RlnkBIdSyrrOzjHQ61X0ajm8PSVUSux7A7jGmKgWmoVkaTJow6QknUk+ttb5q8Na4U1h0Qae&#10;Dj1MKS8Ud23ALVvTVcc1n860tCsOx/4jHZtIV9nGmbJNj9GtuKVdZa7Ha3mPm4K3ylvpekw5PoKG&#10;PwB7yOezXUypslCVdlKeSXdfmni+ilP/t6wyep7BaGnE4w/rI3lbpyEC8xz/lL4p+JRXblPix/4Y&#10;vuD7HD7+T4rlFyyB3+TaO/AoH5XRCCTV/KIbPNAhvODHYjCLlLxG5aaeJiXvgV47zJN/H/qiko2C&#10;bBb4QkB+5kIIgCd53AWeO8G505KL67mrXbq0wYPLnpv9Wx3N5dgy8PyZtrTV/clEyaT62vw3+pCP&#10;fQUvsKkNeDI0cuMD5FCvwfRCyBCmblWg8YBFndYdmK4bpR1/tKIwA3zqlw3wj7S5cPfGXS0afHx4&#10;5WXdOSyvYgedJZ1wFijDgXzspUaqV+sSWVkMmPiXSuR5wjN+qj7ohneBPlXCcTp9bI1TzqX295SH&#10;fsctPvkvgmNdgs0diPiejYAOQMRM2215Qlv6yuQcmuY7VR5QnbXkfMG28jxNy6f0uKsD2JY3RNXB&#10;Oo9u0JdHy/c0OjHIkHeN+BU+T4edg/JKne/27PxSB168FwPMDk244UOg8WOZ6Kc8FooePNANHB9+&#10;MHc+MpkhnzvxckEPXYFJAguKtGGAMuxmsvG+Fpl4UiibRNUhdVD6789UdSzDGbf/zJ/+5w5f+tKX&#10;9MT1t7U4pw1g6lz5+NHxxQYY8aC8vZ4SS9Qpk33uxO2kmD6ZJ+uoAzaWoPGCpOiJB3iRx+f2y3mC&#10;jTpILCXfNMLjqaDKBsfjmWSq18oCro6ZZCEb3tChEwsQyI8NXKTRhylf4xVx0ok1T8SZv3hABx4f&#10;QKembx7lt+Z3WZtHWrkyOTchwMf6sLkHp+iEw+HhnJGDT32nuOIaG9xehcCTWzc0nv38z//84e99&#10;5SuHb3zjW45/aD1n06Ivvu0FOvlwjuacfW/A6g9sJ/a++tVfOfyNv/HvH/78v/Slw31dWDJesymO&#10;rYzpxBeb3w/u6+5a0QRqeeKaKvR4LX8TA9TTWr+NtW46UU5lFReexEVjunqOMCfMndDZsaa4AhJv&#10;6dvgScxBu9KTzx8QHPjoIx7QN5+y6rfm9Tj6pZ2m/1PMjD+Q1zbgtidbGPTRkosM5ky8bpUyxjb8&#10;6bk2fhiAh3UVLam+cpcpvATOG9zqzSl6GVck+I/2hm3AuqEN//rL1w/SjpscAJ7qQT/aATTU/SoP&#10;HOTQ9utbNC9P+DKaaIpkutWOlU9txA9cTFJmHp5z0f/tttrfCw5XWjf1hDqbMn1bR/GR39i88Swb&#10;mehM/Wz6Shb9JiBXTDoHOZX8XCOwMQ1surEgow2s3qBWnvFJ5rUc85QvUJvB67FxT+78Lp/iSOJG&#10;3zJSPqm7LOA0rziVCXXzsJEwKi0yGKOzqaQbZqaOyYc30DyOoaMs9Oig/oInMGA8sMtKXusDOo77&#10;QRH+OA+/tL3KBd+xhR4cH31qA/pUcvI4gx8qkdJXrbSUcx6cxMJx+SJLuMyF6OfZNINm019lxJJv&#10;3ITpJQANgAwrtSqsfPxrQKepa86zcCEarZwdj/t4Tdn8QWP/mIPOk/pahfinDalfQ+fYHJ94bmDk&#10;9EP4HD+R8gam3hTATwDQLsXAfdf16/P2ELWJ58+Zb+h6RPM+roO8+UsXQ3tZFlx4o8cT+YAbx6K5&#10;cFo313m6gPatOva/DBC9Qf02QC+Sg0l1Up+mYD+3j6f8FKds1nz8jU7kHflecwI5Fk5SB/uRpFjV&#10;HOHJTWI2T79/rJt3uNH4tnyEz9Hc9qhKsZe68eYvc2b52/rZPrUvWAraH9GWbKGYSILLuOmazUP6&#10;cOYzyCVe1hhse2kdq4UpduIr7IKWn2nhmJs3uR7kqZ4H9+8e3tbPu/Dkr988pXaMLxwzsp2NuyyO&#10;EztWJzpt1UDmdrIj/BEfyawrQIUgVP/BTV3nRL2o6PUtPG9WkA5TlwmNIX1l4XgBhxilPpXChbrw&#10;q2vhqHaHL2/wBLCOb97IE8AoS1wwX+i1OXkAfPE5erABUD0o80K69UgcMS6tv6Xuccqry9UUq7Bx&#10;v8GK+AGv7QS+8PhuIP1KxoWVT2Pmmd8yspdYJ/s49rYkNqMv+bJ31MLu1Q8p3+vIBPN1ikd2bd3K&#10;YC5gbgogh7gvXnIvfkPPhw1NcKlbzm0/fjZb8uDZ/nb3yybfMkfeGHkqe62RjAPRh7iJHoRcjnkg&#10;gXr1DSrEogAd3I6F/0g3oIQm0WCdhZB+d/dPJFz8htfWWS3FtkfinCofG/JR3+Xj5OEvJBdvY3HG&#10;7xdwhIxtRyCFrJNkgM/DHmtMk8cH+3NvhivGLMg/9XX7z8pAVwBc4BQ/wl204eTs/Hf5nC/lBp9l&#10;frL1MoRT5Ked65hYGZ1IZYn6j+A0f9WV8chD6wgmxuGRsYN+gJFC17n1CbxXGUPHhnuBYnzaG9U4&#10;P4Xq4HTUO8XJeYlJL9bLORpsMF+REO9EBv7hgSLqG7DfZAtd83auXPxhv42ZLpQB3sQRfm9eCxX8&#10;LS0GN1PpWp/GGSc0n5RPnyBeH9pBV3YAVWxdqrPZDx9pNKfB84aUc85/RQddg5qp1B00vMrclJtM&#10;AbiCi26kztPxqjd5LTMC54oTsIvX/Lab9iPNv5AeyWiptBk9eo3GONr6RabXZWj7g7f2Az3u3kC5&#10;XpoOD11gmt+Kd2rXWsax4ykHu37yn/2ufMbrQuug58wB8naXi35V5RTtyvQy/Sx/9LiKAfWEP3lI&#10;4pbmIL3h6+mT/CyfH9q5ggHrH7QdzVZ0vas5jY4je2yaMecyFsSHbaDK+VNdwMPzXR3rCsukq52b&#10;z1XSNQGQ1vr2fM30Jr/068mMH60bSHYybrDJ+OK5n7gUr6+BhjHNxbKXKot8eMWm1oewtX+MXUKW&#10;nb69jsJCj2swDtoC/wwedNAUv8fl4wpWufkobXkVO0cPTumbglcZTbc81MemBaikVQZF5esUB+xm&#10;G5d8aCpzlQP9et7j0xS87wSqU/mUFn/xMUgvgMRVt50nvwHTTi+4U3bqGHPabWHxTDfjKhgYOVVP&#10;XFwKrqkD4MKZRcIRpzQ8KScmnI6OXQRwpr5qjxcA5rx5tnnymCDFqCSlJ119A20nmM0nDX90rU7T&#10;AUw9snjpJ4DVuV7Xb+rxRNDdu/f8mkgWELyAaqHjLzf+LDhw8dsnCHphy+u1eO0HDey6FxeGrpVQ&#10;A+acDQHurn74WK8v08UugC1+RYT44zdiVZmbz7ALg/jzqw01q/GEUbhbXGjhxfUtOneAqr/62h0q&#10;7VY8GOh1Q5rvFqvf7MvRz7Kk01afyF7AE4WJIe5CA1g04MmgZ0rfv/u+7OM1eoQQF43z4QLSi7rU&#10;Tdo/UgDko3vSttPkp9zmG3f9anvYVYQfqzo7X/BX+/yUnfTf7BTx0XFpx8bSkwKtM45LB/8ew19L&#10;g4frT3vxs5eZXu2L+q1OpCvgL7Q/zfdkTPluHyvB0JPsd/zE/hUN/fiUb/UtzpYvRj2mrHTFn+U/&#10;kzWPk9L0ics1T4XG56v9f/m2oPSkfDzoUgf67wUqNAx8HsN17JhR3DzVhi7tmBsReLKNMZSnNAFE&#10;26fCp82ygAwutCwi9jdZwWUz6QO9PpG0+qw2okfzwf+TDxNHWzgRQ4fDT/7kTx4+/elP67WCd9UP&#10;vXz4SP5i4ZR+9cnTB3JL63DatC528DeVgT/bZ3FMHeRpwuCA1zZGef3fuMDnyjWPbqSSl0lafhs3&#10;dZsnd+kD0/9lw1SauQ7zet6Mb9GH+NAGkl87nTh13yX9zEPjhZ/gF31jh9jyQvRczPGkc3WLTsQY&#10;r/zNojZP7HKBha7uG+kPYSLAPnj1qV7yoWu8Rce5wJi+HDry8/vzGqfF78033zz87b/1tw+/+Iu/&#10;KH0Ph89/7rN6VeL7wuQnCk5fn4M30Ph7B9oPonF9c+/evcOvfe3XDn/un/+zfoL14Uf3/VvyxAfj&#10;M/WPm3kt1qtaXMZnxBX0+JhC7j5mHXqNuchQsXCYE5HyhgPTzbhWHRqnW+xKhkG8wSGWlHiDEj7k&#10;QeMNCyF245aNVco2vtTP0g5avsYGcowjXGRIU76Ut/OtzfaF5kClr95+tbF0pP/u3A2dnj37+PCx&#10;GOFLynittvUjctBr9PMNZRoc4E9+FjqEgx/wsfVRG3P8Z25pZctbnTY6WmnhYgdyJHYDzvcN0MhH&#10;J7EQXujBsXw2IVTABTu2ljfzv4LtED7lzKdMK3tQg3qBJnZEF8qpX9skJlxMhy5jDPVasA72Q/yB&#10;jKmWiYXwUsVbT2g7TsGjuq2xgmLwzWfqXGNS865LNy5AW9fwQD/LFk/y8b/zq498Rz52kR6B6gCd&#10;oIcG/fmJCJ14Lme/qaz8oV3bJ3qZTvmk63Fo9zxwvekkPQrKMqx0q+3Fo7w68qQjQF5ZVT/zUX7L&#10;OT/91JfWZ3wpB5uGL/rzAjiOB8oHx3es67h1AG7HpuhEXEY/ylBn1YFxQcw2vtUHXKD9CzjV8RQH&#10;fsgEXDb1elK7Lj/9At+gtMfmIXnAk+0Vi4n1yuLaEMOyuB/78TvXCPvmBXYdbwhi/zoHwD545vXB&#10;ux3dYKKfArwAqjS4eqOHbuJ9oE3Baw/028COcfXT+iOmeAsEcYkdbGShJ78FfE2P2j9j45DX0S4L&#10;Q+6rRSsK87DA5QuZqlWViZUvlpdCL3KPD5fsHm5PymxLn63/9h2pN/AjJ5TYcpqXkuNvXlnIBp77&#10;eenJgvhTxRR9OnNd5r78HjBPetp34ut+QTFC/6FBTj4izlKfcO8ikzUQT7V4oXEWrdjAXZ/M8evv&#10;5E/3KfK1ebi/yY1Z1IPLJDOxNdex0tE3ZaocMtoS18Uf6ebOd779zuGdt9/RuM4bPNhMkH6y1YiW&#10;wBc64cdGOudrXXR8VPY/M7AXr5SuKhjIQdsymY0f6s7eF3LiRGfUTTdZarbEERPGUbn9ZVr6dupR&#10;8cKtvwZ3AABAAElEQVS5P9yYlJuvGDfh72oTjm82E76fEqt6phF/lad9JiJoN4DrlrpWvaY/pO/L&#10;WEx86kx0wXOM6cQ/yeX6Dw/Ko5sOzLN169Pv+KtjwWWEbOBWf3DsY/TREfYQ9/YlZSi3pD55wVfH&#10;2NKu6JaMDPG1rOFvHI5Vxqd+Jf+UT8bf3f/WP2qqT0i+6WQP/5Gzt5nya5xxzQuAt6Y+ma9hb35S&#10;aO8vpqA8QWf9orzKA9aKEOuHf8CnDwY4PsUv3bmUtnJZhFSP8su5+kpR0Ntzbn8N4wv4OExQn/hE&#10;NAX48kBEeZS+KXgLusl8ri/a1w23jfh5pSn/Nc+anjIr4klaOtLqdoKynRZ3yzhzAE59uKXjP35e&#10;6xSMs9AclTue95wJM+vpvkl+KdA++Jm/ArirC4jZtC9ZqWrh498JFk2pNHKEnLgWg9UWUSh2oaNO&#10;+aQudnmNLPIpB9Ie27TqD0rs66KRIYheRJtkbzxm+sF4eJJff3S+UzvMC/oT/iv9yt/5Et558jnd&#10;4Fn97Rfpgo/QFGBeUbCLerKk26bXPKm7FPmQ8ZyfEwCQwdOxloEc1YmvrZRfz9c8UnTjjVQrbDZO&#10;BezXH6lbcJGz4a3EZ449Jp7Bxwv2TSv6DC1y9v5dY2mVF65ppT84LwJwPT8d3JXiReMX8zzDiZ7x&#10;wUhWmfWZUx+PkOZXz54P6gv1fzrXl6b3HFGUkncZv/Jd09VG3kBRHdbr6xV/Pbad4zfo1KQM5eEG&#10;vhKcHPfpeOIl8yKa2F4DYnnED1HERmGTo4xt3iykzuFaXj7HdNyotcui7Bgv11XkoyeAefUt51zf&#10;eB+AZjUxkDkLpTvv0pBGp6Q3dwV3oyAt8Go7YMWzzswUF6C8QtZjUDjfPxgQI6pM04WdD8unfE/T&#10;4jsfB0zFuPmPY+EBWD4Yxx6+oHNlXoaHrOqxyl/zLGtsLs5laXEpr/50Ks13B46vJ7KRQ1716wTK&#10;eJTtVxMWWb2KXz16Tnlx1jLn2YbkFr84pOT19ZbNtx40IfHVl7NP+ZNJ3jme5bOm1Ce8jvhwPnJI&#10;vZg0dYsfczjy7T82fx8e7mnz94MP7mmhOO+/ZwFtWwy0vdlowg4WKmyjLpRZaOIJQwA9aGSUVSfu&#10;VM3rwKI5IgEufFms3BqnaOHNB+BJSmq+fOIT8aZMX/sABzbnvbhKLPc3/6yTeKccXfTR5PvayQAK&#10;j9XvjbmjvPHjhhs3cuoYZXLCwvgzbbqxGM8CAAtl/B4TP7kma4SZOvEdw1iDuW6Ku3/RGT35PSfH&#10;jas5wnBPFoVCiH6oRVofwJDf2BAb+8887FvVjzL5s12wHFod6TC+gx+0zVtpOAaoux47Q1/1FWnr&#10;kXpez6Hhogb6gvkPX47LJ/nFmjoXb8r7BEZpm9qVIuH8FMq36Wn5EQ1yBmHDH9mcH+EueF0UX3mv&#10;9Gt+dSavOE39tKVsCA7lxHfi3PIdS9JD9coFArHFptrDj/ldSj3ZqwnmY/m4Cwk8EQZPbtzAdwyQ&#10;lUXK5ln1+UC/b8uTxEDtBIe6/H6B1n2jqIu3tBKA/J/6qZ/S5u8H+i2+17YLen5b8b58R/wz2fGi&#10;rif76degxZeNE9oCm7AsNGXSkvjvb9e4j5x4ayy0Tmjv1DmbNPBkUZiLP3j2NwyVYVlP1E+zkeV2&#10;I1xkQlNo3WMfx/Am5ULAFys6hha92HyCvuWmlUdIC+C2j85EbPoW8W0sscnc36rpgjgLAPgsvMbX&#10;4su5+ze3g/SLyLJ+LGYL7FeVaySRfjcPX/7yv334P/73/+3wFT0J/P777yp+c+HMBrYYmmb/olf8&#10;3gLqmn6BdonP8Pn/8N//d4e/9K/+1OFf+ckfPzzSBvD9efL3jl5p7CfI5N9XtPC9dW4yefcbHqD+&#10;GZ95LfkeA/ifmOb3tYivJ8SkY5x46+Jr+6f0G2t84dm2CdJexLQdUA4gZ6XjuHnRMzFB/AH00t6o&#10;nUm+M/WFjisdthA/lccr1I2jWm/7gbYbpR9rw5xy/ApdNoHjD2iJW/pMnsJCDm2X+RLtFVxsLMSe&#10;RJePZZP1Fl8mAHl7hHw3dem2N/SZB5RTUnjQj/cJYS/2Ma8h9qXLbT/1GF96fBBZ/UE5vTh2AatP&#10;OWbeCk7L1pRjysxDsUaKnel39vZvnrYNCtHwNzxDn/x+Jy8ym3cuLV/8Qz/hepfOFWX95f/17mPr&#10;J1zsB2gr0PlcIo9k6xx881EdWp74F4eFH44N44eWNU0hfMDb7YYXAN56XLrmG02o2HgOwAP8tgml&#10;8Fp5tDwbqJEHPvxWudh5Stfz4pNCY7rRnzzqE//B022HaN70UDyIt/2ocnhyXKhcaMeUFhlv1aH6&#10;ktIOSJu3EemgMlrGNQ+LTrT1Rw/3OUvLxWwlP3sMT8Ayxz4fizfQdsnCTHGro4iOdC1d8aDneP/s&#10;55RtenIysOPifY3FepMFi+zEAX0bN8S+9vqrh89+7nOHR4rxp996W1o/UP1kHsIDg091oy8/W6HZ&#10;ufsqLKHv4WZGXptIu1BBdBcPfj+y81B0om/jGsd4cc9m+zU2jwWb7i6/3M/YYPB1efAYz5ofL8cv&#10;QdRxaSbj9JxsxkPzIe704W086FT/8QpAbtLlpy+YO9EPpq0wv8jNH/EL7YOPYo8+Q/HH7wrCy3yF&#10;C0+eGiAFfNOJ/AMOL+xjntEbASiHH/1C2wB5HBOvpObtGwj0inf9BvB93WRCO+HnCB7pGvvtd945&#10;fPOb3zx8eF+/az1yZZnpWAfbFp1Vhh+OAR3jVYkT/XHpH/YZMq6CVT5+AdJnrnVeJvg4OPW1TaF+&#10;IBxfQC/v6hxeJwvkK87wMin1oXPmMBBGB9WT5uzUCflrX8r6BvjMEwquC9FmPrTHA9oAXoNRvDx/&#10;qnWTm5mv8Sp14uWG6um62p4tBX1zDHxMfvQV+8/V7xHaC0/q6yIe1xdxjjeigM7c5olPgLTjKefF&#10;q8Ln9AbvHGy0U4gsoPG91TeZi5LgoQftEls4XnG7rrTx2+oi7YI6NMtFXngkv+VGQrSMqozIXdrX&#10;qtcc17+rTpUHPX02EDtjmvlO/5H8Y5nFJwX3KnAsDo77hVG3+tCvFKgD5y/tAr+Rv8rpcX0Kfeu6&#10;7XPdqFh5VO6GrzmZZsuqv/EB55IPnv0wv8G86VhCmQ3fzB8Un4So8sof2lW/6Jg4Lg520bavgtU/&#10;5/AotyTk4efxNbjESq+vq4/TBY/6MZ0J4LFL2WNH83aN1+jtj42Nrb6xf3xS15QJfP0buNLQ64wy&#10;H570lugWkRHIWqLVwomMnaNI6He/8fuYplMWLJARfy6KGwM28NIHRH2i+xQWZ+Q0N7zUV0oOkjjH&#10;vwnTyOAcsC+5S1lAXQLYuYKvAYTvfPQAJBN+8PENPNZN59LXawJCcZ/MDVUC6w2O/tLPKE9+JNar&#10;rxGXr9bpLY0b1lMyvXbnVMf4BtiHj5yffNu/S95QoZRz2WC8CuqXq3C+m7Ku365+SJ9DPDHHlMb1&#10;+6mgk7o/LeYcXitMDV7q9xWX4/qn+pGubR7/dj2zOLwphuNzr28u/9ZvaZp/mpo3MvnIHys+x+Vz&#10;Stdz6q/rKsQkN5wC9JG8GcbreEU+k/o3gPGz4q12guY6kvzT9nLKYt2Ajb5iRcuceSXXHi8Cx8Ag&#10;YQ/Xz7Q/ibc/HOM6bjjUJ4xXvB0s9Pq2GUplS3Equ/Pc03zWY66CU/zT820DGCZrYZWtI2yNcDAK&#10;aOdNhwGQD30DoMceQDZmoQOHD5XMQkxxzWi+Vl3CPzQXcEbums9xeZYPTua4+eBQWYVUfvRfcdbj&#10;6k0KkB4F3eRDU7vXxlhZa1pe0PAB1uOW28Eq6/macsyHxaLiickRHzOGNx3WArmbM/TI5QZncMxT&#10;wblNEFb9wBhdF1ahwauiw27cwQQQ3Opb/NJbDjQg81mAM3HaaEsDiukUP8gx/6GzWuLDn7C2+kGP&#10;+w/uH+7pd39ZTICOBb2XuIPauga3HQ48sZ0yFiH9ujFd3LDRyVM5AJ5Ej+qVTeD6N7ZwBzbAwsUt&#10;vaKMmAefp2i54O4FVuSJVmX+I9XnGpOVkUGsoVPSXBD0CRehRg8deMFQeNB3Am4lli/KtkFa+fb/&#10;lK/HlkdvNkCHyZ8v+rXR8JBNON2lffv2Qy02PPQTmdQ/NqjmDjd1Ua/Ed+a5RvQF/37YxKv/sWEF&#10;oV0A643uRm56rP8pkWlcWylxnzU80HW3Vwqgn/6gId9iRLvjhEf1cJvDWiHiK1Ls4SMi1ze0tfFI&#10;N/Ov0fhkLy0/6hJ9VqAMIOUCFf7VjzyXD87aP0FTvPV4444CQ0c5sPLmeJW9ylnpigM9x9A5buAv&#10;wP88KYK//IS9sjMQyy79Y3MXqfpqQ09G1b890oSQNsXGfzbf1G612NWNHNoZr3q/efORcZDRxSme&#10;huIJMnjSht966y3x+sg6daGXk1V/F37ffanOxubPfeYHDl/64hf11oT3D5/77Bu64eNjLybyahZi&#10;ugtH9GuqaPuOBWkvoirlAhE8v2LOFxXlHD8/Vp9GpdfnzCsac6RAz+HvWLLcPqWQBXrqn4XOxjv1&#10;28UbdKEfbJn1UZyQEkPg5U5VzUd0Dn55gbOCY1O8CvRf1Q91/SpWmZS4i10tp78HHz2Y3MoC+w/b&#10;+2kfAn+aYv3Cq3H8tJny0Rme3pBi407++5t/8z/QTREfHb76q79u1cZ1YbKd7L43kr/Sl+znf/yO&#10;qMve0IEPXtHvPvNqyL//9796+PNf/DFtCLzuOmRcf+UVbfoK+O1OfOaNG/cnU2dcpEx0e8EoTnbs&#10;Qte6IiUW2QRtHuXUB3XUeQ15hvEx8VJ80m74Q9f84vgpOhG3rHU9HLdE0WGZ58qJ3bS98AHHF6aj&#10;D74iDz8Qm1sbUIyjh4pMzzwCvOvXeXou7Za3K/AKXd9QoTkQY6XbOxf9+uPGrRWwr8AxkcX4uGS7&#10;GP/XB2Qg1+3GpakD6yw9sA8e9OtW1ly1sUu+Yp+n/bCfDRygOkDvc8lCV87Ls2WUr094hvZ4/JYz&#10;Um+2PbpA1/6NY+gqF1sRTVobK5sUH8ITaF3g7w2WMvoa+8+LV+gVG8CNvH1+Wx1IbScxP3NvXIYP&#10;Cruuudml+pHPRhH1Qx5wRzf1rWDei774b1A3mtJCd2SbZoRoQp4/1lHXf+SWiY7RA98B7evI64f8&#10;4nfjjrLq1rLyAJ/ypuuxM/UFTekG0TTI98KWdEZF2HDNhJ+ITeyAc3lCux6Dc4G3BeSrc5PKhjbH&#10;0afxWR7IbzlymUtxoxJ6Am0v4BA/7htccv4rvMSTP2hsJ8fBp70DKWt5xlLy8HF5gFfbiSGOEx/i&#10;R51Ln11G3tiy0ocWq8ZGbBUd9vG6dyA3mb7s8fqOfvf4nm7io3/iLUv4RgbrpjDqRn2V6uljnmDG&#10;Ll3YKteLO4ouBJjfx9zkdY0b08DnlciqT9YkHJXH9kDQ3+JrG3GM0T7NLV/n/GGELrgKrX4Ct8dQ&#10;wxfowtQsr2znlKF64kB9iHQlHqk3gFfKMa7hM25u5MO4yA17mA0eC218+M1lXt2sTsm0LIZnvJJO&#10;ymFmti2gIVAf9HUdMuuwHN4gkTyYoDc+IQ6Zs/cJfdsprr3x6LnaDz5O+81NmFyP8lafd955+3D3&#10;ff3EkMacysumNAuX6Ko6Uj0rnAR4Pj7jLMD5WiPN/8NPccvVEN+C17ntqm/omTPAhTbT61FHqSwN&#10;3ZS6DlYc2pdqUlUbOY5HMVuvt7xW57xclxJv/SCTcZS2UjdSljFX+BMbo6BtQAbjmKpA8bKMXVKy&#10;9eV+UbROhehUbazxDT/soB+FhnI+9LU5T/1Zd4z/p4S1bcFXYg06NBBHAOe++VWn4Hl+R3vQtaXL&#10;J56sv3Dg2/rcfWnU4IsHfOyr3bFBUD58iP/Sbn5RGUAZ9D5WyrHco3Y1BrjkGK+2ljdjy4TFYF+R&#10;DFtoTV9HrT9BFWWsizXja1GncoOGzmqp6l+sFzEzPG2L6pk+6LZ+47V2ej6+qFj8JevCITL5L48N&#10;Ic1hW+MyngpXnhwz78TXzo+7j3y/8eNg8wnyUuJ2sxYJJ31Uymk/TzVPhjQf4kbK6Z+bkapPWZdv&#10;qCWHAYDAPPEfOmNz6YvfFHsvKyvOJ0mZ5xok61Q3Iphy9PBHunY/ABq3j1DbYRfo8Qm+WAA+zBMK&#10;3MwsYvNqntePar/rX4wGanP5Xpv+iTmAecNadSIppih+6dcUfID0FG9bO3V9y9fqR+hKilda5agv&#10;CZ/iUKV9TbXXf6WKtNv8WB6k7jdHRvvxUx13/JRIW8LF/QUyG4/PHYcZw40pu9o/tZ89qj/5ScTD&#10;NDZwgq6V6VhWXuYAauPThz9TzEKBH3hAqNA2Xm76lZorofxBqkwTYJcO2MwE1jL7/gV8TaQv+vnS&#10;nppqPsSA/R9XgBu8+NF2l9lpKkTmr1eBX3GsgNjjZbFFNta+y3jUn5jbOaNxXe+SL/8Up79Hy7l/&#10;voPxOMZs7KvHaf6G8EkOJNtAoH8C2H1KzMYX/LZ3Y/IqFsaRi2Wl2wq45ofsk7HyHB/oqeIC9nNe&#10;n+msRUd1VD+1sDxw53rdxRsS0OcUv/wdTCUWM/qV6IDcXTZyyqPoOY++lHcuE1z8QH+8xt8xP/D8&#10;G8AcrADjxgUV4mBAqg1xsilTuil2vvFVAJ8qQJ47m6ZqvsUrD1JoYliOV5w0+WC3YjZcOavH9Azg&#10;cg79li9S66GOjXTlDdfiNm1e09I0Jb+8yes5ef7QGU6+C898tYMrzcqjxyYTTym42VRWXOgie5uo&#10;j2yCEN+zsG0+E0zVt6npTnUHl1gR/ToYV2ZpOe8EqHn1Q3Gl8KZ384pLGfVkGulwSosKW97YpQzn&#10;kc8H/8EPWxEVxVMGdxZGuHjk1ZA88ecNH9Fx0dPYblw2VknJI+2HcxYd6bC5aAG6gIdYPjQ1VUcm&#10;bXRAPt/v0MhFmcptt4u9QYKPufAWof29+Scom4945SiLetjNhYD1ViltARpvvKg8fojv4N1BqL60&#10;v4RHWetvRF1I5EnNVY/bcfmAzGvGpM7hlu7i5mkhLki7OOY7jBiI+Gubs6ciZrXT+nN795RjQ8oz&#10;wO/nTCw7cOkOGhaGUUCAXhw6lcxTKA/8EXnaQBWB5ZjHyIeH/shngPCfeYenafG5OliTgZGDLTVP&#10;0eMLly3lLkM5lRNfLpdNSDUo3zKUVvZuc/yy8QjFhe/Sr3jVEeT12MS1Tyk0lHfSzDnyV7ribPzH&#10;PnCKyzFthMUgMVzydacX8SfbWdiLjdFpYYN7RMZCgzC0QME5i0L37z/wQlE2hQgUdKZOaUdcJKf9&#10;IhcZ/S0rfg+NGxde100J1OsD3RDCRjJwwR/O/X78IuZ2+Imf+PHD5/RaYV4Fmqdw2EB/WX5+Nk/f&#10;qm64UBCs7Ypzx5Dqjs0bx4DyiAfqEf8TJ13g73lpoAd6gel2eC39LjECH+r2qerPm1LilU3fjAfw&#10;ZmyjzolRcAH4h5ejzjrQB3LBiP5ZTM+iBXcXNs4bH5xvMQ9DnUPbp5qR03L09EYvsav8jqVr+wAX&#10;mlU/2ALWU7xzzIRYx8gTYz749ZEWep9r7PixP/cvHH7h3/sFvTrx7cNv//Y/lF9Z/Dd69EEZQ9M5&#10;Xfrj5vxxSrsgyEIx8Qf4rnCl/0Cvgf43//JfPPzlf/1fO7z6qU8dPvrWt1xOn3v/vl69PWPOXOvL&#10;D4oB/W+LA8LmmKG69WsG+mo9w6v1udfV3j8Xn7T1wnFxyaOtdK5AnLQtpGwWyIYeWoAyeHw0r6/n&#10;vHFLfj5g0uEpVsZWYgRcIG1AcyDF17phSRn06MRvJ/cmNNPQlhNyLqc9AGwQVz680o5nAUHyEGmx&#10;Po58ZGyvEdNxL+6kvXVETz70ATxxv8vZ53Qva4EQ4OYd6OAJjXlxw4d0wXa/CWXyyQM2X0z9QnsK&#10;bneT7/YlBOs1frwhu9um7bPhjf3cLAKuvuJrxhv3b9Gx+aUH1zKIuaXNn+rFeeaEsWPV2boxYiIX&#10;kEzjix9gWfIT+nG85YkneNXBvlEHQXxXF/Kor/oBfNodfjffmdNaNmbrr7iRlQUr6ArWV7pWX8r4&#10;sDjtjSj8JWTTQDe4nJcWXqUrn/K3zlNXtZeylba4pJYzGZWx5rlodIB3N7DCb+cLDXXdBe5VL8rK&#10;k7a+nnO84q46x5fUmRaNZ+Gz1SwyA32Y62JkiJv/2qfQFgBkqCaPZLngsi/xp56hq+5F5dztjZj1&#10;PCvK1I7SkPInJib1mQ/1RWzNPA39a0NlJA1d/UVK38T4Tpzinzt6JT19Au2dPunzn/+c4+fpU72R&#10;SPFpXfWqZ3xI38abC6SQ5rLqU3jTEPGNjgM3HnGGr2Q39NKNxdnorjx8QvnYBC9h6KN5+/zF3vgE&#10;+faLUoD68GKPRO5SKQlPOBXgB+yyjo+LRxr2sqeZFhdecHmshT+ueR9oQ5Ubc3NjFL93TL9F29NN&#10;N9MGr2tz3PMfMYUvPsAm1+ekvlFcwjKPUZmf5lznOrJn2mHoEnv4o4ALbeP4kjKuez2flE5s1vOT&#10;QszvffPKEGZRjL6QvkmJNtIz/qQOdv6MG/GB7dBX56bF+cNO+a24TwIZO3f7HSMlVIy45vE182K8&#10;VL9PDfc8dPgaCm20qx1UA8rYsKcuOSb2Go/ZCGh5bsqiLqgd6o3+I+eJd57I4+ld2gu+FDuD6xh8&#10;y9B4o8JtM4Tj7SN0jmkt+gmr5IdPdWufFc58l37Pib37+ekRfK+Ctbyoa14XTWPfcd/Hegs3ggKd&#10;h6JPrkl5eIUbsLcWaJ8Ht3YsupnOrGSlnDnKuL+uc0O89bHoiTz6tcugdUY5x9SbQWpr1me9k3H+&#10;m9Zim1h7mTom7SsnoYoOwpQ+1Hf77uonBMeQQsI6WJJ5pf/2ub7aP8MHux3rEOncN6TQ9+o4PsbP&#10;VagcLqbgbPWZpr8h0Y/SQxSIxg2XTLnVm1OWoxglY8D9CLpwY8QCqzzwz6nYPggy6IkXWYiZlm8b&#10;58lO4+wqDr/JqDoSUp8sqpjXqY+MRy0MTefCK913dCyl0Rug/tLvEBPK0FfmuykDZ+vn3D/shtXv&#10;5WF6CAQtq6BVHuXlyfERCNG/+0mPKVFHviiThaByWrdLkWlbTj5N7tz+EThtjhx7PrHJxt7EGPO3&#10;llcOXTbjKC2U6ucand895ffsez0FDXbQPuAN0K7td+Vjp01DDylSfCOCKzpxrysnVStwfniZP/Mg&#10;N9i0Xehp1+gPX//G6CaMUluW1Ar40DQNU4SlDjQ+4ApBz4lD40GLHSrzuh4yCnMcmmQyvhXw31rG&#10;8SPpCgf8sEJsWXMuORadaS07uvj8hN8l1M62fB1VB/QKJ+WNTZfSTx1Ce0QPD1XHtlF4CYP6Y5M3&#10;ekMrjnnKd/pV1zd66roFOmLsWbs36bFCdVnzzh1zfWhQ5cBzoxu7KvMcLXmMAbE98cAeC3rzx8MS&#10;L4KOz+BVVr2P79KCruKy67z5evEFc5TmX5t8+3XqFVmcA9iRuldtEKyCtRwS2laBeRM/SVPY5Axv&#10;qI/GEufj51KwPhp+aUvJJwTMy0W7vJ1qP9ITyHFRld8qcHAaYDsJhq5nF4/Li5LiorSDjoGBP2Ws&#10;vFeaixxDSz40pzo6XCrIMqUg8vhawDJHNnbbdtGd8ltIrjyEf2mbQsBxPleSu7D27DS7c4/LsKd8&#10;gwNNJ+7gAuTR2bKoRie4TrIro3ik4Pop03DfBiL7aniCB1RGzvLNBTp8kU5aiKzkWbPTehOu6UbG&#10;qbyWkR9eg48A5UFmGuJXdjLA5YkUCozkcjoI1GIhgCcH2QDyXbOi6e+BPn+ep9SQE/aJTXzXJ3jZ&#10;DCBe7O9F506GSfl9Aw29YqF0ePH7SywiPdLFLRtWgGNPPK7zulrdIcJEAKBzaCdTX2NXJkAySgsb&#10;1lEpKsAnk4Cp99nUhZcXuTWpT3n4l2f9GV/sA6zpxjaOARZePHhLN+ji8/hH3/ah8W58pAv52/rN&#10;wFe02MDG563tiTXKvYBA1cBfvrIO8lN1AgfAbZTVr31KqniWv+mITuEV2t3vZqavdXHbeeJd+5uW&#10;d2nWFBvx8yq3dNERm2IXeIXiMIFZaSnnnHKAiZ/5c77ZFR9QXtlNyYO2/uF8hZU3+SsdZQalPT5d&#10;7KG8ZRyzMF+e8Cog3zB2oDt4/VDGsV8VrjQLBiNfZbWhNyAIxboS6704TOxz8SS+ks2kmvZMu+XD&#10;poC6OS9S51VotLFH4p2FIXzLTQlsDKK7B1y3/8x6eDoCnELrBL0B09S+Iv2JS1snbnhH1lHyhS98&#10;wYutr75yx7+zio/oCz/S6wVZuOPVSqrpjY6JCHXYfpJ6wo98iJncWa/YYeFKVwn1OTwaOzpSnaed&#10;Ut/kOy5mskifxvhG7BIX1O8d9TvXmKwpXnnTA68VpL+l/+ImqFu8hll9UuuUPo3NLcq7YMYiRMaL&#10;2PiSFpqJJ+s1NrLwu+ssrSWfTT14gwdfYio6X/drar24MXHWjeLGPf7g9/S2jQTxw37+pKx1b4zi&#10;Pz7oTRthAfyDe3cPn/+hHz58/R//P4e/qFd1w+c/+Y//08O33n5vqxPXDt2NDtLrmLt9nLpL7kbw&#10;x+yAeuRJVjaA8X3Pv/71bxy+9rWvHb74L35BPvghv5L8jp4AvqVNAuru9m3VnzcAZB8bKlqspR8i&#10;BvAEN9bTU/DaUNex6g/+fPAzecQZoKwjgIfLpZtBuIXQc/Zc9f/yxL3OxBN28AJ957kzX/XgmCeZ&#10;iV/qujeyJA6io1gaeI0p+MQFNyYRX4x9vmljYhJE2qVxqH0pAF/4sZnJ5o6PFZMP9Wo6jmlbvrGC&#10;hTDxZ8GeNkJMUt4LdOwB0KHAMTIwlDYL/rqBBB62PX6eG3OsPzylI2D9uMlBPvbmv/hgE75/8jzz&#10;W459t/DQqAFEpjnQhNBBOslP9dEUOaH9ofGmt3S2Ho4R3cChp6CxlzbXdggh7Qxa34Cp88YDtNhZ&#10;KF9sWfly3jxw1+PSCsXzRvMQ3/SBil0pTAsm37/5KZvZMOFpllUefLhh0X5XOTKA3pDjG1/EA7t8&#10;HaBj6gNbwIWOtB9ou2jr+BJeTI1t5Q9ejx1v1JHqAd12XokTy5hYNH+MY96KLOxTvUKDjuaJDcqn&#10;jE/rBJ1t5+jM+SlUp6aUw7+8jL/wJp+2suZD63aMzxXT+F9oW/2Da5zxG/PgvPo8/oQn5U3ReY2d&#10;0Gf8wNR8pu1MO8Zmtye1V28AqW3yho3yNJEYMTb1GL5nAeURIpBHk5LnOmGRUvMjla/tFjkev5T6&#10;xlVT7V+UG1SP9J/mqzzy2TDjvPywP/kpr+9a3/aN8Imf3Ogl3vw7np4f3vjMZ3SNprcP6TeB81aY&#10;9EvM9Rh36eNjnWjoG9PjcyIV1Z/M+K9I9/yQdsC1mxdU1Kf2CUBl7AYylgyABz42iYNtwQbzH7Tg&#10;2KOmApe8Fcj7pwE2GPgdWH5+iGsl4vGZY5K60Q2WGv8YL7nWi81c82celj45Olu660fxTBejY/wN&#10;bdsWedjGzRteXxD/l19OfcK7bc548gX/zK+A0LU/iS+Yp8OHsfrpjaeHu/c+OHx470MtUBLX2uR9&#10;rBtQ1D6lvZQWE+kVGapb6QGt25cl5Mt1LL5/VODfqJTtl4Hbz1YoPOHiHwBd5yAJMR7nEyHG3XxK&#10;jmM+8w4Vutyv+DRuWIFPn5X2MXJEpxz3B5QjFx1Qw32Y6pl5kTPEhvxs+O94cDcNegxt7Yjk/dt1&#10;rfrxH21BgBzeYAHzyI49WeQVJviD27EiHGNDjs99h/+5EvKGpYtXGZXVMbC2NF9aWn/akENZelNW&#10;H2QcxIbx0dQHgkypjqe8LPySL/gUTnVN3azlx7aiCz5GV4OSxgtPnVKHfgq4Apa09lJum4iJ+VvQ&#10;fGg7pBz93D7G0paZVjHXTBzvcRVO6Ma0MfNKnanf2XwoGuKI8bdjOGVZ8G7c7baf6rSe2w8oU5A6&#10;iVHpIRlAeA9/yyny1JdnHHsexpklfcnw3trrgkYdHcPxOTcRHK1RMb5IJ1l/THbJ2aifmtEJ53Kj&#10;eCYWLyHb7Ka+roL65zKcMX3ab3zZvgXaviI1bVa+VL16bugNRq4/coM9/C/4SvTExCm0TXgTUoXI&#10;OdJTse21HLWdmwTY4PhAX63rnlN/yVOZ/tZz88WpC9i3blN7XV7m7+i404PHOhXtqjS20TKwI3Nh&#10;xN3U46/e5KVO6WcW8MYy7YoKsP1LITLkt9O6PRuf4kvd+NWeYuFjp+gR321zXIk71cP+GtHYk/YZ&#10;tfCm53/jP7yQdpfYxre0b8+PdOy3PCkFp+PLVv/KA9Z6JofrrMIz2dFyHSk7fZ8p9YV+QPT0Ia67&#10;EjxHFgZ45Q2brGvtpMfllRMa7GvfZgqQp38To53JmSPmZdZbeO2r24++UHnxa9+7soZfY+PWDb3B&#10;jELpxANZPlTsuG7kz+dzI4qmjlMW/9UXyb38m7VAID6XXEnr3J68F/EhFnKzX/ay4Ac98wLmnn3r&#10;3WUasAaMbb42UKzBD6BO9KU3/1xGOfngFS705Vwfqp0MTn1k/07eS5rf0kZifxihwqndnIMDWLeg&#10;eo4+h07a9yW+WX9P/EPfuAAn7Sw3kaQ/hjy2c70pldxHVuYqw5jjp2v/7d/9b6xVFT5NqQhwPbGk&#10;QxqIwZqEUwEC01nJHEfh3eghO5tU5sZnsMivAZVXnNK0/CxjZXaCt5ab11Qa055CeTZd88nrp/mr&#10;Tqd6lAcNsb4jDzzyfIFLmYLWfHQ88WF/0zGdyqvcNRXL+H7JhD8f+PYCbCne8M1f9hPAgPUYJThu&#10;Hmknur64wBdLLBjxkq92jMhAJ6B2EeQXNuhO+DDAgGcaOtUZBJhM1G/l6QENH+uPJwyZvDNQfqjf&#10;B+TVz9wJXR3awbCoSkdDfSCjdVX/cTdyFkGzeYCsLk5EbgYp9Ild5Kbh+vUyczHauqUsdcZiBD6n&#10;re6DeeqAxpvFUj+BIaTYm7ixbtivP/RHLgAt9vJaRC6On+r3s25oYchlTDylS/hzMSZfajKy5llH&#10;f4lieFrB4W1GLqL+I/OZXmX9sjbZXtdrOD+rV8S+8Zk3Dp/W01jcqc9mx6takCd1xyzedKjcvQ/g&#10;n/Qvu9+xpToaSV+tC84p96aOeGDDgwcfGq0+cDq6Nw9+2LHyMZG+qEv4ZSEtbY6yxsFDTWDxE+fw&#10;4wMf85L/++TR2h6ou8YIr9EsHSm6mBYcfXjFKEAZ4HLFbXUlRXbLbItOyGNy1XzsM4hPdafd9Aku&#10;yqpHj0m7wYv+lUM+cqLLPgGzjuJPCi4p+mUxfNqPdCK/Pihe+btseMOfhR7SsT5tXbGVhdnY7aeF&#10;Zd5j+eXd9947/JNv/IGedPy2Fvwea+FPm8FaAPSTxKMX+gNepFT67nvvbrp2E+XNN//U4Zd/+ZcP&#10;v/d7v2vc79cvFhCpP0/kVJf0Gy9r04BelMnH3/2v/6vDm2++eXjjjR/wpu/HD9n41euL1WYY+/Gn&#10;IsvuS9wlPho/PK3TTdFeAKqaXB8Q0TdI1Ab0abQdFs7YlPJmJ7EuPZFZGSVw7BBviiFoeDqUYxYG&#10;addp3/tTl21X8IEn/Ik1jqGjPwQ4Z2wiXqvHKgtb2ndgQ+mxtXjI4AYE85VN5U27pIw+NIuYkqVz&#10;+HHBzLjFOId8NmQAeJym9pXqrOPX65/6tGl/9Vf/58Mv/dIvHf7h7/zfoqf/ZCKLL7CPcSp9B7K9&#10;Qr5WgKV8j3zJlh949aXD3/k7/9nhZ37mZ7wJ/4HG+Ze18fuaNgbe+v3fP3ADFnVIhHKB1QvcboI9&#10;Y5NCfvempvxBfICP76kTflOYY/zP20O4sYAxizrn96fBIS45Bwc+pMQe8wbOxS54iimAGKm8O7qx&#10;osfI6RPjxGXmKI/Ei5upMv8gRjIX2C+u2KSElrkSdWr9pRd64A/i2zdn8RpQQceE/n4XfWf01OtT&#10;50YJ/FA94ecLIfEE4Jt2FLt6QYMc/EEZ4wobt+jLHMZ39iqEGfMpB5e8PqEPX9cTvt/GW+WJH/HN&#10;Rgbl8FrbGjehMN/BJsq9Wa66cPuUn8ENbyfSPf5HBz6v6sYC0sfyG75j3IKPvmwLTxFCQ9u172XP&#10;VgdqN5R3bKtfTIA9+EL47bcoh5ZyyvABtiEPvyGTMnDwPXp1gY0yYqwbtNWftszGF7/1iSziABx4&#10;A35jzZxXPrwB5K7Xb7SJ7UaW0cG+MHa+0pKawVs0HojPPj+iBN2QJWP8u56NV8rgZ3875tRXKw+d&#10;m48NOnE9t/3E37NoIVx81Tzq335CX2gHwIEnH3SJPi2NHi0jl2OgeKXx9Qd86EHAgZf+YqNuPpM+&#10;NtXU+QKtsukHyqt+qQywW0/FIa/l8B2RIy8xi53Bp355QnuH0jYH/WkDicHY6OsixTpx0GsAeKIz&#10;foOHcUQLtH4ZkyijPt2Xqp4z/o+0cQT+KQQ/8YCtXKMhg3pGProRo+C1LfSah7GQ/PjyuD5V4MWm&#10;9967e/h9/RzA7/2jf+TfjoUHatCWmV9/pJ+n8aazZHqzTLHKIiY/6fNU1y7YSZxCs8FygvzCsV2Z&#10;J/C0MP1fy9o+fL3DGG5/Yr+44Lfhd7RQVQFnUhaCiYHrbJxzILBPeU21eNKPnAfpp/LPvvHG4Qd/&#10;8AcPP/LDP3J49TX9HIB0oK9Er4xRegJJ9YBPiIXEI3OpvJXB+cJFX+SCixbg8eHaj6eNwSNO8APz&#10;JYCYcz2rrol9AJwxw/wU0S7jSeVva07//+m3f7/99re9qe+aGff3Nzfph9OftK3HJ2a+fQ2Rz8+V&#10;b4jf8QH6F7IWkfPWDWWNgeKpknyI3W5jeFCxAfAbvIXEuajlb9pFzodWNJmzBD9j/TNdZ/OKftGI&#10;OWIaJ+XFjY+MIfa/RGZsCM/EotYC0Ad61ELunKNX11s8JrMYOnrDH2COkqeFRacy/MOidMadxJhj&#10;TXbSnzOGcc7Hcsxl/Vrrbvg71oibtN32CdgNn8SWIm/aFimH5DNvqS/AD9B/dS3EzYRGlaLND6Fj&#10;/ecygC/tCbuP5aSNooftlN71G7yYgyaO84Y+2kx0Pra9PoZmtY1zgHbADapAcdO+aifrG2mLRpqv&#10;4jbP44n8QT5tFh6ZK2csLt65lD6WUIC29bnboz6A+tnabPpy+uEbmtNShl3Ios9gHk5/AT3w/7P3&#10;Zj+3belZ39r9afbpqqHsooo6dbApXAUhFlU2CpEV2QjuiHyRO6MkF0EiClKSf8BwyT3hJhdAIjnk&#10;Mo3kBCkQJbmIwA5gCxfEVeWu3JSqO80+Z/d78/ye533mHGvt9X3nFKYpqzy+b60x5hhvP97RzznX&#10;Mb3oix2xacaSq5qP3/U156n0UchhmuqXia/fmHWdD+VU52Pr6tL5IbBrGf0Zgfq9LDB3IRReiQ2c&#10;JOs/6+95b8ro0/10vfQIbmSFP7aABrjIlPqITvDo+sX2li16DR3nteqpFAXGQwJljrFq07XV6Iq9&#10;8WMBWAb8ixu4CX71+OAhnJ9wlby06QbkdWisC9Yu5GMDlyu9FBscsvR5lQs45uHA0ecRSrs0kkf/&#10;FBsaaODAc01Lfu9rQE8fz1uoZeoUIAXWHw1r26mqbV91Aw58gcs85or3lNe8MZ3r0XpIb+9Li4lv&#10;wlKcQzvG2PiYtLcI2N/97fDAHv6JG11TJ9CGdwP+0P1T8oBf7UT6Oa1f6eva5wDncd6/uZx5GHke&#10;U2Uby+B+PvUB//w+c301MnuckCz3H+4H/JZRtDx2TX1iv16v7RPrIx/7p8hHP5I6zzyi/sA4IudB&#10;xGd0Iw95Hds2TU+sMvyOsNvFl1ue29uedWmq/lmelkqsHEuX8oBIYZtHXbXuqhtSorsDlTuhuFxm&#10;3Rza0ILXDhkE4PtJTr6BX2mtZU0DU9sL2L4Jjn1Gst3UXgqvoT6FYd3BzW8P1G8Dz5s0iaHn5kU7&#10;0zjndbt8AZ+/qrZceSgDVl8V5WyM76A18gAqFm7z6f9jCfYpPS9VIf0xvDZ5RdX1pTZU/1sZMTfK&#10;zRbIrvGSuaz+qCP0Y+95xYOu57TMqVSnrFWy5mYsY29B9SkDuI8XPu3q4iBOosEaJPrFF9K/MMbR&#10;BsE+rXHwYKPxgb5BgWtC1xek6eeu940gZJwJW+/tylgATq+XoqNknDlZVG47ZNJ81kX5EeJyUV51&#10;jsaAkKb8NK9lC5l/o8nK/EGZrjqgi/WhUehDGa8KKM2WrzpfxIcODDgahB1dgHk17W63Uzrlg9OV&#10;f+kDu8ra/MZuHOJEZy3Gu+cVQHHpNwuclSY8/Af++4QMNIGrHh7I4S+79QkWDx6i5UmlYm42pVFw&#10;6MtilkUvkyF0ppH6zmgGNy1MVnlJA284TUZPJ/aIi62jjy6m4W2/hzc24a5sLXWQhP7A9qKuwEMu&#10;NVW+1NFsTXBoziRgJj7ARD46nr196UoFOUAYEQDNIIpQkoOBfq9P+RoAY/K8mka1IFsgF78lhWDW&#10;Sz6J3uDnEBtye12RbB1e1e+twv+ONsaxKxNGNlM/oo2Hl1667Seo2SRlokhHWv3d8dH5ipdpqWzl&#10;gaiBTds/hWFhw13vTJDPheJ2M4Jrwikd8pMXKoUjxgfYECX0uuXkrT685deGi70o28qHlvEFw4Bj&#10;vQs/sMWpvMATkIlAOel1g9E8Jp80uG6nxtAX16TLq/mKy69ZvS4/8jdZhI8UlpsYf5m4/T936K/w&#10;hRXYmdA2oVh/V3jSXY0mY8ts9srXsxiz1b1xfU9PobKRVx/N5oIkEW90ZDJ9584dt3t+O66LEQ6F&#10;vv71bxy+rYPh7+WAL9AmCdRzfYU5xf0Hjw+feeP1w/frycrneZJSfac3kxlnhEO74uDoFn0Mf8qL&#10;z5jc9gUM+V5gUC98tpC+tr6x+Zz6XeqUucOLL9427S78V1jIAMMEigMn+njSo5J5cRiIT9KX7YsB&#10;8GYCKhrwzSYoC9vk86pE94HChQfyQxf+8XE2ILUByg0egnFY2ibX0OUJzupV1dFF01SNUdCmH8sm&#10;DXVwNGEUAn0n/WpkSNtn/MkEWBsgetqZG26Q+y09DXz79kuH/0ivgqZf+Cs//dOHt+7ct9z0yWz+&#10;3bx+a8bEx948vHvv4g2uKPXd/f3Wuw8OP/uzP3v4kR/9U4ePaqP78dtvH57Xod4d3ShCH8SEmBsi&#10;sTntXz8EudWjKk43kKR+0NKLB9mNereNWXwIH1/Hd6gb6p5+hnIC8w/DCxaYtgPqkjpjLkFdgEff&#10;lrnF0HG7ylwDocB1O4Tn+CEbSK1rMzz52tqD+CFr/bO0eLqqMsODNl4/A74HiozP4LDgsuzMCSQD&#10;rw7FR5GbsR18/B2ayLXNv0SLYD+V3mys0GcAtwZ4rgH+BHjr3zEJrgkstpBnDYXjiTfGTwJ8ilPb&#10;kU//Qwj9nS7XyM8NXio1jOtUea0DeN+XvJZZcewm+02afB3f2h9W+tURW3WDsDTNaHQDzoddzsxX&#10;cbkyTelFHukGrv1RBnWD7tyM8PR64CrLirfj7PYHzq9fVV1Xtx6kW178XW2BUPxc5Jo0fgF/5mKp&#10;68oZGfEZzy9lS/i1niyb8Ggb5wL8uSmBUH0ar3kGGBhoV2fSfKADHoEywkoHmIbiFm6DxT9Ew3Sg&#10;JTqgrXClcRrbjq2viVeYljcPEY/pZlxtOTFyFAb8s2F0Zn2z6x/a4NBXmcZUV2FWWtLY/gup2ilw&#10;8GQegH3T/sjnj0D+Su8q76NLgfvKlKX/ZJwXsIurU+NsmAl3ygFi3UB5Pgff4PPhj3zEb3+g/M1v&#10;v3l4TzfqMN7ju0+1AYpNM/8AAvzYMK/vzTUlDhS+T0CGBm9qUWf0Uwuu0zp0iN2YI4nPIHXOVRqX&#10;xaiOHaSxmASS9GabC5HloLI7T9Xy5gvkeUlzA/obxoTbOgy+qTc25ecU8G145MAg9s/hA7p2A4w0&#10;8lCOXowD77x7x5vLXNOWqVvKW//MOwjQ9/xc/WvnYvgO/W/qZuaI6nMEbZzg1dfJGwO4dIfZgLfE&#10;KexW8K8swXyCED13WbaU9N3LA4cXTDYZxq2d0Jk0h4nrIa59mCZAvsbm+JO4aD100FPTxfPifqWp&#10;tM1INHRFfd6CEdnUelVGOyTOHFkJw1e/zEflcZpE2afdHEV06oI3mFGfKGaW+kJGNia7d2O+FJ4J&#10;a1tqcfwvV4zJzK/i78mjvD7Gm5/QrzgtQ77qULqV2f2f/Kw0KMe+jhc5KT894Cqf2EVV4IOUsdlU&#10;Lu3zKFje1MMwoSYs9xGcLkq/OvW6/IBvHmlsTAB+DdAntHwtI127d/wwvmhw3TdWnOJs19KHcKLl&#10;VnyagDbiNaa844YmlJ4zssbp4S+yM2/Cj+h78DvmlVf8qlz6icxXoOc6lvu1j9p445LzdBt52Iy/&#10;JxpvEH+zodcDcMwfPA2LwApP9KaZy4LtZoC0Kcxe20LC60rLG38DNIe2rCmCU3iTGduCG3vFt/s7&#10;qqsNUQRZK0N0kh6IvtHhQrQQbEJxiLOuUaMeePX6hrW1lId98T0OQooHLfIrH2RbRhwBwoxr/hxI&#10;nziNZfVXQLZv5UnzbX6/5StRcPh3fl39Kvc1eGkTmAPSo2AZ8CFDHhVxseuRoto2o+MObr2kSw5z&#10;g8dcvPDuT2WjR4+y/tgxj1Nec1A3i2GSZI7BHHavt2LWX4Db+WEB/ckmaNbg9r3QJp9y3mziNzLo&#10;+hlbCD48MocCp3wglQ88OIAavzcM/bTk1afwrCcbjLHIAozXi/BT+6etEDwusd+nNAeFDfatuSj9&#10;1Tp73YEZPc/2mycyDMmzUWm2EBs7oCMJfVmuXjsv+lMeSYCRncoXfZcyUL6TAO5IYbTapTYhs3nq&#10;GA1z0Rda8ITrU9Uj+D2kZQ+Wa+xP7Hpe6po9EabuDip/NP0B1/BuvXmvQOVnZRMs5ZdJiKVMT0o3&#10;lseaLf3nubk0cB43RLk+xU8anL6OGzgHu528TtddF+HVvKlBGX6KmOvqQGy9dteUbGNzwTdE3v26&#10;+XuMnNJfYxDT5D51Dv0c3GIZ8PnsVoKX52I7oWdS2Ssne8d7BkgZ2+q7xmhcYGxQxU/LgGFyRrBR&#10;MAwIXL8PYwPpqzSL1/wjfJEEboUxP3iEXdH+tcSVcSV+Lm8tX9Or7NWBjp/OeZtwUKtLsH6y5fvx&#10;oYOjXa48oNngybkuzJe6ER9NtcwbnE4Aga9sa7yWl6Y3OjH81EllpLESuG5e9Suu9RKuG/4H0G/1&#10;r9CV88tu8OYPeuT791icA6dMWlh8flsbAnf95M57PvT1prBsxp1JD3V49Nxz2QjMQJwNLTa1eJoM&#10;Pl0AwKO8zEF8cT1e3ylhwlkwShzpzx242XRls0QblqLZyZwoamKVCQqoBKooCz0WProDzJtg6YTb&#10;6bAYi11zh2ww928k893u+JgX7diI3LbVva7lgc51xyfh0ZFJR3//px3iTj24UAPWukunbPjKbn7i&#10;Kb+/xYYAC8H6gjcAhNMJPIM/T8gSQsvJoy/y1w+Frm9PSFU/2Fc6Jj9lyth4wqNhpVP/o2xNU5ME&#10;6h545PPkxBs8tBtsFHmz8NUF/KjXViI0R25oOX+RiTwCMJWv8KVBzAe/pIywleFtU96ytVyFKVfm&#10;2n5X2KZLB39aYaFBWPsSro038vSaPF6/20UYNnqizafyWGP8hv+EcfpejdxcGoc68IGE9FEed1By&#10;txftmvaZu1MzccG3ugHFAQA+hs8jP5tefrJOMtK2X3311cMXv/hFv9J4WH/PR/ZD2X88zfb4kS98&#10;4fD93//9stO7+s1lDgp1IKmnf9mUSr9EW1Yd6Q8/jS9BIfVKHVIXxPUBl4jP5mvTl1GePi19EG3y&#10;hg40svmTMvgc0RIdDsjoy5EffD4+1JI84HIN3hrEyqE8iZEdmfpp3tPZACis72YdfYDlAKxtaJ2U&#10;AW8cTfDivcNTsnRzg76RDSRkZyMcWSszaQLjBQH79rDEZdIBvV7Uq695HfeLr7xyeE6Hdfd54kky&#10;/cSP//jhq1/9jcNf/2/+xuHeAyaa1MoTHf7elVyykWDAOzGNef1e+sKf/o+///cPP/Yf/PjhJ3/y&#10;J/2qaJ4mop949dXXVDeMt/FBYKl6+iee/iJWtTtkQyP+4jrGb1SHj+Rb1DN+TD1Rdu3mvunmdiMK&#10;8R9ZWDDAQ5j1UfyGmspihHYDDPbnQJrrtd4RBlpi7TrnDnZwCYzFpwG58a/6rWlJxsqD3xC4Rqbm&#10;W0bls6mGjH3y0+Xikz40tiMv6MEvndDKuAc9rikDlzR04Y/8xa8swRWs+mkvggQLvIOAQ2/kTu5e&#10;vlxzwFudyfZ8xWN06G00VQbPykU+f4wlbls6KOtcE/l7A8qwwlDpSxRjUegQgCWY3sCstQRt143q&#10;3LzHr4Ann/kLwWNmbQg9/fGPTOUFTtPEpUtfyY0uoUOd7Xpi2w1W9QoOofojn8tZE1BvYzsD6cvw&#10;rtbQ5Bp4PoTSpg5IS0QFvmJ/+mZwaif0oR8Dnn6QPrO0XI/KI4DDhzxC7VtYZ+prlacwpi282ity&#10;WTCjkU8o/Eqz9Cg3nushuqx4Xqxjg7ED8OcC8401nILDbw2rLM0n7zQ/stDW5gZCAVcfJYpq3+4F&#10;sNDxRvvQFGUXV7fCmoS+6n/l37i8qF/CbvP0od24BP6pDpmIy8N5ut4CafFqOTYpfYO5fHxRSO7T&#10;lUc2N0h9RG8egh9Pk7gNf+NbGvN4eljtR30sN4nwpAJ0vcljk6c9+xW+phl58H95+CaaLiw7GbRJ&#10;7MX42Q1SxgOPI3qd4xX1ZX0yaidAXZSeeC51IzJ9M+MOfpLiMLB1lLUmpkqboOxI1hNcUdcc+f7h&#10;zTe/7RtxeRroBb1x4pVXXlW/q/GJ9iV5bDfNn7GPD2Imn00o90uie0XGTN+K8SSRllVssvOEEMPS&#10;Nc/VslZp/V4VHVeCeFA/tHevS6HATZ4yCx/4crPQA8lKzG8TY22eKsFycEQXAtbkN4tZS1MHtUXq&#10;wyDztdp9zf+XS5dP/Roq9VenKx/1C+sJ9kel8R0h8L/JbHwyKGWCpkCdui2pjin3GtPzWGyIfZVv&#10;WAjpX3sEhA2WS/L9AV/9Kbt8MqkPkXVNDHz2BJBMtoXX5FPGn5Bl5+P+C14E6k3fjp/6d+xmfBPe&#10;U546uXLLPFiXWWYEuiTAs2FNkwc+NolfFWqPLa/wKW8gGTprHvIybvKh5agtz5+AzQP8wDDOlUao&#10;rnLNMOUC24oUOiwyAM/8Dh/gr3DwraxNc908SJEGv+MmeUKbaNcJu2xhz97gtnKVldcGrwRjgfc/&#10;xr5cE6yr+K86W77Rz+m9yoxz7guehLXdWA7W59SB6LnfYWzSn+tDsnDggFwE+h7k4I+s1B90ta6R&#10;bQ1zIiu5T3gKhFj44YOPgp+6J88HHfLz7YlcIcKHNztEx8uVNCxyiz/BNOWv7Y+61xf98VGDAaj/&#10;2FrIkynebuP7Ne3/0ZOsVQBCX/oB76HN3NNyqgwZkj7GL/HCcd004xchc4LYZtUFfjzc8kj2IICH&#10;P/ttBJYjvbNMdhRKv5mn181Hd9ctcYkMLThyY7dD4QRTX1KWxvb90LU04YWdqWXfoChA2kFegQsS&#10;40ZgikPc8aSyRq74l0qBMHjKMwZxg132muLL8E1/FTlLA9pyM/miSegrSuJ3ksS8wW1IWra13smF&#10;LnRcNsCmv9hkIN1GzGIhCizB9hFPhlmPL0FKGflii9ZPvYdH21Ufrj/kbKh/+6GKZp6J3YaRQZ/a&#10;NTqltt0WVeYbJYQfCXdClJ+G6kF+06Vt3XYxd55jh2Md2EeP/5/y6DVab2Hsx/XGV+VNoxeh+6Dk&#10;R55wtSYjB/b4IOFIrzMIUKnNgN1kOQN7LqsHtc+UyVkZs7A/NH0wPD7AE8HsxdJ/M6eDPzfblPcq&#10;82qLlUftgv9V/rW86bW+nCcd4xKSCxvSJtY6ooHNnIgGx8Fv5dpoZQTtxgAAQABJREFUCq8ykqeW&#10;7P6edORK3L0dNYPtEBh9xNl9kLQHxY1auz5JzzdjDryJLw7Z30d8LV02l8CNOmeibzkOOz2v8wGe&#10;UF7kN5zq3vzG12uIxhSsMncCW4TGhX8/BoW/KIbORTTIX/ms6dJLN9Krf/XxqXxcV4617FSHwqwS&#10;Fb6wbL4Qer3CNq/xWramOxi6I9WgBjwfb1TSceMgkwceroFjOr1UNHCn8q22NR3wizN+B8yGq/RR&#10;YxR8OxD4Aec/BmPk+gABdiuo+Y8MNBIaqXWvXKLJYMLC9z1tcN+5845//5cnfr2ZLmJMBhi4wGcD&#10;jgMD5Cktv35UdMnzIabqyROIVRBkn+vagKzakIkqgwsd3FN1SEyiAKe+nm6/vK4n7SQnkz4vEkCa&#10;AB2JIHqdWBw36tYDr7iRIKmXxVi2tRj66SUWPNNBOX/qCRqZhE8n78le6ghhF5NWrGdiNhLQMf0E&#10;AzmvyrynV0/esc1e1lPANx73d+i8DhVp6l6+qu8sUGhTIW2ZeqGsthFKW7bG2wRxygtHTAivxLUJ&#10;kxLqIWXU7egs+NAGXnoxADLQYSd9gGoVkV5DYcjbeAqYfH1tPsr16ksuH0JrunQq84BsEbB88H3C&#10;hottlf9+ofDE8Dhtp8XvE9aFrzyOZQNJ4QkPOqUuwdSmvu7OwrdE3KQKzwW2A698JfBmTfIM4zi6&#10;eMEjiIcP7vmJR57aY7Ma32AC/vhx+jkm07z2nKca2EhCZl6RRrs2T13TtvHXr33tdzbbmeH36Bd9&#10;Iq+h41XuWJ4PtiX+4R/+YR1Uyabv8Kr2+/5NVb+SBzjVt59OFSz1Xj8i1r/yoJB49Q38zJsart/4&#10;L3Xe/q/174mh8t/1K0bTZxeGdgl/YE1b9dlDBd8IMP05svgJI+Q1v/Q3pP03eZZ5/BF6LgdGKjzU&#10;QSJ58O7TkhRoD1LE5On0D9KJzdGOQ/ZLxl7h+RVHGGSCJ8TKN3HR5zdarmlseno/7ZmbFfzaK6FA&#10;j3ELeuRzkwWBTQVutKFvf16v3n/w1luH57URe10HwHop1eGtr39dv8X+/OGnfuovHH71V3/98D/9&#10;z/+LXp9+OLygse69u2yMP/GroR766ccR7PdodPPG1cPdB08OP/MzP3P4/I/86OGPfOYzh1/98pf0&#10;ZNiLGvf1hg/5oRfosiX16k1l1Qd5+P7Nm8/Z6fGHBm90q5+IL6fP6MYY/SH+QBn1E3+Jf1GtLlcZ&#10;+bSBlLMQ0CaKaNI4kAN8fAd/5fCVA2HyoWlesy7tDQbk+YBuXAlYQmnV97hmUYZvwIPxMbJu93r6&#10;mjwCbRHf5qaywO2HdcjOK68zXnIjTeZJ3UDNjXI+5jYteCMWeveJVI+tIyuHI4Ty8cV8GWTg3J6Y&#10;s8hm7QfWeQD8CbEpvyHJU9LUifSRjbErsoPDoQf00NP1Onpbf8naeq09ocv8ERqUUZ9bmeSj/a6B&#10;g4/UdeZu0I0dUvfI7zqVDJR5Y1M0agPq1BuU1PvAWDYxwSfRwfiyBYEy4+q6cNZV/c1WPusAcJEF&#10;OG+wDG7lI+YA3XzHpibC16jZJ6zLi7hpwOiXCNCyxI6d5S/ya5+mmXdXtvf0261duNKH+4YH4Tz2&#10;AVHaWPmtcdOnB6yRY+dPirzCt6Rw5PdT+yvDYCpxHXBxik/eObrkr6Eb+OXXeKW3pldc0pWtaeLS&#10;IMZ/mud85RH3Qxk0UsezlljGuvI2rintX9Rb+dPmCgvECr+miw0s+dWf/A0fecZ/uYFrw1c+fsrc&#10;TdAmhZ8Uj/rwemhrJ4KS+rT/j3zow3bZ1tk39QYIbgRyvyBK1yDnnRwhuK/Dbqzv+ImG2BA+T9WM&#10;aEnN4wDH8qnMYSJ1isaHhtQUvFI6XLsmRp73Uir70YYNQMzvQUp2AmUJpxs8kz1ReNPXMR61jH5R&#10;UsJY9nKwPC1XEfwUePU/dc+bQliXcdMXv5nM+uy5527qpz0+ZBh+ssdzD82d/GTQ1A8+QF20DkIW&#10;2snzK9glGP0aYxVCuu8Uzxx+LfWnPB8nCoZ2S10TqG9e1U193ZeMnn9KNzYd6X/ocw1pG8ObPkWq&#10;Lz/wRp/SOjNRf8UG+/UHS0HrNHQ+u/nqAKR+13pOtRSe/t9BMdUF/EYDHTVueSKpb/L5eMxTPnXc&#10;vOBEd1NRcn26v+NkD3fLB55Ilyd7lNLYbJqVY3xq5QOumNvuHb89Bxj5oJnQsUVEVKe+eUjqcB58&#10;jfFzdMCHKk8xgTebGbei31DdGciXcgDttgnOhMirwzH5UWUPzD4uhibCxlcp79yFPGRg7LGPa0+s&#10;Ph64fTwu/fJEvNCm+aU9WyzR8h+xPoRtbJVR6IvWgCzQATY8d/2Ac9MrwhRBvwGcyrHlTXn5n5YD&#10;5z50eEINC1UOz0VUhk28Vpm6KD3w17BUlXU/LauMrX+u+fN4ovZfuvDP0+jorbYsQpm3DYzwCMh0&#10;dXnqGjpWwKXoFrjCes9vqsjtWvVg+sC5HtGdubrmJNy4oAAOdBijzvUFBpqv0/oge+2HeqD7rP5q&#10;JOJx9Ar4RZHWm2PB0VemjVMvso/HsPSf8Cx8+C82UDtG1Ybap3J7fisytDJ8FTsgq4MiwynvOhUN&#10;IeyPrby+Vd7i/uAgBzxWebZ8yl2zBiTbcIWtTM0fgGdoUef0S64j6KntInWDas99Ua+JOfy9jm6S&#10;jyf7HvGEo/RFZ5e3n/ZVvqDP3lNsBlx4UkoeB/iVnTKRNUzzgkceeuJb1CHpsREXSwh+MoC3rKr3&#10;i3zQ/Yf4eqwR8oq/rVNaZz0U03X92/Idi7BJ43YlO7LfY3+AuHUWCLFyU/kaozYsFU3atAXHuEEe&#10;bbntwjZVXu1A/iav8ilHmei/NV5fmzx0V2WdabGmGJ8YSc7ADfgHjxYa5dussoEYdqDcH/kb8VPW&#10;/BN8vaRJdj442Wej1Y8KgHar3bf8RSDjreNTgZa4voBs2IzDXacHBhqWe2J8gWvDgKNgS6u8sIO6&#10;wRl2fN0y0WdP8FjUizMxfR2Kyo3UVgVQnmG67VsUFc/0mC44fOqa91VaGrdAho7b9PENlX9YNFsU&#10;8fbF2tLlquaeV7yoQH+V72R2PPGRMNv1aQI8eNomKlz5Ng8Syb+YDnS7hl4Pf8lvmyN9LmwHwC2E&#10;4RpcecpYBV3LK2jzel285l8UXwZXWuCepi/Du4jX7yb/lD/XfDxgTs1VpsI2PpV/laMDEHkrfnGh&#10;f1lg0wQaLLrAgYYPLZXPhNObjisB5NYfofzW4ovSlac427V4lK9plv60ly7ywPPf2GrjI/jLAptw&#10;Xny4A5DkHkikp+yCbUwfnbVRwAY9TZXNcQ5/2byEOnAMZNkEoPM6PjhuHXThijzdiGIDAvxuWNXO&#10;1h9dkV8fzcfGqtHGEyTJhXzAGE5F2OGq7hYnIIdfTSvZ/HpK5bExzaEDetI5IVvwRZ80f/CcYJ11&#10;3Yl78xuzGczEoz/2zkKdwd0fLa48yZXNODzDpgTzkxyPxb+8Grf+DagvbJO7ljOpQbT7OrTgldBU&#10;9Ys+gIseDIXWX3rgm5GtlIbv6FZ+wMW/j33cfDVR6AKxchH3A2Xq7TQUlnwvcPFM4WEL2Ie39FGl&#10;skFKGQMRPIsLjOEm3q5FszDme6bc+QMHTQL4K96aNsAFX14Aq8zwGJz00CRd7S0rGSdhlfukyDSh&#10;eyrbCkebdl3IzoYdfzWMcMnbPzsmeDvv6O67Ua0C9la5YNhApD/jFURsYL391tveKJKWOtx9Qf0b&#10;Iy8HlkIUjn1Fkxie7ic8uJY7SPFJDjCob34T+De/+lVvhgnlezvI7zAddUj/wlsHOKj58Mu3D2/8&#10;4TcOD3WDCodJtEMftKjN8dQcbSWH72of/Am/voJB/XSBqyT+4bp1PnUdfsTte4NDv5SZFK9vah/a&#10;MnzBPqOyK+IPXzY0wSG/fTXwyEdfXZlKd23DhQM3/bpdKP48bQjzoLtvEpo8MQPV/POK5739Aovc&#10;LKzd1w4sPAi8gUICO207aCGKX/u3UpSBvOARkLn9g3UZPUlzsM1k74l+B/vll145vKvfuX+i33vl&#10;t9hvvqJXQmsMfE5PBf7Fv/if+Xez/97/+f/4Fdk3tKnKb/a9o9dF8yrIBw/vmdfvyS/8J2Y9/MI/&#10;/eLhf/+7f/fwqT/0+uFV/Q49N349VJvniSeByV9mrib/pj+5cTVvnljnRx1bsS/jY3wq8xvS+Ljr&#10;V30d12oGsv1Lm+lYTNkXp34pwA/po8uHTfJt80I8OABmHEQmQvngB+5XxTO+eTzuFxb4cwH8+r7n&#10;SJL14eT5MBkZhYuf0q62toWe+CB+LLnWG6zO8envWrldaSMmcgtfeiUd+2GXK1NZlYu85/Qbrti1&#10;uqKPYVUHV4ce8I+1cUcZH36uonDoQABGCjlNGYH+4YME7PFQsvjYSbjw73wqdEPFcpM0r/Bc681+&#10;I1rAdW5TmYO2y9N82j5iVubCIbvpTF9wurADjgAfy4Xc8rUubLE/fZZ9R3ZBpwbgCfDMG1vES+Mi&#10;f5gQ2Mrnulj0XWUinY2ijOUgF6+87BfL3Kl6msfAC2mTB3qwo7yfygsQeYTmMWZNhiP4PQMj+uUL&#10;UNORP7qC482IkQU48xjdkbF4FhCADxCyAI+9oVcaxHzIM58LaEWX2KcghSd3m98OndJLzOGaGr74&#10;WD8qdwJ1ja0YR4pDUeUr/gY/dmg5+cDU/31t/zn2NXgL0LDGRe9FjsrfOqOvzM17bApe9e/WQjt2&#10;jM2gU7s+0G/QPa82wBteXtFbMOhnYcmrHxkTn4qGsDOmSg7fTIjPPOUnIyyaZBMMSATLlyTf3DAk&#10;zwggGeqTCH76gMuBd+7oKSbRWfZAV2CHuvs6E4CG4KXkVtb87yRGbMhoMqBE5g1ux0Of8cV6orKA&#10;qW/WZtxYR7irG8I4CH7p5ZcOr+nNOMwf/FSPbqTkdfDcnNR2Qbz6hde86OY2m3lL2m9shNbQom75&#10;ULfpD+IP1K9GWpcx/+HD3JI27THxmnA1v8d21tH1xLXow0LqRmP6BdoSY830Byj3LxHsC8LzpvqC&#10;77parknazuKZGJ2Cx/UGT3nMYTjnK6P0vdmtEtMDUB/PMzSHRJb2h84fQqlqNsnFLyjBgy7483Eh&#10;ayP5ozdSkXloEEGfA/bmuX0uMN5IVdsqTWTmr8H1i68rpE1SBzzNwmvGb/qGgtS3AMwv+G0z4I04&#10;xq8c5BO4xm9g4TcuKA9c8pHd8xP5KF5QXMqxWey7ywo9FRmftIPo9Aan3CiYbHwIvll7dgW9l0Gn&#10;dmjLrv7EazDc6E5+5STNWqt4yHyKKxEM7/xRZXt4g1aA8YYdchS/7RUe1HvLml+elK+hspUOZWt6&#10;hW36HA5lp/m9pgya2FeJqd+Z/6GPAn5HXxF5oeVs27xzRejx6VO01RHII5mn3yPfOJoTte64Zs6E&#10;jfjJNq4bQk9rXO2LXRZWvsAhs0P9QCThZ94js3U3bED7vdLqvOa6+sCLQmke6XsGGLUQp/oBj0zw&#10;IyYQu61ODAwf5sZCjPzT1oH3mgL/1B90GipLY+aVLsYOorPlI9SE5vW6MfB9A6MVUAF6NDASXFc/&#10;SbBuQ5M3U7DxBV386DQAG7miM1qs4VQew+tmnOSLq4WIINRlyumDlrm49k8bKD9Hk3IeWFj5owJj&#10;AnYVQSAAuzB0HAG0YxfARlVcf2wZ19e4eUw60Oc07HsOe95ar4U7ja1XmanQ16atkV1x19krHjBo&#10;xit5a9utvHmTAQ0HYvjMZ6MxcBSbN9e6qOwd96qV7To04Q3s7zZYFtEyJdEz3SHKngChsllfXUdv&#10;nVVMuYHOfBWvRb0GH36+XvQo78K1ryn+ubjje8vArXzkcc1Bdp4Ip+Y0xmteoAHM60tn6Ku8V1yX&#10;0QechMIyxl4Wrupta9QZewccuFav4vS69Hwtmz7xnGefZxUeU2Fybrzz/IaOYtqBaVTWycOP7DO6&#10;5n5DbMWHdPOhvcEJn3LC5ru+Ov+V9olex+XrzzBQNiQNB13m3Oi68lj3CGqX/XfGj+n36rqRSl25&#10;JGtMgEiXWOPmE695Ta84wFwWgF35AQsd/lY6zsMSCoUvjDMv+HIlXVD2QbPhfVYW5JwyaG1yjZyU&#10;MagSzslP/j6A7HZe4UuTvHPBk/KxITzOBuWXPzYjDd1VJ/DKa6PjxpIBruXF7fUakxYRNYw9MMEy&#10;L5rLMoHYeOygZ1OeoGnRTaNlUtQDVe5Iiw7ZcO+GGxuWHP5yMMCHCX4m16kDp7Uo4lDDm56ieao3&#10;kw4WF3zY4OegowG5mVS4Y7VdhU8hXzK/F8N0IupXrmvy2IMPg1RmOifBMCjffullb8IiA4eZyPz0&#10;6T1tXh8PHOCfC7Wj0BXiQ86TbHQObPA2UDNZXErOR/ID7mIRDHch0qGz6UtgEU6/DB3kalw6e6yD&#10;EdEXmCcyj7UYQwx0Y2MTandu3xENmUM639ITaBxE7zJngQc98vppfRBjZ+oscWxCPp/IOz4/eYpc&#10;hq6mO/6OjL5uQhfw6wQhpclrGhpsoGKzKzp0oi3zqfzEyNXryl18Fbic65ZVdmLzFz0C6dJxxnyd&#10;y6OodLxQQOklzxfzhezQKH9drMVbfvkXzrHoon9xKkvLINTfSCZNuetpdAFu++B7IyewbB4pw7QD&#10;g413eBX6r5NUNjJ5QoCNKzYIaTu0+fv39QSR6sA0RY8NcFlSN3zkxg38kJs5aOs84cDGxFd/4zd8&#10;KGak3/9SvWURrNqzzTXVO3zuc587fOyjf8Cv5aOdPXdNT4hMX5KDDmyezaP0lfFjP+U39U8d1q/s&#10;G+IDLnVRv6BO2KSktunrKaM+eQrlqSZ8HBBRn/ar6QvWmz54Mhnco4OQ2VTEd57TxjBjRjYUMt7W&#10;j4mRA572c2kUXfb2hGw+iG47RQbJ2QBudQTXegmW+KKw8vdvpsuf4V98IWM63XWtvlsxPo3P82Q7&#10;OlGcDdLr3uTmd1olhCee13VThBKHe2or2O311z91+Mt/+b/wxu//9X//v3rjRZ5ghY7veM/9EReJ&#10;+l2f3wkwXcDf+lt/8/CaDn//wz//57WZ/Ojw0Y9+1IfAnrTTt0gbbrDyBFo2pS/PDT7U17Gqa/2R&#10;xt7AU0feVFMHxtNeV2gTsr0/CKE0/oa/Us/YmbkG1xz+8pvRPnRVXm8uog+Pf6rGlI7/q98WX/u9&#10;fIONe9IE5CFd+mwkVl774sAxDvMTBlfFq3iFw4fxq/yEwt4urKvw0BWL8SR12g83pmVznjGF8v3w&#10;J8azPKLL6z0J2Ax7VVZsbLokGpSOHns7ig1kC9kPHxUrhf1JWNtk9F/bPdVAQId+fMCa7O27ZejH&#10;K+2po9VuyKzpmwO6XhTAab9hHdy37Rvq8GlATjHxpe2B/Pr0AB1Q4Gv34q6y0p4bks9CnPnX+Nz0&#10;RYyj3tSU7JvfgHpi//ZjhhesdUAm/JV6FF36PuJNjsW25PGKUMaP4qLbGvCR4pKfutvbR59wB5/Q&#10;doBdoduNK2gQDAfsyCHOzu98onTgs+I038DLF/mlucJ4Xige1IdhwAEWforxHTjvNbwQPZM8tUH4&#10;ImM3FoNUmUsiGwS9io+AWzjiWCBlKx+w8LHIX6idlsuHFvr4eqid0insGpNen8LELinffQC60KIv&#10;4hDH9SIw03eeLOr2R02qv5QPcxBI8LxAuNIipE0eZPDTP7FkgRYArGG4IQcfunPnjg86eQsEbfgx&#10;83ehYotHjySH4mvDF9zUBxIAk36cPL9yE2EUuHYsPDH1OMtv6TlYzklWZ+X5CQvkDdBGwzKbW3Au&#10;+rZcgks7CC/SSGqfJ2VxwqF0Qj8H4ZFa4mouw2+mIg1zCWT/2td+2zeCYS8OzZm/vfTSi5vt216j&#10;O2sg6pM+sbbK3Mz16fzUB+2Gj+00QgUmbYp8ef7h/p15A4GVYP6lNfN1Nr2pX6GLHwGOj334Tn40&#10;Is/KUy64zI1or4v/jUyAngvnYKPjsT1X3NoWOzpIF6rfeMrLU38rBpDACEgf4AibzcjnWvnXJG+f&#10;GvQ8Y/pA8BOgz54H9sUS0hWyQ980mQ+QqYClYGee8BkfRo6wFUT+LU9w5FuYEHnEBzjTheZqT8nG&#10;OFFeHrvMK7KZPnxEx7YJQ1g44FO01WbHHiIAxcmkTtXLbNdtg8WBUH3NbcX2SnvZ5x5AQSd6ODFS&#10;ew4nYnt7wkS0qcBDg+A+SlC0h875Icl82uWDg7xr/d68dXyAV1sZSV+Mz8UfEVMkM1SGZOg7Iima&#10;hLI6hhem/rzZT/YgNL9wjVNn2Dz8mCvvbxoSLm14DWP40qeo8ozJ9vqUjSmzPUfmwoK/6ndEz7Zk&#10;HsKaPfZ9tjw2KB3zEF7XA6vIpIHzH/JLJeup9GONBevhb2UKLL4f25zS264R4wgk9nK7VBF2pwag&#10;NyaQD2n+07na1D/0ar/KQN4TvWqKfPqC6Mp1eKx+BiyhNJLG9s7evlZ9kGn7KRwJt9nHdLAlvo4/&#10;KyMsTce2lp/j63kDYchvci9Mt7yhCWRlgF/913DFo670Ia/7p/UjK6R8QGUR/1yAehvB0+b3ilj5&#10;wpNX3dJTUQmeaUh2YDxGATCBvNKBx3qdfAyROjEtwai7FU76vJBBdnBT8+SBy+dULvwA72hdCmhI&#10;FJ5LYMLDifkCp/0N/ECt7ICsvNb2bzjN6zk77wE/8OT78ErE0u9GBx/Uin5h7Cmj8zbPrtwCgq/X&#10;2IotA8IpeN4im0QWjdOa45+uryr/sDNs5hujD7SGl2GOxqNimd3R1znbHwFcdjHyw3e3aeqp+jUf&#10;WzHn5nd1zVPpNSBhdVzzL0tDG7zyAJb0OTqnMBdbJByZM/N0PG0RLrQT0yZPuvj3geGvD3WK1oyJ&#10;xaH+1wCO5ZJvEq/ybHAqI8A1/r+VPJtQO21ARgvQDMWWFZ7Qsm9FVt+gKTl5oplgv3ZKPi899GV9&#10;fX6hvqPjRuc7TybPPAePqHAbPTV+2wUzSK/iw8I9xdJvLmScxAq9QeC0zBU+mfCC3mXB57gDsNp8&#10;TZ/D9xPArg5XXJyzldgYxBKqwUvMlT0XK8y58uat8bkOuOWn9HpN+akcxTmNV/lOy76T61Pe1AiV&#10;gu0oW/WA52nDKH7jc3I1rzDIt6bPyduOGv58oMHHm0sIaDlxcA2A01gpN6yk76v/VtrlSdxPZSt9&#10;4Gkc8BFDo7dsLi0Hr3Lz38gGoOkPbSN+wC/w2BiqHuY7zMhjMfGOFrLv6Eko7v6+d/+Bnka9L93V&#10;cPmSmCLhNBNvZO8GFyJgEzo34ur9RBMgZW1lhYMfAxk00L72AQ8adCxsbvEK2gZgaMzQ54P8N/WK&#10;Lolk2XlimVdCm/f0AKUryXPHlIBX+ZighW56GnBT11bUtqqPcJBDh1/+ugde6bx6koEYOuADg50I&#10;XDu/8lCbgvOgjC6iyUaC4T1JjY05mOFVpd/65rdsIw6Pbvi3gWbBJLvR+SG19RWB8oIvPAjedB5h&#10;kJv8yk95NoBJHQdRcwY0G47TNj9WtX9WhsLCHl5+Hetkps53epSzGCws13wIpUfcfOQ+DeStsKfl&#10;lJ3iuT0Nr/0uuvAFHxx9OV43yFfahlFG+W94BSp91VHLijMZo9cgiJ/b4GyCk1u9E+91Cp2YKXVJ&#10;OgucwCC+FLAOyEe7fk+vsHtPh7/7Het6OtsbVrOYmvoGFvq0aw43OGCjLRIjH+3x1379130wBJff&#10;DzKz+kZ+11TN1e0Bm3zhC5/XEzUvH+7pFZ3us+gECdhWaSY9fHy3qurIeYuvALcG2hn2p72w6OAQ&#10;rL6HP/uARPz5fTd9ewOSww0CeARI5mBgp43fgJt++3jc7aIKfPrA+B0+Z3LOu6EbBdo/kouvIhd0&#10;CcidxMg/h3uFY5MaushG/9oFK3Jyd6ef+MTB+wm1+c54pmHC+mJL9GBAwSaMzfh75fYr/2yfKYev&#10;9Hrn7bfz5M7t23ryV69T1NOv2OR5Hd4xFn7+R//U4S/9pf9cdn96+P/+8T9GKemcNoUev5cDdqeq&#10;cJHf+do3D3/7b/9NvSXgLf929R//43/Mr/3iSejn9SpgNiLxP24SS/3hL9Tv8aEdZakuYp5yi+8n&#10;f7cXfvLAN2zRFjK/qq8RU28ExlZel84Hvye/Y/R1vQ2Ea7+qGW9TGj6GwW/pT+Vz3XSkrIG5B8ub&#10;+h1wxQMOX+LDk7/kowcyQ+KqXptPoG9Mm4rfG0YGRT6eAOMVon7aXjjmLWTifuKvKhR9t2301h8/&#10;AUCoPG3DtA/4m1YAAiNTAevP2IHiq7phrME4MemGj/ySRnh7P4FMbsOqb250I1Te8i0f4LAf10qU&#10;1Ua/MlHQtGGBV+B3K81PuLT11m/58RR6+yfgPX9VnZYWfRSwsUvSwLVchVzapuRVfnSmCPm3PlHX&#10;yAIt8oG3H9rHY4NuJNZfh/gGx/hJGaF0fHHyVflar6u/A7rJOfKnPHN05C2M/UcX0CN/00V5eTou&#10;OlYf8IDlmk83sGpvysu7MhaH69NyZ8xX8ZjbIhfX5Ytc6KAu2XWx4l2WhlZlwxQjglDi62wGly90&#10;8uaM1Hmuj2Um7xienD1v1Tkl+cZfCLRNYFrHq02aBq4yt36xQ/mSl/oE8vLAOkseKaBpW8N7G1/l&#10;m7arN0+0RuBmPdvk4DdY7DbDDp1Lh+cV9TE35wkBbqbBd+kPXnvttcMndLMKB2lf/epvKp/fAJZv&#10;aZ0S2pm3CFTjJwcw8j3JYdu5/1LbwVxqB8iZGpBNyFKeskjoS4GxQc2FudBqP4rIOw21ofPdNmTX&#10;2eA9heWaVz93A9SvfVYeddgyxq/Oc5C3r1E1gOhXptIwLug8rSTROWR5/Piu1lkPdNOufjJJ84UP&#10;feg1zSde1lz5ltTjKdT4Pny2vhIG0o+bnJmnrKFtk/bbjef6EzEy0W6pd24axkysD7mRjTf3cM28&#10;hzqRQigMs83/8jToPk6WN/JhD3Qt35Z90Lj98Tn4te6STn+NiMajT+74RloFbWfn6JGXV0DjWUoL&#10;vv1F++nKwzqUPEySPQTGdq2N9PugYCMDCX4T2H/KkDlkNvpyOSxl+tgnx6zOVCkF1Y2YP5DhczaY&#10;JiUc4PJK3Yxf5uGxZ6e32eWEVvwyvkB9h78r2nKSR6hcpKlb9xWmlTEk9Y3fj1+5b6JNDAEQl2D9&#10;BFtxjNfyYUpefFganpChrG0gvPc2Bhn0bV9pOw7tvc1G1rIkhk5D4dYnfbeyRZj6d9t1YTpm9rrt&#10;v9fVf7/e2zd5zFXAYW5pqRQTwJuE072mPi4LiAzq2g6Sh49pDB/kzgm4hD963eB31YVcXiuf6kUZ&#10;NuOa9c2ab3i7PgKs2Et6BCgeJfZ7bjzkMa/3Cf4N7oV26fSQFtnW4HLrF3tiCwI24uO07NLwROMn&#10;+fiUgxB4ahT78OBG+VHmsQkaJaoG2fLVhrGpqdn3gKFv8c1O7rMjFGtLbp4n1Ma7/Mw1d/rlubEW&#10;jtuHD7BFbynonlVpUkZx24FVZUyR4pppmH+/rAcGEQLt6yH7Ov55PeUpvzcM9UCEvcw1HzoecW1O&#10;UrsO6BY7RX/Y5M1NmftwLWKmgEMhs7pg52F7prVtj8R8Mr/b1Y/tMz7hZ36q0DShIzj6OK9HRxYx&#10;gQ86wDP0ZRNdkw80TZCbGNInRFZoEYzrr9jX/bH6qFUO4CJvbAEd1IIuqOhw2q9Uv0f66bDTtQuy&#10;oZt76OEdu8In/QvzMIJfLW7dfCl+KIXOKB25UkJ2fGGKPJbdmD2iwlCfhMalA00CPud4rk/1cuHy&#10;dTQ/F85Gd2Cgn09kIxvb4OPYwR8yhx8xkJayeZR/0FAc0a5ujuGlstq5ZReO4cOPg1zecgOetkZs&#10;HeNyobLSM/jQb/lT+RGhvHyhL3D8kZaMI0ehvqcy0J+mAR2BrBf1k9Jcy+Dr/Okb+R1i+hCfySiP&#10;n93sfMF9TqxuEvWDMZucXH5h2Sq/wGQD5l3Vb53Pk8a2tCcqlNGy1/gIc2K3y1XgM2n2TNpnnRbT&#10;F1BWXpSTJr8ykde+zmmVrzH2uSxsr4A22FTc6QSmxjpHqAxaGedgLsvLAutY6CpXmuv1ZbTOll2u&#10;/1mUyzKRZfsIcIblC1Gwzyr/mgapGw125DOVVfiLGODwOCF0sCUBHCZc3F3hJwTknDSEdYCFXxYU&#10;ewMFr/wag9M6XsWzvHJ0+DBZ5Zpa3GFjeBqDYVfkkRG/ovyy4InJNHDgvUEkmfRSxdDVhEUJ68rT&#10;s+9o8/ttLWLv6sk/JoTuECyDJjiZWWjU0f+TvDqbzk9KW4Rs1DE4P9VClN8R5RWSz/mpHX5TkacH&#10;kZaDSzYbwONptE76IQIuAyJPlvB05O3lFZG1A3K4Y2aCIJ2YZPBbaGrJWvjq1VtaBLNBz8Yxd2xn&#10;4KOeqR/VV8S13rwawe3VsLElOneB3QMxZKMzYYOSBUzqKbJWbuyLKSjLnSz8Nmj8o4OvJyAqry6Z&#10;IKkdSGc/zccCVGLwFPED/dYUeGzKvKTDiSd6HWcDi3s6P4CBgW8C/hb5TEd1gA9gC/u44sgeW7fz&#10;rL86FrFeA9t0ORBD77JQHtRh2o7aD3Jib8nTPpI8SWSZapPyI+bT/JWnF1hTdgpv+VB+wlpeuYjj&#10;z6mv5pun2zo2layzoDMpXRMMM+nKRl5pNM9x8SkfHBMR/8JzXRulfaZe13LjzBf58COgJpoSEyLb&#10;DHQCwa94SuqeNtp9U4HwOAh79JhXxukpc9Wj2/joDH98kt8Gtd+MnBwg01Y5AP7N3/wNPN2LG9r4&#10;92qw3Zlg0A6n/XlyIYO88QM/cLihQ7N33+W3vIHMGII/cZBFTB9JfVFOncYfcwCf0SDjG/nUhbb0&#10;TCewGbPe1Q07j0WPPoLQ8YZ650CFQ394UK/4WP0GWOikj0xbpt7p9yyT5KO/4BCLfPpVQg+eI4Ne&#10;UeTfINwfg6Vv9IKG/gG+0FQbZ4xjMtpDLuAIvEbZPGUfSbP1K/gafS98Ho9t6FNxdPIa6DOf6ocH&#10;qxcxr2Ulxhb4J6/U40nmPG3K5uhD3yjEU8H81uqdO3oKWvZ7Kp7f/NrXNObcPryg1zm+861vHV5W&#10;/Pa3vnn493/sxw6vvvLq4b/6r//Lwz/75185vKi++K42fOHhBpivirXElXUcZCn5bkgiP08JMF6y&#10;WfFLX/xlff7a4c/+mR8/fPlLXzr8yT+ZGxn4rcMX9DuHBHps6uKa7KqRyrbG3v30bvL4SOqL9GYJ&#10;+QOBa2wInq9bz/iQPuTjt37zgOoJH8eHqTf6MvySg2n3nYwtgg+f+BFpDlDqcy5bfMd8Ra+8KS8t&#10;XvNFm1tlYy6I/+cVn8HDHxNoj9x4kQ2fx7yOU374+PF7lom2dOuW5loKqGs+w9sZIeJv5OictO22&#10;MJ4riRZ9AnDIt9Fy+tjPvEASHLAE4jVNWyVAhz8C5ehOoH0QBt1i0I7L94E2kAyPPCOTEfRlmigL&#10;bcuWOTR8kLkB2zBP6NMqhaX8nup/7aPASzl1zflRboSBRucHzA2wG3BoTTyqmSXyksccsragAJu6&#10;jkUrPMRL7cP4Khe04Y1Pvj6tH/KQDdsAh6/699/lo4TSIG6a/MpCzKd5xBkPSAUHXp2Poq/nJuJZ&#10;u5sG4Arhf0NjTA7QoQXf2qM2db7gy78yVMajGDsq5NvJTcZ1gwDZLN/4w1rXpHveZV5DM9Se/a5c&#10;GUMpHxnGjshHTuEox/4E8iqrdR/7tqy24PpITzIm7HQDY37iSbsivcsVfjAsL+Sgj4IGwfIIx35i&#10;fNliZB12gVvyOpbxpB0BXMugtQx1Fx/OPMFPI4gVfLA/v0vLDbHhjwxws9bOI18tXTQzZgJLX/ui&#10;DhI/9rE/YB/6lsZAbgTWc8VHOl/T4bHV4qRXOtGLsNlHmk0WaFpOxXAkUFPZwNTFZPK6SUhc0UEt&#10;N+Pq0nDgEo7tkzwXTGnS6av2/D3VdddRWxcZbwQt5GDntZlQY6/Q8FuXlPSTyOqyHnldWY30G8Ea&#10;fzyf0FyO9fOdt+/4p5M+9rGP+SD9lVf4iQPVM7bWh3lZDi2VLabMn67OHKl9rudLhtXcRyZd5bHv&#10;sDbUGMhNT48YS4cOc3PWvqwd33ukuYle003Y6gnn9LXspWTqI32hC1I637XprusOcy5V+JZdjLfq&#10;E2hgYx+uvX5NQkIOHStBJn7Wdpd5cXIHT3D+I/aHeYr6Iz+5rT5VnQ/lHkd1SHXlAXCioI/hKVWG&#10;9xfgJduiWWUGF7v53ziU4dc7DAhM+U0XaMzOFxkz96l/87ua+APzhvSbjEHM3dlnyJxe2BMghAR7&#10;aP8TXSmJ/JUX/yfttigZEtOHpL54kt3KWDT2ZRg397mNuUG24ouGeU3fzpu9oOl+Ccko50/lhL6N&#10;gLkRePi4D9ljHPl3xkdgTVf5iWUXGbHjXXiEF7AE4LYg+VS6XEaO6tsCrgmNuw4xT+QnNBL9ytc9&#10;lQDs3+Bt9gJV1/TLj7CJdDNdywlfW3PJ2+lclhqRj0AgCW3uQsH23q8aQHzX6zTFzJV7YLjLMrii&#10;SFuq2WKr3YaQZ35oW6meDYsUcg95kOtnT49NhQQf/JpBAbkuC/aTuMrUieZR0iOWoh3lGj7IIU2l&#10;8n5wW9tTP/at4Z82qDc56bfRlSV/1JfwMREtmDo2D8V7YI4kRiAggyJ0Rh94x34DTaECEX7KjSue&#10;i2r/jvDwofKk+o0bWt+qfnhSeHtbjWxTWbt/glyEzca5lP3SFtd8N619EmWdKK//i11kQn7hj6gW&#10;Fh0I+Khj2qXk95sTNp2kr+qbUHj7gHPyJSwRYTwUff3FbLFTdTGkLqi1jK2CDHsVwZ98/Iv+KPMa&#10;Dp1cl4yTkstzirA8+g49HkCCpyjlKzCYbG70VoHSapMuCfPgklGeygd/hDvSVfnY1nuXSjMasDZE&#10;5/jDUBYuf/yjG6/7FVHbn7cwrTRhE9zKFTSjgg4t+knNiXKASl8YPhSXVmPLToECedjS8xtd9xXf&#10;LtSX7QScPvArfSUtU3woupHn9kBCofzWvLwRJeXnvvHF4qEz9G0n2zJllXfDl94E2n7X08hLOyLw&#10;YFTrsP652U7la3rjbUzhTlwYl1MhF4TV7udAeOL3MW1IhPGRrgepQ+a2vDUGffvzTfDjY12ma6xM&#10;pj/lAkp9KG7YdWUcTX11368wp/E9nSHE14APzRUG2TrXQRzLh5Uqx+SVtxkrz3VI21LApxgPcPlM&#10;K6IjpTFt+gUDL1/gpd9RphSynFBW21fDUeaz8i7oTvb8ojq0HNota95pbF1Hh9OyXm96N+MkvvI/&#10;/Pf/nejslUR5DB6F3s+BgGcwAA48aHmhPxtXvPJuDTQgCy64U769bgweC7qGc3hMOi8LrmgBlG9h&#10;a5gO8L6W/P4jng/04etJihpwZWt57dP8yggf0uBjj3Y6NPxVZibLpd0OApo0DOzKnc2XhcrRGJ6l&#10;R7ryQQOYxit8ZSY+LWcCi7yrHUrXG9rGiK7FFaPNfrUveS2vHFwzgcfmbAZ1MUC+JwQjD9cyoDuo&#10;yugJiDouJodsZrD4f/udtw/ffvNN3cX8ribuel2mcBigI7/8SLCha4ruC275zlrkyG9PIeYtvXYU&#10;+5Pmd6WQi8VMnqBhEIg8sVs6dbLQiwUyG4GZTGlSJfoegOUD1IthpCv5TB6zgayFhjZb33n7ncOb&#10;b76lDX09CczhiuzSCRQL+IeP+I2kbFjSLpDzrl71Kc6wN/3KBC/Mx1PFyJODDvQnP3LgixyyOE/5&#10;DAC2j2HiC/xeJBuSDLS0IdeVdMyiVIdzdEDUzYYjn5M4SETMwQW/LfWxj3308KpiNuG9QJQ9mVhI&#10;BIXwgjahMWk2KbEVm/WeTA8f/Nq+LZTovPcn9S9i2h5xP6a5yMvTYd5kl56E6gU8dPcNKBUqj0BZ&#10;4vR9XO7yWKBNJvi3zHgAi25l5hWdwGC/0AxtDqyQCz8q3s43MNDAt8nns9WjaDVPCdP11/AlDe4a&#10;++LMF79R3b6zONDOAiAIHcS56QJ/o83jm89rI466pP1gA+TzRhRyU39qv/d1iOvDGOlhf6d+jUO7&#10;1UGvnlDg1c9f+/rXD7/1W799eEu/AeybC7RRxIYV+uGz2BC7co18tq98lg1teH/7298+fOITnzj8&#10;w3/4Dw6/9Ev/1K8oRx6Bfk8H6o5Ftp/0UD+qJnn41Cc/cfgf/87fUVoLcG3A52CIPksbOmNbFk7x&#10;2/ggfkhwHasu6itsxuI/PcRqPrDUEwt9YoLrDB/FBxSnftKG6zfAtsqgywKf+m0Ah5A+X2Otyuu/&#10;4OK3hE52ST8jk3QBj/4ZX94WT/iXQulYFtEs/haLYwPSpl9Nm7S802aB2cbHQTilQT/vNj442IY6&#10;YWOKDVSewKFe6LeQB/0zeUz/eF2HomzC01Ze0BPB//8v//Lhr/6Vnz78g5//xcPLt28d7twVHW1c&#10;w4O+pm9cgJYIbrpFvOrVeIT+txhhL+q/uuf6isad5/wE2U/8xJ85fOQjHzl86lOf8oeN7dsv3rbf&#10;MT7d0IYHd9kT+opz5iSMkfg99LjhgTEIm3MjCXMFDpvpG9kU4Zq2gAyui9aVzGQ/Em3b01zib/hw&#10;+zvK+jEItieIN6+8p24Yw6FF4KYGv/2AOYvSt3QTwnMeV3PATJ/XdsArkJ/TJj+/l04/iw78Hnrl&#10;5aY2atN+J37EfIpfuZifVYceUAJzk1e0D46F01frg9j+iE/yUf8CbOmgJj/X0Txsx0Eq4wIwpis8&#10;+ntszDU0+RCgWVrO0BfXhlE7Jw0MoXBt9xkvpi4GR0C2OTjur+QDBOzGPMn0XN8ZVyjDtuVJzMdy&#10;j03cvoc+ZQ2F4Zr6RWby6kvkV8/0s9RpbJexk/FR86+ZtwDfAJ01tP+qXSjPTQgPdAB0Szrv0MVt&#10;fFc3JrKJQT+E/Mhi2wmlMsMOHpQzR6sN6IeY6zVAs3TBoSOPTy92kTDYv7AecwwautBy2QjNuNBQ&#10;2r0mJg95+jktQwf49UO59VC+7TX1Qn5laozU9K0NYuMAfgPp+tMqi3UcXTFE5AsWtgGWsB62pZSy&#10;prD7cqHs4hWCtmp9pv1SHnnySnme8CfPH+zgNUDsUdKdvxUXPyRAt3i+lq3oJwluP7QV9a3AEaKj&#10;dKXim+cSyT0xkcd/5UA7Pta5xt6W8X3osD6gzfBh5sj4Tl8FC8T8tV/79cOXv/Irh9/67d+RTNC8&#10;crirn/XRY0PuMx/ypiJ0hq/6p9gm/Sc6REcKhetoldRsJCPrQ95Uk7bBBh/6sRakv0WP4mMJ5hXA&#10;1374cOtExcrH97IeRq/ajTICN5dRB+BgH9qIaanMtpM+PB1GPwHrywJyZBOUN+owLvDWh5taq72m&#10;ta9+F1g3Tj2vPuK2buDt6z7hS/V5bDP98V/4YyfxT5x5BTpzzbhKv0P/gbzIzo3AjGW8qeu9d9/T&#10;m7veO7yldfzbeqvJXR1+sD7Gyl77KcUYwlPRDdhJuRu/5kP/A4UxUGo3GPZQyUaAjP0dvewBrR/V&#10;uX6iQ5ZQXe5zWAkSPOHjF3O50UIX+64IU8/4AvzWGxMrOzYjzSd9PnygkLwxvXU3A8tLGTLqS/yf&#10;u5mb3igv3cKqVkSJMDILh/4GidyWVBKcobldRwaw5IUeG1jvscdAf88GKPLyYROTsaM+ig9gz7QZ&#10;3j6y958i90xoGzzug+L79FXQxh+tAirDU3pguzX/GcJkSIFusgLfAD50CKVDPyPClrv55NUnmrfG&#10;pJF/beser2ElWZvPnBu7wLOH5hys0VaYnxGQCX9p2on5UklSE9kWykE2fsIMuozh0PA+zuZXqR+Q&#10;UR9dabtc1B74J9fYMvOIwIEDu/QF+DR2zxwGXPqtzKH3thEdwCRE2OJX9JSJhxLQod37RrGNZscE&#10;1pT0jbEJeJW5NIjhSTgtS37K+MZWhREr6YUE+FN8n/QpLeAZUxqKzzX0CKzLHDJ0LTxSXprAnMNn&#10;bYI8BHyVG0HAyTitcUr+dVkAzmOicAmrXowR+AM0r2rhT3tlLOKmZ9aWrCO65gAX+apXZa38vXY8&#10;AhON+UF/Nqiw81d8uLZ2n6gy/jL+PYvqnMHHLvI++7mio4D8lhrZEQhbDgyy81YN9GQd5zYOtuCw&#10;E7Zb9WvbqFL4Xsaf0DZ54zI+pdL2NpF6gh55GQOYM7C/fyK0RQh+7Vo5GgsEjS37ii/ylgkewPaA&#10;fnci+AtjypEDH8qNxtm3yRwK3Wb/Y9oCPKkjCJSGbaL8yglofQT4m9e1vpQd8bOS4dAbu9k2hZbd&#10;SgM86wkTBeY0BPLcH00eMq/+6XLLhnz5bP1LaQ0f5iDM067pN7YLOyA2VeegyOgMeE6dVs7qjmwE&#10;wyZpmpOkZONBHvjgErP/C3372+gJTGXCbgmxRcsmE9KyK0bXWK768pirvpjQ+Sz1CD10xh4E6v2a&#10;9hT6iuTIFJ+jHHjCNv+ExpLvQn2BByw8mG840HbEh7Ly3sqKKBjKmWsCiw7ty2jP2BI/8VtgjBN4&#10;2mhpw818h6ZtZikpiCzso1s+9LUdBliRWFqGy3tQbEI/sdukFJAfl6itjvyHMgXPdZFJBLo2Lj7I&#10;bhsD2/zAcRUd4NN1HjYhYBfsRd9FsAwSwLpKT+BIM/8gYDcwoWW5J+1b9ABsJsBc8/kgQZAGK74r&#10;ZxoKJNZOdKVX+DWv6VWec3AfVDboSV2TXelYv5G7HcpR3qJ/na34hlN5HZvyhsL0eli4HlvHq1mB&#10;x0EI0N0XBjOB1eT6/cLKk/T60cVWj5V7pbfKfq4cWuSfC8mXnMjodhA7kwZjrs6hWsbSxX9Iw2sx&#10;pa+NrHyCZYGy/3f/9OagbHhPi1cOoFg0cncx9cNmIhscdK5MNKyvyGVClA7NT4ZxZ4n4cODBhPsl&#10;PbXLb98xeeMudE9CaXiSE3PYJ6aD405XZCOgB3z3w2IdcOkOFu7a1Vjt8sAoLRxeragps56LU7ka&#10;MoNrDmtZ1CBzOsbHgqUdETzgSQbs0MUR+dD1gAosLiV+yPmCnvRKWWyM/NlcyACfBZAGeuHBgoEP&#10;uvBTljtNXvXAKx25rq7A8FHWlkdnhkdIs8iisjy9ec+H2izWBJ1NUyYAQvYrQIZG2yow4mi5mZh6&#10;81l5HiQZuCOI4ywOkCEfkXJAZ/KwSWyO0faADZDXusrWa4A+H2zgzaQpxHYE6Dm2nvs19g7f0ING&#10;YS0zSAjlKDwyEcHwgd0GNA1Ya4AjfiiChjW9oVUewJO/8QJH/rheF6ZxZYbG9hFOadbvgG952kNg&#10;wG+AF4cl3FFGX0Ywvt5z81SbNohbeA9o7vuQF3+bSYtwqgP1/VhlHFjwG2XvaGPojp5ITZ3y+r+b&#10;buvWT7SxLFRyLbr6Y4HG4hp5mMxwQM1G1++HWIADCvuWvqlJ5guffuMN92EPH6rvkt14vZD9cnwE&#10;+9LO44/xt04uswGpcvkCOExQgKfeqX9C3BiufPb6Bs51R54+0MirAGmnoQNN/LCwHFoSmle/daa+&#10;4F/e8C0+ebT9FZ5yQuClgzaJ+SMcw+1yN9864sfWM4qiLzTxY8qz2Ro/Lx60rYs1Ht8lcwts2oiQ&#10;ntwhGFbXjANXbkIcO6XtttxzCukND16HzGs1kQv+n/3sZw9/4ad+Su3pbxx+6Z//mjZ1tTkkHcF5&#10;oA+beD0E5kC0C3TakjghAWy+qwP2Yl5wuH/18HM///Pa/LrpcZybuT7+8Y8fPvNHf+jw2R/67OGT&#10;n/iDh9t6zeXLL7/qDUqeRn/3Xb0+2+OwFoaK33n7Ldk6XmDbq46xIxuaxI9kZ2+aKo1v+cYvxdQ9&#10;bYs2lMUMC97xW3xPH+qE+Yl9UjjEtCkvhlSGpTlohm9ed3/P4zPGhxZt8wX1gchB4DAYmvU38ti4&#10;J7AR8EB0KBeq5xnUpxd45S168AKGAB14mJdgiAl+IkPXwNrXnClpVV4Y4uJRDE3Tpo3QyUzAjluZ&#10;YFjU99V7+BxztU0m8ZORQlf52Lr9C+SAaywuml9IP28SRhbK+SAzdQN4N6a7DggFqyLraD6o8cx9&#10;4Oi7bkaUX3maub7Khxi62MFze7cfWtBu4+JgA3+Qa+yPLG1/0OAmHduUPrl2GLmMK9uuMkEbG3GT&#10;CHiUYS/6VNLo7rA068IRE7jJIf6Zay2jnV8+gY9PoRk+tYfYu9fFaSxHslxHOCJBG4CSP2MLAUrm&#10;UhobA4Pd1oIdxClkX0N5E5+me13dwcOuhMKvMZrS5oiDE31Il8Z1bnIcWzYuH2LP2WFQnUcuwyhd&#10;3Yp7GtdXIFEDlT5ZhfeNCGQoUE67on8jXV5N+zqg/oZG6RDXpKSvawMNn8JPkYVul2BaqsE+AZFc&#10;FyQpvgTmdwTzwJLQnz5HSdFJHWAn6gK6m+/TN+i2fc8f/fo3fKH+LTzBPq/1Dz9l8baebPVbodSn&#10;PXnCU01pA/R/DdGbtspT+YzXrLHoUy2hvpA5Nqs9Ht6/K1iNn8KxzqJraOzr1NSBlOm1502Sgykv&#10;4wA6eoyQLQkq8V/fkoS+trlpIB83hYU4h0QJUI9NofVBAzdII5kxRR9VH+jmSm6mfqCxi7k3v6ss&#10;KXXj1Iubz8DtsWzPExDYxP5UBclBVn0aSNMH4iPonz5FuA/1th7NY2y75+mfuOEnB8Xg8rrT+oAf&#10;imKc9Vo0umJUnga15Ds7s41eA1dBTmNkFIO9dgQwctvnNH44IDN1OrbF53h6OQcAQAzzIxmAX/mP&#10;3qIFHdtIeJu/h5NtMckNxl7h/r0lib3O2ljH5qbLWHEMarqndcLc3n4jfyS4NiXzuJc3kTu/xEZb&#10;3UGdf/2ElPcsuElI+yUcqDDmMWfKa0nTv6SNMvamvWpnQbql3zDjS76sj+uk9stcGp+hjeMf/lLs&#10;cV+waYuMv7GCYRYeQ+5oLkKrQ0ce2ma9Ct/ScZnoQ2e1ISSBaWi6cfMvirkxkzZReKZy3BivmZ/a&#10;C31K+kfw9/TuO8h1WdjqywrvkOEn2vP2IWg7T7pUFtOeuRp5VTP1ETv4QAgR9Nnlkw7uoOpF4Ru6&#10;qQ8jKBv5bM8T+dgfgyz16zePlbnyan/qag3rVbCZLmZOu8KRjg7qNfBH1/duR0SxXoJb14gd97we&#10;U1ntBL0Lw1RfYRsDj4xH16PjakcJikfG9ir3fgq2Zh63zKM3m9ieI43SV5ljsVZEKYc5UNY1vDkY&#10;UCvUT6XITktfhf70q4ZxTQTb10tdDNHjaHg5ugx2ytAQn/eYEG3NF12Zo9ZOldfrm7EdfY4D+iAn&#10;1Th0idC7MveA1+ua6Re0AZn2R/8nBF6JKyz5pdKqO9YP5JdGmOWbp32HlTPqU7TbMcHGnzVH21j2&#10;wkR/ZIvQK+U9vd1gOARbj+nX9gP66LrjWebl0gKtwk4Z8x/k6poM+tQ97MzL1ysh8vlMH6T+noB9&#10;COxp6xv2E6In7ZAy8vkpDt0ybRzeQHJZsAzT8CybmBPDRSubZ1B3tkn5W0yRz7QGgzFXil5m+kDu&#10;ijzDCxsctdWBWPmErwokyKlsgNP3uz+xjNNZmI6MrLbLG6yO/B86jBdDrfMRo6xfM543q/XjyptM&#10;8prv9OTTU3CNHunHqW9yk48exhMMbbb5msw7ffYLedrmFtnY13CgzH4XPrT9mUrv5AavPF0gGc6G&#10;4YfclR24FRwdVoufowN1JDI52XyltcKPeaY8cPBiLtQxrjDgrXKsdE7T3R+54vVK8BgT/WZC+QE3&#10;DjJpo29znYiA10nsXWLTsRkMTy2FLs+0oFVB0iV6KlivWxlmOizAAdcTfhjPdXFKk7j4hWlZefe6&#10;uKt8zbssBn+lUXxifxj9FZp/SquLzuYDh8yGP7HPyqfmfoa/O8dUBWVsVEKPD/aqHJTB+/1CeRKD&#10;S9w8cMnjUzuTR3n1Kt6m00l58UuT6zU0f4tpJPqTRkdyFKf8Cu+NN2R2pybZBh94eHnCQ1p/BBZh&#10;KnAZVcdm9X0tgt/Vkzk8OcsTL2O39/EAAEAASURBVCzueXUBG9gc9uROiQw+tjX2MA3dISl4XpPF&#10;E0McKL14+8XDKy+/7N8jogExQG4DomVAwt1+bJgTNn1Elw1Z81GdEpC9dypt9hMcOMAxOSCfu2d5&#10;ooSJHYPC48f3je/OcHpDPzFnE3BoC1wOMcBfaUtE04ceOmRTH1j8jAWaBkDheEEmGvUHM0Rm02Mx&#10;MhMsCiQv8BzqcmeiF1+DQO3s/CdTERvP792V/m9hi9gNndmY9MY19Sm6BA+EilM3zvKXN2xlQ+yF&#10;n5QPceWu/XespFJ38Z0Vz7Q0wd02kMd+1BVl2BaxuGuIUNxn07Fz5TDwCTx5q3zhLV1goLppKA/s&#10;Q6BtcCcm+d2EJt94tBfhF6fxVk7ikmAaKm9sHuLnxTv9EH+0L8lX2sT8bb7NNbaSLATaJk+EcV0c&#10;24XJNMQU4Fee7nrxU/LRRzCYhA++wESZGyhYJPvGDk0WGPhwXfuwfEgOZrr9AheK/jMtfJYn9m76&#10;aYK33nrT7aEDa/G+V+PWHfqzaYPdv/D5z3tT5/49Pf2lvtGTTNrphNQh9WRjO3Y9Lz7pNq6+g7a7&#10;BtzAfoTvuL7jD5Zj6AGPH1L+6CkLlPCpD630KFvzz12DHhrThyijNEsLuQjk55NrNrfweQI6FQ//&#10;IvQNHSuOC/QFTXg3VA58nb6TYD2VRv+Odc4Xcvm6/2MByZ9gaWfIwquc+mprcCIDMGzEp03e0Q0P&#10;r1x/xXzu6mnS23qi58/+uT93+PKXv6QD4P9WzeeJ39LwWK9UJyAH8xDz9ORxUcAQ331fmLL1V+n6&#10;pNGv/MqvNMsxr5n8+M/93OEHf/Azh09+8uOHf+dznzu88cbrh0/8wU/IproBS0/T8tYabhrh95Nv&#10;337Z9lQHJfzYn/6EVxPx9CpvOaAu8MEe/sLI/ZkEW2VDRur0oWzMazcZS9uvMx4/FR1eFx7/yJhs&#10;v1A9UM+MVQTXv+oIvs+pv80BDE8hPzsX4ACGw5/idkG30VWZR/jRAZoEfIlXeO0+lXbWtkbMpxsU&#10;0Q0L7QFc5h7mxZxm5is7RJ6gRT7PKWQXgqy28fXiBiMSYKKA/vT/8Ld8Gl/gUVkNM3oY4eSrsgNv&#10;mkOX/OJShiW2J7NUb/5dH9HNU46ZFzGOmJ7KG4A7lYV5RG3rOdfApB5Gb+nANYF6wjc4WEMscI0/&#10;MmIz+pBsEme+wjy3+NXxqm7w6LqCumD8JKa8vmCGiL9WnjN1o8DcPLIuMMFFP3iVNtfusUa+QTfc&#10;2fTCDHpryO/gJqf6rOVNIy662EDNPIlXHVsnlZ3Y45Pi+hyyTBUcUQKWsNI4ArjgYtWtNELneP6W&#10;vKUChl8PbqHDWEEoTccDt+KXDzrJayIzGg4s7Qdc/Gvvp8aHpDxwnYuXV/n2mtg0JFPmysHnVXH4&#10;AXXCph/tFHqwdhxB+d5sXrnIs58jn2RrME9NFsu7+aErwuLV0DzfIS+m3ADzoQ99WH253tzwDd6Y&#10;8FhrLG5y4uYctQPJ5+CxLkloRD9kxlaRPX5B2eBIA3VGfI+Osl1IKEPp2RwlS2D+wjb2NcPFzuWF&#10;rTLvzbqXuuEGYxvP8PkqPOPVk+V3Km13fAT5qYMPEKxbNJCMGsNUZ6yfGd/4fXPWxzydy1qYwz1+&#10;EqltCjno/8HjlZvUXdQsb/RLfyah7GvgGE5x9IBubtbG7i94rMt4gH7Yyk8ISxZRkzcLXpv29H31&#10;UdTE073BrBSh+jd25pkv6E8Fp3STi3oPH/TzBrZjbC4sVzq6rX6K6aM7uATwGsiKzvTlYweXI2Vt&#10;NtBmsOtB7rbZbN2VoapuXQxW6MuP+GkreG/+KAA41LcL71fdCqqHP8hH/TAfQUbGizUPfvgpMCrg&#10;3zJwkx03KBHwlWM9o1vslv4FORIaz+VJFP8JTLqE1Iu1YQyl/xct/hxmUenxSnn4lnktMLa1ZZeu&#10;PmyNXcCP3JX/it8ABj4f6+x+KKz43v17p5H8y/UqBfOTYrGx4rEdN/4hJz99FP6xG3jYPDro4n3Y&#10;ZH6Z9Xx5rnGfMNtsJD0JtSdzlYbYhm4sdVBbYYNtHBEwtV3/OF3/rfaCbmwqnuILPYJlIdYHeNof&#10;oflcAftEPtg8A1zwdUq3cgPuNddJnZKP7xMeaX0Ug7NXthh7fKJjsoHPfK361qarzFubBre2P2IT&#10;36M4tsoeHte2gcYZ+8Jc2zfUdledra+gMk7Hjk+lCzc5IR83StJedGYQXSGuQDv3jbS5PLZ1ZZ0y&#10;otWuvV7130AHt9f8ljC61a+8Jye5sPfVm+lTCrvG5kc/tARsC3n3NfIgHxJKr9q8Y4ZjoV6FDwh8&#10;ZDx5NpGUV33LBzggKU3qr/XVOQDrxNo6YsRvSMcejOk5/EWfyuHX2Yr+uFlQB2e7UKJv3SDvlI/p&#10;a/xBLmSubOaha3WPzgcX9bYLMiZ0fsml9zpFCFoe72QL6mWnGxLoHt4wMWNfQ4M9vDUgC7AZBzUW&#10;6vrxFdYhWQ8aVnm1C9fWc+iY2qQ9DmtPybwfI2fG5w0XJaEVIk5XGvIKRx60aLvePwHN5SDuQRD7&#10;xfuk6g+WfWDBH2mSg3xLADbjbPTnxraG0lnxo95Ow7Ytwhp7fhKaZFfvFYQ8nhB2fAqDbSav8wvD&#10;jfxO027k17eu6Q1SCrTzSgYu8m86CK9pA+sLGgSff2EH/TEX32w2OhhIX0f402gs4/TJLcdekV5I&#10;okGf0lCeXHf/rf18YU5jyJemyKl/qJaRqXaBvz9wV9o4EvCcX1SOxqc81+vSH3NtRdZX9Okf0IU/&#10;18EGqBxtF9UW2IpQOXMlfAsrJBNs7ncYI2QXgVWqjM4NAIVZ2axytLx5hauMjZt/WVxaKwxGgUY/&#10;a1nTK97Kj3TL7IBjcCrgXCgs8UoHWPLsiEyylC6MB3qVn8Kfow/MCtf0GkOvOsPDf8OvPIFvY1HX&#10;bFaUVZbyBq6flU7LG0OjPJvXGLoN0OKKQWb1FfNVwQYrY3uCgC7CAdaLQNHiNb28Jva+fusJl88d&#10;3Do80yYZv/FGJ8adYrBlk4zXbnCAyYEHgx6/w8frifvkL68FhgebyJkgZyBUVibo4lG7kLeoY3mZ&#10;NDPB4A5Xgu01cnONTv34AEDwwPCawee9YGFji406fdTJ8iQagc7Kd5dpcpJD7Tzd5oWeaEKjoXZj&#10;As4mGRMVwnXf8UsHiM/pAEP2wf6rEn2dKPRKp/IGzxhgudx84a2PRegEQVmqJtfLlcO7m468Lsqv&#10;ngvnoRNavjARp1wHSVGz+Cg2YBHKAfI1Hf7PK9YKtMS1B7JXl+ZtMm8L3Ph/4RANPDZ4Lw97XXaC&#10;jfj9Xez6CTRW/65dyYNn5SKfvJajIz5CvLVP1R2T1uJAu/AXxQIwDOUrDPJBx3JOnHYbvy0sPIAT&#10;9iYf15GV0gRuYniqBQi2ONUXeD6EymH6yoIuNdxgXM1guaHjnl5jxQKTJ8i5UcNPxOuapwUiK3Qh&#10;mliWgUHylA2tF3RQ85ae5ntLT0QS1npxxvfwF22KfoKF2C0dGPyJP/Hv2t9O609mVMiYRRkffLN+&#10;yQEW9Ukdd5No9Z9zJqZeQyt+BS79XD0h15nEOT19S9pafNlyCM8+JXpdhCjLesgDxAP/jQ9T98Bu&#10;C2AVQJsP+dWNtA97hOexBwJYQPn90H86DD600b3tte0A+Abnqc8njyfsKn+1JrY8okWZbUSbVx0R&#10;+vtG1QM6W5lli4zg8ood14XaJQea3BD16muvHf69P/2nD7/8pS8f/tf/7e95Iv+8+uS7Gkc53OSp&#10;Lm6eYrN8VB7Rdx0m47skoj4QhfrZZUR/58pn8CmuuZnky1/+0uErX/mKb3L4Yz/0Rw+f/EOfPPyR&#10;H/yBw+uvf9qvif6+7/s+P3nrnx3QOJO77cuDSbfGLz8ZST2FZf0Hfq1r2hUHtEdlkgHfIFy5OvUp&#10;4f2k6ozzlJUGN8CAz0beLfV/bVf1FWDRK/ONvEGEg+hWHDdg4bscBMPXvqL5wEPVM/OC9oO1VXln&#10;Q093a2uDX5qTjVdGFtqnfBO5GmJ/97z2xdJjblZdgIUf8qDHSgOYfnaayeO6B63gwxd+wCcdOHgi&#10;tzJtE8q4g5qYDwEc2t9j0XFa7RB4Pn6yedKto8pUfPL5oAM+VfuZ+HyBQyD2DVRtz/BYyipveYAD&#10;H+oafdkceHKDVdzYWbjoR1v3ok/XPQCGhukptr6LbO0b8DHgzEP6u7nA9JKQ+bJ8ZXCRCXx4sQHQ&#10;emG+cy5U39MyfAkBoLWGygb9lKWfXGG2NHKoLkMruWuanNKvjTc7ib6sOTbbKKo+SWe8INU2A51z&#10;upz+xBE4a0AP2ibrmxU/+fiefEW0oV9ZwadtAL/lq/xcKJxx9LXyIM+bqaJDKH30xk5p4ynDjuDm&#10;Y/CNVvOLn9J8cwOUN1Mrq+jm0CH6oOczAV2A1599XLyBw0/5wOfak/gZ7Wyvp8hXesD5oGd4QI9/&#10;gvtJqcZrLm/rpl7e6PTNb37L/dk19aMcVnHz0y315Ro9sy4UnafamISf/yUja6v0rVBlvQWD2Iz5&#10;5i2/YndsKHz0aF0zlmI7240+s8KJwpNlMxgYBO8GcfgHjxvQsBU3dHmNjL9jP32QpWkRcIgNJr+Z&#10;7xOnfnmalf6M9Q5vVgg/5t+HN6Mf/vLkwx86vMTroC9ZF0UbmEonjTHYC/9Cj9gnuiG79QJUgcNn&#10;6DLHf8iTIYJno5g65jCaPk8iKugLcpIHO9h++C9/EVX5Saw2B/OisKEJIPWB39LH7+OcUubrWLLC&#10;y3NVyaD/s6H5ridBsCFoO89mJ/6NPoXbFQg5dFp1AF9WlF8fswMGHhwg9vAXotEFvkqbU/Aiz9hI&#10;ZdXT45rGH26Kp20SgKWcssw/GJuwi/Yp1F7Jy43iGIE62OvX/msq/ULOzAMsr/Vv2bMxbagBuszZ&#10;wbc+w4ehZ6rbZYYHiApawmqLZq90mrfG4LQPi15LKTwUSpe0+8IlD/qXhb6aGRgfwtHG9MHeniNt&#10;PC6jcnEZ/Zd9DDHGHNHjjFziteUOLL66Bmi53lz/8t3pj7hhB7qrLQwnms1by9c86BeW9Ckc7b52&#10;XOGwUec24J0LR3zGH1avaH2lHYeCeeyWOEf2A+fRfht2WehbTkJl28FtB/ebC6j7D/oA9vG0v9i9&#10;wc3NNn8JIR4gSNuOb3acR8enc4gG+fp4WdXevSZe8zYxkXtjvsPUk45wRkfDT9qHjqKNbR5zYkFa&#10;/u+xULbjN+EJrR9Y+afjzvCEhvmpMwCe4YE2BCvkeaIndvnNb2eYKn1R+stHiuk7CeRBi36ePY3t&#10;IQd3NJ4gGq5f3GzmeQiM9GmdcYkcrffStm1GfqE6tJltOgxx3vZxWUBi9c70ukody0ZeD6AYuJBn&#10;2O4k0RubSoDCts6CT37adnEp588BokvY8icvcuUCW1jaa7pZaLZVmZ9eFCrHReXkWwrJs9qYfF8r&#10;3/uR1An9amVFkUkHzgi7ThCYsMrfvGO5dpuv+bWD+94dsakjXoaVSCt+AU/fVrjCtL4Kiy61w2m6&#10;MCs+MJtNahsBukZdx2PHIp/EPkQXHLYFx/MxYNRmsC/9Djw2nnX2obPJCi78+bhCFand+voEx6iT&#10;t8o5JB3Zb0uoDUslm65AiYbxl3IjX/BVP3gy69yiQRM7nIbWf/E2Xa1m7I692HO9LLBH4xvGx468&#10;UYq37vgNK3p7RwMiuP9Sn1delNX2lNlTp15b5mYIUJFIr5/TgaEMG4PHn52A9AhaGr1uXMa9Bo7Q&#10;6zV2wb/BL3ifhspHPuX9+BrNz+BQVrwOuGuecaGlP+Cg8YiNKE2m6TB4pSAbD6UB/EWhGxRrOQ2v&#10;YaVh2cWTUL7EK8yKt5aBu14Xrvo3fobW1K+ULMpxTPlSVj6mh1OPfYrUaw5m2aDG7/j9XN8pKSCe&#10;QKTx0XDu6feDXtRv33FwRB6d6XvaUAWHJwJvaPH/6odf0+bA83rN1ct6TeTzfuIBm7Jx+ojfQ9JC&#10;iEADgncGsb1+Kzry5mNwf1EGDps04JEmiH1glaau+rmhO5vZvGVSyl3PHAAzQILXBx3pGOl8REIa&#10;McHhTt2ZlDMxZKHtwGvMZBsdUHSQBY6FGjE2gE/lBqXyWWbktrjq4OWXLPTcEc2AnYWFFviWj6lS&#10;4C2L+VPfNoB5sKDnFWzv6Sm0F1Qnz7+g36/ULKA3uMeOsZE8DWGQKJRsW9lKl35K1JSZMDKpiQ4G&#10;BCNC91LlSQJHOPoheWD1YRJaOwKHbWKD1E8o7N+lRQ6w7xdW+MKucpLGbgQGhXWg6hNIWXgFWx7g&#10;QyDbogqCu6QDGXpberNB+hz4oreD0lxbf3kX9VnjkUdZ7bJqXBxomJ58UKDCjW3sD85IOXrQ75nP&#10;+DZp81A+kxqLqS82oeDJUwZsNLLYK15vsoA+NUu+gF2fsGdzLjW+t7FvfP0bvlmEYsKIlYvv4W/s&#10;4DmVbPjpT3368Prrr6c+VBB7U+Oypq4J1Ek+OoBQo6Rv80GAfKbjHb5gf5hNJOi03p3m2lWWNgy9&#10;luvWbuHqevi7bs05PkQS/wSeccA+hWwiCB34IrH5y73LD6wGygiVu9fr4g1aDZXBtMw3cq8b8IWF&#10;lv+I5YelTYysBNLQom91vPRlGz6bxPojAFM6sX30pC/gkMYw8y3SW3/CjQ886XRT7YTNJl6BzmuX&#10;PvvZzx3+4//kPz389te+fvj5f/SLBz2PenhRr8t8VzdSMe49//yLPrxabWbylWdi9Py3HWob9Jbm&#10;+shqYy/3D+MX6NLxW1ke4//RP/mFwz/5xV84fEiH4q+//vrhjU+/oaeDf+DwQ3pF9Bt/+A09IcJr&#10;+NTHiDib0NwUBg3fxCR73tIA5o35pU0ow3UFLjd1ce1+feo6cwFtduuPAwpkZRwl5oPMbL4S+wYD&#10;8bZPSD9ijwUqI90nwLMxqyepdOCJT8PTr9NU3XNI5fENHSQ/fSl8gIMH4w3yMZ8ifw2Vi7zIgN/K&#10;6wQmcv6s8JlTpG2IqvvslsMLf8mGcXjflb/Bg769bRc+R7bQGJWnq13Bgtvt1U1qw7sOkB/7j61u&#10;tb3l2urx1Jz6BfgxJ5RFXaeWb5lPVe7qbZePCJstgDm12TN4AwM/YKsvNsc/3J4330i9QoO+iMM0&#10;4wk24x/apY5c/9iNvsMd+Og86wcfroGHfVW3BOax2NKbzeo30LmhejQmH54c/vZJgace3+uPx3Hp&#10;tP56vcaUraG8TvNLA/mA6QdcygxPrL8Gp4f+OXrAlR82JL3qX3z7wfA4pVNexHBuW6t8xKnnQqYN&#10;dO5Seq5z5t/qd8mzHLSPhS+01idhN4qLPWofyoAX84LhKO7D6W+Ac78h+pZRPoMM5jsYxt+xtxT5&#10;/VS3zqP9BgDk7zxysGijCAD82SAcgg85/BRrNnrhc2SDqaeVxiYn+tJ68RGe1dGGuO06qyNY0Ddz&#10;M1P7QNYxWcvR5pn3sxYSnDo0XjHM/o5K4Do+JhlFCH1Y83AIDIT100Yz+MjTMRjazF/8mkfRaACe&#10;uRJ0Sdee3MHPZjfzGNMUAnIzr7A/Qht4/pS2ykoLxLKebgJ2fCvf94/xh/S/SMsNwtAk5mnWh5Lr&#10;jtZsrN3uaz3NDS30W8wrGFP8m69bn0BtWDJJqICwuiTq4Rb1YT3qF7YpONGZA8PHumntucf5bXVe&#10;B03/wziIjWtrxiz3j6oLER/7wMucoRaaiZw+91X4DQ3b2nFESwg3tAFv6gJ4JJldN/rCd4Db8Xbq&#10;pzAuIVMBHI//WGrs5oLTr4G3fEYNvPkyeClU01PU9Zq6spzKtF5rodL4Ff0Cdekb55W+cfO6b5xi&#10;LmEcMSJms5K4/Qikroy/IBeB9hfRo2/tiw+nL4jU7RfOyWRC85WfjQp/YEMva1FAeEKetcKz9MSH&#10;NaAq6FwdJY99lv3ngICFhz/4TxRZxfnXkq6NqIveNII9Hz9OHyWJJAr23ftSYC+66epUyMJ6nmB7&#10;jI8LsP0HqnrvqDqP0a7P4c+REQsjfMY17IW86R/xAfVlymf++bsOI8czdBYZnilbMvB/AjYoKXmF&#10;fWMBuzDpftj6xZ8L6L66BJt5Qdz6pdg2TsLQvJ45iZRtaom27arfGd8Fj28GXfqoTa3jrmkLL68Y&#10;Dln8iZ/Xos0Wjxifcl/ieodF+tNV1rYFI558lR5zSwKwDdAmGH/S0OV6pQ8Me93U0SO9kQP/rK7Y&#10;nUC9lZ5IeOx2gb6gR7sv7dI3roDVNZncKU8hmkRtwAUHIaY/apCm32fejAzcBFxeRuZr0XnLO0nA&#10;A7m2oDTXzBM8VRCfNQR2h6ctXRRCB/84DwHvMb8AjvuPYrAncBSkOH8N7h9sGOyz5wMDfddZgZe4&#10;OrtPAE8fbnrDZox/zJsQjrH9XLBuKoBj+TrNXodoUBfMAXZLnaMiUPgIx/IIHl+DDoG8zEd6HZ8L&#10;7/ejHJx+m/5c2O57QVORQVdiu6VZiz8Dj73OhPIo/DmozVboeo7G5FHWMZO62YKEi/6RsX041ih/&#10;Djyfar7APsAHCZWp+Fw3j/kjwddTt9QZc27a8WPNsauJYZa5M3iscZGtMOQRel1byVlS8B1+g28J&#10;xkak2/dB6vTwt3zLpnP67Ro66MCfaV7uZz38Bbb2S6x2pB6qdTjiuV/xT9fRuSj4xg4SYgveMQ31&#10;e2SsxIH9TsI6qYhCO/Z6vTLfIfbUKscqTwXeIf8FeW/ybFtyXvedd19fHaoKhSq0hAGIaBUWRQxM&#10;WYRH9BweiR7JM0n8N6yJNNFIERo4HGF5ZP0BCtmhAcMDm+GgSJk0aAk0SVAQQarAQnWvb7V+a31r&#10;7zzn3feqADBokZX37pO5M78+v2x25m7GWSbjvPIVtnTXvN34SyNYAJ5FE9lWnUFb4Zuu7sRNLyzs&#10;ACqYDiwdqWHl8JaZFbYPEcoPUPA53w5R32TdHC5EgWHSXxzj4yUTKM+kjovdfSJHg6DMsgq+aeIP&#10;G8DdwgzgnEOjdBrT2OTmG7j5CoeF2Lta3LyrAZpJPIMLHQbf/aVResHFcNo48l3IPFXL97oea1M4&#10;T/y+pFc9v/zyS34SCF01OnhR+LHvrOCCn1dC5ht8tCB4d0CODtgwC7ibgEpYxup4YpfgBdq2FN+L&#10;Wnl4DB31hXQYfHeOp5CxOwPkxYdZDM7CoRb0qCf90wVc1gICqdrLi7NemEDeR36CsvXoi7yZcAY+&#10;i8C0B/haNsm9DZJTH+S7XJMR0sZVmSeQkp9zL6pYLeGzcTH6ZwKBzLxO54Gf1L55/ZY3IdDf30hD&#10;A7kPdEwzJ6bGBAU71O5kck79OwB7TrBMU1ZZAoatwgu71TblC6x1dNmThFdapJ9sG8PlhHfxKldj&#10;8uFtoYTKhVNprvaQVJIrtEuLM9eVeAG7ASi/9EsLWMOQUDBPEiMnSeiutMkrTViDv8GMMJ2oG1Y/&#10;nTCUDnxIg0u7jAzcOJA2vcs0ZWrvmANf5wIHXNo3GwXcPMDNHvgiePhW8csPeZGVX0QknzYKvT/+&#10;4z8SbibU2AX87YKsCnzEYlqPLGmLsZj9X/zC39A3UV/Snbd3PbmKrV37m69gU9UAiHv7mbpgUWIb&#10;c6gASCu4noaM8aGhg3oALPUFgNqA/h4/SB3T/wFHSJ2HIHgcTHBOA/DNDdxxOy0t4I4ugMCT/PDx&#10;Ip10Ipi/CEbWyE2e/v2ELenckIAuPK2jNqw+Hd/vBA6aXuyWvH5CCnzJzwLnxqO8HDt75Ig20LAs&#10;Uw4+d0N7cZWLZwXaY3hFh+u62eadd96x7LwOUyTcntjA/PznP3/423/7vzu89aN/dPjeH/570Y49&#10;qfN7euo+IbafE0fU1R5I19p77p93CrugN/ohD2mCx62xDV5GfW9lLFJ5oepw+OFbbx/e1RPSv/Xb&#10;/49uBnvh8J//tb92+OY3v3n46le+4reDvP6JTxxe0rckrz33vHB4hVXGsscap30RqbowLdEjdKy1&#10;f9k/sgmHDxEqK3L3aJljT0f0SkwttNMG2MTv0+ZsGvKKQPo16HQTlDS0GBvxDdohfkx9Ie8d+Zrf&#10;kiIY5jW8hcNPqFr2bBSCX/mYe0XO2FO/m+2AAXTMbBzOkR2+xNCiT6l+lg9ZuNDTV6B4hV/lL5/y&#10;LB1u5KPM7ZGBwfItMqKfnmRYAzKZHu1v+vtctAVvlS86tT6iH+22ciB7+gIWHaKf55bKj1xLHyEh&#10;qodj2St844f4H7zBRw9o53Xj2mSV0K530XC/IBjKoUMce8be0PT4rTI2tIp3yhubmJ/6I3hWL/dL&#10;sgt4pQ8sAV6nsW3Rxf+ps8q28gSP8zU86/yU94rXdPEr11G+eNUO5APbYz0nXfyWe16qcab9/54f&#10;+TkvHuniO3P5wa5AUo4909+kbpWrEnDTFkpj5wVciLlsTlZ+lQOo4gcjv6VFmcuxwTmwq89IyJE1&#10;Y1Tpnse39FuGiPUbTOSxjDFNfgEdj4P4pHQm1P99MjZ1en6gK1QFbgiJMZKXuuSawbxZCBL9+jpp&#10;ZFlfOyu2m16UCZEf90GMffTrvJGA8ZnA4hP9A3NC6AHOhhZLSvEPNjhiK2Sk/bOg6XFScPBAPnQ1&#10;P7hBA3to4Z5FY68sm9vxDzoBTLx+Jxb9PE+QDPQ72zfSBp088NwmlSTAO/IHh3Iy8cUPG2JPzV2M&#10;so8b3FD9WJu/PIn17rvvub0gH7R9w/T1jKfWY2MWn0c8xihf02iTLj5CrmRTH8aGbscuvzZf+Rcu&#10;6Hr7auqazdd7GrPQj3bGDb+MB3114ai/cSVhu04OZlBlzNn5kSQ1fcOeA+IbriVnPCawXpykDuQL&#10;8cfUY9BPbD51cQ7po6zVf1y/aRSu1wLGxlJqFF/1l2SY1XNBFk1l3M1X5bVGsWSSZ8VjEZ3XQPMK&#10;Z9YSqA9uEr+iT2Ewx2h7A2e1Lf5CsExPGC/2oL5pa4VFwD3NODjXvqZ0/g836ieEX/E3e0mbVYbK&#10;uMEtbeCoLxIBaKzwTZvf6ERe+7ajcoAWG+Q0cwXS9BUfJoT+rsOFC/snxdCBjTGCZZcvu56HMP3O&#10;EzJNWSP6NvdZwiTd+qTc178FnHNO6d9KN/0dtsoYZp1tO4yX/tgbAviVnKRw+FXnHGVRmpw3jW3r&#10;j83b6k5wD8bGpbHFT8vfAJKovQBvf5g+FH+a/tI+tCOa/wjlvljpylao6Mo64wdXNLjVaVtzgIBC&#10;fRI5+6SlC1SMLblOY22TeqsufBedjUnGrmuaXxNMX0qiJ2kfwqBS4N+DpVTSntMylonGEwEiCtBY&#10;b0ATlQ0UGoSN7layJ4xfHOuDjrstCgk7fBN/IUAan8I2+R72QAKowxG6Act4uITSd6z8bf1g8BZQ&#10;IY/8+CBEXQehZ/WURf2jh1qEgCWf6YQ3tPBzr0FscuzyxDa9PoifQAs+idETKpFjUmPT4EGDUPik&#10;F58zvcAUdqsn4TIUOBgEXXZcaLL+Suy2oZi/DwrAx77xy8KPqHMa+blpiL5w7XuAo1/pHAsE5NrO&#10;jwmFHrIpH94crB9yncT8k/PTYNubbsoKAx/qjFxMMlY2emQgmetSCWQeLtTPE/ZVHpSaD9xqe87X&#10;gAxHsKK/wltm1xN6ps55Qw0BPuBTT9YFgGcESsvP8DoPfTPYaWBrDugRA7fAPprrb2yPrSq/IZVX&#10;HsZXOyIUn7KtXPmVw0BzftE30Iu3+tHCd44LL77FzVO36N9QuJ4TY8dTGOfP+L+W2eZqeMi5TA8A&#10;f3YorYvIYgsYHjlTHZGRdHXN9aFg29CfzeGJUt5ACC3GmfZ1+Ck8PPaI7qlufHlmW2sXnOvjKfw9&#10;ekSBCE+6B9JUkSckm4y1HLwG8jmat9IEhvMVd81by4q/0m26OOv5abp8T3lVPgaIlY7hZbK4RwaQ&#10;0lhlKT64pNeyNX3K18wGh7JOAHxX/tChoinrgFic82LgeqzlpzJ4AiFYApMuT7xO6gA6DeD7wBJK&#10;g7/l6ZzQyST5xd1gBq/0GheuTrvRHXjwCYXzgjYbitMBkM/ExxvAuiv45m2eyuEuRBbtgpdBmc3R&#10;y7pw1SsQpS9PefKaSxZU+cYvx3U98cQEIxe0bCrKF2QCBizj+EI3kxIPHAw6i43c7ejCtoEiyg0z&#10;sT/SbX32spUGAzQXyeI69mRRSq+sluzXr+v11pKfho48fIspTwVrUUTd8V6Hoo1sYyPksQfrdV4M&#10;tNDzhbbraV/8ifwYDX2jt5JPBOrgohZnLmhRo5NogKg7LtBSZ9E7gysDVS780hHBibb00HeSv3/j&#10;hp98wQ58j4sOn8UYFs09MV18oP6EroTGmVCwkH1lq5PC7rFRLB91Q4B0yjPI98kWytCHNtfFq/YB&#10;a32RXs+xx4hr2aDd8sbQJlQu15v0IWZhHvtWr8I5Hp2Ri0OETRs6ZUq+zwe2+ORBs3c497xx8fGb&#10;88IqOzgcK+2Wr/nkWc4huOpk+IUOIOR5sLd3oBJ1wg0fVFbsyIIdT/ejRy+2kBmpEQm14enNYlqA&#10;aBJyQYHdHsjHrvltAH/yJ3/iMvyMhaRVPhd85H46bsVmvAr/W//Vtza/oW5rz/3bZjLS0te2/rvR&#10;Ql20TVBW/ywc9HKk/pt2W1N9cr76UOGpmtZX2yV5vmgYv0KLwhDDs0dgOQdnzwfOPCz33oeWDrCU&#10;0y9ElsgIPQL9Kv2FfXB0I99PjUog/IwAvfj64AuWUPtU3uqLr5OWWAp7H7PLHt3ZYPMi9MDTS2bR&#10;IjqCzWug6WMYw/B92g/fA2Zs/Na3vnX44Q9/ePhn/8s/O/ze7/8+rBxoP5nyb1nOn+IA/Sfwiz0I&#10;2Coh52Q3K/1K6h175yIq/R4boQRZy/XIK9PYDP7VX/3Vw2/91m8d3njjjQOvhP7a1752+Ia+F/yF&#10;L3zh8NrHP+5xjwv/Gzfec71mHkd9qa5E75EGdhb2faOS6/HYRywvgLzGbXTYfFHwzEWAWV8hXV9E&#10;By+Ej4LFx0cf3gsf6zR0oaXnqOzDNsrku48c/wQeHdQ6SW4yQZu/+KeLTALZavPyT2nqouWlKakM&#10;b/vzxI7uHoYuvor1NfLPZtIsSKCLNna5kQL6tqsvfCIf84X16YdHunvO8og28Glv3IAx9s30wSLG&#10;ByIP84fKv+F5HJJ0qh/mLGpRohft4NGbtEjTngikwffhtp4xHTmNI79Y+wlwgKWdkw9M80jRRimL&#10;fbSPxEIfAp0Ej99CKL5juTbfTudOYM65nmAzhRCe+6I8tiAc4Ttn1wkdq2dtB0j1HfAnovJuAfCE&#10;xqTRkfZp2EW/yBObAEeojCu+bzBQWWVZY3Cq34pDGv8Y1QFzKP3GzScmr/lruk9WF2aNJRWnG175&#10;brJIDub/DqR1bLSHH3faEzYcn+3nT8gkPHRuO2buX1zDUi5/I2ADQvk2LTEsB/ltR5KOKxTBGmXT&#10;aZ2v2zfUXqAPLvVa/xXbDadylB8xC4XRPXD4BaGypix1YP2wm4gyuq7jKnqbPsiSGTkY/1599RXf&#10;DEt7fuedd72AfvXqZV2PcG3FmKg2Aa3BQc/YBTr4CjpBm3yzdsxmmZqaQuTNWEN/JXrSP+0/OnmB&#10;UZD7a99izMhPPe39CbwbnNa5/4inCFmgxUbaFgZOa2YKS/4GcJzIp4GgKV9AP8ktRpI//Qb5bEJw&#10;HYtOfEaCPNenYK5qoxC50AFfQbbIiW9Bzz2/mSJN+uyMjeiFf7Q+jSc0NiS5/oXmc3orF3Dxg8eH&#10;Wzf1FPIF3TRnneO/qpnIE6GiIPp8iMCmCzJL0EALD37k4QtsNhPY9A2gTiQXgfp8VgjdqYM6jhCw&#10;7RmLiMLPUzShV1rmj01dt2hXfmq7tMHlvG24uPZ9yfwQu2pty5tzljN6Fa6xX7ut9Ycrags8KQ9v&#10;xuxjiQINbcptbCtXKpgm7deyQ2P8YRt/Bdq2AVbbc/uHndJxCv3Snks/5eYHHf4kV2BCF4jeFEk+&#10;sNap9TZjMWX4WXFDObpUD4Z/X1uqbdg/Twyzy7fbADrTtbquS/e8uPrDjzEWeQjM7zzHk37mO7KT&#10;rm60x6wdnUc5eWlb8UH0pD3Cq6H9Xs/XMvLcjwlPRoqdJQ/BcpCvAF3PiTxXEs7AntIC9tRfkcRw&#10;i0w+h7YO0isd60CZwmm9OfPkx3JiQzFKPwu/AIW3+gklTmnRRgmFdRpABVnC8VrmjHN+4B/gRPBJ&#10;//nsvqOk/Ap84XQcbH5j6gc7EYhWPeBt+01Mmf+INbfmfiv8o2GzsxQzHcFl3Nv1Lr3yoV2tYThs&#10;WVs5Ip5nZ/VVtrV41jfM49S4KDeBop6Cs9lY5dUPAMPMmF1cYpPWD3xsE9mg+tgGlAFHW1nm7w/1&#10;WYrQhXYU6oMMoRs7bTyUqJz75j68IgM0zA+EqaP2kZbR+fmJrM3YbR4xdtsYYnSDhqu3QqgQ+mvA&#10;9h6jNUbUF8A73aAtTse86HBMqzArD7+1Y9pL+sr4m+2uN4+UHrik4Uuw/dGDfA6EIq4uillz2u3n&#10;YhuWvOKzNrLhCcey8apx8OV7Z5q/kW4QhGB69sHxyj9chbMQQKdNZhdBn2vD0OYJeGi4nTBmKk3/&#10;6eB5gsZx5MZskgs81yk8Chdo/xqz+cQrHOkJyETfwRvIHFS22s1tkTFnnrMq3mkMHctfhQaA/FXv&#10;wlF8lK866PlmS+nNpy95JU/zCgO+5RxdvCnavloGEteNnnmdnBe/G6Tw2Wuf0uOw9V+0E+xJIC7/&#10;I5tGN49/06cgKzK5/lq/qkP7iisyJJ/+S99/KiF1JZqiRwm04PGsUNkbF3Zqv6fHsYU8znribB0g&#10;1sIyWiuL8pVmjVPYFb9pYBoK17j5z4o3fm4vMZLxh2wWIEKhA5DPWq47rTA0ZWt55aosxGte09Ba&#10;y07zZRDTJ78H8BzYduUZKY9/C9sYGuBwDm1CaXmxaOGDc/vybPgFOr+VZc0zTWVQdpombw2n52vZ&#10;6qzV0fwkd2lDDR7OX/gp03bxBFmLtXyjiG8wGE44fhWXBxK+7Xv1cKYLSCZ+PGnx0osvHl7+2Mf0&#10;qsvnnMeTPA/8OsQscHWxxBeptsn0uiNLJpCREZ+Ib+Uc/WoTdCKtf8lF/l5WGGcKB7lFQVeYUJD8&#10;AkZ37mx/rIsBYvhKaz2tE2KZxIOb71MxyPhVL+0IBRZ/RS82b3WRi09ILuzGRRmBgSh1sdcneMhs&#10;7ZRgwQQZedWSdYKG8rCzB5Cz3KEEhoNIo38PvqGR73ywKJKFbb7XzNNHLI48fPRy8PT6a9tiJgC1&#10;E7J6kisoLpCiVxZ2tQpgXPDWwDlZiavb7ksZgGNXHgZIXcWvmGh7YkD9ikjlWOOm4Qk89Ve5irPC&#10;rOnKVPhHllX4MzHjVXR43VZeW9oO8StorOWkuYPxlA9GsD9hnvFBcAmNs8C9n69lpLf2iV+Kj3lJ&#10;37ZheFon5dGXAC9BvNDTzbHKpewtkGdcOT4aV57QEpjFvOAnxtn8pc7y/V++Ka3X0WlTGJ+/Ij+y&#10;r6kezFuo0KUOeRVS8/wUsb7/ifz4UdrAItAm2Ucogfpd2FCSzaavffVrvpjnxoS029gDUCZNqojE&#10;Onf96bz2dj3ITwn0ofQ93LBinwFPbYoAfEPS45OLX0GLsm48AI8/hVaw8ZXSrv+0vsmHHzdW8S12&#10;gTpAr/1hcvILL/+NbPHD+LnLlB+fiuwuF1EuQuDpMnxfgXaS8rRj540A9BcXuKPb/QwLONJJvo29&#10;kBleLKYgc/q+8OuCBDDt00mzAWKddZ1jXMmA3pXv1q2bfpoD3W7evGW+fA/RfGWbaxoff/mXf9lP&#10;Cf/jf/xPBHXQouvVwy3dWKXWL6LUORqcH4B/RvH5SH+GueiZKkt/IoGtO3nYg36jdd9xD/bkM6ax&#10;Cb6GfBrisvuYH/7pjw4/evttfyv5O9/5ncOv//qv69XZXz98Xa+H/tzP/MzhZd1E9tJLz+f12npd&#10;IvVh/volTXvpE97YCL9AWMYz+5TMy3CXemTBG3yNamp7fvWl2g6v3ky5/EOb1ehLfXP06RrPD6Qv&#10;+rGgTxl+z6I9G9r2BdHGVy6KBrzBvXfvVsrwP/mM+WMslVs+bMic4qSCKcPviQn1NXmd21DPKcPP&#10;kSf0Au985cGPG9yAJ+01cV30eZ4gPZireINPfJRrWaCDbn4KWjavfS9Kzm4WQ6/tihs8OScgn2Od&#10;N4+3rVRB2khhDKgfXvuNHbswW/yW1wack4YuB/rQrpEj9TV1PjYTkOEYy2of44gXcQNp/Kb6ICP1&#10;jI/s/dFeQbVz5QIPG9aO/mbrXHRDG96Ewp/GlFku5qPILnD411bQrc7FBWcNtfV5MTqIu46MI8CE&#10;zu4rnPeAbtPmKx08LinftpIpwic2qX7gnfIHHjs6iO8W4GeZ2HjfNwjKVwK4HHN4EerEr6BLgCTt&#10;zHJOfUfGKbf9y2nqYHRtu7mo8+JDcEubfvoCeFlPwdqXkG7o8BpX5CUfmuQToIN/7tx3+wBDOTHy&#10;Asc5de/v6E0ZdCBnnsTyC3gAi1/wNibDiEtgiEc25RGA5SgNv13B/Zh8TDLn26IGtTze/Fh1kQCe&#10;F8jPq5vtL5qpB8X0hboZ9v4n7uuGnRuHWzduHu6KBtcfV/S6W75DSwD/MW0LpfQvrV2JPJnMDXCR&#10;lTT2kC1VzgbopUu8Jl39LngEkSPFddnFi3mTE3ZRB+W8jknQS/9E3xyf8IIh2KLFxi52pG8WQ5Nu&#10;vuvS9uGJweGrlKQUKHwyDwvS03+5QSl9BBuh4FEXuTET+93RnLlj4r27jw833r/pmzE9Z9HgxaeT&#10;EE21YCbgcI5uBF6bTBv3dbnOWbhyvcim7eVcb9K3PgCexzTZq0+AMmY+0FPIyPvortoUOosHNj/D&#10;7vT/ZjkX0tAQFPyfFdhsDkSlCZ5MYfrcPIW8zLlS/6lDfDPXVjte+UT36N+8xuha22x5U3/UHYFy&#10;Nn/tJ0vdZjF5sLCXklfkX61/eWaTdExSRPZRaftHfEdEh0CijC0ZH3gK2PINxbbZykvsv5lfwszd&#10;91Bc4bAZi/kXL9IfSAb7BXnYL3UNfhf8j4RaTnrtDw4HoXwg3HzPU1JoGNoH8uPLrOsAWzzfHCFS&#10;+CVvXyPYdorRz1NerouEg7yi4ja90jDS/Gx0JR9pZGreXiErxp7uq2+Bv3x5x7ujT5UxN+gba2gP&#10;pfmAjRPrRv+y0zovBRxy+8CGAC12rE2Le3QuvGP7h4xhIckftEXPT+RBX0flJD49F3TQwVMAj1Se&#10;wHSWf5CzshRnL02q5af5R+fiwx8ycq1L8LnzczaZGz9A8RtC7D6yjCDlC9yHDfDE+rtN0m/U76Cz&#10;041PkocPGE/4blOqcLcZrdyfqX9svwrsGloHVDj4bsvEjG8aV6wX48oEt08sM/XiNzJIQfyncqnQ&#10;0JZn0oy9LW8M0JbeWQyn46gbqIwnaoxbITz4o/9FJv4qM+f0acnbcdpfibl1BD9ruhtZ0+p8BjrM&#10;ZYMnv0BW0566UR+MvdCF0R66hTVF+RNjpy2MrQwCDGNvnCMPJ3E9ImnDwKj2Qp8Dl7LMC0gjRgzH&#10;pwgJliEkfR3UPN7UMKyMg03ALQ1ic9AP9jgNyGobMEbP3A2doIO98S/w4L+OP6bLnGYC54TqkLO8&#10;bayftMRvoUkIPbWzB8fX38VrfDxexC7BjTakG2ozOMQGuv7WQ1P4ytPGGZo5tb23d2SjzxwfsE12&#10;HysvxzFCkrLXeQH7WsSRM3tJ8Ms8ifbldQE2OzWBoTesvaH34N7xPA6WOayl+8+NLzwoVKiNKhXn&#10;xphyYJi/+MY2TpZgO85447RwatuCrXYnrzgul1HXcvNe+ALTcu8v6Nz9zyK7xxO9joY5+ilvv9Zb&#10;ONWNeQ7zv/MCfMqL8tIiht02bzgPmbxnjK/QWGmTxqYdm5VMu0dSyeg+SzibzZVnX3sab+Xf8zfQ&#10;o5tmoRhq+hySjLtcc6nck5oQ4rT9Fd8Lxp/mH8MbqP5+yXdISCga5mklgEiH90GhRliNW5x2Jpy3&#10;vPDQZ5FnLWt6hQXexj1HlsIRc2y0BwedTmk6Y3546gkd6fw6GLTcNMcu0PEgpULkrkwrf/Aqh9Oq&#10;+L5CeOPhwQF/UEXqlTt14uIRrzpwAbhu2mHPDDp0IuouRm/4VSbi2rULNMjPXTTA1yblAy6h+NBt&#10;WRe+wCP4iemlT5rsDRc8YDWsGL54PtFPzxuzmNfgyUZPJmYAxFbuwEWbBT82fdnQofNAvjM1fr0o&#10;Sk895GIT2lPrssO9w8d0kfrxj796eFGvAWNTg0VSL6IzeBuQCUPkRX70b7ijCRgLGdQjctDYPCnQ&#10;JCqDXXwB+OqOfZGBg3og38fQpcPvgj8LUNDsBBorM2AyccHPXnrpRen84HBZ39ClLtk4ZdGUCwT0&#10;ONMmsBdNtNAEPDLhH9hLEsxiaRbpUPGqLhiRiw7A+IKlD+hEjA5XAO7EyOPub38PeSZiXQzF9vUx&#10;LspZSIc/Cy0Mcpe08ITO+rE8LHCwGJaFZ8GT1uSC15O++IIW0f0kDpWhukOGaY/5DhGdHWWhR11x&#10;QP+yeKFLzqm3+HcWTmJHusMdJv6ZOjK46YCPXbw5JBruD6gv6XYa0LOBu6YJyLK2x7axlpm2YG1f&#10;ZfItxrvyY77HSVjfROA+U7LwxwK+7SgYaGy+NT7GBo7tgR9JXmA4SPP6jkx+xidkV8qgZ5qKCcUh&#10;XT3AR89r166T7WCa2GTwyOSpdPdlol2ftoySnQDOeQEc+KK327D8FT+/ffum24Oq3/6Bj/H96Mh9&#10;ONy88b58lYkBi4tsYrARnHYPHwZXc5z6oAz63/3ud91+sBV9B6834/V6Av9IB6qS9krb+sVf/Jb7&#10;SJ6UfvUVbsxQ+5LPYiM8hf6Ath6cbCj1AgUjduJDXTXQx+DH9onx2ZYR4+teIKTCFfCLcR33L0ft&#10;SFIw4SGY5vChLydAB/gu1qW/yQYaefVLT5okF30C/Wz8Om2CeRAycWc9Me3vvnyUjSDwGQfoW/Aj&#10;6BNDh3ZD37iNK5aIH/p/2UY/1lOwnWtBh2C5pEs3/vz0J+1Gefg3r6/kQs/9sHgWh9jtFAZL4DQX&#10;rmxg5Hv2wCEb3/RCZurouj6FwBsw7ujbfr/yd/+eF3v/h//xf3L56699/PDmn75l3zgdl/MdedFV&#10;O2pdLez/XJPux8Rx9bkKkDzqJjnHMCwuqG8fHypOv5Hrc7kxiyXMZt566y0/Kf0bv/GvD6/JNl/6&#10;0pcOn/n0pw/f+sX/8vCVL3/58NnPfk7+/9D9ITdS8OpMVY7Hwd6wgqw0NfpJxkfGAmSwXCMk9YR/&#10;AkvdMd5TTn12jGA+Agz9V+oyfodfFRa9SF/1K6qjnWmLjm0m+rWdRi4/EQA/cMinL6afZAHgmv1E&#10;Y7ICfbG/WyQ4/JZvSvOGBW7OUZbHNWSi7Mps0EKTc/hzQJ+21cCYC28IwA8Y5oVszmIrnrJk3gde&#10;Nraz6IQcyEN+Fy9Ir6GvWC4+cvSwLO7Z0j5NZ+QTUdNd6XnMwsaXpc/IT7lhFr7QJbBZVr6GUz62&#10;oR/1vG94YQvmOV0kqnyPp3+oPvWL0gcOn/B8S7AdUyk3rPu39DHIYX0lJ3gEZKIPIqasdCmjzuo/&#10;PSdO288NeCtO4YEhoBN86gukV5jyhD9z1obmrzF40Et/2bFFdhcScARgkm68+3f1Lhywll11gd+A&#10;Rx5zZvhs5bJJ8iPfmk97lMX8GlwRMI3YI7aMLMmvjMSxR+bp0POimjWYH+WRL+tJluRx3gCNjrPk&#10;6cxFwjIesB5DyVWaawMCeJT5EGx9AD8uTeLaw0iD90BvUTGMygnpZ2IT7IVOpq86viwbEgDlzS20&#10;6+A62z/xhfgDNmNc7MYv58gI3tlZrrnw8fqR39igcuYVtH3mpyyyMU/c5Bg9I4dsrjJ8jBuAX//E&#10;63qK9NbhPb3OmG+00889eDDfdtf4yFwR2d2fiIDHdtHD0oTYkFT8hOsg6w6MEPn8DYE6ONPYSjsk&#10;gOdrTb6bJhDyue67pOslfIA31cCLYw3gdX5BPrwauI5krsA1rduxCHvuoBj+jO3dIFjQJEvrEL16&#10;bZg+y/4oYBau4fv8888pVj+mhShocD0Ir/ffv3G4qbeI0A5effVVfyYBeK63qV++5YsM4BLIQ/bo&#10;t7crj8G7SoZF58vyK8YFAvqlfz/zzdu3NF+B/y1dK8DDG/bAgTPrCfgTtsBXCdV/tR/XmDOdSv0I&#10;dKsnT2zSXoKPkNDSHJOnhuUnBOaAVChqxq60i51n5tZAngQJxHoMem3wokM7liPbbshCW0enfis0&#10;T2irf2BNApsKGxsA24XRlZNtDgxjPMDyu8cebzVnUD0yr+zNB+B17ozNbQsyFUwf6eCjY8sb3jlP&#10;HWRdJDDQS0i/3Pbd/gf5Wielm/7hmFfhCovNUYcbgcHDBkrwL5u1P6cP3fs6+gcC9NvPh4qz/eNz&#10;y5Q8UdwKaRuQ2GWIvugEbXy7czD6NOCQLdcl0af9IbBuCyLf+sv1SvoTcJGRgEw8CbqIojLVH32H&#10;rbCJ+ESCOl5Da4M82kifAMumlTLF1wFDKlR/181uCpfx435HONyEYbtMPFSsw3r9AB3gPAeSzXID&#10;3kbOZfSLwHB4g0o4+GPHGs+ZdV4/ATuwsblOTJCIOhtVNia2GfRHu/oP43lvBqJNYGP6NwLQkSlk&#10;qLvKSJntN3xh2PU3XtfseQV9mYzP+ACfwl9h/Rk8VW/p0SMgN6HtBB/jAMY+JnpnemjCOIwl+JNw&#10;kNfkdE7A/x/MmMR4wA0FlzV/ZUzt2ADcI91UwHhSW7g9KZ8HEsxDOq4Bv2hdUk7ADlt68hinnxWo&#10;V4LtOfjQJcCDt3eUbmm7cH6Y1wLvQ/DI/ZjN1pEbYzDHYSxxO5WtHkpXriN8bSGbYuPYVtc3mg/I&#10;ChuLjh+sK13QmAYfYBlbsGFvtFrnsMBEfdlFCayDG9GcVXQULvsVv8wLxyem1P4jYK4LbH+Twr7y&#10;i3QLG53ov/fXwNdX4v9qK7ILNB0oF534WNoVflFd49u0BdmC/p0/BBe+YxGpHsCiY+mVpv1HQFwH&#10;rzihvdsFvvb/0ca6mP7wVNr6Tzm8CPgqPRvzNfqStlPWO923z7hz+ZHsp/LU1eAKxp+KvKK5w/jn&#10;utGIvlWQftefJhGO/nWMnTlBDv1Rw7RzRCM7dRc44DMmNI5e5iH8+0JKfUEt8nHu0JgT8x+ekwaK&#10;enaZ7NG1XttL+ZSjFw9hOU/0sJXpK02boP1xvvW50JSzngnOdaFyQvF9ssjS9kt5n3KVIO47jSe/&#10;bjiiMZl+sMy+v/dv5Wt9WBdQANeBfndoIjMw9a/S55y2zcNz7DFseGNfzrGD6WMf/kSrdIOQX9a4&#10;8CfoEeznonlfh+XEA6QvtOhPS8trgWPbUMrvpodPMz8Qc89ZXJfKp76giQuTJ9LmRfqe3vAmrwFK&#10;f2MX9BVOxkPy6G8Ep4SsKiiabvzDxABQQJZLMLIicPkpQivhlIQVLumpw4g+wp8iPOMcHqsBe77y&#10;XtOQWs9X3LJpx4BxKR/bTPFU0Amd4hJ3kta80BgDq4r6GrbqXDgciRrkpjRkTOXFUKQbelHLOfl2&#10;RnUqBL5X1Ekt59WvMXl1KtLwqT0MI3Ytr9zFLRx4zwoMhFZEv6WPnB44xA/7lpbL6VwH1okP+JHE&#10;T0BAGzvohsnDJd3BzWai3Dh3Ec4kCLfHSmz6PqdXPbMQmM6KOk49565upD+PS9h6wVG86MipVU9m&#10;lYAGd4FzgVObgdE0ujYdSrFP0409KMv3tHO10VTXrHrR8AYN/bXzCU7g3NmM77gLkzwMruXLQIy8&#10;DJQE6rm+hP3wPzoJOipP/PDHJSB72wTWcR3afwLkcyXZHAGWC1R3qFSEgvFVxl3FXPQI1f4LTzpf&#10;vkV4+7Y2QLWhkpswUifMJ7gbFJ5uE+Zdu6buoE9Z5TN/GDB1U2w8n4O3DyzAcRAaV4+eU2YaosVM&#10;O4JPAABAAElEQVRdkNBaA3DneUvpNC4dYuqvdJhgMsAiO7CduJiHzk1/ZHeeflaazcMPVeDbLEpv&#10;1aFpcHsUl/OW9wIOeTgaVhuSV3gltjR5TKRMX3Zq33Qivkmapz0yHETFeOWLT3A3NDSxL+eeZKt/&#10;4YIPu8HbF74ai+23D1TfD+lraIf7gCxA4euCRk/MU/83tGnMk5D4P7KJjHSNH0Saj+4vraaTpM9+&#10;5tPeMGLRj7rkIpUNfter+8BMrt1Gx4fYMOPiyP6tmHom4JP2D13ANLSsMflNn2lhNBe26U/PVK8t&#10;K/4a4z9U5ArTdNsa9OrSyMIh13IAlqbtPOXsk3T5MRPjabNdwG0fDAn8KBdsaS+lAU0fYoJ85NM+&#10;CD0nbd7qg4nZxCKwgJKLqPHLsSML3IxB6Epb6XhPmoUuZGUhh4u10E1dtP2+/c7bkUnKksfBU2XI&#10;5kVzvY2BDea39Nrj//qXfunwgz/6o8M//1//5eGH2vzl9Yt9ApV2h+2Q19+fouehrxedv3xhnESK&#10;UQ3RkDzdUSx/f/PNHx7efe+9w+/8zncO3/nObx++rA3gb/78N/108Be/+MXD8x97RTff3Ncmw7te&#10;4GKx9jn7QShhezYl7mgMpB+Hh78ZrfZGoB7ZPMXngAWGhQ76Q5epSdFHMq5yIwtp8oElfuQ5SWTP&#10;/Mxkn6grYM1P+G4zOifGq/ErxgZ5lmE83iiFH4PHASybv8jKxiB5V3XQNlJOPx4/R0YmZMiI73px&#10;QfjAbW1jytrmmDvzZC/n1Q1hkIXxQeDCJ0ey8Ce9WRyhLTM+IB/0D3plKG0Lnm43ICpEFtL7XMdE&#10;XQptbDx0kN+QaTumq/P1CeuNnyHzk80nZJAFJA+XkbD394+VYIEk8ybJHmWMmAUUwUlu5OyB/O1b&#10;uQD2EwCmGZjCIx/XB5XzyH7Sl3/K2p+0vDoQo3JfcbxuZKyw2PRZgX7UsiDPHOCfhsq5w9BXqe7V&#10;txG2hZcNkfpAjydpAVIea1zalKMfZdwQ00Be5cXO6edzswww4Jee65KnJTUWEMhvmTPmJ3Lv9beW&#10;kcZXmfEUf+WhTIOfTzc4tFMJZjhwCY1JP5rvYzevMWXgla/PyeJv6JDXttjy3dxPl62wxDut43oi&#10;n4MbSAq32t95koXrRzZG7PPyBwJ1hNzg39YTqgkqk/r0A3ugj1IdITTwKuCmJ94CxY1VNzX2MT90&#10;GxdNFsuYF/amttQd42z6aPipJrHQxoI8AteSXgRSdYjkpjf9A2HAko+cemU9knYjABhk5QDYf1yn&#10;aWGRsM9Xw4/y2oBy9CAgT3CdueC52D+Yg/4TSqSjgxLQBEI0soiZfhHewFFOgBP9DFMAbuDFBy/r&#10;Ou+556+rP5pxS/S9USMdwOD7vciIzH5lNXIqjc0ga11I+Cm94Kj7ylu81K/zqkbmUncvacNP58jM&#10;2HdHNwH4+kDzEhbwHi1ve4k9xx+kAyFPCTspnlRW0raB9cZ6k6cIH4AOeckfejaI8pFfJVbD6eC6&#10;/1Ry3WShBBBprXoBR/3P5aEXtHN/8bnWbwGwlw9lUG6/Z9wd/ykc8ai4ZgVXNGhXD2Xoy9YH+Vh4&#10;TD/IGNT2T77/iFFCgah6kq4tVkbbpsNkVu7CcN5AGhrNI27/Dwzne5lzNv47jaSQdSqsRT9RjG0J&#10;O9/j81P9Vlin8TuJouYAFX4cTE+n0EdWnwtuAZEtnvSN2r7wfoLJqupnJ2+6wBR+2D4ReQMAGfx5&#10;L82znoB4dkb6SLGeth29RE+8HagzJSpLY1Rd67rp8geOA/viY16jCkW14fggfQcPQ7RvLA6xg2S6&#10;og3EZwX6MezPn/u5VJTbJ+sKhPpA6aQ/rKTJRc7yXW1u+4h2A2UXNFaQr9an9hc6m+xTA1vdqz/b&#10;1KFM/4iolukbSJifVT5oYCfsolU9s0S/i+5T01Yrm+UQSK9r0X8N1aUxZU2XBuftH1bco7RkeVbo&#10;pklh6HPc34KGrcC32rETcPAl33orvZUMK8otq2P64Ky3YUj9Q9ZyP+aD92Qo4GPgyNMcT/bmWwba&#10;OZm/6xD/OaedBl4blBqj9hBePMDQJw8vXWJMDER8KD5HjnU4qRfyj/jhS8CIyJBx2nm2R8ZKSscN&#10;lIr98KK0W2gqV7QIsd/IwfxyCZTZ9sMs9SB8yxl6gG/8qKfBIR/bBz8yJ2/ny3lD9K88G0NzKgzz&#10;dEL93vN3X/9KAo2HvW5lDaX04E8oLumMr+lvLftw8XwMgCW0zyArN3qrJcsPtn6BCqU+dOQ6rvpF&#10;F/1usgCHUWoXZIstw5B1T+eJBLHpMU80Dg8IzBu05hye1QubeN10kd385rx24NQSmnf4hKdyx762&#10;vsobVtzmOWa8k3ybracuKKM7BY+y4nvOJh6eowODDNOH0SYf+QY7U95+SnvLWBKY0/aFJrwU156N&#10;DS456TnXm+Yq00Jul1OwxSOOnNgn2f3dZLMd6HtOAAqo2H62DPGdSxWEfqLXo82DfnkQW+apF+hZ&#10;f+zM3+SDi51zpRrZyaNcb8BJB1Fg4pXJqVAgrgFnKy75TTcuLZ+P/zRvpfO0NLCnobSJW968wnJ+&#10;mkfZKe+eb2xIGDeUnkaHUsrcIEu3TjLnwDBAVo7G5ZnailtWD3AIhe0CDfWAM2SAzGAFuxXvvHTr&#10;B3qlCf3K0M6CPELhVlopOf9XZMHaCovvjOHpvDrkkgdMF1A2AicJrGO5VS/IRJqFvnyXSB28FnAu&#10;XtRFsjpgOiuuf7iotp2UfuXll71IyZMw4NEhoDPxYwHT2Qh5uEaPRRvdYZT2AQh4dPK7zY7byio6&#10;MMj6LDtWH+tEXaKb7tKrvgw+1DmdeOqfxchctHqwQXLpzYXs2RnNe+9srOPm1MDFfpZHCkLnot65&#10;iH0JjcXc5/2xnVD+NJ+60F83opEvF8rSWX8ZDFmskX3B1cEkg8Bd89zFjSzX9O2hu1pEZtGY0kyM&#10;srGuyiFnk/0obR3yVLHtJcjIMPYDU/RNV3HtYf1VlvphrJJPmLNZSUa0Uj1Mv6jco1Bee2Z04rxl&#10;jZ23tVsWs/SkghaEfFOEeLDwVD/xoGdfjNyWU3Kf0iW/h8vkZ/QRTEAIXghwKj+bHrb/XrfICHXK&#10;2wZrG/I88Iw8G7mFd2VAB+oWHAK2HLE3tDWBvoTyYvPA9S4kyyq/zMSahbP7WqS76ddA881SPA48&#10;NqPOdMGKv7P4U1rQtV6CyVPtD9xPvPnmm4e3337XcJk84w8dDsH66AbaJ23k1ZdfPHxNr7dlEZQn&#10;GFl4oa5ox3kFYvpe2mRerR3fxHdYnKv/9m7DWjQ3yKS9dSyjjnqwgUygHbpucB4da51SfnpOHoF8&#10;UETSAbqE0ucO6J47nrbdPNpifTcyCF400D208TfaQ+/ETZ9SP4aO/VY4bMhxoYEtOs74Anv0oW2s&#10;AfrYnsCd1g2rDtwcAz3sHD1jO9LIQPkD3QiBDJUZO9PXEMijLBcMgXP+lOfJQL6z9/jwzW9+U/CP&#10;D7+j1x1/79//IDRhhJyPcqFBe+93dbh7nwuQv+zBdpUd4+N6Kly2u6/XiN7Uwcb5v/3u7x7+1b/6&#10;Tb0a+quHn/u5n/dG8Gc++5nDS7xxRIvWvglANuRtInIMnctH2FBX3bPAj39R5/hD69D+K99kcZ2+&#10;nY1cNi2yMRs/8+aPjI9ftW1BgwCd9uvO4GdpGz7VD/BpK2kzAYuPMQb0fB1HgY9PRW7muI/uMvfa&#10;x4DMC+iH9ZYS0YEWvHoo4Se3uIOb8bZ8aouecwNKg21kXZkrxFbMA1ls1L8PVKSeCPCKHbBzDvKh&#10;00ASn9+CMmKPxDz5XzowwM6c1wbYxfM08WwetKon8LYVMg1tdOTJu4c6ZwO98I2NK/2gWzs6b3SI&#10;j4iH/opDHXRRiU2AtX7ALZzTtlXyaos1Xm8Kxv6UsRlfGBPTD+el3TLDKp9AGjla5moO263cifkJ&#10;LrYLPrTRlVC6xOU56g92oq1Mp6RLg7hyECMXIbYMnDPmZ/UX+vKjIPzSaF9Y2it/cOCTPPgvyg9B&#10;qoZ6BMZwiqsz+eJkyNIftM0eSpxbXrjq2fPCcw5NblB4VgDmVKcVfpN76FF2ilPZS4fz5jF/ox/r&#10;k+WdA3hBTf0e7Yd+zP6NPeSH6GS9+GyMykxLNGkvtubYEH4eXx1rPFTMU8AXPg3Y48Mf600n96T/&#10;FXyUQzR8U9RD9XtqT9xE8kgbi7Hh+GG/NY6iCuboKmDzWNc7LKQu9fz4MfPUhr3+awupZCJZgAwc&#10;NoiNEDPXJ7wS2EFyE+izgHEfobTfVCEQz3eUj37Jw9b4YfDBg4TnJ6ZFfmhBt/5mJOnR+YlLBGqe&#10;gmLj4rE2J95660dO+7r0wscPL76oMU8Mmdfd0pydzy2FKv1fZM8v2fEDbAFd7YpLscjL95PBu6QF&#10;9IsaI5h3MN+4o+sFFtWZo3JdfEM3EHCT2i3FnUsKcfTNzSec68JIemsup2Rtj+bejKYc/ltAhvQP&#10;PEXSUBDkD41cs1Bu+Q0Y/9xgN2Vd+BP9mJfr6hidrG19SWKmbvDlHY4xgRuBTgM0+ePJv0fy9/iF&#10;YPXX9kVMO7Ru4kW8H3iNzOq8Ut/5QB/YjvtAxGZPxsVubNlG31OcwjRGRoPyo4M/dBBzx2u7Ks6P&#10;E7cvBqeyHM0XJv80zzwwkEWJXdY2iG1sf/df095n3Iv8prDxzNmTedvGxW56A8WG1N3iDCuRSTMX&#10;QXbNjgb2eKxDhWcF9EiAT3xlrb/Ol2q7woOVfjXYLedsTRtfHet2M+TUM3DMn2Dfazwbm4KnBPvJ&#10;UVn7SGShL9h1xyYPfTPJPv6BT77ls69JVv0RqLPqQ3n/tmvKhS824A96XH+eF57mt26PwuVzAuhe&#10;/tAoXcdjm76RwjKJoec7wnIs/lzvNyAPofbfYri0sOXijQ6+OdlY+Wn9Nutp+rX8SH7R6/iFLaHf&#10;ULqVA/mdZz13uBUedWhzjHV5klMUdV5a3ZwpnfQl6j9qJxHwlQZ9qPA0mpg88GwccSN1AjSTSlba&#10;AmmPiypKfcaXGFKmqcvncp2+j/lrfYR+5CUNk/QVcCPf/FRkO27ypG5M0yWhg+8UjxjfZM0ZmyLf&#10;gi7a0yeNYrU7eE4PcK+1ZIGIx0A7AZk85Nc4yo8uxABpHiE6JE1zZKGQ8+b3Bj4wrAnIKkdmbqQC&#10;Hrpes5zx2hteqnfToVz+VMmggU+kLLnRP/YZ1WDnenfi5MfykiffILidaz2dfPcR0Ndf699A+jFf&#10;5bP+CJ++4r/lxOBt9NeCc9LIzRtJ/C1j+iz5k8cs6czY3HRR9/pKTvlgP+ztWGkhO+0xq31eiQwc&#10;MNi5AVqu37HJeeXAlmfTsaDOkEEHcrsvFf1HeihoDaa/ZpykoY1dabn+VT2EpupZ9Aite2Dp95kj&#10;BW+TJHoItnIYz+s1exuijbCtiuW6gQ1cg2mqLp8aVLRes69wzb+stwQTolPGqE1W4XcD23mak6Or&#10;/0ZXNC4tEzKtqSelLxlhDF+AxhD9oLBWSNONwd06aqVXepsSH8TgpLy0iTlWmoCi/HmBRtVQnMbk&#10;i5TD1kCGfvk8jW47VZBLr3Eo5reLY5wx2SqMB7rhtcJT3mOTYYTEpvBt+YrXNDgEYE95FI94DcVZ&#10;41OYFZ50Xpm1ywq8Ox0KuYjWxT3BNCVTZJlzQOjAnxFOS6HDxSB0FPkOYLrwy2xC8LoQXRxmIT5P&#10;sPh1jOTNRKf6MLxYe+zsFDUce1CWkA68OqFX8KvHdLAbfBXZ7Xo0YRx7Q931Il0shzogT8CHDp0u&#10;E3MmCVjPNnMZ/B7rQjev5sCn7qvDr07lvsbu7EQPGn6KS4VZgAyUn6RBL0uSNoWNwSPmArOLKGDA&#10;X56OswdHMD7nF/10Sgwug5/hNQvwREyFdJrc9MjGATzu3n0+d/grzZ3+gcugTB9mLke+Dn+zcYz8&#10;GTD2i33490AOwl53Pt1+ukhu2ZVL+7ftRwfwSqNITzt3/vAzrGhgd2j7W1hasIAeoTSIwzM3d4DO&#10;YALcynuFr27E5G+yy772lZGh+MUtvAUYGTZc4YBLKLxP9GMY8SI+PQwz8havNAXsCzdgWnY6UKK7&#10;fVT6gseim6CtO4uDPOHB07s8LW7fkf+d6Wnfixf1dKoW53mSHNqlDy/0fsg32dQ2WJB6R09B3rp1&#10;g6INDr8cMzn/o/pDv0j7/tIX/8rhZ3/2y7Y3k0g2myjrK3zqk/mmG5NMfEH1oPriLnJ8x223ixjy&#10;Y/L89A71Id/3Iq7qmFA/hTc+cMGvs1L9TDkwa502vfkWAAprO6m/s2hKAJbNN0nqc3mJacKv/HuB&#10;ShkBGsA7Fj58GcO6kZsN0yw6V2fwuPjw67XwX+GAL8PaBymHJvKcyu+yyTcv0YFuYcljM54NQGgy&#10;tvWp4kdsOIsfMPr3xmTlbjt7Sd+pdTBMR7jJUgS99/WkKjdK8b2cr371K4e/9yu/cvgH//AfHn70&#10;znuuW0zDU+LIZBmF46eANTb85Q/0r/iEguqTerZP4dPUh14Lxlj2vT/8d4c//HffP/wfv/Z/Hb7w&#10;hc8f/vpf/3l9T/urejX0Z/V6zI8dXnj+BdcRr8bsN5jJwK/YBPSd4mLSCzj6ROoS/8TupFPP48NU&#10;uALltCHwVn8szmV/WiGwRjj52ejSBkXTeKJFzFFfXF8Du8oBPm27/Sn6UE7fy0Y5tmGOyKa325D4&#10;U66fwAm/gXGXsn1BryWJ4YVMK3/kg1f6o7RzVYwRaHNs6Finhc9KNbTWnPRNbvOagPjTFthCPLBz&#10;592Z1zK3jh5istWd9RuSyEdA9gbKPUfV7K72paw2py75c97o3LLELrIdeMWeWG+41mf6MuOrEJlt&#10;O/XZqxyUs/EGzTj40KFvnwyXCY541QtcAv0PwXynTmHf8+ID4zRlIx/nsU/8k3OLwk/hFZfWmrfS&#10;JX8NLQs9aOZAd2i1TohtlzC1HwELTPKBn/qbOSh8TIOLf8F5AwaNqvsqyMAWp3KtIOS5r66MrStk&#10;UvCTC9QGco3d4OVAPHAr7WAGRIJZNs42PKUL3w0kyz/0B9MRfh4Z0/aKVxjOEYG4Nki812FhVhw2&#10;w4HLp1/2OqGvtf+rDbBw4VeXqZ7ExfqDQ711YW2rPxEHt/1AeNImc4NX8PIKY99UBbyOR2/+B92Y&#10;w6v0eyPaLCRyzaQ65vCbgLzwKnroOdes8JASMJY8tO8+Bba39eeeu7bJxc0+jBl56iv26fWz+xW3&#10;T/Vl2pSzcKbbZ7miH/ywRTeE4xO9BqSu6UPlm4/T713SApJfWSy8EVUyaNNB/yxC1r9TZ1JBAbVc&#10;n7J424wUHdrkGcp6MU88O9NTwNy4rHqBzvXrV3Oj6/S9QFNnkS1ykKfU4b5uikIunyvRhXFh2AQI&#10;w/ySG32ih677NYZe11u9VN2Kn/dT5LwOl5tFuWYgIP9FbSirdc15/N96lSFVIN5u4Vxs+jR6+oTz&#10;ye+5hUrVOWsvD377lsL7rRQ9UYzOjBkcIr6UPD2JzDwNEtzAkacaTP9j1lkTob7ktU/KLWjs77mM&#10;cMFm8RYynEEv85xRbiL7BUaCh+xWPyEm8DugLnPm/IRmS5MZ/OCSs/vXICmKbntMyaldyYNyeeCT&#10;yL8GbKxu5M88QJd+5jQgC3JQXh261rLqTd+Xcm44gQ5yyxdkFuqYQEy9pI1id9UpZcOWMkLoDL5z&#10;8tN6tp8t+adJ5mj2gan/lretMg99VqietT3nzSse563nC8wPpwCbnFqx+KYhPM+5BMcbknA5RUe2&#10;Zx61+WJ9cmLY9BXE4DWc1l3km9LBJQ/fUdfj0HHFAijH8jkWEHWz8ASBcmxCv0TfjqK9iS5lKpcP&#10;PXyU/gqc0thjcvdQPHI0iuhaOWuhyIR+2Jiwwp2m3fcbRtcaggevAVhCY6cl+ErDAP1RfXA95LAQ&#10;WpKbTkU5jenbG2xC/aC//xab2vfHcSofsceVzaNCqfZj3Gb+wluMzlQHkMu8PvO+zuXNT4VeoxcM&#10;+bmpVPRFW3vtW2CMIzDrfaRXaWthz+f9iWz4e/qA9UED+DBvCb/UN+Nn2hrnyYu9S/G4PqobsGsI&#10;TmRp23W5AGUG69Q2Sl8TXVnbwBbU8d5nRT7mWOSFC3nWTRn8bWHpH47qbASEJ/ytnKNdcGcrLzbb&#10;KO7nVVI8O1fZ5NjBIWAcuvr0E5m3QHe75lzgLYH0dk0iBPjDa60v8i/qzSYOShOs/aQ57yfwMvdJ&#10;/UEKeuhdFYxrhSmkL4N7rh8pI6QemMPSJ6ttql76KcWwlB0gSpezm1F1KV46WPZ6pPEEfPuZdOz1&#10;WTg8+UsfQIAcNH7a0Lo0Lfq3DzEAm+sJb+jwxLBNNkJBszI2ZnxqepNduFGr/RsVsZU6ga3pL6EP&#10;L2KC+cInBtfNh7m+NQxwOsxPbUP/HrnVuOR4sv9QAab8RCmEz/mlf6KOO4e8CEEF5noE5HuofoT6&#10;9fnIFH3DD/orX3i3T4QeN75An/YOFVMWTMcza2eBzSI/nJ/mLcXnJlsJp3GBodeyH5d2aRCXBjFH&#10;J4Y+PzE2hvEFnHivAdhVntIiJjR2+hyalR+41cGL1xh8G36Rkzx7jRordHzXysKXvPUAHHoc5Hch&#10;zs6r8+oPHGHlnZxx8KHb8vIo7eIenUt3vpfw44TSb1y6pQFfSalj/MHnLX12DE1f3OiO1urtVyRo&#10;4fDiBS30q7FibxZTuVuYxS0WJwOL/dS5Dr/oyeBX/fCW1H+ayZ5G5vVusaMNBNEHPnrV/tEveOrM&#10;9bcGwyoLfvwhkwdn9HNHAp1YiYGCORa6XFKHgL+gj+0rPBbi8/2odHbgU1Z54Gu7aeJBqN+A1zum&#10;w5/JUnSObUKnTzgYmR/sB18WQyUPC9rYBhqcW9XRg80hL3io7Ex3R1mpuUML/Md6qgwZ+FYYd3FT&#10;zoQEmp6ASRwPhPDEihNHPuwjPcWzTx2uOlfP+slaFjWgGXv03HTNQzmYS+qwQEagzDFcJ518Z8fH&#10;lnzbKUX2wT6pSv3lu1/RB7k8FRAud2rDnrzYcu8zh9TYYJFHeNURudyfyIbrwFh5Vxs03Q3w4pYP&#10;MWWdQK35TZsucus4DeddOJZnY/B8I4D0tT+ICG0CG7Dxe+PGjTzJO/6lEve3bEahM9/B9jeYGeDQ&#10;WYgcSHOB/mA2FN7T61rXV1XSRhgA4V9ZTuX/qJz3Avkb3/j64Y3XXz+8++47qoRMQlmcZQGDuvGT&#10;67Q1bGwLa2yTzdtnkN/vJzlffs7F1n0WIoXHRRVjJXYnsGBK34Z/4bO+MBMvcAm90Gr/s9XTuNp2&#10;vvULaTfg0naoW0/ymEhLNgJ5/uMOFPJ03hsIuvlUn+gEyTiC4xXV0OlReibcH5XTD6KBeQK/yLeD&#10;hQ7n7a/hgw2ICeWDLmz+Yv9cZNAKog9wvjGChAJjHwvDwLUfIB9a3XwnjY05YHVFfbS/c6Jzvot4&#10;+cq1wy/pVdA81fpP/+d/6m+d0B9fUR0hh58YGxkfcnfm1Ad8/mKG2vJJRchhPOLi2P2xzj3WqT24&#10;H5ftuMGBzx+wEMUNVrwa+jd+8/8+/Jt/893DG598w08F833gL37xC4c33vikvx/8mljyXV0WYB9o&#10;7KMN0ddycwFtDV9sO+DcviH7k0cZfkI9svmLXJVtg8MPBPtAB3IR6k9C29Lkm4/qE1zDiB461V/Y&#10;7CZN2119B18jsIGRTdZ5Bbl4VnYuLh5ubTvt3EjzU19vnL4hbYP+Ar24gIVv+o5crEKffOyA3bDR&#10;6Thdu+CvtAfgK9dGS7YAt7ZBrMpCGxN7tYcsAER3+q+RAb10kG9e7tt2+eDldoj8wln7Ptch8guf&#10;dk1DNPzUQXRiI0ht1Xmqs6XN94Kf/pNXq5567iaTJjDog3xcaDrGAUZPysg/L0CDgIwEzpvnjPmh&#10;vDbjQpO0j5FKtWjIDXfYFQ69YWUbIufGJ/zQccMdnj3HJuVN0ZY/speWY+rNvHY9wMUv6tvQqI9Q&#10;lte0xn7SamQbW8zTQcidC/SZk0NkCZWJrPNkpf9n18twktv7iGpaxTPO2Mz6Sg7njZ2nKBxH74V9&#10;6qJ1ophgewys/U40rffAFX+TQbAsNnfBtOXE2K4B8quOKV/qv/JtfPIK88iT9r77gbAFt8lQvcvM&#10;xWygqF9SHbh98TSj0shBQBZfD3ITGD5G3yof4K0Mr77yqunfU9/29jvvHt57712PbeCwaeobk4UD&#10;LY3MusaQb+ovD6mSYqxnzMUu0Ka9S1edxGcjA78qth5sHtPe8gddBbrR3YTkAJxYv8f2TJ8rIks5&#10;/S2223FcKLmOcTeUowS64tsE5IJ35j7JiZQYYafn+ppi/Jd5+Ntvvy056Auwxcd0U9NVf1qieMhC&#10;mWPhhmMS5Q/JLoYVonoBb1kv6GYpjTkQgN9lbQz7Ol/1iPx3dB3Jd/34LJQX8gW3mBMWDugAX/yh&#10;gXpbQ2TeJHUdWvAjU+/lK255nl+6Qn6ItOskfTm7EVJbstBXKqbeVQdpQ+kP3WbGRaKnzDW6NSa/&#10;tq0E2I88z2nY3PD0Lhrs9QetyXvSGCW1xcwNasfjeAPZ6DWnfYC022TsDSPAbPztU9M/szCuPqph&#10;ROzpTxxnfEqFw9e2FbXNbWRH8poPo9oVezK/IIDrvn7KV3gDAGN79izn6c9oO6nbvf72PmDH+PFT&#10;zI+OZBmbpq4+mF5f0X1EA8dcgsuwkfJIr6VHeC0H33DcwJv5h8mNDf1NzinnmoRQn8j11JO2NJB+&#10;trqBh0LwUq+l4QL9IBvTBsKmw/D1ep3yoXdBcwE2CVt/1pH+CDU0YHhDx3CCofFCT+XUbe0nIpbF&#10;MgivtJgr/jTB8/RpFh6/zVwyq8+4JFl6A3R5rDZAButiRWKvwvWsr6Be4QCvnS/rE33PCr0B0fYd&#10;QNKeN4pOrzPqNZWv8OYrj+p5eRWu542hs+I4LX57zxFI8Lc2N8p6roQPqi/l5j8pKf9UvCDvr3fG&#10;cYJYX6kMoEa+BbGFJ3HkS2Z1rG7EzTtB+zM/NR8qdkL5+tvRsofthSEkk9OjWqeHwFde4g8bwCuv&#10;4piOTugLucZi/mc/1njVN7AVNtfv8ifoTGMGp9dQIg4lR/ChXw9P1Z/kbJ9dGAAFbfL1pfI6LzZ5&#10;OMQ0Y4PeKLj0bUUehOKVf89tC50wGyXYBtgcqdCPMh3tNXgyeLOf+qDottu0NvHbRysDMWtkolvc&#10;4lG01R8wTwn0bYQNdoFb81yXo1x5NAYl11Y7HeNyzTRluYlF+soXqI9jegZ7QoadfuBXHAEbiTzz&#10;CokP/pVtCdB2LFmoBwnm8/N+KFmm8ueBaC6bW8GflGf1zXNRnYk8F2Ub2oHX8nXOtRLjDrbTntJe&#10;UT+WwsNzxWm68SrWmke6hlphPihdGsTrAR4NYA1b41S28aiXSe8OkDLTgsJS6ZWPvKYbw6f5zeO8&#10;+aYz8nTQcOH8UK7qsMP6wnstVBqa1AuxaY1cnHuxYupMhS5f0SsHeaRbv6V5Wr6el075YsMPCuvG&#10;CrQ4aIx0sqRZzCo9JUyR84Y13bzT2DKKFsE8TCc0rusCsLaCFvbkrlsWLpEB/gTDwB0y0NIBhYiy&#10;ywNsgJKiPBftOUc360cX60LpFCIGIO27f0QfWZ9lQ8rwBBHamJnUyNjOH3HbgFlwI207UKCQQSAL&#10;H/UnytG59cAkxAu7s2iMH7H5wauxPVlD7rmQBK8HnYQ08UAITdchsMiucw6/WlsdFQE+6IRMTO4e&#10;3E39Q48OyHf0Q0cBee7c0beA9aqwG1poZYGGp6HMR/PG0AISXsToCs+kfW5bxB6cty5cD8hpgy7w&#10;C3Jh9tLQLx0mocgUhtWXOosAjQtvuYfYRlt2po1wp20uToSFzJIrHXEuBM5kHy9WS77iErNAScB+&#10;BPJiA+qkw3zy4/tZkDW0cEpLCeNxvgZkgJ5xh15xDHsCX96l0wXi6r7hjh7wWnHQA5jk7fpUTxnH&#10;G03c2MHmMBct2C1PSrDgJ80YbKW6ZZaPlb5pzwU3i0Mct27d0abmu5vKmYxTf8d22AA+QgmsgDlf&#10;un7l8I2vf8PfS+KOVG6e4dXcfGPtnr6xhv9SH/0mBe2atkxT4lun+FYnYvQL9I8OvfbDv+gPjLPX&#10;PzBMQLmYeqTb/fALYoLbivyxfeD6WlD7nqtQdSi6azsANy6bMRT565uUrWnO8wQL40R04oIbmPDl&#10;BoW8YrztrxtG8ET/8DpeCOfVZOjFppRpScaVr9uI7GQ9EELBY4poYiMmvdgTnoxfbTMwgz+LHuAC&#10;x7ftoc1hujIJMTiUs8FPmnbOhNTyiAftDV3Jf1GvKn777R8dnn/hxcOd23fN49vf/vbhBz/4o8O/&#10;+N/+pfmxEXbl2pXDXZWLQ25WecYFgJX6T/5n7QPWtPxk+nguLG0z+kbsig2lF+OCvERluslM9Swz&#10;eoH68tXrstGtwy29seAP/uB7+l7wm4ePv/LK4TOf++zhc5/73HZ8/vOfP3zi4x8/XNMnJrrxz3jI&#10;9ycvu+1l48v1rP6v/Wz8Dv8AdjbkJQ8y+olEycGiU/GICfGJ5JPuAV6PDWb6RvLxEfpgQs7lO9ro&#10;pn0A783oefUV5chHHvEj+RlvEOC8C1nlUXrP6Xvj9vP6u31ecxXpRr/DPE6tIPRUVrnBRwZuICs+&#10;NrJsktntT3WEHOSVf9tv6XgDdnRDfvLZqKFdhMfSdsdW5ANbfTnPPJeWIXtLTvgSkAlKF5RH6Wlw&#10;OxUsfKFHII2feWyW7NAkrwEPNKjAr1/lCcPWb/oMfAP/NG3bIv0B5wRk42AR8N68QYNzZF03cYGF&#10;Drwt0+CTT6i9cqZfke/rb6tLYSz/roKQ+d/1LX3GZ+Q0vEhe0pOF54exydjsFAb8owMbyi4N6Eu5&#10;+0XxY5EWWR/51Yq7XORZF20uVBdoZIEzChXGcMMAPaCfG0yDW7jKQOzPWWyyph5XucvTCzViVx6l&#10;RZ0B37Cmyet54DkvpNLSm7Ypoql76xqYVQajCJH6khVNoHS70EtmZdo5DH/0G7xBVgEOkP6F1/BS&#10;59QFdOufxFyjEEgTKKdf8OdrhJ/xUfWo+qtMnmtojkKbF7h1RHY/7YaPihdzGzaB76ifYS7DDZq8&#10;aYZwNhtJ6NYFe0kqRNW7NpkZV6GBl+BRtggnJFQGUyLCvfsaTwXra0jlIyN28jWc2t8jTcBsGwRV&#10;yLXc0uc49+k/mc+mL3SfjBDTX/MmBZ4AYE6V+Uz8FlbelFCCp2q3gM/yF1GcvdcpfWPqmIJ6whlP&#10;uOkpNjZe39UNZJ5XqK6u6m1czz33guqPJ3zHGPBFNhFyXY2cKU0bqeGCQwn1CkrmOxdVb4cLmfMA&#10;y0bv9WvXD/eevyf/4YZ6bgy9I/g7h7szdm/sR/7WQfTY+5dNTgrOCZQjiyv+nHKy2sc+pdjqSRPB&#10;oe+H/AYwPGGMqGNK6HsuIh+qfuTFl0g9GSI/tpfvyscZDZD3EWsCj3WTBGn5CvSsh/htc3nBuh5M&#10;Nj4Mr9gyvGwbJWtH4vZ/zN/bhtfyYO448LVviDZp5q87fNoF59U51yGh7SdqKoQIh045/DnEqiJs&#10;Unnh2A0+2rVvKlEecu3tdq5fqdilbkXm3FA8CmN7bHFef4Gz1JbnknLm02yUfGRahTqmQ4n1W2Rd&#10;kgYGBns4X3pTpzwF3HDK3+fYhz+QeEpqiIZK2ivlHjfku1wDEuAj8o5bB+vbZDpWwaN8LRsMOITf&#10;ftLzRIgx7owAxrNc2NUs/eM0409tpYyjco0jjE+qKb8en/qivPPqUjqSSXxOQ3Ui9vWiYsbCNcCD&#10;8hybWgbhJma3a52ZhvqOjq8AIH51oBwbW6YTfQzrUuB3W5LfgB2xd3Vq/mlcWcun5dWeB5AKQxn6&#10;8d+Qea4lbZZj4JCBp3/dr7FmpODPV2nD3vaXDmo5lhGYh3OTRWVe+ZLHAeu1XBVhuqHN9VDmBPSv&#10;8GA8BB670xdm3KV+0mZZo2oAvrSbt/ssvXUD/m5JPK9wskUTYxEEwA6k0SUDCPU8eQLZr4d2+sjB&#10;2ESfzd8aTFcZoWcWLjac6Lb9FMf6iITlEF1hbDrC54S80Uo7GoZXZBIV8bBE6AM/Hay3ECCHfckz&#10;3MTI0COAVnDTwXnGFh3pDAOu60/rInD6hZ9oIgkPSTRgm/BRDjyhmQ4JpM02EVc0FNjgg17kVVIO&#10;xF+D5+c6WWl7LQyDKOBvBPqSyov+BM77DV2nkQm8iT0PGD+szYtH7L5atMAJN3JDl/Xr2ji5+TX9&#10;ySDdJ2jJWnlMLVruWfIbrNAvP+bJR+GkvYkF5nOgT+SzJO6zlUM+cw7zKt70A5FF17yzvr5qCDzg&#10;wPgGI50YXuebDqLjFwFhG2D114BMDa2Lnp/G7Lk09MnfniM74ys8S5P0JoMAj+SessoCvcI2hvZW&#10;RyJ6iQ5UUPo/v0I7YFSo0/hZkzpgV4ErBAKs6VOap+ebwAs908Xskn0NwPqPWEeD4ebU6UEDFoPZ&#10;UYbWE3gisuatNFmgelqwjAtNyzYytayNDBqWa2LkKU/yi9s8b6adNI4VvzI1r/icr8dav6VdnFWm&#10;0vtJY/OnG5k6OI/XU2kLB5nqa5Z56veKnk6Kbqkj0sDarkq7Xqdxku8hn7pXmrDqqjPnJTaQy/EQ&#10;BM+gncEX+hzhPUot2M3Bt455DBAUBUQHxOafJwZIl55HWLlo9wSAwUiDwmXBP7j0cBbvs2HB086+&#10;Y1ednwkOeb9GTGnoISMwbHbYLnT6+uvrczAF8iIPEyHSeX2jvt8nfB8sDo7NoMG0Bdk8gAnG38QQ&#10;TS+IQEfEWPjA/raT4XWuEQs6dE5cwLLoonUKB3gSIldo4OId0L2Im6oQVNo3m1V7vYEdPHhw1B/I&#10;bx7pBnQm334iZoFJaet2xLNdwis+BhQ2QEbzCTFOfE4eC8zE6yvIe1OC5YOq/r3YKzkaKHNAB+pE&#10;NLAjgUW/tn/nqcxyj/wG0g84DaTXc/Kja/hAh6N8ibFJcVZYAammnx6ABa+0CmkZRheMZpsLlj4U&#10;fbAtPoGvIgs2ue8NuCziwff+/fgYC6dXr41vjW5sGnQj0gtsovnuuz86vK+n8ioL9YV/RVf0i89V&#10;xo9aTD2+ooXQL3/5y/ZbJlF98pd64KaELpJTP7sfpI6xIz0idemAO6s+uphb/2l5fcO+IFjw8dLC&#10;EQPLpg1zM26WIPiNACpDBp8rVotwW+hTjuSDLzdxKC9OKnf4TlsSLHxcJj6BB/rYd5GxARieiHUb&#10;lK2YeFsHy3Y8aQZ2Dae6MPdosAyCb5ugNdQmtp2M0QXtXNBmIaV4xMB345iNnDNdDFGHhBHPMOCz&#10;cKBiLo+pVS+kIy1Pod5Vm/sZbVb+rV/+bw/v6zu3/+ev/ZrGDt0spEXdBsYdNo8WFVr0Fz5Ore11&#10;Y+Mpk4t118vYDMe/cvmqFpyzyM83Dwk8YdbNNJ7Q/v6tHxz+w1s/PPx/v/97h5df+tjhtU+8ptet&#10;/+zhS1/4zw7f+MqXD6+/9trh1VdfsX35ZMVVboJS/bk/e3jLPoEP1A+JaV9um77gle+qnPpPfc+N&#10;B2470YP6X/2xaWjxzcYGkvQB3ORBmvkJfeYjvXYfHMbbSx5zM2bx9hHyTzeiuHBlzKPMNzwptj+L&#10;H2I1n/YnTcre+di77aAb8MDXBtCJDdL22tcEZ/QUPAE5wA2O7MNit2Qg76KefsPGlQV8ArAdc2lP&#10;lOtnb0QDA53idCEaXMshWi0zL+Z5PEWocoI3jMH3uOes7Qe8y+JX+8HHdTAX+ToTAdW5zgnQtD/I&#10;F4A1D4nLXGsN1hO9xZMybMP4Sn5knnj6WHDNa4is+nSj2E+AjE4Gm2bTvg04+ghk4qgMhhXfTTfL&#10;vdsHOMLKk3Pr5niqhMwllE9jF4kvfAju60S7dLjhwradctuG+ezAeJFk7OFF17nZAZU57BcqR87O&#10;tZ2vInjAd7PvstlW/fCv09Cy4tlGAJ3ArnAUw4+86taYsjWQ34PxC71ogbW1y8SL2GPWwJ+OddAE&#10;hrDK0jwXpJB1fLnBwGLPqd/CgN8DOdxux6Zcd52G2DX5kKIfgQOkc82i9qEcyri2Ug0Zhg0uFnXw&#10;g+f0fdo33njDCzjkMb7e1g1O+AQBOhUzi/Za0NI3fV1nKEQY/XPywb/o6OsZtz/Jr+q3vS277D1k&#10;y9hPeJpNC455eENINH1tZDjVm2khO2MCN4thgxN84SBL3wCDroRjuPi1jVo9FQdSv/yLx6NZ7L53&#10;744/t4K9GT+YR3qTUqynG0BC6+v2KFpeIIOmaal45EI2Ap/zeCB63kARL96WET9lrsMnGfR2EvFh&#10;s5n827evaN54w7qBz3Vm/dEk0UOk1TJViv/4BNDzw2o2y3YKtgIcl4Xvk757DPXBZ9QntC7yjscG&#10;neMbuSber6X24shVOza/MfSwsN+gpsQDvc2FNneRp9htF6pCfYn+HBSttKybyl2PAsC2lLetrrAh&#10;ED8nnbabtrWnkSZl+A8bE5TBx7LCYGQp7TUmXVhi+7HinzZUP+hAl7C2kce82ewkGG6yV3tI40A6&#10;Sl3is9WDNljatrtotBw6hSu7ykP+RruFw2PdMG7RGjOXQy1oAZuYdOaQK+x56Q8ysed+AFF/5rGP&#10;ieW10q1OoNQW9QNswTUhgRvBuXHhzP1+8vp7aqfmE5cnMSbabsyRb8X1meFTkP5F30g0jrNoDbZR&#10;6JBHnUlUw4PT4HmPThhbvVHQgpO487/T+nuaDp6DSCb319S7iNtXRNe66czewK7EBOxGaDlp02Fu&#10;7I55l3sbb6KVqw14QuujYwX6tv1SXj7mT30r+MlMp87/QabajeSgbb6e/QkVSAdkJpQ+egOfdiMy&#10;lVkQ5FHGPJ7ERT4xpf6SsRue0Mr1NHWafgebK7nxbh0Az02hvP1DI8oyJzIwmaaZGJ7QBNjUJl5h&#10;IjfwuW5KGThtr+036AsTzFxJ7Lr30X4Cd/rrbiaHTmit/UbtpxKTzKYhtNB5718qByqs+QYE1jLk&#10;jFecY19spX8H8Hz9NHyaCVebhQx01Z+vWw0QG5iOzmt7SCKP7QGPlkFo/BrYzP+EpzzjDJ6vDZUm&#10;lCZp5iV81qe6wOO8YP87Kaj9nE37UX1nbqwS6Ayt0o6uW7bRyg68wOHbSoncKidznNNwBMOJAhu9&#10;5q3z+oF1xP8nrLKR5brFXuDoKF/gfAAzuMS1UPOmaItMH7gqR5r9RQVo227YyxmJWp6zwBl2odEy&#10;010eOkCe8Bqaoq1eYuMPHdoXAVtQT5ZB5/QP57BwXSAiuBz0b9BkkyKb8+VJvNsWHshSmqSRynwp&#10;PDfg/5G9/W7Bmq9VFGf1nJPCWhvpJEEj79DyNYXyodzrAu+tsOaHDSwnbUrtZuvAdYKeBAr+LEKN&#10;WJorXRtIfIh/mlAepVPliNHNK3bDoPwbk73pfyKE6chdLs5Fe+mfgGlCMjMSFay8gSsOMXxo7A04&#10;FXKUf2VqDFzLi9OYTg7HptNjwbY4T8S482LjyrdPKvcJfGmfxqt+p2Wcs3ljujStqUvrqYYPb/4I&#10;dlaVVwbn6bwN1EBP+TEdaI1bWqeh2bLQxeatBxpfFjeAIeBppaGUYT2wuMQgQEyCmM5UjQK5uWN3&#10;SuBFx8zgQjEB/Qg7lE8zWSDf8o8c0NNBe2XzQmQEMPjufTidtkG+Gi1bwI8fqc71RASN2rFg/W09&#10;0fbEhosmkfKkJ+TMx/JqstyF0it6LQv1evVwTYsd2qDkrt+Ia3g6LfIfaCHkqp4wwQb2mYFBacij&#10;+11tDGg50Rf8fvpDuqSTiRwsNMLffr7w8ERabYLvuLJZx0IzB08At9P0QoJ8HNtZBk1S0nFjv9Qv&#10;ONgcHj1g0zpH556f1gH5DJb4BBPx6Cha/A09I+vH9KYOTccWM6Rgaz0BLnJAg3pBP+yNDVigB4vJ&#10;GHXPRTdBoFuwPMKpvBRhU+xSXSlDXmgWtVJUdmIrp7h5MLEuw600oGP62MKyya6ib18aWGgVtzGb&#10;EOax0DXfUcjf/AHP9gohyisrG+T4c/tZvo/GYhz+x9NdvBqcRQo/KSO5xMzs3AbUN/sOLVnAPoPh&#10;lCbim2T0Le+//542aG6bMfkj1gbngr/AP/gSIfbM7wepU38BDou+/LEXD5/61CftS3xfjQU12qdv&#10;zuACW2TxEwxLTP09VN9A27qkiRF5bocqtx/JlzC0fZP0EvAb+/JMRPqNUvKhCw5p+4TaDHTsT0t5&#10;tSWmXfUuwUfeYNllhC2y0WcQl8d+1+vjA08gQr/HLlvkZrNXxQ4SIfxkE3wLmtjAOiuGvi9AAFSA&#10;Zp8wZrwXoGFcOD+VyTouBfhz8yL/fHtW+baReCPbzZu6gUay1P6QoM9lbkCeeujoPbQtq+Tw5qFo&#10;oQM3SLz22if8Gkds8/LLrxxu3Lx1+Bu/8AvyhcuHP33rzcP/+29/T7BDRJEv/PQKfxF/ov/ZoZ6W&#10;Wj3ww/ns0yj9NPlwXiU5j5bnJ2NzWd4gqTPhami5Nxvs2JqJeRYveTI33/bCj7H5/XsPDjdv3Dq8&#10;+/Y7h9/93d87/Ovf/M3Dpz/1qcM3vvaVw5f/ys8evv71rx8+9clP2vYvQFM8b+tJYn8vWP1c/IFN&#10;V81p5M/EvP6X704zjnSeFn+kXnPxA2/CuKTipRLVfnhaCh8ITPz3ouYcnWOiPzQvau4BHAuGfip3&#10;5rKMD/DKmE/fu7ddcG/Jj3hlX/lLLcMz3lJ+48b7xt3lFC3Rzg0KuoFBggHXo+0UmSqzE1NHadss&#10;/POEdObGbWP2fdqp9KCPsx7MraCvvNoBOC6YiOGXuUHbdNq126RsmQX09C8iYP3hV9mQk3PTFh9o&#10;kkf7o07ZhKpOW3sXHDgcwAtB5FjwXBZoqSOV8wSH56LymfJCH/pxb/DihxIHWAJybP2D4LiRo7zW&#10;BaJVpspVfC5GvUEnmr0YNXH9rLDktbz0yCs/YmTHJ1a81gPlTYNHIA9Y20XnK54B5ue8fPj42oS5&#10;vOhgEeuclT1jei469ocGcxDLMbKAxZjbP566N63FxpLKtCpnyiN3YZGF4A30JP17Kndubkr79BwH&#10;KPFsOLWD8UscUNX3uUEw1k83ANiXT/wfurRpbkixHmqTzTuV8ZQ+OjY0jbpziWP5m39av6VNPV0Q&#10;f/o119HQ9HXDyA4PZCotYmzETR2VGfl5iwf+eu0a4/a8tl+wvJ7yxUvPa4750uHGyzfUltWW1C7v&#10;31M7k1/62sBeIpH5k1rogTws6rNJwpUQPWxNjuZTtUrlBiF0YbPiAW0ZQBHyghvluqlqHzfUN7g9&#10;CEawA7rRhl4XnfA/AnXEGIOs6EwfAB4L3uSdnaWfJK8BPWx3JfoGAL41xt9pgLZtGYXFVf0OcMJl&#10;MxZ+ZxeyBsKmzPvv8x3eB+5f6WOf1zd64cdneqDF+CM0f1IDXg/nG4imK0Dq0PXZ2HaQXdqXC0ec&#10;zZdrKWjSRq7r7STMRUmbn/EeH+7yNPCiF/aCggRyrtsUCGtYjbXmT7r+xmn99Rwwl9HXrgHbpb2J&#10;59FYvEKdnz5XLNHY5FnUqH/YTc5BrB/RVrgB7OHlLCAHb6+HtK/qqfYl+f1nI6cfDn+YMyaNfUeF&#10;4/lG6NRm4LmdQ3Guod1WVHduB4pNW3D84bPYrnNs8oxP+RxtA7DfbDCy/CRRfH9vPJXddh2CW94J&#10;A/IZiwmWWzISVpprPmV01/FRzjifuYB05X8N6O9204KWS1zK+F9prbhNc0Mfdcy8iRs5mL/2mh85&#10;U7eF/vBxRWm9gFlZa6/Gp1TXevP1l+SjndJnMhcLTc0Ndd6b6Vcae20xd+wDOmtuTRn/yZgiCjTV&#10;h5Ecv8IOvE2HgEyFq9zEZ2da/9SfN+p07oCc1Bt/1DnHhPR/6lN1rcrm7f5gQCGO45Ikt/TSBsYO&#10;eoNQXifNOMQ4o3mrxGi9BzZyoA9PTZPHvgJiMS5GN/QTog5wm8cruMkuPeQgHb/V9c+8QcbXC3Je&#10;5oYeW4Rj3VcFQD4JyLMGP7EtwVzH0vi+bjD19T10bMrdlhJS9avrLv3x7dfWS/zD1nI/0rkq6wOP&#10;7oUOfOib/QCLBIA811OMCvRhHR/tAypjjFbLEKQgNO4DL+/wa7TLFznwU9pTfAV48dS5EVRuqWTz&#10;joXgws9Ps6vtNcRt0BUaoCcmn2Ti6sw6N/7WgF+nP4c/MvtGqwGgi0ZOZMQfY6/0rVBw/c/6MzBp&#10;GFOfOkMS161i9FgDcqIvNwaTpn4Ilh7BHSI3tKnb6jaFW2Qe4OAPk9u6DZnQoQz/8/ggeVxXtAPk&#10;AFdH9C+V2BMbuD6GtqgN2cqJndD/6cE3wQvP/Sb04OU+O3Z13Qsdzmsbis47HyqVPHL4dXrhvdZT&#10;bJA6YFOS68LUZ/hjL+NL//VtC0e2G5WaRywjJVf0HEYf0tDbrTe8wTkJwBGqWR/qIs+8xsXNT3mp&#10;g51e8xuDt9HEPgt9uNdWbNBSx2zp5181S180/uCu3dBQVBAsPHwj9tBMtmwnvPCPHZ1f7VX2WH2W&#10;5VhcAzmeCNOPPpHfDKFcUv/tG0qVV19x36Nzf16PCcEW4Kt+Cj2wxcSuBfThTyfcJ8jGOv3TZb+h&#10;R+sZmueZDwQE5LFUtC+VGZmxw7EiW/kmxHGiFXKc++SZBQ6Do8KrV+YVvhKWsC1CCLaNj8rwMZWQ&#10;yonTIF9pE3vgHj6VvfBlvMFvBpRB9Nfg8imjUla60GJAYWLXi2sGCXc2wI4eVAaBC6SG6tZz6LLQ&#10;pUrwYm3lNb+hCSy0rT+8xRe4wnK+wpOmDHhizjkIpUFMaH7TKd/tWriWr/AtM/3RGThCy2oDbJIL&#10;06njkf88e4TCk79+Z/luyg2AV0A1RH50x4/G/gyqYpsyHD/1bLlllyyoTh42V6cLLAMXF5PAeXKj&#10;vOiacso4XO+q4+pn26vuGYSAvyL/tjxLnVRe4pQxCZu6Ul5lc7noMAnya5qki7osLVzyFBqLmBcP&#10;927oO7paXMYHWdC4JP3wqfbhyMMFOXXAYgOv0iUPvQMX+8ALm3UhmYH5oS7geUIEeCaqyGUc6Use&#10;h9uC7IAevG6sEyo2Dlhc5I56JpFXL7KpJHtLh/v3016oITbWeQ3048MNT+5ZNMCu13RBzyRNbGV/&#10;eIu+bJE5UtoBC7h9gscCiF59zwjoJBk7OYB/O/zKT0xoTDoLMmn3nrBDAwUpQxAF+wSDywzSsU18&#10;kTR/BF6li4+wWAGNvMpYdaqF2du3721PU2104ePJV3g90KIUeBx8O7hyeNCnkpWPSOTTF7AhgC7c&#10;eenNWcnQukai6h06kkMb+ITQjy1Iu8+prjpvyIRYdpROyOx+cMrbDwILH2wUv6HulgV15ROoCy4k&#10;8DvS3EzwkIUA6Olg8ZVXEtGGVPXiSXuKPe/pqTsW3y/J5+GFj1+/flWbljzhce/w0ksvyL63/RrW&#10;S6qDu3fZBMb+WQCEf+uI9F/EsMpP3coT/EuKP84I2Bf7O02DQnNsP5PHb/833z584pOvH37w/e97&#10;Q4JNS/ozfMkLMfizDuhwseJJu9qkqs550Ik/QVqwqqf4c9o7fCmnr7gk2Mv6vpgn6ZKJybJxhIfM&#10;vmAQrE7tv/gXIf5GinFt/EsLj9DdfQtSuYEASALl0HIfSGLyTFe00dO+Kjh4cA6O+y/5TW8ewE/Z&#10;VGXDGlx83WM3NOSHfVJRPTDC2Z/ztCFPGUtn4UU2+utsDtr3BYtdegOKBdRP2+lDlZMmAJM2kz6e&#10;vpmnY8jniRv6Q2Dh07oHD51oO8SpF3JFj4s/zRZfeP5j2qi7LdzMLW7fvqG6P9Pm3NuHv/pXv3b4&#10;u3/n7xz++7//9w9v/ei9w4vPP6/N4ZuHOzfZOEzd+MafjaGcwnZWvIUWEk+6WVyNqk7//wlpJZso&#10;FuJYFnyi2YWzdQeMiPxu+AZYOSqgzBc4XDTI/nf0NDCBi2bGS8hvLAAAQABJREFU7O/94fcPf/C9&#10;7+sptN8+vP6J//3wi3/zbx5ee/XVw8//3M8dvqBXRL/w/Eu2pcdU6EEQP4Wh6hmfon/1mMlCiOx+&#10;T33fY/pNpeF9RzdYUe8E/IM5AP6L73LzDeMR/TQ+j+8w/qMzBzAEyhiTu/iGX+cGMT2BMf5WOHw6&#10;giJ6LkjbPk1n5GTc5uYvbmBDr9Lp/B05kJMFSi4iPe+QPPix4VXm9qo8Nt8ve56FbSS35IMX1xZN&#10;c+4/Yh9Wzfx32RmzZAc9XQsdxk33E6rhrf2IP/3d5UtXbX9sh2zoAg5tCpuyUU5/SVXRZpEVvmmr&#10;srFkpl6YF1CG/oxNwKSdYhNXuGLamepAZbUP/c8awPNmmWRzfyJ6BOwMbWRuoF564BNOo+PMZdDB&#10;tIR3d94aY0Wmniyj+p3SQF6OTQbhUYZeDZRxkI/vZFyJT3ZxAxvX58J/+pehxVwLfOhgD2JsBJ/y&#10;Kh/4kgc8Nm+/3Xz4YEPq10tUpqlSwVd2Jb3ABw6BNtxQX3qoufmlq5d9oyS8mXvgN64v2ZZQOYkJ&#10;6GmZ8RfVC/VDwBcYS+hfPFbKhxi3eEoTebEJN0h2Tsn8p6HtB9l9jO5ipHpV31/AiYEheIF9cGp7&#10;8pGV+XfGMOwYf6TvQj9e7ctbIe5qHsZnZLiRIWX7GOM+Q7qhKzj1L7p82g11F9vgL2KKHCqsbMSU&#10;ex6p/od0aRlG5dDk5sG8sUD2lU2wim+IFc2bGte4GULInnMr4TYOLeY5d3Rcv3b58Kk3Xjtc0XUV&#10;V2LMjfwaYdGRCYSfOSfXKdDhTRgs2N6+rVdGp0pVj6KrfgOfyrd+p33MvAt5ab8X1P814M9c11JG&#10;HVnf8Wv6IQLtJP1AsWZ8FzxtkvnvHpjfZp5BHvRWXPwu+cwJSOea0NcSKmv7Agb7EKjjpEdR5QnS&#10;vKFBGb66BcA0h3/33fflI/cOn/70p3RT08uH69zoIl247mkdUJcXJa8YGx15/ad8Aue3NNdgjMin&#10;itS337+jutGNT/Rzal93Ge/wAV8rXvU4hQiMx+ljuMbhZtK0FdoQ/Q2+/uChZIE39SIk8pGt+qlW&#10;PD9CFtvAoLsdQGLzdO/logfwBHCwbdI6n3YOS+qCG6M8PqmuNfKofLGjseLH9Mf4NzoXxrJJXHhw&#10;uI8X/fpN+yrmBrarbPRg6t/y8CM5ztTe7K9KIz2yAY8/SnjTFhfTFRsH7I38wNEXCWiTI7yEL1zX&#10;r/wdH+/1L30Cdo7vp08Q9tDP+IAg6MS1XzcQwlkiiSebPZQLzUIz9qRP3ccklw8SMnGecaaUMudA&#10;Rg5g0m+nHHjaDnkrrW54NA9c0s3f2piUoN4o3+oGmSdwswJ1heynATdx+xR4xnkqWv9qV56f4C/j&#10;S4wPW6ACFey/Sao9zAbolJ2W97qo9UU5+uSgPSRQX2tIW2EuG8LYT0a0Hcmx/yiGArJ6o1nlm72x&#10;uf7QkzEImN2WmZN0PPJYAX0F5lLVj/rhDQEYB9O2r2vdAI/+0LUdtQFoc5tW2jk3CDGGcPMKMBzw&#10;4/rvbMqgh348Jd/5JHQv6w0yzOPFXX3g2g/DeQ+XtAnNHA4abjsq4vyq+m7mD4TFNXzeH+ii7wW1&#10;J9o0urDm+Vg336IG/rDVF3Iwv9ZfN0TXvvmxfW7sKDr3dDhYrtDqvI98eFEHyMYN9eXjug6m8zjn&#10;U1B4Mn7hOa5siGxtv8gU/RVPP0Rb4bvua1jrDhw+cURMIEYmp1FeAb8pXXBpc8S55sgbIjwOiBd6&#10;sEZKfZHHdRVeuAafK6vtkrV5/KrXuoWFljiZd/MaC1w+pR/9Ixuw/ORSlxNxUTk3kPUNHMARoj8w&#10;CYzn7WvpY+pH1AtjMz5IYIY3JERDcDoIbv9TgJ/bVtZZdkQ+Q1m8LR250YH+WRCSs4FrmjVcONs/&#10;QdV891Fam4EXvkDsNqi4/Yj74hnvep1UG1gm+Cp4838IW3bTiEfYkvIH6pPQOkUr35ChPJORLaC2&#10;+1bgsVE+MQA25bFbx2ng0/9C8T+y92Y/t23pedfafXPaqlOuOIXKhVNFwOAmogxIIAsHnPJF4ggc&#10;IxEpjhNhR8LiIjL/A0HkIlwAkbgES/wJCO6NkBBcRARuQKQqcVzd6c8+u9+b5/c87zPnWGuv79u7&#10;ykGiTmV831qje/vxjmaOMedckSeQ0E2ecnywB9nun5rv0Im2ou5cgDZ/GfcYB9njzzzmcYz6Y1Nv&#10;eq70ut/udlkRSIs362B4RZ70FWTMZ/bfRLD6QNt2Eo5lnHjlKWJblutLdOe3hvsmMdYTPJEMb9Zu&#10;0M56XDZDLgX4E9q+tpPomrfKKw/X8KzlfPOk5uLCyTE3GOjQX3cvnfbKgES1gvqhxr80I+2a9uNs&#10;wucKyCM53d70zZGTNupe+xSFHBQFz/ha36jM1pezEP153Tp0KedTu4q087TNFV17yBqWUyDSR+Oz&#10;bIi+pQtj48pONzTOI89jzUkEYPAfAjL3er8H8Pg0Y1kDfZSg86IkyNT4jSl7WahCq5DgQIOy0/JT&#10;eobBhGOY4jrGQmfCShNHMg0MsCxSqsNpvOLaUDIKMIUrO7m0G3ZrAPxDf4QV1ouG0ZP60ie9wpXu&#10;Uez+EB3bIaiHhvPYZGm0I9wVbirgh7zE5b3SBQzahausaJYPEMc2B6YfaotP2mHAd1rHMJ58T2hU&#10;Jg1D6dCltZHcZcCO5wJthx6tJ7+G81grBGlTSSxakCgView2ICZcpJ8rx+7AdAECIeeX/kUe3df2&#10;cdn4LWkkSLzzdHtpcmKx7QFLi5hbWqCGnoaNa9kg8uCILLLKtWfcOa+LXx0gbjbCl6wnWuIHB21m&#10;6A5/DYYMoPAhVD4P7Krv0yReEGhgYmCrHq/Nb/gx0ORiYF8Ic+Hti1bRpZ90Ewi5vZjRxo31lc7Q&#10;y4X6Y28S3JT8bM6Zj2VismCwzcLLCeFVZxVbH0yI/MDZjkpHHyAURkfHsimLK+p74QYINPqhDhn3&#10;cJxm0YAtCeYLIukjHBcdfVkm6bPBDVl75MgITDagg4o+1knZxh0fwnteuaN5IG2a/mU8ZFxEL75f&#10;5zkyrwK2HrqXBeB4PS/BfJY0RmTibx1x5BS86viDfBZrGcdtT5fhk2zscAGXGyDwUfTCJ0Qgixrb&#10;nz6zX8hTxyEbT5c91sb8/prn6hJ5BfaZDtbW7UcfYCEhG3mRIMU1LmHfu9q/4clD/5avDMKhEBe5&#10;2bDR+DAHK3mKT/4oOtA1HdHjN+Cwo/uP2pRxoBdPq+/YNwSIe4C/+RdpfQpLjE9nHssdxlxEsHHU&#10;vgB9H5wo7kJHJLZQXAravxlvyiN+GhluXJ8NMknBxS8HIoVjM97ySGBo+jP9gQsj6HARhr2wJQt3&#10;7jK+ok2N2hC+jJvcaMFc6N8Ulv+iE20CPyWsmxfxkhn98PGuLcCrTJvdsBN4GkPApxw8PvQrAmMJ&#10;9dEh8w5w1YmZ4smjXjhqfkFPfflQQhf8yMgB0C/90r9x+I9/7/cOf/s/+9uHDz66p0PgN3wIfPfO&#10;a/qt2/xuohluX7TwGtzia8H/j9JY6Y8TZM/L0N0UxxBqArcBaFxofPd77+q3gvWKaD0Z/Ibm01/9&#10;lV85/Ee/+7uHa3due/5kuMOH0k+GGSSFS6hPbLGrUmf/GJj6EDj2ZbVvb0ygrH7HBQ8+Vx8sHn2e&#10;C77ySZ/A95Ahcri/IauEBs8XszoYkavZH+EDrGkrUVqU2y+XjRPK7um12u17/J4wAVw+yIuPMi5U&#10;RuhRR57DJN/gZDmm/876OOs0ycIfONIZPPorgXrGgwbqQjv9KwcZmW/RGRlpoN2b6Gf0b91wpKbA&#10;bqUBzcrJBlllBxvbeGyzfuqfGluA5WMHqEDjdfDFN6zvwNlXJBM4rN2oW+shYRzdfOdYtGwPjV+F&#10;BcY8SSzB9cDDVzJywwE0SLtunqCpzJsN446x0chTeyhrXDZMuDmIgF1o19I5JwtwvsFMbdb66kkd&#10;wQeq2G4JwJi2YvAqGiArJHIxrl8W8EHaizV4bVL6ng+mHUqnckITmzMP4z+1hddjqgPOY7nli7zt&#10;y1vfXPQCno/pqC3sA8pz0xLyEArj9JGmrvYXsgDXgE7ka9fSwH4cLnGzg/ufrFgdixu2+IZoSqaN&#10;rsRBTgYFXhsMbf+J19oW0OkG6ePHkanrvPKAPzJuvsJ4IND+tq04287MaVBgDMN+1Yn+Ds3bOtR9&#10;+623DHtHh+zvvfe+34JBn4Q2vw3N8MNBwWPNmaxZ6d/oyHUW9J4ydGj8Yh5/ju+iI20s+g39HWrb&#10;URJBYwsxmLNtAWyXpyo3KPEiHXteeZ5rqNbWxuh0UYDN0sSyX8YdesJm/8oiQNht5UM0pbnBlSI2&#10;pLEJ/B88eyAbP9HNmHoyV3MY7YP9uZ5kPIM0adqd8Rth8Fd9yYdEGf+1v2RN5fWI4BHimvRFFvuM&#10;6cCdcSt+yvUmh00c7HDtwU3J1KND0sAzvgDP5iTjlj6eoOKHwHoawrYwgz4Rce2iHLryYPQPGiDh&#10;eVGIpXyOBvS9QSoE0k9YY0od32wgfa/TboNIe2CzPkkLPMHz1MhcUbvOpF5Ydk/g/aFQQaWySPha&#10;+WFkuoW1TF0j1zZwCS3TsU9Iz5Eh/jwbldhh8f/IAHqYgWN+lV/wO534dzfAO97BE38Djj8OzkMX&#10;mUSasWiRD/7AYzuv1VVP2xhfNJD3sgAuwXIqbl9tfvW5wlEHfW406wEuvMvTdUMXnDWASx9hrAXu&#10;KMT01hsdHbYoicpVvDUPPfIt47q5aeCbDt+xv8bThkpDXNk67sO9+Ds8Y+sCSwMNXGEbC7lom37w&#10;wG6i4HZSEzrUdJiH8X5a3HDcKHJF1zYE8H2YOrS7l0Id4zxtCf+0jeBFmPHHtlW5D41rZ5AuCdDZ&#10;xn71Ln5j9FWCZR/5Co/cXDeg3359lzwwgJvfCR51xlU5ccNm4ykoLrz7sz+Qoo94rSff64EON5Q2&#10;QNN/ij2+Ke4NMDZTWWJ+EXRbLHJA51QWEfyBw0rDbbVQcJ1o2g4Siv2My8LL+v9ZXOwg37Et5DPc&#10;pBCbSj8bInrubQD8rqhl07yU5ouftL7zIvMW9usBUM9xNHSJ1nQEScDDNhcFONKe/r1bpXcJyCBT&#10;9gQuwqc8B8ToGptSRk9tb0Xv3gxCXdc71sc8ZoynUrCx0+6fHV9dzdcSgO38UftQBvMelLe+dg96&#10;+cwBOYXw7p/8vOsn6Lgd0XDaqLzIst+Frrbd6NM+CTztdVlAXHhDk7UQ2znIzFhj+lpXEcqTtHUU&#10;R9vKMlO6h9Tv+aZOy90WMFEofWJKHCtdnDXu/QAuk+zMAM+1PudpawLl3h/Djvb/Y/8wbZUTsA95&#10;cHBb38/jCgzDmi2Hv33FtXE5oBU8n9U/jHDyRZsSgHWY+bz5FiP5QAROFfDK/JKic9+sTRs8f8z6&#10;gjJ49BqueWjaJ9VR6av0v309FgnaX4AlEFdeFyxfK//SGTRDcbh9WdifABZUGYLQ9Ks4MMKtTMFP&#10;2cWCA0PwhLJ2kujsuriik9tXG5QC88AZ+GtLqhzZK/9pvBEafC7uHKrA0Kn8blSV0cyntgCGMuKV&#10;fwhGvqYvir3AVyX4bFY0KOtA/Slt8u04jdHz0s5QgqIK6eKFy8XfwBFWGZqG52l7AFubt13I91Na&#10;pUEHKU7xPNZmSD3iaxoq3+HoQfsAu5Wb4qt9HeFgQ/1ZNtpjFtmVVRUhit5Kg9uLBXdqiYO/9OKO&#10;xQNtAmw/1ZVy8HP4tXdSUhs/pYHZ+eROSZUKT4sXHR48Z3PV3jk8pi+AE1pA56KIAYLyNajEAKfl&#10;lhsakt2yMmCJFwuNbraAwwYfT2rWT3jqFz5MjGwKsEFHgE76+thNkxx3r/V1CmyiPdBTBfyO4i09&#10;UXFTddeu6SJ+NhSxLxu6XUDUYu6f1jRaoR62qb1j59Txbb2m7YBV0rCFKF7j2oWYsj2EBzTWANwK&#10;i11WvKbtL0z24x+0A3XFJya0vjyA6cf1ggOmcM904bLypJxg+mOn0oZON2hJE0q7h7ou5OtE0ZUG&#10;/MgT82nwq8XkB4V1OXQ2HbKIzcWE2k0itO/gPzwpRJDGvuDAR7ypBr6AIQVtJEfujiXozMHchx9+&#10;dLinA6puTEJ7tY2J/wh/4SGrR16kCvbjAPXJE3xHbaVFCwcTvL7mK1/+yuGn/9Sf8pMW4K8HDuMS&#10;9h3sjF1tb+yvP9uyr8ii7UWbPk9btM0LX9nqZ+fywGb8zBhaGudgW8aBteFGvsgYv6A8G7Vs+Glx&#10;rTGEgJxZmAlOOvF2BeSivhvw0GXzDBrQZFHvzUrlgfVnfJ16Di7AN4x4sE3AOMQr9AndCIEer+Xp&#10;E8Y8MWa5RPOZ6BTWfcmLw33+aB8uf2ghbxepPRiALwF/b/8mL3DrYxmU4eKGDSq1qtsTgB4A+4kq&#10;4d+5c0d6HA6/8Ru/cfieDin/i//y7x4+vvex50k27+2BZscXHvnysPks8rwc/EccotriN2kDFKIN&#10;aQee6Luvp5zwoU/1yucH+vwff/9/9xN1HEpwAQRc2hw/2om0HF+xP0+frMHAoR15JA6Ytjvxtu4d&#10;WcDvwa/T49uPgeUiWDH+xZgMXfyqNy/QhpEv44JlHCE4gDpXZ/8eHpZrPKHjCvXg8SQeTxlxJy1j&#10;Fv2VTV9uTKBPXdchVPv1xkd41Zf+CP2GlvupdRWWD7jASTPTI43ejBXUEUJfsdaFGh2M63WYeGAP&#10;6ms7l6c7qzy41EE3Y9RxG1RG5MHOHBhT1o0d19NfKOPDX9OKtyBe0JAilsdPeE+9RujRIeOXbSE6&#10;yFOZoGMZ8AfpToAP7ULcPPTJozfwvCqRPH5VmQ0suC0saWDhOabdZGg7RCY2sHrDQWRuW1SWbkTC&#10;gzLqkYd5iLvqsdMaigd9tHvOfLUAnNJfqs4moUOAZ+yWuOUSyToy79pOki+6Z10cWel7udv7msZz&#10;cFjr+OmEaec8RRR77TZJG1cwyy76xP3QX1q+wdGaA1N7UKeiDVYQWxqBYtvxLcFyQI9v4ef0Qx+q&#10;yt5pt73PuR7CS4A3HhXdg8M4QWDOqhxe66nM8qu1Yt8cSoRPbtKoDtUpdFirIC/XL/EBxiXkpB+G&#10;pvhpx6m2f/PNNzXuvqY5765wadcrh/tXHmSTTyQyl3ITF09f8eQaN+FKLn28XsYOWlv5qVCleZWc&#10;gzb7bc/xEXBVa/oc4sEHb8xWYlD6jQ7Vr2WyiPiiX/on5dWnG5fwc4DAhHFV26TF9A8fduraSqOA&#10;5Sw8MXUNlaO8yNPfV3sCywaWn6CWXb773e+KX+zNzcLBYcVB/9/X49CkfRyTHvmZvxjDWeMoJSxt&#10;Cs46Dlo84XRF7elxQHW0G4cSd/WmEq6P4cPPyAD7SGM2lieoKcbX0s7U10+e6VRX5qBZlqAM+WNX&#10;ti1bCA0+RVzHgJQj3xFR07dWoxMFUl+s+JJM0n2zCf5lwTTfaL2Jrm1vwLen50dG42ljFp7I4t+w&#10;U3rFgxcMoWMb4rcutGjbl9uD9uHP8DDsNVf0No9FPcjQZwnUtf82j73xH+hRR1+FJkEULbcz5EW3&#10;9gz88JdvrcEygCva6A390JZe6Dbyb+2APUQKPOj64AZmChvMMKh/rOXVDxDwCdbDKX1Z7tBb9YRW&#10;1yAFPRdz3UaozsQ7H66f9/oVX1pFV303FG/zmaFLPTpVr/BSuy28SoN4p8g8dXwDgOkMMOl1fi5/&#10;V4+NfV01tkcuTFg5AFllRaeGpu3LI1Hp43JtK/i3PVoPfdtfzLpGYJ4sX+DwFbwFPnhYfnoN/vJX&#10;/AgY5pEja1S6Jdbw8nyuuyuH9ZLTld8C/UIy+4MqxjAKxlGyfeEyGq3b9B6faLkJ6suHybUhsf/T&#10;J3lKGHh/hE978bk+8jCfrvWlHV2XubeHNhCnXYkV2o6kW1Z5XY+xJrS8McWk13xhU5d60guZDQRZ&#10;a8et8CTRvaOT4i2LfzHWZGZSu0gjb8kqReCGpLwRRHLiUxkOrStyW3/bd/e/zJfjY4LhOr3+nLEs&#10;8ym+f+1a2seWXOhUX9ph7UPItNlrgJzHjqpr+zle+gR4DRu+Clg7ARsfKkToQM+HWaLdYLqWc29X&#10;6kqz/t6DK79RDYAq5GRwobUfeqUMVv5JPiU6hxqdcmsYXrXJlXlSGRhC5UjaRfkamWkH+PJnrWYt&#10;mTLhu07iynbIxtropUFwvYYFVtktrOUuHFsiJ/zxvU3mtU5jKSFrICf9tcHCBBstzGBrm0p2CeT0&#10;+hu95Wkawws9CaftTNl27UF6+NhOSrMWwYbPZi0NPMGHwIse3Phpny8/wcDxSBYQLwin8hesdrDc&#10;rDsuCFnz736xwtMCzq+42E1/qrDOjI8N1R3b5gZI+k/aadQr6Ba7fYdWZW4lOOBDtzcpyYKqlmTU&#10;XUS0BBQfHQAv5VvylOlW0QRMJMDOK8ZEKHCJLws07jkep3jAxOWn8Yfh6QAOnv+Iz/Bu2QuyQX9o&#10;rrHTU149KOtmDmWlSY8kXTkLf2Es+C5Qs6jYHQ06iL/RFpFVrtJE/8BmEAGGv9qVeuMh1+hReOKW&#10;ld5pXBjihhWfsnM0KAMO/dweI6fhmQg1QCFjB8hTmvgxeKVd/o5Ft3klKtYfO4Ym3gtF80UH5Kd8&#10;bFcmG/+9YPTNZlr0T18gzUKCNiZ0YKRtsIG4udycT9QB5qpshR1NUxenPNVx86k2HyTp1Wv8xqM6&#10;+9iStudVNaarikxYwhWHTl7Q6adPsqBPdWodcQ90eqGBoJ6UxJPBKU/AaUEyuo0iHpA0vHiztosX&#10;6Esdh5ZZePtCNlb43dHbOgC+0w1f4wwSHqE8dorfvzjI7bJ3AcUmgzDGrtQ3kKzOLSNu2R6vtfhG&#10;8tDCzqV9DBU6ad/TmtTx6rryeBEiMNXntL54LJiwRQP9CZ72mykHlg/ttpZ3EQRu6RGvNnpBfmgN&#10;M2Dbf8t/jaGz0oW3bQaQ/QUnyiaQX3lFvaroK/gVr4TmNX1shvpO3hoeGUblXoCwWVrd+F0eaHzy&#10;ySd5NedykfKCPqvAn9H06g/YhYMbNhY4AP7a176q3//9k7ZV252+3v6eJzbiO5inMKRp22x+Mm7u&#10;cw51tAUXioQeJJAGZ/OJuSikHHjK04bt33oVszbz4JnD/9wQwPjJggcd7uuGEUJpOjNf4K38kLEh&#10;5fhanszDRs+0+ixM+hGbvLr4ot9gE/ElGJZ+pnGL3uA/ZBcM8puvShnjOm4zytsmejwJ3mx4c3PM&#10;xx8/nHJ0yngAvcpheuTG94ntw4pJc4d2dUdm2tf14pc7j3OAAiyf2iPjL6+znKcqpYvv+DevvBJN&#10;wJprbupVl5+q7nD4a3/9r+s10O8d/pvf/+8Ot/W6dfoncxfjwW5ZZV4ldBB5FdjPBAwWYmzFV6MQ&#10;6Ud6QwEB3/qJL/7E4Tvf/rYPKZh3H8nduIjEz9zuRhYwZeMTFHHC2/bFB7yRPhtMvYC5wo1Ui83t&#10;gzq84zWdzN34DWMpdAjgAUO+5cjUC373AY/hGRPMXzJRXhrQeeRX1YUm+foqaQIHyvg45e074JcO&#10;ZYSUydfGFsDz6RhjGHxxyo2kL35D2bLRv3UhhS0rO+Wev0Zn+i8BGg3GVT0x5b3jlnTrSLMmM33z&#10;kS1nYxR7VRfjSx/rOzrz1pPSOeVJHv2oJzRmfKjNStsAJ1+mS88c8298KEIn+YgP8QevdqG9ubAk&#10;z/hQ/yt5cGtH9F7p1sfQlWD7DiJwhA1eaTaxgO1nrWdNUP1WHGBQCmrrzQYu1pf1mLGQp1RrK+pL&#10;Bxhltnzq+E4Y8S1Xy87F2Kf0zVd0WVf5SUYf0tWXjnVEfi7Q/UaINpAYWC5i+jHy6Y/DX16TSfD4&#10;rjoHhBybStCU6dt+xjbJFJGHFsEUlS6fllMHCXRxGfYBX4XRD9mwFzMZcHlC+6leo8sagfm5+Oav&#10;uQ+WG33ozKYoMjgIoK+QJQ8sNyTV38j7FYauy7hSeshE3+gBg20vn+0NbMhAvWlp7CNfn4VGZNT1&#10;1+jj+VgHurdv44+8GlCvttMczZPAH370sdpJh4jw5A0Zipk/b+o65YFegS0MH9+apmg/Ux26wqe8&#10;0I/VAoGyjGqYtynJxM10ur6jvuH4DQEpTT20Jb90plUJbRtn5ouxgmCb00AKEv+F4HEN2dO8Wz0b&#10;sdBAtwanR0S/8UVtD3104aeJAH2ix6G5eenjjz92HpynT9/WePy6122g4+N+tV8JowcVguXaiIBO&#10;2JsFvyyjdMZD2ju2laW1FgwsYDmYv3s3r8OGL6/RjA733d+yyVx8MGnTXT+nxw77awMli8q2J37b&#10;RopHZMvQr/aZ5onbFluZZDvXFlt9eUwB/oc+4MQHIiTp5DfMLR/44wb3+ARtKeQHDKRB7Jk50lXD&#10;G/yGaNpc4903oFH4ygOvjvFgkG+dDzbUruJaYpIEa46txNvXt/SwxVDRN/NT+RHbvsQS2T4jOsw/&#10;1m3mfmiznvehjWj2CWLKCaVHunKSrn+0vjG0KnNx9vbJjTyFpd5jqGTxAYfk7LhOHSG6sS6JTXoA&#10;nNof/Ns2ga7+kAP6tAftQEgem8VHsB02r+7MUZW/npAW2u1T2J0W9MJrnf/NUF+lR95jqWD7GnLs&#10;07dNUc88WttzUl99RERpwiLV+Gw9iFqvf1WesR8/lyWU936D6mm/hupBHhnLgXyeCN7HZusHHJWv&#10;EsSz9Ku/eSz8z5HpU8Ot23CHc+evPvlfuPqkfV26bKGNtxVE17UYXMtqmQUou6sR0laMk9hm5H50&#10;j/W78sx5dvz4Gvh8buqn3wiM3bbZXPPXtikbfoacr/Ke5qntGot4AKsb8CphTQvtwjk+gW0dMr8s&#10;bL53AaDXeepKHPoyQyEOO969+ausKy/1lOXgsuuGrCfatrluZx2EQhlTe1DJfkXGVOzNNUfar2Ms&#10;9JtGZH5jdL+xKuM7NNxKMFj8D3abnKRFrAesZAnYrnKSZyXqMjKCr0UNo/za/1tGXDhwzRd8hfqV&#10;lllHfFKbsuKaDrT0aSBtmiLKQXDm+tYmDl7WF7HFWo5sMN/HhRUb2g4CIWXdT/hjB+xGf9jgVyJL&#10;2ns+k4/cHaMyT7L+I2x0bK8ji1l/1yNH5Ruaa1QaxV7ttsKRto1kh/oxB7Mug//Cozp6jh0itAbl&#10;wNP+xlMavK4RbF2t25AF+AZgSr9pH2QOT2g1uL6ZC2L4XRYsjwDK85T+zi7ylxZeC84zXSecCysd&#10;6k/z1Y26iw5qi8M4tV7nkvZ4M/btGJUHQVSHXFo/ME7w81iXhaPaGuEyhB+0rhvJF+G1geCNwmt8&#10;Th7KzpVvxqL7ik4dsLDEpb+WwX/N07BryMFseAJ3VC/Q3rlc/iutlc7ZtHwZOQksgCSI09Ci0UvT&#10;hRd8Wc+lCyEfOtHxkIUFkOVG9oU+5F6FvmWZdimOy8bObBYRSrtpYCgrj9Jx/cDX9qewwBBq6+J6&#10;YE6Vv40nPmfD6Hq2bi0c/O0Ak7w+pQqPhnpG5Wl5YbwQAlef2oN2YNHpjcBZdOf3OTI5dCEOm+Kt&#10;9H2oIF2gQcBd3OZKEOfOD2RM+8Zm2F30vMBR++sCq/IQY3cGCdLg90IMpes7XBixuCy8mfMF3vBi&#10;9gd+DWx84hG1CRs0kthPIvkd9MLPIQX6aHLwX/yHzeAHD/Qk1Kf3/eowfNcHKNhP4NxZD90uakk/&#10;FY6VXYVA45EL+4rlhOCDh158eKU2YYcJaOUnbjo1+QZXVd4cx/aGG68pTmBom71tKWt+pdtyV+qr&#10;+eqx4hSPmAN8YDqOFC6+sW9o22cE7wUHEwryawOpC7TKTGzY0WWVpzKh+CaDeBe3vE17YFpXml6g&#10;q47XhdAdTGf8jAU0DcFrJflNRQ6B+Q3LLGAD242AbpByiOnfsZMcLPa4YGbR9PTpA/3+273tKWIW&#10;ZMg15rdamz5V8jMU1+W7jGWhi609H8vejx7ydNTh8LM/93P6rdHX/bS0bacNNuBoLyV8MEyacUKW&#10;Fc74s+JusE7RRh985kXGLsbVK9o1YywB1+2teqhAl/mjNOHX0LYBHv9O241Wbkc2BjR2zaEpaWAh&#10;QRsXHp1Ir/2oPNCJcvAsCxvIemU+ATx+f4hQ2qSBz5gemdhwJgDjcVErM/hRzjjHK2ihT1nhiH2o&#10;9ojxdx9/Kkv0iK2OZJdu1HlMFD/k7/rDcMsTQaUBTerMn3h0zW8Q8YRo5GUPjhaS5ba5ATkfPPlU&#10;B5NfPHz3O989/Imf/NLhb/7N3zt8X68s/u//h/+Raob2BNTbm+80M0A/fpHtjjVkd2yLkXAFZ/EY&#10;tQ/rBm5g4ZX1hC9/+ct64lUHV0r7gl8wtKM3e0DUh3T9BRo5CNj93vymPewLs56sL2z+MesTH/qJ&#10;DgFfZo6N3+sQV3MsfuzNOcaB6XP4OH37NEC7enOQQt40tz6qvOhTzpO8rSfmQyCGxt4/Mi+UF/U8&#10;/V648iPv/oGRFZpmvvGrPkfe2oE5RjVZn7De8PiH3dXPZyO0tGOPXcbIovaTPdCH93PC3+2UZbHb&#10;CDzbTDHBvN2eGZcYN9jA2/hge9m5urkPawFUmSmHJv2NuH3cxFVmPNGkjgPmwpq36FBvGtPG9i3k&#10;0ceyqN4bp0Kw3LLZagv7nuwD/BV+zx1b6790qscm5+hs+ebLMindDR9wCZZd9CyLfJxQvUuXMuAI&#10;fgU0zBVSFt0MKxie0mxd6Wxyou9i19Jf5e7FtYmc+aqdyiPtEVmqC3XYUd/Wpbr56STpyBjeC3XX&#10;YVfLflPrl8wf0S22AIYQXntaSFrzexXl+n5Vr3MxTYcpV51tJ1877HpAqwcD1NOX8hRq+hv1yMOB&#10;LTYDBjn3dk57AWf6MNanN04wzvWatbTA3fWmdA/QaCg9+Nl+qrNtZs0BXOWx7cDFVvrc1E9A4PWk&#10;8UXgmPff+fw7Oqx8Q6/I5w0eGp81BvoaTHA8DcZ8iUbKJuziTAF1qfSTl8DSp/U+ePqPxz/pV3mf&#10;PeMGM407nohLVDgZMgSfMm8WqT9aBWi6OPaO/PEHaTN9eQi0L9FXNqFlF/INKpdIDr3ehE5D0eBN&#10;oMZv6ZkCZPWGpSrYWIrNn2gd/qlYvifaeW24f19TenajqnQ3e4GrDy7Y8QGFF0lVGxhkcNshuFTn&#10;ONFjlqQjrk8iLHBXr9zXNYVueuI1uqLY/l19o1XL4xPgoqJfvbzI4bYTTSxtGaxIxmaSlGEDYn1Z&#10;Zr7Mc8lvjbxBhB8gXOeAix7XYhBDcTDEFHO6Qey5Bx7jOOEdwtiv+0y9wefKzayv0eUZN9xcp11M&#10;2UjQ8TW0cptPkUI4/fvaC5uIOLr2k9ZJ2aqq67mYr5/JLzcciJwJtDwwDSuvjr+WpwCKCx/asuPw&#10;AaSHRKRrL9INmzwqqH9QVx6NKfMbVkgorDxTknUEaXBa37pXiXsQDGzxy/+I5pgHWzUAv8HaS5NP&#10;eRrg3BPP4BzRFkG8t7QkyMZlKxumlbFxZWl8Ct/yy2KvOz2nCKqHwDjB2HSTZhxt5cEYYH2113GV&#10;OUs3iGzwwxT6tjM0CaLjNw+IZ+sy9zEvZ20MjJ/u1DroZcHyCL5yjZhbe74Mv/XgRW1aI+H04Hcr&#10;d4s1t8eMI2uwbRZY+rgDvMSwr4B2mZhjD8aHzqP9TV3obgeqgkNO+wCJk1A7XOQjK/gKs6UXmud4&#10;rO3L+s72HqMDX/7E1P+TCsNi6Ieub1wXz012MQMO3pZj4siE7SsfcxW2jnTgL2pDxfjd38zbQFK2&#10;9un95qhdT+sNMfPe11hw2qHCl3at7LVd80BUh0Dverlc/afXf/AqfFLB8HpmRzY91jrg8+EGM9MS&#10;DHhbeugV9aKYNWVB174LPLR6AFy6lOM/4k4SoMT6dhu0QchvNT98gmv3lQ79izbNeMP8fp5228Dr&#10;QrVl5afP4ijyHiNW+sIfURPsUfng0rfB5vD3qd7ARIB+eWxjiOo3BwV+HLRwRlxwqfe4oTLa/ar4&#10;IN8pPHjAYpfWOz0yFJ661XbgvRBGppYXt/na/7R8qxcDyw0d2oY/ZBu6tNd53Ei22UoE61Pw9PYA&#10;INxccyZ0LKV920fgA9/ya/kZ9Fcuut4GKUYVI7+mW/9CLKEIE23CpQyVU2+gM19VqlWrgUk3rLKc&#10;4hSGGBx4Fh79arCWEfsj2HVjY6UDDp8ekJT2ClN6lJVH4/JY4c+lka90YkP4hh60ztGhvB9o1k6l&#10;tbZp4WqHndfl7VJZKwMxgdgXFyODrho2+VfapIHFfp5EdHHhdpG0yEI5cTZGym2PS6sdCNzKUKjy&#10;WPNNv2oMTXdI6UHwBqAXM8cLpYvoMQ5UVtIE9MpHLTPt2zYKhL4FzOBB6616ke4HWGVTT2IYUE8b&#10;MDjwCkl+B8JPQOp3yDogmZ/qOZ/wneKdVEYe09DscufWXbVPZhkmHTZ6nzzXkz6Gf+bf+Yocuy+i&#10;b9qPu605YJaM+qArE3YmsRjDfDRRVCfsQkA+1s5w9sbI6MeGAq/sun//gTeT+D0ncNkgA9d0zDFc&#10;6b+lDV3SbQ/yhPIM3D6jIu8VPS0au0qiiGwcYAkTnaULH7fvwLHw6oW3kV1+7LfHsuTiu7DEp7I3&#10;X3mAaTr6RN91nGp9cYkLS0Ot9ciDH9ma1dl9bWyppUDprPKVhvtv8RYD0m/ZjGz/Na65hK7HBLt0&#10;2pHFGfBciD18oINf+QCHwN4AkTxA2eflS9XHmzg6OMEHwWXh9FRPHrAYBvejDz+ArfKOjvSgBHjV&#10;pvJH9BvpF7ddtEgp3xwU4h/o61c/61CA8IZ+APgXfv7PuA4Y2pT25ACe3zpywMfnA436EeMkBx9P&#10;5wBHXu66bq4Uzq/EoQFGSLddKL/QHlO88SPvO/SFj79cnZs1GF98QOOndOapWbGoT8KsY1DLqgM0&#10;K1vr8KssuPIkJeU8GcdvjvoAV7wp84a9bNCnjFZa9vfFl7Djysd9waOdsMae4N+9e9c+zjhGX+QD&#10;nvWVXNzgga4rrbYVBwftC5WldaGRDYxVd+BMW/2ImN+IN66/M074d5E0/dFktzTuPlEb/+SXvnS4&#10;pyeh3n77zcPv/I3fOfyjf/QPD3/v7/+fi8aya9t4aDkyxFSk4Mfye28nbMEY5m+lnx/eeeedw/vv&#10;vasD4Hu21r/5y798eO3ttw/33n8vPqFNbblE5hbFLBvwE/yCTWEON9nQbR+sgeHZeQF/aAC3ITdQ&#10;cBG69/PWswZg/iVAixDfydpopb36pwHni3L6Ah/3M+XZVPWhqfxvDYi4ybnKK93oB2wmEJCh9Nio&#10;Yw7GFjhs5ajPc4PQaWDsqj5+qr8yekzD8aMrdigcdOFLnyNt+rZZqNd+hlO/JYDfV7TDk5An5nLY&#10;5YtgwdbeV/0joqjBAUQ2GomfXmGzX+O31tAXBfgSgG9ARmxmWiovDE5Gmg/11qXtK3mwLRvrjInr&#10;E8q1ReGRu3Qok8SbLi13+0Cb/+FBnWXQF+N0Pvgk+kWPbILkALH8VnzS0IEkdlzr0J869DYvKA8M&#10;MnsuVIx/9+A9+Dv/0Agd0heFtQ8AY9+etoY3r2uOHKEltg7mJ5l4AhYbeSyX/sADAg43IfVngbAR&#10;oXo6Q15/9PuG6tt81k873ooPLPIT9/f4SAPTD75AaFvTh5njBSDfeeqfMshvqUa+4q/yUqZ/8wn/&#10;vf/4t7HVDvghOMDhexxsoT88GiKTcuLN2zroF712gYfLtdEPnHnKLtjW5aJt3qMbZaGH/TioyQ1b&#10;eaJYMmhN+ea8HaO/E8iTwBzIM2Y80XzN09u0U2wjvm45tR0Cq+8QaG9uXAWOG3+f+CnftC+2fUy7&#10;CjTiC06JZxxSjJ9wKIcuHFY2WA+3PLhpfWBEXtl9bEMC28WIMy6UsMrExfPG0YGk6JhQmQ0NihuS&#10;HjiYEqY+N8Rp3uEGYinPOoprOt7Gw2ECT+QTbt68ZZ/D75GEEL3SnynDH4CHdPxJZZIf6OoLHhZA&#10;B/zyudat+DzrLex++5bsrv4IPL8LfZXx++qnh4dX9eS25pTaEvz6LOndbnCoHcfWoywHwho9VRvb&#10;tp/v8MWjJOHIjip6PnPFyo92gdNmWhnAnIXMdVLGRuzE+BjbkW7oPNs8ItpHRTB2w07B4xWJz65l&#10;DwcY5lIYmxxdx38IuqVMo/JiW2h1w7r2LG/kJZi24LDRmMv2fqa9BoKqXgzwnArfqDM+BjD83aeg&#10;dxIijwgCN/1w1Zsxz/YQDWCrS2FKDn9w31DBCtN6yvBzLNOwyTtyU77iQs+H8FPOeE9Y1+3A204q&#10;f/wo9QbCD1RHqFyn4yN1ua4lpfTAOz0yrfV7OWsdcGPz6kE9wXyHFhK0vvIY6MzXRfUtpx2kjDEh&#10;f9r3qmdJW4W50CDNk7kE6GHDpB35i4cJrFiLBBfYxPQVbtyTSxzpBN/Mda5Y/Ff8hFP5G5f8C3HE&#10;k16MQem73usYW74Af1pQOCuOngGY7Da/UdqywgDs64KtYMff2cgOuvmQIU0pyYluGW/pO9sB6kp/&#10;4PCBo7GmAgxxbNMxded3nHL7HxclJ9xF7K1tNiUFBbvCrOmSK++ubSivf3vsUHs8fsZeyBi1iD9I&#10;jJz4ytA49YfyW0kCYzjF7efH9fQDxlXBjU2rS3DjS+h+TW+HIax8KW94cF/+P6Ew8b8ZN/HJqW+f&#10;Ljxxy1Y9gG858+waKDcf2SSySpjRdxFr4ylCO3rhFNsu2JXxYULlb564crUu+ZFPtPF/jyGmHczI&#10;FZvxZHXoCEe8mEftkyPX9gaakbh6h9Kx3UNH+sAXu0Bvkb84a8y1S2WnXFbz3zU93Y3dLgpHOAuc&#10;MZZ88Sv3Ym1XQWerk6zer1MNr7fn5m7/DE3HO8ECzxrV/LU2jb1Zl0VviLrFRGuVUUiuAJ69Lr/a&#10;W+tfYApHXFmggy74gXmQh/f4G3ZdYYE/F0qbunPpfXxMO6wyWNb1+kM+YFnQVYGI/dSGdR3QMmJa&#10;1ME2KG5oee996AVol5M6Qq4J8M/gUuZxWfS4hkDmrB+oUVporHWf6VroZeHoAHiTY1NQA/xMqhcR&#10;QsZzhm3ZRUYpPeAK2zKM7IX+JlBqVrimjxskjahuZ5qmLYMAcwS/NCR1hMbA4WSd2LqwphH9h8ID&#10;DyyOWNqNK1NpGuGCL1+Am94xQGmUJrVNEyMj8qyb0eXX+lJseWm2/FXidQArf+g0XRrlQX6tB651&#10;+ALptfO2Q5fOaewF2mnh8KC4+OVZXmdQzhYhH4NXZSJ/XZ2ni8newWXk+ooy5Uf5yrP2YkOSiyJC&#10;faeyynhjv9jDQPMF//UDy5U+ddiEjn/t+nM9KcvryrQ9+EyvLHvMhokuGOSi3Zh6IgKhkcmINPLk&#10;qRXdAa/f7IU+rzJhE8T+JJ9mk4ONmN5hWxnR78r4PGnqGdB9UCOg/C5WNh4p6+EcctvGwsEPCPQk&#10;bN8NEu5qBiZPAj80LQ5IwL2ui1T7vNK+gNQsA5VT25iuJ6zwSH7vp7afBk7sQDsYXxkWWKT5AFM8&#10;J+arOpAFf8A2EOov+gBEm5iHJF/v3Czf1lkGWYd485nhQllD6nMBTruZN60rOeCFL+AnxTEtoWNj&#10;jEdcm65ylz4xvsJ/abhs9DQcY6U+BMOMUSjjUzzzNFS+4Ee9/dT+LE5a9LLRz6tlH2pzDb/m9W05&#10;eMuE31c3cRHbi3s2kVioZRPvofzn4FfPff9dnjpANinLv20XvqT5jLiLZD96SV8P00Yjerw3GezO&#10;79D2Tscbms8ZIgg/+y/93OGrX/3q4YMPPvBGnX1I9vJvDGpsIeSgJj6FveozPgAWrNtR7de2pp7+&#10;TbsWlpgPgTr71KRduHylXVJAeg2n+dbRhvBHFkLg4BmIU99e6aw46HTtZp4aQW8Rko+FLjhsLO4H&#10;suHpBRgaiXdpNWYTO/63y9FFHeMeNIH1hYeEtd1VBs3qQ9yLP+D5+LArJDcbd70SflmTNC0U4c1Y&#10;J7wxk1IZ8yu7N180NkZnanUArBuM/vEf/uPDl3/6q5LpyuGP/ugPDz/zL/zzh9/8zb9y+Dv/+d85&#10;fPs739dFg4cI09NXEIeJuJqOy3/Mv9reYyBbg7KPPtKNKjSSwi//0r9++PrX/+XDU712+6OPPtJT&#10;aHc03WkcZaN3fOyJ1hZ98ra+ZuT5crvPIMAFDuM3ZfY18akfGdz5Hbt17a9df/UGLOrp29CCZuGg&#10;cCoLsJT5gxAKlNEv/bpT5X194TLkMsSMORlTPD+oWC/B9c15QIR36HJA4DWPtuLpJ+N2poXnsTYx&#10;ztJHgalc3OTh+gURGQnoV/6FKW/moerOuNA09ayJoMGHQyzGFcqBabnpD0/KVj5NYxu3pYCBoSMR&#10;e8Np2rP9HtrVqTzWstbBlyDrGZ7xzHnJwh8BfGwKDvWWuxefAXFd25/YaV13db3hMslvuU31zJfo&#10;5zBD60fZEFiPp16/Hc/T1QmZSBMTeuPMZrOxC3XIULzGWxvMqMSYllfF0Tb1LfRZ1icQe8VQ+eDH&#10;OI0MhKwv4XHsAze0/nZ9N56UAQc6yFodah+ErO7gtX+Spm498EWGNdAfCCv+Uf3A10bIzNpq2xQT&#10;sOdFxcBwfcOTq9DjE51px1DlGsoHJKqLTilPW2RNgJ8Vnlrg+GRDI3RDm34FRG5YCL34AH5Lnk03&#10;+lr7vPUVcej3Oh4KzG/0UXzN1y7yPQ6iWf9kDIG/8PThd2sPX/yCPDtKffDhh5BwYH3KzatqhMNz&#10;/VbZc9FNa6821nUL8zkbMrpGQ3fLojHQYx+2E2luHj0XbNsSLcDRE8DivbWrAEQ/9gqwyFt/yhJC&#10;zOtn2S1+yUayajeYQGK3HY+2CQ1wHAyfQ4CsazRucAODfDlBYxIb1Fpv+hD443tuH9JvvfXm4fXX&#10;X7fktJ+kHJzyVJlswrreN/jI13wIODIBjTg5YIyf2CcltH4WUWsSFrnyC7XzbdoF35CSXI/yJqr7&#10;Gpe3NwxxLYHdTBAs6M2YvekS8Y43vNkr2DcANwWaqPEnv9lS5fwRYvKkB8xR2zTjYdqYqezq1cxn&#10;AHVvLvau/ZA9/QEW9D/y/VDWOcNjH3bXf9ajc31Kw0/wuLrkAS4+NPfxTDWGK250Qv6MJ/GJ9fCr&#10;40Vli1WCV/1DU3roqcNTOPKMsYpcV5ntn5IFu/D7q2sApwHaK00I2dLyO2SWmxzRXXGbZswgtE9U&#10;XheKNW/YIQxl0+veEjQYQ14pjNiVufy6xwSN8m68lq3ptR4ZnJct1nLgCS3DitWZsn6wU8uJ+wEX&#10;kfGrhtJqnjjXpbmpLr4RPqFPOtALGfGuvZljdRMOfVV+BmznQ/wHGhxgrAEY+DznHZrKMM7XltUD&#10;eA6WubnC+3gzBlBvXjiGYbIn5cwFX9XZclmX7MdYPsm48jxPIrwkZaql02oL60LdWgikZI09d/uj&#10;u8OWUG7w8E+3ncZA8HhamrrHs1mw9nngrJfobXNt+RObd5mV5XE+pee/V5vUfoYsD2WW5J5W4QY/&#10;ALYzB6lnWK18zlS/UlEPfzHpKT1E6E3rPrxZhV7agGTk3scjDq2Fbd+kjn4OfQ6Gs2ZNu/YNN5ve&#10;wjpOd9ylzURxrkXCHqFnjVy8VcYpKz04Oi2YltHvCM3T9h47KYSJPsiNNrVP9z4sEDDlCV3BWWKN&#10;KyTAKe0thrZgoWkERZAhGMZ0ImPnyNZvMMIGdrWlCSxfjAv7WiYV1aFgyNsy0shlGST/05VpEU5i&#10;+hpKgOM1mfLQS9/ddTeaYAj1ZnLm5dLIEdwxhvrys2V+CXaAKzPrNtOB1tCxLEpDpXJMlSParzcm&#10;HNEZfYe7YUuTTGXr3qH7RteSrL2Aibs6faqbC/VV+VgXln/rXogr0wVxeVxER61yhuTIqui6fiKO&#10;QNOUlue80YvxsXq73Rhf0XE1kvF3PqssiD3NDhsH+ADDmFL/hqc8R/XUYWutPfTV39Ie1Bei/pb7&#10;xsXGHY4ov1/SvIDrggp7GlNpIU+lPyHTiaXGc2ylGfT2Bi4t4vKCVC/8V7lbT8wC1GHsi04rLHXl&#10;HcDIDa4vKtlAUyC/0i2OG1gTDLANpV+Ylp+LkX+jS9cWH4etDZLdyhcilK0bA1RxgYIs/mgwQb5V&#10;nspEfI7mQt7JwpMpDrQZAHaXPcXa83T2hmLAFxql1/o13vjWHq3ELmObFhFDc8NZK16Shjxy4Wvg&#10;l0Zl5AkIgutGYw7vym+7IEQmyxBYJmzapv4HXGhO+5pqLmCc1Bf1p5/TydI05CdsYLjTy778FtWN&#10;RznIZcK6qt+8EmvLjBy0U/SLrvS53GF/fTt04M52Lsy98Sf6bEyxuMjmqmTjT4MX+mAL6PEhsEjk&#10;w90w/c01frv1wfOHvpMeGCZTBmyegMFUOWDWgR93wMok+AObLAxqLLqBow4bPlUdh4DX4EmDOext&#10;NQVju/TDTKzTbsvFIxO+eYlWX5eBPNUJWqTrn92IKo81lgTOps3GRpIP3LbjAGxwJOxL4tF4K0N/&#10;hCGMmtAitJy4did9YzbAsS2Y9jMhu31wgkPuuIcGoXKFTp7gTk3kbzpijCwtPIlLyxc3qvOTIQOD&#10;3Cwu8ts+I/Po1r4QJfF57KWPfPmZfjMSn+ODL6OfMirnSchcLGMabM8ftHjK4+pjDjZ5giYb1vfu&#10;8fu/D+SvjDPAp3/jPqtvnKj0o5ddmih2QdfjkIuJWJv+eV9Pxb1+99bhX/yZnzl87nNvH775D/6f&#10;w+fe/px9zAtifEl3j9G+voFDcf3O/bjtKIadvwVseDWUfQ94Ak+A0I6rz64+3XQlLh6NRvqWfgvc&#10;Y4AWst1sYVOaNufuVzbx2MAn2B/xff2FbtqctA9h2pckI/NiZSJNgC7+Bjw88SU2b6Fb/b0hIHxg&#10;KAOO+gbKyFOPbRhj3DdVTjCsyorDqyU5ZOFJRR/AD63eOHNTY+rVK/L9kZENI55Kxvef6IYf5GMT&#10;g4eLSxPeGy+n5BPiz4cg8SVf5oSMF+Rn3FKcsUd6CPa+XqP+hjZqv/V//1+HL/6Jnzx84Z3P+zeB&#10;f/EXv3749V//9cN/9Xf/a/ZpN5+TtubhaHRJwT/9PmcBbsBijXFdF/y35dPf+NVfPfyUXgH9QGPX&#10;62/o92tpLDUE8yVthT+xonrC71oqto/Rtvqr3zFP1xe2VwDHJSwCfhDf1/issZUWa18wwPLltwHI&#10;x3yjl3wdfyXgd73Za+Mr2epnjaFLvT+SuHyIn+t1k4HLRhJp4NhSJyb4QIsy3vIwZaVN3N+wNR+/&#10;utJopktZn2BO6fE3+IyH2Jh+TX7dDKQfWU6VNyBC+adutx3wtBExMPoymtNKMQ7CCz2wHTbsE8pe&#10;9/BiKKFYF8E805MpPYBlI7+yuH/T39XOrNO4GYA/fKABesCzXoMfsA21I/nycp1AyHcOJe11pmJ0&#10;AI8LTuPLn6Sp3tbx0DyqMzgEYMDhBgTifqiznVTPlTDwfDq3U8dYxBwNDhu4Ky7pyk/afjm8Sjs6&#10;k9Pry9f1+8hBuS2GPm0r6VLa8IcGdS/boO9mPjQJ0MCXcjPaU7+hxxtJGr/RkfotiD/zEq9Yp19R&#10;h0/AF1h8nzzlPdgF1/pjP9L+3r9sT/wMHNkV+5wLtSF1azrtEX72V9140TLg0jbt5/qJAL2ppXMr&#10;vg0OcPDt05/4CfLofz7xB9OVrYDHP9P28i/9ZZ2B/PFf5HzqMU91w4Oxj+uEVf7wCX3KH0kmQu0h&#10;4Mim/sfT14yzyKFit/n+tJB0pFxtwSHw57VO+uTjj/TzNPdES/M/7quvbPaIvv1I/WfGWa9npQd8&#10;nZ6Gis7yA8FdUZ9GRkGIAO0AcoxEUmysP/KnTmUU8oQw7ctHBxXYq2GWQnBukXDB27JOQM+Hd+Ye&#10;e0sFGLke+Mi+0z6mkBy8YzP8VLKpPQjodZW3KzkdXswlPEWN3Ddu3NLbT15X/9KNJhv89H2VgI8o&#10;9ENTnPVP6e0H5sBlTAJHC7NtZb0AAEAASURBVCWPm7lBCttLFtG4SUK6olOvLfBlrx91gES5DS5f&#10;De/I8Bz7ul1EBzn9Hf2gJ09AJAdRb/I4Fu/iHVe8PIf/+9XMsi1+L/XcT3jzB9dLtvkJGdsBvfXn&#10;1zlbrIw19DFUYPMVfZ7pABO50Z8PbWNbDE3mHULLaOv1Oi9jWuaN2tf8hUOMjemC4NeulCnrfmf6&#10;gtv6Oe1E5cKzvIkrf9qcS8P5iQnaCNwgWieSjE/w5YkqDmPBtxzW3tDGK6ppjI3pq+cC+A37AcyU&#10;jOzksCt7GO5XytsLFlxkuaGfUFgDOvJhDnE4rnZR7UHmXPpc2alNjasvHwCIn8eS0bftRIwNkNNP&#10;ho1utA48qLP/MegItni+GWTyPEl2Glb5uJGuv/lbuzYGD5thR8wG+67PSsN20lpIV3heCzNeA9j6&#10;u3fuGJ98bx5f5eGGFfND3mkoYBn7n/CEm/7qB8xzmZ9ZN7Me4/D//PxaHrUJwwR2wc6MTdDsPFbY&#10;c/Fui4yhhal+PDQhkqaHrARsln7you1tSGBmTJNVrD/0Iqv6iOp83aqyW7ein/cR2ZsTP9Yi3ISK&#10;jXgDIXrE5mbvFoMP9Gq7yhsI+J9xbMt1XH6KBz76vmp4Af8E+SI5Sv9l9ZoAUPUowLNs/ISgMn5j&#10;CeWyoSsHoPQLr0rbpnOaJrTxW5TOeJq2i1/GvjFI+SbO+MEDFJeFjMVpp5p1tZlpiYDLkN8ffDfQ&#10;XZ+ik2FkDHxHDT964I1pb3Q1DAINvPUHvvjEVFOmj8cS8uAoVA6n9WXaeJzwGqCAvxLcDxRvdoYS&#10;sLNQ6jAbroFjzQE9dffNfyNO1qbIVXrdl4EXOHwoQ+4c1qvjXxKYP+hPjGMymfmFl/hPH70EPfJV&#10;HvGuXEI2Gvkj2wiGUDiP7SqzH52Bvej6wUT0VfuWX8vlIE7yE4205TYnzPiMjdnbeqT5m1B5vC72&#10;cLLoonp0qC7I6vFZdr6hPbuXhdI+ilk/GRE5k1rprDZbyzcag1OZCuN+Id3rT37CWDqj9hWV+8BW&#10;ayjPA/hpHdAEIot1FX2Z7cJQexSffEd7ZOrB8IUEpoJb1ZMcbuXJoA5RFsid+Aw48DCgEVnggGqm&#10;0rIGoZEyOKWOcj7nQnHhVxzgcK7NwZSn/hRmhS/9xtBY68mfBnRoqEsUH1x0Pw3I0NBOWtlaTrzq&#10;1fLiNn5ZB1vlW2kgm195RLyLg5E2O1GPDHwq32kMnbVZKhcL+3PyIwMwal1t/HLxpw5Ifvyl+OAS&#10;ytuZybdNgeVVrcD00zbfYCQfofSUOM67rj6WDTtvwLBQES6b+u6O4pVXnYjX+BWkWMgxUN+5w6uG&#10;TRp1vHHkDQAVIudGo0CKqxuTje2ohZ39RXUe/DWAYxdPEkwK4ssrqhLTTp0k4+tsKNQOSAJf+p+0&#10;i8zD24sxZEJQlfGULO3F5sRDXfDEhlf8W7p+pZkGHuqtoOBpu6ePHmjzMYce0TppcJEhcRaDrZcR&#10;zNN8kUpwPK3J5jR3c5PHDv39VganbOQY0fVeEAnOeooGG+DgPNLBn4j7gq4XdfB77bXXvJFkuyoP&#10;vZt6Ss+v5pD9fIGsMmiIgEgQV37g2URJ28KTUPnRkUBx09TxyYUtFyd6AlV6DKr8PfYBT+KYb/2p&#10;tgMfeYjpv6SdN4Z4yS8qC/XAkSfms4aWF566tYyD+2KAe/qj9Phf+RWv9Fn8EYyHvBhLcqBHx70H&#10;D+7HF7DVyAc/dIYei5deOA2xiaSLYGzHsQV0WTCWtiCgFBtqmH2uvvjxx58c3n33Xfnup263jz7+&#10;WHzEizZlrEZH6PHEumIWuPzGmHXAxxXQg6fnnB57go9uBPAF1azLfuS/bEprufkDOuGv2JJAE34o&#10;+752Rzb79OHhF7/+9cMDvWr9zTff9G8t05fouxyu4vM5PI9P0tb2C9pAAXv30PIqh8W9qKVtVMe8&#10;1nYGt/NYfREYz1/E+utGk31E7V1f4YCBAA3aGp+136nPc1BBSHsmBq+hafuL+HSFRL7jUvTSBpTm&#10;CfyLutVn6+fQBFb/DpZfJDlgAwb9sB+b3uSjx2wwwlvB8kBAeQ524JOxRW9i0OsRb1/l9wZjW+o4&#10;fEBfYKojNG7fCZyB9YVcBGQiFN44Kqs8wEVu4GJHowqGcvqTexoimlJokWQc/kR9kTa4LVl/4gvv&#10;HP7ab/3W4Zvf+ubhD/7gfzq89/7Ham89MawnKj+9T5s9P9y9fcev8x9SjiSN69ayz3q6my3oib3T&#10;lmyC5/D3rvrjp/cfHf7Sv/trh7/w5/+8bPne4eOPPjz8sz/908JQ28gXWAcwFnOgxeiFv+VmK+y5&#10;B7cv86HGfdL4FXED/kPem+Ci6wsRCYX/149Yr+B/9TlwqWsfBh86lPmAWQ3f/ApL/2fTv/xaZxmk&#10;F/7NAabnkPFHz6+izcE0tJHf/UR5+iz9hsMy+uotvUa0cjLmoyb9hbqbt3JwZD1Vh6xda6MXMtBX&#10;+Q1i5qksY6cfSC7khg9PPgOL7oxdfoUzfVN1nX+oo4+hJ3JDH37+qPyRXrPeg1zTkl2ArX2Rgzx/&#10;lk290Do/3A8MSw98Pu5GMigb3FyLIRsBfDaZWEve0A0yjKukK79h5BvYBZ8C17yFQyBNgB845Ek3&#10;9IKzeWy6yuZX7lIpMpWjbztBDmSHJnTQMRvoGZcsO3bwGi7+VRlaV76VE/9tXeWgDt9Cx/LjQDbX&#10;qrKLZCbQlqxdS4vxu/pAE3xuxLG8yuN/BMwB3fILLP1lbS829zOfAsf1AGMnaej5IyPhFwT8rHIQ&#10;A8frw7ERwWsfxYYBn3YeOPr6agNkc39Gt4EDtmOCaYgWPOhv2Ji+SnlvsqIdb+gA76FuTAKOYBoM&#10;PpLb8knm2oRSz4PsdCtQzrWBN7iURg41eYyH/PPxDQxDvzbnxgf6xDXZPnrNmAmO/uzr4OjDGIgf&#10;s26BJnpw0wf8Gcfu6QYm7EGbY+OOc/gm4yn2Bw8YJGeslnbCz/jnA1bxef311w4/9VNfhuXhW//w&#10;W1o33T9cF28CtvDv/EJnDgSwI5tbHDITfA0ouNu6oe35847JvMELn9l9i+tpNUf6vxYs2AGYHDbg&#10;d/Hd53p17ukr4bHNFhBU4egJOMlHWNusN8gYl3o+wvXvHAu25ban1txr2HxAN9480XhZHzSM2GPj&#10;rNPjwzxV9+SJXr/sa36tY2SLN998w/bzuk5tkHFN9lQaFfIEWtpHhfZhZEQe2o3fa44vSS/ZkbQn&#10;SMXY9XUdMkODeRMfuHv3zvA4yDcO/vmFT5RgHJV1hYPtNW7oUJhXVneNiSUskGgmjiVWnbM2zbhg&#10;WeTz6AFR8gTnFXs8lq9GmLTVNFnoA6zAHAg/bI1vQ878FaGfX2kt+vYvt3/GQ3uzyPrgE4dSQFYC&#10;tHj1M351SzePk9+u1Q2hL2R2H2IPjLEsfTE3xHDdnb0VwLH5Ps/wNqbetMETrnNAO+NL7BV9PE6J&#10;LjQZmzsWqdayUo5sntMlA/0ef4Sfr3slH4e6rHef83S99Zd+/HmuCZ+qZBvKFtZXuPRxjyWiR593&#10;cDo2JA+v+hr5ykNMwK+QG10o449QOamzfZab0wygr7ZH842hgw0JvYGJdHmSbqAM+v0okfQAUH5Z&#10;4AZtNud9g6Fi2os5h7L6amnjPTnYiL6mO/QNowJiaK6yVobGrSP2DQWCbx1tgs7kqc+NCvIH5U/b&#10;Af68Sn6jg9WFDy6HvaGZtRiw8aO9jcB7Ij+BLmtQeRFgbkPmW26ywLeYuxtKW0wle/rOTHked9IP&#10;h4Z802O0+iz2Zb3IfMJYgN8xFwEPzbz9bviLNv7LXFSfL/81Bu/RHGCji/8UE6izXh13pnyHiV3g&#10;T1n8FzzN0+Agk8TBDpUNmsCyn3ZTvx3uG/bxFcbNeRV95QOWAF1sS9brUI9h2afFDl13iJtgkDlj&#10;FLjWadEHGvaBgQXm+eN9TKNN+Pkv+7Lsd/2G5NK+BGEf38JHg591xL+QnzCszDd5Xb8zLrlvGyQP&#10;NDDuTBltar2KHDD7EvPfs5M3ELh6ge21YW9owgb5xGbMQVe1HnqmO8vQHX8EFhLYllD/zNjKHAhM&#10;xqN1/C1b+jf9jD5yV9f1BGwNNR+8YuiRg37XepiGY8d31jXTXtRhE0Pvbcd+JOMIeMD2hk5oXadf&#10;bfqOzOikMssneOyMftAwbeFZVso1tj5+mP0XFds+Xe/Qt7hpeJ+/R7CJ8Dd8GTmwF/zc3+yf0QLV&#10;Z+oUTOwQebExYmqfS2tNAmnbj/lldKAcW9uPKz+wfKSbccTf/VT8V9/3vIRSostfQ2W2DVSNTVtL&#10;DA3qvAZS3uOn/AZerbM8giHu9YXbWTBbgIYC+A5DgzS0+BBYFzymf8svCcD7yVP5KGXbNTf9TYH2&#10;JIDPtUX9J9x2v7EOAwf8aR5fu6W9+UViwF4I9snRpZWWX+MwMeuwBpdbt5Zo/aXr/Nq86xD782Y/&#10;+Y70pI3AJ3hs11oTtm1T6niLSeeHcsD3ZI1mnVYTul24Mqx81R+fb/Acbd2CP+zNNzDM57F7cRir&#10;1vDi8TmKCYIui1IwBAlDogTCKTFpnO24cWoEBOZDvmkYVxHSl4XCld4K27qWrfmmT+PCnsYMFA3F&#10;sVJTSEf94wRo8jnVo2Wn5ae8TuuLt8KJ/BaoXwP4pdF0Y+ACvzvgZfgrXafFisUBoTyK33xjAy1w&#10;zeNXBPDaWUnHCwt1cRxdqG8nyORBxytvaOHL/sMfNfFVThYhbFDRyuY79rO/K722f3EaVypLO3gt&#10;a8xgQP+BN2noMpBIDH08ZYjvQNNW/FG5FS35AezkERAWBTz1yGaaBuMnWlRq0s2ExmZXDlg9KQnh&#10;ijYQkN88pHteTZZFKOW5yETGTPKPPUBVmuGInPNpje1EW6ocMT3Qq2tBc7UXdW1bypGzARnZMMrA&#10;xsKRA3BdvGsQzkYAMmVQLV4WCLCNTfED6CIfcS+kKq+KHaw/sJ62U1Y5G1NaOuDBO3iB55sLEAZx&#10;2q2L+dZCJ3ei7wN566DTyYEy8qe0wS/MWremO4GXrnkiKB8F2pPQfkZ6pWk/P8MbferXlq0LmaEr&#10;YS3vutiBNnxrP/g4rTLTWHRu3hdqQnuqhfanOoz8UAe3/P4zF4G5+WFsI3nwnPL1wkf0uEjjgoTF&#10;BLy5I/W+Nuf4XezPfqCF4tC0FmHce0v5FSBUqYJ+RYInSD+npwu/+MUveoGDD7U9iAn1o9Pyta7t&#10;TOwF66xNaHfwGFtX/8ymF+Nhxony2nis0iPHzL2mr4Ua42Z5VlNwKQut9JcdJn5PHXKw0G4wzaHn&#10;PiDeHsOGlmXCVtrYLD1o9HA1ZRqveAIP/RnXNb5bDsmNf+KBHRMo56DcdhohwAtu8OmroSvt0F+h&#10;BwTkC085acq6SZa6lGehSr/Ppj6krL/kJ3DRwsY0m+dsgksol/OVBXl4Q9MHfNINCOsoWM9j+v1F&#10;fO+3fvO3Du99/73DH/zP/0s2TDX3EPC1T/UaYzxUwrrsx/WL+aHjLD6I3ekLHCLc1QX+fR3+/mtf&#10;/4XDr/2FX1P5VT9x/drd295Ux8/ZQOHC1vOj/E0GtSkxKxcftNMa2v8Yw5umvj5jWDUx9fgFsjEN&#10;9qAOv+qHOvsWLSk+bPRAkwAMB0Xxi3R+6sqT3+jEz0oLfg34hekZnpqsjyizrRTzmmjTEgw+jF9j&#10;N/NVjK3oX+iw8RBc+cML/2UjgBsTWAtxsPtIBxAE4HwIr/WFD3TnQo46LlzhxQYKwfRHftIN8CbQ&#10;21pue40erMUqX8uNoK/ImRz6V27oFBbZzXu5APeGkzcq+A1v+QW20gfxiNcbPxmfCNB4Mq+gDcf0&#10;56YLUx0ar/WkzeeksLDErW+Z27L2knwtz7CgGwinLYDL/BB/Ao4Ph6bYJTbcfcv1yCM80uULLKFl&#10;9RfybKRhpnxFF9aWAh6cfa1k+lMObT50E0Lr9njXq3KoxGTRKzjoENkCM/7v2mO7lgayPn6UDSTL&#10;bOGFgDzFw27ciCt/QB7jWtb0226w4F8XBfC6MQH+uhm5y0J5KAQmma7DL6a92wYCtUfT1mQI0z7t&#10;T1k7qN/T923LfdyBV2V4rldQF+dUBvTyjamyFnxhQ5PiI9An7vUR+dKVU4kvNhVPIfBhBmQz9s03&#10;3ji8pRvmoJ2NH2kg2jdEnBnR61LRZTORjbCjIBzw+KwBG6x2pi6buvBe5FL58zlI8oad6PM7tFy8&#10;mqbIup3NIxxs3yQ1LiQxLjmlg0NukRc6K+4GfFlC9M0CuaQ/5NgQvP4sYxAHsBw6smb55KNPDt+9&#10;/j2P4Xf0lN5rt+56LmGua3vSdyWGdWM1lc0yxOQ6MWsl2mC4ThtnHLn+LDd+cw3B4aT9VPIwZ9zS&#10;mPjkDq/+Z333+HD7yS3X4w8c2HDNS3tg081fo9lmI9v5Mlu0jrYee2RdhpFsJfPsgX7BHQ8OaScx&#10;AvLo75kPNEipTEHva3Ccr9g9vg6fpeolyfanomCLp3KY6k+ekHzGGezDwW2DWsRJ1ji0VXBI51M4&#10;Yvu7dCLGLkPesBfJXZ1XetuaHnXr4KNE11rl12vh4Ee+K/QfAoaesNKnCPkwZvSiDSirLRhPwJ01&#10;3rRLaVhPiPyQofY3+i7iC9TKBxBrNPpcgmIa4Pkjhfi9Tfpcy+Dddi9D9BqLBV8wWxk8RY9QGPo7&#10;ARgCtA0/ccsoT5r+62S+KIenotVP0iYFGR3KVbAeOuQPnXNXePyoY1vLvRc3Tsh4Tjmf9LdFnpOk&#10;QDedmamga/qjD+P31adapzJIpwvt9pXvrf3Hsgivh3fQ4qfdGihXEf+mQfkzvcGCAGxt6IL5ahn1&#10;Dav9e83a+R+YjN3Q4wBE17+DW1rge99Gbdu69k3w29akjYNO0y8oI7hcLoF9gDeO49QH6EXvTXtF&#10;F/fH6b/gQ7PylApPKhMoB7fyuEzwmT8M8sKXaRon8lrGgaKtGe98NqKYsNazXuBtIDfkiJTnI31V&#10;xsGwCgYe3Bf1VLUD+1rMXd5jnEL8gPVB1rP46IvXgCDTfpkzgaH/dH1LH4cGB7LqnwAqWP5NLhf5&#10;yzbbs7Hh5GPz2Ici8rVD46JSx3kL5e5jw9drmekbhlV5+gBtis/TenvANNDAjoxRrBF904LKPX4B&#10;LZzTw6+dQlKiYF9nYWQ+FFv/3R6nukcW1QuOtOUAx6j6Nj45kswJsrngXgijU8anwAPmdpHO2Cdo&#10;lQV6gSutiJD6cqi8jdXBNhnBMwUhUu92WOMSnhiY9RXSraa89L2/ODxKU954xLN4rxpXLuBXnY+1&#10;fzVq5/oGNGsHWWIjJLUcGpPpT0TZjsKCHgfblSu2oN12m0C9+wahePH3TmeHgX/ta7oagxqyh7u6&#10;1GVW4UEc9Z8lnLjQ3K5q4QMFQzuWG5GNkCwIqLXhdAFCve9umUXPXhfHWo1B3aoMeUK79DRFCud7&#10;ha+BCtC65tcF0lrXdOPCn4uPYLC+wlY2+XN4r1QGvgy20Rsk9KLssuYDtPoXf8OjEQgn8gFXWKqB&#10;L42mnR98BprLQheApbHSBo+LNcpoB/PGb/gbvufad+XX9jNu6eAd6MWneq5ISlceFy+8KHcnHTzo&#10;FHaLsbr+zQNa/GmSxScth3RhsYBsTzq5buaOXIZbaCNH6TUGBRoehKa+dE/lBB+RM2ETgy1eLo9O&#10;a55yH5SKvp/kkLy8LhVdPvnkXniqzhOJSCkp+SbPbq/+6cMMZsjXdmaC5i70Vb7arbKscQckYNbX&#10;/fjJGZX1jh9wahclyDqfAxJm/2zuWifXa3GsO7F5RduN+3q1tDZCr1y55RtSLK8mVwK/10yonW02&#10;l8SeeQIhG0ssGMGtPvBqurLt/hgivehLbm+PUcF84Wk40XZQpReb0gl+0IR+aVcGYgJt5liEgKsf&#10;tqwyNu94cFhAGEeimf7wKY3URe7iu63Ea42pa9jKkUT06OPVw0/ISB8vulTOYRJ1rWcBhhwuU73v&#10;IEUnfRzElzrwbTPxkJPah9977/3D97/3/QN35Oepjjz9HsS0Ff3D+NZf7aoF7A09vc9d+9RxAMxT&#10;H/c5fNrVrmqf2RhV40WouKdkFC+K2VjDJ7gw5tVWf+YXfv7wz3zpS7LzQy+U3Z6LwUjWd9yW03eg&#10;Tvvq3/Wk62vX+C0m/RHwIfymT13RH7w4F3zuig8MfOEDj4oNbmlYBvMLPuWGVbz5qeAra2KgEpAz&#10;sswYB6xlyLqmcgIN7mmgf7kvqw5YYKyzYz2BpAOKFQ8Y20u+SHrrC7Yfc2Xmy8BVz52raYl2f2NF&#10;JExnh3hRTmjxAVf//lTGXgSRb6g+NBVjj3/XSojI7XUdbeL5Lxds9OHiMz+oyvy4MP3Tf/qfO/wH&#10;v/3bfpLyf/3f/p7Xi/6daduNcUJyifHikRXjxyJmc5sbUrBt04xtHEi+rruvP9VY9ebdm4e//O//&#10;5cO/+q/8osctXjnKDSz0zfoPRmyb4hPQi29Ou2LkCcDVJzzHr/5B4ynYR2nvqaOsfqze7RPN5onb&#10;/sARwj++TB1+AZzpju8DxwEkPChXwmnK1wAem7fAoRPzAqGyeRNNcwTjhm8+EL/KxhtPgAcmY0/0&#10;A7fB9FWLDJ5XZH9kZo3CAUDmt8BDA3jzHq/d5ND1zhFdwXrjTCwpr0zlS8yTgPBt/RF97CEY6gwz&#10;eoPXO30ZX5BPP4rgwwnqCPBCh+pW3qUfqLyC3/jaSPSB1ciZ/r34SWVQvAZwCeYjnqdpF+irdjmN&#10;qW8ZfsXh9Bq4UHZbyH9Yq/WGPcYt6mq7lc6apr6ybXYcHaG71uM/2Ac+BLRh/bBKVBrhy/VvdGbu&#10;om6vT5q8aeHDsxYlX1jW3NuaZWCRiw8SIHthN10HDjr1a/pHcEDb20HIzkOna3HwCKVXGRtTB3xj&#10;4AjQp7y6tnyFJd2PkXybU1LnvmEDPFYi7txDzFMtracOftgrG56MBXl6sPZZ5YeX8zOeedNa6fab&#10;KxoP0KdPdEO/OE6y76kmSNtwZ376aGyQNuW71w/gXtW4/I7efPHo8UPL+JHeppInjNTGyAFh7ddz&#10;zUi4phtOLgqWXeD4JB6Yq5gdOk/55HDbm4K6cbcbwWy+I7tfvSwf4reKMTBdtTZq3E1fKLdMo83G&#10;KCPQlj1KXFYXQPoA40PGPs8bNgNf+JO+bEp8BnvrMFjQDzXGs8bncIiD3M9//nN+MrfXnVxHRlb8&#10;RvOB2pKxK/6BD2FqbgDiDXR6A4IbNDydFPP2lSeaQ3nyAkGQBx6CFP34h28cVQnjIWvVHMgwrvOE&#10;rGAwtEP66WQgYNXCbyuVXFBH/fg8etTvkZf2oAz+mKY2NrwKNnpbvzY545AqfNvSTSkkv95YsrYP&#10;W8mgXvrdmxsA2ngrbRnRX/7J5mevM/O678wb+GPGiPTrjbfwKae+9oA+axECtnawbToWxidjm/CL&#10;gQsa3NZTZ1uARtMj/JAFw/YRDG8RKI7XETxJJ9szv6xzGzjQ2GAla2l0LUwevWg7nqy+wuubR450&#10;+cxFxhM91iUe5iH+QwbGB4LXRLDDL/RPqC9U7pTqW3rUFI23upOE+840vK+LVE8ZNM/tDcK6+kHq&#10;+uBSbl7IR3rKsfEkVT99qAXG2SU0T9V1HoO/eanMywZ9Zf4wi9AbXtBucDrCbHJQB1voVbbqQXnG&#10;4VDwOmHIeQwr4bPxTo9X8/smBJkAHujxBJ/RH4fABOuI5DBVoF1dpj7hcV59uHXUU7aGo7rReS1b&#10;YUnv49dxu1V3+ixp+/X0T+YT34ysuj7Z7749/PC7wne+LT0RswgTpa8rQ54Rkb63XZPQlwRNHXao&#10;P0Og7bnaf0yGUcyDm/9Xfu4jrtGXecq2+isNo+nL9t6IFeF8zE1cR/AIO4Ekvydf3VsFaT7XaUvV&#10;Iy37HIbTeHW84oQYEIT4AnAVr0/MTtOoPQPZb3QWi5rBxVkvRO5z839xgaMdTwPjWwN7A4QTtq12&#10;OfbBPyzcCGr/AE9120d53rZUeN6a4idHNUbw0361o+E1V3b8oR/VT4HxB1pjcI/nmrvxRR4Gof9i&#10;F88/ZyQ/8jMpxlPP/JWeY/jYO/d+uymNXtMQzJ/xYX2PbMCtNize7jktiX2wbse1rZ+JPnr7mg1J&#10;RJumWmXEToRzbVO4tu/KmzTlbRcTEX0VONkvcr2B1LDKlycwpPN0f6jDk9cc8waf9ZAU2FcNpiG6&#10;m/zIpbDyfVVawNE+x1qNDVVuXtOO0IcVJigv4hs6/wTumeaerhe8d804pk/HbHyveIaXHYDjBu4L&#10;g/hpF+eoOjR2iaHFTYmlzQ0khIwqSZ9+o0cDa04CdBKIm9YYNaWOYNJPy4toQUoEKyGY6AB/CmMn&#10;VjmTD5NfA3BVhLLiHtEe4MKVduHXeEBfoLnC0LEvC23UIxz0m+CBrZkzceU8U+UinGAN1afxS/HP&#10;2Kz0oLHik26euPVNF4+4LhBVd32PYES/cq4x9NYBmbzLWKyQFh57iJ4ESF8QSofq0qC9SJuO4vK9&#10;gMRWLEkN2wGv9MDnr8G0lVn5CDELk6Gh8UuTAh3nBA+5wJ3YmdOvkzqywCNH8SzT2CVlkR1ScGw9&#10;6dN6YAi+MBBdBp6rD7Npc2deDcorX33BpsGNd/AzCDIh8nqUK895paF48GoS/ucijo1Q2nTf/NEF&#10;ki6SCJUfuRqqy+oHtTO2zYSmFMxOgulYpiyK8kPlulvF+nCIhO/k7uIHegXsdQ1ivCoa2dggjD65&#10;gJdwGMxRZSq7yJs222w6OhhWuMXZ42K/GK/6h0w2qY4g0UF279N87QPg1jcrC3i1GWlk8N/IRX7l&#10;CcxpMI5U9Dhl3kwNu87AQyNwKS+N0jePsQu2xJiUMXYXBptLAaNSRp6x07/ROzyoRA4vXJT2xZ+d&#10;LX5jGcYf6kmUyUn8BO+HH354+PDDj/RUojbYBIBtfIe8QCwjkyqIsq8PDDTIPNHT78+f3zavbFJc&#10;9YHLx3pd7T8NsQD+qG5u/2tv/Pmf/Vk9afja4b333pWt1c76q3+6SfhS6F3z1NUXKHc7T1u6XYPE&#10;sO92o+1LD3hCfTu5tGlh3L6tUHyat5+oHHgfEon+CkO6+cpDDDzlLcO3Swt22x3YdiwVqB7dCo/t&#10;1vyqg2Hqz+APDfy2fHmCjcArG7uJppxlAgbaqRcOi0ocX6G6NK48mLmBOsZDYsbLxKGZxaleIacn&#10;7LhJg7dDXPMrcyIbTw726WLolT6txIe1G5tct/WKQMsoHr6rUTFt6zd/KP39733v8Cv/9q8c7n3y&#10;yeEP//A/OXz7O+9qvI5ObL77FYYV+EyMtotKZyB+tIuwVUPnWNrdr1qXH9zUHex/47d/5/Bv/dk/&#10;q59vuC/bPlHd/cNH+r3Jz739tm2etuEwgA1qzefamOXCg7m1GzDArAFf8Gf8grSDhvDCEmdTmrZm&#10;c1o0oCNYDmd42pcDzvh88VQ+/l3dQkM+o/mZP/MqPzGFDz5EOVJusiht39K6hAAv+5b5p9/2AKZP&#10;tQIHfnk3hocPocUHeQrHTXHY27/1qbbgiU/yPPmHfzJPIAP6c7FGmqd2eX0ttl5plSZxNnakjy8E&#10;scjYV3XI109vwACnYwlp6plDC0e/R67aCjl8/aQyYAjUGV6wHAgzXjRsdIYm5ZRhH48rC43yKD1E&#10;P8WnjuD2V9p/vlM+5dSVDunikyYUH534EAqDbmvauqIv8zrXEIstuQkC2Abolq9LVUdbdNOndIGh&#10;7fK62X0d5T4jeMsnXNYqp6H8GhtWQMSrLkkzt0R29AAGvOh93KaVDX5Os77SWyFIu53UVtgbXBU5&#10;MG7b9oucvaYMDXSQzarT0D7amME7h2DjUOc6IoeMzB+Erlt3OVJevYpHTJnHjLXwJA19rjtKHxw+&#10;hBxy7u0Z+zEGYOfYYYWH1qn85C3HbMAAs4a2P3p5Y1928g1NA/dIN5gyV2JTaOGpOeRiDsSHaFML&#10;61diU/ZYB8DcYMhbaj59wCvuxxZa/Tzn4lHBuGq7J3qD0To2uHK+6P/hoes0r5ziF8ZX/oo24hk/&#10;rJ/6Bk+p0S7eXOTwnJsTxk/AMZzwWLdLzcjFmE4YO0XWfXzsE8X42BouknmFOUoL3TQUux+Tk62Q&#10;H38mjays56/JRmws8trl73zne2rvvInhzbfeMlzboTeAIPs2hnm8ZYNX16vqL4yb+t7wwDX+jI1X&#10;9QTEDY1bDm5ITCF+ekKYwBuxeI0yNwPhK6yX/Eyd2pYD6syvyI6hoaN2WI0OkYahb1XHJ6iqbcHD&#10;rwmhMXJNHri0j0HCU8RsOxU1Rj8CccvIr+keslB+WWCuk8drLkwfhXJsSF4bhFpf8nRVebmPSk6/&#10;zlAbk4xP8MqGeGRFf+DQsgcQpqn1BAE5V1nRG/iMe9gocCpW+WIj6Qudrd4cxJv2XWBdLxLY2OOq&#10;6CEjMPCFBmsp6jLmhEd5gQ+M0H19yW0LecNY8FyHHvwmueQrHrq1jvRaTv6HCZUX3MqEXisf6lZ7&#10;GpYvhd5ImtwrfE/blB7jEwF+MscLfGkzB+oHpvlUgIN8yg2t0qbeVIs7sfFGDsNAYAIk8BfCkW0s&#10;3QCdROfaAb6lU/BVrr2sqfMxVC4LnpsXgLXdns7rga2T5vDOvbYjttAfZbGrcirz+GE7pS2Q2X8X&#10;2AvdF/OZBuJAew3WnVN2hJngfj1Z8/bsGL6ALKDHbTGk3Q/pSwsv3r64hnNt03rqetDWstPYDxig&#10;oD48DEyy4wP4N27mBhDw0AGA1mtUEw7j1HEw3FIU2wzxpZykrwNMc/rB1Hv8OzaQPYU1Tx+KgT9h&#10;pqqkRQu0ysBrxg2D7BNsF9OmceCb8ROc2JPylPFzeZQz53nfxPMPeegJbvTPultFlG5lpz2EOmhf&#10;EBhjFaDtaxuNDbTPimF/HRqWd9Z0wAvR+JYemIFbcQoDpPnMeigHcEYPDaOftO1Gf5/DaSev/0Rw&#10;1c1eK/hTdSPWaERGc8gWlJ8aFQ3vIYCspU+aQB7exlrgIOIHswwVPUFZ8YJPmT4DR1SYFp3mKTdf&#10;EkK2n5ImjFzJjD2WMvNRHpqRfeUcLPNTHycuXOm9amwaA1ybkd1tm8q1bsBfiNori3sqsWUUFuUr&#10;PdL8Pdb6nbD7g/oV1wR+eytjzaznRKDr3E3+aVMTuOSrYOEvrlNAvNOPBl7riJZ7veq9/tjgw6RN&#10;Rp86vhrahSgMt+271ApDcPJVoodAG6phlBu4rfyCBPSgVXrEq9O1HHTS5U9+TZP//yKsmyg0OKFG&#10;Jr3KSv4HDdsCSYhHuuJy+u8C61XorrJAa7UXtupnpVWcwq8xcKfNSP0a1jzptknT5WnbjQxQwIbU&#10;rfjQLX55VL7N9gg0dAxDfg0n8jEBlx/NV3qgwOuofZVnQZZNoMgHXBYqklUTVjs6GyjI4c/QAvZU&#10;fucF178VBt0R1zZQIr7AZlF4MvhnwgYrIThpW/TyAlDwpVV+QF/VBoE3EUTQB6PaFGBxEb0l/7w9&#10;Zqcpet6MEbLlEn/soT/sxgdc84CBwrYA1cKldCgvHBdRhF2+qRt6rpwvw8jG2Vwqvf3isjRsJ+yl&#10;QZZNlvtXH/gAmEPgmzqQ8IU5i0PJ2o0b7ExwWTPKc6EHPdoY+pUbu1tfY+1fRQX2VcJ2EWl941/g&#10;2e9EovbjSaDSRAbsDv+WNd7lm3aU7Kc6QZ82A4d2F0D0UhlBmrqO+tKjP67tSzkB2yTlrL8qS+O9&#10;5nzqHFzLGluO8Yny1iAhSXPn/X0dfnDjAptCtBUbedzNFxtFTu5+8rKK9tRqXxpJT/wn03w2gfnd&#10;t09MBxvD4cc3RHfsTYr1OTHt/bWvfc2vPWWTLZsYshV2VV38pDan72Bj4Som0Kb9YOOWQdftPB4F&#10;jv1zyg0nGrxaDoLQXV9hWtzNP4RQPuACz0VMXnEfWbYLxJGpugJP6MVe+vvxcsh1CNnQfqS44wNV&#10;lktl9GVf8ClNsGxjExdMGenqsI5PpRP09sedPnjVtzYvndJsnnrkV5fClFsoD+Qn7c1uAa14uRCM&#10;/Wif6EFPRCY27HOggr5uX9FnI5fDM2BZsyS+6t/we//9dw/f+HPfcJ/7W//p3zq8/8EnPrx8/4MP&#10;JFfaWkQ3GX+cEjxx+oZeG8pBI33tjTfelA8/1VintxTo9V5/5d/7S4ff/Kt/9fCGNr+/++0/Orz1&#10;1ht+mprfNmQMZFzkEBTrgQc92o/fv+VVlvjBRbalzTv+OVY71g/sGxo/++qsl7VJfIz5hBadthzH&#10;i8+GAmkc0rGKeLUywXzHByqDK6YOf9Vs6SJ06kEOv1HZQ1RgIA8+MNijcPHd9CmIUE/fY2P/ie4O&#10;Z/4FD5+2X4uWYUSQ2Pj8jrklCA/gV1mrEyCMkfQ9DqsaWo+tSfeJ28DvtEqz8AzKWxpgbCze8EBu&#10;FyGL5jzgSts3AmA3ySFpvOagDH2K0wMwj/G6cIXmRaG0i4sMHJSvecr6qRt4UjkhWhgO0U0Xm8zm&#10;X/kQ52nc0MxYzTopvt55vTKXZlkJzKypT93ebpTt5Wkj6OMT+A288U1xFm7nvMBV3/4+YfPgnIb4&#10;IP4GndQDZ14D3wNicKlDL9rIfieZulmmGutRfYHnicWjYHxwsm4u7Gob6FoGwVAenvB9UX6vkXww&#10;E1jgMUjsojT8JAC41OE+TSd/sT8ht+dMy5B2tc7Ox0ZKim7kQpf2Z3iU15H+k6ku2N8CUi46PHFF&#10;YPPaNqa+/HQ9gcybbkLkJhAHvZlDgJ7vGDMMN3jICFXmPd7cwHj+ln679gE/VfKEcZ2D+4whxWOd&#10;wCuP+WkT+LEVI89TKvYzTzhCXEFDvddnDEDVLRuxwg6IYZHBnGR26D7R061rC0CPN7GUxhaXxmYs&#10;uKpQdiqDbvy234nIVgf0uRDvoP8MgxMgNsu8uatyfFYtrDFZympYgw/z4Psf6OYdPQnMdR2v7GbM&#10;Rw9s6jWnSHsdwvWCZLLva5xjPMFnvB4ZvrTTprN082bd2Mp6WsyMaX4a+Gp+55trB9Y++F+e5Ndb&#10;O3gDh1tMNhfepqHWryxht/zCs2014pgm8qDL6iO9yaCyoi+2tK8sZt/698ptGNt3hJc1cAptH/Hy&#10;9SdepwPuy4L7jwAeX+X37vW734/1NiXZoO3pOWx8BtqVt3x8g5b8mjUJfY427aEv/mQZTwSgLOXA&#10;Y8foDljHTerTJrt3r7xPSF6YRS7Ex7ajhmEro2mqCvPKbA7lQ2aVHznbHvlt5WP9Vrzidu1iwj/U&#10;F8KNT48e8MHOxOjR/lq7Ul652/cuZS34jstCXPiJjvqX9TJP+Eae0nf/RD59oNHQevomNMnXdsCU&#10;TsgxF7pwGytodWDKG5yjMHQFINzIdFSvDCD1Y9IN0EQefALcU/zmmX9WvOIfxciogupbvQrDDSgd&#10;01sXvrSf+gqHCeon63U0cJnfZRShk3cbO24eKmr/uf4u//JdY3QQ6pGM7XNtM+ZpCWO08IsM7ME4&#10;DzeIKLgtl77dcm7StB/ZIqvtd+MPCdMJrSRpJ3zgqL0kuOUSiLW1/pJhiBBhP+rkQZavbUcZD5bw&#10;s0uVDzxwVpgLT0g2CfeE9dYYkH0ofDq2wCqxP6lJq5Iy7yO7NF9rH7CP47szRI9aWx8A4yrMFNwG&#10;BggPF+rLviNH9d6X6uc8yrxb1nV3cdY48liRtdhp5I9eL1RtBUhj2TR3A0t6W8/i31f2NzCAVJjg&#10;aP2ln9Xg6V/zmZi088PFadYXmu/xpFoAGvw0IA8IZd4WfzkRZ1b4BXsbHv/BwXaiq8RQ/ScXIRMy&#10;mjI8CMPH5ZO2DKn1N3XsTxM4ULSeSts2Ht9ZF6ZPGgg4LCA89xN4Sv9NozO6ladpC748oLfhlfiZ&#10;uDcrlE5xOm5AD43r15G9UGcInhSNtS6UpfWV2/zE85XDzEnFt3xC9lPf2OslonJWQSh+04hAGe0Q&#10;nWk3PswttJvaU3+MQ5eF2A2Y6FQ+e5z+X76Ol7W2r3ME4nl2YZQ+mPG4StY91jWBh57VnihAaExD&#10;VwkmGxS+qLERuh9oZBEaWjFSJl5oQiOus/MCh7DSqCFSk+/K1rLmgW26dWPXLXuaMK8FqPwa19FP&#10;8ZovXPOn8SpP7biW9aLrFK95YOFhe419V/zWF6Z4xNR1gbCoaBDggxuM0mx5StMWa13LGwNvHHkJ&#10;dxsC6884/ikueeDXUD9Yy4u3wp1LF84b86KNni0Dvj5oOakU7/qw5RYOCz11IQ8K24IWWsiKn46O&#10;J2JTfWkofQCtt6CJGZPcr5ggZ9FVQsXBJvUXytrnIj+LmtB4/ES/0UGf1IDzjN940x+bGlxEc3jK&#10;KxivaeL0hR6LxVm42UaadPAP09crapClGza6GozM4u0+wAJ9mg14txmxNo+wWcpkrwFyXvW9wKx+&#10;0GIBxsKIC2IPlNrY9OtjzUt3jHMxKQUZnNhAlNV8p/FtPc1zS3f0Mf6xaYRN/FRaBSuTJU597I5M&#10;hLX9bUiVYU+C7bLEyJdyR5PeGx5b2/5jRwDwuVwQS79bvQOPdg8e/kY7IQ86wJN0Y2hUDtKXBdqs&#10;epWGfUu2NQ3onvBZ6dnfVd9gWpKnGlYmJpj6YMtYnNCO4FBHXyHUlqXlQsEYDh9UcJ240Nb37n3q&#10;J3/vc/g7yNRz8UHTYjck5PUinriV4c5N5LimgxL0pR14AowN70/0NCJPNtAnTv3PzD9jX/S5ttc5&#10;1U4Peb78J3/i8JWvfMWvn8V2N3SXqS/08Rk+sj3NgN2fPNHvZSpjn8Jn9UcLat2pNn/mVyDTDvg8&#10;dWnXtK/I+KAKXOrxKtKE4hATwDPt8SEXzhd1wPHh8LeHOeVXGoCTxldEkG/zM23oz6e0qPcdqltd&#10;5KifA98nhBkzCCzHbR/pweIQGAKyrKHlHHBjR8slWMaTXtQCb7vBf/Cx0aoPfMdkGy/qoYlv698B&#10;fsht+mzgMR4pT5/IePT08FC/59T+ylPBXCCFjtpH4yk0SgeN4EvfRAZ47WMxv9OeC6y3Pv/O4Zv/&#10;4JuHL3zh+uEb3/jVwze/+a3D7/+3v69NXQ5/13CRhx7bbcX4rKQZkxoe6okzDnH5HeB/5y/+xcN/&#10;+Lu/e3hDT/p+8P3v+Yl8NlTvP/hUB8FvHe5pcxxY2ttjrRqE9iHNvM7vzzPWtd2OXHDMDe72of+y&#10;c70E2pV6gn8HzXH6M33VfOm78reuFYCFp74y7iuGBhfeW18fmpWtuKCBV56lg69e9Zy+04W35xXZ&#10;wH4rGNaYlIEPLgcypDuPkbYMmlfon2wQ4LfA3tHPA/DGCnTmUJgDnNvCZ5OWfsrvA6cPZR3E3O1x&#10;C/rzQXfLZEWwWcac/5e8d3vVbEvP+76qWlW1q/b50K1WSy3JttStBgfsjm8cLCNwYgLylXCw7hLJ&#10;NlFMLk3+hfjOQeQEIaD4zvkDDPkDTEA3ITFyAiZYslry7sM+1t51rlp5fs/zPnOO76u11j7YEHn3&#10;u9b3jTnHeM/jHYc5xpzzoxywPToMXS4EKXO+MfYv8twfymR4Gua4/QHllNV/tk/1AX/KiicNTV49&#10;KxO76APO/ORd/AmifSQeBfABdOJjmZLLpkB1b5nxJtiYX53KtH/UZ4B/Q7/RCthOpZVDHseJ6/i3&#10;/Rn53PnM+e3bL4FqXqucLoB73DJ++FV3aJDpmyekB7zgid/Y+GWz6YniCvwsIPH09x7Ptb/2wQ+A&#10;Z22AtnZRRj550TN4nZ+Rr3+VocvUlXh1bKbcdazxobLBp38u79rvjPnyfJ340AceAMcSJGL9y96L&#10;6IY8+IwVvqFudJde0BnEs3w5h21SDqi/idtkv/ANbTaG4rvwGpvw5eiMnTd0Q2vtMJ3QqDfgWIe0&#10;ceW6X7Amoxi2Ak3pI2kb1JNjwHGgc/vluV/D774DOrkPdaTxxgM+8oB5dN7BtRVPqz5Wv/HwCT+5&#10;ozc3PJ7fYqQexifUJ/MLnGZ91BakxWYLnjN/+1i4KvUG9tiAzbSP2m7dxPMmr569AKj2HYLzdJ4y&#10;2/OPj/C76WC+gnRwmeLiywA+Z+GZeQavkcwGBvE4Exac7c+5b/z88Y9/7OtB/MFvLO8b87QL2mXi&#10;0H5Un8NTv3l6mZjdy+kPHDtTh/yGpYLM8e12Iam9lsHNz8/1E0N6S0teHXlT1w/8BFLmw9hNH1Ho&#10;Ihstg5gQY9EnVpCZPNofOlGqHKEZRV/W3X6moo792jjAb/AZtqZp/e/1S7+TmNx+w1Ycu1ipQ0H0&#10;yvHV37SN9IdPDo+uJY6pr46/UG+2Cxfgug0Aj2tdP1Gr82vPdOPuDY1Z0wZss3RJahJ/xSb5wP/4&#10;Kf4wnlTnt62pL9oQgF+cyjHg1k/OHle2rzQifFXv9E/OT6V5zmt68XmmNQ/352ICrnmKd8vRbb0B&#10;h+v8W2e3dr3QmXrlrxVm4ZI99szpl07qDxicyqmMF9cQUzcW+jn08DWfBRB7AtE0r9sPp9GEbHCb&#10;bz+e+MCsqMNpk+Y9NNjFB/XMiXP9UVfOZ+MUfpMPL06PzCFj4KjulUcbBI7wnZMv+1WHp3QLisvK&#10;Z81fj90cuIEKXeR2bADwh5TQtZ7WIChot6cy285cRLbSPwK2fuxxOeOvzjtHMZK+7Hd8f2JYT2FB&#10;meXDN+qU/IgOvzMOkobvjt95AxvYjN/HfQumqZ/FxxLQp+MxnXzLVj46+QZk5hc6wS74kHJO2zbf&#10;weWmGIPKok/6APKg0azExTZJ582v7ybryJe9fsfGjCFq08SWABlTXT5HBlA+PvH5tAsdQ3J9GW+K&#10;U3173rTxBZ3ltQAbdSxWA/EXsre+Vif4GP+XNrrhc3RlzpT1R+sljlm7iR0wXt/ABY+1P7Pg6V99&#10;vHyVQ+W2qD7inOOeG3/GBsqg60+iWFNsQclJvUGlY5lmsBuIqaElE96r/B6b9+ARgsyxudmOODia&#10;P8Fv0ynxJ4bWAf7A2m+t8lw7Vip4/ZZKo5dyOFmg6ORWV4o5tp+Kb98Ee39DXBhFB47T8z7TGw4L&#10;9PNHfOWtjTdIJ7aRxfjc8QHc6ugyl6cOkXtsjQsVL1m/3uSc4DFOdM6lwGUSElsRILDdOfzc3ysN&#10;/QlQu51KTs/9CvErOJfeKNAp4GzriR3lV1bWQeZ0rQ7vVK/Qg0n/rbiTDxJHoYYXPqHv7/5D+Z6m&#10;1a+8W97z/QGalqw1qPbNDQR0i+07By3XXKzfLgNPWSxpf8LBWRW6G0jj2idJIHHOJzgM2ARYKmR1&#10;YnlBw3Ed1I0b0584FdwVxHWr6OavfMmrfI4pW3Ug77OgE8zSNYWOY/j/m8DKb2thrcMXWtyLkqDv&#10;B7/jk95pVWzKXaa0UD+1WdvfBP18wOO4dVk9S1c+ze85afVpWXkyQJ/Scw5e80tTfthTKK6QkzW2&#10;c1L6FdfHw19C3OicR4NUx/cCDRVAmf2UuK3MTPSkpzoJxJ/WOyS1G5rytm3InpE8OOgbTVu+ZdQA&#10;0uFT3pLg0tYJE41VFjbSIW+gczr43jGNzryS6ZVXX7Gun+qJSjp/Ltae6ZVX6IQ+yMnd1aob/TEp&#10;2Do6IdV3DKwAbbZx5Azn4ZDwM0/xZQkDiIzUGR0gItvOWg4OHaQvMtmIpl9hQsjCnBZnuXADB3oW&#10;7h7qDvGHD1/SojfbwsSUbpyT3ud6ohm6yJQ1FCyw1kOLwGn99UK2JKV/MY09wYsMeHgDaYhdV9PI&#10;iSdeI944gt82wR18ylqfrefqBT6fnkNydDxyam3xwTOdaKnwDs7UM1AeTcEpQLfB5IPnuqHvmXIG&#10;PADdsYF8T/SFA37jx/grT9E4ksBRPT97qtfA6SaFDz744PDB++97Qd70XCRIX+IPXptc0VGuf3Pi&#10;m4UbfvOXGL6tuwl//N6P/bQd9YrtX31Y6uwSYz1JU5nXZFR13/3l7x6+9bPfkt/f3+qO9vaMelF9&#10;pg7UB7JYKv+vcFGdgrPFAXHCn+qdD0/TqBG7DzLv2WgsT99A4bqe+Gq8TF1Dj27EIJOZ6mfe9BHK&#10;bx480d06VsDk+Xfzhnd0o50Qw5GbvPiy/IizHnvBDZ20SA2gC30VbyWAlrh2OnqjB9CUslyABpf8&#10;dXEb+y6C5FMneykXlejVzVx8AB62uD+lPxx+LlMVStudgXQJLn1pf2tT7Vz5XZCAvzfbtVniJ3aE&#10;2T6kjPDWfW1AvvXmW7qB4yP9/vadw9/8m/+J+ulHh3/8j/9XvR6T374t9ppCuRi0Fn3Fjtmg7AYw&#10;m75s6N69+/Lhb/3Gbxz+7m/91uHnvvXNwz1t/uJvyhnvqEvehMDGJceNQQIWfozp1DO/D0VZYzex&#10;sjuQGKOc9kmsgQd0vGzMNr+xWnxo4bnxYazVeds3x/3AFzz+gOpUnntKqfSafgVe5qHYNUhHaLGP&#10;8b1AzPO6ZaC8OAbXcmkgfMZGl4k3G6CA28XMnTZ/Kp/2wStq4UF7IoUnC9hONafBJnnRfPhy/sw5&#10;vBUhGv5WvwRZTyhrDHMpfPUHVAb6wsughGN/FjwRp++UjhvYVH0JVhrrMPzKtzI3Wh3YXzDusfRY&#10;ofVBCi5Qfj1HFlBfmqdwS1NfbK/VXnwLL/DBJS4RUb4pS7zSx968uY//Fqiv4pLiPce4YhWAnk/1&#10;ot4L9sW4mzzoHReqo44x5R2aPbbIP9UTOR6/lEpySLZv9Mj1cmhpi/DIWEke9F3sMxnn06ZK21eA&#10;gWugXAfesEChya+MNQW/5z0m3XjpmAVY+gM+bfe+eXH0wy8rIHIF+F8FbJpSx51LIKc6b6l4wIcR&#10;qvxWvdF31Rl5nCM68aYY0J/lnMRB8KJjeApXddDjXF8QO4lHeFsHMVd1WY5cDpH7Zspw+cv6/XZJ&#10;16vls5D/VDfiBtR3jW60Ea5xJM30HOnVNX6CqDdL83vB4K8AnWNVmcxrvcA0fR/xVt35GYYz+hcc&#10;IYBOJz4eNyTPOcdfg3aUWR9fVHaEuJxUT7KQ7wVvq4EeKnV85ala9PScRddGxJWm6AbGuY8/uuc2&#10;69hWLk8CdxPY/uN1u/arrXQMXVPbZiykDREHHNsGubN64T/cm34+7nEdIln52fzVWyLU18CD6+eb&#10;N3PDEL78QE8BHwG6Twa19Nwb7PH5EV5xVIROXQwnG30A6zHH+7niWn/Vn7pnUd+285YBlB7w5sAm&#10;OgfhTb+y3zhQ/IvS3KAiXVQZ3AAFuJ5Ub8y9uTnGNzEMP+bR1mniMXNy9E27zjqKwtxrDlogPYte&#10;LEh2s5z68uaRZHmeKpOQaZgEe9HN19GUESvCS75OJ3bqDtMPbfFI0/+rjYb75d/Duwj29+iU8YW3&#10;jRAbeTMLeOvaAfLjN/qRjBsrj/L9wmltEqFrX35xfKg+gM1vPssX7QBAPrpfBcS8rwyKJxoAsdBS&#10;LiHJmxS+YJFSRqmPjbV/GQ9cfTzODX7HZuIo8Rd/pVIXg8WqMeN+ReeOL64hI9Q+4YT8FQdRyL3I&#10;P7uGw08Z4K8wpm4817L1GP7XeD2AYLNLbQO7uAGGtVrSo/mu6ueZ53P0l3NdVoEwkjLuy2zT8gYd&#10;ygSrrpCt5xyvrGr/Wj+pl/BiMALHuhNZK7FQGuONvaEyHnbh91OZO06PTtJV6RN5J5ibPvYzUdd6&#10;klAOiT50F6JSzo5tYPwt2E/QzYf8U3uL29Rvbei4Mpm2WXw9Z6L+4LfIAQ2+xLdlDt2RLNtNfNI+&#10;Y1Rjnb6yUJrqTEoefC2DY/3Bjnkb8ZTytH1uzIGmfenKFxq3b2WWF+VI5xyAttC8npPSro0vW1uO&#10;L9zHq8wbvS0jfz7Mf6i3zsXghaTqk7LMn1YdfCza2MRN6NyQgw7xQ99oBr+uj3Acq+K7nOfbZuqr&#10;upNrGdg9cshby33uWAM5nMkDVl19rq94krMXwetjR3FLX6mYlU3E7oMHe//tiJdeqAbYZp10/oiO&#10;vaHS5TbOqChm/x7pN3abDn4rPmSiOc2D3uKVAl1X6E2Pm3Imf5HeRFd8bfJGF+JnzBXrHkVPCM40&#10;AABAAElEQVRXzjf8S3huNPLnRbCVq7Dsy5O0+yIX0ZJHjAHwKb15qk6ZdbhvMsbFX/zGMJB2kkhB&#10;bnVon0AQeQwlzhdTwFttWKWsfIpjPeWL8JqXD7QQ4hA15QJZk2omdwhSQJrBooGyodryKYcHhpPS&#10;oMsTHuB7UOTYo3hkweUFkKETbi6CD9DUJ8t5ZTdt+VXpqgOy4A09EL0j8yoeV5WV14pTOVtkr4Un&#10;x9Dvn3Uw24O/MuoreXbjUl/VljUtEvTFI+/i82Djml2f0JXnRcHe+q+OcAG/59V1030pEyLCIviS&#10;bwYQDSubTrWjOm1y4AWIHY323O90qm8ZeHrcGGDhlXjdfVlepLEBW8LWrC/Qtf6yHTo54rHhY+Nu&#10;Z3HguQ+QabTGEp0njrKdQYKnHLhY5gmc81t6WlaDYn7b4poXn/Etd0tnjzpy6ACUYz7uDNBFxiCv&#10;r6U4tim+sN3wU+eWC42pS+khZpAExAvXbIOw+jkGNmxzFKtfIV46WfCgJ/xzbQq6TrnYVZ0wAWMS&#10;+lCvy+SJ5mwOa3GYyY4+qjjZlYkWsTbcR4k9Qe7qV+qNCVo2qFPWcvOZ6mheOa313jJ33hMI5DFo&#10;sGlCTD3U01/YRl7x4YHt2LktJthfe7xRZzjQKX6xN5WOHPThGN74ubxJnUffOsctKw104QN9Y3kM&#10;BklQOZaBX6nfjU6syRPtc8UcY4Qn2sMLvwrZ9aes4RU5tlvlT9QGn0693vvk08PH2kh6qM0R2pwX&#10;IMXhjIkQgFzRWG/7DYtV9f7OU+K3bulMwniNNL9H6om7/LvaPuhfqeS41i4wDf/Lp8BN3fnKHZE/&#10;93M/d3hdTx1+oN//xcXEKTHPRSlx1rpv34MPu7gG3tpXwhf89v3BTXsqbm64oXtIfThfgsFlArzT&#10;uKpTz+IJEFvggwOgH0CMe2FKx5Ql10Xb10aDfvT5wxM6Foa8CEkfImrzGDv8RIM24lgcZ8HHcacy&#10;cLpZxMSXDTg2gAvF29ODb85ZfUoZtPRj9LOeYOIHL2bC/9gH1/QKpdpROaRuD9KbGyDwT/2EXwDb&#10;q/L6PBsd6XONAI7sox1bJ9l7Tt2y4KeUp+RYEGQTLrTqixUn4KbPgff54SM96fv2O+8I57XDxx/f&#10;O7ymm49+4zf+lrifH/6Xf/SPNEpMzZDINmpRnsyJvr/q0M3fO3fu+LfJ2eT9z3/7tw9/+7f+rurw&#10;yeH9H/5Q/nx+eOvrXzt8qt/9pa7ZSH/3B+/Kr2+7/vLKc+bi3OnMDQfXvTn84P6DrW0kNtPu8Cnu&#10;JhKyAaNaYC7TuqCr5OYy/RE30DIONM7OZ7Hd8wJ40eeKnriY+9wSAxpjShP58M24R1yh74MHDzyG&#10;FY/4oV8hLjkGx7roHEAOQBkf6Hhal1iMDMXhtGX04Q5385ItssD2EMNnuiPWPLASORp/aRPwol1z&#10;zu8DP9LNCt4EG303GcKB7635DW94Vx9wkE0KTvtJeDbfRugL+4wzS9DlQTn0PbdcLFAeQD6f2tpz&#10;yowrPFLLGzq1Xt3ceDzmMS+sTtR3fbXyg2ehvKHBHm5YKEBzCrt+LZlFY3SSPmcac5769bqxCSxk&#10;RL5+o1z9zCZz+i6koCf18lA3kVh/6VM74AE9dAA68OEcfwP2ufJIoSMFaDvGGR14Kpzz9mnMB4l3&#10;3yAp/PqJuPTxxFl0ZgNp7/+rD3gACWMlov2E3OhDmXGlQzb0oi90xCifwjrGRaZ8N7pbHzFfa6U6&#10;Oh094MX5RYBf1qd/c2NTFg3xVce3nd9uG/wYK68C/IY91KV1YL6xbE5hk21mrua2n/rrRjl1Y7sV&#10;TTqwKMrIgx862ga5rDaSpk6Zf+eJxurINYXfeCJ6eNBH9mlF5uyWp3gxb3THP5IhaXnDgWSDwyv6&#10;2dR79dX7egL4vtsK7Qsg3ohHMRGOztVp+k2OSjlH6mYDfnE/alLn2w7jMb7fUF8vvlN91kVl6EXN&#10;sylFGTSM51zT0dVQfgrmS6ZwC8ths7b0qrIN6YID5CABGx89fOo50A3e5iPwxp/9yQ286hvO1X9r&#10;E/Wx3jQDnd9WwPWr7Lp79458JWPFra/25tjxQP3Jz8x/wCi4L3ZbzfhyW+0bfOjwyVO9JYvxlPaI&#10;fWc3bmlMZbzQhg11LUyuZZ5pbveMTf1xgsdCxQ7l4Zd69FU0/IsnnBWwCXyeOoPa8cpT0Mqn7bB4&#10;S95lkA0IRQw48LYtg60qFnex2uuTWEb/thvH4SXM0dQL5sSS6uq5rr11lb1h3yCe7sh/4lebM3bP&#10;psJsQvr6QfrlpqnY4o0I2Qdd9et8YhOwlJHXsZ9j6DC1cj3vGF9SLpU2MJ1c0Pbnm/FFi16V3Wsg&#10;XplunYgR/QHUSwEaAJ7g4b+nmnvwhDS/k8wNAviW8s4bkMHHfaFYciMttKuO5f+F0121jbRzfDLW&#10;+q2vNsTPceCNSum7LTSLBj6I3Xw39vXc5akc44F72tusuqwm1FeeU4rvLfkSsP903vGSPHg0Jiqb&#10;bg0cxJN3TXMUbyZJg9YdZfgIen6r+ioAt7o2DoiL8q/cy3is5Y4otSMpZt04fz6bv77WGp2Qh9+N&#10;pzgCyocyZKO/5zt620P4wjO8V58wfzdABEj2CvaRypoWzUKESIxyUwexzA35gP0rHyOf6wfS+pNy&#10;eKUf0Pz4Oq+IJlf5/HGiT/O8JsmbPWQPNE+faH6jlLf93NDNIcULh3yv/QS4BfuG1jpGUF8ZZ2P2&#10;Kr/2MT8jH0C36LePj9jmvApZUs+sxpbibLKlQ48hQZeeW87IbB44zh9+nHsEd/2n7iqjuKTQ+6N6&#10;wi/8rfBY1zP0bYz7nhPoeI21bvxm3pA4II7wG/JYf1GyQXRIHZKpajP/IqDLqif+Qy4sMqchVjIP&#10;Zzx4rHVb8ClTSWLJbV5tTNeZ3HhUfrW15yoYWsWP7F7UHJ/wG8/6GSTZgg6MUzwJDPDmJ671+gSl&#10;M+dr5WPdxLm6izH/A9tBM0bXcIiexzib7lCY15SPLc6eMhI/oa0y4tw+8jWk5qHMEcePKr4UmLN2&#10;bKvsLRVVW099SwqAc1SXCFkEGU/n+BUo/XY842THn8YlqpZvU2i+ECx6oKd5igH9vPXwPFp2KDar&#10;32X8iU9o5OAXUPDEuOOobBHvfpFC8xgsjjvWEGPEHef0cfqyLNfnZ7x9B3btf0TpawTX5aIq/Wch&#10;s1OdbUoHsfVdPNI9rziRxfzb/QjGq025tezIZAIZADGUMuRxTEqF81kdEpoIBZ+POwXJpjMqePIP&#10;9ykHpxVUOtLIsoZ2bunrl+q15U8BtABPLJaH+S+dJuG0yjq1xXYNP/NYaCtvTaPlmhNfNacNpOen&#10;6XrHxmkZ5+iQuwOyKFG7XEZwn/iLfOyL/5NCUz9TDrjhCI/fMKO80IsRssivTykvXlPiZLUPGZdB&#10;+TQtXhfYen6a0rlbnnRpCg80JnWj41ixxMVSwflC6mu7mk9Hteu/25RJVSMs2OB5MoQzBMjjAy6p&#10;vtxxt8w9leIdusrhKVDT0MGLjldy4Sf0A48FF9i3fupD64j+j8PPjRaZspEyLhy5EOEiGgYK+cNt&#10;FqMkg1fp8ttT5/LdTV1I33/8wJunLDZB85gLYOTqD4s7ocQOGWWcHFOW9uuLbclpx8fFTmMoAzA+&#10;6WDBBSg2XvOd3PEZ+GyaMPHIBITqOtPGHXy4g54LJyLolp7k5CLWkz/lUbcPtLH3oQZHFghu37oj&#10;Nc9kE9MevU5TF2V+FYPO6GN4ig0aBldsdn3gI30Mrjfx1UkX8LYy5RUN3M9a4PIEl3oRtA6xl4XT&#10;tkF2eT3hx98jGyHEAL5HHvWy+Wn86PI5hn9jysej5B0tknAHPYsaaJHNLWJLdadzLljLVwc+xgsh&#10;jz+wvRs/HKP3cy+SJPagp5+BiHK3NZWjOzrmw4Wc+gPpSz2ji1ClG69inos85WEFnye62OA3MD+6&#10;9+nh/qMn2vzVYtFjFmYUI3PXIvxZkN3kKua4SHmmRRwvpIjP/U8/PLz55pt+6veR+OGLD/U0oiWh&#10;K3pbG2f95H3JfDxwS1XwSD5+We3t13/91w8ff/i+nmK5e3g09ahId5u9oQUxfMaHmO0dldRF86k/&#10;x4zaKH0N8cC5b3pQPPQpUvLZkIeOcn63tE+EEWO0LS9wqp2ywQMe7ZVFPfDMs7HjMhaDb5uOPoeL&#10;Cy4y2mf2ab9b11mcTRxT5niWPI7Rjb4JWciPTfKR4pZ8NthuzSsWKSMWSQGS9gfw4vWSyY9vOEYu&#10;ZbQJjnkLQ/rdyPTGLzEtYIPFi0j0A8IFnw8QPnkFNXpl0Ul9mvp1bBeC2nbqqv0Mm9OQlwd8wLc+&#10;TEwHOEc2F388BQ6fl7TQRz7tj9cm4g8WRqnTLNpKN5XTL3TThrGAhdP7+s1t9OPtDGdn1w4/+zPf&#10;OPzar/3H4nnr8N/+9//T4c7tM7V1NrvlF+FxI0/skd+kU7xb7Uj3nF3rtXzFuRzjlOL/j3Pq4pVX&#10;+A3gj+WfW4e///f/q8N/+p/9pn39x3/07uGdt149PHn0wL9bfkdPlbFh8aP33vOriml/bPIC8Nk+&#10;GiR9YXvtlkqoM2KZmEp/jFfpB9nEp06BjZa2qwso8omVeHq+FeCJdfio/SBTtBm70oaZX/BHO6Cf&#10;v/VSYpA45uKbC3KAfptXLIeDszYdFAUK/uTRvhjnn2letLZT6yF9uIEK3YkXYhMcztuXbPNDmWCb&#10;xl7y0dHyZQT6wRMcYpb+jL4JHPLgD9Su+osnsWknbYPeIJuninEgdUq70KF5ZnMhsuBBn0R6Csik&#10;Zh5ongD/bHxk8QLf4RfmFr3Ar2+qF/rSLrHJtskecABw4ouOf6pnlYO3gVQCb73AhAawLI0Vut0u&#10;fEb/2pEYEU/JZqOmctGJ+RRjM2XEBz4mnz6Q/gJc5kbcGIGN9PXQ0C9wnVP/oUfnZo5O80vdUwaQ&#10;T63VJ8ijHXg+gkzxxZfVDxn2F/2n+NGGKINeL6HxOMY5OMS/Cly3HPtVWeSpLLYR/4od8kYHH8wX&#10;OBS5v5Ze1SE2QUN9qL6EJ0H280rfY/hY3sQ+bQ8grtGb2AGMN7o7Y76YAxOfjV+3B/D5G96ec50z&#10;zsWX3lSLWcYpv9Z/zqMHN2HSfutH4gG/Npawnxi+qYVigPaFXAB+vL3ofOao5FUnjy2yjfqj/0F/&#10;ykpfHvRzALx4AwxyKaOd0geUzkiDt92oIVyPpVOIWtBJy6Lbv647FfK6eHwJIENN//C1t992P/tI&#10;r+3/+GPdwKM/8PApcxr0DSjGpo3mZgB80DYrHLUNbtq9qTcdUbvdkGGsLES/zB3IQ1b6/cFQnakn&#10;yiawsqjjtVxRNoh74mssvQo3i/GpF0rpHwHm28Sxr/t04L+Z27h8eUUh58aTLTswZ5Pt+qO/kpXy&#10;A3N8roefa45wxxvAz6/R12ie8ODR4Ye6KQoa3pSBftnEl/+5WWPmTCL2XO2peDFnI9/jiOKB+qLe&#10;b6q909fQ33segyFyIupdV2yxeXSd/ku6UF+35Pszjan3xZM36vE7r2+99ZbmN/c1z9U4JJnw9aYO&#10;/mG+pXi4iVvhPYDP0AX7Oh5ShA/QGy+Af9OEpVKqPOzOR6f8eeczOMRc475U7SMbL+TTD/IB7BfZ&#10;BrgepBM33/ZanVdM0ma2azTNJfSjCZatK0f/xARPu/vJV7XjZ7rm5rc1ubHnTPM9L4AqrmSt/Xjd&#10;vyee+GFuzvUfrsH/7RNqBylvb6IPzRjL/IGfeJJDlUe8U5ek6Mtx278Nohx/js/c7y+xRwzTXC1X&#10;3aSvYZTnuoGpoDpxjD7MpVag/M7dux6fqUvfcCEE2hV20T9ZJ8eD5mVuv8qX3Y899uc6oDrCe7Xf&#10;+cQDMAlhAjhecmga5xFXo/sUbefwoq8kzVjIpnX63dZ3ZYcXrxhennDHIAE4iWs5T8eo4z5QKf6A&#10;v2+QUhlzeqDjpU/0VR3pnzP+sKWRGIQeoD7wX4F85gr63+CObtLLz3hkHC8OzucYfXz9Kechs/3W&#10;uX6eaIXEQuTSR/EHD+uZbMWFbHWM7THCDWIr4A37wrJiD+Xwybwj/thtZI5A+4rfwLNM0dD/sD7X&#10;88YldUW7pNmC07rTAf+G0uzjy65L/QKir92GLjSyXPYTJ+jFuht9Gp8DoSKfHMEIJKlM+PPmCVeU&#10;jiFh/VFcrN/59AHw6ZwTv0HXN2ZRxvlDxR/jHu2fGCKP2Mr8PetP4AKUrWl5Np/YOYW1XxQHat3t&#10;n3Uq/R9ujszyjY1xMg8gXJv51Slf8Li5gNjmmPZGGvpgo1fy8APyEpPk88SkuMuHscny3UJ2O8kj&#10;Jqhjbs7hJqj2612nj6S9XTq2fYMdPlV/vbQvy7C99BGJ001n8Zay+QgRrdCTdWSD6apr8Dgjbogj&#10;2tu5bv5NH6s5/lwj+Sc45CPHqfhzTaoGbTr4Q4sw6nKTLzzHAjEm8Lq5+lt0NQ3xS93or9eE4D0X&#10;b35iaYU+nU9e68ZtwhYGE1/Qj7lcujRmkNV+b+NpF/jLuoDTD7j5ZLz1dbPK6+O2BcZkZZrOfIXD&#10;XENJ+ld0k43oYVx01x+8lWUfE7zk8Qpg+vislysm5XfW0WmfWftOPZP/HJ9JCH2mP7R5eHv+Q2yK&#10;uWH8KzWIb4RiA/Mk+iIfz/yCJ7Cpnydai4N3gbohnxslPT4OHfoDRtWXfc65c1PQPLLqW/OWTwzi&#10;a19orMYOMeHfvFZa01Msv6WfRHjszzhD/7ePP6e00MPf1/zPcmOc60l58UN+etAxjG7otcy1OqeC&#10;D2UAdYacynqkte/6DZ/ZE0rsP+HFPpOa1jiUjy8y/o5Tg2bfsu4PcP1lHwq//evq02ANYZMqxHkV&#10;bdll6Yq3Hl+Gv+a3wTUPc+BhPRZnbXyV92WhDix/0h7XbjtoD8kvLGrT83NQfl7c6gjL0kTP/RyV&#10;KVs/tWnNKz2Rsh2Lb3GR0eOWc85xU3CA4uXsxW8H8IvZW075bxknB57g0xy4EHKvMTZOQ3LjO6FZ&#10;T6sfaY/X8s869gUOchf6VWeO1/PKaAp/y5YNwnxBB/yz4tKxAWIbf/tExxvtKs8VHt2ER2fAxS4b&#10;wU+1COHf9VEHd/ZETwerY3IfxSDiDj8d35l+72gF2geyVugENLbOoBEFjWb7NAPkt0BwFZMQ2yVe&#10;XYConygXhvTUADevU4WIztI3M1CKT0iVj96cyHNeMORJYC7GGXj0gzxKVWie8ZeHRQ02AHpBT4pv&#10;GMzsa84lH522CwYdu8yU+9dat3vuejTCnXV63PPIAsW+lCz4Wj9NItsxWx8PlMZ0PVAfherXlHz7&#10;Ryk+s67iC0C15nFOSWmbQgOefS6/cM6HciYQLVeG8zgvmCfxpA8Dn1BmkgIP5StDJRIMJhMa5Kee&#10;Hmlh5oE2CH7wwx8dPvzwY21OatMJLHTRa/K8qK1FSQBqMeTboGhRXv7I4JWztJvHupj46KMP7RMv&#10;RAX9K/1tn11hIb+lxYIVjueu21/6pV/SwtrdpZ4oo95gEh+r9rZy7tKkzuzPmUCCyZjNDSYs9vLb&#10;oVQPMeQy2qyAOmFxrn0aeUzE2HQgbtkA4OdRs6mSus5kkYlUFjK4wQEg7uDTMCA+G7McEzdsojhu&#10;1f9Fr3M/4We6sYkLkOfzu5TwDY+kHNsGDBbwfT4XMj539t5G0GmZP4KyAXoApOC13aDXeqH6/FH7&#10;+x1nYzIHXFjxe8vYDj/6yly0ZwOjcl6kY5F679/xLRNe2it88BkXGNExk2TXD/U3jr6pvpy2TD/J&#10;ZJL+HFvwtRhYD3DTr9EXPNVC/CuHP/tnfuHw5Ff+ivP/u//hf5YctOOmnOeHO3dua3NQT/zg4fHT&#10;se7xXePxuOzfrTN89ckn9xxXf/kv/weHP//n/z2/3pm3FPB7tLQ4FqPva6PxnvJYKHr51Vc9JrD4&#10;/9Kdu/Gt8HLRkvqizoQkP+4bIKtniGMWh5kPnILr3n5HutqVki5ggOueVXXLDQC0HeZYvmYFW+cd&#10;M5HB/IiFhiyyp/0RYyy8s/iHDr5Yl7z0IdJ7YmttF+gEP9uFDtYvC6zk8wF23WGjCFL+uWKSzRZ0&#10;ZczyhoB0YsGWm0QKilLToH8WVuinGmtpp+A6h5jWcRams1gGjculG7ILyMUm7M64lTEVP654ZryT&#10;bbw4AA8+tZt084cU6jm4xhm17Vv18epRNSouPlJsgOd2OvxjERx2qF+bc6SvMrtxgi0F/GBdNa7j&#10;yy4m4Tn7Qu28/QhjTWxL/8FbE4hrfMX8lI0FFseeKV6A0O/9cec31mt8bvuFS0qMhf++yeo5h6oW&#10;XsgR2vgy8bXabFrx5c0YyKJ/Q3cA/v6NaR3DC1zH//SH5HkhdHChMY71bEWnHiir3hwX8N9F9dJy&#10;0vIsHnUBr36sm3RxOjEOHeXcSFWgnDy3Z8Zyxcjj53v7UJEBHMC4tC/sno8Lpoxj4t1yVR58fO4S&#10;vpzXFB5hXf6ybdG3MpKaHEvNY9WpehlDc0TsYDwkH1r0gTN9w0s3XzrSvbT0pfAmBleAHnDKsT9w&#10;C7DQDVhH1R1Pqb7xxuvaJPzUc2BuiHvuMXJuDoDeRkcfS/W4GZ/e1Z157leEh9580IlNRMbUtq3a&#10;Np6LEuJT8HybuBQf6y7E+C44Y0bRrRI8WSgqHucAuIxDHLSv3wi/xAH69Lfs4D1iXD+0OWTQJimj&#10;vd6///zw3vsfuPyuNojvvnzH8xja+mP550z9OhsnXlTX3JaFxrTp2L7bwTwl4x9zTuTSH57Lb/gZ&#10;+sdPuYExRjGvuq4NvNvP9VMMuiGuusKfY2Ldr3JWEDAepk608L/4RJiWQ1/Mz0ltMMwoB/B563ej&#10;B8f01JnK9bf2VdC5bjkQwD39W+oYnitAz9uxYOvFaBXS9kETZ9cvN9PSp/lBBDmo/K9fVyNW18Dt&#10;Z9ko13j6jLm82ovoibMn8mnmkmTpT3JYfBbzDWibjPuJgbQ193m2lRvZuDEo46s3oUSZ9hAW1lu4&#10;0Fe3+J32JN7cuSMgDzmNV+NKj9zQUV5SfHDKKyWXf4PnDX29rQV4rqeAAcYIfEHq+JDRrFF17DCS&#10;vtDLf6Mf+XJ3fDTVRT2Bs/qNvBU2m1V/YmUgfvDPuink+h3C0ETf1d6dFzF2AUzdUHLG+Kz+DJHg&#10;juiL6SA4Aa/rSGHk2+zhTf5NtXl0ASjfdOR4JNzXXKFl4HL9FHzGGdp3cGHbumdtx/Mi4RNL0Ge9&#10;h/oweb4g0jm+h4t1QSdpel03xZBHmwfqM69VyxD6D9OAjQzhVT5xyI0l1SHCQsMxdAA84QOQFzt1&#10;jv1BEQ9pNw+R4MHU2G7EqX62ZYjhz18B/m5bFpnr7TVerEc7wyGq3S6r3l7Pif5oXoD/iscx9IXq&#10;UjzymT8VB/LWV3BEsdCDv52f5FN2IcD0BBce7jfSddjv5Uvq46Fp/oW8lWk9x25w3F+XB+VTv772&#10;mbteL+JfPsQDceToUmoY/ngyb0+JH+ADCjLpC2lgoAZd41uqWFQv+nEYGxm+a0ymLG5DxqkPNv2R&#10;xfi7xED6etYr0k7BxTbTjDmtD/L26EDNHTc0sRN9YhPl0Y4+j/7WfqM82WIxlapzy5x8yotDVuVW&#10;v5a3vobMOm3HFxxYT+XvUiGhPtK3OR6oU53HI9HLtsveQg/bH/TGL+Y8QG059hjr2oydjH3SQHLO&#10;8Tu+0Tl59LPWcdosvNKHCVfOZPwV8+EvHjjY5yNT5+CRDVi+1KZ+M3/ZbQjG/o1NXOtBDwP/KbXt&#10;1AAIC/lmI/kD0G5z2snrernjXnmoFpLaMYhLAq71mDx0989ZoNsCPS1u0y2uJMhq6+u5X+uzEF9w&#10;yA0YtWstXvN6bN+uSDpeb2hwXFl+Ygs95r7aE6r9tLyZozBTdT+xFx/OMLBIS/4XOozTdkfCs478&#10;3IxWAo6xTtAd9VYEeesxuoNaco6Td3kwwAOclQ95gGkJc/PdB+iUvvi9Blbsjh8u4v0i9dgSUy8q&#10;TnSrpPrCl2OAYxpDofLXtPp5wlInDcFFPGs3KC0v/zWtDmveRcenE4xTHE9ITjOXc2wxyMztWBm1&#10;ce1AFrKjw6t0XXkeEc0J+tEw3SGrE1n9oxPdmZUOeqXd5DmGKEk8+aKQRqi/AvXTSsZU9MkgQBuK&#10;7anixutOCx04jP3IZDDQeqtAFyIaDPwqIi1IPLulySmTVPNnUY/OkIWh6IUdljXy4ADQSVYHitBj&#10;P3d3vp0jH1OSyk/YqLzTO9Aaj5YtGV3gg64fC7f8xHo7XzYgPtXrgrmo50L+xvU7WcBAscGnv+BO&#10;J+TQ2eXCPx5PBxodLV9kLEwgt/Qc19bmufBLfsUmczLfTvDCDv/q47jCt+NfDpTHq+HW9lM9m8Kj&#10;/WPzOoHAfgZ/M42wI/8yQSh9JwvUrfsJxQ60LJJlgWHiZPhIuw1Kg3xHhOwxDzsRzPShPmVypg8X&#10;LTwBdO/ePf/+731tBDOhc50JH55sDlLfvZOp9knIEaB7B8nH4vmenp4DqvsR8lf05MQlR1ZyMUFV&#10;P+HNAyr5i9/7i35ChafzeHqCNoq/+Su0TkmZteJ74oH6Acin3ZLyJF4v2hoDrn/xayyWN+fc5GF6&#10;yfa5eK/8vUHKpHZkVR40/ZBHvRNxlqUy58FL+d4cFQ/0OnoCQ2jFt0x4uJva47s6meF8gbsDesQH&#10;XCxwLd1y0upICmAHxywMoZcXvNQGjLf4HFzEbLx1YLqspus4fZoXF2SbJ/7w1t3WlaUjH5v30Fc3&#10;7No3OPZFDTZoigMdeGKCOlYoedncYvMGHuD7VbPqX6GnPXNBcE2Lhkz4aY/8ht+3v/Odw09946cP&#10;3//+9w//5J/8bxqPwvbRw8daNH/z8MGHHyAkmV/4+8vSfWFB/0YE1Dd9KHFAG+LVzvRtwDd+6uuH&#10;h/f1ZLAW4X1nvOOey8Q8ic0m6uuvv5aYVb1QF8RR40xRK9zcJdw6pP5o834ziOKNftAwdQoPoClP&#10;SUKDTmournt4Eau+yNMFKMeMndT9E9H74ntwmHw4FkcOttIuMj5ncYe47hiDbOvoBVResZynP9ve&#10;HX8gCdx2sFsM0Lc4tZU49WIJY+jYFUpCd/oV+R2ebRu0WHCxhTua0Yvz0ve4MrpR1Hz4l7cOwnv4&#10;4UN4Gnx/xN4flN9UmeWZj+QD9FW6QjNvZHnxUDe3WS+hqDY2HSuf1D4SPv00bbKw+goelj/tD18A&#10;zmfyWJhyTi1XqWVJ6fJzPnj6OG68sYKvY0doQw8ud6ezgEzfwYcFjfYh+NbjNHXBWCTAbj8NMn5B&#10;PnyIqertuJ/6jT6ZU1dH+NifJ/aIEwbFbqWFxhw6eEEffwps++CD081hjvnA4breFsGf9TAVtifG&#10;yOsTY6tuoBUfXxRcRz1pip7YX52Qpry2p9JQ3nEYUuShFxv45KNveXRe2dgHv7a+cCwe/ENbenDM&#10;X3p0HApdxihUpl16MQ1dyRDsMuJfeKAXsPLH1E3W0BpJX+YxOjUPPu3n3K6pG9Gl34rsyiG/vqk+&#10;Wyq+xBi49hd6YcdiO+VA85ivvKInJN96+y3HNjfEfPo4bz2h/+SJ3tij5o2tam80U2RSL7QJcTNP&#10;HI253Kx6XU+HsvCVpy7qL+KMjxUwDTba18rzQtl0AW2P2fjY4xFaZGw+UPsMwyTYZVr6I/tqYzg6&#10;niQwuwKIQXxWf4HqOmB88SuEc6Mp8xrqkDbIvP/jjz/ytc1rb7ymm6Bua3zUDc1siqv/vq1NKcZV&#10;3lTCNR4+YtwB1jrH39hJTLBB0/6GcZj69dsGqBPp6PmLTGGzxW+B0Q3U5PsaUvT07TwsmcVI4ksx&#10;R/xin3yWT3yVxX60YXxI3XEm9IB8tsdR5lMpCAK8Cqt7k58yyzN/2ajrRNqy/SoWmFSfu26HCXXh&#10;f537WELAg84FIxTeaS+6uUsbYe23fYO5xusuIsLDPa/osRk+4UUsRU/OravOvTm6m2Zp3GADnNKu&#10;9JT3nGOAeg4k/iqHvMozjbpXj6WjX/qKHWfdIB6GR4l5yUrG5keqS/xRWdjjfoK2IiAmrs+icP1v&#10;P0vF+gc84sBrM2rLHqdMTA3EltI623XDUXzkdPBUERApDnlW+8SxQkT31CNUO/16XFvIs7+m3nxM&#10;5gLxRTJstwKNmLgKKEez+Ck6IpN8UtrokSx0tt7B5QlV8Hg7AH0p7RSgn4AnrX5Udj5xQX3TxqGj&#10;3uxPaxGelhdXiyZtsb6PP6Wz2lT639DABYC24yzjvOfISh0LSpHJz6DAj59WMA2bZEPnDH0Zb2TX&#10;fvhhTO0hHz7ob1uYA6bHgYNZ9ZW3PsFeQft+jrs+xDGxD09/4KpjRTBFPt7SUYCE+UNpjDhf1b95&#10;4BTWY99ws5SBgz1OlU899dj266T0Y47LY78ONxu3CnT5ZV/EyIYJrT6cE7aVs9FSVv471VZ80UF1&#10;psy0w4MYBJ74bXXiO/Ee6S6yH8CzHlIKr1BH6MzPRiiQM2dQfvXy2IIMlXkjDB+OLDZ4CnF5xqnm&#10;wePU5p6vVYQLIk/tdG64KI/TlDcdCFv4oametbP92yq7OLW7PKtLz0mLu9MTt/IV/Yb+8CvttFB8&#10;FOrxXlqs+Foq7zhmmjax1ik3clwFnuNKh03GyEW264f+CAboq1ivjcjmuPs3NaHl1rCZiwK2eYlN&#10;5jTETJ4oD09sd79MjOinFNGt19B2HuqIt9/qOLxFIghu/UbOOn/h3H4VQ3DgGTrkuvToi7zy9YEy&#10;Mg6GHmT3/0rrD/hWvmWIpmNHfYMfsY++49lskMPLbYMDQXmUBj32vNpFvxr86l/8GtTztjFk4O/I&#10;uMDosNu+47/039WhetBGtvoU3wL5qiA7peMdZfTr0HqOi/1Cy/zls/WA3ra4u9/xHd01soqBDHDe&#10;suRc/o0DPy/uymWl6XH14JzKL7SSek5KhYDXilzLTo/L1y1iq/hWTgIP54PXzymPi87Bre6U+1g6&#10;oW8nyxfRkbfpdAlCy5ueolVuU8o57nnpfF6dZHsHpF6kl+8pXfObUg7Pz8IrfuX3/IV0j8UXisi4&#10;iv6qsjIDp3jU7SnUjtP8npt+YqJ5pKVrSl7lcPwCoAeZq73y5RrfLlZeU3i3s3GmvlZ5zSOFO7jX&#10;1XGwKMGTFbe18cuCG0/h0OF7cVa44N3U729AxWtzSQFL3uSn3WHTqUyfC490LVt1VQnKmu/p1+on&#10;3+EkGTfoWNEDeSJAIwZi8mhDyvaF6P0H92XPmV5f+7J+n4hXYPKUakRFHzZaFKPKTIeZSTkcKac7&#10;Sf+dOEY38qtTj+HZshxd/F26i0uPc7GHAaF1jk3Iw4DL+Lj8mM2RvgwATAJoz/ABn49jQXnrBrxl&#10;SCgp5aTFJX48WRMtQDkb7av89bgqtc5tk+zpZMy8hURtyjqjdwCjgnnil9dDQn9DT6HfuKEJ0vT1&#10;0PIBVpnrsQv1xQIzT/6+dPuONpQ/8Wv4KGNx6ZynQ8Km6D+RKW3rqeLuthar/8Jf+J43RR/5txXl&#10;HPl/Ql3+kr/nrPXaVzH3vA70uQioJ6a4XDAX4NG64okYcBmnPVmlRYumC8fEXSJkj0sqrfVPXOUT&#10;nuXbcl8ICJ98lwnfC01aGuCcxTzrKhwW8FlchB959JM9Lj82MysDe8hvWe2zl0YvNrCC19Is+sEX&#10;PsjxAuT4ijcfeOzVObLE3qBTQ+YzTFAT+5UPHy9uKAXwGfT4ETk+90ZK/FAbsLc8rA+TSO6QFx8m&#10;0N7AlzB4bZP9sRkc6PEx9gDua1ROGa2bCTw4t2/rFdAacxhPeBUm4w8mvaHfmv57f++/1GvZPz78&#10;03/6vytOYheLijEdzb+6QN2zWI3v//nv/74vXH7u53/+8PZbbx/e/do7h7feeNWbvF//+tcPb8pX&#10;+DWvbj5Tfp6eJDaIaXjRWoDWKRvH1AmvUaP88RMCJxfH8OrF7ISZ4y2xEb97bFWb1C1V6jNTx/TT&#10;0LqOtcLmxYaNF/GVhS/KeXU4GhEfvG6WOGLc4Ml9Yuuenn5GV/MSnmXLIPDB5Xd43S+IF4ANnqcI&#10;h7GLGK0upGo9xoMPPulvA/Mq5mxET/sQf56ko33ZV0MHMbTI58NPaXBuvVK4HSPJPl9wjAdTAXy7&#10;8XAaxbSl/F64UfW1RHnInbX6RRolb/wPJTrSt/ozerbuKecYnfBLj8mvPdxEYKjMnOUblZqv49KQ&#10;9tg30KnvZm4Af9eb5hzYzVhPOTYwDlcv+jBcRL3iPz7wo9yxqnwD52obnjOoHOjmL/jIOrWpfBwH&#10;dCbi0WuZ4oLjcUE+940QMEYhQecYvAIQoJ9CTjd/4eGbkLTw03YLPxnA/waJRemr/heagmVLL9qI&#10;6aQD5TsOuAujEpIrATteCqovZ9hsXvI38hs7lEVu6s04wm25MN2GVQqq2vm0kcUg00jPllWPLnbH&#10;R6GnjHProLqMnUwldpn4E3ld4LLg5av8qzdFqLOdL7qRhzyAtHbgDzlkYiqvImfOB6myne/rG2Vs&#10;fMXDttKXgDTnp/50gehAMT6yBpcUn2qV1n0QryZ+6823tBjFjY0P9VSpfjOUefnIoJ9qPKCbrLQd&#10;3sTwb1TGr5RIWpbkjbjK5Lh4eEDntqs+k4y4SH0m8yvs0w2cusH1XG88QX58mDmJbVIc+IY8PDrE&#10;Ta2K1YkOPpRMxoYvAtkgkbbczDL69zeg8Tm+oU/Az5zHJ7y5hZ+h+FifZ5rb5yc90Jk3VpE6LtXH&#10;cgPaE/VxXEdSx77GEB/aDfM9/FnH0B+jAvTMWwA2lul/EmP4d+aHspP2/9JLd3xTG2+d8lxIcx1e&#10;X81YmetS8de/49I+xr/kubVafx0aGBNcRt1OJrLxaOojKcjok7T9SOsZXV2kL2zI/B0RMtt82SNT&#10;89Ox/mfDDP4+rzIqBrARTakb4yjPVSy8+oRxmBv7/EYR4TLXQG9spn+N7sTGGAqPoUcGsM0tdZz5&#10;RPCp80Jt5rz0ax759t+Uc95yUmhgN1Vru3xNO3TIwlbTTSz65IovaODtuARv5kOWq3ogv4D5jfHq&#10;g7j6pWnLwCVO26ZKW35pi/EvedV95Um+deFgwHwJEn1cdlIvoFWXjQb8AWh6xjydel7HcNCCU6xS&#10;Xp6u8jj2udK0m+EzOqBun9jlTW/gcs7NVK0P/LbGzqWSkUUhIqifkUEKX+RHl4s5FL+lPXfdwEN/&#10;XqTXSvoNnkZHV21WX9dDFvTB4GsPZvqriRXhXL+Wt+WUX/lDT2sMpF0WpzIxoXle9xFyY8i2bNR6&#10;w8ezRx7Ts2mwz1VKz000BeeJOfxpr/zpyqLFF6blc2GhMld9wOUPKJ3M9TH1uefNPCKFxvcX518C&#10;4LvqER9HN/xnuRgtmGixni/QXSR70XHjo7xn3JSj1NffksGT6o7d2oAv+Cyvy7Z84RI3PpY2YqBe&#10;vrrtCtCTFTx/7onyh9w5tXtNreeGj//3E9QLrjxRXVXMjXAr0IevEB6jp+haz+33qd+Cj6Vk/HvM&#10;d9UFfOZR6LHrlXjJvJTxPPSdt3j8X/UeoavNkZtWxvFWhhzh+y0f0C18hs0Lyem1xwsIk4ENmxzl&#10;oTWy6h+jnRqvzNu8gn7aYnU1zQnuynutN/PVl2sLexabIn/1YX1Z7RbflBHp8OBaoWqs8rdMcBvL&#10;Fp2Y2vXDJ3PbgnhaR2gExlGM3dAcVlL0oF2uIZHjft/xF32LD80xl/S7uzyzdj1YX5RfGsuRDUHd&#10;TRFv5h6bDI6Fs95gMyRHSecrZJ7q4byR75sFxq/owX1kSGDOVbBEyQXXuqhc76tq8YXpizbtPqNM&#10;TwCHDtlk2MBR5EKOJ5mmOck7Ov08vCR3VXTjKdrqt/I8ZYnOpa/+Fzm7PFwmu52mr90q9vPQl09T&#10;ZK8flL5I7+Kv6WdNYlpe+1ZajgnCyub8FA971jz77tSBC519spzDs3nr8ZpH/mWwyr4IpwsOF5Wt&#10;efLoeupJzVHGJSen/I/0/ryVJN62g3rlmA5pBrQjfpfoQDZ49QX027EuIMIjnUtx1TMpPwwpr5ym&#10;pU8Z+oFL+6VPY3GICTO/y6hNUmSPzn3lGXTwYGIIaI3OUL5Nw99RFoTluzhkNU5bXP80v7inKfhw&#10;9/6RDiivNI59gTwXsRxzQcJroPMaQe7MZgM0AxEDI/Yju/XOBW5kxF7z1JhXP7pQX5YL8QXHzrzk&#10;65TPRWhS2/yR0U/p8I8viBlM5QTCiqpEFTr8XsCarwpK11eEkG/dETIATj/NI62N5UHeVj9EyPBg&#10;UoP/yqP55UFqkBwufuI19J5JrnJMg722YvQWPiJYPOYJYF4BzQL/zZtsIul1Iarb6tiLPSbQM0Ye&#10;T5ZGBWIcG/jtKH7PiLgA5MnB+MlI9to/tjdPy/Mk9+PDT3/zm4fvfve7/m1E7rxnsf2xFsmgxe9b&#10;PU8cwIlNHPKJw7Zp8vE7wCYO0JjaeCiPeukEab2TDfzG3dpWyfdCgzXiLLDxXPSKvYouYlUfcHqR&#10;YX3VkFhczA0SC47w0JU+o4v3pMo0PZswnZQra7MTTSwDOYseo6Lydl0vLEcfoTylX5Z94GArm2b4&#10;QDluc7QH9CMP33VDhP4cO9snYBf0/O5heKV+XEeLjpTZ1+MnnfjcmxzTryI7vtLqFoZguABaP2Wj&#10;c/oDFl+tw1LO69dZ9EYui7GU8xRUfvuUWez1wze+8Y3Db//2f3H4SK96/7/+2e97g+UTve74lZdf&#10;OXxy/9Ot/7DQr9jX5n/Z9aGeeP59bQK///77/m1Bnhz7+jtva6P3ddcjbYqN4F/+zncOP/Mz35Sf&#10;btr/qglRM04rhpgv6M8XAKoH2ve+0aCa1B3nXrRTeyWOuIBw29QxqY+pYv0xnnITTtsQdUc9t46P&#10;N2+IEv2xUcDYpHj0uCX52Lh+iCVi03FNbEsuAF8AedykxTl4APTgs/nNb0yX/qXb+2+wWffBRZfi&#10;4DfsMR/kyT63A2V0fuPC5au+QG7fSmB6iAXkA/7NKh+N/vXh5PFkGHa4L9Ei5XO9qh37oaeNAsgK&#10;u/Dc8nSAv+PX2G9c5VQ/Up3a56UjLdjHYl4e1bsLNmwAwwMd+ZhfiZUWb6Mbu3sOf+YapSOfPC/A&#10;eL6VeWZ5lw58VO8COeVstp7pxsPioAZ7uMzReEVadaScOQIbOLSBQnXouVPbHh83H3r+0LN9e8us&#10;lMrhBR7tg80j2gzxZDsUS8QUfSTzD8AxK57YREzZPuGtbUTsLoFj/1m/BXmzC+aCnpOy+QL+Cpat&#10;skGPLj4PfesCBMYQ8MnbCMTPcYOXxLp9Sed8lYVc4ykFr3qQwo84hz++BnhLRcfOPC2dm1+q704f&#10;Xte4seGELxn+o2CAn3N8RqAIiCf4wJMmT11E7/gtstJW5SEEGT8LhsNTyfXhgRj7hgOB+U56bfo2&#10;WSXBnQ8bTTyJH11naHX/psZg4ggZjx7rjUvyyyd6UxF99XNtCqOzX5crEfVF+mx+xYYbEDSWgytf&#10;0mfk93GxMzcoRC++Gf+liv7qy9SPaKu/qpmYJ37xy3ONB895S4h+ygM7Swc3CyDZ6i8+6Dn+sw+N&#10;jO7pv0M6dTBllyW8YthcGFeoMwE6YDMf7O11G75xmdo9qE+fXPNv0D77k2f+yYivff0dv1mE3wRl&#10;rofN4QW/6C4t7WPK+jYG+hf/BqdkI7N9Hm+/uKH+xT6fPiBc9j7tum5MZa7Mb5H61d6S83x5bTq+&#10;wvWk6MAxrxaU+503Jttu2plhzUyOvhtfu4+2ouUg8VlbU8c4i7ombR2hN76gzl2HI9r1P+TozPwB&#10;MA6pdcQWxZj7916TPdjq79nQOGbZkBdd5MNpAcnhN3EtU9no7psTRI+e+IM+t+WlbBvh/LSsOE15&#10;PTMKmLddQN0ljsDhNyDbv5mXcEmxb4+Zcnsx5WZzcJ89jQPxT+cU8GGIj76pv+rbDYkXOR7nrBsW&#10;rQPqBZ7ExGcBdcQfcQ3AD9m2T/q5zRGU4lfd4M1xZFwtwbZTR/IBPGJrfEF//1lAO4QGPSoP2W67&#10;roPoDR/bDx5/SgHaLvhu70usYDNAXah4q8v0JdKVemHMW6D2N8vnIuZp7PZNlKEbXT5QPWb6nUy7&#10;k3mb2sjo0RtTNjxUwGdSwfrDU0CCadDZXuVVRl/1rAIDiet1oS2vyuWmI6A8fFwGLsmX5YLXMnRQ&#10;Ju2WFPqsP2m+J93SV7kmtjLwAHBXPs5cvo7Kl/yLDqlX+FJveNO9FYZLBroxfgC2D/k4T1CdffIZ&#10;X6ZF54XWfMSPcdiyfSPWzsg6Kd5Ks5ccH3G9jldqByoyPhespzLJ9/EUcLyek11Zm2+V5/kNxILQ&#10;wF8xS2yRP+3dCPryXGZOzH9sTr+OnuFVfNJBWbLiK/Rx/zK6inpwVD7XBNUZVfIBJ7YZmczkON2+&#10;0F9Qjls+B4tCeUNj5nhb/vAElTGoPBwZqkdfi6mMfNtQ/KbYpeOWbfTKJ2/9MNe4CnrtDQ195TjB&#10;/LmmYYBA1ik0jzlFx2zLpX1uOjCu6pzrSvR1G+HGF8Qof/git0/zVhL82TQlTuAL5PtYk86RrM+i&#10;J+fmNbSmPzoOn20MHdqh2mw+l/9esC/MjhW54kw14nUweFsvrjuwTTIpQy377qS/l9Ou4JqimoT6&#10;8LAfKKIAH+A/8d1klOAzOQch1wWLHqOTbZE96L+OPWVLnschZdjm+pdxbewFN+pcVLPhlHnIXt66&#10;oJQ+/vLn27+goauSrozPSb85XAr1uAFLBaxstnzhrscYw3npOQeKg7M9QV3yjKAvdS0bHnkbzTi8&#10;eJelbvQqfFG24+cysi2/8raM04NxwF6Fx7JW+uoCi+ajF8e++Ft81PKLJkm1pXRVaaMZnZp/VYrv&#10;rwIawFWAzOpzindVWXGrc89P08t4F2/1KXng8yGftK8wOuXDOZa1g2y5G/7wgB8TPOrG9SNXka46&#10;l468ul3kxrEM51MWP4PDIfFOJ8Ld6V5gk74s1rOgCT16cKFKBwUfruk033Ft9eLF+bqbkUks9q56&#10;oUx0ogYROvUoXl1sgYanwoD1CRb48hGRFkB4fRFHO/RYUesJoC80hj/+ZFLAQsvDh7elf+zcdBMz&#10;cLg2wX4W8SyPvJEb2ZFXOlLye97jnu/afbmjyN5lwtcXpuqE0bPyz68xoY8HqCNsOdYBb20owszE&#10;ozaBa/yxp/kmUZ6MtJ3mMV+NZeNMLHLci/PoPnRDX52YoNrfbAwIEJGL0ExSsQRcWgPxxsbQp5/e&#10;16u89dHvpj14lN/cYxGWxWp4+WkuX9jpDlZvkNEuzF58xn4LSx6LxOj4kV4b90z8WfziyaSfBNja&#10;TkLmBZNpyywoAn/uz/3i4c233vLv4qbfP42tkGfCkzgiRtWM3TE0DsBqP9VF81Cmn2g5Ka9gpj48&#10;KZ+YpH9oNTYfXOKwfQfnxE3vUKY/47xxx8QMMG/HCvGZxSy3q8Glv+O3OrwgyoRH/YEXSNXvsPjF&#10;jQjYiz3PRXN9Fk+QQx642I1e1k/xubaX9KdpG2ts0i7hsbYhEXpDgQXiDYSzQv2KTIBzjlmkhA6e&#10;nMOXBeNnfoo5OnkxfujAsw2ysTwrZxVJe+wCKDait2UOsvmMLYwjtHfy8AH6vKxNX+QCbIZJufhN&#10;cq2KeLKZ88vf+eXDb/7mbx1+93d/9/B//J//TBwPh/sPPjW+T8zh9OvYN6el/y6cE3fdhGOsfe+9&#10;H/s3gd9++53DO2+/ffjxD3/o/u5f/8kfH959993Dv/+X/tLh7/ztv3P4hV/4s4rNB4pN+YCxnDiU&#10;wYkKtVuds6iN7/ObkyxGsvmr/lSLJo07+lLXIeOMYolj6oUYYhPk/gMt7OrJCl4lh376US5XB563&#10;LOF7oVfzlMQfMUmUBB7pCf/2F/69WG00gE/fzgd5notINvqiAz4hlgD0BAdAJ/r/tDPNrxRjtNct&#10;b+KTdlaczl+IY9vcfoH2rQ+/UdX2aj9I1pois7KbNo/z2lwd0R+ofC6gj8rUtHkVs9nqK/0sfVn6&#10;s+Kaib7gB6/NocqrfcV1iprjdPSrju5LoRk7dLgt2nAMQO8P9bb4mrIuAHC8QvFqb8uQQ5n7RU00&#10;c6NW+hhw8Fd1AY8n1DnHbaSUb75TfUKfPpxNgUhZf5up8roZt+oReSwwENPpu8hLX10fzQYo44eU&#10;AJdPoce4D1noRvyq0botYT/5gG92Ex/AfJRys8sK6AEPaPgQg+DWj8ToCpY/+pjnoh/njElAdTD+&#10;wgDVTCc9Gf3A6/kR7sLX/h89h/3CMTyIQXiBC4BXG8ivPiyAGgdFjBd946u9rVEWfuJZH6zC4Tky&#10;V/7YwLUD1zRreWXZvwTXAPjoWdtvzQ1Sttn1ElsoZ55KfnGRm/zhoQZHn9pX3Vldf4mHtGER1DZh&#10;j8y+rb6Wm3mYU7AB/onmuWhdgJTfVcdnZLM45wVudBES8XmmJ2Wv6eYYYRqn/UsWcCWP6wH+5BC7&#10;XPUIcA1BAGBTfa8TtYXIj41I4RxaexNSna446f97DQi/y8D+suaXYfAAU9onb/iBF1KxCduxpfMy&#10;OKAFenKjCNecvJ0B9vflR8YQfgv4pZfuqlwxJ2T6IK4lvIksf7u/H9uwXUTmx7jEq0iRwE+hnM+Y&#10;Qz0wXm6xEQ0s94Z0cLn097jqOoaf5izC81zJ/k1fT51krhxfMmYB5BnQRwBeIb7tDRrtIygPLXjg&#10;DGnJXkhFmTzqlI0MEbxQb7Ac1q5546o/Fi71CHhcZ2FZ0H6MDVDXmeyh78Jf1BHx1jm5I0Zkzpe9&#10;tR159PeAeUPjtkmMouMuuzqAS75TGORw07G8lyZvXOOLbqMdHsWDv/spIZbHRnjFAfz8kb7ojP7Y&#10;XR8yfhUHNshwuxCOQa4FF0NWG32sbNMudkIjiQmBsd189BU+Kp9+h/zUTTYZ4LWCz07yTnWAZs2D&#10;3nwmJnxMHz9+8IbHOBW6Xoetcq86No0QtjZnH4zNI6PjTO0h7ujHMhdLPCEDXq4LBgdB6xXVNQrr&#10;5hxn20eWGzRnrm5x3xnU9JeiC774az68gQ65oQBwHandeQPHc/OMHez92Tb1y7x2nieY4RUiqHJM&#10;HjqeQm1ufjbgcladqPON5yByfkpLUduo5eFH7YyXj8tVl9CZn1TzvG7hT120bOXPMZ+2qVHjSIfy&#10;Nf0gxAO7rth3CuCzoYV/Sus8Km2xs2Wn9Ov5Pv8+bhvwKWS+OPOAub6lmoKy4xV/TWsPeeBvG7OD&#10;xPUJatdfPlGZz5X2Bhxo0QOb6HuTMm9O/Qw7JShGkhiAN1D/ME8gnj3uK7y68bvlBX37zjgBw50H&#10;AtCneTmn/0wm/SAtgEVW7AiExnWCbuaR9kk5froIwAMuK+84Bt40c/OOXDVIjXcXcz6RVoPI5nj0&#10;HjONDB/42ufEAZw13l0FrkfhAvTLQOuC9LSF7/7C5gD17XGeHMk3Tx/2DZ3BKy2q58O1NpV83Ie7&#10;Dk7ykBW+J7jU6eKb1od5iIa3GVwF8Ky88iktdjEXBexL4W74ygOv8Yl+K7hMptFfGRxzOpK+6V+l&#10;qWxnXme7Nm8GBzvMo/qFy/YNDX5zqlxOd/xBgxb/Cjomcey5n8YB20TGFeB5zhIX/oWIkz6PtrqO&#10;QbDb5u2OiQig/aFjqos+NDfYXSFejOLZ3c45H39yP7YNgSkMvwxEKThNc5qkQj+LJ/Sn0MpYHV8F&#10;y5eUCip980959XwtN63kcgFSKB/O1+OWX5SeDoDGGUd+WX8eyVl8g06rXhzzhBDAcW0iXW2lvH4s&#10;j/JZ8VpWfqReFFRavKaU0QDcxb1YfRQbtphoxklKY7oKNN12XK26WQdi9Qq5V/Fcyz5Lv+LWblJ0&#10;6TkXAPbl1A381o7BZTBp+aTEDWUZTCMFnvlU6iV+l+3he9xgiTfqGZ6eMD+/qWUEDRJzl/P9G3nl&#10;LrT6V9eqgQdRY9MuNfzBYwLlifTMgxmo2LSurl3gqj/clKEvBQAAQABJREFUHrQIHP3CcfVx8SqL&#10;AcYTH/wxHaN9iC+KpJSqhlZYuoh/euDVsmxG3LrFYnJe12XeEAkZHthIXnWJ3Xt/Afu+7sO2Dm51&#10;LB14/zYB/q4nTzKos1haedHT1WL9kS0SQ3Vz3njIsSR7mex7QUV9GninfVP5q2AWtaIHC3JcZHkh&#10;Vv1J74rk6eqNh2MGn1ITAevkr/gUn2t5y4XFQg9iiGbezV9eB/vhRx8dPtKHfdrEFAunw18ykMti&#10;g1hSk+K51+OId4LeyHigjYwf/ejHnhCx6NwngVfcr+Sx4qK+PrWPkGExnR6WY54sZKPnffmdJxoe&#10;s3hN3UDYenV9Uifpi4gB6twxpjSxqXPlA+CR1zR4sKNvU/vUQhpx1QsxnmgqL8sQDql5DR+OG8uf&#10;6glF2jn9DK+DAY71wbrjMdBI83VTi7LV2XdNTj76P9aHV5HfVHD2t4rQDUAnLoZZBGSOwQ0FxCfx&#10;JobGwb5sjhG7iV8KaM/uF+V17LWd4ycWH+EH39h1S3GedgY/NrwA2yga5PF0Ggup5FHu11qLnidY&#10;UKX2VY777PErZcmP2rUPOp5WxKbWB3KjV/oPzqGFB9DUJ/PF/INFdvCEbV4c04dwcQJvngzmqddf&#10;/dVftT2ffvI/Ht7/4IPDe+9/4Lgc9ivbHPeKz2eJkReR/nTnsAFL34Tv+prKvpaXen9VT0ETDz/4&#10;wY8Pn95/qJtY7h3++E/ePXzzT/61NwvwbS4OqKf2x2qHfcrlOTd0qf+l75QruKDKmJzYJDd1Ez+1&#10;vqkX7qB96c5dKtk4YsEKhnWFxnLl9o7PjhPxI06zvqlXdeqtC1zkpb1qrjAXw+DSf/MGAYBzw1S2&#10;xynxwS/wA0jdJs7zqj/yKDcvNmJ0bL0Gn/La5lTlW38FHW2VuNSxcUVn3clboHyLx3kBfQDo2jbs&#10;h7GPMuvIACcyl5V85JyIs86d3dQe+8eqTh9LvekPvxY4pz6RZx2RM8X1w6o7x9v8THGx4hAv0TXK&#10;Utbyo2PRWd7gVxfqD/DChWjBgV9eu5p8cEzrspSDQxwbX/nX1AdFHr4rj4zpbAQRQ/b91B0yKyvp&#10;Xpe9liAfqB22a+xrnhH01c06zvEVfTc47tclOwt4uwzK4E+bZY7NH/+B1ca0o8Q586zQQY+d1lHH&#10;BvTt8XACz6B0lz6Fk4yZPsNHfdK+WPAgZiXMn9a3dRZSbQG/8mybDCpuy9puXC5+3ehnPKKZYZPl&#10;jf9oN+CWL3w4d4xM/VPWBeeWlz8pgNxTiBzmDWnPlNen1ZM87OzNge07yxcefKjz6mXdZEz526fo&#10;MbqQqBZdV8miHvUa+sfMaWivh8Nrr71mesbgs7MPvXnJGw2uX8+baXLDBNdQZqb+kwXG1IjlMtfh&#10;tXei55w3ZXRRF3vZDPdTjxhoGzRWcyyobbGHHI0Xmv/Bh24ki8DylfLAoQ9QUcqFwDGANudaOAIH&#10;2hUqY8276phrMyD1082HuV6QC4iTyqi81jlPL9vd8sUj3Qj63nvvC/eGXrf9puYc/Hb9uX6XVz/M&#10;K4BHfaYzyJSn8US04Gkb13ipt7RBbiQWku30GDaLlbQZf/C34psx/K5eBQ14Lqi2z/WFXeNwIJbo&#10;67BFtiFdgpCLDoUe116MS+uODygHHd9T5nF9qQPKqMPSQysRlvUMG1WvAOU39NQ3N4nRH5svdPpb&#10;wXxwSJzixOON0JKdeioNeYyp58zF1TdzMwOI8Nk+yCAbHwjip5Ny0RCDAHSNqTV12xMPLyCPjJZD&#10;l81A8VV/0z6bfKB4pPS/adeyRT7iDz+Ujuujq6C0xbHP5gT+9H/oit8Yf548od7CkzzL0wIwsSA0&#10;A8cqSJnsB+CLHQDl1bO8yO8xZTnPxoFP5iv1kLGZK7TqW9rQIXx4jPyNB+cqK53HD8V7NDPDrWzl&#10;udGfHHieIH5ejyJ2dLzSta1H703KJgP/g5+21LqO+iq6FKp/rkHqr8Uuj1NqT4yPA8ihimjBV8GR&#10;/r6xJNi+cQx6jW/4UP+OCUqjj7jbvdjEh/wJirC48HuqZCsjflshjuWlDmt3sxxrokTn6g1O/Q7T&#10;NZ/zlT/nV0Fj0TQLYvXonIyi4myp9OCebeTf0Lh2zXWttq1zX2cPP/WKPgIPu5Imb1AuTZhfrFB9&#10;azPzS/oS5BGrhIP7HvzVOwhWBifH5Uc2utGvYGmBn9CqLB002/GAH5q14nDc8/Rz8N554g9u3CGH&#10;V/D7jSFlNBI6v7+5xKfHf4UbN8UWNltFv4hwMTogN/qUAv/HVgisxaYafIXPt3FUAM4p42Fl/rYi&#10;GcVb0fl5uMpn7D32t24Wm4c/wCmYz8hd83tcOZz7GleEUJuD8uhzaJXn0x+X70WpeSp+ytOpOnpS&#10;3LJt5M258xcDzxWfwRTymh9lZPvSyXUjEUUGF37Wfexf+de+NQ9SwHqJJvW3VWDO4aUs6BeVTDdi&#10;HANkZMxqjJhIpFbe1yOM3/CoDvCER/nAo9LBAezTSbc83vQxQMy616SxroymnBihDun7ev0emdEL&#10;np0zYH9jivzaXB2IOMKgdUR/lrEobaM6XZb24ZutnLFfUH6qCCZ1ro+OBI0ZynyTv5Tn6e/cGBpO&#10;1Zt2fhWc9vObXeNPr5zigE2hhVudv2RdegiPMhezC/ldSqyCjXaON9kTFD0n7TH8MJ/zlZ78FYfz&#10;QvPB59gL00sQkd9Paa5KzacIo2tPP09KoF4FrUDkAC/ohsyxxbosOtRW24mtU5bGQSBzh0bCrvwr&#10;A55AabaUyv0CcFFcreTrBGHN77G03Gyujqs96wJZaY7SxR/OH7uOcK44wT/YYPsXH5aEjoSNBXxp&#10;zyzt0fUxiBzzB/iYc33SQUK5109w+G4Hu9cDedABmNaJpI6ip6qTSeWZfveJzR5QsxihJ2I0GTl7&#10;ks0S7DnTq3e5ANoGa/QzU7MfGbIPu7vSaLnoKlT98eobTrb40BOs5+c8dZe8i+q39YcAW4Iv1JE9&#10;0cUqnR58CcvGphUprlImaw/ZABYSC74siOydvWvBjOGN/flYko6TVt/yXlNwWt50Lf+ixxfx8wCE&#10;paNueVrX9gkqZABYdcA3wJ6XiysPSlz0QyO/2M6xFfzazTEAl3hCLpe89gXxfTb5u8kHbelJK7tp&#10;y4lvBq99UoUE6WMjWbh66nr7RE+GfXKPJ8S0uacJ3NlsEvpuc3QWPhNz1zF3eOkP+y4CFjhYVONJ&#10;tI8++tAokug0F/9cBv/kQcOKyQsuvaMFs5/Xb4+yIRqf3fXvZ1K4etb1r5hrnbJpBVDXfJyveOHC&#10;mnZ4R28YOCoTM2Kpm62+ABNd+smdDzT03esGKRfQvfDzRpJwGoPXdTG2XsyhNfgsep1JHvzoa7wQ&#10;Q59tu3manFd86iKPCz19ntKxCODrJ1Z1/OypFrOEB3DBBcAPoC1xQQrUdo5dPjicE58eA5yHF/Un&#10;2qf6jSX0Lj905E5RNk69OAKxwBsKSp/p5hkAXblhgo1pFtEe6jeb0Q17rt29drijeqS99Amb6kOK&#10;zkx8SXnrQ/qD6I+OMsQyZJ3KaFuhyTiRpzPRH8DPtMVuUqNf6jI8PvzwQ9HzKmrFwfQ/LIqxaFrd&#10;eDX7K6+8Yl/89f/orx/uaZPzH/yD/3q7eI2kUWkSc6+aFyEco/+pPWPzF8AfQJ4G1oK2Fq6///0/&#10;8g0SvMaNN4n8zM9+Sxumdw6/93u/d/jgg/fdXr/97W/L39yJS5tMP02tUL/8trcehpL/s1DOYhY3&#10;BThmGRf1oao9NsiH2XhTbLmdaYNWsfD2O1/zAkLjjXbxXE9JIYO+g3iCnnKAuudDfi9OiQ/aBpsp&#10;/CY2bYm5RtsDZTz1RdqnOylDz6bw5pgYB8/x7DwWthV/0w9hY8tIkR25LEjLdv8MQH4T8rH49Alh&#10;cG/oHEh7yDGyDJNu58ndFgihob26f9GcFN8iuwuI6I6fvEghXrQl/FRA/vaZttVzcDiWy/Wvv0WX&#10;LCiVi8o3fXPcdmqMqS/YF2+VAQ7zLHT3R3GAzwob7vDhfK+33nwQXfEF5fbBLLJ1k418x6dilH4D&#10;XZCX+Bt/S6j5TxxgVn2KPtQp/Rv8gfofN+FnAJ9vN2DqXBHpfDbJCn2FNLIK6AMtQDsE0Bfcbgjm&#10;zRHENf2lHWJ9oSWvccrvYU51Kj82IWuVB//Tc/KArZ44ds7+VT7ko31xo8PeRsq7KRyKSz05Nqlz&#10;1TfH5dv2t9KVFjzsSXunr1F9K6bJhA/8acseF6hb/CSgfbRNcM7rWI/4iw7a+v+0Lda26m9dsR6f&#10;jn/hS9wnJtKHOCbEN5tdqJl+ZOW3yq0PGE/9RKqeJOmiKWUs/vIKv9An1mKHdBkbKCNenul3FpF3&#10;S334q6++6g/9/Z07dw4/ePcHHr+5YdV9qG9iQ7f0IfT7/B41r7SLz9PHM85WR+w9gokv5K99DF7B&#10;D21nzNGQo1rRAnuuI5j9kOO+itclos/wo644ZnNOWphWIo7AvjnNPMI4PmFun0Uq3jRSfSSG/lH6&#10;skC2XS+Ib/infXmDVuw8l9CNej/84Y8cb/lN4Ffl10cq00+ZSG3mi9RFxsnEmOtOZcx3zx/TJxPP&#10;iWHa92P1LdSR55WNU9kratmu+OZpWh2j3w0NtGdPtUEgGenW8XOco+L4UPbQV7gO/ORK4rEeSfzk&#10;DBqV8oXLbbf100le2Z086rJxwGu86YrUpOMniyVGJ3aqD+Mzt+JqM5p+in6RVy93rYHS6pI2nbaL&#10;7xi3UWq6XcfuTerlhMbX/Y59+pPEYfXEQvx3CpTXt64b4aR/Ji7iT1LwsJvYpv8a6aNz6sYyZC8/&#10;/bNC+Sa+0SttmLYFT8C/0SrelOGfq+DpvGLXOKl4H1YOPPCr26HYrz4AETy5zvUsFQymxRMqczwq&#10;d23HHK+4EJmP0/iKPABci5DPWr/JV5AILGt8ah4gTz4pqm0gHoamW4HVzxl+FA94rdf6C+rRIfXL&#10;Day+cULtkDEDnWlTmSPRI70Iu73Rl40uOVe06ceoT+Lb9smXbYtwQv3Gq+t3bKYMbtRRgfGqQGzS&#10;7/Hb7n3wjNMVKs8pfb76H/zw3H0bfhkC7JOY2nEcF4pJj6Hi7De+LRIW3cjlJg54ks34x3W1ecYt&#10;HouNN3SrbeRjX3Xg3NeFuqakz6NPeHA/1yeUFVYesRPPjMAizenGe3zOOfRrConzxKP10jzXhHT0&#10;tbsyPa9Sm8xYqHmg2rdqGXTDdTpAw543GRcmp7aENLToyDVQxl7lSW/PhpWm35HVbYgXcp/6XeLL&#10;b60QbuViL/++vh9eLlMck8+coLgWIdmc18rH+rk79KJvVjK4uv7TOX7xNZ/y21/Dw/GIXZs8c1ad&#10;JF2/fX2x9Et7WZHRhE/Pi0HeMVhvZUfOXl77mjZmwOODXUDLt1Ry+QkB2ravV0CSTXsspj+AX7Vr&#10;3FW686MQ1DuMYGRVHwrxHbTcqL/1ATvVC0fMsejL2o9bLueT93zql/z2XSq0rZYzY3YZ25bRl6TX&#10;IxxbTx3QVhqXrJ8WsMXy9wzHsU8lU4TmgY2JR67/si4BjshdH/jMl1A6b12sPjI/fZHH28Pgi2Bq&#10;Ie1WJwC6Mn+hEOaTFzyuR/Y3qKawKGgQuM5NZqO35SnuybupecF1PTz2QD8hdgS10SmBnf4de5Fb&#10;XXKdojbk+dHoBqPl8IjvnKCDeeFr4a7j9kX4a/tO/YwA6kMALw1jdNQyc7fbNktf4n71/cZD+PQ1&#10;XH/h+cuAtbjUd3AYS2yDTkk1ru4DYJlYIIYqwxdzOqZiPak6EcYm01VQ5ZuCi509Z0DCkzQYoAHX&#10;Y87BLT75HNsRU1ZcUqA0OTs+P+XTReDSbTQTCS2vPKeEkWTzoQMAsClfPlXZpPKvA2ax2RMgB7DK&#10;TBb7VrvcocB/7dmLK6rNjsUX6NN8Uj4dBNCmOve4izjFLS141Dsp0HKf6Kt8aEws0PScRsWkrnTg&#10;dwG/tM7bghDrw8+d4/hcmlvv6pPFo/i5Oq8yzOSSLyafQHXkeLXHr4YaOylToRpMG8k+QReDI7tS&#10;p9LUd+sOz2kb+KX64Q9w4YmvahPl24Cw4svlKYvvPSGaurR++oKOGKoM81dH5sYtN8kCd/w8eSXS&#10;LUbBv3v3gS/qWPhiUQKExmD5c9fVrVuZBNn3mrT7Ilq4jssiil/uxMY2LjbzOlE6fexEHvHn1zRI&#10;Z/L5zUsWkFi4Y6GYBUgWxXnC7kyTUgZ86MABl9d99UKBumRCxDkX4iwQssHBYMDCN34nv3c8o2bj&#10;M3pjafq7+PC6f4eWmPLigfqi3JGJvfsEqnXWuKnfm0JPPxZaXEqsJrbJp9+kowbfE3DpD4CXBcws&#10;BhEjgF+lKVz+0Ct9LxcBqRNST4jwo3jhQ/LwC3Da5smz/cIBjDvHtFlvGsgGYoH+rgt8QtzxfXT8&#10;Rak3CEXnQUb6s5gFGbrgj2wCKV7FnwvUR6q/T+594t/7va3NQxaAiEU/sSuXMSFlSOEC5eW7L6Ps&#10;xI02ARRftQ17sIP0JT3N+gd/8C+9SYaGz71ww8UEPj/W+at+dmSu/Ek/wQbmN376pw5/9a/+6uHe&#10;vXt66u+O6wv/8TR9FgrZVMrTpfahfMfrLf0E4vgaf6YNUD/EnTZ8dAHMa5of6vec3a5Vb7Rrnvyl&#10;zu9rgnZdMUU9+aJTaZ+2hRfxRp3q0HWVRbz0AYwdt1W3rmu1hcalY1Yxz+IdtDwFwmYpePRmLAy2&#10;L0Dms+tZ+LHu4gnAC9o7egISPwDIvqVXyoPnp9X19PGdO4pR+cgbGcJPHMsWt3de0SMfawaHHLcr&#10;6UBqWeDPOcYhpa8JQjY8HzzQTRCi7Xjrdi15yKcPwldM4tCTlI1WfvcXCI99/LX8sSUTw2zQ06/A&#10;94kWs+jH8R/6U0feZBZfCbKulOFD6gUebDxjA/noiMxtEUI64Bv63ALxAs5DbXzSJ0ALn5uKE/Sn&#10;D/8P/9pf0yvgPzn8w//mH5osPaUWetXX89TfpxcsSpR/cXt+FO/N/FOY7jdSEB/jN/nGceI60+vu&#10;1d54i8EH+q3gP/zDPzy88cbrh1/7G3/j8Jo2FV577RX7kt9bhubVV185vPH6a4qdg9r0J267b7/z&#10;juPlQ90Ig88Z/18WLYvdnNPOPcYo3vht3Vv63H35VdXfrcP7ejX1+1pgZ0xls54FKp5cYxx7XU+1&#10;PVSc0s5e1hPLjNcf6gluxi42kIlTxm/bogrqZi1tmrGMMuLM/YvGaVLHo8Z3QJo55QseQOJMkahz&#10;8N1nSBfy2w+BxwYv7Qc5KxCv7S/Ip21kzpB5AmVPz9MvVWZTxzvtlo/o6IeeyGa0bRsDh1e+ggMd&#10;f9JancGxHi/pyTHo28+hC/0MYy42cZOT27z08UaJYgPetkl2F7D7sfrZzp+wDz7QW18FAin6dQMU&#10;veBdnTmHD4BPc5NG+k3O2URxXzR8wLv38J7p4Y08OjH4BTRWK4P5TfgyP8kruZBLW2cBuH61bvhq&#10;/YgRPoQ/0JRj4sobZPifDRvVQW2kHKgulZG88KIMne1f8ei8FBz8J2L7gHMAHm2nlDm28Mv4Axvp&#10;70grz+1psQc+yIVWR56bgFsaypgH0a7oH/E7kUM+H6D4HONDRo61XAi+LqTVEEdA9WnaPMZC9CfW&#10;/GpdFTQe8Qtl0HBMqn9D+VCf6M6bMkiNID0ZP/gwR2hsW0e9wrgAD+Z/0PhvmKPLNY2z4KMfMQIv&#10;4ohz6p15C3W3zt89BrV9iRdj2c2bL1lveHlMF631HCXwNfWOfQD+BhdAP2IKIM/zbq7nlO+1DvEv&#10;Ljjwh49xHReKDWj5fVjpji9FrNo6HF5VH4r+dzVuv/uDdw+P3lU7VwGbrKjC3B817BfRAomztB9c&#10;hX5nZ2mvxNIK6LDLU3wQo1wTyn6AazGJmPgOf/gRc8zL/apptV5ssr3eRFwl5BiaXM9EV2IRgId1&#10;UF1Cr3/7GXtW4Aa4Qp4GTttsnjeF5yQ25STxddsykOyb8MT6Y/3My7/8g391+No7bx9ef+MNty/K&#10;0QofiKDcbD8bHGSh9w02T8bXbKzc1tuj/IS0TMj6k/oy+0H8xAv/Ej8v3RGduBLrzL3ONfaeH+5p&#10;nnLfr6RmUyt9y4hekl6LxG/xmVWk/qSTRjP7l5ggbhMDksuGrXys7mYB/My1pLiJPov36ouE4VgY&#10;1yILVwDliQcAyqijtGXFB326ozj1xjwBf/JPHaftoBd9cMbLJ0+4Tsi4YVuEm65h7xfRjzokBdC7&#10;bce6Kx+dewOOkU6+aFNbfzxl8ATKt+kUb/lqngbspM1nHMpPsBAD9DGAbwARDnYn1mkf419013/X&#10;Wsg3Dh4k4AfwEfYDXnBVH+L+QzhcI/kYmcKjLa20zLeA4vtkWFNP1BdjDDKiFzEJ/1y/JH/iCmVF&#10;Cx1A/fUmCmjxt/UfZT3+NFBM8eIX+But6KDZ1r50TLS03GvJ+Iw8faClPy9QBw63KSOf+kUvx6/O&#10;qa/4CL6xATyfUD79eGzU9avmkMhf4ak3CVMh6EpbTizCZuoQP+nD+hFrTh6T4EM+611TV091MyTt&#10;jH6AudE1tcsberjCftQT/32bAvLh3TfKUW/NA9d1KN2xz7wVD9S5b5DCftUVPkCF9q3Qe56imzng&#10;AWD3dqy4uK53irotqwwbeeU0ejAms3aMXHQhj7ixAOHGz9ERviuUP3nMmV0f0rV2kH+kB3WmPK4P&#10;/UpjyXIbw4cqM77y4p9JGavoX6Y+jaQvocnH+EMH+E3t0nTk2Q5wdr3RqXzLw/KUTxnzp8sAOrqJ&#10;M61XAJzjr/OhkYaaS++yjHT6JRkijA7DAxRoAdpnoTHu89EvN6hiqj3qFLs5Bzwvx1eOjfDEp+2/&#10;Wvfg+ljutl26Hrp5LTeIU1s7pB+gnwJv37/YZYJL3QBcE3TM7DzABfPFNQl8aB/UPfj0EcQe/b2v&#10;GYQLTiExTWbmVOQ79skgRgHFG9AnKPEn8T3Ts80/8Vv8ZwL7MRYj0+1fqfuA0cF9GHj40UTHX+VJ&#10;runH992jcv7IaV7roZ6uD/qK70pwvap/KV7rueWrnzY5RR6k4MwAf5R3XNOlNwoypTNgD8um/WYF&#10;Zx99oSH4HX+R2X5pGw/FifbrWIS3cNrPcs3Pz5sQO/Sf3HTlOZXqMJBx7zr9i/5o59WPWGCTlzqn&#10;PQL1CzjnGrt9La6UuMPqtNvdUdExc2n6WaAxSoxRr9jGBjB6x749DtsHkY9M80c2Zko/66ET39Cu&#10;G4boncirLxxvkolssZiPeOnPMDqZD3kKROsgm2lD17fro/Rf6/wAH6v2jI9C/NU/8F6P+xCGedvO&#10;TIyqf2ohKl34TQVjNGBBUhCIUdNYnfNv/wslr4LPKod2w0HVE3Z23QUycBZlQJ3Z1Jn62vg245LU&#10;vHC8+Y2/XBEv+u5UBiy9QCAd6WAahODRia74l+nTQWfFhW/Pe2EMPXnlQ8qn9NBcBO64bd/YM3Qb&#10;H9mN9YX6tefVw/gbi933nZhhf/VBJsd8fBFUZhek8Pdn0cF26haXyJRQ8SmYJxqLriQ+LoJS0y3n&#10;Vx26/RBN6FpdlGKD63AGPMr5uENZ9GGg3hS5RFD4MnbKL8SZeDtPnSMdEoPQS7rTnE4EuWdnuii3&#10;LHWCugPRnZQvRNmg3usKn3OBzkXsanM6XWLo3AuQq1qeZHrCmvpyme2FbzaHzuYVj/DxAEuJdFxl&#10;EDPYzgIUOm98mGRwLp5Mvnma7EznLG7htmvq1Bl82BRk8kHNCvWIN7wymYEO/vCcOp+6AgcfbgP7&#10;1Mlah+CgC/yB6t+UPPzPefNgk1gmzeTWE2zJhbe4QGagLsHlQxmyanu6cdAW3uqrwyO6U8pA5LRK&#10;krccc6FAHVQGGlDOB53JvwrsY+Fdky3PWWBhwDZ9YpA+Cx9whywLJp988ql/d5INX/oe0C0Dv+iE&#10;CxouxnniE8Dei3SoT9Hz3scfaxPkY/NL/EVjFX3lodFykankcQH3XL7+hZ//M25P3NGOP7kIxf8c&#10;U/8rOD7kPHneGx+ezKjdAZTxlAD14jYr2uZpWyP5tGvFxHr3m2NJ9bu+fqj8HNM6gZ8vsolZGoqA&#10;/p+44APQxzkmpPsjfeij4d1xonZxUwT9B6+odf8mnkzW0ZXPDfVB0HWTAtnwLj3ie/ECfW1hkYMJ&#10;GLRMrvBdN4XJ84XPoquV5ktl+Lp2SLB5uIg2j0ABtl3Toj4p/ND1Oj9o3jKdtz3Qrui/apOR5gta&#10;PmziicTszWvmDdiUhfvgRRYT6kQS5chhA6v8y6e8KfcFrGRyIchbJ4g38AHKmWTTh3shTP01/mbz&#10;8lf+yq+47n7nd37HC+8sxLNB/fSpFmxFizf6eiuf9JZUGHdgdoEz/lR/1R8XKclCtIJGN8Q81hsM&#10;Pj58qs1cLpzYnHvl5Ze1cfr08Eu/+IuH733ve34imBsAfvSjHx7+xb/4f/XWg/vanL17+LoWw3/2&#10;W9+yn9k8f6K+9rXXXj+8+bWvHz587z3H0k0tXDMaOmYVF96AvKkxUh9i5A//1R8d/p//+59rUf31&#10;w3e+/W1tXLyk/kFPWCm+aBsva0ODDWWeOv70U72WVHXM607dh6hevahFzOlPLcymcnymRQhiCh6A&#10;nyilHdCm1AfRbhtP4BMz27n4Ief/I+/NenVL7vO+90zdfZrdZA8UR5nmgEhWyISGbhwrzlWuHcC5&#10;iJLcxffOB3A+gZGvECBAEBmQERumAiTWTaLEFuJAihEYpmwFME2JgySSPfc53af3GfL8nuf/rFXv&#10;u9+9TzclCyBZe6+3alX95/rXsKrWwPlGX2mC24nK4G/7zkI57YtzNnNoN/BdaRaePLFzML5SxNtB&#10;O+w5bR7InisGn6PtFBnVYR4F7MCGPcHlU9p+9+KGXj+vtm7+kl89svqTfcxFF/okAukuxEDXOMrf&#10;ZBzZgF3zbAfJ37lhbVGYm4+ip23MRbv+CJW3diamWsvXQB/5J3MYaHOwSKLEtTQLC6tNZmRRoIw8&#10;06rfUKnQdXkWmFM+Y12KVFdZGO1c1ghnfujPeRK09VzatYMXMIdf0VOWOlrlX8tBoV3QDhqAbSj9&#10;bqhzzlFdkQOfsB8LacWtjNBan/BmrKo80EInxpAGZYlHzsq/voasvvFngCO3FrC5PhFSFzq7cFia&#10;jMGROXWObP5T298CeVL9SIcppP1ad3x+qXeKke2BFvCh1zZVGpW/N66axugMLvDoXjjaluWknVme&#10;1AU2YgzjmgJY9KXP8hwAGZSHCUOPeWvWS7CXb6bRWPfqxSvu997RTU+8EaKL0mw+8QYjwkUM4LTl&#10;GHk2+SQOVbN7iEEjvzKxf753jh6hma4jGNFNZXR78ILWxKF0/jf1njo0fxFY67h28zWM/fFUwvN0&#10;kzvOtoGAe5yH/hEzZTw1ws049/W5hJs33/aNTGwse94o/g+Z1+Jb067YdIJi1gkYm6S3bRu/T5+q&#10;3FkJc/+oonxjmetl5iHcLHNHNyPq5jZfCzOvYb6iG/XkG2pWzscffS3JAh3XQsL1N543/ZaElOJS&#10;Wxhbne51LV3ZRNTC4mkdBYZ80UJOa7TQPUkC77+Z97XYdhXno/WTmEQgCBZ783YRXmuNn6bes+CP&#10;3NiK+UGun9Mnm5940u7Jp/2dhvZZ5NOO1hD99py1f8IXCSvMqX12zKQoD0z6SurbcwTp2PZPDEz7&#10;MAZybCZM61GayE2/Z/+h1LRjtLVNFJ64bZ00cmMT14d0QZ/qwkZg5FS1ju9ahqaFe10wrkBKI+1R&#10;dYij4ANzQINNrcJdR/NcGXSK23Rpk0+6oeWcr+niJz/Qa3lyrs8vDIvlou5T00Vf1wv+q6T++J4s&#10;ddzrNvJdj8qnf19lpoxz+hN5p/+b5/nd1kbIZYPqsn8z14IGx7oBDjz8OBroq6jnwMM7ZbXRBxf7&#10;BnrzikuMTis9bpInpI/jDVj5BIszyR/bYBf+26Zafhr3SWX3i0JY2y6w5j36oMcarNeia8uQge6F&#10;GkJvnV4OJ5nup6f9n7PDZQIfLsc3hliS2AZhqiN8uLa/LlgWwaEHwefotNK8hoD9cIUVLWiYjvA8&#10;r9BYcPtWfFWMTI2IXgr/wd/wAw5vbtLHyd9x1VP72s/c70Qoruf8hkfFj7lDbULh6kdkV8eAIGOu&#10;/9tf+Rpt00Xw+msZtT2iH9GhHLrY3PSXaaF5suOrUHv4RD/ArnmbbMoHg/PCtMzXG6U1ddYy6G70&#10;VNZA/UMPPz+F3eALfBKv8CdFV55eprnXiZGsHzrWw7Dz1QF6pzSRyzaSTr4e39UdFtgufr/2maWT&#10;Og2SSB2FwjSTt+KY3wLovkToxHABJ347Y6nkeqJPKYDXGxRKD3bmwaQb38WvWuiynMCusqyxr6m1&#10;xkwe1Zw3nhzDQvOJbvzBFYE5DaVHfsbZrjE4IzWDTuPTyFJfiOVDET4Npek8T181PxBibdVy4C27&#10;aGuZ56lhtT1zvbbn0nv6BvAZC6DQaYN4qiRPAUAghG1c8Ara88ZX5be88V4JOHUOyorfuPCncSuO&#10;/KZbcR6UThFOzsHBVpaDCl9kABT+52QgD8emA/Iiw8CCgxNxYQzdFXdNA0fowlvOdr17vtqHvE3H&#10;M/VenDVmolS+2IV0zzc4FFFYnd/nY5virHjIweEFBr8OKyPDRkM0V3gzOPNjOnAWraNA21uy6Bga&#10;vOg2stn2I0vLG1+i2YIlPqKr+gIH+tk0SAMHnPxz+lDHhN1GwO66q027wzFdgXoDFx7gKb7QBIFF&#10;JBZ876pumPDhEyxs+RugMgKdLAsQLJjiDxy+89Ey5eLIQuinOnMhQ+fHBIXQfJ+MD0AnPgpN6kAd&#10;Lpuysr31UbmrQQVsrKz6g4es2YSRTwkWHl3QBPYDbSbc1BtseA3t3btMxNEbWgwrTJp4+oONlhP5&#10;LCQyZAIzp9abNPCE6rTKRR4H8ik6goEeofoVnzzS62S9F7a9gCgtfIN21IANCcFXm1fdEci9aUHT&#10;3gpH2S4fPPf2SZntPgo6LfrgkgaPRbamgbcyTlz+Sd0ZCKZuTu61xj8Z1PET2sD7Dy60caBXP2sR&#10;7L42KXzH9WCslIG9IV/JjRBctGmIEiNsYvnEp3IT82ThD9/4gZ+cQ4/oG4rAA/PTGlbNmpbpEyaD&#10;u+XI++pXv2r70V6z8Zcn/GofbLUGn8sXfAeubIhtyYvfTyzKXGaQR5vD9vUf+k34UOb6Eg14Q8N0&#10;5OfEHj+oW/2ZjjcQ43bw9B2W6qt4HZ8vdFRO4NU6PFVIe1/zfREiXtCm7+g3yE7vtK8cPOGKj0HD&#10;dMUzNyDkggrZkQO/5HWJudC6Zbos7iA3evPqW3jTr/apJe4WJ1R/fLhpLyao6+zGNXarTMS1G7zZ&#10;WH+sRThfjKiMPPoPbMwTt6cBHg08jXlEW3wI0JCoth/gm1wSDJsiA3qxkEfgnAAcvCsrG1g8HdYn&#10;454xXuqcBTX0I/D0KHjcUPTsM88dvvzlLx1e/PiLh+9+5zuHf/iNb8hXDofn9Lqv9/VNRKS/o0Vd&#10;7v6F664NlH6yQu0WqWtDd5fWC3/JOMrrofV2DuXif2wcssj8e7/3e15kfuFFvi2pG5a0EP2jH/3o&#10;8JqO9997V+Piq4fPfPrTh7t6W4LMpX5WT0nK5ndkY+BfevkVMWNcf+I3fjx6wKK12qZgL9TPPv/C&#10;jcO3vvXtw//5j//J4Z/9s989fPyFFw/f/973D1/72lcPX/riF1UPGUvxFz/hIUVoK1zY4Xu5YUxl&#10;fMxLAX3xHwK+whMa9Udi+gT7jmq2bQ5Y2hc8OBrqY+TRd/RGFfyZ9sGBX0H3ye20eWDBc1+kmHbp&#10;z0QI/5Q+zkX7XUNplzdl8NGPY+BpxwTrpz7A/JHhxFHF3jjo6bt6oTN41glZVdeWS/r34gzysoT1&#10;yGtIQQo/8JEH/YhtF/NOP0V55SENHH2sddA58NgaGAJ6EnpOjDylQftuuXUfXs3DgsUlr/RIE07L&#10;YAtL21fl9BsEzoE9xa8sBhq4FaZ4lNtzJDv6NdBHQxf/ryzBCUTzCn8ae4GNGkdwhdKuDuritgDd&#10;HOMrOsfehEF3GpgGuYYKRXdsTj7l1FfhSLdPRg5MxpyddNsEeJWxMXl88oFz0y+OGEZOXR9oE6t8&#10;xFnpqZuRseMptNbFIM4JjLE3fBNpfLv4kWH3jfQJnEdOl+uE8aHXQvLsrd1G571PgRdyrrpJe/sP&#10;eTmACVztF/2mHWLTab/Yg/HTC08bfujAp/jArW8weOZWPhcBDGUJ1ENo8VFD5rzYBb2eey7XIdyg&#10;+ppuxvnBD37gpx6liXW3HNSvFniZq1WPvNb3cnvAc+wzLNZyIjr8MbaC0wUz5k3tr1ebRd7g8bvX&#10;/V6ypui7LBNc1IaoI0LxvPGsMgFNG3Pxh/zZ9aPergquD/HljQ18noC3HnDDJ+Mjb4Hp67ahcaH5&#10;A5sg6E/f7xvSkG8CYy32IkhkellvEKGj+2nVBSoydsLXczz8RrS59mQeyZzI80DNUR59QD8NsakJ&#10;0cHHyKSOCT536vIPi3KgHwdJKDp+5TNCKtTe5CdthuZzjHt8Fp2CX06OLzFVBq++rUtb6uiCCCwU&#10;P7qRzSXe4oQM+Nud2y9sDLFJQ+WlHRGsDzrpyAJy8thYPxeAI9jnbM5jgUu//es5GuSFV5TyGLDV&#10;fei73SxjQ/jKR6g/7dBnLWGvWwzUp9HxJfyEuJvHyOVNXsXY4733YjPyKzN1Thm2oX9aQ/Xe8tBd&#10;f2OOjcZWrgT8CcCA34MMX4O7FB+gLjKvCDzX53udDdhRdEkelVYPytpPbkgI8RECupXeiiZzWW/y&#10;KN/koEA8wCNwc4Y0Jkt1oCLl+UanqefYLm2mfgde6VX9zonaf/pJXxUWzk/66kbHjv/QINDvb8F1&#10;HHtaJyXp36sfMeLzk7rYMNWnX85rvRYq+NG7efhvg3UQP2xRPm1d1cM0P0IduX3YvvErEy9DxR4f&#10;xtbnfIlyAnW0BstoX6RcNuKGGQu9Q1XmPYd6G92UuaZXmD/PdGUk3up5EaDlS9ZRcvMnlFEAPkfA&#10;6j+PuKZS3dbG9gW1Ac+fNXdgI1eW8VOdvAHI62vqF9oXrfJ5TSXkj36hucLR9+5zHOze9lAZn2h+&#10;84x54SfedBZO7YATHs1Pp37Xao4/pu7J5xhTWJb9WvJIVJ9YXvkVmhPKd43RFcuiF4QdGzo/xd2y&#10;hnnhWt7zDe4kYVmEC3xqMgBPw6O8PFaSW3vhLjHCYjTrp3OXnEMOhn+hv+lvMsHDj/y0Nv2HYSK1&#10;S0Ubu7vt0i9BiTFSfmV6gidEt2MBpsjl/KTP3S1CfYPnea9ib0pCy/3WwCnNTbe+cUfXbwT78XTW&#10;m0+q6/W+gco9th8xr1w7bxPST227mNS+E32qV6DtvyugsutfgcjcMHnihYzoRf34CLyt6DYaLOwZ&#10;W+/8yl/a6wJP+cJfx6zyRc3aoFoO1UtRbpC6lD0Zuga5qqj5U/2b0ZpfYXv+48YbHSlLGiUbQ7Pl&#10;Vb58DNOTa+Lin4I0v3H5nsK1w13zi0Pe0yrAMNIJOsVbdWneSr9pyraKFg0vliuvMhkXb7gmlNfK&#10;p+nGwECTmIN8+Lb8GvL2izYo4Itzytd03RUdU1sbwYprWWTdqlc/NF3JKAEtq36OCZ6eyTyWT/Eq&#10;U2UG/JzcnaBXplOy5lvhLhXuGeW5xTT7E1sDTTk8idej9V+KqFuZiNcFDLzR5vBPMFjkYOAmKzx0&#10;8aoLWO584QKZbuiJ727vQlX8iY6ai6tOII58biZu0OXua2CR052wYhaNVv+BL7J6QEEQpb0JpcGn&#10;T4yxUGl9xu+y4JWLpHXREtuhDPR9d6V4saHIQiWvFOb7UDwlRYgM8mMtdD8BTyGyMGlWnnNiz3UA&#10;ASb8mWAVKrgpiz1jE/xvBjQGSekGDKF09nQWYoHR0qcOJmp5BRKvnMDHweEPGP7Kzwu+shHnxjcN&#10;jTfYbWwWuructhXMJ5jmwJLFOfSadqxyW6d8XHr+By3wL+LylugOtRoLkExGeXU3T6f1lZfYjo03&#10;nj7T/NUL+PPwEWaRX8eHsFMvluLHsTF+T/0+Kx984403/Wo4GNOGWLAjbDL57GfrZ6rBmx9srP3S&#10;X/ol24UbItwu8C7ZkHqgrog3X5BdlWGDseG05Y/Pgc9BPq9tJxhfOLQb0KENDPmngX4Af8Y/gcN/&#10;LdPgpB9MXdIu6SPUY5k2PD0p8sIz6WVT2bz06mnoU64/aHmRWWXw+OAxT/PEBtVLQrjPqqyNka0L&#10;TF2oBod8AvTxbxYFuznLjTZc1IHnzQN0tIVjBfBtK+ESY18CJGuzQKYdY6fHwsFWlQv9aXf0oQdu&#10;EKd8OYpfekykN10BF63C84QYcvbbw574Tzl0uoBeePKA0a9pbH4w9VGbEXsRVvrx1BOvCKe989ph&#10;Fk349hJP+P7qr/6qeFwcvvE//4Y3f3ktIxeTPMVKqB/75NIPpamLS0V/ZhnXS/B0NpXvmA717aeM&#10;1NviH7apQeQXbhvZSKCu2Tj4/d//fb02+55fKYrN+TbWxz/xijZqv65vB39Wm+mf8OvsXnn15w4v&#10;KH1DNC60OXpHG7X0v+/ceydPGOstDCxypb0dDn/4ne8ffvu3f/vwW7/1fxy+973vum6++S/+xeGv&#10;/Ud/7fCf/PW/fvgLP/95b1jkW9Y3/ApMXiFP+6JP5xuPdt4xhNxwC/jMe3pKmdg+P4WkM55pUV8L&#10;oG0vkSl9UuFpY/jSFoYGsBxesFMeMPXRwhNjP2iUXsugl7QEFhzpyllYYOBBMG3TSf9GXugzTx5a&#10;JAiSB3hO6YtKl5gAXnjzCsL3NvxVBuCAZ1FlDbYb7ZMLc5XTdkoXuQm1TeXzvGshQvm22az84jeG&#10;TuVrDDrp04MnKBLQfa/80MJWq/xjn8E4jcApP9KVp3DI1YM8YIGBx6a78vfvxGWDuTTBKd3GXoCi&#10;4IoA3cw7dtkANb707Q0uKzplBPiuC7QrjNOA2aaKpENtBc8uhpIXers9Sn+lVx0bU0a/QgAemtQE&#10;YwE0KQOWsuvoIT99U2mc+hJjR8rMyj+lhxnin7T31F3LKmfrLvm6HmBDmFequa6p2+gA/H7Q5pJv&#10;Wy1l0OHw/EL1o5ffY+LNtjxyUFzg/Lp6AZSPdRXv3jTBmy3IY5zkuqkbQsjt65KJSxMDeINHNJQy&#10;3Y997HnToMyfdpDNGA+9eDvy2hWaljyP9JQCT17uc1+7SlqYnjLWlRlKWS94x37IB5fjQNkq31oq&#10;a62nl9I8mcjNu+gLSzvRCRQ0dl87LvS4dpx19qz2J95wLHfAkdK20NyKm8jee0+f/dDY8dprr/ub&#10;y9Q3fVGvG/wKQdcB7SASLpSUF2VYQOzrlpkXcS62MLNNH7z7QN//zVtN2Ph9rPnMcw+f1Y1WugHq&#10;zgfyM/UxzFcuZCPFvhbO5YfTvPqwoXQ5r91dN5Km4bie9jba8tRzzrD59bWnKlP91YdKg9j8hXw6&#10;vpRyYTPvjC3Ku+2JuiKPI3P2+Bn5PDlM6A2EpUfc+sWlLIfy6j+UrzawjmwO6c8uqGqrHMA+LZQX&#10;cG4nWGwxWnmF5tT9QpSbG6/ix9qI+x9ewyu/XMcScDjyZrLj+nX/S7/mG2fW8REZj8/pDxtaj9iM&#10;dJ9Sbzkx+ngsIaaiyPNvfkJD/cqS92GTtgM0pVdD9dxzWpK4+asMlFS2lZYxRmb7xQmfI5yBC5eI&#10;RF3jI6oUj3MuGxqWvcCKe2746dR4g0J5UK/AML/0mxVUL97kr3yqe9NYZFzImw43snN9SICu65aY&#10;9qGbWQgs0G/1OrQ2WEPssrp4YIrT8RPQ0GVY0MI+n9Nhjj6v4LY9BYPM1R1S185Phv/ZaJMj9OY0&#10;oNY1Nd7xGf617RrLzMofDlti57jJqrptOAPWoo8c+wafRRcZx20aQsi8bdBeQ7kyGqeGWGleg7sV&#10;AT+Khd5uP8uENKUtJNKAZ+yqbWrI+ox8a+yGLgSuyRcyGrdO18rwU4P6h7qCV/0tfANDmduHYtep&#10;4UK/NFRiOw4xBDNsdbFcC97OOSl8eQ3FW/NIr/meqyivmMhGn8jbQRqwhjeH1UbPBcY9AusshI2+&#10;ZF1DX/FcOzkWQHmvsNelsVODbTknzGcI2B8Z+ANyk8elV/8YDv0BmZgukusA+NBn+s0+so35op7y&#10;BaFD/cPcoOsT/UBvH1PXutztEnTgWMvpDVCxZ+nQL5BT+QQ8fJMHtepo37PuwUY66hN5vQFshimL&#10;7CqfU2iYjuPJVFTarI0EJmXt9+2XHk8qf/QTmQ3XeNhp6ZvUYexMsK3kLC0K8DnWrhu8FiecdXMd&#10;vaDt+hBg5SNuoKxwzbsqhmeDpioez3q+zy6acxIzsQuz1A+uhPx+Q4zSlP+ZBBPdHarKr0rWAGvZ&#10;R+VdXPDW9Eel8+PAV/6VN51V84mbrmyPZoHHDYarjSBrkM/F31q5KczvKZ3SI17TvlAWX9OfToZy&#10;zgu30j1NI8dKk/LqgeM/nAuB4lWunj8t9mK9J9eRyY2pPGh8+M01YbOvQXfYytwFDeTa9J16IC8d&#10;ZBgUZ2On8qfxpxPcwvg459D6qJOvIxmHxnrBQJrOMnmKNbFN/WogE7/WFYsYfP/x0XMaFB/d1xLJ&#10;PgkoD2gAzzdFnvAuK/A1GCF3bBpb8r3gBPkBPmkZZgEG+5wG9NZgg+5sRmWjRj5DXfJ/gpNFlsBL&#10;CADsm/YrfE8d+NtP3vJiyvNaaHlJ34W6ezffjOMO8WfZwJo6qG6bSJKFRRhF1ol8YPB9hCG9ytNz&#10;RFzz4xepU9IEaBzDHdMy0DU/pi9SfsJCtEKPC5yxM7bWwUY+AzpexjnBcg6O4ZFJR+Q8jrlAWTeI&#10;LD88RId0bGGyZ3/wK/htcGOz3LjGYKc9Km/+3vcTwO+9z7fkwIlOLKA+0oUwxuI1N/xR508e5oaA&#10;yJwbERBgtTvnwPtpgO1CnYvxXFxR/jMZqDyFtr5P6VWwX/jCX5zFR9p0nozPE3zjL1Nv4NUHqBMW&#10;PrO4EaIuGxgmx7e1YUeo77WvoF6oq8IDwzl9jzd0NW+gb/JGqXzIPOQXt5SW13tegU890g0S/aYw&#10;tFhAZeGDTddbes073xCzv6iMvpr+6pEW6gjti+wzyKI/5KT/sVxixY0jpJkIyixbO+OcBUZkQM5b&#10;9COjD/xI03Z4tb6D5YZeplT+Zqhkxb+hb3uoRtwfi6ZlCqbKYz/LNHltT2JjWwx5l6JD23W/wdMF&#10;axHe26KgoQNddCYw3jFnYGGOMuTI4WLnAVP54NNy7E7IAp/6CNPNTTzPyo60RvrTjGvUhxZMhR8b&#10;6pupstULL3zM+A/uaWFV5Z/9zGcPf/tv/zf+3u1/99//D1qweKTvJz5/ePtdNg7xRbP8Cf5pKzxV&#10;QR4h3ei/b7g/HP+Ub6V+Fb+nb0TzjVjV3U0tJD/SwjcbvWwofOpTnzq8/PKrh1fVtm9qDH7zrXcM&#10;yzd6b8yi4Tv33ju896PX3f++rVdLv6s3MHDBjv/yJoa33nzr8P/+839++P/+1b86fPvb35ax8auH&#10;hz/+4z8+vKtvd98X/H+s7zV/8tVXdLys79LcUf1caHzV94OfueHX+YvcRhMNqWuOBuYEyrCvbHlS&#10;PH7F4nluxuDcBhl/NB3mMvrbfFTtkDR+lxsgevEWH8ZvpYHZQM/+KV2hRZ+HvxHI9x8xbU8wDeVV&#10;OMulE/KzZ5DFXtMXj24AQm8Nksg4bncq8s0aAoA3wfS2Hvq4D2bRBpkrS3Gc17LBLRxxyTk9vMB1&#10;PzgLHe1nq1dhi1vZ/ESGcCMnucehMhE3XQhwkkec+qDsFA5LVMfiNC4tYvIIyMqxwkBzLW+6MXPM&#10;pr2QAB35iTJNs09u+eTMj18hu8GmL1z18A1SwiNvP9KfQ+6UfmUJK+ZzaQvUB3XjMBGLA8gvwso+&#10;vlSHjmkh22KDEIg8+GDHKuxGG7DfCp58+un1+j3yBxc6nDNOlFd9umX4fMdIxFh1q191nrfRGFuW&#10;Bvm1G7YgfRpajp7234Ehn/G0vrzBiQB50GZOYLqi3XG/PsSNNp3f3Jj+At6rHvQNzFeeoe/RHzy4&#10;ibF25MYY7CAs4dHvoQN9bPKwsy5APM/gjRfIAH1u6nlbn6/hRh0CYzKXWeEtH9er2Xnrh9uuaDcM&#10;J8HLFtKN9UHrKXwlxF72MH/mOLkeRCbDiAivFeb1wpgQ8KcGAbEh70VCIZkFQiiQ7vUt8z42rLEF&#10;dko59rg+ICM4ck/XE9DUlzdGNtTQwVRsRgeG+dmTw5tvviHsfMv17vP0D2wEq7VoDKSe/epu7LrZ&#10;UPLJbhkm0pdAz3JjFAXXgZSzf/n7oGIslBs3n9UTVpk/YWPazv37DzxnAe/iCW8bSH1yLuuY1857&#10;aKfQv/BInUuG4U/Bmi54+6+cUydKxRwFuRSDA32OtW5IE9p2fJIsJZsIFHzQgddv61d8Gc9TT3y6&#10;w33EQbbRzeCnbZh59L5gHP2rL3VeOaovcdPItNrOMiKdFc9ZabXsNLbeQ9Ow2Av1dJS3mOgaODYy&#10;/tgU+PuaB9E2sxEe/yL/VC78uH0CMRu3xIWFV+W2jjqHBnjXBcuM/d23XLZHaZaGaY++pI2vwuS3&#10;Pwh0y4r7YWObBxvYDldgqYzAr+XwyaxfTP1VvrNylP7QKSyxw/D2DYDmkuz42lSgsgbdhUXlpPlD&#10;zeV0LeVDnXueMNeKR3zdB0y7oi9ROKpfnflfDKFhXNM26NSFMdSfZFw/awPhu/+fpwBt76rGmokC&#10;fRBv/MGXbqrvuaWbgwjMW+7oJlFuGj2lXV2wB1JcF5DffgqkxpzaB5z4L323hNoMCkwo7vKmLz3H&#10;B3qncsDxkehZVWLRtxTVfQiVzzm6f155nedU/1Nbd3z/MPJgtuJbVSn4zDMZ+0rfdKq4gLb1BeWx&#10;FsdNANir87p1swmfJhTdTuqc8I1fAJMKrJ8EJ33JcZ7Wj7VGUnr4gedWqrnMQcCJ/NULWnUVp+W/&#10;LWscn7A1RHucCeAzoTgtig3oi3X9LNzaJ9dhu338dKXKHzO/VnAfj6/b30Zm5ac1YbORQ7F5rkoI&#10;jjxgthiiHyG0ja0onhupPglPfDNg5lssw5BrOVx69U9htlqVjODSbzI+xT5cK6NzrpmJmWc9UR9T&#10;tcths8NkYAZ4lE/KLZ3y1B/N/LZ0VrOBk/47xEpj5XVL/Riyt6z8iZ82dpZO5x+lQT725vzxrGk5&#10;T+fQ3eCYh8qne07Mn4PyjwL1RN6aT1ssvIDxsbU9UhM8QEO/6vyZL6wy0I6P+IpOanBsUsMeCXP9&#10;SfUB9fiq8hyelV4awMBUiFbIOVTyyuyq8lVZe9tpJVDRZ+iY74+h/CrHqWw9bwzsql/zG1uw/Kxk&#10;j9Ir/ik9ymrH1VFWODouOlX+ytd4wvUEk1n0hJb3nLj8G5MHHOfE7rCp45OjuO44ObkiVJbGlaH0&#10;iRvKt+fEtsDAFNf55Kk9oWNpOD5pdy1baZ6mC1P6nDevsNif8h6FwT6kubD5cQL4BPMTfcfDn/T6&#10;iH43hA0zzNoBcFr5iZEHU7htNFY+wfmiTeCudQ/CWuwBr/X9rDYvAOGpzJUu/TUwDy/UMbFYoFAb&#10;8FnWh3qCrvKRzx0+nHNwkaRtBcHvduxFEHSAQcfIIVlurE8XciEUvMBmoTq04wORM4tX+I3GRO98&#10;8p1EnjJjgct33Mykm8H9sfJYLLF80h8a6N3gBRrxpZxQW5AmDx3XsJaTz0QD1BUfGP0Pr93XGLAy&#10;IYod4O0BcuQqn/IwHfFHBtLYkgWptonwGZsBtxNwCpmwR2UjLi4AnEOj9Vv0lhkf5a4IlHhDy/Lr&#10;ZPSgqeCDVA+bCG/rG70seL355pt+4olBX1JrM0+Ls/wJDz9f+bHZ0UB5B3tgCNAnnyeo3tNTbYRM&#10;NnZ9nfkz+INt1vCLv553UhsAAEAASURBVPiLBzaBP7jgu2lajNQm6ft6Mo9X57Fh54s82ZJQ+5LG&#10;vvT/a720PThPtAhM9glcfHT5i3oFFn8jkIYPMXQ5CI19oh/atRjyv/E1rjomfB++9H08mcLibb7B&#10;tvPoJk8WuNs2cxdfdfNd9eNHEqCsHSOjWpnTbjsqpz/rhQQ3nsCfPPu+9AGueqIPvvxI8t6SXdYn&#10;9CnjHH0IyMMrcrdgXrFR+1DbWXAqsk3afs1Hk0fqZ7OhgJreYuRjEXoC/FmwQx9g2FBHH+gil/VA&#10;vLE/sGsAFtu6H8KGyCybsZFJiLzQCh8WAF/U92MBLS5PP3Fj1wvayOQJVZ6a/i/+8/9SfcX9w9/9&#10;e/+TN395EviDuTt55f+TlqbeCOi/h5zw6ztsDZNxibbUUuqCjcO339GnCtRm2QR+Wbb75Cc/efj8&#10;537+8Oonf07t+AN/55pxlbZw755ej6nNc3mMyh4I9x1v0vD9dTaTqY/7790/fOcPv6vv/v7B4V9+&#10;819qI/cd99GMl3xO4Vl99/lHP3zt8Ju/+Y98g8W//+997fAf/spfPbyi10k/eKDXVOuGHj/1jm+N&#10;tLtuSeFb+AKviiau31JKmkNrBy4jz/4qHGKnyZwAPsH9ADyHHnl+gkt5pziUkccCxY07qYQjGJHk&#10;3BdfXOxKnjVURvMWPyQgDxnI67ha/SsjNMwHlkKibQAD7qghGukbKdMELfSAgm6BQFfamxUwR94F&#10;z7DKzPzuss2ANb50bNhoK8t90F4UEPEwXfGNvHxiITf41XamgSxDlzZNOOVl257oUrjKYRzZs6E4&#10;xOtB+XoOa0iXZ+mtcE13PBABsjY6PtFP5xU9P41tp9PMOUcmjwE6RwYO+samles0cA2rrIFryW7T&#10;5pQOdcEGJQFapSErwbjgW37LKaCfts8Kb7UhZcB1gW7FaZqYMbaw9E3IUt8gvxvcjHkNoRt+zy6f&#10;KCC/+PhN4cBze1rshbpsOm62A5e+UXHDagvyc5jaBhf8lLlk8NuOn9VNZOBhJ/rQ8mBc7bUvNNyO&#10;BUd/TJ+SMjbA5zMU7oMyfoZGqgZ24KMvT2Rxgyq84fdAYz+vpweGa63bSrQ+GAXc9rd7GbFF+iB2&#10;it1s6hPMtTRO+3t+yPgw/ibSguuNlLnuusW1kBecxorH3V5Nu8V+9aloHtt9K57+iTpBvn2ugKwE&#10;dLsugONrKOlLAB7coM/v0AJ26S4Mz3Uf8zk+VSAp/U1gfJbr6vKW20A5shqrPxofZCT2TB6rL76p&#10;DUxmMVkMVR6I1j1jMnVGoM99Tn5D18ebU27o1cj2a93ASkyI34G+G6B5BnjKT2HBJ41fOFYzG7F0&#10;vtO+itxKBxhstAcZdpHvuKxw6CSmfDNdul5Mf488yPbuuw91HaE2pJvJdTukfbt9AbyZb4xJVDYV&#10;KQEuySVa0FvHE8u5o/g05Zl/k1E6LjzzQ/lKtzjkcciycbbhc0rPT4TL6fAx2i26ERcutFXnj/Lm&#10;As7LA9o8YdjzxMKnLj2WU+7iyJFk5Gl6icuTLNIcq7+Vd8vXuHLWZ7xWM7ICd104pct5qwU6MqTR&#10;yXeZ5FoDcq40KOt59VjziktZQ2k0bv4aF3zFa78d365PBws4H6MNN7D4xWxSaaVBWrWmTB0KLSOu&#10;HqGIXpnntR9fr70KQzvIp1MCn/zQJu05ydiUNa01lG7zeIPFY63JVSbysQN9F6/Df+75uzrRvxqh&#10;xyWNax17sck2PyrBkxhaI4oS0b28iD0Oqn/ADQjA1iY7HCV7XfoMwgresNsY1LbIVVsbzPqVXulb&#10;oBT/2L9slMc3Rm7J0jYFH66Xrw2jBzCVz33KtUh7YXmv+FupaPO3wlh3eI7NPJdQ3ZLP+guxsWxe&#10;4WpOY9pL38u57S74rj93c7j55gNnBhuH0CaZMvTVGODOvXUbedXBqT9c7NFi4W42GruBsQXwGF8m&#10;a1FTPDeoo8Quy0JnIEDp/JQsePezXN3w5angU0zbULDgu38DeRGAvOJAc5Vhwx34lkHiXKD+CMYT&#10;Q1l5A7N9Y0jJjvx7H1EcxxvG5UQxLO/oZBz3B9kg59z1wo0mo5jn44LvWI58qGR9SPOnmHHRsgmx&#10;ecCFZq4zjaNS9zv4qP4a9lRzEjc/a7rHZZy5DpYbY8KDgihQP4sszBdiibZtj+GSuetW+B1/7idJ&#10;jxLM2bdw0obwoV7voRvDR/mAz7H2r97khdjwKo/Spy0gg/10KoI3g25BeA2pr2N/adka+60QQwJ5&#10;3c55qw/yid6i3Yq2p7eFjp23RKuRd7g/TQpDtMJkNVdijeOyc8RRYMU7B6M8G1OKN17BTvErQ2Ng&#10;6zDkFX7TXw7Ri4KV7poG5zQ4T/l2CEwp2oSVL+crbuVY8ysTeU2f0qCM0PzGyd1/4aUpwnYnpBuI&#10;9OtF8A55nAIO3DYE0uXRO8ZWjJYRm6cHkMjXMvJ7lD40vGA2tmIyg03a4FYea7o0iVtv474bWGEk&#10;uGXnXCKYfjsgJs7krSFwJ5krgNLIuNFfytCPcBqveaTXDVPOT4MXoEQKapLQxZDOobpgsBq9oksu&#10;Ghj4U8d7ue07nZxl1mutPMBP5wnx6gLuTV2QXzzKK5LypERope6YlMyiA6/Bkgw8XYQ+hD6Rg5wM&#10;0rUTgxwXRw/5TqGvjgQgXHdcNBMhREuTsZ7g+EJNcNAPD+F08eMYY9MBOeM/e9sOVWTCj9lUjH8j&#10;52kAv/q0rLZez2MPRIfmvmEDrDejjuQL5kon+GqfWoBoO6MumZxiN8odEJigc+M4mbLCtP4AI13a&#10;nBPMF5/hZOiQvCrEfuIxvJEH2z1y+3yiO1Df1cbvW3pN8xuHt7QR7FfK6mKKsezRQ+4enwXw0YHI&#10;OskmxG1/K3/rIBl5WvR10eUmBgL58RnqTRN3lXsRZ0X+GUmPJ1jbv6TXPz+np/bu339XbSt+zcIl&#10;G8CE1rlPph7sX7Ix/lEfc38hG9NPtP/t+AAN8jth5qly3Nq0W6aYc/qUh+aztwUmSpUDPvDlVX/1&#10;cZ7mx/dZUDK+aSUPudmorFz4GPiRN30oOhDI60U1MNDkvPj0Lm1jyIMdLIsWfgmkyW+6r5BibMEm&#10;4NInAOO7sLUxmj4pi4fFs00lE/QI2A3ZcsROLpgfwFoPGzw24FuACpWJdHUVcQrIsm2wJd9c6+Yv&#10;+bbnyBBZ9j6BdtwNYOhHd+TlqX3xlvzcfV4bUc7iBk9V029Sp+Txav4HemXj+9p4pL/jqRHq6Dm+&#10;3f7884d/861vHT77uc8d/qu/+TcP3/3+dw//+J/8U9fJ+3oaePVj5P3zDmO+PzVb6MTMqW8TVIbn&#10;gJqg47sE7OxFRtqSbqfggSJemf3W27zl4vHhTfV397WZ+6lPfdo3D7yu198/0M0c1DN2vnnzg8MP&#10;fvSaNs/z6nw2gPG/d+ZGnPvaQH77rbf03d9vHb71b74lXG3GM9YKngbLKw+5OeyRnmZ6+517h//n&#10;d39XTwq/oSeAXz18Wt8a5vMK76keocnrDd3G+ZlAnbfdoS/1z6YJMQFfQUd8tG1vUI8iyvmrbzH2&#10;xb/iVwftS0Gnbcb05g0l5NsHJcuDG3rSXDyxL/j0V8ACw5F+p4sckRc40+PmGOESOHcYPapP7Jai&#10;7XdoK3JbIx85wbHMkqV24CYoQulRvgbOW7bG6MEFHA2EfI7iFq50OTe8YutBVQgPmbgBBbxzh+nC&#10;g7CIVfqNJUFgtjinkad+PXMSyUAobvkGI3XaMvJqt6ZrHmA4io9ezVtpdf5LXuRpaeLMv47z1jN8&#10;FDzTxifHD8hDNso9NxUSMIQ1pp7X0LLm+RxaJ3At77jIObAc1ZW8yuPyxf7lU7+n/RSWMuSnn2ke&#10;+ARl88uPYdp2wzMygAucbSBfxg7Vs/IBT74XWLGbxkbK6DeIOQiMF4wz/hu5fA1gHovTjTxGWtKl&#10;Qz7ySELHkTELNC3jusJ9geSKDOFPue0v/Ju8zlXyVh5vbukMO5QOi0aFw4blhd3ApU9HJ0KuQVRP&#10;1l+bZBobP6G3OLBwzxOVP9QrjG+wuSbyHguwvW0T/OhkzpaZc6/T+YnbXr8IRbSYYbhPgC/jx+2O&#10;2cQZi3NNpn4YOsip+eCsD8HkUmDMwRaRKZHN7J8BV1rUCiJ7KN958Nj71kvEAyZQ1Qc8fABlAopj&#10;2+TDg3wFIoFjUwLjIXzYzH3lZb2pQk8Ca4Iie2hzUvYGeDANl7pHp9hJRku+6t43Pcsuts3Q79My&#10;3CxHPnXAnPHZZ6lnxrT9yXrm1cA0RK+crfktd7yD+3Svc8xIW8vBTY+kWVeRqjHLEaHzJ+XbusDe&#10;DUe8ZKVd3liMNtyAbwPvqcINPfmu80dzswGf86ANub3PjRug0j4aygt5KhP0my7cdi67+CaIFihu&#10;WZ6wP6a/gG1J4N3nTHusI6CnNwckHn7FH/+lXwLcDEcfhew9WgYsB/mrni0n/uAiPgoMupqG+6H6&#10;NnPc8c5Ggj0N4Dm0qD4j/gR+gbE88EG2yaNcBS7rpwUix+X+37DLz8aXPGQYfQtinpyMHM0nvq7M&#10;cEPLcCf45HE01M5rTJmvMaxpIRGlxlHekCCPbPpl6jNhrz/OA6M8ffbLbeyW/FvzrNaPco3Wt3JA&#10;b0zi/Mrmk3mrGb5HqC7RK3gg8wp2lw28gZcfbvw80kdlp+fuB5FFf2lP0lPzygv1Xy88o5tvfaOI&#10;HF2iPJonCUuj8cLyJFlb7ToAUD28/q0pzo158wH0OFqOjQgrn5ZpN+7weF5RHaj8buU6Je2geEtD&#10;dAivdAP45/xbBcV2VFUc/T+MJE+Tv332ES1sooN5p+cqkoGstQ+KWHtdFJ85BnME+HKo1z7qY01T&#10;rsJrzwkZKwpfKompj9t6+xTjI2NB5jxqL9vG3FZNx4inZ1t7VAHp6astH4OIQu0UuZ3lPLdPwQCF&#10;7zOvcYtTfFP60cejw23oKm/zoZC4tAFmPthmyr2eNbaarCgFrcIoXfmgT7p8mr/hniQEXirm6aY6&#10;eeDy9pkGc4TvjpR5ZQHOxH7CVvDUq69TFNsHRJvA9csWVLZrteVuCRUr6IeEdVREveNDvL1ReZ7L&#10;z7wJu3NTOdakHsySnxBy1LdzNm9jZmBcIXSbj+6I0bEUvJynWgZtI+cHXLQOQOdHGfISSNNeeKNL&#10;5t3OPv4BaPXNziEGipkxAb1Tz8d1n7FGvoCE9WmsMfCQd/1AhDY5ZfYhpcFjX6Ptq3i2ATZE8YgA&#10;hbPBcza1x97oMaZ3O0E3dmbOIjaTBrYGhEKAVgAMrg+X6ctMRlllRznoElYMKsf5WKvSk1ZYcZzx&#10;IX7K4xxuyyDjSlMMXMNRuWTpORBU3nG4rAvl0NsO4whOeaV1BKNy7ExgkPdkYewPPMfu0Mc0jDQ/&#10;pb3FQ4Pi1m9lAobuFH1qg5XWcTp3OOADvK6KUDrE5XeMc3xWOGA3fjZJ7MQFNPYpnLHn3M4tvOtC&#10;6a6ywAf9/DdyrgtF0IsebCykUV/H47oy1w8yrnJa12D5ImTqAxnbriov3/DI3YKqFTVY8pGtwQvH&#10;kJ8MNt4cBoYnjFikn0xF462qs0fakEWs0FV8tJgRDF53psu6I/ktpyZvLIQ81BPATAJ43YwX08TX&#10;d7aLL51vFlx2X2JCg/zUK09+IR9zZOoS3ZEltmcDKH3PHb2Gy/aw7uBn0gw8r6QkfiSafIuJBWxk&#10;9oYOHZzUHVOMDcYSyrQewu0F8WrXylDb4TGE0jKs5OkC4U6LOsJcqZEsMDL4RW/yAwtMXpFRXvFI&#10;6jIwwG3+I94MKO4PVY7O2NbfMBteYEZGUZKgHF7YGl1dKD0KTjl2hwdpy6xCaDd0Q7Xnp3EGT/Ey&#10;jQxoXPSwGIO8H+guVJ5Eu6/XkV480OKICPDdEusiOG2XKS+2RW/S4HORhWz9hlLtV/6V9d69d/VE&#10;mtqIaUQfYFgs8SJBSBftZyTeleapkM9+5jO2LL6C7R/dVjvRU3xe3MRHNOtk4kwAE9viW1xcd5HN&#10;fmgIYPQnPPL2dqu2C476EBUd+RT0ehhPAB7PqN95wqi4+B4wLDzSN7BxzTntvDdAWE7pwuTSfYwm&#10;ycgLDxbgeP2yddDTRyzUdUN4xF/6mPY7bBhlM5z+tpuifVU1bRz+pin92kcBx13j9DV+Qlj+Di/k&#10;RJ9utnJbOTq4rSl2WjCMvdRBbTNVMLCBg1cDeBwE7GRbyYYOIC88sC+wyEVgfOOpzTwdMzeOCLc0&#10;Q29v+81H5sqHPxBuadH4iWghCnSByXe3M1/hu/DAIjubvWyS8cphntb5xEsv+xXG7+rVZGyev/7a&#10;Dw9f/oV/5/Cm3hCA7/ytv/VfH1555ZXDP/yN/2V6s/RqVlsqYo1YYE9ZqJ+wn9YjCtX2zO/cL2Jz&#10;/T3RJiwbmXlKjJsd3jq89c5beoJXdvzES7Llxz0/eeON132h8NnPfV6v2H7BN9rwymcC/TP96Vva&#10;9P2RbHxP/TBPAP/R9//o8NoPf+g5JRWJr+PHd+Qv9+69razHh49pc56bdr75zW8evvylLx++9tWv&#10;HT73uc/Ep1TOBSUbmOGxXyfIOyw//EnTRvEP/IHXSOMbvPYfG9BuG1afa1uh3P4lm/iCXufMO/AV&#10;fLt+Thv1xWx1EZw/b4DPSE5oY0cv0GNf+S2015shyr8xfLFLz5GTPOgR3C5E5zSgZ9sM/u8wOJT5&#10;xkh78Q1twPMR79DCD0Jzx3ehfpAhPoFF9ae+BrtWlsKdxi5PgzEN5CegOzShEf+TPbiJRjIwpyQm&#10;vKMbCKqLM+YHXILn55O3RuAAUzqB320HbGmQLjzpNVj+yXB6FpfIAn/F4xz9TLfySc/SaEy5YURj&#10;9b9hcxQ9ePD+hh88ZNXBnxL4Na+OXGmvBLIBOBXggqYTj1sYf6WxyecNrFDc5B758QNCYdd086jT&#10;4hUeOHjh+8yXe56YOt39m7l0aVFOfTKnZVzFT+iv6Dc6NnSjtDwZC+FL2wSWfHi3jWztWxt2a1n9&#10;xm1atmbjootj2F5ETMfzThVAs3KCCwxt/OKDvAKT9JGcfpMH19T0W8CGHk+IdLEEevS/vPGAdkLg&#10;0zm1KbikVQPWDd09Dqq/5UY7agc74ZPgEyMbn6V58cUXtTl0oVf3vzlPnam94bvYyJj61fkexm+s&#10;N/MnlSiNrLaBZH0810vWhzIdbe/IuAdspbqkXDfNrFx2mKQ6/zPCFKYn2iFtdwieKW+dtOw0pl4k&#10;xrF4CxBluf6NVSiibqWtUthTbwrhLSb3GF9u+wlgbmzkmu6JdLul+aPJSz5fQ+Q9r+bA1Qfzoce+&#10;iY5rpfgBvomvgpfrN13XSBA/zadMnrZ+gv+L382bfGKI7xFfeK6jQerwWDdUoTf8em2J1A2rTdYN&#10;TnyYYw89Ry6qO30yIPavfcjdUU5S5YUsEsilsR305LsrO5WK00JBbVtjLSGbBvt8Ebr4hnqD6Ip9&#10;RD7rGTuJu3fvutw0bJPIgH0J7jcWlnIHmkFwlJ/riWMcXLne0A02Ezvz435BvOrHGtkMhZxtG7H7&#10;9BlH+gtUMqTfQqjwLS7tjnl+8b0WcyJD+7E1G9shN7rVXq5b0Xf9R12j8Fpt1jbgfS5AyzhT2DTg&#10;NivOMnZ3HvBuc/Wtc1T3vPrPljP0er7xQ8Y/o1AfhPYl/sOjZR5HWK+Ef/VUXP+iTijj6E0DxKgB&#10;7gXXcPwNL95o57avc27KOQ2Ucd3GXJ2Fea6poF07wI90zxuXTmTZzoybM6S4bMN9PKW/U7AuSfL7&#10;nG5QwI/dFsWbtxjQNV7o5vrHuobmuhWehLUPsIzi2PVfA5z5YY4QmXfZVp1Yc7stfau3YaUH2sgI&#10;W52spMmmLMXHdDfaBgpW80BzUBlYnFe3FHz0397ADab5iHbbLDq037iK8tqHSJjQELDlWnS4Cv94&#10;jA9U9eVs7d8gR9l68FANctKm8WfbX/7gBzCWb1rjE/78wwgSu9FONIhoTHw8dI1vH6Ovz/w4edGp&#10;Y1plYI2DNY8LfFC0GKsZkytrcWFLHufgEidPmYwFkt1hxoWcCIcBQYHPJPlv8IqP//oKsvN80aFf&#10;vQW8YPmkFPyoU47ticopH66GBd59+8Ljlm60yxrnLrsav8ct6Pb6YdWpsn+oWDQiQzzaVpmfyL1f&#10;Hwt0C+anM25WuS5w05ofjuKtKPCCCP5BLD37iRzGH8rIbsAMXYO37VTmPQL7G20+n0jQVbSvgYC3&#10;/UQfOlSd/UsEKSOPDV/8w/22AJjfWybBNG7dEvcNGpXJvkVdag7mvl39j6i32Dx6Aj3aZ2IJI3q0&#10;Z3y4Mrd8xUFOSbPJ47Lxy1Mf5PogIXyYD3heLbn6BlVw1oBe2MOx5Fv1LRwyr3jAtC9APmxbzynO&#10;+Xh4Ib/mtwmNRePXf+3XRBugHCsRG84XSMqNVWwU8hvaWa74lBemF3gYuhcqxYUmF2U4AcqBg2MQ&#10;GGhxHgxceisP6OIAqVBgY8gO/OWBqFvjRy79YdjSqvyFP42fZuSnDRDIeFVABvhblkWmykb8nJ64&#10;sG4qJ26wTa5wAWjWZtadiQF5Y1sm857EiF4WkULVsIJjUp4BJQ2UegO+8gJNGnmYIPj8RP7CdIHJ&#10;9TVytYwYGpV104lKUzA/1XPTkzg6B+e6sNZP63LFgUeD84deYVZ/NGzhBw6boQO+SrllVp4nRKNv&#10;81Xo8iN+OqFeoNPBBHhoEiNH8YmhsQWVRYzARebCC1SA0GThk46cOqSdUSdcsDJ5e1dPT76mu9B5&#10;SpPwvF4ZgyzAB26/8x2dujhielrw4I7fiws2qVkI0sW0eLDgj//wtBC+00GcNBvGBC6s6cyTx0aO&#10;7oifvqa2r95sIBJ47RaBc+qFb0qKoXxQi73qJ1icufv8c4ePf/zjh1dfedmvHr2tzWNaYBaMtVA1&#10;CzambRurUHrBs3Vd/vBCT9udE4XCta2gK3JTX+Sx4NOL1tokmBkMsT/50KHePcGetl0+4SGZ9Jfv&#10;tNL5Sw7x2ILrPgMcPgEufwTwrINgbH/Fayis+akIeGQ3zgDW/2g/pddy8Mi3zizEzyIXryOlTql3&#10;NhjffOvtwx/+wXcc8wSbBzCJyEWNSKgubh/e1wIrfTZ9UtsqfPjjn/BAr3lmYLWvaYOONP7D60h/&#10;53d+R08X/0hPAQjGOjBpzsoIPoEP/zQHJtxsIn6gNmg/l0+hP6bj+JS+3fnrv/73ZG8uVu/45oiX&#10;XvqEN4Q4p5ewP6hCsLsnz7IvgXxsWl8gr35iH5A/8gQZm7TUOe0n47Z8QzJQz+4DRAc/LJ/6DnSR&#10;gTbAQhP8CwMvAguq9B/IBe/yxZe8eIuSom8ZpQt+080s4NveoFXaxODQWugfaWP0HQS+qctGOTDw&#10;5UKfPqN9c23BOXJbZuyg/ou+ouX2YenDAgFtAVnxW/j2u71sOj+vBTL65fSn8ltkw/91ID96N0R3&#10;9QXy6Y7H1HVlAc5yg4t8khs62MD9h2iXJvkEzkmHNnDpY6jL0oUXegU3m+2cp47FX3wYG7CBb8YQ&#10;H/pmFmKpv+RrA1N0gIMuB3reke1ZSOFbztBkvvPd73338Gv/468d/u6v/wP7MPXEq2ipXRY08OwX&#10;Xvi4NpXfFglK/22G2OnfDoe0uatplzdtNFDY7fm7H/MY9zF9T5mx72Pa9H3ppVeU96LtThvkwo66&#10;pM7YxKH/ZTP3nbff9ZsA2ETmRomHWiiCuNstfb3qhItBbhwhvCge9L9/8QtfOPy3f+fvHD7zmU9p&#10;Y/ju4c3XX9O3gO/6u8LUI3XNE93gs2FCnZPmaWJ8Gzlch+JFXdMv2w+YAyivPkaaEDnSBoDFN8gD&#10;h5g89w0SkxvJfGODeNgvq4f8hFZOHv5PXEPStqGDL1lTp8168pNuX2Df99geefFzNnAI0KK9ANOA&#10;Hj3CZ65pJAf55IGHPL34RhBouAy5BENfCTyyZxE+dE/5UA587UM5edQJATusdGoP+u4GygmNnWZs&#10;Vj4H9KsjtHMsdAcfGaJH+mwTveKn9FIJMA//IxlEt2NG5bCNJI/vjh75kCeyRjbEyWZQ5AaHAExh&#10;GX+CEz0MoJ/CsgFM6Hx+qx/RAsbj2vBd7WGk+WFOTBl2gR8x/su8vDdhVT/arGUbmvTj8OzcFJ0o&#10;Zwyob8Cm8uLNpHtOO2x55u8ztkNDclkHiCpghzUmTb8A75WmgeaHtu05A+1Yf0fjjPIy1wtd9ODa&#10;Erit/Y5u2MTXndiU+hm/Z4xFB+YZHj+goTx4IhOLj+js/8G1aGJZOraXbE2ILfdNAehDF3uiPnPy&#10;2s5+If3XIBZut7UH+jKe4we9WYT+j8ANKKlL6Tv9sc/FiPkYpP/1v/7W4Y//5Ae+0YIxk01FvjvK&#10;xgRt94FummRiJ/DRBxvj5+0Xohf8WHjCDjKvr++QDbsmUDA07I/yScF5sar1PpcX6v4dKNs+xQLt&#10;M8FPw02+bWIBJMbAU48E9Eau0xCw1Dll6LUHdF39L4LtuufGJeq//S+fMHjp5U/oMwmvHj7+4sc9&#10;N2EUEOG0Gy2YU69og4zYh3PKXd/k7wI4L/MtjaXAawygnHZB+30g/+MmCj5z86ZusmJcgAL1xzVt&#10;nog1eatv3qJT+7A4mxDjWAbkmeDFUm5KWHCAwS7Y4c6dXBMf2w3dQrd8IHeUHi3dpuhjBE9d4TME&#10;2sUtXTs/kn5CdB4/pdGsu3c1z1OfRj+LbXgVN9eDzPvZHMCu4ACPD9BfICt60YZxi85TacvYDP2Y&#10;G0PTN0gJFxrtAysMddD5MTgE8hrIq7wunyL6n8Ijyzb+ChFf8v8oWJ6le45O9NvrFJge9P0p73wD&#10;k6TuiLl5vvK0DpGH+pgq2nRY9bJL26OO6QGz8uMTST4fZEwA3/RLuf5yufyQmGD5VDHEV4XCMj6V&#10;VmmXX+c30KGtsG5zMU988mQ16zn4f/kU3/yFQ7z3X9VT+cjGnxBcTmLCSousXs+Qbl2S3sLo7E0e&#10;uqjhC30CbT9jQuxDOdc9tBv0pn+ELmQ8VlN3nMu/sQNzbI+PqmfOO67V79K37Gs7Htu4nhI+IfJY&#10;MOtLnkXWD35Sn6EQM7hsgI7KyTsTuL5tcL3FBTZClG/5w9PntBSd82au6wLjnucd9i/0ST+A/ZjP&#10;Ejwmqy/wzSA6t43VLrEvedhsk2PG59gluPgDsBnb55pX9Lk+yHqficLKtMFNmjVFbjDH1yWX4tNQ&#10;WAOshWNoeDSQZdtMW5KFPAegPNfKXLPM2pf0pY4ZP/GbjgP0M0dySLBNBtGBvn7CR/S97jz5LlM6&#10;tomO/sTUyKqihKGJzm6jW3ZwRKGQ4hMfs1yyKcH9k+shOqAn7aVyhv9GAnEdKt8WC491aG8qCihz&#10;3/CgHXBt2zckbThj4yG48Sy36o4GpMGrXMBwjjiOlcavgkOcdOGIb+sJ/IaVTvMgBq9RccuuBfFN&#10;DLDyBai0bs8Y2Ws796VLnW/zk8FJOXPHcGCcbqge3DDEq7855xq9ARlOA9fOaGBc+V7lKizzdELP&#10;T9PeXJb2wnT9dT7Y+qPfN82RF1vQP9KuqXffQE77pXxgfD1tuJRbgDM/aEPfUrUqI3FqOW3auok8&#10;cO5jxJ/5FKH6+eTMD23TYfoq9KyNiM1raJnnQrvk8DH3YUODfFDALa3CnotjmrGPcLAffZ33jUQH&#10;2+E/vSaCBnQ71xKnS2RrK3uPT+BCRTpe4eO8zdlN25zdmVc2Nc4xvRUiYsHOsDu5MaqMe0bwBcxJ&#10;w4hsjTl1sYHRgCjj8KRKJeC4IrV42LwN4YpE9TjnAFegOBv4qwJla2fvehBwY/Dc4IFTI6kMGz3p&#10;jfyn+ban9G2++Qi/r2Ygv2VMvtdAPrx4hQxxFy9IE2rLxivumi59JvGEU3jOgWk+cUNxa7uen5b3&#10;/Lp4xYXexnd8a+WrQpNa8ySi5TQdTpZQWmTVp1Zc8lf+hlv0LD9jr/nQ0zns9gsPiJkCP1tY+VnW&#10;AEHSMrF4Ehrxde4QzIRV7UEd0029mpM2Qh5wdIhcwHHOYhWLtQR/f4k7pEdO+506cRaQGbjJ5++W&#10;JroEJjc8CcY3CT0B1sJGQyYTPLnLwi5+xsVy0pCP7vgoE/ybvhAkn06PYJ+ysunkyMM0HDfeZzH6&#10;fT8lhV7P37jryZX78ZEdeIhTN52ou0NFBx3kr0fAbfyibuVkWPeVtqHyw4DIhAkYQdquxMFpfnSr&#10;r+z0WOjOAMrkpH1Ay4mbV3nhupZzQb+eO83gIbjw29sguKVDv0SaxSxs48FFcftL6GBfD2yWLXSo&#10;d7oKvt/JhjDyU8fSXActELhMKtEp/bMupHSL4g2+xTi2j4C2lOuViRQXG0wY4mFZ5MoTm0xS4gHQ&#10;boh+PftpjKlFXaSq/TChwZ5ui8pTs1H+4fCVL3/ZN3VwIcoGjC9oVRdM0Ng04S0AXvQZuzP9VtIB&#10;+93yd82mrYhHN9xq20xs4pvUO/S56CPgI9QPPoMPccAL3Pht6rC0tsmWcYPfjWFwTwP0aV/2KmSl&#10;z/ECe9oVdLugteKCJ+GsaC8+LJPtF381vPCZZJ3SAR95iFlgEZhhwImeKSfdCWbyo8Ptx+kLyesm&#10;UnHh5UPGZHPj4UXaleUFaMpJEmg/6L1dyCGMgnVU3P6DPMPKMeBLoA7aP3AOX8KqH3R5OvzmvOED&#10;/q5D4QJP3633eav9qu7lcL2oJ43ufNcXeiwOPnfnuWzUSWbjyt48vYNcvpNeNJ959o42GT99+BV9&#10;cxbf+d/+9986vP7mPW/83tUCub5KgAh+DbEktbzKmfgnLar8V8m96yUT2mbY/v0H9w+P35Jt9Up3&#10;VbwXW994/S3d/HTXdmwfjc9QP3xz+Z42Fe6pLtjQos3wdAB3iXeehwSRJjzTT986vKEbw57XIu8f&#10;/OG3D3/ygx8cvvAXft6LGc/qphNkIb4QPT9Zq4qpb3FDBW3XN0hJBs9zZ60IPPOTfF4Ish/Fn+z7&#10;VPCE3FCVRWWy6rPA0XbbrvAx8qBX+qVBGQe0iAnAJlxdB+YxbaV40M6CU/BpH5A0j82CpZ02J+5m&#10;5W/MDe9cxM3mw0hCBM9dtqVAycpQOGJsvC2OSRCPp3OBCB3sscHvYk1fkL5jKx9TUPcN3MUMfes9&#10;stEn+qYYvfav4zv1ULmzQLT3M6V1Lm5dVTdoUMe06T19hV2kL5tswHFAI+MK/W9s27KWI0PzSK96&#10;kd9QeRrbJvSXgqnPAevy4du5bGQILTYygAFnnwfu/vLAC+L7vGeVrbJAzyZRBr5XHwcWnybsPhZf&#10;d6Z+WCCqXtWFsvKJrQu9x8Uhx/M3rpWlg8ca6WN81VHxCw8soeXE5Pl8zIscPvAZdGNuOOOLryum&#10;7sHh+oWxhFAbkvZYo3KPN7Q//QFPOI3Jq+7lTR6hc44n/X7ryIuN0S0LxJE/GMf04wua8yKB5557&#10;Hwgvynni/84NbajpVc+xA94EzRsa6z5j+zAiMxfwEz3YR+dce4GPdo/UDv2Yhc7Iw8w31H8/5on4&#10;0VsJ/YOJHYgJjXNG2WYfiMzmYhcUC9UFMig5bDyacRzXvmVXvNUmu69IqlOxjsnNGfYTJcGGTrJJ&#10;M+OgD42q1H3GBjbjuRn03Xfve975HJvq6AisQtXAhvSVzJkJqhlKbRtS1AAYtoPgOqYyF3K9qk7p&#10;By80HrDReVc30nhslb9eyF/hx+Zv6w+aUI3tI4v5ied2JuFaN0CTrl2pn8zaJOsogR3yhEx1Gy42&#10;bvTiGv6qYD3tX+i/tzHDi2TaVmhXjsaGkUD0nxfYBDqSB5sSmHdcPFS7ln6Z/5MX+Qxge7PArnHC&#10;9Rnd8RH6hIf6rjLh6BviUz/AuE8QuYd6yntIGV5UEo+NKo8zx9Csg216iPdRGJi9HpJBfaYf1Hnp&#10;oJ0b4k6hePYewXGdRRpfWcMTXjeOrJCTPJW7MJyv63XOh4RQKINPfZe029boHNjoyPhgmQwfX0N3&#10;5uNbsL9sZ0lQp6RattAO72M7257ADDylmSfFryDl9uYbffN2JHyTjTFwvYg9MlaX6LnXj/WAELLB&#10;QD/wAK6hYtbX2u5bfi52e5KY9r3aduZNjAOsS9APtQ5REZ/lvE95Ve/ST93QHmgX6Be/7vURNDDw&#10;s+o3PBfXgxE2n2gyd2ng8y8O6OwKmRLbSmVkOp180wCOPHq1ozY3uB8mGkJbOwHHfDT/JT3CHMlE&#10;/kmwnc4AmS5Vaz7EsT/58VdYxIfdDtBJB17Jn4OdYJLwGPjk+DT0mzFxdQKlaxVtIxsohR8iPA3s&#10;kcYDAmqm3YQoaXyCG4VuY1f1m9YdfwZYIX3qpu2WHwqYbOCascSVfl3fr20h71Yj3xhWxqxdsHID&#10;eaz9su6TsQyczOnU+yt/+rFBCPxeR73+KL01Rn6v74gfaa8xjkHbbhuveG3bWMD0LeNupxWWdPU+&#10;zeccXayt+TIPDdTWt6o+LoUCXSq4nFH6rinwxC+1tsOenluIqZjeYIGdbVuNs3x6ce8hdjqI/kRP&#10;LPtNWbxSnnP/5qd+1ZjcG1qj4dzHAusy/dAnbvYbvcdEtptpTQbF9F3AU6/cDPb4AfYrRurCNTXj&#10;YfpcgUgGryUpSbfwmPmEeHceqqyzIbK3SHVpGXetT/2HNsfnW5j3Bra4V8TTf661VnsQrzQMI/h8&#10;3i706P8aLFpPFCP7ir8UHSWDd2JDz9vk/5prug6EQdrjzaRDP/wLU8I919sbpsNVCZktAJD0KmDT&#10;ylZ+SU1MZsMCcEqz/EKLSkeBIu4x5SzwfJiAQxleRlnlB5dOq+XAcKx6cX5dWOWngjmPzBH6aIJ5&#10;htCpPGdAtqxVzmZ64rAYqLKbLvmyUXUqDvEKVxlOdeWcC3rKOeBF8KRn7IKu1bd8SqcxdrkqcBEk&#10;4uFxAgf+2kCg4z/0mlDZofHjBGSvnEf4U+10rA0rXNPglzeyOF9yt9y4I1vzqEcBTNHIvco/+MBv&#10;NCvEEkOCxbdLYWhLMMsBDch30II3tDd5Ts71RlItKMgudFZs1ogPd59DJ4P8prIvYlNtxzoBS4cN&#10;X/i4ox0+t2az13cp4z9CdVNWORdEvNqSQZy7J72AKgFoR1w71h/wRWxPp8bmAPn4JXyZ1HDhyYIJ&#10;dzpZT3hrMPtAAwsbB351tdo+r1u7KXxJcGQTfwvHcmeh0v2Ezgnw7cE5PE9D9A/v2rr2XuHTKWMj&#10;Ntnpn8IjNqvvkUddls9ed/Y/la3ynMpSvs2vPJyzQMs5A8OuY2TI4Fie0dN6je0lrHWvrkjL2Ekg&#10;j8MXQapLpz1JoZ4eaxHm/uFdvT6S1772KSojjo1J+4Ka3nnJqw9jcrfNiGr6sQE+oImF6p867pOD&#10;pn3yE9udZP5UnWJ/2Vt+77rEaArUNd88ob18/S9//cBTEdSBLG0f4Cn81l0XGTrOsKjI4kTrhFcD&#10;AUugmshvH4F9WeD2uWCAgyf5hWMTMK9NZPPFZDzOlAY5bvNTWF6wlGqinwUsZBeHyC1Yyyd60DGO&#10;0ixq9CKCdtfFfXhUnzVdGSs38ByVH57A2I9iAm98lCe69tXQpUU9UM4BPnJIQNdTJ2fSCjEsK+3T&#10;sOKT9piJHP4NX3SmjoDBgOkvpfdcAngBhbKTYJ2mb6zu7QMAja4ZW0I6lQOs/q038kPH+ALywhyb&#10;h5KLQL4XdQRjWRWzoF5+8OhCk+UXTuGwHXeHPuI1ja43vifPXdsP/RrjX/7lXz783M99Sv705PB/&#10;/dP/+/BHf/La4T0tiN+9+7w2QPPtZ+aH2wKJJfrp+5FJZc/YGu2oDzZbeVrmvZu8npZFpvt6svft&#10;7akd5lwc1Dc3fvCEEv0wF5PQi49qvBVhDcEJFGyBtJjyelDVEzzYPObpJu4ovvfO224HPJ3Dq5jW&#10;G3fqL/Bg8dFvAxGftitY4AP4g8d08XAa/xoZ6iOcg8cNX/QD+FU3lO17mrt2E5hz8IibBp9XMHOX&#10;Mn6Jr1JGoIwD3oqO8sifjLS3hSbtjTZNf2m5ZWNodt4SPNHXH8G0wtLnYR8Ziwds5TG8UHsOD6rC&#10;chPTJtUm0JVj2Jh2GKhfwS7gKfQGPp/MD2M29DjMT/mVF5DmDbjP1zq5rc0sL4ZamcwvMNmpbtDv&#10;DTCldRpbr4WndZI05Qd+ZS0sNGKn9E21VXEoBxYb4D8E+q6jEGFdXlqtB+DKyxvJ2Jo5kQ7nj3+w&#10;OAF98JnLlL/pDbOmiXtscNKTJ0jwlPIDrXVHugt4G330Unuk+4ce6RUXHIfRD1qWYWR2GbKY6+W6&#10;HuyFZnQDnfkpvGhL2JM+XMRDHydV6BgGX3yVsR+7bfUgePRHH2iwwQvNx4/xWY7QgV8D8AT6IWDR&#10;h36JfM8RLRvcggusNRwitftqp6aRobYwbXCVB21krv3Ck/YWwUxTsL7hDF0ll7mPfZDB9ATvMtnM&#10;dtO5eRKLFN9WJ4bfa3pFP3NannyB/gcsDk9aPZeWW0ULEViM1Z/O1IcjvWwRsWDrAE9k5yDUBj5Z&#10;foAjANVXROLXzXfh0c8xoxVuTReFPPSDTdLYo6V7vJfhr3tbTZ1Hh9JHFxZB5QWuo9t3kDdt/dGj&#10;92xL1H6km5Nfeukljx9s0pqvcN1/ym5ZREWY6OSNIIR1wK6yi/gQSBtyK+c8NmZO9pzGxWdVdzzl&#10;+PiJxllj7T/xa9lCOPCHDEe4Bxq9CI1J8ykbb47JJOkphCPdyA828Y8fNv8eB6Jf71jWdncddW7I&#10;pb6Qmfqhv0INrgEfa76BdJsfWj21WeVNa1FdKXNujFiNBj3byRbDbrttjFOhkr2Vk73aLxvkBRZf&#10;jDcBeVlbIIDjPgnh/R/CK6/2TYNufX2DlOtzl7flxNZTCtc+5Fk+5TGvt9+LYewR34//075HOejg&#10;vMiFXcbeK03oEkxbMTZ2+dL+7d/Kd/tWPvXCfJtQvNO0+VKeAn6PwoYn+eApQobFd1oGn9ra37EW&#10;ZOdiwEDbsdL2Oeeh57FcIW9JMMjYDDtSMmFOWlfdQAgXixefEzg8bf/hA4w3IeA/eR1fMX9Dy4D3&#10;PEgF1hGJAES28bM+EMEYiD97zBS8b6RyrHqWzP4WpmC8gRJLinrkKO/SbP+IHG4ZI+sqn+UQwNPa&#10;sOGE2Ng0q6tOypt8QutUKaf3a9qUn/5ilwZo1Oa36L+VwR/B8aIH8vCHvexLtDH+2IhXmeUQPK9I&#10;R8hd5NCD5gbHiYJpVqFkeB2pOiEfxeFtlGRM8lx0yuMUhms1X7NDWAwmivxqI/Uf8CoH6SNZhUQZ&#10;Oq6xiQWY3+NQRsqFVkPSGj/V97CWt3/rd4cpbGNkvD31yPV4+oy0FeZt4mBR3AYE1/kDbB89yPy7&#10;tE5jrhE9B8YXdNBua1Pqvv5DWY7dTpw7EI+Oq902HAGV5sp/w6ecP3SEj/7Uog1Ku20wbWph4dey&#10;q+LWPdY9lQ2cVYY1bX2q3xnira326UcgskU/Xdh800a3obn1IdKZPDRuWXGQwTZRBrI37KnkFG8V&#10;N3P70Kze2JhgbvIjNkpNF0T8JuRgNpDHfFt8XVxZCrP3mfhr2h/zDbgtKhX8Unxa/wWoPZA01ouu&#10;tqXU2eTI9NF6Ficw1AVqn1qzHPbY1vC87BjW88KNlxLSqf6Q8Ze3EukNI9Y7fUjkAjZBN58gSIQh&#10;KwBTqqhCN24JwjtsCXCTVcOWVmPygVlp4SgOVPqiHzArXIAu/wID/VPYntt4g1Y5Virn8tbyDtiF&#10;a7zRX4VeEc/wLA5FlWvNO4PurMIQl39oxJZr3kqD/JY1Nt7Y1nQr/9iwE4bCtwMmv3Ic8XDXEb8p&#10;v+I2Bl6SbJMRDxRYgA53Qv2gNJpvh9lOwmc53fRb89Z0ZW5M2VXpFa+yb3KNnkR207Fh7WW6KTH9&#10;lceRDovtY3r8PJzL85wc0Ku9SptOnDRtClzLIlreHFAMXZ7yw/ZMHwzDAqYGVhaD+VZvFwjZAA6t&#10;LDBn4e6Jnx6k44Q2+KHBxrHuzNfFA6/yyWIME7U87drBhW9S+fWgSz3j9/Ep6I3iEtQdMoPAdIg3&#10;vAnFBoueXOQiTTBZbGNTiE1k3TEv+e/MAgkZlc+bP5KNJ53YZPAkFR6mn4us+nVtWZtbP+mKvt68&#10;aYHiwsLbHq24k53Sc4kAgM0RvJ5TvgbL7AwTnSJ02aGAIZQ/vEIvg3cgF4RA+7cTqvIvjcSxGYC1&#10;nXKcDolcIBt29DGc7SOfkP/xVKncw/LWBjw1fO/evcPbbADrbvwPvEgQutUF+l5MF436F37U8spJ&#10;XvVVhSithXw2FkSTpwt5ArOLi5ZZP+BWn+b9tMZcoKpF+4L6oWyJ3uiP3xN+6Zf+XfsyT0bgs77h&#10;Qw/1uz2rHtdQXPD3vgaItFPqYd1cgDeveqMf6GIp/Q0whPrDujFLXfNU0g19Wx0e8MJHgYW/N1eQ&#10;i7T6h9t8xFuhftl6BU9Ifv0cSULbrP1h2kw3IANx+Rd64AVX/oczK3ghTPQbbBvJab7KxP/w3/qm&#10;bTaCuP/RJpFpUw/Kb3nhS7f5oJZ27Vb7AEvZ2paL/+DB3u7h5zA6keYV07RT1/eSX9javrwLRzkL&#10;E4wTXqwQf+iwYd26BpeFHPTNeMHCZDbZwL/QWwD4jqxf4enX+2UzZ7MBOjMeUH/CY9mU8QhZeI3/&#10;V77ylcOv/me/enj55VcPf//v/4PDm+/cU/n79jkvtMq22O2nO1CnURK7cLhulM04iy351iFvavTr&#10;yPSI9C19k5AnI7nZ6qHGzwvG6j5hgM11QIPWb1puXWPFYUc+vHiF84MP3tcroD9/+NznP2dJGJNd&#10;Z8aPb7JBe0f9Mjjpz7P5yvhw86FuyhIsflO69RPrhBcIr4shj7XLsfqsfUR6gsNRGuCQbuDc/szK&#10;hv4NJ9rEHPi2+QiOYHj1YUxDSmeLp2805MAzF6RfhQ5292vbVFaaxOVVmWgboFOGXTqf5BLUN3xF&#10;lIJLkKmT0au8MHzqOu2yPDt/45zFFGICc7xVZ3Ch0fLKiZ2rM3hNNzYtdBYcgUXrtY8g3QAO7BF9&#10;h9nLC7fGLJAi08qPNOISU9/IzsHFfGEp448bm7zZIDm8eCviwPCnhPEqY3XoBgc0XTa0TFNpAmmC&#10;b1hEPtUd9aeS7amfG/RZvrFqh4e3n/pCBh2ZG9cGGd+Snz4ZGcJp5BYOYSLTqCzJV7lwZJWBCzwn&#10;K5wL9QOv6kXaQbFtIBK1zVY2OAGMz8mbRvfkQg88jwOyAWTB7wFtp7EvfbT+amvGDzZleDUhcxHm&#10;C7R7aOZtI0CbIAr5+gFa1k3nthWxjtRHbkAo78pteJ0ETj5O3Wk848bPtcxPYIuWw+jATSW3dJNh&#10;cSnb/KSVpTyS8HVfJnsAz4GuDdZf59WB9t9+UJleqGOsY57MTZO+ocxPm4mGnoKkj4GPddXCVQJ9&#10;Pl2cftweuXqiz1TebIDEHuI7HXUXenttBp2U4RPp6ys1uAmN59SSJF0b7rCFOR8XnlJk31m4ticv&#10;dUM7r5xt8yvVnScSx79CL9+8zE11uV58xte1uWaknrDjoyear6rdUqeMWXhV5ZtubmPHHMi2V0EW&#10;3CQv/q0/PWxjfL2NWXbXtaho5YlVjXeaNz3m6S+VWVmACTqHV2jJv+0rAO0B/SrPnhs8zuENjGXw&#10;OJJ6ql2K23ilcZrGV/FHbEGatpsb65Cx/hbe5ifZy0eGNIyv42RXcGnPj29rzqv5CHbl+tjX3zyZ&#10;ZF3J33VhfnlTNxRJmcADo4ObyNncYZ5XXYEhvepV/zZRlBPxygf/9BHJqy+hB/+EyhT9maPYG4S3&#10;b1wYXrC8/aG0mWdUDmIOcJrHdSqBNywVxxnLD7B3bs4b8jaZ4vvlD27aw7GPlEz5AFc5KgMwnZc3&#10;z3DKdz80cgsx5ESDUFifyC9Ow5E+Ky6yChhbWhbF3CBDXvTY6QPD5lhhj3iYDrQi15E8Qwv4lSbn&#10;hWtMHoFzukVqtqEw9Y/mY0/DT0ZfsUoeB/VJ7HkT+jF+IW+UVDxjn7Xe/as3WpcO5OnjuOEnc4t9&#10;fbUPUAATv0zb8ZhNnvPTZtcNWGifhlXn0zLOS3Mtg4z1UeYpybXunS7gSmBJu1hEoFP5NnvJRtjf&#10;NnHt7PLHk2im2FbGPRrXkme7qe8iVK6tzxrBod2yATyBj2zOPP15im6AH9E+c45+jM30aQJ2f0Od&#10;gsfB6/PRMf2J6pY+d2SmbmqbVbTNjhHARascpA2j2G+s2c1qWLXOzIfEJzcYpl16TJK8hI0HtJTX&#10;3tDzqKkT2kr1cKx8QvKcdDqp/be0ySGNzr52Fa8ZItQPZz7fBwB27GOb039XBjnzxg+6SMMnDIhX&#10;Ezg9Nk6JIMQbOsQSShjpw+DrfGIoFc751NdKGejjwJzAYWQzDWWoBpxtW0wbCODyK179RAxwYNBv&#10;p8/MfIS1mc6VwGz/Yz04J5MgWuBz3rEF2bGfaQ99QBvQm5sWrwqet+Mv4HIgm+oS+bQ85uC+DDpL&#10;3bjNCwaNntFnAGxDbNDKF6ZtLhx/guIqAZTvtUTF0LItpWFii2VMaHGtLREjIy1SJ8zinhaQVehb&#10;OPIF5cKXUJ6kAx+k4luG8lNR4esP4J0Lpd99BmhDE/nTFs9hxX7oCx5PO8fGO9/y9wYwliGjmWUK&#10;6Sp8yqawVsC4OwSM7W5iXjiX6jxuiCA7PDKe8rHBVIAzfZRQOo33ASFUTHcqgvSRfGcYMTluMC46&#10;zNH86+JTfsCS17hp5Dg6xrG2AVoolpX4xOlWGtCtTuSXZvML25hGaxioSobmN6aT5/WPj+aVAs0v&#10;Xc5Jn4bm+RWdoxswxe/iNuet49JcaZXOmvdR0p3gg7M2tspxSuuU36mt7TqoW50nPqK31K/pzXl5&#10;AUtWcGK78t3jQgdut1fyYbvyBM+yakHAdxQe+XhxuEhhEYpFmBzcYf5QdcyiKzSOLgbVIXPRzGCI&#10;y6lr3+raA43LNYDIh6hDaNPR+6lvYTEw5Ylf+c9MnCPJ6CQb9NWR5PvpQy28EMCtXzjjip905LWh&#10;8NBPsrBQy1NSTCweSYeppqES+zN4AEuw/bChjupCuv6z2rrVSTkVmfqUMkNHmWQ7nwk6NI4GWukG&#10;jHlOWzbymR/DjFwUwwv5qBfz33DCfzudRJ+civyRtTSl9egfvVfc6s2CmfUbf/KCiABvaNNBJSrL&#10;YAoutcBmIAtZ997llaP39NSeLnCUb5uOHuGv+pUdqKPWNfm1ZScyTATRlYmEvjCqV+mxKf2MbwyA&#10;fr8ZBX9CbIIt4hPO/Bn48Wt6tOriXkB2lNkOzz9z+/DFL37RtqJevAmjGBt3ASP2whvZOMpTKvVZ&#10;zIb9C0PM3xp4suK+LuRZ8OJpH76nSwBPiF4Qwpeof526rzB/1Wmf5OecYPoG2nngHy1zQj/xEWL6&#10;JxaL1GeIhl8HLjnY/KBtV5bi7XpsOem7dOqyYdv2StwFFCa7+CG80YUFbHS+qxtgCNWBPhBawKAw&#10;aehQ3nzOmwb3dI5ReqXJOQHaMVVjnhDbn2AIVH6hT4BXXuGaeuQcmxUvbZh2PP3RyFz5XI+ikwuN&#10;8C0N7IF9OFgEJECHcnRi7KcubAuVrXi+uFW1Y0NEFYrb9TYfUR51+PWv/2XVo5461QL5N77xG+pP&#10;tKEpfytvGdl8f1p/6gPUPYH6J4+Y4Nf/yng3b3IbiIyodkdV8GQO7Sv967qBg//in1qglo9SJ7Fh&#10;CJou45PY0ffjK+8/eHj4lb/6K4evfPkrfpLY9apK4xvESPVQr3ok7LIK3+f6XIPaB+MvAnfBz36g&#10;Nlsdos+uk8/VHwGHD+CL9F/E3eS0fzlPciqfg0D/RBrdiPnG7VpuIP3gf5W3eRvcQs820jmwlBNI&#10;c2HVJ/os7yjTNO0KeLK3PC5CyRg6lLdtVIbSB4eAnqYjegTysQtjJzF1wdzwjjZSudmOBXiC2x19&#10;sILtrbJeS7QM2tCrXsA23bh54JoOdakAbvyH8+qafqT6GnDkTvr878rrVJ70U+l74d93LpooAABA&#10;AElEQVTQ+uVmBPBb7y2HLWuGm73wddoHYWzYMvOnv46JNxsE+PjXvJhjj59BQ0lIQtjAyEk+eY/9&#10;+sjYLHmBARC46L7n5TwuQppxZs/b/Y86P6bh0w1WCWfYTtMWyNh0Rj5typR2sPdf6wU8Orn5ZtHS&#10;19PyK/r8zM0iR+nUx6BEX37/PT4BsM9/8VduEGTjFRrPvZTvhmML49pu8SNoUP/mperBbysXZdgX&#10;GWrXxpRVHsf4h+2xX2tuMC7jLPSS2u3EuAZq6a3lpMmnLrACcvpcghG7bS/6cB5d0jdhlyfaJOQm&#10;m5dfeVlj3LvuI7mpAL24hmGeto37ac6uE3SndnjSgzcqIeMeaC8qZT4nuBk67LMrDGXQ6Y24oQmE&#10;iavsuI8MjyNGG+xOt6nAYYfjIzwL1ThyUNa+JH611jd0CM0jpg/2OQQkLwE7s7GC3Z599i2PHdQR&#10;N8PhZ7cEx6YtfVj6S+iGrwnoJzlkw4N2IvqCV6s1CPNBaN3Wd3IZa3nzFG+qePHFF/Xa8Au9glrf&#10;cfa1jfxjoY0KXrwj4evA0DPR5QedqifZ1X0Bsb55sw/tSyXYgCDaMoHr+9wCeoAu/7aeQgILIGJi&#10;ZKHPwzUqS/SKvZ9oU/3i5geag/P5KOSJs96RfZAK2L7hatNLtGVF8+EHmG5+YV/zrI1EhE00yxCR&#10;jtKIRnB5kpaT9QcCtPlnPgPdTQaVVR/PsUSn58RdLKctwMO4IsSTcNAjD570a8BzAANeebgfQIiT&#10;QHl5WTx8TP8i4UDZusG7o+OPoV/5KNto5cTg+Lh9XnVCGyjPrtn03MBl7JPoCj4BOA4vKE+a/G3e&#10;HyB+jwK6wx+lMBdp8pA1c4ihbwOEB3wIxMASW7eRD/OYpqGe/mN86IGon/SpsRd1Z99QEeOPeY9L&#10;oquve6hh5KVRPcSfcg3N06j5hqbIWrvIbBqCsmsLhVfQ4z+3NN4+pO9hLUz+w4GqR/UmtK5Zrxs7&#10;kLsqhMZxaWlWruPS/Qxcwpg2J8t57U8BehnecYz0p3oDk4mlvVTeCsA5/PwAiW7oZH2SQL0bTenH&#10;qkuuKWpvVAFvpbWVFUkwWx61pvylSKUqn3aC7VoXLjj3A/65/MmDtucH9B8KrJ+5DSmdObXwWb8g&#10;qM9wfzs6cB/r9dSDtupDjn1ajLGDrHVJv+3pX3xTvGMvd2QmSJ2bCvhTzpsWG+DXtZBIOBZgQqHQ&#10;NdXCXxdvYyF21NF2XZ06vysNgRgu58JhbNZJ4a0LbWtsSH70CwzpI9gSBr5p6NluZubc4sCf0HMR&#10;T8aP+8s4chLMYhjxhi3rIvu73xQs/QIb+/COHNNhlY5w8THKKqdpgDtlxv0wsk+dlrTjkblzA2h7&#10;7FQh/KjD074rrI51Bc+WlsLcHzdNfGdFPe5nl1JTFZfy1wx41A4STXKNbzAGSc4PExCzuMBDD8nw&#10;kbSV5FG2+a/KCH0Qxyfnfs7Zd4FzuxOp7HO4yr3mA394M5aJO9UZ2yOowrZur1PKGiz7os9tFpA2&#10;oyzmRjnC0Dsikoobkgv15sPEQWURbCFE2YIDA7LiNFM5U77RGVbnIstOdaw0F8DmN6YIuiu/BfxS&#10;snjgbIds0zQXpdeF3Y47DvDgOxCfyE7llu9Uw8YPHMoYmKANnQ02FLdf8ltWeRtvdKbOC0e+YYY2&#10;dsL5yGuZE/pZ6TfdGBjSbSCcl3dtQt5pAGflhS3WsOICB/yHCcUrbeOcw1/onaPtPEzBILngm67O&#10;S79x/Qx+1S10IUL9UJKw2uocb5F3AIfyTP7pbJNvHTcYyrEer+yMHwAHD2TLJoC+kfuxj/lihoUa&#10;FpvqV3nt4jNa8OVCel9ANq5fu5LvG2UDlz5EMuiHCQObQgSeAOPJI3gy2UfmLvIYQOfeIFY5kiI/&#10;9NGT1/xy3gs4aDPpgAYHMPDhNdKEDEB5EoqnYt6fV0by9Bl3ErPw8nAGU3CplyxwxHi1PTH0CZEl&#10;8vTcBfopTPIDG9lSBgnwu2BNGbRrS2RgYli+5QW90IkMbNQ3jxg46g4YdGi4Cr/2o5wAXsL4xNje&#10;eRHaPDjH/sjrSYN4ecKqiSzxEyaG/oNm6DJZ445tnvx9511e/5xFPia48N0XyAKPbqavsl2u6Gh9&#10;xJ98X3xLfF+06twXcPInNpo78UBeFfHLT3Am7Yyf0h/qoIFJF/OB+tSXvvylw6c//Wk/gbk+CctN&#10;H928wKYE+5L9VWVuG7G9aWFYlWFrzvELArxZ5Hpf7c1PirLqSD4i6Qf/JoCThdTICn3y1CTV5+Qb&#10;04WdSsxFk5TBp8jDD+IL4o4v+kBGiv1jXm4f8jcuzNmQzjcWXbT9TFPQufDJBX+C20nUM11PcnXe&#10;9oPcXrjwwtRu6+ITA2t7Ko3etad1UR5POhE4ZwHvNBhXNKBT3ap/YSvP8x973jCul8GhjHNw6P98&#10;s0/5aEGdjUFu0oGPFxAFT/0KYdETGdPPwtPjgmDog2/z9Lb+LKfWQ+D36FEWYmmbnDfmiSYCfdZu&#10;B72+XU+V8v1fFvpYQOVOaGjvfpn6Znz5hV/4hcPf+Bv/6eE99S3/6z/6TdWpXi2oPgiRf9oDNsnY&#10;mXaKq7bu7RuqB7c6+bxqSfUuu6nu5V2qW+otvoatGJupl+DVcimnrhMwKmn8Qf25Nn9feP7Zw1/5&#10;K//B4YUXXzj8yfe/Z/7IwBxBHiJ6qkvVE0/04XcExj3qEr+h3jn3ZjXyziIs/s+bRwjViXTlIyaf&#10;zV8upG4IvguOXnSXHzynNxBIY+MAm/mFdGWM0p9llEztu8oLO2APbkBA17YXETriD3zbluURLHw4&#10;OK+spUvcAAwb2MQEFrG4kRJZwj+v6Pb4pvLCiYUD57xem1BehaHdSD3Zktfe09/phhf1d9iZcENP&#10;XVs2gWF/j92KK2/ptU2CQx70G5vOyG4a04ZrK+oP3thvk2vgg7voRMaZwJyguC2ujD0nLs/mHcGI&#10;Z/TL+FOYxtBH/uJwXp7Nt9dKf3HabAC+ccYuqBZca+wy+i1gONz2HKcNgI99wCOUZ9LIkxs1aCOE&#10;8trSzVMMrutKekSGEC1N44JIGHnI2/QTD2mtRejxi0Dm5imjoLtQcSpihCOe89KhvtrHUMYGd+cQ&#10;jMt8S7ew0AA+c2BuPMoYAV0WdukPeIMIYbXRqh9liIKN8IE1WMRNzr2kNiEHWcDi5tI1IBsH86LV&#10;t6z3lDm9Ik269JEZ3Tt3oa+lr67+9FXQ7znowMAPGvQBLB9gnxd0HfbKK69qA+3C82fm0Ww+mBdV&#10;LbwGdW0OLqM+Bed5NPMz+jW7RmL4MYdZdckYQBvYrx+yYBefgnjGV/rq5Hkcoa5HjLW+Ig0i7jKu&#10;eWs+vJHbh/zRvj94tqdIULbiNL0vKkbu0BFfmImGN2y8IZ65z0O9Avr111/3jYHQoK54VbM3FTRq&#10;Qk+5oDpAj6clagXOe0MNuI+xs4App84Y3zgk8PjxDX8zOjct5oYn+kh4s+H8mB9tANAGE3JdZL6T&#10;s6bJ4onUBsqosm4gSCHJonqeDabiwo+b9p+yNGWy67ycDHDdJ29WSH1Uhsa1UnimPviEB5/nIGAf&#10;2jv+4zHZ9NA7+oiNbCm4eQWz+xTK/E9dpS11fgBNZNv6WOruTJsuHDEBHNsN2+l47DeLIX3qgLWB&#10;0ixv8NI2UnfglRdyb+0GWS2HEhNWXmT1+hs5SqNtyyg76lAo/eP+qoUrHdLUFcF8C6QYspTT9/CU&#10;Of0QsqA3G5DdQCgKsGuAHqF9VcvSlwqWcuzSAvB19NzyqP7xL2ggR2mSbqDfcl2IlnGWGJj2nZUP&#10;DmpC1g14+lv4NlSCZuGDxS2M0Nz3SgE1sOBatmlbmxy21fH67k35i947JcOU2km8q+aC8J42IHaP&#10;9UarJw9lF56plJB3+PSaZKAfBBbexGys4pexG6Bqz8OKdHSQTdUncY5JZWbjVqLq0fPrYujVZsDV&#10;ZranTGT7UCDA+i/15m9wk39FOPWf0jGvhaF9YGjA03/Y4WFs42sH7KedotoIZ5PV1JPHdyoCZNFn&#10;05+TMwEevd50cRHPwF6VZVlauOhDVulnbkq9xq6WSzJnHBag6poyz3HkzxXDrrS0lbIB36GxTlb7&#10;/f/svcuvJVl23nfynZVZVV3FbhVJUGpaalItsrtpgoIBuz2QARmwRI8sWwMCNCV7Kv9t8tQGPDOg&#10;gW1YY8qGLQsWm3Szq+uVmZWPm+nv933ri9gn8txb3Q154C6te8/ZEXuv9177EXtHxOEY2QBjHVAa&#10;16sE8Dux6pinnoUd9OU8eYmD/di6j2+5jkMyn8wPkApumJGubX3NRyfDxDhmojc3WwE+ln5+PbRz&#10;lLfaq2OkUE4+x/D3h2Mag2Cbc1LmnHxxHC/uvvJcTrz4E1PzpY6OUDnH/EvnXKfaZ2ru8V341Rer&#10;TSs9WLZveQDCOstRjP+uP+G0f1ttc7nwvDmu+ccK5esNQhXQPjefTb0VH1yuuasr+esx5/iqecyD&#10;73Jtj/8EeJz5j9S17c7UF+dvNJHhb51/WI+lnsq3dJdS9/9LwZGG+ZPXnjxxUq/L3EsysPtnuVEB&#10;XVdY+WMfLrM9Omhd2v7GzQwfplt4JRbEmUnQzwDEZkcieK16QF7ZR1bot0LxorfWJ7qBWYZWjCo8&#10;WB4jzwMgNATAKiLHEVB8+CUfvqC72emAcxoZHUWDMQNfad/mveakEs4dctS9+Oi7llFR0N8EGYCj&#10;PLT8FcxvOW/+mm78FzGrDjQAoP7feI6Y5oMDHef9xPG5SFzxys/4dIT2sZobncLwKI476FTImQ42&#10;S/no5ycG4CMoD45XOzhfofqAs33wns4NY4cY5tSNaXcSeAycvkAcxhvtnJNs/l3y1sPqsVXTLgKn&#10;7/rAS+fAypP67vlWXjqh27Zh7uOxr2aSB9thbf79Sv7IXJAqB1rsp6OEwVSBBzdPFpSxygE/oFRs&#10;mTLCqxc4lQceFwPaAtAivJ7QVEE/2Esdc07n6ics1En5wld0vphDDswEnnzq9zzu3YPmtRdceUKT&#10;O2Jfv9bvIUlH5APQdrHEHZomPo94hSwXJDNQwdoxCW/1C3eutEiqQZD8DubeFJV85Nzya9KyaYXR&#10;yOOiiE0C+hVooWOBuv0MF0RsgtyWzpTt/U78Ff8kVinjvB/swDcF9FrL0GGH0IEfP+Spa8q7CF5e&#10;8Fih+dAFyjd1Q15xzuVHH8r6GQZOQrOXuT5Ub+XliZN06R1EMi72bQ0o3GgT0HAnNLFB/eFr7nz/&#10;7LNPnfJEJoMsd9yDTz8C3l1dRFW33GGLLbsO2wU2LhFvgCd9n+pmBOh4LcpLTfxevNS7jAXxnZEH&#10;HZ0hTZ6Rfmm/8A8fXTjomwn/lW68AL73/e/7iYSffvwTtRVultBigVzCYgALW8900wdg/8lhbR/k&#10;0fZpt7STxgbtkvra2qfq4ulTnnTIog98qF/GDHC4QYO2yE0a7ce9IUL/orhg83eDqWdkNZ5J4eP2&#10;KfzGDCMG8QkJm9mUdx7DK2dtj3DY3OGmFoKhvJJOTCufMvMXs7Y15HDMRSep+QmVDa76Aj/cfZDN&#10;FuslvA2kc+WVHpx9szc3yHCO3tjYvtGysE/4fDinXonkQvSJDeQVl2N4qSR0w4P88uUYfGKB33f2&#10;DTLyITS0Uds9/XXpqFNoiA/6S/MQLv6Ar/WX3BXIU5iJbs+1XPHC7i/1ZgD6ZBZkOaesm8C9s5RX&#10;/YPzQGPV7/3eD/xGgR/96Een/+l//l+Ez+9PJ752Cb98R9QHvilk8aV+1cUNseOL5vp/5pOOmhlL&#10;oVc96V9AbJIfjvgRoB5TjqzEHinw9/6Tv3f6vR/84PRSdUYM3OL1jJLJpiz6cZHbhUh05QM/Ls6/&#10;1G8ybk9JWC76qk8Rnec2UqT2NY0uiXj4Wn3FJ/jt29Ari8z0D4pb/dGGPK6Wpwg7vwafmFyhsb6N&#10;PaN7bSgN5+DmPHpZpm5u65NgPJ208qc98b+1F4xYYOXZbPKw3W4n6TkIIkeH+gZZlqH9M/LOZKvM&#10;GxRKWy+wgB6egDdBVIdta8688MUCfWkoXo9R1fqiiU44//mBeGn8hUF4Rlbkxf/nstMvksccBvvt&#10;EylBHp/U7+6z8kXH4uAngDLzki2iHruEN/VOuURs+SYKIdVs2i3PB/EzPEVl3+QY3B3fdXJOeHbm&#10;erXs2pfilccZwdiNDQbRFpCPvLYC2zt2gwMNeeuncwD0IJ+xwE+dW6d9w93yiC/1D42z0GbjoXWD&#10;Oszb+dCXWK74Fiq7deWxR3zhWdy0vVyXZoPu7dgrPfMNbrrY6lcK9Bh+xXOlJMPxxO+j88QWc6Xq&#10;1FhAXexAa/tTJ6SeM6lPBKCh7dHX1R+MueDA547GLnTjKR840U+89+67p1ff+qbj+JPTp26bjM+J&#10;dPCIpMj1Cef0/ZpDHEscN8rlFXrWH23Hzx5D6MdVvru+UaFMAX7Bxs7F/VvD2nlhasCQUTp1uQby&#10;Vr8mN9/1cXRSO9KmIOMWGnCdZkGbbuFdGnQHXuuJxwol1vwbwFuZ2rjQsMdjjXChI06ePdNvAs/8&#10;hfHjA+U/0s9SpF8mpss2cYGszXY0pNFPHhLYmGGcwRZ4cO3DmMOrn4lnxjxuLOKpbuRwEyx6qEBz&#10;VoSZmWVAtz7BFgsi30L15Q0y14X8JVVY3N18o/LeYBCd8QD20IYZ59NmnHnNl2+sEk/sgY74BLDN&#10;PKeNkle56zE6Ec/2t/zMNZ9OtBF+jg8NwJuKANxQGo6dQTqw3xic/pls/GjbhNwxG53IK/R4S9FN&#10;hdZduFwn2S4fE1d7H1YetRNdy6dlpJ0zcUzbLj/q3cfEyRhUvxLrXLMAHPtf5/i7NGsZ8zRxd/07&#10;f2jRpx/yS++2JZxIMHuMdjsjRYbp7Lv4izziibNcT+358HH5xD+yKpe0YLk68QaQUmgA8suD89K0&#10;vOfdIAenUDmc008QxdD1GtK+rQ74Y3wNfrPd5nTOjRAr1EOoiRV3dDPrEVb5teuIk5suaO/n/FG2&#10;tkFTe9Gd/NfCJ20fjP+5x4/5I7h8sOfKeoO3S17jLrzLX21XglfcUvlGwZ5cl47ToOfwTP8toiYf&#10;+9yGwmzFvcSe61tsap+5yoCWP+pks90KEE/yk9oWRvlmEI4F3DtdHrRs1pYYY+EP0G8Qsua3xK4L&#10;9WWZYy95prPdE9NT5rPF96U/pujOv/2AYgdgfaKwynb7kM78lB66ApTHD9JLdMS+nyCsTlOOA0pT&#10;3qTNsy7LuctQMgfymlWWPNbV9vlKEIJUPUjB61zNpaMvc7OOj6ow12VtHJV3ltccYR+8U4fR0W1O&#10;eXf10wBtx5EbJpXBGf2v/ZGi/Rsdx1/1Rws5r6+a53FvlI4u9OXnPo3cUGw8x63lc0y3GBYzUG9J&#10;hmNrEJlnAuUXfweDkm5SVl/ziGK2wU8Iqx48xzSn86/yXXPhFam7fa7k0aW44Kz0Pd70rx/Hb/Q1&#10;xAObwGRZd8+9dj5RPfMNSd/69Mpsar/pZIuvFizpUT+K6qeica3i+NKaswY5xxN9C3F1e/qU4l5K&#10;y6+2g8PxmOwYKV3yJ7bSrLbyloELz/ZXpb0uJRaPbas8SNEjuqFTapV66DXHpfHL9T91nVdAm9Hb&#10;jaLGI+gIEbrnruccv0VL3oUOucoQkhyXT9NdwuUj8IpLuvIo75Zf4gDOTXBdRd3Ec+XXCSLNHhs1&#10;XLm4unbhmkzKC5XbAbS9BnT+UyrDN3tXu8vDuEKrifUHaQMEOfDLv9KBTY4aCri1Y+Wx4vb4mPYu&#10;Zuq+Opo3PNUQ/ePy2DSf0lcOgz/HBXRd/dT861L4AqSWD/3CD14bDk4Y3KZcpK++Ka4R9bXy2vN6&#10;tJZj456/8vHx2O+6GDTy+chT/G65K9Ln8hsDFnVC54YO/UCKHPjgu0ywg++ysZFjaHha1gsVigPu&#10;tmViAm828/r0lunQQ5Or1zPRYjKKfBZg7ulVs/UD8nJh+9q8WWCLbtwNzIVz7lh8+TK2oWfiq/Zk&#10;QRea2s8mNPBQvxcA+DcIZfcD8WYz0PyV34tCOj1+f5iLazYprq60CIRNLMjAV3TYCX/0oVvyBMDc&#10;4xfK+fQCneMVoC3EdmJ0jZ8lZu076uC8HbWNh77cktb+6imtXFC9mg62dS2f6BZ99ouGXZ9Vki+w&#10;FFvEGPVQn1u+ELPJvtO6rqh7+dOvwZJfGEy504qYIZ6e6nWtPBXK5K5+wjNdPPRvPqn+0I3f6Moi&#10;n/jovOA2Pi4m7ohRfu8XePVSv2uqeu3i9m43MZD2nTxirBx/+VJMSwypPsbQO1q0UM04Wv6d3/y2&#10;NwKIbV6HfKW7afGPJ0TyP4uLfkW4+KhZOIbwEjiuK/n8XS1Ktg4dc1xsiTZ4J230f+Fy4iR9ZTYG&#10;79954Kfznr5+6otZ6pNFpW7Q0rcwtj3UK2LLjzgivsIb66CZdmed9osVdAKf3zp9oViDDv14Co4y&#10;4o944ZhY8I0GXFQxoRJfcMnvuLTKNW/aquLRcSgK8tC3cugrebqQTWzHv8q7EMYkH77QpJ2y0CN9&#10;aTejJzY23qlDFi59U4rbU/oK15s2tOGTz15P1l/aUYftV8gDsMv6ygYWIm/NzzeQRxkXfS/1yr6e&#10;o3/9TB6wlqEHtpmv9q6pr7Tl1If9KL6A/Tg8OHfcSQ/wAfxPHh9Lsj7aSKYM/cdW4pK+nQ3ijz/+&#10;5PStv/LR6d/9/d8/fV83Nfyv//yfy+7EuJn+En+t4xL12w0rTPbF+/idHlzOc701rqgX6pW69M0M&#10;ikFWyl2PSx3FfWlv8KAOqA9Q3n10//SHf/j3T7/5m3/t9ERvdniHDXvFHHo80xsYGFMd07Rt1RnA&#10;+OybGxQ3yHooPnmNposjX4fQfclNPdV7Ygwa2gQptnDs2JaJV/PqQ24WoO1D33aZ18RpbB/biGtu&#10;AoHWn+GJP7g4tV+UGpTHeT/kccwFWDeR0YeP6aQXcwP6s7Zp8ilfgbKVxm11/MICvfsfeztU8DBM&#10;csZPefiKPP8ppb/DfuiY6wCdc6Wvi5+JI/AAfNEbedggKVR20+JC202U6oNdAGW5KSG+cebytcbv&#10;kr0dlhadbNfBf/gYl3S+WULwRZD4QJWFHv23D3ouZdCvZchc7S3/LW+pTo+1B/38hMLIK23sSF/c&#10;zdJupHWOaj30VX82XXlwzIYKcidKXYzv6Y9pG32CloLa1WNS+0n6tf5E5a6COALfYzaIAs7N22kC&#10;kLaObuZjnIxhxBh9C2XcSNQ4L27ig1hN/0NfxTyu8YBcNlhoo/a1ZFoH6QUQ30Bj2zjO0ZdwPe6J&#10;Z5/QpAjZfFbgRodbVxqv/OR92iLl2IOOzCHrG2h5IhDbXNfCI89+ka/dDkSjHFSwptQnvMBxnVCu&#10;cxCYk7HpWx7Mh30TnviCD5086D6UfoH5BL8H/Eo38DXuX37eN4QgMDLwjhSEi71UXynjDCp39Z3j&#10;ED/xZ9sSWcWFAceFNW7JJqpf69Wn7Fqc8cXkNUiHwc4r8vxEqG4gYg7hsrm204ntq9w1xcf2p2IF&#10;sHsVx4kt4lG+FD3XcpnH5BqWawR8RaxwTXLvHnO2B6pf5haSN/aY6XyhEx/4kTauLR//60Mb4g1V&#10;BAD1xNhGPHujQjGJI4gB6pMnYr3oO3VHTFDv7vdHRkRLGYHlp+vwOU8Hkgd4foTShujCG7bI9+u+&#10;cYwAndmo5vqsY7ILLnyxsa7RwDrZNjbaBbx5gvEDXQvbZtLogwPkJd2EoFhgjieZr3QNiO+uXmt8&#10;hs+MubbLm7+pQ3jKFaqb/SZQtwc2UfXHq6BloV/lHVrqI/0NeuY4/gqv8HWskCEA747GRwCec5B0&#10;vtebVyMn9hbfNo/K6FPZlZPzxB70nUdv/drIKW11KH/6ROi8eYyO/LOQa3WJ4/S/yClwTF9TqH8c&#10;V1vdxP7irP1OOcHntvq68mu++RFT6DVywXFcIVvxPdlb3JiHMmOL+jX00OeB2prXjZhDmDY+DC+u&#10;T7KmY3opu8uINmyg2RVjCHJtIryU1762dtI3Aw61Zh5TMxCO8tvPww0dvGnh7iZ8WNuqbTzBzzGg&#10;GZfT9atl5EW7/EY452wU0z7SJ0ku62SKddZMwp9xJLEfH2bjsH2ckPg3WH19uQ04YMhW3Po6b/UW&#10;fWX4hPLtb+rGDi3zAwq6ALXNui62N44PZNspfaIHjXO1zG+9TkEOoki5Vo5PTr6xhvH5zgwu1Bdj&#10;B+qCQ7yQR1/luESY8u1D5QOb7ove4BiQqb/WV3FdHoWCd8O3fSA+G+2CSx0B6Im9bbc8AbkCPND5&#10;zbwxwU/sq+5evXpykS+01dvyV2ZLGdcu5ruUo6c/yuv8jmLwzFUpx95Iwvc8LOM8sJiTMa/JNYff&#10;ZsGNTYLVfljh4upohMMX5fS/fhuZ/MHNcJ1DedxRnfb6tfxbbaussrXOCP4ZAPriUzcoy/ysdmu0&#10;HX/szJBtuTrwn1Jv0O0obx3BT4zCV6Xmr7T6N32LcDJMf00htIy7pF7/45yP+m5S+m7bJvrr+PgG&#10;R6wRrpgkXfGZZ9KGBcZZUx27nv0FrXDky1fCJ9aZ02asKP30caprj5Ni7XUBmAtujXzkvK4N8P4K&#10;KEptjI9Dx1tgAPJoccVFWXxTGiNd+KIcfZpiI1BfEKc9pszH01eBR9shr3TkVQds7/UQ+ZfgrvoA&#10;jRpndQNe9ab/7lwEvpbFOo/q1HOQqbvy3uZwk+Hb62Dmz3RClFUAT2AwUFFhERBKDKPTbePxzY3j&#10;nOHtpIu7nLTz28rFMJ25Lug00akjyetkhhQZufiiIqIbuEzEya/+pSl/cCgn3x8FHikADeVdNCnN&#10;MQUfPP8pBRhwoG8ZeeBcAnwH1J9NiwuvDoTk4dPqht2VVXzTS1RlYx9+RXz5hEYysTXm+sLTk8DR&#10;Gz58eoGNLGwgD96Vyys0yateHNsfi709P6MfHlkgowGovqRrAd3uapbGIr3l6dwyFIMAtrzSk6H+&#10;PVnRmn4aFnVhUEK5Bw2VYQMfAD1XqN7H/NU+bAaMOzLwT4H80qMPYPmjH3nNL271Ad1lOsC24lXm&#10;JmPs384ls3Wx5rHwR2POBcf4px2oEKsLsogRJrbS3rz8O66y67kuTlmoBaiD6soCCEDb5xUs1NUD&#10;PQkCTqH642boXs2djbz2mU6JiQV6sxiML9wO3IfQBonxDALgUt6JqnV1XxAfsXCUjZHpSGUjT4YB&#10;LK7hV3jTmRrEC914vag0O3366adeRKOTvHV67E1ufOaBW7i8RphzYq8Xy9CjB4tD5PecDvUILCqg&#10;hxe9hW85su3NGxbIJpZQUvFkuTN5ZXC8utLm0ZQd+Uo1A3eW4190aP3s+uyxzqv48GPxStO6JJ9P&#10;fJ06oDqxkxihbdY++l/qnPo+6x+ta/Ryncpv/DbnPTbhRePX133G65/zW2aJqTd6Ivgz1/fDd/S6&#10;I/mFp0aJRxZjWLwADz2INXxpO0dfJij8npcIvTjmxTnhfyqeP/nJx6LF5npvb5+1pSW/rKnbj3yA&#10;3wA2PFhk42L1d7/3/dMnn/zUmxRsVLIQRhx+oddzP7j/8PRYrx0kzKjLgmNLbTKxmqdpHTuiawxx&#10;MQsvLl6JDxahaaPIZiGMTWPq9InqueMGKU+TIcsbV6o0Fm+hA6hzPl2ooN7BzSRyq2DHqiLGZfQD&#10;tF/aHPXNxQQbQtCxocrvsaEz/RxjBDoAxCm/mcoNJc/5rTgCSP9tM+jO/Ob+HTZP0Vd2emFLv7XJ&#10;E8aOOfEVLfoRgPUN+PQtsXvvVyn3WCb59oX4v3P7HetWubFXT7ajr/C9Uao24rYpGwH6cPAop91S&#10;BwA6448uiFMX8E2dp46h0//g734XK9tBXVCX8DJ/tcmn2iCyTVMf0FPmPPw0/S48APILHGMLdUE/&#10;xnltRYbnJ8qzPMUcKfGDf6yT/K5M/z4iN5awGPQHf/AHp3/63/5T9zssDCBN2lTkhXQUu1CSrJto&#10;ryX6OQpW+busuql+u45hFxAoB7f1zTnc8CH1UYBv6891qBhwufKdCrfotBvyaCefa3N39eQH7z0+&#10;ffr5k9N/+cd/fPpb3/2u6vHL0//z4784/epHH/mmgh//+MenB2o/xJlv/iA+9EdMIp96A+DP2MzY&#10;eqU21/qnvXIMLvMENl4UINtcFjuIl0cPH7n90S/gC/oQ4gM6ymkjzGG4eAc6dsVIxtxco9CGwecD&#10;eNzzBeoey/jSpfZR2vTnGmeQlQWZaRcq93iltO3NTPVlHyu1rHBzEfnYix2ktgHdpDd2VS/S8iDl&#10;HP/1OsJjNXxmIxzm9qn8WR7WTa2CFP2y8Kj+Q8ZZruTBhz4NvyCHP8B1Ib16fecbavTaQngxx+ED&#10;Lu2Um2CygJm+yQz0Vf05R956jo7rx7KRrw8ybgJwbKtVDS72cXqkRwayX6pfudJYhf+4YQDAZhG4&#10;7WAPYydjEjxc1/I39D6nbibWXH/CFZrjDJ70f5GdtsTxbh91Q0SljyM25RHlNX52v8EbxtBTN4CP&#10;lc8GSzekyHPsyzbkFMgH0BXcu/rUBvKpV+b9tFHTgS7yykP+7lsVmT7XN4ihbtAb+szBIr/t2LqL&#10;ZfVo+yzPXvuRDxBDLCIaEKAP/RFyamN5BGn/JjYf33vsDOSD58/SjuDBHzc4+Fh41c22qS5IiRE+&#10;K9gXLLoMmB5++NjpbidzgcbtQx57XIDz3gQJz3vQC6oHfSdzKftTLmAeQnv7pp4Cxsa7H//UG5fc&#10;wIWu1OFr9XXELMD8mTYM+AYydtwiQjKiP7FEnUGLroXqsJ6Xho35VAn4tLm0j9SNq8o+o98aMWPT&#10;CC9TpcwpsIv5KHNVFvdv3Zq+2JrtOm1j2Swm4a62GdrNEYhGfs/QZgkXnfGzfeWYUHsXE34vlfnD&#10;p59+Yr/A94MPPji9o/Hr2ZdPHTtchxAvjicJcjwpLuw32o2YZ64aPeBB/eX6QyeiJY4aA48faWxQ&#10;HwkdP6NU39oG5VHvz1WX/bkkfIQvHWtuFvDMzxz5QF+pM/qOiUXJZP7JTdm39Whc5uxpl7ckW93T&#10;Gax1jq3Avbu5YdLtWwrwZLX9p34NYOyBjrlW26vjSf6SWMdi21/HKOhePNeNibKR2mXe++BB5OWG&#10;dGzNmsRdyTcSRAPVjVP0oj+7r+uV+w9yMyTzd/dD+n1h6hXoPKmbaM7s14QYdgGbH6QSbQjwvGEp&#10;Jw4AcGk3+zw3PrffadOsw/AnnMQqMYh9WKH1RY096EQcdY2CMvcx8kGfgIVH5SGTeLFs6bTrSz5c&#10;dxt6fW/qKcNO16HqqGt+ypBOihXhAPiUOY3HQufsX5Y3Y/G4TjYwB0lMgFmdyq8yy4V8bnx4pTYC&#10;ruNbaeng5xuAJo/8flZerBPUV/gIH1JeXGwyKA+gDwGwr1CZnG/HyDOCvoVaftDd4iduhp44Nt1g&#10;c5w+Ify7PohupRkCJ8yPKANIHe8+S18FL1ko+Yp1zUto+ojODR3Ed65nNx7WizP8pbah+TD+wRp4&#10;1L7qUjpEbhaDOOA+nI5n7IVvaUEju+gbbywZfMYd+vXGdGXAHtmPHj22XHDKiLZCv0M5fODLOEWf&#10;EJnyk/ovunz4gsON7YXqUx08XxJ7zvEnOpDHmwUNyqeMP/7dDvCZ7Ot44TmeYkfRZXrbKoS1T6v8&#10;NaV9F6yP5Byhfb910BgBb/5YO2ks7WRcI2v9Uuvu6MlaAhzreysNvT60qfYfyNxwRgF43/GbGWWn&#10;/Zu2xOvfu3HIdTlOaTvG34B11DgD0PdPK/M5X7RfwP6zhvG/M7ev2Ilv23cwhsCt9XH33iOU8zUK&#10;9x7VhswVuE6KHOsjdVpuX0sOeqQsujqfCYF4Fhd1KPW5bC9gM2sKt3WzkRomL3Y/A/DxIW2ccYiP&#10;mLhO6NN5k2HW1aOH38YCh5EN/ZUqlj4l/Z30QrcFpzS1xzou9Mhr/weZxxLZXPymyOAtDngLWTwZ&#10;TLxfzVzRfFU20mFloIY2kG68eADcfjyGjw3Iqjx0AqhbP1wrGsB0RLfOGQ9fsX8AHZKXCYlvIAC/&#10;8oUDlH+P8a/7ZJWHd2SAZ5utq7BHPvro33wYKx4/ftd11HHO12zSg/ZAO2OebdAxgD7I8XF5Vv/F&#10;ecXznAhdZKs/Sz8Fj9xUgD67begOPe0KiG8W5mSOPsc5F0UbSE3W/Dy2rjFjhF7bsLaedm/fTkO2&#10;L+UDPa29d6xlvFZC88YXPbXDzWQ60jCM44oEHxxch1JJ5ZM84c+AvsrkuOcOnTm/xYXBwMZT5xwX&#10;/5jfhncsX/HK81J6tgEihPIh5dOGcImWPCoaG47yoG2ey4X3i0B5QEtntQJlXiS1ripR6s5BLaR2&#10;VP/aU3r05r/5a1qcY1qexaWc4EMPBjPzHKLc5XgI+ilb8TrB8wDW4CkPfOj4E8WUrToM2pa0bMvQ&#10;ARdtzUdGwTqLZ8vWlPryv+Sv/istael1sGb72PU0plfvt5Amw3xm4aY4ka9vyQfKo+ett9eiY9Ci&#10;HJq2BfzLxI9zL2xqUOYYW8ClQ2FBjDvR6WDg2wtDyhkQ2fCV842fVzhrcBRUB6E53h4/0hOE+mNA&#10;d5kK4NFJEfFRQCdVh0GqCIcOLnp3keaN7j7ffU68pxwi+KLTay0KsNj8SotvvGKMyceLB9qwus+T&#10;S9xVR/xzw0kmIhY49OgY/dBxeJZ3EScFtz7jGB+qFcavMoTJSzfmjrysK3xEp3+D/ZPD7bv1F52M&#10;vuFW1yJvPJXRsurXslVGj0kdB6IDr/nwpX1x3gmy84TTdndfG0bUGxuM+JoPF+hZGJ7JiMaYhEMM&#10;9SCtHPyVyRX8EiPVEznIRf97mpxZrr5sj/KyaLtPvo3wNfxyfRF3BJiAWHqliftf/bVvnb7B0yS6&#10;qOQinI1AcFkwz80PeXqhNNRF652Uc/B7gWvm+mq9c86Eh01k86Qu1dds7XT0IY/FX/OasaAx2fqF&#10;F+X64nAD8mhDpDxlRNoLFJDgU16k8Ls1/Tm49GHeFFUfBmSzgI3i8CotwQk+YB7w0Qd4rt/iwwfg&#10;4pPberUe/Xf9w2Ksz93e03mBy6ZUacTM+Fk4D2/ogcohtZ3LRK4XgsVb5TJWYR+b2KvuyIQX9YAM&#10;zikfc1xGeeWf40xHZM2iW/GggUfS6JrFg/gOGZET3tQbtH4CGb/pQzmLHMyprKfOeZK3YwF9M/NR&#10;Jvb6Mg1PcvP0zh3FLfI+/PDD07e0QP7T//3/1GK53uywDx+j9dcr8cIKozs+G8DPqhV/ctySpol1&#10;KpT28VSvgn/06B37GQytq54+0ebvX//2r59++MMf6tWkj7MQJZ7ZUNHitRYoHr6jGz9YaFbdVv4q&#10;jzzHj/ShH+J17LSlxgK40nyjVSBYQV9ITXt6pronVqCDnxeGhFU5XuDUOW2DNsFNa+A5jhRDd+5o&#10;A1RBss4fS4swcPkA9G0A8mh70Jw/YYlXoyPtqx8TXfOFrH5Aabv0eCq5XuAZ+dVjqs4cV1oyVn+B&#10;zwaQF5/V3gD6W4CyyjIPntpboHx4Sg0AB7AOND/VaYGy+s/lw2rv79MfgA8uOOXX/gfP7RCfm9ee&#10;eXZUevqG1Ef6MZBwV2nBK+fSBCd1Sp9RU6oLcwdiInEbXvRTZrzYqsNZ7El8V6aMMy7+NSheKIN/&#10;7IzsFMZWdGPjBogetWfF3ShkU/wYHXcetnfiFH23DYDF5+GSuqhP0I820rgrH+Z91KNmzFNnxGtc&#10;AU2e2GwsoLOOhZAFj/jWvwOsPMuQs5EDsOFMOyR29BCu25TnD1NjtlGSbwLrJj3gzQdA9/gwcVof&#10;tQy+resvPv8CN4V24VN+62+Mmvnhq+0AfPsM52Dr6O3r25Hn+ldZfQ4r+K+vV6WMPouU2KT9oZ9O&#10;DVyr3BYNTwLTN/CGlSe6ye2FPl2wFJF8jC/SxquXU+nSNgNDxsgjNA6jA3wQTjr1ZmWaH99tm1fW&#10;O7LhO1U9/pCPZjyGN3yzOAXmGMihIOXk7r5sXjB+lu/wrParBDQEct0Zu168eOWfkWBMaLtBTWKM&#10;uvOirnyO33m1aGIEXaMvi5G1ixR5bEDnWG1iNs6pU/hB/3w2+X0zNTSj5Gtu6lBb4joavMJ+nDz8&#10;B6S+g2Wfc2OJitDZelIDrYyg/UzfbV/EOX+bfPHGQhYgyaP+sQ/YtdVcgRsi9Ud/YJC+uzmxNzEA&#10;Q84pBzefvNo7pJe+eUMQ+MxT0LHtups7PCm8waiw2aCC6kVe811f49euP9Clir2BsR8cw/ih55S5&#10;4lMaPOSK3r+rS/6BxvNb1U15GGUaypY3unMO/pYvZPTuuW1AN/swNzPVLtL1GDn4jD6XOqCMMYuU&#10;POr+q0CSAkPPiXWc7F8kqY6l7Tl8e9y0OL9o6j4ZYnw2IA/PkfyQyrJNW1srotL2/2f+V5zs7XHm&#10;AAuNYxTOIxNb/NvBSgFuhsk1ZTaUZLT+1b7mddS0p8I6/2zemlYWecwDS3vsC3abV+ocF9dxqqzF&#10;VRvyWh8c2xR9+fpDBLW1BNaEcseyGodxRp58s/XLUxWVDcbGv8yuTel3aLTos/uMY/oy3Ij8tcys&#10;VJ68xsEu4Oino107Zo7OeI8OzcMHQPyrzczpn30+uL0x7qLPZdvOY2JVdNUJOUd9o9V827zo4DmZ&#10;+nA1/5Ne+6qOG8VOeriCm8ne9kNtOON34cRzyrFFjcIYPMkJ+CcPfJSv6u0y6YCMXr9xHDbEVOKJ&#10;PuqW+v1wFVX5jr5IWXlGyvl3N/62XMtRfExKXN4IsolYWtGoE48rUXgnR7+Og5N70Y9jHyi8qRIo&#10;Hvb4ozxS5oNZLzVSzkeubafNq3lBXzr3ebr3wT6F+Q3AjQArmOdkQF8/mdfRXuGxge6xBZv0h+yM&#10;kfErNyisZPhxl3Gz76n3mzHon7F7x7MPONe1B3tf1Qkc9KC/2NuUBExMYTK4ALYegbLSFe+Iw/kR&#10;D/8UjnQ9Nw3VcIidlpeedPddcvebAfey1hXjwVeB3sB7PjGBYBVSZ5DX4zIlb2usOvYfnhYYV4e8&#10;xx1YeXLcD3gcr3pUDqk/uH6Oy2dNKeu5hc1X+ZbHqscl5660PXZj0knlk78eVy55l4By/rbyuMf6&#10;lk95QM8x+WveJb7NQ780UuVUB/EAWCzvgpt/K0F13Qmgy9FtcKtL9SSfvwyw5w3HzA/mlo4y85o6&#10;8+I/nEYWaXGNV52h098RrMVCu9KD24Up8oEjb/zTvLXcyPpigeKSjEu48PFAqrQ8sc/HS551GZ27&#10;cAmO/5SKwDTkdQJQfW5MzSMY1Es6v70Drx5ytpF0KbtN8sH13VTigX5ZHNRTEVpYf3k3i7IQUYbP&#10;0Ju720xDwVSNZXAucMefQ9sDrfXiQnH6vbtaTWYj2fji66cQpAMAL+76wx/olz4gfuor22AUW3N1&#10;1vqElolU74AjX/+OeeZ+9Etc3LER+eKOFp+1MMw5+S5TKoztQh990L/297j5pCuMCeKZJ0LQp22L&#10;Y+zBaWzSFOD5FiBz8KErYE/Qz2nIA23ltR6Xnjz4eYEKGWHmPI754FdPxKUruPylDuSjuQgtH9s0&#10;E1h50TrLgX4Ci4UVnrJ88uSpNxHyVA0LitHGi446rFz0T53q9WyiBW296LUfQCJffvDmtCYSL7Xp&#10;wCIMDnCMqu3JhK83yMl4art4xTfy6Hd/53e0UfYtxb02f/VhIkx8+skSLfrSBtikZGO4ddvNCMdC&#10;3L/FCf0k4Ham2ADglydGM2lvnfgOfelB3VFXudgNDa+nAQ9AThdgiI2VtxQmKPyUIWWS7NfCrK8k&#10;Iz8xPJuzimP6M/NVv+LFLXnHfR19heyuHORm4W/a/MQ7tCzmAOjDUx6Rn7z1BhRyugDHce1qWj3w&#10;Hcf0peYv3MruYnB7CfLxF9CyjVaLhgD6+AYd+Qh1gfRrqvnxrRcxZ1MoGPE3vPCZW7uO0za1ADr2&#10;ezzC3zA2rnDAm8/Ki2P0sE+lN3bDGzvZqKu/S3vmR8lADE+G2l/ElM59w4JvVoid3An/9MmT0yM9&#10;Vc4m8Ecf/ZXTd77zndP/pg1gdP46A63CF8nUFa8NBHxMSWE9nrxmcZGkSmCR9+UtnmZSfWgT/sWL&#10;q9N7j+6d/uiP/uj0O3/ru+4/vtQmMQvb1C91zu8bvvPOI1VZnhAnnlSjFtD6JgU8BomGtkR8pT/P&#10;GzfofxyPwm18cO5FCtHyW9Hkw4t2bBydJ2Z4xXOe7owcblrTTUHCRdc7esrAC/164uykf56ahb4f&#10;aArmqxNSxhj483n4+KF1TrtkTE6fw4Udbcd6lMmFFFvMa2KV/rd+ESvbBBn+A/Ah+KT2KUjkKy3d&#10;lg6N+3W1E3C4uWLXMTfvgY8e5JdX66obO+VphJGHHp430Zeq/jiHD5/iIzs8o6N1HznJj8we1w5Q&#10;4AE+KXO5pHsc2BvDq2UWpi/O9eX+whKEV5sSi0ZCqV0GfgVvVyl8hOr+jznhlHm+TN1Nv4a80IYH&#10;Mri73Zs9JRrlgpf6qt+xs/a0nJRXQRYQPa3Yde98zFz8Xf9Cax+UGNpNx93AjgfwQJeOQbRJNCoP&#10;e088ySev+dQvthpmrmW9R6du9u71WAtCstWJeIpE3dRcGKR4qxtOD240Bnwbb9VpSJ1Uv5bVt/VT&#10;3zpCeXWFsHqBdxMguwCPymke9L6e0FjM6/DpJ+pzcHhC6khDvuXLYOjdt9C+dM64fVcblP6dWs1X&#10;mMO9+cu/1JOqetuI+LMg+EA8qWHkAo4sX9s0vpOPL/aIApP6lWTkznjr+YvyJxpcZsyh5Smz8NFc&#10;R+O6yVwWPry3kcsC9DIo8UbpTGjY7Ci/8iHFJ60D0saY81SOiOKF8c3fvq5snAq1lkc6Gfj5td50&#10;QR2llD7tvfd5kpw+Hb9nfty5LkrgY/8pdayM7jKAf8emb2ij3nWTjec94sPbBrDhHT0Fjh1cSz8T&#10;D8/tlO/f/tOjM/5N0NHW8SX/dXOJc28Qj2vxAHk+VTPiRuc7qnxfa1qfQ9urrhBeA+sroC1ffPa+&#10;kHjJTZ2+8ZEb9FzuWqKCXG+ue4IAH2O08zVmSCaxcIvYpIxjXlMrHo2FbI5co5yyuSmwuGBx3GtF&#10;NoH7Vp1cb4cPdhSo85atfCh3+yEUBFgk9XJsG3Lc77Y1y3d9pS6ycaV2ob8thqEXrJtaLp85GsdH&#10;gO+qd+jP80w1vLHwyCW+Oc+l//J8RvXotwRoDk0/yKu3eTrsKPOoF+fGWeqMvMr6Kvr4C4pA8bdU&#10;2dW4eUfcnl9Ml7pey5FrULr6u9mpT9o918sCfZXGL+2YG+b4rd+sc+0xRfvcx4UJmkjTfCF1Vl7Y&#10;BC5tpOPPa35+h354+hTK2fx1vzNt3eVSlhsfrB6Kj47xaeyjDXTu5J/WGj1IandT540DGpv0e2u+&#10;T/RV/VX7zdpixRvNM1/rBl6R2gawm4/X98zvnKd7f48ta364OA5Ea2iF5eziN/bZJ4NremGiy3oM&#10;sfWDdfUTTXEoL5CHh1fftewsHT1XHpYxSH4DV20Y3Nu67gKfUz4Ur3UKaWNl5WuFKBzXcLjXE2fn&#10;gO7Vpek5xs1nvrF0dF4xu9aUPDvTY1Z19eYbftXfOhdaeXBs/ewHMMVHbTH49MWaD6nP8lsZle89&#10;Do2X2It84+G4r4I6eMFb3LfkXn+Ibsyb6SuQXztXitaDf7p7Cow3Oq7lPW668lmPoafvltA12zpA&#10;y3yEJ31XIN9xy1irgvZT18nynGZhcLTN13eyewP1WSv4ekEZSK0MeBRr3QCFjnlATArGirvKXiSu&#10;4i4eU8VnjUJn8QM+mlghT4g8RIqcykKfHsMFcCySCs9zIfn0iFNbTXD4Sg0ks9fX2xiCPgdfbeSL&#10;b4tzlPOWHsOPGrDmY1uu8/DDxv3iwdlvAINRx/W4HdFRETOmJr8COmkOvx05huxBsJfE8WfnVMlS&#10;aS1Dp6ND1rKWt0K3MjmrgX8dfXHbgCq/vOqPrbIXR688q0Px3SrFHD4tA38rV1mPm1aXS+kmVjyq&#10;a32+8Ucakwx9qhs4lNNA6NjI3+rawRQ9yPcHHjou6Mz02H/M386F38n6Rue8aF37NvwiKaUs+l26&#10;qE2MtHwh23SBp/9G50syoCN/ldU806usPmm+CDjcwPUvc8htEW3DPOUb0g1AGtwldyu+7gA7YG5d&#10;BwlZnHciS3Z1bkre7StmlIkNYgDg0qx6eUNIF6zEBh/yveBkGhaDs3F06x53sGWwAe+OXjkl7sb3&#10;nc8aIO1vlVnPqT+e3mKwTpxoYdcLoMFlosDvlhB/kc/FHvWtbKUr2J8qaNxy7riVPHfyI2+3HWdz&#10;kbdffF7BW3k7jlFsQ/1BTmQ1heIyUAfxf8pXvuGx+3nlAF6BC2wppP/9Qhfa2oRfjhDe0au8moJL&#10;eaG453mHmFcfsOpeWlLLl37QZ5EopeBnUqQ7wF6/8JNhPKnAQlU3vcHBDiZvDICeuLleCd74jgWI&#10;Rd1Nj17UsOlr3SAQH08ElZL3b0EewBfECHEkwMfA93/3e36162d67V3a6z6BTSyknXexy/6EVvxS&#10;Hv/SfqCvvzshIq99I/XNhSAXO65vpcVnQ9aLouLNTR2OI8UA5fQblqWy5juVTPoobw6pb6Kqxyzb&#10;5q+h4ZhNQy4WWDxFr/0pQX5jLE+J8/ug6A5Y5pKS735CctErS1c7Xm0htf28qlx/AK9Qwv68hpaL&#10;8TylyAIgfd2XeoKYPNOKP3ZYlvQlZUHQvpRqLJ6RZ/yJd46B9DOhMZ3oufnEdlP/6Ka8vrHk7msW&#10;DrTYQ9kGiQ3sL9861jqprTI6tD8GB31RwTr5PHXVc/oA+Lne8K/+oQHA4SceSAv1ffJmXIKvVl24&#10;6KMuiRdsIZYf+3Xi/NbpPf+e3vvvv3f6wQ9+cPrv/vv/wb6SlLL+2qb2qXyIm+1q/CnfKcfpW44Z&#10;l1F+NU+Q8tMNv/Ir75+++FSv6xfBP/gH/9npH/7n/4Vj4YvPP1NOXhXNhurV1b5pxdsZqG/k9dPY&#10;IHXbVEwD1ZNj+g5i8+WbvJmgNOAQi9qvdcw3n5S+yhc2omNOQZsgVjyGgq9j6OELPpBYSjuDb3W0&#10;LsbYv0rDGJObsvYNwIxdE9giqV6X+Owcc1SZ0NA3oZ/bG7qycL6C29vb9VZ5Rl3aFwsk1bv8wakP&#10;ajN51YPjApsgxp05GPmmkW/B5y5qt0n6KemKPOaMAAuYyKwPyr+pMFSe/sEE87XiUz/I50nT87ac&#10;OKAMKI1P5gs3WBazS+lanPqK6SX9azYBiLfom3kLfU/GC14jSj9FP86CKzc19SlBXsUHn3G525Qb&#10;yMjeZEn91RfVk76U8Ec31/nEIOXksf+rZKtDHSQjCGaDD+CTLMWODni9pnE5hmaB1RfOVjk4rmel&#10;1YUxmzaDjzyG9+YB6kxjc9nKs6aBbrc3MjsfyPgUvPoBfC8QDaPosOtB/8MbYy5BbYAGaBz3vDce&#10;tP04X7j2Cw5SiELzjW98YH/a98s4b6b48CsAuiNUB/J7XJ+2D2rZC8XWGsPguz517cRx3hSCn1QX&#10;UudO40N1gG3f/OY3NabrFcby0xPdCFU7UB2ZK8Av/JmT58ZkbsZbIX7NfId8bwCgk/6Uq5y9PWc8&#10;1nxkuijP49WGNGXfYoh2yx98kb1DY2HX87x8x7zu6GfBl5TryF2S11mjH2gaB9SfMSfjZ2levnyu&#10;jVr91IeeYn3w8K7maxnX/NruqXfrIOLGAefcdEz8sTlEs/Q1K/hTH3ihnuAGkVeS+UBvoDJfhbuf&#10;ehWOaY18GANQVZC6kuLMjeT3brLXL95EVt/Q81Dlu7FxqWzFy1PL0da+HHeWzhvWrW+1H94VsIPq&#10;XH/oduu2xlbGDPmBMHip47v66QDGj9ea93MTOOM3v+23Wls5O8/zI/pmbCFOuxnGmMKwwNO/7RfP&#10;qfYz6o255ZnaFMvOxg42rOcOHKPs/V05Wl/Rok99YP8dUwAAQABJREFU3LJjmrEv1wnGHdcd6VYf&#10;5BgPXe53qB7YwIO0MavDDVb+jK/Gxe+qmLdlbWQXD8rLPKZ9X8q7SKxM9C3+KnvFt1sOvK/DXen+&#10;TRwzbtFsqyM8bas2663D+f7KJtI4o/OWyYGqjt/PJsqJrz75Cy/OLUdVyzkbbH4qlGP9mSexKqj9&#10;bCibRnmkGw+fT58Tko0GvIzLXLvvBux89tiyXHG9BJaHcxbwWEbeyCxPUKrzegzqikNZ+Abf/cvk&#10;lY63Q/oNkWTcCOmX4Uc9qqUbWz2i+4X4OL0NfluBNRPoxoy1aDte7dkyDwedfxyyt1NvVOqsPoAn&#10;b2aUs+yv9ulrvVpvl0MXVqVf7WjeJoyDEkxmxy1wKcJH9NPF46aQQASVvOtIuw9GESHj3wKsbgLk&#10;+rddsVlQO8uXsReZ4NFXMT5385c6ZczkLRtMQthM83WY+vTg8XDIHt+X9OgGpMcB5EuObUMvndf/&#10;l2jJ83gmTP+pTlizji+t9EZG3iVARm3d6BbEzg09GQC3ZbLdujKvkFwA3L4y2k8OK5/UfFVeHRw/&#10;pthlk9dyinq81fPgk1RfUtbUgNabT/RVftwgfIavPq1jMj6rXaW7zQ89M1dQfeIy+imgPHzsnJ/t&#10;K9cdwYWH/s2r/PzW4LZ1CheoD5pl+tYAkzOBfwJz6PDBCkd64x/ioE8hr3QcVz94cAxv/FU/l/fK&#10;DjWav/FQJpqueJRRr2s7Je8S3E3DiGEwr4CmNLAew2BVHKE9N/PDOWUsMKx05OVDUIV3eTQ1gb6s&#10;T1yy8TjiFPfa/FboIK4Ohn8vJMvnmHYxec23Xhgv2HwzsZXqWLFvPkZveBzpLGOC4iYOI/asHjae&#10;4s2PSDPYufPQOUCd93Od366VOTyktGXWfvR/i9f4qPmrXqWrnOJw3rI17XHxm2IHtOunZaQdoKn3&#10;S9AFDMqqA76CzhuhtVfl1mFsQi5AXummyPkt2zr4wSUcwydo6wRtI1wOWm+1bynyYf2yqLnpA4Lj&#10;l2qXPYDrXZ0udPwR/76Ylc2k5POU3RvuPERXDUTowMWbN5rEQ/23JjG5s3b9DbhuYjJovtLv+NL2&#10;2ZBAd/PQAM7CGufgcOHsBV2Xi7/+WkvWD10k+wj1BWWJ4wzqzccONl/ow+mAvTnF0468mvjBKy9i&#10;clfyHSFw1zaGNo6QtfsUx+VcqmyAr5F1Cap3eVT/S/jkGU/pNezeEgF+Bz2OsTWgOtP5Kgee6zl4&#10;nK/56Ec9wJOUcgbw9hnw9If6GkltF8QuEzReC/q5XrX35Isn9jE8eMoLv77SBbwnbeLDIqN5EXmW&#10;mdgYtk668Uss8I+yXqgk6NBFWb2oTbxmfFl5fJ2O8XUvMrBbYX36UE81fOe3f8t1iY+oz6srLb6o&#10;rngSgVhn4YAFlf4GWesZHhwXOETGJSB2uvFJnTiGxFtrj6432jYXeOVnXVWDyHe7EPPML9IvEcmu&#10;d6Xlx28guS8eHcqLFD7IZ3EUu6B9+fKB7JrXmqp8BWjQoRvFsET+Lb2fUi8m3lDBs3w503fBys74&#10;8e2LyV6IdCILE9oHtmfDKn0qmyjELzofoWMN+dUtmxQag6RkfdHXBaJf65wWgTzfWKOLKfShHP+m&#10;3nMOb3hhs5/qYdGOEwE6UXfIMV/lhz79K20SgC+4pPYjdqoPeKObga50o1GfzgaHer/1ig3AvX1G&#10;fvoXM9TXl+o7kBVdxFd5XqhS3BIP1C+LqN5M/+xLvfL60el39XT7r/3qN08//sufWBei5usK8Vvq&#10;tf7FF8lP3d7km7uKGWLt+TN+I/Ezt93f+e2/fvrDv/+fnj74xvvq1z/z5ju/9/tAv5fHq5/xNzH3&#10;uX5L/JGeAiZ2Oo+qDk6FRyxwTB3Thhwb7ivSB8DTsT7jmDekJoaJM2iA8uCYGCXOO7dgfPDTRZLH&#10;E3/epCQuhfeiNxTouHELryNYX+JQBY79wecV5MU3DrboAy/4t+zIr+fgFdqmSIE38sNKv+KS77aN&#10;ry/oW574xzfeTF/Fb4jCn7bME9fmMzp4gX6OzVPG0i/Bgz8/RSdZppldT47hh26k5QcvZFA9sLQ/&#10;dJD+Ye9zMJWy5MsikAWWr7R0pJi5noNX/B4fy8kHkg/fnHcewSbJ9huq1X/qrfbYV7NRxuZO+pu8&#10;LaJPmKFvP0jAHglNqvO9LD6qfcnfyzmvDdF090XLSls54bHLf80iigBbx51zHuPts/p56g6E1EHa&#10;JOMldQ9vt198wp/wPXYRE2pDxJb5WUJ0xW8rrOVrvo+lh8vHfxyjx2ojx+QjHyg/0txwkhufiDkv&#10;mqPbbMIxvzcv8xexUm9qsQjPNdz4iPHI80jxAKCh7GiLC5cv+qMNIDgA81/ip/FNcXjD/5bfUNBz&#10;2y5c2zq8sI96UE+nBRtTmx9jtDj5SWB+r5aFNuqDV0L7JkvxYXGT2YSm0hsgC8A/9B+vX39pn+Db&#10;6iGrNc8g5xxCi39SH5R6g1c8ubYDuDH3tq79pLJ8R45kSNWs0Uqim0XqvPUIFlDdcpZ6rhZbGX2J&#10;FHPvl6oq+uX0aMQBi1hWGCFc+rJxGz/w0x7c9MFY8f433tNGsH7OQE/hUd9c02Iac7HQq+8bb23X&#10;Rirz9WV/Z3Lktm6JK25aeym5DzTGvtQchjcjMR+ivRlkKPVPPRW4VuoruslznUkZxpxA05x5LJqS&#10;o78n+8aEGEI6tG5fruv4yP0jRgqBctoaYJ0Gj3GXS+i+CtsI8hX9iDzu2IYB14p35VvyCZzwyLgS&#10;msvfbleSgXz08VxB7dpP80i3zZdn5Im/ZuHf/OTY5GAPRv0M0Lik3gHk0QdB3tg98ioN5W+WR8KO&#10;9QMefdQGiEAtiyJ/H0fBMT31pI/P9dW5iDPmC761jvkzcUw94/u8sSw8yKP/ugkqyzxHLvjkt+wm&#10;+mNffwkXXY/8OK8fL9E074jzlk7EKQ6t7rMRRT9AVt+IcKzDOtB9W2lHqPdoFfT4nhsb0MF6tJ26&#10;q3Ql5vpIzPDDuplLvbOhBV1t9zWkdLLGw/O4QVq7SX2DgUeA5JoPsriZSHEKv/u6wQWoX1h3mYwk&#10;NTS5Z9/oVvlbgcjJVyS5DZav7d+QVnnX1yM+WcH6N08ygK8an8GpDvRfBrVP8qpTy1MY/TmmfChc&#10;VBrHy5S74IavI+8jKr8xjs8JIXD5K/8j7qXzdV1hk7XEo/tTEW5lw6Tne7pzp/9qGHC9gA+iY+IU&#10;mvZKuw9Lv3pMdLxNQ22K2aMaRJBUD2+1J5V0sxGk6gV/4oA5UNYuEhOed08MGFesS8956M91ifDz&#10;b9ex8Juel371Wfuv+gGKyB8bxuQ9P7KK37TlpIXqtOK0jJR8rs8LXMvQHpD/Sse3WF9nIgaMr6Ch&#10;XyI1X+qk7SKYm+/n9MbkSL77vu1HdSB9Kj/1spfximnrQnwM0Pd5I13njp8WKC2WdScf3jdAb3Ts&#10;GlXtbhtjfse8pe2ofFuH47YbJEw9C+OcdvQaBlHzPM7Iu3qdN5IhAHrPH4cGHd1ShEhZj6tbfVla&#10;+EFaPcjnd6i9vk6bE0I/DAv8bB7rZjfB3bWDXwVCxLkVg7H++K/wCvIrlijSZLZ50Bav/H1XjxQi&#10;HyP4IsEoM3ZWqr96kKrqQDCUZ89Jm9d0pSXPeq8Ev+CxeUVZ81xtLcvq0HPS5m3pFuIpI59P9YZm&#10;Peb8JlgHyDM6880AWhnwqd7F7cSWc3xdPcFdjzk3jA84Lq+LeFMOXmqao/BsnUC/6haMfFe/pmtZ&#10;j6G9qZxG7wVq5IzfK7s8Sl89SD0pt//SYDG5eNBx7L/Rv3mXeDavOJ30lN9XbwCzgcNEMZzQ5Too&#10;z7WcxT1I+CCbC1xScLGTTVAmEZGxx6IXEER072EHoFxssdhBm2Yzgs4XPNuEYqNkfYMeLKYB6MEF&#10;OB0Wk27uguZimAs6fA6UDt1aH5teqr8uUIKL3yjj7mrjU8OyhYsab+qApIkJi8Raw5UcLvZ5LWno&#10;7ssHxP5DPcG3902bCVBbh0s+deGhvHjHtHctl2ZNwUUfgGMm7aQrDy7YAhMAeGnBSRm1u0LqsT5c&#10;S9Zjl8uPcoV8kAUnqoJ46JNKbMCtAA3ySan3p9o44NXPn2th6qk2c9DXi6/U1+jKhIRevGMB/HY+&#10;+Y2I2kyZj9FDYwp4fs2n6hV4wm+iIU8bzsTeusFkhK/dl+KGhRnCY8Lgt377O6dvf/vb3gDwK0hY&#10;URO43avOfIelFpFpk267LVvCSG43sEDl/lBnrXfqhD/OqdMsgLJAIyLHU+LDfc/ECm21fbEoTIts&#10;fiJi40sfwUebichgcssTLPBFj8YMinGxx2vpiDF0RR8AXW7f5lWJWvBQAZsgyLauLtPCHATKo709&#10;eKgnNPSKWMpXOzlHP3RAtvsv9ZfwLHD8TK/GrW1sPHNMPhczV1d5fTR8/ISPUgDdsrgoHbVAw9PC&#10;2AgNQJ/RG8+gzWuns1CDXgbJQN9ObNEPviJ1nukGF32g6yfnjPXUadiVr3HQcwoYL+o/ML2woPLY&#10;KZ7qY+GH/MoBLwudLEDkFc/t25AJVBfHl32W+PRmnmRGf1WT6oi7lFkARydi99d+/ddPf/U3fuP0&#10;8cc/VRzIP2H5NfyO7zEc37sJKN0XeeLnOsY4xZ1MRas3fx891m8AP3l2+pUPHp/+yX/zT07f/Zt/&#10;8/STn/xEccjrlLWpqjbAphHtkYsq+nRS6pG6arw1/mFP2zz2AeDTpsAHl1dkMt6gW3kQ0+ABxDh8&#10;OKev8e+N6hwetHXmF+alcvigU55KRi+9IponDIcX5ehT6IIRsilDHwBZ2AfdG+gF0JG34hB7r7qS&#10;Yqy3v3gDAmC/yNfw3mwbeaVq/UiTXCAPLj44kyv7AfNRU+VGO+x0PzX9Hr7ihre2y+LjK6D58LVu&#10;6n/sB+loPeQK2jb9EHOU1g0+u9KiZ+vw/n1sGl2mnmoj6Ua32I382lo9OK9fxA0Ug9u9jloe3jOW&#10;CQ/6nS54zA3J58MFcPsieKBP44u4AsgnDumH33nnHfsRuTz92w1g8Korx7aNvnHRm7lsy5LCO5/W&#10;H7Kqh/XmXH8Fyo7A2OA6In5UJ7LePMDrmAHd6geO+XiDh2PZzaYJwPE+Zke/zsOR0/GJY26AAN8g&#10;et9opJS/1X++015I6AFd5d+6NzKlA+BxgHasdkNdsEAKWH8fnX/VH4470THmUw/IQJfniv3iNHX8&#10;jK20C9f5XCegF7RcK+z45zLXs1E7WfjxLENPOg5/NlI2P60MdGxfjM+74UKd4udHjx9pE4EbWEQv&#10;XPzDq6RF5A0C5gn8PvuHH/6K+yj8xpymfFZRtYcUmdQRbYFz7NW/oPGFNG6Yk/+GCfjgqmYGDx/n&#10;qVjKAnekK/HHfIR+OH21bWQxeIHqQ9a6QMc5+LSdFUfVIvuju2OLWD/4G9qfD9BbfNSHsunj8UQ8&#10;iX/mZ3+p12u/Ukr8X12963LQb+uni4iTXAfLRm34EIPoTTzRP9ACrnSjc57oPbeFdgc9PkYWvzH+&#10;Ur/tTL1B7w1+1WX8Eh3hvYJ9ZJ3Lu3UAFrhtg+OzZSyqv1d+F49VB+YldpXveFE+1w689Yt8xhhS&#10;PomljNnwdGyAb14558kqfr4D2x1Tim9i5Y7eWc3PwNQSfBFb4PQ2PFS/zIY8UL1MjL6qj41RSXHL&#10;ADG00SiPNgfQxtDZ9hZfReAC0PFvuzjH/kNsGxH0wYPG/JRlmQfFtjmZCfcvy4IGfIsNn+LDs3x1&#10;4GOhbXmv7L+dH0e1w7nUi+siYxPzefhZR+JT5zfByqvH1afnN9GvuCt+82sL5/0Uj/O0oZsk/H9b&#10;5rZKxSzgdQldU7MRTH9M3TFn48lf37W64HKIHWz+0scDxsf3/Kt+yM54qAPqRu0GfsV1OrHpzOWr&#10;YzpZ8MhG3h4fyC40ppBRiM9nfJ9MRFEHC5qOEzPIQDfCriqB2zqDRXjuMiqrOKtO+EI1X5Sd6eSs&#10;uDvSfuR1QBSRfp1/uXR06phcPrELH49/x4iWl3NsMttmfWW62lF+moVudJSTXzxkrM23/sEnK5SX&#10;86ZSmrf1pENiTw4O+OVJ3+drHI2DmOzxwT7qXC39YXQijqLrqoe8sZ12M5Z4IBs6x78w3qKVvOJX&#10;7zLiepI2lvkoY0XGXPaV7mr8ad+vhlISy8KeN292326Fh4PjPKlzjvYrjY8D2XYaV577gjzo8AZ2&#10;714ZMiHU7y4fX654WIMv6hemU/YhlTNlpERp5gvqP1RWve2v4QteabHPONQ3us2aEjhA66a6dMxO&#10;afj0OPqJhr9l/txy+FNPYuqs8I6+5PFH+4SD40/4BXCP0FL4/iKwkiEbMC984bt2dH5oW5Sv8qAz&#10;DnMLAWqW71HnCybYv6UDf31FP7UZfkg4t7G8ScFJfBFHtNfgkhz15ZwYydUDkgF0T3v26Q1f2yug&#10;wamg4q/CrODoTD7nbvxFviatoeUdQ8XIniDBSLlGHXLKwqhBXzrKrc/BcUex1o1KhKkAPqab8+K3&#10;vOfXpX2l4srDttMBWHdZOP4wD8Q6aJJvukXnym26yl3z4F3+K87xuH4DdwXLlV7lWX7gkMdFdGCn&#10;K85GK707abEJYxd0ldeU8tZ1y2lMLp8y+BaflE/1iy647lyf2rficUw+wPH62fgM/+KQWp60XGVw&#10;QWje4lPcTUfVMdOdnutgPxay5doxZn5WZl4qW9tI+TStPNLrABntPKFDTVL9O7ZLxzne83dOdAht&#10;rKUkA20WXuDLxT0Xr7Zj7A9vaJABVeqMDQwW/Vgw4JgP5e+++1h5XEcoTwvE5dVFGp74RVn+SLlj&#10;kuO278igaLnAxGbqRXdk9wISvgD47Qu8AaiL98r0BSsLlp4ciN9cIKI3C0Ff6vXELBizQEz0MGF8&#10;rQGMQZAbWBJTxBP90S5PIt+C6kPBbkPiufrAJwsIYRC85VgIbN518pN0n4zDh8VLUvSp3ZxX5nXy&#10;wd1tivqlIb90Hmi4iBFP/U8a/tQRv+1LXbLYxmJUZXMhSd/wVK995tV0/E5nX6PYySWLk+BrFUEB&#10;kokiFyF+9S+LTHKsy3GJUNjcqY7RWCj0s/pICfvp459+fPrRj/5cT0J8XpSvddrYlPtUP/KhJpK/&#10;q9c/f/TRRydeP4j7XVdzod8FwdSt7oxYYtsxoLihXRA/fFgAx//gA+0vqafmOV/xyeYLQHsDWOAk&#10;RsxH7ZLJomNi+g540CZJkQ0+FynWQ+ekuWjFuh0ql7cQeKHtfjZ+wLB+toEFOC1wqk/qZir8KOfp&#10;dI5pb/6ojXWcsw4ju/yqvzfTlel+hUJB49W87TN0Tl9LWcfZN371TWjA5QNk46m2ps/Fvr6yGv3g&#10;F/473ZWeWlZVn+5MW/aNEJqLYx+An6mHvGIJvud9BjjwBTK+cFEvntIL+auO4HCOPbW3ea3r9E8s&#10;FsYn4LHg9+gdbbDrj7ZdCJ/4iA0X6yx3ePNXOrdewHvIJqP0IU4esIDqPuL16fHjx+Y/JpT11zJN&#10;KOF4fJ94WevpbafsXvMGqRDoKz784N3TP/qTPzn93b/7H8vnqjMWt+V7L45Pm+bmBHhTRyzO8iQV&#10;GwJrzFCf4DD3If4pSxtS+9Yf9cwisN8SQVyp/OW0wcYTdLRF+KyfYxyCc1vtH2jMepNp6MhTQeQz&#10;7k/7YF7/Sr/F1gss9CtvMxv6h4q58oVPy7DJ54xrN4D7P/oc6QlgCzaWp/VTftPiNG3/eakcHHme&#10;xH4GR96yv5GDTfU9Zf2YQKbYv3pNJ2Nv+UO/+tt80F/jP7rwO8rwBE9EPjY/fYG7QnmSxzHl1aFl&#10;WSAAA9q36TuHOP/tpmXesPB2H4Suih3Gooxj6ZOQUIh90ZdYIabpW5gPoxebO3lTBnXFE7A21XHK&#10;HAjIHJirg8RWx0zK4G8fjT/gmf4RfxFn9K+MOTM/gugaoA4dm1SSILrDHx/sRDleMsBd/Ol4VR66&#10;wAOeAMfRT3LkO+cPY9sgHWnH4BEvxhUeKeDf9ZYulAPUU485py56Hh3SL9B/7DqhB9jnAJ11mEL0&#10;6/wATMqrB+f4BEbQVGeOwbmnG5HOcWNTdYD+EoyZ1g95taW+tX7yM7yt2+haXvUzczDAcSI7/Huc&#10;mhNBt9mpcuId3CyE8gR2+ijGSVzE9YKvCXgdNLKwmXkfzNFPGw2rnszbgdX22gC951fonk7AuIqC&#10;6Vcm37liz9/Yh37QckMved0IrizKecqYjUP7xv5hfpK4cVWhtMKwedC6m8QszUXg29clU/bzQeTg&#10;P+KGOARoc4w3mMENyS9efKmbSSeWda3DvIK+gHbKT5bc1jzLJusLfbYPBlAjGkNy3Zk24dhTG4jN&#10;tKdcZ3NzyX1uKtFmJr/7CykRYX6cDNgXUVU58r/9Ff2KAzF0hWwmE/fJcdMWiXWYfqO4awqH8gHX&#10;PhpR5PvG0iGIPSmMTuIv2/y6WwTqmFgkJvTdgBSSxn/HtOL6Lu1SfQ+6Txy0Xla91mP3fcKtnk5h&#10;r7HIbWQZV1c66zAZ0FTn4pRf3UM5dQXgx9K3f9jwVb7yooWAu167hlfmOmaor5WevPJgHOnxigu+&#10;afCVwOeT9py0/YqYcLrxKk+eQoeW/hYM8umnlGna9k8mvvBV+8sPlPX4AslZlm1YaNABi+BBWfk7&#10;XWwVwhmf606qS+VseOVlacmdLJ94rNiQpc/UI1kcFxoHnCOj8lretGVs9K7A7/3SObt85Qsv9XEv&#10;NMcuEM+g2DforX9eIT1TPPOAT3XimL7NOeSr7enLrmOcWX3oMgSpfIX+Ru+Wt/idQ7+yFTLfeLZh&#10;WRfO0DWflJU9OlGnnfeuOBiJ7qXHTsrrnpUn4+G1IJKNz8xnims/ScaepqTzSBVEb3RBgQHwrYvO&#10;qY/1urU4x7T01QXeBdod5S5b8sXcKF0f9txm8koLOrGIPpuMKQw1Y1iOtut7fCKclm86iUd4qWzm&#10;cfD1jT0VOOnaJ1j/RW8OPW/w+Bf/11+brOFj/a2PfIpGG00Fxi+102tTYKK8cP2q7PLymB2/HuWU&#10;28+bMn7RZG4C6yKEumCTbX/ulFu+slxfIiBdfbPiYCRmklecndt+RBvC3+3njYtS5GkMvK05JMC8&#10;YZVHXuWtKcd4sXm9ngEfaH7OVA3ELzTzIb9ynGKF1dnrxnMA4QPQgZfrleYl32UTv/gCAHdNfXLD&#10;F+vrkJQOVHyGePOXcr0WoMzzCXueM/ymfnJgb2PVMynFtaPHQ3IxqWwK+ZkKw9QPx/CK22p1UMgv&#10;Lbpw3vZdGzef229sMDOfDa75ipXHEafn/CPl/Hu02x1oAa2ExVHnZGOEMi3UilcJeO3lNaD0CY6e&#10;CXc6bvi0EjleP+Sv5cXbuZwfFbc81tKVdj1ecdZj7s7FIOxYO8YVp/LWvB6nmZ/7dysbP/f850qJ&#10;IT7DAx3kpLBQHvl8nK/c6tj8pm2saTR7p+Xyqf/ScqqaGRnhWf6V1RQ8ylpuVqi45G98xbF+CvPz&#10;7/Ik13qNzRwXnD/6tsFbdnGky8qndN3UWtCiNw1Lf7cOE7rSoe8q37YKH1jLjhdRLq8wY9/8RdzZ&#10;to1m8ekl0qmeFO241s+dhRZEVMjdVa+1KeDX4xkZQvCn8xQuMZENGu54ns0SDQj1L2TZaHihjcLn&#10;wuFihifYWHxjAyada5/2BZ/y1gNpJuJnSoPmi2pSXu8af3IWcL0q1wOgZKAnAyB3HTPxxT5lWU9e&#10;gU4Gg2gWVxhQsZS2QQwnJtELvq3TpvA+wtrBipuKdz9jIBML26/BBT58bKH4IyM80zZ5upVJFovC&#10;LDx2I6oTwm0BWf7MAiWLCotGtcGG6ER2uNy2xLb4K8dQcm50acUGAL7zwGhC6cXka57S9NMIKr97&#10;655iJotoXjzXhesLLWRQ5891Fx8LG/SVvsAXvheqZJcXxWw99SXlNp+oXlAXXOuz+wbdXGhdpx0K&#10;D70//fTT05//+Z/Zhzc9XQ2HX3aQN+0T7CQmiTk2bX7jN/6absx4//SJNsuZJxBbxBjtA5/hc+qd&#10;eOOpVceoyqAnxvwUndowdccFAvXdGHJ/6bajehFPAo76gkcuRnMc/LQnl4l3bobIgiZtl3p/+vQJ&#10;6vtCkQ1inpgDnzaSSePEpvL4U5RYl+oTubS3fTEVfpTTdLkAZbGV+L79KgvYvvHF/PU0jRb9HM+y&#10;03MVzYjgaf6yi4Vj/BEeuSGD/qzyHz7UwqxkeROLvgo9x5f4E3/T7yCfesjio3ST7/hUFjx4XVv7&#10;1is9KUGdAeDAy59Z8NKzR5bLAm8XM6wTTUx/BvHc+mDZq1N/UphvsTYOfnqt16x7Y0KLnsjEH6p6&#10;HUcHKKpv81iMtm+Fu8rCZvTxppHsqC2SZr7VgXGDPptNesYeFlPxGXUEPNSrh3nl5XP9Fv0HH354&#10;+ow3DeimE/xEP44e/7+Ga/WXcT8jUK8Fx4DbyORQd8TDmZyzk9N77z7SGxyenv6jv/N3Tn/yJ//I&#10;qE+fPju9/9573hhW0LouWcR+oHr65JNPPN4/fvyu2zBtFbnExhZ7Ek8eceWnxFXChu9tvS4cIFZ4&#10;rTTgtj53gptGsc6NWny+fKY3UKgds/FYaJxZnmTSRmkb8OGpV9ozQDn5TukH1FZom7TB13qSsOXF&#10;NZG+XA6OPtiITvxZT+VhATqQPrr/yGlpj6l/A3vaBnzMgzh3O0AH9EwKLTqBB5BwTN6an7Lg2AbZ&#10;xQat8eRnaPA7G+PM3wxT5eWFX7ABf4RfZCEUHeHBh3G8m1XcuJWf/qANozNvYNnrJRqJ2+gL39YV&#10;x4XObWqT5UyMcQxQVuCwuja/+rVfqV1734uOxET6HmwqLbygz+azXqWrMQd/wKvjIufdPJNnQitF&#10;ak82crOwjp71J8fIkgX64MPR3bTYFfuQ32NoVqie5GF7bdttTv1QjtybABqU4A+gfdqXmvtTD8yv&#10;JwRcXnzPyUyVOAhx4hAf14f0//Tb2FzfmIcJ3v7CFs8TeG+sAPsuATzApU7MT8emVVsiJc/jnujN&#10;CTsF6NIxh3LGktSl+p6pd+asPLnJ3Oar/IesI6R+XbvWBZ/e4pWg0g01ohsxQN0nzwttYwObMg90&#10;8wzpp598qjp4rvlzbp5l3MRm+krNPDRn0Dgv3/L06jt6W9FL3XBLm2bjiFi90s0EyOS3j0npnewv&#10;znV21L4LRpkzHOq2hqKnKTN+k53rwvpYnBEmYL6WthX5zhQtG8P0D/QXjjp1M12kBIdeh9+Odd5B&#10;S9/TpjI2SCIFimsAhKORCyr+yxyXdskciyfC82px5nVck7zU3OIL/XzNbb2NJr/9zRyUeuCahjla&#10;dIctfrFnZT8jQObdubkRvtw49Ur8APfJijnmNnfv8iYZ5pK8SUP9ptxCE+AJdiBP1Yr7Fm8SOnap&#10;xRiHL8ylLgDXgcZFSq8ke4cbHLIj+Sh1N33CxKfjl/5YPF++4vowc0/3G6OfcWQEkqyPzIBX4+SW&#10;3uJzpdjXEC49ucZLHwGd43OMow5i1UGxOaWttg3ofWKiZd0COdhLn5N5Il2u86zQUk8UCNxncP0p&#10;oP5Cv/eftNP6nv5wyBwDxSUtDil1H17Rp3jIYNyhfIWWl0fwdv2KCx5tfoXU+653ea048G0dNQLu&#10;6Q0LL/QWL649KGNeTZ9HH8OHvK+C6tsU2Rxf0uGreFE+VWTU8iBvtdi/5W6MftWinm/NY8/QUbHa&#10;Ghwmyk9/NzEyFLGDfuptW2or7R2gnpvHeY8Zy3peW0j5A7ghB1zw6muXC4c4fskbqijTdQ+bBeWb&#10;6xvekMV1mXjJOdA59hVb2MX5bV2/n4FjQHM78YRX58JnOHNSHpUpdEPj1vmarxcPeYWdhnbQ3KS1&#10;D0Lw8lHZIKZX34mOvPwE9Oj/5k3ewHMuYT/rz5zYt1VEctMXRSRqq4WayL8nS10qkxzTcSB1zu2L&#10;jNZjzq7/3mjhi8CBjP9iPuaiIv5lDoXdX+oNYp6DO79U6KIPem4+y7jDufk3X7wCtJ4ljilfdGGt&#10;htfRKxHPjE/QScIuQzTwt34U6pg+AtXRBZ08L2ScGxsRUxClD8EFtjKfmoPz4RbQ9Znm6MBrz5NG&#10;hvizjqUljvhG5fSH5Qs+suBSevIK0TdnjLfdICMmAHTHLn71i/q5CVw3tjW6FTd+Cq/mwbf1Rd56&#10;7HN9FadS/aYM+1wWLWNQ/es3b0nXK80ZNtpx7Js3eftmdKHeylVyNI9cAVp/RgeduLi/KVx5TNd6&#10;vKalNdFiJ3MkamMFx89knekkkakD2mfm9Xdva/1xJf45j+k3z+JOutHXh3+u+az76OxrLvxkn0uh&#10;1r9oElPxE2rs9hv9TLNxn/OONm6IQkK/wopHHvGMjGN+62anSyyBZ1ulM/NmgOsvNwQdu8x26XjB&#10;Ac9l+t6BY83TaVjtjDqYVTEupLjYYIHOizfTKcOEjrM3BSWUyhqjxHoUbG7TY77vVFIhjmgDBWcd&#10;LMlnc2HbWJlJSysI3ptzKmjyVj4UVUZpoSMv8mMJqpufDvyI+8Kzhy0v/+aT1n9UDHzB5dipyksL&#10;Lou+nNMRFKzP6ESnjVYrjR2MkwW1x7zFp3hNvQBnDtEFGnSKvbnY9PnIM510cf2KH/xzkcxxOk7w&#10;KafuKOeYPMdX1Mq5ZFEGjgeSRb/q4Y5YJ9afTEGPS1tbUhr94YnMtcydtZB4KsoTqNGtuK0X00xj&#10;8CL82Bs9s9kBDr6DTxpPpHNeIN+LSPiTP3wAED/+ygIk+fDmA9h34o2+ZxP9g390ap5eTB97kVPe&#10;vP7lbXqL2H0oHOjpEMVMFwC6mNNFlBcaxJOnZXnFI4utefIhHTp3Qb+j3/djYYJO5pZeq/qCC1t0&#10;VBxgKXces/HHRRoADX5Dp25839Hk1YtEyqMtMcmFOhdImgD5KcVMkIkn+0R6etNKFy3w7GtB8RuL&#10;kbQVfMrkFjnoyQYQr+xjwZXy9Cu3Tk+0WcDrt+5p85LXOD3TK4tzka+8dx7KCCmOTdO3NVa8Ma78&#10;XhhiV+uwF1O0CwYUbyAxoRB4k1TybYdo2LwITKzoBD74jKcTWbDGx7xqmTwuoJHlCHLKRWqecLyt&#10;xQh8ALjdCBefgo0ujiulhKjrW/ks0EZPbAQTEB/lm5fsZmEf6Ov+eC2fJ07y8aNH7/queHDRkfbC&#10;YhbLH/j6s8++OH2i347klcwsQmB34py4yt3H+IuFlOr0Gv94lWfXU6IEmdTlImdfMHj87nuqtyen&#10;H/35vz598eRz2QGuCJxiF22PvMLZSTN/KdO7d/WEpfzLRuQzbaZ+65vfPP3+7/9t+emZfiP149P/&#10;9S//j9Nf/MWPTj/8D354+tVf/ej0rl45SD08fvyR6u3T04fCp85woJ82Ub/E78IoOJKnmHzA0yeq&#10;2+fajGEc/kJ1zZPhtCsWJfmdUGKUOcKXihHmDZQRb4rKra16s0BVw92qPDGStqhYUM203UMLHfH2&#10;QL9flLEHGuqYqJNeumZoO6VSqXsmvF34hd4b2Ww4yR42GaFlwZX+g/L2KTpBuvPoS17qjm1k8tuk&#10;/L7pffU/7Yueu30KWyQs6rn9iJqF5KtNP/FCH7VxFlsBZKUfzdgCHQun+Az+tGU+tKs7WoQ0jc63&#10;vh19lek+T0+lYLv1l6/u39drC+US8uhnX+g3R8Cz71nskf2c4zZkgEcbdp54tu0bX4sN5GcCzfgq&#10;W8ScsYKrJXBywcRmdl4xS//GmEKfcV8bTsjDPvpP+DzV69oB+OBXbKY89cdPBGQBmdcwkgewKGjf&#10;Sh4X+N6AEn98fFex+f43PrCvwM0mDvYTH6EnH12p168G+eYGCJ/rEXDtzXBZB9O56CsY2I4bJFBH&#10;Uxxd4EfO8FXC7wjhU8Z3Xlm6wnuP7uu1+k9P//7f/sHpH//xH+v3w987ffwTXoupsVU+pR0Ru2w2&#10;PPtSi1UzFrGYTX3xBD4XqdQvviJ+HPuz8PVMY4QXHRUjxCzAmEUedcxvQGcukjaQ+GN81M0QtEeN&#10;kY1b+JtOYxZxxjmbv+iRV7FmntXrGMqzAaH4UGy8fBWfWEfpSTyiU8/Bpw3ywZ7b4tsFJvSm3aAL&#10;QEz6TSLCo19jHu++S7537Brr5LkJfAH05LhyaAu2XTp4jiSdoKUcOd6sWfK46ENXyqszfVN5Ol/1&#10;Tlmh/EpTPV6/kD/0l1fwJl6g83xX/iV+JMb+Zm4ES3RijkJqGULg+hAZrhf8hm6yE1v5FMhnfAAP&#10;7Vyv0p08gHI+9V1tYBPFNlAf+lhHfKMP/PF96KBPH7Py4OciGO+gI5/+grkitCxeYBeLsK/0e+XW&#10;0f0TGw3pB6kj8nN+pbEkMQwd4LFSKfxeyKcrQFeAnjqmvjh2u3nwUH3afu1Zf0GXT+Z1oeO3t3OO&#10;TnsfnfqGJx99OfWx8OlfqTPas+eX0pPYps9mDKO8IErbgR7pT9P+Ka9O8GWeXf7ZJN83ocmPGtGD&#10;+G590H7QA6DtsTGXJ1DiTOqPeDQP6kf1RrzUj5UJvfsYpZSxKOmYFE1xkMmmKf0U1ZD6ll3yd8c/&#10;aMFvLdVGCKABsGW+fM5XF+0ouvdYm7TYpXoFD98C9Cvk+4a2yUMucyzPBXT8TPZ6jiBh7ouUx/jK&#10;9Ql6PVfb4gktbGEj4KHq6l29qv/99x6d/vX/ffv0Zz/6M/el6Agf60C/q9lCnvLRzWeKOdvljTLs&#10;kg7i+Zo3POgDb2T5KVJrfv5FOy1INUEc0/WKluPr3oRXfNJs8FFPyKF+0JP4yvzg/gN+TiAU6Ok+&#10;TzZQ9+hFjG6VAZp1JVIbX7HBGx5iNKxc39DnN9Gp54kNJmeqIklQ/Uhn9Qf47YnmyxJpPdH5nubV&#10;9zW3xU42IBmPiIm8QSr1Qyyx2cvPEDF/qZ5dVCX2uTFAprt+uc6+uuJaS7Etfp8/1Rt6FN93QBDz&#10;xGN8gSHtdxOC9C1q92xlkNF6QCkB/p8C2a4MjBmY8BsZiU9kAZGZ9sM5PitgH20UwLMtg6afzLmg&#10;ad8dPHBpc1/qDSF376jPEwax9vKV7GUMkHj64vg1/OjXAPzmm5AlH3Bc6W1g/MEI2Z33Ud6+irLG&#10;BTjAA9Vh276VUF76hr1f9xgsmUD7e3PS/Ic6GFYuP35lAbw6gRu+4KFvX9GLPxqD9Q31xVwDqG85&#10;tu6tNNMl1rHDeMorlL7nkbOXc82OJ7j2ad8EH2R4LJ5jysijjA/zGeK61/CUlXdTZLZ/rm7WT/m2&#10;oeXLuQ7dXxefMamwbsbUgld+A1nG7fKMDFnlipm4pO7lF/fvvhYQV52zZgzgMtDhgRzPEXWcfsgo&#10;Qkr5Lfoy+QMcrm+g4Y+4oe84A4VN9TrLn5Nef9Vn5gU/yWA+x+/1WjHho3t1gBz5vCIXOJNhffCQ&#10;bJ+gTnn6WNvEk8cAuI5J9R0aXzpHZV5F38g50HrLcdqCfaY2mr5k/CwEZLmunJ6P/Wq4cpGchCmy&#10;sXzP9B95lK28aPO0xdfqj50vvb2BIjx0WXlJtBTJjaKUxXf4hPyO+6wzpN9e+1jXpnDgQf9zBI1M&#10;0iO5bTMbDsIWaPlmn5giC974vXEOietK5NQaAqDp/BfbuL413iIDHMr6oZy8yut8aqMb3J4z/7kW&#10;pCOiOl8nvm/RH6EeNzJJR8bCzNtUoaofAzLoJ5Qyb8EiAPuw23MYxQ1+dntECGW0HbGhj3UWufDS&#10;XyH0aWTYSDwA3UiDDhoYIBX5ievhAT/NHzI/ViUur4nuppkZ8iUGzDfg4TFJscv6Fvyb12tWDEM3&#10;bFqBM3/oGwSpJ6XyFXWz1x99d2yxIxwj6W9bn2y+ul4RhI2CZ3pDCXn4tLGG7ylG1l3NKTxWKs9z&#10;pxSY1l/wugST341i+3TwrIP7SOmn+WP6veHjvjVjOzTGXeqPerK+Hsu5uS4/g9ZxMnNErt/jL/OW&#10;XHgRT9SlGPj66Lb6KNoJc3uAsY7rJoB59Je6bntH11CNH3j4Mzl4EP8A5DuV/u4ryNMn1/97OTj2&#10;tXTw3FCyPSeQvvidazExU7xwgzDzuX0tDdq6O+KmfUsm/ewWy9SlEPlz+1c5wI3y9BdSwDFlW6hr&#10;CsH3R4eaPDGv4C9v0xz6YMJIuqqpycXM/zewf7YzmJ70gFwcirDeZR9BVALB5aiMY4VjBRceVhJr&#10;zTyKUFyHbx5ZaI6HG48pKC16uAOdoLNhixzKGkBHnj0vr+tS8JADTEz63J2h8ktnhH+DX/BF7lH/&#10;yqPMNTO6cV49VzWgL82aX9wO8JSBt+Kux54ADoPScroeT/GSRH9w+HRSJSGeBNAwHaaUjXObluZM&#10;B+EBLeOYcs6Bpsc840tScYhCGsl1vgGvunEMrHokJ99cHFZuU0rW4xX/eIz9ljU2lHajX/IpQ49N&#10;Fx03j06rZdCWnk7KcOAjDTdaDuhS2jq5+Eq3Mpuo6pwYnGCRC6AspNHB5XddtfDF3ebqTLbOc5ix&#10;QNELG8tR5/bGI30GZ2zf7LFGki0a2i42tI7MV30VwwL5DMAesHV8i80S6QLgT1/wDV8mKOCbJwOF&#10;9IInHaPvqDJHyZQv6by9Ya30SosQdMi6sco3DIiF9MRn0RfXwwdZ8K+M1RZ09kRBLdXtR3hcmDKA&#10;dDDmAjoLRMh+bn4MGkwOkP/xxx97cZ2FVA8u2IgyaOJYoI/Lk4S9g7wXmdQoT8ghj7ZHX+5j6V0e&#10;yKIf98a5J17YJ+aeWGkgc/zkJpRu2ttXKocWH6C/TjTopt70cKInzjz5yyYiiyfgQPdG7QU70B0d&#10;uPDsmNGLdteh41m2McZIH5ss/xPNLlcG9ZcBOjcifaqNZhZ08e2/hXiA+KePYlENz1EPf/ov/sXp&#10;T//0T0//6l/9y9M/+2f/4+mlLqK/9a2PTt/73vdPd/TbZl98pqdO2MDVUyhs4t9XysbaA/GiIm55&#10;I1AbBOL1QJugAHwf6vilFnN+/OOfeMP/G9oscr2BMAf0H7dva1Fv5hXEEPXvdkQvJDzaGfXOb/Fm&#10;spXFeWKReGvswrYLjGse+eARY9C0jJRPY4+4Ai/tAr1S7nhUe/HTK2pDR5mRyw0aaaOcA+1T4CNB&#10;7p86qXtbh9B4gVt62DZtkEqDRafMb9DHF1TTJ0JJ30I+fGm/tbdPCcOH/iC/kYzPIo9v02iCSt9E&#10;P1P/l1/7UvzERj3+gabl6UOS9/x5LlTbRsHLYu8+74CejQDrKH9WHnXfi5Zdu/Rr7sPFlM0EmWL5&#10;rqsxhC5KvcnwTPzhPQC7Hj5MXKa/dvYv3Rc+WKr1gn1EwYLhOw9yTj25fnWB9Pz5M1+IsdlP3fei&#10;9oP33/UNPP/hv/d7p3/8X/3Xp9/+rb/hp0UYU+7c1o0iqj8WwPD3o0ePtzZNrDKvJCbYGLaWxLCO&#10;yMvFTto9cwjo0afAOPP8VTa0wCVe3JaJI8V6FggyTpEPODZoy/rUNvJpD6CYBxEz+JanfG+KHOiR&#10;gTqMoy9u5TXX0EFTXTl/PT5ETmG1gzxiHH+QH76qER3XJnzNOR/zFC6Q41mUEw/aKaq3j0p57OFY&#10;5L4JpHzCI34p/zUWaDtAF058jO/YKBDAE3nYS5pzLhajZ/NYoK3Pa1NTlGJDhLQ45g1/DpTvBaSx&#10;mazS4jdfm2xvG8iCQMj2WIEH84pb4lFacCxTut9T+XYu+wDw4pNsIPK0bnx4rqeWB5QvXNqQ+EAD&#10;gKsvommnmzktqM0HzX0cmcDwKB+yqE/4eZxQyjgQX/P6ZM27pHPOE389hhb+qfUutCOC2IpeaYeX&#10;50K2X3ohF38A1kvy1hi7FDOmpS8RPfFR2uLWfhdc+Eo9of/eDkCDzjrouLy4GQR7qiN4tH85SvNy&#10;btAgJgOmHR/Hhpmbqth6StfIHv/IgV2Eq1z7V/jEqzzjmzhsqvIoA/ydQy3mqv7II51yI/GlameT&#10;BIDfWs45VyztP1nwsmzxoF/1QpcpGzupH/TnkzpQvcum2I0MfRSHD9XmuJHvww8+8JOrr+Q/MZc6&#10;euJZT97y8xCMlWgWPpFhPvLpLb/pQzWgWGTcrl6u1+nXawtTncDCY/iSTzwH4jDoaK+FlmfxM2Xo&#10;kf5CEqWkn3CDQHScQ21dlbqPWM43XS2CG5hp82n3ptcZIBEbj+TwnfhTTeg44wjtg3Hg3viZmwV5&#10;Gph4unNbY55+w7r6woEF0Rf4yG0QWsWv8oln/gr4ErAk+DPuKtbfvOGtF4rLd7TBJj6ED/KNOzbV&#10;fU1dODYyB0WMfay0i9quL53jZ1fJSowzBtzfSV7rl+t39L8Oek3Y+mhqU6UvN5AbqDhB7eYIscTr&#10;HcWk+0FjoKOw5sMTvOjEOTcJbzC05G9+HVH+DVYxryx4+zd6Vd6yVkX7ldyosnH3QdtZ6bGt9jlP&#10;sqX5OdHxTHOJQmk533Ru4aVU8rgmTtvIuOXrgPENtnt9Q7RoweZM/VZZTS+xJw98KgLX2Zc6LkB7&#10;e9ZV8AVjGTdD0QbyJoxX/ikh8C/JMe8ym3TF47j+55hP9Xe+dPOCfuu1lbbwZF0HE/I1Bc7IMf3D&#10;JlN8HG+NSaFwHVV0xhnqFSB2OPKr63W8AYcsd+AP9ZPwA+ivzkJhaTSrX23f8OOYMQbgOAfxpd9u&#10;YP/YuPiGG3eklDE5EKxrJs5wNj0Y85a0I+frq3G0GdyCJV3jctNpKT8eYj8budQDG5v4EEia4/Zf&#10;pUV114mK3UZJWVurD4RYP636lH5NL23Q7uW6gZD2s2dsR5VLxhYfW2kOUOfs+nTRr6hv0U69bOUT&#10;s5Y3mfErFbUESQkupJf0L9paR+jSD4HCH/VyBiuOCryueoawnGD/xPdqJ7EF2ALmKmoLYuS8tJ/R&#10;Q/ntV732NzjeyB8ejM/MoQLiofa3uvlKN+Uie7UT3OrT9joMMNv0xJNpRmbxi2ceUzdr3vEY22jb&#10;7idmruw+ZxCrV9PSV17H356nHF/FZvL5OP6zo2OU4jclE7+gT8dDUtap8QFrofQFrS+QkcKGtWlN&#10;T44AJzkhQm4Gr+0OCrjp5yRLcUFXyW/M2wba74B11PFIa7ZTylabyCweunO8czKJbU78jCzpbxkv&#10;Q7mtrduPsnsCyHPzJZiabxnCZR2z85dIwsfVZmJsOS9O07ZpdJFCuDxg/dhPyM0CZB5t7jnjOTJN&#10;Owy22JUjWkOVFV6JBY67oZ58sMd7VA7l6AJftYPaZl7K6tsnjDhfxWneXSqcTDt8FCTPAUDjnQkC&#10;OB1sHRCogg7Q6EP5kXmdUGGXUjvXbKAPhvkueRvfRQ550FqXIbDhi5CjThuf4Q1q88pnS22fGu4W&#10;vgvj5fCryusD4419kJOP7Pq/ejR1Q1zkVC+ywCle83tOeWWSeoFK+IUVr3nl0ZT84pXXJVxwKG+8&#10;6CR2hYFJzLNBO0wcxsUdHuUPr5WGJziqQ9Pikhp3eB3zqTrbsdi/4nBMvfR1IEI+kwVtP6sc2sam&#10;y+DAa8uDL7zIFKz55dP8llUOOgCcFxw7c7Lim5f8dYSNlwrou8xr9RGZAvJZoPTGrvJoT4mXDPrZ&#10;aPt/2XuzZ9uu9Kpz33Mb3StdpTKVnZ2GskkbY1NuylWGB6gm8AsuwhEUNk/AkzHwBxj+QoggisZQ&#10;5sHpkhIMdiqtTGWquZJufw/jN8Y31pp7n0ayEzAOMc/Ze3ZfP7/ZrDnXWnvGhqkHj4F8m5jn1YzI&#10;Qtnqt1zcUc7TpASeVrS4vukuG6O3VM9mCLyYhLkLiosST3a665c7WBnkOvH5wnv6JLT7NAcbwRwW&#10;ZUMA3ULPm0ni7acbp0W4qOLJYh9acEGtzabIjy1r9/RPFrpiY71okjRLYDYc5JjxgjJgsCk6IZ/t&#10;LB2ZMLiw4klbDnyfPH56ePe9d30Y99BPQuVp3Q7qwHOAii18x5EuAP00nGhmYtAGk/AqH7Zn4wIZ&#10;9g9PVfAE2J1ts4d2tl7SFTvAB3gC+EyayM/iAFtpq9K+gY0Jz/QKGQ5iHzx4oM0SPfmrzWs2+uHf&#10;8aaH2TmAGnthf9jYjvG1LArCe4wb2Q2YcjZpeJL73e9/T3z1279phEaW6bP6lQMY/E132skIvLL0&#10;P/6n/3R4663fP7z1+3+gg59nh+/Jbt9/993DHf2+2UM9rfvgwUey3YvDfb3itQvL/pZIGoh+rN9F&#10;9NNB6oPyWS60bsjvHj58cPgPv/d7hw908P9jP/ajh9deva+L+IxB+yGG8ksb035ZCOFfebqTC/9z&#10;jxeMJyxkZtwnM75IA3MA4Xr5Fj7a+YH23nxcdZTz22JnevWcx7txCHydNQzjAPD4J/JA25vv8l10&#10;a3+iX6AHfaK+7H4FjPmMfMJn4QV9+HVOq3yUUVcZvUEt/s0jHjCFJ9+6lR5pgulJdsY40ty9zbjK&#10;GwTACx3BjTw8ZX9rfkOdvthDv9UW0GE8MW3h0Y/RmQA97PLi9vH8Cy9CY17j23TpYEPbTjR7I8CK&#10;k/En/f/pU8ZIySpd/OqvWdjmlYaxIePoE17FqJsPzuQ/hPt6K8CI4jxfyIEMlWer+AESY/5rKKR9&#10;rgaIva6uv7oGTPS5Krg+nqfuljm9NgCn9mkZd+P6zn/1a9rnfb294a/+5V84/IN/8BuH/+uXfunw&#10;SBvf77zzXR/2vvwyd34zrudpeJ5UJ/BbwYwH9A8CftKAqMjbD+XlTZlhaSP1P/oYmzvMGwT6B5vk&#10;vd7AX4EhQIMPMB0nyoN5nfQaDI9dBq+w+B2h1zb0f8Yh+krrqAfePiobrf4rghvNwnWMKC+PKSMP&#10;NChP39xxSx/LAcN1FX1GjHUTLvCBzRorPl0Vq6vImjZyNHSdWH2J4Q0P1k38nhw3vbQshx/xz9It&#10;rnGEzzzBHI0e1FVf0mB2A7l4V8XQW0PHKeAJ1Ns/ViCl8Y+VZu0MLB/kIZRO0+WHz1R2Aw5s6UgD&#10;F+/5QCGVWkF0Q592rXy2DTYVDD7aTSBBuAwKoZf+4RviBE8Z/oSsfarQb2BQOXUN1JuH4/g9/RB5&#10;4itav0nv2qV4pdGY8twgERszzoLTevyldqKMOkJ4H9vUFZd8lRayNXCTQWk90Q1Epjq0gTGOda4P&#10;C0L1/vNGU+yBvekXpQUen/YP0i80f7jMPip6zFny2fppnyai/YBrCB21mPAQHX8keCMKWebD+nsN&#10;qyyo5A1Y0cXPqMN2fLaxRWn7oPijoxreN5bgN+hmP5YM3siGJ0+vSH58yXWztqoMlLFm/7wOf6WQ&#10;/E8302gNgL7WScqcad6HhgaT6Cy46C7+0hV/hQ5TRvoXuuOTkh0xx7co63XXse02aVRPWvy8EY3s&#10;0kHkYqfeYBp7tg6M3pgCbH43U7ItAX7w7pMjrar9LbwKuTZqWePgRueWFV8YoovPpAT6XBthD8ZD&#10;/7yE2szXsgK6oyd2SbvvqL04tGX+Kg/MKE5bfuODOsJzu6g/2B/maSxw4YU9Hj3S/CVQ/C8jigiS&#10;xzCSE5chsJm5Bv+0Ee2zFjodfCo6dhfENJVpDH98kGsAQmwi36BPON/yi1ws9PgHNvYfseSFju2D&#10;XWQg0gTg2j/Ml99Y1s2iDOGp69oz8zx2ZwPcYWiaDszhoz/oHIWB6xjB2Nu1f/WibyAHbdADjJVG&#10;5XUc0dfqo7SuzC37Vngizla+JEqfIh822G6yHT4waeQjeJ4kxrATwF9ptPyyuHhgX4bja/+pQ1W/&#10;MUF25TrtpTtz89pCGBq9Gaa0W+26kbO8qkfzwIIXH8TXrjcw7UigzWhv/gj1t5Vu6y6WxS/Bq79A&#10;Fzn4KQAZRv9rv6EtZLG4o+2GHtxc0GAdJEV5Nk896cSME/EP69tyKkfvynpkhiVT+oXD72MC1hqM&#10;D9M/hnb48p3gcX7SkIVOPsfXyYU/jQ2LltgL5uqz2AZ7uE1MVIZaZIZG5d1tEZuc0rfdZFeoN2w8&#10;RdPX5viA5V7GRulLW4JlHsqXF61kaqOv6Z7IV14dE8jzBF5pKBG0GLvgF+L4Ecj8B8cxeX1qhwuI&#10;n7Ig9gndFQUdEX8wcqQAAEAASURBVI36pKddlStPVO512op7nA5t2/zERpTRzrVJx1Twz+ZGUvov&#10;FGgZrx1oE9qia4/pVuBcGix8aip34fCKltW2W511b674ex5V/JTkiU47RHEyDjCnV1fGYG44fS7c&#10;7cY9gdcOtpXylk0wqJBvJ/RFwCrIP3CrLjgGENgpSef7Ba3qyxuuTBs+/uxQ4NIHNxIUFE5gtV0x&#10;Losjw1AQbsY55fXmEr+WGyTLKZuo3vAuEozKXdY8sT7Yg+sT4oZeQ0aH1ECLPPbmeoiQ+SdYPn8A&#10;RmsI2sGw44+kb2o9BY3TQJ2AXYw+a3DdUnAJOmoZPfJlzug4Wz2o801nogXNwpJeeVDeT9kmnxxv&#10;U20IjdCiDDrr+E0ZfmF/GLwb3Fyn8nrBSht432BFQqE+5fQofmsVroITA0ydNwFxMqVrTISyYBq4&#10;axjTEU6DhVRGpD4xRIYdLLLFOYw/RJiEKuMOjR+Gb+tCL2WVeYVf03b40m+MiZueeMU5Su8qHxU3&#10;sxp9Kxt5ybeBkbmywrsfypsuPvnqSPo0rGXANazplhED342S0kaWlXdxV9orjcIaTjzrP41XOzMy&#10;AFealaG08Z0tPfqRbxnwKz/bTb3ACzTBmXZ9cQYA5CgfJ6AxZZZjsVP5UM8BWOWkPHfhxObmg52G&#10;TukSu2xMjz7+ry7JGJwiWFe/8nKhIPCPljVuHQS6QIbGVm/K+lptbNkzGzPgOijm4pex5I42Jrj7&#10;kwtWLpp8Z5FinmrhQJCF0hmvsyodFswaF1iE9SIcH/Jv8sBXf8B2Y4WBU6qELbWCoZ5XbT0/0wKS&#10;CUBlbJAFNsDdJIY2Abq0t8cg0WT8YZGz3SkomgQOL5lUbD/ludB/pDJeucemx1099Xhbm2q3b95V&#10;a2QjJm2QtqDBIJULjxFcdAKjOk9IlMcv0Sf2z0UpNsY2T/QKD2hwsckTHxz8PvjggTbfP/DvG9IS&#10;vCaLgzyheHENbS4MOfzaniCW7DwzdXbGgXgOhJGPjXIWY7QPeLYLC2YFZL2nVwOzqd7XdLoCRhPu&#10;61AQaPCA44L4qTZV2GjED+5qswm61k14pOH5gXTIb0Ei92xyiVLb5rbunEcmNrp8wSAY4GhbQmyV&#10;JzyRs6F2TJzJG7/ktcMPPnxgXzSscPanKIr92Yu7Qab1ttrmhg517+vVgN8+/N7v/cfDAx3SfuUr&#10;X/bh7zvf+/7hXb0S+g//8Ntqv2wYPlH7vqqneLnOvc0movwVu/O7URz4pI9xEKw+Invjo///m28c&#10;/s2/+S3fAED+p//Cn9eTKK8ZlsMhAdqHnp9nQdd2pmXqm8R1wdZrJDm6wAaevo5r1D+22B4LBIsz&#10;NksFK8BcoMyBAeOymHijVX734nkOAopTvtDk43GUGDnmt8KALU/6sKrEj9IEyzeylA79w0G8+WP9&#10;ZCWKQ7mIeM5SGQeo8D6f8a10AAemB7e5SSY7Eh5nPU5mHGKDi7JzvfarOg87twU7GchCoF7/pERf&#10;i1j1ZfhwsMwYRX3aKXrwKmzK0B84PuQb0pbQ7CdyU48tcugQvpQFLjDwx3wuw/d0xz1P6wUOPk76&#10;q3ZhPuYi4fXXXzdt09j8gbbccdDxT3tAneu0kNUuqIitui7n6V/8i3kE2/Cb15oF/SrRL3/x9cM/&#10;/sf/RH34Jw9PNQdxowjtSRt/qJt7eAUmB4a0D68jpS/x5gDGHMrgc6bf8GmAftpJNwMxN+uPubk+&#10;ggCkaVjgCOTpI/gJ9fg58w7zT3wlsPg3cKDhF9UbWVda8gDTBI5ybpTI/Jub2urD3CgCb9Y3JihZ&#10;qCPEH5mz9Yp196vdxuYF8YEjD3xxuQmlefje0o008NkOkoFf+hD4HiNED1+GtPu37GdbuVz9Yvof&#10;tAngMZfCl7LKQR3zLWV8+B3g5s/00x+rLPDD1lgzdNov28dTzk8sQJ8QvvCO3h7LxCf4++BIOwhI&#10;c0ZeF7zKjW8QupYuTcoqd+FzAxo1CYgRWXYZqCke6dST2sNav6aFaCC+yzMFa5vHbrQLAfoeiWU/&#10;+pZqXY6+DaEVG1GcdS0yw6fg0SGmCi51uGFl8fp5+OIDWZtnbl3tVr7ExSVNPyJcBgscY37qHVk2&#10;yk3D9Rfxt3qh1CbWgS+FtL2TMJ5EIuTwWnXKuYGpvm0ZhR2O0QN/rSyOlU83jRHdl0SLzVtCZWsf&#10;M47Kt5t8A7TB2T5CLV77U/HYhGpdY0ggKwF42rYboVjTOnpsyU0thpMtuUaRZY1DOzLW+c08WnNj&#10;R/C41qK/msZy+Fve57oGo0+wzmO9/lDjNk+sMo8zXiXEFhLcdHx4aHH5Gp8VbXJee/C7qtZDttYT&#10;Odgc9YTuuGv2Ib5EMwYAOAE7sNpIMFMnuR6S+zrQ/XOjrg6wxz+rHwDhz/UM9k0fqb2pD2xo59pz&#10;byPqCYFPfyMPDgG9sAf1TuNfU881Fz9zhC3yanT9BI5+/oTXCN/VmzTch/FPxnXZj0NsgQ6tyGkm&#10;8wXPjK8p8NirOezWLdbYeuOO2yx9kHPO6IWRsD9+PwYzOlIODwQnB8zW5ruOK17tBu2N5tjCRPRl&#10;f9M4Bn36ZuwfHnaSART3ouwlrF118QH9rMVqD3SIf/ingbwOQHfd2PVCN3pJt3M9je4nkIQLPqG+&#10;FnqSbXyJvZ2mKWoa2RssX8V2++5tAr2+4dBpxr1Brdyls8b0j+vCal/oWK5FvhU3usVXi3d6QOMD&#10;UcneG9mxT21TWrQPARp7n2/tcXzUlsdVzsGfsYenqbxPwPVK7vUT3/36w8CCUWE+pCcgX9u6ep3G&#10;RzpMW4NOedsy+SE6UcanvY0pLi/S9H9kKn1oZQxn7ND1l29GStoww7vNTxbPwrUrs2XCP4UPLcrt&#10;B4ppw8JVFuLgRM6j/mfCQNCfMz5vPFXKtcx14TJeiJuuKJpeJ19HIXWVafXn1e5XUWBupl8hB38s&#10;deQVvlYnH7s7FRLjF4mWtZFqqws4pRf8q7hrntAcByxr5B46csMQ8zav1/e+37Rp6ZuaytIal9Mu&#10;39rDJDa7qj0H7ZSKbbCQbJ+mQUqT6uKdwi+of6QktD0bKE7vjz239ZeonfKyTtMe1zGr3RpLEYM3&#10;T85DjmhtZQMTurVWcsD0piLLvcB2vI6tdnrg1H7lEWr7d+tbYpxpKdRc8Ugj81pWvMZIjf08nnod&#10;L9+WrKzyi7fFKq+WjHyU+7NaXTR4gElFE4QjpMq27Q1pTEEX6ohDqzQ1vuiv3HoDLAS9NlQNY1Ln&#10;LGSvXdgDI1Q+0q0jfVnwDdAjj9doCKXQeaVzDWWlVfo9YCeP2q3fYpV5PlNsO2KzSQNjTjO/kmYO&#10;Ap42gT9rePAo43XQxlHfR06XSXcfEguXOvOA/vAgz/y5lqvKoWWV9apy9GddyIe+znjBR6KljLbC&#10;ZuIFZ0dJmSTjJwF+6EgMTGJwJHss4XS/gIEsbX0aKN8C9uu6YwrBJVjHsa/zkDLdncAtDA0giloo&#10;FOJPXJ7pPfD+DZve+TScqeNjBqLp/KIEzdw6GP8gwXRmxEPGylkHPZVj5RU51xKMcpwPTDthKqs/&#10;esDvugD+HyWcwpf/aTk0a0Pipk95UQ5uY+rX/Iq3pkunsOSp58//Y6jiFM4ww3OlAY57hSLsl0WY&#10;bCPzZcBKZy5+y9qepUUMPv+fJiBXP5V1xWtZ47Wu6XZS8qdwvsBUJ9xg4Aeg4nVzhaLTAE43u1pn&#10;C49tkZv+XZ4Uk24enNo96fFP4bVuks63bCq3sjVh1sODCemefgeXRVbb4dZNPZmqg0c2J+DCRBN5&#10;iDNhgocVWM/6t2UMx522/K6lBt1czXoAf6Y7LKFxxmvH7CTclZbXNrKxeFvv6L/BK8uguSgT/9AG&#10;rDZweWqJdmAQPlpASJ76ETqymQI8gTv/GSOYTDxZsqDH3op5co6DWA6A793VHd7aZIA1erq9tnaI&#10;/WOb1Kc9BlYyh//i7zGweGeS5mkpFqm8VonXaT/U76jyu5gf6fdaOfi9c5vfAEW2tC1GRhb8gphD&#10;YBbv6AAvguVkYBdsJiYm2hm/JdMa7t/nCRWVWa7UgI9duMh8LBkILAT8ilDFtpN4Ed/TBkj4ZaOe&#10;tuep7Hffe//w3rvv+wnkyKFDJOm5/mbNzZv1HRYUHATb2TdfQ4Ze4MIDfg2kyeJnPCnNnfl9HWA2&#10;XtKWp/2r+J+lmP6LX7MZ9EBPZP/O7/yOf/cXj3rnnXfcv7lb7mP53mNtcL2i17niN9x9/1R99YY+&#10;Lzg8xGhqB+5+vKENSvrnmT48Zffdt79zePPNNw+//W//v8O//e1/J999qNeXf+/wlS9/8fD6Fz6v&#10;vnTHNzTgfrRd+x4kfZGlgxDa25uRqseX2Xy4pTvYtjBdIG0fX2ABTMA/On6Qxy8I0Gma1/HBC7/x&#10;sTB6CA8+T3UgDf+MJ3kNLoeeHIyFDr4anwMHvsSpS7/j4MxyqNxjAhINDDK3DhykQ142DTd9EGwC&#10;5UB1/Ch+FpixiQ/FBMXmLodv0K/8pHtgu9Ef2tRRBu2bOqC7dSt92f1P5bSNcVT/VGMgdLBRF9z+&#10;HaChxRxX+rb1roIhKFsD8ud3XmKbrNNijcJBT0Tdbrc5gJt2Rw4ttQW2w2fs1dijp5q49GVDljHx&#10;h776VY3ddzWOPjRZmgGyIeaE5cYW/zWDdbmGwX8J/tdpEJ2lr/TEQgnyRRt1eoaAbst+bKJwAAy9&#10;v/yXfvHwq3/rbx1+4id+wmPHA70h4J5e8f6FL3xBY+1HvrmHsd4HFbSxaJCnX7A5znxE2/rNGuLd&#10;+Sf+S//AvxOQpb4cH4qcnfONo/7AmqNPF9NXufbob/BGn7TxSsNjCtoig3yPGDkJtr0POCNHfR4/&#10;9+/QCxY9Wo4NoUc4Fw3ouA4jx9C2s+uVR3/sgTz0E/LmLzob3m4G04VO+wwwhMjO/B1ZWlZa5Nlk&#10;d5zI9PMkW7yjsKaJ+tMt4VV7NQ0saWTOK8QWec2lX7Fnc8S0GR/TGl24IN/sI5hcKAeOcUXstvrx&#10;SNsWOWpvaDdUXnRx+xoO+2SNE9vuehUPeoTaonoSIzPtE9x9rLa9hkDTpjO0tGzddIYGAbjA0K+y&#10;gYsJWte4vPB9fv+TPGMXfg4+61Ul+HeeMnRv3vIoQ0w/RH7WzsD4ZgjJA47hwtRp8rVz6E2/mH6y&#10;1pcX6Dut9AvKPimsPg8+nzWge/uYal1PvyocczCBfHUiz3oR2i/p4E1K2VeRm5sYgEUv6BKsj+rs&#10;h8ojATDlAcwagAdfkZCnowyAZXNFCurb5VE65MWg2S0uz5U/a1zevuCxTWtkr3nNP/ID6ydiFd9S&#10;n7zB71Ezj2oMhU/7G20KLNdD927e09hzRz/twVsdWMdpjcM6gXnceoV2fZa+43KJzA2kIqEnkWf9&#10;FATrAHxeUTe+vs0pm4p7Qiywo4y4lynlyw23wlGxM9RlU7BzRA+tA1v7XcRsCe3adNpZFFWwt2Np&#10;EFu1RT70S73oCIu1CgFf43cP8QfSH2tdsfm2cO7c0dtSsA3MZTjaK0+ldCyIv4UqFolNbnPYqTnF&#10;/qMy3WJrfrxd5/mzO16Pn2ttyjUeB0TG3/SjLVb7QDMckpIoUrCHOyYchdUuzsl3El/1nYcqqJ3+&#10;J/1cBh+lt30PQVSnjZaE6PX4VrYkoMNvJFs39VV8kPGAtQG2hD5vKMCklN3UNUID9kofjSIe+yUT&#10;wbY86bfF87pDcrGO7FrE4w/9jb+xD7z58xqaNYD+Sjv+EYodY0r/NGa/4yhgkxM+5Qkcehz56iBv&#10;PDGGwpaXL5KGRsuI/VnhjHXxi75mvMYLCDT9hoOpI+8nsRTHr7iBdRxIMA7AKrHKs5AckF0+HLCw&#10;xAS+oTKauszlqofNgLmc9mS9lo3+pa/NDQFcxxa3eJ1vKJf5zB+i8G87G0lf8Mvvpe8SIRi0LAvS&#10;Wmx0ku/ywSZrv5KLbrotfmmfDREUFg7jQOZ3+G/1ZP6YoTpfhm7d9FXZUCj+F2jK61OX4VOW/SX1&#10;1fXPNhCubuDI+A8ktBWNQJXL81ozgClsPIWQ+eqiHPZv0ePmf2z+4kzrSN3ETfBr69VnPTbZmWB8&#10;SYCvhUpd+dYH0GkNrndz7/J0rWY40QK3dE7xV1r/pdLs7dhv1Qe4uXS3d3xu3f9qO69j9lp/mUyb&#10;Dyx2KlzaQDZiMpn66k4Zsrzg5rGlfRnztzFHhCpTaV4WY8fVrsCstqUOOutYjDjIggzEWbe4o24s&#10;PNeftPFWOQnW4BLZgSd++UmZ2tj6a77Cp+nu3ERIaDl69rrMFZd8IfegaV8t+CmLTiuK6Y681X87&#10;4Bx7Q8s2ha7+bmv/2PanPwjGdSK6xSuDS9JHcJb1og0LU3TkbCBNPfaZJYfzK8wKe1pOHjv68Ffj&#10;o9uMNYJoth3Atwxjv5XeVjcwpU/sdHVCTsEgOR/oUe9YeWX43oKqHWiH0Mp6BbDkha8/2oC4wXKS&#10;AY6/oZsoecOP03lPTuAbHqgCjnwQuj70AZFN3pHvQr+/wnaMLjYMbDaBcTL+VGenmvSpKFE+pVZq&#10;AGIgS3KKcmk+RoLf0BolyNWATa/5wtd4rSPfslDM97SFMyss6eapLK7168FMSFz4XvEuVC60qIPe&#10;FibJRUb5bXXAju0/iX5xgL+MDvUrjTVNHe3bMuPL9sSU9bN2xJYVl3gN6FhZTuPCreXlvdaRrq0q&#10;C3FD06Vj+JGZ9Eqz+C3HTy+jXTjrNzCmL/usm3vdkKLdWLz0CYWVZ+UBX1Mk2YsyuRQ914DNky+9&#10;vuN/q6AaustCc6VA3VEoQaNRFwYMtGcaFHjHP1JwsYQuueNdh7TC4+LuqZ7g6FN0yMRv/rCo49Vj&#10;TDwesLVA48KOwxxgWB/7tV5Ks0mRRW/qYafnUQWXTTHwb4qO7yIea9huWtjjd6/c12FV62fxXNtg&#10;A180wpMNYx3mcEclm0cEaHv8Al+0gCfPk4tsLD9+kt9PZSymHr6YBx+Bh/5Hv+TX1ooVOcxGzn2D&#10;CmzIYEcuLn3wq8PL9/U05gd6ivXRw8eqyyYN8nEoDH77GDgEbEZZDoDxWBGFMEGCnXsjTHyxif54&#10;VXrqFKPvwA6Gq1rG5MDCh6eCP9RrQJX1RibtD0w3PvB1Dqzd7kr3blUO//g93g85lOUCVXoQc/iL&#10;zOhFwDbeAJSMvYhr20GbwCbXFmgH8ZfmpuGNA+nJ02cPxYv26+aECLqtNtzPYCJtq+/xWfIf8GS5&#10;2oeNlRygPD382A/98OG1175wePOb//7wbT0dzGE/bfnyy/cOt1/SgQ5POOhgjT7Um0HwO14t+O23&#10;3tKrt9/Vbwp/4/DGG28cPtDBP4fxPLlD3S/83M8d/szXfli08pus+AJtiz/gB/U5+jt52l8uYj9x&#10;e/ppDFwaL06vIt0nei4sZKQjeNDlU3+y34jw6QVuN+hzEJFxgrGOpw9uzKFqXUfkQlNyoAPy+qmd&#10;4WMZJRs+m42s2dwW38qjRHQRHPhcQDqgn/LZlNptgS079lhvySXWDqXZcQtdeCUQh07o47FH9J+K&#10;53N+mFsBHmyuNYCLHNz0wthC/yw/YMrDutH+/kw7CZebVAjUp/0yJrYMGVS11dNehhsZ8IMrg+QG&#10;toFxUC1jmSjDn5HZPuWDNq2VaGPVfOlLX9Trzu/5SXSwIkMoiexGIyU/yDdS/MkFdLk6UIk19C1A&#10;lqruQSrAHgTdJK9x4Kb67GPXvfzSzcOv/MqvHH71V3/t8PPqux+8/+7hVc2xn9fBL77gVzzrkJi5&#10;gLdBwD9tz9s6dIMXGxJqA37bMm8MYRzG/tNnNF7TP/BzyvmNWOoI9IX9kCL9BJ6Z8zjwiX8Cz5O5&#10;+HoPgMEH9rTvwwvy+Ej5AEvA18Gvj1OWPrj3Py6gqAcXX2zfJk85P7Gw4ttfqRNt1iX0F/jg59yh&#10;jTDg6t+BOkJpGI65S6E8iBuAc7/m9+embxSX/kHaQTGHEdv6My0vovQb/anhgbVMQ9zruTlARC7a&#10;I/1z5185KpM31O1h1MRGgYER4610RZaRizxy93N6Iw3jVm1iiovu5KFT3uSBh1boMs7SLllbIfsK&#10;C3zzxJBOnLakvjjQpO3gV9kbrzQKT1nrG0MPOgTK8klamb3c803WePEbta3GSfPXoX+D22TauDzg&#10;S7lpjy/VttSR3niLEC1Z3NK9LC6O20dY1RlY42sOkkYbLer5c/1Szpovcuy+sdJizMj1U/RAXpEK&#10;HamePLisSTLnYnOe/KyM9HnKCKVNHXap/rluiS2BYUOp8MVxwdBIGb5mKMeU+bPYg2sfrErfk0Al&#10;scnRt4V4E25qyw/5kIu1GG//6VqAdbeUtX4cBrfdwcNe+EZlQT+ut2DtuU/5jK/4z4vD5z73ObVG&#10;DtKo//Cjjzx+1F7gxytGOCYJFZ290LipOL9DPQ0CpHy17QxGb7rEF7aw2QG8vdx+oxI29HZ7pJ6y&#10;/gTebh+uHZBObS15il8+DJNeE6iP1B7lt8KGHjbbZYEGMNQRN836sPxVKP/JISA+RvD6UTj5HdTH&#10;XiNzSJyfDOKmQIN5XIVm7Ate7FbatSFzGO3ZeYtybxy7D+UG30ci6TF/kwHZw2f/Rj78IGMgcryY&#10;sXCDGSS5wRaQsQFchyqhuiSRafc5a4I++nSD+5jOTtPz/CY3OLEFfJhvyIOLb/K63adP6ec8BSy7&#10;cI2/tm2cQQiDY13LK/qb7lG5Ndq+LCdtJDTswDqdDPbnMIt69PK8Bpxg0jaMJXOz+OzZrDpvDE4S&#10;WbtEXssNr+VQMvPnMdJ6jcLbltouthO2GnuBxVixymH/kvzE/sy4eMxhz+VG071NqIEeY44DDaSw&#10;8Rj+Lrzsa6kHx/IMXNOWS2XEtr7i0i/ODgtEgmGGfscb4OTx8p1Za+jp+bzNgTLpMXs9pidY2ptD&#10;+dr4Kb8rfUITboIwU376qOlIkW/wRd3XyiKmMTcPSfB71vAqDnKy98K6JGW7PoYTrANurKRvgHby&#10;xO4qq861FXj0SwK0KPcHSKenDQ0BzCSC4AwylS46VXbKcri77L8s6FsSPrSA5K9N7a+2Qdofmg3A&#10;ESrrLX6yR9XGaSW4o1eg3URNjh2ThY56rsYh4TAHK6w2KJ3q5fqxTw2yymcC8xUbrCVJpx2ThleD&#10;tVx0pRy9AFnhKF9pkP/jBuZ66yu+zKld75Qe4iwiuq0tyxRyc8N1AdjYLn6Wtp5+PcRrP8MhB2MH&#10;dQr7PB8uzG1UrbBdi0lSHPpIXjcp5PS3+anSDoJ1EFDtW3lTEd3NDxz9F878vfYp5MUY6v0Ne/CQ&#10;84WuCW54vbX7GpiUjTQbIXCOZEZO/ij3J3ZQUkHj1XIzF2WxUWIgOiZ3rQkt1ucNO7xk2XSLvYFt&#10;2FO7PVp3GvsJ+qWwdkNX0gRi9FmD62if6ZOG0xdQxaNswxKN0lzp8eptgsdhYIaX+S35F9pnIqz0&#10;sZclHBwJeVRvhH6N/OBXphzoD44oHck98F0XdhymuO3kNug8OnyCFg5rm0DbFhif9npYOM+GT8Vs&#10;XFkat5zYdKaA/ZSGwjoWH3hw/dxwVD+Ft+pIGJyBtsQBZrDpwtXwKrsslHDrnEdhgZ/WFabxOqCt&#10;5MHj0wuZlY5lleFZVPI7gq07ddI1X9qFXWPSyFHdaThw+6msl8Wlc1nddWV2DvkJF4jmnN6x6VIn&#10;6wCALOW16tX0qayn8MWtTM3X/is+ddtHVlmDy1Vm+VWxwpFOD0x5ZSgMdAwzBNdyioAnVHdnLvkq&#10;XOkD0rKCl09pNd/6xuD1Qxk+YFg6uiZ3Bm1vWrEApVPhJ3UmwZcvZfwRsM1K04X6AqZ2Kx53YzdN&#10;HNqxA3hsnpg2F+4ToIFexaO4vAsTOhpY6cOCFbCw9kA9G1BPNEDsdJCbCyV9dGHhO9fZMOQiQ8jA&#10;c8jKHeg3VfZ0F8mEYxsOejWwqUSsHZ6zeMM++vAaaQ5feCKCi2o2IOgDT/Ubpt0gYUwKbAiwCcFm&#10;c9uygzHmRvaWc2fgM/F6Bqz08AUdk+60peFEmzGFC24mP9qWRQAy3NRk5tdci3DaAv67kuGFFWNJ&#10;tZZtJBEEj6osjrSBK/ocMnN4z6ueuZv8g/m9XA7OpJz+2SS9qY0G3eEomfhAH9m8AIDasMYWZmk8&#10;CmNLCrmgoGUjkapoOxYiosXfcx04dzNetQ7Q4wD/GRfikoeJgtec3dLd2jyRwWsb2fTgUI9DwIZu&#10;mPLU8McPP7Z+0SXy5MBA7S9c7M/moDc21gvv0YG2QEYOImM7bKgy/lTQei6AH+pA86OPP/SGQu6I&#10;nEXDyUVE5fysxdzwgP8Q2LDExzh4IdzRBgO7bL/zjd89/L//4l/qMPf77nMvqR+/+tqrancd9Nxh&#10;Uyb92q+K1WL38aMnbmMOjHn99ls67H0sP+YpccYseN5Wv/ntf/fbh5/48a8fXtXvCXMxcFtyyBu2&#10;9kMG+6L6ITE+Tyw3sN+RbrCfTwYaBPyI0Dzp0Auen+AVjdIpOdYG+BDycldnDooql/q36jJehQ/y&#10;wB98NhagBz5l7Z/deN1h0Udjx4zNwLsVaAsBuZ+pPzFe4bc9NK4OwG9p9BRv89UYQED3LuDoe9CA&#10;Jnju4yMfOBxkMW7WD4Ch7JHqWEN0c53+yBgDHDSjH7LmII0yAjBsukDDdjJs5hNwGmJ38FNC/4U3&#10;Y3EDNr0sxD6RBTtGdlEw7/hL1kfSWzSfaTMnmxY3Dl/64pf8tOrbb38P53CAXuWxMS9j+t9V2RWG&#10;OZFxt/ZJhbLWF72VzgWNXY8aKgfhxeGu9mG+qFc+/43/+28c/u7f/XuHP/f1r+vmn/f1W8qveAzG&#10;Rx5qTH9XTwLjA6/opwFoj861tS1zA+M6MTeJ1F9ghCz7Z5pFshUX3+NmHnyX33zmafatbnyeAxDK&#10;+OB7a6A/4JfwsE8aDn1jIdtiZOgc6DXF0LM+00fEYXhLbvlWg8cbLxl2Xdrf8FF4wI0YX2SeZ42m&#10;7PS/+nFgKifw7lMzF7pclFgreFxgLpuGRh6ui19orYT8tofkRk3w9pDro9qLctK2wwBZXpVVjvTr&#10;rImoS/vt9ituY/DQX9pEDoRQsM1HZ0aMwreOPHiRDXjGpshGXeGRp/ITr/oVjnKPKcs4W3zqmoZ3&#10;0+Ud2alhabSvmcvrMjhgK8epf5fGygd4qbTxJr8G1q98wOEP3oTmHQsf2nxMrASqn3AZ329rI7o6&#10;G3bgNprKe9MfgRQqpzOTR4brQunTRz4J1rKOPqc0wWfO4mIAOfABaJc+ZZ6/hbiSMIxwaYPYRlII&#10;lrznYI1P6H6mn47pwcD6W1fIAQ0C/Yv1LbjlDTNvwGAjy7X7NDKvcHqUEJALIfpAV7JoXEKeDU/Q&#10;1HNzLYe/yNBrG/vTyEY/P9cYyvjhV9JLL9qOdnYdjC2rZGedITEpghf0WW9xDXX/FfHRmEweGT7U&#10;G4aoF6TsAw3Ej46ioH+lPdyobSTfdU9xgnkUTBc5GBPo06znkkct+Hb9BJ6Wkg7dqE+O9gRfFISE&#10;zFk4BR89+rvAVNWuhhs9Tg9717roHh7Yc9l3NS0OiOBxPjcZmL1sXiGsg5XSG3W09uUmmtu3c1OT&#10;19VCAKYHnFZEbSJjSAHnti/8KbCM6XImzX3ux1z36Knie7rGQnb8A7j06fS7c90obLuNXbUqE11l&#10;FHitMumbzBsThO0U17ANXoeh4BLaFjy86uv9qYO/w/Bbf/O06IXxPKnCzJ3xO9igbwOw3Gi8+hf6&#10;ce2Av3Kgc+vlvG84eo++IpA2z3VG0ruekT99AP8j1J+cWb4YH5CDdUx/mxzYfAJIffVCfqzofEy8&#10;ULuYbF+kJjRjw9I7xYif7qVXwckABlrHwGLFHuk3+NJ1wQdwAyAtrdf2VLn0Zn1teoKBFp/2SezM&#10;AwCEtiryouGVchs67TfJLTrFiR5Up49sgEsCHNZyPVTn8QHeLMYYgx/RXrap7OUYaqT1twXn4TJl&#10;C6z1sU67DxQP/XtDDO3AGFX4wvgnRFT+gred6c0NG4tJxK+FtwwMlm5kqE2IKQcO+bfy4k3XpD4y&#10;yEvBWdRspv27Mq5x1/OmL/xPChzMlF/nMPKrraGxykE944N5qM59U2VlFy3xu5nfR+dVFtMXUdv3&#10;hD5GLi3PeVhOsJXBNwliJ/19Utj8yvhuGaNc1I+2HT7DD0B8k7DyMpWRp3Ia6I/x5RvQhkjtWdvQ&#10;9PRfQuuc4WuMscq11Z0mRi+K17FaqxutXZ4YOvZFf9Yo8U9ey7sfoB4TRZ4LMh2D7DmtbZgXjwJl&#10;CoxFflvT0Gs7ez2ndtBssqFh9+pL2rif0AD+2TOwBq7tXqIcPJqnFjLtO/ZtzSv4HjwsecQ1neie&#10;NuHarrQrCk2TzyANM/gA27gyrLFl0ViUt48cvD8bftG8vMAxLIyuCZ3HAfG4IXgwul4+mt+AAVAB&#10;2gSu3wjY4JS3K/RV2E0et3dqwQcXOxLMjzWrAvBtQ489yMZHdUAA6zdUyGbBoEJpwdSOKjkKWa+k&#10;CBxoWT4aR3hHQWWsHwjMi9DseIGtfD17iiNYSB3bwiTMzM9pSX9859MEdLR8Ao7uI+P0j9aV38Zb&#10;eMK0/IVhzWwaIzOW1HVTNmRhxIdA43ezs69oonwntBuqZRXAeTGAR+vAvS4UbqWxlxUznRQY5ERR&#10;nFdDUAGujNtGpUncdAeStcx2kPyV50rCP0BFaeOQLySP3Mk2g6TrpCA6Nl95U3IsW2kVdoU5xaOO&#10;suI0TZ5P4WuXlVbThhnZNrgxsuukE7HrFJM+/WBjww7RylM5mi8McctAKRw81nDKpxtMKwzplVbz&#10;5XUK2zz13YCQRi2+Nj7lUx6n5RLIdOzbM5wBU/jGAK249lWVUV+YVTYVu9w4tLG5qIw/1fFbuE81&#10;yRFyGKoNCEFhNwZdBjwWOdDmIpinBdls8ca8yrhT2rIrzZ/bQ3zY9wGHJ2gqI3VNU9dXk3KBDW8O&#10;ZM1HF8c+ZNbi008bzkEtOrBR7ddOT7sjhzdgR8YbosOmC4Gn3ljQrPainDxjBx/0fK7fA0SufFjo&#10;c5BD2W4tcPS/ya+UbQlOJoP9QpQ7nXnV5iPZ5vt6epK7dPzqTSYNDkdlU/R9oVd/2Y66iM1Gkhh4&#10;wtE4LPu4bJOh7R59rJPazweiKEWwXhkfrYto8fQANmMhgm0DpvaV3AeZybHbRRpp4wBZOfTVdbv1&#10;fSQ94gfpr9iag21vZoiYJ0jRrY3d/uQlt1/fM20O734sA/ZGXsXFdZsIz/zmwPDOnXu2lf1MiNB4&#10;zivGFdjc8cLAuc/wl+yYjYBsNNsSshNP83EA/J3vfPfwr/71bx2+9Qe/76fqOCDGji9xSDybqH6S&#10;XGXA31I5bfxIr/p+odivBJZr3rn3kn4z+44PitigO1P/+uYbbx7e+e53D1/7ka95k/sgkulX6oe6&#10;IM6mP/1M/uPxgY3b+CJ+6Yt4uSVlPPW7+gh6dPym/LLA62jTh+MTwKSvpo+Tx/f5IAOHSvXd0oQ0&#10;vuSALe2DGRt4wo4xP6+hz1yDz7Khj562oRDNUyMCMZKWtuVnp23KqEcOxijk6BN8fgOC6vxHrA98&#10;8Hs2ye9o7O1hRA9xgeG3mhlLvLBVHr7hoTFH7Yz9Ncp7LKSOV/Hz9gAOhDls6/oOG1Rm+ObmjaeC&#10;05MaapvYMAfGlS0bM2lPoYhu5pGWIxNPwBDAKX3HYejxBj/gt+OjnxxNsG1T25/xS3K8eCFbKM2r&#10;n7/y5S/7841vvGn6f5q/pLF95jId4jlLjYBblvMw7EXbAQMlwpQpJbfXOHx++Ok//+cO//Af/cPD&#10;L//1v24bPnjv+z48uK3fiP/e22/b17hZgkPZu/pZiLsqf6CbltpX8Yk8yZbfqmdu5QYhzx/iQ5v6&#10;I+maRijGEXyH4JtT5KuEl26+5N+/ps3x8edPOKjRAZf8BXzmy8e+EWnmVemEDHxWX5KrKKBvdLfv&#10;MbcPrDc1RQ89/BEP6DewlkAH/A1/5dAGXI8V6p/UQzP9Mlir/zPXwxma6MmGFenC+AAMNMlHWehk&#10;QxrdmW+Dm+uw4EUf5EEu9z/3QTZc0gerAwcUpNtOLYdOg+s0Dpg/uix1HGi4XGXW0/E+lkKPz4oT&#10;dULntA64thFwzM8cAtDHKxvlpQssabfNtJGyDoUPzfCrHMA3ALfyBKa4jI1NA8Paizw3JUID2NDf&#10;1yGFJ6aN1vo1TcN3E3oErkjtkM7zWk3kIHQ+gQ79gXlFSbdz1j2xPXMlwRsjAEgWbOinR1WO3xhe&#10;OjUgb2WnjHTnOvLSlGjTmTT+RTjFRT4CNiOs9dS1XhWu75fhZgygrPY7mz5ZOqXBOJJ2af/eaQNL&#10;KC/aC3thB8qePWNO5wZH9Wl96hPU2R/c3pKfepVBrfxNWF/PNQ+XPmXYyLa3ybOBQn0/xSOGFutr&#10;uZT5kUdfYusk2/LaZ9qp7UAdwXO42tBrfNYDN3RDHfSkn/E1uJfGuXggk8QwrcrLdRPXHoxRvCkp&#10;N2/ylCVvU8iNvdknyoZTeMNfOoo+LcwBB2Hd+C19V6xfCKDgDf2JuVE0tuFQnmua2qr9ifEbv8y4&#10;G1j1Q/mD/tWW9OPUK6GgwllHAIs9qWfTuZuE6FEZ+bkh8n0VrzfWdLDr9h95TXa+JIbh4crWo8dX&#10;8eirbhkfKIuvHHwADC/GSdZht/VE25lktjed+LQ8wZuPsXMY9g0M9H/f/Kvi9mF8lrUMtueay5v9&#10;qrdukoOYn2DhQGMLKrONXaD6sT9Z3wyMzgJvG3md3gNh2Yl2CGxoPgdeCLQH17wO6fKms/UpvCXN&#10;H7kE2wNPkXXAR8UgGdNFV27wxRdCFJ3YdLed1U7MZ6XjG77clroe1s+54JvcLE7ApqavNH1Undqs&#10;WDOQR/eGwpG3X0skntwkZG2Kf7CvEd9Bpu0Dbcg7yjxtxCu+/MrkqYMGofEUb9HqFy3kgNXl6Def&#10;2py2aj8W0aJEVsF+mrDqbb1OkCqTVV7mkhUMTpfpRFnxC28d9gyIzgG70gAuZVQLZuppS9qIQMxP&#10;l/gGqs5T+Jj2fDv38RNmK13wyHscULryhWLyXBPx4Y+9r8ghzu5z48Jui+kPooOvMDThxZEx8+bt&#10;+7qJkWth9BmdBOIA7477a1nTxG0f0hm7SEUH4g1/mjuySgrba2QFULwSZZx15oov26QGuQKmxfRP&#10;dGd/IHbFAgrCx35d26cwcm/2tIy7rLahAD1fx4pFuzIetVDX/AFE/pRLZ1U037EtrbTPEafEka+h&#10;YwDWc6kSjCnla1sBbJ7MQWsdB6RZ15VeQCMf8nTcW+v/KOn+RJvp4reSA/t5jFCaMbMyOh45y2PV&#10;tWWXxUKzjU/rtn4km7ndoM+Zi254IDCHhcfevxnfJeoWSoOCrjOCI13m2nADPkm4nzL/MSZ472Lk&#10;wAaS5Vz644lmOONGSWCPvQe39DhmHb3ayHYdEMq5NoTPqZ/jN9Sj/xoo039oKuH5SXN4fb+wtqXk&#10;5uZAkXcbAqs7ugrimOtnyydazNEE9OIPxJYZxrWpN1Hlkf3a4Pk5bWnBBUx7ce1ZTGorA2McGpPn&#10;MNNtqzShMiDfULSsruzX6hgq81pLNrTvkhdfyyEa1hNaKst1m+BmfQ0vy+j1oRBHBthYDvAoU9w6&#10;44wN65M89b2uHcBfA9f3fcsodHq9FLZZq6/w5nlc4HlhcxOaLc24Ql2Z7voRPWKPtC9vHuKP/gFP&#10;23yMzrzZGyQ9/tB/sINbNLDgEm7VMSFw5PwM0CLMhlCV2uKtecfYJhXBYGReU+aLFAYuOuxYAZ5s&#10;sNCA/CQKdBkYWPC5Y4iAy1SOgg2UtQEo5zcMq2zxgAUuHTSHQMW/LDYf6WNzzkJb0pgGNukETJpA&#10;XOORhy80COY5uC1rffMG1FfpdAO45cTmZT47fWhHp/AyvmDAh/ZpXekUrnli4NcPF1m9UMe+0CLk&#10;4ivyVA/Xy4PJcyGDfSwvCKJLvvgtB7b4AYsTlidlDcBdFihf7Q4M7YQ81QV+hlNMQA42CxoMJ5w1&#10;5AIk8mzlY3vqmOChcXaHCSdt3d/hWm1evtUZXgQu/NCzehWnsjKwNdizzFvyjw5b3eShK0lycbT4&#10;WvkBXxmgQT8zL8lQkl5gK0PXYqMfXCwGHJsJZ3r6B/F5ndhzTUB+ZSxPCqoOOPRnk4HYdYyG0Jt2&#10;JkZvLl6AYxCKDdgEzG/FPn36WPT2zbX6jO3ovp0LOi66OYTwBRu+KcG8+YWPSkYmQCZh6FdvH4qq&#10;PLbPE7/H9FPGxrM3qCU7T8O2jaJHxh42aLBPP1JUFiCvb/eT2JjDjxzihi+/xcpTvw/0BDBTKb5K&#10;gDYprQlYz/g3iMkz8ZUer22Bn8sUV6/G1BEYM70Akkito9w2lE7YhA1pfLgLSR+sQ19//Ma7F5TC&#10;50lsDqx7QQsLDu+xLe3IhlX5ojxpFi9ifHjyUIdZHjcyFnQhDv/KY/uDpwL7gtoUuMdPeAHaHkTO&#10;vn1TF/7w4EKPNqp+Pdz3nbmC/UEX2DvnP6Up2YDARiauyZN5bhNtPMqQbnva6a1vf8v+yeE5fgow&#10;bS4LK512wSl5JbkeuYZkAv7Kwlpt8URPBesXrV3O/Eubv/Hmm3o99O8evvilLx1ef/0Lak/GSMZd&#10;fg+ccW/fjOOQlSf/8El82xujGidoW/Z5Mqcfj//4DeMvYzEBnwDetLx5ji+qnP6jRPrQzMXKg28f&#10;kg93DGi/gIbnD/SXHARoM6bx29fAsYHFGGM60NKHgKz8BtJHGiPRpwc95jVP/UKfTb9nOmQ/01sJ&#10;oM2n/DnssswooLDppnbzK4csS2h73BDcEz2lT4AGh98N9HF0ufksfZ6N2Xv3tLmuMngyFhIPK8Fi&#10;L7Wm5FOF9BFPxcwN7svCQx7K2aT3PCk7MZ5jAw6QmSvuvvaa/ILfln5s2vvB9p3DK3oq/EONgw6i&#10;VV2VapE3VuFLQCZZYePL1A1/DgPvjT99Vzcz+HXFmjf/57/4M4d/+s/+udsHvbBJdNjnVBP+r/hV&#10;2a9igWrVe4UpnvuWgLJGx6cCZRup0AckYxdqWCMwB3rdIFjy8Mg6h0MRXsMfGux5cuPA3/nbv3b4&#10;27/2a4cf+drX9Ar3d7c2/Ug+eab+ju/ymzuEl+7mN+nf05PAvD4Zf+Dit7btehW+6EVfiTztF6z1&#10;JFDbVO3UTRLa8v79+/YlH5xIUPyFfsITx9DDT/32jPFX+OJvlO99L76KvOB4LBEM9eSxbT/3dJDN&#10;mhR8/Jq9i8ru/qJ+Ak4/0ERObAIN+g8B30TP87lZjjHBvKQrc2jbE10pJ7her0kpLOMEN9hAnzpo&#10;cwMJaWRxmwuPvlV6POFHaJ408KYtvsTQaz10SPugTPzgfYTDuKU/QmNo5KaSyA4+czOxbbb111y3&#10;GVnYXVsIMEXQXNLQ5aYC2oWb+2xXtedd+RhB1RcCOPgcMQFcfAAf7IU6ZfUHaPKhn4CCvHyAITAf&#10;qKU2ei4TIGsa7I/vwav8asvYIPYtzQ0OfPkU17ael6Rz5Cg8doq/lh4HSN7gQQDBQ1+9zm2OyYBz&#10;1TyVWJ+RJ1rG0MlNFOiJLN18Qg/goY8+0Eb/zoXQrX6bDlMWWPRnXaDxRuMsvICDJvUNpUFZy5GF&#10;tilObE8fjC+0P9CmbRNg4YWfYz/KXQcx1UHbG02WYx9XkAM6noNoZ7UBwXKBq9CDPH7PjVr6z7G8&#10;6XeVkzff1CZQMG/F9hvx8lg2/UXFgg0/21ethy4c3DIONrDeYmPWuks36zvtYruqnqfYbtzgZ1hy&#10;wwswtCf0sZ3X6bLPI63FdFuO5fINOFrXMXaCR/BNlurnr+hmHGgzdj7SmxzOHomeLMDNPNiLN2ik&#10;zXroMddkMKN/z8ajVN7GBehDK/1PaxX91a8zJ+SnKIAj0D/ZE5Ba8XXRpp8S8K80kRgo0E7c8McB&#10;bkLacjKWFXrohNzrGEtZnzKm3yfgF/T9rHNYZ97WW23W6+vYXr6mfuu0lMXO+NS2ESu5eBsONqGN&#10;4f1QN0K++9571h8dPIepDVTtgB96Dah2IP1Qb8oBruszePHXm+Hop/xMB77JuEvbE26JJj+54XX5&#10;HHz2N/6gVxvunjY3YAs3bZu2G3IUen1l4u3GokO/9vW0iHqDWPKsAXmhR4zr00e53sJu9JvWcx2B&#10;zIaDgOAjo/CS9Q3ctDW+DQ2NYOobsh2LOwWuwcXKNqAWvh1vLQP9R32HJ1k5LMNWtEvWr5ITmmqH&#10;6gQOG7Ydk56yXpY4vWkYnsx7hpHa/BwTeoDXOseiy5/XZ66BDPpVtzS+b6BX/+p1M+tuaGFf9MgN&#10;qozFGU+xD3MrPoDs7Kk07LTLp32jEMexdRU/aHo8qkMKzPaWHIwHDaVP3vqqvtc9LYsVpj6FfE/b&#10;YgGSkY8Y+pjOOo3jeZ20wTDOcIPn7mP4AzA5vNL+wrQnMnFDSOqjOxxv621xfI6CD/Sz/9ty5CBA&#10;p+mUuHRPKkWfd4tKDuDVIjj64Cq/jYdpb/eToYDsN+eV9YzPtsfiGwaTLJQzLtA2nUvd7uJnH5aP&#10;sJHPGHRbcPTrp/LHzJnxk2FpWqRpa32N/BJ55oHCXRbDUw6BhJajPs0+E22wrxmypkHujO/YV76r&#10;P0LtRP0WxtDQbLnbUX2QwJhBaN2etoE8X6SM730dRBqa7P+Bi/16QE8+Iqic8YgTFcuRte/GCyCV&#10;2x/ozUq7DtbopXrKTkPw40PuR4NbOHwnNsmaq+Xli6wx2V6fstjNaxvaRKEPvZBeZSkt1kgN1Hed&#10;UD9ijLEGi57ARz7mlB2/dPaYfdq84bFrRXigM0HW9fxQnvSSBubmm7o5o+Mepna/Hz/IjUWsv7R2&#10;kT2Y5/e5OD5PP+8NZNjUb8mx5GoX3EbjI+XQJcSPndy+sj7Dz9L2yI/tsLdvKl7GnQ1pElD19bUS&#10;btEoEZ/feIqe4NiDZAzgBj3LwboD2eTfKjZPUGxHFXj+ke2RqwE4QtsZntjH+7wzRpw/i0+6HdSy&#10;0LkqIBc60l6eY8Wg+scGoqU682OeVOCVyxs/jT/b+CHhwdl8SbDg4V9KRPdZw5qOYBkb8C/w/IG+&#10;0gTzJC8Y8MnTjjxQQjCc8s8kg298HNr97V+oIAvrR3RgP5FAObis7850TfVU80/3JrwfrXpkquys&#10;j81f5axjuGHO7Th2YU0t6QwjEEAdwOfGuzu3+ImGtDPtFV65fqFfsH6rriDWH9cy1irup+rz9Gfv&#10;fYgmtrEvqW2O5hfBe7wTDHNDA3Lo3/J4HlAF/lFelb3wxLYz6oHnisw94PDROnR3MBtCQCW4ETDi&#10;Xl44iF9gqrJMrkHaBhOX06sjlPGmESJkLF/BdrhpEWPmy/CTh86KQ/GeT2ca0Euj6HCRBzSoK68V&#10;DkcgAEMnIBhW5cUpniuv+fokOE/AY7vLYN1BRb9yVPfGazn4lBMan6ZdOV+FX2FbTx2DvPnLR1lA&#10;Vb7ytnMXQTHl2M6xcD9tOOVf+8MP/62O0KOsH8rXA+DL+HliVkVlLgw0qHOHZ4jAbnxG7vIoXuPi&#10;G74ZxcATitf82v9ab9yBN8/BO6VZeGICNDd6knWVCdEDkxi6FDFgMbEzGLGh34mEi9U7+o3cm69y&#10;SMKAlAX78xtcAGbChd+du1xk0+ezoGLAZnDioIIJP7oMc/PTxdwtBr4MbPlt12wkr4uV4nJhAb3a&#10;C+mhiZ4u2+fXDYZy9CFmgPbCQ+nVfsjL5M0d+tjGT6lIfy9kZxdeKLYRsYjB2rB+xYzzTJCZ4Kjg&#10;4p8DdQ6FPvzwo8NH+sg09nnzUyab1cgXL/aiSbSw4ZAEwbIib/v3Kjvp2sO6Gj44yLjWPT1Xe0hX&#10;QmjsuJSxYULIExr054HVodUzXeQ8l33oBx3TyxvbefEzCxTKffFri7E2iv0j37QHjFASfXnKevpu&#10;5EpV6vfxDPtwQcTikJCDg9jPi2eXfla/ZMtPHdTu8vO9JwqRguOSS6gBg4MV/hjkgX7D9o033jj8&#10;Tz/6o/N7aVpPCJZxM364j0P0Y/rBU558l/9w8dmDU49D49er/0KHeaTjGnX4C3lij01apBanC17q&#10;+HQcaJ4YesQE+iy4pUs5PYIbXFm8ewGqMso7ZoBDmpAFYfiQLy1+OsDzhxZwzEFsBHQtZBlY9EkH&#10;6EODCxHKXTfykf5I9rUNBB8d901R+HFjR3UALpt10Q/42mmVjXRDDqGbU9NN24F3S/iE8N3jlslq&#10;PsDjoJBxlsUtb4igTcB5rI1T6JCGUiyuPiz9HKxv/CXjn/q4eaqNBcCi2DeZcRGici9i5UP4DRtv&#10;f/bP/hkfHD7QOIuNM8Zmzo8MaaMw+5P5rp/AfW2L6CurqF0bdjurZOzABc4agOZi6M5soDI2cuHD&#10;hQ51abHD4Suvf+7wNR34/uZv/ubhh3/oq35dNrW0z/1XXtaFrOY64fFb7nJMt119mTnnuXzp1nkO&#10;R5GbNks77n0FuXozFnXV70zjSrXCH6k7nQ96Bys+7vrpT36yfpmvkCX9bu/jtGr7CpuoPM1GvgF6&#10;DTwVV79oGbDQZQ7O+kI6ieeKJyQaLBfQogd5tNr4vNC6k6NF5m3q5JxbnRiVVvsmtmmgDn6WYZGV&#10;emjwt6UXvVw4X6YhXPqv22f6me0qHF/sUqanU/grvZUGGsU2grAc6IcMGW8rc3itfSl2sL7Ie4mM&#10;4FBen2o/IGb9tLbJCod84Lbde4AXuSvn3pfYgEZO3jYBHmM2NidAl75COaFx5SVe08C0rDFrjMi6&#10;+x9w9F/KbSPF3twIW6ptf9oAvxeX8KmdkJO5UDF8kA7ZLIt0ofVv6C0NBPwktEUc/EUXcOBvWth1&#10;1q3gtcz9b9r/Mv2Bzd3i8Tl8xW00MfMWePwRYou9HSyzykvbQM6T2u2+1pteqrK283yR/sdNkWyQ&#10;omdx2ha21VJu3Tt/q92No3GLgB+4fZSvDcN3GAuGNUfnd2iVfnREHgjtOkC3diBN8BO+sn2AZcuh&#10;w6Y6G1tt+9VOjK03aS99fDMecP7QFsEJ9YPnN/z5kW6yQv6XdaMMcyIHZ9xkSv/qIQ7XbvwmMPJT&#10;/uDDj2de0EYSculDnRibFvTsv2JWW2vEIFf27j9k6sfdiKt/Me/GrqHRTV71wqFxbL/Q2un3yd0B&#10;vhDRrAT6gBglM9/Yyhtw29C68+La5PkN3nSzVS64+Dr9TT4gO/nJIncv2Z75RBWMm/gH10fneoPG&#10;4xuyt9620J9sevlltYPWbH7qWbw0CxseJlyjnPrNtuZRPfQbsD+HmxwUPns2aye8TLqiLmsoQjUP&#10;LmtHNjmhRW3o4Tl/nEBbEjrHW/+xtZ9A4mYF2aKBeuTe+09qKPef6gimI39znxh89GJtxroBrW5z&#10;qBslto3blT/tkz5ikrZLaWMU5okGwylDH7VfcDL8CcFP95zCiG77w9rft7KxF2j0Q/oUdZGbAwHW&#10;4Rx66gECfraEsb7XDNh17Je5evXPyFta0F9tUf6Utc6Jwk15y9a4uMRNK7HZvjSRjdA8YxRhw3Fu&#10;rwfcbb7wLm7wBmGhUV8mBhY/sj+LkvsjKGrWc00G3NQBDAfD7UPYkwMl6zLybTxP5Oj4gtnX0P0M&#10;vw5eKoIPPdNZm2SQPP4IDhj4m7di2hkfId8ADf4IOUhmPEjtJmeyG1z7IMWBYb0tPl6jFjg0BRC6&#10;4lmbDMSFqHKtfrwCYa7sr6l09Dd/7KE/rrUIpUMd7eUQZNBcX5hT+LV8rRsiia74fqYn8GAAD/cz&#10;ybSG1Z5r2ggCtP+iiz79M77zSqGDo6mlXEWdN16If+1xRF841sv222Wqnauzf/cV4QuvGI4veMuF&#10;GNmvlMflwIEH8biLdVdVgurO5O+Mvbw19FSeghGjDbLUz9e6Pb0fXm20RJcgTo7h1brGrpiv8EEV&#10;+aKwdFlkXwcWPfAtQg6yWZtNW6qOvVAeCCLYXvKrybpMxhl6aLLbmErgzCuQm4xfxojkAABAAElE&#10;QVSuG95TdW3kw1AgxMsyXAudylUWzLXbRTUqIM+HeY38Kd3mgdkOvW2rYx0/hShagxzfQEQfwafw&#10;e++3iYflk70ci6jl8vyd1V75tL4x5d2zIu21o2KkrA6du0/XZ5sm4t/Q1FrXMmjDF7rtEyow//Io&#10;T/D9m8A6g68srhMuYYXjRsktz3jKWm3ggOWNLuZjO+02AgfRKxOwhNBiPs/4vB7Q126SOsD67rh+&#10;XLZZwPWsA6T9EQ58ELM2dwb+0w+q04Z0RaJrIqorH3SDr3OXdQIpQGOQrmPERICDtJNXaFQpHkYk&#10;ZCCK4i3rRBJ+M/kKtvyJGYAaQn8fJCnvAFWcwlIO/Gr41q1xDbrCkW75rkec0zRHAadlgxWWsuI0&#10;hh/yNb/KStne9KtkSXOB6kCrNdSAyuMgpUs1tNdPOxZltSVp8x3Ykl3p1PG4kFzpAsOnC2/a1YP4&#10;3kzmj1+xmDPNVfaqMUqvPCvHGiPrGk5t3fYvncbIj4yfeAAsOELtY37oqD9ocAdaZYB26neJVptS&#10;t8KWbsvB59M2IS4+sPC07wmmuEJwWoRjy+S27+q7wStRfsT0sfBNnyS91YsbG0TQ1r/LfSe0+g4b&#10;X09u6+4awZPmt2q5kxxn5SIYudkMgBaSe8OFAVbwvjtbunHRw8TPNVp5+g5PvUYWszNJcSHouqUX&#10;VBYOFHuHWRXGPuE5JeYvWhKjk1D0xdbtG7GhxyvBU58LxHO/zlbC2084APfdQ4sswCa4ZaSpzSUa&#10;6B2bVh7swyur+d1fXp+ZDRo2CbLY8aEpdhmaLDLxAbKWGQ/Y6iSneQ2fNV2ZrEv8F9jiKknGeV5p&#10;yeYPfRE5geHGDdJMrE98gcoGkfqq/jxhqRyZOVzgyT5oOYAz46oPxzSZ3u4BcG0WcWmltKtpefUR&#10;mSyaFbbu0C1582g9sS2Q14i99BKvKueQA5/NBr6rh19x/0d8bJDY1t5h00xLyorYl7DUueAY34AF&#10;u2DwUPjmN//94Wd/5u3DT/3UT3njERwWpmp6+1v9El/3hprQSDO3vawnbQntQ8DyyXoB/Gy8dyFl&#10;YH2daVB5Pn4No46jpbOWMYedsaGeqSwbUsJBPuQggOc+IZr4WGRW/9AGD32DhR4ycaDkOVkyAs+r&#10;cgVsePLlZV1nXGET3Xcsijah9iDmgI+n5NgERIfiAZcxNmMttIPHeBHZgelhh/lqPPFmm2A7HiM7&#10;NME1vmJCFvY5+GsdVXyEHj0kDze0mPd4i5HnC7z+Jixj+Q1tiPLGmOc32bB+7DcIeMNYcJZhaGg0&#10;2sYjxkI2OahXwu6GrfmwhmCTlU32/KawxinsIFgOMX/8x3/88CN69fg3fvcN24qNRQJ268b+iPrf&#10;RYS9rOcqDcZusP3TPi0i5iLmFW04M5/xhD5zItueQN6V77DOIV1KX3791cPf/H/+pp/6/frXvy4f&#10;U1toXuKQmBud+E36Z88+cPtgdvxP92rrk/bHdumnuQN/8z0Br/K33H4lXPK0WX0QejzpRHvxyl18&#10;FXw+wBJoK15JzmvXCaf+zBzkIHhjwEM4fEqD+t2H977YcmJg+ymsZcF2+OB8Cgt9Cbrp4vzQAUaV&#10;YsoBRHwO649Krq1sq64tgxflxGtAw8K0fM1XxuKBzfq2eLKs7VLcwlHv/xGw5ZbZPGOfFa+80Jt0&#10;nriLrsjEhzqPq4NIWWkXr3Qan5YzTrE28fileT0h4yBpyvF0r6EE21D+YmhbOlb/YF0Hr8o490ls&#10;coHf+pXWZWng3E5LW1XH8heI6Kktx39drj6wrbe4o398tbi1Bf3CG0RiTh0B+5CebNbcYmIc4N3T&#10;Dbp90b7gEQwH1OCYLjIOHuWhnzZsHgjK66/FZ94lvdGeNLAtd+V8FS/Z0CuuEFzMt1RRqJz7uIIP&#10;o08D9GyTKeteAzCsn3kKxXOdCCJ7wyab8Cn3Rp/SpcfaF7pcf/jG09HHY5/goc/1AmvlTSelaRh0&#10;9zgnMbE6TxvbT1TvumlD8LxWqFCKgyvbCUcM5BvoGn0hH7ljJ9BoNzYJGePBBQ1eXofouoz+gf4E&#10;bgb5vJ4q5WnzPHX37uE9PbmKfPDwprZVIA+PeUKNNP/T1pu+KoSOdVMae2UjlyeX9HanFzx9wfgj&#10;KbUBHPPHD0XcYWsvywBP9WmloycmOHmyzxD7Fz+TI7GkY3BbY1swRFPO6/CUtj9ouChtxubbt3d5&#10;wKmtSR/Z2nWlLiihsUdPgPMT6XuuOdS2UR69b+va1tfPgpAEgLqvcx1pV1HbcoDqctFP+wXOdASE&#10;Pc/1dOPzF3lTAg189jCynUv3zC/yL2wsO+AvXM+Bb3rmG5oq3sPog/9YtjEf+egdUOgmiIcY4Ndr&#10;PfrFblhOfIaHedt3d5aXpXhiqsHXv8rQpoQXehKYJ4ix5R3Jey4F6Je1E3Ksv2Hb9Z2R+UJtiV94&#10;YsuuMnThkAXa1wVwCMWrfeq33UBdbbLSa7/s+NtxADzKwGu/WvFKr3ugqWsD7uPYyr8y4eer3OS5&#10;TmoZtNZ0eSGbACPTCJP5dTIneNDoU1VAbJ4yNqOejXDi9QM/8muIHUKhaWKuLwjAszfEWEYb4PdN&#10;1wYCCkmRAZf9JfukSsmbp+LCpaw2LW/5xszV5mufEy3wNY44MN70tel7U4QnfiW+vWa5MeMLbePx&#10;VQSQqfbw9Y1o80egDahzCf1N/snNJt53Qz+Jy5qKg0N4oENUgmp0O21/E77mq7wBgV7iKNafJNvX&#10;L6odO7/g5peBt22NuXyNbJHRGhn+CDbsFqQkS/dCxUkB97QhwrXwkveI50KjeLSsRVECS/JfPZ13&#10;FjoUb4PcRhf6Kxx0KVv3JcrL7MduhaMs19xKtE6+sI53xpuvvpGpN8iXtuWIkCOP2pH8hLZ1pD2W&#10;rzBrvPWtKdTss1ZHf+t+STnXbUw61gcZuD7Xt+0i++iP10EzX/k6Zezqh07Uz+njutIUHuupfCDg&#10;/dH2UfoAf2OzTTjayarvurd9NhssdtnwThJ9sOSkeGt3l4v35sbINW8HKE59Izdgpn/b/pfwR40W&#10;o1MpOz11m667amV1IeZms32cyDgGUPyEG1BFVB/yjlXHvNSfGunPUmxCnXCgXQgdx6BR+UxT9eKw&#10;ha2uJaqPfVpAayuAJ1p9MAIY8qVlf5CclJmPUFyvvBIan+V3c63XcmLCGvcNuRuM6rmJYoVzZvna&#10;8TNeD9nhDy59QbGu/8/Hpyu/ySztVlroWz1kTINtMonBVqealO96GHi+8CustMKv9afpdX2x6lG4&#10;bXVUgo0BkMzYegsX6gyDtrvGxUFQAjhMuL7YHWJ2QDb4aESFzUgD78L58oJ0c4sUAg9d4tJYZSv+&#10;ZWWta7zCNF15yLescfGuii+Do6wyF89w9mUMvNuv9Y2xG6F0RcqhMia315NvHXHTazm0Sq/1XbiW&#10;HjFl2NfwlVH8C5v6CFQ6jQF3etp8KxfdvZsfyw3PFY78GooHzGUfYKvXaXqls6bRARxvQE1nhnZ1&#10;BJb8Kd3NLmPL1UbISR4805UN7cdazZzSWmUxr/F1d3ThN9jKoikCLXJ8HT3ACaBYn/ElCYehLCMX&#10;oEzivNLGC0ttiNBfvQGv8sePHmoDOb/PywUYEw5m4tUE2IAFPBM6d2pWFnTn9c5nokk446nhsUn7&#10;K7d4gsPd7H6CSZva4LNQuKXf/+HCzZOb7r6mnEAEnQbbfHQJTOq8KBMwZdgdXwTMF7OSmfq8+kSv&#10;OEMfEfTruPRU2e3hBZLbcOHnMuRwGT6CbtDPgQOH5NwlzmtPOQDBjme6kEAOJuk+/Yv80HZQ7CHd&#10;8u6bbcdNBeyut9MuSllpWV7TCU/oow4279PVXLDiCxjkXBfwTOwsNqWNxaG8eiO3D8pV5sNzQbRf&#10;+LcSvUOSJwB4lRbw4HZRiT9hH2zgiybVm7forDKHcb5FYeqkoGQH7vUvvq7Xab+vpyE/9B2pHGJw&#10;8LwtXlYCn6H0eM5oPP50lFt9hoodJjWythPyBVVRe4ox5JaIFhpAJV5Sf/3Od75z+EivCuSQPq+U&#10;iR/XVzafE6Y3TBzLX+rkC/XdL3ZJ8CtotQ5wXYa7T/VVrcCcBsrYFC0e+XzoF9CMv1LP2EA/sZ8r&#10;buDpVnoHYx+HU3nF8dxUITgOQKMnm4J5NeM+xs34IGJeA2ncqQzwhFcOPzLHQsevYdfGLgE6vJK3&#10;8rtQX0IVHXL7AV3rTF90vAGmGL2wsxfwaCJE6yuEvqaJPDQboF050WnlD9yq37aBI1nB6SGfeYov&#10;cwN65cN4mLnWPLV5zc1FeJ7p6isXi7zyb9lAEz4b6bw+93AXfNrpzuErX/mKbjr46cOb3/wPaofj&#10;J2XRBR7I9CcZmM+q/yqLx0bZgjnB4Ro52ex//4P3NjVoKubHu3qalyfE793Jk4b42P/5f/zvh1//&#10;9V8//C8///Oahx4cvvudt20vXjV89+6rbo+P9YYKvyrePTnthmw+PMPWc+ia/pC+QH3lx67UdfOw&#10;FmasZ11AeW1PzCW+5xhtGKxPKVYh+lfpE4OD30ILPy6/1pm36im3bQVTG4tQaIm46fhGlMjLeGkc&#10;wROKH970pmiCxpQ5NB54cAiOBZLDveTbL+BTWoa1nadPyb7g8sE3Nj4CbDryQIENlayhjuqosVyh&#10;Axz6Fw+e2Jm+iEzIw18DvMGR1AJsaeLQzdgITQ6TiK2v4CtHdUj52OOYlHP0S+NIXmyFPHwoKw3L&#10;ODYBSdW2Tf0I/swbfMADvnWMnwRgqgt0w4cD+qwrgbHJFKvaAbg+0ZiSfMNjlY8Nrf6B7HFbu09s&#10;QvjnKQa5+pBl/MvhrvSEMTTMVzZ0OkKAQ1hxKWo5N8CAbt1F03ou8D5oHnsCiNxt2trVDKady4e+&#10;SloUbSvjGXBsqTRl2/humSOX50jnse/coDHwkFhpXTbHb3ICy5/4VF/LV1+VHVyH9UfHHnZ2vuYG&#10;k2d8JMfGa2TD7tgrNMSs5U7G7ko6AAPtvtGAvskYS7k3NKEjSORjjrL/KcbG4NE+3SQDB3kozytu&#10;aXs3qmPqRdh8NWQnHjldl6Kp1yGmbgC6o4Nd6vg5BMZE0q/odfqQoRUhw7UUa2Nsw2Gb535V8FMu&#10;D/UEsX1HcvQQF3ndJxXzp54nenPqOTLAB9k9tmvjk/RmU6UjL7j0W2wKTHyLw8o+QUZ9YElt6h+V&#10;peb4m41Arh4J6wEYeW9OqvvTHvDN3nXGFm5YuSqgg+2GLswdgsV3rKeJyBewiT74AOUg8DTnw8Mj&#10;2e9jzb333C4v3c0WGvisET0aCV4cRDM0MhZhE8QMLeS1bRXjS3nVKdUqF62n+JM2OM90gyH29rpK&#10;9NEqdmQsUEY29gxt4pdrLClcsdqfAuwXiuSAiT1o6wbeGNJQfaBjH9RbF47mMGzGnwWzyfb6qYOW&#10;piU/nX2uA7fHjzkcyOEldsB++E/bWiJZNPMEceqxE3/gXBZcr7nTbXcZwJRtNpH6tdMKDg+HiUjz&#10;hG8D+PYRwXEN7LFAZWd6ehXZepN89wGKV7lKH94tG0cu6KeKd9xj8OrnmDZwO9A2SdN+V4XCntYv&#10;pvD4t/I2n0Gg3H/1TfEklLfT8hXgvK8EtNIdX7BJ5ynjbH61jElaIzaUzSpP7UszVjbGKdbKp6H1&#10;Lj8eBjfQ6KP+oT0t+vXmp4Igve99iKHA/AYf2xq/0Udjs2aNjR4J+HadSw+o/JRnTAVmUKClXlsf&#10;4Q0E1wUOeBuq3yqz7QP/aYes0fLgDns2+wFk1syMAdiuc5APcKRYaVf22h0bnYbCEkOHUHin25DJ&#10;xG70TzYplgCv7eBc5dDAOlcF4Plb5ymudcAxro0Mj8gEKfoH45FD5aINPAen7aqPYUwj5UEaVNkB&#10;HgTW5h0jfUClstrN9dAwD7W/xhDoG5NydBg5KGt6w1vKXHe1OUAZiS620U43/WvPGy24Iwt1lnFi&#10;Cb+dkSLydYF1CvispTOPx7OZl/gj1L6Ny2+EP7JBeW0wLfgUMTh8tsB6xv4uaaY9qKscpI2DIILl&#10;b7MkuCehtkgc3TKGJA3rwtAfCex1XBe8dhFS1yuRR+LIb/gZMX7CEeqbzIt+yLuVC6a6r5JTtsGI&#10;D2nDqdy8KjRw0KiwlJOfeE2XHnXoXzrWeehTziE1e7wXLCA8qJv2yAT9fVxLn1GBxwfz5kuBNc8N&#10;9+nI5xv0oOHaXVfLOOX2RKUJ29oWCUSLdX+kcbXLAhf6q64Cjy0npg6yW/mQGFbWb23/0hqwTxWt&#10;OOEDv8gGAb3lL4oRU9F80sfAK8eg5QmWlaC1EWB5mJ6AiTvJlQf01vSab3mbpnlgKifxEW8qJ7S8&#10;E0zLT2PToAkrsACcllng3QXmyv8CDbvjyCWcI1qqgw5lpdF6l50SO8kbFxrTPq7G+EOv8hUNuA4e&#10;5qc8LVyewFWO4hzBDyww/RhufKa4jgXDggfafKBTWuRvasJe7V9c6DXti1RLmDLwWtfY/PW11rWs&#10;PIGl/vRTuKti8DwITRuSR+by7l2Gqw29KJ0BPtaVbIMPH9It90DGBTEDnWhzhYOMhpvYmZOv2q2w&#10;mGjvtjvwVr8XbSnYoYc/ahtkIo18LELRye+YtxxMxJFtF4uLXt2jpYUgvG9KD9obnaDD4NfDX34s&#10;ncDTwTc5/GUAn5H7XBsHXJA3Dxx5fgcY+WlD6OHLLIj8201qg8e89mwmQlVv8lsfFRBbaAgqoI8K&#10;+U5aMU/eWS+0VoI0eH7yWFBPHnMn9y3ne6f9C8nBwhcd4s/Tp00aS4xNlWei5S436PH0LxvyTx7z&#10;26rakJEuWSynT1ZuWhJZ3BLII9h8h+52p7PkzG/fDP+BrA7EXZzSpg5LBL87bMirzVhckVcrY4At&#10;zV23fgpBxPg743Vf/CmPD/K7S7FbCGMP5BMF1HCALhs9HGYAe/MmF7/81sI+deeiPhf6ux3wF8EM&#10;HYjtMqocuvKxz3/+C4evfvVj/Y7tt82HPomP6PLK/D/LX7TVtUE23EJOe5fsjkvV8fXVgme/W/Mh&#10;AW/a60NtMLKQ92ad/ACRXrzgN2EzpgBDwF+pxHfoWwQvoPA9fSirr7V+fYUL8NSb0NDkAtt4wi0O&#10;cL7I80Hh7oPxOzagumE7F58RzDi5AI4c0IE/gb6ArNBAT/o9Y8QH77/vMuQqrF+baZuxgM8FFDw9&#10;zqG7fL7jyz39Rl83GX1TCmPhAmPelI2+EznP2NLNXOCo83glW7AxTsAm5lsaNp/sPfX0W2TJhe4+&#10;FoMLT9ubzITk057Q5YOOlCMPN75U1tUOLSsd2jC00u4sdL2x7gsp8Rat3lQCD2A5FOYmg+dqCzbC&#10;edr4Z3/25w7/8l/91uFb3/oDk2bMpZ0I4Fzg65r/dl8Zy1c7ou/oLvkk7EVhVG4fc8zhRsY5YR3u&#10;aeOZ18rxO4PMNa/cu6PfaXxy+F9/4WcOf/83fuPwV/7KX9U89NHhD7/91uH+q/d9hy388APmap7+&#10;5TCAg6X791/1zV1sEtGG9hO1Of6Jf+MT3PBAW9m5Fkm9nlE5MNgY3ysfwOobzN/U9cYAyglp+/R/&#10;F+grdDI2UH/WJzIGgLLitV3pl+UFI3xwD0mblnQiLp7LsMlsKns+2xGdMrzlX2iKBnxKJ08PZh4D&#10;/jRgV2BrW2LawuOHfJ5D9y2scNKrPIj72WCVoIy2QvatfkQlT/CBu8TCdypf66jPAS20dn6B2+HJ&#10;81nfPACN07aEXnmQJpjXyNJ8+RPjP4S2YXmlj7BmoX3Dy/16+IKLHYnLk7hl8UW9glPj28oPXju8&#10;+Lb/Tdu1DrgtiIdpjB1Lz/Xwpz3xL8UEfL7+jjzSQDdA7PajzAGe5rv7l8iJ19hNQOihnGXuwfEm&#10;o3Cx25YHElnHH8xjvgpD7D9ieIuXfYhNSXBhfoQT3oAad/BKr7CNN3TLIfuq/cpTiYC5LrxstxA3&#10;3MqfOkLHmtY1rjwGguZ8NvuqYutvsrllhtcCy5xDOX7AGt7jHTw1j9BHeb1y6RKbhhnGHqw/NnlU&#10;jvWYU3lrBXXVf9NzkQNap4dq7VPDwmt3ys41DgPPR96mOTvrD645ODwhWDYJwFx6/9VX/XYSbPfO&#10;O+/4IJrNcnS6oRtspYoOGLVWI3FNQH76aDdnodHXFrJuicaQWelojK+/y9sIah3LVzipYdb7pp3B&#10;Lv3CDTiXtn4DMa4h3x2fUnmvhdQC8hmNGVqTyruPaNqGFHlu2etcDi14CY08smLbTXcdAPPUEgfq&#10;H+gNTzxh+rnzV6whPuennU5eVUtfuy5gF0CYR87n9y4Zs3JDg2yttu/r7fmtS/wlJGNv3oZ0qiP8&#10;atfaO2V7G2222g78I2f7HPC19+qjpoPM+vcTtp/wBDdjIT5U98h4xryv9lEbMf8wvuOzz5/lOvWI&#10;txDRgbWLdVHa46370dnhjt6cwxqLPtKbjJHb+1Iy1Ko/dE/DaX3zm32m+a5qx9oIusUZFOfRV6Jt&#10;/oTdtgDgmt8q9gTyrHMzNX3aF35tZ8rrs4GJ3dYyytew1lXvtf7TpPH763AvjN1SuPDwZ3/D+xMa&#10;Y+jL1J3p969v6ieoXijG7sJwOX7U4H0LbaZRt7YNNB0m9vpTMITUQUs9xv0GW8oPKRDpynVKs7jg&#10;82H8PdeeCsGvKHbq8q/2HWqNqzY70xhBOHse27l/sA4VzcpgAGA0xrqMPtS1LfLqAPqPEkp38xdo&#10;fIoAPH5WX8OsRYWm944UX+YHsZeY2G7R2fQw9+iyyUU7Akd7QxdGCtW5cJTtdFl34RPT5k4pbRnj&#10;M9taYGgHN2s10udzbVUS5r1shHBDVYNlkGyejxXz90lhk1vwKw/KU4dPbVUXKPYGqo2OGEaH+KJ1&#10;gDbBPHZbUET9dSFjVmy+wpVf6Te/wpC+in5Fys+L9DovPlsf5Dp2fbMHPKDn/njK6Ip8+eM3Dfah&#10;8aeWXRVv+NhJY8KWH3r8VB1jQ4NlXHi1vOsQ9ZYWXRrvdgycx0f1Bd8UIP2p75hFej0AvJTgFJra&#10;tDU6VI/2Szyk3or/0htfzH5gYSt585C2PJLDYeh6b4L5l3Unsldu4CtDMNyWpQfcGoy3FJDf2p5J&#10;U8tT1uW8GaQ0ACeNXuZ//f0vPkPo/jZvnvENOsQjJ1ZBKu9/LvJRankkR0EzDuJd+rNM/EaxsGu4&#10;oYOMm6bQFAFoVAfsb5hUOb1+7fzCq3XGn3mrZdv1awtOYq+BzT9Cdt6DFn+3OqlSgMIUEpxeEFu2&#10;xqj5xBcmlEZBEx7ilNFQHjB3k1C8Ow2NzmSAoeRP8F3raywXLl82hvLI28Zaqm1s6qrfWremL13w&#10;jgy1heGXRq6MK52mj3CmsDIWhrhwaYi15jjN75sR2nD2JOTTx2JmHXKMpJwHEYHh/LXVVXK7fUQM&#10;uG3CXCgWb41Nc+mY1PUD6ppufo2bNp00OUYxHnUNbf9TuU51It8PbcqAWpjSuixeYZAZf1ntQbow&#10;tJn/2i8U59WUx5Trj9DzQLXA3/BBaBZD0AJ2DeA0rGlsA2hlAQb82gVY6ohNU3J3w6h1K37hdHlr&#10;nOqM3xCwIbTZaIBuDupdJXgNfOr3DNZevOvA71xP+/p3LQTCxd26Cc9i/RavahPtlsPHG3u6AIU+&#10;Tyjd1hNe/l0lXdCxecLFYQ9V0An8yokQSMpAfBqgp38FHUTrwhpYyjAgshOsP20t/gySbGrwtN/t&#10;Z3oNNBse4oX+m+2EA43gmWTq1AZcnPIbXWwMEPtV2YIH308Qiidswzttjh4E+icLIv4qE9CkExTD&#10;V3+0N4G0kxO1fCoddSK13qLFhgIhC/rooczR+ADlcjC+6KNDbKfJWDJjJ+ow55k2knLxnTLqazP4&#10;4H/YJnxHJ+FaT5eyWbXfoeoi0S0/5MFfbt166fDqq587fPH11w9vfetb9ps+pTZkPtPRrONsAzXZ&#10;EsZBWjKVO4zaceYXR3uFMJKxzxe/MVU4Cn5Fmyv5qjYcvWGqMg4lecKQfs/hVX0IWvhNkNX2uuDF&#10;Z1hYtRsbRsTrA+7fgtn6QwhAxLg8MQs/DgPxN+ZJcOHJJ0+YAiu/Ex38ic15YsryG7iMJWy04e9K&#10;6+K64wr0gAMeGSgvbWToAS+6cLMJh54uGzmRxbLj9/wpxnbQ7aEbfQQ7+DBI9dBCLsa+/Ibp4Ikf&#10;vBugBU7kie5e4A6c50HxdL/1Zmj4Ft96KYP9+qQCC8r2LWQH1zILjhjx9/yMYaNr5gQdCEt+DpVZ&#10;mnABy/iEjOBBk3rypNHTNxW5XIbx/Ctbw1cfAuNx4b1RqI1YP5kmej/5k3/h8Iu/+JcOb7/9h7KF&#10;XuepC3Zed0yonM78iX2NzsxDCmmLffOGixjLSZ/CuAqYE9vwR/vj2y9pbnym+enh4+jGk6Gf02uh&#10;f/F/+7nDL//yLx9+6a/9NR3o3vdNSBz+39dvRX6kJ4Bfe+3z6gO8mYLfkExbxj/z9g5sj539xNHU&#10;w5vX0FlW9RXkIGz+S1o4/A4VsiN26kYX1du3hFv/aQwd64Z++tCvWuY2hx5tr7g44RHbkC4+ePUr&#10;E9GXSLqexEq/9dAs3ZYBR69CD/ChaX9T7EOSASxfJCEtpd2HnW6Z6WCTyAsqYwYXn+XbuuIZRvVg&#10;VB/qgAOHQLp4LtAXMHxK1wRGf8OKIHXAWJ9px+IDsz6haBiNxfgHH8YoPxU+ukSmYFsu8RJxy0Ud&#10;oXJW1twEt48hwIDbD3yA7fhKPXKEf3wQWGDCX0oNfMbwrB/x0fKsLKFlIacuMlJeGNb7pD2Hji7Q&#10;J+DThMga/swPKYufOqMvaCC368APWGhjd5VFvsgArEZAVn1gu67yE/cz3WPrEy03I30hf69hkbd2&#10;tE6SCdkJhhn1qzvl2M2yc80kvr0hovjMZwRol3fbwxUnX8AI0PDdVDG/1T7INDpKMNsNXyMwbkC/&#10;/Ls+LN2WA0sZh7bobF9QHiqGBUDBdpatO29TZ5sMf8ppAcpcDpJkJQDrgzjFzTtBnT68Ss43kgqe&#10;Q8K0aSAsj+at2/AeekS1d/XgQBXyN2ho/ft6QNQLRz/44MEHvq7gd+9f1U07zJk8GfFYb3JARm/i&#10;ijjyn5/zW7RnOvx96XBTcwBrddZAXJtw848NBHVk0ddqK+oqa7RQ27A2Exw0bSOtI3INkWtDH3Cw&#10;ttIfbdef7Ag+42M20MsH3D3Ernv+8pQ367iMmxuCJJJlAhr9eIUqgRtPqxMby1t7upavtCv0/IpX&#10;icITeX6XJHbkj3ZkYxof1F8OkYef0Mlzk9uNGw+0BnmkuZmb0nLN2E3F+Bw0YjN0Nz3x1b9D7WEZ&#10;4a0K1svnL26J3h37HYAfqo3xttVuyMW8bV113b1asXSzsW9WWxsf0ZARwefGFCkdQH1TRmjMjXYd&#10;E/AF/FHs8xFj+kd1Asd/smFp5OCW/sU4TXnoI6dffXsj14fPdPjLa7axPx5DDD2uH6wT8Po4KI49&#10;1T+fysbyKcPh/wKgHc51I7PXlZ7Zg3bZ90bzskrKVuOSj/ikLB9yQKP2yg0WjAe68Vxjmm8AXGhI&#10;C+NGp9Bwgb4qy9pOe9muf3mtfa1l0AKHNZTTKXC6X26+abTSF1KrNzkoWNTdTLFDBgXetUOJVB73&#10;BepNTN4h5NZBu7Qss/L0Z2/6Y1P+8AOleSUy+0oEfrc38xn9kyfcdvsvBNM+M78bUV/wHtVd5P43&#10;ldQhh2kPbPwMHPEUX0LhSD+fHyKlzfBv8Fvv33iWD/T6nMNcDn9906Bwz30DxH4TOzS4TAOfwJyI&#10;LJqZtubZ2gvbCKzjqxEu+aJvNGx+JRkb7I/oNn0WRvRVAvTp38iATPgzhdgB3VLO/MlYCc19PqkO&#10;JrR8xUa5loa3/RRGDbAYOtDotWjtCtgmD9fpxt3xd/sMwYW2dd1VL0fHK33DTW0PYAsMHDbtNQrX&#10;udXVvIdfJfL+iHje2G60CSWagNHqJu2jdMWChnmo/9JytxlvFcqjafcLZcyTePq7HUUyAI8orDKv&#10;C/GJHYa2XINGMmddjtBrMA98fp931+qkYwn6EX27gTHa47QKaG9Vak5WxoahBWIH2ppq9LxgA/xE&#10;f8aHMP5JEC3KqPuk4LdMDpBtJjxCSZkShhR/qFkO0W8g75tsWwDi1LdtWrXFQ2vLC6f3MdANnzMn&#10;C4ZwJY1Bvqn9DiTjt207BncMZT3JWINeHudKU7jODw0itF7tS5l1IzFhXd9ssJW9QMNjq1e7WxNs&#10;uATrJVg/NDRzvfkBT/9i3Ju0XbLj00LDPESXGNx1zdM6rj8bNplUgI0i0XhP5VO5/xQTWgxt8P23&#10;yGL/XADLo3jM/8YBV5/oNH40QMPK/ErKvFTftVfKJTHXCINHmdcXJK4L1kk+PU5t2qPDye77RSrl&#10;VSGtACaaghItphuxwCrEmITCO+P8OBiw+riesXBmS/K9oChOjdK45cQr37We9CeFy2AoM82R/5RH&#10;8zdmUXAVDxzEugnglI/znyAf1QbRV/Gja3TmQpPy9WPZKJPsp+WVuzKR92BAO4xTsBig3uWqD7+9&#10;zcHpgqEwlJUmPL3w0+Cz3aFwSTMARyAurguWr+pHETSrD/lT/LWOemgWhvxlYcVhYodf8dY6cCnn&#10;D8sSenhCuuWGAG4+to8GdV9oATgBGtAHrqHpxpSTXnVY66i3f4n7GpDBReCqDdpWhYFG6MyGkSpo&#10;py68gefgl0NZNg+ymcsEIzwNygza3q/Q4MZmvuWjzVksLDoxkHNhdjjodVm6UBaafar6MHbc0Eaz&#10;n0CbjQI2JGkDCejXD3qDQcpgRz7w9wQHMYXene0MX+IPfS4aiOM/KpdJaDXVAOVgOVQODBvtbKo8&#10;uaXftZJOPaSovbfJBfSaWzELVA6qH2tTANl5Ypoyb5wK1K+YEI7Esc1BJe1FJAsnTfae8FT4n8l7&#10;s97LrvPM79TMKrKKk0RKpihZasGw1HYcW20Hccew4yDoq859ki+WXOQ6DaQ/gIHOpeGLOI4sB+2b&#10;bolyNFAji+JUVawpz+953mfvdU6dKlKG5A6Q9f+fs6Z3Xu8a9lp777MtkOQvPG1NAP4JuVXiNqbW&#10;/0AlIK/p0FakVcyCnjZjAufAQZHTplF4wbVdwMuFK/4TOaCOf7htlGYjgKeD/ZTDRjsH7tAJjf3p&#10;G/BdTkxGPJAauKVJkp9yV8kOHKozkf/ml7/iw6Af6BDYB0tMaAD9/zj04rImsG2diX1t5FaejbEf&#10;dkwUkNWmpPf8Sr8Nx8H8a6+/7jaiv/NE/V29EvqCxhD7lJA8pshnCG5z8cQP23yGc+3xF7Du++or&#10;BF4lCywLI4+tKiPfD2MU8m540w88bnjsCB3g2UjwwTE8GPtFk75bWo4lJ2UZR/LEI+VcGOP71/Ub&#10;xtat4yBCTqC8TxRR5LFnDIjeyJ8n8CSv0sgM7W4igQMc5a1TtWEE7jgH7Xrto8bPPnFb2PI0TcZa&#10;aEsmAvoA14MWypAhunIjR2AZB8qf2GHkKR/TGlzGTV4bCF3KZTrzNO7ILkGGTPQNfY2VojFbRbYV&#10;m7M8Bfz8jRv2QNtLG5LcdMjGIhc3b7zxxuG//vM/P3zrW397+O5334rBRJ3xGnh0/k8ZsHdlIPa4&#10;2X5gOdUW2HMu4GRs/m3z3qHLAS5t05tpvvSFLx3+7M/+7PAHf/CfH/7wG793uHXzRg6+1ec4JMZ/&#10;2EzmwODevbtWH97Yk5sKuOjlRh6eUqO96DO1FQfsyEi+H+ugFkk7TX9UvZ9gUHkDcJf01AaB/gR+&#10;cQpDjCy1C/WWTWUcKIODARwLFriG0iJuOPJf4RNW+nnCKH3e+ozfxx45tKkMjbFf5UOm0mTThXLz&#10;lwzEq3zAUbZ+4OkbGESTtco2DkmO+4JlHjMN1SETmqETgbVd7eCC5QtYaZpxUL5DXyOYlqqQAdwt&#10;r4mCv+BVzvCyLUSPPgM8n1HbdIvTmPWKbSke3QCD32mgrLSbBqZlpUcZPFca0Cdf/SOT7CO4jF2R&#10;gfHJPis/xl4XtPFPYKyFPmWE3mFP2vzHb20T0tY/bQ2FrsmKX1krI7HTY6jKatqSkQP/S9rgxWcI&#10;hkcnMsi1lG/1qixd01ZFNyDLn9gwoRT7iEXlhBYBOHjQD20X5b1pWPyxb2Etp3RifpVljWMZBS+G&#10;G0/qKpsZLV8tx6aExqQjz9jXa15K93J4Bd9GCD/x5oZQ2nh9uo+2xYb1QfqUaQ29zUaSe32Cpz4l&#10;4oGvLaxz+jJP/hpf0ufmzcCCgIzUEUxLadvIJfki7+di9cpm+jF2tV614VGs/sf4qzbid9Dp9af+&#10;zvUX1xA9iIQ/aa5XmAf56RrMDQ/jzoIQOchf59BYN+dxAAzunTv3hKe3dNBvlPfxm3Ctl+gwR2zt&#10;pnz1gz59Aji/sYT1gdIioj0p2Y4m0Ncj/+xPxiIskjYlRTrtZIFTpO/Yc8s+kYj9fZ23TwUbXcq1&#10;EpRNuGZhPAsB5LROG73wmeHAsrPh7E1o/BEjHomijOof6WYzByHKBA7oxLqL+fjd27cPt27dsk14&#10;KpDrTg52sCOXTo8+js6xXwhUNstnu2J/TCkEHe5n7sQfORTVWoc5Qpw/1pytEWHTy/jCoz9sbRYR&#10;N/tMNravAjCbgJwNtVfjljN+IFP5kXe7Qqc0C3wSG1ft0w3UrVp40KTNLuppT35m6uLFeZuP6Hpj&#10;kr4zfRu88E+7kubTt8S4TvC+xp06cODxrIB8BOyXNjoe33jqmtDrf2ztPDaXDtw4uY5N7hvD/6jN&#10;lzYqHxNyyybV/kH9pw22j/itgTLzUKHfOkc8MI5P4I1L2Rm+xYMeXJCs8hEzPpiX0i6HxkLfBxC0&#10;i2SCFvilSczPgKWxsw6OT0CXsVXwcxiJjOQb3K6LmeAd+sgZuMgVeRFp4wvEyCIDuQW4IQQ8/lYf&#10;0jCbEDdx2noqxT6L+4K12gHcFyUbcPThHqhaHo1TupoUcuo5wJYwGXflq+hrtVTGgTF6mp9olS+y&#10;cxjbm0BGwvPR2Ki+JSJHcDt/Gcg8VK3Y9Ln5Sx00eohn+8rSp9o+kLV+J/TJSlx9SWcSKmA+98GG&#10;0gbXl6sqGW2lv1N65NuGBSU2fcWmtVaQViF4TurL6xzGHOng9e7oZIAzX73mgkl5O5ZP07e2sRDa&#10;gnHbK10r9wC3MpSF/Ru4kc24IytlHnUUW95BAgZTtt3Jc23YUFo2BIC/RBiOmxFLi/W265DpdCw2&#10;/YyPwK+fsMYKCJL2lcXcZ6jrXid7iMCwpum4Rf0W5Oc9HN3KlLAlGA+836OCZWxwuuUr0iekrfPY&#10;be41MR/s3FC77Pm0YcaCwOEDyDz3hhQ0bS07OUzMnmraFY30Rxv7YSn8f0N9aoJ+bTDGA/0hH+1k&#10;+5Ie2U1Xacuv8nOkz+kJfOSLfyNI/YB7GhjfgemnghaPWJUg5wPAwBcW+l5LKhZJMUhNaMhr6Gur&#10;7MIH5MLDsRe0yS+xZVZ+Xf8DY3lINIxoW3YO39OTGb/3A+QdJjrpew+j4653qpKPbLQvoWsa8EHL&#10;lyL8Rn95kAVIbL1zGfWkZ8qqbyDPf3f8KG6hKsPllUgFXMvccJYSORExjY0TkL86J+yuK9zAwIzy&#10;BjfKGAFTuErVR7gDnjqceRxQGlAV2WJI6FYe0mswX4F1gbfWHaWH1Koz6eKfvoJilRU67QyludJx&#10;WenTsNZAOowNqH8CvoQaa3wEpnCRC/nUyaGodqDz9EKtsF2YFa/kKr/pTGHLuPh3gJ8SK27bu/Qb&#10;f6yF+wpn7YTPhS0XwHU0KKI/sCvv5ktjrUOWitSYssKSzmR4fBhAuQ8OhbTCUn4aqC9M7YCuvnhX&#10;XRd4rQOf+uIc4aOheJ5+wEF/YLHBswK4hMYrbHk+UeaOseMYt36nWGztH+Yv+sjvgUV4PfBIGcMq&#10;ixoNnFr85dVfHOKEwQXNan7qR7rojEchG5C+MxO5hVd7RH6eMuIpXj2dp4mesixE7dSWid8+4sk5&#10;6nhyi9dakuYJJp76vP3ubeets8qZ2JAVv+KVWwzwSNfAIsO+O5MGBzXoFLkQ0S0ReyC/kNmA72uc&#10;uaP/ihblLFAvbhMMFNAvNibtP+V52ve+Lsy5e/mBF7Zc1HLwDY2kkS22h04GdW/4s5BG2CWwMMzi&#10;Ppp80gWs5RoDWCalQ1s56cUildcUscBiMrh2uOrfVkAeAq80A47QMvL5PSONLVrFsFD2eCMa9f1e&#10;6KKr+Yg2PpOLBBb5HJqx+b1vMJiJvoDPB3sgcGtSBw8B+MPB7/t6AoKNrjffeFPjSl5p95Hsi3/m&#10;Cc+FwE7qU6XiLZ8K9CyQ5VfNp6dzKuuJA5zlcloYrsE8j3/K5ZRC88AxKj01uAoepzAq0z/rkxva&#10;YLx560VDsDF5+eElvWb2ji5gmZc0F8h/Op4aCcjN5xibntQB/yDgPw/ps10oq/3XwNMS+J1fZa8K&#10;/NwHBOJBm3QB6H4vOv1NTe+2Ks9hZQ4qM4fAtz6ePosv6yJYPgktH7ICozJu+OA3Mpnr6LPMOegP&#10;PIE5GFrovq5DaD029ehThUFb+iewHGi4nPFhAnJVB+qkqfCzCU65ecx8+0CHpn1yD/shA+as6aDl&#10;i3DGOslPHZsU4NCf0JWDHeZW6yIA98nKIvmZP6DDBQC68CQTMPxOL69pJpiH6LZv1J4wZBynhXyh&#10;ohj/8jpGyT6RjB3u3tVT2trEVrVfbfzgAW+G4KakR4dren32C5pbfu/3/rPD5z73ug+Aa/vnVMdr&#10;krErYfewlqQ833vtWvqrStf+HGY8r3mNp3JffvllpW8cvvnNb+ptExorZY/MRZLVtpGc+n/9M5/x&#10;jVgvCf5Lb37p8LWvf+3wta99/fCVr3zl8OrLL8kP7/ogl3kTn/SGkTYFsAPzDzdk0B5yEcO9/+B9&#10;H6owTtuGai/8FgvQlp6P1fbU1ZbYgesieZDp08cS8kpR0rRt/HLSXIxq3YBf4if9rLD4BTj0DfDN&#10;U/5CXLhTfOqg1Yb1+kx8Nt8S4krz/oW8OtUE9WVUoRtG/g0t/I4YGv1Q7zSdhjrknA+0DA8xhZU3&#10;5ZZRAhL3+iX9STpWT8aItpdwmCV7sx40OJyhH7IeWQPN0P5EivVV2jobCYxFyBnec/isPDR9c61N&#10;l/bAhtwkoKotGE4Ffdqm67XaBUDgDSf5kIc0oXYoDQCRrXnbUP5QO1IOTmxtEqAYvvIDU3hgbVvT&#10;nTXs8G37QKV0geemEkYayhqcluDY0bYUHLB8toDD65+bAVQh/PjdDiP+8nFsCGVeS39B/QhZWaN4&#10;PFZMQGaPhaUBYbk4857X4YJZ5QOnfJDdUiLbyOfxQfpUT/oAfE1D4hK7TLL75hHW78IFpgGZN56q&#10;Kz9iUTMsumeeAjrBfXW56Tnr69bucWVrCXRXHi1v3Drw+CMgNjJjO5ePXrQ1AbuKrOlWt8aFZ0zz&#10;NQPj4fhiZYEOG+CZgzg85FonYwG00Q16hafZWm8BxixuX8lWOHh7LBYNboaj3jDu7zM+qIzQuVKk&#10;Nzmg0wAeN5nd1Ov8PY5Lno+17kAurpEYx33Tlg8HJZ9sB05/K5jxnN+KZ65hrLjHE53Si7nBP4+j&#10;SSfr+8hfvsTowRMm3Bj70HPKrGVY60j3jA1qVzeH/EY3/0gshfzsDqmjOUSH3ITgkUqe1NMC12E+&#10;/JVmrEcIrFUwETpc9U90sN7SXKTCi/NK4gs6cDgZOo3L19qGyNe1DDT57das3sQH20Qh+6SbRbq3&#10;fZDjZ+/83HT9qmi1NS3HWuja42uWp7ywpTQ3LHqXBgVbWgzkgVr/6G1YV+IfNx7ecHvdVbtd0KHz&#10;x/exPRLSJ2jtJRzxWMqBVh2w8KJ/Oyi9e9oux1p2TU+S+zpW/mVcTrUV/Bpw0eSGsranNYSP2oWA&#10;zlyjsRnO3kFCZKYO2/MKa+wPj/SRjOvcR6AzOYZJB2Q66ovKx29ZQ8/6WkC1pe0tfK5jnxWYcx1g&#10;JHyJZbmrQ9sfSaBd+vAm8KQ9ewD1cywKTHThGnXfQK61idnkRcbaDlqWmYRC0x3PUprvVQ7gsA22&#10;p7x45JEhfSd4/h4dqkfhqQNHBI7oKENpeGCcCeCtuC6mTH+M20Cax/BD34byhvYVbhJWH7Od4a0+&#10;R5N0/srT9ozN9JlSYN+CdQU/s0WP2StW2kDzO9oE76sIDNjK1XUfMrPeIlBXGNKPdHPCEWPBMC5U&#10;f9OyspiOxMQjkstUnnlefRZ6cklAaR/w/USt4pSFNtez2MCvmB58aFk+0a7Pf9L+kAV6yhf8CO1X&#10;jGf4PXy4ZscOzJ/oj7/bHoLxNfbA5rfLxx5u9dC0rMLHtjzkULkp9zXK9Hl4nLv+D5XI1jSwtpfG&#10;DCVsA+bZBhXZhs0Twy+flPpJXA0sWiFZuvKuLVZc0m0jyz+ytu+v9aSPdEYYBfo/fdxzzNinOkMH&#10;+tMMUqmy2jlc3hvIY7/oj6xtMzPRV2k071j0M1cclZ5kkDOjLPILwfVOL5CxYeRDlgbSp7BDYEBG&#10;MsGB5n4mHqyX9X+4eCV+T4uUB4jlQVP7ILUTwVBlCqNub/1WfPoYLXq+UyzkWAP9cKaG6Dn6Vr7o&#10;DqUJ8msCdLYpb6oalQd+wNoWWqwfaFPGJALjIbLRJ58VHuj8RWSCyxjJH/RkY2Q78l+VU9fy0oVj&#10;9Wn9UV0zittG0M3ajOvH8EJz0oTS2ec3ZEsIfBr0kvoHY4yvs1TNjRmM2V2Tg7HhKV36rlffX2UX&#10;U8DNG/7kWIs1tGzNY/c1gJMxUCnp4n3F0SlyZ0xAr3zgt1Po2AAvQvQ/nqNcjn/oLzSwX+zhcVbl&#10;vD1mlp6mY9mHT2kTMy8+K8QKkkN/DbRdw+U6iC/sNqFnkJbiHqwVR/nEIEcgno7JwrBlwHmwE5PS&#10;bh2WKh4LPisgLX3hhfOPxhYQnkLsBm4bHloJsQYLAcSG1jooVl7KnxpUxUUenS2dL8ZEZ2ToItBp&#10;yQNM73injMmHDeFnBWi1EbAxobqUjyXENvpzPZqLn9OKkY+Na+unQuMDrzpsVzh3CuCpmw+wpPfm&#10;xxnmozo2saHhBYdi6rBJdV4dJ4xka/6m/SyL6DiIT9pAF+3Yz4dj+o1BOjgLCP3FnwrOAWI2Giun&#10;fWHaBfsmH7qhnQHMfEWmvz0biuR356YzxT+O8YEFPzRONqmkA4dO2AyZ20a1h8sXf2HDn7IG0oWh&#10;jIMy8xkb2XaFV8xiqrqgay8Y0N13yYlGeftA1odsTBw6eNRmPZvKbpHhC09CdSPmA43KucuH/6Bj&#10;fBux2CTgrmM2RpDnhp6++lAb6Q8e8ltXUI6u+OSVq2pTIWFjNhbcH7Qg5xAAfpQ9//xNw3CjAAQY&#10;6HIBr8FLF+ts9gPH03To+5w2q1mUIfMv9Pua0DTX6Xv2dtXVJtXJ+lpAhIyMlLGAYpCnn+I/tGnt&#10;AQ2eANSJKJd3h3vA6iKbQyH83rJCUzjekBVZ/DUHLGwc0a+4S/vh4SPdWf/+Bx8dPsBW8nvWAQzx&#10;TGzwYzIPTRtRm71aXKtPIz8HGmzUc+HPJg/60w78ViMBubET7RHdpL/8pgfvvjgSDHVs7qx9zKXS&#10;j3mCxYVfOarYNhCN2vFoAlL9Jd35dFkydgFygfFHMniCol51/HX85ILB5pclE6tWcOKqfHzcdrBd&#10;sW3sIAAMlWjKwGP/Fb3ZaHjuueuS4/HhQ70O7ZYOGv/g9//F4dvf/o+Ht/U7lxtySKip6OvIDVHs&#10;PhVEorn5i+sFgYhUWdakLdvIhAyEre0WsSm1r1KL7K2TLUwWPeh3ojFsBJcL13BCpA0pY6R9P30e&#10;GNvCwMDlUwzHXG1v1A04X3As5Fp+Ai2Q0DkPvbZTdEi7to0uaQHPm/ne1SH9+x9+IH+4d7j23BW9&#10;jvZ5j1FXr3DAJF91P6S/62lVNoXYzJPN2ACCRz/Y2/OdHJa0/VP4xOSzyRe7gkN/oc59TjFyec4A&#10;VrQ9HwgOGMaXbtQwlvJ75earutLnAIVQWOhth7y0p2gRrl+/4bERPF84eyM1cwfzBzqzMZsndMY/&#10;hAc9xoSM5aOfaHo81ViOr/uGGPknfevOR78Ye+Rg2HYfGdDvs599zWNc5M0T98jIvOCLz5GDMRpb&#10;9IIDHZCjNhaYA7ITysfz0/iRD5fULq6z3mzcsYl36fCc8Gx36ceaArvEVmxockCfdZI3XCUHsqMz&#10;chFQSaiRSXIBD72bN/U6RG6u8bgW21/VUzIBFrxwmJuu6bdwG6DL4e+Vq8/5AMSebecVPnwKCN8l&#10;/etIYgfslXn64DkNCb761a8e/lCvrv5v//y/OXzvH/7h8J3vfPvwwQfv+XD49dde8284snn3X/3J&#10;n2hOvOaDOvRm/GUuuHaFnxfQAbfbAd+Wj8uIcQ1pKDihywbXBPex7YfNoeE2xgjC+VhzDHxoI9aT&#10;zLcfz9oDX+EGAWhnDBcKRlK7oJODDLjPTboham6AoB7fYt7tfEmZfUH+gm/gO9R3DQg9cFgz4SfZ&#10;ZKapM+ZQh/7uc6on5u0Q+DG+kvr00d6QwBoJHtCAJ3B+7bjowJfgMUF1+A3rgV5UMYcAT7A+wnEs&#10;O3Kwo4zn6a674+87LP0CGdGT32XOnGQ000EX1iPo67FKfcFtJZnLk+sfz+miA2/6BXrWBi4b3cuf&#10;OkJtYhlkr8g+/Vf6Bh7bpox6PpT3I2lNq1/hhwxpQ8a4cwE4EfOry1mP0H87DzyWvMiGfR7INoTK&#10;vtJCTz7UocMuU9bVjG9d77B+gp5v0pGNNpzp4aUvUg69i9o+Q5lkDY/w8fWK7MIBau1CWYPxpGLH&#10;M8fSExj6F5+Mb7lB1hs8LMIU3B74hfrXHT21Dy18wH1QNHtjD3Adwy2/hIcmstIqlKFz2ww/63h6&#10;SU9CU47vOwjWfp6cv+ELD/o8H7eZaignUAZNQuvgXDtQ9tHHetOHYttLePgxh3DYuTaPtNHbxKAH&#10;nYGnX3Adh38QDC+aBK4NCD38Iw1d8xQ+6dIpP2Aib66Tks84BQz8iOGH3Mwh5DsOgYt/+g1I8tvQ&#10;gnHgQiOylldtVlj3U9H84IMPTIdxFN/keoQ+w5M18HYf1cEoTxpCg/YgkMYCD+XL3KTBGI2bth8h&#10;DGmu1cQGwayDhI090Es4/AwAc8/nXvvs4ZZ+IuBn1396+OlPDocP5XfAXuA3VGUPArKgm2+wGn/g&#10;8Jf24CZejXbmBy9ooiM+TIjcocN4Ai1s0fLYnDEMuVJHfW7gNInla3RRSfw7/ug284J+r69/gMxT&#10;fI/kR91E5RqFNl2vAXx4Uz8TWdY3DmM/run8J9m2eYB+IDj4pyx0NVK6T93WdSoHia+88qrWvrlZ&#10;7YGuCfl9U55sjU/gb7kZhjz9knVeNijj692MRv7rWgdy7Y0dOWC8dOmjAz/+8PDhHX0iMj7A9Q7t&#10;SJB4PmxBTvOcciLetIXfIRevCWe/5woVIBk3dljnAmHlRgLZizWu+6AP+eOb1IMtbrYNfMkRklZC&#10;8skj9QFGdJCNEunFmAfd+7oJ+eFjrVGk2FXJh5zc9MB4SMDm7V8+OJg2qx2hS/m5wPyAfdyfxh7I&#10;hl/S/9mDIKh1HMd35Ri+PAlN+ytSSxdw+bD/QnzvHtqIvvxakUPbEf2AaQDOgfbgT/KMKwou83vp&#10;F6fyA+s2VUVlx5bYyDi0keqewFc5uvdDPfheTyvm+oSyNax5YEdqgzg9dqSAOQW5bF+16RpMB36C&#10;Ic1GP5xKHxxe7Uy/WOeZ+iCtwptsyt/6jx06vty9m/khMiCHLQsTywWv3W6k439+85pkQb/MWfua&#10;1vYVnucHxl2l2WuhHLr1FXTNXIeO7JmGl31bYxwHu4ylPMnr/RLJDi3+8Hv2TDwuCu+R+iTXxJeX&#10;A21g8T3PraLFK9OxEz7xUNc8BOut/uFXjos+9bU39dsBh2gRiKCbdObOzP0u2uBpg+x9usVsNyDE&#10;Yuw1/UbVyFAbh8r+7TUaN7hqbeu14vD2npx8OjLVhAAAQABJREFUFz+E5hos35Qx/hM2mEkgn20p&#10;etYJqw7tItgn5T32CduaNVf6LeQpX1FWfNqIQFs2UJa5kj4RASkDD/2Zo7uvga62K/uLmlMuye82&#10;v1roeF4XPnVuS8kJ6erGfoDl0viArJEr/oMMXdO5DeAvfPqGdZdMH/sNFNGl+rWtwPe1SxUk3uwb&#10;/XoDjXFVV7oZE7n2zv539M911kqOt41I6OijBPw8PhKLf38uD90Ibiu1i/cqzU+6AKsbs5AB/NbB&#10;8969OV9gwCawtjNlaSd7bGEpd9nwYP1Re2ywJGoHyci4ha2gSyMgR20JaNY2au/BSX10Rh98+JL6&#10;NeUZd/EXdNX1BfOTAu3YtiRfmXwArfnOY4/Ka39gIgMy6d9jyL6GV6UkFrz8AV7QAxfbxYasJ2VP&#10;0XY9vmMMIYEofBI9X9nH5OErf2RP3DJDYAL0G+Dp30pXXH2oC/m0DenqVrzGvh6ARgsUr22KHlzL&#10;88CTr+WVt43RfXQV8Q3b7bLlkkCuVTZg7KPEwn10P/OndVEZ+jJX+3qNtbPGtdIQKQeBWQ5syJ4+&#10;etzTuULmeNpg76M0P3MDbQPvrDPxdfHWA2i0EbZfQ+aM9Af0FzdYpc0kBPOOxyJZ2mM4lTKD14qA&#10;KR1/0w1qJQyj/MeINpYQiQnNh1Pykmwz3mpEGwtBRqnyIN6NFWtFuaTLK/DQluLDH9kSLKmT5Qne&#10;mqZyozWNEtzz39UtS6hd17IsbTE5IrCVH5UeZyyH0KTNLpNA0GKXceiWPIzFi/o4Mp14bI0Mcihs&#10;+7SOcyzBM3Ii5c0w0WKQgiahciHjOR3RpeWOtzZKpwGfzyNd1DqWvH21NzJTBq8jGuLbPDI4PTqT&#10;bh24DWu6ZadxcU/xwa0cTZ/SQ//TstI3zmKf0m8MHHbi4gVYd2zp7sM5JqPRgztoXaY88C1feWMr&#10;20v1LBwb/PrSMzJAAzlgcW5SsWz40YorYAZvD07i54sv5bkoa1tBlw+DLYMQoZu/V3Uxy5LU9RrV&#10;PPAIdx2wgc9EQiqBC3g276wXAksmkU9QnoF2tallyDa0YbqAEtAgxXewJQF8JmHbUAc+BGoivhYg&#10;khUd0emyftMWOkiBPJxNXNVFvC/8VIp4HVBtAy3shCq4TECxiKiLBjyQOxOGM7oIJ9bHtIaefQFY&#10;FhlpLwZ+/IW+4ld2WjfaHgLTBjy5CymFksU2CeJvPunf0IEegfii6DDJ8UE+2oQLGeQFrVTAuzwL&#10;cE+K1IGn8gcPAsUCGZ/x5oDwKeWQM3YSL2abCWs7kq68piS6x/VZuPBkHEZzG4oPC6JbL754eOML&#10;b3qT9e0f6TeBxc+NM3yQr2wz6cXW2GTjwV2giDb0zWXqNxhVbxtEQ/s0aj/YyiUj+KVBr2YBYB3n&#10;GznYQGNheU8XsJsdJNBjtT0hNuWQQu2jfPBddfQV6xwVLZnQWgpOkrLBM0BStQNUTgsEJTHnyfef&#10;/uxnh29+65uHz3z21cPnP/ea+xJysYFKvyONmaFEbJtJL/uSphy3i2o7zgCEn/LBjvgoF1T87pCD&#10;LhwZVzx2yrYmqorN5mGizQVuUMgGJnXYlOsEj3H4LWMzbQP8SQCeDxdTmRvx1/T/9Ong+OIA2Bkz&#10;GQ+hj/8DxwYq9Pl4DIKe+AplK+tmPSKwQcyFo/usbHRDT+40pHc2l9i+LtqbfqJr2bdGChz8aAFi&#10;twnKjM2hkc9uB1+ICViSh8B8M1Z4E1R6WK977bexT3WtXdnohFUP6KEXPdJP6AfgVI/a1uOUxm0O&#10;NErThJBatrY6wjOufIN5oAH98WtphTGGX/VoPNBkTazYv9oYW68BPW/ffufwN3/zN4cfv/324fPa&#10;mP/t3/qtw//43/8Phy984Qse0+QZvgmJTVAOiPAxNtu5KKh9LvB4jOC84UxKdT4Q0IXGXb32mafE&#10;yPPEsQxmn3A7yLeMyVijeeDW8y/YX1Mme9IfRI92u3qVJ/n128HK2+a0vT62qe0K44zvlYv2cJ+Z&#10;fkMeG3AThVuCtlGZN7IkC+1cX7Gtxl612w3ZoL5JnwKXQL39XPSQh0BV/ag0GWv8Ss6B2eCkFTJz&#10;UFdelY/1ABsD9MPWbTqLDnwJxNgYmbaPraXKiLnBAVtXgE8DtgKXVyFWP9YsgFRH2p4bLgnActGJ&#10;nsi/yVeCE1dGsqTDXzZTn3IQOWhQXtlTEXjS0F7btfXEpb9rstZafBekPcRHuZqEtkEb2sXpxX6V&#10;tTH2JVTGljfmMNl3IIkGPrrCgoMtiX0t6dp8FZ8NwWeF2tf8Nw2KEbvCF878brYYTV+RXVUmDc2f&#10;DDTsj453Xy4189jg0i+u6xDIa6lpf2Ch4XYRUeYadIGvV7dyHeiscpd+24p6gvmJRv2RPLQaA2Pa&#10;JJaw4rtfw38CddZR8qJ71vvYKf4EmP2Otho5qDPfWZ8Ds/FY9Ka8ofXeVG6hYuhsH2nGOLOG4NEm&#10;2D+yIFzkjs15Ws00hFg7VsNYbi9f553y6dN95HlDGjQqL3Rps9iGDVq9Slj9mfakzgfHgifP+MN1&#10;mDcQ5zrS/i7BQw+pcq1gPWWr0vc6RH3jysP9CUTelsKTxPfF85E25T/Sz9agD28BsjGcU1J0WFNr&#10;tNe8PQcNgoMn+tJ0rJ3gnvFBdeBOe8oDNJ6NL23lHb8S68QUJM8VoNU+tAs6oQch7SdZJk+Zr0Us&#10;cn4miLLgMa8wLtY+bMCJD0MEPIY18ExjjhNt/CY79ehLr4Je/ChyipjLsAM3+ejtVXfu+jeWGc85&#10;9MDv0YvrSK6NkIND4h4Owh9ayETa7Tavw6wMxNd0E9uFC/0JCMZ91pTxa+uEKB5NoRealCSkLyaN&#10;j4uPNgf58++RIvuMr5F3MZCQ3AKmj3xjMJW3raBDXyYgPx/rJNu4/YT7EN/a6rFlAjYTpcAp9sG8&#10;5gPajzHf+wLyf15hDiRtDnzo0//Sj8o/VM98L3K1dpNfjnxfb5RpqA7kM26xxxab+/pWqkgCl1kO&#10;+smML4aPxUyuPErbcVzah/Qtj98mdx5nkARinmlkI6x9ovTOxZU119ImZLszLvmA+RzSL1lW2d3u&#10;Cy5rqTUUbi1b07TyrvE+zgJjXOlfGsBlWGBthf8BlVA5eEL4XGBOJXgt5TENXwyk+8mkuWGCsPG0&#10;P82cq3LeSITMILPx3sC49UjXq2lfOvhOwz5jPUCL3BwcOj3a42cE+PLHta/T6yA29aowDCirPw0B&#10;R+tXbbPHay0y7X39uOYkJ9mZK54VfGOX5IIXY+mqF22wHVAPkcpUmu3fLRcZB40UBfnlYuy9YNQP&#10;KGobY88tlOFW8GQC2Y6p0tz6Uzn9C7rmQzvNp1SYzzcbCv6x/Ti4llPwxBnrF7kgoIrahWzk1/ip&#10;+e+i/IV2rL3RadPPuFBlLMuagSKCdVl0Lv0Vt2XAM4agK6Fj4aqrYVMNO98KxBO9nveMs/tP6Aa4&#10;IuDP4Y0Noz9xPZT51ngyEH/VhwddLuvD3izG449AbHlVhhxd3636BfDY1osKruYLvrzBoHxXGt7j&#10;ESfGP+qZ1yzH1g7pz9BYOZVPmax1LTuNoYG9bIepbJo1JOtRzWS2X9emlRXfa72JCJ86z8+KOxaY&#10;x7RzorZA4MsP9k03tu8t5eVNeduUdWQD9bQ7daylnhX8tkt0ME7w8DLTBhHDPCPQPtEtQNjbNhE9&#10;xnDmWGgDQ9wblvsApKD9/wQf5HGd6m1/ydRxdWSCHnL6TS6kFWyzbsoKzn/ES/uS5jeSCZZVbWta&#10;LoCkWltnb9ZL4wlrTtfLBXv9H3rqI6YCoRHYsYWKcOohqUPAKSeZkM2e5oitgOJ2rG2BYSVQZD6o&#10;pjQTt0N5Jqe60CqvTUGbxKYdNIRZOj6IlAziDuni4y+hIgMUOtGsANXFwoieB7uh7zrjChsCTwmV&#10;I51mB6qdy4OYPwdF1FPWC/zyo94bHXL62jhI/7hvDhHNW+1MqLzYDZt4gK1cqrccS4xtrP7eUKbB&#10;YhPYVU/bGDh0nU/1hHdpN01+1XGTTTRKd60H7zS0zVbaxQ3vTGDrb4RBY4U/l6cMGwG3wrYNW+bN&#10;EHRGZv5GduMr7c0jOjwwDUsaOj6AmIVCLrg1MGpjy3cQa4FRXo1Lhhh+p+EcHGXI4gtY4Xhg1iBz&#10;6SJ3WOmiX2ldWoee6rtoeew7gnWXlDY6mPhpYwZONhW4eyy/cRsZTmUhv26gIgPt4INSCQ09P6E7&#10;CgAv8lIqfgEv7L3ps7SFkg6+8Fam/QgaWzsIn41enrblAJsFg594sx5A6RWpDJES3xOpYiYADiWY&#10;OJDl7t2HfgrJvx+su72DL1z48NHg64BsjHUe3DNgs1GBbb1JodWIn85FR/HXl3yfjX8tMEpLixna&#10;BYqUbYEBXkZrWe2BCdjgzuTKXaPiqzK/FhE+0oV2hC84PthRPTr4gFv1Fy5oM2MYEYNfPOTMAT2T&#10;20BVVscncgr3uL1Q0w0quuUSZpBDphXefUV++PyNFw6vv34hr7XTHYYf6snTD/WkhceXoPvAgc2z&#10;j/Rq1AZMJq0R4slQea3hXp07rNBjdCGhkFbAVvvCJRW0w15/VXdYo4NLOBgXPL7DE/G69cGHpHn9&#10;FPOs7C6fwMdoS7fbOVnN6J/2K74VYepnlYCn2/76r//68M++8uXDm1/4DfsU4y5jAsag3cCpX5Lm&#10;Q3sxPrIGYNwpXdfJFsSMcxlPslCDbl41KFnUP3jVIaG0SZc2bUTafoQv8eniynC88UAHPcML3NKp&#10;L2244utWRO65sQl4P+ErPoWjjE1p6HK44Ite4TiIP30MXaGfA+5U8Y2s3tBeXMoHGMDKJ/gAYxtY&#10;nhxw95DEN+2IDrSB2ewgHESoLeCFvJQRKEeWjHFd53BDiMYPblASvRU3WPmGT20GDIExpTg8+cSh&#10;dp4MZbzgwowDrt2XwDPuxIxx4FtGxQ7A67PamXLg6Ce8io8Gos2zKasLb/lWLmCsfOj8J/junM1Y&#10;zIEJ8w2HwO/94t3D3//7R4dv/4f/cPihDoN/53d+9/Cbv/mlw2uvvX54Xq9Vf06Hn3lFt/xCG/Ef&#10;fnTXY91dvV6dflO7M0fy1gqeSkV3nrrnzRvwe+/9X/j31zT62384N6YN/ESa+s8D+h9jogLjUudj&#10;6ICPfe1vsr032dTehLY1Pod+1dHrB5X1xghusMr6JX6Cj/GTCdA1HcXQarsSA09Muf3S42LGzuLZ&#10;7yRLfX6VyYSFb1rSAxj0KR9wTUf0OSjn0AU/F4pspDWB2sevdVR/4+lrB8GCP10mRfqGxxrE1dmW&#10;02dZe7SftNy0RI9ybE7/iL/KzmofcAiMB8BgVwJ2RnY+0IIOoTHp8iAuHGnWH9Ai8ORN8Z+Ga0B/&#10;pT8WzrSgp8+5AFxhh53BVn7I5bXHyEga62K/rkNBQt/TsNoSu5Bf9Sx/4urbMmhVftJnyFO8BY8f&#10;6KO/ruWDv4GYR21BfHpNC29wqzP5BvxOArl9i7dtCIx9odn2xz4P9Xpb6zu+Br71lB34XazSB4+5&#10;DRxCy7dYOrl8YuCoA68wxS0cdmgApv2P9IYjdmwqqeDI1sUjhgdBIIjvPPqXDuVOV0YKzgRuLCLU&#10;t6GbT8YbzYJHWKVPISTxL0tSPNmwegDTQ5Zd3lhg20gD6EyoHKz/aKt1nUhbUpbDLo250oFxgjFT&#10;v8nlvi8My8b6wv5O20rgSwit8ap6XFE5v6F64YHWAvqjvYBn3WCfuda+m8NWrjU4xPVY/+jdw10d&#10;cKA/T1A+FA0xtzb4Pe1C8LVgEqKpQlXAn3Uqfn0a+juWiMq421B6zqsSzPBBRuby9PWU0Y4a/zRX&#10;EHi6l7bArh7BRBbW8RkgaDetL6SbpFIlwgMPNHNcaAjEoTH1e3tbIvMACH4++BP+I1+UDrLytf9l&#10;3Th7T/OF+yP+q7/nddMGb8HyW6Okp2V2m4SXxzqV13bxlYzx6NyA/Wgv9TLBau3w4Kr52Hf0ZNdj&#10;rq/F39eEUgj4oIsP8urf1+CU2nZYSTbR/MpvU6LbY40l1T+2Kvc9Rj4CcWGPYsjzp/rcVDn2wRqj&#10;v3XUvEZg05bytBdbkBKUb5Vx7enfhT1oXtZPyfDGEm6s8dg4/M1HNxBQRt+JdCbxxBdzCSH8woe8&#10;5RG9PoFe3wKeOnmL4t038M3kK3t08/gheD9Z6jj84EGoT5MOXeJjGGRrWNOU0Zc32Re40jL8lG9w&#10;JTYx5T6AUN56E+sDbdZnpeU6dBg4ReFNnowCkpaPeU8e3OaBI1DW+bs8UpM60sYRnBKpUrxb4wQu&#10;CIYDitVC9yxKv34o5objLU9BSHsZb7OXakbu3qhAHlr2NxChI/jSN635AibXcMJROmNFdHK7w8f0&#10;p2/anzSGoKOq0J21JwH6/K2BevoIcw193rJr0HO5tT+G916KcQIDTfg0KGt1mnemAFSeCaveRyCT&#10;cfudwWsRB3DWTPD4GwEc5jdi1voNp7TQN/tDIMVGjmsnibzho6fypVG5G9uO1XUYkvW16JbP+L6C&#10;MS8/K7BOL88NTrqar+Jtb0FEaUMC9Md8yRRx8KjrNVDgO+8UcI93/cYvRJwypN5fux+7rHLS2pjs&#10;k4LnCNOExrEcbsXRCZ6mL1jifKQHNzWNTOGluZg9GPUXPLp7vascXXNRFpmht0JoXFUB3pQbCMRb&#10;cmBf5lTczHM346zaT9hDJzTI226C9fxAjPwDF54DKz7b+mdEMO6k0UMAlq9jfccB16khoMfPw/DX&#10;QNmYrkX16si2lT47sY1TC9iRfNJrzVc36ysZ+KMNIssuHwrx1+tQEdnpoI9rp32m7aG5fhDJ8ymx&#10;6hrgYk4qy56T2k00CZVgh3bxU7/c5uAi7/gncd/wsPI9RyTXneELrO2DHgKmD5YmuKa7EKktUwf/&#10;pbJJCtEdmv6kIiLHxkFcNF5g8Wf4hHb8NOSQkRsM8rawVRb6/QajtVPqEM6rP89VrI/xHc8+RQ6j&#10;GjPanJZ10Ur5OeNaLHH3AlQs+1h8lI8RcKrmLWm0GyVjL5sJOksvqZyC0B/GUwB3sd0OQ1V0MK1P&#10;+DJs4cW3uq1x0xsp5CvOVniceFo95Xw6KaJRg9N7tsWjqyqEV1meRn9H+nSpjc7IBVZ5NL3mS3XD&#10;a0GAN71abDjTTvtCiz9a0WnlG0rzaeXUrzDFOxevMhdnxW8ZuJXJOCfyPAE38rfZ2n4rPxHMHWDx&#10;1Cfa+xR2lR963txiEhtZkMEywluzXNOb7JsJ45fUs0Be+TTdmAGUtCdUDTZMqJd0GJmFVeoKu8rn&#10;tPBY4PP0KIMJEx/0aqtTPPKdHJksgWOjVcUqH30wKAWjK3xKrzH1tY/9Z3CgD+oa2r8oy2CfgzUW&#10;7h3c2Xztb83wRBo6sXDTJaYXFNvd34jVAVkxh3W8gpIPr2LjbkcWjOBLfOsAHcuFxBZOFcshFPJ5&#10;PGQhISTawXoqf0V2dRpeU04+emIB1h7B8e93C66BOm8kiz4X1Q2bDVXAhWgPf4EXsYINDzan9Qoj&#10;tavbR7VenHEox2bTTtayC8n41Vesz4bYIVXRgvTOm9ymo2hmkScIycdm+cVLejJZMly/8fzhj//4&#10;Xx7e1e9Ev60DlB//+MeH9977hQ+c/Cpzbcx4sw3bdR4RPT+1gazY0pM8bYInsSg7loOD/acHXcDI&#10;X6ovcOBzV3EDBwzRLXRpZm40oIwS5IzVwCCVT/XfLoCo/icKuzwwJIekx6Uy15TzO1jXDz/8/g8O&#10;333rrcN/8Ud/dLihwzienMfX8Jf6rH3I/ZxFCfjYSzdNjM15IqwBHD4cthI6jnVBCj71PmCBJn+0&#10;qQJjEOXEPvwxz8iBPSnnCgl40vSh4jYuf2IC5f7oldfrojvjX+osr+gxpvHqUGKewGw3wBe9KSt6&#10;jD8cjILjMcAbcvEL8oy/3jxVPTJ7TNp8cw7lBHeXJz2HDpullT8bvbm4ri7omteLxrbVDVn8WjHZ&#10;rLo25gYI6ns4TD/qDSTgl58R+yVboUPpE9vmqrdu0hU8ynkCqqFtyNxmm6izXL48B3ACKh38BXoe&#10;Z5VGplv6vfgb169pQcwcpleLyfbAWz7GW/GLGxPvfmY5Tny78vwqYvRI22VeZMPn2uiOHLzm8Xs/&#10;UN/5/vcPf/EXf3H44he/qLcbfOHw4ksv+kD31ou3rB+vEProQ70GUje7eMOZAzz9XdFh79VrV3RQ&#10;ed1Py9yQv736mVd1iPyaXif94uGLb74pe1zRk+S6EUWqYzc2Pe/cyU82XNcBg3/vS5XYnQMLZG67&#10;YinP7ds6IraHDu1wVfqsa3z7uMfU8EobpN3TfvG98liaIm0+1wbYHhnQ22EA6RPxjcjIeGC66iME&#10;cPppngNyxg9khgx2AIcPTzjzlB7pthXtBQwH6t2gKzw0SeuLpNOtE0WX0S4N8GQAkEe7PyOb8S3L&#10;+DFj1czRvklMyIxfzHfMD4xh/r1OhJqAnYHFz8+F2oBXSiMPNICvbNQTmE8Du7S5dKtOwJBOe+82&#10;bhtYl4EBltAy0sA1Ls3Grlh0cn6+Kv9a1jT4lZ8y0vBpWWPbSHWVp3ybL71nxdB1G7rJY4ed347Z&#10;OYE6PozZ21pxcMvXMCPvNq+R1x8BXJGQ3HoC/84dOyxyMKZXz/I5F8PHMotWr7VNePmqLI1dVfeK&#10;G6dosR8FhW9MXzkNyI6ceD03QVkvbCJ/JhgXH1v6C/26r+X2fDPzN3TKy8jFnwx167WQ7TF2BMRr&#10;XARSMCxcT3YdwSH497mHX550nbZ3bb4Ka1rCo/+s4ah9VEGeuZXrA0JvjHF/ku2oZ47lL2PnjGva&#10;uDk6XB87S90nAjrmLSIdx+Tz+tt8ANvqjzKPg/oZFX7uhqcIbv/iAxlJvyN/j76temzBOMGhm8bM&#10;y480vos3c759XDjA+QYZ35zCjTNQD323qWSkrbGR1zCuzzjQa67E6Bp1gIUuwRttc3DTV6dKyKO2&#10;BI5rnlP/401K2JinfpGL9SW0fV0lFcMH7ASe2rPsrgtO6xqvsqX9kSW1fXobfT/84EMX0t43dQPX&#10;pYu8wlm3EE+/RQcCqlpdpbEx7Re/CX/4UU/7+RWQyvCbwLwKnIAMFy/e1Y1KHHaLFnMJfQvzIdjI&#10;ZtijTOztt3hQOUJAr3Yh7Q940BFN7JN/xWYzvFSNjMbngF66wN8ukqkCLq53YvjtZbwuPzdmlT/7&#10;Arg6eW5suHz5nuc+P0mvtsr+QXxLrCXOLot5nHxZBfjqUx7reFFwQRgGuD1Et+bru82j9xpoR4Lt&#10;MXTaB1uWeF9nV6bGK73SIqbeH6XhWh3c9tQBdBLKE7y2E2X4GtdlpUHZGjZbqBBc01kBzqSBW0Np&#10;wquBspaXY+0DDFrY187oc0p/o7n6pgpLf6sXT+PCm0LELHNl8D/6bq/Zwd/HHA4BdB2rP8OwRkM2&#10;+pvIyFXNTyiKp+1HHvXshQ+MjwM4AFTekc5A8Nv0hR+2FXz3zKg3togUbo/TZgbQF+XlMUgTRV5p&#10;VtCj8qNCZSLvlC6ZI9qnSMrD3/JGZMtiG8/47vUu+hn2WB9sUl0N8Cm+VnnAr6jDIhSm0DYrgGrU&#10;M4bDsU2exTbou9wrrPWU/8Pb7eD0GAJ+wxtXiKyRN76k+VZ/jDnFry2AXYP1WAugt+qovNvhyAhB&#10;YD0Ad0JhSo+4+7WRQxIMja7VuIFEs4rgkF109CE+knBkaRlZ6Gg1q/2zlkLbYkBiCbu9lkInmdMr&#10;O2NZWi9jtuf76SfFq+zNE3u9o3nFe0CdT1ReWVbY0zR6bvsiCwJ8PN4q3uwiZKyS8TD+taBs9mq7&#10;NT7leZovHDz5NN8W8E8VFUltdBQ07vW686h8MqYhHaG5tgl59pEwUm1qmFMi4qcr6JSuvMV3k1dr&#10;tUesNUWrB+j4f+em0j8l3fzqHdsYjLAjsPerC3wmfjTzUy1T+xUfLyUgh9+aophg+Vzu7FmHwX6+&#10;lnO7c32DWKxJpb/mEOoII+qSjr3xFX5aQNDHdpZ9ENs2N/Le7iZimtEodu54xjpRtNUWpq3iJw6A&#10;xWkEWQmkbKqO6stwayiUROFOiGNgGCJwL0gjfLH/vx3vho4jbLpK7DX9j9ECWxHgcRRWz1ZFGvLJ&#10;hj7C+UdkeMIAGVYdS+YJmVTRsspDvElO+6qdt7ZWer1AthvOBUP5MQA1Dd8juotNWl4Y4k8ToA1u&#10;w5qmLJt90d++OX4amQQArhQsHp2xbVaaz4qh03nIaQGbtvgQmEBa7gK+xo6UM4F4g56BQLL4zrDB&#10;XW274Z4k2hYtLq/G0Mc62RPRokODMfxb3xh80vr34If0LA446Hj4MH0bWwUGOKjm9Q22HXWSm990&#10;ITx4wMKbCyH9hp/K2fyAHvQxeRNnNzgtx9jPq3CBD45xhd726oUP7UYgz6cLGnhz8cymOoyZMNnc&#10;gI4XP0ZDaUTi4kA0VHbBd07niakuzKk3PSGbh5CgTfmzAtXAmNXgmonahv5BeWQ2ROQQvJ8Y7mEj&#10;QinkW7JTrw+bEZ5okEP1llHlWSApb6zg9ZAZGD5spEDeecH5Al904OFJWkbHzhyQByZtwqHqJfxI&#10;ob8hQlpUiYzjxKf8qjyMVWyMs+vBHc3odv36yz4Eeemllw9f/vJXdAD83uHnP//Z4Z2fv6PfZH5f&#10;fgYweGMZRfSnLazprfAkIVtwYwB39fNEGK9d5VABe7z08kvWCxnREHvw2ig2Pmm72+++oxsE7vgJ&#10;ZTbjEaOLLjCu68k9Ntfi5/VSAbEoop+P2CcS/RNl8QPa65Rd/KOlN3X49s7tnx/+n+997/AjHcTz&#10;FKOf3NXNA/goIW3IwSZjhfqcS+kbucuu/bKw6O6+JEhixr0cenBRxMI1B7zxP+yWfua80qGXGJqM&#10;7cbb+v/eL8vLIs0XsITi8EolSlpen+QJc/qJn6jURh+btsiJv7DQA47f+yN4rBVdaDDv4MvxG1cr&#10;DUz0ZuMUOvg4/ca6+84++mUOprAlPkXwgbcWlPsclqces7GOp+13CnYsYRHK9jVyMkYgF/zXkM34&#10;jpm7zYCHDrIUD/ugz0rDF0iyXPXiiTdkAsf8fWgdvW3T6j+LVNrdsMDzN7aDrnq2GDJ3XNRvIX/2&#10;8PIrr+g3dt+TDFcOH1+4l36pb08OPgSm/bBF2hb0X3dAJ9oOWzFfIz+BmDGacemqxhM2oO5Lp//4&#10;1lv+4AsEmcEBOOYskZEt+YiubCPlrD9jrgCc5rXhL730kjahbx2+/vWvH1599ZXDG2+8cfj85z/v&#10;3xjmaenrV6+b/329Lvqe5jvsyXjGRusV/b5wbQ1Nm0uMmb/JXJAcPI2mWcR6ICDt67affoY/oi/9&#10;Af9SxrGfcBd8+zN2QQcCPO3HLnPR5jf4NTrbR2Sc2pEbIIyLnAqtbxrbg4d84OST+RTe6VeipzRz&#10;CmXQ6G/J0vdqC3Ajr1nt9IAY2qmJHKQzBkQ2AVHhdoJOaAUXng2U4w/Yby03D/vB3g/b16hbQ+3A&#10;zSGFsQ34bdixNzDcDIANWJdRTxljE2sa4tNXcJVP9W0e3k2v8So/MOQ3XPLiySYMh2/FqxzAIlvh&#10;wW/ARqVFzIfQuDRoe49vgi8d2po2/TRhpV365UEMzWG98S6fwrvPCKgygVdfDv7e9sUJj2N/ezg/&#10;DwGO/Uf9cPsNS8sRuhnj4uM+gBPRygyuhHb/Jc3vcz8RVnHGTKu9TENIkWO3Y8tXevgQofxbV1hi&#10;6tTKm18yBsQH2aDfhQF2xYMWB2TgY1vbd3wbHQ1PO3vMpxWmTHXYT5FxLRs0IGjfIJFQ+cqX0qaJ&#10;Gd+IQy8x9ExTsMTowjxOUNZjH7KAw3wIjc6JwLGpSsjvJ+5jLGUb75GfMav8+rQNdD1+6HclCbzJ&#10;AduwJmU+h99LL75k+veVpwVtb+YX6QIP66Q6W39sUz6qHv3Gj0Wb0Bse/GpFzc74YccaFEdn1nuq&#10;0H/W4LkOo2jXExsx/nRDz8T1tdvUJJxHlobCF45y6wE/sSvPwoui2mLWhTrARFbgNNV4bgSOA+T9&#10;ldKUSGeeglZMYC3vtyApzzjz0Ud3zPOKrg+uX78hG8s/zSP8t2tFwdueqsu1FGMJ/GKH2oNrUGg8&#10;fpw3tcGLt4jQhrz95g43SMm/7BeyGWJZ/7Gx12dYfuxknrSFCngLhIBtzNVmVuzkKzRTCG7b1elp&#10;W2zha8TBBeeiZIc5dY+W10EDN6wti/1O9mNzEt0vXMB3xUX5aw91Axdz+KXYAF0YI6Dr9W6a4kTi&#10;XVbgkBMTnILS/luQQLUD8ATy9Svy9SH6U3WnPHsXO/XSgTch304efdHehA3+qPaTM9XL8fB6GlZ1&#10;cj3GV/DNEk6h2y4rqS2v8spXPq2jvGWQIY1tGla41htHmd1ahcZOkYH9nMgQ+wBRn5MwTgf/HBUB&#10;V5eJy8F6hIV1gh/9dpMTPmMbypou/mnc9RF0TEPiIB3rFiaU+nzr7UsjMtGzeNTXEouY5NnlxC/z&#10;UcJiFZ7MVuca8pNwXdonuu1ttUPsqRXPpVPQPnFxuWl7x9pTF3QTGzL3ehGeXsur/9NnqFNtSLvF&#10;F0FVii0JW7zx3+FSpLx9Jo27w/fGT7eA7WKC+qKE/cstSBZCbUw61zyknh4KDzrXRWuIndAv8sXm&#10;yo0e2AVZt7x88dHjeehAtLwHKWxkPRfKmzpomI7i7P/lAY5zeC3j4R1C6GTuyZgkjmJJOX61z0uR&#10;o/Lm5uHhzVyGnktY5QazeNiJ/BV+I1Ux82J5oG1CY/ByWItMzBWE3vTEzxp4Hkd//Zmy7Mibpghb&#10;mXP5qt2Qp2nDwsgBvYcX4wN/w3eFa1kO0ve+RDmf3kA8RC2LZZ15nuv6ctxss8lQrGfHlSHijc1E&#10;FL2ZZ2svUxE/OUcIek6NzItqrvONGUpRjjiVLYh8wyf2NsBUALfCVrY+LFS7OBYOfooE9JD6On2u&#10;+9e8qeaTgvkh5ChhGT4J6aR+rObSsc6Wdl0NBJ8lbLq2vnUDx7UmEwH6Alv9Ox56nhic1oNaurQf&#10;pMFzQpXUdY5d8cua2PCOM7ZGvPgkrUaAzuUdcBikxpUAeDAQduEq2IClnoxC69a4AtpVRvhAjz52&#10;pJSo+jiIb2nBn3Q+AistI7mJjHsKX7mPCT+ZM94TAsSQpQkW9LCJ5SD/JKmjEsNV1qOaPVOYvSSp&#10;6kyu6eqzynSK98vkufArf8fjHNAgj644W52GcmToh/xpAK84jpWv/HRn6gntBCvMPgkYxF/lRdxQ&#10;Gs1/UlwahYMngYtiwjl6C7u9fheBKWHTi7TDRKYnAnmF79hsBn3LMgNbFwAsilwuOry+gN8LwkzQ&#10;WWX34KiBO4fCuYO8MIKOCCM4eO6/J/qtunoDJZJv/Kjng43YmGCzljQTiTfUHLOAm3YcvXxRJloe&#10;yAXzWJuNvVMcFrqUldzFYYPzvg9K0L0bOauu0O8rwEZEy9XD3lUPCz9AobEuZoq9xyzMZNm5OM+T&#10;pVz9f3w/r2zb5MAW/BHjM9heYyq2oO+wgYqMDPTQRHfg0T32nwlM8ALZAvS4RoAGcP2NP9rLF8sq&#10;Y1YEjnqCZVCeyRE5XKav5sErLKy4q4rNJP9OgtKeVH3hLQmVp9yHyIp7+AtNaADLhye8HOCnxQNw&#10;llELNhaGvRAI3p7fFs6Lzu0jlTGEO5401zg641MXtKM03dWV2AHZVOOnftkU4VDjef2e5c2bL+rp&#10;t8/50JUns99++4f2QXzNB7N+4jRPwXHoIRJbMF0xYnOFeQvff+WlV+yblPE6PjZfeEqOGwV8JxV+&#10;JNu43UcuWV5Kodejw80XXvBTjh/oMJqnk99952eHH//0J5L7R2p7nYv4cHo3EnrJxELXgZGeZkQm&#10;E9uk/PUlFlOISXJpK/x/5xs/zPjJHWr4ABuZP377x4fvff/7hzff/MIGjK+AGj22YvsYOexMv4hP&#10;1c8DV5xcMGYMoiaHNdkkLozL8en5hIKOPXW4xTjS8b6+B18fLko4jz/TL6hnQ6CB9mGMvq/fvI6M&#10;aSv7h4zC77SyQcdGGz5v/ug8BoM/FwfNQ8M3IIgPfDk4bh1x0/imDznZ6JqADlu96MALvg8vj/8M&#10;PnA9YAMeuEvSIbqFmA9BVN5XwAFnHYYGcgJ/TweExNSbv1qTtOcoxZ2/gKdcXzLoLqefQFRZ7d1x&#10;AZr6dz9CItNc8KjLHKffKTRs7F+54SupvMHIb03/xm/8xuE1HQLnTQ48OSd/0W+6+/fBBecWFR18&#10;cW/d2OLX+d1DPPuL9KsuxIylH+j16R5ntUl/WRfDyEtramo4unicUdjd8jJ2kk8x5tzRU8EyQuwu&#10;zT7WJuvHt9/TWPOh2vNHh7/7u//78KKe+Prs668dvqBD4Df1hPFXv/rVw1e+8s8Or/Oq6Rde1GEB&#10;c5hehU6bm4bWRJLNm/DYWP2HpyK4cE07ksavssEQq8aKjNfWjXkNeupnlDGWVXfaGj6GG78h7b6h&#10;+Yp2p15e5t/AJkYG42E35ivRBJ5NcFyOYB9SpvEUOipO4SrLzRdumpd5S2bjSk/GezZHexhj24i3&#10;8dBr0tfU/5uub5rhfMGXUBgJbbmdVzk2JvSCm3QPUrABc071phw5Kgu/C8eTwdASaGIILAFcArSq&#10;I/14k2eDHd2sF2NUxlcOMnA6cAjm5VTSa3nlLFx5N19cyo2nmL5I+Qo75C0v5XxWeQtLjJzQWuHA&#10;b565iacjCRsNdLHNsErqDHDmqzjQwwexBaH0q78L9QX8GoAj0H+oKx5lpJkf1jLKCaXTV8BTBhzl&#10;np8UF4a4vncqz2keOoQVNyVP+Zb4hT2FQB5sIvbjk7tvFra4jVt+GuObDWu6OreOuLSIGY8iBz4Q&#10;H0Ug/ynGP9YATu2X6xnG0fiP68DVx60mmaBNaEzdGngq0/2KcUvwXc9TdoRTOqJMOX+b7NKB+Zq1&#10;BuNNb9q4oDkBOvCkfQkrTfSo/7NWhSZn3YjIvMPYwhzBATABX2OcZ73Mmyfwrfd9YKm5Vr9lydsG&#10;OOy0/YSLptXHBOYLe0GTMbL2YMnkMUxiyqJy+Iwx1nV0B926TJ9DzrV90n5wBQ695U8ColUh0bHS&#10;AENjO4ARHPYIXtoQXILImK+oBFXflsvukva4NDez8qrpZwXwmK+JrbvszrDQjXTWbPfufuzrj3v3&#10;rgvuugSXDj40VhL7KuCq0MAHENN2UWKVHzh8gdeo5rc0RUfMsDvjMjh4xQV+xxZfIG3C2EoZ0WXt&#10;aR8a1dtHXIZci+8LwzLhR/6vjmRJ82cZRdj0YgfwPDdpl5d6YPkQ+Pbr4IkRSCH0U+/re2hOHQdm&#10;mtYMxffhoDcgqM6H7JKVfmJKI8ely6ED5LnQfgNnICsXcjpUzokpK0zSdhKD0jZrqJ7YdMUp7VP4&#10;FXdLI4d4F2elAwzla92m7ZSjRWFWuNKnfdf6jf7whbcDeYWxysbThZSrfsOdwifKSmOBXe2/8SrR&#10;MzEkEAl/YJ+H8SjzroBVYN8hucl9TKQ2OC59eo4xo9dZkOTNB9DwTR+M4TMebHQFhE2RCfjt5hAM&#10;N6a0bHIbX8uPnBv+iFL5/YSXYNovKT+CXepANZ54ud8y8NjW9T/Jzq6IcURz6i3o8F0j+FSOlq+8&#10;n/Bf0SVU1sk4etqXUWYs2miLjPuMDJbrM2HT8ArAk6xcnktcs5eNGECbzqmcKh2MPfIII8Jcczf4&#10;2nUntvn+k9jFeDIesaWHfAW+0jU6pN96/hzKm/4iUxnxPa6JyVNPf7FPCselqiMUF7ugy6qHAZav&#10;2o6iNV0QylpOXNqtJ0av7HFmf9yyVVnXx3e6tiiu4ZBQepBm3G4oT+THSLazYpitMoVN/CG4e4sA&#10;zlQKDDeacQ9T5uPqqvmu149qix6AXhSwLGuZVnlOdbdUww5ezKunoXoAm34oL0UfIyCbxhR9sIEP&#10;eye/wviGbuwwobiNKV7ThTuNbW+RsR7wtByMD8H3Gkg6+I96ffozaNBHfkLoRB7Ky7vXr6d8m19h&#10;W2ZZyGjs5gC3tCgyH/tG1nZdv1HnsNhwo9O6T4gtywKz8l2Kj5LmMXbpONLxzfiSh3Zkv4FAG7Km&#10;zro8P1Ep9KUlQ96yyH8esXd9sj4IxMDZh3Z7g2cb0U5KbzcQTBuChd85pOmSFGxD2nx8wrBpdzBj&#10;/93vtgNg1QTfCmZCQXAGqLUh4FPDgFADOq1KK64e6j/ls2AL6fW7NGFrHE+oUaJCEm+T/ygNfyEE&#10;Z2LouiO6cuXyyWnLIbwVn7JeeEGBPDJu5XIIZKgcz+Ji3QTL31GYbOupI00oP9LIRb5hgy+s2udX&#10;FcznRMzqzGIC3uRdpgmP+AQ8de7gsRmyVeYNlw41foWdj+iCq48KrXvbAdyG0mvc8nNxeTYGpm0d&#10;vruvk5cCo5/ipVvTfs2vtKBH3rhkxiAuA0diGx69oL3QNLh41jeoQ9+GC9rA5qIdIu1H0OD3Slhw&#10;EMifhpYRs5ggoFrj1iMzk6Wo6C8AlGEfX5iqjCeC7unDQMTAAr3VFkzw0OMgnd/95UkSaFQqLtp3&#10;GbIh4XrJTzkXs/BjUGUAbnsDQ2AMstVGT8uuKi4O4OGFkGCBB8VgljP23nljg8KFNvRtIwsrLiyY&#10;FZCBiY/JSwOky6hhvH2sSY02uXOH32PUk50ffqhXcT3wwQOHwfZdwWEj/yMUeEg7tMhXFv/eEZPL&#10;Mv4xycCVPsImNLC9iAaXQLt5MprDpbbpFsNX9n0wfsJTNtyNbd+XYN6oFx0OgQl+FYpgvHChXB+/&#10;9g3eAEhvaNtekheZsAjt9kQA7qRwk8s0plJpxhVFR7ahNv44PGkPiblPwvIx4bFZc0O/B8zGGRsJ&#10;9+9/ZLmwC4dZz+sV0V//2u+4r3i8oQ+KNu3KExJsqpiXbIR86BRfZIMFu+s3ktSm0dWguahSko06&#10;+NzR070E7MDvDaXvSD79UX9Lr4LjdXCf/9zrPqTmael3b+uV1T96+/DOO+8c/uqv/ko+E3tDB2tn&#10;Y23Xl/JfV6AVT9vKjnuGIXbwn/tr2h8739NTeFd1APyhnob96U9+6qeZeeUhvzPWRRVtjFd43FLa&#10;BzJqB14Vvdt9Z0pZ24RS+pV9U4TWMaL+bBjV+Q9mCiJh2m0/6JWm8aQHUrFJ5g1UIbDeqUXAw28I&#10;xsV/RMM3xbDxJ/z+Rh9pYNlgZXzoOA48TwNnoy/jJ3Vc9OVpy7xyHnuM2OaHr/fmF+QDvwtJaMKH&#10;GBn5RCb6Y9YL2KGHjzxVRBoelkt4xJlD8NPQ7+EsNuiBIDKIvOnap0Xf9qAtRSPzROyqovgH+oGk&#10;AD7y4yeE2NfJ0J3xrXoULxD7N7ziAxmvPO6jq/hwAPy6Xnn8mVc/c/jJT34mpIxLlk0H9/hgxKF3&#10;WQuXYW+va3Y2v/IUctMmfAhuq9pQArzy8ivaML6n+UM/I/BQv3snO12esUcaG5525sPmgqyup7Y1&#10;p1IGPf1d0a4/TwJe1NzLb0IK2PBAXL126fCh6H/w3X84fOet7+o10f/X4XN6EvjLX/6yxqTPHf70&#10;T/7kcOvWzcOrenr6ll4fjZ34vWE+2O2O+jS8pYaC+oLStCdwjI9+c4Fi9LKMqifgS/hkcNNvKK8d&#10;GFc/fgQP1vjBx1b2UbeXNBMPygiM/8Bunyl3pb5O7Wp/EbztJFj7NrKJaA8vwOU3BumvfhpK9cDh&#10;N4T0yejjAr6g0QCtOQShL3GxZ3kFg5yE2Apdxj4qqw4G0Bd1rfdd7SpjDuBwl37DWMB8VVvUhtCh&#10;nhj+pjvrPdKEa9ee22Qh7416y5qxoBs40O5YV9shE4F25joMvuYh2qXfDZ7k9/YBb4Vdaaa9RVN0&#10;+e1R+Kw6VRbwWx45YqfCEyMzMHyAL5/IE/85LW+dGB+3J0xOAvQI2ICbHo5DD3CkNz0TPxubBaf2&#10;22N4168sF/OLcMArbuPSAM6wQ580ofMBYyrtz02E3HBRWwBTWNIE0wJuaLYenqQbA0u6+pMnUMan&#10;AVFi8/jTSg+Ytf1O66g/pjV6qS0JdMPWn8pmAH3Bu/oyugvBbQF85IpOwJd/cde4fFiz0eLVcJUf&#10;GGhsn6G55THGBPCARwbGE9J8GBOp89jodpBciv0WGPXxXj9AE98Gl5g8+PpKLByy5SOAzQetN7ZQ&#10;MI5iypjT8T3e8MC4JIoe94GjTpS1rmX9Ai79SZHedGTZufqBBzKLcXTKG6BU4XEFGQmGZ7yQfAxH&#10;a7d5pLkqG7RwI5iJ9MBGLpCs2Jgb77jujS+Iair9TT1jnuqH50Sm17oiqOtaN/K0r+WbV5AWpj/z&#10;Q31D4biBhJudIis6SWYzzLiFbfWon+n6LRKaO3n7EIGfYWCO4LCdmA1pQrSPLMhrmbkOnBB76Abo&#10;R6zz9j24+mPeMKO2wT53xZ4JUsHXU07lmslJfUE/7QjQ8OWwiHZ10a63C5av2CH19i3rDpnov8u/&#10;j+VrHaTQmxuWCMiI/ewtSvN0EPawJxhEstpp1AdkW66vP76UN33gd95joA8tbWXCZ776hHzbvboD&#10;ii58zBJaY5foG7vs1y9po1MWvf7FBgTg05ZpD2ieC/DYwuAC23ZqnX1LGcNPvW238Ytc5V+80ocL&#10;6XX/gDLDo395D+IpnVWe07ryciw606Ju263unJ5bpWRTO57S3UTSJg83Tq3BPADgThcHxU2ugEpD&#10;d903s4TImaYy9Lo/xPW734TCusRrbI3dS/+oLXr4i135DUZi/nxNMjKwT6Re6xx4+cgnYG6bxL8Y&#10;j43P4bZ9/tjvWHdQT0gbTj9WEb4H3Y0vpjCopBGt1ht5vuKf45sq4ybZBtu2mdN4ZEAewibTYstT&#10;FOfH2F6r0NdFhw+/E/+QG0ZmvVpc2AyrFb3VnxjTDg2WcYhhpwbzn3yvS6nb+3ohue7Yx+S9dE9B&#10;12tv9SUE51Ayvz8aftQ5LPzJU1s5kNhyO4F9tK6n3WfuW2Unbb0golAahXH9BhOZDGfofBlfssKO&#10;N1zIC6x7aVDvz8jccrCNO3HTlH+aUPhwDgb7xtDvZ6cTGSi3LNOO1EcerfvQQDcAlS59OWsL4ejP&#10;c47w8Fi3y8w/Ow+Vj45rGbilSfm5fgEMoW1kOjMHq1M9Uee9C7Wn91ldi+2fbMupOuLfsnMx4sd2&#10;mXciV9Zu/NQJT2ijuxTd0GtTCoA/p1/rirTixP6pYT4mrGVrerVjMI6/sYth8DnZJ5YLzC7xMc6a&#10;63pZREzH/WoAaJOV3orXNLzNZ/zA7aj1FusFii5pX5N6wyju+LfhI7MA6f5ryByRm/Uoh495CTbd&#10;evbzwKduJKUtRhTbdJOfsRMYtSN/XodpjvEaSMXr/J41A3TgRftAJXlir3msn8YZhNs4OhNhGbBZ&#10;bLYxEUo4FpZEFeLiszCwoc55Z5ikkliVGjaOgIUWoXHphc5MOBJ8gDbeKdjxyJdG6z5NXF06kWpZ&#10;ZDrmX8FLSPnKB17TrT6NfYE2jVvZwHFjjo3AaV3TpetOcSrDif1Pef4y+XbgU5zyt6zoOQ60yinl&#10;JXfahzQf4HmypXA5zMgiBRoEYPjYUSdd/qmTPYZfy4sH3fWz1p9LlxfxGkxDXKy/qiqv5dKkjWx8&#10;qKfuVPbS7QX4OfrgHP3GYWWn9afjewBTuYPkgGdpXdDTshxusUjhCVkCG65dlORiEFtG/uIBl/Te&#10;DpSVTXWljM0F5yVCTUSeBaTuS/fBL0+4cSH+kMnEy9q2H4dVunOdjQva0bKnfchzdyQHJBwMEzhU&#10;444f6D94wAWcnjryYDuTiGBy8S94LfD9lBMbFdIP2l1MWTfJq/lt7Bj9oWv7mdvYAORR3HqhWz9q&#10;BzY+qPcFonQ0rPLw8iEhG6+iAc5FiUU5T5lx+PuBfvPp/fc/NA02tLElofSdjie7PG0y9fiAaGpP&#10;wDIXz2Mucsy42g0DE2CBI1mkke1NmoO30+C2GL1Jw4dgHZSmivI+9YvufQK7TwbzOlIO7x8EOCwE&#10;F90yN5CONGk3CHcRbSGDtX1HLmUNByzjgtoeHi5ObHmBGRtZVi4Y5EfWQRtYDvJRvwJ08LFVL/jc&#10;f1VOGxHA4xV51F9V/Ej9+sFD/JrDcPmWFm9ZDAtYbfzgAbriw2nTyB6ZK696qg+fzGAuFBGFtVZv&#10;TL+tQ142azhQ+YxexfrKKy8f3tDTir/7u78j2o8Of/qnf3r4znfeOnzrW986fPvb39Yh6h3tJWUz&#10;jjHCfMPg1/CNX2DlNRznZLmpnFh2zOKGS+MLeoJQTzjfu6N+nlf50B7Ykyfzrr3w/LYxZT2ws3Bo&#10;Gw7hWTvkoF0LLW8Ahgd9rOMg46/7vWzaNkAg+okvKiVPA/UN9iFleFU3wf3ZPp029LiHLNL/kcY1&#10;7vQGnzZhfCUNjR5Yhjd+xMa0fEgbeny4AYQ8NoE9B62MVeDSft6cV32DZRQgN9RwAIyXM+bFz+SP&#10;AkUvLAUsdsU2HNQwHhIYl3ijs58YmsNm7NG5ClqWQ/jQYHzmELjzRnQJ3+0GHDFmU9j9RuTBZ67h&#10;9wnRpfQxAPrBg4MzeJYespGu7clDD7pNuy2VQSc2wcVIFkj/DJ+MMUbQF0+6YMPe5NE3JZgHsugj&#10;IB9i8rQ9NhVL0U9flxaSh35EP8ZX+Ox+osyvNeAjBOzFB1mYM5Ef2/z0Zz+zrH6rAH1I9qOtLO8i&#10;qm0je3nDRri83QEt+I1B2uNj5jGu5VXHHwEI5turet0z/YxXYtE/39JB8Pd/8EMdBl87/P2///vD&#10;b//2bx2+8Qff8JPBL6jPenNG6w5aLU8aYTtxQzY2RNQ/Y3/5EDoJEFmYj9CJuquSlb7HgQJlBHyo&#10;euNbPB2O/13Sa+Lqux5btNnuPiUawGMTaNS37Iv0B+t51/2stA07thaabe75zRKk73JTFfTZkMeH&#10;kbG/o02/LE90rX8POkrYDp4nVci87zlZ8rmNZ+xADgJvRoBePy0njz1bDiw61n7YBd/hN5Dp7/Bx&#10;e7IWlOzTxLt8ahaPGSyK9A9deF2VT5nubE5Qxqe84EM6N4gw50cm2gGbEipjZEevtCd58FOOOns7&#10;GVGCYBPKE9s9Ta902QAs/eDkG5k6jrYcefYPPh4Z17Y/lQG9JIBtVzrE7SNr2dm0cB1ow/FfePBB&#10;At8YSbu5b8fm1QcejHfkCZEttqCPU7feAb/hBdx43BzSMRN66wGiADa6GVsEQbtPufWu/IaMDJZD&#10;vIkbrA+46LXQpR2abwxO06yfwSktyj2XL7YC3vXlJ5jid940HxyXgFqbDDv/U9kA9Ybf0OVVgLg/&#10;ofLgn2sIjRlLBGvfGb8qfeYY5KuMlQU6Lh99gefGHWL768gBTY9fonFfZfgIKwBw7b+KwQGcdvP8&#10;xhzN2Ko64F0pANYCj3kKDWCFzdehoX6oEdK+HXrIUd+UEUcO+PZG3MgQ3Sh78dYtXaPe9+/L098u&#10;3ksd/UbZqG55kTU3kvWmUeYxglhG/2k/9VJvdDLXsZIRFesOLHn800+hTGMZTuMNcQJjhuSXzr3B&#10;BLnRkYCO+haP3AhH3R7Cq+dG2/WIAAJHG2S9JkjZvP0AvN1vSs8H5ZqPuBaAvWXQRnJkyTjo8Rnb&#10;SQcCs+UHejMHB5f8bMzj5/i5GK59c7MzfI2/yJ2DmeiHfPgPvLHx5QdXPD/lUCdrNNeLHq+cvnxF&#10;67D7+EkaLBaXEKNP7Ubz0EeoYE7kN6A/KUhrQWOb6owN6B/MzZBKedaWGAiK+0E3trHPSpc+BQ2I&#10;30olm/GTOnQOeAyyaZKGJ2+gwU/xUQJ6a1aTXTMX0CaSwHXnvjbdEVaf+orLhbyOm77ZADgF4Ph7&#10;sM7n439HfNIFbBPKOw7Ql5AK3RvKuzHllc9lVib8iyOAscfIJLngQbnXHedk2pCDQ3alWp7Enh+p&#10;X/VG98kDw6f5ki6N5s/F8DxdHwBXmqc4p6qQ3+yHHNPOlNNvCb62wNBnAnC9hkaW8GUci/3IX72m&#10;GwAVX9J4wxWSEbEAAEAASURBVI2X3Z8yN52cXJ03rDAHa6g2DfYhCLBlHqffsw6nb9GveMqf6xXW&#10;0ZSD6/7tcQtEBMtYTx1+xkjJcMiYvgbszl91bzvwky+uOWkrNZShGUtbX9yjNkMGBeit5af5AXJ0&#10;7uv0APcUBtrQ9NjY8UZlGcMl2dSDF97EzpjUOn67wF/1ZmgDz/Xdk3bb4Y9T4Iz66UuqXm1Qex1j&#10;PSMnYhs+hE2fxpR80/9j7dBAT/4Ito3kZ1wjPNKhOK/Vxl785ui2f1yBbRyD+gt8Avz7ccF8bW+Q&#10;Mc8pLA3F7gvjc5YLuPkA7XWZ8tBuOTFzFJx5hbaybjTXqzRrll0/6JwG48jnH9zX3UvCYSyj7xBW&#10;Pqf52rk/5cRaE0HwJ9aCzEPG13yTuRvLSyZ909P4Pwrtky2cObxZL262zEkCWPh6bEgfBwJ/hLft&#10;wLqBuYD2Ix4dMybEpidULf9p2TPzW9vTB+j3+ELazHKonp/YwT6b/vhXy4QV3ymXY7kQfcQugOCT&#10;ZE1iC4t024aapk9/YsB84Ks1FXsYBPoIsmxj/eADyx71swJrA4LXjmf62hOCnxBDPvMRf/8+bmUa&#10;hVkTUM8b9ODh6y/LT7tOP8atZn0YWcinzv658KScg3m8UVCuoUwGsC8toJGL61cFwyhGFu9VSx50&#10;9w3cKks99FSPT6oO2GvXuD6HQgJllsGFSv8v/9P/7GpkWJkUifKG1guwRcahnA8Ov8EMRA+ukAKa&#10;CMCHQMwGI6F4rT83sWxst8QsAExh/yp9SjqAVUaahSApHItx8iNX+VtY1XQBsXViyoRTpyXdRR8O&#10;7ItflTEQsbhkA6ihMpAnTfAmqFP7V3khCzQ3mXaQyCAap3XkCY29wBBc9XYd2o++7XSFp95ybiMF&#10;JU8P7SBcxA5r2YYFERdZ8QdoY6PaCWqrLcq7cW3TGPi17hSXfHkVtryKR/m5QD1NsfICjnI+vCor&#10;k0su0EuvMniQd6djgNj7QAd46gkbfdoChhNoawfKxI8AD/AJ6wVK28oV88UGTGzNBdlO1wuI8R1A&#10;W3cal74AzJeDGTZFOTTwwYFE4iLzozt3/KTfPR3s8Hu52Be+0POhifD6FHDlE/tcoOoiloUwgacu&#10;4YmqiItO1BGjd+uBhbZtoQHNC2jVU+aBmAlMOGyM5oK5+CzU2UBP+0GHTWzwGBTpB4xJXJjy9CZw&#10;bLQ+p41SFv/X9ETidb3W7ebNF/RK4ed9gH1NG+U8SQONj/Tk7209wXn73Xet2+3b71of6NFmtDcH&#10;kW2ryoEPHelA/9J/Bms2ENPenpQlUy/u6F9s4iI3T1rSPtDuIYIvpNEVRZcQuw1NwXuClVy1qRiY&#10;B7KmrXuBnU0KSEHDG3zjo4x5bMi0rajH1g1tG+dlK8L9+/otTrdZ8pZLurp/Surrz9G/0rc6sQED&#10;DsH9y/qlPakjtJ62laC2o8dctQMgoHcByCvUShM7UP9Ar03jIo22Rx/GLPijD7JB3+VaUIm625g5&#10;CR6WQUR4jQsXkPSDy+Pf6AId44sG8wE+dUv+9LIOf195hd/mvKnfYLt1uKnNNzb76G/vyp++9Xd/&#10;d/jLv/xLHdC8pSfvdBBsPSSvNeYrqdPWxjeeHp5WN7QwxhMhOOiArtjBC37l9a9PNrO8Oaf6529c&#10;98GbRoLDv/zj//Lwr/+7f3144/N6vazGzrt3P7LvxZ6MF9gzfp+2zMUOdsIW8OKimoOP+9r0ee56&#10;nmALbASFVj+8gpk6fJiLETaKyHPozo0zpqc2YaMDGAJl9B948gSa9bNc+NHiK4KDFuNVx0kWXHmS&#10;I2Pfx+qTDsDR9tNXctMOhzUZC2rL1sce0lW0nxWAYw3BOgG78GQ1gY2zqxqXbr9z27ZAB9qG0DGF&#10;uSUHQNEhc3Ta2/YDZ/EddOXTuct2nPULaQJ4jZte8dAvn9BCTmQjlDY8+Y1V2ogNdDaJ2leZS8B3&#10;m6hPXtMGKk+W07Y5zOSAV+0tO3CTikaKwxXxePfdXxz+t3/7bw//x1//n3o7w73DD374Y9PEH6Dn&#10;DSPrQPsy3jLmZA6zcCNf5GzJJ8e1+SdB1laNzUdfvnAZ5JXW3i6x3Vn6aor1DvbSXml6nqCNRbzz&#10;pjLTjmpTPWmFP7/y8suHr//zf374M92Q8i++8Q2te64f3vvFbZxJMFxUR2I2tfArcC5r7Hz/A15B&#10;PT5uuqLevJDw2Ya0//iiaEDnpl5Pzc0i/E46fQFf4DCcg/yuves/9qvpLz5UoU/gA/itaG1+J6+g&#10;jFCbMI+yGQJd6HltI12wX/2S2P1RMbTII0tpQe80TR4efEjzib8xFjC/PQfaFgwr/isO+nMITRmH&#10;5tjANKQbr2WNXvFVngpmTtznushMHp9xX9LY5kDzSp7TUDmJGdf5EFhLseGE3PRN5lZsFf772FbZ&#10;8aPe4LDpLZk9B057MDeWHzzA7XoV2vdnrUYdfApLrAwIliE4HUtTBc4drUuh03rKwKUdSy/yzDwz&#10;c0J1YkyJD2nO1p8v8EUPGsAgL6HxsXxaW8qnCOaFzhpboNdxbMVrmrifdQOeMnQZlgtM5h/4RM+s&#10;YeBJvwHH605wjR/6wCMLPsH1AO3KfMUc0jUyrzCurtQ3RL7MlZW19Lh5A39FR/wkMtMG8evSgC64&#10;oZ++UVqUERjX0YmxybD4gEd16SBdDEdbMGZTp3Q/4HufwHaL7SILLZl2Y3+h61vw4AEMaeihs2Ua&#10;u5kmPIYXc0Q3p4BrvXEF55tIvLbIE6AeX6SPGHjNwfzWsQqejIfgQgu9ua6gjzOfIQsHXh/x1gUx&#10;2tYabdORexvrRI9rJ64L8PH017xWHF7QZ/yP3dyVLD9fGf+4PpBfiNuHulHy7R++ffiJfp7krmSQ&#10;8e1TpHm9MfJwLYDczLePtJa6w+HcHIZEn/RP6ykde/gHP8oa1jT+37Zf67OhT9tkbIL+mN9gkINO&#10;n9wtLjHluSmH/gIen6zXoEG+Af9rAIcgV9sC1y/qBe4/+E1Dbcp4Yfqq4BoCt9uhDocXdA3JdSRP&#10;AvMTNdd0vYBvWnZZlbaMPJGz9BvHDk/WFR9fwUcZt7kZ8UMdPHODMvXQ5a1PPI2IbuYzuvdahzeH&#10;II//VWddiClQoH3oe4Tt2nbWypHBVeZHShrxtQXLIbt4X0zjA4FrVl9Hyd/39cvIFwh9w5+3bWV/&#10;g3GKsYY3dnCoTsy4Rn/yGntkr95dg9A3dp1MfPtaxBxtxXXsswEpUVqdJ+lr8MEHlHA9eOTjF+p7&#10;8hV8wzArsZN0xyLoQesoiGbrKTeM4spIjH3Ks/jwhT/1pMHzB/kmvcmlfPWDh2mhl3DB9wb58C5/&#10;4AjUn5al5vw38IQtVpr9DNOQHO1/BpovUOqLLcfHBC5ZE/epXfzUDxuMTpT34YPinsY+mFRh575N&#10;HxgorHMQdeG9DxAZGwNb3F0/9oG7gb/PjabTQWb4EK34Yyq1X/pnaSJT5kJdNyJPWFNMk/lrXf8z&#10;vtV+pbHHRvt0XyJeuhu+KCNLxqidTMdz+Hbs2GAWfcHwmLmjPpGiz3n9NnsqwEPf9KT7lhYmpGs3&#10;y2qZ5aPy56wHe/3PfqTGbfUR5t3qg/0t72JUYAjQaHB/8Xrl4Lm7+I6HJ7Do37q2re1FP5TvMu+y&#10;fjBsBXdu/2KtJs+xXp5/CicZaXr0iD8tjqDyyhL85CnrB4KkmQfWYLziK8ZuhJaXV231nMZiQvVz&#10;Zr6QUFzWouO0qlhDNpRH88TQXcsZn5jvkJs6/ONZPLipg+YER40b0p6P6I+0397+pqM61nsE+J7T&#10;K0TyDX7HEGA7joDLvET7EDy2MV7xJ7h8xEP8mgen4z168mGOIwCzxs7oq/uZrh8YFIOW/j3vwhM7&#10;bz5sPoFhfnAY21Q+ysoTWoTGLSfexseB3+qMAf99NUTdaX0oi9fAu756qKz2O8VrHjTrqhh7cT1J&#10;uCy/KK4L9FX5yTfN/FN8x6MrMPBg/Us56xR0RV5kxZbUs65xQLfRwn5EofB6vlnfq30rv/cgtZ5o&#10;P/TYIp8gAMO1ASL5DW+zl9i60IjlTmUvDGPns4K9CwYQaEiaxmrJcf1emnLgWRyeEwLFTmmv+dTH&#10;qKULXxqT4EGvFWfiGrJVpzI073gZjGikNlhxz8Vt6FM+GKfmWevKD3tw5y75hjUNDnkWsC0nLi1i&#10;PgzATm/cQg35gS/uild+ldB1tPHo73jEahlVRzRO60v0JLZsknMNPijRYQBteCpf85W9efCbrhyU&#10;dYNEwpG1FdwRx67FOcfLCJ/wBZnKcg4UttZxsX/hy/sc3lq2wY3Max0LArfBpl/avXbF/zd+QA6N&#10;2ohBjkmwmy+UAwMen81+K9MlXToUjQhbrXnNQLfDMcllAaNe6gvPDUGJvrKn8MT+QEd/+HN9Gjw2&#10;OVjMqdoCBJ4aQtrccnBH+PgkNZTxQX/XqywXBPG52I0DFk0IkgE7w7fwHAJ38xJYT5CP9UpKLdiZ&#10;VBm4KUc+7vi8fzEbXh/oIpsPh+IcNFgfbYZwmAgNT/q6pbkLARYHtsUYt7JaBymE7taDC3XkZKJe&#10;9Zty05eRkKmHv2yweGEDMQXolL5pzuS+mW0WIL4IFLzlgp/4rnjQomwrF13DUqHQurUsNdShjyb9&#10;0Rd5CfbxJLzokXfaj3qHI7S8+AZW/Bq2tI1yUof98CvVGdc8sUGwoQk+f75oV/FjyeMy9RkmP+OK&#10;Bq8n8wFe7TGTMGUGiituEz40wPdvdsquD3lV3tBDZ8b/y2x4qA7ZeNqN16m+hz+I5mXFHL6zaXdL&#10;m0PcZPCvPv+vDn/4h390+Df/6785/Lv//d/ZP7nAx3prMJ8pOK5ZoZ6WHkWKT1tNP9vs5bLhqnQW&#10;JelnyuXJfOwn/+IQ+Ko2Ma/ITzko8g0Cxo9ktgXy69/+MnfKtV0ZS+g39KOL6kObv8i+bJyyQQoM&#10;m4/ruFEbc3hO6OLWbVsHUDl52mJdDLps/LJ0LI9MU/ziMWYxj1t2+Mhh0rezcGR8wb+Ay7iYdQtP&#10;ngL7+DEb5GzGZtN58zfJ1TEC+Z8W7msByEXGGpDZT1Z+JLtp/cAi3nrUt3mnnkKG1MiOfezfignW&#10;Uz7PwrKyt9z2UnvS7siNnByYol/tYCKlM/bmqR7kiA3DBzhwKDvFJc/4yhhJfQPl4XXh8M7td1zM&#10;wdh13QyAbDzFyniIXNe0MUjbciMAr1N+Tv7Ca/VfeP6G9Lqgfie5udRmkS14SSNeivS1XpyUNzH1&#10;tNOvO0RnGO26wxN/2sKS3MrW+ik8sp/KSoPmVpMYA524M9j6DcwVPR0sTzy8+94Hh2/+7d/65qbv&#10;fe97h9///d8/fOmLb3qcus/NGBq/Lmsz/TndsAM+B0/v6eaDl195dXuTRNu37WcjChjZKh93/dJe&#10;HbeZy/ScvmkyLzH3tq/ic/gg9IpPXD6ojv+TN8+JW0/M68Gbh9594eOjhpdx6KdrsGzC64XxKnvp&#10;AE+aOmghfOEoR7eLD9vfI9uKsz5h2JvpfJAlUoxxHkdmvULDtW+Thj6vqwaG4PWHfLvyVA5iAod1&#10;1Jnm4FDefkqaUF1i+4xtlHf9yJy+rjGpI1hf0W9Y+ds2qiivyBS5rMfIXVzgKF8DG/0rnji6H3cu&#10;YPwoT/BWXUuLMeOCXuOqVhpa1TfjZnBalnVzceED/ebLwxuQoreuX4BBfMsmW5O/IF9/Vui8JSZ+&#10;OsA440/oSt5joei1L9CH2549QImNon9lNN/BVysYB7iMt9lYqmyxYXN2aevd+dWKqVoSWaa2qePF&#10;rsjbQNLXt2pX21A6sA5Cdvysn/oWeOo5KGH4U51Kl7h1furXOqXdaGNVbqAcdPbApratTZkP3N+B&#10;Fs+WO5685VYamcuTej4EH5BNHbSwBwEfYHOJG52K54ppW/CB4QYG1vHkaRfgOewi9OYC0tQzfpUv&#10;NHm9H+MyZay7ulmYVxbn7Uzxk/CCToOvuVh3IbtkZi688fz1w617Nw8XP7zojSdunGSDyjfMKl1b&#10;PNCTrf7tRvHlkKWB+uoqVfzUyVpX2VtGHHuBt7epUtKJz1FTOr/iRp7/l7h3e7YkOa/7dt+7pwcz&#10;gDAABICMsBkWZYtgyA6IpPhg/7MOPVpyhOUIP1jhGw2HFTZF0pZoGSQBg4RAARhgrj3Tt9Nev7W+&#10;VZW7ep/uHsEM5zl75+2755eXyqyqvbd16mZcVoafiPENooMEf2hikx4c99BJw63DuYyxKxXRa9EP&#10;BSlnjY/eSjN3QU/U40/yrw8/+tiv987BBVAP5/otbVql0B/ZEpJAltqzNZdjwemPtmI8uHNbs5ra&#10;i1Df2mlTim27MQgvmPO/CeAiIAmx815XONsKwY+BogFvf7Dt5ecNyHt++LPSiT3RCj/l9du5QSrY&#10;yFO7MD9g901GtS1tcGP6Sp9AwseLA5W2M30Q/Kyhc43jAyd8RJ/bWnc2dDOV8Qq16XNe/5NZArTt&#10;V0t/XarPkpv/TQNZRuSZcaTAlZc86epi3TXuxKdj9NYhZOfv4hM3Xdp/kzH8MY9bVAlkq3zElaU+&#10;tcoC3puG4pvmgsSY+qrAtefrwionsLR/5v+9z1QP6klHjrbHPkZSTygNnuSFliyx2WUABkY0UGH6&#10;E3Xm5XZU1UE/6K6hBxSbLSdROOR8VeD6kxC43VZHvFV/noarXOXzKh6vqvPcrXGUPRRfX7I+0F6L&#10;1Lcd6CZNQ8d93wbLuo1+1LaSEhsrl0mdrf+qDp3yyVgBOHN4w9au2N4NknGj9atNRMnF3n8cvqWv&#10;zu23V7Ay7Pi06mDqFChwQxmh9Ejv3Mm9OvAzXIRVtg1jeKx1TbfdQF/bdqWllYHo4m/4RfQFNrbZ&#10;uLwysdLe2mnBgP4KQxVjnp+kpWvY//d2XVDfKFl9N2B8jbaFLvZR/lVhmnazL/4ITeYT9v+8dzJ2&#10;PtIBF9ijfitc649yvgpnxeen6giMg9wMBp3Vl1hTHsOb0gaPeedSaIsc5d70ERJ81jx0nMcwbxiA&#10;36CV5hXbHgPelIb91YzT3sO3NmBd7JsMiEsTHKXhW/mVyNuHBsZyCeBo39Ktemd9BRqjDHD611qx&#10;17fBqL2pk8AbfOkd4+x5HUv3/O0ydFEzob4RR5ktTLplURTB988GqwQLLMJabxJDhwVq653QV5TH&#10;NLooYsB/RUDBIWUeBZU0Tm58cfsCFkgxdjw2yiBScdHBTUe0iItbPiVNnsnXsC088AKXTVnjHuQr&#10;3QX1jBflhWnsMmu01+Ewq2yVB/vYvnJs42MImay0Ghce2pdCHZI6zIvrgMtdp/zBJ/xVL14rvZVH&#10;YHY/Mw3ozAC8wqpR0gHFMBO8e8PWVuXR+JLcLSvMyn/l1YvutQxYbyopbnnpXYqBMR+Mo5DvQFJn&#10;O2E86sjPhzz61YY2MIUKA73XqQw8QmPS1Y/0GgqzxqCTbxnwpDd9xc0wsr8PKpVhs536/U7r2IR5&#10;wXQEk0X2vtHKpD7qGoZF3o0eWtC2MDFvLrLo/5JJCH5zAvEg73DhAR3Gm8gzk51gsS9+yqf+AgyD&#10;K7Qppx/yymod/XoCQT82vxhf2CR5oTRP6nzy8Se+y5rDXzZfwA39vVUjVybGK73GmwBMA+1pAyCb&#10;dPXGkWzCIrd2ZbJh44U6eHQjC5m3Muka22GTvW/B0ZPVcnEA3b7yuXbDBr0ALf5q29CW/WkCyUAo&#10;LjH1a6AM/C7koEmwvgugYSQkbcFBDnn+erFi24wPkI4FRWA3oamB57YBVp/KRqVIb6G2d/tPJbwB&#10;4olzo0u/LNYyXgYZm9K+6W/wc0Cmpmf903azDQREGxE46OUPv+R1jrDlN9iuePpXGe5Q5El0ngr+&#10;W1/5qp9k/OUHOfSC5q8eDkY7EIwa006jnsecRUeenkCftJNmZPVJ/JCLC34jg6efc9gtk2pTBGvF&#10;Z/P6+rQL7VP/wX50AcbvbKIwRuBPbF7Ciw+bWWzweJNV9uOvPoYa4PsOZ4gpUNcLfura7qTxLcbs&#10;rWy8irp+oEFbNabc6YFpGj6MFThk5YE2duFGAI8JgvFF64xH4GJX6giNcwDmootfHILjO11Iki8d&#10;jwkaM25qg4yAvMhBf0UuEvFD4Ys3NzkAQ13qd7tVZmijB3M1sqVdMnb6ZojhUzuFTvjZXmJrOUSj&#10;tka2wpEmkIencSZfXj4cVBl1lPHkBxvjtGHG6Yw7nRs4oORC+b33vurf2f5Im64cCPMKxntsEOr1&#10;iI/dlzQHoTu0aWfRd1CEPPCrnFSp6LWh8r8WUAArrHltSOFNdiRKjdqydj6rSXNv2OhRUTvmVjd0&#10;wOXUnC6KfkNVeNxcwMEubvPRhx+f/uSP/4/Tj3/849P3v//909/5O//B6T/8u39Xr6z/pm17pbH6&#10;E/22IYfpbKy/qwN3DiluaA3PBi0B/yHYZ5f2pax1q51pX0IPSoCpb9AAHXeAAY9XWRHspxIavLZZ&#10;47Xh8GP8CV9zn9MFMX2BsME7t3+t7bSOGcUpHvEKG9Ekn+hzIQpf7ACc/2iMCcGT/bWmIF09GTNY&#10;8zL2Iy96Gha1hc6BLuWVwbjeRNxlMb/hRV/e5iakUDk6gdf2QCRkJ185qAeWDayUaVwYWSivDOgX&#10;/LXvAOvi8FOGi+jyA7efQOUbnv20fL++i+yRKes87PtAb5mgrDKVLnUO0IQ/CioUFj7oVT1U4T5E&#10;/iwMbRuoFSojQItwLnN8Fj8tr8IYeL5aR3u73jdmCEcZ6JVfx33DGDJzh+WWrLXpVCHUJhdl8IGG&#10;9Zq6tiOjAFrDj/q2WWlR7g3MoUM5ZeBz+FE8Yj6YQ5Hj2gb6Xsvih+LBp9f82D9+sfoiMOFTWhD1&#10;HwUXArwJ5klysUHtTFw5DTzwzKeVCzuxniRfPA5VaRPTRsELwfZUObDQA7bjVJ+ggyYBWK5lOBj3&#10;2KeDOKh6/YBdlelY2MN9fGQbRxY9fD2t6wt+JoLxmPm61wmIim0JrKvs3Yv8tQdrdbWCaXxZNyKi&#10;wwPNnx989OGJeZSfTUFmAj/bwxNtV/wubSjKphmvZSHpjZyxETFyo0Ov4eMjaQfb01TjM2mbGetU&#10;vtYrY1qUwWO/Vtl1LPx+7aH+zUEEE5vpxf6lscGneGAiO7o0cA3WINaeJ/Fn07XfQb9+yX4V/iM5&#10;BYu5keeJngJ/pPa5c+ee/ePGjftuK9aq7d/IA7lNLnQVnZV/5Vhj1kDQ4U8YxocOG7/4HE+gI7RF&#10;Bca+gM2XMXH0XX+7cuPh/rTltkTl3AomUTlqEvu7283SGcrSSiD3293UqluZhZJ/Ikg12KJjUXTO&#10;+MPaEOVMCzjStiW0FKYu/jVlLma8ks1Jy7+5hsHXCc99za7+qXrod13qyvlynxftK6+p6QO7fwHi&#10;/j79ZsU7plc7VrrKShtVZ+NJHgfxJYDLQQNzHTrs1/JDSfUrfXBKmzSBcQVdOj8qs+2t1aaBvPzd&#10;seFy7V5K67N/0+aG9iZb9drBabY3CsCBXnj3KTVFrwMbX0dsli8vVWPPsyAGFsk6ZFyhzTcdzoDT&#10;NmvRastVd1+vqZ3dO8YO1A83j7fSxvWlV18j3xt4W0e8ytQbGSmvDKVN2esCcxFh5TkFa+T038RX&#10;xllu0kh7uJ1tHzxpd5LNfvh8BRHcmS2GBtWM0fL+zSYbCpY3k/iVCJzRgB5cNcq7jbgmXXmU+xYP&#10;PP6UdXc5JeYGAEJ+R/TgT8LtHB7otK35Va6jnxZw4rX9NzmFa70Ek/4RO9rWB3zKMEd9PeNe5unY&#10;CVq0DbLvyJWx+u0156mOH8Dv+Ofpc4zkeoNBbuLe/eAIW5qMb/4tXAF0rKOufYH24o9g2c+3Nl1+&#10;6cv2sEeodsSgnXkggrez+G0qINrfLlEQ2vjbMbbhZ24/4gO7tSesyQ/50nFWStr35CfxQdlBZcwZ&#10;4Kcf7HKNKHvBa1KrDAU949/CJa7sjVtVPMzY9CX6hSdeYUn7esIV0xikXxfsCGM/0gq1pd/AIKNk&#10;zXduc+Cyri+05CG5GLH7G8BWp6Xa+G4DFVJfGMSgjfyAHJ45bWV7jIyWEv+Qqi3a8SPT6+Y/HQCP&#10;oVbmCIvExzCwG85Sj2CUN6ZqTS+gZ8nCND6rfIMMeEfcyud4bxtTq4xk6Py9AIdGwwaz2MTw6L+W&#10;kYbOlJmf8pXpbEBp+TrItEy8PRBKhNKoDFwkl97aKOXZDZgjL5E2HjFhtdHKA77U4cjEx1DYY535&#10;CbyDKXZxgIYWYNjVOJgMwRe7Ue4680V3dTDpufLKpkV8CrrUHWUIw3yv8gPbiWWFuZQuT+K0pqBG&#10;FeA3PQbZcNVFsYSamsvRpXbZRpcLKKs81+o7PImAie4RmnxpXIu/8AWmOGjStPX0pJENLW8uPM9F&#10;F+joxaKFp7JCIxsnHAgzcHGHOOUNpGkT39FSA8t+vGIL+eEXOsVIXF2EqvrdB0o7r0iI7tDxYDq+&#10;1zvhgS0PqGbSoyybL7afcDnEYgPHMrpfcIGkjTFtcIPzWJvlvAL7ie+Az+KM/knoQY4XefLnhvZP&#10;8tWldY3BYaNW61H3JyZo+lU3KIEjz2+VVhfi+jix20twm8U9McRe3kweG0DLsKJHnNe6Bb/0oN0P&#10;fVNZkEDdQheER53AI1BemPYByltPmsAC2vIwBqDH+EbH5eMhaGkBVxntb7PAWic82s4wMJI862JY&#10;FZQ6eHPBvpOLeMsjeOJbN3PA4HEAfxEa8P2DJnVsvHG3KK/Gw1JpP70iUwekPMR79Ux3kgufV64+&#10;1NO+yMnrQd9+50vabPtIr4R+V78H+rPTP/pH//npj/7oX/iV5LxiWo0+FhFRyUMDqxvsZWhAwTWh&#10;F27osoc9vZenjDyySfPYTG1CnoNanjhh4Y3ObBSyacIChSfp/eS/LgTI86kvdf5yX1t8w3zFi4O7&#10;58/4PeY8qQZefQJ9OaDyXND5REq0L9O23KSBavYdy94LxfF9tSsBfnw2n2lPwZ76szyGVB45RZN4&#10;Hf9LY8Bcz4ITHfkghzeL8IMDX+TLBWDszHgC/ZVv6a5xb6x5PrJXh+KzwdrNCo9jXoGGArCMZWd8&#10;JZv1GyZspnEwTKjM2AOb89tYPOlJqO6rvNBZD4UNCOx4J/EKbzoqs29gW9lolYU0H/QpP34zu5vf&#10;vBacfuZDKdmdw0duDuBQ7P6DO6evvfc1vWr9ndPPfva+n6J6/vyRNrb1hOvN3MX+5JlejTh+5j4s&#10;n6p8xOY9sWWNWarWrxSXT+juhMVugvQeu7lAfe3VYRAdyV8Vgs/GhPqu7DiFTuKON/UbgdzM0Sp7&#10;vjJPtVn/QJvTb7/9jtrkqX7e4MPTH3zve6c//Bd/ePrN3/zN0+/97u+efucffNevsQQWTncZD+Rb&#10;vGKMtxRwqIMuN9Sf6QsEdK5PkT/al7LH2qAGzv1DeIWxj6xjweAzNhBqT8MteWyA/xKg5SdgRJ95&#10;nQAe5Xz0FV8c2PpjL46Bv3kvc25xGoPLPL1toEpWfhNIDEx3g4PIhJfL3HiWgXF1k01jA/mOg8To&#10;SV978XRkF03KeCW06c54QrpP/cKWN0vUvmtbgEv5eoFKWTacIhf4lBGgW/xdD2ShNrKTIkBXmPow&#10;vu1+vOJTdwzQJTQmjW9VfuLQjlw+SJvxDNp8jDt0Qis+jx7UMa7hH91Y809cqLw82dBnvHSwHkny&#10;DW/DIQeiSs3Ks0Ody7+WN11ejdfy8mgLMP9QVh9ofXFUCcMtuyUoJ4xunX/hWZkdCzX2iH2CstNr&#10;+0tjlLU/ZD0Q/3H/ChtQLQo8qpvfCCJfJkCLtQFrB9JtA1fOV1UJ/ugwdZV7hW+bU9f68iduOfya&#10;rmyUcUCbFZtkl//AkfKGSrBbJDUt7/rGtAePdGkDXd9sOWXIcKXDVMYlX0PTXrvyHrc4JGaOqx6b&#10;XKMr9O7pdczA8DMRjEWM36wNIEdg/m+GesvZStWTRAdoc9jFeOE1mcYarq1YX6G78WhHLWH9sxlC&#10;5DV7lLPG5MC3csIXnasPYxnzLSHwuw9mfZq1kwHmCzgCuL4GEHpg95awTAJLe6ZvruMN+Pg9oaYl&#10;DUx970pvfdrCrINWWPodfHu4Vti+UtprdFko8kZmZSS3IGUCfF0cPc99IjtXr3sv7qku+ZZBm3T0&#10;Iff6QPsTWBe5X4qX6Wle9dP31lXCYE+ZDmsgJe3NONfxFRoO2Jm/xQjp+wXY47W991Lojx1U+BKd&#10;BdD4C+xSNUnmbWykvisVEAm/4rW+t/WU85V29HmlvX1Xdu46uOtHynnFK7r7YJh2wQ4Klauw6Mxc&#10;2Hp4qrkyP4pv2mXEKj62klA8TW16Su/44bNbYsd9k1Tky7VLZV3xKCsvJWycyDhth86C6VrMuMoT&#10;VnrcqAJeaeG2tpXi0gPn3zXE/1+BPTJdgsCPaJc3CdUJU/QtdG+CV72Bpf8QoNHQG1psC+qooN0r&#10;l8YGJDyOOxmrzsvRJ+jRKeMQFk+blCa8KpfHVQaSNYzNkBMfJ6B/bdAuRb50gCl/0m8a9rWQ1gf8&#10;DW/NXiYBf3Rdabu/ooP+WL/8KoHrW659/ZvJIsS4jUzWF3k8r4j/bIpUPvOUrBq5bQNLAx2FDVf1&#10;3DjVNYQrp97X/V1PTsVqSxFxu0tF019pum7s1PEl/McfRg7Ish5tKI3mRXi7vt7KSMB7PmflFzLA&#10;vSpEp/gQcKuOpFc+pYX4tDv9xfM8BW5m1t/DbUu8invWJ6WLH5XfWnakYP4Yfn7e4Vi/5isGulTL&#10;VUc5k2SP0DvvUCCfm8xXiufpjq9eH4iOaejioLTOoffcmQx78ZZyvfgTQ8tyqnaek3LZDmOXOLRd&#10;SHF9iO85SD6tEN1mvilYHty+Sj12rVyN3b7BvvhtPY0bHsPJsNC4Dt86CQq7lZeU2tMXub1c2PGP&#10;GtqXNzzSmqsc1F0bJCP8ga8cyEYeOl6bD7J1VZ29hdiffX0Z+2mtAjZnFRQIxoG0QmCaZv997/+t&#10;K5917GRN32u40Nla1XT7BW4D6eO81LrGnOg4bSNMmoKNTAkucNTXWDTwhqtBgPQqxNpA4BFMcuhu&#10;uCovzSMNI13zFSUvV1aOwETPtcztVP0OJCqLhEqrqX6VteAta3N44lhodoMUeHif8VcZ9jEN3Ea8&#10;+Kyh8JQ1XZjmV/jr0qVd3COc6y9MopTDpzF40wUcrwPIJo8GwE7IvkPnoBdwTNx1cK4VGdnqK/iU&#10;N7jFoWXwzabLbqfrdAG24U1h2n7gOa1mQM4OYNDZPjjOG4biA77ZZ8E9tr/hpvflx8IDDG652n5Y&#10;f9plIack5fBK6VH/SzIA6fLF97jwZijj+vX5lZ7Eu9LvPqnNHnOhtcD1rnMGMjYMsllPXwn/3sEc&#10;2+HrnYZ3+eAN7QYWFpfkr+zeoB1gNqCgmbuCoZ1FCLDd8CANfyZrYBlIwYMn5dTDszLil1wYM0ly&#10;BzVprM8BhA+kPOaJ14YjW41etpv6NAG6fAjQdtxWpA6qLVc8ScP1iw2YPAGnJxWE0zuCb4sHHwnu&#10;15BVDzbigeN3lrAJ7VI59ouSbDzwlBKHPNiMAz7CClvZXPEFv/a+vberiL9EJQvkGQfHNuDaH9Cj&#10;H/t18tZV+QYuwawbBrQdM7FS5gNu2cib6dhLwQfGpsvcxYJhn4Spd/8HDpj+jUxbmeoI2JrfneC1&#10;eGy4wBN8bPtM4jx6+qkOTPXUr9rivjbXnug1ezyxwav/eH3k+794cnpbT/9yp+D3vvcHpz/4n/5H&#10;3b1/dfryl985vf/zn0uYyGxm/w5f5204Ppho8z1rPHaLCfObrOCy0cUYlf6Viy/6NBuLbJ7yG638&#10;Jtft2yKqfnH//gO/hrdPpECPEFpOKI1ajC7pk63HtpWXNBdHj7ZXUAG1B/o2ATjkZ5xFznW+oKz0&#10;mI9It/2oI81hNuOs82rrrVy0aHvGifDYfbR04M+Ywqc3gFBmuhObn/g43i4MxrfQcRn3wD0GXsG1&#10;XURK/l4wIrfHM7WFTSDE9TAHGbHzGlIWO7hcAF6A0h5Km55sSbC8sjHyMTbaB7YN3+hDP207nNGG&#10;3tABrzYgDZyDYsqrD2Xo6RsLpBPjKbDcXPDos0ced6sotEvHcqlvsVHwt7/xjdO3vvnN01//259K&#10;ryvdrPNMT9frN/zkImwK3X6hmzlE04f0evXv1TPafx+roYlMjSPor/ZdOUul+cQSbBrvOC9qkBKK&#10;/FlyJzTeKCnBrERbpP2SB27vR4GmjxBUZ1inXPLw7bdPj3TIzxO89zTH05eh54Mxwf/RH/+xbkz5&#10;+enP//zPT9/57e+cvvNb3zl9+9vfcr94X6/nfudtPYFJX4IwFz1C5tO2xqcIlK2xM/oCrgFf8CGM&#10;yijnA136JKG2I92y9QBZAFQljByWxf1TYxr0JEafIodG/bdyW5fBhRD1q+ytp45yNNeXg3VOcvu2&#10;DsCJV+UvPYCywT12U1+jDjg+PfTrgVllZY1BKG3Dy0+8phYfeJVH+eLnXYu5XryIG8TWAZqE4jPO&#10;k2bNRL9peXUxsL6Ct9h/KoADh3VLcakCng9PXBKoWz8tc6W+bA+148oXeH7jUYj2kw0WPx9faHsB&#10;a73HnxhD+pQueJXTcKyHOu8OHer7AR44boBc5WestL9IJ3wMfry6vrJUdnCRi7DxcS5yTNIROPYD&#10;j/dpG1BNC38eOtAkWMaxLWlmydpg85/R6UrXXF4XYS/CofmsowoZl7u+Nl+Bohsf8oYTLiJYt5EF&#10;kr0+4O0B2KE3hwEXe/FmIMaI2AOaJjQyQoNAe1W+ykA5dAhrmQvmi/L6msdY4EWKsshNvXTQWPti&#10;9a/hz5qOcDDNUA/f6LLbY7eJ5leNH/UJ7AjfyoRNGR9pAwJjbv2mTyIDj92IueGmAY8nWAdJh924&#10;/uJ6BRocCMPHH9WjI3YO710byNcW2IBX5l/xu7X6uRJofaLflEUWnvyFBjL7hjHRRvba36+Exi9n&#10;bEKnvv0IOSk/HgJTnubDF5CDtpdsY3vjLZb3Wt3zIrB4xOihqHKAQ0DPxq1r7ArDyCIYYEKvt9WN&#10;lzB2lmgEs1dz5VoqN+UgL9zUuvkmw06t1nuMmc900ydP5NYX6Au88Ye5lt8EFqA+u8yiLpLiu4vm&#10;+ktfmdOyUc0Nmc/v6LXjT7k5k6dHtS7SG4agj+35wyzxCcWiv9lwJY7KEcmwq92aPsa190qGtPuz&#10;aHmcGd9AFnwUF85vEJOMnTfGQ8jjo/FiS4pZkz/RW12Q4bkusnyTg9LcTFHdUJQms1y0z3yGrPPg&#10;u3+ZZt5gUjh8jcMmXz8al36bBmEu3MYp4UJnlb40y+tVMWOCbSkaDR6vR17XUbHUO6364pV/YZ0X&#10;PLpUlpYRe39g6HVTeV2nAVPccYOK9oXj9i+0w2aVAx3sj/gmf7v64n2NX17gnnEt5jGevurT0H3d&#10;9dX6CvsL5FW0C4ZNyGET9DgG6gnHOsorE/VOC9RwuNSMLcUHxqH9/wIvG6lwiosLTejbtiNPwWLn&#10;l+Vu/aWYNwYQKgL0V/1u621m/38G+g9zhkY7yaU+fxCnsmKf9oX6oeWmbdQW9AlC12OxoYv8Vfs2&#10;duHYYrNr845pVh0wi7gpiwc3C423D7owmfgUNrqWB5niS7mJZ/JTZ4HFIxBGv/arv3FcesRON14m&#10;mcKs8tR+q82Y+3gtP/YGxzCKUfQ8/3pfK09oZHydzjAawSPhnBbs0pOUKMhArlHlp2wdK1YYNXoO&#10;VkWn8I3rD2fwS6byC9G4ijzna5bK2LMsJvATQnGsM3PbqvLMkZQVbmF3bTL2eLlamolr5k7rhIAT&#10;MsfFeOVFzJ+DZVuFK+Yem6ZwrMsI0TRxr492jKTKr3aTsrYOnPmUxhHvujzwhMgffEpGE9dd+mJ+&#10;qiyNoWV6xIO0lZGfevpB1+7n/MUVO45dyhfzWD7qkMxtzTooXNYH3IrDmjG8ub7IWEy7GX+Uox7a&#10;kFl1iKivbr/tCeAKVsaNawDyJd6YslVxm+uCEMBdF0or/AWFJkTDeGzjsktfwQ9wZQEOWahj4HKs&#10;HhWzh35lvUTzrIzGqkwTp0EyADNxMLF0cqGuPMFbZVrplmYHGPL9rDgslJtvXFxi8Cm3Q8DgzCl2&#10;mlv9KsSSLm2TGD2LA5+1HpjmKwv5lkmRbFxiG10krsEwKidAn40paFgXJvMJ5bnaFbqFbVyewDVN&#10;3RcN9pcxnn1jIVB6jamC1xfhUtmKu5A/T6JjS6YPNEsMHf+NDfMqtkBQxHoCObu5gC++LgBf+Uhj&#10;S19/0hy6wNJNRHQoD+ZcKHjRNURzl7ieFtOTvH49oQZFfJLfRgKWg8UsGFg07LLsFx68gm0uqESz&#10;/K2nFOIVUDmgYfCTECrrJskusy4kkUt82UQo7oi49Ucu6KSeLupyYdB23nnyxAm/A6zDbB0o9HAA&#10;JJrimZ5ufqzDYA5lc9iXiZWLDA5DoMNiNIslxAUrOrnOObRIORfCLWfz24tQTQo3Z9ETOjsN0Fkw&#10;snHH5mX7jnWX19gu2EcbDFlMsRjJBtaw3srJd9FbWOwWnmknymtj64J+E6jzJkULJq5uZI07Nljb&#10;pDo3BqSHV92sxJ7grBNsZWkMPndoYS7e2iWRnI8otEn8is2Qm3q9F5O9N9Z4PZ02tOBLP9lkVaIy&#10;+cJRMM8E5D9iEPg0iPcjbZQ9ZZOPJyVUJ6vYFyWIUi+0UaGnDh/Ln5TnddO3FD/WgQsHFxwC35Bc&#10;X/v610///J//r6d/8k/+i9NnOrS6o8PUX/zifXtJPG+3e1m/eRzcNh369RMa5JtSf8VWslP6SnRh&#10;k8avAqTN1Yd48oNXQ3nDRfrIav6wyTek7EdP9bSafxtYmsCztra/jRyXfJwyfJmNUw7JjUvftVzh&#10;0GaAZv0hWqQNS3erExrp9QN885vgQ8TlGgShQ0CGxqSpp/9wCOC04Ih9uNhFm1tQuMo/s77ZJPZB&#10;F7gqy5LOpC9+8WS0tvPkv3PjzdiAQyH6BjelECzvyFL5KMd+yIQtzXdk8hit+r6C3W2u9vXYP7qC&#10;/1CbwdBrkViYjje1lQGeEBjaH9jFVtSjK4jAKV/56Ovkkd11wqM9Ocxl3QDcRx9/rFc561X7Gg/Y&#10;6Cs/+4f6VddP6Pm2DjO//e1vn/6vf/19vUr9I9HVvGRc2kUy8Cdf1ra8+rXWJb7nZeeNHJWtOliw&#10;V3y9KVz1W+NpirEXcsRuMpjKum5qeeTfRYnc4GQcjuzBBar1aZtsmJPOB1bIjg/f0cYxfv6pxrLP&#10;PmNDld9Ufss3czx466EOgN8//eyn//PpL/Vq6A/0muh/8N3vnr75rW+d/tZX39O491hjgWiNz9e3&#10;M/enLbEr7de+tOtw0pPb/N5l5kzmVPdb0SIgHxsYq3907eF5UDIzTncealsA3w9lfBj7kamytJ4n&#10;iIpX2PoYMvQAiDQBvDX4CXzRd7/B1xsE17GBItPUUMJaZqeR9rbO0qPlHkdFk8DBPL6O7wrC/bgH&#10;KZ7vZYPwpkFjM/QkoA83hFHftYL1Fi/6Lx8OIQhtm02G4Q9u6yzn6F9bUUYavJaZoL4owyTEHS+o&#10;g2bhlbCnki/9rBdjZ+YhQmk0TZ4PhwEExLUdYoRdFsEQSpu05RVXfNXjh5CrA/IQGH+gt9NPewC3&#10;BaU1SrldkEVchJ5XcR5tseEoUdmJ4fFSWHiwvqc9O3fi7+CVPv03vF+iYhjo7+u8XXZwoFX++Fd9&#10;DErUH+lWd2zpGwsV84RB4F/GAR4arEGxI7xu3+btJxxOZT6qX7xgPB5C4uzrDylgHVw8dZWBrCXm&#10;xrNJO6Ev8Cs7Mfy2Na7q6rOVQyAO5H3XfgkpZv0Hz9AIL2jWn6zHki8q8AQ/gdhCxeVNETDkC1tb&#10;kMeqfTLZ/D03xx7hHz25AQL5gSHN9Qv4yjpg91xfxSar/aBDnhje2axjDmb8f6D59Ev2nUePdBOs&#10;5kxvlumA+LluriLwm3ICsJzQeKHrklwXTLtJiV5/CExzr3iRUChfa+FrpzlMRm4UcpS4eXDy5G3a&#10;XpkNNvCRi3ThWKP6aRfxyFPKmVvCAmZjKOOAKb0S+fu4gck1RgJehn48Vc26SWOt9Qc/fQ5QXxcq&#10;ZnOPsZxD9Tv6WQp+55mbJJEj81fkiI5pE/is18zkzwPtpjmQudVPYMv+AqD9GTdv3tRhsNoS/Z/K&#10;z7xeHcdA+tz85160muGcBTmITlOslZF9LUkaHRrqY85v5SFGXQNSnAUbD/vJR6UbITLn1enY5bnG&#10;xvsP7p5u6jrtivHDbRE6tiPjUw+Fxbu+aVrDu3sPvu40F9lPsBn/sZ3a1/0pfQUQ+mw/9ImOwW07&#10;MRpKr49qK2u42APH2Kwz5bWXcSgTn47tcKL8zN4qQ34CcMhMvddOQ5O9DK8XJl+utAfwd2S/XyXU&#10;NuUL/fRDpcTzjm9QuIYDdhy5roEYnWkTxvnsB9SmMeBmxYskev2ALITqv+VVDr0eHskklnsl5v6v&#10;MaB8ocFIhI+2DPimS9v5odeyM7p9owyFqx0kT315xVvTtN9Rl5DZx0jzWum64PBFGyhAzbHz+Jmz&#10;m3+d8dYal7E+8NuAGYQv+O03g3l/cBiKsX9eQTEybL/R7YFZc+mM3iO25zRf6y5dkjqP0Wol+gfr&#10;6F6Lep3M+KmGZv7dbwARUolWB2RRGztYHmSKXOppLqYP0c4j/Vm99//wWfFhDgDOYjqOwF4bKB8d&#10;gEMM1s/hu/b/irXGhpJMN/lIr5cDEClH9vroCnf0Y+A8lkg37NVQuawF4iPsa0L34QCL7WIp0gRk&#10;TvnL/U4lvp7ajGuMy1+xW+VJG5m+KlYbRn94B3bV7xJl1geeL0Qna0fRtu9knmCPRiWXUF+yz2p7&#10;p2WD2kFCmsaWV85pFZ/rFla1WR5eor16Tc11MNcU8jpsK1nXMB6YouG51h/TyLlq1zT8seBKf9Wv&#10;cEd61gmFwBWN9QncI2zz0XX6z4LbPl24S/HWJ2a8AoZ79xrwc4fxR9KWUTH+zvqiZQvI1ibPZy9/&#10;1d0IfC32tY+IwErDINNu8OyYn/6VsSB9c6PoROUjw/r0VcHSI9wqYNMroZY1LlEMSJk/HsjOadWA&#10;xQussKehrnQx0brS/CLxJdzKTdx0adrQk2nd6oxHejgR9ZSXHmW+EKdrK00nX+/khzx2YdD25s3o&#10;Sjl0+Gsov8YbD2RfulZlBY904U1vZDPNUYZy8MurcOVbem2flh/hTUf8CKS3CY+Cse8m8zi0wNy+&#10;WTjvdgOFQHk79tYBU+Xvtay04X0prLYoXnUjbtklXMo6kVrPg71X2uVf+7h1aIelLS/xgH/pVK4V&#10;bitDPZnZ0dgbOPNddCfPxqI80GScFxJ0NlquyVflPtY13/rEIqR/FruIwEfia7LIAvvWrf1g0fy0&#10;aOGVz73IoF112SmZufOfO9AzNoRWfJYybMIF6jpAV54caIsp+tgg6Dt2kEr4H4MafsuHvofslkcb&#10;/gTS8IAXAbjSB5YPm9zI2wsHiWx5+E2+Z9KfgZ1XobEpDkzuxIG2LvRFz3dzd8NaMm30LbWoSYaz&#10;viL69ZXImvZCX8PZ3rFR+wavEyYNfPW1jdUglHPx7x+9Vxp9gWHDxRet3owIbnSOLWorbFjfx0aV&#10;yU9qIKvbiI06HWyO/Wo7YgJt2IUFebcXseTdArBrfiqgv1aVh1t94NOGw0t+VZ+HxCaDDwBVw0Ja&#10;BL3JNPjYIxvfGW+QK09IdzGEb8SXLDN4ooEMto/a3Rcy4HFozKJb6eqHljwRDmw3urQr5o0Ivw5U&#10;/N1uPIWNGXgdi+JedHK48LX3vnH6wQ/+4vTP/tl/e/qLv/jB6e238sTQp58+Pj3Q69244QDPIdiq&#10;Sibnony9VLDUTXJtu9qOqh405eJZdprFofuoDqGY1/z6Z7VX0oqlI0+l8xsnSENf4mCbdH7zhc0D&#10;2Um2pRyd4bm15/RL+Ns+05/Jr8E4M4a0nCayrOancWb6T/x5aZtpp+q6tRkEFFpO7M9Y9awcfRB+&#10;4JGfAC3mdXiyAUTe+hKjyzIetK3R07iKgTfdoe2Ka77YJBSC7cRGDbauHFwc53elabeUQxJZkA28&#10;x4xRkgf+tYHxo5bacDbexd9yCxeZA5PXlFMOPbfV6AEeMLWPxa8tN5vFzsgDLrD7QUb8GRqmLfqe&#10;D4or3QiP9WQ8gfmEMRk66A0OuIwJjKFsrN7V656/8fVvnN7SoeLP3/+FYTjIZKzmQojNcI95yKEb&#10;L15o7VmbwAP52jZrOXW/aqidGkMvafyRzzTIVp7NDHngVKV+/Wacymg1/uQ8EHPR4q0F9ZehjmnH&#10;vOZG+SM94eXXiOqtBMw32AfsJ5rXnz3/9PRVvYIbAT5//Nnpr3/6s9N/99//D6e//Ku/Ov3e7/3D&#10;03/y93/7dFvzDHsAbkfZlyedCGwc8mpS+53kqu/UrrUD+nmdoP78Qj+ASb1x1M59QpMyPvY3U8e1&#10;8fH8PjRKUcensKXR+RJ+1LHp7UMR/E35hsrTfA2FTzYAUzjTU4Vloly8U+9ud0a7+MTRN63ofNco&#10;sjr9zjc/4Nfor7ZYX+dc/sS1J+nQGZqKqlfryPsQRP2QYNuM7qE1Nl/Kiks/C70cDJEufWg1X9sX&#10;rzDwaqCun+JGz8hVHGzEf2CEz5pLfMENP9lGdBGXPOVp/6wFCwe+D4CARQ7zz7oDZOyLzY8ymbG+&#10;Qkfjlv7gR75hk5V2RxBENn3BUqan7yzrAW/Fp/9eDNCbwI1WzHfQtq1Er7JYZ43D5PUVfuCSHnjL&#10;PHIxZtu2or2O6YFBhXP9bNvxa9L4AqG6SyjnW7aVqwDZCJZVdMnDhz4LXFW07MDTD4YecrQ/mch8&#10;rfK5CHgRcnlxt7LYkBsuisfYljkgYwn2YG5Yg2VbbEm95zqAhgc82TTsHEQV+kWv9I/qRWzda4/p&#10;T9iCT+HAZZ4k4LPcpsQaIzeYuNg223iM74BPmdtQYPBiPiT2GkXjXXkAY19CFuEQtvGNvP5R8a4O&#10;KN/WjV8UPVN7sfblVf+csXG9wQ4Z44nxBRSZAnfrFv2Efpj2N5C+WK6h3vEQOHYAvpCItvtHfY56&#10;yy67OKgA3M0eCCsFYou0hethqrqszyIz+JER+9P+4CaAT+imsFxGMnMNHH6Byjf+hG/x54DcSj/X&#10;E79s7pubyHFQ3nakLT7XjZ+fql8jn38jGt28kR6bxSahOeKsbM/StAPXo17XiDu+c+9e7IcP0K8e&#10;P/lcPx2QebnrR25m9g2ps4Y/I7pkauNNx6mrnRZQJ4EnbAdAjF36M/ziMy7FKc4C+baF0jdlTR2C&#10;GWocyHrKKO63sv/TJ6pXnva8e5ftzH08ryzxifCq3LGX2nn648LVEm39ir6iAJ77keLScDup/obs&#10;3z4mQQwvIPtQr+VT+PL3hif4LYjGKjvl5dl064szXN3vC0PcGxjA9wdfwUuFAMuMF8qU58gBfepe&#10;Fzb5rwHs3hDV8CXQj8XQab5W1bdCBHzDkL4N7diNucP2EuHwejUh2wXpBI8sGz0yI0fFgZ439VXl&#10;avGij9lWYy6/IUGdv6PNePCZEJRhD+xXu1hmtBAz0nlr1fgf1EYe76GJJ3DM42tYeZVHfcU0hVff&#10;X/GuS3ccb38uXPlwQPo3GZAVtdHT+mgtaMvZ/m0zZSa0nSy3MlzdVocdBtupfEdrldvb9i+h1ihP&#10;+XB3+5hI6xXXzng6Ky3k3vrQ0LNX07Zq9+MrjI0/cPWJ3gBp3tMlapOF9bVJvyVwkW2XUYXjTyty&#10;fXAtw36ItfqNZZCeftMnwNBSiPixE/lL9ChvSH0UW2Vrmth9ZOh3Xi6+196y9XUhPr+3neGsS3xn&#10;w1O/9sGf6uD5OrmL5xuEtQ/qfUaNBfjbuqJsOxb+GJuX7NjwEm+tI1ZZmm6MpRvAJbSOdG7wR6eM&#10;U4yNXUd5DxmgCeC9Tt7CNi7P5lfeu1atnXjkBHfFP8Kb1sAeKJxlI7eKJD/tzCSCAABAAElEQVT9&#10;rXnWdlv/O8O4kGGdOAH8a+e1kdmyA49845uWt+ljnWnPuM41yehFW+TmPfizjsi4DriviYwnNtIr&#10;9kpB2OwyD9hZ20sw4bx6Dt+eAIZAhbIik2+6DNa48BZMjoixWwYcae56dL0G7tSvynCHfxamha8x&#10;Vz6vSq/8kPUo7zG/0qLOsq2Fh7RhVFY6xCyqPCgp9gbJbdFRQ9bZoEnjceHYiQuy5jUNX7mPjgZ9&#10;PuARc+FAH3f5DBR0+uITU9d8xXfZAW6to55Q/OZbRvlKs3DUFxYKpNGBgbmbLPIC6R986vspbexU&#10;X2ld48KUf+1DfeucOHyVHsXAFu8AdjF7pL3KAkLtgN0J0iix+LTOBRe+8IMNflYc5Vc5q6vj4VFS&#10;LABWHpZNlbLgS3oy4FEP/HMeiaQd5JcJjSfraJffGulr5aWMXyWMSC43yb094cUrdHjtys0rnlI4&#10;X4zCIgdsmRJ5mpdXXuVwOH7LBj9PTZSvJyr5R3Cz6VbZKLP+Gqzpdz4AvZffwMvGjgG2vghN9H+m&#10;p5jxB3CxCTy4EGZzjSfHaCOBnp7Zj6WDFMKf2MB+ovGJSZ4LTuhxwAUZLmwY2zgAip2jwzrg1l+M&#10;BwOFyJCYjRVdr0u23aaG1WZAN8qQExzu1MWWbO5QRj2L7yvJw6KD3ztmM6B9kWYHL7wrW2zO4i32&#10;yOEJMJFtvxjBJvThPgG7umXhjXT4WvWjCvvb7ItrZDKLT8HaOEpYXvvs+MPIFQLj8+pNtSv0o98+&#10;3hxlo31oS8an2CcbYsBRngNh6T0LABaUyMFTDtibO/UZi29iMz05zoKKtvddzMgi/bpJAd4L7kYX&#10;bW/KsDmjp37z5O/N093nep0m0tOmsi+XNO//4oPTP/7H/6Ve//y/SBfa9YWeAs7vkrHpfTmkvWS5&#10;y9VLae1ROzW/9QPNUfFfjTOyBwe2HOw6LT/E3/Bp7tRGPmyG//E6Qv9m3J37/r3imxrbeOLy4Vv3&#10;9Tty+k06DrtZ0KiMsQo/2BcxjF0VUnhK8o390hclA08dawPo6m76LfD2D6uetgOWDS91BNm8/bt0&#10;Aw8MeBLGPt/a2iF+Hn8zfQAVXC5d0ZdQeNL4g31AfG/qkB4Y6s0HWGj4X3LKvq03Ll+SB3jKS5/i&#10;SwGaPMXKASaHpy9e3DUuZY/1oZ7Xat4TH2/wiy6XIB4fZz5AfcYYAnz7QTbGOMaSjHF5ip16b3rL&#10;dgTGCg7OgIEfMmP3yLPTBRbcNQY3dzdnLChvfEUVhmXdQL+CNpvWT5+ELz7BATj88CfqeWKT32Fv&#10;GZ6Dv3HweF9t8d57X9VTy297oxr53tITrI8fP9WroPXU/Twh9UJ+DB46PlN/g24DPL9IeBN4+s9O&#10;dew1fmZHMcOx2xdgHgwokNpzkJB35Zv2pu8RSw7DKt2NSfL0S/I3ZWNeWXtfT39dadz69NNP/fpn&#10;Doi/+tWvq9/fPn34wS9P/9v//oenjz/59PSL998//Wf/6e/rCeL48lP5EfOUDGqatxUzR2Jf2tix&#10;1LePWB5+ViFtufaD+hB64KP2IdEg3RsIoOXfNJbswIPvvq5xCPgGZOYmMQJ+jjw8ldf+cFcH3wT7&#10;gGg2vR2MuCQyb3KN7LX4IG1RaVWO6L17wJC03Mh3Q2s1xi/SPB0GH66LeLrf1xBjO9K+CUftSD9h&#10;PrMdGKdZl+ivN0fAA/7QJABH3rIpb3uN7QSpuh70ps6+ghzqV4TAx46l0xh5S/cYY2fGfssu+eun&#10;XYPsBzz2TPPCHxugB30+9RHKypt+j0+wToYHcITWUwZ8rV8Y82Xck00slXjS5oztBOb0HKLCXzq4&#10;P42fGCJfT58tvyGqonUtJ8YL5JKc8tqKmjW9QNp21Qk06yU5VWEwdKfex1hal1hT4FivCgZ9CfQN&#10;x5PniX2CbSPC0KiVWga/jru1JzjAsu43X3ge1KQ8cAPLzWI6PaxtWOMAQ3/uT7DCm9FJFYOb9oav&#10;aelrZQM+edqRdD+XXhloPAnpOXH6jBjJhMtYMXzxAeC8XsQfhj6/LRbJYjPkog6fZI1pOyPT4Hv9&#10;N4axroLBrpZBfQ1vB8f9SnjRMhpCz2slNRG/yRu5ZWf6vGhAp/oy9zOGQY8+jBrpP/KJma+xHPDt&#10;J1mTR/fcWAGO6g2j8Uj8sY8SfsPNZ7oJVtUu8w1+EvMJdqT/yAbP1Aee6idQ8sYdtbWGnFsjo+mA&#10;6hD94NX19rrBXag1jk7xNXREQXQ5Bm9Ii2dCYrI98Pd6w5W0e8YKNm0//2w/wMC2hBkCnO5X7J3x&#10;Jf1DjSP4/ScaAvlC9qA+fkvMoWzaGRlZgzzRU9r4BzfvsT6h7RmlWZZ0nIEaaiJRPJ2SPbgs4m6F&#10;6OV5HP8RMut0AnMFN2+jHgfOrOkhXH/ZCCgxJliLJl1mq+0pW/MBpX0bPC+JqG3SsVU4sScK0vMD&#10;f0nPjNfigk8Knw1S2gkW4DFHIgVjyfMXWr8wF6AjthAQ62YMSXtsPAWPPASu6+mDSBC/d7HlAufu&#10;PV3/yX74OX17tYL7rnAphzbBFhFtZARHxh6C10QjR7ARNbaxTOp/b3LAZtnhP7hwKr3n6D/BtBd5&#10;sAF8sLH3MaAx8kCLOsaQXyWkdSNN1xTVEbpunwMD93OVAVdxDiBbNrBtla14S5TWVnBIYAP/KfY1&#10;PXm1p19pL9jc5Bwk5EkLl0jGVefknl1TX2leoVMHfsXd0/W/8mZsaEBnbEUjxgajn/if2VDr7qsn&#10;mcdbDr3qDC5/5QU90sCu/Mr3UtxXCFNXfWwGf6XfQas8A7eP111PXaL9JmWMaZpltP8yNNWnbRt4&#10;6kzBfXJsF92mfuTLDenDCcMSWqcBN9cGeujDxTaQxwpfD+tawTYUfG1pG0Bms+XYtzRLRzHyZP8E&#10;lsype6j9mQcuhbZZbU4e8Td/GTzvf1wioDKJ6Ot0V1d3ZUwbeq7gqz4EBniMtalNCYXYQGOZ8RiH&#10;kUf6Wa2dkvE3pI0MxRcDe8JnYZk7KGfebhtgs64bqNvnmXP+1O1h6vCVyuUivvi0UEl8a5oDnquF&#10;dnrnKa7BgGXeZgzFkmjU9juHTk5c9uIRr+1MDWnokC6dY2wCFn90EM6mSxAN0nmE2IfUoope9Mvn&#10;ugmM8pX2NPtWxhz6qnCpdqVXvaBBes1TBv8G8DZcFR5hC7fGxlEBMfAbvvJdz63wx3TXBS03PeQY&#10;mi0XcSetg1KOVdZrcHyTdYJQEWZDa//k6MeyWUaqA+P9DGgrC37MkbEOiPCJneo3bj/1/7Ihjlx7&#10;a0QDbjDM9f8m0CGx1W6Kl+oAeoNCTgODNRh+lECwGoROGadLGU5nWA0YGJtJVivSDR6ahsfRxLsH&#10;H5RDk8UrMQO1Zagcgq2BsjgjJ1riZzzx6MUb+ZYfHQ4c5CKEjzqKJ8h0kntaoDMZsGj3a68YhMQb&#10;HD78lguBMgI0+BCQq7TIezIUGPYiFI60bTQ00Kx0iF03ti7eesFZGOoIlaVp6K0DJ+WmLzlyh8jI&#10;M3JRT4AOeleW6kwddkSG57IHaFDgtb8CVlp/ePLYAfwujkoLGliMC7SW1W+oI8Af/6s+1NeeHsBk&#10;X3CpZyFZOPMTbOOWN6ac4HpNQJRDD/0KYwB9wbNl8bjgoeNaBzztze/9QLcf7NtQvuRbv8XYbOQq&#10;vOXiImLgJ+FIwOafjZ7g+mkx1VaPp3o6kQ3FNWy6SGeCuqX7GDgsUmhTLqD6JN8jPVlFn2Sjlk10&#10;Fiw+gNTvAoPTCdwXO6JXfeDDhwUctkLe+9qo6IYrT2zxCtzbt7PBf/NmXkVonUVXyJYPvAyuyMeG&#10;FAdP/C6dQATXDWTkNh9h0U7oAjyyu04ZLqY4GPdYovGGDRVoaFtFsIwRORSuH/IUFIOyRwfVwxN7&#10;Z/HG4ic+5oVRpN2/BS9L2i/hjx/j6/2dZPoDr8/zxbhWHV5wmrZN5Qt1dIg9WEhy4d5NXmRQmftG&#10;xhXepEDwK3FURz1y8kSnL2g8jkpe+hCLauntRRxL3ws++kwHAHxi0/QXaB4vSNsHsHl4EkuQkcFt&#10;xeEgM+AS7CeiTr91mnmDvii5oENZg2WVLpS17VqfG4hansWE5cCx7Xf8jlMOl7A1/oZsHATwtDf2&#10;gKc7gmSwLLL7nTuae+QrbNhwEcQTENXdPj3yPVcfQ3eyjLFP/cSF+I0evJKPului+RkHUfpoy/p0&#10;S08r3rn/8PRf/dN/evpXf/p/qy88lWz6DS/JzCYNvshHQuDQ/CvUhrGNbUDSBk9Uu0SPwGGHiEtr&#10;qo9785axVPXamGWTN7aZpxK0cYQf0bb4AFxv6lD47hx20h5qCMunXnG6L/zP9Tutt3gdo9rpqZ44&#10;uPuuDt5km4cP9RuhyKdPfM4Cx8lFN5srsRf6xqc172hjh75tidUu+D711Q+az+TTz+YCmDoWOyyo&#10;qKO9GJMeeYwZW0rftkv6AX1BG0r0O/3Bqws2ynxziOopN1+rET/kFYnuj+IFDQIw8N7ypi1/xhfH&#10;/8/bxWg+aENWXrfMDQf0CcYDdOIV46XJb7z1QOf5rIfe0hOubDB2nuSAlEORjsdwIN0bHZg/mRNu&#10;6WkJt69vLNFYoHYj1L7tM88/0u8Jji9QD5wvvKUndPkNaNZWtqP8Atk7F1NWObB7XkM4/dh9McvP&#10;2gR4t6HGNcrwF8p6EeK8bMJvaRMY3/iNu08++Vgbqfot20fED06/9ff+o9OP/vJHpy9/5Svqv89O&#10;7+ugErtwIwZz15UOdxjbK5sopY2IcfYl0EUSkuhFJz5BwG9eFQoHTG17Dr8xcD362h4bfeGRliD+&#10;U/s5OE/bZr3B2Enb0hYEfIbAmEI/97q8F9sopXoOuO7q47Z5knbBTxiz2Pi6c+ee8ZjfOESn7oHs&#10;TPjJT/7t6b/+yX9z+tN//aen3/99PQ38H//9090HD30TFQcJ6PDo0ad+lagYqC/LLzUeMIZwQE89&#10;YytjD+3K2Eo/IU2gHh1oI9YMdxi3FXKAG53pq7SndZ+x2zhjO1ZO/k1L0WQdwLUEAbxuO/BbmQTa&#10;EV70O2So/bhBAlloF8NhN32yDgiO6xl/RLdw0ODD/EcMbeAI1U1kvL52ob6sm/g30N7gEhhr6nus&#10;KZn36KP8Rjbtwl9lLh/yn376iec4+lVlKxx0Lbt046k/ZOQAHzlyUJC5AXjbhpslFn9HHvQrHeLq&#10;ir2jf/oyNMjHv1lnBg/7c42Bb9DP8Q9kjY6SQ/QtY/1ePJABWpZr1jW2j+xLeetqZ+QSkcXu6Rv0&#10;F9Zg+L9xGKf1b/tJXsqZt2k2ylxuYvkCHLnxJ/yYwCvtfIOBfB75WK9wKFRcyvxHrA8+SbyGwtL+&#10;hOgUnS2HfCF2zLx4o7tWgkVmQmnQbs2b3/gXMgDD2G6ZsMHIDDz2JGCjpxo31/lDiGIkeQTPPAiP&#10;YWua0KN/oBv+iXqUwa9jefwjdmE91euIyuAnO4THNceD+w8QxD+bAZ37OpRhnMP/Hz36zG8wuKd5&#10;k3GOAx36sGWXX2O7Dz/60PJ/6Z0v+cCNetbh1OUNEW2ztAPltKFvLnDfuOs2Np7KCehCuyOP84Lr&#10;eoC6K+ZwyYL/gpc+paczJSfXDeAhK3ZibGQt7jWM/Kj9FFv1lc6Mcy+sc+yKUaHBfAedyks5Pows&#10;rHVZP3icVJ+SWMbB9pZZeX6iBPszdnXthLzI8LbWbje+8Q3TYp328cef4Iw6ZJOM8k18/6nGIuzO&#10;jb03bjBGiyiMSMl3EAd7OCjTDW/6HXyZl3m6lsDekN9gJFv0sJqfEWGef8YNmcLHdqxVs16Vb2re&#10;el2A/40baStosQ7gxg0lHSSmdYA2gSs+6rCv21Jy0U7U2Lh8o5gC84OVVLobjuDQlsDcv5eYuQ5c&#10;xkzGBPrTJ7rB6oMPPpDtdNOV1jT3bt3z2OCxVvXYnDdpsFb1RiE88Bm1AW0s4WRPaGqcZp5XTKBf&#10;eL7zta/We6LxTP7jaxPhM0Z4XJCSXB/yBIppmiSjjuZepZGf8eFKhy/6sn6U8YlNpafoviogC77E&#10;GhV5uWkAXl1HqpBif+jjXQO8YK4RH+Z+rm1fzL6KD9yFgK3TJoI7cQgsXPxN8T3akXrJDGG3B0wm&#10;QLfjDH2sNdgFWIfB4wZ1Sqyv6PqaSXloEIhpa9poChx5zdVywRSeyl57QBNbwBd9gPH4rTYyP2Qw&#10;NfGZuJHpCb719r3JW4eRv3SKR1wc0vVZxhDzFw0lxG/n2H0h1gQSzPW2P3Lr47DgWGrgFKqB6QEz&#10;ZBsPOcNe97XKUhjw6BPIDRfSlHm/eDo2vBlvRhSjwtd+oRz6cv1QW6YJTVgk93ULiLUN6mJTxh/6&#10;m20NgMrVkqQMa7uLv/1c8OR7swj9rXDcyOs6/HDohRd+kTmCOdhrVuoZK+n+kp1+wTjitYCaBrjK&#10;0z7GGEL7ESwTsvA3YwXyEWwDp0injKzHtym/FPmNcdaPsd6CKRZP2Qd+rH2U2FEn7YjG0AdZkJ12&#10;hl7bx7pIdPuf9ixKH50ItgFvW4DOhOq42oJ6fxafBhw7XN3gxqVpDzXu0yvd0CfhoNP91PBhDBq7&#10;TD08CPE9C2p9gPM8J7q95mCNFpmiT9v6ufhVfsuOVNAfvTuuGMZ6IIfYGABawMcPSROsq3VqO0LM&#10;VYZPKrjscYCGD3kN1qZy02A31uwZ47F797O5HmNMd/837MhlvuUgWfQnCV2wykeB5cSZ1yBa9VeK&#10;uc6pfcj7TRxn9ISgPH7cdgSO0LGatvD1kedK9UPbTLHHftmGevkpcya8KHefkk2Yv9Ie+9gPbR/8&#10;Sbc7mp+cd6Mgi6QRXs0Ir8K2zmXAi6/3hoyVL2ANJzzWcOTdPnzxaRg7s24TldiSORqaU2ddGLMV&#10;aAd0bBs4Fr1t/B66ZVE4SIU1+6GM95kn8GXaP/ubsqFCcdrenvc1LiOHbYtsG5/ok3FKpSPzEDIt&#10;tKVNiaEFnerGXMR5E2tQ5kz2AoFjbeX5WEKv+1ame+ELupUBOqVfXbAvobw778FPhad72iPBJlmL&#10;0PaM8zsO+KWJik6TgKb+Pnuk9bf0iK1yreu6AJse4yFrVvjQN5Ctcw83vHK97HlBiL5Okx7Q8/iE&#10;UcTO15kqR/6OY8hye3UACFfxxgjzpgGC7HNC86zBzDRKl1bp4+Q4GMZEUXdk4VsWNWlj8ASiEr6E&#10;gKwqS5LFHxAJNTg5jGsaZhLZKEdG4HjiQVczTlsmkadhSgMHt17CZ6Dn1Z7kfRAxNKEHbnHIF2et&#10;a8doGfHrQttnxQXHvCRHeb4UYyeFI54Ll6+N/uhSGzgWHO1I2nTSz41dB7Ot2iZDtzwrE8WkS7Pl&#10;prvYcNDPdAK28JZ1ZGh5aZQ2NFpGuu1MuqH0gFv9pjRaXx7Ng18Y0mv5WrfyL4x5jQ1KAzt1AWZn&#10;tmvHkVc8aIuxoyT3NIPdsSwTqOydqjM5JYLDFqvtkId+6EHF7c3GPYNFNjBf6DZ9BhAmQz4M4548&#10;xcA3RUxfqhy5oE9/YBBmc5dX5X6qDeHP5+kt9OMpPwY149kATvoLv0r5UjayU5KLJk2WogMt20tm&#10;qd3U8qKdpxV5wjgwoYUp69f4h9N4OIsqBcqYhl/MRXhpegE39tFQ4CbBjm1PcMNn99nQDk1ajTFE&#10;QNsixPYc+aGDbD5Ynn7HXeJbgJlCB3DSPuC1DOQSFjO5naQh5gieYmzOYoDF3P3b/Abj9aHtcB1E&#10;bUN95EfL2IG4C2CLPvKjZH73CohXB+xh+0opeNE2fe3Mzjs86U8NniiV2fwLQs7jF0zYGf99x74u&#10;yLyAYDDQHCSpnWc+ws8JLOnoH25f7DeyfK4NSvMVGHIin9t0bAwubf78ShuHPNmofsbTsz/V72r+&#10;+Cd/ffqX//Jf6YDql0LmYE4bQKLL9iWm4klH644IFCzB5dNHWjwqGof6wGy1aJD5EIldz8bR3e3Q&#10;DV/1OMCcjP/pI6kkGzcWaNNNixkvjrm1QXUcLj1Q+QNtgt3SBQ6bgO9qk/XhwwdeuDB3PnuWRQ3t&#10;4bFKNvY8L9u6/aDNgkljFb7mpyPkm9SxeOKAYdWDcvdP2Zk0m8OMUy4n5ve9FePflLn9Flvkd1rG&#10;p2SaXADRtpJPHyEZD7+FBusD8xNNAm2dDVx8i41iXSAMrmWYcdPAI4PXCvId931ViIUXjNDnj827&#10;+9KDjUCC62UfFn1sUHdhiv0qJ7zchuINPOMri1A2mhm78QVgkdFSYwMacui7X8ol2z8pt/4kJsCD&#10;4E1H0e7FH3DVBX43MoRPuwQncnLREGLxJYjF9m1T2seHPKJJaHn1oy/hkw2RMZsL4Po3ttU29Gku&#10;SPC/b37zb+tV0F/XwXCeXKKc1wPe0psg6LdIyEUz/ZAnXeUlpxe6a9817v/lRmzotWCz41nhazLV&#10;6zIY/ZEabEBCc+dwcfHadtSSN4JizaG0K+2xbwQISIHms0+iAh+/nnPSRGoLbuyAOeRKgxg7Mx1y&#10;00HaGplAwu+oF1/Z/4c/+iuNld/TbzV/4oP393hltNqCPnhPBzW+yQba+P99+kAOfKG/Hh5aH/Hz&#10;RYvYVEduVmB88GaDnMlwoufWEo8e4EY0lUo+/IINf3hyoAks/aA+VdqmBeIE8r14BJbgvqfy9KMB&#10;VF3rfYEI3vgvcO7X8ltvPg4KdgOneJGBNovfm9fwLAqxDyhVbtkGNrj2DIOSvxQo5zd+C1/+tkVa&#10;U0+epT3ApxxSOfQMzdK2P3Aj18gCPHUZa7LWq27Uedy1P+MyY0vF4QGdjEs+8FG7Au+5RzpC1xe1&#10;8uuLAXr6WBa8X/CV8xgjNzyBxycF6Ta2Pvg4CvOZUFmDgoxG5dvpfgVOhw1zMwptjq+hD3X4Hr6E&#10;/5R+ZTNu5Rdv8v4MD8uIP2115brHpqEs6+8G60oGXcVXVLf+VHjKmgaUtTmw+URH2gJa/kgHjuor&#10;OzH4zOGauuzrpEsTUwLDmpNRW6Cuaz/a8ZlfZ+0t+I0+azD9Z/NC9p01EfIhDz4CLBsd3GjE9YXX&#10;JUODOuYaAvanXRgj8Cdi5KRMRLy+4IAH2vRV6oyvOja+mZfgSUwdN5VxYAlM5yTq2FThAJaDU+Cy&#10;yRJanbuRx3Xig7d5U1LwDSKJSJFdCWD5oBuBNHIzB2+bTYJzXva3TJI1a6EryRq/CB10o2+zVlBb&#10;u+9BFJ60MzYbAcQngZiD3Xunt3VjzyPdtMNPJnBTntdG0hfe/ExOMYKHdiad2DxSxt7QjVkseNNf&#10;fQS+yJ4w4xyubyudtP65b5n9yuJpI0Rkvvfh8HDPOBpJmAetk+jaT0U8LODFpjVjnOyrjx9IGO6J&#10;Zn2nOly8h8LUYUsC7buFsaXtLya5hBDtDB2ZfwYefN4scAVf1iuy/c9//rPTw7cfnt49vWNNuCYW&#10;h7QNc6bWLvgg9PFTNozB9bgiG3HIDyv09JtWVAZ8Nz/xGeqIb9zITQ/2BamATbgOSt/HX7AP5XOd&#10;IxhulKi6bafKo06qp4jk822+zSjXJETI/njmMbWlbIfBG5BDfy3ZbG+3zviGH3NTOUKj32efcZOf&#10;xpVnuolI1yV3ZLviISLy8+n4RpoNZIxd3TZVaCtwBg8ehVGR06VN/hjO6oS7GRHAsUOS0RA+pODh&#10;z6RXXzujCbLCWp+ScxrrBrbrF97kV52KbznG8IyhBHj7hhX3QdY4aUuuWagzjq0VKtUD3yLI5bcA&#10;NCYhcGNHQ2Vh5mrozSHNXxfj47RrwuBP1rJKjo6NHvPU9zYhQJJAtWUPjobYVt48cdui+sUCK4RI&#10;6s8Hmm5T8cuQbCCvf2Q3r61V7703MDCM/r1nJTvcYYykXvISc2MEejD+0V8oMwpfE9IeaZ+Mi6mo&#10;zKG/27h4l2L4vCpIBZFDe8YseAYaPM8pZFt4gVDwl4pNH5Up3Z8k2yCmnjz29Ztahv6mn2RAIvKZ&#10;BwKtoi3YzpODDv+ttk0pUKgtnRkbt36lkfY01KbuWm8eqVY9a4DsSVoH0UXeNUQl9bOZx80TMfGD&#10;Zc5kvXl9YO1L++W6CdzaCHpJ40Oiqb88bdtr7fRR+hU0GPP5cL1gm0gH3pJHQNbaifg6vQ28fMFz&#10;3X8woaU+ychhulvdzsMHccguOYFpQAb1EN+giL2p8/y5wGBy9aSi2Feo9vwmmh4HZvwjXb3MhzYQ&#10;Kmu+V4WbWh+9LsTTLkMxjxHWMcnjFPqqnJsUV70NPF/I23UqMLbBxMo47723FemQDh5+xxiFpJlT&#10;069YK0U+oy02Iq+s5onYF8xtLFrhVOHVusraeubJPCMc0vBuGrkJeDW/a836jHSlYO0Pr4aOz80f&#10;Y9r6VYH9JweUGZul/6p09GBsfnEzenYcD472cPWgW/EhURvUl/Y5C/Ki4euf0QCECW0HHlqDb+1C&#10;H2I+uKU3sBKgWx41RDwF5tiG64C9DW/3DoMaOQR2Z4dBQ4WGOYE6iJtBitTJLJ+EiqDQJxSHdOks&#10;+mFbd1AWcFWuGwLFb7nbzIpGtsgsKURj4zMytgNAg9BBoAPGizvg7R9748gCLBeaLMJZSOEslY90&#10;aZdn9QqnfK9lK1zLW7birGlsi50L37iOfcQH/ouE0gNnTZdGFx7kNQVMb1WEM6kNsAMy9FO8xpUP&#10;2MKUD3nSza8wxSOuroWDdtuxOJWDusIRF5fyYwiPXQbgS694jcFtHenambKGNd2y6kF+rW+bUubP&#10;0saFNe7QL27jwODv8flVzuIDywTeUFkau5xxQXDYzwsBxblg5LCXi0c2E576NxZ5FRgHXt5UnbZj&#10;YuKVt+ATJnJbMxZ0Qwx9CbwuDNjcbSaf8AIFeyZsg9fkGyHzJjc+oUEP2Xr3DP4oBQSe8ab8OgFB&#10;p/jYzAsjJejD8GQgrg+hPxfY5bHh6ZDAw6z40P6UA4v91nah3OOLYLqBkI0gTZ/iV1shE7YlIC+w&#10;pjP0nEbYCZ4glK48FJMGbgEb6ETWX5VZCALPskg0hYPNmLBeFZ7riZZXBdMagNo8OqSwTwOuMlMD&#10;jOEG900iaLBggw9tz0LoDoeHE2oLsqYv3dgsY8FcPVmwsXHV9gCWtxiYNpsHyrfdsR0XaFx0sdDs&#10;K/jY9ODgi8O/xzxBIV18R7Bg23foIzwNhG/5tWXCt2/LRVm0/fCHPzj92fe/75h+xmEIfsFBHkEk&#10;rWMv4ClrG6+2i/3Tt4CRaaI7BByIO1bT5vpwoCK5WCzBl4Ow3FE3F5tjL54U7quX2IjkKbE+qUO/&#10;u688T+rkaYorP43yzjvv+OAHP0d22gl5sWPaG19N38Un+bDIpY7NJp5Yoc3YgGXzkQ1GbEqbeHNH&#10;dT6QFF/ajH77Qk9qYwfy/BHcx2bzlPSZzQTXPDSxgQ8cBFc/CG3N8Wwi6SkU1gGUoROxhJIf5Uny&#10;4yKaesNIjk1/DqTmYqLjKn7IQQG6Yh//nvQsOMFHZ+TEz7lQghbl6LOlVY8v448+gBh8Nm4EZvzE&#10;Wr8IlyCUDR/9oecPPkHlBHjBt7zh6XWQaFsu+Gr86lgJmg/6ZKNeIEADWOj78B36Iwd1jz/vTQ4p&#10;Z2McvYuHbeG7hsoIDDcZUO+n87Wwva8N469//Wv6fP30wYd/Zl3ZDOVJtT6xxGvT7NtXd3SzhWiL&#10;Tu3J79CuobzP5qXdRMJdMyvmpFXdcXGtXXWIyTMHpfx8bNzwp31iT0plV6/JgM+mNwrzR7Cp3R/S&#10;/1K8tzH1nvfcNzmcpU4UeaVzhPK4YEKix0aaqlUGbW0GCJ7x8gd/8QO/DvpDPc30O9/97unXvvVN&#10;scpTvzxFpgZ1+zPe4Esd4+xLOKeC/UPt0ICO1tM6y8z4BfOyYFpHf8J/6R+U720VXOB4wsJh6Jkm&#10;/m66jEXnPDc/FRJ1nicu+F8PmaiHZoPpDU3aAZnctySrx60Zy5jr80TIjgsN85wxrLJBn7QsYDbQ&#10;9GfGh/IuXOUBp+MV8KatMur5M82hRbsQahfgsW2DLNGkcdteialKPTQpI0jlrU3IQ7OykSd9Nv7M&#10;ZmflLB1gCS1fY+sy9idN3RqTNq7kg39pEhtOZcfA/NRXCReeXgxt01LctA95TVt1S/lGU/zhUznM&#10;c+CQDB9GLnyjNA2Pf+gDS8pbV7rNewNK9CsnuKYnHYi5seUYiku5YUT/2Leghy/g3wTkxGcIGZ/j&#10;G56bB6Y6gsthFNcF0EcJz2Xga7zElyyj6ph7TVewhOh8LjNvC8I/eZqYdRb0vIZT7DcAiB/Bh6rY&#10;UXRrZ8p7kEtbwRc4An24T2C5QF/UIwP9kzUPMOSxc9cdvOEg8ytjYDZTGIOoJ8C7NFjfk+amxeKg&#10;HW0Ar9qMuLygUfsgO4F+UhzqSAc3diPt9YVEeKZ1J+sVbEYbytxnAdxen1g24RJcTp0+DbTPwy89&#10;PH3l2VfUTjdPH+ltG34ltHS6I921kAx5mVRShYaQOfCBDDexWU7x4GlVngCVUH5FNADwb/DGNq/6&#10;hKLtgR1pM9pKsConTYiMsp/+/G8Vci3TtUfm7H0MGzVNE3zyyEeoLTvPU3fD42vkY0wIjK7pVFkb&#10;0e7Mlcy/1JuurrE0K0lXqao58rrAdcdHH39s+blZKoe2XYOzvwS96jrtE2uHF3LzRKDm5V7nYk/a&#10;nLX6lTYFWZ+hSwM3PLJxr5awHWI75A8Q+ieZfPr/pG2zfU5jAxz9R6SyOIuxh//U9gTbLUkNBWoD&#10;BJjy2s8FfKnKtfIXpj7TWujRD3xDn3z9iW6wpd2fPtXTzip/8EI3NguWMhsRclIs6xr6d+xcvc2u&#10;NiAzwfUqJ15hW2999oxTaxk45BsD4HrJOGZIXuXmYQpKT7/o+DvFjo5yrPxWONLcpEt95rQZc1Tu&#10;MsW2L4Cje5K7f3MTcsu8VhQcfbI/AXAdb+ti2Pafvf3d5pKpAdj02ZT0cJn25QbENwlu5wMgsjF+&#10;MS4/140XvrOa8VD8kN9jy/Trox61sf0bumfjThjFhthWH421VUnk1X4skgVHRuFY7/Kp65hjuBIx&#10;1r4eqzzmBQw89bHe5TG4hcmYtY8/5MNjiIO/7J9M6Xk0NM8L9xxt5DmEXi6xyLvtEVF/rA+cjxk2&#10;RGCRkzr7pmL/0T46TMk4pBucuj9G/dBoHcT6ZrnYN35b/WuzMm3edPwlXm5/ZBGu/girvFv7DxHq&#10;skYGTmOl+in89GU9gs+0yDia6/RBdQQooW1B+1HmPuFy6ASIqHsAiLbLjy1sLV9/meA1X7QHITq1&#10;LSKzdZH85W3ACuiM5IQxckw7syZCPtZDrElYj9neQIKrj74dwvPQ8KqhvAHe1Zcy01pk6PpgxSku&#10;fNgfMP7ZOnfsIz5ZX+88ck2DrNHN17RYwHYoZfpdZOz+LdmKZZ9gLaM/5pFXhfoPMp7pAP6x7AKh&#10;ytGqlTf41mdkrVXP+BTxV4xpJ5645Ul2+PZju5WxeBx5+6YC4arCdYi6wtCG5FuGn+GxxO0jrK3W&#10;AG9V2s889oSoQUoHusA1v+KvadNqAXI0PTHXGYSs8faxlDxtAevokDoodExgDcy1RqhmrH4h+4Ej&#10;inz5moA4uqoM+4SgZY//yyK8hUX/tckKjzm2cUK0oG+bihjla2BMIhRGvwEcYJeoYjVIjWdikXqQ&#10;rcEZrJsDwRV2w2fBQdl1tBAeeD5csHjBI14ozkBL3HpiAoP1Io7LQh86BjAOFZTveOEzZIxX2h0o&#10;G3OBRJqN1ToZDdnfGoQunR+ZVx4mqq/ao/JTHhkLcS7bXnqesuy0EX+j9CbzLF7OMZKrzsW5BEPZ&#10;cfP6CLfSabow0PYAIINWpkswwF8nh2mMXqXbeKVJeqXRuku0j3DNN66MxLQxk/C6weG2E+HCHXms&#10;5aTX/Co7aerKt3VrW/oCXRXAYMuG4q24Ta/mMn8PltJlOrtpAnSgZ9qSp4FLEE+gHsIojS7YhImF&#10;D4dV3jjXQqwXmZZ1hODwhvKbN/cDCibVLLqf6a7cbNzwiqubNx+4fzOoAkPgDmbrgFwjW+1PPQdE&#10;fkpE/dH18NWHv22M0MREmsCdk1l0or42eLgA1h84Z0G8+Msr6iILcnQjDFj0zAVUNtMo8xgluG6w&#10;oAcb5/hPJ2vUoC2gd0sXIIxpXQgYZmShDBj44IOZTCOnbSI8H0BB0IGxMCnqHRS3tv6Rinxz4N6Q&#10;hSsLWG32Y6482tHqzf4UdKLZK988tclmOpVONEdSt8eh7jrqVZP61e+s61SW7maIhRiyoC+60yb4&#10;NjcldWK23fEPBWANow0SH/gqzwUI9KsTbflU/YLXG/tmBtpSH7Skv2A3eNR+xD48VD2b8aR/9tOf&#10;nn78b358+rM//zP76G29OpmLUV4Th7/yOkn8joNC9IT32rZNNx7xUUFwLOidchrfnJzlhA++mpsN&#10;dCipwzF40Vd6ZylpDsh8d1+I6SBWd9TrYjz9TOOGZbx9ui9+T3UIzmbVV9977/QVvXaXi4PPP0+/&#10;p9UJtrv7cBZOLbfNZS8CtvEmq/Lohpx9NVnHJNfTTrZxnsoBlg9tTHsS2o87PxtGlon8aWvg6P/o&#10;71csim7val03iOBFW7Qd6r8dC7ZyydBAHQG+hFVP0gTqtsNfbbR88skn9r+33nrLm4H8TqOfLBIt&#10;ZCDgi/CvL3dTm/rapDzJY8NjKP/ARw70rW1Kx/xGVtLQjV3wdd0YJH9VS9jvy4sLQuCwvw/4pQMy&#10;lmdloR+xefe5aGD7PsmJ3XxRM/zYFIUe+P4Ij9jjq7gjc55y1NiIZQT7Jd2E8A29uvIHP/yh/In+&#10;pINh3UwgBz89/5y+xNpSPiYfv3oOHnTSf9u2ldNzaTMj05IVrTX3ZmlkbEg6fpt0dNhgOnzatwdu&#10;9EQfebr1AR5Qer/nmOkH2AedqKd/94K2/DmU5wKLcSJjQ2CpX9vMN9HsYk8b6BVIekLvrvrP5589&#10;Of2hfhv4Uz0J/A9/93dOv/Hv/3t+Oh9/eKbNWfoxlsZP+CAPfZV0Q3VuTDlvBLipNqLM7T64jKVd&#10;fy8ualKVmxhfAtc0sYXSBNqcf/vR+Bbl1GOzjQaFCs2TLgzxY43X7mE4UOvk753LGa/YNIHmM8E/&#10;f37+yjdkh7Y/SNW0K/a60oZnbWiZljYxjNq6AVj054OehIyRux24w5k+h5zAqzOqnWauVJkKjUed&#10;P+NLFLaMdPUwjaWuectqOLw0gTLPRfIRNmoJkTd3tYPrAz+VF1+pJT0Hk0u7moi+Klv9S9K7DfBx&#10;2oIATfQmRn5C5N11po6y8g8swIxB3ACUN0AAw2Ed7Q5NbMq1I2NTQ2iXR0qFFp4kLEf4AVu+5Q3G&#10;MU0eaeHZ+vp088TlfV2aNYjrxn8K/5kOX7EXfbVzSWxgcNEN7cpVvNRKLtmhdaaPXtMWzRtWehwD&#10;cwQ/E8MBMHyYq4m7JsBnIss8nYbd9aFdGAOpQ/aOeascpFmnIC+HuMDhK7QnNKiHDnXKOA9zXqfL&#10;nJ3DaF7lO09gMC6JBgGa/fA76OVbWUxbMJ4XhVcc6sEz/OAhC+XGFe/b6sfPVFe/BhacBtLA+o0W&#10;qjNNtd0KU9g1roweW4RHoJ144xl25qeumPNZN3OIe+OGDhL18yHYK7jR0/jA6I9/t8UwkhinK315&#10;b4XDP+myXzPRZgLUPEQ98w2BJyig1fUceqAu/XjTSfLe0gZwxzjwIhNzDeMa7RJ6NRW4tp2qKgN4&#10;pRk4bjDab4DdbDT2Ad7D6iyxsvZkzIWm5JHczFGEbrzlumBsNXS4ce8RP6Ei2AdvcWglP5c+0OEJ&#10;OG608s9rDTxwtKuIYuItYCOKsRey8mH8SV+AltaTai+NshuOr0nwXdZBgq+/+AYB5eVNGz23AZgq&#10;xy8JlsOpy1+GwxWgVeMXFOHTLC4BpgHfI1CCLEkjT/6oht4TvSGrNuWtJITbWqs/v51XT3PtB5w/&#10;4AoPetwkQWBM20QY+VY5GYPWQF3lXNPYhNC6FcdpZFjq6RdroM4fZFjkWGWhvmErH9gjX9erDv8n&#10;UL/CuF5lxJSbttJbfugabpjav3SdR5vjN8R5tXkASr845IEx/eFTWdIQ3MAj3+ZPcBus/POZx5hV&#10;4xHiEPX6tsXl3TwxtOmFN+YsGRj+GpBvbY+OWaY1zV/dGheXGP8TiU1PysqDN2wxJtIn2xYeu8Qf&#10;fbl2zk35RgJ1DxB1m2ReqMys4V6oHRgj4L2NLXARTj4S3Pghlz6itOt3Fq9NjR9cB3e095YfvNrL&#10;5aW1yZg+4AOPhQH61H6lV1TAogtjeuxsHgLIaKiYdJuXhPhNlHLXB18jmOlRX14mbNrUpf+s8gQ2&#10;4y9vGWCIYO7hp4UaaFskyl0HldmiiObe9zOPBSt6pT92LvP6o0QnZkway+FFk4b2TndFiT1ql91u&#10;WzmS7qKvqJqTWBfN3Co9s28UWmeAzdi2IYb+0K1Yla92pu72jNnoDhww/ksmVEe44pUOCC1T6xl3&#10;02nk8E8LCc59UDx8E5r0CY2RU7DMkcENy7Df7RkbKA8ufwLgw7Xd6wLwW8CWdT0VbrpsAOcJ5mvk&#10;Khyx52HbS+Mr69MJtUVjijtPt8x6qk23gKKvDOdtTZvG19GfGwBe5v8SOeyr9Rx9goAO+SitP5fP&#10;eo9rTymoGzvQmfVFrqW9Rhs7IDEtB17tUrogUe/9Jc19rKVeFVZ8w4mHGQ/Svn5TOXUK/Qk07r27&#10;ZD7TtBzaH9GNfQVCsuiNr8ffe/4CnZZ1foAd9q7dbsybTC2DKqmnfdFVK2nBWbwNPpaALhZB/JE/&#10;kfPif9mBI2gOiEJ2J7AS3NJukp1ZyxECJchXgKaRqyfslBlHQqIwhvHhB6Pr4FcO46OTYOkMhJW2&#10;C/QFHTo+wbQVAxc7xAre4BvDma4qiXXGvNE0AWjozwMJnVgbiFzkWzd0HDxgNzpgVK8pp36FJf9F&#10;g2kO7eJW/+vyLT/GRzzqod+AzvxfCsD54oLKBYds6dZ5V5rUv2mwrtDWh7S9obaesvJqXNrAt6xy&#10;UEcZ7di68ujdZMBQ1rhwjVtueca/KFvrC3Msc/li024aIJ/E2kKfQKgcW8UhYfr0fMnhwVP1lEGX&#10;uP5vtNGJtOmKHwM4MN4EZHLj7mX8W2XAMMCQRj5ex8iFecoEKzgmKOCOcqrEZcjAJh5P8xH7glyv&#10;wr15kyckeaJMq3LhM6n4d55URp+iDINwyNYJD7mps366sGPg254AngttLtiF5oBMXWDFvruBKy8X&#10;iM/1OyIc8OSgOX6RC8NMXDzByRMNxSHmzwfdXGAhK0G2zEJCSW86pC385NvAEHlzQwn0YPzxRYzS&#10;5AmevHQBhE2o38rFExD4t4xDM1EJnr/3ryykY0/ge6EAESZkysAnZPEZ2s6L15sEX4xIHv6Qd7eR&#10;iW5ymtaQjCyjKwZ5RcAWq761B77jtcLw9EWbdXw1Xbfb0JS26jexXWXCp/tEMGKtG0DYrYEUOL7A&#10;kwzpP/iQ5JVPVCtkp4+wicamIb9Z94tf/sKHwBxEP3z4JdXrkFlwT5/WftlsjUxw3Pk6N3IQqRVt&#10;e8qTi1zx+7R56MSP8DUOdplb8QfHbDCpf5MmsOhhoe++BRP5Cv2BQ+HbqkNW6kn7tXMCeffL755+&#10;4zd+4/QtPf3HxvcjvY7t3XffmT4v+2AX4elfIX7P4pXfYMJY2A/+vPIY3/Qmq2zGASF4xpIs4PDU&#10;cReejEVsRrAxe/60TDZxO+5jJ0L9lSx0e8DIGMNmLrJTzvoDXh57sDAy6ENcP4c3tsWnKCfdYD4q&#10;h45h5HP8Xl1hOh6hK74MX2wAPDJxKPp4Fv+0R+mIgOXwHp5cF5mRh0DbVl/yETlylS9yWocZ4/37&#10;z6LfC4keXlQf8LoIhiZw0OXJqc/1+kxsDyx8kbHtgs/Td0yH1x6CrND+TBraPfz13AIv0atdKzOw&#10;BPI3zF86QVN639YGJ0/32obqP8T8jvKv//qvn/6fH/1In7+0XZDrtm5S8lgbaltbOHv4Qm7CUYYD&#10;2BfOlt7eTvGZlNNf+zkf0yn3RRTzyswJlKkZrw2qlpvrT21D2psJSmzzgDAZ95mPPBawqQSg+0r8&#10;hg1/+vqtgYEZsNiZ160/0W8Dv/e1905ffvfO6YNfvn/6kz/5P0+f6yl+blz4zm/9vdOHH36sNIee&#10;aqu5aQQe3kBUm/QJ3fCFOjKdK7XmgWvfcZpVD+PXlAOLbPRb/GOlK8KR+0jf8FnjtB/sdDpu0W/Q&#10;PTL6u7LIPpUJ3gTyfKDjOtnUNCWTN+JDwGMr5f1oyNjSLSNeaaJT+5kr1q9VvqW8NMTJpaVtGcM0&#10;c4DHdBGRGlzj8Ap8+K2fkqUsb4NJCXnoEkMXP+orHMuvMRikCcDi2wQNqVs5+KVJ3YpLnjp/hL/C&#10;rXWMJeDRrsBELpbLald9WP9QTx2BepKmqwTrwobyz4U6/hWfgA6hNIpLTDslXyqJ9/X9qm/rLvvp&#10;RmHsZrmxs/L2efkWZQR4okv9sWWOx66k6SPMVbUP+PZPjd2+yUdPDNJXc5NY7FR9wIm94B++0DSN&#10;mV9W/oaVTLT1Da27cmiHR2ru1dynUtAdKKtOwDO3M7/0mgMg31wiOQmGpU0X25Bm7EMyy8HNGshM&#10;uwo2Nx9l/8P6AyucyB9a4HUT1vILn7UGaeC6QVd7Wxh9lQZ56hosRzNrnWBi1/ShgjCOMiemDSIr&#10;duIQXEyEM/PEyA2e1293s5Zjf4U88p4FfFx/0VcZ2w5/SFu6LVScgzLsf/v0luZZ3tLCzy7Qr660&#10;ZkEz7ClrSZ5yII0ddY+pbUUfoB12P9l0Fd8cjATZw4DmoboT/gkdgv3GdtJag4OjsSs6cC3GW/gK&#10;TxkC5bqGGPvSZiY15ZG9dKgBr3wCiYZBAs716DuEwgeYl0PgMwf1IAF4ZDWe0sy9rKOe/SKvF3/n&#10;2Tunt99+22++AR8VtXTOTUZigV2wkevUpszPyKvIMXTxsV7P+uZGjeF3VMY1CGtLbPJUrxalPV4b&#10;4OXNMHgK2nqTUBg5knnF9xHOdHb82HDHR7cGbjagnj98MmOI2kGGAI43MAGd625SXNPqzUxPZBNw&#10;dc3F+uCedM81D7bKHOxrDtVZERiim2jCb5Wh5QGJzTaZbQ9q4jtJ1WOWshVugEoDXlDdtF7lKEHq&#10;sQufphWbxkLblf1SOba4LpjvggtlyzE8wHuoN7gwvzHesJ7nYPbqBTc/82T5Mu8udJApNxZ6FNlk&#10;hl51Jr0F8Tuzt/L4dOfIDe5CgrnrVeFz3SAA7a5DgGWfqdchXH9KPYfKBrwg5FTSY/RqDCC+uAaP&#10;wTy1GuNJduaYGZ8knmY8+xzlhPox+xdtTzHCOK5fv0x7LVjSab8UnMmn/v3/VajM19JDZreflBHf&#10;HuYi97FtqkvHQmhG7vh07ZoxO/ZjXg7c1kjO9zBdrM+C8yOP21HrCttYcm6wSmuUVJ75IPEZkclE&#10;DtBpsfio59GNkKdNzzme16E79MiDd12orrtQ8JGukheTOmyJ66io3LLVjjtceXu8BGb6iXUZuUiz&#10;/ymmO2JTA3NLN/2/0BrE+wI0roaTrvte6AYwgnnZDaJveUMifBnDSzhx61ifOTA/j/3o99iH/Xj8&#10;wzKP/YF1nb4J7JuIi+eD9gHDa/zoXiy8vVbXnLHCgE8d9AiRiXEncJ7jASAIN2sL6lJkWq8YX4Hq&#10;3slLfIdnKF3/nXX1MBRYZMuaifRdPVi11bI4GBgn9LWu+9ourpN9aC3PowW+EFdubKTLQX1nDceb&#10;U3hY4qZ+1qmhsM0TZx9yfGQqgPO+GuOUjO49BtX5JjfkUvu3n3EDHO3oxhn8RtBxWytmvrGvT+WV&#10;/OomfbHA18Sb7VQPLesAP9EksO4mtI76bT9facYhl63jCOXKMwbw8AGyW1ZIWqDx+aXfdSwys/lC&#10;BK/zl8KuTduWvr7FA5BLUctBiVwpX0g4CRwf3VyYBhSYK0BqaLrALS8T6tdBvvCFW+MjDQ+YAlg3&#10;++qs0Kyi49MWtnyJEdOTOAMtTqOyNXTTi7JVrsrRmAZGFj/ZKxukW9Df2bTWHQQvcuhVecsDmpRx&#10;UWr7j/3W+shJA2Ddc7uWT+Gviy2npDINlFYwtUlTv4Y3pVucl/Q6yin6Rx7FJe7mx9HG1Blv5Ful&#10;XGHX9JEP+ZaNujTmVqbES21rmWonxdAvjcbl2boRcaNVm7S+uhT/yKP1a1we9emX6sYgRCtd4AjI&#10;hBqlA0zlGfUMQz8RtO74HoLG3ml2EW06JTowRJTzQecMygxek1cf4A5PXhvFk4ksAhq4eGLzjN/4&#10;E+omGwtt1mwsDvDF+w91B/Is4rho4MLUh8CSpYca9uq9e4SF6tE5ttn7ZcqgLzDVZ4LMAgY9ctCU&#10;PPx7qFU9K39jXnGMTOjYw+zKxdjoAVZ0wa88tGk+/AZyLrDIww+ZnB7ZsSt43iQRDcYVDi8Cqw0S&#10;baxElb2Po0MmENXMbwsIdQvI0pA0PDqptCZxD7iAc/syYTGo0j6SuYvc0uzY0jy6fNEA/eJ3gbd6&#10;p9tUNnFYdLnEBzr8EWy14g0wiwfmUeDY0vAr0VRnPCZh7C2/7SuYKhfjFmZg3G8A1r+xY4dWuWwa&#10;G0kC2gRJkFdwWVzq4hG+sqlfv6vFSv3FOlrubDiQx+8/+uiD0wd6VSqvOuagyhfVs4jF1t3oS3/M&#10;E5y5+QDX2q24JONLowQwORyQtSR/07QiC6we/sLLv+Opvski7ZYWKpl3VT40/JospeHFZiuv/KMO&#10;E3D3G58PdJj9FR30fuub3zz92q/92umdd989Pfr049MTAa0Xj/gZ/cy4rDm88ZJ2QlfsRuAgMLJp&#10;c0s2J3jTFnkXH3dbiRi49FdvEGsur/09PjF/6wYT+wK+oT8CNqKsNsYXgKcv00e8+TCvAmbMA5aD&#10;Q2Rf2wBapRN/in9QRoAfshfGvijetrPKqePtCtRD1xt/PFEpG/CaXG/e2ua5GG5fgjrwsojlLr/a&#10;Cd7YIXZlbNjljiySUzpTf1O/4YW9bZPFDtCgHJpsQLsevfTxxaDs5Z/30PIHONqgcLar+CND9c/F&#10;nXDpY6LRtqR9vPmOPrSxee5jTl8XDH/LonYAJnrwu296Zbhouv+p7bIxdfLvAH/rW986/Zuf/MRz&#10;l5teZKFDvxAJ+zL5BMrjF1Pw2ggZdvzrwEsf3oFB/oYdP/zJdyyvPClTOUpY9sw17ovapGrYaGkt&#10;AA/g1dJus5VW4Ym5wEcwXkccfOLIF76wxD86luzY0P/Sl97R07/6HU311Xfe+bIOfz89/ehHf3X6&#10;gxffO/1Ubzr47e/8lm7+4uYXnoSc/joXVRz+YsOGykiecj48YXwM1kmF+BkmgUTWQYEk3/4fHfY2&#10;ABi80sen0lfCz7aQvvXhXoBtcoo2Y/4N6fv/0vZmy5Zs13neqtrVVx3goCNAEYJMSRQ7SwJpKWRe&#10;2dIjWA8oKRx+APneegUrFL5S+A6kRJAQxNNU1ane//f/458519p718EB6LH3Wpk55+jnmH1mLsoz&#10;T/CrjqhNIw5LZ1vEm7ryBoX0oX1hQfaom3n9PNlAdVqylNb6Qz5l2s1u5JBH8S7YzEQ+4Pb0rcpT&#10;6yTwbezRtqAbN9xcaSzw4V5iufnwtzzJBMrvUkfwgOp86e/GEor2JrryABd6+sCdDppd9sH/MLb6&#10;EJvV2YpsX+Agq7zBaxpysZ8yw4cHztSd8R+vPDvkH8xtg3g85NXyeoKvr6JHRm54fCS9UqfgvQO0&#10;9VvGq7Frx6N9JtVpF/Twqg/TH1MjDp7LFvnxnW7o5Hr5gVZB1+YLH8Zq/EknfySXRTXG+8QreLTV&#10;vrlIR/MS/p15Yrh0lypyvctBZ9qL+oSw8qac6lHlU5fBAeCLj7hxlA/9C/0EZUYevBlPtX6A237E&#10;DOYLPwL1N3SA+YsXo3fOgcYHG74sIJHuujpxAw5ptAnZEEkfiw6+SYb6KEAW41KO5U0657t80tqn&#10;N3/hS09wacfuDh/0S3xFTuPD4/rxC3xsKfVaWAAAQABJREFUh3Flq14AxDWAPu1/4V1dnGm/Jwa4&#10;9pqKNy4Yl6W/fqCxwhNtCBEfbEy/1s25zK9wH7z4iYm3b8M3C2OxGZsyPSVPMhh4XwA4JO/TWPAY&#10;CwE3kDi9dL7QF3rUh1mMT3mT37lOcGNr2qfqQxrlhp/HJsaqA/AVe+Mw9gX8G5+kc+O09xoOeaou&#10;is+MP8GNPiwqHjp6/qBxcesaG7bcVJoxrcZULkeoBXICOnDzAkDXT9lSg6aInU+bQptKXbnizSfC&#10;I0Yfar4hDjqnHDLf7ZiX8gJ4g1Z+V5NzfIBMZ9m3OMDxhSNUWF/3G8COM2o1BQutWLleiK9Sw3i+&#10;0a1pjU3sbXkuZPHBtywUM36EBnVal2y73kD0SgSP3j/W5m9u2GB8Sj9Ne0afTLx2jlHeldsj6daS&#10;OohcBAkuddqvx13Bm7IqnY/Y5NyDT/PLp8dBiw692I7tJ8C/RjO6Fr0ydq9Xj+JcHjtWIZZ64wIm&#10;eUN1swO6WkV5+Fr5AFecnelnWvxP7Irh4IIPn6zr6OLCBvILlkKZKGHnXT2MB19w9OmcQ6ND1aHI&#10;qU3gls43POia40189zTL0Jc3OsZuZNXX79ls1h+w6KQw7Tr1jFdck+6/zQelX+vz4OiT9nvzl2Sd&#10;t2sW5S+/hnouaeeMZ90mcZN3UH3zM3hHX2SkHakP1nHqHdy55572EqhP1lF+sVr6rXjjSd/A6G+a&#10;g06cJj+Holuu8pbdQ7eQ8afvoiZl1s9KTJ76AfQgZmIDYYTi5/J4ghsAt+VofqOXx+jGOP9K1A7h&#10;8EQODRtjTvLhxzijtnSOk/kYGNk8q+/OJaAqbfXRfzV/x3e7zOtlBbF5fDHI4EatjIc8XlbR0Qdg&#10;G235Dme+IkPEtPqXMVpfuv1iDC6oD30+dWa33TTGo4/WidyV+qHykhz60h24ljdXErbm1dwkSS/5&#10;mvUFNPScbuo7NpsX/e3okbFcyrgM49/4rmk3HXd/O38GM9fSbyBumTcrPpob6nQRn0z7MqpsS5oe&#10;E0NrSxhri8YftbvAbfHpTH1hI/iX5dx8jmd2oOAGXX8n6cyHg1da8urJpiGbNcNswR4PUuz53NQG&#10;Hj/LwZEPcMcBEkon3PLl+cFON/S2QjqWn3k2b7MRXdpWTPYhSXlvtK9gsAz8GSuj63ndbJ7xzZf6&#10;nwfayDMN8Wxe2KpTrgHjJy2X6UOrU31mXNOknJaHyiiKDVNhnzsg5JJlKO458yMgCLqdb6iS34kI&#10;afDZOzqukRHnphAiKxyaBxKBQwPTAXBlYDjBHV4J+soKrwwIKgNdLwE87nwFWgFMqwH0GgRfEMEP&#10;HIBzNVXrnGvA+ULh+hiUOOvaV/N3fxWpcri+9HPzqndpLo/Fq27N7zXysRVw2rT3pPEp/+KXvnwp&#10;owI4Ox7neMrH8VnpODbd5xflUzyXv3DRZedNOtd8LvOaDg5PIBV2mqYhh4/tncoLfeXv+T0vf3hA&#10;B5BW2PNdbtg6corD0TRDV2rSKpsskRl6zBXxWormT0wOgq/0xWQ++kxcki/GLOgyOWRh6xVPe+lV&#10;XNz9TcfIpCCvhtbyCWIqymUwApwcBfHrq1dsrjAxDXImoep4/Vup0lc8/bvhoktjF78xgb5zh0VT&#10;q2Xm2J2JD2WbOn5IBW8Ukn0sxtFAeyIjmzyAGWT8CH0HJy0rBgqcM9Bigl9+xadTxr9X3PWJ4/GX&#10;Pm5DVD+o8+1YW15+co2JvvgJWRtumYxSgJRFygDDRnelwbuX1WElmGYmFyZJOwi/m8B6SsPVjkhP&#10;Fg/xNfZH1iH7Jh43pS29lBkZOqp9bLr1xzc1RHicW8tbdN3lmCdumSCDlo8X+JnFCWoTuHe0ANU0&#10;ITrmiK0dSk86G75r01jn/J4ti3fmNX55r3J7rXqSSTAxBF9iUvjCYdJDPGSynAVKZAONJWTye19s&#10;APDkSYGFFw9ytDjBQqc3/oTDRnBjSFykz2XZtJz39MQz+I5f3d3ZmObI3Z4MyNj49cKS+kfj6WkK&#10;L4x4g1h4OvLbyll8Qo6elBWdX0Un3sQLAy6eCvzOdz49/dEf/v7pj/7oj0+ffvqp7SOmHunVJ/gQ&#10;n+AL3OGyNDeV2fiY+tCyxSf4iXaHI0QP5BN08wK09CU95cag/Wjj07Zk09F3/gvPZSgdoDE/mZLa&#10;FjmkceNHaBNL9AfehJf9APrTB/Ik3A7+/bLhHV+nPJDpa9qPyccO/+kI7PZiPzIoazbJsJO71ml3&#10;AccUE0JuGhE/oDaUf+2zXHKFR0y/V/tk/0MztKaHjeMh/EiDR31ILHeh3guR00fym9duv4QPPzaX&#10;gNoLD5edyhbAJnxX2dWTPNJYsK/c13o6Gj58APT24FznptPRNIq5Au6krrKJ/lKbkLT1bMbwu1b8&#10;FvWneir94WymE5OA9ZY9Qpu6Sf9AnQ3fLAhR/ytlnSgh5dcccThOv+as8i8ndCGbMpPQ4tVnHGt3&#10;z5XitltfGvnGh/ApXvxIv4gf05ZZrhLi3+gN/v0HawoAB8sH1+NO5fe30ihL8Av0m6Q9e/rMN7R8&#10;+erF6eH3PtUNIN85ffnF56ef/flfnH7x1391+uTZJ6ef/OTHp29/69vyMRv1eqWz+1zeePB6Noaj&#10;O7yRQRzyEYHrOGm2eWIDPOOIH3rSDrDQ1vTGDjjYS/xU98YgecTPVTeyqJV78SJbOJaM2eigD/QA&#10;B/cDtA+SYR2Enz4iaR4/IEc4HTdBmzJIXCMDvxeqZ69pi9cNVQdas5c+JKCrQYfqSdtJO9Dyq2zk&#10;qnUwOjLqJ2TFN/FZfbf7jXz6X6oD8eryGf/s+mdccYyvoxw0hyHoBbSdKk7lcd1zjkDlcdXFMNIv&#10;80mjLSe9NpUXeYDbJ8U7KsEXP+z6HapG59JXVts31xc1Md7A0djOGxPiRYwXt7S0r9Wnsup/IWOI&#10;84kpys+SD0XMz7xUAMQbQNnXl07QV2ISL1GWSXX5x42xd9pFb5oQE5StxjvwR7fc2MMGZ+o/6fAl&#10;jz/iIHbhv/iQPNKkgelWf+d09MA+pUoWbQEyxcr8rB8Yyge88Uv9Eg59tdNUply/Uj/pJyAkK/LE&#10;Q7i6GJ2OBdTGgW8YNJfpt6QTsce4DFp8yLjYG+s6YgvnGfOljal9palsjuQBHIvnfOXZzsmj72us&#10;kd68Hsuj8WUdaUf0gd9Bi0x9pDs9XHWJD46YgJ6+u2Mj1/mLuotMx7FMgH/nTpQVYfL4iTbTNB57&#10;qI1gmym8L5+/kLHRB929MfROtqsPRpeXvCVER9oCAF6Uv0FMuCERvM4LfVdhch0fd7TBB1xJBngT&#10;FjlCp3IDiEVh5JxYEm9uQoamZUIm1+jCEaD9im7hj11c561Pmz9NGxuW/uagKyWrZGQL+JOoA3HD&#10;GJr6QnryiAvaW47an2cTnadE1I/jP24MpWwYvz1zP8xv+QoR68SgfsRi/n3THXN1jyNHP8mi7BqD&#10;xlO89bXlvulLHDWlP73VDdzhi+LIgUf8Zn39RTr6x5fo6fgTKvWixWmki6/Of1YZYLfGWv5zGSHX&#10;1q0jeQC0qOOyQszEwAe1T/hUGW4fnI8SupZq9mMkyF8P1J6p/yPu+7YrIfofe1vfln6WDKstbhIU&#10;1iqyglScs7SNnlP8A2/qZmVw/Dpa9CrOTkdMGTj2PCnXvqGnnC7BZXaZONeV1WzmItWj40LaLuKa&#10;NocbhQBKUcUTkF47H5LhAfioc/8pyeNSpcdPRvGX25GJgyP1+pnXgcYl8B4xRqSt4QlfdGlMkcG1&#10;NybUTqVuQqfA2cDjmgv5tQG04tNPEac8vWlf4+6JWfB5wABeQH1SPqx3cbMH0DT4Fv88PT4jzflj&#10;c/v/pDvT+ZeyFp1RhpjEr4HqdRua/c0YYGKx/oeOGLbv3Y4dczv7R3WyfoL38qdiYtHJP24DLoQj&#10;qvY165CrPEVXb2hhfKEoE/+OUw4/Quv+zuXMWD/lhC7wwwbrj7wZ/0BjnyiveKQBxkU6efzpeHfm&#10;leTr0rDr7vJG7viPo+1jM1In0S+8Qz3y4ae/bwrWfYjwift4rqvcxhA9PcaR/dR3UGybTigj4r22&#10;LjKrRHwljuGxy1x4OiGP9YKbgPpa+8BLzMNXdPJXf4uWNZPolDFU9Tt4Ug7pi4+0w5/wLnhsOAOM&#10;yiav+vcYfcLjcsxdXj3S7wBxr7iqkcS2bwLV0T6ZRrZ2pnwu+NFvDriflE3F91F5tkVKfZ0uefCB&#10;8k6scZ21+weKidiGfuZXofCf2Cxd5S0UypS/URXu+9h850ffkJopJAh0nfZCP6s042H40je2v6u8&#10;tkvk3woUjvUJRizNOf2b/V9FSbb8YKU/Jh4npopHts4Zd8fH9MXUaeoFTKatkZ8ST/EHOfjO5caF&#10;APVSnzQuA1/X2GcR1EEGPYL4LA7F77SBaf+cXUahtRLqHxFkBVwYFEg/ItJ5A3hYXDvEmAglcy+4&#10;ItuBvRgcGyAjKDAaub3gmtfJCqQeKESYDVk40v/KjeyhA/i1g4kruO3oySuQ7kmRHEiDBux6kMYd&#10;BhTink+lT6GGE7LgVeC8NjedY8+L5+O52mdZXKBPZZdHbfNRmhSaznXlN++2496AlT+41RX55iUb&#10;eYqneU5Ht4sGfJfLefnsx56bmb52GtJuuqboNxeX9Ix/6eC/PlQERhqCli3+5JMFiLkDb6e5EARf&#10;lzdKCPjmGhnkwdf+IBUc60oFVT4XQNNGDkmlB8d3HQ5/8gDyC8NFfA6fIosFJuvAILP0omu88wRo&#10;ofLMV7jw9ABe57WBPBpiFnaoG1mAySAfnzlPnZoH3sLJHc6HrkKx3n5FhOrNixfxPR04n5ZBF9p5&#10;xTMy21Fgwl3d2uxXTsqvvELhzZtYTz3EJcZXvUcf6ieNHNYwoLZtvDALRDHL60F5wlebF3e0qaLx&#10;BuUCQAM+xy4QkU6bsRZFdRsinTYQ/YWN75TmARp1QHrgDx/FDxs7MYDOsSEaLTO5PfVkR/ite+hg&#10;vXuERr7qhBceyFS2bYqNnMpOymKPM5A34E59dwLQM1A3E3TKppo3CNoZyX/fFOpL6PAjevp8BiHE&#10;V2X2GFvw+9dDccFEFjzw81u9wowY6x32HYy3w+s1rylxZ4rd0q0DasqLjVcPoPobk455+Ug+9aSO&#10;chQdv/nLxiy/eepBiicI1ka6HIMTRbgcy0JO/GwMhT9PwJH2/PmX5ucNRi1i8vuWjx4+th6kEQ8f&#10;PuT1epyzYHMMkPFW4hBPH3Cce5CsjNS1mfi2PDjqgz/5MHDxucoJW4l3bw4r3Zu/kn/fr9mLNJ6K&#10;oU5iI2Na00vWP/vn/+z0z/X5yU9+Yvue6wlAD8TEL4sDrTtZjKQYMjhR3HIhm5DbuuCFSvUplA+Q&#10;sQE6ph9K+bNRzytoMnl4M7Z0cRQc2i0lS0bixswuv5Tpp5IlyzRauGejt68jJu2tXnOb9oCJJPxU&#10;qoPfyakXX6XfDt6wVhpPR0IDtO3D7yjWdOog5/eu+L11/e4hK3MCXrno2NU5+R5MihY+bDQg4xi/&#10;IEN89OQyPnPZalzUeIcf8ejjyIZnP/TtyKJsSGtb3YXqyiceLV/+vdJrJonhYRodJ/aRi46FlifX&#10;ibsstnPtdl0+pV4D5Lt+Tv9jHdF9yht/QcOmBQvSjR3iSA8yum27f//h6dHjR34yPH4/eLNB3G3P&#10;THDkOd3MQXt7Jf+xGdz+CH3kjoHwwJMHHPXvSNvPzuNiz3EcqD5dcki67NCfWhKRgCOsKVfXPdpX&#10;XV9dodP0DZy5nqj8uUkRmqmzWfCfTQflAfDJIr8vXX5rkY86KVrKsPoESzJcttTZe6e//Plf6cn1&#10;T7Thzs0revWiFgype4/0aippdfq//+N/dNvybb0ZgL6cskz8qN9UGcK7H/g3BjgHl9+AJJ+FbreR&#10;9PWYDp3+eEIYGsfExB60+IFFi32CDA0AXx+l3y7bidsXaLyhA4HFcyxOrCL39fRv6Ede9cdG4pKn&#10;nOnvV7rS4GU+o8cmcsnZ03ruzVnVUQB+fBLbxYhfJmSCR1+lOo1M+116cl6gHqkkCTbrRP0mDQCf&#10;p/4K5YPutQEdOMfWnW/t4xjo8fA/6Szg1JZM6gdb6NRv4i88Dvpg0LY5ECQXnkndv9GHmMEeZNSu&#10;4pAfFkf51obq3WtJEFn8dqQdN1BS/g9VZ/pGA9svmfQvgK+lJO2a7XVbq1dsy378DE+O4FXP0kC/&#10;yzQ/6WNcjdlMqzrpsY/oy598zgF47+c2h3SVGzohs32h8eEne6CrfpanOrbzaV9eGdXFC12ySSoE&#10;nxNBdEKv8Hkov9HOwdM2UiAC6jbX3mCWstQjbkTFv4zpAf8+uPrAgul1Ubupd8TzQ42jKB/agtZX&#10;bOKtIcQQabkRVvVdeKSXlzc6sGP8iCz7Q0dwel4fNQ2tPkhGfyO39qGb2yb53U8ai28XqcgD4GH5&#10;OqI30P6w/ZLHY+KBHyNTfqYSw098XEbUbdGvmFO/yXgB36KvDqtsKzM3Gk59Fk7SU99p05lPPtQx&#10;Y633py+/1JgW/Y6v6KsE9PATN+LDGAqAf+On41VRG5f89x6zYK/S9Nf6Q95NQPlmvIvPZI/i1r4D&#10;Wdfw2CHF6NKxzOBS71JPGd+7XTERcZkxJrFUmCa4lz6SxpO5Er/o4Z24on5hY+oi+mYRlf6Jt0Bw&#10;s6VuXtNcGH/6phHZDzx7wk+iyHeyhWkocz76ZY+ZiVXFAE+zvn8Tv6a8uHEDf09/r0VHePC5N296&#10;YN6dm+XEmLgpEHv86YjJOaI7ZZzxIai0F5ZFHH0EzIsxCIUjwMvQAYyfuQF3AafJcp4Q7c/1JKby&#10;Ox4mhvbNtaYjz2NvtQtinzGDfEEs0p8kHvCVPqoPD7Yb4JZeox96NVbRxU5YyhJbAhzzEWidpo6P&#10;acbm/CbK1l3qrHVVfTAe9PqYz/BizO72O4VjG8uzsmhrDMKBN/k+QiNwGYpfofr2mps9CuTVR+ZD&#10;XRH/RbPxueQLj+KhBeIpg/UAxuiDn6Fte0r9/hi43LfxemVYgAi1BK5T1bvhv/JhKjlc7/mVpejQ&#10;6daWNEPH1mOS6J86fqIaEecuOfFtTIK3t0vY3zziy9fi4zZPdL6hhyKBl36ebIH9onpMG8f4Xtcv&#10;X2z51FtKeIqTK9bE2s627EjvefVYMi5OdlsvsnwZf0YuLq5/vdY08wwQLW9C0WudGzPoZIrLyOXh&#10;+JAfVK7+OHNwdL7b0/LD7srnKGaW4BuM5jyp4OVjrWkmdV1/mMhJlApz6cgjn8+yTzGFnPSjySsP&#10;l6nHN8gpx5uPyWfs0/5RjqATUeTCj7EIYLlCpjwSzmIs1N7MY6Rf4cv05hPFeBsFULsuWfBGLa81&#10;qK9Bn3esuyhmcSl2rvjBEPyjP/zKmA5ZjJ9IvwaTVp81/xx1m4cro7jRHLbiOz6xLtQlXdNXU5cA&#10;+gJg77/R/a434sSTTgJHCp8/YPdFZZLec+bInPP3de0TdfUm2GXclN802si0B9IRVTdABzZAheAs&#10;rh2Pwql+zJ8Nyis4Dxp98NuRU4ztKP9RtJRlx1nM9eLjzGWCHS72oAiikegoE/5gMoBP6kN0RweE&#10;lGfxOPLWQtYTOg4H94P78/i1N4WCCw5rO4DHy6qD+uEYX9/2hV744TbgoTf7a8q845iFfyfrjFzj&#10;H+9TcsHv9SrGWMP1peSk7qEbHmH+w9onfYzmzpTC6ME4DwxsxXbDruP4EhzC1/OHSTtkIQ/blD+u&#10;B38Befz97//m39DMCvHcCRD7r9SitCOE2855Z15y0E0L/dCaTggcScMwOk6ODiYdAc69cCurcBKD&#10;TD+Ba17hC56dLF7oAQ/lkBz9RpHa08m0EX6NL3SqPSVHbjt0BviVVfvAu6Qp7eXxssKaFs9vvruk&#10;2a/tQw3s0bODPYIfu/Gxy0plBlTP8qZ8u0FO/p7e69oJbT/N47gmAuN30oDajwxg58N1ZbmDIOEC&#10;ms8riB0X0wGVL+jok/K/IL7hsnTQuPxUhpxLk0NXx9lRScjvBirnwT9sW2KGbnWGK+PkVyijvz8q&#10;p50H+OZL/Vv6DH+VIb7Db+UrLA/4ywPb6aAbj4i1nUMHT+oKDQ0xAVRO/eEYmU6SyTa4yHuphVye&#10;qnr58qXu8n7uO73bibLYmoUHLXBo0bcdA/zRKQ1d5D3RKwZZdGCyCQ2TUA/g5DMGpzyNyFNG/C4L&#10;k1Js49W4fXXxF3qayPjinVdIZ8DLwh53TzIJJEaIw7UZrGJ98ODR6YnuWGeC8fnnX8qO53jZ7Qky&#10;GjdMwLEXf3Tjl/zaiL7YA3CeV06o8xE+su9dPdAC0rwiW7ZDS3nADxlc+2kQHV/pCYZsih2xCz8G&#10;ESwUMWmnvROpnwJ89dVLy0O2OxeVU+OBxSxPPvCnPkc5ZyGDhR8Ws3qHFDzRCeYpH6Ir8QV/wDFB&#10;qnCIA3ApO2RmIyjtSOMJv+VOc3zTNjEdc33W2DVvZBNf8ovbf10/5rVkpCPOsaOTDZBLuTPopK0A&#10;l81f/Mrdvej2hvhSRw1vJRsax2xIkAg+wMIV/NjQdeyLnjz4skBAumNbuPiV369MLPBqxMQwPNAH&#10;Gm8QCDc2xLacJ2aIP/vLMZYFFPwODwC/SZLPf52v6g4t5/zVXmKGdqd5TIa82KRFVAbG5D/WE3zP&#10;9dQBtN/V07yPteDEE5XvtblOX/xQCyQPFEfoSczxJPBP/u5PTv/0n/709Hu/9w9PP/zh942b+iT/&#10;MyLBPtV110nReqFV9DxByuYm9ZXyRuZjbdK1bURP4gU6fAg8ffrU8ZLYiJ/dnqi8iW0Wg+FzG1C3&#10;WtexgXYDIB176p/qQL2Bn8uQmJO9qAIPdCgvyhCgPlOHaa+ymag4cjua+EDX2oIMD2Ylg/pKOrgs&#10;ZNM+ck35dBMBwZQNuNUv8RI/IL8bsJVBGvr3A19eo9iBJOMVbIAfctCvkxjSajtHJn4s+r7SUyIs&#10;SprObY1iQeVr28efyEU36itQf4HHJkdf5Yg+lC+4+KubDi5T5UGHD548ebq9Ij2v6Ydv7QePGHur&#10;OO0miixXeelmC/nt53/116e/+Iv/cvq//sN/OP3n//z/Sq/7qr/vTr/85S/lVtpi1X/REpMftMhC&#10;HaX++6ZDt4FIw46Usy/E9zZQxN+QxZPz+s294VdeXfzFx9iA3rRj9M1eMHfdpAxTR3fGwhSu8txs&#10;TFsr2dhMevvX/Ebi+SY8fHjVcxfl4Y/8vhFAApcodENP+lF87sVa+YI4S550VSxcXWUDy2WvOOWm&#10;EeJV//p80E0Mj1SHH53+9b/+306/+z/8vdNf/fznokt80NfBo7F0WVeR81RxwA0ZxCb5HcfgS2KG&#10;+gNexzWc7+A2iw0g2UD7zQ1RrSu06+gKQJc+Ln0MdLQv3/rkE+FnoQ9a66BrYhf89lmOd6W7rqpO&#10;0M5gG/UTHGIenRML8SEy6W8q3/Vv9MGu0PCWmjzxiL1uk9lcFy2xSx2Ejg92QQNYvvsexYbsJB2a&#10;ygC3cywTbF8ub+GCDx/KBx6xPboXh/pMzIEHmC8OE0Dfesox8oNHXYMfbSdQOnDyIY6O+V38G76V&#10;TfyqKi85+ALajNEYw73TOOql4jB1izzg0OmDbsDK64XxCzrxxBN09NtM3jkHv+PB6gkftOEV4NaX&#10;nlf8ybe/VNbQ0e7Bg3aOmKL8hWnbiFmgepk3suTvyNWYVHGWcenRNjfm4EXbBx1gHw29z5VOuSDv&#10;NkAW9I5NHcur+JYv3+BD5KEX0H6M+QGyROj6gN/AhS82d3wEDteMvZCRmI1u8deMnUcOZUl8+CY4&#10;xRg4jn2VF/6iXrE4w1wB3tZBerkslO80yanltI/2qfQHh7rr8bb8Q7uAPGyg//c4U7zQMwvAKVvs&#10;Ztxn3YTPOTcgEY98wEdGywc50SMLOcQK19xIiC87x8lmauoV8hv34HKOnsgynWQ05twejT3opizr&#10;wAm06IOPAHTBGWmzVUaUqdoa3uyU6DFavoYP/IDaBgPKl/TPPvub01//4henv/zLn7vOuO5JV+Rw&#10;nnG07Na4CD2A8osuKZnoSewmDpk3qOosmObQabRX5VUE6MxPCXuc499C0xO/6aehSTmHJ/Hft/rs&#10;MhK/By9LUYziO3gQo+dA/WesmLIAZ+cHLmli4dhiwZIxmcchsoVyYczFvJl27Ld/+0dmj1+oV643&#10;am/pj9GBGLJf9cXYGX/SViGTD/r32jarPaHNfqEbNSn7zz7/bOolflcdJEgG8EliEV7Jaz/reZzS&#10;ZIyx4V1ALnoAjWXy3Rbp6DoiHMe29MN20orDzWrts+BBOrgdg7i9oE/T+sGDe2kP5O34VWOW2JC6&#10;63ZKPmUj0+NQ5oy6NkgH1DZ/nVDKLStio7YG+cjjunjoDcDDR3/nq2kI4ZwPdP4QI0LrgnL57TqQ&#10;Rgw4T+eAaX12/WvxGFwwKhftqk95+LjhXufI+t707/IZGjjeRdP2Exri3X5Q+u6zM32U57+YsUQl&#10;xsZ3ORwxiE+/Rr+yq22sR1GfmNtwA2j6G+xwhYwvl3S1O4oheGSsHQXil8QvcQ6gCusBtJ9A6hp9&#10;0jZ+MacpI+qGgLERkJj06fghdQr+8OYLHQCvneAvic582snrq7rCE58C5V8/9PhKb2DgPO1F+mbn&#10;RZTXTRZj+IwOpccXpkeC+Ng3kul5y+ho+ZsNxScd/dBt50ea23tsnwZ+t8n0doriTfG3++NSFvNS&#10;p20yKgsW9uGmG7g7P8qHtorypN+Woi5j4tvj93nryO7ntP1yoHAPWQgJYG+BDaqMKag/rF1p/j1t&#10;acbiLfOUoxUeYvSkbtV/45KyHtsYl10H26jkxl/rIpjNo3RYv1vg8py4H6a0uwA0+DLnOcEe+qRC&#10;YwM/tl9n/IifwFt+K4GOlG+hfqtPm84R24mR6lFZSjWar60/ukkzHTzm05gTfh6XzvgEAvtjcKji&#10;HbOZmb5u0qF5+5ExLbjRb9clMnoDDboYJIy/An7Cx8QC/gFoE2lPySN2ZEjRF631VyobpG2jjCQe&#10;1kd+gd1XWru5hEhJqmN+EOx/GYIe7m/rW/sTnx56QIIcj/tsf8u3fVzsp/yZy2JzY9FjNvFmbQ3H&#10;wTdjpoxbyttqKb/XHYvjF/xD7NCnO9/fx1c1XfZZx8Py2tJybg50zpNOHMnneNSZyNjbK1GorBj3&#10;c8ROcbM81gnov6Nv15bwcx8wO6s/y8+0ReGF34xPmRAj1CP51GUsGYydkJW6FSvQwfEM7dTPZadV&#10;q7Wax9VlNZZrO2AySsglivRaMi2YyQtp8tGCOAzVozzXbmA3JGjcAFr5NCLhv9hE1kZz5OSsciiA&#10;6LApcYn8a15XBseC7dGi2+WdTOTveuznpSXtbxMsQ/a7IRnGnNv3I6vlsMslDdjt8vWkO1Nf7az2&#10;O7GaZ98gSb7Z85tePMp1h13mfr7j9JwBMI3R0RGNvLHt1/Gn9VvleZQrMnd+9q186aPwe6d2gx0+&#10;xa8/q3d5pWGP/sZF75F9RusyO6gXP+HjW679B57SqOAuG/LxL3wBdJrr8k/yoavx5qs49Qk8aUCA&#10;pa944/82pqR7oC+clEtktyyt0dzRBj/ufnYDiQ91DaQj5zWQbAZlEG2+4g0fL8bLRv9GpiwnpvkA&#10;nUhiM5taV1dpg+hglGT92Ux+/ZrJLpP0dIL4jw7LdUX2wIdF6LW4hxwmCoLonU1lXsGVsq7e0cWT&#10;Cv24Ho11bTet9OTaHTN3vMtmzum0eLqUnrl+94RKSjPpb2fgTZoZGHXQA1+xVNmnHHunE+nwSscg&#10;vcUbPNJi17luOEjYHK4BaZQLf9x1RiR1MdVlo2unKg8GiurEhM7fQac7ngDk82Uf+GJiyclwGBt0&#10;7VjbcJ270azNVsWQhkQiEGv9+V94LAL49Z+Lh5gKukjgctN1dWkMEb9MzYhLFYjtcKep6+LQK7Fp&#10;xN2sDOCSHxszWJM/KGvhCYHvBS03QjYxn/z4mHoDavq9RfRrnlA22LdDByhtN30toRxZ3CCdO89e&#10;aoPxe9/7juLvsZ5WfXH6XL9P/FSbwGy84uQHqh8v9VQC8Du/8zunP/npT09//Md/dPqt3/qhJtls&#10;kPMKZfkI+YofYgIbAfTi6RpPYnTOYLkbichncFj9KC94uI7oSDofFs2JkeaHswZWqruUIdDyuu6D&#10;LMCKsfHILy5HkpFBOh/07YJ3cX0Dgagdc+aCmalvrhP3M44hHqBhsMvANPy1gOMNybQHTCizQNJ4&#10;PGlD/KW5Qk/7xYIVfFGuOoFgfaYdSfsaJxtX+T2Ca73gIWABELkMHuHRBYy2NWzy9tyTDdHg8wLt&#10;JZPWtaB7LxtS6ED7Wf9Z/sjE9m7wUHbVjWPK05XCIqjfbh/tf9r2fTMrTytBdyZHlLnWZrH0p48F&#10;aO/uEEc6pxzZPEj7oTo+k0f0Qb+0sanL2EIJuz7StnGaL8mJH91OYZ/03OG4SiwGe8dIvCCCcMUW&#10;cHyUTr67VyleXCLPdUJxwh/ydDxiT9f8i5HzdI4f3utuU6ST5g1eyts4oxN8dZoJVGjNWjTEnNsD&#10;+X1MVWp40VaYjzJ46miNf0ynPMeq0fWFJ1IH2hQSb1/o5rFXr786/VdtFHz3O98ZW6KDvnVzQZ6Q&#10;B5eNjjsa71GeWbhVG0E9l7Ke8GmyQ6wQw+DzIZ18fvMHXXVRhXzMQs74Cw3BBW/OoXccTww5HsUL&#10;vAfShUXy+ptj78gnHz3bXnFdnj23juLFkTTE6tQ6+qjTbqjUHvo3oNfYS7xi24O7+m1I1WfeUkA+&#10;6fzkATrUD+DZD+JBW0S8lBdH9PB4svSjt4VuX7Wh7S7X+Gnn1XPKvrzLwnJE0/Ev+QDpnBN399V2&#10;9rp5+zE0oatN5GNU+WMftvvnSVT3ac8AxlUsvoG3Q/VoGv332w+MCdP/0G5AQn1nMxiApnSRm3ji&#10;nLaT+ulymrHjmOpyYLOl9Kat7ionrinD8tbJOjdvxYvb7ilT0sB1iIhOYm17beEIjmmqF3g3AHhA&#10;dStK07nuuXFoFwWUg3WgL9JCO+0j7QQ2wzL6RSa+zAKZSc/o8Zv5i87ntC/zh09gKM7G8dOOGq2B&#10;TzwCyPHipdKqpzMmzzoLh7HH4ifd+UkJ2kEvDirvynLoL4425bhpMhswNq7MdQSXNH6bl3PkVwcf&#10;JadjLGTTpgjBOqMXgM17XTWO0o0vGuKSuOZ3W40/MVD6Hlsvai96NQ9d8B1+BK86ws/9ot5u8vnn&#10;ucHWC6SypfEGrv7NK30g7Ux0gp55AW914Oawzz77/PTFF7zdRuWGTPG5rydNeSKWnw0h2b0ydsl8&#10;64ee0uvYQI1frLNlI1/jP92kBdD/yGmh1XX7GGfqy/qCI2CuxVnl2BBdZ9oSHthGusNa51wjjydk&#10;6z9hrDaP8yk6Tg3Bi96iVtpBe+SRfjvgM9vMQjxtj8pJbDzeeqtYf65XbPMEO09dM9ahLGibuDmL&#10;MiVekNWP56RVaRNLDKRM02ZRRtSf+1pAvaPf25RElcX4TFfRf46XhsMXfw1PbsLZgXR0gwc3bzGH&#10;50a9D3pKuUBc+mbnJszRduj8TL6usZN+CzB/+equf7sS25VWHXTuObJF0YbrFeSSZT+Jx/t36kPV&#10;j/XVwMSKXb4YwAvjDn8hc+lTf5O4AfnQIXapQpqY1++gm3dOYOr2aU9fcjBKwDVtAe1Vyxrf+iN5&#10;a2PB2Ne/Oi7YdTBP+Oqz9LlO6hT6afC4SQZALjSkrXZy9HO+0sEBwEP+x6Dj6+JQtmcgHrcBObwB&#10;hjkK/QJtl+vJe26YY2x4zGOss/B3eznn552o95eQPi11y32ceBuffk82Zk5PO5S+bqcHbz3RSbTq&#10;GhpAlNJNraH0I61zrnN66SPjbJ9uXPDmCOsfpmN9ImMVaNofIgOo/3rNDSIFZFMPJdj+aXpxYTGj&#10;C2UdPrHusJcJ8PC1fSB50+aWF36xqf4SF7Ux0PBfOcVFHvEFwJMPG/IwGPKiSl/xhYkAG4kxecT9&#10;aJHKf1yBQP4XtMyc4DzaKNpfrJW9alMKngcodrvBRDryq6cVRF+VRWHF0SbU7bX4dE6NjowNsI+6&#10;EevDofrtttvX0u8o1+gYvQ99qwPH8mmaefTi8kjR4PMNdvlNjm0p2/qZ4ijvpqEn80SXz8YI36kI&#10;5evr9QUZh31HmdWf2EN9VvRek1f9bjp6nCdd0I128o5jMwGx9EVXiNUfAqs9lTwAqR8DHrJhXNLN&#10;SdNIlvmIx+JHxvCsrSShB3/BJyU6OFV5htYx0ZOOTtChmTcVNz+7jyRPNGA/mjc4INptlU4awxzb&#10;vkdQvmHn/lZ8GKd+DPZ8ygiPSYC+Oed0/I3mYw42JO9cFydefNH3GVdfvFEHPwP2G3YmqEhwer8c&#10;l5tfmn52tJ5KmWNj+bz+HPa3LKsD+EccCU+vxE4coM6Mt0eH9JsWZVWbj5/qjzPd5iLzi/Oc+tmy&#10;x27EVH9jK91j25HvPOPKZ5PGpTeAb1KiBVjlel1V4EGIwYxPHeHrLZ1OuYsYLSyc0YlGAw2+pBdQ&#10;Dp6j66b0eUEXv8fqwhHosfmXx+p9md7rDrp6zbE6R7/I2fN7bl+MHrucnn8dffl83RE5bIR0MLDj&#10;k1d5l76wflNRd5r9/HIAeRsv1+lxBbFSWcUvz6ZzHfnNufmYipOgxe8eUOJTxYbjaBrum6mTussk&#10;5dzv1+OE/H5qC/WgkRe9Q0fqJf/K4MhkA15uKHUsLL5Kg/5yIFn5Cx+bBeoK5bjEIP5gUthJhhFG&#10;BvSF6ufjFg87Puw96BFP2vHS6GTQ4u+VrlRsundfdVY4PMFb/uWLDm/0tGYbcdLB2X+PIwt3TGgz&#10;YaRM2TDmzs1O/rGzdY6F4TwRxEIxCwhsSDDB2/RTR8+dMS8/ZHPFk2IrlYVBGlAWHxNbkfuBySS2&#10;Smf01nK4O0fOaZbI4kP8cWTgl3MGNoftyjIinQXptHPG0/k76fRO6V6SMd90EjTy3qARjp9G0GSL&#10;DsJ3LGsCnYlWDKj/e6TOg0uH7z/xJW/ZjLIF5QFeZJi0vWwmyXzwTcoqddkDsLGzsUv+2QQDUUpz&#10;eXmwRVxrkFFb4axz/vi3DcrnSPxXXmm4Ro8uils/XfJ7qAUWWDMhSkp58ZRw0jNoFavUMWTJjkxc&#10;ZKMmicQjaWz2MtnKHWuoqA1Lniy2fmIgHS/r6bsZ9MBfCFXLR9zdWN/zrP3cIAHvvw3Ar4X9nLQM&#10;NohncILH7wHjA+r8Gxa6maTo8+TRA712jkXHD6cX2rx5rSr0PW3c/P1/8PdP/+Qf/5PTH/7hH5x+&#10;8P3vw9Ybxs+1ANhJEHI/sDCzYkf1jfKZhXFilbgEj3rMAhCAD/ggH32sv3hwpD6Q3gmUN3S8eKUF&#10;JLWtTP5L31hue2g+w5tz8Chnjvpa19UJvfUsr9s131igsm1cWtH5gpf/NLh1fOq69cM2jAzwGr/U&#10;GYPkum6OLpzTfmELbYX9ID9VT7EwHNfhKS/HT8q1nTccIYQniwxtX1VAxkcvfInsd3oFunF1vfuy&#10;+oNbPZrvPLU7bHZzzsQDfpdQOvQHj6N96npzlD15LCqzKOn2ULHJ4nD7T/ILOY0fvMCtLPwIb51Y&#10;D3g9++SZfpP2W3qamHhWG6u+ghtt3uhIvX13V5v1PKFJaYppP8SGLirOR7nAgAgDOIYmyEdcD91a&#10;2OJauM3rMbSMeac80EF1xzqMPuaFKqYWpf6RYhzKREx4hVC8nvSUFRunKl/Jpi/tE8f4tfpZvngj&#10;nztKvflKP6I2DnA6fYo+mfDg79QhZFBOmTwKeTaHaKjZjL5D2dJOy7Pw++yz56ef/exnp7+jp5l4&#10;IniH3kENb+KU8QztguuD9PXinuKA179ybtl69ThHFoAzQcI3iQd44x+AWM2iefoyJyqvNOQTM64H&#10;siftE3WPfk0brVpczBOkBw340JV/z8/6VOV3Y4Mj+ljfCaLKhQ0202bwKkx477ojw/VXfugdw71B&#10;xDTSE75uc+TnK7Xp3iwTPrxod4md6sgRXGRUh/0VVcirfAeXrs0Df+ofWdCxeLn7AbpdBtcF0qGr&#10;TOsq3QD6JVHOecrMFzd+Tdyjy4B10Tk88TM6eVNQaZwzNmATX4JKso7oQzLtRnUnBtEVoE9r+9P8&#10;+KZlCb38IVzy4YMenINXm9tvwbMxEj7jM/zZz/gC3OpBfETX2LDOJSNyj5tkzNd2UeqBD9rcvgmg&#10;3QFfUMgcK4NjyxnbahOYXGMz/UqBa8c7fORH/On+fMoffpkHiSICzb98kdU6CE94k0fMA+T5CRrH&#10;fZ7qIL229EhagXaNbQDyiAU2gNGDp2lpTz7TE8wsyKaPnLYYPa0/G9jZRIC+HnOeNuWALPjE2+gv&#10;pS3LOOJTX5p+ypk02iA+aVvNKvOkrVzA24F2qjYy1umCFGkdfzS/ctWSLh3gZR+77DLGcLmqW2D+&#10;Aw1lRptf2a89vkt9xReUMbYhh6efv/+9H+hcN0oKjzccEUO0WRpGaT0sdYGplQRr7pOYhVYaK/Fo&#10;F6ArRPfkiYV8RA66paejT8nPUdEWhS7j+XDgnDZqB3he+sb5Sqf7kkmyGf8eVLhfuVbNOqP39I/F&#10;Ij2+Ii/EFyhFvfHIOIQYuKtXcXbTiHLlrVLvX384/fK///L0ybNnM+e1kvJl5qCI2+PTAkb/6k1c&#10;GGRG69MdLVQSe/RxvIHpzZXG0JSIGPqmIZ23/GtTlU/ZxOfha0lzOuUrhx6p+JWY0HihbYVUWvmS&#10;yR+wfKwY2+X2HDzorANHlTPxSznhCz7EBflwJO7wj+vlIMDL+tC2aP2AsShrB+YpOo6F/XzpJnr8&#10;1OvSQVPeyC6XnUdxwCtE/0N+09dx5PnGyY2OOihlY/RCvn5yKX/H+Fhe8cBJX5i2vm0W6xhssObV&#10;5vGH2zypBZzxHr1lJQUUhL+lb/oEbtTq02CM76MzP9mkt1gpxlsHqpPbOFSRbW9n7oM6e7lwnfGJ&#10;2hq1O7RpjhXbnDaQ+DvmvmmvTDcxyvkOxC/4a/yk64fq24hP8iofvfjDn5zTPohqsQLPH6W5rZ2c&#10;2selSAxtqxPnzK/pN4h5tb/iQ5/SGyssDzklDov1XR33NvBok9EpPCnuZYt+zg29oM1/dC9T7CTP&#10;OBMnzetx8RJugTT7Jp1DkkfvlFuTpk2aNpNU0ChT6JVswHZniK/7SDI2fUwz8yPiCR/SB5+P6TLe&#10;DkfYqd3T+I2b3qm/vp55kxrxaUfSt1ZUbYVHfObv5aODNxUttjWN41428Nr5Fc/jVspKwFsMxdyA&#10;fh+D1ofigM96mWF4cM4Yj5tw7L8aFizrE4vIThlOlv1TP1MWSx/CSqM4fAg7cIjbxHap9yO0Uah9&#10;DnUuRZ3+FmzbI4ZpD4jExCJ6vRc97fwt+9VLGPOt8Ep5c24d2fhUEbV/hvcZTNze1U8MGoipFsQg&#10;eqxcounH6zsno+f4f7kfnZXJGqn9J/0cA6LnuD4w0HXG77RjyUsy5/UzKbdD45+6ICrz37HNV+n4&#10;2nVMmZFFG4QQXSNsdNtpRZQyFm+3s4qD9xS+wDbpyI384F14N54UT+b/l2DakZcYit70JUDG9DP+&#10;nDTrOIw41613uRp9uMBGLvG7NdLx6B9oxzOPARdfFfbzpsGIJqlzn+L4uPmK+a7LtPUQBsjXh+OS&#10;j4dKR55Al/rJNH23otWpzjVCCijIiCa49KfgtpHDqPiXR3DqVPIIFtJweukbFM4vPysabg1w8C8B&#10;fUN/OPMmnMu0b3LtIB2CXYX6jQkR6bWnvC99SfqOc5M9pf2mR2T1s8vZZbTsyOe8sJ83rcfS11bS&#10;d7uabrsIsAFihH/nEy+74wanfG4q3x2/+eAzeGk8eUCmSshC4dcB/KCvzP2Iar2Gj21Roo/S/WP+&#10;AX+n5XqH+oE040kHwIOH0YcKXhm1tXUC+kz0Z8Am2ubBj8+uL7z9lM7IiW2knkNpkQsOgGx8S7zT&#10;LhfH/h5+4DVdJ9Yb/ZnEGIo3/iNtNUBbGjwKyDXO8CPrrhbmSWPziAUbJhrQMPlgwZIj1/aXjgxC&#10;4wfuiJYuksVAyAvGapTxN+ANa8ULdFnA5jwLPNBDx2Cgi9ssnL94kU1k64xMWR2dGQByrtcO1hiO&#10;wtG/9aud1hVaMgTo77sAdU78ku6NOA1wOmDwArg6bzpo2s1MZDfelBWDUNFyV2f9DH9KpnDTb4RU&#10;L3Cgs+1DQJ7/OPqjjDmvH0GFBn/maaToQT79kPPURTIIzDB16hM9mmnN0n7zwEH8AeTVRz3O8Mj5&#10;uXNSelFWAuS8V2zsgO6e5MiuLg7Uv29ZWJCC5/brWuk8rZCnFpkkKd7Gh/GxdBM/81aZj7oSy/nh&#10;a/QY1ZZKjtF1Fdz62/rjsPMIWti/yonbiEG0V5YCXFEPkulkifqgCdlUB78K9oEWgF48/8Ixzyug&#10;eW36Gy2OYtsnegr4x3/3x6d/+A+0+fs//mOfc8fj55//d02u2RinsOXv8SltU3w0PrbwqR1SgDb7&#10;jjam4L1vVOz+6IAyWs8CjtoX/Fy85pHWSQFyi8NTPRSE8efIeT8ts/Lj6Hov/aibALHj1zcpDfzd&#10;rtKDJwoNthkD4GviN+fYan9AO/TOV6wB8GfswCIcbSgTRSF6QOunxhwXah+Ub3qZxLG/B+OnHCZu&#10;kn7UCWKigA612/ZKzF1tAmMveR0go0/aNek75QkP6nfpwQFqK3J5Agg+bCRXln2oPG4vtB/kU/Js&#10;h44dO3NdfujM05W8MpV2hX6HzcG2tUbUl3mEzHosvuLl9omxqVodXr30rW99cvrxj398+tmf/7l+&#10;W++l8OVvberhavo5x7DaVxaxmI+5brBq6BAdIRU8R6tPB7n5+EBJHNVfpNdGzu1/TgRJZyGJeJPO&#10;MyHMJNsoVkNEuTDOlKWUwMrSmN4xTP5MtKDTh/tMkMGE2fVPfZqEuw1Ah74qmjJLuUbe4oN2ZpV0&#10;/N1yJoay0B5f8U154SPCHDoWmF+9enn6b7/4b35K7FtazCYAvOEp+ZY7sQhfgPabpzLp87hBjCN9&#10;Obzp/5FrH2uSW/9G96ONONLja+oa8UtsS6hjjDrUDTZip/Ft/vhYBvAEnn2t8/QF9C8z3pGuh5z4&#10;p/HqPse+kL+EZ32Hp32EnVscwYd040lWfdybZIRucL1gEVJ1A59wowNAO4QvaUtcRox7tNAP3vIr&#10;tguQU2gMdRGw6RzRRcYHVLi0gfyTDk90vusFvviqNhhJhODsNiW//XLyl5wRsx/AT374I7cy6Hs8&#10;Rpg0yiwVNxzwRTe3k3L9G/P28W3cAp+02ejfSf1OHR1IUTwJnevqSmp17Hn8mJhtmpAWHX4tD3Dt&#10;X5UffWH9XP7Nj2dSlk7D3/pD+x2IB6D063wQsR/6wpI9erzT04HUC+oP8ZoFI/jxoc4kHuDP+Im+&#10;C8hNTeeb75YzcQMD8FMHaKNS962n8rCdMqTNAoijfOIryoolPXJJ70IkXFJu8iN8ZAc4tT/jBfVb&#10;vqFEbwnSWIc5xj3wJBN806iTQL7bDPHB3+VBfhaJEo+mES1yaauyOaK+S3joBtS+8uZofiOPfDB3&#10;GehTeniUhvbHZRInmCa+Sfth+61PyhWezXc7135V5ffJJ9+ybiyUun8Ynd3WiT+0bK7QbhIDXHvc&#10;h0KCJ08fnz756ll+q/05r9nnac+0j8SK0E2DJvKsbMCTuvKusG760gId3iUOmIuUf2V4jqW6TbcF&#10;4IPU8xljOvX8Cxr4IJw/5JqvzoHIQIu5Bgt8Aewjg3xuQMwNFKu9MVa+iAGgtJx33qJUpw8KWTcC&#10;tCo1lQGCFb3TrtEHisHpud6+g5S+2cCvDVcKNz7T/qDjGcwlNjSP89VnKpVygR8mM+/heHWXn/pR&#10;vOrDNdYrhFTm8YtlKM85c+TcvlQysnY/9NyvKBQevyXfp+l4fTs3Q5PXelG+LrEoQNIxxkENfch3&#10;+tIh+uYSn3OdesCKf9YGsINxCRuWudHrvZ4SZX5fXi3z6u14d+58SSfbuqWVZku6drr4YdPYtdI2&#10;bJeXjJji8xwXPD/9CZ3y0kJO+7bRfuyUNgwo31zIRz45Nijm8tqhuka/tLXMv5tOXNEMASvGUhjB&#10;GZuNYPukidJWOZ5rZrT1tdOuxOMEG7z5qzp62U6iAn0I5V6/48OWme2R7F7DtTbtaaQbV7GSt63Q&#10;10z7pr5pH6+DWygv2lHoe918y8AAFSpjL/RnjcHAeJ3Kp3/sc1uIz6bQoE17QZ+V/r18L495w95h&#10;G3oQZe1XVzngsIGMeY7rpnO03lLMrRY+1h88ztJ1TU6htlcW6ciAhzcg55r0zIfCl2vykbGMJxEY&#10;fW/zf5Bit9/gRv+isgCYXyoydJK6QVp8zFkAHOYHL/gJJs1t76k8iCfsxJ7OkXMj0viXvOWLpN0X&#10;H8ZgpXE89KalzUeV+ysdt7Ky3gSKIOfhUJ/n6vp3/Eafnphz+W3xBcUmZjHY/Y08z6dAnFhIHKT8&#10;8AU+NK8LW3f9KF/ozEb+4iTXR70Bhzqx6FwfzuOssoOT+FNXJxp6SpU/bQHAWIfs4WFZNiDjZ34S&#10;yqCY+TrouBO8jgeOMUBigLzGBXYIkaQA54xX+ENRwdJHefav0prXoxEH9zKteaSzxlG/INW85d/q&#10;qgT7gQOlBk3xy+djxyE3SvWIjKkrHl/AE+4WsuGqTNp5bEJ2+b6BR+NVAP6V4dgjUYzhuuwhTUAZ&#10;dJ3YwpVWWp0ML0ZeWt/bjTC12CrWPB5qmwx98+bIYV93p27supPvMQ7xRj+MrvpYj82WSxrovinI&#10;IvOFV4bY6SN6g2R9cMnXvYcV2gqozECu0/ajhVCcLLbhPMF+BFfTNafTwJCHA2hUi0cmhc91PkaX&#10;vEOmcehAXcSHjGDmO+KPwNrzOIffx2DUvx2lDITIKfi7L3yHsxJtl49hVbJOmHe79/PbBX+zHPt8&#10;GizFbvQZFuQhk3It7DY0jeOlblzvnx2Xc8oUKA7n5m1fjV8mnzxgl92Sq46V3+PeQEiVQ54axw5u&#10;w/Xm7/Ihl/PK5rrnO07xiDmnj8t8jgICfx+utF/La6fnvOn1Pdf7h9WJ6rXr0fP9daLtAMnj40Fi&#10;dZJSjbnK7esXyKh8D1iGJnj+Hp1SJzGNjgffs6CzFkHEhzQaPRrYOwyK0UV/tVMJTjt0oI6zODID&#10;VXgw+BJASxlyZFBdHu/ehZ8Xp8SbDVlk8Nom8MHj7k4mkiK1H9bA0TwZ+OMPun1e+5wO3a9D9QIp&#10;A2xknC8iwFfmCTLofK/Vc55ERr8C9oNnXZXOdX0AmrKWrykfFlib705q4rZ2WKaUZSABHouW5q/r&#10;3I2twYsXbCITHOvOj88LhwEO5WH/Tf1HpmXLZ7Ez2ltn6z42oGkUPrPR8o3HWvkx6GKRubb4SN2X&#10;PpIiAWmnvcCDIwTkgJeLw4ddoEGOYxgE+c22BXt98yRvJ1zv9LpLILGS/gX1EcGHc8oDX+4dM3K8&#10;KKeybCzLA6hs+00zi+qOe+EzWIQOG9yjSkD8IgWUzh//ZH8MhCpI+1u8+MQZTfqNjksF6Wh9VR72&#10;peIAe6/Y9FWeai2hfXqnuKY2Eie8Wu+ZNn35LT1i6cWXX+h3ta5Ov/u7v3v6R7//+6f/+V/8C01g&#10;eBr9vurcSz0RLbd54TZ31nuDwr6Xz+irFYPogK9oI9o/tJzvoAt5KiM2MADqAh9wmkc6OHwo3Ngz&#10;AynlYZc/5G9g+4UPryVzrkGDPwDVlUZKkc2cQE9EzOYjdjBw47XHbGAZRFb9kpBv5KU8KeXY5pwp&#10;FPKcvxU3/GsbfiWfuCOuvelJ4yXw3dnKC8B7zuYEW/hUBsf6e9m5/Icb4xe4YIvlih4/Yi801Y18&#10;pscsgJJOOfMxjsq4i9DwAEjvx2lK5695LkdddGANDh9eAQy0rDgXJ+lE+zcTMdI2/uCEPunw7uI0&#10;53eFS24IZZoAAEAASURBVFv/9O5T/4Yesf2LX/xS5amYkT137+p3goXXtp02jnVO2i4mhvE+Ug5Q&#10;S2+9SPHiCz5QShayx7cTC9ZtbO9kcNy0GOIbbCpwljSfOJnmvIuUkhqbiWu1u04XUxbb2eRVy4w2&#10;ypMBNMcDPAHnG5pk4z0WrEQvwd7spk2kb3b/qmN9Cinn+KX6N23YLtxM8CWZviBGyC/pEbDvnn4D&#10;md9J+5vPPjt94VfJY2XikJh3P4hnhUuZ8NmBJ/6U5fToR59LnL7TpoOe4nP/HJ9gOjg7wB9gYwZe&#10;QO8eRxY3WhH/xDPX0DcWGXvx+k3A8SgcYhI8cOCjC4Qahy/oq29t4WkD7KNsagOuIs1/2CM+XFc+&#10;RwA59P/o2LT6inzs6s1i5Lv+qu44RiSXTWDKhaeDnY++gvLqET34vwaoofTqRz46pe9wLyJeCTjb&#10;czamguF5nEN/wOG3I61nUWafVNduj3daXtKlT2/WR9jExjgfFvAK0BcchcJ7q8UefEVebgDLkxps&#10;VjzS2zCA2EUZtZzS3rh/k4/lAOPhl4Ur/TgnjXx04kOavtzW49MuxJrBfFk30Zm28ifOmgaqy2xo&#10;fC2+5r/lUbeBerr5TtTXzo80fNGFzuqr6HP/hPegp13A5JY7dEBt6znja2Iz1z7kSzzaz3QD2DgT&#10;gMin3rJwSpwR/9RzxmT1I77rgl7Ge4nr9plu58TUr3Af39NW8pMUq67LK/zUhW88UqzA2+2E8Hjz&#10;CNe0n9jFB5kAPmskOQaUBq6+fATPTyq7n8+Tx9DwAa/8iFe/eaH8dU1ay5U4wH9u44c/bSbtkjc2&#10;JBcfIA8a+EoKKloOstjYBQe+jC/qM497NIfgKV7rbqqMqygb2jn8Svvnt7CIt+dftCnKZ7yAXN4k&#10;81g/H/Kp3hLD5uTnX3x+eqN2Hj3vSndwmHPiLxWljvjIGqKlr8nMjW3oTjtI/iVgH/6njqWtBIMb&#10;mAJmqlPh6fQ9G4HUV/kKnvgyZZje/YNugqPvSlkMi3VIO8wlsvY+kLS045V7riyplCC2xU4obof6&#10;PvUA3cKvTy7Bh02gz9R/0u59ot+kp22CDhp8im0GzilzJZYvcdLrpgVHN/8p5qlXbxXjd3mTyFv6&#10;SuqmvvmyDSk7LyqScmEUvrFvR2/0aHxzLD5xR0wowTfckldc6Pd2qHmYRftofuLf9F67oM0FmWaN&#10;9KQogTPPT2xL9KJ+332jWjJt/n29wQwdx4OmgT+Rxvya89oQxvFB0y7zy6f5xD8A3n70hb7Ac9uA&#10;Dlv70DrTuk999diuhDran9v1TafVZ7yyUJpePVfGxQlrJ8z/7mvtxX5RDAIdN5LGTWAtgJZjcOU/&#10;/dm72KcPgC7Ek0to0pzhzHNNL+vewpsT2k/dpaf+gj5/xmoqY+Ch5lYv9Qrwgm9ykzzVCOmiVH0a&#10;B4mWYpIVfak74NwE+GDPKw/ax0LWh3U1drrP1Jgs9UkKCBVfpU0bKrdv0lEbhf2NW3Kqk/0ofvDa&#10;ZQ312aH9RHWDR/ohGKaNhCD+CE/485f0HK2jSw5c8Ggrpgw5TnzbPpGEyii2LWf5No5OOXbTOzUO&#10;Puc4W8LOYkM8T+Yq/cSki6HHbbTjUxfdRerJS3nPOpCOH7EB2yhT6hv10eWnI+1Qxxb2heoBunZt&#10;CmkuF46b9aT5Z5bEjzFBxpiag+q6N+dF08QM+MsH4vNOgVK+wdN3ETY5u80ti4V/y4ksVc5Ns92D&#10;YOfb1L38msYRPfW/gS7ko8t036Tj2j9tw0axn8bP8YvbP9VFTCed8qLcWPfd7b3mK/tI5UxHeVTL&#10;uFC+Tf1Qnuok3qCeIMPjKsnwHG9X6vK8fYvodk82Bqpb9YK/nypGH0D0/F1C8RqzLfLyA5/zrsk0&#10;nWP8Hf69qRF86yC5zp/YeTdz4vIPbctsdIT4FoCust0WKgBoM1Nf7nqOfgvpSrZevdoDSMx5OKf8&#10;rRt9pHFVH2vr0JZP8fHqtT4Snv5kXEf/Ag4/t6EMcyJM6Pvfuz/OeJOMS29QDxhXu3ew3lCmr6D8&#10;+Hf7LNZk+2e0hEGdYizHGIv4Qp/qniM86DtV/9cDahmnKEOp+pNugG21PdF950V+x5FjGklncP4E&#10;8EUgwqwdOlQWdkaeiyq/Z6GknaBE8vlrx4My8Kqy9h1fk9agh59lKgt6wLg+qz5Jn6Tg94Ijwj4C&#10;X5NtfrVvlw1LaLERHelO0IRC22H3X9NtUy9+wyO8ym/Xr2mwR3+ua0fzeiwOxx1vT28ZkrZgTHXe&#10;JvxSTq8XnU6Qs8vaeeznafiPYG9s4Fcama8bANXG6sCxstGHxqo41cfXKUyrXFpfzNfioxK/DYwz&#10;HQQ4u9wlc+KH/F1OdbiJZseDDpA7Y0f96rSbdVuyB5dK1bTwYoFKiwBqpLpYQjqAnDSaOskYEAsW&#10;fXWjUaXxorzUxsnPxwIkAw82Z4He2cw5uG4ppI8Hbbr2BoGueaJAP7erQZQ2K/TEK5tHTE66gRL6&#10;8MyiFxsalz0+WPHTO14Dqs4FvuhMe8rdzhmgadP4jgZpbeCVeVmPoeEjFUfn4T3xQMeLX0unU99J&#10;SMyyqAMtnQdPOIEHfp9GYvHlhdL9BOKbY4CDD2nQPekZO5D6Wr9z7AEsss1LeMLl/Dwu0pkalwzB&#10;HIR63j44XV/ehBYf/evj0slRvgF4TXdjtBu7zpivFVdLXgZvpBNHD/W7hgAxVCC9k11iEH8gH4Bu&#10;La6p/ALJxC6XqxY1hBaerAbpwrqVvosREEOjQszG2/Hkr7PEwYMaeMleJuX4iTaeP2Zx+MSSrP5h&#10;A/RA9I5+Sfn/6bsOssxNXlXCB9KZxam7Uy8cg9rk5LWs77Wz+/Ll29P39HrnP/2Tn55++id/cvrt&#10;H/1Ir/j7rn/D85Um0q++eq3YTfxR7ygLfvsZ0Zt4SbBHnK+hjio2sTKjINFQzylX6Pt7lngFX4OP&#10;XuTxof0HSKMu7Xm0MdBEfpQgnw+AHGj4UO/g19hvvaQOFp+7JfN7ZXrlrM7ZIGQjsQAe8qzH6FJa&#10;eN8RL2Ty8bUm8A+1OOFYVr4VFTN+OxDgt9e8MEupoBuTAR0ZFLLIju3wQkblhG7a6ynm5mPjjhee&#10;0kU8aBnjCzjENxylgRdz/ZSPZEPDBz4cn+s14PD1hFVtZfyGfdJP9I+0gCwKWBnQF6DfoIyzQZey&#10;231nH0pG8ZFHPX8lmUD6D5WNYme3SYKdr8TRUbhNUw78vMmrzQN8+J3vfvf0WPENVW0MrcpR/mUB&#10;InUZHaUDNzWq3MTeonpUqai6y25Lz7dSVpmqkKMXaReA/vCJnLSbtDtcm4fPnHtGWb92scV6Q2Nm&#10;8BQ1G3yA+NunWgjzpI8E4bEBm98FJm7pd4LON+t2XELHE/ltc8mLiNiMnJQ7OeegKFHCfNCBHXT+&#10;R5B/h1W++fyLL06f/c1n3oC5z4IiGxts6tAOQK8ybNxZgujjN9krfP/e35SzF63V/7O4xyL28u9G&#10;Aw/4seDLkdhiMRU7fE1d5Zo6piPtP3q434ZWcQS+2w2lE1fgQRt/5cl92pMCeTxB5TcQKBG9SCtw&#10;vn9IR86OU7+5YJRP+8BYh7rkeij9Aesg3b/SDRS8Roybs+CTm8WysY7fSDNPykZ/QNPgcamjEYwk&#10;PP3x7zo1toPvjxTseWng20/5tv2uzN5sAA048Oa4A7gAR+pweeZ4tK8HTtrLN4yDxA9ALp+XesVv&#10;oXx9jR06aZtEnkxcvmFcyEYLMQqEL2WFjIkH636UB2aQT5kB9h9yxr7aAa+eG0e44KQvO/er8YRP&#10;+ZOvgjeuNwuUThkCscanllv+d+cddr6mMAXN47z0nC8e+H90Rq7zJAc69OQIZCM419jNgib8yE9s&#10;HX1YbTahvqLDIb9yyA/t8GVMThshWwGrpa/11JRkhdfYZqzjizzioGNmyua9rgHaO4+/dU56fVEb&#10;oaUN4Fj9yXMsUA6i45w6XxpvRovGR+VZb7VRtgmhwkVu8Uw//P3zLxr3t01pbNY3bouMG5uxy4tI&#10;43MUQg8+AHrDg9cZ9tp5yoYX9NjtXOGCb/9gE30dR/Gm7SSdxUbTi4C5FfjAI/Wv9B/4mD721bxe&#10;m3hCE7CgI9ajWb6VGPlhAyv5iTFM8PWtlPwON3m7TK7TL3V8SD4f7FCbwoU6OL/et1LFGJp9Xjgm&#10;mA6eAeSiLfGuGB51yYvM+Bjr6It2sO50rBpDlPeef3lOLDiyFzLxEfsRy6YW5U87hg+5mcplp/7z&#10;68BlNUic81fwtcqWuegDlfPbtxrPq65hH3NgNsdZurjSRjmxIBTLLz1+ph0EOK+s+J8ygF5v7ND4&#10;gz741euvfCw+9YEbLonfm+AmfU2rMvG/6WhnUv4Hj+qEvkeqbVBRVT8W+Gnjr66eWHeoQEducaDu&#10;ufWxD0k9fFHta/8u1Lxm/FE+oc43+W3raM/b/pBrfB2LQ17z3RapQCo73G7+9lqNygJ+O8C3nz39&#10;8tx0oyfnrJnASkmKQ9UlEVgfJZYfeG7XaLdBYJ7MH0QDk7zSln7gmKiYHz8yfnugD20ZQNvTm364&#10;ueUmQBb9lQRdlz8EtYXfsDUo/mkPWgYci0P+0j/Yuk5/lXSslyy3bfghupJn31kP9eP+LW58i1+T&#10;1za/MqK7eEl/37C6tQPVobKh8StqLeciBuRn5LDxVfC1Lsxnisqa4y/+dNwB+y/T9nzOly4brSyz&#10;bPtP/oUHeF0/ct/jNMbjbd/RN0oFP7pcXcTLJsaq7Lilj17jX40vey0lZKVAYqiPyH6g+bv13GQb&#10;T4jw9pjMHCi36DcHp9J2w8d9uWJ0H8uIACbGc5lPzAy7SacEdtuP8jKpWexp4YduQP3fsnXi9uV4&#10;DurSv9mwKJ/alrxDHjbYPzjtV4T4J3Zdklhf9CE2BYw74O/6Rv2RUsbRnEe90tLPyPN1riuJlKWY&#10;6jNuMWZto42kE/4wY2XGZhMJw/H2A3Ms6LHGHSaosxbgvn0rU+Shm3nf0Hde6k09AHadnbAlLvni&#10;V/7FucaPThw7N4bouAOX0PnzK5Rpx+UiME1vmEEvyyd9+Ow+rQzqhYvbeNJtlKmOzH0bw7TFjDH5&#10;qSwAnNe6Oc5ySBAPw9h36Y9kQsf4Ntp4/Kbz3hgJDrqzIXwlvIwvmDmnLMqD+rTkNnGO1Rc1wMEn&#10;gCUi1x/6TfqEtIU36Yo5Hh/ZLuRLD+qFruO/3ABu5vO163TOs57F/oNijSJ3ZM4L7YCsPArpz0Vq&#10;pWAWgyrY12BNejtMN+oMMPkbWo7BIy0SPXCYwCefa3hYbpE4jo4ZhEZfeAE9huPf3nf13mXUHvK4&#10;y2THAa/+M83ml/Kof7j+TWCXu5/DE3/clLbn1Wc34ZHmfLkde00nW9bxCBenOZ3y199lB1k5C1En&#10;8L/8kO80yXPjPzrQgRITQAcKvvjIF3yA6s517/6lAYym140gHbD/sHviy2mT13yOOyyZo3fz9nTS&#10;mBxdpiGvn8aHdRg7mmc/oNPIWOmqP9jK2G6/U8R2C9/yxhbzGL4cmkd6FzxJ40OzC447Ntoh/RmP&#10;8hh+phcev6HpRVV0gVadr/OE50XfwadxTH5iDHtpdLnDHN8AWahAFq+dTXkQV9ydThlVJrr03DGD&#10;huL38GEaay/wawLDoh6+ytMJbGp0EplNY/iQj8HIpg7Dx2nSp3KstwYNrfftDPELE5MusFgn+0B6&#10;yN50ehmAZqApm4UPf3Tj6WY6JOiId6A84A2eFyHl2y5sGQfe0tO4SvCrb7BjwHG+XTedMi0NaTlP&#10;XNEBo6/jUP6gXAGz2XjhkwL05qFjfdK8y6N9rTLk2IEYOAzBAOz13XtzbhsodeGjSdsX2oI3r3kF&#10;4fGbtFICzFVuMtN20JuoV7ER/i1QnrDWoocHcvaFEAfwNX8ANnWDgHOnSq4ikMYIDOvdOME99oOp&#10;0cMnSx8pYJqk/jrf58riKznLjFyvuEY7nv5SXBTsU+VhC09wkPP4yZPTj7Th+6fa+P3T/+lPTz/4&#10;wQ9UB1+ffv7zv9RCDb/NyW+GsSHJpt47b+Cw+fJOT1UWsNVxglwmqJLdv/xWcjA7QCpd4pnhvP4m&#10;jsqLunfZzjdPFXjFO2l84NVFTGLkSosAiV/yVEyjLriGoUOu33agNgd5aH9+h261vX6EVWRn0tjy&#10;B3OP/6WjCLpJRBtHXS4Ni+qtw00rHfyqN3l8aGOwz0ed1yxsLU71IL5ZEDUMPefdGK29bXNcxzQB&#10;A5DLmxkq3zoxyJ+nadtXSMAZTuIhulC+/BNvbS3It73EjIDFZmLGNqnsscGyxrCpQk6Ln0y2rrGF&#10;352/o/aTCQNPcD9+/EQ3OTwWL2S8sa8e6ZWEtJ3Pn3+ptOlDtKnNooq+zZSFc86zgE40c4U/dG4j&#10;RDeTEROQU/cKG3B74fZTdWP4kk6EUUahx6/KFbE/G17rM4xXvlakqbekwT99iBbgVT/jT+IgilBn&#10;0Te0kOS8aajJQmh8iU7Ru3yo70f/iOaB8leJwSry1P9w7gkPcuRv3tLBIjb9CL724px+p40NYE/u&#10;RdM4dfsr8ceYQC21+PSGKeoKuO4zJi54hahtwg/Ltmqp2JZcwJP6sY1reCC/YwyRKgzyRDW4jHHw&#10;ATegrbZz0iTIechT9MJObkx9bLzaB1qkyBPSE/+zmIFs2wCheFRvjoUuhjEZBagPtLdcs8nrchK6&#10;xyai83hBvvT4QjrVPtoFdNt5mx/1TrzMhwT5fZ1zLRA3lxvntWvxET51Pgs04dN2HZzGD3TVpTGG&#10;TvUBvIHFV+e7Hj3PMbEJfeyy2qbd21D4VWb5nvMBIzJpbwFCA57RPTfpkY59O5BPXRWqy45ylnet&#10;MzyQw8d8iI25vuRB3PgNOlQYAb4RkemKCx+nN0FH+HbjlWTay+h0xA7pux5cG9CPgt6geE0qL+6u&#10;B7gpirEpN0KRBz6+5Qg0jWvqyb1Z3AYH21c+NPaU9MQGxtQaO/MKS/pb/GweygMcH2olE1/Cn4Vu&#10;yxYv/H5Xm2HwB6DlQz4l1qcD+N1ffOinxC0zbQHtApu71H9kgIOdtDW0qeYlftz4Vhk+Kq/yfKIv&#10;b+ZWtvihAzzc9ivfr5gW79qI/QAyeCIZoC7ZNqUB+Kc3hJIE7l31RwX0pf8Cr2UKTnHpu8Gmz0Uu&#10;PiYBHI7c+JXx7lGmlg834WDrHfFHv7aRpLNg5j5a5/j2vjb4GPoydqBegNu2PqJaLsSHykxqIFck&#10;1oMD7gDXMuMaUsly3+G5jvqhtC9Q0r6krtoepUAPgJOPYkFpxpNcgDZSJilf9PS3LstpS6cOG1Ff&#10;0SdtAmnlf+SjMDonHtAdXZBNucu7EriMKdnFMW0JHDrHkST9p35hEuWWm6T0NLv6oucvniNUP9Xy&#10;yOXPmGRc5f4Wz6roBbQd+CltimPXqef1lxsUyfP0RYzuvNZHN9J4jswclLEGv5PqjaLYEzvRLnGC&#10;tKVDT5TEWyeIU8sWOuNK/I5N5GEH7tO3TE6cmBfsnCc9tA4AS3CcBq7+APQwb1/lixxXk+X6lAsF&#10;CL7CUzRpM/Hr2zfZJISPdRV9j6QRq8Bi56vja40NwBE+0ON+jmwDx8FLwnXe4LpNUUEyTipQPw3l&#10;1Yxf8VgdbtLvNhbM+4DK7liwvoFnP6T1PHOH2MzTueTtcnddOG9e06sPZXEb4G3j46/Rw28mmPac&#10;doN4O4MLPWAv9JtBeWphnde2mXqavit83a5eUMfW0DWr4/te73Y2tsW42euYdSGVu+2bWFZu/eX2&#10;X3nAqhdbfMEbHWmRMv8RrduFzBtVxUPrNmddTA1T1sUGbbATwusVqyRWB6mCbbWvG9CTbXLUs4+k&#10;G+ULrt/YoIrrJ4Jncw8cbFr+GeFORwZ/W7tRmaQXUlbjt60S13/pU1Tn0xCVTH2F5hpT36JffIMd&#10;XFfGdd3Cov3COR/6hvgd+fT5LSr4Apc2uJ/a9A7OoQPy5U2SD9oyc2q+sLM6rWQJv9JbQPowTtN3&#10;8sZ35CAJX6b8wMcO/3Hc9CwP2lgyYseBA274RCrnpYkPjkrJNWOYgmWKwT2tPTDf36HlelOay028&#10;Mj6gb80NplgF0OYaFFO16XKDNAjHN/KotfsGohh7blU9i13559e4h75a/eToQWylvaEvOnwGfe2j&#10;Lm/uLsuzI/iMcZdjJ5f0wj3d5CoEoeRDes9t22X7WcI5oms1oUwB0lpe6P9e60bo0D6Ec2icJ1Xw&#10;8WEXbUH0ix4pE2K3ZWH95WNksFFbPzR/0UuX/sRZFNtstKKHH3jNO3DJi9h1OcrflgsOhpKuc57q&#10;Bdov+kIRYVtlB2sr1/MHa2hvqpvY27Yp2Dd/Iyfq4B9FIheC+A69DjrcWhsGyW+CdGILoOhFpJBw&#10;yyVx8XsHZNwRamhb2J6ozzXpdqaUPGuYR6hlKHhK287fukiNyqyOHIvrNDGo3j3uuDedp/relHOe&#10;FtkJhvKWV5Y9dKrgVOdS115oSkfe5XXxv+mxPCun9OUfvZt68xHcHW+/Lv9Fmfg6twU/zB94NACX&#10;dDv/4nC8TCcNIJ2/XOha/vXdEEqAd8ud+PoYVA/zm8phfOr+RUwVl/ye97jTk7anm9/2degd/aEF&#10;n2Oh/LhjkfM9bsDFPo5d4Ky90De/OEpYvPF9cThHIvhN23UgDR74MI0wrQW2caCBpXGRNTS+2sD1&#10;gNoTbyZwafTALX/4FUijAYM/dPBzmvhH72Bmw0OT+SnrboSiOxsy+xM+5Q0NTzY90MbUF59/cdg+&#10;ujQk4PFQi89M0voKo+fPX3gBVUS2q7pjI3dXA5ynTNj0wD/YfzTqLOo6Hzw6bvOiNQjo0vj4tYsn&#10;5ouVZAqQix94fRpJDD64y5tFcgYT2P1EGxc8idgOgrYYm/gtWxZhGPy8v/9Q+FkYrwx4v9NvE3dR&#10;2ALnq/J7lCZL/5YBMsiHjxd2JBf73cGID4PC3Al84FUGdPgEXTlnYmYDK19HnuaCt33giYd8wbVu&#10;ECJtBzYf775NL8bTZe+1GMHAGaiO5qUYY7DJhw1KFmH0L375gE8nDXem1PIchijGFJ9C8kfX65Wr&#10;FIqQO5hQ4yOBlHXMSWfL5FGLCUJkMmTdiXVBO+/qKKozfY30G34RSXz6LQuRMtdRlEV+l4nx+KLM&#10;2OBgcvzh9PTxw9Mn+l3OP/iDPzj92Z/92ekf/d7vOd5fKA550v7p0yfy0Wtt3PAkFa/Wve8bL65m&#10;46UTMORasvxgP8unDGwBBmos/uAfdKGtWe2dzovjRcvBYfETHAZQbDw61lVHTE86E9OrTPAba/An&#10;Lr24aZl6AsHcr39Vl8faGARys8or3pBt/fkNWRbHqGcA+P3DFl4RA1gf2s+Jd2Jf9ymuvE5Q8A5R&#10;jE3mBT99cp22vrZxtM/YaNdTEoDzFH/A0kX0HkdRP1XObafASRtLnZi4HDoZIXryqSuxAX74s0/4&#10;sABY+vUbwJJBTEMLoA8f44kPvnE6ceDyyeYt9oFDnUUOEJpcu38TDnjY/EEfAB5sOlAutl3yre7E&#10;S+UnLz71gqtkMOnhVeTc9OtFR/Hi1fpv1b6wOUxbC/+Hj3hF7HPbRPkpdCxLAerqTm0COLIJHP1J&#10;GyeQJ32OK7ADtZX+DB2ZKCCzkPihHhyxQowA7ouFv2BOyW8yPMVYfLvBwRNYc0PELLihZ/innOGH&#10;ruYjHG9QKMH6Wc9j0pE+P/pSNuBgEx/OLd5+qpdY8CUd7vMncn6Dhrr0+lXesuDXoDEpUnlQ3o8f&#10;PnbdVtFo4TZx1MltZXLsAkLl0z48Un0glpyPccKjHeYaAJf8nnNEswL5bHAQg2lnFBtsroqG18LS&#10;f6MjI8yWIzR8SIc3OJXDNelKUL9BMPnfEk2HYOXx8Z9OO95pn1ib4cXnyYMnpw/34vO+rvWr91/p&#10;NxRTf9hcWu2mIpUYQGHabMYe9s0Wd+hxwPhiSzvP5+aQqX+UwcQB9OiGdRzbzpc2MrNJywY6OOTh&#10;K54AXm2C2qC+ohietZ1j+2R8D2381dibeJA+zXN5SFfrKL24JtZcPzf7kAMgA2gZw4eYZ0zJJiB8&#10;6NsZg4LLhzaCDw7mDQi+qVHtLvbR79gnI4u6juxuliGrMjmHPxD/ib+uK8c2YbN1mjISbnXI3Dlx&#10;3bGQMhe9Getrpy9PJTrd1/IqfuJ8B+S858ZGHV+9fuV+8EpvaqHOIe+Nfp+bMX3oOhYEH58c+tL3&#10;PfigDULhUh/A77zf9sqHjCd845X4AsgE6lPKgLa7bwrijQIMsTwHEK3twE8TY1wTO128pY1zuagu&#10;3H1AmSRmeHvAS70e/JleqdvYwbYuJ/pcsul/KCvssu7ImrJCT/RFZnlwJA1fEUfkdQ5DXUIXx6hw&#10;wGOztDaTTrvDkc1Vzonh2ihpiDSAgwx8bpCc+Cz9G+d8uj7TcZrTaZsEIvFvAFM2vL0E/h63Skx1&#10;xA/UEdopNpy9oCg8ftP16ZNniqBjk+7+B91wpfEU8xbKnhtZudENOSrRqdM5Jk3jDvXxqINeGV8U&#10;P/Hw4KE2+ekcJOk98wMk2nfoeDzBbQlCq53ltb8hShTiYStdhoz16Z/gJ63E4vAv/ADy6n/7RvIP&#10;oD2ghQLP3/pKH0rdf88TR3E1mbeCfa3cJUvnfnuWyyTypKU3Q/2blJS92h1VTJUJbCcG0MGuCg3j&#10;GTZg0C2W4VviglIDV5v4uhmLXOaKfKg37xXz5UN9YR8b+fiBMx91SpkRG2M8HMnmf82HwMEungS+&#10;mptIvKkrXrzesetmbDTbz1Ru2KhsoeNtLjw5ST12vVM6ZQzfA2yNLkMbLbdc8dFISPywGwVlr5CY&#10;nlA/jC/+lIPHD8IhtrhWxTaj2I4IsGX7FGx/gxVdC2fnJCqPNPMYPPNWlm0mf85BdxnIPo4dHzht&#10;ZIMDvmm4+AjgN8sQTm1AF9PruOa3t/BwG6S2k/kCbY37xqHz2gblOH6nSGrXLezsB/KWPy7OTSf+&#10;1dVjVCfe9oUN6VuwivUCeHMzJG/wYH3N608ihyd5lK0OZzrAPfWb9NRp0rLmcNhIfY/3yE095Yhv&#10;4O1zMHouWZdgbm0Yhs74U41pilxmU97wVsSLp+SY9yGL+U0hNFMvSsuax8iySvoiZnnlO+35u6/o&#10;/w8ayHbZfipZie3DkRUdsBH/HPyL47opGnh5A3gUrP+rb4/Y7htClPBh2tPmMY6t3u3r0PcKn4h/&#10;6yG8AR9zGhbyKfzz9HWSjCoepbEdIxfe5DNHZGPU6zwh8ze8HD9+mxJtcvpnl9+G11Pz0ZsQkeU+&#10;VHMN6kjHF34t+SC3HlUvkpnX7xD9Eo/gRW58veMd57szFEOrr5i4JKYa7+IHf/yBDwxz0ksxcPlX&#10;xyMWzvVUydhm9zWi4adojMvGJQIWQJf4gyd/QPm7/6FMXB5TfxVztAv2zRH+F3zNZn0hErnMLfO7&#10;9vBUmdwnrfIkfet/6MOVs3jcdOIHG+iPzuJJdOhFO4PDBLXL5/XpyF3+aFsxOuAD3+htDvoSq/Kp&#10;f5q18z1Lo1EWIMP9p86Jv1yziZ56xPyFcqC8Dt7yt9qJj3sA7sPf/hIXyYQPjm39R+8x2zbYM8LH&#10;x8v+sFK/fOjQcX9loNt73gKqfpuxOT/vVSifQ39UOLQ/zuxK2+X5shjUJ+V1eTyjrc5KdLtCKY/t&#10;yOOUD8PW+7O+c/ALJ/I5Q70hPVC2M8ZBQPsX/Mi4pbSM2bLGayThBd92i3lv+ll+IM3UZnu683/8&#10;23+nPNjBNMcWDsyaV8YhQ/Hg7h3QZR7XTJrgS1CUBl79ON+KphJBQx4Vn2NpSAdI24EAK06PSjAK&#10;17xWicLtQMKBaT4jxx1Y8EsnIaavjpW3+DdBRxryoS7ZmY7wYJCM/QQs0CcumCz2FZjw3hsRI+qr&#10;MnusTvUDx1S4o6KXtsfict3zHrnDG8U74CWdT+WdbWApfefBeStOY8YI81UeXDa2ON9xJ1wts7LX&#10;UZg7Hfz4NJZ0uuiWHqN7cS1Pac6nBRXs8UjZFJcjAG7iLwtgTrzliw4TKG3RsAGoLT7f5HMNTf1b&#10;vP0IThcUOAd2vr7efFQdOPZ8t88M5qtyrrTpSdyhhzdPFKcsSrDxSN3ht/v4LcxO/Kk/PNVDGeAn&#10;cOlQK6/6MWFg8aav/MNP4ALeVKDjEQ9+yy+LJxog4Pdp8MBlYejZs6c+wo8yye90shCR10DDP7Ky&#10;kIVOpHUzJA2nBhnyCXrzBBKdB37h80RPPtZf6J7NKzqwLGyxCYEeebI0jXsWCNn04QkhvaJMvDuR&#10;Kq8e9zuQiLum99j2CL8c+TqXfHy2XkGkfEJKogzQc+EJ/sQVg002g9sm2x7aUbXBrt86ByhvT/jx&#10;Ke2zrq3PmX5GtczGCv4HwG1bRdxQn/FFOyvrqC/rGDYrbrl0/R1ZjRfSrYN5yzZVK65rS/JT1zjv&#10;ZMCv8BtZxleH6HjCJvzBR7Le65Xf5L/XYPw15alX7RFjpHlTQn4j/vyki+zJJjtxkg0a8FI+KLrV&#10;eVfzw9aWJ/gAsXk7TGHejmD9yd79xHX537+nDQDskk5+0neVETiaKMmmZ/qdOxZOn+pVfV9+8Zk2&#10;cO+d/tW/+penv/M7v3364Q9+S0/+/vD0ox/+0It38AaYrHiio6B7rRin7sDroRaMqL/41Yt8ahsa&#10;H6GMbmO+88BVqmONesk1vqfs8nSM6qv6ceoVvMxbcUX5sQDBNTaSR50l1rjmU13ABeynqSjGkVwG&#10;kfS5lit9iSl4EPtrgxaaoTcPzieuwUmMZHGX/OI80g0c+IZ80u5rsZoxTdtUbCrUDq7Lo3TF4Ri8&#10;+lE2ahMYfYlrgDaFxV/KF9zWRepn2zUJMC5lyKZW2960XfFf+eE7bMwkIP2fJ1iSCXjiIH6W5fEO&#10;ExP5T2UBPzZRPRjXgiQLw+5HaBdE03KjHCl78qh78RW/K80NLq1bqQ/kwZ8jdnoRV2XBYh1tsUE0&#10;6COU+EuJLlPJYBEPOdThr8T/3//7//P0n/7T/6NIuKPXBtMHUO9PvuHmlX7XmraQvgobWHj1IrKw&#10;Acea+jz6vzU5FH/aOnzLTxIA0sZ2cI7eyuXUg3OfcD59G7mFbgBjSOim3CxDfBXW9r9oiStv9OsI&#10;rjLEk/iCRtZ5U5d+jbKRBjqy8Ry/nC9c8eQx6Syk+C0Awuskw7xHQcoGSDnGH66r0IsWII7IT18f&#10;/dGBOvdWZf3pp986vX754vT973/v9C//1//l9JMf/1hP1r305O2Fjm5npMsuF75co6Pb84l90pBF&#10;LFBeXBODPCnDeXWBHtqMW7g6oJPO8upmDfFEfYTGJSifxO7o0XoAJ9Jj8/E0K/QFePNhg9nlMb5q&#10;XU0+5aNFOLVHLIq3PyKv7Rz8iDWu0ck1RbLBodzgR6hit/0kHdALqH4934+c7+BYQIb41jbyL89L&#10;Ax5A/185/W3KpsGTG4diS8ZbpYMGf1GOtA0sRpJHvbVN4s11FmFUx4VvGyUPgLf7KNPI9tGDMiKv&#10;cpoeO0zqL9QHh/JJu5m2E9razBHotS/0BV0/X7HALLRLnOLuR2jMU3yLjw2G8UfLd+VLH2KEGK1u&#10;2OQ+R/HPeKX58KEthxY/4Hd8Vv6OM/sJG+JDdAJ6rNweybOvxW/Vd8Vr4k2/Eav2HlzKsmOf0MRH&#10;pLtMZxwEj9psOnQdHRy/0pd00pBrmPPiVZ4QvbnKOOKVPtDTFhBLpaV8/aSqxiz4lr6HMuPIdReA&#10;LG/orLP8RJ+IvsgDqlNjjDRw8bmPg2d/iRf4tEtQw6Of2sGRn5zgWJsa+/aT7OemUNcftacAeOCj&#10;NzHBuA7/3jb+AZf6yJOjL1+orRUfNmjZePXNLuJJu586eowLoMGf3/72t10fWeegfLETgK+0OdF+&#10;Mx5BL+ZCLyQD/3Jks/KLL3RDq/KQxREe6Zt1LZ5sjgPKWkC5FOC7Q+QeKczlPgbMYxnn8dMlnTMw&#10;bnqr+QBjc8YWnb92HrTzoxwoE3xBPkCf6zZdfF3fRt+UIeXMAmXqYW88xvb0Oy1HeCZ+5RX7b5eL&#10;naoBvgGDpzBTB4mpu/5t8me6aZO5K282oSi6SUpf6nKivKRH58KM5+CJjo1X2i38j4vxE+M45sfU&#10;GeLu5Yu8/SKyKW/mRYkDE+ma/98EaPtXeaMQIBsAe0CnJIOz/x6gEfTFpnJjZI3PSj/2emMbI/VJ&#10;u0i8025Gf94Gw40LtGX4Fx96/Cuc3lxtn6n80az1m9jIRlHbv6P/Bwdc8oHqyHljuEfSbgJonjx+&#10;OvGXftZ4Sodv2zvwWi/Jt37ED4EhqGy8S4rTJ2+nW3jiV2Dth98Axm+VA2nmVPfW+kfxxdz8kcGH&#10;vgpoGVOmO86iu+UEmdWLekg96toAJOs1z6Oz8SWtwA2fQH3hsWbc4jTmBx8D+lag9NUHXWgPkL/r&#10;VF13/MSL6qXqO30w7Y7bXPEGrzzxkdcLbHPKrXxu01Hkog8ufMDPuD/jBU9DFILun8p/Y0a77FhV&#10;zFN/Oh/GbvhQd4Da5fPNv1xTpuXBtWGzAZ9LMSvaMQJ6Zg51bLaXdD+eyZW/MRZ7C7t/znGDhN3o&#10;1nUc/OvyEgP0xuf1W+s8vP8/2t6szZLkysqOyDmzStUSGhjE90nNBVzQQF/x8P9/B33b/bRE06im&#10;nDNZ71p7mdvxOBFZErAjznFzsz3bttGHQ3unfQHW1Sao78a/btvKELBuBDo2oNuuB+MqZdjNHxB/&#10;6Vv9B/Nf15nSuIi8HWhnjnv3u8c4EZ3of7LO9o0oUUkK0O+kv6h/kFnYZfT6Cf3criO41dN9HP0Y&#10;tltPtWv8qNiA3pgofwJy3L+ozPpu5fFE5gXEGXwBt6uRBY19Kac6fkNkP1EHJKgn5N8HxFh9AK/G&#10;c2KPPg3KTQ51pcyOJaxhTRfEJaZryLzZ7pCPPsanvkXD/ASZzLe4kRFg3Uqb8I3R3T8bGxwlonNd&#10;jEz0B7/rHXg0hruvY/+OnykHkE8+votN0c248l9tAI9PobyoF/zQ8jMO+MytaSf7HN9xQ51KRtfo&#10;4EoV8Zr2MfKQsUPLIyv9IfOt1gNyAOZfnv+6/w5e9UN/5nzU67sP2mvSX9eXR6xM/Uwbp4sCoM0x&#10;evXcmXBa5eB99s9QNcboMykvTvgkthK/0Z32t/chdoq5pQ7QV0zMh/6l/Jy/4WFv5+Ue12REb0jr&#10;PhZvvyOmHAOqS2TxVzh2J5uzHRFQp5JdRfb8a+XFWzSSd87jvAZVZDsBl50cWZxdHnlt0KR3vXpe&#10;Oe30ePqpcOTJ4USeZC6Y9FneKm/CdqShkVU7e8TxABX+yK/RSZq8Xd+9UiqzPMC9DxJYqdCdH7Sc&#10;I3fn13T5tQEWn/wdB3qguvTYvB3XiKevhX/E3MJwmTrchbNKlBB+QvUK4YaH/Kv0Gw5J6znVu+tM&#10;up+dBNnqRr7Im7D5EsAfHVvHlcex/i2PlvWcY+n3vD1NO7K+U+e7Pxp/Oz7pyiEmPdjJDtyTjyyn&#10;k9Lnue6iZN7FANLJG/m8CjgdvyQz6OnPoDusAE+0PHhoAaFJDDp6IqgycD/pAi708CSfiYR9NHLo&#10;wJ8/f5wNf/wkmeD0jqj6pBvNyPQGvjrMTMq6IXxssJBfvTQvszz6ABbs9Uf5cgRyB2lilMX8PpF8&#10;qzvcAQZm/xaJ0vEJdtlpLudLVWMfEFUaji1vFV5LiID4q8+KAp9Dxyz2p4kWxXZx4npiscGkZnt9&#10;K/RZwFy2HffHqT7rWx+UMef+g566lY34A52A1p8UtI7IQAfAtMp3emIFfMo9wRUv3+EvHMevyLg4&#10;cSu9S8uFHeqPeOUJZ+uCnwWwZjIWHXWufNKU9sli8F0LTKb8Sd/4WJtDN7dcoGKjPRtSijzJIt8O&#10;j04mh4vyaRQqmmKXI+8MtuWcuc6xLfqvrCuJazzIQx43QsSdUkZqxa5MfvCVkHyh9ZMmoj/8+P7m&#10;m5+9uvmbv/mPN//tv/3Xm7/+/e+1ifTSm0D0Q77IKRov/kYvNphtNr6Hl2K+m1v42HrI7/gCZ3Bu&#10;fUWPfp60ToDSJtjwbOyx+cQEsnSUm1asvHASHe0JIL+blKTBZfLz7vO8QUGx0rGu/VHrI5PwXCwq&#10;D8qMJz61Dzntj6sHC2K3ZeTPJnzlw4PX8nHshnsngakT3H8ZE+XLkQ/6ADte7cCpfloCvWhHQi1e&#10;Jn6JQfLsD/oV/dWP5PsJG+V5oUe7kc/4IIO+E/WIwCfE/8xPusGNfv4N16kXFn2tD+h96VHxsW+i&#10;uw9m81i44LQP+vxOerEZLoH9MJnngrF1oD718QkOGf8Qz/wB4PlLZS0niRz7kvphQSFffXysvkeb&#10;sHkbQMYW2CMj/oov8T/c5Sm/NvQzv3nHzxWsdil+up0X/iDi3x3wFTqpJnXhOWXVFx0L7cdXmQrC&#10;UzmDx1GWOJZK6puzyaf+xc4XxHQObjflQo8sqAVSwz6Vf7kDVD00LrE6xp3+zxd/2ehB2PA33+Fv&#10;VvWDyilL/wK+Jcmf8oibqM4ZU/Xn/lwxxm9jZoOZ/jo/V5CnbXVTlfzWOEWOubmCOUN/GSH6bDgT&#10;G+NbIVJk1A0/VJB0vEhdcyGjNiUec8G4Md5YdOyJiW9UUBy1fTk+xBP88rFuI5D2fw3wg+tBdvsJ&#10;Ko0tzhMyfAC+0Ql+5d2+kTvIqxM4DruQLVx4+MKKfJO4ThuqTZR3vkIaGNHxr89hKs2of2s0QnQW&#10;O3O+26yi+F9H/NN6rNzojU5sFDM/oK/JRQzsLC/S6VMlQ2nPMRVvvYCMHOgBaNx3wRQQPneKw/vQ&#10;WPnEhD6V0WP8a8qLMtcKvPQBwN8/jbtQ5jvl0YM+zJF5kll+Pm68dz7ntHFhZndEn+oHbm3B9sYl&#10;+bss6xLk1VeL0HWE/2qP2wJxdYLyQhbpJfOExynlHQ+K12OqiTrL+NkYOdab0LPBnPG9/Crfsitz&#10;8y1ZyKgcLlgB/BxM2yiyuPBAn0Pfxjk3cEKDvtjOjVqc10bmAuhSvvDSyGZ8cPpBlnGhdbtcHl84&#10;9S1HYroAD6Ay0k6Oc/B5Iohy+oGPGr9oH9BRb+hXf394rJtrXVbu2xF6fDD4PmrTEfHMT3KRPO0y&#10;7f7wKXLqF/T54Ycf5C/WPen/MIc1ETd2cOH9yTO1f70phc1N38yn+dxzlSOM+TgXFrmgyBPl+A1b&#10;GrsfabvjQ3RDrn0jGUrZII9Nm2kk60fSzDeUQ/IqtP/LRd5s1kMfPdTPt3owbKBJdMIOzWL8kw9S&#10;X4CO9LPUU/gN2cWBtUR4I0t+DzP7EkR4PdYcpfN/RNl2HW2ffaD5keZX3NjJuItezOnf6ia229vX&#10;7vvxuy9caO7h/vMDdqRvYq1sz1CnnhtKhtIfpT+vWoXfLW/Ikm5PtY7jZkrc7huLuED+HP1aE8hW&#10;zPMnWdZFfDwvkcR7AXUegLb/VffCvZ2nsg9LDt/AqvUn4Yuz9zDmjDSbshVtf4bQtOTj9+wlsz5S&#10;HWt8wrpnWuMzBwQ+600HOeKDcKue+O+j/BDezIuY66btmkhfldt67ZFyyjiHboczzrv3b4/+RjSH&#10;xQd/eJUPaXAqWwmfl6/7I8ld5SO85bsupFn/7dD2CH77or38nHb7JpOA4SN9drhP7o6DruBxxFvM&#10;z5lUwSl9aOqmNDtPbvwoIB44jscNQCm5+w0vPvTHBSRnnXfpG8p3v5Jmfa7Vl3jMPofGQ8vX7/0e&#10;I185Qy99Zdill47yaynqxH8c9bGTBnHf++h+wM5j6TtO4Xz3X3Hvy2/5X3rsDQL30dOOz4CJgZW4&#10;51x+VPuKT4OLHSzTandtZWyiPujTW9/0Tfx8DYB76DOQzdq2AO/24c3bjy2zvIm/Q/bRfyLTMvQO&#10;EqelD0f053iG4LMXprgUDnXbPsAyra/oG0kXrjpimbgs/7OO2OqHR8SLrTCg61j3+2qH6f+PNgYO&#10;Y02O8T/ptFxnpxx7yVf9+m/08xPR1Bl/UgAs1tWMcRd6mqfKNc4+BB5f4IcxAg6eA2uMQMvDtZc+&#10;9vghnMwvwLssZy/S/MR7gfALFCOT+PnMXgQXLFkrmU/GXo+nwyfeOOQkm3mfYk1zQnEQa9GpoLr0&#10;WJnnc/IZ1zxOap70CV0lH73cZ+jIjeC8LY1+FN3MY3A6fwa/n8rqsRdkOafODMIH4JVYtDOUA5/4&#10;hbSKXRfwBuZgWc5QeW5syPyXWIcfH8KedaIv9A5efbjr4T3ksI8MfYO3dGudTT9z1GBi+IPeEFlw&#10;7FdJZZL0RX0l7J8i6lg+jJH13W2fBh4/M6YwjtwHe30um4RMetkqvTsm2xejH2lfo1H84OfWK7IW&#10;L+GuEawMQXB6LEBJV1CZgCAAJ04MIjic11hwrCjG6s88yBQYR6WFO2V2qBEVIcUaI3S6O4bA3c+R&#10;tQO86Rh1MJA+9IwuLijCTqz0zvtUZDvS6R4+AGe3h/Mzj/2ctP90PNsC7Zdg5wWu2BjIxyR4Vp/k&#10;HX4Hsf4gbV1Mp5oTcX1HGdDAKT/y+pugpIGWVVb5k09egfPgRp/StbzH8un5teOud2Vcyyttyzgv&#10;fst2PSjbz4vz5xzLo3I47p99g2vPLz6DBsA5uuxHF2zVWZoeKW/9Q1tbKO+HDqqLfuKweB6Y1bmw&#10;Qc+TwDfrRklo6YDZYAgf5JC3NhOI6JFB1Bgkn8U4eEDoM5G61e9Q8EpnFeaClsq544fOn1fQdfD0&#10;007C4e4WbvxAdzo6Npnd+YmODad2uizSM8iKtfStL1jUeBNEF6ahO3RKm+kCFz0B6CTW4PFUflGW&#10;8njqSRsqsosLLMG7uzCS6Z7ImYFoHs1vA0JfwPf7ufMhHGhZSXqOYkwONlS3U9cjg4sGAPQCSmt9&#10;9AXO4jNyaOONE6pun+wOSmiGGRtDO5Rfj93gQYd9EcXEcckRAy7+2n/yAxsuDNwMjvwOLWBcucsT&#10;biZC46/aYJtUL4TXbsNnJj7Un/HNCm+JD5taymUXQBd9eZ0jr0PhtyDQnc+j3iwE8zrPuuhUXLjy&#10;gSz+wUcX5lgXE7ujiiP89L374FTk07286eVbyZPokU9CwkYP66+cJ3rCwRtV0uu77767+Ve/+eXN&#10;f/nbv735/e9+f/Pb3/5W/tJFVPmYpzXye3/aHNWrcem3mTyTR73BDz+6bX3Af/lQRy7XRIo67Yb+&#10;RzYyhY/ruuHnjX3y9MfE2BeX4Tu80R0CeCOfDxdA4cHv0TmfBZfrMvowQecpDt9AInxkoiNgfUTH&#10;uS9IipYLPPiMi93YjQygPsXG5oG432FZncBHF3C9CSoZbCj7yVy1h/an5VvepYMPPjCPbRsAvOJS&#10;ZnzhLrkKVWwHXBeqO/oxeAHQkk9oDprzjSN++IEL8ODRv+OL7xUTwJIHL/HIQiU+NF/FALzP+nUB&#10;0ImsJ+kSjs7k0f55+h7/czMH55QViA14Mrn2DRctmGP1IsbQ37rLFvLhRX9vfyqdMQve8YeQlr65&#10;MKy44zcL5aLg6A7O1z65eaz45fVjbC49AkH9Q+IsvkE/dVHL15zzJ/XNTyasMnOXCl4wcDIAPlCb&#10;SHsBDS7U2ACKv878aBPCUQxPMRXuOlGWfE2fCQ8x0H/ryfNn9XPgqnD56MnUzTP9hEAhPpVN5oMc&#10;bgDQZrP4I5eFxl534rjaNnZwswH9Km9ZIAAZG8j/oN9mx5dP1EaoB/hyzt3vsQmjD0B3PsSb2xLY&#10;Orff1K8U8BdQXHQLLdKhOfQDb+mPffo4TzT0S/R18GtbwQK3JWPlK7yjS+cT7p9Ehx2OQ2xDsKDH&#10;UFcn7Eo5rxXHrx0X0antiHR17JGN7epE3qNH9HPBQzZhe465yv6px91GZFW2tR+7wis2cHOfelNn&#10;gQ+9Ny2Ugy7M+eqXQ7f4CN6xCV5ZqJZHfVd7LUBf1Yfj8UmfUtxLG/AxuiTu4LOXk3/odZRFD+aT&#10;WcBXfvSa2LQ/Jh7Rp0jnI3goASi95CtGOS/Unp7vR/Sp7eQTJ7StO/MzyXFszpjt/kX4HcORXT5o&#10;vMfeLg+c2Hrkns8paf9fnuTZPoJR4LY1aXxdCP/gkse5eXAcJONAq7zd/qWHbOEGEfo+cADaccb7&#10;xCJ9Dv7w3EPl9AF9WwB8oHeZ0sjwbwc7JtSXjFzfFEJHL/AYNDqhn9dGyqe/QXPbYMx8Vder+ZLJ&#10;+JdYy5jpPk35zE3YHPcNNOLNWgs86ps24/mMxj4u2tnfoqkM440fGA800/Wbk5gjcUMvr81DzmPh&#10;8Dac0E+9iQ/AuogP42vO08bAbXtxmouM8gNk1C/9Z9ZUqVPmWY90kf4HyeLCHvVETD4izVglUKgi&#10;3On7vvZi5BpCfh+J87kAxIVoXmvMhibgC6ZeX+oCjeYm5cexrI3YL+kMjQ4up39LH4cvsoVGGZA6&#10;IFa0uaf+Pb6AL+03POIv2kJtTp8APYAe4Zc2WN7Rj5+4kR36RZaPurj08vUr1al+i1l/bOYDqJL+&#10;LjKwOxc74c38u/LSrsDlJlji3PQ6J74+QEccKQ5pJy6j7lTn3vexTV+ohC8UwzN21Rc5j6zjBhOf&#10;074UM/gvbV4+2CoMPqVzoufQ2CvO9Rc+kRcSgpqH3LyJoo9uX6itZB4Bb+SAB5Q/7Uselh46Mo+S&#10;Pql3ox32iL750JIuj2De/S5+S9o3lM71SiyKH30Z83RoSJ9poQHf2ivNeXSPLeB3/l15ldMjT06t&#10;9ZmQ6Dego5x+06BzZSSNnKT8bflT1vyznhv6g0nXoUQR1b4IrDpNO7wMMtQpdPyLVtEAdToHkzn7&#10;FnPJ1pE+K35T/EOIz9TmaS+Mwe6HlUc07XC2sf6EnvbHEfC8kyT57h8oJ53yRWfsu1+M3+D3lc5g&#10;QGOdZ38O2+0n59/l0RxoKrvyOVaHpsFpLRffPPDPPYBt0sJmlx+ovkB1Dw3Z/k3gvXz8kixVnux/&#10;COybiVnj2cfRA52oS/RBDuejoDoWYXOjwUB17rq45xpGFtT8+okC4oxz1OZYABcetL8d6J+95tGF&#10;Tcp5MrcQ8uTjf+uw8TSezhUNaveyUTeyVM/yuO9o210/0XH5QgS04TaS4GGL+Cs/e7rxU21CPnUN&#10;9IEdn+ir+vQY30hntSUVmq+I7StMq7+x6sJ/2A/iFwBfamW09o9KYV3dj8Mg/eiZFWMNN9gGxt9g&#10;S7H8TBG+os0sDCdqEyee30lY1p4YFHrK2MPGLsDWCA+/lJ551nFuNJ/Xd9hQaF7Pd1+VH2OGmBsF&#10;fD5+spawZ11N+eR3XaBJQcYa2tCs3WFgefIt8UrabImTKUv/mn6HmOGvsqsbNL7Ajmz7lENsNiN9&#10;Mf/t2sVvLYOPwG3EbSXrM8fHqonxp+rX46WVM9nm58t+w3Eif2N/dYEi+xWh5bvx35xz+yXfvpkj&#10;40P3wYgBAMmsSVqGPMt16XyNHvWVc2sHZYLU62UbTx7+oQ84rkVUJ5fjJ/EivS4Aw7BIpOvL5hGg&#10;EAArT4o0TX7LnRYDzjHyGsBvB3DzUe6kXU59W86OrSz+lO/AmqIzT7IdGOhdnm70yFLWBKzxyNhg&#10;2YWzT2W7nRvJSkJbnB6ZSPdpHhAJnJZxvuRNmrKdDzjXALzidrKIvzpRhkd5F6/H8jvjUO6GI+/h&#10;U3xYoAzYj/Vx81pe/cmvDs0zkwe+WpelK+r5vPkcy/saDnn35e88mjauTL1GU5yfetx5kObTumpZ&#10;8x/iCU59WV/vE/prtJS3EyxNZaWTzqa6atR/9MU7fifQdMIMhtQLPNn44dhXaN128Tl1nZjIHTrZ&#10;BOSiC21JA4n+IoMJRCYR1T35037EiztsPICoraI3d1QyaLRf4ek+8nshEn3ZhAA8wLaNixe8s0HB&#10;q355Lazunmai9UkT+e1CDLRCt6/BgX9eHZ144FWHLOyf6fcj8GkGCXVUDEhq562T/rB8+AUXXrya&#10;6z5QsaF1lYFOmSroYLvTGs+b4u0v6DA1scDP0o3fNfak0oMl+dKXAZkBn0hIAABAAElEQVSFq/zB&#10;byydobLJRx98AZDvPw2UvqNfhZwDxAW2GZAxfqde8EcmGC2ecuG1/ihZ/EcgMceTG0yEmCC6HN7u&#10;OxnkEovkOwbE47Pk3nJhlgmlxh7y/ScdCuCjn6JGGwh6Mm0mJ4k94mz8JN0LkNtSqkJ/UTG22wdK&#10;Iiu8RTXiPsvXDwFPn/8UqO3FtSxpxEVHNiqYUKAgNdCngvE7biD3mfDeyI+//s2vb37/+9/JP7d6&#10;vfv/8oVQxweTUdHT3njNOvw/6mkCnnDDL/ENC+4YxvhFu268u46fxB9LR2uTM/Rv2yOn9DxhasAG&#10;ffRlqvqSMrK9sRunH3FAHaqurJvSAHrAgUkXF6O5yMxGhTeqYSTo5Iv44TfmkMWntnGEZ3XYy8xA&#10;X5Yz/BpPHOFJ31Ta4nG+/KiKAhcgHyge6ZZxRH9soXJoD9WNmKPcemqhXxrLmLYPL/gz9wDoD+EB&#10;0JejAa94o31RH9CWD3R8+qQU/geKg060Qz8hbE6HLfV9X9vjups4h15Mhhe/gXgscJ2pr+qAi6g3&#10;nsSwX1WP1O0TbUCirzc1pvmYBlvZrFT95bd+P998++23ek1PnpZ5pL6QjRv/prh4PHqUi8fYyeJC&#10;DJWHn6cvlV3IA/C3RFoPcM6ArmJjIF2ArlC71Piadf0IIzFB9k4PMvGuW4pVjrDqRmyxWEk8WJcp&#10;69jkPn/6s0qPZvCYFH7QmXoC9YxWwf0EenvTfOKjscHiPK+Yxpf4R4tFMYALJsCZtkDM8oRRXlfJ&#10;a3fzNB64ecVZYk3oqXsR81vQllM7HNNTbjwtfNK5QeZ64cawAn6D/zNd7DAf6bD0ZoxuPKtS6Q/c&#10;rkRMX4G95HEkn6MXzyqHB3neQFaasrYft9PBaR+A/922pP+FfPEAyENXjuDBT6fiqTiFxt6ctj9z&#10;rr6mjzE+F4DCBx4F8+nJA8fahzqlz7F10mg5ymF35g8NvADSlPNpf0Ea9SjbP7RX7kzf8Tp/g1f1&#10;2/mRj68ck8uvh56U7zKgBcoDninHz9Ez+h260d+Ac+QnRsq3PP1mBcdaZLScI+Bx2am7X9T7BYzP&#10;yCv/8pMy7sellUlKW7wLPjrxhUrRfFC/i42OJzoJwai2xpPaWF6VybF5JoR25HNO2VE/wUje+J/Y&#10;FQ6y4cVRGfz7HD1oh72oYA7KrFyOzeM4ZxAnX99+xbLOuVGLjy84Sg5Po/JUMHHCeAAF3rYfaPPw&#10;UL5jVuklazj3nCOf+oF0x1Pmmr2oCBnmnelyASn5ljX80QOefD5rXVSe4OOg1i/+rnxsAfg9PfL4&#10;nG9QWzzHW1zwhTfzPcBv6xB//M7F64M++jBfLw/wu65iHM5YzGuLn+nV0NmYo1bQg7J34mf/ql/m&#10;1ajKVn3kySTexPFJv13eeuAIcDHbiEpXLvxSW8xlp093HhTxZVJT/z25eqwku/UORmTZCpfJNRfg&#10;8VY51If7Y4+7M/dQfumNIdrQU6+XG3M704PmyHUcjI2kC8yPfHPqutIA74wLxN63f/r25sXL5/6Z&#10;F+oaUixWxOqPEKd+mPcx35v+WPXDTV6M34x3zNPQH/vSn2Xj9dkz/RTUG908oRkBcy145i1JBLp0&#10;kPwvgdv8A0jW0jonjkB1HEgW8GF/yposhwtjjfqTefrLMWTs44u8xrydchSJh+g9r9S8xPN/bhBR&#10;//Fh9gV84QRZEjbjA3W218uqQ/oW+bLtuWIo58Omb5/a2nnsvErDMVYfOfSN9rP4QJO1b+YL8OUn&#10;NpxPf3KQuW6t48xzqOuOe0Wrjvs5adM1c86rg9u35MKvfVZRZbF0kBbY3szSK8/+nHPq5CxnI1nJ&#10;a36yvcagHztiMGN5SHe6akMeMnVQfcVbfcJvCTwlGr9pc8wFFfsC7JfwI+3U8RU5zJu5KTKy8M2K&#10;yUH9rCeBz7Dwh+5cvp9TL/aAusn32zoQ+f5c1ET7p51DdMMcANn55Lx58NrTrmdl1D8u3L52fmK4&#10;lVQGx8xxLwpPJ8xfCmXTOiC/copz7Zg1k3QQcttAfUyfZw/OWmLZgx/m7XPl2Tjq+X4861H+Xm/L&#10;dfFpYgd9WjfXXgE9w7zZM/7h68YrPkCW6VX37MHA23qjMwgctacFDvPrh8D1Osrbr9APwKt9fLM7&#10;HoKCFM/dRG8+jrXLdl268hxRPg2NGV1UpP3scOMC7LzBaeZLEEKHXhxXfZnj3S/GyD1e7B/peczb&#10;sDexDfW5fd7leMqhLjwnuMzHNwXmdPUD/QZ1aRskF/+pMynqOqInf8xvz1B58LhC6hiInVimP491&#10;9mrqCf+NQqtMeYXMF3J+2/m5yg+LhCnBli/e1lWFtYvIcP1gn9pXdTn4H7I6hlCPxvNedjDRmPaT&#10;eWfqEX+wpqbfZ4395jX7k8ShPtM3u31JP+YIfkJ3BMcD1SJHeO3Qemoe/fd9gBWe05+I8IucY//0&#10;oi88DqvDkTJsNn6y/I2e1D08AKedOr7I2+3B5mPOmZqq33f+TquYkIX7Het2ZMT1/Kwo+S071Lqb&#10;8uJjHASPMx8okj+0g/tTeJd2KK86apUNXwmz6zgCyEE+0GNl99iKMO0JN/aZ/IJXcjJAwocNVza+&#10;AOQQ8F/qvMrjoaMbDparAXzUZMKvsOB8ZLSB3ceDxgVgFjTrMzw8YBKQIADnKE7u+i7e8it0E8hF&#10;ahnHvYHstOByDs5D0PKdJ/h7/kP0LUPWWT48yqd4f+4R/5XvNdpr/K/pUh7gky7dQ/W783FadQqU&#10;187HFcuETOWfFEt0qp4csXhksNWHYxcS8CH22MD1k5R0QPCf+qZzvtWC6pl+b5SOmQ6Ku63peJ7o&#10;NUvaWhA9F2i0QaP83MkJz3RJwdcrxnQBFj0tmyd/pQOAXHTsRh3ti868F6+Y2LOoe/Y4r3CRYrYH&#10;HD5cGM3vQkVn+2fUP7dLysirz1sH2MpFJoCJCu2bTRUGVS7+dkMYvJ0W/MijPujGE2eEenmLZIPQ&#10;U8ZfAX8bH8JLAp87S3qzQvAdw6QFXPy1H1QvXFIpuP50Ul2bz5GyXoTlnCclhJiLjTrfaZDriU3p&#10;lGEfEgf6I67Ql/pjg8hlWswnThj06S8zwaMMIB4kdaURDzQeOBdF4lQn3NFJmX1mVYcgZLrgI/na&#10;xPDywrowASn/4I5oUyTW8IOgrIS/qgn9dIIe6Px57h71Uw8j8/phcbhaXPs5Nn2JiDKRTT5Pr6NI&#10;4iQbhI5zrSq++eZnN3/9+7+++d3vfucLN7m7NJOkxir1ht86XqWN5yKk8z3GZIJCWZ8Q2XVr3Ujj&#10;1W7op9jA5II1wMLm3bsf/dSBY0m8UldxbtPEaSZ76iO0wYsO8EE2be/Tp3m1o9odk0U2NNHl0VPG&#10;1/gWXMB9hejNg00wvWKeTWLbpTarS4dOBzf99ktdQOpTQuDxgR+f1kn5Y1P1tg7CYYMNGgLDEYwu&#10;U+XoW9rdf8g3byHmiWp8kCeVGK/9BgMt/Kgz6yQ+lgGhwLrJdnjgu/e+aSa6VW+e4ODtCvwODe2R&#10;jaX49YhHbDGPmexn+1kC8O/YjzzrqjzwAXixqQgO9gMtA7cQ3scC3zjiwbH44MIH+/Av6Xzgkw07&#10;y5e90NDve2Nbcnlqyk+2a5PMvh7B9pn48XQrLZhXFdeGTT1jc64eCywSbjfDxgdiCrDp/gINfok3&#10;fj9twfQvh4xpp2LBA1GqLEvyohphgq6HsE3FUkAxQyCJ12fuwhYz83O7p76O2IH+qcY59/XE+whG&#10;5VvZDxvGyAL9H2/NsL/hS/tBLwFyCqRbP73AS1+aRRg39STWmEc8Y3yUvFdff3Xzzc//yhvM9AXE&#10;iBe38N3iF9nw7sZDF0nkW4crevRihjc7VE4cc+Eix2zEU8duI9itTwFaePP0U+VmkZ48fiu04HJ0&#10;kz1NU1fQ04bqI3ziRevIId++FCNw/ZS50vAo1He20/FDveZjPKmcGisFVZMntMmpPqSrB8c8oUvu&#10;daAuwOMiA7KB8uLIhn/znNBX9Wp+8cXGYBt0gv/POMXlSGyBixc4L1+Ohc5vW1a8luM3Yo87nn0z&#10;n/jsOKlr6ia+ttwS61hZzeeIagXiiLrk07iGhovUa46j86pMWcPLPKdgyUHmMK9Mn5YB5UoXnzLw&#10;sKPjC3nF6bidDRdKhM+faTSPUp+ZObrqg/FCnQc+pfzY/D76jXCITNKVQxq+PoqWfHi0nGOBJBtM&#10;nutrvM/cDbtjl8hGv/iUOHGft/Ewbxia2VQIhDuoDFp8w4Yebbkbe+hDH+OftVD+Dh5LlcdcwX4b&#10;vo5b2jJtlEpUPvweCffD6FYZ1k9lPCFXaNy3T0AH+hVoGJMSi4l537yg+qBOqQ/rInm8RYF6wtfQ&#10;v30zP3EhneDLW2qsl2jSz8g2+RtcPugFeO2m8cG81cf3gph9xe8Gsz4SD3RmzeXxmnrQn+NHtpUX&#10;Yxzrs+qPz1lDPBEdr6gFwMVOjvUDbeTrn/3MevUJUm7odN+oPj83+ZjcOE7JBsYrQBbbP80Xcyf7&#10;xanQHwTWlgDrMfUQCxd/fNCnPsNu/gs+1wl6g4PbGR/Jf6y+ErlZezIGR99Fu/ikPnqTJ+3geL1w&#10;/IsfV/vY6OBlectAZPYmWFQVb+n/3Xffyp8vZ/zhhqC5CYv6cHulbShGdE5f2bdVYRN5bxRf3AAt&#10;1iqjn8wT3NQ3sc8bgCwLZw9Am/VT9Gn+tWNj6FoZefY/Ebfxd1rqIZdYshkbA8oZCz9zgWbyz/Tm&#10;S/1OLNW14OO3QOrH+xLU6VtFyKPEc25CUiwPvbXZmVhyHnBxW5NOHQ/Qpf0xbcW6kcdnJHOAHXON&#10;QnyRfPI4x34iuPMh2mBskwcqpzGCrwbAs7wpc3pkQd9P8a2jTs5H4h/ZnhNtdOhuPTb94VUL6fux&#10;rHqTX1Sr5BNxqU8hvgaHexbvHS1rPOxJru3amHLjSdeBFziDz7rgIeDGdXg+poFM/4GP3H/qSH8N&#10;7P51xvZVn5IFrwL5j7SOOwM6Efs73Rmn5+k/GKe0zrJPJUN9Sv0AH6B49DXtr8BhzrzLMR0kKgNP&#10;nE1PfvEu0y626BGfjCvfluv9g6OQtxj8v4TEnQxSf4Z+rW+FtHySBwzIwzbs8lpY7ah98q4bZYUm&#10;77NZrAJb/JZ2PzIv8Kgi/Pjeia0uIxM5i+cwAB9A9/QLOqliLvkJXzXgzPzM1+cT54qKxtWXJFRH&#10;8Orj2DLxhO60wWmGrQvqTTMTs69flkzMlr6Oxyt6m+j/0hf9L3Kqc9lWp55blzlZNmu8Zc3gvZXy&#10;mf574ayxaKt/8bGtopdzKuJu/yfbWR9Hv+AtvUS7ZChtXzImwA2a4dp52RICT/VJ3pNTJvNTej7v&#10;kWgN1CBc4wuOEVQWR+uDtiqj32m5iuxHzu0vlbM/lb1V+iX4HG0MPObFnXP7ZkrFyqOPGlNly7rh&#10;G0JBdbBKzpNuU7YEG/OQ07Fhsu8c2l/cKZgMZFmu5FR+z5HJE/D2h/QtL2xkrsCYEvVSHxkz40/i&#10;nxjgz1A7OCEt3pSBl3ml6kh9nNgK9GUnxM7Bsh6Utn6g9+iDwq4QSgd6XqPIbvqhskUvxfgHwO+i&#10;oDxSEp62bTdQ+KN/0e4c7Zqh2XnuaYi6gYAOLhvedjn0nAvvTGcbBxc+u3qc/0UgfvcB8s9+Pet0&#10;jRY/1Le1sXzIx/6dT9M92tGSzXn5kE5gUQ/xW3lKXGBMaT1As3gKwzxO9sKjfMpXiBd0u407Pvk7&#10;/5y7+nYSp+/IUO7Oa9d16XGHyyXNlWJnSf0HobrsupPG1y2Dwa7TzpCOFtj1PKeLf5ZB/l6nO17l&#10;t4pMa2OkmzKZ7NxqsoZ5bIKxIELuJw1oABdu6dzZOMhC+BisbZfrlYs+LCgTh0+esInAQjObZ48f&#10;E5v4gd8Djp3uHEWLXvChcyOG6wf05KljZLPhB2//LqkmkqT9Kmnp9+mT3pElgE+BThcTbbsivJsD&#10;vLLSOgtx9yF5vYDBHe2eAMJAwMYaOnE3PJNoLqasDUL5i02cbvqCb1uEb7umY7yUFRxwAcr48x3Z&#10;ovvIFQIteJdBo8edV+SE3N+WZZkM/HtbRg/5fTZFSwIOUF+QZoBEF/xtnWK+07wG5bOeEt19DM2o&#10;FpyRS2ZtAgciqRZQ6FgGsSCdPumisC8sqN79GxrgepIuvTUh8uRj+H4gblRu/+oIHZMDnvrYJ08R&#10;OWPAiI1dxASeHrAcBlfZ7sF7lJRemahI14WrRP3hyWpw0QWeHMW92FePl1uTd1HgA0THtDFdvVmI&#10;7xWHtl85Cm9/8fps6vIxV4/kL9oov9v263/xi5vf/tvf3rx8yVNx8pEmV1ygoY0CbM590m9e0D6Q&#10;x5ELtkxgUeOWV5ervvE/9dHFI3jpL2Szynx3IbaTrw/ttzHFhXHo2dikzfzqV792Gfq2DvcjuADH&#10;+CB6kedzKQb/fKSX0rRzP935Xhcg5xWH1Rk62iZPtuIXDCPq+R2U8kN+0zxJdCs/AcggH5uIGHQG&#10;4F0bS+cCfdkWlXsDRXz7tJv1Ub5fxSue0OnLR2gMOtL3UqawlhxJFM3ST22zG8jIB6yf6r+LVV7h&#10;z+v7rQf8ZDv6I58L3rTr1hPxTboATS5+pE05f3SEXkzlQzYcc3GNCSh+4Rxanl4hxtARCL/EAjhs&#10;qHSDrPoZR3ywB3upo8YGPLCrfRLnXCA3K6W7+U++7VDBC/0+4XN9Xr54qc2a56oH3TF6qzifFacv&#10;IKmVcuETjfwtOtLoAsDfLdmZR9ujPH3C1FcVMRU6iED6Floc7mEMj/orPin25bF4+ORWbUjRoI9i&#10;QzIUVUrjc3yLkokZ20ZbkA6JIxWJNEsyKISJflLMde9YO/RVsWG/SY8M6PykGmmM0qd+w17yyKYO&#10;uCGL39F59erVzc9//nM/GYZe3FnL3bnECH167TN/02MPPBKT6YMSV8VprH6YeiIfSIzELhaQZpQi&#10;65aYwYrUMXMbaOjTiFcAecxTPmmOYmOUZwrXVxartGlvwvqoOtA/dtA2vEBVDHMO3OptIW57qhuJ&#10;U776UupCclwe7k4T7+YhhNoIn/oIvciHlif4lwz5rTjmSSV8AZCT+rpOW7k7v87RoNtloxN50xVZ&#10;svsJpYqXY3yC/Yzv+L14EIFT++kH6gPKigcOH8rCk1Kq6q7N4YfM9N9GNG5Tu35Hun7psbI45sMF&#10;POLj8CEcI8/B4DiqFPhQZn117FPlLe/R5XNiP6iOMv/BL+kvJMW2ogc4lO8QPwQHl7iFKiHN19tb&#10;wEdWcHfq+HEv23UqpvnyJTiX21bl0+8Q6+hInvMlsxcU0Zub5NqfCOFoCcW3BAtJamRWb3zAG33g&#10;0TGAPov5Cb8/C1S2xxXJ58YOxiXmN+WTeUP7r4xp9Fs7PW3uqeg93urY1+YaaeQ07aNwlm+UBjhP&#10;SnMutd/csJSb2+BLf4QuADqiHz8bg2z6JfuIPPqsbS5YH5tQX9D5IrEuggDYCg/Hiza/NfO7ea5x&#10;MWup2I1u9Mn4MRdqEx/MERFt3ekndVEZPrxdwxcdpW/nAh5TNEYhi7c+SBP3k+jz+sdHfqtMdMXG&#10;8YTKgIzHk9YBneu/yIYCnypuhO96MOX1L/phfElsYCdA7H3QhzK/pYmmqvwt8lZMXHRmps6X60Tq&#10;c+MJadTnCFTfYD78zfjGReEzTXkydzkDYeT5i6qV+L59jW0/WAcNtG4LtzPn8hwEBtKNdsJ6cq3l&#10;ZX/W4hNLurmMc6Dj2ps38r88g3+6Rq+u8GvaRFe+2OB9CFb8SkBbheshrrTO0COnsvYjdbufg4vv&#10;yLMPoZ2PMik2tK64CYZY9G+lqm8lNoh/blz3OoG26EhrP9kjPkEn6gIPSe428FVS5VTHEe8DOMgG&#10;dp2pK/hBw3rG84zBM7K+rLPbwBFz5VWcHiu7unDsZ6cpXo/Qn9uXdVI+x+pcORzxh9jbN2wvRPd6&#10;I5js29hCIZ7HrZ2X+YnTQ1CbwGm6cUSe52GeE6c87aF1mLkieF8C86a7oq+gXhQnNvbTvEJYeYmH&#10;6FvfgEtfVcd4H0XWgwsPHkQoGHfsrV9qU3HOR2KUOuRNZjvg384NLvJnfk6ea4G6ksqtT+rOb08b&#10;Is4BcGoT5yvtyo7N8ChUb/MbmXs5QWIeFVDC0zE9z2Wm/emsjJGXpdfPamN1qH5nbKtj3bTnIaK9&#10;fVRV5r8GZXQ/dOdXPHDi4zjx0Dv+o6oZO3ewfiMXnZ+qfnfe5ikBzOPE3HFEHnS5sSVjfXl6LO7J&#10;laPH0drTcnhNPMEX+bGZeSZlUkyy4U378rloyW76YKXMDfANb4v0zcvqu71fs5U7af5pI72BNToE&#10;0fuOXhfe9c2Z1WP9TM7uv+rn+WaqRSSZn5xpOWc+wl/XqM7DH8oHPAfTjeb44zJWUu4Hk/CTOkP6&#10;UuRnfgTPzNttGwyGpxlrLJKzPX/jHJfsYD/my9m1y/zlV3Qu2H7vlR958Aa8PtaRcZTS5SvxBsM/&#10;1aEjfLGv5ZWnIkP0IzYuY6D4qFowrRD54warmJF51AWOTtxfCoFrEsQktN17Z26xnvDdBLDmsCKZ&#10;7pXlOi6dsHijMwIGbMB8+8LWrRxMk+vrwnelVz605UjbAeae6mLde4TSnEfH6m19yBO/Vc+WE3mp&#10;ubCFxnr666ib8npihFEMkgtjdc4gApTgnHbhfBWnPGyAFCAfPgR+cSABDzsuAEOkLMFGeeXvODsP&#10;8sPnktHO1+VyFUd4FzhnQY2JpAtOT9lZFjjN4xj9Qrvn77yMp6DsYjFBP5U1HQwTenhFx4Pfrld5&#10;7kd8vIPp8R2djmzY/Vf9wF9p26AFuALdHZPKvGiks5Jv2MArlGYFXQvuORpfOtQmHzd94d8Fxz0s&#10;Vr3AC/o7QN5UNuXVccfb5e/5O88zXWl2/L8kvevcutjlMoEDqMfi7rKbV5rqST7pfqrb+bwyK6N4&#10;zV+DluKFPPNlLqnmBC8ulLxwW9S5yrsY4S4hLop2AKk+5S9G5lX94e26lrn7Zm46c+Vxsc0+YLJM&#10;hPH6C128cN0ycNIXcQdzLkjBl6dHnz4TJrz1G0g7dOJQO+MXBrmjn2BAyUaGmCPAslIOf/oGIBex&#10;E38MOkzOKY+/xEOL7Q7uLK5pSwA4yOVIrJfOhfqi7AKEFx2Si73IcHWIvrxKY3rVGzRhpYkMGxvI&#10;RaYQO2hiN/j+eFJZLjlCA1jXJO0TNtY8+RtdQYs9I8f5sa88UIY1l39LeXzYsh67wOGVrLZDsslj&#10;4yl9fxY03Gmei8zKH9+jp+3xhEkTXuwiU4Cu8jTT4/jNZfEF5ZVPGujFT9KU1XQmEWwisneGDy1h&#10;uwiszOg9gqHza9C9IZc6xy7NdR+EW919Lwn34li2fXkwUlQIPzEoEdb78ACspJu/kyYef/juTzd/&#10;9Yu/1gXXX/li8CPZwiborV4bx1O0xC+bkQAXDWmrbjvYgF+m3u13hAoYJwD6MN+oIBw2XYlB8mjn&#10;vYECPOo1dZt5Bf0Hfqad0YbApRy/IZsPF3AbK8mP7OjUNoh+qY9eEOS8r1d6q6cYuLhNHhccXrzg&#10;9YSZkLuORq/olrqoDrkDMbGIPuRf+jp2daMkG9Fp/9VbouxfGWu59YMXP9pvw1f0YeEPP9Xg6MRF&#10;dxUZ6A/YTLcOUwfQfua3rCWEzxngiU4ckdtQIyb48ApnP/WpdvNRv+0s5uZfPvZP+U69UIZ+1Jme&#10;HTLL1p83r0c36pN8oPEAP+zGKNB6QYN8dMSGR2oTLNxqz8qXjn0imjL4oAflBLwXadKGmHqsjWPG&#10;qNd6RRA3PHihIHr3qbKbC+/PRP/hg66OWw9imL5d9OLBIhPdeoPNmCRcdLQDUg9Egza7+dvBUTJE&#10;i1YIjR3sBdK3yh3mE5/YMSdc44sE/Um3n7Mq+vqgGzN42gW/8CpmFrifdWHFPqxqOkZu2g1+Qw14&#10;5skzzqNXF/o9t66jvelEy5gNLXfi4pMu1tR5CFN1rrHQN5+8ST9BHTAHpl8QmeORPoR6pP1En8h3&#10;/arf1R0T0ikGkEd9c6S9AK57jqoXCfPRC0Dlwdcxr3R8dvQrxD510XqjrRrXvo3f2r9hXOWhyeKF&#10;DAwfsK+VptxPDuno+CQe6Q+lc9tg5xac28cyu/rYduycsRP2th370QX+1J0+tG1U2MtHnZ90gFbs&#10;DLErMUEGPJmfAdbRx/RT9p8I2+9RTtsHsIlxq2XkwSvAMQKRi//Bt19Uco6BIVoH5NRWaNhgqbzK&#10;4Biekdlz2nRsjD3lBfOqVx6UAb3okTlg+nXyW04aKN+mnbnyx8Fzjoz1kQ0GFBjbOK8e+J/04Z8j&#10;hokX08iH+Bq8+g99aJv0BeQB9onqBbyWkxfd65voWvkm3L72fOg41/8c4+8NfZWRV9rQoHPmVejX&#10;T8vAhz9Anu2fc/JqZ8tLTwSCyzyEC6vQEqt9UpeytEldyJVcNmBpw/gvPqGtph+ElvUPvFrem0fo&#10;WxjfkFuwnqLh2I/1FgLnqw9R2mMjt2BN+2K+xc1xe13Qh7x89Gr1j/By+fir+pLfuUblcY7M7rk0&#10;jf4SrpsD1f+Jf9ss5fRJ2MmaKBfG5mK0/I4sAP5CMR79I7n4AL7ux9GFC/o6Zw2Gna9ujouYyOGm&#10;idrSflDZBmntNUDO9F3ZRVB5Fhf1e8aWhX9K4HNfcBIf2gNAP0CeRhyPQ+zI+Wcfpr/1RWihYrMv&#10;8E5/JcLQSwfsAMqz/nGmvqpu8pn3UXfpW8ljHicsy9Cp8Q+aI/YdXyrI+DROshBsUXzKx4y/P/7I&#10;Dc+xj5sWiHl0fPGEmz3pw4k/1TnCBNSz+07lown14fHGMZg2QB2+fKELyk/ei59utNZc8T10tFv3&#10;LfT/ZnfvVzfK70OoH+8rj6/ip+LUBpdN5s6HdHF8IwiOxYfSG6AMvUyPLcwdtJ7CJ/aDcD9/5hXy&#10;/ESKbsBQMXzSlqA3G39VDnSAecN/0s43P+rwiBsj64u+CPAbEy4ZJx+93aYO/lMgfVnPHGNSfVAd&#10;zn0T5cXp0byQrzKgR5/oi7qm7uEFX3wkpBRjpz5nmhZrQSzdIxM8oBd/aZfkHW+hCMvzt5rNHXB1&#10;TW7fasNp+5IS+Hzkkoee+AyoPj0684Ev1+OmS18NSr4sNG/auH1jn4SZY0ty8Yk85Uxknn1W0UQO&#10;/H6qXp2jWs4Wl/BoWWVZPwua8Q197B+wJZOo1Tlx7pxVkUGzDZvu6Ihc1fKKCWTdp7vthkYUhfqx&#10;5+fjesqvBZtOtNkvQdsseCWN3tJD/SFjfdcftaf6o+VlG4o8/FhelV+7Zd4CfMNTxgD4rYfIwafo&#10;kDnzIhIi/N1u5KeOL6EPFjKqa+uUclEZoXIWzz8nIUaOaY7Sw3sTssNzF+bPjJGSj19Z72V9QP95&#10;gONhTtELuPSLGHgfQ37EFv50NJ4y2heSv9vf9o3te34or3+Dt8+7imUfqu6rXy/Kcd41HeMh48S+&#10;Dit9yxIfmTdRFn6qQ/V92QqUru4/M1a6bsbW9OvZr2Aulnln+jF6lczhInGvU2yKXPFk/SyhLh9j&#10;cLlHBRlJf51YiVDSwM4P55NbvFUmfuyjFFyVI6N5O79VNAnKzuNbxEsaCeHxdkKgfEgjnz6CP9ef&#10;3krSfMZw8jOn13pffqvc6m1e2CQRjhkh+A++5GOty3UUlK6MwC3wE1dC9il4zB0XIFinxS4fzp12&#10;OQiRS1sCrB+8SCsG4QBqoXx2n5zTC0f0ihy1/EzEbJ95wha+YjzMbTlOGdtJXvQ+ZVpFeqxwOw6+&#10;+iMP/JYVl+POpxOHbIBEuHGtlM4BNNnADcOdYBY8W9EdeeCeIbolN25WepxAbvTDmjjIlbrZQjno&#10;teOajc3j2DS8m66veP2ig5WF10AXXeh+q99NRM5oY4zyKP5Dx+g69YE96rToOLir+pr+5d1jJ3fp&#10;6FnwMLiJhxoai1M/QTQK1KbSkl0Z1bFl5/ye91j8a8czTs/L+0xDOR/Ki3sNR4XO5vs+Xmce+wTg&#10;zJPzDsDXylIemZXHsR/KWWRVfzrLdPqNy9A+xLv6nfmXhoEasAzFB0A9Fr9PgXZBtOsmKr8iFRpc&#10;B49s6nPnojZQtHnCk4UuI27GNvCwg8n27e3cwU5HxaarcOjUPcERDk+weKKkMmKvr4Rh44q7cIG8&#10;hZEnfHNRiTw27nmF54ePuYM/evO0oeTpD9znz+Nb8CnvRgD6oRvysIdz66WulDRg/VTeO7C5qAUu&#10;+gK8OpanA8nrwpG6oG2zmcPAzMYRHXzrtW0ruh51YIb9Qj5+1B+APqX3UXwBeIj5kXbq+CIu88ow&#10;JvuTD19/OoFrQcotC/OROZ990wCs6oB99DXYy8TT46JoqHfCzBZIFnjWVbTkifPizcSF36ZFluPF&#10;rwJPG0AWemeDV5Mc9UfwAjyWeFKlmFE+UN25C5ttqVtdQHqk+nvP705j0wbgMlfmSJ3hRbikfpCL&#10;nvIRkxNPoIiLyFlsUA4+d6D+Tj966eFL5IP6fiwv7EymmJZdgDjrGzl5HTILmPKiTj5q0cEd7Y5Z&#10;PSHAJgFPCvzVN9/c/PKXvzQP4hI7GZsgJoY7WSaP+uDip8J8QeuUV5fY3yLkCC/iAB7UEH7swst3&#10;QIof4wy4tCtc91JPhvSGKOqVtoy81gn80MNxhgwRmefobfmS4ydEqodw+APQHz28QaZ2yKuAAfh8&#10;/Ei/oqdAVc7veXNEDkfAMUFcqH3x29/Ian5iAzvoq/Jaa7d/xSGTUWKTi15snFAXQGMeGj7wjy/i&#10;40968qLTbPMXDmMvfDnntXz6Ml31sP3S67kuZt++Bydjd3UP3a31J896SB9eU48O7aecLz68Eto0&#10;eNAy48db1QHn+rL8ox7jKy6yo0ue5Ew8dk5B308Z8qlrP82rczZVyaN+3+sVkvAnveimDvEbryi0&#10;fCmK3uBxHv8xHuU3jOGHt6GhnAuaT3Sxn/6ZuPI4pfrkaBoukorXJ93Br9HE+sCDjT7tjIuL+k81&#10;DYk0NK7gfwHiaRLFGzoB1nf1zQd2edQeSlhfpI8dPDHzH0wFC1envTDhPsF47ZeoP+nLprL+Q68L&#10;P1hBuxbuJ709Av/CFp60dRY3b9+9th8+f1ZDZzMRBJnBxhz20E4D6INvW3e5QaQxPaab3DFuPmKk&#10;I/5unNQe+tO3GkvpD9xvyNHIa78ED9cx9aA6oC8HwCXfr6iqUOXbHr++MrEOPW3wgMRFzy1LuuFT&#10;LhTx5K/5Nr5Ef/H0ILoJH5x+GL+QS9zgcx/hyS0Eg0c/5JtpxFeZjmF8mxtl6AtyYZhYpP+of3yk&#10;OsUbqN3wrW8eK01tcyDP0e88KALMAR4CqWuZkXvYUBrqbteJtNuJ7E5++JNHfEWP6MOFe+y7BOLo&#10;kEm/z01fzCuo+/BO/1i59o3Kdtsp4+PxQbSVS159z7FAvPUCcHyafon4A3bcyhUr+52YX32TMpFF&#10;bFG3rTPrLbz0P4k7eEbPatFjfGC5zfLJoW+zW++cw6tyOpcunuerlleZwSX2AHTBV+iNXfiUst4k&#10;ZT2JYgoBHaDBxodAKMbrHNWk4sEfgjI3iV3kOSWi+jv+qV2U6zM3fAR/aMXrTANt2y/tiXLXLfL1&#10;AVinMPZgLwAecKv5hW9EUVy17Zc/PFiXMf7HZ/x8U94wRBljIrhu/+JF2h+lqS/iw3YrHz1MIzqO&#10;xUUPx71wiK3+1hvlALh8WGPRRhi3Ggv05/uFNa/Vx/7WFzp4/qHuw21EfDk+Eh517nnz6IYd1tnt&#10;CFvS96IH6piX8opTG/APFxu50Eue53Dq07lo7t9g1tOr33//vWzQhURdUHv/7vnNa5U9ffpGvPBh&#10;LgA1JuDvABl9kN96jEyKo58VU/nd/gWqA5gjE8y0YWwBSNM3PXmSDHirO9O9RqqrhM3IVXwpDvAj&#10;ODDAv+UDL/r/+wCa9InIZN4ifMkGoMMHxLhBB8oLK39kUvdY39dAQ09b4W1YmTu/081uummaeY9u&#10;nH7GjdEwcx3ja+Z3yEYusaDxV3Mv5vLqERzL7gtFRNzFTl1A1u8Lf/igtqN8x8nnXATWCZ2IdXIh&#10;sq5A4/pKkbPaBvDVslkl1Dsf+32IGwsuQyF8QMz8BFh1KFzzEW//DrJ3/qlfboBMH8L4/PQpkcY8&#10;iDU8caH2qBstPQdDV9ED1K9Ol562Y3RnPEM/8trGdnugjxTpBA8yTlA5PVI3AFbTs9Ovmf/mB3Dd&#10;R6AjH8mHNzTgVgeO5auiuzC48Fpy1Yf4ldnKy37KMb4L/QI432UQs/6TDeiNapp6PwxnpiLqkEQL&#10;8H0UxIKgY6BPho46AGqzEk6jKl5JmzDK1S+3BfnW7UG2ozQXLdkbYGzh5mJ4e3/ARwuLbUpip3ct&#10;pDR9VfYu5AXNx/lbem3Syf+pwI3N9qt4ty5Z93+a/S1uzDaMP0j7TUGy42x76ir+sm6OmpDv38ip&#10;3knvpX9euvt991GxNirYxzo5TPlC/ArXcSt9IfLFWK09AfJX3VK/8lnsFy74gGiezRsY2s8gu30j&#10;KO3PSe9Q33LseEq8GXTAb5RRf06rzl2PyiNfYWM62y+h5QEu0H25J4+O/TM/JWk7jOKv1tOR83Cq&#10;chLvilmN7Z6XSyd5yTrS1aAG/SJxpll4Mk6sZZH0vqyj6J8838yueqgvIGe8Vs2Yk8e4zd+tA/SB&#10;Bt+j50NQ3OJEn9Q/ZdQnQH58lYy1d7OtD1IefOSDwwMq9sXWZuFpXPkIGxgjaE/8GZQHWPbITR8b&#10;HJ6OTjkxu+Eqs3bTrpH74Y3GrIlfz0fxi/Doc+DJfk/GgvgMIutu4dQhug1fpQue8+mE8Q6of/BO&#10;8V0wZU4PzxXnyuQGDuLZdYrCgtoEJ3Q5Q+abyhc/fuOXvRzP83TeG0Log/FB+/zGLbzgiUxrKhr/&#10;jW6VhQ7geY9gyqp36xmeGv4XxAetG7I1H2Du6xRf4qBP59vEB3te6IKf3RcZTXhTZ70xVdl3AF7X&#10;/LMj4j7z75oJWc6jj856pPiyGGT7H104f0KAxGEMbEdnWyKModwToAkGLwTkHBTsAvOsKGVAefcC&#10;E3mUUXzgkBsgj0btxQ5OGplWvkhzrMx05p3YpiPHFgLk6dw9UNI6p+edwLEg6sUEgsObuaLHPnzg&#10;ySGdwbQRFnjoyALBC5cy1NH+qt4S2PIGQM/B6x3A8UkCqKwo74I9NlK5GXzhAY0nGOinD7BfsOWc&#10;CSxgegdH6CXJ+dhHegUtFSOg0V08/UvwDBz1RjBddhrF6RH9APCg4zc1bCvyI8o2Fb+8jSP88sdu&#10;oPmxX3qyQBMenyySjpiD1nGkMiHwL1mncvxT3Tbfmr98/ES/AbnHXvXIMRvq6NV89AB6RD/K+iEf&#10;3v2cdYa2vHaa8uOIXZTRJts+jYumMXDxuBg0YV4YPRkcuHgXvXgCL75kYcnGCRsPAZynC588HSib&#10;WLgxeWGD+E9/+pMvNHz11Vd65eZL66T9Ei1CuQj7TAvU9yp/7YWDK0EMP+jGCC4OvXipO9wVu2zS&#10;A1z4xQb04eJLgQGAeqDdfdJiNu1CHZjw4QU+TxjxtBftF72hz+ucWBDnSYj3vF5YF1fo3Ok42WBB&#10;Nu0Ev/KbwXnaI50/G6C4Cj+2rjx4UAf6Qw50+KGTQdoTNtA3sDgvuG50wm8EfxRTIiUXI9TW1NfI&#10;evsf/D6RRZqnIL1JJYo80ZG+Lr/hKlwmGJJHTGETfRf6cpEcnSgjH0PwE3I/6q5w0vAzuExxOf06&#10;ZcAz9QPU39u3b9xXwYs+g74VOfjOF5N08eA9F+Vfq15Vn5Q/1wUY5Ls/18Xd9jHWR77Db53AgfdY&#10;8QJEx+jaGPCGnFZ7DKrw+fBWcqTjU+lS4MkCNrfoq72ZoTiAl30wt/jFeruCaLJtDOngoRdxVtvN&#10;V3nKqAjhEKPUfHzKhIRJcGmgl1kC6pJFafpl4g1YrJCnc3ywgPFFoJ59ZfmGBgn1Rr5QibqDRv5T&#10;LAPow1sfAE9eraf8KblsyH2ttvmPf/jHm7//+7+/+fWv/oUmVu9uvvrq1bSF9DnP1dcxbmJLLwi2&#10;XbSuckE+tuCv9i/QMJayqcqTNdZDZmSjGrvTb62bMGQjMc2r+AD4037tR+E6fuVA8rr5yWYSeN2o&#10;Ie54jTTWI5u47EVleCuaPQF++erlzc/mt+jc705dYKv7T9ED3bRVQPv83ce0Xcc346T0YrxOO0Pm&#10;Y29wohMTOfxB/PEBd9mMP8STyTT9DXoCH5Xnp7BF5zbivulYiMIfeeXDxezKT95jT5DhRYzTHgGP&#10;eROT6JQnrRWP6ncA9CUfO7gATj8ODfzXfEb6d9Lq+RA2CKDxBazxA7zC56lvloEvF9vJw074U5fI&#10;ePv2kK/HltX2zDJ+dR9MnOcTHaMrutEOONIP4Rd4Yy/zO/KJU49jYukJsW6CuNXnT9/+yXVEHL1X&#10;HwR/ngLPEzO0ZfoUtamho9/9pHFJ/7KBjUDqPXrSp+TNCqrbtrUps68mjlS6aNwupz2Tb9ABPRh7&#10;afJc3KQkizF466SoEo6d3ngUPvVOD3FsBKu96i/9vvyimGZDnqdz3SaU/qh4dB09fWHbxUb+46L8&#10;45uXrzS/0Tl9p/tt0XFTAf1Y2sMRL/ar7EZPxiva9jv5XbdqWS/0zPwh8c9PK/zwwzvH3yuN8wC6&#10;vFVdahDUk/gv3H8Rc1zMpB47XuKb/J5h4gEliaMVH5JNHNCG3ynf/b39IPyJb+TZN6oX5ivwRmfk&#10;EuvAW+XRvl/oVai0QeKI/gWAPwA/0rQxjz2KVfg55iY4HK/Gy0LPY450zm/HSY/RHT7Y9V5l+Bfb&#10;DapW6gj7sAlfwpP6Zo3mNyG0XDzIx18j3ufk1T+OB9HDowB/Yhq9acOcEyPoRJvgSF75QEt+4eBN&#10;HJKLPN03oDbis5HPXOvz52xMuQDMUTQ6IIP5ADeO6MIaPtHNdFks0y/FNnCRiZ1Nw488+FnP4V29&#10;KUdUfBN68grQ0p+5PmXfR/Xx2MA5ZUB5cyRWeh7a9rGZD+JnBUZwtAinvbv+xBs63xiDQhvApx/q&#10;n3gjroDUPXMI+ujDbxu5k8QTXEuH785gGeLDk3vMl9MfpI7x10f9xEtjrP6rjR5PROs38wi38zTK&#10;sQt86gme3EzJHxD6w5fIJg+7MIg0Ry6+yOU+D038Cm/iwm1LMtqW0TNt6rASt3Z9Yr4qil7xDZjM&#10;feDp+YD4AeAaX/mMVZWf2tdr8VQf9AvQMa6zsQZQTz/qQ7wSL/TJ4PABJzEnXKWXDNFhC+WY3thI&#10;/aYdwcv8Fefuh4UPgANPwPMGxQr14D5WPkIu82PPT6YfcVsRjuXoIgXzBWjRhz6v63r6E+y0f12X&#10;4YssxzSzUNuUcRe/1ib0rd30D8Qi/Qpj8q0uPOKt1/IrHxutNkGbY74p5yh94zUjY/BT/SyD+yPW&#10;g5LnJ/oUyx90gSQ3DyYuXDcqj9z4jZhDNhCdnRROdOes65vqu5eJyv1g2hL1oxiTzxj7Cp0z+Vw+&#10;pD0sQB9bC6dET88jD93ajolNxUkuBw079n9Sv4vnKUH7at3Zl5IJWI7Sr19zAxd7NboRULicE/3f&#10;PPrm5itdnEd/9t6esK6VX6Fr22XtTAw3volPuLuuZQ8/n8G8DWBO8exZ+mHOsc9zVvjjFyp1wGXU&#10;i5j5AQek4qvRvXGEzxiTiV9fKBYf4rftCDwgfSJrHY25njsoT7bwe9j9GafyBL+yONKUsAcAx+vW&#10;4ctNc/DsGEg5bRz8N5pnMlf5/IpyjY+0HX3Sj5nd1Hj4IwsfYAtHzhnf9/rddQwH0arvBKiXXgQu&#10;Htan34gfjCe+8AZou0DPe0R/bsZHj/7MQCi2uZwp89UypCAbme2z2E/ZAR9MV+Ns9i8KuNXtQIna&#10;oN7PxRnT5W/0wjcz3nGj8gKVsT50P4/uOteOgotVVYHN/lBuPoCv236QdSpZR1xWTtfinMOjczXk&#10;ud4cF8RBfJ340JxaDxQYxJ6+ibUbQL/Ri8Kdp7c/eD17WPQp5Jn/NHn6mre6wJH5veJG5wA+YVzn&#10;7UPdD0O3gutXmuPD59TP+AbefJDFTVSMU8vW0uMj+iHNv8ElnuHNukEJizj70Nn6mmLjOFblvM6V&#10;yaSPV1CmfI7pb+mP4yf306ANs9U/0wKEtPSFQEAbOsOhBzq1/umHaAtbe3Dtinrj2zpe/czg0JYU&#10;cRZV3Thhf6UycpQcFmiWlXgDnz9g1LYd2ANQbt8MDnkUUX/0K8tm5bevKq1mAKC7LTuBLAwdcJzA&#10;TJ/4WjzcBiKb2AbKL2ln+Qu9zjLh75+mkm44FVr2gwAuPGuYCSjf/eGyPTIplGf86XjptnQE6tIH&#10;nT8qmJCBLsSsYdmjfpE/bF6Ci5LrT+if9kKcRQfwbYc6K8e7fM0cmHWbgXFL8iTex1wktbmeg9B/&#10;Amts3OrOBfMFD700gwW1uzpZ4hJ0VsdChWqOmmtsFHhsoH+WnjZp1k6NRxPPV8eR2kQ2afWifiui&#10;tLWNjE+MO/bR4JSG/rr5WFS/NC96jK7Qyi/4Mx/N6eYGCPDLs0ehGw++tZu8vZx+kTL2SSeEPJ7S&#10;R1HfrP/sK/HnHDnYfcDzJKde4VegDxaBT8MjJU4riR7I/ah9H3jjC/Bpdx81/23fSh64pkNOWIpD&#10;9AA/+86tN41TjE/iCd1uLxp4f0886zPml76OQKH5i97l2S8hu7DbYZ0kxzKIGf0VaiOxDXTOisx+&#10;aPv1pdsIcyv5G3vxBXMuzaEy0JYhzBBUw9ZReTBx+RhNGZ3NTmsEeICjv2MDBMdGWXxQYPCzU0yT&#10;XPg5+DHmqA0bBgYGFpreeTYPvnt+afZjbSKvjmMwoFEhe9lfneEp3PIlsNQzQW7cxQNq6UnDfgiQ&#10;XxnFa51wpLz2gFeonHTAkU2ZvX4F7xoP+CHDBo1Li7eOm/8re5fjwXArKF2zqnOPze+x/i8dePuH&#10;etiheI4PuQNc8pq/47bMeY6llBbXsrdY2mlLY13soMSHeU5cgMP5Q9C6JJaQ6/qZdlA9ODYNr6Yv&#10;9N+E7PjF3YqdXLRj34536Jz2K4mW6Ukqdx9pEOA3VOlc0hbYLNYrnz9lk9CbFAym+nz77beWx0YZ&#10;C1H6A6D1xgaLn7ZVO0jLsTR1ktyVz+DMRJQOmgGBgSydbhd2ZqYv/CclfareQbTxOxd/4eNFsDa0&#10;mZC+E8/3enUT9cvGP7Rc+M1vDbOhIR2pN/Gj/dJReuE2HSb4cKcMX3G8lQz6qi5O6dS50AMdAB6T&#10;JGR6Q0EMsBf50JDvo2TDG0v4+OkE+mC3QyjSHzAwfqYPUv7ut70eRX4/jK9AQDfu+gR2eqfxgyCT&#10;xxkE42bns8HmRbfOvMEjfdLnZaIJkidfaClWXFTgdyPol+wv1YVB1aqpY9L6fuQ751jwyX/WL7FI&#10;bH3iSWDFhF+/ih0qT5wEh0VBNx2VEjcN6sgf3ycCle2FTs7GTPHqebzK4s6ADuBLXvyFPbxiTYso&#10;8zk2SkKQ7yxoZlGwCurA8Sf5a+Mo/nbljy7YZyDepB4LkUSJ0kzg9aGuvEQZdcEvOfYDfIeTW4vP&#10;iD/4v9Mk9I//+Iebv/u7/37z//3239z84hc/F094C032Yav7Q6iUdpzjT8lFdstUHF2IWXTS5iJ1&#10;3Y0qZS1o2niDT7ragegFHnn6rL5yCMl7NzegeJwqntqF9dE5m5voC1CjXZASk27nymcIaT/2SBce&#10;kQk9dGwMU4a9XRzk90bCk34MvD45Cy3iaAMfJb+yrcB8keePZDjahAefjFmSqUWl5Y8OkOFD7OWI&#10;7gUWiOhHGTS8uhGAF+3LE2iVAeD0aL10ynHZKrmc288TM+7blHbe0JuJvmyD8OmLeY2gedlP8Z8X&#10;dSrHz5ThS+qAG0aQ+VG/n/psLiAlRo6boSqjOkt5Z/U8smMTebQDXpFJPucuV9w6TpWH/vDwxVNx&#10;Qj6bWL1hgQ0P62RbppUIn5tkuLjMeEcfCLCR6idMVc5FTB1U5qL1RQxjKwtHoHo7PWUuoOx8Ds3Q&#10;KYwM1PGfC5Ypeteh/MNvf3sM9/iotPoc7Kedv1A7oS6wh5smuGj39NnXsisXNF74RiBtcilOGdPc&#10;HuQPfEgMcie8x1Lxwl9skHIRgQtYXEggFnq3a8caevwX2ph+pjHh66+/0u9B5sKrX+msirIc+R0P&#10;ncHxSIyPX1zfQqIObfdUCHUAjDud5gt8IDqrHhW3c79B0trYZrxA/yyUpINfNx1diGk+2PTZbX4C&#10;QHzRoXMG62M9Z8xTGv0aD/gJG9q+0Ykyb3hLdjcYyAcoA9/2T/qJnlLnLQFAy3AZcbVvLlBe2ZXf&#10;9nKUzdpGvNE9/VL6Hs77gT7poy8Kz+RXDvrI28te15N81GPlcrwGvjg1PqPKoENugfjbZUWHlh7H&#10;4rScNkFMEqu7D6Cobhx70bl05UgZgH/qE85Ju22IL2PNc934t9MSj+Uf+rTr2la+PZqWela7ah5H&#10;5HDsWNAyeELjDxGg9JcAG0pjnopr/ANw3s9+zsjF2g66yibefI6N7ovzho0nmoszX8MvHROgAdey&#10;oZs6ttD5Kt89jzRyiKvOPZbu9u0RI2d68ADTSr4UcB2BRzsrPnjZ8Es7JJ/a3tsiPK551rxUN5Yl&#10;nPb/lctxh85fUK3+ozx8jhsgfDHZWqR+yyO6tY5EJ9mNDcqYA1jX8S96kQ/gc/q3rEdSH9SPdVEZ&#10;N6KAWXzTqJDy/i4t/Pgg8yg/zmkDqXvFKzhxu/naRzAbYI7Im5Neaq34VhdGmOd/0FrBeEXS0TIV&#10;nx7XJk5bG5KyNinxqG23jul3YcM4jp3e6FM7tVLOj19UtIALTroNgobtPMpuRY9PjIcvx4bqBeKo&#10;pflXLnAlgpAd5mlfmavFPupwib1j81FymWIMslztGTh+JipJo8Rn2YetMkBHtcFx94+aR3L+s6+/&#10;vnmim+R84VN1DuRnLY56caZrLKnjXFKIIdUb67onenPOs2euAbcruOUJltSV/YTfpI9/ukdp+q/o&#10;T5sb+dQhePIz/YPHRtni9cjmJGx0bDGXnzkx9Q1AzzyzvMljQ9agqiS/dZHMfLcK2tbdPqRH65G5&#10;H1yUpX0E/cSJ9g0A5H74SD+qi3LyLUjw2tQ1ntsn+fJ9Zbjgnq/O+9qP1J7WTvMl+KKGdtug2aE8&#10;9jzSZzzn4U/palvIGIPARfYuh+IzuM7I3B2hNHT1NcVpD4eerN8B4gpc98/yOfms6XmDF7BfID7r&#10;cj4H3+3CYynthpy7UJ3B9QUCnjpUnaontY/Ys26ssj5YT6HSRST8LCdzbeJ2BKE/vlz25wLZrmfL&#10;rJXw6b/RxzzgL7jAx4u7IynnTzIMG415T1nXMkG6+x0/3c2/oJMMm6av+qwUqjH5QOW0BcHyAWn9&#10;Fc6/Tdz8e4/23eGDnW9p0t9xxrqvudAkvWg2v6E/tqWqDv3EwlCaVmXtZU6jWrV9LSOW/dZQsaF/&#10;wl7oKS9dZIEX/te+oam/d7xVtyKqrXmTBfyx+pAD351HacP7AeEQCna59UHzD38Z9c6XvH8n75xR&#10;fc751o/Ms4q7Qmeie87xCX1y9+52tMVOSNmj2mymvjT+J1x1NNC26IfSsNaYsjPd0okP6lFEjGGQ&#10;zThE/4lO9atSlbDyNlZ/URK55X/29X6O5M6V0K/9G/G7A7z4GJfGNbYo0J1feeXNdQF4c55P0jiR&#10;v0LaBe0vMXOBKwZcElHXqXI+Bx18Foxu4BQoti6UFXUQsCMXeTOWdKwtbXRcZyswWk8Y1j7+ExUL&#10;XwTqWF/C8zzO24diy3HtKSrtMQ4eAm52vNWeFPWwmXPymeg9f0Vs6gn/wde6iA8xDez+xI/KMQrx&#10;uWjIhlaymRvzdswnDQTKAFebETKQIQzmms54gASHoLHTwVcZfzitjisPcEtffPIA8vngSPPYBk7K&#10;rdfuGTK/APCpDvAGznLPLNiMXbpgMSk6vAAAQABJREFUoRyKTsjnyEWeLn7CKw488z2fV859+S13&#10;B48P9QHQhbu3mBhXh+KCw6f6cgSv+T2C3zQ2FKgXoGUckdF8yswbL47/yCuYDuzRtcfi+uj2cb3i&#10;TI8N1UPHdLSx6UIOeOgn/S/4C4nzyj4GyENnyqiznb48kEF+P5XZ/P2cdDr4yOR850M6CzRKxnfj&#10;t+JlsXD4g3zflTnVUv7hcP93+d2PsZXIPilqG3c6bFamEZ1WCj95kedFjdqj4p+OKq8QZ4MnFzi9&#10;xlRcqNcQjTYuPumObXUur1//qI3dr/zkOTx5sqTAORdebTNxiGx9+KNTwje8AtSTb6V5VS3x2EEJ&#10;emh9Fxl+q00Tn3R+yOOiMU+dwPuNLnTx1AG0TNTY6Oa3gpHD3b7wxubEBxvEusCiv+iQeuoTxWIh&#10;PO7ClF7SnyOA3fQbn7X50fZnfvKL/yAc8EVT6e0nm1Ru39omyZJ++NJ1JBp0LpAmtrjLGUA/BgHy&#10;uSDZJ6h9gU/lpt3ooTFfyviDTp/4k76NRazkzwADfgF/lLZPZHHOZIg6I40fO0nK3VGpd8q5qIvv&#10;wbNeYswGV+eL5W15o3P10zCTOpKPyfNd63PxxnUnn3SRJQRtII3/xAxfWp6OBnSYHRGpYj/ICMgw&#10;XVYyIeECaS7qfeKpQfoN6YA11pO7xogZEXkjTbxJG8LUm6Gf5k7j3W4P7fKH6zwU7ttJWk8uCiu+&#10;erchikk963lMC9L+zFcam1YYgDR1e0maMuqIM8WzcdN/Wr5i99vvvr/5u//+dzf/6W/+481vfvPr&#10;xJfqiiU30HZB2vqREOxpzvGL28PEAv0HLgEPHpw0zy6afOha9z2at8rxwbmvB4fy5nPk0zx0cX+B&#10;J0YGYydp2ihH1xl3Z4I7tPxGHaBS69tNFmnn/OrJkQsQ9BtsQMGPPPfpZjBxoDT51bNyicc3r3/w&#10;ha5eiFq6EWfDr/K4+IbfiFn3J9JPjK1T/cqJ8esLcIx2+BYzemMWbRa96g/SXAikn5cC7j/xg0Gy&#10;age60bf1yan2m+QD4NHvwo9Xa9UGWBGrNHbyfIHNOOGNT+DJBXX6D96cUFqOhV0OMqyPCtED4Dzx&#10;mn4eHDHyh3YB7w8f3/qJYeRxF2jyeDq1dh7yzPTKlzDFjXqPXYQ3VMinzDqP3rGbdpQ4EZLxdrbQ&#10;LMBPMcdZZqOv4uz+KE3zRqTiRTx0QjvIU8EcmyaOsmHJ0wVcmMVN33zztV4F/wu9CeCXegPHS/ex&#10;yOQ1p9wowk1b3+qtHm/1lgDe4oCtH1Rf3On89LkuBmtOQH/+4YnahOs6fQdPIfHGCEzESo/PoqOO&#10;v9ET+Gz8k+cNaPFqf2pk4SMnH6xlvSGfcwFD+YXa3/O9XZBHOZ/GDMfSPHafEBxv0Koy/TQKMaWL&#10;v8jZaTknfs+w573Wm00y5mmOoPbiOBRB7CBG4Rm72oaQAU0utKcf2GVUX/LKp3pxpM59VD3HztqN&#10;n1qWY3mUZ/Xz/EsX7vY7xNOe0IdPeEIPlD5n+UY3+pVzWXXmKAugvoOTvOMJTTgi/5KWuVbWZ16n&#10;iB/61wZoLHvqm3TL4AO/0oNbqL7g7PjR97AVPOxzjA1x9AsOtMzvnCc7q3/lcOycEZyUZ0wLn8Me&#10;ugGvCyTTuMg99XViIXvph+SDqftdt11u08Q5AA18mS/zVB961fbi9gieQbJWWhn4Y/cdsunHzUv6&#10;cH+fXy+JzMFlLojOO5Q9eZakL+SUP+2F9oH9lWdc4diH4h9fbu1zmJZH5XXcg/9uy1i4/LLmlCLE&#10;L77DX4qbRvI+K8+eHD2rz25cZexyWofgw7f2oD8y0a/A+OF53ry17K7f2j8eR/wE39ARHNkPgCey&#10;7Ef8JV96/TPtlXn1Y70+kiedC+AvPsrEDngzX6If4xyc5Ke9Mj/i3OWqTeNs7Z0+nM0ugP7u0Sty&#10;soaiD/rxtdZlyOF1yNLT8x/JeKoPm6fQymtLL/prLrn6TRzDF536gfdkkxRENnpdA4+Vmr94Q184&#10;XstAhb3SZwfPpeRiZOk7MjV3FqbtrgiKaZ9CsDKUA/WdT+YLfz8EPDkS26hnYQpdkhcJ67jy9brE&#10;fQZIP2ptlDeYPNfPO3h+8FR1J5u4YctOuuOS9Pswxy+9AIAMbhYoCAsHKXbxDzEy+tQB5E4aPzKQ&#10;I//x3NzNXIx4pMzzF+PD/dLf+I0LzL4pWHrTz/Rp9ve6+OufV1NMdQ4EB8Cb+sjf2MGrfrOfhAcK&#10;/N+rT+w4RnvBn7LOF7mP+a+QDVovakoQvx92UuR2AFO1MdL9hO76NzbhPWQaGjPwEfSJOHgZY/JF&#10;4HLnK836iTTgeHHq+BruR8akHDtK0x8B1cNHBVx5uvDKF/2DcSpfOviv7jJP8Y32LvMDAZIHHTeC&#10;L6htyuCtPED18om+qh/ne9rl0sFUyKb9bVD5phEesKc5r63kN1Z5kwlAHuXsiwHYDXQcIl16xzbt&#10;UPiP9WYTy/bpxAReGFt5os16DD358Z8IRk/O+QdSpu/hXz4H3VFmguHh9HxVntmOHhKmv63SSiB6&#10;95F3+Kje1Urczw2u9VS6OpbFl47F77wTWzpu+slkeOKC0bW2mq/ddKrrVFH8uumtUcQkZNl/Oaub&#10;p2x4DR162F+SzxFfAGXLDQrJJ09lU1BZF52QKfO16DeXL/u2eiAP/i3rul6dzMYtyfq/BdFrnNHM&#10;07H80ae24ZuO54e8E6FPWU9mb+VaKXnHzcA6qW/mYQj3sspDz/8TcHwyd+INgdK9sYI/GkeWITm+&#10;0S4IxmO+AdS/HBkfOPJhPHgI2Fs2b+Rjx9afdZyBntZVIN26qtyW/d8+rr2t+tl6sn6IJIZnwyTQ&#10;x31bEabYBIzXp7rqG3L4bWhFjbDxW4l85hPovD9RPwhphpz4Xvpo2u/Ih75y6id8Fh4pc1p5uTEs&#10;xlRsaVG1/TRKME/Z/W3eEgbvCxgbyWe/wl2+vujroDG+7UFp8b0g3vQTDjEQ7pq/YZg+6NAb2g4P&#10;hclZl14Adqn1oj9KTGInc2rP6+V72ybejXlo2P8hxKHxnEXaUE474eacJygSx146Yc/b0zDlvMAA&#10;yDnCm18n70fSVayDRulcRgAxKXAI4Ff9iW9pkAce+T6ODmeZ4B15dycQlF+DymsZMqKXR+5mO68n&#10;yGESfAwmKSF/D7ziXztihkRd8K1smWo+PecIwN8yCMjRs7yxg3+geDk7ZOw0CYY2ncGEXlk7fWWX&#10;tudQkAbX8ABtEPJd+hwv5ZPX8p2GdOX0SIAD+PvIoyM67CW/n/Lusfkm2L7OvHreI6ikdz7NI3/h&#10;1S/l3TqcSqqdHEuz5903ATaOfF2asr92NO74lPZV/uDGb4kjVGoZiyqejmABwlNVTAi62OemCF41&#10;xR24jzSB5VXhdC68jowFq1+BIN78xt9zbRh7gJYf6Mze6dW91FnuaGMjmQ3j+AvZPEWbBUIWUXs5&#10;+mZykjLOu/iEN0+qcfEXHbKQ22PClttf2Ixf0YP9D+z0k6jiR3smv37vBiCdbC5qpZ9qu2dBTfSi&#10;e30Hfw+8sov2BS/aJXcXr+1k+Rc832AinNaj8USHXeTBkzx8hCAu2NJnUxc85dzfKMYX7YdEzekC&#10;eFB/QnBd3s7T0+Zv7YNqOUpWF3KrQzDyHX7TL2LjbFaC24u/xvEGQWh2npS5XEcmUBfqSnW9mEIb&#10;bsdG1kffVhcf245RhvqgXoDy59iYcFoXJIIxRPhBgHx2LO1WBTjniGHTibu9HhMHYBD/XNwlXiBk&#10;cxL9zUd0qidt5asg/RD8MpGesYx6pv6AofGkAEQBr7+ZUhCct1WJ4jhxkILqjTr4ULK4oKK/yICT&#10;PuIdnrKF+NSd619/9bXa3uubf/qnf7r57tvv5SNtfCj4iVNwvBFpn4hcfsV3/NYd4LTOW2+cF9xO&#10;RL+Dy/GnaVJiPCVLu7EIgvD7ZO6ZF5NMdKK9pN7GD6J5q3YAT7e50Rt68pBBLVtv6dibU7qxh5d4&#10;RWQndu9v8zozJlXV068zng0d+sLnusjlux7FHJuW3NEPuqWjpH//3Xf+nTxupOF3B+tDlMOu9i8c&#10;F93UA3bwhA31u+iUh0wgfWH6Dnln6WOjjZEveLu/0AW+0lpPFdNX1g7yMkmO74h9Xt0PID/l9G2p&#10;C2ygzrpp5rgRLlsm6AxUb2+wbnaQj1zXhfhIsPkjA7B+mx+cj376M094TVsGf8kRObjwZmPP45Ts&#10;jjz16/TjngxjI29+4AYg0YvXe8nzBQzavujpZ70AVP9sUFvFPyqa9pVsESF0TrY8JWsHsXYf4Lcz&#10;2N7J7FiAvtR5+hcKFWvoQvfEmUTYZdKRI+M27ZxFDBumn/Q0w69/86ub//Af/v3Nv/t3v7/5+c//&#10;6uZf/uY3XkTgH9728FqvpPtOMfvP//zPugj8rdLf+3WdnL/WzQzv3unnDl688pj/VL8P+KPwEYZ1&#10;WEF/EpvlQ+JOvueC8StdBPbT+nKeN1UZr/XhN3QAaNzGxQtdaj9xS8xyzoVXLhLYOJ2D5yfQyBMY&#10;T7gc/fSgjsjqBdvy4a0bpNv24LMD7bw0bRvgE/cSewHv7N/g42f0dFzDUnw9h6KCBI4pxSTAq1KB&#10;jC+xGT1sk/wG6Gx4RT90wNHGc+yn7SMzNsT3Jp6v+jHloaUoNLxaNn0S4wl5wY++4KEf0LKUO8tf&#10;e79FmXUbO7AAm0ODveFfPI5syDBHom9ufcA4NBnnMJsbe8xhdGy5vai8g6bp6pw6obztqHEAD/TL&#10;56gD8ovLk2Gc90M+H2YpXlCPbHjEduRWdnSpbsgtDiEbnj2aCFT3ifQ9+IPxhjRQXzoWiVF9Piu+&#10;H4LSlp7+3n3BEy6oaO4+9Y8uhT3dPI6NIXimvnjF+xs/Zc88FL/YD6p3+k1in/NCbc/x0t9+Df+m&#10;AzTdJyBNW6h8zgvn9iOkFvlIW4euc4vLUub70x6F3Yu+jQ8qEq/UHxyrA+nmwxM76Yvgx4Vd2y25&#10;zBUAOBkfG6d9wIu1U/kYT+XogV3krzbh6on2xecID9un9ks7Ia/l5HOxr7EM/+LzJhTsrC6RnT7U&#10;+WQAix9+qv0cwyuykKl6dp9kKhVy1JfoGaSQy808uRGO12y/E7rm/34SUPyId2TpD339Ewt62vKD&#10;xi0FwjC9PMATyJqgF90iaxSQ+PRlqFHoa3FzHh42aBD2eYX1V759Lfv8O8E2Dr+7QKKSRp/6n7GM&#10;p4u9vhm+HFo3SW8F9yTr3xa7/uJcyVWsqA2jI/OC/JRE1k1cNL3VWvu7b7+7eacbrz7pVcZPP3Iz&#10;l+pp/IZPPnnto7qVLfWnGOpU/bZH9PabGqfHiV7Tqr/+pJvAISTeC9bP/oChciWjNu9+JW/drKm6&#10;h6fzSgtnpelDeIIZ0b5YRswKHnPzGetE8Bi7yB79sG+XBf4ClYEHHfGaG1YOHbuehIdyfVPco+l/&#10;Fw/95AXNuu2kfuPY/gTc+OLwzUF/pLy2QW99an9LrQG6iu/y4Sq0BYtGHBZOUXZ+pW/ZrjPtsP2V&#10;mFzw6VqpdOfjunm5BdBb8WkfWz5Jl8n78Q3zQzQ/AD25gN955Lvpn8FwmcrR0ef6ypiTMtsEPbj6&#10;2/1Wu8DnE3ph6SYYzz8kp28ey0UvBZT+eUIZ/zDBjs6pi77B7P2b3EDjuYAlE6ezZ4CQh6t/vfYZ&#10;POpAnhm9M9e3ovpqPuduw1Ngm7fyvX2j9rhKx7SbtGtXkDmUfthdHKBfY6FK4tnoknjK3A2ipZOI&#10;oCv0Bo+eP3g0bexfemHAxtB1MD6CF2uclic+IqH25my+6wyd+iKK5TFelCZ2mHYyzRPLN9pl6wXz&#10;OSkznYJXPc405/zaSz0XyNvlkr+X+7x97+hXfcvjS0f4Ua/ow5hlPaQC+bT9PuH9JT73lRPTtcHt&#10;Umvvda60+/3xb1z3hQZzErT72OtoAkL9NbwcKyOfssavErFTvOpjdLLtKtQyTiBfaHzwPu5J5n6q&#10;xwPMt/0VZfBhHGldmS/GbxBZW8ZfmOwYVJ/ubK7lMeZppup5jHE9BkpT6cwHmvWRZRc20G8KHwAH&#10;fNbnQOjHr/DS3w72/cSo8y3v8gaS5ou5kxxWnSkHGeREz0MPlSgvOpkQLGj1ZRrTtaT5OuqP+NPB&#10;sOsIbYE00w6aWvUhDxSPDUKstQdVqBsX5Yc+nS/tfUL5wrS48M+DeOHl8+nHq1vl97zH+CpzpvAc&#10;HgS3r2hrXS9dnrAwqtB29l54SXgrcSk33DlHSSZwDYAK5ljhHFd6uSh84UGZGwpHeZfKKL4dLBxP&#10;TCoXmfqzbNEAT3QBqXI4mg5PCcrLJ/d8rc1L0XRi4IFYtrHQPU+AyrNyeh55dqUlVZc20HvER0fV&#10;STc2y6d2Iyd5R8BbtnwD7BNOZ+ir9cN56xB9qmuPlNvW8SXntasyeB1KacsLPID86pecu9+VtfPY&#10;83Zdy4tjce5yvJ4DfukqS0yuI2+5lUnWWWb5taznpSk+5/1srJMcHazT1gaKh/9LW36Vx3nLyCN9&#10;xnGbnVgoHXi13XLFp22rPMuPix3kuVxdQToUBkFtMCku/aoCIkosIyt+Av+9NnCfPdMFNg0KHz7w&#10;m7v5veAnTyLfF3p1OaBtwHpJcGMbufw+JUDnmtc0s3nSxbzqb/MtfRUXev3uf4hUxgYZr7X88cfj&#10;CV/ryYCvcnjy+s+07Uw+kAtwwC7w+jnK0l6YBHwQPU+Hmu/g+kkm33GmOhKfto3aCGPL10U25FBu&#10;P3SSZQ3wqRSwLhO/whPlGiR8l7UY2CdwURp+gO90TnJ9pzwI8AFi20EXHDnci//BxREbdIJKfNAP&#10;up/WZo0X1hsu+qvY+jLYPdJGkDylPDbC8LuCaAC5DH7cNdl4BM/soFXMoXN92CP5fuWg7NfVV9m/&#10;6Yr6omWhwR1WbArwmi6D8j2JrcOUOQ/qetpGrahaMx5SxiTYk3bxh5/qXsUL0AcbgC5sdAuDnkjA&#10;YvSiLR/2Gm9XdeoamQUuOKMHIG18lEd9zMmJH2VCXxMS08OjH+Erz2KFxzQUbi/Vzrh54Ftd3Pnj&#10;H//oCz283tqvUat82Xb4nKdgLp/CaV+FD9qGD0VxWS6+cAGFuCivxBttHB8dMqBd/rQdzrD+5Rte&#10;acuVG37RgYtWvKLWN6GM/PJ8xCOLsrExSCwcZeI5bdExTF3rNau1i6M3c2eCix5sXiKHzVnK4Eea&#10;Ddv2Dehtu10HiiF8oQ8b0dwYQ9xTzicbBXlbAU9SlbblHD0Hkc92vcGzD9BZOoBH6LjWt9Ax3rQ1&#10;nuTnddHu16WP6acu0L11pyzP6cwTBgLSlO95yKW1Vb7nL27LsdmE6C08xhTkQc/Hr71XvwL0NyJ9&#10;d6TOrUvbifTK5q5R/WW9G686Wjfj6eYfXdzgnIuK4LEhn58gmP4grWL6CuxRq+W3BrGNi3fSlT6M&#10;mzpu1VHwih4hiWraoOqOzj7xEp2wD6C9TZLKsXznQw9P5fUcnqt9DGtljazgL1xTXf8qX+R60WoR&#10;ksWmOvN7xYef9BbzT/qpBC7A/ut//S9v/vZv//PN7373/ydP9cBNEMTxzc3Xsl/xKnxu3uKGrj/8&#10;4Q83//N//vPNP/zDP9z8jz/88eYHPR1Mn/FeN5Pwm8qvvv5Gtiie9Ad/x7j6fX7HE5N42vyrV1/d&#10;fKXfAOZufvp7PlyYVUDefPUz/USDZLce/Vr1+lT1yk0qjEG9UYP2Q8w5/qhj8QJMLz7Y0VhtDBhB&#10;X26j4kkbsP+lIeM6PNAJ/DOf719/L568AlMXarQxSTkxWT045wO0jl0ufvBFFyD4/5u2N/2SI8mu&#10;OwOJrapQS5NqdhUpNXVa060RqXMkfhjO5/n//4MebWy1zlFToshSNVAAEglA93fvu+YWkUsVSell&#10;Rpi72dvt2eJm7h7TDqSD86F16UEPXvqW4GKn+xj1Y+kvcl1inVXW8QbbCtWDlPz9nOOcNx6hg09s&#10;TxwctsDTPhGfMdNixGb5qzgu2L6Kc1d5fUYZeNhpu+kf8YrlqS3TLiWYGHPdTn7pVTrjd/r29bT1&#10;xAgbCIDrHn9vH/K5fq1P0EHa6Jz2etQreAXqFj/kQ/+UfrA+Tn5oqWP/zqrxD9nwkhm2uz4qPWX7&#10;MYLg4w1wmP89oX6SdAkdP0g4/qANJA7vZlo95BHr5FT2MyfNDZe6CZExhXFNfiAWIy+xUr3hwwff&#10;mSfn+gOwv4D3rWczlB54QTR/6c6YC5DCo+2GvOrN8dMZc5tfXcxNhNQ/ccVGDKkXEctD5djlzxzv&#10;vOEJjcvpQ8AVXm2k3P5Vuscdslsv3uAXrZ9yVIp8hbrLmTf4p2DkBd9wSqyV//CofjoV0I/mqDrw&#10;un/6ZN/QQizZX9JRvPwWIzwsnmcgvNZD/Y++4DW1HuLB3AvfI5f664IU53AFDx1JM8anT3r+/Jnb&#10;xuvXvElKfGW0X7WPPlqgKn/0ooXBPG1bPBtHKvPYM32mb9wVKtOH+HecAZOBxGjPWD/RjVGzWFub&#10;2bgFPlARA77uIY+bw3Z/YegdwPWBdVA514c0PzxS0nvIbnHyBu9FbtpR+p2nV8/tKwRkLKAu4j/8&#10;wfyHJ4GBTz/JhqoXJWUbaWrJxf7C7yisSJG2U2/CxR4u66lLbpp78iSvnuba28aJrgub8X2yiTfA&#10;41+nYRRJdtsO5ZbLgaD6c8yNJt4EfpLfoidu/XuCUpN85inGJ4bGqeVFWvnwWvk58fk1T3DpnPbh&#10;tqQ2aDr0E3/HrspvdHMo/K9ITeFLC/twxC7+OkAChug/9ifj7m/kuSaGjvPhYPlnVBtO82t3z5uW&#10;D7wNh6I+RYbn5/KpbVe7SuyPziMrxHd/Qwdb+8T2cqKPaBWF523lDhauuws5as5qe6o74a/6G91x&#10;Z+IWZpGT+fhW/yMH3q4zt0XUQsvkWUc4WNch2JORY/n4Z2rEdTW6gE7/47Rj37iuTwrjn0tYOqgA&#10;W9qfLF1sFvYMM+EhF9g3DWqDC37kFzxp19QN/ivfRV7bqD/p8X8aGulndkkovli66bj6ok/rYJU/&#10;pCR+u88Q5dMvAZZgVOROnuzvPKMiKIMlsv2Hn/jzfDFtAVxwAK8TzcnKq183vWpvLA0xeZ0/hNvx&#10;XdtHTARe8Duw7z9C3kNA27ofjvi8H+eorx2nql7ah49atuPfd8yYQ2xYT2K79eP4ZrwijtOXCMls&#10;6jtOXI8Siq/7Ie8xa0dC33Hv0sFvjG3bH37MEbJuE4q77Ilc+o+H/HuXxPM8dFaQONPHOoK361W2&#10;u4x08iNXkTtjMf2P84xhpNjsiriwf+NTdK9P90SpdcCXk9f1ERWkTPnIK+A/Tvc8eOAXUurPECS3&#10;1x2XNYeHgGtKPvTjj/wTT8Gm3/ZcX3X1EHj8r36b3uhgShlqDafMN56LITcZov+uK3I4bx79/pOt&#10;jwdf/waOAf9GOjQTz87ky3mK75mv6HTxxfumFw/8SBkxabCMytGcrg1EmGZQwVaGpgX1PYAgAJzS&#10;FbV0TY1b4zY6yv25MLB05Vf+TcmHJ35CxR0fnPIt/X2pA8NOgeFhTwMX3mS7Ix8fwhsZ5KUBnQeR&#10;y8wzd/DeJ5v86p2BIvbURoKvE6CdZ8uhpaPpOfx6jG8K9UVl7Xh7Xo9Jl7zWFSGIMzZYOOM3n7tO&#10;Dj+Sd0kHi8u88ir7H6K7pOechg640cp3Vbe4TcGB/w572Z6/4/W4KXgsUAHNI92Py5eJRo8v8c1g&#10;41G88in+znvhbPVcPqtMulQuec0Hz3E/qSep04bAQY47YHWS77TBQudDzZPHRRedLr/lRCYbrCzi&#10;8zQqWLxSmQs7+HDsV6xPjFqOePfCr/rETiugOsyFpdDiRyqRkwH6K2xi4mA6ldG5sVACf3jTuafj&#10;Y4Hn9sYKeOA801M4/lPfBz4+0b90iDAPHB6gJNMD0fCXbA9cWGy15TMWLYTjP2U2Fncb0bf+JeXD&#10;phL6sKldWgYGNuuw0z4b2+OnxNzjx890H7JAPMvXPMUl2clnws9CALaxiNgycCVknftg+2IiBe2V&#10;Fo/Qq5MaZNn3OErHQPJyjM7qlMYm+etZNgew4wObUaTCye9QgcoF+NjQwX70QMen2kCwDOqH3Vtd&#10;b1n3wXHZ6KGVLj0RIxmqW+eLL5v3O/7qqUdWf6PGfkYv/vCNIH1+jp1BnmTtOfiVrawb0SgKiqZj&#10;+gX8SxpQpPpgp8f2BVM/M109sjcUysxHTMxZ+qSYb3JI408aKL+1zVh2Q53I/zzV91e/+c+n3/3X&#10;353+9E9/rvahV7BTz/IvEyLXpdK0BT0lp7g86jyS8BU+IsbZ4OHYOGp7PFHERoX9NH7EM+B2cR7D&#10;KOfDBFKJYZffchZo0YVzt3Ea59Auwo1fOMkTsglX0B8U3/U6uiKLvvuN+jd+V5eYREfHJ/bZZ3qF&#10;ntqn61h8WCTiGBxwufjgAtETSQl2DG0pdn2hV9/y++gs9NJnuB3pBgVqDfnoZ17ygxxpXq6LOkX8&#10;Go/gZvMqMdWFA2xuHbj9kTFgOaoP+mwvYi5fqz05TrJZWn+jC68Ihd/NTeSVFynttfpiL0924hfo&#10;Occ/xEDPu0Acn6VfgHdtgifHKtEr9ZUven77vOOqy8SX+shFVVqP9ZX+7bfte/iKX1zH0095UwX6&#10;2ndyMXWQRVUw9Tty7ovie3T3Ew2KHX6D7IlwaTeWKN5ekBE+C6TIBai2BwFlTDuOvwN5q+pVin07&#10;WLYynKqMP8D26pi+R2KOj/zpGh75xOA/+5M/Pv3qV786ffPNz9Ru9Up4bW4qINXGGSMzNrG466e0&#10;dM4NIn/685+fvvnZ16d//vM/Pf3+5cvTt3/3rd4i8Denv/mb/3H6Tk8XcdMMG7QeHyWLenIcQK84&#10;+MlPf6rXzX99+uqrr4yHgl5UUR2z6UH77qs/XdfKc13aOuyVnWOvfc6rmttPihd15lhQSh23L4Oc&#10;sme68YU2Q7ug/wCIEm/yKWUew1Oe1+L1Qbq4XDZYL2QL4A+vtkuy3Y6lK2Xo7fjkxiT4EKvYIZmU&#10;53xiTDryNgB8hr78jrLphy68wsN+RK7ikHaEDjtfK3fPV3kiB+B8T6nvAL7gEzvRF0B2P8gFhxTg&#10;mDJSbABK55PtqzTIA6d40AKezw0vzh3XwoOutKXjvMfgHhAbOC/fHpemafUoHvkce5FIbRq1ch4/&#10;tC9DLjZn8zP1alumH0Cez7dUWjmOkBH5yJl4GTnVk/gBKOdDHHPTGwqhT/UFBz00cjrm9nzKLsGx&#10;P7zhyTiAj31D08ytJNBk1a0yq4vjgH5y08U6yq4XL144NvETNhoX/bBTf4X6Fd4AOnDUftSZ29eo&#10;5PiojaTVqSkkyDHO6Fc21cF6SydS9DNukSY1P+lPahumH2IDv7zJBzgHz8cXef3JHJeDs+s0NJal&#10;48TExIP4eJwSU54yrSzfMIne0ge5lb3zsCJWRh7d9Iod4qv5xpX6Tf+cytzQjV7chKPEQDqki10L&#10;bL9OajMeL3geRb8HkG2Gqfk2Dejg4Q1a3XCVawvGB11HaiOYNvVYPz3g50nlB+Y1sPHirpioVsye&#10;m5E9h6FQkHhm/pR+ibwuvDFOIpfryXO4PWDbLmwQPhtgGWuZaUcOlwpcC9Dno5j/SJVP/+f2JBVG&#10;rcS2iOYy8kz87uP65Qzh4gQbC5WbcwmXQOZE0m5QFJf6s6+l6zvN9/npB73awz8lBK8rbRg/0Vw0&#10;80j5WGO/63fsMSNYM3+wbIzH16oHjSXgPlMsvufNMUgWjpuA8q/URzRuRyHrSB+/647d8Zn87T4j&#10;5dB4bqByfE2ux2FhX2k+hmzGcNqJ+1TGHvS2HrG7csFNSXOSEj+Y1Wt15DxW30Xdx3dm6fr2+Ezl&#10;ixdvF7t6pBteHCbEViqc9RDi0zaJR/tx+KGj7TlX4dYZ+u9+i39QaepV8guuK50cOZxMf7Thx/5S&#10;KVVZ+Zl2eCK3Ont+I1sK+A+fPAS5ftO60Nwch4zqiEx0M0zaOokuuV50TamcG0HARx+FkuPL8bsp&#10;QBzeBefjyDnOJQn6gYFmeQNS/F97kckNQbSXW9dTYx9hQctk3LsErrPt/7H5snw/B7eAT/g4Fuw6&#10;tSnpYH/O+YGL9D1GOCGHXiv9lO1GBx9QtgGyqF9Sf1TmNHzNQ1n01fAEB/8UYh/Xv2M/el6Ugxv6&#10;Ut1ObduWTT3mBjz03grQzfwZD0ZHXQeAgm6Fmnsm1y4IjfE2/EUn3pZAbEw5vGjDO8DXtmMtCALS&#10;naZ5pPEbSJxtgD36wL+6GhddsXR47/KLFy5j82YL9PztsBXv2esYmoJlSu6IdvZDTwBDmXXRcrg7&#10;3WUUAxmIph+tXbXZHpgyjVAluTcl7jwGDe4eh5ERGxf/3cAqMtztQxEVl7HmIUj/Hnyvx6hjoM+A&#10;LTzcp46P6wfyc9z0fgnV436MH1cCn/URSflehiXcXMZcZ/SuhEWDcRvUrvp6nSsWO/uqbJMNPbFK&#10;fGfsO3y+sbafltxpc8YfHh89JwlF8ZCf4tjMSWMMTLcv8Vr67m0GQtPHRs83RdOYqgz4mKfit8C5&#10;5wXQ6+P2scVP9Iou+9pd/RWecXvltD+0QdihvwU6Z/w1oHcB2foAnntJr8Yx/vaYQrlonpAWGQIL&#10;dlkYxozDAeAAzffxJrDnpPDiA38+CG5+0xoEP+uBbP6Gth1g5VXXppd8KsOC9LXjNW9Pq1/zwCcP&#10;mMQ1Yj5Sf73zXwMVE8Q6Nvi3G3R5meEdX0xA4c0FBouetbf8CHaXjw/rh+U35Rfqs/289ux67PxK&#10;s5fv9JcToJbBA+BCYofmN698LWfqtWWkLW/eJf1+XlzzcnwcAzR+aj4V17pbeRWgFJ79kF2+G4oP&#10;dxwydl16vLn/knzx2PlzfNCmAyzv5l/qTD5xQd1z7PJZBL1T6GRalmj43+VSZ1y407nUb+at+OZy&#10;pvpAcwuW7xKrvPrrWpu/ABfzz3Rxaf1Ey2IyF/09x4Znz+jw+e1eLhb1GkjuwFV+fk8ysfReF1oA&#10;m7Tc7fv40fGaNPxNPm2FzS14wB/e9tH0Me4Y8bXyAeia1wzaL5/6IHzIU8epdsk5MImP+8WF9+Xk&#10;Bxnq+d1/lWc3QOC19xWt66bwrbwew6Ov06ZstXlVKBuzqb9Dx5ZDv0BK4S+AAap8wIV/5VP/BXAS&#10;Z1xI5OKo/UBj0LaaZ3Dx/a4/9Mfv6DApirzFZ3TiKVtwyw8dhLqAO/RdqExPptiso63z57y5OOEY&#10;XWG0MQjvo0/vk4YajCzj3TUDKH7B1PBcwnVwZhMF1rXeQrbi60qbGBYexUPD8eFTX9FCb2g+tpMR&#10;/eCKDvVFzSBtHqksFabqjovuMNQ3cc6ZPhsyGO/1qjb2Phhj2HD4rTaAf/Ob35y+/vpn8mnQWRDG&#10;VwVs4MMCDJsIbEJQx4WW07686KaUxZAsLCUWqOtewIJP+yNtfbPojkjLvUM2+V74lG6mly4sCnbz&#10;hM1Cfl+UNoxuyGu75RxdiBXrvfGnHbLp9F6LkX4drZ78LX+pZ51IwfPGC32NfIA+sSMXBcgF9jyd&#10;rDwO2WCybsSsMvgA5FVHzpsf30TO3r8Q+8avHuIn45xXmkYDMVSeHD9VP8lr1d/rtXnYhE9AIR5Y&#10;IHXUbLa4fUlP5IGDbvat6FqGTOznychukvC0Bm6mzyIuzBs7ETfjFfS5ySe88gYHHVN38/GrDD9m&#10;Q8E+g4aNSunOufWSIFL6NFL04GYO5LIhzeuf0Ycnn6FBV1WzFyyIU9o8/n2s9suGM7L1nWYqHoDQ&#10;FQTpI+1R8SlgJ6f4wUargDoCcK/zi19kCq23aiqoOp82pQz/rQKQA61XE5WnilzvUElfHzvlmA/t&#10;OfH3Vk/rfvXlH5z+/F//+elf/uqXXtz6/vtXiu3Heg30l65TXgvL70Fy49HNjXjiF/wueZ9oXP/i&#10;889P33z9tZ8K/vbb/+lXRL989b1uJvmtXpN4Y1raEjyg48aAFy8+O/2JNp35rWF+AxhLeSqbi2ba&#10;FXoTD17Uwy59EmuHn+FDH4J99B8Zd49+hBs0KAOn/q+L4MVvF1IusQbyCvjV8azGAE5vZKDctku3&#10;/LxF5EMa/RwZpikv+JhOSBwTT+Bi57uP2mhRHjKIPW/K6hhfcJPCql8xsC3qbwAfy0eJ8/TF3FBH&#10;H2e/2X/R3QT6QmY+R3/DeaFtB958rKvaQXHI45h+n3YKPu2EOURtJO1covxKXzlNPT7qpPKa3xQ/&#10;AZTDCyBtn875JW3kuzLUoDM2gAeAq2/xyHF1diGednnO+N55Y0M/2MwxdlevSxsrS2wX39InlQDx&#10;qA7wqe7d0GPc5bjxkjhWnSvfcscvyCoOeks768fxQ4AetBlS+PHx77+Kv5S2ftBf+sX6S0YXeGNP&#10;4ijXqdzomVdI24fjW8YLZICPrZRxjCgfb7Jo9y3fbTA/CASM94B9KD7WQGX2jfJvVG6fOiajH2X0&#10;LaT1NzzgW7pwV+b4mXzbKD6MM8j1WKljgLICfArNt87IHRnww77+fintf4fqQTtrG6D/WU8iixbd&#10;6dMgJR7ah8Q22aI+L3Ub/TxHUB5gvUTIJiuyrJ940vdShl7VqTZgoo/xMyaSkinYbY5OQhA/eIBz&#10;iec+fdzET6aImfn5J29EQxHzEm4gYKxyf6M4ZUMGnq5v46R9uz2qTaITgD8AriuIuSd6lSvxGF2o&#10;O3jkBh0j6ivj4ijl8+ZR38nf7UTcDOlmQRnS6a99VFbK9x/no5/9QpWrjI+nPzq89BN2PQRzmWQU&#10;ZPCvKhSf2OqMYWDdzS5tjrjiyTRuYnitt3PhM27KLvh6OKPyZFGPqCshgs6tiDP6jNr/lPah63z8&#10;+fr9tVLauupBn7Qj2n3ikPkXdP2MIPmRGCQ+tYEkuvql5cQYbxGBH3bwph8APOuhlH5TJ7d4l4cr&#10;SyfFb743f0VfWxlPC7nxUG1rngKnrUmqi3mS+pFuNqDtXOmaj58GIs65NkKPHZDZNr7nXx5Xt8Rt&#10;5Hjsm36JPsi8UXYDpJFjvyFb5dXAvKYM/gBpjzkvt9JjZftMyt3+5qYIzu8DePqp4Qv+6NNFblSn&#10;vgvUraLYp4kX4eqPa2ie/q8dIODf8uGc45kyCI/4OLCFegu8qTy5rspND7L3ciTXR/gFnfCD5VPF&#10;82YC6FgHVg/qa3DO3d9xICB2FLrGTw7VE/tTN8TenAsRuWw6Hzxm3IJ/jRI6Pmy7In/X13JgaR+o&#10;j5fuyYucnKjY/BgDVK5j+wReaq9LFmzmRiFu1A+v1Ff5mB4fTWWc0aKZ5ci/rawSXqTm07yhIcG2&#10;W2A9p8z+u9QpFONa+7h6IGfYi/NBt8spbvHg1nFozzOe3ErqOhl7L3HQozzPayH5pheRX0eNMBHA&#10;I7reYT84gtrHMX3zDpW35z107A3eYei6lqKNzfR9D1H/cFn1cWp/Ke54uxbHtjd27jbt+T8kgfqj&#10;Dvw3TODtP6W0q1VWIcoH6DvIqo6Vhfzlg/urQeixwf0DYxh/IwPeblPCMei87bv4Ltr6r8rfU96K&#10;8hA4Pt2UJWfsOtPfE7lwsF8GpzyhJ7+6cVwbLlNoVp6OsWz3HaZTznygwHiKDLtFX/xRN+h6Tovv&#10;ps9S+zS+mFRe+VlXdVrFBW/hDNEhXXbNBCp0UxfDDPT2p846hOZ0q0/oKwfZQU17Bbn6mPDiq2Vl&#10;j8wnjo/oY74thJc/sQJf2Wtb+fKbdNoBPAD354j+i2u/+JWxFn/YFtUJeyt6AjkdyGIqBu30UIzJ&#10;CGmNtwSETAXudD0uLucohREcd7CW7PCswirfJ0vQM/iS3rfBuGyfA3Arnyydmn7nW933FFtxEpPj&#10;ujN6gzUOFcOdNyWc8/GFPBkAQp1/lNcXQbj97d9BU6V04ZwO3fLFi0VTLowqq519ee4273mrwUlc&#10;JrSRW/zya70gh7J+qmX16DlpaZu3+7c6tOy+tHhNc7Vp11mH++jIr45doNnjMxej59TFFyH/VA89&#10;v+1Ad3xVO6vPbiPHhR43df4MwKUtLikdvWMeFlxg6nzRii/RhQ7Noz6ALpaXp2PiDC9+sEGmyFfx&#10;t6zwtt3hjSzavO9cVZoLq1xoGQO9pCf+RX/864s7MXUeF9YalGgzXJygPx8uAtiMoXPj1ZEsHrIB&#10;zCueczEePyMf/o8e6Y7vaz2BpafNeIqQSRBtwPrdqIOnkxAuvzN05Xfmqp9Cd32QxebvU71++tUr&#10;LjB5HVTuRLTu6OhOWvoPDbqjUzcpkMmCAfpiSz5sWo8vVTt7P0juR20+wv+GjWu1S55+pn7rA9ef&#10;dJFH+DIuF87cmOYFDvSSXa1zD47yIWXoB2TioAP5jtunPv3sM/uCi06exvTrr6QbkzW2LPDHQ+Dy&#10;4mgywGadbR3/tE+55IGdQBeKUmexlQUX+JLXO6TgozP/QZeYHRzwuCtWfwC0LoeH7FCG/rkAOtqC&#10;EfX19u2b4M9ESag+r37Fix8kAVkz4CnQ1a9PhQpx5UM09r39qN+w9Gl0Cz05EqQ6qZ1OVan1NueW&#10;CRlyeJUoPPW/8mEDVJ/tUKPb6ADHTY4kwBLA1sNOyUu2VVOLzdmeaYxkBDsxTGypGetpuE9P12L6&#10;d3py77/+Na9zfaMnVD9zf0A7R2/i0+3c8agYU8z6SSSvF6f+7SPG5yhoPQ496SeYXGQDrhNA9wH0&#10;G/KFfYeuou+ClHki2/UXu4kX7HisfIBFWbcf0aEvjnqi3x4E6JNYXORpPnixsER/4lcgemE1cYBe&#10;XuCVXTCw3tixgetPZbTTHcD1gowyuwl9zRsSrDO+Ts1Vb2j95LXy2exxu3dfia8nTnRA3HeDmWP4&#10;daFUJ6NC+p45WT62H5QZnadUJOgAvNFvtL5/loVQNv/pb93fyH76JvLQ5enH4yab9k/0316MVZ1h&#10;N75HDrqyyetF6bEdneELmF7jHXXx+vX/9HnbNmMP/a5fsSRcFr3FPL+/Jf7wsU1ixcYs8sg76gxb&#10;Exf0lTd6aphQ2jcV/dqcE5uZPPnOBVTilp8m8OaH4kI/i62+MBt8LOpJhLrpLD7TT7iP1E1Kle8U&#10;4+gDVI538ZsX/3xMpCZeHs0NBchtTEB5DsJ3XTuMMQH0ADZz2nMd+3xLgxhfg8hPdXARRzdJ0yCF&#10;C5u3129fakP2k9M/1xP/33z9jV4LqSd3ZcMf/eyPTv/9r//arLqxyBsX2LT0Jrn8xG8Av3/KjRca&#10;6yQD33/xxQuN9Z+4Pf6RfkP4rX5rkA3l1/q96LdaaMZXPPH7B3/wE52z+fylbw674clyNhXnLSF4&#10;66nmB8QRMeN6lhx8xjHwicpb/9QlMUZMEkfI8W9rY7fOAeIE/C5M0f9wXn46kF/oP5LPGwBaRtzR&#10;Z9B2LMexk/6M2DcMr/LkxgOAc3CcEh86B57J/xzf6AkmANnoTX/gMV0yOEd/txF0kw7kQdcP9cP4&#10;77aL/Spv28+4Fr5ECuelSxmSGWOIqdDFX8RnLhDBr0zsYK7E01b9iY7QJyDh4zqC69iJhMKSbZnR&#10;C96FJUvlhepFim7UT+Zm4/dBhBb9XB+bzuRDB01kaV4nP7i/Fk+3H6lA3QKk5SWC0IyOuY5IDDWe&#10;9uvk6kfcXrZvaWbdOuddvJFZ3VXntCdseCadm0/qn/UYH6Bn6im0xROBaXwuGx8C5qr+zV/hud+V&#10;XwHTTuxRM6smynv8Y9ztGH3sZ8UpgK8914aD/jnnDz/YnrEFW3WY8pXi90Mf8MtzT51fvZRG5qTi&#10;S/lOSzltg/6wG8jWmfzRGWXAKzimNF50ftAYqP+L53Sjk+CzIk6qDzVDWwa86Oej+EBO9GiR8Snj&#10;CGMq/Qkyow9vodBGnzZGOJdR1tm2YZ/weEU+ZcjEHvI45mlMbpBjA9j1Q93or/aQpxC8BdUdz3C8&#10;Q2nJo944x1+hCT6uQQ/ai699NwYeY6Rr2ozqQuPx509eiF7zfL1Fij6H+Sk39dJ+mFMjA9/55xjE&#10;C41Sv2rn+uOGIxa1uIH4Eddawr3WW4C4rmDjkzdfHPWc+rZ+KGpe6Ut9sWXu5Gq+wRikD09jF3zd&#10;I5kFiriR+eCvEvF17IgHfuEGiks/lv7HpNST9R257t/gzZqNIgj/2P+I5mN9iZfUnW0Qj7fv8yrw&#10;58/0UxC6acr9t3zETWBQgm0K85W/Rx5jEtfbj81X4636j/f6fGDjVgSvdf1E/WXzAJ8lqPjZJfRm&#10;Xu45n+qocyVsei+/4af3uoG8fSEymUEi0/Gpcm4q55qdsQ+VMu9U+bRV7I/NKp46xR/w6rWpWCp+&#10;+JKelFFHKC1g3ujrCvGDzxPNTfipCsZNNnzhb0Pxp+2U3rqW5ediwkfF4rdkjw7Q0f+0fSMrELk5&#10;zlyaa3KgulGP0BM7bveUgSCgbIHo2q9UfsvgtfiNTsVpflNo0l6jc3n457+GtnmXKeM0dnZ8pJx6&#10;zXUPN+tO/0d7kk7oQL8AHVD/xA74pP4RSx1yg8+yenhABy98kgVtcu4G8ABSs7pAe6o34YCxP7XL&#10;m4gYvwA/mEB5Tp3HV+QL75o4xwf6qA8inrBRPbWCi34/fbPDZ9ZAmHOJAf+OuX2TAlrazoiXgcKZ&#10;jWfKkEvqP6UeRKQbeQaM8WH8y29cFxYOKNLXc0N46bg8i+tUfNCb3gGPnMHov29QWYXRA55/X9hp&#10;qqt9NYz28tioAuwlkZ8R7XrBseT5axCcg634ENzoVzmj9soPuuJP1yzgqHaVxm/FhQ9xQXnLfDBy&#10;nTfeQ579rbIlW2WVj96lRdollBY04w5C6S/xf+w59Hgo/ff4b5wq7X4km/r4IkagxgkCMA5utAln&#10;u/32OHjpu1P6w9+0HdrL7hOoUieJa8rAWfMklXvcQKPN1eChS1KOFSeb1re0ETn9Vtc2q4Ov4zRm&#10;0i8CraOVYrv6wOAfXjHyxdcdHj3D8BgnFpV9VqiT5iPbNktu9EA/foJrftpA/XH1g8brfjhjoHx6&#10;LsaJG6W1IDn1XzT/RGuO4Uup/uApAvyKezgnC1/nmDmf/KqHxEhdOEJbF+anegeWXvCxRuKN2mJO&#10;GeMPD3oA1EtxOKd8t3kUWjiLN8gCcO/La5sO5vGdNTIZgpEA9cBHxjEfeqe1ExW6CN57O3cmX9CK&#10;BiDxDSM6QB/OKYYDdscLHBztCN0Yl1j7Yu2OmGXdjy79yXrFI4ExFxg4qgBDB/QELOc0JBYwmER6&#10;g0PIUR41zoFK82ROE6ziOBDHgC52QMXFNgufAIr6NbO1UHk2lC9BJ7hxAhPUBARloOBcPthnudIb&#10;Xbh4Kks38PjVkxZzHr3gA6Br9SaFmBT7+XDhAk4npg0ofJRJdiaKZmbesKDiIrh0XVQlv/KgKR7H&#10;5O/nLpdN9ScyucjiHDvxCZNr7N7pzH9CpXwrk7TAMRtlD0H5gstx+UDTWCkOeRz7I50AB6R9lQk3&#10;eZQTc9jRCSL5lwAei1TmBF/hc2wbxg4mowZ40uMJoANSR6kf6zT5lNUOFk+gWxNkyWgZ6RNdCFne&#10;RtPynU/zKocnEW2fYoiUD/4quM0pfnm9MpNRJoHQOh8958Md00D5+nh867zxiSLCeHyhCxdVLHnj&#10;f9odF0G2w22feuSj10jJ/nhQiynCe60Nhbd6XRedyqf6bT82GF68SCfPRTtPbBJ7XHizCcMmQGVy&#10;gQ8PqgTfY6+fDCJWZavbCwv6I1EKiMf8RrB1zOaOsnXhKL56cyULHEA2d/N7Xp/o9wZ59fPr16+V&#10;ssA7tgmPCQM01NuVLrDe6OkoZDx7rI1q1QWb1/RB1McTxf4b8aCPY2GcOGBgjO7E7rEpg9ZUibVX&#10;m8O/9Hu9MGIgYLEPWi8Oquz9u3jWfscIARfGQPqmR/YvjKlLUuoffO7cQx/OaSNM4J7od5KecWEu&#10;oI5oG0+Ei83w8+KW613XJrZJrwOTXmmnDPp5GgH9vIghWnz57l3uvkYHZH+QjvaPYucdv6El3tgF&#10;kA+QBx8v4KtOr/TkN36HnkV3ePCE8NUH1YNsYOGzEyYuxuAHj+ezwWf7xRcbWKxxgrMF9R8uQsbV&#10;B8W65DQfHOKbWO7rbalPFufxGTEpDNDiZ6XEomrQG5RegJAt1G71ANe+GLtZXGXBijx8zQ6TX2er&#10;cxlnWmhkqqEjrAfirb1SyE0LBfpzA3ybqfTAOI4GMeiD/frNK7WxL12fukLVb25+dfr2u5en//BX&#10;/+X0/+lOTNWMF9GwK32BfM4r4hQXL/XK1y+//Mp14Yt6teW0pekzRxK+ZWPi+lo82NxTXDRWaIMA&#10;59QzN2540YB+SXn0D5hL3KzYoe7lf2KAPC8iCYnNnviXCUz6Gc6p0/LxK+gV7/jttdoy520z3iBW&#10;DBBD1Bf9EzLggRwWxjh2nmKCPMeIcNvW23bRnfEVPzlWrSvtNLZSDoQfPPkgVzGk/HeSk81XFqkj&#10;C9+5j5XeALrjvy7cw+uNNtSqL7Iz8STmkEWbywa3N7CU2QVQdEQnNnUBeEjb9YQkeW0bHINLnX/6&#10;2af2LX0jNHvdUi+c4/s1zoqWMQH/owu/QfeZbmJ58eJz+zBtSfZKd+KAcmTFh9RDYsibK9gim1wf&#10;ku3+TnUCPj5DBj798P179VMZg/gd+idPs/CK3260QPPpJ9zk8Pj0vfQihpgAf1A/yOLit999777I&#10;48fEgooD0oXNUPpWFqI+um9Oe/ail/RgfA5AFB2pExVZz/1u2EFcCXLsZ1OubMWr+oCpW/jADDz/&#10;zTEXrsS1Cm0PvVXONYdmzvL8qexm85RXvH/QhuznatdPT69e/l71onFB/f9/100gjIH4lX6WeEcG&#10;PQ03hjlGJJ9+uLFBzHJufaTLV19+KuzPVA9fuJ2uOFPbIp5vbrgB7L3i9pVpnksnYtJ1yRgpamxl&#10;PEIe7wG90pVM8/AKc3jm2fBGx6sthjmHDhm0MQDdWMQFoAEcV6r79FNvFTtpu47b8Sk88lrU9PPo&#10;QJ/oOpIMaB3r0pk4or8AkN8YxTeViTn0ofQTjIPE7LX6LWIeHPji58hh052+M3oRd9hG+2fOAbBA&#10;zRPJ+IMbOaBlw8gXd9LV+ssGKSTcXPT5+kRykOH6VX1mrkSfITtsQ/om6NFZ6O4baR+0Q9p+7Sbu&#10;4eUnt3ScfmbiE0IB8cOfAXmyG0B+F0iZsyCv+dhOHaUueeLr2uWd34FH2e5rlEW+/Td+AM8XuMqn&#10;f0IL6rh0lOP3wmPRAZQDfYVs3xSCzgvQX7TUncc8pf4JhEFAHjYRh9DRxlhgWbxFu+pBT9nrFgDr&#10;Qh96pZsLAejsJ/WN6Ok6pZ3AV7EFtI3ClzbfmGNscrno9G8+8GCu2/zagw2Mh5Sjk6+fdWw/jRx4&#10;//7337mMuHR8TruqTU3hxzEfePZD/cQe4jrtsTTgEC3Rzd8+bjkpN1hBjy/Tr47/Pb6krVl/mAtK&#10;C1uu/5Ff3ZBX+8HDt8yNaSP0a5HzxHVKO32n/M80/yV+aXPw2XWGB22QV+YzT6AMPMeA+lzazmu1&#10;dftOfWFloxu2XMmm/EZ05kbQE6u+kVC20IZZYN/15phPbSV2sBw65vvog3zTSD7tkHrEF4DHZekI&#10;LjFMNHm+P3XOwpvnONgsPozdALpnrsEx4xP8mI9l7odvjCeZ1EdjFDmcs5Eid8k/2bBmbHDfpXk4&#10;/RobFfpWf/e9PvDMq35F7vjNNZv0Vz3xxgn6MMsjHqXDtcZ56sNzbxXAk/kTrypOX4j/KZDvwJO+&#10;ngfMmMFcAYAHcwrGIDZ/901EyqClveVQ6yOqd/fPZAiQxUdM7Hv0JMao6yyqtn/Aj8wd+4Rsruf2&#10;uoVl6LlhTnoTH5ZdWT3HBbHHOhAjwne8obJsvPl4o/mP5lrYJMbcrO25jbwuTeyWCSsdE2PK1Rcx&#10;4thX3+K3pUg+fSBPsOjL1+/MSV++fOO+Tkra/tQFC7CKEf15vqa2iDjHPn4SPT5BHngF8Mkjbrge&#10;JrUKZ/EAAEAASURBVJb28o6H9FmuC10vPlI8un5kK7FIH4yvntIuEUq8Tl2D12tNZGIPbZX8D4qt&#10;d77xQGOt+DNfrS0ssH7QF/UiCvFA/pyrjaXuiJnMw6Hz9TUExlOKLmMf+PRPtp82o7EoPNJPEhtu&#10;y1AJt5C4TX9LOX6q/tRX+6n2N+A/Eh5jCIAW6Aas+FR92CeSg/4AMuEN1Acck199iC2zGt9Sjo30&#10;D3y4QSKxGT+Gp27eV92jM9cKIQlPm0k7FQ9x9m+4t01LwSWXNko/BT971YRhZdvGvids8M5xFIX1&#10;wafrLcw9zEvM3B/KB8jv05m4ATa4Bv+mHSI/9W5/qAz/Iy99ROI4Wh3ftPsCay72rWJYNZTsSeBJ&#10;f3cJ0tS6WqYKMz5NfyhFM5ZLT8W/nLzIlx8mB92Z7/IWP6+XCxfeO1BHlbPn9xj9hdBTHbryFs3V&#10;o/N2DaLtnTrpG0YWAx2gN/UrROnFNbpih/jSTxkgCxlck9HGaT/0Db5xSvn4ovGrjkgxf/hvlysp&#10;FvmYawnJSX1St2kj1ce+1Mlm4jrxQyt0CsAgVC/Xv2Lh6dPIQee2R9C91may+Iu8uwC9oOX6lXqw&#10;DWM78ck/+Yiv78/4QDP4jgcVej5AvItnfWUZRzUuFlz3wT800tWyDkTkAo0t203d2qe5jg2GSHVQ&#10;HRtT9F+2CUM2oG4dl4wzG7hfFy56H3T4BaTxj07ea7wD6L/SXtMW2/bMR37pvKj6N126cjCqtcx+&#10;V7b5qnqreTV1ufRn/uAx1r7QnMZ9sLB1Xj8xDvMWzFU3br+5KQkbuQbz28zUD7iuqAtXQxSj32IO&#10;CHCdBuznzJs6v/O4OeENHW9LtM7oo3HuEiijnjofpLz155v0pB/zuNhyUBPnbtei3fdvoE0/qxjE&#10;CPjxx5qYhFEn0j75ZAjQH3/ie9eZ0h38hkhlmLf4w+hoD7lWGFbuG6BlPk48M56803XmAmg9DiYH&#10;Psynqa+Oq5TYvukXmU8/BP4JQ+vOnDxjBRbQb/FzheiBDwDk8VBN4mz6J62X3gfBCy04qYf0F8S5&#10;x+CLfR+uRwFoeVBC85M4DaP4oAyKFEB0QJ/73Y6mDqNEsW+nDexUSnhXRvOgqpw9MCRa2lD5B187&#10;SRm7jkfpdmTiyLtPR/I9WZeMAxJoPV+Tj2Yo3fWhAViXVXFjCyx3PVWOW3ebOc7AO4EhfHTCZ3SM&#10;dDD1xyb+7HDnR4F1GQzzEg/n4UsUEJDPp9Bj0uKQ9rh4d6XoCThGNoTyLI+VTrCD2ryScV468nx8&#10;hGLRVooJ5UHaY9MurBycle22yz9+kk1oxVk6CI8OSwW3yorjAUy0nDtv0pYTX/V0+cOPPHCYYHFh&#10;RRnnacTipYkFi1CLZvA1NcLZC/b4kJbOXzTDcyH3QHwLHPYjQ5s9qTpQFTIA0HF4M1j+ojOkA2NC&#10;dtcFAnZQzmTq5cvv5cP4Fr18seI72unwZTeFgmwMsIkEHRdF9EcsajJBDc4o5YS2ISrh5w5wMrF/&#10;94f9q/rjVU29kHd9Chf6R9pEpgOmjX/oXZbSh0lf64MnYFxHU4/ohm0sQnSAtjfxE44UIBcoD5/o&#10;q/ktoyIz6BXjPAU/F/KJP5vsWDn82c1fcNGnC0pwom+JDjNZgp/qQF/JV/3w27WeYFsX8EQInuwl&#10;GnKBMvLkS/66GOYJjXyHbOKkF9Xg8O8FBE0swOM4CyDSs3fCKgVsp/z/wa9RTt3wpDN63MwE2Ijg&#10;SudMSCRXE4Y9/nZ/2x/YgVwmY3OhJcMwf+yP7ujaiceyQboQS/oWbgbj6rDLkbbNXuntHIpo87JX&#10;9gBSzVB5ORM3FfBZgLI/GkLnOh4a/56n7PBEjADSj1i9URv7u2+/O/2nv/rN6c//73+heJdmyB1/&#10;singiZfY9RW6vmARfS5IuCBIDHHDBLRAJ572vXBpY91wHHXid6Gn/RETTMIz6WvbTd1JV/GlvZJf&#10;myjjmLzj4iwLDpXROQe0lqObC3D9JZSXGJonfCsHXF4TDQ4XlR90s0b0iq/Aq33UEGXtu02Ljoo1&#10;JoiYZ50de6lP83I8gD0xzxLAxEd18SsSE6COn+qH7fgAHSq7x+S73qVDF3CpWy4QsAVg3sJEGBrT&#10;KQXgBTCu8ff22yzAtw4+6IIQcBtXyhhl+egxTrZtzj/pBoIvXU/IuNbr1n0RA5105MKdCyT6mixO&#10;9cab3CTwUfqhDosUnWh7wiy7vJBN7GhowGeMTWzSJl7V1oTDOEVsefKuhaiMWdEcHRnT6OViOVal&#10;nur7I2iONhjv6DsHtqPjU+smnH7ct/0tXSvTPBizLADNZCBOEHjx1kf4P0DKqzSJdY5J2SSkn/n+&#10;1Uu9qvn16Z/90z85/fE3X/tpYPJpux7L5b8vv9LNIeJPn9rFTnRofWd+mvZlXXVBwXhaHOIIMA/a&#10;iXwO0C8Tox/0isinn/BUMa/6jNb0b/jecwTJJdbyFhDqLAsCZjJGwrPy0IsYAJgj8QRY+TqTfMU6&#10;+vDhCTnPOaSP88SrZcQcx+Ypvs6XjqSVhw3OV32Ax4I/5/pyrMGbc3R0PzGyKQfezyu4iFFwiH94&#10;Q0eaDdzZXJs800k3/EIbabuihqsXury7OjYXl9/HDsrB9Q0Pkomv4QMP141kuf1LBrTWTTrv/Ik3&#10;GRo93RZzDE5p3nABPfaUr2PRdaSxZsYHfIROHyR3tw+a6t45WP1pxPlCJtAUHD4+VxnHtHPAfRd2&#10;6VPfUQ6Azx86c+zfQFJ+y0n7AT/90oVcCsSCOOsmKlmh4+gAZJQfqeUjW77gt+exn/z6H3kcc9d6&#10;cV2u+CE1SHbxvbk73QRlldH67zll5ofiPZYetPvmQ+MyPISO+jB+99h6jI+NqC/8W70uU3BQmfy9&#10;jGN4Ni94sW3PI5/1CXANi0/9KN7oIx/6Olz6c87YkJvC1DeywMsYoXx4r1R2+1jXANfcLKn2gZzn&#10;wmHMaN/Aphk+6rjlefHoAz/mPLZFsUAbbzvrugDjMLxf6QYY8JlbcWN7FqwzR4C+9VU7Y3DNHr3l&#10;a4OGcNWO5dLn1D/oSewD8KMd2mbJzXXC0c6Lw7wg9Pi4elB6vhAHH3nRPsNvGSuOfhkesaPXTsGl&#10;/1oLX+IBnyu9ccN9hfpWOVZ19Pj0uX4ugLklG8FsSnFNAr/EpySLDtt4shCgHjJ3Ri/Jtn6yYcYG&#10;IxlxfOY4BTPx6GsCPzmkPNHEPsrCH1Lad/pAziwlBzxRgi36o4s8Fu1SvH/Ht+HV/ObBgwVC6lJK&#10;2F6P8ZJrfWwT/sN+YpA4zkIi7YJxkHP4AIsvJ5NH/1RfQ8+GGzfhEOO07bwCF5unTZmW6x7Vn47b&#10;J9AzKJpEx4xJY742NijjrSro6vZjZ4CovGkPLF5DiW5+uwG2CoihY+I19rrk/Kvyz3OPs8b7I+Ii&#10;rF3oQ8ncF7ZbxzJjAWNgTrF/smWPnwiVDVwHoauvXYVJPDLHRC66cfO7QcSdK3DeunA16GvJFg/7&#10;osIoEz7xzSbtQZd804FrRpZkXuTzQQc+pSvvnoPT41Cff/sG6+GFDu336O/QwPJLonLD6F537fxN&#10;YzrqWPhDkzkyc8/0K8aTjN6cVBFulwTeyP6odQBwAeKd+kI8cQsuXUjhXI/49Clt25v24iHC3R/F&#10;z3ylXM7T/RXRlJjeKFJCvOHJ3yU4D5StrHbsuHYPbZs5tdZAGKv48Op2zL6TJgVmA3/80rclcex2&#10;RnPgIQ5wH4DEDmYg+JCHnbnWP/rG+mtnh/5IKdBvBMKvNNVjjyf39xf+K1757Sn1Td2rFaZNym/t&#10;n+H7nv5c/WHw8EzGwp3H5TH42LDrhc7IATqnxMTUZXjWruKpFkKgb9MLWw1z5f1DD1ov0FtHlBVY&#10;/rg9uqNwfW8Uf7FJDQ/WsKL/6Df1fWDefUSfho3WY4zd9TioItsyUEW4SfgOhJw5A36pHZQJp7b0&#10;ICSuG2OAIhzstvzRxbSD+/dNEFl+9uecl8+y8zAhRaNrfj5KEa9zxjtsBojJrusx/rpM+aknTE2f&#10;7HY79UmZdRAf+qtC556lBac6g0P9MJ4bpjPcz3OzVPjRzxXMR373T+Y1844UPNOpfwKYdzllDqD1&#10;98zZFHkzL3MhX0JLBIxum52ZLxEHNJGjf1m02wHzih1if+jMf/gu39s/VMVhK/QXaKkDQvYWnvyP&#10;u4aAYtWM/9AViF2Qav6z+dSFF1+Mp17TIF/902P6LNHhN8Zbxj/q1ufTFyETnEsbLlivU8Zqzw/F&#10;Eyhd+8sijkmW5zzkMxGMU2NkiRtwTH6ct/mzEw5wPJGrhDtScKAn2Et35nOdEDxd+AEHXGDJHr7V&#10;7UjBORoLaNU71XReNmzOklQqFdDPFOscmASvTkGSnjIhKYBr+YtoSoRc/OLWBibnHPNnHRRuTC7b&#10;8CkHKAPP/IcJ5/Xpnl98WWRe5j8KlMcl/rB0Up7oRGA9BJ2AgwPvHSoXPoXiNL3Uo/nF/6F0ydhk&#10;kwdfPuV3Kadx66ryl3ysv0vggmeH8lkpHTYII2/lX/La9AO9esXX7VjEBn7Dy53o2AINcOgdXc+e&#10;0B4Z5W18xdJDkAk/E9Dw22mh45w65okT7oo/5GsRQHcucQFBnuN1eOQ8d97z9Ch3A/G6ZjZ0sRdZ&#10;PJX0UXf+cJ54ZzOXReHcocId4wALDX0V2K4bouDjp50ez12wnqyc1z38DWpG4MODlD6HvsMLrDrn&#10;TnHrBT6LrsrTly+UU0dqC7KT/LZNb1Ke9BSQ8sg3TaT5221aNBK65TJ4wUtZzj73u8/EC0DX2gwv&#10;VNMllOXAMvyziE0Uog+LqKHT4MTdQ0Jk8y79q06ZnIxPksdGdvpxeADpq4Pn9o8+4gOd7RSefaHU&#10;OgydiS++eHLIuKY/YtF0Yyck9p2KSf2a69GJhQ5JC1eVlcS6MFHCEQK+l/+NJyqleWKHTftcNHjx&#10;A/vlh7xeClqcGVta17ZT41AvAFY9IE/kfS2THGr50SGVeqULL+4UN2fhm1cVt54Zt8jvkxFmIpsL&#10;e100764U3xowYfkCb2CiFiXmCXrXMdEzdfh33357+vWvf336s3/5C7fhp3rqlw1C2gSTVtoHi6jw&#10;Z5GJfoJjRDAm2U/i1Q0gL2izKIVvBfibRTnX35hVP3QxlfNCYnb0Fo8rbhJReTeGKAefeKzNTsd+&#10;yjnveFTe5ksNq5wP8x2MQE8+3RREj+JUJ/Dgw1Ms1dk4ojN/lekt9rYRXtZv9LGPZuygzBdSSoWU&#10;/s4XqryWMxsAyKQ9xsds0oTGT/wxP1LdwN82KOZIOS8NdNQdfQs8qRfbKr5CM+6yy3nypWjgA0LH&#10;+S5cwxff0NfBL29ASF+NL6Bj8ZsnAanr9+iD7UqrG3y9USte8ANMp36aekL/LqCTjw5ui4O3+AxP&#10;yooPL+hZPMYO5CKvPsoCceoYvdCRG09S7090Z+cxlsELWfKqWkh8TLv207vSCZ5SDrQzIN93FKMf&#10;f+ggID8XRrdpzhgYN6pbPu1neIBH30N/1azatvNInngoEzxaH7yIhWuNvZ9o8/XP/tW/Ov3yl7/0&#10;3cTQWk/P6/Tsru5Apo/2q8GJc+nOm4AaQ9Qf+PzRJ3Ec++JryvHp4qsDylu/2NC3nYDjeYQ2XFzX&#10;KCxw7FL39JvC76cxwzk8kWPdRYMu0SP20L6IfcsWvuUr5QJSpL5cre7ENPLB5TeCSYG9LXYMxI/Y&#10;SP8n4cZBH/oE5kM8zQyv6CydRtfyRGfkWfaUceyPyp77WPVOe5ff62ds3xcO4Fc6dN3POe45PJDZ&#10;PHB3v8HD5/IVUF+XnrzKIe05fHMi2fIJ/qVu0RN+nXccskK7+7R84QNeAdmNF/I4L6Bf9Wjefl4+&#10;4AHLHnxNvE7cwpO6hJY4kcddn5VFun/MTHm+eQ18+oPqvOGid3jOmGBCs3Y+9qNT5VCMW6s3+S13&#10;/wmC8oTAUeg2eciqntjj42kL4O++4Ry9FZ0cuqzl+IVjbyRJlvXRObVWXUn9pPfkcQ4v6IIJ1wPK&#10;+8g5P7KutoX8oy/xmfKTOpljzY/mBhOXbXZyTj2ykZpNRmmOfm2LanPI4/qkb0865MdvxC7jCbbD&#10;y3bp2L/Dq5QyntaHL2Vuo9s1hvuw8WPaQ67b0W39xIHqn35i9aPmk2t+z09VbrnK36G6kudj2e76&#10;voglYqd+Bw+oHdQ98UvflT4sPqktfoJxLZKP/VLD5W4ec3P76IAs22nfps/jydnEcun3+OQJqLw5&#10;CZ793VoWt/A3ayf4hqe7X+g35j22I0txLS0yLmmzjTPLlnxSgLjlLQ+84lxVbh1cxsbJBiw2ZsGN&#10;zNQ7fs/CvzhLF8bqQvwuOXGl2k9K0B+d4MFYA15xSitB65Bj/n4IXGdmK4Ee/6ZNj/yyTFtPn5vY&#10;YrzAR0f9F5cw4IM/mPd4TGCepOM3b7gWZE6nN+yp7eQNMerb9HfMPRCe/h5f4WBS1CSmWLSkLTzV&#10;fOqtxlfeLPL2Wm+vYR7IPE+4/KEzOjBHwn/tP1NP0k98t7XuO121L4bfhdCYR179HVnps1t+Fy15&#10;LW9/3Dzy0ZPY3IF85sW+biAW8IN+IgN4pjfPdEOquhzzQHxKBCUmHE/yyUfmpfhLn8SY0ZZe5N1X&#10;BqbrlornMzxKE07zrfJIPss1PXbypgFSz3NKAoV43oLJo4S2tUNsYYNWbUp4nAPEDW0NPdGPjdWP&#10;etK6T0hTfx3PSkceN38Ctkm+1oWGfU7/wVvqwIUnUFk+0RfxDI/oJP7guqkrFSv9i9ddXikHocsv&#10;APIrp6V4NNYl51L+oiuBkNEHKO6oXoyVWp4Rk9U+avc3PNABXF9fKu1vV6tGTVi6xfjigHgtz+pk&#10;GvG2a7fwb/kFi+BduBEe7nc3D5V+18l5Q4stZyB7XG5dUo8tx4+UYTfQjVzHssq4lsAvy48lvEjp&#10;C3dAB5FZdw54JgGo7j4e2RxXzgQWWaZnfomO/2hAGcA+YPwO/+iY67wUIyu4JSEf+12iInRKngtS&#10;BsMHoPtDRTnq49ClZdWpejSftDHmvE1Bb1Bvtl26rHOsnSd15H9su0f/1ntjYMezT0S3cMZv5/pG&#10;hsezKTD+RhfRansaxJhnAPQx9Ds18UZr2pWD0hzvYw3x1zhBR8Y71t7I45xxhn7RYNrwoMzjq+Zv&#10;pXefK8T9vPNa97+dzAw/8A7dIuLye/nNNsUuaFiHfvyIm6PoH3VG3yydMFz/5qsjp+VRvYyn9olV&#10;uy/gC+4tneALwPgCLPcij9PKzPGBEFblFz0Xvgr9N/Lop5i7LF6bHuhtPdH5YH/7qDS3S5yDSaDg&#10;R6/Rqm6wKfWW9noP6aInWjpOpb2mLnJtvnXgUGz6YOuTVsBdlVXDm7Ziiku7adl9SsKf4LPDGoDo&#10;IUOh5TWgpOXThZxOHst3D44VBz642/3hlwC03hsaPohMHM8AcBS2QlawbQ6rXPjVF9XdaMV1eYIL&#10;Oy7pdvrywU6O4ZdyZ5B9yBo97f/ptHb6HZdjKtjp6LXjVlbrP/46ZJnwR3ztdIfuR0NFV6Cym+55&#10;Rhic8iDPx0NfnLNUrOHXz1nZnOzyqqvT1tXgtaw8SnfJe8fj2HgbL86dv+ldXpe8ey4CDFl1v/gK&#10;YZcHfnmtVO3rIegAVvydB8fw72fHaR5tlzjy02MzGW7MENveJNBFDAM1UHye5OXpXV/8TWdJh8oF&#10;qS80Zt7lV2+NDtBXB3A/8lQuA6R06ASCjaHqZnnqLEvDOWU8pUuai6Pxj/yrTFBijwcuLQxrgYK7&#10;TP2EpMqwrYt2XjjRBQidKvnwBLjoE3dNDsM7MvFSyol5OnCAMh8hH1DKEdVG11M8bODPXETDgir6&#10;Yj+vt7oEVNHlmq6pWDQWquyhDqhveEFy/vu34YAd1BG4e9+EXOrFvqyqcOYY3dHFeiWtPo4F6nJT&#10;EV5+4oC7dCUHwLby5w5V3+1qso1Q59AC9XVt4FzcxIV6pS6MJv6DHyJhRD+yiaFHuvkgRdlA4IKe&#10;+sSvbACjv8cA4bsOsJW64wJ1eNsnUhMbWCoBkAOQV3CcouPweKT2EQhO+eF3/rCWuI57xVFydU18&#10;2CT5626+CrlICRPAMkn154Wcib/ErXiLF/m0x0+0KMrm7m9/+9vTd7//vZ++IOZ5Eob6urrWa6E/&#10;6JWrau+8Rq+V25sHuGjnznj8yAJr7SJNXE2dSx62FowHjvxuD+jYT9gTkzSIAWyhjvHL2Yaf6Pr0&#10;OQuRALi1HVmpS8lUPjz5FMcLd77p5CgjTil3O0MgH0C6FRwrIw/bXaZyJty8/g5feKF642Oe6quy&#10;ADe81DbR232gUvzBK3EB+072pU1GP3ggg763C8i0XYB2jq3wAuxbH21f4s8NMuatekV28d7r7Q08&#10;iUNMtI3yRAivHEIur2AFl8X1LvKST5zwanP8mnaYdlK+xRGq+bz5Lr/hDR2Lwd1Q8KajXrGJTMpc&#10;V9MvseiTmxESJ1jkuJZMH4u5n5xUW2YBBz8Q1/BhkYmnrFgcQndeoZvXYurJDfmK+OFtq47BqRZ0&#10;Ll9EiN3IU1w0DNSeWKzkgv8MRBvdjnxo8Ad1d7mAeEbrk8736LOxj0/aqxfC/Vp58mauoSNCwG0c&#10;bOnFTVPEpV//r3p+++ba7fYP//APT//6z//s9Bd/8Rd6Avgb6Zk+QGT2N0+H44fjk36pv0kHntuM&#10;bCFGMtZnARkawHEgvXPhkbqgvQCOBZXRj/D7wPFJ2gDthdh3jOmYWALQAN5ZYCUDp6c9gOsPWHOs&#10;QtNRhehCfvsB+PDqZfTo4nNtoww93zN+QkzsCIwrnvgVfm+v31j/tB3eUK32pL/6AnlngKwtw08Y&#10;jU5km//oY30lA+DYkYQuK35yEwbykAMt9WF9RUMeMY8tfFyucy4gnaf4Y6OadoCv180d9EHcFDZ9&#10;R3WqDPSxXZtpLbNsqey2Jjx+LkCCLZsy8I6nymIX/Aqm1wkpNrse7J/YUDzKAOsxmTstWT0HZ/+4&#10;TPS0EfSk7ngapG/yoA/txl/lQ1MeOnAdk0c921aFBzd2FYpLGbp63is6ZLQuwOUJbPpq+oLSSPOy&#10;WQvclAGOA/GDr9SX/GOcoxybi8s5vMu3+cXhvPHC8Yov+IwtyAGH9gt0IaFjAmUcVwY48Hf9KAXf&#10;8mYnpzqAB9COKN+BU/tMdlI3QHUuKu6wHPXxHCPnUgfo+C1yFsyIZ+oqm4firzZgXyJaTHWWOh1V&#10;2Hxg/s4TwvQX1bt6IfuxBF+PX3xOnUhnjm23Jl97/KBPwfNwveYb++jbPtdPIDBP4AO9N4Vpmzo/&#10;A8lEl/IFt8ChNzSVUV9QXt2bNo966zhafuVFSpSTLwdZp3NZ5EUO+eVZes6ZF2QOcOjDnBtAl51f&#10;z8lrTDhPuOalOON1iNSl5zzSi7q8kb8zJ1Kfg0K+MVg8dIz+HgcVYyykUnfw5ANYPj8HM0A2NL5W&#10;gr/yRbrwXSokpqyNo9IeqQgEqMLeUWU5Y5CYJ3OzmfGmrRtPvOOTlKELUB7rWkZ49SPzGgA65jQZ&#10;91Pn3kSzv4n1vZ1lDIQH8yNo7VfZ/E6v4Ab4qYynT/WTGLNBzyumuc7ELoAEvRgvscX9jJ4ms65C&#10;ijxtBssENoSfcQOpbgjXQ0Gqv1x/g7vaILbSztKtW6fVJscPTZB/6Rvy7gLGNuRYL9wpxd2G1cej&#10;I7FTuIsn8W8dRQi+HSB+XphXyk3pAD7sp/xI+QmQ9+97jamfkpIvvAkssaJw31n85VsdjKotcrrs&#10;4EyyDYppwPb5KF89TzyofOK57by80HnBdkw+OL65VWn5dZ4ETXF6vPjooPixMiXNs8/Fk/4HH9hv&#10;ssP+FWr7W16/vOftdI3/zJ/QRe1N1/L+TV7VbeoyN9dJG8tg6ow/2o40jdaxYlIpunUcs7bKRi9u&#10;XigYZ+KFMirJ/bgONSLLkgPqG+wDoDXNHJNX2zmub8hrHJLP+saOV13B569ywAXiFxk6yqx+Rvqu&#10;zV/WXRQP2PtjoL6+xMUFhTMc6VZYOHPQdbqW127OF4+NXpqqJGPq7peDnrnH4V/8YVF6eyD1XZ8z&#10;Zuz1azw5qT8FU37nqXjZz+e5UY/YVczO+G8McO1T2k5o7GMfx1n1B2l1O+f+9zuDh2NBco++jL7K&#10;xkv/zJ/K9ZCf8iNf5/Y1enH8DwPrI1J8A7/64UwurJsBQo/Jv4Dyo61dQuyGXiVmUx8rBZ+kClwS&#10;X5wjh0/BckV7SU9bBJq/0zjfpfmC3T5PaL9DytUcsPu6Onh8CAuPrXvc0253mb1GA91z2qk7aKrj&#10;Q6nfuKBxjX6xNtN0Op/eZY1KZ8kuHznZ6D4qK+MvfmA+pf4KuyWLfr28qSIVK1aFp78dqjt5qZ74&#10;jXPojjUmzkWNHCFm4znlwQ1faHaeHV/2PEmC++IHPXCpW9ZmqUnZ5XWmtLW9TkN5//exLsJ1knip&#10;3boedO1A30O/hWQDfvN8bfhhzA9CfME6Zq5r43f6JerY16Xlfwcv/UTkDDIg+X8cswk/KjK48CGP&#10;jy4f72B7ZPUC9CzoNch2gOomys5TjPn/UWBnjq7nlRzy6l7+tbfMcVLLKrfBC+1+gVpepD1mIdOR&#10;WoYqgz4TXzrvPEFRGaUt/UEWg6kwfAX9pT3VnUCVBiWNL6cB7jT4uHKrT89L3ACBrh/KyscDTZHv&#10;SGsPRWfHm353kK2sXaZtGrPaGHc7F9F2sPuxx9W95xv6rUM6VfDdOR3t0L3Rbk957gxWeYN14tAm&#10;bDFZPRb+xiQdPp3MAcWjbrjDGWieU2q/Mg+ydbTr2mPbOHHbYwg4Lo4ZcK4DdyBqp0yAGQR4koYL&#10;O9oDOmMekyEuIPidF/KIFf/G5egG38ZdcdgUrnwm9HuMsqDgzlV0PAV68+G4+EI3ypj3dCLJOYsG&#10;XlybWOcY8ejXwelw1UzcBrd2M2Dv/UAvqpB5doeg8OwdMVx3riLoHqCOKuMeFNdjnvKS0qOoF6a9&#10;kCg/8EQ0+ewMCswPPfhUD2lFL/ZoFh12mcZzjYbNWXsSD3z+gaexze/cFmxNHfEkKD4KHnpQr/jX&#10;/QOvRJMCnYCb1ywa4APimBt9CvadNsfw7dJH5u1604ey4MEfelDnTLbAcRuQSFmUii7jO1J8e6NF&#10;lMd6Shw6fvMX3u9l80m/seSNB533VWHWYV1AHf7gdS/AqlNuDRULzhcoCwry/BTwmJyNYFkie9gk&#10;5ol2QtC4Y9/isR3Ap5PKLfvssPLrR8eu7CmQz+vMjDf5PI2PL3/3u9+d/uN//E+nLz9/4ScB0KeL&#10;wZiVzV/ZIx9eqR9QqeuSTa0s/s3mgy9OshnZiWXld+KJ/KWr+NnPqsu+wSB1nPqFFlzii80tj4k6&#10;h+b4RAJ6mpdpQocdxKXrmf5KdV3ZoQqN+15iSCDWfM8Zx+dQ/dcETsXk8YrHLoRyzqu8ALcLpe3f&#10;0JE25Btp7EvhKBbIP3CthPWmHoC3b7dXbOti1JsRyqdP9kby9GXwwBfRIU9xQ+/foHH7abvZ6gF9&#10;HYXRhc3ZPnEFH3Tn3L9Dr2NkwM+vr1QsoftbLSR6jJCfoUE/8qPnx9MXX3yhczSRLuKPr4DqSV93&#10;pXx4f9DvgX9kPJlxBvvAIw5ZqDSN8L3YKzmJj2xUs1AKD+SSvtNiJE+yv3r1yr8FzVjBXO2tbky6&#10;usJ3vBrxWPxRkEuriRO1bealEiXdo0Of6oc39vHZoacuG5/u5fcey774Dfmpw8RQ5qXNA6ef1aYU&#10;rfiF35nkRpAnT9kM0etP5bevvvwnp1/98v86/eX/85enb7T5S1ugIvq7iLz6n374u+++cx/D5onb&#10;g+SQUi/vVM4GX+vXmwmiq/2kxAcXOd3YwM76Bn2RwWua4UndUGfZFBGNYikLbHsbTGxAaz5KoXO9&#10;uo5opYfvfYODeMP/SjEIDXpS1/Bmk5s8f4RDKpbmx+uvMs+JzfUv/IUq3GygYBNl3mRSfMIDfbjR&#10;gNQ8VRds/lmOyguHjeiY/gX5hdqJ/qypPJ5XJLa88UbHtOJ75qy4AbrqTQre2XkZ3ZMu/iqv7qTW&#10;RyqxAMtx5agmfH1CvhfH5GuEWvYFD/hcQvOqY+WTXx57WY+bll/53FrAlg/AhW9pwDV/+R9oH055&#10;+RRHGRWx0rMyfCyIjLQ/ZPGxnxSD3FxTvr6BifmRdkaof/LrT9oYupzJHP0Rs/TXCWMFdQsQn8QK&#10;fROw8Eb3nrvwB77Y4GBu9ER9L3TWT3FvHhJYO3Y26ELdYzP9SMG40rE06Nl6AId8+AKkHv+YRwn2&#10;shw723j4SwdE2cLb9QN/0csvrQ9wvCm8+wUu6DDy87YT1Zn6CnictD+2eEkFcMsfPcQ+/aXHKMZE&#10;2aG/6uN+duyhv0Bn5jiZJ6Sv4FqKeRJ9j3WJqWdykOny2ai39dKF30uLPiEihtDL12XiB0CnTtCy&#10;g6WxgXF3lmqgB5pybP0bXyrP+e5v6nwQFn7OG8+7r9NnszmHbsHrdRvybAOLX7IJ3TnP9ZxuTrz5&#10;/PRGv73m33+2zbJbbYdxz+EiXOYAfNgUJs5YM9k3Q5ABqNiAyeDtOqTkqOOek5qfZLLJ6vUYZBzm&#10;W1/jKZOmuWQzzkIPMnXndPwND/3xD2Bz50OuC53zB4KfbtQR19z+rUn1+Ve+XsaG8OsiKLzug2fz&#10;BiBw+TCv9DWRYvDV9/w+PU/0Zlx++t6/CWc/c92Br57yG6o2XJttokd/9XTWkmsI5nQfT3kLGGXc&#10;MHV9rTFC/PmJJX4Wqddt3YxzbGGP/ohfoDaR8rGf7jNqy2d+4WtT6ep+Qq4h9ZNU8r/7zQ3/wUPZ&#10;Sd+B3R2HuSlWyrg+bfvULzIB5hng81OBRpTuvi72GC0+M4+XhcIDhVScJgZu9f+wAYSAn+qXZB7f&#10;jq85TV3Fb8bHh64hEOixDtjpyPVvwMrmvZ9ueyZemFe7vqrwwepe3YqCvyxPtPSLZyzQUR/m6QY7&#10;54gD+gKA9tEY6biNbfiftZ7OH/0kpvzaG6LrN3Qo+Pg4dYwhhyz6zFGh6Gep/an6qz1GlkGcV1bT&#10;Ehq3J0qLu+vBPMqQZpDYtX3yixTqDfCLjfJkvU7jH1573BhXdVkXbHHf8JBBw7BxXF2pIz9UMHGO&#10;TavPHH5lSxnrp0Drq3ycJ8/mLXlGsT0clT445/bs9KYScv1KWdbGmYNKNnbOmlTqL20yMkL3cbU/&#10;c7v4Eg+39/gNTfyHgmbFDbzbNeIF9X5aHeUJ+WL8QWxQKf8IMF/74GACf4TgD/QHVh25SDGtfMrd&#10;J4IAfvsCHQOHzj6988tPVqvE9QuP+eAexqUP7udpAxYRHsMfXLvxTs7KxC7Kxr5LfaB/mMFtG0xz&#10;Ic96oKCAY2zpdf2lzNFocbjkd3l+qSBjHaAZjWO1N7yX4eV6XuXtOqJT9Ew9mdZ663zapRd8VcAN&#10;pozfAG/kBPbz9i+4EsANmTNKssZJjz8puvPbc1jRtn2vvnj1z7QP8UK/mG4+yEFm/UWYek4z9XAp&#10;rPZDUxT8wHE+cwAhGcjTp/W349SnQZ3+tXQmH31F77kyZYKl69jWPEmzbb0ZrzIpX+2LkzuAt6k9&#10;BFx/eF4rB3mMVCtFf/pvbOp63H08wAGqu7ySDH13XrSXr8I58GpcA253XBGPDmYkTUEFdvAp/mXa&#10;CyKsaSV5guEBV4ZyESCAT3kakbzp3Iygr5Yvo+Wou2CvoEw8jkApPjj+kx51Gvz7qeymlQ39fnw0&#10;CNF6knN0ysUtfnk7nYoiADlvHRSneq4LU2XULnDKuxd++JTy6lv68lvpFiDggA+dhtKSLF1WxgMH&#10;XOjtUF82Dx+TV92bjz7kNb/nxt3qlfyHAPrilFfx9/P92LIGCfvtO51Lo+RKJjj1ZWmbUtbP7k7y&#10;LqEdRPGLU15ygC9WsHuH4u95HINnHqOD+YhHYfGdjJ5XbvEeSolpPmwycAH0Vne5cqHgRVUWuOYD&#10;70484J/zcM6dx7kjVgpbZzq16+vgcWHpi1946A9f09xZ/GazmImj747ZfTp2MhjZDyKAx6NH16Kh&#10;XWZsoE9hYCM20bW2o59x9MWFGXKP3zbFFvlR+CKMEcJr/1F/gYJvOnFufvq51GHlUeZjhBbEADnQ&#10;84cdBstKW7SSgw+OCHR28Fg+nwmd9Yav/vBjeboe1b8A7YeNNTogB/38h7+EZ15OM7jtr0hqGTT4&#10;j8HpcgC1bcMfPa8eadNHm7/oRRm09PXooSUJVJOgyD34U06/qHyOFDfU6d4X2k4hiGVgDrDekxHN&#10;RiTJPFjk+KiJEnHjDd8hYepsvajzTb/qoYqW2+Fx+H4dS+46Hn4kqgF9pU9nsUotSbzlYdU3stwf&#10;KH3MBjS6Uj5ge4WbvX4mJ0dZcS7Ty/53lc9E9KOUgA9jkw5ON9qMAW50Y9Lf/o+/Pf2Hf//vT7/8&#10;F784ff31N24vrhvh027Y6FsbuqkMjIaNJkSyjE1+ftcVhtB40pI69kKTLm4xAVJs5xNU6lR0KrT/&#10;lXK8f4yor7zinQWqLES0bvZ22TzqgzvESVs3bFCiwJ5XfGRkAavSQD3qmlxw6Uv0qhSX1Qb0R4dn&#10;z+Y3wIYF+JSxeflOPhYDl0T+cYx/vIGi0vIMbc7BLy+OWVSivaEL7RpA1fA976dCF38SH+jDB1xk&#10;kQLgdQGyeUz46Xd5QhwbwCdlIZIJMDpgd+MOHsDSY9pL8z///Ev/DitjCE8VX12xMGgS84gOLEpK&#10;zyeMObnhyWz1hb3VDSrw2+do6c2/aUcbeqJNDNo9uopKY9Y7b06jJ6/55WKV/PcKXmzGxsdavLyZ&#10;J2LgXTmqGd8gEpsoOerkPW3b/VXqR1QuRy/+Co2Znt+X+saS8ceOg2z6KnwVPUAij1imLWWM4hXY&#10;N2ysE09C5oLjJ/rd5V/84henf/Nv/u3ppz/9J27Db9++P73QzVL0hf3dnzy9gr8CjcP6ob7e44cF&#10;1+pDOceJzfP2CcfWXWOOemDcY6OAp7JJW1aeo4pjg2PqL21l+g7HcnxNn/aBR5AE6EKflbE5Ywe8&#10;+Q1g143Q8CV58PRvV+u4b/4wE31hK/gAOlk/4YVH2rZO3Dey6Q0vyqy/Vh9LawbzpVoZXuEJLnj4&#10;Av4sGliuUn4Ww+WTVz3Isy+mHyQfGsZOyuDDh8rED6WjbgD6Qf6Ki+9YHOiCBfmF2kpedUPWoh17&#10;OLcOOrefdE4eHyA2hq7n9U95GVFf1r0ncw5On6APT/i2vuF/2App5ZL2gy/sW5AFtk224KHaRF5p&#10;jTW44OM/zKGcqOsih697R05tJ40/oAxY3vCDjzhZB5SnH3uuG9LAsY7UZ4+VVidThThM+Y45nkut&#10;zNFznYMmPnwAt5rtmDzeYIGN79X30t8sW+jHsWeLJfBbHv+Gf/VsCl5l7sexE7vIDUBDfml7XPqm&#10;LmdDhxgX5BqAG6QS04xLj5+nD+r4xdyhgEzsKb2EZhyRayxzi+ldB79NQvVCXnWx/MHnGL9e1ofz&#10;VPZMbyDw/FP0uVmW8TXtE50XT5Wb18ghNijz3G3qVVHtP33Zh5R7I1T83PcNj92X1C0254l3fC1V&#10;ZU83a1uf9UvjFx7kwZd5Stsh28oFcNBhl9c2RR7xhM17eWmh4486aRulP0Vfnur+VK/Wf6vfD499&#10;yBC2aJhTe9OHOqG9SDeg/ZiPN50OHYUTFxsf28zPKWWpExfqS92jeGeu2zzwAXXNSx6/gQvURo6h&#10;LbfKbzwYVz609diieRUAa/uE+YXaHlCepPwpQ7E0cWuMjI87bo9llkD1putsFoZXzBEP6vd5S9ab&#10;1zeaN+lGpndPTp9obrDmdYwN6Cj3Suh8OJbP9KdpflIpjRh0p96eP1edUC4HIQ+9ofggflwr5Lo1&#10;dkCHnz5IUY7X9bBo4gcxFdQHPrnjy2+akgI7zR4LjJmF1p9UWtANLGeIT+O/CNgF4BugelYe+rFe&#10;4TtHjJEvbiCkzq6e4clzsB509RcF1c/1Lb6kHhdwMEA6+cWhxDi0B/01Thin3Hc419R3+3L49aZC&#10;aNADnsylnz1VfRQnQXXoJLx9gxJzXJuPGV9VqypHT3yn5Bagr5id5duuzWPQvsdRS6/EF22/m4uO&#10;QqHY9uEGH+wgvrkGrm8pru84bj+QN2IMnuiA4JGmLjlfhnC84cHf9kDH3xi8yy1Pp2Mjfgc+oCNt&#10;hL/h64L9q/mWdfiN+rEr1WCznnWu/87i8riySOsX2qlfzSsdfdMGRCObBNzSlV/XpIgAAF7YUjry&#10;hsUFLd4CM/3eJd/yIgX2vrG6dKyk/Gwcu0NPcHbIdRRjbXIv5Xf+s+fbrmHS9ZKd5//O424gJ0yI&#10;q8MH1Qnf1xeJu3QuPq5hu1J35e3l2zH9XXmmN5/CjQd6uL7tQ9XjxID1i+IhOqNJ/DLGgLf7lIgo&#10;wNd/G5+FP3VW3LtS4qWbvXt59K1t0cHlo6N1J2P6PA7jB450jI6Hmsmcb2jNX767ms3Z8KOnok3J&#10;WiYRA7XRNy1Nf+g8xkbNoVAp9X4u0DLw3LCqDy/PEUMeOvSGCYsW02Xn6HJX4v5vcM1bXx+1CEJb&#10;83gonZHtm07EYOHrevjyN97RGZhkybe9k4lO1Yt1qODLcyqHN2MCsqmDXr8b38oZ3V/l0bL6x/zG&#10;H+nr0mc5n0q1nHNfOw8a/RWwlxvcfgi8LgqS5piXvwFM/9J1QGwz2H6NCVqj6k2bKbj9jW3QMS/0&#10;Gu+Gss9tgje+x8YBz27sWNzZCsBI4WDs6uA434wtwz2vTPfUAWKD4Ka/jQfycA4ymKghnuJ2OjbA&#10;tDvHQw9wq3MxkAEQHJeyFs6mgy/kwa/tKuOYCRBp86Etv6bllwvL4BYfeqDn5eUU57Ys6vr8kq8z&#10;56tlpOVJEf7LBRT5kddJTWnAu6QjD/Dk8aJe3LjGH/VPsG9/7zIorf+LSTl/S+ex9y59wHE+dccf&#10;9RRXld2dqfFUUhmcN++yHsoAGwuVizigfuR458UxuHzqoy5Gg7tDdWle6eBdOfDznfQYuRWQ73qZ&#10;1aadF/KIbbknqQTgKwC6PfXJHV/WBR7AJDmJbvBhEYWLbzYEmGyb9+iVRQl8kAWXJ7pQRgfrLBxw&#10;ac9s8iKLxQNw6TDprEiJK3zYDSZodjutj/LwS/Rh42DiQylPb7EYntdgyY8zKIDLq329OMBl7NDU&#10;PlJwY3gGkKU3NqhDlkAvTJzpozx489kBu6kPcOkHCsYbPmd5OnGfiMfgxx8D5ehZGR1YTQtvPlQW&#10;T48yKoweDIA8VU19CSUbNLOwxOSx/Su+hvf5ZDn9r3WVIMuAyQAiuKAgpawDyiO9QwQfUpds2Dg+&#10;xh7wWPDyjy7e9OJZ+MLt0+yYAWRRIP60HyTouJAIDnT5HajEIBMnVERnZFk5eKFkQfnW1/nRnU0E&#10;ADx/5Bt6aHLNRyrj39Rg6MmPvwYHBtJHuZ7IHVsnFATHF5KHWpnwyTdygDeBWRRD1T4pykLMLXB8&#10;iqSOuoVwZOz9WC8EpLQnmcbSRTxAG8TfPH3C78pC90a/g/rrX///p//3L/9yFjFox6pzNmi0cZJX&#10;6c44BpPWG/0CbYw8AbyIfTZJ3e7kN/LoA1hEKLSOWgfEOHfA4ed+KCOWeUKTdkm9FR8+5EEnD5ot&#10;cQg+ctGBDV1kQ9N2bYcrD0jcMr4nDjr52mUYcb7oD1g8ZSEIHaNfbEIOcIy/9Evp17hZBhuAp8Kr&#10;P+CRthpcdCTGyf+gts1CZ2OV2Ctd82hvnlDKvpSlUtCrAK/euBHd4jNshwZ5QPnbdunxVr8Pd7RD&#10;nmTI5tvz5/gr9kOP76y3jokR+1n0Ut522BadUyevX39v/+AP962SCw/qCjx/FFjoQKww3sAvfszr&#10;MjnnQoAFc25KgAa73PdIY44xn49CXP3U4Ysvv/xKT7f/rccy7kClt766enp6B43jaNotbhRf9IA/&#10;HYGfKvDGcfocbnpQJXlBCZ2EYT07BlkBbNKff8Nex9j9EPTNCJapfgUbLJzWLzXsH3iqzvJ6IGKJ&#10;8TRy4P9cdYD6vNbxk0+env74T/7p6Ve/+tXp5z//+emp4pHxgde+4zs2feHLAvsbPV3+6WcvfBFF&#10;3TCuA/TftAva797+0IV2QB48APoTNIEU3+EX4sp6q11S141BytmwefXypcs/1dO5vAK+dPCDzvGh&#10;lGPucG6smLfqjPg3ruR6U1l8LcNxMDagu5B41SpAzNse8QOwl00QbCW/MtGlH/DwA+cAtoMHOB0d&#10;KW0+ZcVHfz9h6FgZ29rWPfrk+ooRPTGsNvcx7Yzz2gnP6l/+9gX9nnRDDjZwTD5p7QE/flO+oz+4&#10;eCevtUr/Xp3B322pXnu9WI5kVwcpAJn1AI9Pz30wZbuM8Ju+e/xbOmjA5dOnBykrfW30+dBWB2hr&#10;b2lKR5nz8IRiiLj1E7ob75QLL1Wu8WR+I7pywmTZSh/fsYcijpGHDkDHMZ/oi3arb5en3Rx1tvRE&#10;1sSZ6XTest0m+mH6S/L6KV7lcb7n6WxYJt/tmX51+nr4AG1zxIJ5QJcil6cONC7Q1tWvlo5C8iq3&#10;skk95uKXylBaP5mpvnZ88nDFAuzkb+jJ59ix3nbssY03ACQO0g6MaLzagw784Q9fg6n9wIsNA9rS&#10;LgMdu9FEPjoSN9S1n0AXj9ic+nVbnfkm/RNtiH4SfAAdCs3jHL7nH9kgWuuCvvoUD8eAi271N+XM&#10;0TtXsJ7YYt9oPNEf//Se9oNoqXfK0Rn8R/P0unnJBnRv30Medaiss3oLXfpR9AOvn91W8lpuvcWL&#10;HMb65oNDHfh10NLH16CaF/CkOuOsJIt3/KyRKD4gNscf6AI0rR7W0fYzsBvFya5TaWiizZdX1vHO&#10;t7gwu1JnkRFJeg3vSFCpMpg2FB9fG0ZfNoCzIBwc66s3lHRDLjc4W6HYOPpkPsD1s5krd28o6IGd&#10;9K+UYMPMt6Qv8553HjuYn+knDp7zcy5PPNZ+1AM99ZlvsJLvPS8QL/zunyNKGFsf33CnfNPrN3DB&#10;vdFc7Z3sJk5SZ+HpWIAPPtEfZal72jAxJZb626H1sOftx4zhjevicn7JZ6fZj4k190uiuJnxtOXw&#10;o38ktopDPbYuSbmJivWM65nn1c+6lWH50fzGLNM2RuAlo8uvcnF064A8ji9x9nJwlr3CddsWb9/k&#10;5v7ZTBYPaIGm8Kad7XKIP9ZvigfP4nNM+73USQjyvGKBuatuzKO8NMVV1qIDu9dfFvQP+Zq4Jt4t&#10;S3HUTVVZaI7kVw9k+tz2qLj1co9sXqFq2o0HqLWHsh5fsqCsc7glV3lyzwLezlX6ptBx4zyw6nUo&#10;8B8sROQcntYFwPOGBDGsv/hjoRnnri+3SeiHH3FOW/R53LfIWneUVS/3P8Kwj+CjnhD9xq2mHdZz&#10;nJLKcyZ1Yo7EYJxD6s0Z7PN8P8r0iVR4rrGPjkPga5bxB+c8wMLY+CCo/yVObNGmaO3Z6dESaF36&#10;2FlHDMQuMmXLXtEg/wOA+kAXfOq6cuWL0ejadmg9yVM5da+rLl9hUF6S+rZrbKC3/u9TrX6g3HSi&#10;ga4xUJ9wDm7KDp/v/He5ldcboHpuZbHV7Vnp+BAb4A20rqzD5O16gnN53rz6gHOANxyiVyJ6onoE&#10;2aYKFe6Iip2c6R/7wOOEyOX1yvWJTqfMR9Y/Y304QeZYEg/6LNpSfChf6i/rqOoHFAOjGYwM4LFW&#10;tK+v7ccgce75xtBHz9BnHSw39yfn7m/WXDw/1JidWFRcce1EjOlT2OsCfyZWGf8TC7vs1g1peIbL&#10;sr11vfuecUx9sZ0o31yCaSez/idmLmHpMWXUv+ECeeFdMphzx8ym3z1oP5hdX4RflEI26jCXv6z3&#10;WwyNO9ex45deU3RNoDKgtW82W7XvQJb+SOcD4i0HKFgdhhgt5aAxnnIfgi5Wwi+dUeQQIPCg42JC&#10;yMf8ZmJRXeBO9+wyJdWrKXh3AbpaR9t00BUXej520mSWFXoC8G4HVnzyK9uuwA6pYHuGAfQENhXB&#10;HRB36di8pui78+5xy124fZHPZ5eFItzttkN1Jc/H0tV+GST8v+OUbzrgY2Dbee7H4Jd+t6F54O44&#10;Em5Ah+JQXjjDbeYDKTxKX35F9zmVJOC7eKQ9dhk4+pSexZ/yJW0+uAXTY7s714N3y++maemRerBW&#10;DAEdHBp/e0xRfpcue3zeh0P+Dq1/22DHhHdxkJO42trBLCQgj/JHLBgpT4fyZfK8aKkJlcuVx+IC&#10;d+H7Ll85NXzf+0kwOjzouNCncijjghBXcLxAxzTHhEjy7a7B2Tc/eUUWfDX0iWVsKK+yhE/rn/R6&#10;nhBCHjjQIZABGVu9uSSdjouK0Hfhft3hbnw8S592xIx9vIw5bEMvy5MsBlima0zl7Qfl0Xd0oxwe&#10;TAbMSxfV3H2FJzh/946ns1lEyGbZIz0BCS7njL30Q8yJ/VofCWSS4U1U+lzRQ2u+m47KWGfuv0fH&#10;J/PK1Pd6tVf0l466yt/7EHh5YoDPdPdwX0sCQ/yC0d5UoH6kY/lYIOU7iBd3sD/Sb6lRr34tq6e1&#10;1EcmIDzJWoBXoTZxYQv0PP5l01wbQPhCvipwRExjP7//RhtgI1TOk94EYfr6TPWy5FO+8FjyjRe5&#10;5DHSucZmjMO7fgBYKYskBdzOZ4fLCetexrF9rRQ5h/XBIodFDYk/PX2kp+/0lCS/0YX/n+m3Xlmo&#10;+fW/+3d6FfR/O718+cqyn2kxCDtZ+GBz5o028KLXxJ+rkNhN3VHIRXIX8TCHmMDvpAbhUDXwIXXf&#10;orLWP7TeXJFcNvuJfdolsfnVT35i3u13TG/+bPrpFXR6RRObLNQndQcedUIZE+AuMJCHHMqB9m/g&#10;9dzHc+5M0RCztMtseuWCvjTguM/jQlM6s8GGPsioHt9//yo3Zcg2x5YZp/34UF/GhUYTa/igKx/a&#10;qnmJFkBWbA0O9iAPGtopKQAN+pKyQQB4Y1n+sX7EuID+xe1XdODhL3igJxvpvF6YCnvq16ZnI48N&#10;jXdv+G137NES7PAyQ+HiGy/aih99J/qCAy5PQ8msBUJdukPHJi8LvfBmA5WLD/Rik5OYePTpo9On&#10;Tz+1XuC+ef3erygmVmDsiwlx96K2fMbvnvYVTMTSNZs1rm7J0tPI12wA7gqJtrHjNitdOW/D2l/f&#10;rqB3G6Z9PtYTDzc3Yjy8stGuzULVzw9tANN21NPYJ40rXiXcdt9YIGUMIh8xOlL6yL9x/NWXes22&#10;6vLNq+/1RPoXeur3p6evf/b16YVff6ynOPSjx3kV9/vTy9+/1GuRPz199uKzVTe4pHFQHRAC/yef&#10;zAWSNazcnODLxFkqlfq+FYfygWNCsUU9vdTmL08dvtDGM69n9m+kio56bvwuHUYm5+VBPHnRV7ol&#10;TvI0N0/6skkDD8em4/8YN4lB2if60u/wRhPw/XS44g2a+hSxxJtB+Rwjn3GaGAbQgRsQfEOCzl0u&#10;nZqCg/+Iu+axWOx6hKfmOhyjV21HL/pndKGtUyfenHKMqT3Ll+gPwLOpdWdsETl0LYM3/mKMcP8q&#10;vsiknA+61efkA6T9cN75jX0qfl6815wC+/GfkEFbMiu7aenhiSz6HICbGNCpcsnjuHRN3bYpFDgP&#10;3WkxrhPG69RbMNKfCNE44PMKv8rwWwCUZ5i0ZaWvXNtl+vxMCX6Fb8E+l75v9JSiY0t9FUAdVjfO&#10;3XeJDvwsuhC3qWPiyk+oo+3w9rzGuIlJ4pSylsPzsD91iK7YkQ8Yh6r0hWe0XNy4PDy/+PwLxzU2&#10;iIV0r2+DR8xTw+Yxelgf+QN52Gq5xjJr5+0+qDzqPnxS18E5fFo9xxVm1jxO8OElfKIbWSqLmASH&#10;c1KuvUnrG7cdjFx28Bue1y7Xl9oWfTntLO209onhmVj6YZ664qPf0EpfIJz0E6o33ngDn5Gd6zr5&#10;Sef0d+RzYwp1j4wd7FvVcAFbAGiaS55tVk7nf7RL7OOGLN80M3yePW6JAABAAElEQVR9g84mgtgB&#10;kOtYs57omvGTcv9OOuWSuXCn3+Ec2b4uku2xcdqh5piHPRHacax8klIn9AOJITnGvoG2/e5zzU/p&#10;I77XmHb6+Pb0ztccsVvaJ2YVy4zhvZHLvquTECTArj2GRJkCfVtXn9IXZ5wat1FqvMOekLm8Ado0&#10;RWff7icvH/E8wyg/xRxzXn3U9NYYj+3IYt4E4JfMl9Fb+Z4faexwmQhVvup2/IMOvklOetJPFtoO&#10;8cv3+vmI9zeas2oewttEiNuP2gUmNuQ5k9RMxwv5eurZMagCbkpzH6xYudENv/iL2PC1no7fXnOz&#10;F+1BeCzgCijr+pj16jkW6LgfcPf64vwSwEUmH8fi1JvHUiG3fUBX/0BTwF4mchlv6+OUl2/1KV3z&#10;kZd2k7jldca8Tr/tM20jcWSOI7d8yKueVUlmuH+qfsgqvox0duXnrJhJo1NiGTrq4iHgOk6hY4C9&#10;60p2eV6jFL8g78wW8bVeKvecW+WcLyaU61N/k+8zGQx+ARrfKDkZtVOkC2Br3jrA1/184G0rubRx&#10;OTezdc1mEeuAuiiEz3lMwX+XV9ym9NkAtMgGdhucoa/YN4qj88QhNkFLefOgyVxe60+an+0ADvjW&#10;VaLZxLwE9EVvwLgjC0OWHuigPuQj85YHIO1dPtI/uvLBZfy2rGVU0PAwjqQAxp1rF7J2+6y/cJoW&#10;f085/iFgTMMC7Ih+kZt1KXzLOXIinz7PMNUOzUNAr6nO9UARI/d9SsubQo6TqlJ6Qob5Q68+sXys&#10;zxCA848A6tO+RaY++LM2ue1Kpv1C/19bvQegvlyeS15tOewEdeE/oB/tHkAWQOx7HBp5+yuyH+JX&#10;+ku5l+3TXtv8ux3a7avtmZFV+sGv3WeXyN5kmzcMuN9WPO927MfVjbzGNX0CN5bXDnVDOj+kgOux&#10;cLI6V+HUtg2u+RG7Cvby/l+03WmvdUmWF/abQ2VlTd0YaHfTDX5hG4Roy7IMlsGI4UPY8kv8xUCy&#10;vwl+BW+MPMkYiVLT0I16wlVdXZWVs/+//4q1z74nn3yyy0Pce07EjlhzrFgRO/ZwtL+fefsLa4M3&#10;xHFwfSPY6SM/v1i6t2Pzv1RzHbl3vu4+8S0+FvDpq+uQ0BOvyIBax3mO6U4G+yKVO8qvbRZmz/eW&#10;rPojZapuhlqAp7w/03UMeqJb5eAHeOf/Smu3qyKFg9qqe19u2TnCltdGr5DuDG6EwXYqu/G/NV9F&#10;8ZVc7GBu7flUjj30df3+eGjxC6/zl7CcefgbiAeW7I1XO06Ny/yt/RvYS/XRb8NjaL/zP/yjf5S1&#10;5QzuPZHtoEidxUM7OEwM+vvmwhj/0eFdeHCEkxokgnfhE4zVTtoFRekQN1rv5w6n3A+1Dn4XolEY&#10;vA7k5N28jIzq7ou+fc0ZHeG3vbgRhKWTZhGkF458aBznJufKsHYq0vlCT1rajtnRxNXgmeM5MVyH&#10;HXi2NIn9adIzf2Ieth0MnMqg7kn8sSUcST9IdzmXnhzO29LaEv79swLYpLronT7aY3SVpcXtQb62&#10;Xq7t8ocGiPjb6a/rNyID9wo2Ok9Qem1DMMUtfvgKqkkXff0RmF3w1z/QzgBUL42sLVzHWy9fuOYh&#10;b5CzI767kbp1YBaeDPqpfhE64N+3wMk4EyBsYNxh1y5LY/O7LGD2Lh28vWpToKb3XMT5sDTXB+FK&#10;G4g8oXWl9rGLhzbjZ4Pvo2xweXWnjS6v1ZwN3tFpg7BJwkZKJ5vQ8CSSJxu/n80lF5Hoy97z2sd5&#10;4s/CgS2MW5v52tjBuJu+Mu7mQtCH3/5Og9r+HuaHH34nfQT38XrHtVuQRp3IIaHR8Zj+AYPH3nVW&#10;20UO9XQen8gJ3I6Z+GJp1K/5RT6nzkUONkWPD9FFctz6tEkmWRul7jTep53YdH57Z/DQLP7KHNxd&#10;aO34K7HzNbF1DhqnbjL5zeD0TvjOBQh0+lSDjcDQdYHl09pt9Fm6bCHJV0fHZG+fmLzSVhvGV/kY&#10;X5gnZALIhuSO7dae8D849iXTPZVL6P3so48aK5f2Z3laDS3G3ruz4KLpIgd9hv7Yl+/rlbYHzhjo&#10;06mRjzxLd04YRrb6V3x2ZNBnucgUvAjffriPT+Xy2z5J3ovKR8+eZFWu02dpX1noy+b3pM1rZPGi&#10;5j4lGnXfmPj51yXy7wIvwZDJmtBFv+nEP+Vtn3L6kw6x92/+tb/68g/+wX/38hd+7Vdf/vgnf5zf&#10;D/1BbKdvcwEhG5UlEeQ5aV151l9mk4r/8v0+ERUB9Mve/GRs6wtzYrQemrHrB/l9Uf0DVw5fLDAO&#10;HbO9DV71O8+o39hFj9ozcdOFDmVjfS9y8lt1A9esNmg80P+h74nIVqa5vsMPkoyZboKEH9mlxVP+&#10;JHL2IlJ4G9diks12/qlPJk4mvscOynSS6MQO9JBcpBQD4axufEYcd/PMvR28ecVFzV1fkI1N6bnr&#10;InDqN46ZV8hlU9VFN7/rCt6FJzqxeWWIjFPOha3eAPBhZaInHdCH1zI9opvflDVXkJ9u+3R55w+b&#10;3KdftPW3ECMDPcUhti9OLjTTCe150mee6tCmTto+V1c7HV+fGxT0UfyKnhkT5qO4THX6J//0n778&#10;k3/yT/uExgd5CvYnudGBbOY0c5CLkXDZSxzoHJDji29kVXc9yRef2t8Dr2BiT/7EwyNq5NNPkTN/&#10;7Pq2NL/XMxuJdNuEvw/7jq8chQNgTuuTNdpjNxfqP8jven8evT76+c9efuXP/bmXv//3/97L3/07&#10;fydtLjrElyMPvN5BL8+nSXyJwD25i/5kMOaMIXx7ATF1xoM+aDqyKadYPxInyAtn+0g7/1LPB8UB&#10;cHyLH7r5y7qivsqPEUua/hXP3qmvJmsfGXO9oSyym1dnfEYvvn4+SIBfOfQdfvcnPTsWDy94y4+M&#10;+6SecdY5u/HHfHfGLzuEwcSK+FvoGOP0lNDmDzsWy6stsZW/wD8+V8Mlv5qVR974G13Z9LLrwxWG&#10;QHR+6P/ahtZMpRl8416sQndtqW3lWb6Nc/EZ/MivfpN18vISX2x6D8eBWBora3llbUgPeGK92BWi&#10;RZj12dgP7LMscLaueY4nto4cc2PDWbulLcAryCs7qlw9lt7WLQ+4/oxb8oEf+09MWZ1G/1mLGHv1&#10;v9hi+1y7G8fEzXl7xJwf4CceaF/e64ulGRpkw7efyMEPl/62yUeG7evRbeVDG8zy2PIek7O2YO8j&#10;S4Hf8AW3f/IbzZVPfochV4/DXm4O7iZ24Hae35hovjS3S6V96Ee4kS/1lfO0g3Hc9egZD2J5oPI5&#10;KTCVgdQp6wMXRcUAuL0RKHFkN+JYid1qu5M/SOUCWX5DfuMeelccAJu+8Tu16ns+kJyOYqff/BWf&#10;fvzjH9Xf6weBx4d8Yo2+3zUGGvpCHf92LHl1O9nrB/jAO3OxcWocS3RrHBLrwmP7zNwWYqVHj/ZB&#10;7GXsajNXysvz+AK49eWVA33l8btZz+y8uf2qfftT327sh9M1XORu3wQOPWk2YNEdfdNUPl2PBM+N&#10;iR/lHMFv1f/Jn/ws4zG/Jw8oCb/97G/NpqJt/QoPvje2uMUGjYf/xrduzu24SDO6A2b+n7mNrdST&#10;TT4/NzLnsM632T2YjYnkYMfdfyixN3zpz03izvYb9uVh/PtLhTpid/we2mEbewQ2X2A2sS/eSx/t&#10;JvVHd8f6Q7J+MCd//3s/yM1hucnuzP+9gSRjtOc8kQPu+FDR6r+dNzsPDH999NOffpQ3jHyU9dzo&#10;t77i/I68ziW6b5B1mHSXaSjP912ne/2WzdHrO3vuWRw2OfIma3K89DY3TuuT7HcAydKYEH+wRpZW&#10;PvmWW3/WVZTqnkvkMSdYaxuPH36YmyivdATJMf5rk6UnF9uSpbemv+pDh2d5B7fwp27mhh2X05cb&#10;z9i4N2kd/nc+K5InwPmxvnjTGs96SCpvgp3y5sbXytPG6CWWWJ+OjnPeQI/ysd48Sbv1fuNN9G5c&#10;1374ANO+NnHMxTeWWDv0pv/tYABPyVi5p7XB1qGN3s6DZGnSP6F/3YCBsZR8fYe/8P3KF/v1vO5c&#10;iAbaONWwM7QWT9sm63H6Tvw5YzSNC7vzzWWSqw9e67X0nvPFf67fY/PKc7rODdLwvP/QNrY58cbe&#10;V9Oxj2xllzunYtOer2asLOzi18Zsd+Zn+w73WKaeDhun+LbkmJ8ZY/j0T+4T2TYmOH/qXHfWGeab&#10;Xf/AiYbz1z4o6esrpBrfhqZ1zYyv9lXk4Etu4npbmjkQ7rg1XHRm7M+5ibbVodKEbvVM7rxz52J2&#10;HFmsEULjtja/28dYxhe8WNwYceI8e848NVJv/65uK8vqxLele/3YbWS2h0MmAEtjceUzb9xrXpeL&#10;e6qexyZbLC/l5wR++0IbWvyHLabNvsD02TPuHle/iM9HRofxnfRY/cibsrStjsUr3/RR+vK+FtF2&#10;12fKId76iQfr29ro5OcY7jFqYgat81ebDv7qU2KlN+07HobH8ppcnfP6toWeVJ7GAP/Nx3o46kzb&#10;KZTXsTfd78cDGT2PfPx48bVF5MtWYCT+yM706bgEdGzIP+3D2DeS+LR4jCcc8PKx9YwbcNYg1sV7&#10;gzB4aXk0jujTpB0P1Tl60akx/7SDeeVfzwoV4OZ/+uXoxoa7Zt81Dd2Muc/Ep+j+PC7qs4cHvigv&#10;vWF1zs9yYE42B+8+sXFNH6lzFjpHHrpvWnvc9Voed7j3CY9AhUbIJ8LfaE1dKhC9IysTSFpG93b1&#10;pXcnBjZ0rk/VBznpGX8VUb/lCze6W+ByEn/qN1iiBmcXKIuz8tyPD+s3Znd54NxT+cUBlqa20r3p&#10;xKHv7ZzQMScUnO4D+E77TeWFXdkLk+sfd7nYAd07z21fPLl2adt68IYv9JoevnWOv+oPd/Q7D/XL&#10;e8vLX65Nv12yhNfa6U5n24sTPCItPrrKPvfEP/mIQGexYsHPV8FZvL1/XrWSqyFBm/5tN+frmffy&#10;R3/51P8DuzbXRvavwIafcDQ0+USJ5Lc4k/PfVGh7/iyfQL0x7QmsUcgi6yPkuhZHZfZAv8vGHlK1&#10;D/+KE3nYQqD66MuP2u6LjsZTdQWR9tWVnJ0s2PDww4cc1SF1q4vcwvCLz52g2AhJHMkFS3czzcnI&#10;bJKofyd3fvsdkt6hnA2VTYIqOvpwk+NLt6iw/EdG427G4sLLwVik9GKOWNi6at82OoXskZ1NBsek&#10;5Ldp9g4idtmEpsBNnk5421Das1HwRRauaODrIiI+E7tm0tOX0iv+BAlteDb1TT5OkKb38h09pNLJ&#10;BLlPV6kjHz3ZbX0k2qTutdxgpbWjiVYiz/r4iEGP6FhfKUhx4hHx8/BIlcUMG/QP0j0ZalVnfB7C&#10;O7kryuRm8paToReEb3h0d8cdPhKYlaf0YhOXhLOEqK0KUzlSh0dxMj7zN7TGpn0SMP63elfu4Omb&#10;KNknBT2ZF+O+vBO/9Qrn9i+YyDB4Tzpi/oaEe3qiLdsXC/a8WHg+NuY2sev/22SB+JOf/PTl3/yb&#10;33n5c7lw5CKBGxR6Z2FiYlSrn9GPrGzta9cNc0KVuKA6/rU+8nme8PDk9vMJJruLCXyHb6HHjpt6&#10;Eh2YTTZAO37D+73YftOifDcXkVykei+/Y2au3dSFZIPr+Iixor/X3sZVnD/x44Gz9uxcFHiJnnf5&#10;6CepG5vMOLdAM8+gsTDayyfw1YENzzynvrb6qKOjNPm0uwLh9SJ2ZOj4PsrSgc2WFhlsAGsOSutz&#10;2f1qZ2t/FsrSzgfsRS8ftHrzztnoKlzguyjPxUWpfe3EKjLjufYobjbwqgfN0zbx7izg088/yO/5&#10;dTP3xOm1966L2t/sVN8J/rE3G9DXU+rld7qp9dr8RWdPsottH38yNygZH9/6YOZf7eDpYhzPyW/W&#10;A3nVto0dF53j6h3TGZAcPfDGeAy6bsENUkZn7a4skatF8ejmm9pGPv01/qLuTYk93umPfrtAMRvy&#10;tyEe2yWWnk2lHfvy988r9t6LbuToCU0YkPGjXPT7rX/1r16+l6d8/+bf/C/PTTZ5ejo3G4jJLmq4&#10;sOWk67t5EhfOfCJ1ysYnHfWJ10ujn//cLKJfH1qo6w1n+i791hT8TbVP+2l8EL1N5u256WsNPTbW&#10;jvfaeNYH46s7v/UCR3i7GOwCSsd6/ef4XcaRcUKXb0WX1Y88lYHgw6h2o9PyM0Y88r/jbGVGY1P1&#10;ChIf+o715IkrYN/9bNYuQ358pnzPeL+vB/DUJqF/P1anrevVCjgwW3/lRxXHq8O9zAZzPje6syde&#10;uxEBx2f7fI+196IQ+fT5zUbkavy49See0uqzuX7G3/hgr/mMf4F53kBTtx+ywJdvqn9W3jK7YLWD&#10;qznIjA6QlTFtdzorH7yBHb4O73DWcalQXd8pj9DuGLToTlIndkt8QJxkY/EGn+nz8XN2e45x6Lf/&#10;E0ek8j889UsxM/Y2lV/oW+XUX7fhlpdGjllB+a7vlh9WvSE+FXvhMTq5O33HAnrkelNavjgr9/jo&#10;Ar689c8pP+BhTLrwDozaxZPHujk2f551SNrDqbpqL0xkLk7a+BC7t631p0vF0ehBr/ZL4JQXb/nu&#10;U1SFMw+Gb9cSxnrkwNubBPQ3euRHg2/v/MYPP7vpjZZPx+KRmQzd7Els3rFnvSDhVy8Ta8KXTuZ+&#10;N1WtvPqqcIc/PPJ0E5Ze+fQ3y/TH2ondjuFXbnB96iS6XWnhtfUzdt7+25w+kmMf65favf312raF&#10;CX827PngdS7BM2duNf/g52ahxpLIYa2FpjH46W3dchhXt5YD834ubDbWhcbaqW0DfNN95F6Yhz7m&#10;QW0zNzs3uSfxbJN1Vlg2fR5dzFPftAG+uHr3TUm8Q5R3XyBsyw+CwmQby4tPAP2bpF76Otratr/o&#10;7WYKF209XUx/scUNWhKSc45ubhXHBwYcXJzk+kSddQY6n37246zPrLPnBqBeGAw0jTKSogNZR158&#10;+O893S9g3uu3vPPpSLC1yUPm0htJZvFHXtzL1zyf8Zq/rDAuO9YHAv9F1oJrH5QXZ+nmFPDED0vE&#10;iUef5sZ39Pl0x376b8burCkOW+ReJbTB1R4pO5668cs78Mg3GhcujXc5ldeK2qXNe3D7sgYGXxy+&#10;dtKjTycGpDtrpzYvzRz0/FieusqVcmOW3wHOUNnz+O1XdpFKH81jn63bp6DwkzpXelrqwGG9vofG&#10;0hvoX/wbvdrm6LQURr6JmVu3ecdkDli26/v4/J7XjT8v5COvzwRhbXT1x9nnAFmY5OvLe+7/JFrk&#10;ffTTg8ObS8vvza1vrr3T7/5UBCBv5fCVz1747QXsJzKr2+DMjaTFPXDbtw7XbsqVNY13mfV/55v4&#10;zUXXODnrrYVlO+39ubCYZ1cn1/lB3zgx/NYX++TmXRhCPKVZq5k77n0XWSrPxLonlLcfRkbS9y1P&#10;t/H2dUg7/7NBDFGw1blrswgmznzwbRd2R+vOp87xc1MOfNPXegzukj5e/7ofTz8NDD4bX4uUr/XN&#10;wUnczDpk5dG25W1fvK/LVz/tr/DDWwjYi13P+AurfyZ+bY/DYd+JaZ999ti/fqaBAR8YbR+tjcNq&#10;YzS2rE7kyUcCr5SIf46SvSGNvy719FOK3hrTi7yBNz+LF3ucQqmM5vpocae8kmq/t72B9VW1+9Nk&#10;P+I/cMPvxqL6dQyBrYb2fm7j7oizdNYejt8mz/Iu3qE9l1uybs76rv13BGGflcG6we+8zxySzgju&#10;xvsv81azpQtV+S7DlPnArMcZ5LFuNTclrkS3vfBcm37FE44Zj2xLXy+Rf3rrte6VI+3dVycTX+RI&#10;9O6HP008Qb3jM8f3ZB8IL3/Zai7u6Dh69pxWRT5DC+1DMzzuyd7X9qV6Mkw+PN9HTB2mX4SgRU89&#10;/wBX6EvV18oidHfKBil1hEui3N5B5/iq7wAdBdVLK5jywt3LAv7C1DhYhI8Le6sgfrvxs3rZ7LSQ&#10;nQ2OiaFDJ/zpe4IqkWN2LJFtAvcmWYb/4NOir60M7DO84z2R27ZdlI8zvl5gDtfX3/CklUNOz7sM&#10;YEpvg1XgF6/Ity/ySktvbXcDeVVEFyw4uPt7T607sr1COLRXX/gGuFSZ0WDgm42vtjW8CmoDu9Wt&#10;TqsvsCh62f3e3rZ8jZwTyL1Clu0acD5/2LCwHaiDVTkPX4FCKs7Rg073eicpTmBXZxOxMpjVHQ0+&#10;idrIFLlzfL8bC+zqu/3E7mjtBx1pebXfQ2fxlkZ9Piek2gNc+MF8fKMhQA6tY+vqrc98BJgNGHzM&#10;E2I2J2ygZ7MhMxr6vGMXavgKemnNJnU2H45tnFwKUisnul2onFchfsvvEEUW8g/Pc4f8oWFF5+kV&#10;aS5YvD4RV7+07+XdqMJ7bfFoHycko1eyuZAgfuziFpwF0NoA/evTTX/9lWCfiWrvlO0r3mKb4sQ2&#10;nQgQSsKffhZuH0DMxwI7wGkdWdB38a32wXv7P7ZXp/3LvWkhWHxI2olA2UkZOVYPsvVGmdhAMga+&#10;LvG70XFgPO2GNj26GCRrZLAB4Y/NLpuoz8e6qIujwF7yV8cnrgHtojWsuhDKhRdjtLQPLfESyaZT&#10;YEMJL3rdbWeesOD1WjX+S2b+qvxOFw0V/5J5bKpPSjL1oy+7wt0nLCzOwF6faCYR6VItfPsbwBqm&#10;eUVTc9IZU+SpbtH3tKAd5WtvVT3cxgtm+vAcThZaX0nqQv+b0vvZQPxpXrP3wx/+8OU3f/M3cxH4&#10;33v5d3/0By/v5eLQPp1BwOmToTZjIvKF/nt5Hdw96ZO1UcfbaaxfpCzX58bA1LHpjI22Zby/m36C&#10;qw/8TmmfXIs8xrJ647W2utH7IhsO8C/egdnFO37irPbhOfyIZgFYeqGb1tyR+biAql1cC5Jife3i&#10;G3rk8QS8pH7nejz4KL47/tU5loOlRy+M5sQUrLgprc3QdvIKBjwJGpvYLX8zHnMBoJuO08/VM+3k&#10;7Wsc4yrl69V76vJBr09Rhj9evYCauUtcLyz6BxZfF6I/fXdusgG/spMPXL7iA/N0VWMbv05dVKq8&#10;385Tt+++mzc8hNaMqYf/ogEfTRuDpX8GTu2X9i/z28PleeK3sk9lrNon1sY+6tAU32x0O3lhEydB&#10;MVjb9wSish+cEGxbDq+07VvhGN/ndFWlHZ0m5SRx0xMKb0uff+EO74G/w22dONo955hKTOvv4ARw&#10;5TNnsttnsZ+nfN//1jxR/q9++7df/uSnP3n5tV/7tZc/+2f/zMufz7hmm08+midwejHchfHwnn4T&#10;N2eMsN/a/L33Qy++YR2trrDa/eV4NwCcxJJZO5orHzj03mcH95rB4XvpD0/PBfCCv+OtLbp+SIzv&#10;myhCx5yGB77dHA49KVQuOo31gbl8NO1LRy5Vj9jDmFq/Vt/zh8gktT7wayP67ny7dfcnCnqel36i&#10;Ez3lZip0uDV8SQ6/xy2bOGZenrrDO23oS+TdBEbsLeypXNvd6zTxf+d16slhvvYzMavz6lFbnbG7&#10;9MFo34SnutI56wH+Jz3z3WO59eD7iUF06PhMjoY0F63GZ8r3yLl873pvXRHP1/bnva1WZqOMv5XD&#10;ukD9HQ6J5ws6z+2Pi7j6MPqHpjUCuMKmTlKe9ax43areYNIbPA7sylI9Iw0buEGh+LHJ8r7D1d7x&#10;QXqad3XH2gT8JZ/2yLZpae3x5qWtS4+My2vbn3NjGmhlPjiQHeNxx1+e93r+J4HT9/Iv4n+LT5+h&#10;cexZ6A6d0u8FIwbNx19pNSAaMg/fPGhfyfgen7cPgU99MDJ1Y+bIz8ZiiTi3czhC9LjLrw0t8NrQ&#10;Mv+3HN2sufeJXrScU/StP6FVvfl8ZChdsefM3drElbHDqDB1uQHku3POM30/uMaMnyjpa+T5jXI+&#10;krxzhviAZsKGfMcJme9W6wa3Trgl+pV/aIEvzRNvhs/lCNFl4tLC38gcvLHXvZ3++4l0l3z7tIq+&#10;md7NBqE3huSvfXRs74ZgsKRQnwmmbK3x1HYYrE3AsQn52/b6vLEbZNt+4sXIZn3DBxI54i9o7LG1&#10;cBhVB08Hu0mrdT0XccNBeJIrU56Y+bb0yofZBXjVmYJzQRXI3Gk1FkeOtVkEfMVm5EW9xKaNAknb&#10;pmy+k8zfczPhg86HWbt5en4pzA2Y1lVulJha60/jYvbh2ISPn5sNszS2dv/4HW+YydhKX0jt39Mf&#10;YsJRuG2/6Nc95sF9+NVQqn+0YdqmuBoNTPc5OlM/bPNM525H8BJtxI2eH+tzc0Pq+JkbAN6PP/Zt&#10;PbGxi+Zoms8noorjoMf+veEWNpjggX1T2osF+lDa/SPQW25Dvu79vHWbL77+g7vxUHt9Vx4eK7d6&#10;6VkuYmydvHTj++bb598Bhq8dzpxDzlP06qWrPvj6lT0lq6h3XahhG/EmAnNbdv74k4EZuK/abGUr&#10;oXyt3ns88WtsuXUE6R85LxmGf4S49K3ffDn9Wj7TlSWz/aR73djedLOV49ornLYsH/uwUfSKHJcb&#10;XIWC/6m/nvV/RqzPnhj+3OZ48bffiFFRVqWb6a62JZQKN42szVenR/PYsrEzldrXL8AYBztvOybL&#10;8IhvJWzAMx9vm5x/gLmn4tTLH/poX7nusG8qj4/wsyG8MoB95vWMTyd+van2DFJdZbp4m0L9Qb+V&#10;QTTXX2++45X1CZBskU8I+f1165SZK+Kz55kYPtz1S/j0HqYQHRuOo45c9HqkZ1nF9k2VfQ+Sk2HH&#10;h+rLnoeI4/sNUjfUq7j2g3LHV37Gb92xwfLrPHhRe9CI6wSfPZ+c4QarqfNDeJNjbMOmY59n/e6o&#10;yuRZm8j3WP5N6T6Xl1ZiXvU7NCsLC6+BzpwDllwx/FtVW/7m18aiM99u/eYr9x6PDHuU/PRDDYRv&#10;q9pZUz7xK5vSY8TW5ityW8vwD/Od5ZDEJ2sfpEK76+PkGy/Z3m/X96axrDO6L4YW+wbFvCKJvSM7&#10;wsrTH9rGZhMHVj/2Xt7T59a2jz6Dpz2UKlcJqjxpaK6KIwsVxCjp/fz8yT0Zd8bOdf6URvA0UE+X&#10;Hmct24O2zZefeKSPuGONL20M6nWWc2OadWnlDWxM1i/x855ej8/HWC98APMEMGZrTB0RRwwRhBlE&#10;WsfswdNXlQm1dmra0GIUBqjx70/hHD7lh0OOFw/Ze1mbNNnrjmrboVWYQ8titgGz8szgrsEijw2I&#10;LnKi35vS8FtjD++Fe5YLbD/huwnMwjkB2xMEddciNMDDZ7G+OV/4pQ2j/XLrZ/Tbb+ElwVn7bwD/&#10;iry3vi3S13yhXdzQJMPSuS50fA3eVoOXFu95cXu3zeq4+dJ4zrUvDOpo7/Hmi+OYCLMwGDh15Oji&#10;9y7fKcNducm3MnfxmTYX/NWt7HxsLnBa0M4GNLnKJwtsaWF7kC9tPpvK4+5Pp3+2ffPFWZ1Xzm2X&#10;oyWVx0be1ty+8I6+TuYkAXhoPU62u8F6UNASK9yFvboYTz/PJq5JZv3M+Pvgg/F5MWRe++gVgF53&#10;EpufCx0ly0gxD75rW7TJBN7Jtd8A+Pxzr4d+LPTACHR79+oR8bIp1fYkBizZZ2E5ZfBko78FZjdB&#10;1k7HB4wx+tbeCD4lMsebCuMCqxPxxpfYRND3GuKp9wocm/Ria+ik3sTjFEnqhlEodeM5uOguTxv+&#10;ZEzFy2dwQkObzye5oN7+Ou2tjzykav2RVx/OZvn088QFmzqx81nc3eEP2iMLfctVJ1xO7ivbozUc&#10;GVvb2FOTcrGSr7zqd5LvpMgWSW4iWP4s8oWF/Z4w4Rm9pZkAW7zgHdVvp/r6Rg/1wYxN0OhiEJ0B&#10;W56OyPPOOVEhFtzV02tV76n6ngqw1aUnHYkJ4bGiL05qt9hcz+PtIUNN6fHU6NMjr3oTv4XTkfVO&#10;4JjtUXXZ51EFr3Cn7dHyXLJB8V5esffzl3/5L3+YJ4F/8vLrv/4XaiqLC2O5rxSPTB1HRafP+Kvf&#10;T64/8fl83L1nY5J++1k7Ql1faTnj4PPe3pb6lMEZP42fR+59egItMYZPgetG0oH/KK/wTbHyLU95&#10;k7VVxtB1PLX93rp5ssSTN3OBq3yCL974VK5Dr7wjq2Rzp7HuPIFDBzfP0ZGcjeeB2fURHHN0sBTb&#10;7jdb2FVMtBks9YJaaIATE7yWT3zasQoGnYmBX+Q1+9+fvuE/UZteayPlfiJH8UJnn/5VT0ZzoN9u&#10;2/hauMi0T9m0X9na36HN3uBtcuszMLuRuLzRAT8bf2PHrVMfpIzzeeU3H2JLSVlCV2IXurpzSl8q&#10;F7+tLy8f/eyj8p8nprsrEFx+O/HRK7TR9Mpnv4e9G5XoeDoJrZ5whB6x5jhj0gANWwvw/lH6lqqn&#10;/nQGLt3bUz7hpvFhAN70bQ6bE4fVqRekLB8J0zR2X+yJC4enythpTybfzVzZO96zA+Ap/j/4/T98&#10;+cf/4z9++Vt/62++/Oqv/vslwQbf/k5evxy7SPpHos/a9os+kRwZYqO9kOEGAYm/bD/wgfZT4Ei0&#10;vsAfNlkvOL78SDm8qu/RsTZP/Y5xuGtzMvCNbx0aS/vL1HXrMjTgvduAenwH3fC4fPqUZz4emfdG&#10;Lf71TvRY3VfO3igR2zhenyRX1wSRzmarjzcUrPzaX6XwZVcJDWNox65qbe3lfFWHxv3InXnZ+rp9&#10;Yl0RfTLix2ahtX1V/LRp90EMj6ZDn3+xw9qCnpvoVrxUjCyDW3rm5ROHtUXl2gid9klxp89Xl8KF&#10;1tLExx3e6rcNrs8eT9+NHHfZ4Ep3/MVbXO3qlt/m5ceDDt+tB79J3Z2OenX9O3ZxvDwDvKgpCgzB&#10;DzQ/FQPkbDOvJJ5xos/f+2DOgyHre6l0jx33eP3aMbnKN7pZn/LFvcEUzdwf1XiLThP40J6+mbGl&#10;Sfu13s7x6tv8HF/+MpS+8r3zgAbrVmn50vk5bdvmO6+BJXv1yrxHhh1rQ+M1Lfj3T2XmN/5OXyj3&#10;7Q7HDq3Ol3Yx7IILXu+8DSN9tTdVkGXm59gmZfxq30OfXEtjZDw+cmQLQsctGPi9MTa5ddDi7XkV&#10;2vTFM40IlV/n+8NP+wf5zFO7c5HT6/gbg/M0MZpgGmfFxNB4hY+OK774hw9en+YGurUjXxBLe/6R&#10;c4kAxL/mBhcwm2qXxB1+bgO3+qWsXnl1CaPTBvPRf9oXVovjtYfje9KHcLHvhlyOBh5U+tf5Yqaq&#10;D7+YJ4C7nsh4+PhLr7YM7plqYpWhYQ2eut04K5XI3D8bb8rnA0FUxoeu8yEP+cnDX2fsofPOufHW&#10;MPiiYyH2Z5N+An/2AHuMJvn+NInym1J22lexQuNuO/EYzbXlpWP0kdLCCi3De5WejpdGz8m05WPT&#10;9SV2/eij8U0we0PD9s0X1kPHfoMWW7kwf96uNXzF88TA+Nr3vp83jPxsYMjTdvEyNnOOvHIeFUbk&#10;28G2v9LldsDPpIW78mMHa5VN2p7bd14EY+zTs2MkMgY468Z5ApptJfZ1Hi4Zap6yc9Q+j9y102EJ&#10;xxrT27okY7fuGrrOG6eu2UOuU3/1z9FvoL76fcWXp6bKdLPjNi/dPWaPiovP4X1ve76ovG2TB/fh&#10;rPWL2jd65mB64CYD3uUXHKzmAs1rintUP04fyMU7e0f6B2JpLP2XWZcW/iBXhiX0p8j1WcLdV1Ll&#10;HS1eta0Nx2TTjwUIjUSD2mER/DbxprtcW15aV158MWXo7Fz1oFEP2sNvzHf+/TpA8a3rmQDc91jA&#10;k3HOJ5x8WZPMuqRtZwwsnLzp+NDSar+0r8+gCBCQnjdcKEen8GAHf+bpQ6pyAEUrzQbbwRwZ9+Bh&#10;0+Gh3vxobYSu9ke+WG/P97zUG9/uaXnFfG9NG5+WL+DKEVnot7Fk65eYPrlsGFt4IKfj5eFOBfUG&#10;KDw+/fTjxKrXtrM2GoMN1R0jM8+FNx57orqMT45SUw1+islW76V1nf8C2X6W+7vhDoWvfi/IM+zF&#10;5+j7Ci4HA39itTVRbMSXx9781LpmXrH9Va5b460X7DzH5XkOVr+Vo0BHiKsuaAN+96uHn6G6/S9O&#10;75i+6+r8R1L38IXxf2Mf3s4V+BZu5TAetp9K5atfnd/PWF2dnqGWrnqk7/LtOKXn6j0wY7TP83OC&#10;9VPtHOCeIO2wD5I//SI9bmTPGBVXsg6VZtwfOsFZ/m30FZrkWFk2JxN2B+RqnxsFwxn/EzfYnMxw&#10;97zqohMZqweCT+lOn7aSG9LfSWx4LzoMj5PjEb98RYXccDKP7X6ertnIov/NRfckfolB5CMSmFgr&#10;x6CGhwY35/Xh3exBPqfVW/2l1inMrmMa1gAcdsvD9JUKF+11kt5RfoiBrwIWADeai6S9n2dHCQC1&#10;0NTOagu7uF+XW1RJhT9ldOjRjZTUleYhYBE9a5aR5VQ3W1qr273t68o7ueC38pdfxJruHtmutqM7&#10;mOX3dbTVg1t55BtQVqf9jdylccFSMv/3AaWt7nNkXdjF/br8jXDHT+mI5qaVd+Xb+jfld5iVDdyd&#10;3+qrfmkXBs/832kszLSnLQAGkIH4QS50gOUT9YuUbS45AVC/nzsNZX2k7d5XymSU92QhA/S90FXX&#10;k4hrwO6A3iH+kBfNEK5s4YBV+awdmoeetGX5JmU0JpgN/rbLbRh28/rAwdNX5fsgUn9avAkdbJST&#10;s9htLwBrz3/lKB2ySyqbjSzs4UKAVzu7gOt30JwYfZrfAXKC+M47OZMProCkX9eOK2+qjjzG0sQh&#10;F6j8zIZA/llo7oJMnPF0FX1W/qHrhD34/sjX1/UOvwqbL3zJAdfGtjE8/Sg4T1+xgUlJ/cPqS2H7&#10;JK+hhC+Kh5YTPfiVKfi7ObMTeC80p53sYNhgb0JwnP/IfGjjH7q9sJIGcE0B6EXd6PhFNgdngR77&#10;Rwf6oiP1Illym0c72Yy/Dh282XSfEg734u3XThoWLb3TKJOW16W3r1w0bx+G37NPHQLqt3+X5pvy&#10;Zxj225N2i5dvvX9eUZ4y3le/hlgOr7rVG4/2+2FWTzj9Q8Ntk4/N2T0t+WjvQiR06yMZQ3kk9FB6&#10;c2bzQ5wpPjq5EHFdwA7K8wL7yy48ZqSRP4fdhGLnXjzOgrxPdJRqAG5pxsTo3Wp61ZcGaE8YvgJ3&#10;o/FcxPdnuQD8u7/zOy+//dv/+uUv/qXfKAifebfnfezOt1JN3gjcC5YZF2xkAfUuX4JVoKLXzl7n&#10;1fmHZfO/sbz2Di2b2+KlPpXeu52MtK9DT4zuE5xp53O7GT50neBN3N0+3LE1XcoHxYeSn3EaScnd&#10;T3TxlI5YZ6xK6xfdTM/4WHptKwQbjG9XdsTzUbeL+QPW2Ke+Y63jed6cAG8/nnBeesubOcSdfQ30&#10;p59Gh0/PhSG8I3c3BnLuYJzXruQ4cqFDJvVo7xNCLv72AkXa2HQvDoDZsr5Yed/NYhL8Ls7JLOE5&#10;8WVe60dv+Ohsv4FzLP40pUwndRIe5gYXZt3I440IvRh32tGpHInBzRtvjq6lMPSdUOyCXrzoqxez&#10;9nHhy/zgN4osjl34/VisDr33zlNbNpPJc33ipFvu9d98fZETxAhavQ7blud3vKPHeH79ZNvlYqvk&#10;xpm3Jl0VgOl7pdGrhXz5bb7nNLHZPHPmsfSLIuwvxI/o3SdKYu9//i/+RX9H2vzxH/wHf6m/78vE&#10;IveODb6Of9dCqVc2PuRu8BrZxufVS+ry1T6tpulLx/pqE5j23am74+gzH2/zYHN0I3nLxQ959WII&#10;2fk837zfgGbuqp31Ifzk5Rl9zJF4ezXryCGOlWh5LX86b4IfIpGCfY5+octOd72RcezjFdgS3P6h&#10;kYSXP3ULiyeZ8HQxOkDD74ZbHWCK7Ung4S9t+Z4xds5Ie3kfGbXjCy9Z29Ap3fCT7zG6m8CTubLG&#10;aY11ZXXmAuOnts9YwGPb9TY1wC2Npb+05dpqa8CRoX0a+tWN/hGrr2Nr2fHYrXa80XZ816Frqjuj&#10;p7I1VGn7SYJDGwg6UuvY9Mb3Dmd9t3MAvf11Hjr+pU89UY2emCim3ZOYl8ZWRdsDO/ZQubqsnnI6&#10;sTmbkf+xsTWUycP+d9xpeXyvDvLVVeuWN9+Y/sB8XRKf6xPrX+yUPz5WWY++d37apeV9h90yk6wM&#10;4KT78dbRddrSnpu4wfRiy+FPtk3I1NTpgto6MJUhr8vvG3cCuP7GF9ERP8QOc48LqtVJH6St7clX&#10;FnyU72+S8tSkumv+hBva4po2PuFC2K7fn8dI5avQRzZjIvB+PiMjrusSvgCuvM+EYuxXh+D6q2xn&#10;/QQuijZMWB/R2XxIR7KMDScGzfiYsbayEMccQ9Y+0Rn6yuVB/9DbDTS+WXpHh5Hz0SfOHbSrv+uu&#10;runk9cMLbc5BO54OrhvurAX3hj1zvfWM31h7nQifGvZK1t+wzR0Tcz6nfzXnL/pNUqavPHqmbKYp&#10;VI7ZGK5kQ3kTt6RTzxczRTt2s/ImdLRZr741kTOfe8J99qiy1kLoJH1+t1uOOha3fced48fNO69p&#10;LyyluQsbW0u235Kza996lIu2fIf8fkfTx7kYaj3HzYWt5qn4Mnjz1h7yYB5JxKf054f6P/bbG8hC&#10;Pu3hm+zda11VLJ0QHxl96faLprUjO2zciHqXfavjSHi1fxr9Fu8IHzEy9ukQES57H2FeyRUl5pyL&#10;LV9Zv3hcrHNecMUYF3G8paW2CTPd7vx+ecjvHywf447ZgoDP+bxun3p1S0P5m9IlX2h2XN8Q9Mr6&#10;/lavrHt8xb1UkEv7m+QDf3r56DEU5gaUKeszH+sAfsIXuo6tbDPfLQ8Yz7Ko037PGwRV7HBv6wMX&#10;jfW503RlaInFr/icPgLEQ/Wr9n7e4LPvuaP961LGx67zFqS8ll7y8a9t/f8hD4+m9p14P7FgOZFH&#10;nZ9PW9tum3zrjtnbtDJrs1Z6xNoilF7P39P+WS4gpQeKt6L04Hwt3NbVztdTcetR07pjxdGO08If&#10;wnvevHOSavsXb0vtjzcAfF39G0DrG/f6N+G+yY61W2RkT0/5Lgw9rTHY1g36/Fc5jABX91ew7QNt&#10;kSKZQvsldHq4wt07ces2T9vSbBxCBa/wvOrbHVP3Jh2X1D2v3LeK0jpybO9SC73t0wUv7xwMr8cA&#10;P2Y4sl2LikW75XtudaoO3zuv+/rYfCahv2llutuicq0OR4mMqt6Y9ioOLZ0z5y3N2iBxUN6fptuG&#10;5OqI8dRzN4jXRedtEnHg9sMRLFjUZ9Nx5Z28tcemBXnr1zXW61zDYxGW7h4/52Sxv3SdNxFywyVZ&#10;I+NcoH30LX7wvjxP2jzfILM8wEja6z98/dR1PIW2+S7DqOkuqz5dH2+Z/xWK/QZ+v3efB/5+rKE2&#10;GaeVJYibE+j9HIOPIgVV9DCUNOvrKRvbfiJsL5gXIF9lka9yao7/w04L90155JhJ10QmVYkYi6ba&#10;HFfwtMm3rsD5soDY+jR3Qty2zbWvUqGw1Q1CjqmxxmtjQJYvRZWle36ub3bB0Mav+XKBdGQugZH1&#10;puuirQ57vLwcD/5rGQoXOfekBvyI+bDX0loay0MuEOyFjjvcc3nojn2G10KMPO98MLZFz2YZeHB7&#10;4vHheW1u6cTOnTzS3kUPgcnyltQ+zRf8yv0Eq++e08Itzuq9cOqlbd/yPVeWyLv0XuUhgferukFp&#10;Hdr7sUljoQreJpZ6J+SCu+M7jbt/gof7psSfJTScHHUj6NjIov5Os519VqIPcycwBb/jgi4rb2tL&#10;+tJjjuYbnIS+8sp34R86Az1wYFferd9cfXHRbKXx+MBbPiZq5flNgcHWN3QvTMrsRbxuGGZh9/HH&#10;TtpzUox/Lh52Mg3Axx9btOTiZU4o7wswAWz728n0ysyefj/L7wGgBU/Cd+8ocrz4TjjFpZHvdf/V&#10;3mcm114bpg/39Snd9DmBtPqm/7tYil5hN7aqLLMIw9dJSzd5/J6OE4bQ3WThtr/Xyzj4hVJpOZ7C&#10;0j158GcDm85eY2qDajZk0TV5ZGrMtW05WsbBbPg4uZTg+eDXRXRk7IlncEaGAKXsFT3STh7arvbU&#10;d4EWdSyaV1bwXXTGxt3gVEGXg7v4ZPM/zeQ4B6lg234CMH7DLpPUl0b4vp8bAFYmd5+3z+pnaXyg&#10;LOojv+lxbYYEBe3KeuNFLzB7MtZFTYa3mNHNkAdVBrkftUzPubAbHXPyaiSUT1o3v5Cg1wwPW5AH&#10;/8zzuQjMGmubwLJrMzRjiyqtX1MZnE2V+Rwob39u+9flYH2MyR/+8Icv//Ff/g9ffvmXfxDwx0Wh&#10;0qoY4sj0jUOfuYBz4hjbqo9wO7a68ch3Arz9uONa7H31BoDT7wuH1rcyf4NHrzST35NxcUxU2WZ8&#10;r13mBosLNzJ0QcXGQfL3ox/9qGU0uxGc8bvygXnvdgMCmG56RR4w8D/NJi84/dwTzNRLYqAY5CLu&#10;/ZWrq9v6BXlcCHe8dWK6mCd3E42L0+jBxbcbudEb/I9+9OOLP5zrYllgG7P5kg0Vf0fOIJa2vvzo&#10;Zz+76jd2sVflCa+No3RSJ4Z/njsDyI2eJMdrfiNu4g8aaajccCp35IOCpouv7f9ULB30x7/0U3zc&#10;B0LSnrx/eZ4ea2W+uqEWPDb8OE9bGFxilY1hC+q5AWZoFMc4i17v5omC+YGV0ctY6o0bHQ+HJ1kP&#10;I7JJm+84V0fmpgNDSXV3Gw3AV78/O+/rmtjITiM/2fkafSatDvKt06LPHU8fOCFhkwTOxnu/8fvP&#10;//n/mfH98cvf+7t/9+Wv/JW/nM2Dz/q7wNaG9ZGcTJFVv7SPPWJ4kjr22gt2qu/+sfaAP2kstvVw&#10;6x+nP9WPL8xNEMrqCpPImV44dA41MUKKSPUbF/HZNzjwVr6OuhyTzdzZfk/uAjAe+e+YwsexG6fE&#10;95/n5pegzXg4Yx8N8zlZvCJ+ZSTGnietHsZ3ffX4Kfr+yKUv4K+9in/k1s+f24HH/Jbgb8KjfIzr&#10;yLpyoOc31t3xi49UuPru2NJyE1zb+FT+7rQXB15lJvftU8R8vamuvPSbz5H3mfbqbH4YGid+R73a&#10;NnxdnFm/QWZ53WXjt00A1h7hKzayR28wIfeRdYADyo/yf9kguPe0vHp+lLa1Ld02gRl8/KYeJzKr&#10;Z3tyOF568NdHChsY+bYvzb3I++5uENMBv7MGRj+Hoc+zbf7NOGEzvlDbh9euNfGdeWN8gf6V5ehz&#10;57/6ycn2TQlujXkAVx+HNm+Gz5kD0yfsLl5LE+fHR73xAi04VS7t9Bv6Bb++1N3lV5Zql6yD5NG+&#10;Y+xCSgGeDzvK2cr803OPA6htkw2ithvvZA+OeQl9n/UL8JVnN54Ca778aX5P/YPE0XfzpDe/lsQf&#10;60Y/tQDHBbLKn/LejOUYbWlllodpj3tjWmLdR198VB3EK7EMngufZDS29hV66KC3F/NKytzgnCR9&#10;MeNlbOi8wAW53twQ+0ivZMgxPj67jlSWpl48nWN4ayttY6/xKW1uwqpexX79NfUDi97S7ngK6MQG&#10;/TkXKb1OWBo+7+TmJPYjY2CNG2NtyKUvyWddML5GxoHbGR2lh95ogp9hPrIUwAg5c5t1nLRTHe5s&#10;2Sdgg78XiL22vCnwe+4xFW/4jnhfgSFyQO1x9QaFY3vY5Fx7hqOKV0RrQ/G+TYE9/ro4BV4jHczy&#10;StmcamTQ79Ocv+/cwnblknr0P8vHha3P67/sY6yIc3Bn3JLL+Uqy+EBuZozveuLXU8ZzQ8tcWPfT&#10;EE/isHglI/P0Sw/f+PXcXpvcIHeM3apaHN+aMbO2kbsxa48BPuPf28jdn1Bxo2tuNK+PRfbL19jg&#10;jHE3cbZvYg+7F/ebHdl2NMbxLak23THWHrn6iFx32ZbKvW5ttTmY9m3ogtty5UybfCLUQz51d5rL&#10;R36vXxoxYOvvbcUJnXsa+LHROFvonfGmbRM6/cSX1k+2beGaH8Hr0zrKMedOWlnga1qa2opbvYPg&#10;PwMprJoWz8HFmzylg9YBTPvO13faJdK2hz5b9yrHP7z3hrh72ysZwg+ftyVr/f8naceR81s2aXxu&#10;XHmcG6Db3wC+9c+dF1nnAsipDdzapbhp7w0oUVYMRAav/s1B+E5b4ROY+OjO37vGWJ7bJ2sjufl/&#10;k7nx/ewr9qnsdBVamTLemqwv6xOBIpIUsief87w5evv3+Ih4HMYhxG7mDom+zau/8TL1+NDhLCsu&#10;uALnS5s1gHWItcdeJK5e1jCfT9/tGhHf1eVO46rDcJU8AF1nHvkW54JPRfdfg6MvoEtde0W3yp7Y&#10;/7YEZtOd7tpk4/SOsYWVg7d/zKc2TqvzcWzeue8P33G3bF2U4XuN58rzSqaB7DgLXWnWcPrI2Jt1&#10;RevTDh//1Wt/YkK7uv2UaexaVnw/8/SeY9B99gNgvU7wzbH+/jSJ/rWlgBIcsjXtIiYHV9205Fhh&#10;dLgucKZyUatbBY8FxJ+2HdskO02lVt4PxMMB9aE3b2QbXbreiVzAyeQaQG0ZX7rGfPp05SWHfn7Y&#10;dHjDVweuD/nxRTT6GV5k7IXnM9b07+IQkn3JWPulrXq0v0fPwoRI9z/FqPCqHHiduKzOvp3zi5W5&#10;2GBDYChN/E7VK7zyS+V9nY2nGBZAxdpk+0fdrJunbeQ1f5FteIxcRa12SrmxMkwEjzXkMZKLCqks&#10;swpLwucUpk5Iq1yFfQxExrCAHAEiTtpXKGTqwoG5+KYMR1pjKdeoqV8HeNShNvAH7TIMfHTfy0aW&#10;VwD2hM6JQP7fywUFHYIe+dCnWuVTOGn57rF85dsczh3uTsfA0O6i7OIWrx39VT0L9IYvTnvnAWTF&#10;RN/G56bVoXyil5wD3lPbbhVL61b1qoimtLQ3b117YHQp0NPXHXablv/mTmwjaJvpekZFj/WwfhrP&#10;yXdk8VlcQI4337L2hVv/W/9Rv3Br28UvoacvvoKevzuNCXzjE3jc/XjpgdmN+5VpeXdoNaAMjXI4&#10;doBnTIL95DxhguZd7xWzspHv4D7Xk0ta/tu+dR0LtLvh64baLQULAG1sxdQ2PBVMvG4yMMkKLPzQ&#10;ie8GUvie3t3FjGM6deMrr3ZGk2h+L+ndnCiWeITaH0Ann3ZPEs/F4FlIoOmiEDo/z9MJNjHItXZd&#10;NRz7zCaj8oxHsJKxv/Gp8S8N3RipHrPxwzd7ohbY+mbw6gcWoqlz97AL3HTbC0Mlni80bc6MDHP3&#10;no0hSf/S34c4vH/l1Z6DwryTDbMrBfaSIX1BDrrwyV0kucDbhXoa1Fn8e0VM68JpZQ/jyDtPiWnL&#10;YYQIsRTc6Qlu5cNfDKvvR/zWo31ksPAcGSJL9IMrxeLVqYfH5m04X9W32k/F3jXljjdtyx+dC8yG&#10;SuRsXcYOTp5S3AkOJXjgtWH76g667O5U19TXgtFDxbUBU/3TmGRc6MPrAnBgSztt91zfS2PdFiPU&#10;yTOONq1OPU7/Z0UyTStQjsjhInAFn9Z5Klj59M8ohsGN+IEduwS0QCHDDgzxtYmFXGSNn2dc/da/&#10;+q2X3/3d383rYv+zXDD6afp9xjXZ+SybsHXN1jsLM7/kRKO6RXD2Ur5SmPMTuFsvR0fa1zQ6Ns52&#10;M3j9eW17+b2uNdaOYj2xCe76Sl+RFLqLV7mOAZQHbWRamjZajd2VHa3K3DE9cs7iccZb+UdPqTGk&#10;G0bs7EQtsh0boOGDb213cMimf8TL4TP2Mk/ov/Zdutbi1Eav+L+04KK1+lWG8JdGvxk36z+X/mGB&#10;ttid/eArsfPPPsoGc9ZwfquX7DbpVu7KTl4fdjx2rxxxQSfXNsC2v1Z/+O7stHmwCa1N21/q4K8+&#10;8Aye6ptYsmsXcPW9yLFJn5hbfPTDPmHCl216G7cfffTxyx/9uz/KPPHz9u/7HTJzQQodNBt3stZF&#10;uU9xEPMmK9nqV+fVOjvG4HcMBrZ/Nx8f/YwHPvPQe3Du31k/2wBNFTCwtW0v/orlkS8XiGv7g2b8&#10;qRe3Mxiq/xe5uaonjAhFkd4okrI++MEP/kx/0/u3fuu3Xn75l34pjS8vv/orv9ILk3yfHZ1U+Hwr&#10;dPi3i71kYVdJeY/ngroxHVnjTzr3LQAAQABJREFUL7vBMv0hlg6++plbjKeHvy89fbx6Tb/PGMJn&#10;YZTB4OliyhXXWPz4AlnH3juuGSF9m3rySWDZdekt/PoXv/dbh/xh2zYeLH0ywl9frVwn9uFBtvGD&#10;yD8iqG7q/Oj1mreEFtqX7kG6ysbaSe2bI//y1lQ5z5ykvLKBQcfbX9Q5wZZL8tVvj9Vt/da54PHp&#10;l/PkvvLigHvPWi2pdeb71OlfPMs3smjLV+HYeOWGzzj+wM4J+EPXOw3II9f4CZqOxT+vR0ezfNA8&#10;/NAtHidPvb9u8LR2vip34DcvHBonbf3mYtrIPZKTUaosp1/oD16dtwt0vZVyaRxdN0bCvdfvDZDL&#10;T7tEP/RmHM36szyjv9Q5KTzXh7X1Q+tTTqGwYTj5+R5ec3CGyKv2+8G3G9+nb/emYmRXvt1gmjE2&#10;uuGPx+bK96SebBsftN1lytGFu3jFyQG++mCPtz8Wbn1r6I0fw+E3krEorsEXI77MPNx6NCMnet2Y&#10;PTLTa3mlsbBLWx+IG32dfOCs73uzVnKx5Fvfndev9zwihoZnjVzeOca/sqR+aWojQ88vxOe0FT4X&#10;3KwZHO9bT/am0MUlXJp9h0Zohs79DWEdb1lDL82Nj47XpsrSzDPOzyZ+TH9vHC3IgXs9dh4t06f8&#10;e+k/aA8OvcwjfQVgZMV6njh+jN2xx+wTfZi9HOdUH+R37ke+n5I0dsk6la06R4/86bXAvLx8bH3m&#10;z1ohPJ7T3LgJVlyzfn0N8W7f68xHyDDns1dMzBw8/Z35MOXP8tS2NfxuOluaeXXt29LuzpjON3m9&#10;dF/vTJgYhUadBy6Y8EjlXphePDn+81u9dILwiFe1/+nf4oTGe1kr4dBN5bRtn8wc8EkvsqO5N+0U&#10;L1/0FVt7AYiE4aVPNqGDPb/q2iLjxPhwUULd7gvAAdfjFIbCzCnpQr24JN+c35rvsBtvt26sqBdZ&#10;E7/JxYWx01NbmsFu3Fi8FQI+vIxUXZRE2HxSlrWQb+Mb7H7Ul1+A3on9jMnnNLYbxYw7aWVs2w1B&#10;H4w9h8fCgoNr/G7djOGxSOkFBu6mtYnjqkTH5d/K1k7bwpz8od9DVigr98xXbEXOtdEt19NjOGiF&#10;k9tj4Ws+IznZJr5tH4PbVBox2f0CivLuLywcGlJjIn/M39I356tPtHvdPwRPwsPfHLXq+hp/nnZw&#10;3TdJ69q28h1EF338Sa1vAWzWNof6tmvaOuX/r9LVF1fhNWU8O0YS+3oOFp3oMns+mctSf0+Ns4m1&#10;X0nBEz+lwe9m0rV+Ke20288JwBvQ06m56ZE88Ndea18IWyev3WLazvFHnuUvJFo3vcl/nhmjP9T0&#10;0/QV/pcct5tln3Gfj6v3GW+1X2LDzsFgN37KH/Fxxmjf8HfqmWf1NqYnhk0cq2x0i9zWEBf9Y5ON&#10;J2zQ3wW+2fqy2xG8x6PypcoNfOrQvT7TdcZNH2QI8Mp5EXgqwH1Oa9/n+vsxPF7S/cDD/7n9fvwL&#10;lcl0FJW9QcSSmzlr+u3eX+RfvV7Nb0eIyl761j5WALFh+3Fs8cC9xDj8Zp6OUTsG8Ln689B+zmYc&#10;6CNyDv313Wd87YVfIgE3RhbvYYcSqwzisrQwg0q+Ke38gdem+nmIkX3W4nffTSxu26wvyNNfihMr&#10;U9/zMXMSG+Sv6/OUZx4eHliRFc/qmIOO4tJ9bdOVSf/NuHvoWw74JCaNncWm0R0e2vrPA1lluMSS&#10;kxWOa5CV0XE+awfzIZ7X+iLlNyXjF5x5Gps9n7XGVLcXgMm6ic3aL+V5m0uyxl3+MWDB36/j1fky&#10;aE+llhrxGDB8v6KgKkmArbL3hVTwDHzMtPXDtWiQtG0PYVrdr+c6x1t35bo+9RHqwnEs8Li7p/L0&#10;xH0uWDGUkyapbdH3+v2U1n79F/iLb3k+YNVrX5gt6/j92MS94y+ODtvyg+JXS7tAw5r5fNBeXp/k&#10;IpjKWSRNfReFcVr0DTAJ/D05jPRfqb/DbPkZV30w27y6te6JRwHA3urB+5OU6SJ38l2448eLw8FX&#10;38KF1raVSL4c72frNncHjpPQCTQzKPm8Abgn1M/0Fle+8hno+Evg1TOB/jVIu3mY8dOFbmh3XZDg&#10;WBR9BzEHr+/qGx/oJNm22ADd4Al0eOQGr/Jd3shIawv+obztlWtAXsGRXOw63TZt/X7712Wb8Kje&#10;0TXaN/h8+eWcGFssuxOGLC7QksGJ+nc+/M7Lj378x7G9i7TzJH4KpYOWvglKdB176qPPcqesJ31t&#10;fH/2qVd3fRaaucM+NF1g9ptU7upxYvNlfudwN6CcZE6/CPYJvFQtj/wGXZh4BfWmtRm5v/3teXob&#10;rI2fntwnd3Jm40b9phmLOU5sczKLbu/Kj2wL14ugsZWLSj58fem0n3LcPsYD7Xzke4JT3wyeiwfb&#10;x8ULvBjGV7pwDY+m4M5JOF+dV7ypdyFX2ie0lXu3VfAlm0c2oGeDx0Q/PqWt/OpTjpJS7oL5xHRV&#10;ZK7c7rDM+Ip01ZWNtk3eRNSHGVsV7MINr1SF/y4mFkfbPcXKvSDa1yqP6VJzu6IV4JksU0h72R45&#10;73TQdX/TlxlnexemdvD6S9IPnqSzuSdVltoExMBkbVB/YR8MV++M4PRTvoSIDrqUk9YeA15tAhdZ&#10;pnlgzoIqwD32mjSp/dMSmilkvpXQWjO34nzNYsbB4E/14ByQZj/PuDVfZBZ/+d1/+29ffv/3fp8m&#10;c8ElPmRMukAoHnXxFb7GobjXE4xlfux8jz84d8ycc8TLPuEnvVdfjr+w9bmRDL/td2N6xtzYbuc4&#10;uMYu2C+y8QcGzvCe1/AtLzBbloNTB99Y8gSYNcw+vWNsDa2zwRV4dWCtL17doHB8vfxTNuLwYM97&#10;Ti7Hm4ylvvomMew73/1O7c2ndo7xZB9+NjVXN/j7UbdPw3/4nQ8ve5mD2DGAdQxye8JUf76XjUjz&#10;FFngiyVjh9wkcuq3jWzK77/32csH+Q3i2sxGEmdL0mbhavP7O/k9WZuge3MLELb15N7P8/vMXtkI&#10;fz5jf3q4sOEO/8bCQ1c8bQzOceNNjq1vyO010fTDu/J0PhYLPU1svshrPnMR+3vf+37muXdf/vgn&#10;f/Ly+3/why9/8Id/+PKz/E6wp7TEPHYLRp7aOeMido5i1av5Fk8Nn0fbMFr74/9I+jZtkYudJX2J&#10;bMEe3f5AuUqeMJ34Qq7Xid/R7ciZxusO4dC0maHfPkk/djThH0E+eC+vTI/M78S2+tgT4h+ePvqf&#10;/5f/Na/B/uzlb//t/+rlN379N3KB/Kcv3858HeDQSgTIk8TG2Kxl8GffWX/xFf7ot4WNe0+2fpA/&#10;F9ul7WNzivnZB525MSwyfj6baduv6C3t4hpj4SXRQz8zJz3FGn2szk0MeIJhX+XSOvT0Rf3k+PSn&#10;FlBJcOGAxY8Oxit8srpxQPvMkQ9ZwMLxWbmWTi/eBYfcZGG7uWAXe+7GUOpLw9x99Gu8jZ3ItHVg&#10;6CtvObLhs2nrwbMpOVeXhQF//3BrMPj4bFr68rVL/Tf4u37tWiO8zE9OXO804Bnj/BxeDqvH2GFi&#10;8fIaeYY/vD1xdXMI2TZWTltw2dJf5s2Rz0WGyJG/8s2cNO0P2cM+bTe+MZuxSGb+SAa40p5Ma6vt&#10;Uz8tbT4wqTty7B38i9dYEKi1hzj4pddLp24vlNAJbTF8UySYYmSZ32safxyb0ddnfKi0Q1fOvn4z&#10;21qiMKEDh+3IQs4oGDsOfHEiTfUN3vbrsl8+K9c35V6hL7571flezOuG47fGvmRh3769JEK6gRMP&#10;dVJjybmRUVnaJyWNlT0/puKmKQ8NOh5SpVm9DuCFsgCUzP+9v1209uSxILl2Q5+9zJVusIoll/Wr&#10;fHyz5h3bB7H9FSb2D5R/6QfeljJP/X700c+6bjJf/SD138vc+eMf/7jygO2NLLElHTwFCG7thIby&#10;9vf0feJJ1vTqxT994HyYn7mw+50PvtPzrunTI9sYb3TN/KH/On70Uz5+Ox3tvbnVK743LZ0xp1ji&#10;ApVXgG9cWcjJh9W0qSFn5TYm0rhyD93BQbt6Fjbwge3Fx8jKRm3j96l/Lx+pN3mal6zT8tEv84Rq&#10;noLOnBTrxy7mF9P0Yw4ZeToyI0/GxPE/NCO1rGP0IdMjRrYxX9agEl3B4dGUit68HJqllcauvTRG&#10;Rsn53zcn8fWrUGRnN0yrR2DYZOvfM85SZ2myF4L5xdAaHPBfl4KdpvhR5tNPzloer1njD2/h64//&#10;+EcZ/98rb33L9j5uwqbvz7OGUM9OjQuxh/b6Qep//vOPMyfGN2OTz4PjCdt3s5Qkd07761tVM7Ej&#10;UDp79I7otSvA01dv0oXOIKTN5+j5e4xVm4LFVD4hqbweNwsnfh9i7KlMFjZbmbYfPuuNaSXVr4CP&#10;PSDGnt0PiF9nQdC++/QzNpyfvvkia7TuX+hjf0WZMYS948bPI+tyITs+UvPYuXHpwNVf9Am6iCS1&#10;j87xzgkLh14/4kOh50uZ/NJlr8Njj62bBv8Bc1gGi1ap719ohb5zx85ZiCb1DXFTvHg4LM3gmXP8&#10;pBiZrX/X7p377sIeGr9otvO8+X2eWB97GQc9R0xcGi30R9qOcsrVjT3IUbQZn1rYu3N2frrnnmo3&#10;ZAahNEsX+KF9XayO24xtHzRW/zvNt5WfL9A+w36Z/qXCYf2qGa99snTW1PFnvvKZc4t5K9W3P8j5&#10;Zw0wsl4Ejp/0OHSs4+lcX4itdy/LGwHeyVrivVz0NpYZrXHgEOIz5oF7XW1fmumjPCAiDS49xMDp&#10;h9bneH+/ly27kjR3nz1hc/Db0tIKmdCeeDprzdXl0TdvokMeafv9mOrMyRnHiQFcYf3hTTQqN7vn&#10;XP5KoYv2t878bj1oTc1eUu3AB+fgZME5dW3hX91MOmCkODqu3GS7UlWNHLd1bf0iNDem1F9XhuV/&#10;EfhqYedI7mK9XDvR9Xw6ju5o0xGtIZoHF+bmLTZO74b34rqZzPr9bckryC9dA3iVT7/tvg8aawqy&#10;rrz8o23J73ZpZb7GV2q4S67qWEeID2VyQYId8PZnjGz6Ks2xzbZ/U7774ksbPJ0mfjqHelDA2/y7&#10;cUhLx+WR6wEZvfzFCOg+pD0QjHPSMWOOApcFy65hxs5zvPt66IkLo/PEi+4XnL26wYmIgQNLhw8/&#10;zLrCusGbTg7fsS/aboKfG5kXt366siVPGPtKWr004MFG/Kq+GJq3IdP5uXPTMaSbk7P73/58N+uj&#10;L12eCx38fdD22b0+/XPv4ymHIaSYkb3UibuzPhk6zrP6RlT9RdAiyMTahy9NC2LTZyvDNc7/+3/4&#10;DyOPgDgTQREouURW6DOw2n5rW8OUaYRYQ1fRaNCNvqP01qEhBbo5Z5IMph3wAhojOZ7JJ2oyXJyh&#10;sKlnPA6zd8KqNzEFjB2qA/wGhcjfjkrAxxdtsDZ/Vq7md1kRuqXVbXNNfSLywMCXVh9lvMH3c9N3&#10;YT/yBE5OhO86rBzwLab3eHEueqHLTs/pLp/2O/wdduk96E/r44RvHFbt0nzO7/TeVNanpc8qxz7b&#10;z2ht3dJdGivT+sMeawe78Nuu/g6zdLf9jnOHC9JFa2leOU+5yahf+Q6aPdlKLsCop9oubMsrA9Pf&#10;Zf9zXNgEFX7ho9833eVa+eUdC/o5Pm0s8Ak8iv8NC5iVf+ktr8rIjqmwuaDdYghtQc/vgtrE/2n8&#10;0yaKslds0rcXPwMPxwSr3eLDb/TST3Bho/wXz+LPQp/sxp2nel0odnGAL/w8m8o2NeHQaV/751XP&#10;Fv3Gh7GLH7klJ5YuMAiO6O/JN/yFQ+/3fu/3StMTbr/8y7+UC77fCf2P8urTj7J5YPxn4zd/5JZq&#10;EbGDbY6Nl6fJ+grcoU3P733vu92EsLnDfvuaNhsTLorXroE1qXbxfHSwkeFD3n4a71JOzv6bXBDp&#10;eDwyoiexG9/phEn61BfvtC/+TDAzNq66TvL6x93zw89F5N2w7PiMzbWj/1ku4Ntw1s4W2tcmNpC8&#10;prn66Ke0Oallp25WHRvC7cWdc6Fj8e8LlJVPXj2jiwsT+oaNUlkQcwC5xe/HBP/oswhRuIesPewX&#10;EmTpiV8OUCQXWfFcuZT5lrH3KL+WI12S/8xB9I3/SmwjVV8005fDZXyLaPyA7HRwgrXt6qWeuPPE&#10;A1u/4ROVKZm/A6tuZZ58dS+p2u1eP7W+h8aHuUmjF+o+/CAX2z56+Rt//T9/+W//m//65c//+T+b&#10;uc38Gr+OIGTBl4/pC/2M7ve///1r/DcW6qck49X4s1FZX0i9Y2MZMX6ufuEsgPmQY23Gj4s3Nv3E&#10;DePb+NJv+3Qpft/JJqsxe5+z8F/72HByEd+Gp4T2PskEZxNzwqGTerIq07UbWvz6+MPob7NsNvrB&#10;+cCvn4YofB/rA5vcc1F1nsJVD64Xcqxfso4BtzfT0bExP/YBu3TljmuP6EPO2VSeRa4YZ0OGXbqx&#10;Hf/TPzt/oEtOCS2f7ccdh2LWx4nHaehNPOgVnh8H3hO7buzRzoc/SgzWb+TqJnXiMn3xYR+896Kd&#10;49IKnU3a27fB/yTzSzfRE2vAuui7dkMPj8Uf+aNPfPKnP/tpaLBfbgyKjt/97g9efvzHP3n53/73&#10;/+Plf/pn/yz+7Wlg89l5HW10EUP4n7lnxm9iALny6bG4l8/a/yEy2UeOiFSdK1TKZFz78kmJz+gv&#10;9hIXpZ3zn2NOGw/e0vEEEV3JNuNwxgnbmPf6issgto3fxk+7lpTbMDv81KOjr/7iX/yNl7/+N/6L&#10;l//0P/lrOZlK3MrHuERTH+o/cem7GVu98KMuPkV+dHrRNH5hTE399Kd+5h/b73xTjOsmYfrF0+bS&#10;h/FT+qENtuORgdko8H53mG+B+X4upHTMdsNm/JdseNMFXO0T+munMskX7b0BqGPy0Nefdz8a/5uL&#10;Cvh1bhhRqqu5QWxanBm35jbzpljkN6zngje+1i7GELrk2YS2j7T1cvqLeduOZufc6MUPxU9w2l10&#10;39egsp2nosmlvzvGYg+w+mQ/bS+PjJT4vf7F46o/fgFPvfz+Ia/+2zgAn26L/8mhN3TZZHSmKpl7&#10;AbG2Oht14Sd1jZAxuDdYtTLwcNBee5gDzDuS/tz5wnFlZmd/R+7CoYFP8m4gRya6obkXODr+g/vh&#10;hx9WFj5IB0mfiEk7bluJ/pHDMVmah4/S8t9c28KDVTYexDhxX6In+0hkk+BvDkf8I0vnzTRMrJpz&#10;Ovj02vVxkEt7+1e9OQVN/gpXm9T+a/yY8aMO3Nqf/VqOLeDU3xPLlFdG7euf6vqXXFp96KtMvcmV&#10;Z668wylXztDXN9ZejsV181zHybE5Pnxw1iLhh/axMTqXjMHXp/jVp2IvaedX+Gy7ieiV4abnrtPU&#10;8wd6SPWRxiDnP582Zlkji41uKsNT35ETLP7KYMnnWPwOwyF4vh9zz6y32ZfPS2QRm6P+xd/+BZrW&#10;SxszrZO2/+jHt8cG5iA+JT7tWmDq6FefyFoELBnBwNcmyVfcrTO+wPu0IwpZ6JaGziMuGH/ti8Cj&#10;oX/R2DlgYyE8H3Fn1/rt5eCxo30TMfAP/tAbPvKkqnPIztd1tNIeP5q53pjjw02h4byCjR7+MfLT&#10;Y3Sj66yPRgdj9tFX2lzMEsf4XuXmp+krNPRtstoaz7FPS1d5z5X4+t7oZR02T/COvWf9M/HoLhtK&#10;7NHzo9Mp6Egjf0vhf3Ruy1e/2JIcHV+Rv1jxEfV0c+OcG8qciztXFq/MQ+J21+y9KDf6oVP8fMGN&#10;IFmzj53VW5P+ND85Yo1nLcau2te+PdeN0ZYOnP4GcuSRjPv6QPRuirzX/H9soN5ayBiwR7M227WW&#10;9vbP8fOeP8PNZ30P3tavr+qXe1p6JDGmNl6hXfr1A2uuiWOtS5ubJj3Jzo7G1rdz3rUwleEVfsUK&#10;vTC5XG9kZQtik2/EvwDKn6x41sYnfvALxxI8dpLAlUna9YG0Ntw5Ud2Fj05pZfyyY3WdGDvzLuhJ&#10;1iFNgZfQWEmV+RBaxmrjPFr5LCz/lzpvt/T4QqcyqRqxe+xQvWQ9R7/+yY/O2y4fKxT8F/paPWrL&#10;jIP6SqjRkJ17PhGK1jDsiFfXUva1zpsBPv1k9FvG06/6NgoFXuxjU7bZi7na1v/Y5VU6+m2d3+0e&#10;WWZORbOpthj/9DY4diGfhzX48/ITM1+RPAc7RivnMgs+8uj4SPxdLFh51eE16+yxx9LStnrf6Wyf&#10;bb602YptHscohP5k5eMNeG2vTOMk+K3PAt2bRK2V5nh+dsT5BVu8LTkPWfrsrOxvE7/bY+W1q7WE&#10;8zPnb+0f8fZVrDCPzPklWccHpr9mvyprifD7TuKzY3ydF83DMom1GTfm+WebBbCiVeaUxEkWq1zn&#10;vLaMDxybiLHWJeYasd+Y5c/WO+Ki9dTqjvjqiLc1by1y6GmXtK092JjuOz+3TXv43G27P+dwCKTd&#10;fGuenR6/8OCeuYgNOj5Da+s6fo7MtUfgBwbejIMVly4SOSbORxv2Pn38QW6AkBZPmb+bP4OVOD83&#10;6L/iCfu4yPrYq3EUzPaxmyMu/sjVkik80ur0qHld2nUePRqbm+8ICZ/KOTj6I0D5Hzuo3RsEU1Ub&#10;PcO4IXx9CTw7sKVzUmU+ot3HsY+0dcz4kKZNr7/AH2OtzSsDqLTxv/W9ycX7xxpziS0/+abKUy+c&#10;mqV/h+n6iq+Ix0m1YfL6qzVOZZi1EDwxv/tsscHOr0XM13K+62vt/raEHh/v3HJsR0/rWWuUbze+&#10;Gjvjk2zTNaT1jzGw+h7c8iLjkeb9Dro0NiDeJQGUz7snKPb1eGmvcUpggLtwhO8vufb+HfwMheF5&#10;qa/DB3bht6kdcqwz5ZupSu8u4JFlZdq8svCq4VGniMGkynbku5zmBN1X7YHZRL9NZJI233p57XKv&#10;OOWF1b4BfuHVdeMyTqyDHTuJqQOR32A89dp8/jTpDrd23Pzt+EP/jv92+F+sdW1xx8LruV7dn1aG&#10;O9yW77l+Xvpbj79yj49NF+br8sVte9wpPXb150Xrpti+mmL7zwBdvgu2bdury2PzhTeeMmSqx8q3&#10;/ru4S/M5X/jn+hArvVng3cejCWxsRj4bZDY0LUTfOcF8eaOpbJLdi7Z9RVdObvClR+/4vHIn+jYW&#10;Jui9996n50RwTqK/ld+zlnryHIV385usQ8uGisVpwbLYcXLpRG8qZuK1wTkxhwzkkXYD89NPPcmQ&#10;iw7BtVmdEdZ4RY/q1ZO58Y1YpW2VqvaaSZAsaOe/GxE7ObDlJ8efwJh0nTgra0Nf0O4C6fSnti6g&#10;Nsdff78hkWf+s/DJBKt/YtHSDzqnzv/42QP96QThNAyPLMRNHBZftziYI7tNkSsXZdK3El6q4VkM&#10;biI/35DmbrbYzIIuuoI1DuTgJG9o2AVGfSSwI/ebdXaCgz4b6ftNcO+xGY9Ny0u+C4RLvyMHWH6j&#10;X57lrVyBQxGNpVccne5z0pCb8VPY1Jt4aT2Lt8CWRoynmK+SCO/+dGf8L71QHrtgwF+K9Pk+vhxf&#10;2q59cB9eBb59kXzkSmVo0QPORZc84NPmBN1r4PYk/I9z4ewnf/InL7/+F37t5ee5sPbtb+ekCLEa&#10;A5KLFol+ORmwMJHQtTDSH+6A63H0k6+v2IzmQztW608RyljXN/rYoncXWHCdXMkJv+NzGGZDIOsS&#10;tIzl8YPI0EUPTQe+/R8Y+S50p25g0PZRh00Z5ZtslTWV8PDWFSPDw7bwXJBZnTqOA0sfeqDhhAlx&#10;x3iR2/jfhbm65cXOaJbPGY/K7PytxCobRivvBYcf+ZKcbBU3Mkez3oyir+bkIwqGV1NydLx1wwXy&#10;yuAO7Pw5sdsNADzYRHseHyqqNjEBnJg//CJj9FI+njV88q1v7h8NK6/y8JgTEfVsQc/iRG+/N1xZ&#10;V3ZISfD6ydjxmtJe/KV34PgNX/L0Ffn3E0unb07solt0MUb9zTCjL2h9l9H3vhFodAYisFDmLtaB&#10;GmD2aenV19rBXFT7BXf6PPTztJK0+j4Qh1DhT+XaZ2Pmzo3CZl8LFj2rQ1Dpwbc6VpOBEdvad/WD&#10;bHZk/vnRj3/y8q//9e90w+A3/+p/lKeAPI/2ZS9i8FNPddPJJjv++uS7eVK9473Kju33ggNccMY6&#10;H1RvHetiRTcP0i9o6FO6gTVGJHC7BlkYFz08MUQWJ5CSeX7u9j7jJXXG5o7rwoQHy+KxNvwkPqrf&#10;JGNh6xfGPEovx/qjmxGh25Q6+tjEcmMXubsWin4Sfdx0Qcc/Scw0Ji5mwaUPnOXlWB9t4iMuHoOR&#10;GjcC46UWYKXOIZqD1gt64Skpfxn/XHJs/2WeNkHLHzxrnvtYg0eWypFcGt5Tns0EzGb9p60XSqrH&#10;AxYckfnzpkveEye2Hv/KFAS8i3h41+bHDwpPnbSBlxd+CZ1c26s+jz2WfmmDC+7qqE+0OzY26DMg&#10;Q18M01474Ru4O++9sStNVyL+ytbXf7XlBrCQtdHE15UR3syFs375IBcDtLHlygC99gystsKfftfG&#10;h+4ygglyYRfX2JHapsAm6vKvzofPsOXS4s+b6k+BcfsPWL65fbkw6m1ErC3ItXYvTHhm6EzxTTKn&#10;BZ97QguNqBMMfjCteKWiqeWUwNpE3QRkN93BmI8rz61P77juot+164PG2GZ1xaMXuxKPbLYQyJqJ&#10;3cB8nJ8XaMxImaxsEDHGZqmzwSfhSxbxQlr6abhgx8awz7yZJwnwp4fcvOZ8Rrn1wW05dBvD+gaH&#10;WXeQRfo45254Ff/4/tiAPObZbPBGl+47HFnAklUaOVusnEprQ+WFm/pHPFiYpeWNRJX1yK7cVJ4p&#10;Re1qnmOpeMeH2WjStol/WRvEtn0DShpnnBsDB7TZOeD23ncZXyFXeYe/J2jFyVl3jzxrGzlas3ZK&#10;bD1x6pL7sLHuuadZw7LbWbevngW681BB3jmvWfqDNrY3d08fLd5cKOYPka6+9vn8rkWpd65PaW2f&#10;QuNZG7/ma+NhcU73KetXn54bhZe30vCRd9+dGzqYI9Ppy7vOoTOOCht9NpGY9Y0HJmBL8bcXk9N3&#10;X+i/HM8NOrFBFEdzXks652TFKRNjQGeUYFmghZsqDF6Z2RiEDCAyrl3ufde6MTMK4wvJO9/KQ/Cy&#10;o3b0lonyqzR9EbZXgu9QTO1mfvqMODvW3n8vsTf27W8OjxbnyaLYMohwaNd1XyjRd9gnD561OwYk&#10;Wb3IeJc5TT3euo7l0h3ThOgVG5bGxgrM4O38sP7g4s8mvBf+wteJaViemy+OfM1UG9El8Yd+Enj+&#10;nULIzLwMzvz4sEGbC/9NX+URjs0ZkPgh7/gXTXBWTrhI2M9igzHrV+cyF3r97mxTdJLAZ9vmralr&#10;rHrM2vK1vORAZi8KI9YYwm7DpvS9KaG2vPXJ2OKwD7B5h7fW9gfOeY4B+U1m2n3NtSf4KbfQNYen&#10;TMUIaeGs1GdEjNyz9jwy3bKFlz9kGVnJvLzIfrfQa/gbwVNcv+Rr1f9B/IqZbPvOni8Gb3Hu1BqL&#10;Yyc23/aHXFPnmC9L4PpTE8ZJzgPrC6mEu/gDx2b8bdZk2oxFdJS1fSuxJcUrKXcNETecfa2MmTPn&#10;r3EWHD461i5Ury8lxrcfDlH+1Kctw2Hh7V/OXPDYZw125Jx9hpE9NeccCV5Vv3cOev7SJs61D5J/&#10;fvh6KLphJnX05ydgzR3VMQR7JqUu52+obaLTfB7zL9y7fynzR/XsMe1o+GhDTZ+OfRxtKmztPpbc&#10;8wP631NpB2TO/9F0/mtOFSt87HdNfOsawPyWtHuA5qf+tX/GVu/Q/4bDFtZBqz55n9Po9rp218hx&#10;luq4reWXp/vzf9VvvENHAuMUb18fXj3bMLTW/njUosfGK9lQKal+Ld1HzeuS/l2a95biHZlWhqHF&#10;1uFy2jq+gsjel96HEFu7+eU5ld6x5cYHfXT5UPDEL//4dI4+/KrfKaPrAu/ijXyRZWmLAd+Q6D7n&#10;YsOfHPBn357N30wD3kSdsfwJv6+4gXn/mljjwOvEGhgu2bxeLmg1inxJpBFpJ5Wr2KPp5gxcBqGT&#10;Fla+ZU13GMf39pFH7SOpo1TxUibv4uC25QbCA2eMCqJSB1jwLGq59ZvSXb57+Rn2LvtY5aEPvJF/&#10;Bn5N0a+hYoN4T9Y/yWQ9d+d6KiZ32+T3Z+DuZ/ne+U3gHfnvcAujfW3xJh3u8qG/eJu/CWfluMPf&#10;6+5l9rjbZOkt/c3vOM/lN8GoQ2sH+OLcYbe8sHfeV1v8ZtO2b65+y3caFjT+4sGXPy2NzftqjeNW&#10;cPndyoqmfvExYQNbeYp/849dnBQ+Y02+ae26x2/KV/7nNvU+l17HT7qZcfj35DY81blY+yZao9uM&#10;Pyc7bmhwYVYytj7IKy4/yV2OxuEXeU1DA1hji7u2Pcn7s9D1JMS5UJruaFBL3dqkwTs4Nl/Z0ILa&#10;xR6/DbwbQHs3dpAuPPheCTq6jgXQcFcpGYenyWFiR/k1qLDNwIuPFoKdCPUb+rHHJvQqy+mX3VDq&#10;5JLFV08Az8LN4mlO7B59aAHB3OwDl603kcETmF+GDv5vsv/Crq32eHO0n9vUpbayeLp308LJE61a&#10;bQKzATkbJZ4m8GTmnL3UrueCbnHY0YlDUmXF21/oOd5XbBXP6EldLNL2oF5yqmdOeb5KT//uZqEx&#10;UBr1gXlCGI9+TPQWNofv3OHIvrPQXFnUi7s7JgtPCH6Xv0j30CMlNgtKxuvUtzFfXt06YlqI8qPt&#10;27Mw6BN8Nk9g1PDJZ/N3xoO6xRmbg1SHLr58qQsqJ8l0iwzHLF0Ur8+ApV/T5gHs3yKksXYFmz9x&#10;6bvf/m7GRDbCQ/uP/ugPX37nd37n5a/+lb/S2DS08TwL4tDtQjb0zFHdeDv2xrf9guf5oG8M1N7p&#10;t5XPJkZ+f6JtxqO5zxhofeha2Io/7dPISv/tO/rYlAVr/JVXypuWRxCywBue5ITXcbSwaV85F3eP&#10;d12zvnbRPDruwrh4oRNCLfYELH4k/jd2f+op6rmDtjG8bbOxi5dUHdMXG4fUlf/Z3C5eZF7ZFsfx&#10;ZSP46aPPxNrwmKdu83q/PIGFv4txS391Wr/A/xoHx33Ythf8MDupcOmjj/Pxu7ouEOID94NjS6Do&#10;31P1u/FYXuQH61j/iIXqXLiq/mQw6J4SepuUPU0hRn+aMb72+MlPfpKng/7gsu0zDt9Xh7783Vxo&#10;/tL8FMIjfi666x8+Grtev2nU8bfcxYSHrs88Bmr6TRm5TfR8pEd56zeM8Ps9wfCqq52H4DqBxFM/&#10;hnp1EX/QUL+/A5viwKWerX+cn2X4lz/84cuP/q8/zNh/7+XXf+1X8irTX0pb/CA7Ux+++2H5/FzM&#10;bEybmz3mhoyMxdNfePRkJMfqyhPffPSnT58AyUQvVphvpY8+9VaRmUPU48sPbJPJ6Rirty/3DTm9&#10;KcCYPzqIFfy6cbG6z9po4ww+YB2TR9LXjSvJS4ec8bmdV8jRsRracMBof//L2cDr+KJTxhJa1ueS&#10;GOcpgnusU0/GvYnlij2hia5EqvU/uJs6fuJWlTF21b3KF97RRz1YssL//GxWmavRdbPVxke04S/8&#10;0ltS2z4yjE8T080V1kDorx3hlqdN+0MXv6W9vhCg4xczr61N1Q//8ZXXMvCFEM0c56bjQIxIqvwd&#10;P3tUpn/zNzynltzmVjzUy/mUix3klJj7FAfpfIMb2WYcfZ6Lfas3kGlDb8qvkL/mAL7PyDJ9VntF&#10;AGsr/td59sDhEUbl9bjp4hCvLtM/YLqGSXxa/9EHO3dpl1b+2iEjy9pu5WF7YOV5WJBTn8u3T5fG&#10;AbngzS9gxMG9kWL5gt0LTMp4lA6mScpLV9vKMLbl12OrZ1jHCy8XAwqsfkg/jhE7afnJ6baxa/kC&#10;2zb0Vja51yezMVixy9jOQdmqaz9lDjJ3bZ+qZxt4+OnzfTLCuYDYKLaj7299YObe9d8oFFzJWqY/&#10;ZZC8N8yJRbkZq+MzPiSt/KUZunNTmDE1vlKg8KzOJ2+5uObh2XRNUxPaoToHSqF5TzZoh9djDtCO&#10;5nzE5QcGe+waGQ99UHwWSDlYQT74iV/spl4uDX7snY3B3Jbz8v2c33WTOO3dVI2twUv4lyZZwrev&#10;Uk+9uoVB76ae1tO+cPjzlfCuTfoV2qF/0wu/TWA3vR/6y2vrluHK5rh6B2D7AmzxImsuj8V3Rgbx&#10;b84hwYbR04WkSH+xgf9++udtqXxj2l23gq2NI5GbZzt/q8w8uImfvudCcHTrW0ZiCzi7TqlxDvDq&#10;M/bKmj/j41vxfVK+F5/96OfRPXb0lvbumcALvT75G6g59xliQ2vsr0Z/qLt4pGLPzenOZ+7no3tx&#10;d/f+Huujh/2H0/l+sJqK0HxTwr99SfCklUfZ+kNaecQCNgWTp29SPze51n7x9z1HXn+P9x2/M46M&#10;nUNfnj99QSr0fZbX1+WNlWl858SLiWloHmdG59j0vZT3DR3LQ9wxHsQJ/NwYeE87XjtPR7L168KM&#10;8Bc4G9RW6ld22pAhmdizOkESAsSxxslDxfHb0vK/90mGU4gN1n39/jY62og5+RTQfj+vL+5FrOwD&#10;GENtT/27Oe/nu5KLwO/kp1n4m7m+P3GWG27N0/c0Pfmo2T55JfujubZDA97dTkAc+4RLMZTH3jmM&#10;XGIm+T+zZqzc4tSRfxXVCfd06lcuTZfOWa/xT7S1l1foSxdfHFWBQdpVJDxyjPed7uLJpcVrmY9c&#10;tOlH7uGlXQKPXu0SHqubtvKKXbTx/6kLTPoGzqyf4B95C+FrxnnhKwMfHfytC8aFh9ZzO7SJS/Ht&#10;ysfHI9Oh54B21LHPw7+1s7Mx1RS52n81ylT5pk/jhjzwxsm34p/wyVWYwwcX+jV+ALjS8KjdUrfy&#10;b984Ns9evNDJnwubCzMX20Ze+8FvS/f1fLymoHSu7c0pynlPf1+tS858dkYjtZ+9k1ZevqC8x+hM&#10;+0O+9YXp38MrcCt/EfI19jk2P8dLb2Htm61fLD28t8xevZk848346I0VwQDjpy3I0gvBiXWlffZ8&#10;zFXmLraMlp2LvRlEbJau2JjDQLZOtnpvftlyYc7iRP8vTGVl60PbXmn97abHMJhvuAHwnfiX83fw&#10;8c0r9gcvB9PunD3HYDfhh7d8eW7bc17djnr3ttoqOqFc+fEIvZblAVbe873aPnWvdEZwBSPPoaca&#10;Ltj+pY+ulPoZk4FOdffFxb03JKTd1OAmktFz4PR5171p3/n+DeitIofUefuc36PrZoC5ISJHq0Pq&#10;yRvB8x8ejo/s/HVprQ20ve+gE2vAd3EQvCttALgqjkBLTP0SbPlIs+3titOBNWj46Z0GwUOr9cFr&#10;8DoT1joTOnf6lxwpbPCSO6195QAHb05gtkMrbEmMLKEhgF86DfWV3dHI9Lr+3r6LShA1vpyOJ60e&#10;k7fxFb89WZ8AnwnJyaVBmrjGae/8l6Z85J8NzGcbrW4B6iYQeDDtCwdJZF095HdeKz859gLbYP3i&#10;37u5tphoX7IcM7Uuwa71p9/Ajx4DtDJtPdhtv7ctn3sO9jkt/r3+TXS27hlev6i7949jH6myxcbG&#10;T8s3n9j2+oSeeGorgfPVXkPXhBB/uOTAPzb7prS838SDZdXrex9JUNg6QePTz+YVD/y0mzw5oZkL&#10;lRsvBFmb9vM7vWi4oGNc2TwVgCtD9ESjk1l4GZcmz26KBMaCphf5vG44J4j7O2H0zzZG2nzmlWRe&#10;OcwOn37qDvx5QrU8+FZoO+kWpOl0PYGbidRmqM0bOuoXclbvGAJ++w7u6UfHXq0GRtkHXENr8lR0&#10;w6dtgUmjgDGw6OTTJ6LCe+OQTRx2pJfU+uDtxV/0Hyn+FVmdrH35joXOaQuqhZMAXzo5jihtjdbV&#10;bxcor+kNZXXYFOfwW/1AbDug0S19nP6ZTSf9nk0iE0r6/dt5gukrKYTZX/IEV+22st+A8dFfFSb6&#10;bPyk0/r6Li6godP82A68p8QlvoPePIHKh58mbb6XlWN5hk7tFrz2rR+we6zj21a9laJj6aYPjNd3&#10;e2GvLNMH0x/169D4MgtVsP83a2feLNlyVffq8fXrJ6GJAEJIwuEwBA4zOjCfxHw1+w9/IP42YNlG&#10;E4SeGQRoeEPPt9vrt9ZeebLqVnc/Eex7qzJP5p5z53DyDAVkwk1bE3Ns1lAVfxrDOF1M03r9rZrQ&#10;833YHCsVXsrghd08IxqXXAMhvnIJ9h6HFAkGb/oJ/YHNxU/126nf/973Tn/6J39yeqxXtL/QhT5o&#10;+WCb+47J1Y+UdjPFY9nYTnX9YFRrnLkWPHzAwtEXf0RzqVt8lP7DfOj6mR+8oHUfyhjQkyLSbowh&#10;s8AFQWIQ+8yXi2iXAou8pbLUNnQBWXv2DQP4cTGIGCIG4p/QlRU3TGBz/dO4ox7853plMjpyQwq/&#10;97dvGPXkCNpXagfwkUlfBA9dkM2mGgDezQ1vOGATNwHN+MM4zFgHfWncf8WLC2K+OUJ1wBt24nQp&#10;DjxfTBVPGsA2KOi6acbagLJCdUtfSKn9I/kFjsErHcfcAEf/4PWAlHs+kH0eF0RofsOgbVJ+TsXD&#10;7S6186TcA73++ZPT3+v3rH/xC/1+nTqM/Sh9MybETmhZ77KRzBrF8kjpJ2pLzsPoj+j7hphRPNBX&#10;Ga4Osxm/1OdnHBCFZUADkHLhko3UxBzMeRtFT2FzgwNl+MLpdPTGaNfkvfjb+Dlk4iPGsfSH8okO&#10;yGeD0awXDnPpz37609PzJ5+e/vzPX55+/z/9x9Pv/u7v+mYpfMGcSvvTP/2q4TfEsGz3zRbRNb5U&#10;/OsC0JgbIf1WodtXsclTuLSxY03lT/UaSOYSbh5Ab9YK6EtbJ85Eq7+7cjRt2lgk1gFwi0e+NmNo&#10;800/1BtMwCmeeQgvMfFav2Gou9CGp1O1oWVLFjw+uJd1DXOe1+VCKm/GFPqX2PvJPGKXOspZNzie&#10;hw/lpTvk5WlCjr3+h5EAXQHwO76ar35r9s2L1OXpasWrN3hkn+N7fBEU0y+ZV8rMf2RZ4MgsDXrg&#10;L9ZjuVGN8WO7qa0yx0Zw62d8QD4bGOXuHrIO2p4U7Dbjfykf+6W3j4XTNsCv1ZHf+YqctHHlU98P&#10;c8a6OFlZ1o31ZDaQ0MGgcv6Oeflob+rRWayToud7gP7nOVP+qM4lQdfcmJN4rg+cMsjQ/sKRMh6r&#10;oCuOeagOnrQ9Yz56dW4oLvXuK7SH/grVhb5VXHiDG5GSrwxllQlN6Zoy3/BDmshu+y86yTsfv6N/&#10;Y33nu+sF79a1/G16XOJVD+iwpWC8sc/+mPy6wIGdG03l8fQ/N3f4NZ4zlzHfMD533iWGug+Q8Upz&#10;gv6wI+cb8Ts8ufALcBGoNzzVBq9tNAbis8RZxhL9BKZsEa3kMpYC7QvmjzTxbpuQT336CT6hrh/q&#10;JGDplzYPD9NufrOwi6/qSzHr3MZ3/V3dmwpryc66+Gjfyq4It4LcVV2xj7GkvCNzzu009j2++xGe&#10;1vohNxzx00DmOTbYVmwnzOd34twatLc+zD/txrVLxa7DrpYxx6I74x/+zFyQc8jqlIuh2IpvZyK3&#10;YYnD8DpigSrk8xvVml0dQ5ET/7Cf5d/MtR5dM9DHxVt1rCv2dYBFofwAet6qb2VxnG7tM87o+RvV&#10;6M0a8eaOLgJrOYd/3baqY/jw+kNzHxuSrBkzBiW+3J6yDYitunCvm4rQn3hm85tN0tdzQRF85uY7&#10;epqdi4wF9y/hArtujhMpQAqs8zX46Y//4iDTOFKHdSx2Nc6aD0LwjDs01/wILbqGJsnld+MWXHwW&#10;X7LGeqYxRcc6i6ecN4E4tqZf+glfMSP2AZq1Oto/yO5f3OL6hTx6tw9CC1A82eGnsnYA1cOTi3Po&#10;bZ2HD0QjxvTw44JZ+cLbZS6P7y1HzHb+8ASaml6IXVtlDDTKahtwrQuBJmj7lybY179tjzRAjmWq&#10;uaoz6a35/zobl5bukKvYVb+g/PDOYRtE/MYt+1UPWOeyR6D12w3j7wWYg/gA9Q151swq0H/6kNfd&#10;yBMqcj2+Cc/lEAji4viM/rgDbVH+pJ23Sg9t681odBqmSqJHceAHmFeyu7jo6DiJvqYb/RciMqJ0&#10;itALj+7FlNUH6jPUi8h06lnKn/vUuPCs/iOsh7WX4rM1ytY26Web34WL/o0DaOuHljkOUA0Nxav4&#10;9RM1jhfjHJtOpq9yIAkOvBz3nBhelUv/xnTkukw8ahvm4wdS4NAH7VL4Ruvn8moa7HyzDqa8vt/X&#10;xcjuOMHN09M9TWhe1I8/z+yzYrHP+3zWzQ6JLOmWcSC+x0D/DrRQzKcK2r60B/Koi55HLHT8HWuc&#10;xK/4ifOZY14t2z3dfdJ8fQFe/DsO1vGZfnN8rgNU0HU+iK4ce4/frHS+4jRrK/C9xiczgFwPDXa6&#10;kGduhM+uwx7bbiDh+c9xovGDvSLmbSKCm1bEj3OC+Ijx6/y8IeVpK1TJ/oJibM5vdtn1F3i2j8xA&#10;9dxxWrenxE912cv7BLcYuxg+RAuapSTYZ/wdHwc+GEtf+FCvP/wDQIuf6WLglZeyQ5d4i36hYsww&#10;TyFVF84VWPu0/9JX5Hg1WePV4q5+PegT0ObbWMnaCn14QKyA7gV0pN943YJt5FXW2O0YoTdYJWB8&#10;R5dUhkkXDQQDAQJ40hVunJKU8nZw8gD1DToCGl44hE6wB16wc8IKj3aSu7yKcHSq00tn/mg49eVh&#10;3tog9mCoxmp9G4ZjwA0z6Z6v22x9D4RXPtCWR9O9jHya+1wG5bWLvH04+sOHjzcflYJnXOXvqvd7&#10;ES3fdQEI/dugdh6pMBMBbyO5Wr7bVv9cRdwK34eXi3khqM07TcvkFpy4YMdpvik05Ekbf/Lmot0z&#10;i78KyV9CO2XLK6PHpOXRtGWk1WPnTVn55AKYeKgtHZ9Dk5jVCShnUG8Dx0I2FdsnQXWcwO+KPZes&#10;VvxsOqErJ5ceoJTuutdGYtW2ya/I9iasTn55BRTl/S0zXqHAJvcHH/RpGF4NysCT/p4LcyzYtGEy&#10;F+sYfFg4s5DmN0h7kwEXKYgXy5VeLDa8wBavXky+d4/fueSpFHBzQReb3f6iqZ6dmMGBXzcxsa+L&#10;fi7O8Eo26gHS5utv+0PcgfqJtL5jg8gbFHOi5jZWPZAnlDLwcszFhgInv694/aD7feRaNrqI3nLF&#10;Jk87azNes73ljq7VxWO0hmjfDS49o9chRwZV5K30WNzd7hf1A75iLDLs/lFbcvHXmxAuFwayrHvQ&#10;0dH+cNXYKA3hnX7LBSjdQaY/hZgCO32BvGk1+dJGxBDAvEKsyGWm94UD9R+OC+C8EU4vprJBX0iM&#10;tJ1pF/pfLghio6N0+T7xj/4Zl0sn/VlE2WY2kFBWfVE6+KnPTRexclxm44OYN6r8OXOi3nVzx/Pd&#10;wa9+b/vWDja6Ae4YM05WiD7BXPZJXvrStKdwOQFFj8w9xWQMcaSoL+UJTpruQ93NzWufv/+DH57+&#10;5m//9vQHv/97ekL/qRfftDM69QQA378Uj7bv3tbVnbQLbPCZ6/AlZRo1HFevZwFDGbxI8U95oJf1&#10;l3zqKOdT/2MHsUQfpIw6xyx89AGgBzzmqp3rY2VSsX2vOpWRr33lDSr5fOJX6yoZpJ23iTUfq/9g&#10;u2W7d2ZTRxzMA915MgVcx6LHXcnwuKCeMWujbjSA91pPg/BU6pvX3JShpwn0x4k+ukbfbhoNX5Uz&#10;RgP0NzauGSeJS+zQFqt1pB56dEWOKp2nvHpAj55+Habx08bg2wbRqyNhHWSwMI8bXbwC7AcKBcbX&#10;a7Do4x33628TCofj+ttEQ0fei1n1PTbF6R2PH39JUu+c/kEXf3/844+9KSwOig3FB/4anYQiOHTo&#10;XEHcEU/2AZy0UEdfo7KRhU8E3NEboNGVY0yyoRwEB52Dr3Yd35S+OFJdDgm+8zrsnF5cUJp3OrxU&#10;bKCs9fBtHvkAKudpmvyGE7bSRNQ/18XbH6iv8yppnqLmIjC/uYs/efLW86824Bk7XnktP7qadbyJ&#10;b5GJz/ynlGP3Y/mOco4dU+CojPjjw28BA69QcsBuxOcCQoZXfBbg4Y/7U+xjvC85fSZRdvgM/MMX&#10;x3xEeccMYrs4tkN6eqxRSr/BRi50QwPQx32hnJsttF6hL3DzDLTw5EM+/Wybi0VbfYgXZPLp2hAa&#10;wDiKQ/i0PVe54pB6zstIkV8c048rjcOMJufUNngUl/xezvE1QAcuwvCBliGVtB/rKMKOzfBoHWtM&#10;+g7H10BcPJZQt+tSelJiUAzMgzmWFi6ufewLrPIjPpl2XPTi3/MreEDXNVnH0zf6/etdPaHEv+IH&#10;Pr97uQMy0dttBk/hfVFAL9NPiuAXutkCXtQRLwByaT9ljL+OVQfeDtTxAS7roAfQkQvNHNKXaSuf&#10;ozdW5LdcaItMaKzTxKPjijL9XQIXLaivX1ovrWxDN5gpp6y2MM6S39clu/7kaxdp8+YzdoHTuKS8&#10;9B5v1UfRaafFp7VFyuliEb/Bedwg4jWK4h3wt3BYd79Ru1AnAa7rZhd+hD9royVr7Hb/Ez319vfo&#10;0gu/lFt/bpBUnc9bRmfbgayxM+tvbjbRuZXOewBfaNacz1qnNroNpoluuGos4AYl+gU8q68rhnf8&#10;F/msNT3my9bonxuYjP+WL87lwEUHADl8okv8f5008UE/NB3RJTpixP/DD38Rv3DHovrN9jCXcf6g&#10;84PcaBffPH/Oml950WW9zLgRiJbzLRmWqTT6Nw1u1gXIxH8Z41gzAazHQzv6gyANvdGnvA9VknU2&#10;FNehG3HUerPO5y6M/fiHeUQ8PcelPaO5+jHrYcXNK8bHAW8gX/TR15of3gpS0jcziA8yssbHXumt&#10;dpEGaUfbRX9kLcGNn9y0Jbul0rMnT9WPEo836ie+HVgXbzOm0f6H/1SqeBWGjZBsxfLNK90EJhto&#10;Oc5V0tBeGC215QLFsA7JFOxg5k6VjbPp98cNc8f4UZJ3pbSlYVKO9xvsG9/lsfCnYD/e85kfsVx/&#10;wxuf94I385mfkpN91Pfcp7g6ORjaCEKP2piS6E0ftLOrII4feRTBzzx5aMBr2YxZcmrKhRMe7YPp&#10;n/zOqPXSWIdujDeLl2hYJwLm7ZwPEKGyFqSsR8UlzXycfhe+0GVNx83WL2UH5fQD+OFHgHGCMfOy&#10;XSrjMt3xyPsP3sPvEr/HyI7PGeMUo/QL+ST0uoFQN5wQg+u8T3k/ye7mwHey5ZWk6GYVILboPFZ/&#10;jJEeO+EG8w2oN+78hBhVjOMo0XNeaO50nK+vcZIA3kDmDmeXjMqCX88BgyH96E8beP01x9gCoFdh&#10;39NqGWNazYGGcc2xJQTCtD5Fj/1tZhlnaVMhCTYxPv7XfJUXtNXJcuVzIP1tW3fjU7d5xjrm2QL6&#10;wMP2T3Ph58hInCzeU4//66/6HX7Ezy0Yg4tPvW8SkwzGZ+ZvAHno4fbzW6Gqg6v9Rfz44v/mREXc&#10;IMS/9H3OZbm5+DYgI+2WuTwYiZeJaxXxivHOz4xl6A5O/cq6E2V32608eulTW0n5A1pGfm+/kOBn&#10;agKvNR9hxw4dPyhj/EX2zpPy6uP4nHiLX8O8+NhSqC57n/DYPQilL2/SxAfzec+hQE7fp47+cI8b&#10;Q+wLbM94DC3lGnCP/uNJMD6j32W+q3ZwlW/0V91XzUWfhnc+iaHcDNV4OnxpXuYavqWDr1gYmIu8&#10;VhieFCIf25iv32i85Bja1u3HLvw3/DpGprQx61ugbVdR9XPHR+tHgEnP+hFczv95m5TXO0MMLjHg&#10;9Zn6ZHxAnHEOugVnhSk1fxq7eefe/4U9lxzxn9dXJbe/ezCp9MCSrD9zjhLz2veDt0Y30OOEKOsT&#10;M1FgFAIBC568caeseSNteMGn9GgWcHf8dAJ1gHEO6rXTFK80l/Jj4hGcrPI1pEkcMphsxNduSKdB&#10;E5dNI8WU0W3sAqeAXAbd2k85weF08D0pu2QaWfnqTTENACo28dl5UX8EaPzL75+Bczmx3rJ9bJCJ&#10;b1EAAEAASURBVOjEusuEr4UKh3JoXX80g1EuaSqjPG+Hnsl+uS90wGsje5dZ3ZCLb+zay2gfadfo&#10;dkXazpTB7xL2MvLlt5df0hSn5eBe4ltvIex10PXjSVoxiUY7bevL2+mm946b2EHn8/il/FLHM34c&#10;QOQkOvlAX+hDzbGoCB5ymbwZyDjH40k9kHlihzrksRmSTXudDPqJsfiFulcvudDDpjH9JhsKHkO2&#10;V3UwcIILv9rJDSjwBHgarrRMnLVR2IkT4RCj2fxU3IiXCFS31/Mk/evTE52gcqKAHI6xt3dxszgg&#10;79NP2coYhN3IIZ+NGdkhvtVz6bLpThkndaQ9YScPL2/QwEs+ZCygHN4vdGL+Wrb1N4qx2zLMN3n0&#10;ePih7gxWezTObLfoC2zu8wfA275opcuQLR9tQHtYD9HtE6A5wUOAvnx1AUwcQ8Md1vf1NPID+Q2/&#10;0AaAZTuXL2zhs5f3mDI2bdCj8Wdfc9YIWLh46q83JlHcjRAWrd334Dctd7APVdCUmGrefJEt/73i&#10;RE75Dxh3BL3A2ROgXuRdtKMaazDozuwiPhTvLBJ4cl3VFoW+2ADAh/V7+LX3IZdYy3GeEg7vys2F&#10;fWQebTjuUXRogTtbW5R1zrY8opj+p42qvZw6ALMJI+IKf4DjNlDf++d/+ZfTX/zFX5y++c1vnj58&#10;lIv8xDELTp5y7oVc+Hh+tKy0tw2nAicA0Ij/TlPbiCnmP1A9xgmXi4vUO0ZEh//EOfXSlTr3ARb2&#10;qucJRVLwqTO98NGX2OX3al0uWvOUTC4sUQa0X5GnPnKVlieOEoRHbKQfs3GBTfSfG12Qva/fYoMX&#10;9AVouNRdWdXbm54ji5tZWGQe/VDtItv8hJ/HWcaoXIhaOPIJYxebozyZhM0PZRcnIzlRPNYZyKxO&#10;9vHYg5rwoJ42IEXP4rpc4xOA/53iX9FbX+kE4AOAtrxcJFOO7tDsPCoDed4A2nSkrnMm9F3olsZl&#10;ooOWT37TN3oT71zU/Kd/+mfHMLS+qch2EkkwjCbg8tqqc77RF4u5xuvoo52gKwx9D3ENPOgbikgV&#10;o9eqVZ1iX5s0d8SQPJBND+muMZD+D0APYNMBsRFdKUeOviNFx4xV+odq6JARbYNP+xCrmpPNNP3C&#10;FKJPvN49/f0//OPpf333u7oY8uHpd37nt33Rg/n+s08/8fykWzVUxoZzToaZk30hQ3z9xI/ij7hr&#10;fHWcFpn7J/LQCxr04lXQ9E9S+tJdNvnxodqLlD9Z5GOe0APH/WHiFBPFxjIZf0yjQmJWX7EUBMEL&#10;FjECxjfjzvgCLnTMv8Q/N5hxjFy3wdBDS39knIEGHV02YwAXCCmjL3GzEU9sgceFI8/tKCuAN+XY&#10;QnyDTxm02SylLdPO6PDKFyaVY1yWLtbJnPLFcf1FifWSyZRb1sxvPbZt5YNrpBZlxM4OlKU8pfQf&#10;2ru2Uxc7sCWfcqCu8sqT4z1+u/agXBXRW8i7TGhDJ1r92UfCpSV5G0qPGVsAaP1n3V2ScuLI8iVr&#10;cBh70ftcV3SsTHxJnM/FvWlvM9QX+hi5Be9J6zvQ0JsY3DeVdOuLdcyYqrlPfx5LJ1bQE331ZUke&#10;D1FWQB38sXGNs8ozdwG20zHJzwDMCKDNPtsw9MwdGiRwjz7xS+MQnvYfFOLLB0BuU+Kf8tLowL7m&#10;4olj0pj5sly7D17XYw9eO//mNzbOUo6+Wa9PuxDUGyCPfm/bJhagw4d9HbAv8KqMfnlpH2+T4Ul+&#10;aBjn+jvg/K4u8xb9nQuQ1HsuXWPNsQ7wzxnMHEgbNE7RwWsH0aAj/iM27D9sEE/4Egv2m4sSC44j&#10;6cONJ8+4iXRw0aH+cwzp2L8xjm36K575OkYSEx0bEdsLx+S79kw+bX+Z7zE6wRf5ux8bU9QFN3ah&#10;qy+myD76A+tv4wiNlPU3OhPDSPZHMnb+lqN4zmvqH5u/fyv+3lO/xcJjOh5HtPittTLcFH/V04TG&#10;G1wV4BMAWjbICWuvGWbMYdnDWp8bp2obuOT3DeLwQIECfA/ZPn+TbuUhtxjggX8+/PADHYfGuDpP&#10;FrbmpOC1r3PU10uSr23gvhVUVV178Rcb3WZIkS3E5QId0yqlwSfPuYHhlS5E6zdtWYPig+jLWipt&#10;aHcLOefdSrlpZ5gil1jV/6QZn3s+jR3Rw00YKgQLbCMC0Utl/Q3J1qmXG48vx9Mckgeg9/meZNf/&#10;LtdX9eO4dU2rk+WDILiWx1umkbrEcoGyfHT+8kw3sT+YsR19hMTeH+f8aFH/j8nuD+Zps481E7yR&#10;B5jLEBjXpccX9ehLn0Ve7VGBpoLoIgWX3VBaXzKqP/dNxifK4NMPqLHxiHXKdth1iz7QZx0JHvXc&#10;aEFfxBx9L3Lyux6r4iIDHrz/teDYtC8YG4lT5hzOm8bXYo0fOyZXx7RF+pLPkY770I+5kiYed6Mf&#10;/Q7IeDN6C2fdiOrafFmOZHt8tH3gT5186HaQ7Ud96vBpbJIs5fkZNdwaX2cegpZjPgXaBdh9iQ48&#10;ANK4C034LtI5xyqO9S7TScF1a9aACLJ+5UO9NA+FClOu+HC+487OmLjE/ykra+sILyr40Af0ie7I&#10;mDFLZN4D4CLcBuWz/KCCyNnwKhQeyhd3n1MkxrJaX5xL/xBnGiH1dGbWBsbjJg5NAPsNKm2fqhpZ&#10;ExAtvJJWLlXk7ZcNr/XEJjI45rXLxpNtnvcZE5QvrX3InCm/vg9KY7xRN7wpydiCTP3fAuTwv3ei&#10;Sz9U/0viy/LqT0pd08pt3yxe+fX8k34GUN80eocXc3f2B7NWB6/jRkhDt9PAh9c+e6oX+/BGv1z8&#10;Zd10w/xriflq/JzZx1g16xmwDvv05irdAGkQDn8d7yjDlP0cK4gpb943RoOoD/pZf9pdRhGfS1YJ&#10;Jm35RfGtQ+Y/bqipX4sAPaNG959aThpPpiR45I9YdJnou+dC7dIHvtgxXiWGGWM6RoAbW5kHyNKu&#10;OvdnQaa8GK32qB5el8zrm03/S3xlnyDnOeVH37c12KAYcGyi9wBqFGjTQyPUO/wAjl8BTQZHH5sN&#10;cQjlDgCMmg9lGO3BUakXwNNAbSSEthUIbuO3QPRHoyjPn3hvOiPiDMdOFiM6zPKucChvw1k2tkke&#10;ZXRIgsOy5BsVCR/OqBanpA7HHdJdZqx87cd15F5WVMuHU4UcFRYOjX2MrcJBN1KjDw2LYQYUcNGf&#10;jSny+6dsSaHvwLOXiyQwsva6PR/58WFlUI+fr/HdaZuHxzvB+ocnMgqlu0xp3/oZ3NY7P+3U+tb1&#10;GJzdDtNIP/D2co4X7Tt0Kn35khbKwzGpwtpWvq3PQv5oq+J18MfeerB1TZF18GNM1UCgwYYyD0yb&#10;7tXrVjo4h+dHV5VTRrzBs5sHbAh5UafYUyd3PZvBlU2KbE66+/oHqeMngrPZxcQGbzabdWL4UpUM&#10;OkJ6qYvDPJHr380VD+ixxXfYcGexUBlvWJRyksmGMeALG+IJbp/opR49kGV/yB77VJMjC/RuXHIB&#10;8P79R+aBfsENT2ynLJsR8oFsKy9eOQKAA1/ahLp+OObDBRjAFwBU7812nbRgB5tL0MKXhVzHzJ48&#10;QAcPoahxM9G5TL7ruNvfOoUPsvG/dRiembBpKsqnbsY3eAWyeOuR6YUDr3s8dQJfbTiHd7Ck1mHz&#10;4KIrF37Z2CfPifS1CdgcGtQ6ABdIxDkrhynVnEns3YL6WRWWU7s9z6Qt4EWsXtJvYs0WHOzFxvqf&#10;CvdLqUXbZ+kmWSySRlfiC3/EJ03DnXF6h5Dhj8QE8tCb+OQiv+VjPWWKK9qJjUsuAPE6WBY4uAE1&#10;R/zO3vnL8vq0T89fEspa8csTBGUm6c5SBxB32UDOK8jYTPxAdxy/ePHs9D//8i9P3/mt3zr95z/+&#10;Y+mHztJP5FBiA307/NLvLscj/AaR9bTdufjEHJg2YczgN72tafCsVb4co+KxdBYv2grweNW2QY74&#10;u+/LoPTXmT+1uW49VE9fRBbxynhm/KGDZ9qIMVb6iCd40PKkctuyY4HHCw2P1Yf6/p4zfNq/KS9O&#10;y+FdwGfeQJeV1LOpDJCHFnnwsnwdkwYBk3PMGwhola4t6gfq4eM/pQVs4kN59eTpWyA33oTvkqVy&#10;8ve8CSo/6gYB9GJ8ZezBPtgjCwDX4//oFz8f46eRBo98xw+Pd1t5fQDz8ga/emEvEl/pAv+Hjx/7&#10;hg5u6uCJhKd6ap21EzfTPdUrfunL9IXyNA+6ujruS+vP+KgCOgR9RDJZtIPfCwz2mY4L4HPUE0PK&#10;pZICCL8felLvchAMRzvC4/IkpDiDbF9XLKlaT0On/Mk8Kf3pi13Ux0/HWN8YP0ZY2jzxl3Ho5CdX&#10;mWc/1u9+M8/it29961vK66Kvjlnfpz0lGwX0QY71lg7EjDfdhY88gNiyr+VLX/TFpwLmSmL+kS66&#10;JraJxeBGd5pAdsFfKU9EItJ9Ue3kDTjxltWuN64uhDgGVW9eq354zVgNrtc2il3oAeuociD9Qrr4&#10;jvi0kUT7ySTqHB+DRz7rFD35qxijT3MxqOsHLuxwgdv9ZNYHyLgG5it13C6oglAB+uYsL7GEzvVr&#10;MKacuBXU321fjutTylwvXOTxab3lD8OWNaZznHhBn9BxXpJ+j98ZA+5ctGH1IfXFnaFFD9/4NUbu&#10;euw05KmzbkrddosH0ax1i3zMRTmPr2NrY8l0xIFpxz86tvzxBTxpQ/TbIbRH/+2aEV8UwOEjs7OO&#10;aMVb0vIkHnrzIboS18RJ5077m1YeWdA5r2P8DNzTJFxNPE+pDeDrG/WELwLbSawAeSVuxj5kIw/b&#10;8QUXyPidc2RAms2EzjcmP/uqXqT+UwpwzO9P1055x+Wk1WPPUxncWjLxKyXQC7AMVZOC2zmldWnr&#10;4LoMe1mgCKobtNjqMuXDMzKra8eUvQ4asMDhbQjUATdTjt/RkzGU5bBFC4exE9l+tb3HRt0cohR6&#10;zgt8Pi+fELedrz/Uz2xE69gq5KUndPUb9qIP4w364Y/dV8RS9URX1kjQnO7kCVpo6xd06XmDEMwX&#10;GujLAxmmUVmB40DTtuPojoThkXVBdG5Z6Tn22CEfwp71c+XhI+yqbZYnucR4caoPmuEHzpE++uix&#10;cRgX7n6eObHnj2y83uicDGFsxFoP26d+wAXV0RldAMyMrtiZGOO4+oPjNbx4df1dWuoAeAaaclS/&#10;JYXfPW4MQ7epoyz60MY7bbjt3/hNre4i4kSEUX5Hek8+dJlj37wi3sZe+EVNc3AsKSe3WQyFxBON&#10;159r4vxeq3qqPFdnDZFnTDLGqT96zFX7OIY5j9D8idp3tfZly2H85pueR359YsbzRRsBvZjbOatt&#10;lL3MKAuOfarzrQJ4Pt9rgVLTzLHr4gqXmH58TVI5G/nVsqxTibujf0KbWM7+AxMJ/n2p8fiu3ohD&#10;PcM968Y7cxG94eRU8qvPumBbvTefwYf+5LWa8jiaP9q8+nd9C3l9b1bCB6d41PE0sMc+5T1uKn2o&#10;9Z+QznBHlatl1lt0BcZCMROuxtNNr9aDL7Hu59qJb7HTjc1Z+X6w/xYv5bbXa/T4Yse9lmetA9g3&#10;I9DjvpYNxBxvHQLsp0w1Pu6Xxxf5nLkWIB5oe/tB/a3g+IU/7VQQP+gBa+ugIHYoCd7bfGD+tLX4&#10;kUeuqXQsDTTmpJwyzo+EJOXY2DGavxwrQ0dBY8H5DZF2A/dtAF0vVjovGdErOux8zVsy7Q90pPEN&#10;kUIWVd0ezmcO6bFR/YUhGdsj66ixb4hlMaL/cHMuUBtoH+BGcdJx79BbddKrkNegR5+lw1ZfPIp6&#10;nkYe+7hhRzOdUfbYLzl2hk54ws80Efk8cKCh1PN8ZezpLs/lMHsPVP/oJm+IhjUjx8zHuIWLv/iC&#10;Y9bGXpdJl/quIrwuV7/2+Kd+i8fKv+2NzdegvMDnz76Rr0rXclLekFjLoucxzlLPuoEUaFo+pLUV&#10;e1IviSOL465DSgOfPW87VZY9BmgjC5zikWY+i706NMSn5+ss6PORfzUnAMxf4aUGEJSvEIOLj5CH&#10;PzUf73sK1c+xY+p8lQdv4WKPkn7QGxTNa/j1vKN2RT6+DB+XVw/GJ05axeu1ggVtKyd04xMvXM7b&#10;JNxuf/fi7y5/Ycncy/JRK+XSi/YHirdswz7pceM1SzhSZzylyqSwbTDHxlFNzhuPnRXw3U66oZ81&#10;KEBsZZ9FvqVe61DAezfI1zi3+8eVF1/eh65s1dG2HUfQNfZEHqSxM3IgE7b7KHXX5PkCMAMeHZkN&#10;kirkwBeHvQwm7iju/OkwOJiyDmQosBRDvDqTSlzWcvgAUR6D5HA+W5kP5stGDd+WlycxX5no0UVd&#10;N41YYJQ/mhQqu3JbfpmuDrTpVzbme0mwHVtvHYOXBV9spFPB13eEyPfF88aRBlzwX7zmLmPdwTt3&#10;WC99N/5kO0GRHxXJLijvVbBl6jeKdlveJmsj/cJZTxCb/QRk2w759S/5XQcEgGd81V1C8akv7HqX&#10;F3FQHGgK5PkQ30DrWj6FKldOI9lZ+eBT1gGmdkFXXFL4+5g+4oFcvlabQ4eO6AdU390GyndenNR3&#10;IWmtxed9UL6YsTwluZajMiZoRWMWWuIX+aTE5VwcZfNCG/5cOAE44ebO9g5Ez549O33+uX7TRpug&#10;0N+9y12FLBLEf8YHBkPeV/9cGyqclPjOeA2U1S+DExdmUsaFWzbz2SABl4UIF3+544g/3yU7myvR&#10;WXLnrjM2JKW88LM5xpM4/Ebx8+fcGR75+J8L3c+efe5FFBOgxzzZ500E6vXB/9WxbQFv7AOwxZu9&#10;nMgozwUF6rmwilz/FqBs9++QSgb9wYsB2ckkCR84kcVfABuT3RRMSeIA/dATmZ6stwkG3bKpQ0sf&#10;0MnoKEkOfADb1uJFflv2jn05cRXi2IzfyeYi3DEBug0mwui39WVeQczckjGwMh25KuNEUlrY/t3P&#10;hy80XugVSgi1nvIbNvVVx88VJ4UxyTa0jAsY9pt8Bj1gXeVwYv+pYrfAxIxenCRmjO7FWzAoCybr&#10;F3SGj08g7CsdUzFtSKty/Fo3QBD7plgTPlJYqFLOeC9ubASNO+sHE83XtTKqWJADlYHvdSBboyzx&#10;hgD+CuQ1LRuPV7kTp/j0s88+Oz366lfVVvf9Ct0f/vBHpz/6oz9KG0nXLCw1poln+wixiH/3RScx&#10;lI0CXUAlsAX4mrGATSGAdocW3YwvGoLgDg0/NODZtUqJNwA0z+3CQ643U2lLPtipD7a/usmr33sD&#10;Bf0JnxNujU1OotDLfHWSQnnlVSd0hid6++0clsPrfDRWabNmPcELnv46t0MP8IpPz/3WUXGui2qM&#10;K2zYw5uLYrQZ8yA0yMK3uekFm3SRXL6nnouu6Ae/8vjg0QeLlnbBpdQD2IN+thd9xjjaBn7dxOk6&#10;BBpkN9bI4+vqb92kM0B7EDtuZ/FDRwB/pk3S36FJTKrt9Icu8XPaCpqdb2W3nPQS8DN4fND9w8cf&#10;2ZZPP/tcT0TlpoK0Gxc6js2qnY/l4A/8Mm0V2egbcBvKLsaDQXFF8KS3RgtZtLNVP9ahNg4K6BGf&#10;Shd+Q0/QPnv//jG+lCdcC8eC/ejPrl8o+Hhfv1CB9vRR5hDF0rQXPDOnYwtxxkUAbmDiKaYHfnL6&#10;Bz/8oeOC9vvOd759+urXvq445elWftaB36zT5q5oiTPmPGIL/vt6Bt6ONwQKmOu4SeH+zf3T03Fi&#10;X43MeqHzYrATu/jCPGUb6x1iFZ6OIyHSbI1J0sqjvn1o1YNsmsQLeWLaT/CLL8BbAvJbxlnPmXZr&#10;Q/Shv4qDaTnmIo9f2SubvDEqtxP7/N4b/gOqd9vW8aRyjpFRXb1BLd2JZYB2sw7Cq22ERX0LXnn5&#10;ZiSH8LGWNhP4iB4oHTx3oJy2nGYZnvEhdakPTfUpL8Y//OjGkO4KeumvdGRWTm2tLh3HW+92RQHk&#10;mU9q8HV5lQc1xDBmEB/oxAed8PVd7XKUh+mF33EJ2oiZMVZx3TG29MyhjBcc71C6vRyd+BDf74Js&#10;oIVffBg96FPE/0O/gphYOdp059d1ludKVfDGnc5Z2Ia+dPHOU36jgsrRFf34bXWAfpqbFnJ+yaYP&#10;fQ8cILpFz9pJ27geFFWRp44/6vI59xU4xFTSPBkPf/MhI4AHegOIr67mDX9VNW+kYC4erSPNuiM2&#10;WDPTzxikfOOtNOVXfXjF6DUwRynHq925ucPz3eBiN32f8xL4Eqr4B/kAfdJrBdETl7y9wG8qEa7n&#10;do0lAHwe6/wGHN9kq8mbfPkQw7Qb9Myz9injreQRL4xZPMFhf2uNDD9g0as/ZHzNHK7NHtfTb+HH&#10;zS6cA0GHHfD0hpOOEw/E9j6/pV1hUv8RU/Ut7EtvO1TQ/mnBcBtZ0ETftJ3lyd7yLR611PlGCRlO&#10;vX2Ov0Maf9/Lm9OQ7zmDhZA8gR6aPUSjNiQuaSzx4AZfeD33ojt+qY5JK0tcXE1/Un7iNvozL2VO&#10;Jwiqe8aoKMc5K5A6GJ3jcSNl/Ge1jEffuKML96/Upi/128Y6cLntNi/8wRqQG7aO9kGGz0GEI1MN&#10;+5uDUnL+nXVx7CIuoIcPN0zqwP7bKXwBHR8aGHsYjPF05jsL5qYDjUGvbu7pN5qzPmFV9fqu4pAz&#10;rLGH9MFDxZ9w77/S+b3WJLZB5bLAEnrO5oO3fMV/7v3ebyRe4M3rv5nhZcb6zV9YLD8hJ43rskv2&#10;4P2yIO+ZpH3wntqJc2DixvOlaunTnJd4zJa/8SE6Z1wnHqRj3Oa8PCdvhK/5Vy3h9SJB9fR58eiN&#10;/j5PgXcDAkSd6zSW6B/1ecuQ0TK/QQvZ4kUZOtMyPN1doBxo2vagDFvLtynlzTN/QtfxgjrAPDRW&#10;MA5Q34sytaPzR49Ddfvbcaxi+02pvOtxj/N2ztjaTrcpU9L5o7aR0r8DOifU2pn4pY2zJ5N5F3ng&#10;cgGacvjocH6eKv7nTXmMv9eg8uDdc/vicd666lmD7aDg4WbXwp1Zt1oX7beUDv9yXsP8IAL5WWM1&#10;exJjm+sZD5at5Xj4kpKr/sNHqgFMP/3axx5fxn/iL9FXATrsRg90JkUykHxkky+P6mLpG76JrnyB&#10;Qru8cQxmHEYWYyLpPeJPOpRffQcr4wnnBXNzFRgZrpv2L338IE5jiyJD2Bq7pQP8wy8MartQ3d8o&#10;RQYxSzf2WKF+Bd3LecMZ+d1++C3Y9GsspUj+dTsdc0j8iU/zefiQm1SQT1ulsUgZl1mXPNL+GiHS&#10;10jDHz1Z3xJTPCiEhZAu/aRb1SOWz8Byaffgw8fIahOrOsjVz/OXaXbdsAf986BPZdV2t8XikxiL&#10;baHJm/iCUJvhAV3aCf0Tw/gh/jh8eOAca7LLcTD6Z51V2UisPMb1nueVn8/1hNO9Np46BZ/6ptEa&#10;XePjV9zUVQdMJbHCPzTEj9tL66Xj/JP5Qiis7babVMqbtCxZz8IneyTxiWVvyNVvK/rCWeYvCTD+&#10;ih+UB1ACO3K0vtEHmkOvAwNKP9GLf7SAhMWwX/R7hv7ruQakMZo557Ue2MJHl8Cao2sq+NPu+Iaf&#10;jelK8b585nlUuMx77wLi7D6dfmS3LbED8EXnZP1NvaOfcatIqjnL13+U/4//9t81/s0CQVgVUCfW&#10;mE3GwqHMATBNYBqYjjRx8wloj5cW43HwaWDq0QEy5CUf7fcFCvLArRzS8iZdecltHpq3QxZl6GmZ&#10;npzC3yrqq51u54fcfBhgZoGL8oLW5eRGT1jwhIAHo9IweGaAA59g2nmXx9sWOJVL1JI3j1lAkjdv&#10;DR5iyr8DkPLKIOWvkAXGodslbvFqV+vLrzoUr/U9xq+Fyi0t5bt8cPfNDdr+g3nFEnLABeDTGCmv&#10;6nGZsrlHJ4RvcUnpgCw+96euSkt9cZGHT5dfka82s64Tq+CUtmnLOG5Z0/Im5YJaBs9jkIK2OpS+&#10;tLS7KkExDrbhJxYy9SW2eoAZ36M7dHvfMj94Cep37MpkwOSeCwS87uyJnqj69JNPT090QZZNfw9o&#10;o8PTp88dw20Pfn+JTSfi+uHDR14IMPGiQza5MuFasL7yGsgMspwIcUcXwG9LsEHGJh3lXigjUzrz&#10;u5fwsi+Ey00S8DGdFrTcte9NDuH6NYyuSRthMpN22jSvaOZCM3bxNBOveQOwEcAu9ACQQbtwjP88&#10;uOPb8QVtwEaON73ZIKpO8iE0+LYnJLwqko0lNoaymc5TUUdfAY82bPtjK3l4uO2kDyp6Y8hxyKQk&#10;HPQRMG7Bwxdp5P/QasHAwkI4jRU28YExwfblODHm2FEBsviqbHCA5/yGnYg50d37GHj8sYHBa6NZ&#10;tNinbjbFosqyeXr0NfggDxv6imZOsDj2b2J5UoMXF5kyT3yuiz7o7oWk9WPiS/xz8eKF4qF9A307&#10;Blk74eOfbpqYETzwo1KABRJ5dOvNCdAybnhxYqz4qjT4aQHKFVSO391O24KaavgD8OjvZlcu5fbL&#10;zldl0Pg3BEVKe2NbF6Zd7PpihOggXfrBUFCZSEZjUha/tBWhqJnw9Gd/9l9Pf/qn/+X0Jf0+8Kef&#10;/OL0ta9+xf3t888/8yYG8Q7fxolYZLwlJqcdaD/rbynSVeUZizLXEhelR6fqVb71A5sm2MMxG+I8&#10;QZwbUWw5okXLR21F/5EOn3/+uVPy0DFW8gGwk98AZ6zq+BXe6sc6uQGPPko/Bo+5Ht7ggG/7lJrn&#10;jCnwpV7/tgl86PJUUOgdO2zAszEg33CSBH8Aed7wFQNoad/aTBzzBO5HH33JYwU+ePLkiflzoQFo&#10;rNsH8jO8GKdYp3U8QT7lawwVHmMPa5VevMJ++DP/MoeiK+Nj/cWNNE/1en3G2fohPk/74QMAngDH&#10;4OIrdKtOXMB+ot+dZnykjDp8gn8Zm5CJnp2n4UU9+qPTQ/mOOeqxfHJXcwcXMf/qr757+vHH/+/0&#10;yaefnj799ImiTkFBe6jPcZKDbYxL3lxMFQqmzZSCwzgLTeYy4lXzNPEgmZjGk/v4nKfm5T7HEroB&#10;xLO6uYETWMcKHWoDt4d4Ms8BxKLHLZUpaz8Q1Rmn4z/w3K6K14xxvdAgetF1LQqe+5TsAN/rFfMf&#10;v0tv+1oGPnyg+JXvGY95peiHao9f/7VfO/3BH/7h6fd/7/fUxp+7DbgA/EIf2gMH4EPax/Pu8EZW&#10;Yn/6s/DoO5775DuPK+q/4KUPHLGDPqVF//gsPhcBRfa/1xBuUXxQf2S8B8dxh//1AWgvYrvjgWWo&#10;bYltfEQaH6UP0C72jeKPcnzCBQX40P7lS0ocNmZtu46Jb+rMU/QuH11aRn3GDPDDo+cZ8ATgiy4c&#10;Q4c/AOjQOeuJ+I/1w6IXP2jsP9HQTwF4mGfHsFkHYBexRD3QDY3Ioy+mv1KH3rU7ac6PGMsP+qw1&#10;Kp/ySzp4AdSBhz18sA1AT2ziAzAHA72Yik3YSP2X9ZvV0D19+sRjIXMraz7WDYxLrLOA6uADfVVf&#10;+gx9B5lA8arbT3/6L+IVftRxEw7gsVDl6KJWNr/aim71IzS1hXr8zZhgOeLDhUTK+4HW4x1xBB8N&#10;JOAC2MP4XDnUs36sr8GL7OCL7ennP/+55x7Gydx0mTgCD7b73EcZ+sEHnviGGOS462n0QD7l1YMy&#10;RYZ9w7gAvvuR6Jk/rNMMiNAA0TOx7QKXzbihPPLpt+AHN3Wsa+C/gMFXsOvCcXGydpz5Xjxto3wL&#10;PuuJxhzHfEpbeuLHeWSqHr0A60S8Sj62gwO924i+67jKmoM5vP2QNsiYKSZiWR18AZg2Fx+3p3iQ&#10;MjdyAaF6tg8jx/pKJjfg8kEP+OPzjgcuV7sC9FOPKfIhOjGGYJZ5TvxjF2Ad1MaM+wCywOsamPgG&#10;FzzS+ovjrEHjk08++WTinwvmGqdUDy72dI8D/vUffYl/fEPsI7f8dxnwUSWk6S/SAVxwuOn2s08/&#10;85tAfvbTn/kc4MXL55nzVQ9e1/wywxDe0ZkC/AJ0DKrsnMsSi2krj5+sH1Hb+kSnUB/89jGWuvLL&#10;+Rf8ypO1h/Iax1HiruJonY9UqTC3/ZE50qgfHGIBsD+dkY7Mg5ue0HKexXkY7YpNvlgpWtqam54Y&#10;X8qDsaI+t6mWED0phx902Or4nzLGz8c6fyDue/Nb9Ob8Szdkazz0vgFrDJ2PNdY3c2xXx8L9LRLI&#10;AbzmUspTNvjWH9nB/E1dYeW2Murq49KN+073NY8sn6pd2m5NvX/DmKk64tb2K4OutKEvENKeM26V&#10;rvpkbaY+M+fD+PyDD7h5HH8hO3GNv6H1BX+lHGc9pfgoM6V7PFCML8F1G5IRZAxlDCPmmEcz1qTt&#10;grP3OXj2gw7+iA6/lnfXAHsd81guAEV36kQsfeER+ehDXJUPx4Xi9fhailwA3ns745sCuq/xcgrb&#10;HgdWeFCNbgXYcOyLuG5D2oN+pDaTbPz0LujPoRlfbQzwm5uODwYfmEtIebpe/qEvUtcLZPY/rWjc&#10;Q2v6DlD7qAfsa6XskwD2jbsqvrdnXS6OTvsVn4OTfm311D6MD6ajXMBxZXKcuthVWsr3MZ7j6O+M&#10;bWZNnXIn9sXkXH/1CVsh1E5eJ29AUYFlO/Wh9VoyU+Rv0NGZdiivrXpl2X8UovlCg3tpE89z8t3y&#10;l+Kg/WoRK8O6CbAO0345djGs3wmct4Dk+bK+Z3ylXMqcnZO4Xw3DYUx8dq6kvQBshidt81D7DvHP&#10;ETesT1mP4x/G7reD1otaDzOGrf2N8Ql6IXvCcbEgzg1TUf3xY4GYbJugQ6G+9rHKqSEOC41BjkvX&#10;/c2UJXZbR9k5/e36joPiKJ3i99rQWIPP2wBcz6vyB3LphznXj43EF3yQwwc5atjVJm47SrF3+4Cn&#10;Q+tEuo996FIZjFus8xgnPLfo/N77wmpfbiDsnsHuE+iBvWzvxz1nQM+OP+C7T9CuHs8TT68lH9h5&#10;Nd6Im1fc4LZB271FXnP0YEvLr3aXJyiLh/hj4zUwvirwE7ZdtqXXd+4fiX98DFSuMmkpybAOHPuT&#10;eXHQ/Ypu6KofF9XxTNqHtTD9U2sm1mDtE/BxPOQnXKCvXPg2Dx/6igqIBufhQ/0N10h0UxLjPzEY&#10;e9Mm8AOg0QM6VOpIX1USBuQR1gCEAKjwHB3fe3npqYWPYfiTt3NGRgOweHuKcVqShl7fe90qfE+m&#10;NG9Do1PgQ/BqK/rnc0xgbIxf8sK03W5klDb5YwJoHSlySlf88s6xkKrDDJitT9rmhtsVGJ+Dm0Hl&#10;tu/Kr/XVA27kW++J5oqIFoF7DVruABVC+TWFxnnmIv7wL3/VXXdP1E+7bjsOPCrnbSk4V+Etel/i&#10;Ltk7vvKrXASVvdNeK9vrmy+ft+G3XkIOOcrjJ+r4naqFI6ZM8viNdmPwZHAz7ggkHxeHrv6m2nw0&#10;8PgisCYs0rVQDpG5WK7qSDmxYxJjwcBJNxvabPqzcMkiIBMfuIAHo4wAHEwZF0lyEuoy4WIDfB/p&#10;dwlLy6BIrMS+bA4ygMKT3x6mrneMsdFRgB7xSffJlgkiT+hxJz4XV/AHkwb2AGwmXsZh+MBQCJtf&#10;yLNhEB+n73kgH9t7UbckFN/XApExiM2uXBBNv2AgB48T4oJj34NVS7A4UJ184jBlWIB/XCdMt7XW&#10;X/K0734CrRNs4wAZQI8faOOQGPITIyzW7UvkRnImmPMTrMYM8cMTUY1J9PDiE/76w68sTmyoyuBo&#10;nKzDdMQFsWP8PzvhEG/4wyO+mrFOTLCZV/KeLy3Mzl+2DTz9Mf/U1mLwZIT1UMFd3cVeAK+0iUE2&#10;PXWCbU7xB7jQFnqHb8vCAxx4BfdSfmhpB/gkLc7OB7ye4OHPTvTgkMcP+uJfH9LNsRATB9aevJCs&#10;j3KTUvC97//g9O1vf+v07/Q6aPo0m2ts5PEaV+aO1c/GTfi0QFvzihXbLF6r/aYDEFe+wD4EtRHf&#10;+iMbiB8gNqmNZ1zqCcpzbXya/9Aw7tHPAMrrrx47XqYdK8/I2xd9gosN1debprL1xYv4E1R8Qew8&#10;vKc7YMeeptRXX/o14D6huylJ0X09mcPYpWOe9AVYUOeiDP3jpPH1sX1BuYaq4LCgV7fhIihAO/CE&#10;CzI7n+cEkfHrUXygOi661R+csHEtLxucxFigJ2TEBTjI9UU36OV7LlAD3qjT2IXNtnt8UP5Ne4Ei&#10;89H4Qvpi843uDH+mTb/eZMEGYTdcsaP6eh6Z2KVNiDFk0pb4ig+vOn118/T0U234/uxnP/PT7Lz+&#10;mQ263jwCz/rHT97oLk423mRa5jzpxIFnGcY8yeRpeNsofxAT3OmMbZSRenzVb/zyWvwu6r3PE1ON&#10;w9sPGNvBRxcg69rkQ3e0gRHmy0+ZKu8NRqWcNO2vfh63yy6eyG57yC5V8On6GnYcA+jhmBOvl4pJ&#10;fOqbDGTjE/nsH//xJ6cf/OAHwj+dvv2tvA46/Qaj6MeJjQ8/1OaB5ln41bfkkeP4E3Y3c2sj9QBj&#10;trzpC2CU9ULNVBunXx4L8J/63F36/xbHtck8JZdjdKk3feFK8cJqgTp40bHov5Y741X5tJ/2mAsg&#10;sQ27ssGLvyqv9hpffBl5GmOUEZuOV/wmfyPf/GRoNmerqVne+oIWGWwmm05pT+jpF2zQUD9mJC8u&#10;tk3lhzxFtdqacvtgcCKQcmiOtRGy0L/taBmjHfQc4wbzGr/uONBSh42U9zMszJt8abIOybjtC/ai&#10;LTAWAZVLTPNkG/3xU93kga7PdJMiF7uCN+swPaXU8ZfyyiLv9iIDSD94RMf4gHo+bCDhg+KTLx+3&#10;3+gW2tp5Oc+GFzyiz/yGmsyqnPKPQvkuT3QzyCXcSQ6u9VWje+MNX6nMduipz9f63TrzlW5f//rX&#10;l76VBV/yTYvbemTt68LiRYnDd+AvUPxg25s3WZeTx1foSZ+qf0uTNSXnGNygkfUvMrNuqTkZK+oH&#10;7NuBci6QkJZ/da0ttBEXVwHWBZQTR5vmLtv5kgevvCxnEEoPD97g0/Orylu0mj+6OYaNuKo41RXd&#10;+GBXy6BHHh/KvL6SSxmvgLaLfaq5hLmzP8fAuIReQDaQcgHMBfMlth4HaJ/Xb7hAn/UBc3xu+tJN&#10;JR6nuCki80h1Qyf/rquMoYwP52hpM3TOvM6NedyYRvqVr3zFdkuq5xx84LaXT+DH+sRj27Sj20YL&#10;UHxm+8fu+sO2jW/MS/bgC8Y/XmtqHwuJMYKL670AxZO4rCWpV0v4xhA2R7lgrqby/IoMcbNelZMy&#10;1buu/TspQllHBCK7dFO4Eq8TYH8BtH/q4r/c/Jk8qMz1rMd5W0fXAGXBWqBAHbZVhLZTDMyzQHGx&#10;Vb1UJcgw4/CnPVTpP2zFx/KrrFoxZ0bUIQcWwsadsCHPP21G/NCmtAdw9y43OiuIdXxPY5P7udYN&#10;xCvjK7oh+/XNA/cHfEKMcPHnDk9ISphqzSv8iCEVyzTGDtoGK0mR2U1hVOQcEajv2p4uE34vIBvp&#10;2hc8cdqAfayyxBGRNHO69KOs/vLPAckuzpd2ACfjj3wjpdlrYO+Lc3L8pzOA050X4GSxT/xm7aQq&#10;5D7A90r5Ewv6H4SQ4nv7gDTMjCP05Qehxf/Qqn/rK3rDbGD3kXXd6mq3mPh31Nd4IyGl89pONOp+&#10;5m19hwd6OjaxmTjZfFv5e7qJ3osnf+jsNqepZVLXmui6yy4DyvpZ9rTyIiVGNdI5dvPE2PgL+63/&#10;BcHFIWPj24A6Yj9tedgSnemlianSu03lQOtcO+dNNZTttpCHT/1Se+FBHmDc6f5EZTT1mC757E25&#10;jSWPC9fq1qYzb9W3b1R29MhcZV46xxOBs5PkkAM/GVyJSqexL32W4vjnkAP+Jmdjs2dpI6CyWwdP&#10;66o5MPWj4+YfiHoBunSD7L4GfX7i66zWZtgG1XfeNi/PcehCGyjVX88lzjlsR8bNGFbbqaXtxN28&#10;fCxeQHFypL4w8yflyCsOOc5L8waLI/YYQ/h471eNrVPytwLyHb/4QTQG5ZHFGMA5b/cLll7Su4Af&#10;Wt6yy/SsXkpzbDuQIWQlfNsP1BW/MV5++Osa7PulO03zlkdjWdptDsW7XdOSyKUP4SM/IbrpWSzS&#10;yEracvjvH0dNmtEont8kom1rPtJVWxsMhQbmuN4Q6L2n7fx5UFZSe2yySrOmZ6wm5tAt+tn79C26&#10;t/BohurJODkNs9oDAQfvMUB6t72o/2WgdMi9hMrhtdfMBe8C4vQOsZFFzNIbe/lZG6C+WHwuCpDh&#10;tY7KPUcobbzxdgHA6y/afTGBL2shzSfC6ZxFNRR9hXZtoXxrdg4NXOitOpjKDoTbgfXTVYpSJtUF&#10;YFGh2PbZUbrBa6ZimCDFwKhjMTb4inpYi1ZOjs7JcbHZ8DPvKzzcyJRDMNCG7/H70vfiW7/DLvgd&#10;+qghtBg1Dzfk7QGLTk09NE1DH83WwKhD6s1ry/eO8tAj2wocOrBA2nSEa3iknAn4ku/hXRaF1Mem&#10;g5bcAcgGJok4H4uWPzHYF4LgYxfp2QJQLVVeZqiv2stx8033MhqZ8n7gg+z67zwKDl6th9cuu/iV&#10;1bQ4pKVtGTwKlEFzrW7Haf1lCk7Lin8ttR+DvPAtd+ird2kvedoG6Qq0rTygqF/TNr4gWmKloT/s&#10;4hgZPYnu0wechPXpPvMmBliwKgVy4sqGAINnNiI+/ewTsqcPvsprm++dPtdvifLqZWQw2PGpz81E&#10;X/BjEYrOgHEVDJTxOiM2mdnw9ZOcMxJwF3EuGHMBkU0UnprjBFa6AOJZfj6RXPITn7XZqFogIZnN&#10;KsY6X/DgxFM8WPz2gsTiLV7ROXf5v57JFJ74m4G8fYKxIwup8EMnFkXQs+58IJrT6ZHLmKQpL5Dn&#10;jwUUi0kmcMqyoKVf0GGkt+gKkO88YF9/gtM6LnoUugBddfsJixhaRX0RH95UcjvGB+iHz6AtPfKA&#10;tTDRiR4nuInzpJyU+GK3mqsngLue0Nt68SV+Hc8Te4QJzeyNEsUDC9zi0pDwdoyxgTS6wA8oHn5q&#10;Fe1+CegCD2r8u2+DTLtiZ3XldcW12ye1ZXS4tyWh0xF4uZmIxTv0C2VlaALWHuWN5ipxfcuaZn7G&#10;/4tcmb1/TwzQbsNjYbpsHVk3bMRclj6Eyfe+9z2/DvZXv/EN3+zBEzHMWfS//Kbn7fYnVvCf20F8&#10;4Ok4Gf8hMbGUiyC0ITilob9zQYq+xwWm2tr+xNhDGfXkgeKQd/vIiNa5ntaXPccd1aHB1nwO/xIT&#10;6APoGUfzI07Rq5tixCT6smmKnF4krR7WQfV3ucoqqC9i4yHL8bs1XuyKfHzGk1vwMo/7mXO7OcqF&#10;oOrKRljaTq0suYvGYxAXSXniNf3Wm6PaeMN/0IPLhar4N75FNrrxZB3qwRvdGB/Bxw7GDvtJ5bU7&#10;tkZf8jzhkU3iY6ygHH9J0dVH0Z/NWG/oiTc28uEiN/Jwwa4HPJApi6QDNpxOTz5/cvrkF5/4TRXY&#10;im4eJulPiBOO+4Do7Pf7zHvxF2ODgkM8RUf/AYcBRcWB2NgTIuyn3R27kKKckLt5Qd8GmAf7eqz0&#10;KmxR++iiMe3EHLfTwoZj/gCPk2T8O1XB9Xyg+b10WIW9+Al6fjuQ+YLNYzZYqwv1QMYd9XPRsH/E&#10;HMJcx0nK82cvTj/TU4N/86MfnZ7pzRi/oics0YGYcawhQHzIEyP4H586rtsXhd+4RMeuG9yOYIu+&#10;ZVz0ZzzhKXPXj47Rs/ombuFlHPHH9xuqy+034SAbfcB1HI+vyt86iQfABTTKgdqxjlWMuQDzLrwy&#10;JoWW9kOPnR+jEa+YqnxiuHo1dVzK9xwXwN8BHUwr/67xVH3GN06IJ7KB8qzO5cExPOlTPulXv4VP&#10;76etbHDch6cNsSfjRHhTV16VUZmkHb/wD26kDDzXiZaLQIWW7/TINy5jyUzFnu9FS7nrJ186xhN4&#10;oRv8KedCOMfkiXn0Ke/Kp67QPG8wSaymDhuiJ7Zwgep4gwG09P8C7bP7xxEEAwH8+dTmloF/gOpd&#10;kRJw+1HGhV6fiYRyoGnz6I6/lizhMW5ZvsqZR7lIyA07bHZFr4lfxcODB7qJY8YaeHZ9iZ6WrTLT&#10;bDjhEX/hgwK6hR4+oV+xO+NTfcQYRKxx0Z725Gk3xn5gtzHjbcron9Tt9RkHFOtbOdahI4B//HQt&#10;/YUxS5+7wiU24FO83SboWtf2aiyB580a2Sfnej4UE9tLHXTg9oYNjsuLdgLQGb/16YzIjs743DTo&#10;J1y37/CFFlxo4U+/Bjx+39F6Sfr0JlbP5ZLDudKKD/H0+DE3dUGLfcgDuHgfXWIPZelraSuOAXBo&#10;Ky4G0z7Yy3qccvgxRuZnRRQDOqYcQExl5cmb0BAj/nkB4RCv0OAjdIXW/sQfoye8zFG+cnwhW/0d&#10;OjXOmR68LeV04sZk3WQ35xLQ0xd4heKdO3rzEsw0Z+bJW2rRi3Y79KX0Gpw/0RoMt59sgt4XmJln&#10;JYuYV9YgNcc2+s8UKueNQg/tskUMmOtxH5uU3aOEweHToZUR8G5f7oUZ3+i2+Q2c3oRmO/Gk6kHp&#10;GgL+5PnRyW4cU2akLaVdfAOwK/NlOvfTjDVpM9pEb21QzN7TeugBcXpf/NXWvL3LLB+wBlUcEdtS&#10;hhskfQa26Q4edotSbS0dlbJu+LcE+1UCOGcF0LlQn6+URhTgc8ee8h7/pGPL8BGAH6ArrQuFhRS4&#10;xP+sqTM+EK/g+mZWr+UYOyIvtPiCsgPAt7+RE/VpCbclelQHaSm+iis5Ef6gpp1o98NebGKsA/bx&#10;lWNkUc/aEFrO98ujdPDvGNU6aAvDuodXU/z4NhgTI1dqI+OOF7SyUL5Bj92e6sCY4TxO/wJKYCvj&#10;3DHTpZ2/AOm56odrVzlrykvIBRRK1UZjP+1oneUO0r7Cnnr04yP0AySLMi7aAtAsHj6+rQz1OxBf&#10;D/U0enXght03+kmrG/sP+mNsL5117IFSx6h11jrPNuyxJju2/SvIGtO2R8doRDMBsdMZta3WPfrb&#10;29dI89W28fk+trfNFx85C78N89QfulUocY2cJVv04KKYx1KNVwVwiDtsWHNu+VuudF66SDz6w+td&#10;MNWWL/wCbK3zRZtRX32dJwaQeYEXPd0iqbde+MkeT79njKgjK/gi9Tng0DJn2wess2gf0ep9kKMP&#10;7k6A0mbtg/f42T5kYM/o6FTHlFc8ahkP+agIOK4o3+ooHjnG0Zfbaw4an00PnDIF/8hHh/iwuE3B&#10;23FbvqfYWh6siwqXdLWtKXjNRw5z46FXLxj2Cdvy3ela5nNWOcnrTc0r9Uf7EP5GFrpiunWrD7YY&#10;qJ+JLwWIY4Qx9hrUPr/BRLy4GNuyPe35Qsuu8aKsvtjr8YY0OYOdD/m36bcTYVdvVltytNiCtm7Y&#10;+Z7TJjashxhVpz4osDX5TnbkEf42GH579a4HeR9PWMjLRsUG1pE609lJr+b1OupMQMtwoTVPGics&#10;CTJw8sNuKaHjKgfdngeVsvIdUicMRBoOFr43Nux4LVz4U9CzGNeXgi6LjWv8d557HrK3AQ6LnnGk&#10;G7tOFRF1DFQEvG5ctHyVLluoN82FT5Y8Vx6NQjk09UNkx7TSoC96VW3jQ+eSg3bxECL5HpNWRspv&#10;t1dlkZY2NKlpmXmNNi5rZ9dAARALh6ahdbn9Mj71xuVRd5lDrj8bL44XH8qvNGL0ff8EWlt2udB2&#10;YN5lFae8m7oc20ev8iS9pO9xeb0vLT5p89C0/emflFvfK8ysA/jjo6aoWjplwls4CeP0I/e1IMLA&#10;3KuDKHwMPz7o4YsynrxTl7vG8ypWXqMMq2zkQMPdvR9kA00V3vDQYpSNCXh3EuJ3jNgkZzLiJPmF&#10;XiFNygXgXOTVxDW6NdYOG8VH+nDxYr16TnqCR7n7rmixqXZhFGOa7RLeA20cskHGiQqf3lDhTQzV&#10;wYNNmPWkteg5pp6UizD2o70l3siXTOz0BXTpgWzLGzuqD2PbQy4Qqbw2DRsnnHR5MTP1++YjvQ/o&#10;oiI60LrzdIlyS+5EU4/xP8BxYdUx3nUBpXqe4IO3208pwEkfPj6bG6hATxJNnuDoVJ7SM8Amil03&#10;8xOy/Tf61FdcHJEbrSdzAdy39bb5Vm8OLN2+OkQ2zqiDLzobVysSyuoD6prPQkixKsTa2LqDM+ay&#10;2XycwBVnW6c5nkpjGTpALmq80V0AxPoBR3tEn8iAL8eXYJsuTiDxoywRKvjp59C5zce/HNNWLhVq&#10;OItKGY8zUo4WRrOf/fwXehrwh6ff+s53Tr/9H/69y/3E5utsrHJHI+Jq+2WK3rFbGhA/OgbHeCL1&#10;74NOn6G/+PXtNLrw8D39qGsU1IYOfr4Yo74DjjeBp5+BA7DYtS9GvhLT1WZwrNf4pHyrL+sSoO3P&#10;hU8Wq9ngojz6MWZQ1vmk5bHx9gkUYwafPinF2IVMxpkCMrGP8ba84U85AD55+n4uAs+m69yuy0XT&#10;53oilpSLa+2/0JqvFvUAfPw0oWwgBTyucfIm/tDVL4w94HMM+FXA8j/6A9QBVBeHY/el4eMYpFAQ&#10;Xrr9Ra8kWjImljn2JvlsvnFcHPwBbcTFbz6RUXs910WOp3oS0DoJgbhJHNRn6OiOZx344gYeqbf8&#10;bwzZmjaaC+Ojv9tFNz74wqnKuHuaVwwC0bEpG/zynfhy4RSIvfGRC+arYy1pfbjqZcPyr+JN3Dnv&#10;Eh6y06/YoAdyIgVOYqMbd9TBm3Gw/CuTlnRechiX7+tknDn7lY55EvgnP/nJ6eOPPzbvr3/ta44N&#10;+HJXPO1Kf4VnbCVWkCZQHVEBTp7qzs0E9GU2NinnJiQuWBDjhRu1F9D2b/w5fkVLOTzc30cW8msX&#10;tO0j5JHzSDeQAWmf9NMqCovim7fwOYaOY7HWmw7yhJzlqK5z8H7DB3WMF41vx654wIc4koam68UN&#10;eBvEn/5pfyBsA48HKsJHBpGAByCL35YDzH/zAfqXv1PxAAeITfFXbSxPbCidkfVFGfXHJ32vY5x9&#10;MrLJE5+XQNstME6OSrt0wk/DC4zmSbGJtEAeOj6MQ1z8xcZDT56S1mt3NQb2CfryKw90hd43qEwc&#10;Vs5hX8YK2iLjDr7MRTJombvBVVafw3/RNfqidnWHphAa9QPZVqA+5dGNcvS3XdPXzEtM/TtWksm6&#10;jAualBtv5hHP4Cpn3iLGPGfrmPE9YwXc5Vf9FeCBDwBirHq7XLjSynUctw7elxCfyD/SJTbFnmW/&#10;9EBXjpmPwC+/8qqM3CiE5Aseg4h9jGGMS157T6yUH6n7o1JihD5onTTfoUPtLT5s9/x6RfPIo64f&#10;ZXLBQSlQW8dNC49ynsgozp56fYPP9emYDX7GuLRX8fEB/8QiOADjK2CdzEPrIcUE8wY3T9IGmfPz&#10;U0HEO2Mw/RK/cd5GTPutLh9ms5+5Avn1D/IKyGG+bZtxs8V+/kQ9F38//JA3l9zxT3BIO1xlHWkD&#10;fJ45Wzcc6RXqOffKOsKIEuZY5iI351c6tg9nPWAdWMPg11l/8MQl69c7PBaqcnCQxQ3E+A0b+LkG&#10;85V9xHfnztrGDVN3NQf6HAWZm5/BweXYQXNpJNBxxjZk1T5qsNdP1ypH+xDDN7rhC5/2goNtkB+z&#10;/s/YYZ0JpW3PhDaKnMhouyMFgKZAD13gq9rofJS1Gdkc7AViGbxIyNgW6U/b5diJ+LjSTmg8HJzj&#10;m8GUTRoT8Al+QCf9ljGAH+7rjUpvdLHXcoTzZt6wREzwe8Bv3iieR+f+rmr4mqWrMFkcPCK92N4Q&#10;VV+sVDZwHurz6PqjzDa/tAg6/GX6Ma7+2+t8kV5ELUObQnxzHHMDAEr3Ain8ypMTTJ9L4yvW12Zi&#10;47TOEY1+M5k35NB/+/aCyvI6TLyI55bZ5+LVMQ12fYNYy3zDIS0jv9hOy0x/q16U03fQhzz+q96k&#10;lC1a8sKD/46DVtwgHf1GCHzGV8p+MRD/twE119igG/pw80Jtsm5IH1vcx6Wk0N4J1lg0jfkiXx63&#10;/DK1r6Zl9zp7TQbUP8ufQlo0Y3ptKH1xjde2kB2dP2wbdtHyQx7XAABAAElEQVQIG1Rmis4Nr53U&#10;lT95yx49HAd4fBpPXvHay+Xs7Wk8ZKzq+RE8uz8FLzHmX2PgYuHifvlcxGgjUPlLP++6le5dKfiN&#10;EfQB4gd0Yc00884woc40vYMC/OqtfmhwPGT9Ul9g2BFjcrz+/TYCjfmAqvWJz7kovdrqPTewwLPy&#10;zWi+aALLm7YAB6j+zo9M2oRhYrc/87fGYiG6jZ2OTRALIvdoi5Sef2NLfh94K5dOrEGg97kKnUx5&#10;jmOPDlkv6w+1x4SNQbKx71axC2yLfRD9l/0w3KBzNEWHnYmDDW3ptpeRr86X5eVbnpf1PaZ/2w+M&#10;RxM/pW1dedSG0pJSFh2OUmIHM93W+m67Fp85PThKNQZ2LqfcN7LsSy2V+eKsI2FkqEH8R3qlcaiD&#10;hh02buCoN6/hoiP/ppHSHe8WrvxCi8XGcjraqlYX/9JHPaa+OM4PoZ5wda51HOx5ZNvE2oljN9hx&#10;XVy8wdllGXfqS8cb5Ha6ljcGhs2ZTsWhbs/vfEpHTJUX40s+xIfmPl20vBzfStfUr4C+JaS1Sqlb&#10;H5pxOy5a6Zu2/IukBMai25zXzuFFsxqFCf2OHotyoGyN1AD4IrKu4ZifbVLtyC+eeR8x2eLzFFqF&#10;8KaS6zmmvAsvCmsnafPtnLUj5cNzozHTK1/Igbb0zTfd5e/kh/wskq7SS38GcvZMubOuJy/QZlOE&#10;DYwMQJRdfpAHXkEcnPUdbi1UWhyFqydOqrKYYILopAH10Tl3WRur5YeW2Q873cSbhkUPRnCEF9D0&#10;TCYOFrSs+aalaUr5nofufQD+TtM8tMRHXhc7g+foWp6LPwPdZkdO4EWrCcj8iUZNugyHtIjLqJv6&#10;nhDAjw8nHQwibCR4A0HHTB6eUHRCR1zlDvB7ft0X8n7lV77iDX30YFDi5JsNB6CvthJTtyO8gYc6&#10;6eumGoMVv9PIieIdXh2jk+xskGbz1wSiB3g1MLi8QokY7XjhSsnvJkg3bGtX0kyKHSzR3RdSZCN3&#10;0APg4SPK24fiK3UH/CD9W45N2Dyqmc79gxN+FfJppct1Jg5f7PQdkPbXNtAI3zGgci6ol746IesM&#10;dMwJJovl0uF/8vxGSstoefL9wMN9bpi1f7Wfu3jwyXfRSt46KcUefLFAutsvCrL8rpEWzfZBwhMZ&#10;b/TkAKnx3vCKWdmDSdNVUsexcHQian2xb8YSFp3Z1OI35rWRJ/G9kxCeHXHQ8bXuKrf9YWee6Koq&#10;ywS/3nSR7F1+Bk9tLeee+az8wuc4yYxP5HMxKg5R3A0D8NP5hIAw+uT4rpM4pYCLGXNxLZtbUtI6&#10;uzZf+OkW4Eqzj0Orxy28KQiH4WMSBHIsmXzL1z/++OPT97///dNv/PqvnX71G1/T73bk4qLvThce&#10;7UIfon+gJJsHvZCIfD7gvGJjCJ7C8Ue0tCNt7FhQ3Q0XhIZHxqD0hbZJ7cEXlPG6+Vd3c/OGF5c4&#10;SlCd4Et8ggtQLY2cqsOscusjHNLik++CtWNgeJjDqqPMcjRW1+7KY4P6Emi3xgS/xXc2dpmXdGUY&#10;Eil84QFObYEfGtC/Mo4wDuYJSuYLxpX6ifGP19CoRWRb+PWiEm3GBVL6EButbI7bTqU87czNHx6j&#10;6APInLYkX13Qa1y+ZFJfQBbtCwQX3+dJsTu6+Qdf9w0B/r05lDSuYkb6oRO+rGx4AMgHFf2JUS5G&#10;8nvPn/Bb9frdRH4X2K+AlgxFiuTI5+iiecVjpfA9nqhcrCTLbP3ltlOcHHJTZx0kHxXQg3Erl1+D&#10;61ZJ+C1mzEP3tKHbDWH6syRGHx30pBBbAGTyZ+N0zJzI8VoDqH0zYsFTIeIYof/AQJiiR0/mbdLb&#10;gL2ZuyxTT47xdg2evnn4UJ+5oAbzJ7o48KMf/uj0kV5D/qWPPjo9fvRIFwrYtNa8LP/SPr2A5T68&#10;9kfSxsgnPoF7mpuIY17ZTlsRZy8fHK9HRH9uBsOv1COf+PQGkhRFFnVtfy6sd24A15/N2LaV5z/1&#10;FejsD+GWj7QU/7ZgYsq6SrdC5ZFyoa3rJWxBP35v0z6nR8JbZcQX/Qka4t9+LsMtdTvr2HTCddsP&#10;snVVnVpGMjf9VXa0n9py+mbZmgebK+iqD/0DoBw6AL2sP32H/ic8oPJB22W40l/pe+VF20PLceTF&#10;lvKr7w765CqnfCjdy3b84sATfpGTduBJlJwAp44LSVz0Aod1IzYSI/CojPKujt7oXv1hOmGRlGYe&#10;SdyBC+Ab60Gb4SyllCkRXPoyPJfeDlX0TZxwA1QvNNEMtRFOwK47PHqsDKOExS3eE4MUp1K6qn3p&#10;K3fu8Ftv6oeygb4HYBv8TL/rPeOIkfRF/SWc6TI48KIfV0dsab70lqeD+vCxxhXK0A1gDcuxzzXk&#10;02fPMkbUxmAdfiG+MYcL5Xy4oAKgsqLE/TBr45k3iHdt7u5xAf6lnpQBzD8AHmjbHHaN72bdXZ/A&#10;i35J2jLfKCZ/1+ftX9zcis+65rAsKQ8evrinvM9lFM+VW13jQyimjYgp/YEHPeAxWjI4f68ubn85&#10;DXp8U35EVPLoHnpoarcZ6kvsHEfEPrHFfFBbs2HPzXLpE/sFAHCQyZhjm5VfOhGj4u34nH6GPNoX&#10;HNbHXGjIxmbiVxZZrtdS2KiPcYkh68kNmg9Oj8mPbcxpXDQmvu7f5/xUE+jEnrGwDQOh8fqKNxAt&#10;hDUWc+7LnBx7jQ5F9Bn62ga990881h4Ljdh1u29tCok/+MgiJiqHotwMRkna7Eg3LM/rxtlscNYX&#10;RNGXNhAG/FwhW+3Lncu789DTNgW1sLP0P4A65nSO/PSgUs6rOCY+sA2ZxKX7jeKCdranxpdc2JcH&#10;Rt/EpsjVPxML0AN8J0Y6Dhy4RnjPV2OoPrVu76DhN4d3wGZoSt864o+68qc8edLRVWVc+JWXNPET&#10;y9y8wRpINurCeOZ66nUoGs7Ty9NtZ7n4oG2Y8xevleRTz3XyE/r107Ex+wXowid9kf7dvm/8THCm&#10;VbBEjynD79iDN3wuKN1ZH3PBuSCxC877zSq+lbn04yUCehmkjp/+JZ1YWHVDVJv3WL3kd3mMnnzM&#10;q7KEZF6XyFeO3RZTfqkPdfxGMEAMoLf/SMdvfYKX8vzHn7XRaZpipEyihkDejudjmAiImwL5a7pB&#10;yz5bZaDLjofOidfxx+YfeKMzT9BD7zFw4twqKD5sEzSqB4jBjEeH3p3HqDc/2UXo+bxI/KDZoX2p&#10;ZciuzpbXCqXUNQ5to8roRzsP4p85Cx2Lg+eiMuuUuaFs/Ikv0yXit8pGe2mtD7mMfT74N/iqXti3&#10;8nFpFLWLNz9EeasEDYCe2N0qysqL/LuA8++KEyO3SX+nnfWY2xWbW+c+lXn9js+/jj2EysGPgPeU&#10;yOyKcTywtx/6xo4jforXdrhM3bZFektaPzQtWnn1+FrKeTjjL7h7fGdcZY0Xz13y3nlRR9vw8wmB&#10;tLPbS2/g9LhXAsVv5j9wss7GR4zzAPMtS1rGQNaGBuZ94SDHNkGoeo4P/wa136t9+PmrDW75ZP1E&#10;xoa0ZRN/aesW7zzeJr/+2nGh53jnhp8Lex15a84YIpyuy9158QN/jC3cUPgOuORf1I5L7Etbn/Et&#10;Mi27Yxf6Vmf8Dui4QN0OtbtlabOSjL7DJ74t5vVUL8GTUP1biSvCOIkGqsgZHvhdCJAfelSOYjHO&#10;DLavnQeLhYJPpuegODSE/8X70vjSvSsdld6CkhPBqI6uQcMnlcUrL8ijG35d5Qt5Gm0ktD6Hoa3v&#10;qKtdu0I7zZHHcreOB79dNrQ7T2gGM7pyvH0qqzQ9bnrIjH0cc0IKQNMgrww0ywCmdCbgt/G+Wn7u&#10;siVn16Oylx0E6QA8/dc2mPKdvrpuZMv3tonJWP/HhsE0vnhRX167/i0702PTobhNwbukKe1lCl7p&#10;dhomKMoZx1pePHiQ93HTFNJlFn7xzug3vamnrh82HXhF8R0mDm0ElA6f8odOnEzAgjrksxHH7wE/&#10;1An3J/wW8MvnvhP8yZOnsBdecKHltVlJKUucEU/9mGC+2NDjNc/cVewJTzKJufxeVZ5ugHf4qY/q&#10;b48NdKtdjumxE90ZpF++fKpPNpl43SpPk8C7d6ajEzbR/3uypCnUd+fym3rIRSJg/mKcNom9l2Oa&#10;J2MtCjyxoYQAfG96D4+ciMtO+Z9XEMYejhng1SZc4BmZbJDgDy7YwKdAGcd6pqtFTkvHAeilwYdH&#10;/uhrPkFHmpDRpxvgHPPB3wb7NVlK8Uvb0/GjevNAV9nBIqW6CFW4KFBWLDzkT3VQfKrIcBX6Akhs&#10;m3pRJUwAPrxa1fJcctjEoeMHQwX1VC/AuAyfUSfh5o8SghtOCmZT3QXzBY7bZI6xD5CbFuybRxTm&#10;2AZbxhv1r9LFPwdxT55f80TAXARejM1MPhwda7NToV9eBHa/mKYqD5ctT1i5OFce5u5VWogbIn6h&#10;p4D/+q//7+k3f/Obp698+Ut+WuRGfYTf586FEGHK9hviQXS0PRdWWPhygZN2tm2jq/uM20H+k8+5&#10;14N6PsQbYwsXl9fTOlOnZAEx9EYXLpHHxZb2n3VHvaOkcYJtMb6v9sO6AlXw8QerRxApr5hbNnEx&#10;R7bh89it7Vb35cQJdtkOvd4OGvKkhfLF5gUjl+PIif9KDw0xZl7SjXI2hHvMxTlvEGucRCc20fAb&#10;Fxb0Ys2lA3Sogmntl+tV29rABbrpTj12MwbaTyJizIEHQAoO9hbQhw+w47Ep3/GMeuiKU3rLUCHj&#10;Cyy5qM99OK/mxAn80KLHsV6E3q8glM3+3UG9rpqLwFzQpF24sP3oUS4gayDRfOZuFF5qg1ey6QPp&#10;55MhydbIlLzKMxLU3vgNHbhQSsqH/snTT7EX/7JGJGV+i87MLVxwqE8Y9wBwGXvmcNXXF0YaPGj9&#10;5IaRQ9964v6e4wk/R099L389f374W1KFQ99MffhqDmTuUEy9upHT33CRl1Tl4v3pZ5/5Na1cwBBV&#10;4gu9pQDHtkt6kfKpb2hn8gDpfuwyqFXOb0USIzxpB2APF5f7pDBxDMAJ/uhvG4aGC/3mvckDnzJi&#10;hd/wtY4UCqoTeXxNn7Hu4xtvkkqGy2TkMz0JjZ3Q8UG29VD7rd+Kn5hGZu00jnGRyaYo/sgr25Ft&#10;XPmYvkF9IXLjR3B4FWZlX+JUBnhxUHxkfZmrxbj9pX6DBnz6PhdJGcPLB3zyOyRG8fnRntTDT8gW&#10;yzE2VE/4l+e+/gGP8v2DvwFo99QHU25Zky9vbMzNKfkZAF4lTFvDJ3MPGx28QSHjFH7u+g9l/af0&#10;kW5qSJum8zCWwrfjHfzgQYrerDdYqyx9VVegHqCu9fgPeq/3BjHHKlN80j5CXzT7+gp06nNTQcY9&#10;9MaO6JL+qANz9rpFdgLMAfiWfvvgLuPp4d/qRvwD8EQneJa3yzc7jDhfpSdlrCDlA30/HMOzwDFA&#10;vUELFPxeWsrY1C3NzU3GR45LS7rohU9+rwsvc1/t+1RxQawvWaoB3Ob4R+OzeVavkNsz4Rd8iiub&#10;kupVmT2Grz8e32MfIh3nrHP0h9/hxecuOzCTR0Zlkl4etwz+Ilo6gmdetD08ubg5v21IH49Ouaje&#10;PgF+6PIGFeYpcMsnKed5tBMf5ipucOPmPl7XnZuOeIKYviLBPncyU9lI3GV8yRsUsBwfZTziCeXo&#10;DE8u0qLXDrZRBdBoMpZf1Gaj8xmebIU3fIB4LbxZC/KEMpv0HWd6XuR1szbnTnfY35qYNIfQTtbr&#10;9V1ufltv2tVy6TehQYfqUXp8wJiBj4hv8gD2cJG9bUrZft5gHBX0Fc7U9UYR6pDDiED77Dwu5YML&#10;QMu5xwwPLgPXTzyL04SbcViboGfLjGwm8W7XczQNOLHo8CHHtAr8qxvy+U09t6f9rXn7vjbH1X5C&#10;A5svt7G0ct7Ho7BvoEOeCq2XvpDTVzQvu4XvkZKHRYwbnZEPVJ/mewEZ3xRn8TLF8dXy4qEm9hCr&#10;tRX+lUE5/WAH8Bhjc4OI3lozT6XnoQj5CD25cKoLv6xt+3MGiZvIoefDh7aP25AZKb6ZWl6qDuDh&#10;X+K/fYDY51zNc40qr7b1KJ32mgMYjaDdztiEtw9AD2iXzNGvGEcMXVQUYdLacVF8dmj5KrmjsRTA&#10;P6ZLYDrffr9f/OU3UN8HGdvOsc50widfAM5oruC3fWlP9AcYd17NeBEfK+D4d5sdbeyOQCw2COgn&#10;tK8+0BWa38t3vaKD5HMDgOj4vNRvp/tcRQOfOCpmMlaULft8C6YwN4NmXcf8CmCTeSqFjw3Rt29w&#10;sZ5gSe8ZTTDF51PjC8uGjn+tHcolVG//rn1RLb6o7tTxBzeAcstkfvWxC468c/kCT9prvJSd8FE7&#10;eX/MHLGP4qxF58A42JX+FhzXvePraLPbSNRpJFkVxaUAOQa1V6F29phx7LUewKB1gNjkrL/qu6Pk&#10;di6U0CZnsdjI31Ii61iXaUxgXNiqzBT64pMufkWctOVDtPA4Lh1pee34LWtqHle+dl32/I5aHjv/&#10;vb75vR6aPC0d/TDJ8U8Eyv5+ypu09KlLn4J3eDFPqF9OI7T/k04Eg+n9Vp8bIEdzCmMve/v7gkMl&#10;DgNCX80jCIeskxCAfpQHqqPbsoVbWlSPGhgqqD1NXSb9ilsc0MtfGYq9H0mKDtf0WPjggA+yoOUc&#10;Nw9P8pR53leu46/9PTJNvzhxBO9DW3DP5segDK8cVI+pcgId8ulvSydqNrnF75jc47YLx+UDWddB&#10;b+5pvT8XrW/THlyaW6tuO0Scothh5LpLQBRnypZDlR5aivcGqFG7I8xn6CxPUeeTFA+qkqM/HMun&#10;J6QOWuFhNJ8vCld1XsSxF5x8cGocWzlMZkDLF+mWaV1pSG2X0m7A7Dr35AYWrd/YLV3wXS4YRKfi&#10;VFfq+yq41pFe6rHXkYe+sOdbtutPGTjX9Cz+nlb2ZVmP64e9I7VPUbbqmeTlP9ofaDm6sJjzwKN8&#10;F5itL98eg0+eT21dqTv+bV/stMjpcW1oWt77cfO0zReB8r7k5XLpDFTfld94X2uX8gTfG3D0I/7o&#10;P9OHzJNyn8irTil0TB65Wzm9GLz62ovoGRDB5YKBN5jua5N2dPVmsmi48+nVK34/8ryvWq7qw5c2&#10;6ckxm50sLmkvFrnpd5xIBIeFDK/cSzww4Nl28FVGHND2wh4e2axo+3kcEV7kZuPNm3KjCxecwGFC&#10;xiY+fr2YJkt8A38mQ/tCMpDNxxsXUti+o54Nu1m09+Qy7TbtKHmAT4Bm8ZgLyym/ozvL5UzJsSXm&#10;G51lr3xKKdA4h8+2xhPfWSRoEpc2qssGsom2L/TFz92YRC2OL2HJU6U3G5CHbtgqO/P0NrQhRlc5&#10;efnJFygm5vAdr/Vy/8WCdXNBaOFhW8WX9JXanvY2T9V1LG6ZdZa9tJtPhq28dBsddlusn3hUTy/0&#10;t9f87LjkzUNpxxeXsWgSmAcnWeMLF7o8ORY9hSGRji2Rz30Qu+I27D7qyXXTCVlE/HEReNOBcvkK&#10;1uoF+QtD51kY0iP49sJh4lIHAfmN3xYzMM5Cqw8y/TGd8mqDv/u7vz/9n//93dN3vvXN0zd/49fF&#10;Lhsf7LYUv30TfvQDTi14qhMoDil4HteVR39fvBU+dYDrlHZsS6ylXaHFUuISWi4WQU9/LV/mTC70&#10;7vqUtwp1U0T0wcdrfBidwIMvsomBftDrteK1T4dw7DYbna2P4hujjz7FCWD6o/UW7tLD9MxfWdPA&#10;z/qPfRwDXKBiExHYY5Fj85StfjIRe+kHs/E/askvaV+vn1wYm3JRIRs0/A4qF46xgddGYzvjN35G&#10;hn2AbYJL/bl4t/vISIOHuMY1dOABJMmrn6u8uoGPjdhQOVyQOWhpk4z/+NVPd74UD/HER091sxEX&#10;grHlgw/0G9Wy4e5sLDNfePyZtLpEHyzXn2Tt5dQB+ECWm575oe3LE6u+QUA3aPhETHFz/N7vxLy7&#10;VeIaXoctHB3+xNdTkHS+2Sjk1ZQZr45YoRpduzGP7wrBRe/6OTXYQbxhC3rwWRdAtUkuivhMeGzM&#10;PtDJ4jf0299f/vKv+ElX5DFX+SaLC309L077HnpEKeh6EZy2XWsOyeEGEcoANtvoz7yqM7bp4oT6&#10;dXVtanrGrrGh8qBBD4Axg3HhzdCjs/uLaKwPMag/nzipzP1wzqTh62PZ2AsmHSeog48/2hSjr2Al&#10;G6pibNl+kkk4tOlOv+sHIrzoPx5rNFGY94wHtaNyzXhoSgu+bWE+HtnoVTm0bZ/2Lz0pOPE5dmbd&#10;R0x0c4J2EGv7EtzCkidZ1lkV6A+APyr4uF87ffASd61HfvWtza0jRU557DZS1wso6IX8xj0XJftk&#10;Nxe2GF/oJ/ABF0AW/EIbnZAFVJ/iFo+UcZGL4cED2dk5bjskZZxgnMIvta06VG7WdPAJDTLeBcSU&#10;abHlEnFsox45xPDz57kpSESekxnf0Ys6YgN5+ycXJiauduMkC9mAKJzyRawzX9Y+ZMMPXxJH6OG6&#10;sYs646Cj/nhDUH1CHbjoxxuA7vjiXNpjCVQG+gIX8AHKvPYWPfl+6H/wZ33PzSTM+YxhAPOleQ0/&#10;51WOHqqwtX6Sf/SCZsdBV1BbXjvAYXPVF7zcl6JPY938RUQKTYHj1qEbYyY0BWShqvnr4JiH5Enh&#10;1Z6dT/LICq37AmP90O+8uNk2+nC+Ex93zV0djK/2T/vyitn8Bivl9D/iCqC/ZXOzlLve6XvR6RiD&#10;8Oc695o26vjJplbm8MzR9BvLpG9b9hETXNi5pwvgOS+Mb7wOEx723b37id8OwtgQ/068S6H462hX&#10;b5JPE3VNflh0e0120MNrx4z9+rYMarjYx9wOQFfoBca9rHWXKefH3SOiTlFjvxSv7cixxPlDPjJu&#10;dIGR81q15/ibJ1aEFd2lEzFGzJwBQShQE4vfobcLVdX2IB4yp6i/OS9cDbHI48nZmwfMn3nzDDeA&#10;EWu0acZM3nyVN4CJQnpIJ+Qib/QSF/GiXJJHjbOnoVS8n4Nbv3d87X4sGqNA26NlbReeiEzcK948&#10;zqXPg+dyRhCrfO6j3Z8dM+Q0+8SGyD7agxvMeerrRuvL1/c1lqq8ffxaLCIX3hk/cQrxmX5JHl8B&#10;tFltiP6Zg12pL8qs8eBT3nEKun5oh+bdNsLjGHr3t+3pKZrOsDI5vBwjBusLJ5XHPITc/0/cnS3b&#10;kiTnYT41D90NNCYK3ZBJNCNNBlI34p2Mr8oLvRJluhHJCxKQkQJJADSgUVVd0yn93+/huXKvOucU&#10;KMpMvvdamRnhc3h4REYOCygzJmm32nL0vMfqxuhPCVqexVvdw29t//vQ0+dNgHdvcEyzwOlHTMNP&#10;P3FPPDvgaXd5bfWBs+3Ysmnaipm609a3NlS59M/69GIBuWsjhJP3lqZ63QjR7BgEp1Fje3gomfjG&#10;dubDS462eYDMwIiOwdlZFeSOe9wt7bXFo/RkXqWzcwpW550b3rHUTX9akhgcOuVsuG+bZyLvGYqX&#10;wlgaGg35EoP+1YE+1rTDu76WGEr3rPib6MfPobxo9PPJr6NT3XAjrcwcb3nb5/gEWtstc6yZzxoT&#10;T2O/4IH3j8sXpZrXLvl55s5b1/OO1NmK4SzudrxTT5crB2af7/jEXnGDs/ovPzSFs93j3S7eM91z&#10;+XP9Hu8W/n3fMRn3smm/wXuT39AsyIPo73ouL6aYAzwPr1tva9yDp61XlvL5mF/P/LA0xtUTI1qD&#10;Px3bmgsB8yug7IVg8aS5U2zMKL8czrngtFftCMLKWD2q4JBedq69+4aM5Re04tx9snXD7/j/BO7G&#10;Q22o7HKofvxSGkWBHF5w378K7dx8N+Xjv8kPodq2it/5dnWDuzYN3Xy/uWx4wrjTk71w0Y0RLV7c&#10;e5157oIxq/0ksQDgT/6aHLB4j/isOVv8xu11AVhtFeCg7K8SAuAOW75ldfTNsC2vsVV4kqnjy/yD&#10;T97yY8ie7Mxkb+rUN9klgHUAx/2c5rZA+C5Yp74ZJxOt0yHgrT7taKdXbqdbPfG5eF76P3S948Fd&#10;/+2C9KU/O/LXBQD+yHHh6LH6fNhXGE6V78rmyIOnbHl2Pzwv/RQc2LLl+1zueHUvLnWq1uh1p7vL&#10;Wz5vKtu63bIXrJzdnyR32vX4Ac7d947XBnT2DWLOj5ffnf+WPYIO1fHf7KZqIvLO91SVPx50Axe/&#10;g7A0G7OneDba878ClvfydPyiLOw6AaHLLT6I2PgvjYg6tEvPhyzA276POsd9yi/7k0RCm5gnZ2nx&#10;L15wyeHvnbSFrHj881me/OWHxfW7jnj8Nr/H6KlgatePZO7f6bdRZ+otGJ3X4VTHS9fIThfvQm31&#10;ITd6nbZzMDadpBhh9OgibBYjZgEwdYhA6naRwZPF9FNngLRg+v038zpoPD7M66kNDH7H6XrVS8qL&#10;HxqLICbwTv6UOZ52MraOXhs/mfkRXegiCZn5wC8cvnMQ+rSFKnrwuzzRk8Ico7NwgM99gQaL5srE&#10;wWsLJqFzh+a9Pe33c/piTi8rMsVne3ZyBM+TNfy7/oRUXHwyoaVD9krbto0S1TkTOvp+lAngC5kZ&#10;cd7z2pC4TNxpi3hqeJbLxMr+zmRWmEtPh/tJL1s9wUcvd8lrP3JHkZk4Ofa3+qmzr2zwyHqMH+Pr&#10;WczsyVX8ZyH5/b7CNTSZGN1B2+4C0pavDjsIW5R8F/DN0jzjqXuGe1n7a95QwXnFzBdey7O2tu7Y&#10;+zSZh+ckc8AEfNoS9lWc/Y/zO5hfffVFXgX971/9l//yN69+9atfJXfoL7PIu/qv3FkczAJdXmPm&#10;DvdpozyFkcUm+/AWVwyY5G0/aXn6imnH2sKH9sW6p/H5HP5OTo8B3YT18M7R6rX1Ymih8ZRjvzm8&#10;+tgCdMt/n3Bq+YmbxdfXPv3ks+jKD9uPHjzw8Yp6sekal8XM2n/T4+/yhCWo3cFfnW1HD334m/aV&#10;H87r4Juv9f+cXPzN3/xNaT1F80EvfMyiPr97ApZe/DUf9ou3OaFk4zdZBHWSpn5/O1gebJuFJxv5&#10;2Typ/eaE0rbZXgCqEdE5ynR322Hadcum3ZWtbfLfXgB0Mkq/D/JKb/We7uR/cVz/RP0RMSeWcvIX&#10;X/5d4udVnyT19O++RtpTxJ+lAr48BMfNMJujR04ugMYui6h9deytfT9MXJL5bQhdFAHuPMdvFiYs&#10;WKZdr0WusfGRT6b9JmfRf05y2TUw9frcBcd313F24v4LJu7mcP3gDRFy1Y6PcDouJMbE+MYlqqGf&#10;cWlPeLS1t158lFjSplKcNjfmfZLx709+/etXf/iHf5Bx8vOOJf0t0YNbnh1n4l8xcnKp9hJP8pNx&#10;q/0ufMln/+qBXp+Ga+tudPpoEzTsEAMTu48LeI2d6Cpc8AJ8YIEUtF6bnzjDS+yqXdrGROoBHvKg&#10;fqX+Do1NsZ9y/rm/Bm/kRInU7Ql2mMWW8fHYML+9mYaYsT71tZ9cdJEJ3Fyi/MqP8SF4XsC+60dV&#10;8zF2+qwv4Oiz6j752adpm8mfyuHQy/a1n2KoPg+78bnHDNw7jM3kTfya/4TF4bPbsRHd0q/eq+Nu&#10;xdpphvr4jgen86mjN37KGi/RS18zv3PxoE8lOmHPH59O3dw8wE9vg86/nmwk4663Yx/AN/m/jr3B&#10;415PfuPutIm+xabRa/hcvMNPzlub4SwEs7vFPfQKHItJfgN7c5D9yjnG7j59O15Ef/z3fJQPP85v&#10;tRr/4GpPPO86LE9bNt7rVmdqDv30pZXLLjlVu+g3QcKkfXR9OdaOr+Vytk0s75OC6x8aPGDpw7B5&#10;iU3yRuM8fsfHjT/s/jy/RQvYxm/498aQm0/VP3geW48f4aIB+N7xxtYpx189GH9o11lwm/w1+Vgd&#10;fcsTQtpB2dLtPjn9C083nS1v5WODhbyJtY0FPNTx+8ogWz7VBmiN9bYTxzN/0/Z4aQMLlmQNH7y8&#10;YWHmN3RbH9j3+eyzzxqD3poEF284q6+xUhmwpY/t0uu/W67MsXOOHUd/75e/19zOhi5+ZbzZcQbP&#10;aDxvqzr8Y8bwyzmBZThjdNgG8nvA3naQveaGjCtffflNTi/0z1ifivaNHHhNsfFMeXU9F/rSohil&#10;XE+Y/V7owlNZ/Mhv/EkGfd0kxnx86PBDLkxPXfztpr28DQuMbXiGD9TA67NTWsoEhk93O7523J/w&#10;nOOgGe0W77GIGVkp19SlqXHkTnzTG404cRYw9gzjfU2lycjMZ5Z/FD16jUZkT47r/IK3R22Su1/f&#10;JWfavo4v/EyH/P1pfi7qk9zMIT4//nj670e5efG7735TFjNOmh9G/3zaAuFhzvsu6IXZ4F2v1F3k&#10;o7c2e9OF30WrH88QCJfewFYzqZ9+Gt/k+N5mczMN3BJ0Hpq95h9btB7gmIvuwcuxsUW6KV/HiaP3&#10;84Yesek81DrihEe+gyeWgja82j5896BffRuXhAa2DKE5VrBbdpUfnNN05T12Qp3YwG/r0V3rGKnX&#10;991wY06kPy/g8WOYNv1x+Sk5/n5bPY71f3i3HekSxS6dokPtUij4A9Mu027BbNnbvja3ruplM6Fc&#10;v9x99jYe7K4+R9bqC//jjI/qtLPX5vIrWL7WQfx0jeBq7tVW+etaUPAXd31bOeG39CdYire4e0CP&#10;t8Hykz9WX1sSh/cc8eUziMkFbaLvXnOQo9vmysV7uX3o5bxgcuNg8P+2RdWvC3w9aF7wQgDExyGs&#10;/qcc/x/B0bFkiR/QeFdeD6QtYtOlRzFWr9Fj6671n1OgT3i4hfeA86l3QugmszzmiexoPrzqcNi4&#10;2fYR2RMHxSfxuIjprZP7jnB1ja/sNIbav/lu+B60Fxt83KTT3JJxAx1Zs55gLmHdIze4Jh4yyifx&#10;ZS5xJOpXk9OxPFrYnOa6BK3SZzu2H3yUvWFpsBsnqz/lfgJq5wu8obkX0dEY+Tagz7vAms8d1kfK&#10;yGl8pA85777LhccZvUCvPrl/YfWeMeHE5/H/tvni4m+N5uPkEO3wdfKxrXb5OHOTkxIHXZuc5l67&#10;Xhtvolv9fvpCsHSIlrUy1FOvTfkjEXtorEGBsae7gxs8ueF+gZjJxcuOPyC2sFTXPJJE+PDExCq8&#10;1fd533EhDOA8aOO3+Gzo+FBkGrvoH2BrZPuZyUechiR/tX+wnniewmxWn2tcfFS92Ot8il4MPIB2&#10;6bfMtmscnHED88/v+9bLmW/SdWknTt7ef7H50KLfCzgChjjmRrEu8p/GZ5AJ7ij5oFS2RmCxjnQ3&#10;v8U4r1e1uAFHANoyBT+8JJ/7YLI4MyDqAONUuHceNOhdvjHc5NWJDZ4Su0T0JkDfv2wtnIZhJ1gU&#10;0gxsMTm374QFfgeA8C3t1VbjB3rf8eDWntjUBczo7A9H+k1QTyN34Yg+12c1vgXjFmXbxi2/KeTb&#10;6rcJIHwWVu/VZY9t6cs/9hfWJ47H77E/bXaHxUHn00GjLfloH/jVM1sn5vCW37Y1vmjVre/QwVMG&#10;+Axcx+zOJ5Fy6bVxovzSLe238vjnzqMx2JZtcTvV7E3b4xGB80mFY220HWvtopNP5Wb7Qm86loYf&#10;jpybTkrQDe1cRHKigt+crI9f+eW3eaoJ3vA7NKHvCVrwPzn2wSHswuM9ZQE+Wn+Ul0FNfNN/fRw7&#10;u4ibE41dHK2NKe/FhDypA/QXrfN9TqDFcvtPjpc/nPa/9FeLX54eMiF0Uv/b31ps8luDLqjOxIGM&#10;ueMoOmVCm8PxS+Lgq68s/uYpq+QQC8FyyidZtBpaPuensZEMOviwceOLPvTMt93W8VEvxkQHv1Ns&#10;ILVoYrDFB8+2d3zjgpPFDU8q1F+hnXonT7lAcvyu3fgJsA+uu+O9whG+fESv99gdfSyMy1dOlPZT&#10;4vOFHp38SdePP/GkUJ6QygDOR+qUf5H4cBHgZ/EL279OO1m0krM//TQXB2LXxsHyx7t/2X6Si3u9&#10;MBK7NzbY7mI8eXKE/MZngAyTd6DMRHjybnwfufgC/t/820X981syXmv1Ye78xocPJv6m3ekF+PSH&#10;+KU+Cwae8A1l5JE7d7aPX9HVp06g4lOgWfJdXu+zQcznr/kitgJx5Ak+257okCuO8GNntt/dJuiz&#10;KELX6JkPEegeMHY8xsL8hvPmZ/6M39Z3Jj8W9r7rTwyM3ZW7J3XV/4xPsbzjUfosnAV+8oowdq1M&#10;utX2fNnWl0dXpPomfFB7Ujh+ZZJJUCDVcoD97/OUm0lGovHVf/7Pf/Xq//xX//rVr379J/kt4N9/&#10;9dUXufj22gLejJ/6gJj0WlH+6+tT9dHQd4FerBy/0k2ceYWg10yjo7snAG0d9+ThxK/FyWmniUP7&#10;cLyiVjw0p4jRMB4fOBFJX2P0DcS4erpmp7Sq6RUTY3M9kOP4JfH8Xi664o+mNn33uCGCncb3vuY6&#10;9Xh7mnYWPr7pBVgXztbfPWmkY3DNu6pDZGuTCKk/yHHRWBzrQxbGfv7zee02/hb85TN9SuzKqz/L&#10;7yjKi8AF5V40Cz8XZyzyG1vQopM/fPBP76hP0ZHbvhWf9ScActyLvjkGe5EWHv37e/Jpv+LkuH/K&#10;I6d9LQu19sdvqc1EGimf1tflKr7yquboAzYGxF5tT26Sx7TFjvPw0JcmvuiiftqSPVpaTOUL2pGj&#10;j7F7Fqc//WheSenGGLlyNB+6dMmMi9PvV0fyPd3pt8QfZXNhnKxdwCWvvulWj9L/fKLPgckVxoEt&#10;mcVAcQrEAxp+kN88ve3itBPpzTN8AeilbC8A1e8pmyeKRgB99gIUGv0bXDpRJCfQxgDjWwLx1c9/&#10;8bO0acaQfH71D/7w1R/naf9PM/ZYfGxbJO7kAvnL03EffeBmLzYOb/z1F31AH9Uo7NJ+xgOLvBZ8&#10;6aadP8pYoN5YyQa66FeAvzP7aLm67f9oxfDOPxz79CJQaMg3dnximw8+23atS5lXf/p5F3zKO4vR&#10;YdE4ej/61IbI9ArZHe9HDv/N2DFzjJyAGTM6vh3b0/Z90jLjJ+SO//GRGP3+64l1/tHOr/ME1AL+&#10;eLUtg89f+rfyO7SeDYGJB76ZCzvK6Mev+T7jzSMe+Gx9MfacPht+bJ652VzwwVsf+Tg50Dxv8kf6&#10;WtttXjNvfJFjtaFyPFc/25Vhu3Lp6BiQuVv7W67MvnjZcv7C02dl/e3f/m39SG/zoPWDxVTx6jiM&#10;8q8vPWK0eT58OEsM0H/iS3tNTJI/48zMD/CYOeKZYybGVje48jgZ9vkum87f1hbb7/pk69hA9ie5&#10;WdIiiXY2B9WXjLc7juDP3vwWS/njLee+PuUdo9QH1jdw9M1+Oqc1zo1dn8Wf5RcaNu+8evLJtEVj&#10;t33m8YrniZtts0dfNAaxc2HbmN7v59XT+iR5cpWyheqQA+PjAr1rA9z4wfEnnz5+wsTx9al+czGX&#10;TH540MuDkwO0rXJN7+1EoD5tfp65urLVR7s1j5x+IleZT298V7/jb3T6BhBPuw7AVzP3165fdYz6&#10;xDlPeGk7YxcdxCw6POn4DCuLbeSD6s6f/JOcPK8jP7nynNOJQTaQ9V1epb1zcTK0ra0yfdpv2erj&#10;zs0k6xl75qIxmeMX7T35fI/N+cDmJzzRbhvf84wyH+2knKnLj65ic/pW5ibOs4LH7x/l/LG5Ncd0&#10;0zfez2/emc8v6Of9ncr4Qr/hYxfUxnY3P4xv8XEe51zHOP9xbm76+c9/lt+5/21YTf9pLrPQGp6T&#10;XyyUpo0Q1OeT61yh7Tz65IPNLXPhg1823mesZy//qB87Y0+O/X3g5xiaK9ARw9diInkgcnteO1Wt&#10;94VXt97uEvw7UPUO1/zgVkHG4RD/hke6ZbJM+bLLG4o6Z4yf5SZ6Ak/XOnPiD/jgcX4z/c9Y4AUJ&#10;UT9f4vV2fpRj6pJfHWL3zP0iL+PnBx/gnjamH5HZWjfUb7/NOPlt2m4uzJ8xJu0N6tvEkfEVzDx2&#10;8mbfzNHSfK3fIndh49Xx2hlGW43Ztf/Yu4rGjlAaF8DaZl+s73n+rCucm92uvpBYjr+/z5ggd5Q2&#10;W/2Bne0vjf3wDc2r3BiZM/LGud9Q/ijjz5dfmB+RO30s4R+VH37hM/70wV+b2ICUtH0ayzneuGrd&#10;wRcH2nT6w2Ns1z/ptHnpTmtfzowDGr8ra58Sdrxt0f180eVSjLzKNG4Nxqg+OLUDTQpHPl9Ft3PD&#10;RHUJfSHbmhvcWTM4xfweGnkIPjfb4nndwBefyhlg2dkfncaJHiIA1b97DqZuD/HV7320k3pyoZX/&#10;wScX855rwI//vGIYfeNIfz+wsSqPT5zMvNGxmx3cZN+5JM3Cf2+AKHnYtD0Tt/oK3cXfHcg8S2bt&#10;V42R+Atdz7XU59NX7Mu5q6e5ML254NjFbpqTs9D1j9AYn9tfY7c5O4CPd+dQzZlLNVuiwXJrPLAj&#10;Bd2f6vk+OszBEN51sz5X/6Dlu1S2rx0efupqoXVH6rI1zrwJVsd4utXxMOW6z7ebq1yc41P21u5g&#10;bIx0zIwvJ24SM6dfr/7qrZe8Dfh74jta1KfhnT+x0zlF5Moh+DvPpEfjob4kzw1zE98rA+3E87T/&#10;/XzlHkPOH9O0icEv6tPhK7wntxt3evNR8hy/mGezi018J3fa2ZjYNqKH+sZn9l+/ftg/OLEwjHxA&#10;+XTv8bV1tsbHiUX4S/vgj2rx+eLOjwhqqqd32y34HbNr3/gKnjp447vJPXL8+oxN5lRj1+qfBwzy&#10;E1bPgA9/+Qxd1k4iX4g9Q2ZF5Wn8NM8wP/I2FXLMUXsDv/A77br0ZPgbffkjuUt8sNMfeYHXmR/A&#10;TfINktga3+XlFQXtHYTG1ZTMd+V1jBvEsghqkMuj7LJnDbC6lE3kBpFOc35Fppz9mDPwfefvqRrR&#10;ZVqc6kkEp+kPgY1vNgWpVXSp3skH46uxiQ/g82PlRz9rbMvDvNR4Sb+vc170XXyjjcDOIWkzY/H4&#10;b/NLbbrpvLH0YfPqOadMfedX1zlk1k9z3pjCaJLKwmM8qg0py+hR28bHE4dtw/jtx9F12Oxmnd0F&#10;6Lvji1C3Leobt7/4xS9eYFJUopF4JQ93kAoqsJM75RIrJ29iKMLtaxLFDNjVMYmWNiak29DKOQGf&#10;HbiwaEAFt3LFwvEd/K23q7HmxHICAB/AhrEc78itDIM7isM/+45NUNppso//fopYCaXo4dCPTS0N&#10;jZOqdwH59HnJ90FRW8NHAiZudTRgS64WCQAeb4JN8EtXuw8fMscPQ7k6wLUPipPj7QiL40QUWOgA&#10;d/weH33u/It4+0JT/4f/M6wO9F94lqGc/C1fG3v8Bp53PkvDcy8/F1Z2Jj7g0vNy8VFX+cpcqj3e&#10;7X3Ra8vQbfw3hkk6+kqcZZ+v1fEqg9dm0W4BuPDsBxZ/jl5+i4/GGlsy6hkIJaMvfvObTAI/ydNC&#10;c+GjJ5BJlNpb8pYca/tht4mNLJMOE4X+DlEuEOwCXXGimJNHC9PbhpeNiWUTG4svu0gxC0wmwyOv&#10;CyDZJ2c/axE++6kdEmjwxhNbNz61QHYH/rLosvSeWmIr+uskC6cj1xM8q/eWdXt5/XA/OjniQ9BB&#10;Bp8ci+L6Vg5KmfNNgzC/i4E+qZA2sXURE36yzyX74ffhfelyZL3UcfoMW51oAm3Yk9IzcE7+mEXt&#10;xkXqxQi+ywvdHrvwu6AMOCnhM3HU4/M4auunaHhlf/29vDcX97U7pT44sbonmoeeP96Pz0x8ltZE&#10;vzk5uO/nBLk5pnYdHY88bPcVsnTqhbEsEK3+ROwJ4FHhRxu4Jg7AhMTiShd8otO8Cnr0nnEuk4f8&#10;9tPy/xGzNxR0Aln/Hb2yv776Mfppm07U7I9SM0WZ8QENfyRjZy84+aOv/mSy8X//xX989e/+3Z+p&#10;evWzzz/tCdxejN8FwJ0km1x+esb38jnxMT5h95y0Vt/I8b99yVYbvf9exofTN+AN7WncaNiF8pTv&#10;RJP+k4Nu+Up9/LL9c+XPdvrvnJCH/9ERv/dycXcXOK7YOTrwhzHsm2/Owksmf/jtuGa83cV2/uic&#10;Jjnu/fTN5cU+dl6LdLUjE7RPIjv7+hgfdmEz+3SrfdniSZ6Lvy7y4qVPGNP3N8u1B/2/Dy/QXHdO&#10;uD48v8NODt3wWp7yCl/xwaduEEnfZm8XuYIHF13tsK1Sp01KN/lZ/ddZWHayd+GyOZ8hqbenLgV8&#10;1n4ZuoXNgY6f60Tn3mE6+KNXbVmbjuyP+6RP5OXYhRY2VadqPzatzN3qtftU6cqO6YGxdU/iF3+3&#10;cu32+b2427pj18gd7PaB4w8tzJsu+OoMpn5p0hewfOdp5Ec7PJ/E0hfwxR12HBh7XGyaEwILei7y&#10;jm35bdQsvv/O7/yi9cbU3tyUPCbf7E1f4sXND4BNLlhetkVuFxkyUM2YlBjKqPTBzjfVpw1Wz/Vv&#10;GFTnxm3kij8x3f4Zn4jVb3MR1YUn5xApKp8dD/q7vMePogsOH3AD94dT9SUbNM8c/nf91aMHSzu2&#10;HZ9HsGMn0cN/+p5c2DjO2fjrrITr2+jn9w8fOUlcWTp6+OtlW235PgHcMSM0256rfx3ACddn+Ywf&#10;XdwZGNradfjgxf6Bsad5L/Erd8DVv+gC17Y3A2UBAd3qyK9X+y03hYH1zeqt7EE3OWZ5X2140+/O&#10;Q7wBsuybL/6H//Dve4PML/Ok4FzQGplymEUR/f3RjtOetSel5sI7t3Qjj3wb5WL3vDVhfUyv/lxF&#10;fMx+UVQ94id+35spmy9yjE7+1PCVmO1C/VEqlONXePzu6UDb9S0912b7bh4E5VG7xhctPPKuelaX&#10;r/49Pq/dq8vZTntP25dPvrYtieMTuX/J9EP1oHYGqfoEwXZtYrnj+/mdfKm+tsTOzvtjh2OwW9xx&#10;8r+A3wK+C3v+OjzP4kb4GXPMK18s0KYc3voUD3nvGeCsjeq0pf4ALh2PD6g42lTj44PxYX11+snF&#10;M3w+il7mo58kx7qAyo/rm217NrZcO2d/5dLB8XxeZYFwXoHd4+PzyhKbR2e+64VfcswR4vvXbEw/&#10;9hvs/LHnTfbR4wc2Pzimz+ox8meBbhbGRk84YPDll4kX52fGHvQjb/D1p5VH1ueZz6wc5Xd+6+kK&#10;8JV6ndhTQMxd3aZKW2evdrAlugSJPH39s/heLPamzFTzy2tvoMqFEz9/oM1dbPvejT0uLOXYT74A&#10;0/n1j5sbfwhNEOpX9fRYW13gAHw0+hk/h08rBPk5pzDWEzH0y4Pe5dDKkRvdpnmGxRu+Vz/zgqP2&#10;hdXzjtoQu5NDyduLzuzgK/qeELjo8IRrLMqMseWvf8j5e2lyiA95t7Z2fg+WV1ACkz+UfdSfj8r5&#10;a+LGWNr4TBx0vSp8vX3oA79rN4R5HfLMpXG5IHX12bkAaJ8uYL5Z5CBHbDgOYQcYbcRAD49lsz+O&#10;Hjwltf/44WC8c9Pzs/Ctfkcbfpz2sa23+7rn6h1urT9ayL/UmvmQG7K9sSU3ZIWXebSfQam5js09&#10;Ervi+pjf9dBjPc7lrU+NfOcEaX8WhIB8fZCvew4Q/ju/aT+k9zJOnYvXq7Pt8sRugS4FPJ9wwq19&#10;Bkv7szZ19lMmTzUPc9LC5buxSrzY6znoaX+8rC2BD6fzTNu3JF94ZIN/sSiQPkjXjTO2JFtefB6k&#10;w3ePL/u2wPam7+b1xnPacmHXuhwTfwWhXWOL/hnd6cFvb5JTfwveE7fZewH1Nwvz7+YNazDlhe9Y&#10;nguIb76A+YJRDnrekPmsHGrcANUtPqxuKdqfjtv+hWbPV0rwhq/rnA+fOgISuh2HhuiqOjy4+JIf&#10;Oeuj2nzz/9p5yH60Wb617+L9aOOWB0lf2zbAc/vD0v+I8SmA9y6ctuFbiNVtHr7j1U+tE/ePmHoL&#10;mxRHh/SN+khfy77zJOtZ+rnwWxiZM89Wpo/cgQ/0FH2DYXe97m2tCdRtuwze8Go5qf7JD5/5TFzR&#10;Vx9Y3lu/eqw/l/+W73bp9vh5e6+fc20YL+3c+d/4/xEPy2t0eNDguTELZ/Wn+9SdmCkD8TQx9dx+&#10;d92gPh8/+2Lp6SnWfNCY+xrf5vxej0qb6aN4+j3v1F8263tySCrv8sT5c/ur99cF5pC8af58d+Xk&#10;vyA2asZf6KsHkVMUuXBu8lNhPBh7Z7v1cn71DNGs+8vbEzumYu2zGC7zEC6f4fGQo3z57nbnBa1Q&#10;f2y++6Z18Zvx0ZjrWkfnjHDTBv2pONdEivj4Yub8XFTyW/b9zCQd5Bf04qa2ZF/5zp+K88RMm/cN&#10;ElqEvTeA78+5G8jhC2gbhORDyr4LIIK7gPv+0hKwOtyFNVEuUrY1JEnL9sO82qQn3Yd/AzhGzQnC&#10;dBhPB8EFK3ePOcqE3mAq0DgPPrDw46THkzHVLXasLnUyR+eDZz/HTrRsXlkbbOsH9c/AbrxXr93i&#10;sRe1V9ZMWKZB4MEZ88ZGZT3udoLgWd79mK+qMSUOrHxbPur22GogYMv64m7X2rx8bNeu5aFMYHVb&#10;RbtbnrM3NLu/2+2gBg469442HeU2KYJ712dpn7f07Af2zW54d9vvdM9497qlgVPbxryiLF31Oi6+&#10;yuhxGC0Ph7sPj/+Kv4gH/45nH47P0i6a4+eyO+36dfFtR94INMC+CSqP9v7Ze9Ov9IeIP8QukCu6&#10;qGKbTwT1xKSvKT96xtrKl5j7dJw7iIOnzXeCYHLeGMhdSeUT9uOnyUXuiiRTv/76a0/A3PsLsS4w&#10;z93meNu3+EdXT6466e6d/xkoegJ2bMFnYHb49XGCk7JFuMX1PJVxBpintiDbHeXrr/rp0PYieZK7&#10;12EXr7jnQgvfBa62DQ3aFft9GmQvtlLJYpZp3l7cleuSuvM0yXe1uwvt+lT8xYa9k1F07gSWvLXv&#10;EbV4O7meQYee/SM0oG9qR4tDZJNr28lwBj/t3idAol9pD12Jz1fzMv4ZJMcPg8t2C7TajG2Ve1sI&#10;cTIBH9SviZEdYM09Gy+hui4eh88dkJbeTuP7bvXU0YEtC43FHCgP627ZvnrYYtcY74nnwT0M1JXw&#10;8IDfRaXW68cmYimL70wytLHC/qnLjMcrxCojcvGaPmOrrgLKbU9UtW9qYgefhPacReMJXlrdon6p&#10;Vzev0Bm+tZs2FC0oH7n2XAD+v/78z1/9H3kilfw//dP/KbUWJzwpkQX0fPDVt7XZRxYqMjESl329&#10;O/1D1/Ysf207EyCHaMnuZ/dv/WL8Mr7gJP64+s2l8zBeXve202vq3G5ozmejK5nafz4z8cW7cRZU&#10;fCxmmnDbd2HH4rP49hTTR3lSQT/87Ve54JmLrvNKu0/qG3Im380cZRdF8Sr/yH1ciBj/6JPqKyN8&#10;v+vTEeY187Qan9Ljd3/3d7AvjI767Bnzw4NOC+oBvtrLBS/5jW7aUH43XqydbYccR8nKav7PPoBH&#10;Dp7le/yv7KJPGwI+6slI5JmfkQ/IJWPnoC70re5iE99e5AtudTky1g7tz38ujMBv/guuPvP63IKq&#10;j7EVX774Jgsetl491D6Uvjh3I49vqk946ePNM6kH/f2tk6nmbun4NfLhZ6c4IhjQr3nXwdF58Pht&#10;cFSB97KY4iQNjd83Hjv51rw2uZkSgbW5Bz1Wln7PtiOD/KEfGfYnfwzV6sQXPnT7RJ8N+sTD4POP&#10;mPb7v24wUFefpq/QX70TCxcv6PlBbiZoTJ92bX3iSUyPDtOWbNBe2h3Y9wHw2vbZV2/ubo7Yp+wj&#10;3/he+m8effSZt+MF8QB/x0TlFi9dyFv74bsgbJxjY+dKpRndL9obXzT3z31+ge+MmTOm4N34DA1d&#10;sHmhY2x3g5G6+2dtsHWBR//xiug9l7jj8v/yVA62vge3L3ht91MGz5N/4499AnZiUB38+wUax3Px&#10;/+ED8wGgzmdlb7vu8RF56brH++QUfLi73ZzQO9SDfOdz3/eK2J9lPHKj8RUjcnrnHPLCAJoF+3QF&#10;LnBr+81JcyHsoQffwBcLk9cml6BVPm99mbHD8ebIjb/7+c3KJXm12fNBcuhkW5qjn7Gkdad+5fKT&#10;uLDwcAH/n/5UXaIPnbdt3jCj5gAAQABJREFU0kJFVQfoOH37HKe8uMEj8w5LowyOYzrI2Y7tg8rF&#10;OfU+8n11PeMVmf5HpzIr3UVbujNmZH+h/CLDFj9bYAwwh5MHteHqIofwhT6tjD17rkSH8sMrn/HL&#10;Qxb8EJUOn9JGVmUH3xbOzh3Hq5PPeG3r+ebTrD+A9dOlC32MPeHf/u1cJccW1+Fc+rHjyKteh//a&#10;0HilU2y91ipyXJnpA6A3b2W+svnYnA/PzulDxz7rJHTxATtH2HYl+4X8I2PKHnG1utoC291/5rHt&#10;qN4+PVau/jZ9ceKqzPJ15/Fi/2nsg6+9Vz7cuQBy2iOyPspcSuvzgwtsX+fnfxboYZbiZqOVMya1&#10;hcu3Vh874URiyccO7fgq+aG3+bQczubroqcU+eiYWD28itw6Ppm5kjJjMDr4e10rRz1eGttzatIi&#10;043R7YERr8wNwmHWfJGtuUHfloA++dNitnkOWvIWur/HlBF3sds46LD2xachKt2iOgb8zQ4+cqTf&#10;AguhX6fNv01bWFQ2N+18MHrVb9ojuQSXu06dl+Ct7xz/m6NEgxT5HtDPC+w5ZX3icg9O2fNG31xY&#10;P15btlzcFuvl1g2AbsC896O7P9m4x7vFv3+28avyXafg5+++/+SV9ybw4ODqr8FlW3CrU+xyfPdB&#10;So5ytmO48WvaPnOg8HZjSBonT5AmL/mkfctz/RD+KSqYT73gj/YJOqd6KgvD6phN6deH20bLBu+J&#10;E+EULAQ3WmyfL1CsqLeVb/1u+QhYsF//OSbrfl6wOt59gXLfvES1zb/o6Ql2/BgfT34onn7Dp+Tm&#10;nH8v0LVRg7axvOeFeN31c7zQdg7F2qLcPp4j49iTJ4gb80v499wu3/vrdu+kW0936zYvcpZkdHzc&#10;9rsTxkfmJ+rvNHcU8Vdb8Dh8GgOhxc8aVOv1mNRfuoTJtNW0w53nff+Or/zS8bTfjkvqepNBtt+5&#10;uSD1o5uavz9c/JGw4R2ko/9DJ9ixEFkgsaMfrk/ewYeQ8Y2tGByf6lv4gdXE9oWOrhoG7n7aetvy&#10;rU6UeuSfxTGX3f3NpSuz43POa0a3kTOyxPJ4ZupGx9GdP4YG7jOsrC1H/1y2dbbGPPXaEthfmbY7&#10;H1oe4+63x9mddmO6Y1T42w5MXuN/cvFe/m2JmL65sGutp43xXrjvb9m7tki1duExecihHPGgfOZ7&#10;z7+wHnoOjZ8wANV3GZl0BORvbzNA88x3+dx9EMTGYeMjtDN3L6vra+ngvgnIYWvnANlxHUAZ9PIN&#10;ESkArz1nvGI3bTTznyJ0DjK4Gx85Cj/TFyXm1sZotpKzayPi/mM3Bx49zbO0v4u/1p6U+/BUfVOe&#10;+IRx9lM5OCd/tq8qD6BrvNr2yr0yPFtdcq3NzkPSikf/Ofan/se3vw6P65vTxqkjHMM93m3ZRXoN&#10;WcogOu4JbCY59qt4JhXAxOfD87Ruy2vAGN16k7hOSmcCDOcOHIUnPtnJ3SwmShlwLTxFhlf+WaT1&#10;RHATdezYYF4915EcdeffcknSYnz+wNaj7Z9t2+mRuBYH/j2huMK2dWhA+Zz9OW5xv/akFY4Tk3fB&#10;8H34Zm1bmpGTwDyJxoRi9/nLRbq/L1TW0flhz8MIZVu+WydSYJM/2esb5etf+3dY+tVf3ZbZ9o8B&#10;N3huX1XaqpDNylo+UzHf97KLJlUv5OPwJHN53P1+31/8Xfi987OvfnHw2vrlsQPQHq+8pdkFpmfb&#10;tr5PQdz0doHobl/p4kaefNaFrFn0siiVC7L5/JB4XN46gIU3g6iFJPC6E4ZcKLSAm+ToNZZT/lhc&#10;0K8lLP1T/Dne119sbKIR+443D6ytyiRgTxCQPYtcSZ4KA6/zmjA6ordVfsVhaC0uNCHf/XLalZ9N&#10;vic17wUmvCd/qF8/IanM7Fw+yb4TBx/QE7zsGxjgbLm6tkP44Zn/Hl/tWN1gDczJyL0P6EfzGztj&#10;j8X5WcjuU0Nkxc4yXiaERGdyV079W9v001mcD2ntrV7xncEtQ1lopy+jV4d37VL3Blg/iX0nrj3x&#10;yeRZOfrmcG2W4+LSysSP7yLK2Cefe/XNLrbBnRyWcYRKeQK7E63ww7N8uoCRwTExNgv7c2Fp6ib/&#10;BDWyYpsJoPbJZ/VSN7zwH9tKSzU67kSndUG+AbryLtlcXIr5LavnoR97uw0//oQg73t9WrTJoT7y&#10;WJC6iWh7OB4dQ3B0bNlp22h5J3nsk7N1t/ENr9Kf7TkI7/FBn7LIE7t/9df/5dW/+Tf/5tXv//7v&#10;vfqH//B/7PjqNdli7YMPx4YuZIWP/uoJ+o19MeA3oXfRuQt8mSTpQ2PL6MzXHS/Sfy0QrXltC3Xa&#10;yl/2/aHNvQMTs3idMccSHtlvhLUzdPIHHeRaFxzFl9h08WHfMtA+Fnm8V9y9cB168ld/8x0Xr97/&#10;xms8c7E2ORBfsc+QiaNH/GtrUNuyvXjFLnQuuk8O1gem//Hf5rNL7+DisfRovfancPTbBRU0eMlp&#10;QatuXQgM8spCx89eYUl3ftzFiJ17caH+ubA+uNvYV/jFp/jLhW4I4Fe88WGHfR+Ah308bGeB6uQK&#10;AgOtS9/m0n2a31gyT1M98izeZIRVeXUsyn5BpwwDLLXpgj1l76dv+C3Aq07b6Zn659EVzag0eeeo&#10;p1RVQYwvsE1zXzxTsQtk225z4jLjWPGdtoXOeDnj5NThyQ/AyZe2TUltbeH5ouvyJhyPOzgBgtM+&#10;EH99mydG8f38889yc8Hvtk4sYT/6TE7b/iCWxNHUjU7wG/fpCy5gqiMD7kMX/TXjV/rK2qFOe+n7&#10;x7S+4mxp4Llg6NgrVdEr68VRiTOwsbnzTbhXkx894cyC9bQTnDAtPT1nfIkvs1+IDPqUV3aKnwpb&#10;T/HRYT9Lv8ePV2TyvQ8fDdv7953nvXz53LdkgDsf9QuLKx6i5SmeNjpmXjb88MNXyQHwnKMN39UF&#10;IR+T59P+lLxhS4Yyr6DruHXadsvVbZ8/Cvxos7i2YLf28XRMvg/AE2y7i7t/9I//ccvgOtk358Tu&#10;vbzadqH9bd1wCrcPyqVexYun3N05ypELlS9qS8vGh3CVbTnZ98/K3a26hd2njtK1aXO7HEnmxS9Y&#10;cO4Xh6Z/HJnHJ9tmu43XOpdaO7e8fMNz+fcnJNginx6b4LIR7eZ8+QGNfs9H4mj9oBwsT/srb30k&#10;DKvT4hpTIhOse1YHcbO6tL44DxnK7lC5ofkhOl86hKl9fqbLfA5Vcvv6cHLb1Ku90zt2cdCZDVvB&#10;6oXf9oNW5KttGvwFNB/mwuou5uGNfs9r4PEvXvumCMfrc/XwQduD0wOjw9jnBo6HfafdBq24vcGC&#10;3I4fMyfDqz5Omfy/Y8Ishm4OMDbPTbhllC/65/vy0fhqzhno5Hj9NPrOHEa8rJ/HB9OW+O76BhsW&#10;7nKUzfEjpuCunBhWstKnfHFjVP2yMQZJ3v8gT9+6EMzWTz5J/sp44iYQdDTge/P7LkBXJ31D205/&#10;iPdHXr+P/vULPemofUbnh010fNh3SIdPiuHdfxtYhfEebNu83J86ZSMT7/HDZb8SdpwFWrhAPXuK&#10;l315di9s1Af1m3HaxRltyxc3v4bG3zCbG8fUz9xkbHSzJ9na3Q0gXZy82R/0FzA6DU9PlXaB9KPk&#10;vLy+fN4S4FXmU15C8i4OskrayPFZ2FY3C7KPuQ4coC8+aFv0zq/6KRjrg9p6OHT+zJnvgObK4F/x&#10;enCXn/7XmEv5/h6iBWU6GhO+O/G4/avxHPvnfDgL2Iljesz4rV2nHxJTXeMT1d0/jqdL3AAjY9/W&#10;xY8pB/qq/KCdG3+D3Lr1/PplnwjeY0j3fXKfQT2WfOMCQk/5U+AYsKfz2dDeeT3zcSwHP8Nd4s6/&#10;yQCN3iMb773wW//wev6bX886xVC94ZsNKe74aT8fRj3GlRHYG3rammMvTmvT+PKubSofXRtqKKd+&#10;/Wi79EUI/tb12Nfh0fKqlfybtYTmlPzsCVUBPvR/F6z8O85YPiVb7+fb3gqRE89MLAWpeqwSJz7W&#10;pq0TC1u2fDcXvm1dBB6apbvruTzetF2+V1156Edxpf4U2yYmHnOAyhEB7zAbP2POmBr7k6nihBEz&#10;hRS+xL7YOeX38Wvrxz580tBvIV9ctmH1gmYrs737aP12q47dmc/QOTw2zop39Lv7bnV9WY/bY75V&#10;3mE352n8OcGq3ZdXY6CIj6+tUzI2Dd3qpHz13+3gJkKfYkz5wMux7U53YZxxeI6n7fC78xy6aQhP&#10;V8tJdIRz5zl6j0z8GlP8G9gwuOaKO66ch2L4cGFl4/em35BW3ydQ4977evOMiReXcIx+OWwrCM2G&#10;09hxx7K/MvcBk623pXPHC9t89mYWEd/j9f9TsKqbOGCbSDz0x7/Idkw4LC6xu27iCVk3oH9/uxAK&#10;iW1zDilOWBg4Ltw2EWeP/dh99M/mahBt9EaIQulZHTOxvc8r+Lm8czPMnsdOLAynXgs6bK1DJFqG&#10;D7r89ScZc91Ef+KfPnyQOu09MMQdPzP8jR2nKpvqf/Ltg+Ze/7DpJ6/+mRQYkNfhM5ES3I+geLD+&#10;8Z4F3L6WOTycoH+ZO848xTKLqx9fi8FL2eA9J8HKIrlO2fr7VuP5vTw60sexJ9IsSmo4vCww2XKk&#10;1x4CeD4cjD+YBprgt7+w8rfM8cjjgP6H1yOQ0IX11SFWt6W/+EaGspYjWLjJVnRdbNj6F9vQPeG/&#10;qM7B/WRSHXl0MskD/PAmWH3vEyxl67vdWkABdz67b8tf/Kw9lgYfr391oWpxV97q8ny85eUhIsLb&#10;Z9uiPEm7+WN5V7/QdHuzV/09BlbGffs2fnDYdge6gLvc1U95dTz6Ld97O2z91qEB+N15TunwS80L&#10;nMXbbQgX/dpu3W5V/Bjr6Nv+n0W/tPOHx1/vfzcxhN7rRyWinjQcWfR3Ut3XI8gdOYZjMsFn3+fJ&#10;1aFx8c6A+dJn1Se8sJPAelEiJ0ObTJ2Ukt3XPWY7i1KzEDK0o7vYtQCiDZxoAQsO8oPfHtK3/LYu&#10;kB8K0bX5Ltt7e+w+uTNw0+F1XmH/eReJvMufvqC6Jd7pfR1vZUuc3CVn+Rw5xWtcZy+45ZHt8jhk&#10;0e2c8JTuDJDB68Xf2Oupy1TVxvvgv/T8eX9VSZ8q6iTjZQ6DD9cAq836l7ZyQlMf5IT82x/ye123&#10;yGFL6YINZ49bWH7h6e/gbfnzdut577vwucNMxmeRRnl1aa7P/kFsrKVtUlkb8PPnf54CG9tS2Xb/&#10;/pwdwmsfpl9ote8+YdP2aPtEytHJxgLS6oEe3h26EMJvocX2GYpPtbLlTXKJ2EHa8UueeIxNTtbh&#10;PRijB2+jGXmDTx/tP+aiUz70+J9d7BJXyfO54cCFwL/667969Rd5FfRf/tVfvvof/vtfXxcH1fHf&#10;LmLLrV/nAiaY8rPIgLV8ELssclRWcMb27V8zfuMBxl76PWDplAxtdhILDNq63oAROTNBHVqmlV92&#10;xn/IjFF0mrHKxAyIGz5jGx5gJvipia2fpr/JHS4euOi1YGL+xRdjS2Udv3RxI/sL7LdI5mOeJM/u&#10;xVY27RN49d+NB5708hvhcq8PnL24bo4lx3maAu7WbZ5j5/fnKVk6hZDbSk83/PbpvOqaSoumC2Tv&#10;4uCWYbB+3a0nOD/4wG/KzpNs2qPyTMrDowt8ZOVv2mDnCdMmy5u8fuKTxdNeH382r95xofqL/Ca1&#10;9iTbWOOnCd7Pb6F6TbF5ojYSQXzs/bvfZaESbqPnHmfx43vn2ImUuzZdPF4dRMWMEdrx9E1sHAW3&#10;LOewMWWXnK3TrluWwpY7Vt9z+sqePDv6Fb1fjvFffjs/dN9VtE758VNORMHInPa/82p56o0n/NLF&#10;UzGRGP4kY+Xv5OKv30j0Cm8+8FpxY8vGr9gXa/0d5eitTfYiFTn6iJizz0vzVgoaRafTR+23LdNm&#10;tmDjY+TkxC7t6CKjenTm80BfceFunsBMwZBffinfxMfDV3wx/rh8cmKx/f70IfIqK8idbxy9yER3&#10;57F4W9c+FVsm10w77CvU4QD+oNPy0tdT2uNHvQYeXP0G7sqyXcAHrD277zilh27Gp5E7/XPlKevv&#10;kFane4wMY/XiYWU7jssK1SnxUln1C18v/2Pf9o1QqLsDOh8xsrDxsri2K9vWR1llHiJ5Sq7dizji&#10;rjkvfOG1DW2ny60oCpWXJ93d5CMGvoqvyeh88+Q69gO84JDXffESXPNKx4/Psf2UTfs+xL5x7+jC&#10;tvUHfmGqR2vJS65yePvpHejoMga17PS59bZYVA7K8yiw+/zVCDl9kNhg1g90kTf1+74tIn3DfJAP&#10;zIvQqm+s+jpAZ0Cu+HXcG1uMM8zix+1n2b8Dva5PKrb9F2ftnsWsRyygaX4/tkZ4c4lxkB2NrWwB&#10;n7DB/EOsrAbrk0v+4YnGyAe/7X98unh0utoN8gHleN9jVzzgY/uec5DqcG6KSpkb5tiBn/wqp+yY&#10;je3KPCLaBuJV3ty5VOWFzvb7/EYeGnXNqcEDryPDxW2LZ8ZKuOPb8RUa4z/e2S0PdCvfFljT0S9S&#10;c+gfvlAvPy+NY3aJG+cW9FFnDDLPAeMr/Ga+4Tf+6sfg2YK2ZfbnWO+YWFNXvY5urU/l6lo6fu0N&#10;pYn74P08N45989G8pthcWPt+l5tKlw/f64XL+6jQY/zRtAO0ZL/E8O4PraPRQ87cuplL7vGem/El&#10;3Okak7+XYn1wPx6+5Axj3QxtFxoXUe3h2TlD9v19dF0g1ud3/jq+ff/95MUf5jyZ3Mrh9/BGC8Ty&#10;zDt6ODjKo4C/+m9pU+68hp1rh/YeToc+m/bNE49+133smzaulewQs2SHN7B1vPu2K6uF/z99yXNs&#10;XXup0WMx9eJJrDcr6MnopVkMF4p3XvDqE09BTn9SzwP8wC2R2otXXot5un0jmT/hyU733yFHJDei&#10;7yzjtMHgjp/XlrVH+4Fto922MF/6+sK9jn76/08BfZ6BXejvcOetfPVzjtI8c4sysbl6R/FHTXji&#10;w35bn+VTX+aYA/cNCnf59pcGmn0wN9W04CEz5eYl8lH+j68fNCU8X5f8Y/DyXZw9Xrw9Vq+s6wjR&#10;ZXVS7+/vC8Nj8EtZXqdNsv9BnsA1Rt3l4r3rF+RuW23ZylZHMfXWpBxXv+ysjtPW09h3+hd6ITxt&#10;N7IxHh3kmp8CfIuHT8Dx2Z38lQP9eOeCFJbXfNj+LmDPtk3xlvGRc6ddXe923unvvkCH1fr2zue+&#10;3/H0tA/6aN3qy8/mIcskW/srR7E5wpYtX8d7IbD7L2waHy7uT23pAcbOx/6jTAwrP21U3B/HG/w3&#10;Af3A8F9eDx2V72fXgsx5jEH655p22Iwv9uDwrYDb1+g7Mp2b1H+hGX4jz/iFd+ckN34fZn91xnKe&#10;YL0xv+1OnD5suVVduzM/mVywawQqu07Q7cSD75cjMazYcHKFmEjAZ8g65xnj1o7z8Fp/ykrHr4d2&#10;/bF2rb/h/RTwEzq+alymTbhrfZrpZ/uguuE7fbe5NV3zQz8xEVga+4NnL7QmSqeR6YsvWnDPAy3I&#10;Fz4LxoFPPnGDW8aMnCd2XhNaDxV5AO67zOX3usNFYwcTN2Zl11jeDJIL2BMf0d/4lD6r7374kbF9&#10;qR9bZca1XZOjw9qBYH195awH6Yu9x4rei+LHQRndGM4C+klqp5zwETjBuMJtncx8b4IfZ4EmzkwK&#10;nFA6wTGRAXC3M7ShD2+Jd+u7c7428VocsqDnBKdOS8eljxMKF5nx7yTkOAy5OcU6uCdNgjuwevfg&#10;9kWfdwHf1/nV+YFJhgVOfJc33e6fYqf+ajz1DxY/msTfqrK7fIfny7o5ksgA+fzA/92Pv/iWLgur&#10;4x7ft+ruegtOpHf6xV8+pbklgcVV3pNAnfaFtbVo2bx1e9djO+sdeeXgPXo+bLzqjt13HfFY3bvP&#10;v0fHlblyHnSP2LnTrpwrpmPzcz2c8sl29x1PIpiyXdBffnf5d3738uW1NLb3/cq8tUtpT/sun92i&#10;o48nt7Lbj6fkVkcDlD72nd9KCt7HuVCERuKWBC0UhfW16FJ/GIkOPBYQpkBctL/mEK72K0328REh&#10;s4BzFnEahw/7intsGbtfTtCqmwnROUF1AlSuw7zt3YLzBR/QY7bjBH1bHXnzVHSr+1Wa8FMn/0W7&#10;4qrshd/UzQnAxI7y8a2BZBYWK/bIXh3goaOqNvTnP4LyH3nxnToTma+zMPftt1+n3c4dnipAthZc&#10;OrjpH+eCwRmGyjfadKsNe4ONvHE7WWO7J+6A3yAAdx1bcMoaa7Fj6/nEiMcn+Lx37hx1/Ay1kd4h&#10;ecEn/BS7qFAHlP8jH128giT/wfJ7Ov7ke0+KyIPufHeCuFBRsRVoBzpfcp/0G3uOT4O/ePQxuZrJ&#10;/MRMB3T+C7+F4ucgLvDdv+41vB5467dd3IBzB5SNg1Nof+1f/e/45N7hfrh1qxu83s3WbRbOMp6+&#10;/kBcfffqP/2n//jq3/7bf/vqD37vl+njqct4zjyxt2+V0LfZps1dULXV5n5XTbv4eJIP0HVtrfwc&#10;63M+jtHumNHjtB8vbVySPR/Wj9/xRbOLGjsWVp+OgzhYOI4uvf3RcSaNsaU3vGQOsb81uhd36fj6&#10;w8GjhwtRbPo6v1VuMom3XAn/q1yUhGMS+FEWWvdiboXkC6/liw7IF72JLX5kG9r1A3y/29PXtB36&#10;b7LASm7bXF34kLmQouvC3KPM4q4bYeYV8vXH6WNo7+2wC7NolftU3sm7LlxPnT6gPaadO8/LfheQ&#10;Xz+mmdoiYttY7JKz+M9isz6HCR188NobMCrkCBLj6mJ2gU6e/vXpnDK++yH5b+0Ynac/Nw6TUPzW&#10;9gL5QfYfvhl/GJJFYE8R1petY/fkGNXTz8fP1LguME1RWZO78Vk+Q9U6dh6ky47qkMLRWwyTP7ka&#10;7vqE7WDt60G+5Ii0fg/lILBi0PYEpduHkvbkea+PNxY4/uUvf/fVP/ijP+proD/NAqw+6kYpYxcf&#10;mDc2H0WEPpV7go7vHv20F9nDy01goLoGvzqGx+UPCuaj3odt9Oy8XN2hNc/XV3rDSnA+SPtZnLj6&#10;Rnw1yLw2vMSa32gE5V/do0NueBp/RC7/Kg+v8j9Bpd3g+G3CoV8bki/OxXXl9N0PGR/kSWTxJEbR&#10;47s+U79g1/H9CXp1aMYH/HL8G7zqf6OHd4flPduN1fHn8sUQ3X6Uk7X1y2NZr0z4W2feEJMuffS3&#10;MHzhgzLMl5ha3ltmixefAHPE6sPYG5/Vkf/sN1/dLsaOHq9f/eY3v4k+c8FGrnBBT+xNHv22C9wR&#10;WFniAmgbZY7oYswSp19+5W0H34fGb6qzc+Z4qwva6SvadNpEHRhf7XbqWpGvO87FK3T2+X9oR7el&#10;WR+pX18pWyht+sk38V9zTJrRm1LAvU37e1OH6FmP5VedTmxsGVGVe+wrDp35DgRBPS8q221lHBT7&#10;LgB2Tt8nzMdm/WPtcwMJffs5/lj9iWl+OXaz3nxE/S6gd36d+uVHZucJB0/fru6huWB5HDrl6Mvj&#10;qQztlsMju5ELL7z5YObd0Qvu4VWZ2RdXYnf1Ko/gLdQ3GQPniT785eHUl9ejveHTo/nEeBWgi/FV&#10;vqxPQkMffcocrXOL0FR25mhwQNvtsF77WpGv6h3xIcuHfewfO4du/LT49AHo8B89yHn0cXSTt8du&#10;NrMTLt/AnXbe/vWY8+ELdtuDPW7dI8e1DSPLduyYeI3GJRN3H8jdoWv8pA//PD9x8Nueow6ui6bm&#10;EfQyVn2QnylDXd63vF+GqTBfWHjWUfm9bHiMLkvDzwur85RtxW4H6xkfzzusPNcWp278B0ed6G2L&#10;8UFJ1W/sD6eEFOw5sBefFCbsMGot/sYvN2JrX3OrVOXjXOH0t5WTcvjq7iB3K6vewYWzH3iffvZZ&#10;CNNu7XVnLE95bzbLRaPOQw5D/Q+8KDvnAvey9dix6lC/ebP+VLv7VzytP95M2tJebI/JF219MJK5&#10;1TkSe8Fu90a6vtkktu+aHR6Lo2/b/1afO3ZXRli1H6ZszrnWylT0f/xrbAsD/9Vt9asiq8vhi9/C&#10;4u1W3warVxkeZH7ysyYA/tJ0DTlyG4B0yB9RHceKS9WUwfkJMB6zYcdj6OTgddR/Iwc4dEZXSAxf&#10;8JZ2rQ3bL45bO/7Qlh1hsX7tOUUYurls50uvzxu9Gu8rjJIID6wf11e7tQZyQnlRu73PNWtP4gVM&#10;D83OjTde9XG2V58r9tu/Vh/tMTY+4gYVni1POxQO7+4f2TbBgjw4KVi1hucWP/xAfzI39oq/RIN+&#10;1Z3Dbu46KkgL36uf9mduNTnJmHOP83Hdvq0qA0I4Da+uHWWOSTcPfrwLNi6vdjzIxlSwJq1rTvVV&#10;vsf8gcfiXXS38Wdx79t5MCV+RbDEN4RLr/JOfDQXQ40vUuZFOsj2+CI9Cuj/eGy8qy9P/LRhRacv&#10;589/61ueiuNPbQZ224Pz9bJsfTaxeMe771823Quf9o/IyiSjNu44V9zH/GVI+X4+jl/qNRiXgTmU&#10;l0YPtj1ole2cyZi0uR6Hu94bi/RauMscnf1Ez6y3O+45kfOSfDYv33XGh8zOU6NWbW7M82sEyZnZ&#10;1e8WVs4eD7+7rs55Eyun68A3F8BjdBo56B3fweHiKY/0qmF/cB/+bhm9jDeRt36xVrcHMkbf2oZN&#10;EMzxzNGnXiw+5Hc/x/4WKj8HVzvEN/3pupY9csPi25rLas/v4nNzFNf7FrTB9vMte4zVw886fXPc&#10;I312vvXhe7Er+vXG2bZRONz0b3zkHLX2qfJ36mvH9QCAth14xNTDlg856V3Q15Jw1Ao/W8frKNur&#10;/hI2kQvdXRDfZyIN75P8Juan733aRMNwT2e0MTXWjad9n00waLeBGDvOjdNPB9gJEXvc1WgBSeNs&#10;RxheD52b6E6HXzue/YAGkNft0c8CWLWJiasnnPLsQncSYnrE+8Uv6YXXCUfKBSr21wA3AlomkMu3&#10;jhn6t33rfGSvHnc8Zds2W7+4/GXybpIIFu/ZF+s/5VtnS288n+GOd6/TFosPp/sTIkXbtr3LULE0&#10;u0//az/yX9Sr8/9UXoJ8Le5ula999lev1UE+0qbD9qWsB/7kFzQXXSpXh21f+AvqNn7vflRePicR&#10;Ou4FK/b4yxYsju29bO/KWjm2W/+ijEGn7k316pZ3L5RGLj0NNp560MfUgy+//CoyJsn0tZlJhpNz&#10;DU7n9zn0k2LP10702XYtUoRnfR2+ZI38wRcboycfhxe7I2Tbbnw57YACrjJ9rcn5LMAod0GzT7aF&#10;jztn9w6akXTzV3D9rR+Wb/HoeBJ9+9EuQIYf38yC5Fzs/dYCR3iB+uzYZyDYtjd5om8vRGVbWw/N&#10;TiDLIF9zYsMj6C34aJtpCz7x+yQWxn84E/KdiAT74aDIdmHB5OO94DUn1dbJR9qB7fSatji6HxvY&#10;cQ1ksRdUAz7bT+infNquuQbusXvyj8G8aP1anqULHqCLHGe7E/C+9jXHLj7BchG3FyXaDnQZ3x4W&#10;bRP0xMdFre9vJqXAxXsAd/nC+yaIndRu4K5d2QKb1acFb/kygLcPpZ3arsHjvw7s0UTfGZ8Ng8XZ&#10;haXv/U72kQmDjxpHoQ2TfGujMh0G+W7Tj/uusrftaN9Yk8/wTUQUddoisZXxgfzXuWj74af5XYs8&#10;Vfllfkf1L//6r1/9q3/1r1/9ya9//eq/+wd/1N+itZgh9nvRMHpaROuTKR0TjRduHJhYJ89HnM3/&#10;9DXjBNg42sXT+iz4jcfqzBfa87QHTjc/lcnta/LB5KniRUwiIvyyE7rmk+i3saNPwbOAazsxz1dk&#10;zkmPMjFSuzOWAvbugrDjpdt+i9fyU7c3UnyQMy3ljs2X2OnmFLKui6P4pbxyUw7fAjBYvvbRfhRa&#10;emy5LV6zSDd+dCPE6lce8SEcoB3uJxfKNxfhFcJpi2wHTjukbmVW99hju/JftOfNf50jJm+N3DwR&#10;lQt37JibCNpE5UGufEBv+79N+2Sk6TxSruezRG2eBv4qfpunfsWv34qyUEnb/d329s2jLxxtjyfe&#10;XmPkGvH6gy7qokQ44DI+x6Nl6gK7aBUvlE/LDv4gHLyDzy+N43FfUUqTvr3j6hYi8daUnnA13rdm&#10;toflKRw59G4bJ87t7/FSeuqnF94zZ/4hi/2e9P2jXPz91R//cX/e4Weff9oxdBbaKDntOzfITKxN&#10;bp0LL5ePjl8bK0fYxsXcRMrPxsg5L2h7Bk88bxl88aBdZ4x8xJgngRtXRx8iRo/pD9ry+7yyfm5c&#10;S1znZEmqr61HNzSeEFy9xjcjY/WBA2pH6DYetPkP6bMfv/9x/atfwkGXFmo/xc+Fa7FQ+vBZ/+Oj&#10;q03/nVxTQedr8d+kx71sZSIbmpFlf+qOP6IXuqXd7WVP6Lfelp4Lq7PykTE5Qj27u73qelheSzcl&#10;842+7XbGPTllbpjSYsmnGctH70c/GZnTzcolPBY8Ifb69TyF24thpx3CpTqIW4DHkkXV1gUl+X1u&#10;RJJn9mL02q5sfbF5dnPglstny7d6Vs4jTuXgRUBTyNb+8DCH27Z75BvjERuCdMWM/PUMWC6vrVt/&#10;7fHzlp/9A31r9Zv2GhnLM1P+VD9uVOrTwD94atTcOneoG2PCB/4d9ni3kC69gmrhhrxeGFwbc3zh&#10;H2YfR4HGS/vLxB2cZ7wta/lNl/tvNGJZn9qeRlv7HT9/4FsAXjAneqw3JCfFd2jIlJPlKsfbp5Q7&#10;XtBXdo67OG4gA/ukjZsPegNZ4qrzb3O8Yw+azYPKdt7fMotuqdcmcqMLE31CPf7bOUPtOzhkyrN4&#10;mgPtWL/tWpvSRpv3S1vbbvakHZXDHX3oOvkAX77FV538a+uYn+wDW31o/XHPGegdrw/vskp89y0Z&#10;kQmHP8S4GyIq58Re6VN+ZbaUa8/8SEHpVg4aF4HJt0/MnFsN/8omIXU6UucAUzhqvZjrX9KCf0O6&#10;7W45fs7LJsdkP3a8hIfPHuWP9piyhxD8+Busq+Z8MG1Dx3zMLVd/85CxCT5bX8qHB+cBznUHR7/q&#10;RWAIaWsxFQsuwXx750cfseIzsh5c73t9g1B41jc4Zn7wYY7dJPFBfpLoa09YHYL7eZIintmyy0vr&#10;CHWxX3y9C8wp2HaHjRPl6697/Yv9KLe6w0c7fY7d8l9yCBx/JxDqKzKP2EseH+avr9iMD/jtm29+&#10;G8qsp/YG05FcsvBi2+ab1mRyevGe06wUr05DSwW6RJkX+tSGox/M1Um5/Uv3YQOhfLZut6qvPn18&#10;sWxXVzYCbSdXgJWHb/+Ob9Rpx80fD1xz3cTIufFb+YKlG69qHTqMwjE8FrYt6GldAWzZ2imJvCly&#10;6o/gR3rprhvMY6S3LawdM75DeZyjlSBfeHhDIn9s/LYuLP3G7vJQpj/ra8p8Ot/J1lpGfzrLeY+/&#10;1svBM56sPXLlu+AuC17ze2NkqOj5Xt4ImIpp8/Bvn6F7dGPn5bPocIc7791f3N32HDZ8JicOvbqe&#10;T8sx2fd3QXf12dj1JO/Cue209eODaa/1z7bs+IYMcWh9E6wPd7+Fb/lKhj39AMLwv6Oye229l9vf&#10;OvbN+oEAGD/jVfN+wsb6Bkn41VNjQtvIDb9d/1CHb7djXw/Cu2Np7N6fr2n7p/Key4t7vrY9Vl/r&#10;fNUh9eICbFvjvfl3y4qQr9Vnx+A73e6vf5bGdum2zPHiPcuAs3WhTP/c+Hy55ZradXyEZngtHv9s&#10;zAzPzUf39eWVPzo6z/1x2z94b788DbYGHZ1Xd2vsM37q++Z00S3taqyW0/a8ZcmPCXvY7froReHT&#10;gRzi4nDzYXgD+antkzw5azJKp868oH3/jK/sGrsf7Q97/dQ6yt3iGf3mNuX7x1A3YaOZuS1O4XV7&#10;mMcxmc1vaabiHt3K58jZ+If/JpCzF9A9g7kr8NCAGGheD2++6fr0LS6eaR07v2jksP3A5JfRects&#10;7/JrTway/twGtY49F371eRRjL06G98iKxj/9G8AaqMF9BNSpCaw2mIg7DXwJftr5WV4jZ/G/iSBa&#10;uEMbuDDy2y9/2wCQBNb8dgCmRt5+Wl+DBmvLOfvzn/+8F3U8NcMJJvROLulH9yvBhOfjwu0Ej7oX&#10;AXjTnYzyiNPsg5Vrvw0QrQ1yFw+DYeSOvktTSl9DH50evGeC8+BftPA7/q0OU/ambxLIQp9Tw6Is&#10;r8U3cNHPR2f1Z6LOXy6G/eJ3fnHR0f0ZdGTF68fFsSVr5d3LBRZQVp9nK/kvjU65+jjZXVB/56N8&#10;+S/O83brd6se7zZZvvwGIdj63W7Z/VjZ6rjbKzBVBuCvjlPy7u87/sra9nC87bd4eF+yb6zVL73i&#10;1WG3LaNs6O+gj7wLVu7i3GUo035bVt0iY/VTvhNQA92mAuUukH78sf41E+iN6fIQD5m8LVjUVj6Y&#10;U9o2jO5iKZZzfHAGj5yZwO9vWI3N0+9aWZ29Vkb8vp+V/JDnk7j/Ogu++XOBYQbP6aeVGiR/Ez/Z&#10;y/EujIyteI390x9yAccF5VzkMBDJPbM4bzByYj13uLPhTmdwqK4M0T5UiCz9YgaQk3MVN5anDTvA&#10;dOAbH/m2yBMTr2YfO+Or+PejfFxAxH/Dgp8vOHrIz2wenaZtmteijycQm/+D66IyP1jgtniE6Z1d&#10;pOZvAJ4PnrUr+72oYmJysMiUtlanPjAUl/DPgt/rau4IH08LwzVZ92qMvurRcX6r6pX0H373iSr/&#10;o/WE6ioabeITCx94PdqejXTd38PSHj7PCyi1KxaMH2YcC/PIHt2U38Fc6XW+5NzyTCUMnvpAubyY&#10;EvlbHwFs5ALbhNE7YW/gufenREXkYUTkS33W12XaKrJoAOJLgilty/70axcxXNj97nt9Rru/evWb&#10;v/3i1X/4i7949Z//8i9f/cHv/34uOM6r4L/Jk7Dtc1mokTvqv8OfLmINA3zmJwAe4ys9tq3XVxuX&#10;2mbic8YR6sH/OgsgC47Lo+3+2HcSvXV02H19UnybxOnDd2CDjzpjqFyxk+mwCI+R79Wjs9jqdYry&#10;046VMwchT16gu/3NLXToSWXK0dhXv/laPvX62H3lbetSr31W//IOnfZOkF3q82Ff2R1cF7BX5iL0&#10;Qsl7nuiMzPaZKBCA54O/drfY/3d/N69Vls/04+odul6IjOzeTHNo8VDfk/V9evbEL7782bzIhti9&#10;/uR7F1vWdr9LRTeT4321K1uXv3bjrzB59e0XX2QSO/OMeC/t6YnsyYvpcXnaPO2XMnfiA8f6/2HX&#10;7Z5ArV+7lWWi4z4BKg+RQ4+hF7fxh4t9sWf1q5B8xcJoQ06/i6NuU07xQ5eKkuhyFjXvOuDyDDt2&#10;KOfTzSZ3PDwW9gT0ijWCArz5HkcZc+qM8a9++cvf/eWr30uf/iy/3+uGhK+++qI5wAnNZ3kih48/&#10;/nhs9huUV9+M3GnnvDki/cZ8c/Mnmc9+4qPqlYXQPRnGC+BT3/FfPo5rV30kNeVmicigb312eOlr&#10;juF/mI/j0p9EqpdzT3VODHlyH74+47OwsivzFG6Z7cK3782FaPyUy3lk167wu+YPZ3FBXMOd3y0e&#10;Phffk/8dr9wuzgdt/WH7DHd91F38wmcvaiq/eHLAOabnvXzHQToq92r1rS9Rvlae8l2g1NZg61YH&#10;OEu/ZYsnT+xvRJc4X4u72zs//R7IHRFUP7a/xyfmK80vr79tXpGvvX7+i+SHO4/S1/7xsRzEVhcy&#10;8TIe/CxPBaLBT/5cX6BdXlj04mfwolHLt87WZ7RVnb3izf76xBZveQQsPdzlYX/mMQ8/NhZq85mz&#10;hY+/w6R9+wW/qek3mZeclMi5e9z4D5vVj97iw5guz/O/C5b0Uebp3o8/+bx8l8fz1jiysHXlb4Hb&#10;PPJz49cAF+254eq16wX7JDMeYm1urn7YctfZPmg/rH+HL9q7DnDG//ExP9ePt3ZIPfnb99qn44/l&#10;8S2Fowu6e53jxTGG8ZeyzYXmC7Uz45Cf0DH+KVPfV7IGl2+/ykXIDz487Rpd8Owckdzg4LkLZJN3&#10;xr62Y3jxEYAH+FTOZI92ofNXX/2252n48Kt8oa3lVf2hc/9E1N6kEVMKePrsAtgeT+20EX5kRINs&#10;p7+yEU8xr569+5S0ttD/fOiI9/px+B7uT3bd6/ZcQ9nS0m0XB+Vd5xyt7zffWIeZXG29oDeORQf0&#10;pU2ekt28fSUp4Udwv3iEZuRuHzZujdPGR0NuH6wMPpoyumhnMeT8eeelgz88Hvx2/rX88Nz9yeUT&#10;ryOOPdp5F4rdvJhz18hxjgQfbdsmNveCbvyyIP0O74cuLjzC54M5F40Muhvvwkv7j0/kmXDqV5XM&#10;bvpx88OcK0y08gT9Zlwy//QWD+tE+qILQh/SqXGVV4wnD/WGslXybMtLWxw/t/jIvrfXE9mPDuW8&#10;hOKQJ06mbV/G1o+IbgX81blF+PSiO53yqW/htT44bFpdT339RuaRS29l+smQvt88Ya1Ff13AxscN&#10;fX0jUCro0Tx09teOK7/FyLv/286h0Tenze+xOpLwKN/gLb/VgQLKtnx52C4dXPmMj3vemTpgjmxe&#10;oe7jjzd+HNNRbhm++HzsJvCaPvOv0ofPXvhl85bZVh96h4+Ll7OAjt+jY8uF8VYGh+jR81X+yzxB&#10;QWBtYePeZNsK9roA4y/74NvcLL35vzdTa8PYseNc/RT8BXL783jRW9y4WbW+CcLOtRbXtjERh+1f&#10;BPtXke2cB+qXr/2mZIuzhoMQ0D+2vgv6IMG2y8kP1fGUWe+6HjzB7+AQgnfXPd4l4NStT23LutuT&#10;j1qQ9j9t1DedtH7kYXHFVVs2uC3U3o92PaJebLTFtsHqsAja3PlqofIevur8JBVi8r8W7jppN/58&#10;E2zd+CSxd2zWfrE83zOGvol2y2pTCIYH3w6fZNxIdg7+sAlNc/nNZ+YlSzvyx96Nb3kasGH11Z+t&#10;P6L7wc9M6UqNi6IWe8dp4654Le7pM/YBXfdhmhbcvkb+ifVT/qB76c877xuL9qe+7SuFS4vvfuKN&#10;lKN4yW94jOyjaulXzl035yHNW/HpbPGccZF9Oz7i+ZA7Eqbs8YT5m+p3fR3ujgsPatPTE7/3wrOv&#10;zap/15QTDTl4jAKD9MIv8UchLOmC8+TvxETau/lNec/FMs+MbOuCmnX9NAzQz95uH/UzPkDw91Hi&#10;c3JljsKXXG9SaByHhfWN5VGK5FeQnhF/TL1j/F/YcuSv3IvHYwdZczeZ3RcHZ58sYN3K2Nt5TOpc&#10;51TzUfSi+93/037TfzaXf5r5P5Y7Jtz7n/LeNMQTR26F5ost/rZe+eKsnerNZVsH+xbG6hS897/9&#10;i38Rv04iQdgFFUk9AqtUHKpcpy7B4VJhwTG4beAxdhZ4OT7BnQmboB/6JPP8cRw8wbE2Ybl84OLd&#10;xAohx8r2s4ausSu7Vt6+tl5R5TcBDR9l93rHC5uYtrM64V3cbfTrOPqxpRMYfjgylhc8n9URTwEC&#10;dHwnYerts3/9rV5n2uS8fGxDoHogfqkfHW15fTXJYH1mC5xQ9WQrQVtI+SzozW884d+7h2NTfRad&#10;2Ld82NF9wfNfAUu/JPwwnfp1Xi/4SYtrW/bW1sW15fctt522GQxx9i7YJ0CWx7tw31RH97dCmqIn&#10;IwdhbXC4+7t9G49t460nj5/FUpwdWyfp4bMfuKsX+ufyxuFpKwlgj8WX+OM/9Gjtt10Pfhe9Eh8W&#10;3t2Vrs5rCjzp6/cmxY/flrS1mNALqhnc6ICnxCyJTR+fZHdfFJWwtVljIHnHhQQ5A84s+s8CrhNb&#10;T4VZhLjD2PpyMF1flGfsiSrRe+yDD9TRyQmvul1o8AaCKN2yje/1Pb58BsTP8leu75r888HYPXEC&#10;pwsI0Z//PGEkD5KHPwh5fDCvwHen+dV+0bWLmPXnxJATHBP4tYNu9O+kPrm5dwCHYU+Yz2SMA/bE&#10;pm2f+h0wq0C+ZqCZNqtOS6subbF58KI/9erEUC8aR89Hvdww3Lmc3+jci3zRc2NgB749qWl7xCYX&#10;WNhQHy2jsDMBBGt/D/J1tXliSBNtvXaKtVc9lxe3PhgF6bYnkf2N4yMXHaBrfRC9+WH14jNtKue2&#10;zcO8tqbcyT2fwDEpsgU9CeJPfstJWAmOLhb3jb3qlqYnn1EDX+XazUKzRZAusvB95C9v+C0P7ujc&#10;qsjNNnL6RNUtf6rdeGWtGwSMNcYfuOIXiG0ftkabeiaq9O57befjTvz/+Z/86at/9s/+l1f/9J/8&#10;074mls6eyoLr7n1v/MCTjsN7YnF1CIsaq/36x/AboBET4kx980rKlt4iqf3qk37WBdcc44e2/U59&#10;bNHucpg++Ukublno3ycA8QCbd+zLPZ/ngpcxUTmekyNm4otf/RQjpnx4jJ04zDhf245d5Gw88bmF&#10;9E9yoRfO119nwTft6aY59k6+tfg+C6GzeOqpYRedo0/447dzCk87/Sy/ackHLtr7PUE5Hv36cccb&#10;ZRae9wRsdBVrs2CvD/C1hejfZpHYQhtaPjNnYC+e8hUejtnQ/CVm+Dxl3Lq+2Xrbtln8tvj3fCNf&#10;dlId+i+//LL9GQ8XIHfMcuPN13Jr2oif/uW//N9f/dmf//mrLzJO/ebvvkj85eJecvu4Pf0gO/39&#10;8Ogmp+wiPB/qeyufUycWJoe4AKZH6E6PC8fh1TAdO8QlHmPrOfGNb5TLKcObh/lCycyD0bCHvH26&#10;xj7/LOj/4yt4dJvj0XHmdPob/xizgVew48tO+cFYs23w4Dt9Rs6Qqz779OPOZf7oD//g1T//5//r&#10;q3/6p3+ai39flocc8H4Wy/bihLj4ICe2c4HYU5LT9m1fcdWxb04AXeCTM4E8Rm9t3vE57UxPcwk+&#10;2osSDIXXc5H46qu8mlcciFn408cnR+Jbn3LOAX1HX2kcBX9zNnp8fpt+Zl7/i1/8ojhiYedFWHA/&#10;m8W3T/td/Kusr3oX88nH5pb8KgfoA9smeGhjdfiSRRf+0S/lE7j6uri03ThYmeURHDdq4tP5RrZ4&#10;4NmLRtGHL/Ea2WJn5jnaAK/qJ+aC43jx3RAhvz2Pr3dedJD7F+5xaV8Nu0D1ih8fY9PkBHY115wT&#10;0Z330GthZE6/K1/+j67270/hjo2POjhB6ni99uKpvcQOWeZX6O4xcpchpnf8RRvU48vJC45nbH7k&#10;LPzwUC4P1cex827T6m8u2Fg49XDwXMCjuGwBqYQzOs54U/5pQ7h8adypz4LHv6PL+GtYbDyMLWv7&#10;0mvz1e+zzz6/ZOG7cqtLvnYOMP1jYqE4wTVGGMPqX3npxFl1O0ZWt8QoXNCxL33lgtPW+oHYgX+n&#10;Zztd9b2NLTbPuJsxMrlh/EP+xNzyxos8cPe541Q1P+/4Xz3Zr/IGm3MsdJMD6NOcYnvm996cIO4I&#10;oqvzAnmFzvXPjXbG1sgKvZsU1IPd0gXYepMHGXKGuSIbVxf4f5ffvV+dHfsrbUrXb3e9xQDo+Jr+&#10;YY7mIh5a8jY2xqczhpTf0anEty/+ufx/eOBTXXI8N9lOHkW25dUt9tsuqAO7ta+eaFXkaHvQORDf&#10;1q9Dp5zs0pRu9DC2KMPX2LD+gDtjQ2gQB/RXc0qvlhdb5hbk49EcIw7jQ0+i+j083iR9cMInbfQ4&#10;BzC+T8yQtTD2TR8VH+s/Oo69+r16eWDsR79lIpf9zp3k8eFtTjIy7vyHbsbdyXOnH+bJQL7s/Cp+&#10;uc8/Zo4xevcG4qP4CZ0emc+DWb9J7PiL/NV3kKJz85NY1y5D43yDzfQ0RyVbA/OjefyeI+Jh3JN7&#10;8Bb35h226ys46vSpcueDJ17KvckQHiBX+7Xd5Ka0AZgx1nx6+mxj7dAU4Q1f+nn5DusGAzo6Vo8I&#10;KYt83c/jp42CEj3mHPDEp3jhgzN+w6tv4ztyqnv81TzKbykXF/z52WefJp/4Tfvpz8Z659Wlie6V&#10;yWhws6vlKdrt+snWnE178DfYvnP3/8avtgOLD6c5saXTTnj2kzp2/bfAzYS3slmd6sObuFGV3878&#10;e3WPXs3POVdvTJ1x620CPsobscD6bPHWl11fSD8GE+HbDuOr+uL4YXksLfz19/J93jp/lGPfTzs7&#10;v7Fmxu/yjt/nXV7oln/3j8wdH7fuTfo8y7wfL/2WXXwOfxew3wVidIGu/SSe9zxHnbwlf1S30+jr&#10;l+aOxufUw8dDn8hO+cj5yprDkzdtX/p2OwXql9D5m7zTOHnUVb+U02n1Nu4/clVygDl/2uKdEL0K&#10;xy75c+EUNQZ2nlUfiNHIYkfngtFjbbyzg2s8p1++lu1sU6feHHnGhT1XMI+Nr+Lv+il046vxJeK7&#10;bPRjPxGTuyrgKC8e3wa6o5+os10d6JRIjW5DJZdqa7y3zcX3jLHjq/rkjJNjqtjXr40Tk9uH2+N7&#10;5Dz6xModDLaOv5STuzqsXHzNAzzEEctLtnGwtLZz/rJyX+IpXT2WZjGVb92WvWm7PnlT3ZYNLz7b&#10;MJi8MvrOupi2bpvrj7VpxuLl0TFZH8wf/wP8jA93aEymomN9tsZ6eHeYNhofm1PRY+Y2D5+jp/fd&#10;L6dJymrLzT8XxGkIXtTffbhyOgeMXo6tES0s/+WtfM8/7Zd/tnwAqt/JAetjftoxB87cRPljnVYv&#10;OeOuN5pC+PizfslHnMiX/GJOlsPGeNd/4bb9HrHecS2cXQdoropx/so1+G3DbD80+dgOXbviz/fP&#10;3erb0BQikBlXW1ZojiSj7NdpkIp7AiDGbYKqs6JEHdUOjHQGqnX4OgWPlm2LHJ5br25pdrt1aMHb&#10;Osbi7Xbph+o0cuNoGg2ev4UeHzufy+546uDqEM4uVs4kkjOBS+fpALF21q7hCt+nAU6HqHCXPfzm&#10;hDBMCFh1LlnwBc9OENGYLJjowp9JwnRgA5cA2YUmbeOzeqzecBbYez/e8jdt6QJqw/En3vfyre/2&#10;5nPHYGyetl26t7XzUMT18U1l1oePdtz6n6JfvP+325/iv3bc+SuL93Mn5Pj67qfFg7Pla5+67ueO&#10;wKTdtk3bMIu3+uk9Pu++3P3lTeee/IiRTGL0bwue730z7dWJThKvRciVSQ7wBCYISaELFtnDc2PF&#10;pI+eoImeZjmeQWhiTr9QFhUK0GvbaU+F9L7HqOP5PJLjTkBWnpinS/XJBMEkf06m3EVrQXcEVi82&#10;HZ4Rnt3VOTkvr5esP1OujzppnIsyg+MEcBYiZ/F9T2zrp9DUnmNjdWsZjkM/VmdBQg5l+9HF67Xc&#10;2Tu+MAE5JzBniw6H+jqmjI5Kp13sgdKrDfPi3iZKL/qMu0spcCbq3Q+9eHg/r+BK5fHRtEeZ00B7&#10;p0416AQ1vhWXd+jFwmjQ9ji+V790bjBoeyWG19apZ9lLXso3xuwvjI18EahOYxP6vVPxwlUm6BIb&#10;YtnCwQ6r+ExclpHk8iMNNv7caV+s0BiAJ+427i0GjO4G9RqrXePPToRixdxV+5hc7QnQ6rm8TfD5&#10;6n7ioE64sHg1pJc22NJuQ8i3C6N7ZF8Fs9OTrPB7TGz4Rz95/9Wf/dmfv/qjP/zDV7/+9Z+8+tWv&#10;/rgxX51yAo1u80JMyvHmAP2UXPMEdk9sbmyteFsXG9k3i6q58Jn+0ILwovvcQTcaz2LgULetQmj7&#10;bWje8zl9GR25fj8X6Otb98g7UTi02xeGqyKy2D6wE1c8N/bcwX2Xv/so7JNNHrCtD1LWeRi9elEh&#10;Y39OVo3HzzRUQEON7xKfZPvQ/e/yxBvYOG0+O7Lwx3NBnTy/+uEB1he25Lvo+3kuLG+5/M1nYC/U&#10;6pv4vJe86Il3sHrtySmd/bbm2q/e0y6ZJpeWfnKok255G7+rzx8bLr7RO1SzgBa+Luq5ULi/3+cJ&#10;APSc1JMXhDeoLam7TkASj/ocu/rJXaZ8OJE5hGgAtnbLnc+Ct09ITb2aaev12fiGNiEs8eB0MbRF&#10;ePuoni0JJvJgbYmwHKW9jWPB2/Of4b82P/AtUPL3nBAvXzLQ45y62KDPer377+SNMJ/log1yxrkA&#10;AEAASURBVARwgdMJ3iwijF7k0BzPWdC0P76a+J0+wwZzh46LaVcwcTA5KeR9Qq0L+Wfsqa+iS2VE&#10;TmU01hI32rs8Z0FAnfYhUxzd+74YWx/q413ICz9x2wtZeH5If3lh+l/5TZNUV/Qbv3i3H+WJxd4Q&#10;mt8A58/e3BSa5van3Fom+bJAzp6+CppNyXX4ktfF42xf5w0WysXGla9PLLTdlFf/WfSZPqJdN29t&#10;Dn8YMHnJGLa04xM3B6xdbbfwBfjfIWSBzdNTPz6dnHrxFYBBduyDN173/R4fe3BdW2zZN/CI3WmL&#10;kdM8NsqU952vfRfZyHTtzfi5sofH/AYwvAX1QTrtMLHNj0tX35y2nN8A1/Zpn7QTWF7DZt4wZP8O&#10;xMmLgP6zE5mJVXLIEDN47QJV9Qqist1HtzT7W4rKJh7p9cjX9tEt7W7HDy9xLdpxOxrjQekSeWuj&#10;47WTPP3kPmdXFkk2p0+n7ZNM7jQXL/n0jO/3+soMCzcYRYHyuupPe+2xLZuvSMn+1rmRC6/aGV/L&#10;SYdZcfh5YWTyUfx6dOoibQrU9YnZs780FmAq/7QLvAi7ylygVc+CF4tRKcPb5w7vhfb9vK1jfit8&#10;9L7zX9zVdS8iXzEaBL7f+s8/z2/Y5oLll1992Vghb5+a5hNtvLmRJ3autXLm967Hn3IpEO+AXts/&#10;V55tfV0/7XnW0N9xlt4FCuWALsPvzPfDf20vQr4cg93yqX20YMaY0U8cb1pZGUdUcX2Vz4gfn3WM&#10;z9hRH8YfJ4dubHli0phnXml8FU9i30mALp3hom/OIM/PeKVnVQdquyBsQVgeMufAG4xu9h/tNvvH&#10;fydG93x/8jLfyBXjjzI6X2urw10ARLM+23LHxm6AxueoFBse8+EinK/hbU5+nHavfMN+f4N88yXf&#10;ZL9jz2kYC5AFbWgd4sDEYXBjO0lqzPUAtI3TzY9swbs2pE2qHZ75lN62Nuqbj/yQTtG2CGL6bdk3&#10;V81e5Ka990l5uoRN+6f6yY9H/yV4w5Zu4glsnNrHy0X62c9B4N5Gjqu/3HleaVmixQtJ8ddBCA7U&#10;1nht+uL0o28zd/7gXHAZW1Kev7Zl/RPfnDUl8QfUjW8P3p2/eIl/tr+rsg/KU4ww8kDL9uAtZXD6&#10;4bGX5E+Uc0h/wL/wF4jt/FfffAc4Db/TQUVbvvXJjekTH355PxdR/1vARdg7PLe/4/XJvc6+j/nq&#10;u2DHXb7IslBjW06yriEW39gmp+3x3fa0Pz5++EMf1Jd+Cu4y8ABbNk/4v53D67yx5V1gjt3fYU8j&#10;7pgNX/utv8h6P+eRK7O+O/XfuVgS31BLfetOX+t+c8rLGLrHi/GxOQKev1RefLRP5k+boztG3/rH&#10;Nfd7l4FH2OY7qHf5Iy/65X/fZgCXLoBu64cW5At96YLjvOnuqwdOralP4YKl8XbF8k+5GvwH5ean&#10;pYGZ/clfj/rlueevFfD8lWYxt1zY3LntorxrSfhrwiNT+X3fcSMi4+Uz7Jzm7qP7/jP+8/HijrwZ&#10;F2ff2CPf78xhKNXddWPT8njeonieM658uD73/rl1/y1bLjSvwLfjZCY2Wtk6Us+1IKRJKjuR401y&#10;7NG+XR/JvogC6HreqnEcp24+PWi98mk7e7O/tonLhbvP7vtb/1PbO6877vbNLdNHM6MTWEfXR8xe&#10;PI49aOj6Nlg72keKJPMOv82b1rGu+Uh43fnhXFtnp/0UG37tNv6ctbbTRyT4A9RaGcPzzD0P7WXL&#10;Ejxt0adVX334Jmc/lzluUsh2L4JktyCQ6uQEOqAMfOXLx2+ZjMJjwPCbYNmTE7Rbvo7d7fJafitH&#10;vUWlljPoKLXltmgXvzv5qpzjKBt4d1g+yu6Dzr1899E+kd9ZjSyJ6fhrF0N34D7Fl+6Il19lxCZm&#10;2V+ZdwFOcLdt3lSP1+g4wbdJlh57cmeSsQtpH7kzNLOmfRIYzt0/0aLiL1kvXXdXrfvkgOofWtu7&#10;Pts+y3dxS5SvlX3fXrJTv/wX/3l7n0At3W7hrj+e6f6/Ov4p/jtA3eXxSem0Xf74hv2r927RPO/v&#10;8eVXwRNY/9nH2/Gdp/Kl0aQuXr4fPfQeOiw9/j25feLrUN3EG26BHPRk0Il6QH1Ppg+t+mvQKQYd&#10;hsfGg/ijl4+Jz+oIfW1Y3QavilSWhYy7f0e/WlNaPJTRw2LCLPY44dEf8snkxEVhNvECgO/E/juv&#10;r8qNMhZcRDgLVw9bi+py204CS1fayUdrx72e7W+C1RFf8c6n9VMvntzvwJsYGZNu8aLP1sybDQoC&#10;w/tsj/BLV2R07udUZkP+6CFPzB1UdFv7B7MCc/79yL/3+uVrgn8Hukfgi3bmYDG7fQmtvLwLLOjx&#10;Vr77QS8kbP4f2s6ES5LbutJV1dULN4nUeizTM/P/f5PH1pF8bNmSZVMW2Wz2Nve7910EMiq7SNma&#10;V5UJBPB2PCyBWNLgm5rMd2yS/eDvPIm58qDRqcPPTOqegoXf+oiKPKvsuEUHdI1MvnlqEN08R3oL&#10;E9ug4MIt86JosC0dzbFoP4mRf89j2ungCApj/hFHWWAQb5LjE170VL144H4ins2XLhjcj3iNlv4s&#10;y8xjC2EOvho4IpVSM8M4LF2HV8Ti5j/+86ub3/72n27+7n/975uf6ULwJ598pKcKuHinJ4H1VKHv&#10;oJWN0XF0GFHm5a+IQpdDn5QxDtGH3+pVQu4zwqdfcSGGJ0JpD8YjcNo2ocRP3PCki1DaRKTOMas7&#10;pWlXjhmLvEGsvG1EPm2hj3VRiswzX45b5n44Jx67/qXrBcbUVTM3jQ+eawMZgF/iQmMLJ5Ua9ygj&#10;vcO2kRE8jYNu3/QLnmJj7MIHfjOD6Gv7d37KVzxkG5uZPeEAn1fU7GCdRw559EEer0XE35TxRCI3&#10;/sB/77vgAbsPOF4XcJW336efUAfwilbukswTifNEpV41DkjE+CR8Xehy2lU2SX8u7nMR4es//5ee&#10;/v1a9mWOwDS1ptvVdGOLvFw2RLkgbe8nNsCXX+nt2XhX/5zNWTAz7l7qQr9ibJg9c9AMcLVL1H9w&#10;6bpATIxhmDchiMnyS/neR20BuAL8Gx+Dp2PGEMnOuGIU9/+YV1z5TzHuzSG1neUGVXSqE08uFjzT&#10;6/TfqY/ggy+++MJPvbNxDx0XDHvCSPtnQ1xzn+YeYg0HM4fRl3oy79jQQISevSCTuIit+AO9Kcs6&#10;89DNdopfUz/5Nro/kS7rhggZij7uq9J79wNlhZ6g1nY/tavBjFevsrmDnY11aKrXe4+x5YL/oztP&#10;H+940AK0N8AxujfWWR8QS9gBoD9rGm4g89ggXasbPLxeCSuaf9VB6/ZXHTLiz/xEAbpVLjjUdW3P&#10;ccdGbKPfs2kBfi8OLN5kNqD94G3rlIHX/qGGGPIY5TaI36sD9ZUtpUZn+tjBx37ScX0ADfXoB9B+&#10;al3n96/iM15LTdsUvomLjF16w9DzzBFial7BOTghp7JW3FTXoqmvFkpfOuaX6Bs/oxd88B0pvgG3&#10;61xuigNoi9oO/YeAPsUFCnDg3Q/zFvTVnfKeB17IE070O/oUsuw30cCf+upQOSslsjf9Kp/mwQbP&#10;nxg7AC5jk9PG89ShL41lnYlZte3aIBEO9bZDY3qhF1gdzwzqJ2DMIgZt89gBn37of+hCPVpWL9iQ&#10;7xMMymJp6jkYqC+RUT7Ng8L8DY7HRZwisGzaqvaItjpinxA81mINN8DAd10AUtmuo+VLL/td9jtu&#10;PDZZW5Vjf+ILHMZzP9mvdoW2T+hYd7kfmeRFqJyOxRMecLMMlVMNMBdaN5Vl/ZYy6qyXEIn/AmVZ&#10;w4Q9/GyL+aUN0sYRQB3HBfADTSOnYxlrFz6MKZT5AnCJf0Aqc5g1bCeyeeMNMpnD0QPduX+ZmODG&#10;Q95ewRyHzFfC5+9eT0uDx7r2PU8J4jfRMldG/aR+taRMsxxoRYN/VKKyQ9nocehETTeVD3/gz/rk&#10;oOciXy+QhmMZ43fa7qDjGNmA+6cMZfznnKEgFQNWMAdbddH+orS2LvU3EV4vSDwa7OtEULiBFt+8&#10;URzjy/rEaw3qx+dVGRqg66ccxZeMuZaldr5wvpB8wV4bq/w1FvsADD6nzR8D44j/0T7YE59iO+sL&#10;dLJ9cmbxsQ3o+nLRT7nr0In9vcYObDd1XK51Fzw4z7x7/fZG7+pxnLG24fyofDz/6KDr0OhILG0M&#10;jZ0vl6uO1B9idxpx2SBlDlvFZ+p3nol5qjIWmPsHZG7iV5Z2ztzJWoIYZsxiztef6tSwC/da5poo&#10;6yx9olOoqvO5vRsT13jvZav99kLln2ptDZS/D3y8cmqvxEtLSM1P5nGz0GPg158rroPPeKr1hkal&#10;sz6Vv9vnMneJIwYyThwSv29/lbmnsGRsZb0RvjjnFD1Ld67jmKeaqfefY5GxcuYrxUBvGnG/GDfS&#10;vvC1D0xDbIa7it3Ps/9+xJZlTbDUR5arsjvGUskEjngWS/k6eg1z1TsmSRH0A6D+HtEXvqgedD3f&#10;lDXN1DlWyG5vxFQefHZ/7e1XlSoLP1V+VYWWOXIH62HZsal6gQO+QVXNO53yjttBevgNbunaZllr&#10;pP22peDC27nUbsoQWR7FgTd2R8bRJjtdca+lxaueu67gd3xoPWXBiV+u2U99+YJf2Muv1Rfvv5di&#10;e3Ti4RPmdfbo8DXHjLHEdnwYCbRzbDlJhFg0xI/XnmMPuNBfo0kbnPjo8DE7H6srJ3RY0ABfBVKT&#10;+UHl8Gp19MzaFtTKwV7z25xwwX/4tizeDD35aJJxojwVIaayT/DP8FiJx8o579lqqyPru445l335&#10;4BvbJB0bxfiQFWnp48IfV0W3nKPec0AQ986wHAeT4GCTAkAJ6vBNAUEt84mteVHLwjQBRX3Aqk0+&#10;TkMunxgrxmUuGusxgy442RiZgETfwSl/G70kDb0ClZNi4IxXmS6X6L2+dU2HrZNdDgU+AVaK68tj&#10;T1dQgTO+aJoOJ4wHixjpjP+gka34hU2zwxZVAPIPQcHmcHU968fG7Q7oA5BycRS9oalO+Ll5/G7c&#10;1c5Dq+PK208AjXzlC9wOFK1Gb+R4Yd7CSc82VB90BaoX+TMuZR+C8qE++h9t8iGa/9/ltaV2oOOu&#10;p/O0/bTbrk9pYsvRJi0HF/r23fIlbb64B49IEIpj77XuLvdJt8aBPo0ABnrfP1X76SSYO557YZcI&#10;gTcbFWp24/EbNSqUHpy8K6416FmHaU/47TpxDKSMGMyCpDoWl5QNVQD/ELuc1HbMoh49gNIQd707&#10;lnI2RIlhn1SoDoicjF+5szrl4ceFr2OBBC6bEbwCjnqgm+RMqjzlA2SCTf9BFv7zRRmcJGBRd25j&#10;y6OfzN2N6M5JHeWcVmT8OO6gjN6qEE/yAH0GfMbyAmoyKRgnKrdq0VEAXmgzRqTMHI2/Lx4jOzJd&#10;OV9u69EBhpGtytGPk9hCeexjxQu9QhgdAOqp46ky/6aN8vh9B3AZtg6atNXFQhJPj/zyzUnm0a71&#10;14iOvua9zVfopL/NhJEbn5f3rh95eLIw7IYtJyMe26WT/U3MShV0rB7Wd9PZPGU/9baZ9p32Apcn&#10;hkjf6g7b+CMxB53CUmX0FXMRngr0aINl1GAVKUJGvtKgWkbVYGrF/7///b/f/P3f/70uAP/05ssv&#10;f+UxndeU3OtCXucTNlVis9qbf+vIRe7Ek+1GduWPPF4/DG7HDDZ06fO8WtoXcHRBkgss5Vc+pJTR&#10;t+lr9pFSxrJ3r2WcoGXe+BM+Y4X9/T5jCsfoX3vBB+BbYAMb8Hwm/h3P3Tfd//MEOyeqvlnEMk79&#10;SXyjC+UH/7V5rfaBH2DZIx8a+Na+6hdeGV/4XVloeIsDtgDU8wfgDxp1t6kySLngyxqkdiHa9FOW&#10;C9xciDt8A07BuCOPNkSHnsDytPAr/YYscqBnLGYs7UUyLjBzcZf6jHVJy9Pjp56WZpON36LlyUja&#10;Dx6M8WyedNMIfWzXKCaVBHxF7+o01cveeD2lyBXrRUPfRwcuxL55sM4MjTdpNedJGxfEd8hEv+Cc&#10;v8/jKvXQxceJFWzJPMdJmPqRWKIL+0V5NRXM50K52gqfdCxZ/ETz/Dk3AuhVqq/1e57qKz/Sa5GR&#10;883X32gDnFdLx2/4n7UaMsnfzQkgvNqf0RHwHDtxjm7EDh/rQF708aWcqenLY6/oiLUnGjM6/kPT&#10;udyM9XXZhvIJbT2yEifEeeY2+Lhf2nc5J0EueFwIZh4mX57xsfSbudJju3T13KwUoC9gZmVl3qB9&#10;KNv1o0/kCcuucR3b8rF58CgZ7aOxrDq5f4oHfbI6Wej2VR0XL+lq/WxHEJELHvx7gYAyPkD60sz/&#10;LsnXNZm9SEzdsnnzWW8CKe/aAi72MDbjnMovXvlFz0OJvZy820L0Z7yOB4wZ4HHMJzdWgJ+2oI6G&#10;IRbqJ3hRH12P/nRocfiDvhjeGdRCE1/AGxsj4iijPL/fGRq4PdSfulx8hYH1BA/kE1Dnt6moPLpf&#10;zhNFj805ig7Mr2lzjn1Ti/owedrBc4fiZ7+5CGrLkCbV2b/nOUIO+UffgZ9BSfxcnynGpt+Imfs/&#10;ePDIPKBxwH8aMzY97W/xJPUFYOsSOuhjm1L9sdbm2Hp5jMuc6PW8eC7dhg56ZPpfelT1h+Vpk7W2&#10;2OlFx1hrmZKBh62T+T1sc+qwxbGiFDp9JR19XIYSAufFBvvwC8f+7drWKcXPjHNf/fGPkHht8UI/&#10;JcG6CHx+2ka3nSyf20eao7oegIayjE2JCfoHetoW1ZEC8Ev7oDPjiIuVP3BiH7SxL3g8mb9dgBcf&#10;oDJI2+7IsI7GOeSW3us24QOMfawloen5FXlg13k/lloG8PrBwwA6MM6813oEoD43ytzp5zg+vXmp&#10;nw3g6UrGUiiYbzyvaIXM/KYvz7vjFvPgy3Pf6NXCyO4RY31+QiFze3jre+noi7QxzUQdwziQGvY3&#10;+dpNPnaFiHbY1xOp18jD3Zsaf3hTSqHnMT0ngyevln0Mnmkelcccq+BnvByKiR8Zo//YVBwhemzo&#10;BdDoeOAsmfDAh3zKX6k2Ll3GngRgueAOkMOyzq+MdcZR2YEVZGnnDPXoiY+BPhnsgw98Xfo9SLLM&#10;azD49gYMYpaPQXoybrUf4O/y4YIX0GPslkqsFo0/qq56ZMVS1n2KT85tVBR5tF0upMc1YNMWuI40&#10;4yN5oCmyyUcTV62v0EErGo0nxit+hBh38ZiyZc9w2lAX78cye9wbT/Lpt3v8XqOXhi7G8sqkXzpi&#10;rb98sFmKnu7TooL2rPdZhv2gwvbf1jeGKt9+sg6XXmVIq4ymy6e6MNzxsXzPKTHkvQI2iNcYlz4L&#10;v/KE7mznmRfHxMRfAuWf/ivKOnmy795/zxPMbp60EXInFMkaeIJ3wfDmwhXAxe/YOIYvxGRqi3/m&#10;Rrgc+41vqm67ef0wdLZl85mPtW/xTnFyh38F+JA2Zf5x/M1kWFlGsizkab6d8cnlV742d622etBO&#10;cs9MfeZAff1eO8ra/tjqvf5HH/2peEFtxeHwaAskP0eyredmRtjoTbe4Xc8go+cf1zBgV79Z75mk&#10;WScB6IKPzza2jpR2AIg/26S8bZg4vtZ/IivGXONthvNFffEv+cdvLWsKWWjCwP1zeF1LGKdLS7rn&#10;v083+BX/Gm/Kdh4yRfjB7L5Ix89rfKDlyWDWN0Djcse95I9PIoN4pctUXmk4ni6z+EFj/kXWQfmk&#10;5pHvEn8AxesrLZR4EwOxwDiNLtx043OTjb62bEXpd6NX7W9vWfjIFhFeGlNigI7ZH0WeZU6KU+oP&#10;j0miLU9YGczociyufNQh3r1mRSrzWJ0KsRA4P+iY3D4Wxvmu7usJYAqWomq8TmgtD19MvITirVLx&#10;QZfjYqWUw0AZVKEc1FEtq0NcZ/xg7PKXjHFg9V20Qii/hfs9GQab0lSW+eFlwc6b4+KSB7KwDO5F&#10;HQYLvIHhXL6Kw50JvQNDzbXk+MSi9mtBxwaiKvm/hOFvfqprcBSpckjtJ4dn7PHx+BD8DrKUv+aV&#10;GUopY3DixKs8mpa+sh5LjYt2m7zqBh3lH4LigdM8afPQdXPtMR7FJ60eTT9E99cqf8w+ZOwTQGXa&#10;RoaE6jttt9c3T1r7WrZsk2t7AkcZeG3r9sA1QakOoDloEaf6YqLoiQqDCvHgjQwQBGy0sNhlHNCQ&#10;JBmX8WQkFdqm0+LS9gmBkxsPCIMHDYMW50s+6Y4yF7FSfqQG4WSAhy66UUf/NCiPjvg7i7fQ8fub&#10;sACXi1bYSt+sjdyhDw188Fn9B09o6mufVEgHUmg5ccd3fS1046DjAccsW3uiYH7iTz+GLzr9EBCb&#10;BZYBX29UpM/xm0nAztM0TBoqz29Ahkllwwd8IOMR7ZM2pA4a+h130C8w03VkfI7wJz4zTx2DZh7w&#10;0V/jjzxAHRB9tUGuC95tE25Y8W/aCof63o0v7EXjTBgMD3EeWRSXf/Esn3pPmEc9r3/GBVyEK9hj&#10;KkNX85wT91546QkY+H4aVwze+Q5e7KyMbDKgP3FIfzKM3Tk4vhn/vUFAXI6OrcVTmeSFo9WWX9OC&#10;H/m3TfEl+Pbn5qfWFM9+wWAqSNCHRZw3iBKXxKsiISjCAfHJk2d6Cvg/dQH4/9788pe/vPnRjz/T&#10;64LzWkaeyOSJFNo/cQ4HAaz1QUY3qF0u+ehpFOTrw6t9oXcfpO9qXOgTZ8aTX6yrDuxT6tXPC/i3&#10;9ODRn/ltN3B5faRa2Kg+0dnoKESFAjyjUmIPXiy63ismyeN/OPmO7M0GZLsPKaW49pFC5/lLIWB+&#10;plOsqJ3hBS2vjs2Yy9M8o5DwPK4ND36Hsq92Jha5uFVgI5PxqHHGhqqfehpabJJ0o9sO+XMHeOEb&#10;LtTaAFVeXHTD/yrrXey1D1447I1sxg7A9rLuQYbkg8sGK3MI7dsxtzzA4Wkm8G3DjKnwcht7jsjY&#10;BC62cYL/9p1+B4t5S59C7NRRTLVssp2/Vp9WITcs8ZvbQC7wN55oQP5zTCqxPq7OfaLmlqdKFBOE&#10;lDcqxAucnnDxmmzWyPQDRZH5xGU5+bVwldO/MxfSjzQHQScixnj6FDYD0KIL9nm80EH7Af6HB6nb&#10;RWguE7LHLvFCt48/+dhPPsEvc2GenjdfWI8T2/4cs8FR3vDa27r48APqI8r58DpUNmiZI/0qaPGq&#10;jqS9uGg+wn8rf5luFEKP8Ipu+AN9iJXK4+l1Yotxnr7GnIwezCXvv01f5hiW+MvjyxavvoDvN4kg&#10;Y3ws5uQbxxa2fcEPmfBCJulT/VZjfVMdo3t8QT76RX/ikfgq9Lg+LC90RvcdYk/am3WI+4V0QAZx&#10;U//U1zvtOQ8NUF3P9bZTtlavMy42ee00PolulwrvMqAvL1La2OnWJuDbBqVP9CS31wdqX8ozR2Y9&#10;mnVe7L5T7HgTD57ixQe+eQKceTqxYPvEx/a6/8X+6hV/wzNzWm6ACU/T6st6jD46SNCM3OKg/4Tp&#10;kuX2Lv4grvVrCYd/fED/n/mLeMR+5I5sx4zkAtTVry7Yy2qiUBtz4PLx+mjHVX7n4xs0RAf/yse2&#10;6FBJ0KjNhg+lbrPpi+W3p2jd+KS8H2iByiPvtpTmaRuMCD511n/pVkNFMzjnC4jQlDcpF6B3n1Jv&#10;XSZ+PAaorPEETQE6ygHzbEzoGPvQs30jhy41LsfQeGNHdPUNZcR4XwP/tW/U0W9/fvTUb9EAj/EF&#10;vGOchluAt3uVB6q6rZRSpm8jVRYH0T96uXL6hH0imoyn0FMbeqyLP+hjB0/7bfweefFl+B75XT5v&#10;N+EpXPd3IXr9ojkPemR7g4+oHb74lDxSSRn/HAMcqyk8vmtMAXjDDhcAsC7rf1HFEMcH48fH/gmS&#10;vO3ijW5QQi58sY++530uHR8AT/UFPvDq+n3opIVRra/GbmwAQA2bI3brIyPMF2VZ84Of2DKvXYUN&#10;F5xlm8q54dL9cPTLE3p4S76R11T81wUZdeGe4Z7zAeyOQHS65a1ag9yLcGdlKIfCfnB6rPG8lhl+&#10;0BWPfKE4u5nhGAzHtSkzdlycn5TJljYuaQOg9jT1T6fQHxQH4FCO7XeaF5mLeUPPTmtdUG7ak8Tn&#10;FMQuLbTZh7x9/PD6R7w5d0UvbpS+e5NYZxhyvIghaWImcQyfHpNHBp+WWb8ZxzqekR6eP+yG/gLQ&#10;90oAUHQy5YJsP8AnZ7sP3dIHdvw9j56mVT/nikRufCiG1g/3KNLjww7brOKmB8b13BUTjej2HJL4&#10;lbg6BHZs2m1Uj/Gf8XflrogGEzyF0oWPzrRnPXZWjIn/XehYZPqtQbfs46zluIzW19Eaq9drNX/N&#10;/snZ/8hXax+hpwJ5SeN29vHKz3E0PiTvfRRV4j/6Xn/DkzqPDThawLzs9b2P5gtb5kMJPP7HYL3F&#10;BWXOYFkpRNTe5ugB7Brg6ZRNqXDa9sU3gr4gZ254/f64AI8Hy8P4IwMayimz30iZ96NUWV5Nr/sI&#10;/cKL9roGiQt0rGMY0x5i8gZHoHOgfbTaJXIeUh0l1/VLPbLP43/16TjZ+oPjZa72ec+WtrZuaZ9e&#10;Q7ukuDy66H+XVT6iDasTrL0nId/mVrb4z71fY4B2TOxD8N3OWitcWxBQX7+Ut/FHvvuQ2h+ciz2Y&#10;iR8PxY4v5B9K23Qdtoy0ZQfWZa7yL0uhiw+9D0ufFzN/iKv2il2A8tCAU5lU+xjmLawgVaYuclp8&#10;TuHZD3XQ6EszefL4hzKX78Togr9m/qKd8TG616dvb7N3TF/YHybg/MDzinjs+9c7e3gB934KFAWG&#10;eR3n36mZk2+U8+C3OaEK+wRljDRL4WIg9XXoLpg6OkfpK8/HQ7fqcMAoan7Uw2x4V6fik/pv1R+B&#10;cKGDWQhTeD5ZmuPqYlzV7Y1eGdRdy0Nb+r0efNdttlDmkzg1/r0WINjBx3SKjC70aOydL3QAePmE&#10;D2WV3fqmbMDsftp9D06emkmbwIPgIgWPyaF8kUfeOoqux62H1zXAhkJpOXb5UVWUxX8VKHNBJx0K&#10;lGPbY1B7O9ERQKuDPEb4V6r7Pv28wW5vbHZNzKMCugK7n3d/uFJflPEpHimysb9l4IJTX1DOZ+dX&#10;Ho0ZNsjf6iIWmysA5Sy6ohcy05fj5/CirBNT9OAkhw2zbDR30jNDvkb3dTwZcfcJsvWUj9Dt+ETu&#10;vgnLZiT1bBKs+MW3YyNysYcU/eKf+IwTcXg1NmI/fk+/9ImWfKltXeNZRclCJpsIuUjDxSCbYx8/&#10;0et//HygCnuijx/Rhws2nAjsJ5jxcfxcX/hp1zlheM/7yXTCCB607kNChJ9BafVV5ear5MtTaltP&#10;k6ld1KqLR3nhR4B205dlUiZT/QQ044Q3d3kC23KP+DVdiH2CShYob9Lqnprj2+3LKC5ZfPCbN8wV&#10;OzxtDnBRkotYtMkrPemwg5po0ULPsS9OSb32JfNQHdANPNvpBRDt4yqnLCBzkdxuCA0XbvCZ/kKn&#10;8VI6+1pvSNX+RzvaXjEl/gNzIjI4Xmdt+INkgWzYvJm2rl7YRR6+hMadNk72p9JNb3lioT/AuNK5&#10;edL4Bx8nJl0p9Fx0Fo1xiI+BGYuYoSx/WpF2+dOf/nTzu3/93c3/+ep/3Xz2GRf1bm9efvuNNyGh&#10;xrz4Ab9xkGMWyNR5/NANBbENu46YtJ6KQ1KANuN3cnPRKH0W3u7z8hdrkvLh9/Hoo/RnYpaLvy9V&#10;xoXRe8lWBkVcf6sGLF3ldxMV3oD5yOnWV+okPuJXFlt5ZS4+1QaM9H2m8WaH+IB+Gvu9aaPfAA2/&#10;9GvGEvSAdy4KyRfS368Kxz7V3comxgHofBez6rG7Y1/0jF7YbRrRMd5gE/X0LXhQB/iC5ChLWcbK&#10;PIW5LjCPXNB8cjO0GIT88rNd6Cw7kYWe2G4QDfzBxUbquZBAPeX3euqkOjkVLRcLAXA9TltWLoAy&#10;DvD0KndbMkTgP26u+05jLE+JA5E98ilAPnpMn2y7EJfIXOPe27ZffQTxQ+iFX5lk6Gvd4fNE7Uuo&#10;gRO7JJu+eIqNh1xTkjFmGKuoupJ6flY7+hFg9Svkv1HfSduiO7EWu0sHV/Iy0xvo7/QU0scff3Tz&#10;85///OYT/dazX6+tSmKFsZebcNwP4EO5YgCd4Jr1o4qRLfzyhn9vhnLs6vgt7Sh65jTqiW3aH/DY&#10;LIaUA/ET40LGuml+tX/0ptyfGRfAhx99Doh9KlNcWS8VQ6sK20A9r2XuE0K9UMGYXh1IbavGe/7Q&#10;0fEXFuqDxPsRq+BTjy6ssTzuiKa20F+sI0+TjQ9e3+Y3gkpLPXnod96Rm3HR/XmeIH7xIhd0sLly&#10;yBdSlraxfHRQvLRvwxdAJrjnT9u0/MArPmnH2pZVzwt+8tFui+nUHshKe5IyVoR36tOOZ7rKEfKa&#10;Ixbt0MPXa1ylXAAyP7WfU5XtkCe0aKPZ2Jv6xoHXquLLGywcBdPe6MoFJGSDk3jMGEcZPj7bg16A&#10;9R17sQ88416qZtyO1djrj3gU3/1KfZHjnad5iRof0OarTSXrCb+TrD/qaLv6pzwtVF/VtbyxB0Bf&#10;y7I6eYsU5ZVZPXyhRnoxH6G3+cvmcJEPxK99Hv/xhHPGFY0vovETfsPXVJ6bG3sZL+DJDWa2T3oV&#10;PD8gy/N0/RUacBwbg0w/FAPbVZupsj3ohG6qJzreC9f2KX8LnQB/ANZh2te2js2t92u8p63Ap9zy&#10;ZJLToTUvvoa+aeTGj9hFu+K/n/70J96k5kYX4rPjBzecPL977nO16lMdbZsawr9h6/aMX6VJdLF4&#10;ZOkJbM2p4NP+rF8t175NfFt30UFbevpCZWUuDv/OG4w9gNiapw9MP75IgXkgl3Wefyta5c91wweA&#10;Hq/4CQJAorHd2fFj9Jp2dE14Vy9S7GJdYf+oTxCTAPoD2Is89shIWefykzfENmKw5+5O/jE2svAR&#10;POQnM1AZc45gyROhNyVJxYN2Qy60bhd6p/jTxsjv2AIP62k8ZMTH7jviU3vBA4IbG8q3NL7wzfnL&#10;uoE39qKPZ3Wt3VG7Pg3H69/f9xvA7uNDeuh/8MI/XTtRim8L5GoXfbqAtva1nIz9duRUOrLEo7J4&#10;hTQAzX5OFotdZTtFIZocx1/KtyDFH/xGx+pJuujNwpyXr6uX35y2ImezszLxP7wqFRkyrm3SuLrT&#10;HgObv2rNpS9r3/z28MxZouWc7qluWLCu9sbhAZcJp8AxsNvBcctdC0+PHWmXMy74O5SWMmzi+hBi&#10;8M5jkLXjJltEo5712/k+xuf76qq/429CDd5PvucJ+Dd67XbHs+oCL8aQjJmX9tGvz5DYO8qti3xD&#10;WzP/PAZL771/SG/K+YPH7uPi03+A8yuaa0NlFr/H5zTnJsSK+NEwjd9B/L7fAI6e4/ATLXXMz25v&#10;fVUWrJf+M1ZTV92t87KP9ZX4D2/8AV7kqp3Yv3oEOD8AslbhnCXjNG9AeneX/T7L04jveUPtZd4a&#10;d2hr5ojHwLYJAfWqFzoCbrdBgGfto25fw0Bbe6gDyiPrjCljABHUd6XzfE2cqaB19mfXKKIpP+h3&#10;2aw3qheqNg9F+UNzFYS/v+GpbQgPj+tXiS4L4/vLMo52OzhO7KTt4B+6+Jn6DwHzeW0ibR788Ei/&#10;xdbW7Xhe/y7cSNl1BpfjfsQ1SBMDc/BI8rgN8K0+lYUMxqysY8YXrNnmVfS09bphiYH6EfD5BbpO&#10;PwSVbWqKkOfxDue46KGu1WlQjEdepKbffeXK0xd4hZ1Hy7r/gxyAeEUn4uPYj0VW+gY4xSWf/tt4&#10;oSQADiyRiXXWUwfVt2r5BuNRzPtNkpM9RVKNTdKlvMp7JJgvffO9zn24CawCKTvPI5frrBlPxYh+&#10;tHQTx+rX8PITwLvBZwQrIAOKQ33zUTwn7/sJ4vjadhQ/PjhoqYTeAaS0vMq7eqiZzIdyBjPKXTep&#10;g1jlPrmQVTv97hS82TqntJqAk2Cno4MP9FU5pTnj0EmALPgzQVRnaPyntCdk1F3oWPltCXOLjtBX&#10;vqx1TdPKHfQJhK1hNz5k4eOTR9sf/+9+7FMWtAO4LMZZdBTHtoxvmq/s8t+Pz/kPtS94F+2j4zN/&#10;bK3d4K/8+A59/xKAP9DXnTt/8r8Rtq8lcyv7a2Z3G1a+o4fMo6zlpPVRbUGXPd/jTlzEXNqfRakG&#10;HRZK9CMWMhNb5qkyUlzKRgfQQcb1EwPmIZ63egKC8lev9MS4BjEgeF1kJO4oy9gQnownwhy7sE8T&#10;rNs59LZ1a9duUC0daK/RBZnEkPsa5YLiMfB5oOSkvv40BnZlExTeXmjgY/3VT+0vg26eyGTSdHvI&#10;h5uKZo9c+k3bqIN8+r9U2MYZ85eP32oD+okuUMQn0d0yxQuAp5znNO0Ve9/z+gopQPvUXvtN+F3Q&#10;7yZH1+DC1zZM18H/5jUpuCMe1ACytFngSVN4tKflqTbzgzJyc8usk9o5umUBTIxE7sTK1ij2vmRc&#10;0Ku+/ZR6IE+jct3kiDFXnL82A9CBzVtCmjwyrNcmH4ONp7vlALePYgRf0Ka8Nu9dN5K9UJD9sofY&#10;ywQLb/Uv8ewGBikTPj4D4H/+zTJ0gZ5zNyUGLvgalPIkQRbi8oD9f7RhkLSBxAVqHcBrLWhQXPLM&#10;k7zraTNn1xdupD8njqJjLizqqWvV4YcLGNUkSZbWV++9OcYm1j//8z/f/Poff33zYz0F/MVPPr/5&#10;6PYjX0xqf+o4AU+3gXR04GxCbId8Bg0f9AMXaB1p6c1bdcVRxnlw+EBPykYkwObyC23mkXLB0Dfg&#10;qJ5XYBPLwZdtF/GSCxjQhye5+A65POVNOeODLyhJZk+SGH+p4xM/kA99dSYFnwWhToncv9DXZfDS&#10;h5bADeB2w4FyFrhZ1KatKJMHpFxk8AQxgB4AcflOG6oAOt3qgkD5clzAF507KENu6zsvrPItTsDL&#10;J7x8Ai+d2g/Ko3isD/hNYTZZ6Wv9vWHGT6B3eENnWvSn38lcFsXwx/430oGTc8YmNoxv9Vt9HtvF&#10;o3HXsc6M9YUOfSKAPIDWuIFXp+PEO/GRZKpSSTJ92kXViwNB+OA76cKIYL7yCX3NIuIfYao2fBeO&#10;cHsiEhlpA/hyjG3rJE0McdGo7Xa9l59Rsj6GDjm1LceX35hCrH3x+Rc3X/7tl34FNO3ARXj40D5c&#10;APYJI4OCVI5fMyY63qQEbXJsKKPv+GwTR1l5ej6TAVx4o19IS8d545T5srxhga2l5xib+HCBIrj0&#10;Qy4IMbdnLQseN4AA6UvSUX7rRV9iroC64S99dAabPHGQC8joByAD3YlPLpTjq5RrvJIP3DfwBb4T&#10;LfBKrygnJgFs4oPN1BMFPLEDhF6+mEZtSt3Ko6f+wKUtMqaAAeCTpHyjA5D1DptVOfYFfukAz8XX&#10;mIdfUx6bqSreTgM3f8QX3h3fwKcdsXPPF4cy+IBDWT/QFyqHOqDyW68Ceue6MGQcfKuL9TvA07Qq&#10;pg3PsrpBo4qQ1Sc+Dm11wO/g+VgpY2njlTLiDlDWMmt/ZRI3qT9scp296KoHX0vW2IF12ONy5Umx&#10;sTdlcuwYU5zTLxgfOfYGAriOUd1wo1czwufcBuVbRUw7rsGw+hM8Ph6fxQdoG5FmJNINUHqCE7/Y&#10;N8IvQEJ75C+l8LbutKM+8KlP3+qiRvlXR1Kvq5ViJ9A68pbBlwC7qfNHazV4md+klidtAD+9Ao30&#10;YYwwjfJOp9x44vdMejZPWr5nXb0WpB1Gh9IUr7QtX8ejv/EaVxpyPD+/u9eNOx+DmhiQD4wnOYxL&#10;2PRa81hlUgc70j5dwvn/reaVnKPFZ+EXX+EDxjTOlWiL8Mo4Bh/qum4K38O34Ho8dHw3ZuFrlS/0&#10;ktdd2LryQi58AOZx/+688sTdd/p89ulnVhr8HXabm4eN87Ql+OVLn+BiqI7v5TdZoIvjsZX5/7nW&#10;WJ988onZf/utznm1psIvBsRGvRxPIXO9OMw8SvwJaUh87qCwUYSrneQXn89t5LAUftYAmV9k5JSl&#10;XbCXtQJ41KFEfRDa8Ni5Ut81EetM9Nhp4NPjJ7PxG/47l78sz7wrja2nfWZ9E7/M+nYetii3X6BF&#10;isdX2kPt07m0m6iUcXH36XYBB92rL/XQv50nbFlb437o+bg9OIa/zg+xnf4CXX2gjOJiGk0Y14Dx&#10;E+3pA+AbkDvjReOV8uoWpHwja222U6QliTTPeoXzgfGXeQt3POZzYfL3Omdlfm88YhtyeHMNSw7I&#10;0fH+vd5AojriGwAnNNie49pdPYuz2m3GrzNe6c1ovoqzfKLylpHC23JQ8BHwK0inHjr8HC9E586p&#10;H2IB98RfMExPU+mvkm1n9dib2+4v1ockpBzdqpcysU1VGf8S72A6TpQK3eBxWCLsk9GofCjjhuLH&#10;4DVr2E3n0trmWL7I7W8dEeMFt0PlotRmLvK9zizyI+k6bxllDu8+QqQqZMgr0cn5S/yskdM3NVHF&#10;cdNWJLmpdtayOB5wEp6MP1jb10a7fr5su/ppdadR0Cc6wUY/MaCfxgGQ5bVT51jJgA6V8ad18XF0&#10;0NBqfJ0hjLTryZJdv4nhmGf5jAVA2448elVHcNuGpNZ/6qMbFNE1ueQbA8QJHAtL9hThvzPA13or&#10;wxs4FNRmQSyvOhGR7/rtzKPHtaPHtXPpNwq1vHhnupbbFxsNY/oZ7COUE5z5nnFbD43XiEorg/Ro&#10;v4Oy9ZRUPvTlVUyOO3bvYzE8K6v7VqU5p+V/Lu9xZdZf1YNypr3WK1hLIqWn8Y+SD+ZMTzwcQ8oF&#10;LuNd15qtwPXoUV1aXl2qa8sfS4sLLXyVXAX8S533HRgXT4jE27W2POu4M7ds8TGvSRu3jGmA21J9&#10;2GsR4fCWE+g4W6kOSdN3oEG1vS59ND6Db28gfKK1qfHHnkM2uKrRV69ZeH0PY0Hwop/2jBRsE3AV&#10;ChLlPbkViXjlBKhjBUbYAWaYwQ56Pg3KnR88pZEcEBzTwwylhlcHmxq801cWXFqeRpU8W1ujjYBL&#10;1qLo0DWy4IF/gOq69EnxxUlgZa90qBFLw6JPAyzkOSmStT6xIuigZWOpiz3qLFM8yhfalIcL+S4Y&#10;Do2Dz4mveYo37VO44CWZ9SkDceuqL4vbF3oNJk9C8KSEELzg4OTROLMYhg4/RZ/LAXXfRKsOe9q2&#10;goc/4kLbUN468FvvvHBatuO4UF/Q/1CAHt4Fyx36a7yL90NTNDm4P6TaZT+sVfzsukhXwHpZ5yOG&#10;H9COPzNxnP2X4ce2u91ETZzA03SSoRRxmWy0WaCTDXQlnsMTXXLhJCf+imGVEI88fUk8sAn67ctX&#10;osnYUFsZYOBBfMGX+AeHWLzVCRsnXdmUDJ5jS+LaNm0X+DVuLQ96x/3hjeISE5YpWdjFb5yeN7d4&#10;harvphm7mFy7AYis6k9aXeKv9MPidFEDDq+59WYLJ1najAYoB6cXLyiDlnEKO7igmCeT8GOix7JV&#10;Xlwf6wBf+2RStgMZq0UvO0EfEtWEFpyU57gbO6mnTdEvOpJv2/lERRX2pxiwj1reXqS4TfHf0dZu&#10;zyKh3my+Vj42dCyRNwh2869tpNlgU5VihfajHRlnivN8nmzwjSlLXzaA2KA5Xp+FLUDpSPmzEbKL&#10;Y2xr/cJVeWOLp1bddqJjgpZSwY/bKDHYf9IV3/Y3no4+Uyx8S0xGJu3cBQYy6CPwSftzkhAhxYHL&#10;E13lyrG1ORhPDv73etJDghwPPfmnunbiX/CEcEkvfRKPPBWP1yVLscmCwe1q5Yg32A8tKiaszAuq&#10;14rz5zpJfaUnI/7pt//kJwl/9ouf6dW+n/iVhPfi90520L48cYLtiWT8ccTzbvft+Kw2uE3UFkD8&#10;jN8yFiRm5hiGgvhX2qmN8uRGfMCNA+7veq0fY8MzvV6YiyHA2yfHq0qR+3b6ZftPdSGFP2nLaLse&#10;40N0W3P+9BfrmSaO3eg/POgjHTt4ZcA7vcIYQA4Xq9ANcJyKbveBdSHSxYtyLvi2Hho2oLjYje00&#10;KXN9dUNXwo7XmUJPObTOG1+v4J4LaJIAu+Bgv+pLU397CBi/Effw4wSet8mgu+lRQpCI0gUCtYHH&#10;0wnx4CmeNTZ3bYFsYq1yzEBfcPpWvxH8nW5C4gIbr/PkpglkP+fJCHzHusfyIpdvmcq36b0Yph34&#10;w4cqfctv1Wt84TXIrI/UU5AOkQA9Vs7HLiVmbXv8BC+F2AKqKOMTICVuGgdJS8CNPG5/zSnRhU2+&#10;OIkxh37KRdp0yCgEb062qml4EzfMM1xsHZlQKa/hTvElLdQ2n//ocz8B/JH6Bq1DPb/Ji46OCRlQ&#10;/3fsYv7kCTz8gZ9pb4NoobcMOYH5jnbtfEye36QGoGvM0Td7Q6JppTMywecYALd6YCj0Hj3n5h3w&#10;wAeHPPHumwl0rkRfpqy8RgXrDz4ZXxiAsfLIeq0PfRPdOeZJeHCfWp85AQNXH9qJOOxapzZ/o9+Q&#10;/FofxvqPP/7k5iPFVH2R9Ud8y8V962FLUSFPWFpnonDzA3X6t06JgSESHlA+9oF06quK2VDkqWvK&#10;acf6YlEv/4SP+49tvYzfRYceEWifoVTXOdjIsccZ4eA/LtSRto2aUhab0m7VB/m1e08jkvVpfmM9&#10;MZ44sRzz4w1LsbW00FUW6QWM7dXJfcn2qW3X/BkaaNGN+YXxxjJ1bBg++Cg3TmQ8YyzExqzhpKva&#10;89qFy12n+gQvK3KHfWIYv7teuhBz6FPoeh46cPTlsZgnw7g4AC7FX3z+ORiK+9gAvfGHEXNTgXJs&#10;0r/sTanLlHX5pCCUh5/QHb1rqymFIw9k3hPfc5tUFrjky8+0+mr8MU+gv+cb4dF2zHXMeeTdxlY2&#10;PHw89PAAx5/Jw7+yqO8anrYy3yDwbYhuh44iET/5aPjy8wzgMD4EN23RPD9ZAKRlnfUXbQv45xqS&#10;9Xf5lp529I1P8gNQv/S1ycsHqoOmN4iqBY1LTJWGejQhZa5hfE+cpH3gT71vfJk5iCdz6ef0PyBz&#10;Q7SHT+I/wRK+Rz/nmA9QHZq6UF/0X2xAhm3FXn2Y22gPbgAqEAewcxuTGd7orAPNT6pjp1L/wcUf&#10;9MGMsz6P44K4GvFWv13xRusAMGkD93ONAfD2GyyUwoM1QvhHHPX4gBvLsA2/kLLvpZFPOqScm6Xw&#10;CrJ8fqVywLJVxtAp6/k6QfAoBPeN1t2k6JAUPcA55JMvgAoeb0WibQql7TH8AGw54OCTMq3f1D7g&#10;4gvkgu/uBoKOn+riOQXvtPHJMf0UoI/onyjMsXTqWogCeLE+Id5zrie6DUfVuuFMbaE/5htoq53H&#10;WXio3jqpxjfO+cnmzE8Wqi/LRBEB4zLzf97skLGEWHsMiMHoFV7g4gP1CNuKXwr4mL+MD5HJjYvw&#10;IE6IA+TryPsmbqeZd6SaxITmiVLGE8ZPZPu+PG5gELyXLdjMfOV1iPrp03vZLxl++wN+E1naivhX&#10;XjqUt3mInvrLvMqMlzYrvRQw3mNftluCKgPaI/84feMPfOIVbNOio/I+t31E+DFvh45zfNqcMQU+&#10;/QkAs9hDfXj2rWOPiDiqcCYwvsvB5TcotR3fceM4x/Z3XO7j4hDLjwGxw7jSG0MVFIauJXvu3vY8&#10;8+LtZiFAB3SLX1w2+pxp9uPqSVnalbW3HDm+6I3zO82e5xwtPIZur1Se9bHba9qs1cjiw/ibkZQO&#10;ktrUSQfVw5u/3RTK8At6MpbrzMB4GUcSHypwGfXhwfigGNR8g87PtO/Cufm3+mmk8Mp44TEE3dQu&#10;9X11vpqKJ0CvB9BpilB/QXwEXvQCB794fpZ12LzAdarXmMJDJhjvOBMtQM8pfnyl+qH3seq5/wed&#10;kHPBeuRSYT9qPJelDOjmWz1NKFk9Z7XgK185DwKPuVHzJu2y9cPeAGF9q8jINruWDe/YlnGBudZt&#10;67lG1sRpq+9D8n3jO+OL56HpF/hc3O0/dCI+rZtK7TuV9diOR4igdXN0WQaN/gDal7U7axHG7P/p&#10;BWDo2yak6E+MVR/vu1Z+VHA7SAHrw9x7FYgD/ZVPeCe+wK8PGGf3Y/L0EX25XA3vtPgpFO/VxqNU&#10;Kz6Qgn/mAarXDnhXNhbAjQ6szSIfWwyqK4AHkBzUqS2a+U6bw8vzsirL9zk/IaK5OGt09gay1rzT&#10;+uud/OAxBz+K7aaiD4iJPlwSqfFL19q+trIIadNi0R1zYxoxhI/jH9jW30l1c39+48YXGcSBAPFC&#10;WITk2QTCOXaamAIMbBjCCV0W/zop0F8Wv3F28MVLC+pu7psYo8Ubx63fm5XDeqLpDesuunCklPfJ&#10;3NDtEyLG0UTIyECSDYEuGKODdBeeJ3zbJMeLp9zllEEcz6GPF6ni12CBXv+U8LXKl5+d0Ukii62Z&#10;KLLZqsAa/jzd4gWfGQlXsuvryFTjiDcnGZVHOXkWemegzvqJD8DTGXRFwOWTNg8fIBPpgYc/2jnx&#10;QdvEvhne0OFXD0biA89csBn9CLLh3xgBpxMivLh71vGiPHW2EX31z7H9Lznkd8B/LfMkp3p0rC7E&#10;AYMbZKiw2wMfaPuBnj/LHn2Lj5xC5fUYfGiNq/jb6c17aOFQWdAaT7ru8KB+9OgEtNfvedusNiAF&#10;8Cnxw4SNHAB8ykkLresE4E1Q4SfugwfP26fwDZ9sZGk5qf4dv3ABRZufOhlmImfR4zuyJYtXsL7V&#10;yf8r/UYnMX+vH1kHvHmu/oAu9LtsRBAHz3xRiPbmFayUo3M36DAFnauD20x8Ws6A7cFMMjYzFZ/p&#10;v8QD/Z7U/p8N9OUbLQbg7ZMIMQWHPsETCsG3As5D48WI9PMTdMKlDF+yIPQmsK290WbuR24P+v8r&#10;LbZ6ghueM9mJtXnKq948EK+MWbpDfyZo+s8O+B8agA1j2g+f+UkinfGx8OeuRsZWKW28ynTaNtUF&#10;QG9CCAMd03/p1/DI7y8uei+UJs6HnldYQMOrjoB7XVihzRiv4JuLBK5aXyy8aAdsyAJJ9k98Wjfp&#10;jvwuljMeilx2PFE7U1ediDNvFkgetPw+J3ETYANR847s6pN8IrSsb4lP+bYX1upL6OIn8ZKYvhIR&#10;G1+PjcaRbSz0S5eFn4mtGu2hrWXrYr3cHop5YkcfzwmO7/Ig/i4XU7ZLct7pKY0383prfhIAv77T&#10;5hP63OvknbUSdmRBm1ii/Z+q/Dv1QVWozzLugpvYFhfxmQ+T/iy4OkLELj1RwQkCZoFLHJmPyqYt&#10;KIIXIAmu5yJbX63GBbyvvvn25lP97i+vPP/dv/3h5te//s3Nr/7mb25+qqeAv/n6pccNb3JoJf1W&#10;F4MlwiDW3sDDrvMcgX8ZV2hr/JtxP3TQO76U4Tf68AF9Enu5YAcuvx3Mkxq8MBA+LzhxU2y5bYhN&#10;0XJxiPGrcyMXE4klYgq7kIteAPj0f9oVOZyY8PtAbKYzR9J/iXcuSHQshsZ14gNNgXI+4L3Q+KED&#10;jzP0JS+4hQ9/5L/89iXVhsbUHm/oi47o1rGHuMIm7CVlLO0rlu3HFdfvJf+5dUEfovM8r3z6yae2&#10;Cx7oiwz6MnIB2yKMHbA16zF+Q5YYTt/txQdonspn+NjjkPLQsMmKvsjBhk9efOIn/MDHrx77oFVb&#10;4gMuItIvf//v/642e37zs5/9wvPS8+ef+ML11xN70tLq0T/gxexWpxI/7du+EU7jBmOqbZjNZ8Zs&#10;n0jTE6QXH/zQOQf6nLQR0ZGFHACbc8emDy1/crYhC3L6LOMu3S5zTXC0wau4pgx/5mlX+kLwwWF8&#10;9tpR/kMmUhkr6MvkoVXnt77vtFlCKXFLfHFi++rl1zc/+8lPbr788subT/V7zLw2m1DlFaL8gDNy&#10;Pf6rzxBPjp/xw736GnMSYzLz+lvdoe8LJtLjTu2IXtDTnozx9C9iB0MpZ0ygTcjXRpTumkiPrWjs&#10;SEwgm/6ROH/neZt4wUZkvpobFcoLmbQnT8jRVhzz5H/nA8YMYvi15HORhj7EGwFo97ZdcbENvpS3&#10;P2GH1wETr+6HksPY/eSW9bTaSLxezu+Nf6onyDiGV/sA2+AMAABAAElEQVSpHOH4SKvJEEHaiyhK&#10;fHHsP7djcNzO0gXb0dd9UsfeQFYKDXqUl8cC4RXAg46YYwONPPi1nZhknYfP4N1NyvKDz/IRY4n+&#10;wKXM+iKfD9EGb8c2wS089BZP8iKwDykrVEb50MYAx/CPTod+6JwbIubcdPRwfOn36RkzShfc+IU4&#10;qnwxd9sgA5zKRi60jTmOiX/w8ZH56Zgb0dDLoDqAmGR8MD/5AaAdy59jj6PiQ7l/tx09hp76AjrQ&#10;J77zxSbaPOM7ujB/UQ9Ub1Li+f2b0PUhFC7WvfzmpfXCr8yV9O3KLD38+qG+eWSQB69jOiljAD6i&#10;rn0NOxljvvrqK9vn9YX0prwAH3xAHXM0AA+AOnDrV45bvqfg4GeqWZdyjgIu7e7NWfEnFhzfisPa&#10;4/iQ/xiX0J32ghfrDvPUsW1CF31cp3qg/sBWZAPM24xP1Hleqz3iz7hNWzGvEPs5Z9fwqrnBumm9&#10;SwzQL/c5njrfVCQRjGWshdN3WYNzIwcb0Kxf9CYTzWP0OfyF7V1Tv3z5rXXPGBA/oC9vxcHVGZ+w&#10;K3HedkQ2ekMXnXpexfjI+V/eauAxWIzSbkf/REbbzHZIN45bRgoNac9ryFcm9MT8y5ffLLrMkdPv&#10;pB+vuD7agrHqGIPaXvDwWKQ4LVQu8vgJGa+TNI7xSn+gr3rGbm6Iooe+u9eYo9h6/ZpzJs2N0/YM&#10;Y0RIZGd9TAk3Z6ED53fIBzh+JwLrTCzIfvZ4MlYn7mNP6ujn+Je2JD738f3wX8erpMgpXmQyPjVu&#10;M57T1shk3Mw4n3EZPTknRF1ig/0wnoAGPN4xzqdiymRLco5fdFLAqmxsVJzQfgB1/AHYVXDMiqdv&#10;CPMFd9UYV3hK+4pQ6OlD9E8Ai+504yr97olin/N4fNc+i1+fsD5RnwQqEZ7EEWsfIOv/9AvGBvcd&#10;xQzyOOYGZPosbQCwZgE4ps2JV1Ji5p3mgULtxWbbK34G6egxUjKgey4dIzNjBzHSm+B8bj8MPWci&#10;evjgC2S4rWkF2FMn3xKvXEjxnMGaCbskz60l2596z0fjj+yyH6AVvtlUz4lT+gbNlb6nPguqcPE1&#10;YDuFU0j8pv2FZJ3QESDmvFZVGzLuZ4yaNYN0hpdtGN7w4vyg+w3woD/hL/yBBvi2F3VNrzKvzdS/&#10;8O8zzUHETHwVnxAj8HWZ8DCQuLgbv9Bm4c4D2dEd2WfAasaud3qLElCfeDzRuTCxw14XgJjEAu07&#10;say2ZkxHD3/UGMQXeXgAtN0Z8ja28fGDyhTAA0DmZCZRycSOCyTmnWNX4yptveKbuUhvqNO+Hr6o&#10;bdBY1+HbunUhOQhua2Rz3mZVbOMxRoEGT/pf5TLXEWeOL8UMYbDWBdKBuRYa6qmk3rydV93YDG/D&#10;HHuvTTZDjz7wyPma1uK6Icj2gCvZZRE5OddEjvvHsEU+5wxv9BucXbvCg3g7riHkxo7FcGgfJGau&#10;UtHHr3P+oXLrYlPtZZPW37wdj4fyiA/ajA/0BXUPJjIfphz7EKMGl/7FxfeME6wvyDNXq1Io2efM&#10;vlP6kvdC8LnawrqKn8c/2kMALTFPfwXA93mheHU9TN8ELF9y2KNx37PvFf8a2b1HNPMjD+w8APmG&#10;9gFqR/PYYBhfcD6bOVY+YhzwzBEUjcTigz71W9MZoyWD8QpZjGH4aQdEVA/K45PyCOaZJqXBMX4I&#10;lx2UoRNvPuAmDsY3x6LHO+khXfCXyaQ3Y9k1uaYZH+06smfcOlLHDvYplljvQBLu8a/P2YhrfZDj&#10;tZx0Ygxirz9jKetExR9jx+gZ28RJuJTBtHJ5u4pcb7A80KbvpzS4yHytdSbjgp92dYwHgzk0+qff&#10;lI6UGGs/YY1DLEd/5m+tZ9JwbtP4G79mvLEDYDI+dn/gcP5ajnxQLn2vWIF2g1c6/38y/YG+d48t&#10;9DEBOrGv5HMTzpbHPnwCH68tdeCYljDsRR74BXTwnoJi5tUrxjfteYu/OBvlxd2Lm1c6z8CP6MxP&#10;GjCmwwe4ZwLbIYtghKTDvKca3M0yFOSYYoxow+rQdHFKnFOHRvGHjcUAQx08GDDYSDkM1YIZpgM+&#10;qbVwFYgG+dgRY/YGKQVKZkBg8Ic+uKnHxgIyAewpVI8eP5bCt3ZYFn7RpwNz6+BRXPOL2Au9KJ9i&#10;ZVbO6I99wfcMtWsvp6zl+OQM5dO0fihN8V1OxxjbKTeNWOaHwGfw2mygY6blwuUsf5dRubs848sl&#10;ibvUVM/i7ak3VlQArw4Kzo8PStsU2uqAjL28fEu/Hzff1DzaHpu/qS9/Mb/gv/pTNDUrYgnoQoOY&#10;chyP3xcv4aCrP/RdDyaaIDQBlv6BLYSWw4t2mkl+JkX4MvDmLlr5QYg69OSTCVslkvfRRx+rJici&#10;LMzzdAF+y1jAEy/wZtBhYUCeDxsLDIS+Q94aYn36MAOcB0ud4HVTBT/ciu5sAxsgDJDoyqLOH9me&#10;TUEWN5HXfh2/qN/LPtVYMt/wRW5OrFztOug6TohEZPhFcoyfRRf15e/2EE4Xo31tcWJvxhfqYSbg&#10;CYlCy3KMP4429aQmXQCfUCqFBfaeAT78AYyvXRS9k4+8AFS5N92kN23xGPhkVLbW7/iVCcaTEI08&#10;QHZMWrZRFTrpsuGCiL+4Ezkn9MpkzWhftw2gf6mTE3jUN7YNWrGkH2TjHczIOi4EJ/7YhNyhdrTM&#10;J6dWTzpsi0fwzrimkWB8SH/Ql4xOTJRfaIgRxZP+0Jey6n+J1yNEw2yHQz7rJ5/wYrQ+/nM+sfBe&#10;J6D8xhz9A4XaxwiXtnc4ix4MaAf25n+Xd8I4tpEjD8OgqGNuxoHuHDAuEWNv1ZjvuNilBc+//tvv&#10;b373u3+9+fSTj0Uj+hGHH3hlmfuPY0+LSPVP+hIX/hunyz5JXv6zo6ML9QB1LLA5SXwqfsQlCyD+&#10;uvAmvtp/iRfqczJCDCkORc+4hG6Uwxud3uj3fYC0Z2TZJdDIsfDXNrM3I8DZP5UHfU+G8KfliZY/&#10;8sC3usALfo/rb2RwcucLwiBKRvnuOuHe6INO0Zk+eqcL7YwN1asySMUKdZbM1qFDNwsZYyhnjKac&#10;duQCn98Eo7rSe1wy3TSyVAXf/VspF90Yu/E7vqaN77QZ6zuolYInCtHIJ+NXUpSs7pgPRPdcHIcP&#10;Dz28/O64QB4sTkTZNMpd2ujNMfoqUHSik/Vlcf2KwIknCQV7DQP7iVZ9hF6wwofELBu6nnMSmtTo&#10;E1/Qbx/260re0xBbx6VL6mnLHRgH2Lhz36wcxRMnzva7magvIlsfNph0Tq4TdV30ffJCdLSlqNVX&#10;icOPdAMANyH0hoO0+cyf8iFP8NMnahN5vFRwm8wB/a9jN3FDP8fxbTf8GRvjP8oVAK6HRf3NRUOg&#10;coidxgbl0HHMBS3mf+ao/aLLfg7ROMRvr2+zFoKH+5bi8bV4cALFRj83K9KvOSdCTzbj/vznP7ue&#10;jY7VlvhWbY8b6J+J9yPmiVu/Dk0y8YefBpC+KT/wGI/sr82f8NrBtqosbUtfiV/ghb+wzxvK6mM7&#10;Lf2JcazjYHlCVwCn8VXd4LHzyYm5WkJ0O215sN4rlM544uO+DT8iTb6gnjr6o9tehE5VDlQGZc1X&#10;H+yIrRknwA9eYqV4bm/5hAsKlHX8Kn/Kysf+n/5VeeAB4FHWlHYqZH6Nzoxt+FmIrTZd1jWryJkl&#10;Y3zJ8YIpQ55BKfn+zimo9Rt0jH/FrZ6L15ahDt+hI/2JGyK89ps2gAcf8MqH9Ax7WfOktAFrQeab&#10;+p6YgOfr11xE1OCjPEAfzO/Ohs702/jGMX8XQDcbfVw71ats1lnQMIbRl3d7PA7Bc3RAX+oB66s8&#10;vMADGFe4yOAYUV0v+EDjcQgc5fvx0Ije26fxC071ZJ1Uecomdu27xBh1nD8dG9SZG3Vp13RiZB3j&#10;b43PGvPIc4MMujsepIzbmjFB7Y185sHqRh90rMqGXsDiwhmyoYOP/aXYqt7oFJnjH40Z4Ee22lZg&#10;v7zPhQzkZc0z/V/1lX+5FqWcmJ4bm8Z/0Ha+rg5NM+fFbnhBa13QVxdP0IljPugkB6z108HDKq8v&#10;/OY60R44rHEVJ1oP9waLXIyTP7WByG+pvn/HE8m6gMPctGyMTY7hsec4v1M7gyndaH9FhnVgTqFf&#10;IJv2OgMXQLEnsURfQwZpYq6pShcP/JonR0IHT8asptAfsrBb7Wl6YVgtfWnxII9atglNrLhVKZyw&#10;ETmsmcmQP7cvJKwJXAmNeV/iYbGkeH9jnTNTZp66WKlxSsqamDLaGGBXRJHmOOcYHxX64AR9uXnq&#10;zvrhc8bCjEu5WYcbuq2oZPLXi5flfU7rV6+XtQqjj5EvpJ/R31VSBzgbW6D3ukLqx6cH7VpvlNmk&#10;vgjgVpDn0FMyHTmT59wM2zIu076yUbSvdS795AnnCNhN3KnvckMucwM6o4PjS7Q6TH8Ib7SyDH+T&#10;45P1B2YF9zIlxnLhJJS02lt87vL0U/wF2D8qB+omeL75jpaWAOp0jL8cA9aT4vI26YNj/KOOKrsS&#10;8/D2PKoMczTU1b28WBcApnXu+hdY3CABvfd5VEAccgyt1xcaK/BreZNyswAXuYhnbqgvQNMnjrmp&#10;7EMAD/8pZZy6BkueLTzk48opip7SZaJn8YQf7UbbcEM6fyPRolwi3QGPk+jjGDvaojiDJlnEYWhM&#10;OF/M10Cr2p8oQGqBIwAejBO2j75zxf7Fo8Rpzh5dpG47WOtTHUBovhe2ZaJl2gZ8Q/yhISr6Cyqy&#10;jLnJ8/3Q4qPuh+as4wc4MQeibOzYY4F2VRwS+1PPcUbvsUUKsAf3GH/GUAB/aNaRbYdxZNl7ufO5&#10;R2x/pfPN73RumfaRRI+vRwMgawduBDdzy0i7+mdc6JsScMbfaZM/+BW3KXz5WSSOO2+UXr3TWcfV&#10;ptNuH/0T/1K2fxZ/cdjnnfL+y9O0zJkOmbRfwfPfpqscF72EAG71Ih/QeMJ8JJrWlZd5C+9ecwV9&#10;G7aMizuAE16pB8dl2nghhefz53mbFXnmOs6HPKajAwQC6jw/0lfhob+saQ6ZbgfPQaN7SGd/ODT0&#10;RfCIKVjTptFv19oCUfSicFS5KOPAci0L29NnXD7yayc6u7xsxZC6zhW7rUNqfM/BI5x9gPgifobe&#10;F2OFCf/aF0HiAt3JDtfNF1W0mffodbNAx1Ji1uOiENifgE3OR7VHoHjQrkfqxed+D2CUo8P7Nw/F&#10;sGAnz6HzYkyKAmf6NjZSyXcD0wEgxWg0y4FYn56w4cgERTycRk7HNf4EzeoQ4p3BL5NQeZLyKbS8&#10;Axl6oUM3qopHWvm2UceknNA8BsWtvsiDDycMnFRdXIAQP6yrjvbFxnzXeyt+NFv5RTrzONeDR1nL&#10;9/ajrLr9ID6yphsjO347JtbG4shE9o7HcaH6nNPWN6Wej9tKft4vgFEO//KAZnVQ5UvbelL4QNO4&#10;3OVQ5xiDVn/8A4ue0imj/IFtqly45IeBB50w8pMyyW6MVFC62sOi+RqeCx/58oVThjnRWz/ZWqVh&#10;yQIOO/ETixdSUMDl0/7rY/ru+mDFnZ8a4gkpPynqu/3ol1yMyesc2ejHFujZ3PDd3lok0G738/aB&#10;2jom2pqcRGmzX3/U75/qBuLr7/Qaymc6FdRTN9nsyPjiRb437bgYhD1HW1gA9sn+PoFL+9/p4sAb&#10;lTsvWuT4BNYENH/sICaIe8cM/pAA64SfRWNd5VMDCwj+JMt2ji1MkvxxgcQnC8ShCIyjFD76snzK&#10;ciKZBT9t0PGsJ1DGj0TIFqD/qmMtofUWung81oTLxTvAOl/oGP3ZMFpjbhA9yRNX8NllkWeCMZpt&#10;xu4cg7jbR7EXy8J37I2/WNy3T8JHpi4wLxFykbc0Wms6hmtj4jgymfQ4oYJHx+edB3nuHuZ1aPx1&#10;AwKB5UfquqVFMi5X3bLvol59AL3lX57sDY64bO0yXFwHL/8WmPSpXOq7AcC6qMtAYsaxgwMF2WCR&#10;L+3vbPZylFfQcYf65kBTxLbq3RS56voGXwge3J26NqcKe1iAsfGaGzveaOOXm/h/+5vf3PxcT//+&#10;5IvP9YrJHxsdPNobHo7JieFsqtKX1O/kNPQhtruBv/tjVFoJdcQKF394qgZa+HnzT1hr7FY5eNSz&#10;YUWfZ25WwfK3x5uZ63mqib4NjfFGYn2Ffr4DWK+Z9x3OihCPGYwLsoF81hcZCyXGfQh64hOe9CuO&#10;4UWcIh97oC0g33fmDj/KqT/7xHzNM1HieGXjQWAZKCAoXVLKIrN1u3zyfJBfHvHhrPnQXR9OACn3&#10;/CR84MBnM4ynYDLuYzdtIu8Yh81N+91UinGNKQA+AvBN7wCPbvgzFxXwMxdCX/3xP7xJy8VAnrbl&#10;gievhO6FOZkoWWbnr2xEqEyLfXlbGdmHLOwRP0xAP1JkkkFHWSok4jftAz1N9XRt4Aj3A0D/NS+U&#10;WUD+iL/0jbRZURCPXh+GtAEafwi80WfbFG9CWzyV4Y+Lv5//+Ec3n372qfpRLnJyN28uCOvpS+ng&#10;zSC1HfOU/aSJk3UDbUvbG0nfXCwxnVLsbRyQZ/zNSYgQy0cpPLh5BYiPLlN4tM+SN75kez5UP25Z&#10;+zpzVfssN/+hH/HkGMX4AfDf6QljRHMRBFzo/uvP/+WLvujCmzeIqfd6+qtyILc92KQP5XwAdGue&#10;Y/KsSSxbjhQmxS73/El8e43i4sU3R/lGT/SqDZTWB9RFdHRAH9+YJRziCTo+KU+bVPfqWb9xnLKj&#10;LcL/OI5Gl99p/8Mn6FYZ0iK2SofKo37JFCvHxcaytBkX5lyKNtSnN+iATuxKkHmVZrFROYBM5FXH&#10;6uB07KV+B+qKR7nbDjlqR8r7ZLSyBreNdKMOPYCmjvciusaV1qk6VxbHzStjudLEZV1PZ55IjBHn&#10;u8yDfeLS/lEhcd2bKKHnTTwds5m7zlA9asMhYwweguJxSB4/8gH/ThfGmIPxHeOB207zHXYVnxhg&#10;LCXN2jZrA8+D8KG99ake2IN7OXbZpF1TmLG+kIXfSPn0AmfXpd4wFx/Pw5pv0Bl+3lSGdtORyHAd&#10;7aFP2xo7iieMFc+d8/Gz6Yaf3/qjPPSAbUOOeUZPbkjhieD21+ikuVMXYNsG3ugRvX0t34FjfuKT&#10;Cy08ycNNY/DJHNrzL3iAg29MI33in+eSwSvBmc84J8tFYOrQ5fVrynniuHN2+DKuUQ7f0tOWPLHK&#10;RX/7V3qgP9B5c9cZ37Uu525aG0oOOMinHp0AjuvzxA2xk3gDn7/Wt53wQ+W2Dl7ETIF6Hnpw3I0/&#10;mTN5MxBw6D9P6ev64B1PUch+vxlEb7/haRit1IwPC40Eq224waY9B/9jD77xBSPuYBN4jp7zJhdQ&#10;JkboTD8atWyvT+CmPrjxk31QRK0HckMG/jlsLe+Wib3q9eEcTJ+uv6W+ZRsPhA16vtmivDEkscir&#10;k7GlPid9r4vLwFKthJOitzyqv0s93S6qo69UXyloX+IXXi3L+BCdp2/BSx/Lld30qW6KVuxlHNAb&#10;FL9zExe4jBfEAuGX+Cnl9TTnl5XLGgh74tek8p+K4DehvPhzobbg+GVD4gSOg5ZNg/kcWfmzz2yN&#10;yr3Xo5jOuUj6KPOF32YmXs8lxjeQ2FfSQTp77Ws5aguVZ4xpP9z1Qufj2OOq2hid2lfTplUau2Mn&#10;NtKPbZNS2oJzweiNj5ivg8s4DR7ndUqMq69oKBz/yaHMx6E45JGDDzfhwVP3HKcBxMh/Iuh+AGM2&#10;8gH0cWwhp+F4uTww3v7lsUB62GbJUSjpgrr46KMI3VGdb/zxdJ88sC4AU44on3uP7IWLA/5C2G2C&#10;dPUhpMBumpCn+AD3t/Gk5Uofj1O77KFp+zqFnWyprk1hdeQ/rL/XSKjDOIXfd5BseFzIUz1taPsU&#10;IztQFvxj3Fs6DGLMiT7g+1hfHW8u+El2VSqfpKJnLiWwtvG1uPAo/mKwM97y2I1sYNFMPXWUEcvG&#10;ifL2E3WsSehzpa+fdj7uk7YPrx0AbvWFbZ4oHoxWWKd2BGKET+iQYf9NNXLo2+wBMWYD4PZ8pMcX&#10;LSwe9MMCPG2D6PyntHsCxTmntcp0rRRdoecaKC9tWuzU8kZ+fVb7NhYXNOeDrFPOpcfxhV5H8YPc&#10;sh3fb8LZB1MLJwbc1rEN/H7UECaBNHDELWN5y4S15Rn29/4l/0x1fBEe0SvrI4hjL4Iy3vf6lmVr&#10;rCV1TI8szjGy1ldfgT+xPDEDb/aAlo8YO8PAYw98uEZAPDEWma/6CjcIEG/METxNHB2jPDbAwnEx&#10;9pBvH5GGqcMCkPXxtGtc+pIqBqj3mhl+HWtajxBxYo2RC+yZA1wKz2HUeYZj2wZv+QDwE95cgBdR&#10;nlLOfIEs/qBdNDZqby+z8NfCsVy0inx0YY0KtB+yDrDPNfswrmj+ZXaM42FEAzsVYh3Uems6uJQB&#10;HmCIwCsAHz4ewGiwaTQawSCF28HBA3aHIb+OtE6jG3jlJVuFU/2pCQ8ZYtk7X9dd8KREctGTv9G3&#10;A5hrRy/y1yALoAlI2VeABzp24+A8UGDX0TlL9TCt/q2pP3q886Vux+9x09IUp/a2vCn4K4jqk80P&#10;1AMfoi9/8BpP5X1OkWOYNjzral1GHnjlTb6xQh7Y6ziG9ju94okAgUV5NQXHr2isCic5xSMFGiM+&#10;mK9d5sLbfGU6fKi/gvM6LH94kC+vPWWB2o0f04On2LIs5RtDlEHnj/puY9gbHiIsfnkIMWUqIE4Z&#10;BFkwM/BoFPDiwrxGb3yNLpyo399zl4/k6RW1nGR0IdIn6Rz3euKXzfHvdIGWV8mwucFgCU/3XejE&#10;46le3ZnNizwhxkAP2DeKDU7IfELPBZPq0sFYeLxyJBeTOVE4FlKNO04AmDjgUf9wxzPAsVN9gb9f&#10;dEI+egIrRpVfZRMzYhIc4Vtn2oe8S7//K3aGhy8KyUao81qj8GQQx3/YzwkTOiDjiWxbT+Bg+6YD&#10;kuHDSTIQ2w+bKeZ1IKlzEn/IHvyVcuWFiFygVmXDQP7SIpj2KYwremh/9DVW2AkQRzu4WOxbbz0V&#10;jG2/lkspk/nCJhqhF4sCxcUtTw3MpPpWrz2EB3ReILBQ15UPbffTeBitWNCHcvG4vT1uMLAA5Ii2&#10;PHZduwChDL1pB2L3DG6f0feWp2rjTkRfADpGDvyy+EgaX2FSY/rJE2JY5OqjuZkhrGgb2sV/KKXp&#10;HLxbXZx8/5YYzvwONrKSzvihA16jdg06rtC3gR6L8+g6OsoHXADmSQkAm/74H3+8+Yd//PXNr/72&#10;Vzef6beAWSSyBoCXfe5FXzZocIpGG5WLr+IZwCZ05YMv4Rn7XG0f1MesX8xbbUmsdePZ45TqulFe&#10;fvVB6bHLG+yzwd+4YRzymCCeQNsKei9G0VV+ZlwxDTFmnRkjg89Y6jccqJx4y8ak6EVjfWRnn8AT&#10;ioC4pZ3Ik8YHPlAFdtYfrXMcC886EN+C6kodNngMVAp484isaKjDdvDPsPg76KpLUnBbj06KDh+f&#10;9SNOAdqITeE7vTKrAL0a1YBNAGUd/zlG/1v/wFl0pYw5CJ3hCS7zN+Nj5hA2rHXxV/MMsVa7zdcx&#10;NT5AtkCtklTHU2T/gm+fjF/sW+W5CCxM07hfSn+6N3AxZop+QjmV23d9bfvtgGFgHuTpXwcB43vH&#10;BPxLnvmOuAXNJyCm4UixjJ5iU5oXz17ID9z0oE1+08gK+fteT47x9C9e+PRHn+lp/U89NvfV8+jA&#10;J+0LFuNm4skb/wyloo6PJ54V+LQlutHP2zeEJl7SV3X16/vpAy6X3vUruPFNUjZhkVFIWx7t+OMf&#10;/9htjbxciEh/5MIXa28NCN6MK1/HFPLkJHR9bh/oSWn5+ZV+z4snfr/Va1NZVwC8Cts2CdeymXNw&#10;sADdufnENmAfdk8dKR/KCmmxHBlX2eLvtDvNqpfO7SflE/70nWNcoF9A34t7UefQt7yh5ZNXwVJ/&#10;+Bicxs8e12i+9Bm7cvNP7HRsyk/FK23HoI4PnZNoi30DuLxJmaPRo2XWCd4YxGegPilej892Fj+2&#10;yT7xYqULlLb5/RhZt/IpfLGDul5co4xjy6puGz/KWbuD048y5lM9kQksPuT1KW9uQvDa2+0a0+lX&#10;AOMfaxz6DrLgsQNl3OBX3vDshitjJGNnL7jZhiHeee19T+wW4Avw6hPaNONy3uyDjshjvAav9sCA&#10;/B4r8KCfv5eNjE3mK1vO4wctFu8Q8c3hE3lAY8RrfkpDb+7guHrRH3ysNYb7TW2Qq8DBPm5K9U9p&#10;iCf+6lOb9Wb5madoCujJ3BN7YiN5PgW31bQX+Hyib9bP7zTuAB5HpTf60k9YF8CH8R2ArudytDd9&#10;h0DhFc7QdB0h5uZvohDioMhUum4EHp7EkHmPztgI1Dec0+320M6xg3aK3pHfc8PBF5s88ZD2BPcS&#10;UuBzHulQSLyl/bL51nzWY/gOeQV0WSB/UB/9aA/p6vXJwnCcHL+DnHJY4Fvo4g+Va47l7ReeL1Ru&#10;noqgZ5oXOBdj3GMjjRvO9GJub+bRHkBVQhcJdJmrOBagkt8QIf5nQE7QYgftEHvqx9jrGBIi/so6&#10;Czrq0taU4z9oz2C9VuFWP/q1ikNfnI7aKN0qpCSvpD5vZWXS345XorYWDWf8UhFt2XniwIAnfmN8&#10;VbtXruzBY17ryS/c5JdXkBMb2BofwcfnGqWjQBCfpT3Kk/USr8StPe5vUo9+y6frgHB4+E18aBb1&#10;uCUFrMOyZ+Tb33IzXavrKVI0qR70sbMf4cdayracROP9czn+LpBj7IWndWyqcuLvTq+GvNV52TOf&#10;96RvwS91GsPwJQfE3/CFZ1p9y0m/2E1ZfRwsZHeup65xEX/INpVxgddjn+SwFgGQ7T0v8e7+KTSc&#10;N+1AWaTupUceefW3S4VfMD9skyyMavtD46fGp2ta1xJdSfGZ5YgPuLTXG8Ws+R2nO6bEj+D6bQVK&#10;gZ3/Lps84J/eGl3gDSDTwUOeoBqoDRyW74rFFEov8MUQVrgD/RUn9nnngBmz2u7w8scE4U2dZYgd&#10;coPDAfngIJJzlfbLxW/4uF5+Y8yFyHGg1D7CT+ar/kVeeJTwdwbkA7sOOVYZMeX/6ChG4hB8jxmy&#10;HbDMjXd5jsvBMF5wJzt+asWBa6wWf29KG7k3lIF9SDsd4PUqsSrAX+x7AY5f5w77sc5to5R1wfJn&#10;+V/gg82aJfz2eIEu8wv9iJiRD0Y3/IMM1k70VaYy+1/xSJoybl5VJxBd/UtaWvMbXTl/A9DGtkoe&#10;4r4PwH0MznN94l8U0pEP+hTqs72MOSDl2BvMA6+U//20vO2X6oOg0YuoZwzLeHi0P8r42pNEB/Ww&#10;QyUqi75du+02oW1taApedaCMvgFQ7tc7z/imZbrHnJTrDZ5aC7kNWG9MfzjOBTK3t896bbXdLLLL&#10;szBs0h+ycYFtJCMDFaEZB6YfWscOgiYGLWOSU5XlmkYajbIFwxO9dtxhvdCoH1Sl7Y9pg/ALbwhS&#10;T2tlaCbdJKoeywbkK4Ayyyflzz6OnPhqUbheBPZF6eDBWhQwf8YFoViSM5n7aY/Mg9MeagOOmd8v&#10;Hm+9cNIwXWUwnDJn9IVPCYTNtFQJtx2aAniAxyRTaFnucMR4Tnq0YNcfAE+MgqZ5rEMN5C69wK3R&#10;ypev3UiFwLItP3LgyyTK5GmdlKcMaOoDfe1yWranbqizfZjJZph4Wv/ZCIU3/PwZO8lH8s5V+dHH&#10;/Hfc4WFs0e4XWPCTmPNvONuS0svvHWe3tXpSb74iq/6lIUU/oIMR+Z2P6eGhzzWgbQDjpaUv0Mpr&#10;xYUHtmPg7gIIenCbwsS04w/yfJDnPJGm47e6UNK6yvCx78w45MDvbAN4bR/yO9SePeb3+uaNd/LP&#10;mZcEH7LHj7ud5XUtZeIov6aVib3ED+U+qZYJDL7cEcvJ1X7yy8kEF3L4bQIuAOfEnQ3onCj5RFX8&#10;suDYJxM2Zvk9Lt0prf7GBUM+3NmDXfgPmfBLPvpYV+nl33ztLUMyEJ2pwwboOQFUQUwfftTzCiwu&#10;ojIOGRfaoeM4i83cpHEsOKALPrj89Qm8jF+Rg+g8tZDf8OK4MrxIV4z12It1ye4xusIlYZ8LtMjE&#10;39gPL+qMT7nwGeSp88VftScyONfn5IlNtx2WHBViI9CFtZm7JPyp7UQ/xQ8S3ymsi1vRK743ki4u&#10;Au730mdB7WPCFpEvUMgg/vBzUeEHcAPAnS5QwAd8/A7gE/4GDYVdD45ttBxkZPxp2+5p/Jg4aBub&#10;ueKJ9S6vcAPE0WlkZDFeuZwfzFooOHyPbKh70rrrDkrHtTvsADFqUnUV9hNlEOIHxqucoIiN2lrx&#10;gCfhNQv2LNDjN0esdOsGGXfk7yfA9TmvjH4ItfiyhjuZt2nbleimfwGvgMmFEtqBzcJnuunj22++&#10;vvnDH/5w8w//8I83f/fl3/ni37NnuWDHb17w2zl4nc0zxgJikPYuhH9ijfEzslpr97tvSjNfoOE1&#10;95yI+I59NToXf9nEZfOAso75cIA3x44hCsYpPSYl7ljY5vdV8+TX2TvGk85caEpbhXfzYZ34dywT&#10;38TCbqf0ZwOeNuxFYejMwz5OW+4XPdd8Ml2O9RMmYOvdtCv0lHHy4nFLCz1F/IXN6MH4zriLf0Mz&#10;fWvcAk5jqXZhd20njb6HX8GvjoxZ9LsXT1/k9yY1xuHT8mU8c35i3Lzkk/Yd6jp+Iwsdqge25e0N&#10;6gqKkZx0cOKpE17ZxNqLDdzvtg10Tgajc8b4Ks/Ys0aaTYbrx0B0sj5bIESfhlBvBtkQRCvXj86H&#10;7mE5c5jsLfQkQhSiKV1rr6cs4vexzeFlWtFLZ2/gyj7A+o48pKYfvLv5RK+F5beg6ZtcKKY/vvou&#10;T/PyO6HEJnHik2HHsWJAbYcv4cGNUzqwf8AD8JWf0FHbEAcA7dQbDqAl7j1Hd/wVDuX9gA8t850v&#10;FEpMNzOxxRevaBcu4OhCCrJ9sjxtxUUd8K/2r5Hl19cz90pfbPnsU10M128h06+xnQsslAPWixuM&#10;+MPmKWtMUka+deS7gQCNWiptoHIFnG5cUr8c31AHkJYPx9AD1cEH+gKHuqgWXajDDoB6Pj7Rkzx0&#10;2fVsvTdoTJEv5HAimpQLyeV92Lzzot9FZvHCJ2u6jD/BP/pv9SBFDmskYh+d4FXd4FQ9SPlQh92W&#10;qXzGP8lWXorbxtLAv/XQUV6epNTv/nKl8PwHv8GpXpEbP+w2kC8OesDT9Son3ok/t+PUwZdxrXTF&#10;rbxVroLafOGX0S3jXnyC/AkhxxC8gJ5fE8/g+IYK+Rp9OK5PiDugtlPXD+XRyS52uXGNQy56Mu9C&#10;A9xrrcL4g51dw9hO1+YL3JY13aqdbXnTi3rR5wlA2aWbGXsu4/aXPX27WHXCtmXn6MlTcV9//fXN&#10;N/qgL7/VnTnsMjbKw3qoXS1DaeZPcRWto0tl8aQ0HTzaDnzmaC5wE+/+/XClxIbQVA+PzJ3IQJ7b&#10;nDgRTQEbaEOPx6qjHduGpNAlnU00EVK2619fgscN0pUPT87Vqi/1XOhMeTaasuGMb7jZKv0Qf/kG&#10;L+HnxoKMxfTp8/qhdjjSHCqJl5YjG+h4UF1rQ44nVmUXx/bT+Is8ZcQiu1vEf/hdyjn7o3KMrK+O&#10;m890fiJl0pY6nzTv+V3cW/2kAK/gJvX6TWvyUT/jusjeQJt/9y0xsojcsKo89YKeI1QvF+oresx4&#10;rBjpeRL+H9KifjClzWpf+DPG8mGbSm+AUni1bziOkaNKYhMk//mYOGYOzhiNwFzg0Tiniu41uAcQ&#10;VEBT8gg8AfPzh4AblLnBan9DCFzRkbdu7eDzbOH3IhmSvK7b+HuegWjTA148JW89Vc6NU71p+vz0&#10;8C6v+awdE7PqvfJV9MJ39ulmP8fEB22KPGOji/JcFOTmDLcvYwI4PwREAy6jD23Wdi4p59+NGcru&#10;FKtv3F8jK/iJ644ybnfFsl6ItkH04TutmGPaXwYsPHTweY5S+JxvMHK96vY2WMQfyNCniXfrhTTE&#10;6cO2KvpHH1g2FxzWlsw9Lt/qEEP80xbgFOo75lXnxXvdYF+kcyoeXGTsX2JMRyMPXgD8yp9jxyuZ&#10;k14UFRrLrBXVvJfAMeUnqFzs+yHQOYex3jJEJk0VU7qoJwbw48M69RrPzu1nWdWj9fC8BvbbjEWW&#10;RWuuZsw4lPbWeGcfXjpi6TR+rDsrf/Ec4Z6/pIrpQCaO4LvpF51GCQunzx5yl0w57LpV4jn9t6+Q&#10;vmY7ZVahTKr8IKdOmk0M7Tw8pk8bow/a1mYz3ZH3/NgDDnabBvv9NDNtnXkBElBPKu2cnD/Xe2xW&#10;jfcsNAefzy8gsq9rM8cI4jPg9nCRfP7Iq9CL/1hq3kJIHCi4pfDyk8qXDwanvKLD+KeFV9Lyv1L1&#10;FxWhU3Uxz3Gsz5eZ7ybSbIcGrq7/WOdUh6axD38e88FuM4oV91p+p+fib25G5Dwv5wzENuuXjK2a&#10;JBhIB9KUs2+luYH5m/7EGI7OBeZAf/x6hpaiMbjZE0tbaR7iTz6gS6G3faCAh6fn0oN87KI3CK/l&#10;orH/aPuj1LgJu+D6gvHUG7/0j6RX1wgTY5Vfq7uX1WnV52DVTTI8VmqvvWMtb5bhnAFA79ogxVcM&#10;g4sfPgSsS9PWWp3gwPeKl6dZIzOG3KMECOtDsI1SpHa2xaNFTZqGUFE6/FGexskx6PDQl4RnAG0D&#10;UO4NHikPTWVywsBxNm6k6EzQ5YMrAHCc6hgH9Bg55q2U8uZ9ZzE6iI6FBHV2zuyFl/6QY/amT+7D&#10;36aZ6vJhACzQcLWfsovgkh8aqmNSyZyaH30ZqD9zlCIRIR+8XQ8q92Py+3HxKavOG9tV1voGWfnU&#10;502h3XkWj7J+dhzy4OCXXf6eBwf+bVOO3fwzENhz47RdRmWDzivPPgTQ7O1CZzIt7cWkS39Bf/7G&#10;jvICb5WhD8gblIZicNGbMgBclylfv4qZ+RW3dCzgWYr1JCiDw/BBXxAHoPVHPq3P0BGovB4PiS/g&#10;sobvIoN6dEIumwEv9I7/+AjtdYFHgxL1ufFAA/3whg4ZoY/feH0YkweTFB/6HZuqPG0EfKvNh1f6&#10;DUxo+kEWAyETH3leUdOL0dDQr4KbzY+rA7Dw6gtltEzTmDC/ZQKPDJp5UuDP2vh5qhh5ro0OxjIA&#10;/ju0jVgUe2GnesZNPrSmCJb+PgGYY5fvjLZ828MbcoxH28IL+fgKdbyxIM8Tj8cGEoM+9boA9xG/&#10;sdw2kU4zrjHZ0mKMe5xICwWnjF+ssunAeQzsa8myDPw4N7OEYeJ397V5VY6EvlYccWKbeE67wAt6&#10;/PqWJzawX3l04VU0pD5WWdukOloWUT+xxg0CPckCx3l3XTbnxAe/8iSs5sj3nNQOnVgb3OTafZFH&#10;5w4zd4bx09G3gp1v81BWrNQvwdnGgh2xOKrfN3igL7Dg5rhF9vdqkgMvNMJziCqiR/833uAAb3w8&#10;viHeAVHYn85LCPyRRROkzAxzoO/j5IYi4aqaE9ElPwosfDaQXtKHpcdTjRWc8LMRRN/+jV4F/S//&#10;8i+JUz9ph3xkZNylf8fexFc3xQl86na/LIFbBjtYL+S18ly40gVZbi5RGX0Fei7whE82CsHBJ/zj&#10;Mm5wYGwibhx/rmAxBsIB6AnAy7jqB+R5IiQ2BBeddihdy7BLhEsnytFpv7DV1zEhkY1VeJpOx+gI&#10;1G+MA9ZJ+l6O4fShXGALLQETudZpbuBAdnxttua162x/jVH1I5jkm+74+HbVqW+w0X17q9eOajxv&#10;OXoxdjKWYzf+pM6yZEfbjs3bjn+VRWp61b3UTUVcoMtF5WxG+wRWNnWzL7+xha7yB9/66viPK62T&#10;2pIbHYDjxF3H7SSuyZf7h8o9F8jWjtucHCGD39x5DI42Sr8vLj6sfyhLnt87frh+Ye5N91c/mvVx&#10;6OnLl/J5+wY+JMY/Uv+k++5Ppf/iFz+7+cUvf3nziS58YAuxQOz7yR3pxIao41M89na2byTK/V1M&#10;u5FLfDZmctFWx9KXeQ6b6I+Uk/9QH6ucxnpws56XxdaDmEHXP3311ZJHX+aEE/BrxzUG8QQv4POU&#10;vT0l31GhMuTBi5vJGE+ITWKPcQWIbxPv7iuKa3Tig607UFYgD21iJO1LmXkM7Zt5BV9pUCqapaSy&#10;oStvyvLJ2FFadOlbPSirnNIVb0+xtbyLd/BvLFVejotHLCOj8RG+Oe+BLx/mB/DhWWi+5fQpeJQP&#10;qQiMfqt4AWrLrht5NpgYD6CBH/G4Q/Hh1zx45Uc7U25oujGgjr69y9mqVxaefNCj/DgOvcpU3nNa&#10;iKyD/EdaIN/jpr1QKO0X38Y+8yz8F4fDxYtPb2KqvdWBOOeiMOUFeFX3Pd/6vb8Wj7I8eZhYNN3Y&#10;yozaWI78cMLN9RN6MA9gr+cB6eO8Utb2lVl/mMMVn0GroSHVksqFCWT6AuDmF8dW0CyHcZGbxbjQ&#10;iS7PNAb0rTbI5BW3tZVjjyOko4PtGp3ZoD4DvKyDKnxTmmRwXgW97d1+osPHKkdH4o01PPMm8sEn&#10;BhjLKWd8Y1xl/XGvty2BB/C2m3yOtrTeo5v1Jk8jCBjfe76FHGS3bSxTZehSG/ARNneMzM28vO1J&#10;6y3K1Z/QL/OhRSxflZ9jROJjF+2dfLAPGmQB0StrGXgkltK3bMbEU9u2OPgTX3N+UT4ea8Z2+Pb8&#10;8awbOkH/RD8TwPhSHuD5ldHy9xNtVH6s345/qTL8gXzeLoW0bvbRXhiYCz7Eh2p13DU1OpwhuqTU&#10;8oQP9EIevrVOGjeJX88YwqkNyMgTXfvN3xlzEJffB7aWnh/LF3p8Xj7El2+yAxV/qH3xnyLA8tHp&#10;iTaIAWJIGtg2F4xd+Je4Lez2Qsn5If6IhcWyl/SVePeaS1XIaB9jHLPecyKEP/GxL05vazDfnHaw&#10;Nc/98JXWCM+eZqMV3Xz+rHbE1tq24z/Ij+KlbX3tJIaA+oBU7MVfhaLFBl/8BUk2MIZR5kN9dR3r&#10;gu0LsdjMDfmsWXMhFvNCy7djXfUAbQrYRx5D6Pe3utHPmG4hMIJFjICdN46RC1Ab/j0O31Ah2x/b&#10;mLHku++IUc7Rg4N8YhfZ0PbNZqjd8ve68gwfforQvycqZVhDESXMeX4irZoKpzrXdnRrKe3Y8cw6&#10;owfCBMhjiKFNSls/0RbV0cgf+MLHvmGAdrMRkQ0fPvw8WYF6x2f3JXTc8Yc6f0YXx7zKfJ4BL56c&#10;U7qD5e0Fky8th9ADLrNOmV/xj3Wc1HOn2ty+kg7U3WleqU7DZE9wkaG8JGz5kjqpv9oBfgD8wKc9&#10;Ac8TIAoyviRffFdsX7aDY9FAds0HtqvKGVWyQFYZY8iQp8hHqtZfwTajn2jqv0t9Mg6qo+Lgkpl/&#10;D4p/cG3NwxTV5AmpF17YmLKDpXWavbfaHB/PfANBiWA39jNO2h8uStuXPmgTB8L3/Gk2aX/qu/5K&#10;TFESoA35Z90UfyNSBdrowpfI4DX99XfpmnZcHDUV24cfKbMvWlmi70s3+2sjbyH5f6ydWbNl2XWV&#10;b3aVTZWqSiUhSwTYDsCE6Ry24ZWAf0kE+IF/Q/iFIIIXQjyZCGTJnVSqqqzMyo7xjTHH2uvse/Km&#10;jD3vPWftvdZcs1/tbo4ksW3Ia379U5LJ370lIQSMh63X9Fy3NK6l5XetjDxsFU6IGLs3pdzzzcEg&#10;n3aDnzLOETOpTdpj0x1a9qn9Qe4BqUZ7OOwO/X7ABKdPkLfdgX+PuJdMlbPztOxLELvMGTVHUUr/&#10;571oHaOtCk0YWYkB9AeIpx77XOUuWfjpH4ysr8QqGLVeSyBPXsoqI6WlF5tjr4jTmjv/5pmUTto2&#10;dxvDm/YBXfgYmubM/Rs+pJxrKkBpeA6jc9pI2wNC8ZfxN3SLX7lrQxObr4xzGc+gF92koA7gzVhn&#10;Ojpnz5xjcPQb2TMgkMExf1MY2lhJRzbW0TFQm0GdiS5lqaMDQHQQ0hv/Pp2OTYRqKBQmcOBvQyAk&#10;gTWXx8Hrx4KLDqkNrjKgjQEZCAhoMUjamCNTFpcxJK+dywQk+KVvYvO187JOKHcHYDPbUHhLHslH&#10;Xp1aOqVdvqjRiRF5Eh2z3YKUXZcDPgZVpr55cSDgmLo9Ln9nzNe1vPLb0x7vdUubtMctL92WIcaI&#10;VRSnR/nh73MeiExyrc/EELa13bdXClDPOJMW/4LhdtJYpx4dFkAd6D7gwpLSdDQ0ges6vk8vaFke&#10;/AOSAH4F+GAQt59mTkpZcbXcP5UOXer/BoBe5rXh2r7uYcRl6JAHRB8tBJko+cZY+MgmOtV2zM0b&#10;Fkta5LNJTw1FuuKeJs+i9Ig3aFVvnvKETzY0siBErlev8jSYcfWFvem82MzwwCO+r97oNyXG9i5X&#10;mWnNq34pw1bpF5SqC6EdZsNu7CjeiZfI581+KcorvNgggOc7bWDQFvE3g92EgxfY2IZ86DIRLyBH&#10;L1BgN9cVXhaRkgwbCwcAl0OnkhdAZp62LuzllBV6dzWTLWi+0Z332DKvT8qAS779iiDXoPkjj1GU&#10;5yexdWL/67wDfePBg7r0Rjf/ZoHaHToA2J58/MJFK6cjd3C0IatNEtt+/OZ6ChgGQ34/yTYTX5FR&#10;fdkHWtCfvIe6wFFZzFRf7VcxoxfpljttnwWdIki+jb9sF9V5q42ZXX54iZsXlH4luJ4Gpo9pPCGD&#10;5dnsJTb2oWtO/n09DRD5Yn/KLgG/00oUK/CUnkAvNOUcnPo7dDLhwD6ND3yz+RZ8ne9xQjl/2KcT&#10;ltZv1dKon4vXc7wKFI/YuwahF5le6alO3I4ObJi671C9v/zrv7n5Xz/9qY329Okz3Yyjp0nkaC3h&#10;vfAFH/8D3njyZlbo1B6M10Dl8Ym+Wt5+27EneqRA6YLXPPJ9rlgEOvaWFr1FYpg+Te2Lp0lFz6+r&#10;Hbs49kSTZST1mFjZ7tKD1HncEa5jaPFBFqGuBbxlkMFaP7Ik/tjgwKfQpd7xGyuhSZ75jV3O/ocW&#10;AD/o08eBD4BLHp8zND+yHnjUp57tMvXKvzpSt3nYrRuK5EGvE1+O6beEbPnYxMZ/D+Y15OADvVjM&#10;RiW4zsfgAvtDeS8Vc98+//bm66++unmulN8A5kIE/TF8sF/Gm4lf5guqJ2uEkI7Bsa25oCcdu/FG&#10;WwWvOqH7gsqDntIbXsGjv5G4fAmgp/8LW7etLVqng+hPrIyy0Lniq70a/bP7FsnM5BnuiEBsM//O&#10;Ao4asrn6UrDojyDLE9K/+7u/e/Nbv/UjXUh4pCfhvvYT/Wwqv/zuhXEYH11btBwjUgo9LBdE9Il5&#10;cjHf7VEx/Egf5gj2uWz0yj5BN40JU8Yx/uItCSLvGMMG2JsUafEPx8Qh7KhbeejbuDABvm/kUHsF&#10;6pPGbOPehdsX9L2QVnu1PlMXnV/olfbI1ifbqIYcfADwoV9eLWt+eVPO2GjDTz0T2L7Km9R/pPMp&#10;Wun3HPoAMdxFOrbngg64+NBPdwmH88jZWD10oAzY+TEWtN+AT+sbcX3tMoY+RdE7azvq5Tw+qwz4&#10;rTGU17dHrtrSLKQ/UNu0DJqVWYWKc2jTxwV/r8Mx/F2Xk4HWb1oe0DOIx3EYWxBn4IPrsWoQ6GPg&#10;sYNtqTzweJMEccQaNzogU2xHnc53lgzKq1zlZ9q4yWF01G35FBnt/HWWrXMxxhnkg0Y/1l7EOCeu&#10;SCsr8u20Wqf8Uift2GOA6i6AnmwgiitLWvg44zd+pE8Rb7UX2iRQ3j6ZL/hIMJ9x3BtL7Jet36w8&#10;+M3+GH81jqoPccgT/091Ic801G7Qk/qkyI1gpUEKQAegj1t2QS6VIx1Y4DJnRwY+lD1APx1Hb/DU&#10;B3rM1PjBHHXRT5s6LuxGZ3jWBpZR8pPSXkuHc3ybjSDRh8vQRQYA+asD7R01AeQ9gPEtdqA/gW7p&#10;pH/RTUWa19mvKsN32EKoqpe6B62RezKgBeBjAHMiR/PbP+x5sWroHH5M24MvsrW+aYoeeYx7zrfL&#10;NA+QRZhXBt/s1xd4jOH5XeDQlPc8TQffcQo93mAluyps7Nf6M/0m5DS34YlUx5L0lJqZy+pgdAcL&#10;d3DqtSeq2A6Hr8GxTK4j2ZBvK+a8NA5cfAse/shmH7Iiv6gpPeJsn6tR3/MJzQuQ1X+iUbAtaWOS&#10;UzPjZkeJnq164f9A6yNiHIBebB4FkC8yRX98bjzlm7/k9QV864gfFdfW4bAJF3gfjo5ccOh61f0c&#10;NwOpXExM11863s5c7N/NVgC2pO2Z9emHLgKvC3hoB68N0M0XZpXv+C6OBODcQTH4rJmwx/mC9Zkm&#10;uiC/53ey11u99p7xv3Iw18YGWPvNtC1ksCxjB9oOF74Zex+/lX9Ex2Oa8KaKpVIICeC263V5vsu3&#10;H7um+Pm3mnWz6T3dKFD7piw6ZP+DsSUfygD6sgt8zty3sKaKX+HX+Fm8dx+IP/n0S2nvbgWmgwNE&#10;bgF4PHFFbN9X+7jPjTResC+UOw9cf3gTP8RNxjTsFSD+oe/xbTPpkl1o1llVugbYy0qn6a47tMEl&#10;hvRlFJKucc0Y+o4fcSHl03mTqnmO0osUsnHbgd0vmXwBWkRVbcE+l0N2/qyn+USOykklji90Qkjl&#10;wWvHK46foB2GxGn1GxUXLesCz8o2B+CvNRl21V+BdtCb6JpHesEDexoiX23cfjNrqaFpVeRg8V7y&#10;xwRD43YCXvU23w2FMsc6eTr2XGQrVyArv/JNgW0QLbEX+6AWAXsYV3UE5UWc2XZYBrmHDEn7Y45t&#10;RxVWr9ax/TS3rT8ynqN/4txrEGSXrVs3tEP/kOPyfOEj94dgmJd+U6rl4Ze2jV07+MVP4CNHb95O&#10;m7nE/ZAIf5dyxK+ayFK5oIn29IWA9zItq/LdUWfu58LtK/rs8kNFPoCRIPrFruW17G2Mfk1MqF7L&#10;wY9U2cNFDvLIdp+laa7fxiN/s//AGyzT97Juirzg0zfq6+a1fiISCF0fJk4qK339ADIUjA/TDUqj&#10;NkRnt33hBTVx2SrgL1sNP84NQ5o2ULrki9KUJ3X95ARvkwkM+sdFU+dQ7zlp9rM0PkFDheW1+t7B&#10;bz59q2UYOekT3tpGoqA8ywPd0Y15AXV4EABdbHfKZEu1SG7IzxMm8AegCxFPwJRmwyWGEoUgKIVB&#10;FGQSp4rTgSN4hYAeTguuaPAHA4EDRwHAXch+haM2XRxk3pxi8XAoZPzhySAEu8UDWVEGfAEdEgAW&#10;fNkYQlkGXSbpbURGmq/K5HrDpzKT3gX7wIUMLO5Q8R2bmhLFBheB4MV80LP8skcBPrsczSdvlUmU&#10;aN9SpZaXJPruKVi1S/O3mutw0V85kk9/Z15n+SrbtfqQav1x+Ub9OIRGP17A6hyZkyc5dAz9Pa4o&#10;E/HfCPg9t+ruTVnF5+6zxZvZrumGcP12ZgI+9K5C86GzA77RueVW6vqD2zzQS7cpeV7I0wlJboAL&#10;nOn8J6Ymv3FtfSbOwfc5BxvUzoj50SxkEcc+V+oNRdF9qNcF0GaQnj+eoMzF2VykfaMJMk8T8aTM&#10;C/1+Hhd0AeSns/GkQZNq3x1+77HOX2ij4pWe2sqmGq+FvnhC2/Vi20wsoRNaNGsmQ36iBFkk/H3x&#10;R67IxAYFdKWHNkOyEM8rp8HphLq2xQbo9lhPRfH6S550xsYsnrgwAcCDjQ6/nlndJfiNHegwkGaz&#10;Kv0VPmBB40WPN/zYiInfkMGTOerNoCl0x7eEcx4x17LypwxefXrgtXlokad4Bffb588tK1/k7QBP&#10;8vLJDk8Hf2TFxv4dSOmJrujiu8MRjOFBefSf91jA2Yb6lo0yyaN7e+Cn8FRJedET/vFZ/OgbcCRn&#10;y2nbfPhtGxYc9+/3CR/5V04GH/piLdsJdyY/1ats6kcGON9AJN+Y9yAwMed3UroJThlFkV8LNPGR&#10;WeVT6akNHV0dji9Gz9odOwGdqPpEX+WPrOljmSgcfRl4xWmdpm2/PScFF3ufoXzdPY1/jTe4XQyn&#10;Taf2O8bQ0aMxUTrSt33ATwAAQABJREFUxEi3eR35nSiC+EAxeQbqVjd0p/1zcRfgdzR5PcxH+m1l&#10;nu7/sz/7PzdffP+Lmx/96Ed+vaKKFMtZ2BATXMgjrd9FGGPLpvRGGQugC8/KDO/yZ7wFeLKQcmgp&#10;WYslYro3ULSe+U2sfaULiMRA6XG3OrI0TvcLTsUxHdXnhgJeEQZf8Ekpg/7bNypX6tfLjfwIZh2E&#10;oxZjVZGdOg90Awqbr97I0Tl6sZljWdQGysN2KR30Zn5j/mf7hO7+28y9ULTrAX9iuHmxX+xInu/e&#10;H/+gj8H80jYT+81mopkbjmK/9P30xczxANp4Xl0v++jvO93gIzaGsw1tR9kVOeZBj/FvNryxPTcc&#10;8OpiAHz3IcSXmy3+yQVCNW71E4oLpfTPbH7hDzYoaS+3YLNx/aos29rnnABO5X/KiFmd15ZB4Puw&#10;b/M6PjZt/jllAR96iSv6DtoX9YCXGkPZnn5oIyquxB/JPGprc+fjTx7rley5+EQ7xdRsqjx48tHN&#10;k6dPbj7//ud+KwdlvAoVfzMean/QPkMfMbMM2BdZ4N0Un5nmtNX2lx2vmL/U95EsfiKf2P5O9PeY&#10;s/1EE0Al8PAhY7IvOugcfGgyhnDhxnMk5SGLn4yTH4hp3jbCjQEds85+wU7w40Pd8Ex/zpPED57k&#10;aT3yi+OxBpm1Qcj8I6+wz5hm2SV04pBxkg2YtAecAn9wSo9jcABZdWx6pORTjmz+zFiYeULo8wpD&#10;7AIedqKfhy7rOmTLjXDh6bFu+EMbiB8PntSFF3KDzyv+yeNTfI7bZyRNPKScC0C5WMTYhFx88OUb&#10;zSOO18bCkyc0dcFaFXce4JcX8i39abMDHcd7gY3fFye+6OOIBwCa9Tk0mtc0ekyf5tLbX76RzPbA&#10;tqEP1qI7/Uj7xuY7vjX3o/+NPY/xwd6eOKms5Vw7kIrheoI9p8c4Qzvjw7gHYEO3QxA3YH4LrepP&#10;/4iMlbPHlJun6i4ZlHd/nuAm5orrcqytfrN0Uxe6ilnh+glc8QrdxFNxj5jIE7r1Zcc2xHfMuE1E&#10;H+tvLQ/5wKMfgFfbAHn0w9WHC68uk0zu+0dP9xnK49Xx2JC+Ah0YT9ynTqyRh11RrDYrbVVwXebU&#10;a86EoCegLdEPcaGJ9QDtirq9MMP4CA4QPehD4JqxvfyNoC/7gXYlVuiHjNiO+TwAjbR/Xt/c8Xjv&#10;e9KfIAdtlD6DuhzTZxAjbCy1D8BWtDP4WHbxYE3H3JrxAt1yA1bbX9pU5pxpixZMX9DQv4FjopYE&#10;XPiRh350AazZ0A+e1Y24iBzpn5hfHeORLSXc6S+Vtn2ZLwYTfUlpGsQJ8wCXke/PLpviULo/UD4j&#10;auL6aD9cJEZW5Ga8IwUyD1AfKPpcX6G2x0UdqJUZh3hRbdcXCcR6D0QuCnccx8DYJ8eRBTxs1XGA&#10;WMDG7VMph1+B9mP5RLx07vtG7siMTuAfNqY/r9zonn4VerafqJm/41E09brBlDU1ovOcI9q0n9J3&#10;gSyj1uo2hY2RD5GZG7ef5aYxfkoGngbRgM4rYlky9WY3X7QKhmlk/Rt9yH707JHkFR3J67mVnnqM&#10;TzVH1Hj6IehN2PAkspAndpROY/f0e4eDLfP4wPjDBBto11xnwUVWnvAtdN14thekDruoL4KC5PDP&#10;94hG1j9zc5zmk/hHzUopayP2T2i3zMe4EOyodH0sn4d4RtgKYkvGJ77YLB47oLfIiQZjd2h6nSok&#10;/MZba5AXnqzPdntxbPsIF3syF3V/O3i0R6B5tMniu6BfI5M3yGUL4hTdiF33IfBxbIcf7dF+kvGw&#10;Hz/tdJ+fMTjpVvJNb5XLhdiRWKV/Z14NIOdK5QreHMYFZ3gu/WUX6nJefPbVWt63/ZjQfHGTwjWQ&#10;OgZ8MQfrvPRSkG/kIC7anv3b2PcQVH72zTwZK8DZgb0xbijxeFVbEXvij18e9k1kU3bNV8S9+1bp&#10;Dj8cAJ4/7M1cAFEpmxEd1XFoO9FX+xJ058IHAK1li41exijpOP7xuXmnDrJAF57lR1/h+FMuPVXz&#10;sWuEP+htrP7/Ds0cXQ/+ZFVHeNtCysQcjR3Pn8hTPcA2xr4DFzdMYhnh1j7ito5pp55rinj34oqH&#10;HCjfuQe4vI0E3rQ7+p/uX/DUKLKWtu0tAsx9yttvz4AeuIpHfLbv31X2PY1fx1cWB1thiQDHfOKv&#10;5HUMuMQRDfkVUJelfS+OMraHHnTIO3hZf+H8fQC0Q++SWu0QPY4y3wjF2ChbYb+UV5YICk3G/5S1&#10;L0+M2Oaqd9Q97Fa9KAOwHfOk3W5cLE/bJ6a4qZt+S4f0r24T4qcM5m/mRUTR/w5N6AKZ5x4yJfew&#10;Mf1C5u2ST3IYRKP9OLKdoTrt+Xse9kCM5Km+zv2HwQaCE/uQ1Zh3xcGhfuZHJuZcTEB+Py2HHkD5&#10;DrQDfGg9wLFu6Q9pT6zfgcqz1+WY9Qp1PJbKR+gCZOzNDezI4Lmo5rCa+to/tqny7/3Jf/rPsms2&#10;iKjoiaIIQgimvBaNRuqOH0Ze1DOwKwA0cWLBIGTjUr+KN+U3ZgAchkLtmHAsOH06pAY6p53Am8iV&#10;r3ZKpXtGYUB1B+UOSB22zuHhDmE6GeSAT2XCoOgPVJ6dLvgFGkYWSwlEP4mgRlc7QYaJW/kSxMgD&#10;mIy+fEewfEAdJpRALqy9lH114Ux/OxCMtS+0OYa+baCyBjOyQ4eJSO2IL5HB9VW3r8zbeew6Y6fS&#10;hy88zgBOGmk6bcor3xmX/GvQfHjvn8pdmVpWGp7sSw/7b2QDx/51ejT2ytQUGnRQQPOaEguA+U18&#10;l3dou9TlLILxHXXNezpl2ysz4aWTieoLXAC77XalPmVeeMpvfV0juLQf9KTcNpfd6eB9rDjs5iS4&#10;jeVOmMkDrMP4S6zkfz2dS8zQCdle0GGRkAGb2CFewaWcCeLLF9/51ZsvFVtf6gLKV199rY09/R4S&#10;r1+UbGx6IeOTJ08lH5tg2qifiTC2osybutp8YQN38bIfE/9sDNJxoV9imztVx76Sr5udyI5dVGQ5&#10;6TCJcQssfX0BU4XnuKUeleiXaMN7HGAjeLMApD4Lh31jkbJurCKTCGFay0CKvbAHtmKz3ZM1ydjB&#10;rjjwMW386j7jiDkWRrRTx4P9nkGBuuThC1Jk5GktBmM2adj4oS17Iq9ybPOdyhkAfIFJOJS99m89&#10;pm3whDZAHvpAw+fSwQs35S3bY9/Rv5MCbEv8A8hUgLdhZG0fYdm521ZAf0d9/EE5m/oAd9C2TXFO&#10;GbQv6Nv2bAKqD1Y5kxDfIKB84of45BVt+IrXQUOT8Qpd8A9xCcCbOFVB9JTd+/poYlNMgyc5266q&#10;Cwu9tIuMkcgHfftc6ddffz3nylOsdfGQmM8CF3/sCytoeMyaxVbaJm0aETVeyJe+ACIdHz/mEYTr&#10;AL/8xlvic8cSGQN2ugt4whmeZ2gWpvFkTBnO0zldnp/ykz94EvAnP/nxzR/8wb+5+df/6l/e/OCL&#10;LyTTCz21+dx++eyzT3GAeTQOShuefqJYNDyOixn9COMl9kMu+kM2cH3hVPj0gfaZjinn1bYAeWm3&#10;KacMX9ruktnn0Jr+CXz7QLFufyi+7HtiVXXJo30yf+EcIOWvx6RHPIwNB7cx9VgbHK1HSlxFTvjn&#10;AgwpfVrnCdiJNsomLBfc0/9lTEAm8ydW9YF/wcfbuRgbx7pKT4A66fPST9NGsEk2EmNH6ICHzbmA&#10;7/gdO5HPmOP5nugntiMT8nLDH8DGu8c29VW+AUdjhfti6cl8Clj9h47J4+Je7QldYuNnv/irm//2&#10;p39688u/+aV8Tx+Bne/dPNeNX490cxPyRWX6RPpN7NvxDRuDHT/x9IUnyqYTu9G28Wn1Ear9Ak36&#10;WdqPmqPrUUab6wVa+k7qnds3eMjK3GW/QcBxMPNi6kUyfcuOfLw55zDyF2Tcj7lc+FJNoDIdZ05C&#10;29XPYOhi7wtuFJLQn3z87ObFt8/dPn/7H/+jm//4H/69fvf2Y4/DbJYwdjPmP9XFYS7+0U8yNmIX&#10;xihulPJFJ+lM/0+7hC4xVN+A53FbutA+uNHrhV7VDfCKVS62NJ54insHbAqd0uPpPL/mWxcZiC3q&#10;Qp9+gAs1T57pArDtnLEGfrQf2i5yEcsc0y7Ir4zwxG4vRYc4ZmwE4AseQDk8TXPmidaNzT3lQ6v0&#10;KjPxRbygH32TL0Dbd2lP0C2u08GH3prD4l6JjyzIgDzI4E0V8fTcUDqD/+TJMyODSx+ReQxjUOhx&#10;Th9X3csHusQK6VqAkuPz2L/8yWu+UHzMfAgdHS+W/ZifgQNQhzjE/sjBDRvIqOzYR/Wl5sRYb+LI&#10;RWN4IzdzSI4tv9JC+zz0oRxb8oGnxwTRbn/COTxph8Sz7SjO2Agd8D10MDq/S+94x87Kq/+oryzz&#10;orzzP3hDP5/EBTJWnvbHzXMqPpQDHbd8wpcYwbc2r98oIp8+gKqM//SHXODtmIXs/Y116gO0H/Rm&#10;7ACIHcpsM2THByKITcjrvKby7a+Jpjx9MLJETtoedYoPbWTGznzwH2X54NP4MDrmN2ZbTp9IXWhA&#10;F125aFqoTpzTxvDXnlcZik9a2aC7805MQENzQfUB8KE++cxdPPbonDGG3xInhddHihV+ZsK0JS/+&#10;w5PQLn/wrJ/y0/4OvcgHkAd9GQfRNWPsbJ4qn3HF7Vnt3v2TL3TGb8z1qQ9f5iSFtnnOkQfdoV37&#10;0s4Bzms3fJS40qRNcqvQMifG9Rus0pU20gs4pcE5/um6rnTNV+09tqYN0f4vbQ8u5ejQfveQsbGS&#10;9uF+XPiIhpy7/SiDBrDXr26kyA7Y3vIxNgUY45CNdiRnO48vxu8CPLumJY+2jNySMHNBIbx8KT8x&#10;bqrtcTMuPynETef4FZmgDe/YBfuLqP6ZVzD+43cyvCZinFK+68FFx7W7+UPP0HROtyT1a4/sD1Ac&#10;mqRB7rnXi8rElvip+WAljtN3YnfaHLpbF8lOfFW+jCHUl24qAw9a2D++E52pT75pgDzm7kVN+JqW&#10;yiyqUvtR7azzwfhBbUBlfSLY9qMuvKmrD8CNlbmYNe0OHZUPW/cxbh/4VfmyAUAMoBft6YVuYu1N&#10;oO2LiFl04uIbcSRmqm+NXb9f6OvyyaCOxdrwmZ8AyA/km4M5opIg37T3Od9i9myvVAje24l3bOjY&#10;bn0j5SfSPtJrOh9/9EQ/4aP+Z/JJXEdkoMQxsGzrPp91+lxgmHbBHHuH/Td293yOUdH9l3mEvvPH&#10;CvAiPtN2aEOxc8YerEsdEUG3kQ9c7OG5vo57AxvM+HMd4TqelUKzQDz3gioXW4mPAvSRpzhZZ/IA&#10;gS5Qo8gxNZHP2/8nZQ31Snsr3GyKPPicPpw9rF7Urf93OvDjRoa0jc0+luOQuzJeS9/OBeLap+mF&#10;o6ko+etbW0o8sOMOtAdg0dAxdc7gdbLsBR7zVmDRMt2jRvsf42x+b53y3OunLDSon/PI8T7ZJUAq&#10;WC71/dIF+bJnauVTrm9e+9xycGoXfG85RKtxg99qj8TjYR9V9Rhfwudy8pEfGbKnMWOT+NOuiD/K&#10;Kju8UcPyjK2Id/j7M3OL8gOPfHRxvE95xzHqbsNd2bS6U3QAypfj8OPo0K88mF/C13sV8j3rBKB0&#10;6s+VIVz0ctueeDN9WqoqMc8GF/oAPkAYxgLy0OEugEb9t+ORD93WBwcwb+UfaS7CMT6o1PNDxobI&#10;HNtTr/Vv80K/o3/v3gDzTOR//jw3XXde82rmM4xZxEDB9G0r6A1NxUDHzcpbWSqH9RwixdnzTLdM&#10;rqTggoOdnKLMBvYBWfSjCib2YEGhf2N/QNVtS6qUb3mSNo/yI5+zAHan3eBvl6sOf8TRtbqt1zL4&#10;A8i01+e47SkY+S5+8zq/6fk5RS7md/wUX3ymuYGQ6BeYw1+s74b4kk14vT5Z3SkDjfYQ+TIHzH7Q&#10;wb3tmb0cbIEfOj8C65quR218Efs99AbWONdBKO4QQwsMzcIHgLgdMcK541Q9BIZZ0ypSZktwtBIQ&#10;SMbdnro41zmfl9a11IYY2siHzAA0+JCXjjv5lMGfenQdnhwKJwaNjOAISfVtBp/yVZruhFZuDqCJ&#10;GE5FD+gggaqtC02Oz0A9oB0S5+0A0KFQPKdTp2WmK9TyIt9+G7zypW4muWpUYy9wW96UvAJ51DuX&#10;ZQCNrcE1beHZnifbU7cfcDnuAo1j60TBFSjvM071MF/xMx46KYSxpdy86BoH3fmMTR9zgV280QP8&#10;3f7goccZyJf0qqf4oSMXjvHIh6f+ygukXWdorTIdcwG2QEfC4Iws9/R585rN+Jlgi074JBY4js1G&#10;P2RVu5UG1m3nUfp7av2JFfFzK9Ex4ru96s6/+7ortHKTz/EZyOPOZzb2PUAGcaFRzuYt0E0qjslH&#10;Pnz/wHfcZmHORtW7d9mQoLydrztYDSjIumDKsynegTwyNg8bdTOPerUJurMw45xByj6XTP4bNS2f&#10;9crkRFORJTf4Qvd5LkRjq3TmXdChYy/+Ylj9r5iLLDDqAkQ+E819og9/GcB3qULcfck8BufBwTJE&#10;ZtNj0arJFvztU/jrYggXGJCFp94ot9+HHnjclWXhLaN4ClRseX0yGdAoOEbeZUHvuG+B0vQ3RwYT&#10;AQBJ3b6gM25sHCCTfaOUBaN5Ca911vkmA/jkezNcdfS+q9CoHkrj/24sRybiwfKoLnHrRTxNvPWC&#10;tr7NZ84so+lKH56K1vEOmdxuMapCFtcFi4+sgsoPCS/MdZdtIXxmnFQlzlMtbcJ3Sm4L19Y7p2xo&#10;rPF3Ci2DjpvS/u4Cb4w4HtIPnnXGB9BKdIzvbBvZQXK/0ROef/XXf33z85//4uZ3fvt3bj795Hva&#10;NNPFG22qMvmhbcvt9hVymH6IWaxsQMc2jWtfPFPsAvSPxNUr9RvI4rasfHy/2r/Ku7kMTnWgr2SB&#10;Qh5AfvRhY1Glkq24lDPu0wTBNi8vXOIn8IrrNjHnLIR2+tAxqBxoGTZA9vZ1nZcN0uLHOe2l0PEd&#10;cvD1G1J0Qh/I5JONyL2/sIwjGzRsL+lfmZ0q336hXDagxUCDWFryKg+bu1/SceaHsSF4pcMxi9ws&#10;FHTzEBeM1SfUT/RXtRu0+TD+AbyymQ0EaIHPZ7ezil1OHSbcnIPDeIb8/CxBxhSTW7JDA5r0j3lq&#10;X3KrMh9qv0VP2pfOHfUYtwATAX0TE3RPvJngqc4BOfbihVcmblBdWQiq0oVMnZTDDp3CdqdbQpFB&#10;IsQeouWNQXUS3kha8mbseqX2hqy+sCFy9DdPdeGUp38///zzm4+fPfFGv28Ucucc+tiycUA/y8an&#10;b7agzal93JeN0r8nfrCp9ZPs3liXuPaHzj3Pk1zeVKOcfnjp6MM1T3cd/KhyLs7QT3AhqXFFTALI&#10;wg0uGQPC2/6euuD4N+ZExzGy5VNGM6KNNL7A8dxLBczr+HCBBIAHuhUfXD69YRNfIDcfwPNCtUEu&#10;oBQXW/bYSPrqDRHQbmwQe+BBizzTVd3EcnxjXJmBC7AoAg6bJZ3voFP1Kq/SBxf5gF4wFDvxOs1n&#10;Vb7Pz6kX+ukf6KPQCbppbzMPVr3q+Z1+Y7DHXHyBRgFNsGvmgdk4ohx65N2/f9iOvr/rOMcZdaUj&#10;AD48dv2Qk3PotaxypE5kJY+xiJiSpKbHV3Q99GgBetKuPT6INhvA7gPG3pUFumLsfpHUcgx9+u/K&#10;XrpOJW91INX/xZw38kcm8KHBDWb09aUHjmOPNbwAOSPzYXf66tBKO/WxZKutOC9gE84rF3zAi3yX&#10;40H6QoII+4VGxgxkBhedLudp5UUKXW8cQl8CwOPTzz6zKJZN+aT0cbTTyBVJKw+2tawiQNoNcOR2&#10;/tBNrVxIh07tB1/LMvNE8KjnNQW0RQcAx3jqV4VhnNI3Ajj6+AIBeulTINbwCfX1FZ302AljHU9b&#10;Eett659+71NfdO+NwMiJLB43xZeL/pXFY5m4YgP7DTrDlLzMT9GnkqR9W25lth7n4PIUXNph1rjm&#10;IyxkDs+DzvuO8BdQ21RWUiCbqdAbeyjP8csmvMYp1o8xk3zu9WHqeU5j2x++KE1S+JFiZ8BlyusF&#10;OcZL6BtP5b1oQww7FmwDrQ/V/2NLx19Ymx6v645ctAXVET5jgTf05Uf6KveV9oclWDawfcmSH++C&#10;2uwunKMsTpUY4mMXqehy7nHgHkfYpR9yd56OiKHVC+dWepj0t+RCDbvFzos/BjoBNPl3e5SNwGif&#10;YMHBV8h4J4P6IoZt7b8TPZFxXaqAD7yVTRfXwfeciPhSOReIDWN7+nL3KcTW1HQblOmIf9tjFKpt&#10;OG37MC1klO59hSh51pODymwdyEjfWF4+HxzLreOO/+jMBey7gI1neOx1Kif19mPmbGd480Dz+1fI&#10;33WyJJcytA32Rh0b0IkrXD19JdZn/jTjtupgR/qgCxjdLvJ6IhK+idz8YjPk5Q++PuZcH9oliy+3&#10;WTBUh3z8twN5PHavYoFiYfof7G1RJB8iOp6mInXWOfVkJtPRIfUqj4+RhcU4F+n081a3wHyP3G91&#10;M0jqEZc8GKAb4VjTIOfgOj6PKj6qPDxF6a0BnkhWHeTiU9/4tdWnutdOa89VRihU1tthYTRinPH4&#10;sAVzPWwi4EDQ/tsn87XbrPnQYg1CvamKEw67t+5d8VJiW7rvxddmW7Hl43wvqz473vuOewH7olwK&#10;5MK9dJIvd/jb0Kae5zGN4WUYyas8Ips5NkAMQhuU7oty4nKliY1jblV9PUefNpmn+WMLr7Gx/woC&#10;szl8k1Odx2/wRQp/J3EZ3Sguc3mQjEMf8U57hB8E1ZH00kl9h/Ard+3I/gxk/VvMYuS+mVSZ2KHz&#10;i/fygT4fdEVQgWlDVMBco/nO0Jfx6W8E6esu++BemDvXO5/LMqYBK9prICm4zM66XzyF/Cbr1Emf&#10;RL+Hl84AOXnbf+eynoNjXZsx6W05TwjbKbh8SoeuDzPSZzHmaPQ0tnHUUbU1eK2mvvf+3ODU+iBz&#10;XJrX8xOjxkVD9/U5wxIdYtAPWe6Cg75r2pLUtwwicB4/oPUhmjs/5pfQ8jpeFbs3Qd7Fxd+pVHkk&#10;uiFz2qxRyaCcP+x3Edt64xjQWMh+XOagDFh+0wljneoHEcwPGEeID3EEUMF8oi9XVxkTYBrJAz25&#10;weAL43RaZT7G3KxWmnayO4Lw2PPLJw0Mo39Y2NbZ0xpsz8Nw0DN/GWQ/Bg8D8w/vmDu1L0RofRrk&#10;HJsOllnnYzfxAI1AxVbIBA5ONC86OJwkFZHtyBdfMgXguY4madZJNFhMdAKz/KP8wnbouuRDY0/x&#10;GVCbLH6qnE46+hhJX+f6zSf1qxI3NxEjLHKAykzKJp9tq2MW4OSVbuSA2NiRV2VP/eI4Y76W3lvm&#10;Tq98yNtxOa5+VG2Z8bC2ygF4urOqPGM/F0558ZpH2vrY15PT8h+6LtdxOwRslViYuoNf/5QteMhk&#10;WyimHimmeo4+fADs2GPOy49I6zH516Cyi5U3JpDLcqw2kVrw9UQBROSig8kRZ/7jAgxPXfbJTXKh&#10;P2ZQvu5g1yKG35rl4l5eqcemPpsqueP9nTu3LGRgwSICGjyVyYRZBgi3sYvpS2ZP9LUJ7ImlBROe&#10;cChn4sBGSeOTjrr26+KB83eKX1LqZFMmbZaNAtoyT63YbyqvH5BHpy5nEOS1z5QBLIhK7xVIAuoj&#10;C5XgA+4DfmNG6XfSz1X1xaAa77qav9LR61CGeaOFjUF4HjhkFcCbFqL/EXYWf353gc159TTmZ99q&#10;csVGevwcfyuCLGtpkiJrdKmsxwBvPH3B755e7SOKovlQizhew5qFmDen1P6hQbvawXZRPkqWh2W3&#10;/YWpTbB3WuigK0DbIV4AIqCAjJhW1SwvJ1Lb/W9x4MXdaLxCCx6+E1m8X+k3J6jnCxo8jfhOTwGr&#10;vmNKaeQKlfBRnuKRfM57RzP8Oa9c9SsT5h1oG9TlQ5tFEz9tPEjg85tD7ySUeYwM9pPsywRFVS0f&#10;E174dmMHWeTmW0BMFtAdqJw+UjG8AOS+C1bbsv3BnRiaum6rQ6B6+nesdEGe6SHx+OWvv7r5xV/8&#10;xc2XX35586N/8ENqKv+hngbM3d2I4KcvJdMuD/Rog2+9cRw5O76e/XUxvokgeIxDbsOKo7TtbGjS&#10;DmzI4cfGdOtz5zh8vUkr2yMncRzfyW4z++S8eahfuZ2Kf/oALeBkBeJkh8pOHv1bzoPhjU3RtgxK&#10;+zYF6AHlw3HsM/6VzM0rfVLbT29MSD/OQqT9E83MgWBbVN7QCG3LgO4zhntcl13tLzbMhid8iNfK&#10;dk7tB40TfgJQ+nJRmo1lLiiWRifStrv8RT502HjszUPI6I9i+i0LRuJGuBxwM8d3/j2Z2AE97FPp&#10;2JweuY3y2jLa19Svrg8Ye7D/zJtMf/Q0PRHjlYE+Fg/fwASzDbpAJIuqaUNIgY3iL8oecDfBtCv3&#10;A5sNLY9kTz8A9m1AHy7m+jXtGEP07098YrvQZIxPjD1SezO+Yvqzzz+7+fGPf0uvgX7spxKw8Vv9&#10;5MOj1zzRRrvLmEj8ANj9eBqQ9pK5ARsM4KAV4yrAPAG/EXORg81xjfWWMT5DP2xDlm0EVx3gj9g5&#10;51ycYx78aJ6AYz3CpiG4yMQTaF2ewyt0sTW0M6ZXBvCBnT56U4eNHnibrvR5qJvgsFXHsIwh6U+g&#10;AR50Sptzfk9tl8HlxJHcTDkfwDEsWcC1TLgOUHHpUhcA5y5IefiW7i7XfgGHfG8ISU/iGnzy8GUW&#10;wtiPmE7bq8yVIeeVkTRjE7TeveNVu7lJALrguu2MDuR99FE3idMvMZ5hd+aQxBty9II7cvPhTRHI&#10;SCxRjizQBiqfT+aredQRgnM9HxqZWnfXya+Snwtp8EQWqiI/dMAtPilyP3qUNpCnweJLXEW98iDd&#10;6+FfAFt0DrrLSWVQqBMaTV3NxI0/pyS84cK48BJdaNNnVI5cUE1cu5rMsm8Entc+1APQBYB2pMp5&#10;9B991d/gl8iqcjUvWcrn1Kf/WWUqpm4+OQYbG5MHtJzjXLRJG7MME6eJA/XPOieffgEoDZ/wNX6o&#10;vXY5ekzaJ3CZE0ADfD5jBvdZ9F21rfs68LCLPr6oonPbXSk0yKc+qdvGEip50PdNbG6D2S+wyMNX&#10;1QzQZIOQp65rZ/NX/2TaM+e2HKoLcNPUkoHjOZeA0iU6gmcZVdZXLEbnw94Zz9l8lT76W+Vu6/DA&#10;/vFB6e0pxwD9CjQqE3T4FLhpBRt1Iww8dMw4ybjOK3plL/ON3KEHBeKmnhqK0glAPxHJBYzxLfUY&#10;g4yhFPBrnEl17r/Jd6G+0J21rZ9E0jnrSjb/ufBCHhdBZVX3fbrd03xDORRyI0qpWSR/wU+/VLHG&#10;lwMjsowae/ZveBxbV41j/n69uv0ak1n/hYU99EGOxBftfGJM/R99IDFCnwyASwfgZDYryWfucQHQ&#10;5U/oXvdTzZWCBa/S0oig44zZlHb/IZjiBq2pu37i6WQ42o3rUl9zVvSlTthKvykvzT1F3yWrZaYW&#10;4k47Mn/0SC1w0/Jzzjf28RyuSEeR7Qot9DSucHwDJyorq3JuVdZhfbEy3nPAG1cQ0O1BONRz32X8&#10;7t/R39HG8xZCYtxv5pq5pGpRU//Sn3/pvfclkLKs4wuTnry9rTe/KWq+FtmM66HhMts1tk58HvJT&#10;Xl6w4/gWUF/yehxUupvex+ilOMjNsokv01QtYuotexAbYJvaj2xwuVDD07mNrw3dh+DzB9CHM764&#10;z9daivU5kXVf+1se50CaLnHnUxqeV7JG1VT8uJAUOTJvg8BvBqVvuw1Pajb/TKX2vTDzxUnkONfn&#10;vHVLs215z6+NivO3TXmwwbDJlPYZv7L2RJb+7fQvZN7qg2O55L79AjjrgbZ9IgxI93ElBl364a+u&#10;OeBXu3DMEHlP8+u/K7S/g9Kijz2If3ykGBa7VQa/+kkHZq9Iddog3ctZ/7qNYgjoQlP1aFtuf5dN&#10;aehsifABLvCam2kgW3AQwWXQnEzsw79jX/mRMvjnb8Zn6r3TfKX6g4NOOafsXAsb4Gt0yByWPrFz&#10;GbAry+2aqZvyg3DptW77NeY6KAu++TH30R86loc1FClMYjrFN941CZoXHXpGWprNg95dkP4ldMAV&#10;a8kg2bxPpjGY+KEfUWI5N2KeM2/j91ZkPXzu9TGaDZzFsR+iNxaAP3CW+3werDOeLUim7YC8cq8B&#10;u1yMqWVUQu9J6f/ZI6R/py9/PW9+cZ58+VLnAGplvqK4I6bmnDLAc42xlSRJ5vbdPPyBaNycpk0q&#10;VNGn7dOEXKv4G4mrh5r/axNuOoPUVOejjocA7eIMgWGEkbwhopS8fTBa1JGuBp50lV05OAfk+fxK&#10;lYssZAQIgATopfEsM73pAE5HF1LnSl5ELl8Mx3HPH2x3sbRs0cKrAgefiNKYGXAA7MfngHQka8Et&#10;Pkz94vhDdsoZ8PtUgzfTIWL9Qu2sZ+W1HAdD61BcTzpGHjq1wi5jdW4Kzk7T+aNzccbdJbfwW74K&#10;5iD0sOShc3Eqa8/P6S5LccuHVBa3X8/1OKe89eHOP/CcR+j15wW8Nn6cbvYpfXB7XDqkPXa57AvO&#10;jmdeFAo47gWZ1uXObhEJHWTUnzfaaXObHOVT2kI1H1y68wwnmAlBdAutzzmqtwQ0IHTJ3SWO/yGz&#10;kdrwfRjZQRCxxDMdVGIsG7eJfZoqcvjOYW+ysSHJE2rTTijzJAsbaFtX5+90gQ6b0Ml5QiFc2ggL&#10;ay+uRAewPaxZdEGOt7ojiTYJ/Ws2Ip8PnTWTcTb/iusNX03cC9fqowv4DzShZ3Jf2fGbjyW3U59P&#10;Z608LGx59fVA9dAvuhLDI7/y4elFg3yEPKWPTByrEoc37yQ3srDQwO7UKQ82VJnEFmx/1eW3OnT9&#10;Q/Kn/6S8sYlwiQeVy447xBfoFZ5iq1nygace0L5SjgQTTdn/LrAWUcM6IAO/wZELAZA4ZIEO8u8Q&#10;fVQHO25llhO7j/h9NZWyMnYx4RSpjG2XNClggCV+wCdFDtMfHi4/TGeRKK/dyOCYjRLSTh51uHAr&#10;L6k3wMHXMRMJ3HLvHpv0h/2GteiVhvRzxOR89mKkk+SYk9WHUEkf/nbgYtZdgN2YX+g/+g8yMvPX&#10;TZjqDnWsCXvmKLRbNsu+/NWXNz/72Z/7FdDf18Wnjz/+RDrrAp9uHsA+q36V2/jMoXFoz7TTxKEu&#10;oG6xXTruw6e9UBd7rnmCanLBwfwUM1yoYv5D/OzAxI48PVPndKdNXYB0/+z1wUcV5CyUBueQoC6/&#10;8eS2Lb0y9kBT8inwHuo3qF7wSl6C0HWstetBa4/5nntBObqQh70qL+c64X9B45/+JDQkd20hRMYi&#10;bEEZH+oiD7zpf7noE7kjI/nFhQk43iRRmFVeLiQyLvD2ja+/+Vo+iEBoV7tH1MQF9Duvsi7oMAt/&#10;9GXynRst0IF42uKSflJqIxMQ2fA1LSF9xhTZTtERecZ/jFMEs3VPfl4RBl3aN3nxpb5dj3EuF8cu&#10;bVE8bMjd0WyA8trlI4YYI9qHRF7qFIhjYfTUbYyLv64/MYKoO3DR99ULjVEa3x7z6lL5khtQPv3e&#10;925++MMf+gnbl3LdG+0uebNa+nDTBm3MdtexbWcTyJdqL691sY+LsPvmiHlKPnBpa/Yjvpm2uuIL&#10;nMaXKtGD2RMTN9CBr3nqmJQxCF4c097xOTr36dHOlakrFC3o02diZ4MOYuMph6ZoQG//gAse4Pwx&#10;JnEJEL8FysHdn6qx3tDVH8d7uwCftkheLsJnoc/4XPrgUK98rOPYouMoOBzTZ0CPDwBdukKZe7Uz&#10;+t5v1L54CpmL6NIqvpmbTFXFfoYndPmUt4lSY3sjC3mMU0B1Q37MkvnWxKJjMoFYnTuOlY/tgP1e&#10;qY3gUwb9DcBDLi7OFva2RgyxNuq4ahuO7ySMfQAN+9O0Dt+ZHvEGPrgSFXmA+p9j8koj+iaOKCOf&#10;9t4+LXl8HwAt5CT1R/R6XKy9LThPdGnnHbebFt/+AQejC6jPBULOabP0g76JSeeRsTWTYhn+AWTh&#10;hiDw+IPGuQ7n6ukdo9h4l58668lA0aOvB0xPtNbccei7/tgguKovHxMjvnFyUuavhf0Vw+RZZmJ+&#10;4r5vuDFP+EgG+PY8F+Aid2mSxo7y8bQj2hR1VGDz0OIbo6SWD9n1MdAf6ZgbXKmLXMWHjufgSumv&#10;KNNX0tQWrmJD9XyzweRJgGVD8uH1zdffWFZvKPlCAjfq8DM8ei21bn7hzQimLxrVueRI0dNybZng&#10;ZSNp3oLDzVz6o49NDFhcRPYTxqQFVV3A/HQ/pyAyHPbnBjd0QQYA+ra9z7jBC54QPQhTzsVVxkf6&#10;Li4O37uXGK+uoUUfccRKhYGSRd6Eox4f76eQrw98K5dt4nEmk/pWxe/GVZlpyG/Uob9jExS56Wcf&#10;aT310Gui6Ol1sKT4RvF9yBzJ5PlIiJAcDjAuMJ1HlqNOS6+n4AaOOmRZVum7iq9Xn7F4HDyOTt1U&#10;sG9GnnWR1f37cL3GYOiUJfbZ4aCftc7SAFr6HDpJD+Jm8jzG6Jg1BwDdHTd5o4sx1E3M+snzEejg&#10;L/2xd2k/Ci/2ngqTQBs5uSE58qcPpNjyQ+WSlWtCu0Abx36Js+Rz7D/JAqBToXpB2G/mUoHnzkW4&#10;kj70+lJtik15yofuhXDQW3XZty1f1l/M5SjM23xYczBN9Dg/Yz21bWfxYG/SPOxTvT5f7RdgHBoJ&#10;fN6va75vGWluqBaH3Zj4afR4QzubAFl25OZP2h56HYqtOtBFZsqQacdpWTPLpz6lvFB9wPGYVFcp&#10;JFlzYFTGasMW4s5TPv7k522sm47vM59hPTk3tZPu/Q90Kk+I3v7ex0bjx+u3EScHOxSgXTuXT8+L&#10;07T5zN8LpdUy8qFTOxWvqcvcb8Y4rRffRK674vscO6W7p8QEgI/tZ39xfOhNuaVE1mlvO22Omw8u&#10;sOvFselZV8YBzRX0d+hxySsUoNGj96fQBpiH7BDbzQ1ag4OMHHrsFv8dPGf04BHZyxy5a4vyot6e&#10;d/iVfOL6qAOuOYnxbrPitC54jNto0Xk1eR8C6uCqji0+EUPrL86sD/v0rucF7EW4ThzedcWH+Pxt&#10;y2sfeBaax/m53ZK3l3MORL/Yk/L6Nb7UmlBvOXIbwLEqp1/BztZ1uwHAdpbK9iH+EW38stsffoXK&#10;0pT8+r8peXs552fgrRYZBg4diD+DZPaYpQGl/SDnHBPP93i4jzkNMO00J/o+5e99yC7fwj8dBGdo&#10;q0xsLwBzAqXVdM/j2DFt23N22Q/Qt2R1Tdn7Adrul6239B9U7PBmPeDBXEJCMobKftjpnWzEG1RZ&#10;++aNcKqIbykj7qZLcN+AgqKXNlgOQpn5zTkOer7b9ZoGeo4LQQa9zMWokDv3MQw+VAc0DaKbRFnk&#10;0bEKofVIEViwGisnQ79BR8oi/+8CLMBgBS0mi6UddtLtikzgkG/dzRwzjQ46X3V03AGqdM2H5hf1&#10;3AhNQl8OeoQR7PRso8Nn4Y0MF7Vd7daX5US36kg9ZJ/UvMZdu9wHIXFRIKNH66UOE9NDqNZtWrrd&#10;dDnoHfYBl3LbxDKedHdIjHAiULyd1i7Dnt/jXebmNa0NirPTrx5NW2c/B5/f6+HCGb/1Q8pCG8Bn&#10;75ONegXoCdMTUvxJHfIYILgb+0OAX1YDF3JpE8tsjECrn5SlV4APm5iqgEPMBjygKfn3WMBuUPpg&#10;1lsrDIVPp2WNSPXxxRZ1WkDr7sfdmKUMm9FBwbKvh+IVaLymLK8qZMORTVAuyvJ0J5ud0b9P3FIG&#10;DejxgT8d8YE/CwLJBrABm3Z/dIb1AXW4c8vP4Ql/l5+NA+RFfnzFRhi43niYdgEdfINF6gMz1ddO&#10;q3lsZt0TvXtK6ZfY3CCm7jH48VSN+LhnQHZ9Dvse8YRPK1snt3iKGOPKqBdMsksnIPBGQ2hbVtEt&#10;DXhkSgZWIHrAPr7C3p38ZnBJGXjoSHoBEpV+s0BxaAbPvmJjiChic0Y0Ctvh2G/KRKR0DlzKMpGA&#10;VgGZMKPtPwSRp/bY5XUb1FNH+JintLEPb7IgpmBY++51LvnEBvvF4Jaf0z0ednrXbEheP9BJXemK&#10;ZaU2qcdk4x2coNu2cPgsNqSM+QWhtoM3lciQKyiK73Lk7HMFMjeQyQyRsbKWjlI5I24I5UgzeCp4&#10;wStaReErvaryp//7p7oI9ejmX/z+79988f3ve+w3XesZm5R1bUh59D7Gqrbv5oNDX+mP5WkdPeEj&#10;/myU8uQgeK+Fd38uOGJLnogrPXgTM+XJuV8BSHAK3MamvH2z+26Xjs46Zs5TN9yKS2hJjgIbVNDt&#10;Jml5g8IG84PX1Sv9eO0S3RlnSin8zU+VGZeREYBW+zHORx0Ozbc83e8wpgjY1KavZnJ6j4szqhQ5&#10;cxELHOwXmycPO/pv+k/oohf5vcjkJwvQy/28+jX10XKNfVxbUU85sLAenFdG9Ma+jB1sLr/g9a06&#10;b12OVct1wWWeSv/BmwRcV/1eUuhLJ9qaDsFpflKajPRDFi1wwAGcl0N/580HR+yCF/kv0+ZDLuMb&#10;bfkgZJWP06XvluXDLrQ48YVpyVb7kOehGvMJ6CO4QKwXQNs+ZNMeHz16oBswnnlzigtsPDX89m1u&#10;fuLuXmzJJ7IyR1e5aHm+oQ2sjhP4PvEf29XHlZF48Qa6+BIrzHVCI/EFj86va3vqVB+n8g84/FZv&#10;1xLFoQ4bVMQ6tEqDtD5AiX2Oil0SI2obwkudsaFWQzugj9uN8NDf9tYjK24Hil949gJT6QZPjhVf&#10;YgrZiTFsVb2UrTEp7Yy+CTp8kIsP9eC7dNiFOh1TH39Ej94Yl8CC5i9/+UtfJHr69Om05wQy7TJz&#10;K+YBh/12W8IKukBl7zm0GwdG0BdlyH/II/1lw9YBrzpyDGWf+2JPdPbFbdHOhWV+s3fmZ5LXm/nY&#10;Vb7ArogWfvGxZZKtAWye//gBPPBV3bpgY/7pR7CFb45QPegSq6YhZM8VoDf1XODz9Am5ABUbts5K&#10;VYk7wpEbvRIDyBw7eZwY+1qeIZ4nfhLD+wasdZgYIc4AytnExz9+cst9tujrHHt43JMhSp+Uv8YX&#10;N+Ls8pgHGJVLaY93e5LHJ3ERwaGTsS9lraezDTf+oQaxoQKR1Z9kxT7UuS8dC71BovYHL7FXOgcv&#10;ZHfXT/XxF7hA45fjygXOw/uPxi/HXgSUkQXb8gp6YK+PzKVBPsCGTnm1jHw/PUy55CDf6yvRZs7u&#10;N78gp45dNr7Vqfgxn+c3yvUGhLlhirUpOvK7nsTpDshRu1Qm28O0IiM8woc1RuKcG0PAY45MW8i8&#10;Uv4wPWxy3CCITOTnY9ep7qUcBw/aG+0/F3IrG3mjsXndt/1Dc9cncqZdieXiu+NwXF053jeey6Xx&#10;Av/aI7TpxxVrE3PkIZr7eB+nD3invqGyQMN8KJ8+onmeZ2sN+XRwIIa9uMGb3/WzjYnPBeHHacdL&#10;jnsRmGMA3ndBi4PX9kidyHpXXcqoj335ql9bh3NuZFOJYovxLnGUevRh6LDrJDKO5lKA7GEzivZy&#10;05dNrKEEqa5nmhawioo09vIGqnj3uByLVr74H2Am/I4NaYUrew3ZZ2DPwtwtZ/m2buUxgfd8BRcd&#10;sFH6dlB3W52PHQayBfTXG4CwrezNfBOajWv03KHyNo+LuXfBi/kJLnBKc6WS1/EmOfCl7sTCPGqz&#10;tHueaqJ9XDKQl4SL7Blzjv7+0B1e1ZmRx3DSozJ4TBdCz7FJeKSe5QqFRdN+wVygiG791PSCn+it&#10;mLNtL/Vh495zWNSvrCJAfi7GDH3pTBs2Dsf6Q2bLnRAbKZVMkwBbvapjjJtFikuf4XmGx+3L37CF&#10;yC5H7WPipTtyoG/t5vLf4OvCRif8ltVeyNFjUMurKXmWQVj8t75TZ13aGvwztM01v22v5x9Kzf8U&#10;W62D7PWZxylia8JRm3RG86uFdXTmW7kax6UJgWPMO9ppyxf9ZnwgrS09jlQP8xhnf6B+x5+i0T/Q&#10;Jq23jpl/AOVTPMyw+pbapIWTUqc+PRWtU8eq5Q0R+KKGslz3zHdVnIPQVwXNI/ABdnddWgG0dLOy&#10;QUSha3ocCD5EGxweZjSIaHWxXn6DSYr43suQI3pkf+LAyhHl0OAD3l0A3eKe8fBVaInG0OM8x5f6&#10;2c4iYNkxEPgmmG8Odx1c9Pf0New2auKt8Yr8i/FIY4hmOgsPCYmx4iwdRnLKXtc/qlX5IQDtMzhP&#10;X6bjk6P9YZcdSitzlBOxnTj19Om+yV50q+3vDOY4c/Jcy0ACztGL2GVvse0z88P4jHL7eaO32wbZ&#10;/ae2cMbbqvgw+/ebfiiAToVdoeZt6cOjM6NDYGKUyn1tVgegbmwgXBfpDgLdwS13LefZEVYQJfMx&#10;v1PecthZwE34hbMJfD5sh4Oh/WqrjQ+4NubJKA0OjFwHrYmM8iz3BGkX19BqvtPhE/qUXoeD/1Fe&#10;vQiHNKTDfl2Y0wKyuXDU24/Kd5lL+OW16KuQIRwbUUa+6cvHHDcPuvs5+ckbnYfJBd3Bqf0oK43K&#10;cdA5AnKnAQ9vAphbvlrO2U7vnL9V8WF5ke64O15xmse5L/pqoU/Koh8gLrxA9sXF6EU+dEu7aSao&#10;1GBiwMDbxqh2ob7ck8uhqdrL5pWFTZvScgyOXbtRSpkHGeV7gYsgAsoT+4dtU3L5/T57lKfEVgwy&#10;yIo+PPShrXsiMedKFqBD/9ANfGKAp4q0hzAwdnR9fKwLcNoIA/fmHRfaE9vkWwduQ5GeXpSJOpBz&#10;vQJbv5H86tVLXUDmInKeFu6rBnk9mBDdZyGD6Y8E+zG0+lkLP0042PRgon+PKxCCB/rNSADdbXMd&#10;Q6cfHdjPRvJX3v0P732gKW8Wmt6A0+IZm1oGYmDZ+ubm6VN+g/TgQ5tHJl5tAx138MPreBWxMqRT&#10;AbqA+2jR4kK0iSr/keJ6rnfZTsj5Zl4pF79pA2g2oz1IQUf8gbw+JQs9Z8yXdfHd7/ET8lcG+HZz&#10;1nagcKBH4GIDgE02yyR/1G4uEI6b4+hmfVygL+XZli1rvlLTHUZtezMFdB1vxipumRhaztF1kSjN&#10;4XHBt0jSiWrIW72bHigRojpRfi1GyfswxL/QYrwmPoAM1W0vkYe81QVdIey2K1n6KuN3eu3rXXC8&#10;hmjap+gfukpH/MukdTwK/bxSBx/xhOPrm0ePH/kC/M///Oc3nzx7dvPDH3yh3x19ptjUfIOLLlHh&#10;qhi/+tWvzA87cbccC5puFGMPNmiRh+O8Uhgy9GFpw9TjQ5yBV1zEpk42QjU+yqbVC/wegwOuqjrP&#10;tNSezUUFxeu5C/RFPQC+Phb95oUmsuilgbyWVwfQBSij/bk/UeoJJfLoQxmmKh3w6S+Ys1mu2ayB&#10;nuNcDYjf+KRs3+jv2EJ9ITrxF7zVTwEP+B14+PqCYBxUXVf/MPOI5u+yVyY2r3lCjc1lgIuPyAYf&#10;Nkc9H8EQA9A604OuN0zGhvBnPOHz/JtvlOYiPhfjPJ+QzNzwQf/hG4Cm72XTFlq7/Xwu3s6bMiVa&#10;xghP+K9V91wHUQ85I3tpduOAcuhEF2ycyXx1Cw3Kj1gjbwdsuOO3rJvP5dl8UvDrQ9rAsonaDXNZ&#10;fuf36bN5Al+xSfz1KW5ZwfWhgR74DFrwy/iW+QxPExOXtEPHwmYj66woxcciYxx8Am/iDpkb68i7&#10;bEtFQJXgT1ygP+2d10D3RgzO4S3vxNeqp3AQnVwQpB0jEzQ8r6F8nhYJA30PL8siHYTpIsY/20/1&#10;fQOXZO4YAkJoS37Vb9zWB5Z52ui7aYfgELeUgYdc7W869nSDGvouFz6QTepsRJCP7WjrOz92a7NA&#10;jO1a1pR6n376qfz7SE/16DW2ksO0lA9OY2PM4TjAp8w5gCOWE6PU6ZwNPaqXkQcfmuDxIWbyhE90&#10;S33mreNr1cHmkUl1eNpqbIi+fboIPnz0VVaiH5pkhBdH43fjS+bxa/0GhojsZMzbN99Ib+jI0M4D&#10;kzilbZAf2eM/n2ND2stcaKmMx41bkdlyw3Vkh0Xpofc1gC7/QOjm2L+jm8MVf598wps0mHvnQjYx&#10;8q3easQNBqzTn/AKUOyhetihvC278vE3r/OFD5Hnngq5xtSVkXput8rnOHGcJ0gRyfWJUU5U3/rK&#10;t9SJmsrTcceFjAei6XgLs8Zm+gkIBWIPa6CnLtXOS1/Fla/y2l5qf+avcmS9C4KX9gke8lKn9RuD&#10;5PPTAJEifI2n/NgwOkCD/H72iwj0x8xX3BeqDYCD78TMx7QLylI385WnT57ERupLKPOaRT5mXOUN&#10;Gp7rj9zIfKxv8MH4DKEEsWP4ci70yILf3LccfSeR0N9spmbwiZfMp6pff6Kl9mq+K+iL8/oIG/aG&#10;ivaDlFF3t2HrUOYxiDkvfhetQsajzH36Ex7QAaOvOAf3TNfybf1PaVIXe6hhUW3Ba/2sxJvZpLRc&#10;alf+uRbJBvgmOclFGdzZsH7y7rHOE++8Yvz+rC/v+WbD6GBfqD4xIYkhtaDrMDLylPEqunVAe7JO&#10;IpP+mhaMLsh0C/29GdWfFAjNIaA8t1vFoMukZ+x/xJILqGcPEFuhQwot13PKYK0yxYKxt7LzeBOH&#10;uOrQU+zNBjN2gypcYsPg8W1u4zN+QgtAjjy1mb7Qmfqi/QSjOdTPGEwOet7TE6eIWd2sjxiTN2qu&#10;ythpgQr3C6jgUgeRHD46Z7y0rWQW5gseP7hZXETYKP4QfOg3gCvzpdaSe+Tc+diO6mNezW8C22a8&#10;ZtLxhNzEFfZWbGMP2YZ9szjiGOuRufwWf+EDJNbXZ8ixWR/jCLBv44v1AlB6PuFcgoDtMY1M1Vm8&#10;hG3Y7adj6pR3Y7JvcGm/77iavQ3W2X7dO7RHtrAaXhKAuahDclNj4ajOc/+Gufwp3p4zsw7V365j&#10;hMU2h/7NW8GZ7kZ2ybyjFzTvwf8OsJ122YdHq1SWnu8pZV1LkM+50yzwcyy9dts4c77QZ7+AsfBE&#10;Zh1XNtEB3G9OPzNk7kzqU1fXV9dTlXW9gl58yip8iKGDdOMiZfGDK+xIpeEUHN0kMPY/+i6H4kH4&#10;A0c7+R21+VxEAtAnutIO0yZQgLgFsCcfxj5u/qvf39eHLH2lRs1tX5XxRrOGO3QUT/iZc75Kr9WR&#10;hRitfTbUq4dCF8kEeXVBv77+2fqYuNaRYwvskOtXp8a3cZAU29ntQ3gBe5p5U+b9Xefsdq6O5LEe&#10;2mP8zKF22XlYF7Uh1sjVmX4QH3Mur5pM149nmvt56Vf+lr0vn/KWFfc3Sc/0HVd0/b6xJRToK9pv&#10;e76w9e1Ey6KhdoeuO7Rs3OEi8jLmJJ4h559BVH7rF4cK1Ys8fIQsYrqzuX18Ko8vFTMicCq6XVc5&#10;xIDn7Jo/y6HGQQ64IoevUei4sg1CEn3v824y/WpnpfTzGZsYgzrnzjwEwXilOWGi1TrVrOdqkSqv&#10;fVL4/u+H+wC8Ow3ltRS2EtkESkPygo2JihDYJEHQQhsGymIY0gvFi6iU+kBTjt+HS9n7IBN81R1+&#10;bajFrwzw4RgjYRzYmzdxqBOOlwGnMvjQL1Cv9MijDvZgImRak0dZcZtP3g6hE7m9qBV3GjzOBnB+&#10;7yBg2sukWeIsQH7kbiZ8OlhzDH+g8kID2zBhIzW+fEc54Do7A+cmwDksvckmw4D/S4MMjqFV2MvI&#10;2+OF800FTi/q7ud3yXfmV56kZ35msn3xZAR457jhnHwaqKS6pWN5bKQsO7JE1tgYf1q+wyQph6pw&#10;iR9ouZ5SAD/iL290bPHnQn2ZHily8Tf1XM7xZv/WaVpcaPh4/GgZhAQ9L0SmXVuujR54tLXah/Qj&#10;bcqSf/9+XucKL//WrxZX87Ybb1iQ33aajQQ9fSD7No/Bjwm4edyDJptH2RDpxgGi0E+xAYJtgxv7&#10;4StfIBNf8gHOiQH0oC17w8X5lKmDngs0XEx4Tfsbv1OXOtfiBxliF167p9eZjo+8Sbn6JakAAEAA&#10;SURBVGt+ousNV71i/Hn1mQUohGXjXMQjVpwResjJXzPBlDwF5EUfVKt+LGr95LH11WJAdV1d5+hq&#10;X6meB1LhsoCmLnriZ1cbBuRHry1YVUYe+AXbc/q8+ICNlvAGZ+8PW2dPdx70rtBjY4uQg03bBMI5&#10;FjebULe6Q5PzQulaP+kGMDgDTLa4cNFY6JjWV0MbSV8MwNSv3aGJXEllU2+sxEflXbtdk6s4TFZ7&#10;7DjH16J95EWCqnPkIw9ltPPgsHanbYRmxl/qUd56wYwvemw554R2DnTCMdm3kl4gLm/bZuqC7HgU&#10;c+TBE5EfAXOMLy2Y4oU3AfyNnkj7+c9/fvPF59/XK2i/MD9kru0qv1Pl8+YAYoALP7TVxq1aun1J&#10;mwaXvpLJest9J72EUIk3Hdt/oDcyks9f49qbH1XSUiG24m/okwWu7TZ4WLDyTpWlR/WhDRJz9OgE&#10;EvithxzFKx3rMvpQ76KcfCoJLJs3cdKWiW8Andye6Ic8Ic+rQbEhF53wQdsEeb1wYLtJV56+gkbB&#10;8mIH6c5xNm6PcsuIVYQTfinDL/TR1r16Cwca4Pnik9q8f6NM/Gxb+EgmoHjp02OHbAJP2dDkCeDk&#10;xzbwo68D6C95isG0jJ+2gqz6F0hmxh88on/wKCN1qeh0A5Ys3008ZRAg5un3wKdNt4jzLtKRRawF&#10;GatMePsqXuqCiGChvaH5kH61YBnh24xJK7tlUukr/cQCsvlCHEwk96effu/mB7oJ4+nTJ/r938d6&#10;Ci6+m2LrQ1z0Yl5IR6aO1bEheZX3sNuFSCr3uKW2iW+IC/cJQsJvhSV38wgDPXnOuEDZzg+tG1fU&#10;bxnH5APN67k3CodOy42or+L49YZz7psWtL7xOC5/5IK29B35dhkau4uuzRzbeINQBfaH+JMS/wtX&#10;B5WVdAfo7jbay3qMPYlD6vppfaUc12afq58t3dgsF1Og26ePoEWcQot4Dq3ISHxyzqftjDZZubiw&#10;nPrpH6Sey8Cn74t80QuZABWF5vQpzKGSf8gOEhdXOl+jnLGmNDjHPshNHqSJM2grWx6zE5TPOJF4&#10;oY5vdqCPAVGVeoHUMaDzyH2M1bSD0A+NbDjHj/B8eHpCCh47oBv1Y3vZlEoDyF85qhdp7Q0a9RJf&#10;sRn4PlddbMvF3m+1ydwLCdws8etf/9o+4PW5P/7xT4xvWqJNH2Jd3b6Yp0c/8tpGRryVVLbKwnli&#10;4Hi97y43FzGQsWMfOlMOfTZJoMMH3o8+mnGLPOgqbZxZAOXZRiMNtink+LCXoke4Kj1QbEt4Wz9o&#10;UVwbKiUrfXfo3J/1gG9A0MVa6oEPDSDfiT3O4Ul5cayncI0/KcfoxU0s3+lDn+a6shFl8a/aL5s6&#10;wFaPVzzjW/YCsDkAfiFvQIu9aattL2JnoG8oSCqUd//bPhg9axtkqS5Jw4tyNKd8/9CuAHD31Cfz&#10;RYziT2hwzIYY8tP3cHNaaMe+5V1aqXvsMbUcGSpP+qeDo3U5Tn1UmV3mutJLcRg7Rnbb5lSPU+ri&#10;4/bjQ9DrA2niG/zkHM2pZCOZGpoPdNHqI10ExvYfP+PG5Ze20cuXeeWudcakW5yarr7OG/bjxhbf&#10;StEfevd1kfL8Gv1byFcy7DrH7+FH0MZMopv2ia/fba/8tg+wzfg+PjkY9NzzOenJeedIHq8cO5cG&#10;6DgmorYDtDvOkGf/ax/M4wAyyuasC6AL+OKdj/Q1CnAjdXUw/f1ifhtJ64wurUs2cWFSlj/xHn5y&#10;9vCArrgL04qG2tAqyeC4+amaVwOsxN0makMq+sIsvFSR15XzimegOvqE8x58IO26Z6FVIGV4jCwh&#10;p+onxZN+mVeu01/nt4CJf43RGmupBQnmxX49KISV4QvCIxXtxXnKp38C6LKoFzxn5WvZENoB7AE+&#10;7jGtFkwan+AXWxwP2RXtjy54oZeYwhcBGpeJR8YFCvhMS1PiMuUxH2yIOPZUP7odOKq4gLbrdaRy&#10;SoPCXvhdaxtoC5e3LyB7obJxXn/zmug9PorrtPJcZH745ILPxv99NXf+9cdFnuTYaUKH8x0nebHx&#10;uBwk/nGLj8HJiY9+oy+v9UyAqtfXWGYy1AbVfNomywjdlj922UBYQhd7UgiqrLTqtxPWB089JmxY&#10;S84t79ph+8fd1m5JNIKR630yWWYhG/9EfPnTdjj5bdqKWumKHo+lEho5PM/T1aNF40R7P2WMRz7M&#10;u+PTVqwT/FWh+iEzYx0pfeU93aByXYNwUQ9ruu/7DeA3epPBh6C8kY8PF31ZJ+Gz+O1oo8VtPHDe&#10;ehf6yT+U9Qbh9g3pj7J/jU3h9T7ALuPmqyjQvx1X17x9tboz16uJaRk4aUCk/XYxedlrY2dLVOYI&#10;8M1+Kz8fpthh7qC6F/2z8nixHLiXsPMIHeZqQPtWfpIPoO13Tgwd/gxKlqy36Ael3+e2YTrzszgf&#10;qGoSvkYHYmVkf95xkpjoPrIEKstpH5JROYwZuwwcN3ZWhTlIvuypOhwzr7Ge2Fb1dl8jEji37XtJ&#10;VeN77iCCUJTPpIs7Z7wQw/HjQAyOwKQwc/Au4Wr85QbTIxCgzR/gY871ybn18fH1jKPo2hELejFa&#10;shen9Dk/GwHWlYcGdsiU2jEeeiQAzzRv0d4Drsgb3/Inpa7tPMHaMtMUnU5WuYObz71HqqO/NAHq&#10;Y0MR15dpUeIOtPZMavI6lKsg6qCkIdHh0tkQMJWlKaL3mBSoNysneatM+hAHWUjFzsafUHB9jDl1&#10;qAd+5XcBZSPszmOVjRw9B6cyksf5uZ7zkBzeMVyrO638nPQODfKcTxXZh4kv9b95/jzyIiX0NkDX&#10;5B22wlvktWyvU75NIeXBsnRH1w5+2NULQpXDIXSTeutUmR4E4VcaEAV/sxtS+7PhgF+cZCN3aPPb&#10;SwQOcVecpiZvHQkrtQ/iKWsU8Ugnn5jIBg+dPoPlo4d61Q0MKpeO2axgE4COio6PeuCD1t+YffHi&#10;W9dnI4S2gdxsWvDboXT+PHmMbBx7k0RtBrmxHbKFZiYw+GTFKh4SH7+iWpsybLL4YpYUfMAFbf0B&#10;vMLnAsTLNCeTC8dM8OnoyafNckGWhRevv/xo4ohy7FW4P30qdQymO3FkA0hX5VEH/fTvWNkHC+q9&#10;Fe/GkHpu6w4+9ZABebzhrNGWJy5ZWPJUoq6L6HwGaNHBZkDjqP6Gb+XGJuCRR9+P7I+4UO84iB/w&#10;XyaAoUWfU1rQpy5f5eM80exrRsVN9OI/yjAFfLFS6ZCu+D1MmnKVmQWLPtVho+mhZHioTRnqIDf8&#10;S6Ob8eblGgdB86BggyUDXGBkSMyK7ILKRwqQEnvUl4ns2yKXJhOcfRFJOfZUNdfnPPSI7VwM7RMY&#10;lF2D0t7lKB5+I+bvgvq+OG0XPWeCd1xElq7SQZqOnprMCPGVnqLQLMBPRzx//u3NX/zlX9385Cdf&#10;3nzxwx/wZnTBZrgaUSmyf/bpZ2ZF+yGe0YOLM2yq8frTzz77zG2XmFu6uq3JRqr5jZ4QdT+KEQX4&#10;34um4dP+nzLqQ7+24jwLlMgHnZaBDzR+sMsq22gc9DYdVQ/aPLnS34CnL2x9izY0qpOQU0e26vgA&#10;PvL14hTtkX6MmKePVA1vMiAbbT5dWZ6WRXb7X/Ofe2rDXCDMhr08NbaEXvrvxDCy0M/6rle8LHt0&#10;Acox+OAgF+fw/Fav/ibf8mOvwamOvHp16bh0Fh13i9ARb+UHsHHawH3F/4OHM5ewLNiBNqFXfYu3&#10;Xz0s3PRTRNhhf/tEOB533nLTUsljKejLxvIN8EhPYFHXYw6yS/8dUhXfoFvaEnSBiI3MYEV20gJ1&#10;6nPyIkfsxzllyzZkDJDXfPcZ0Cld8eqFYklrX0KHOIEzff6nn3zv5vt6BfsnH3+sPPesphz+HEYf&#10;fI0f80n/WfltVzmJWATAOTRDl8hIShtxDAgv4+CMlTNOGldlHTewlvM0DtDWW44e0Nk/5Jm3UoBz&#10;eKRdaH6BUiML5dAyzuBxAwAx7HEBBAFy0Ibg7TfEEGuy333NizQjX20eOfZ6rgsv/fEP0GeBZx2Q&#10;hbzpu5F7fwU0OIamOgGH/F6w6TF2RybOUZ10/0CHcy4QFqDVDzYofm3Y+RX5tHH6EuZHeRIQ+4YH&#10;+lRB9AOoU79wbnuJHzSgD6Q8NOhvnKsy+mCvE0UffC6QcWMbc8DSZE7Vfjv+VblsgD7gMA5VBuYQ&#10;upNF35RFLnwaORIv1AO4AYU3CNAPZ/xVP8KaS/Xw7csXL4y3viTv3v9K7cA6WJiW55Hmf56bcuFP&#10;9JAR3h2/wSZPX67opxfFY9lMegOVl/zqTxxxAwz1udnmkfpSfsoGXPqgj9W+TdsUwodzbCJv2Exc&#10;lASwoePWZ5dfI5oy9xhLu6GdwI9+GryOB1BAVo8X0tv0mXTO62iYq2N3LuB0jlNfQch6Up/4GVrK&#10;HN2IHWyU/h1e6GX5Y0ayDI2fdeFbucj7lvhQSn/mfmdoE4f0V9iF184Tx5UlURy9YmP6o6O/hmHk&#10;4OgSSsPjmdoM8U3b4WasxtM7vRnpwRvxr57ISWwLhxu3oMF+B6n7J2LKfbT6JqlSHvU5KXk9j82w&#10;G3ZM+lw0VrnyAyk76qYNcU44ojPrEHyNfVqHFJw8fZpYIQ55whwe2Ayde8MHeu2QusiWC9ng9+Jp&#10;y0ihFZmhnfO9fKeJ/YDUkRz4S7pDu7IrxzHQcYoxwfEiHcHJb/vGNuE7/Zv7H9nEMqiOXp3b8Y12&#10;D3ATBkD/5DmZZAdkUdvRJzoDvNZPxtVv60rJFuPEwxttiGJK7AxIHL6XbTh7LwgZfNsPO/BnGZPS&#10;x9gu9L+2ezYouy/Rm6Yi2+g2Ou48iZcjGznxXfjCj/oGpen7Va45ccePli/VLUvq+Tc5da7W4j68&#10;OO7DmXup/+mcDB6Ud9xmg7tli8cIapl1obMbz/V9UsW/KHGjafPjVWshWSJFf9uytM2fIqlL75P5&#10;pQ5Gn67vyxP8u+BDvwHc+WplJOXPoGRf/zAsYDNZR3aXgMZlvkL/Il0nphCe+AUiZ2PGWdYNFuY1&#10;tkwfb4ejusuwCbFFCq48YQKk9Gf0UZTvALn0P+HJE8J7Hrg0+b55hP4R+u6mRhZwGo/mz4Ve1HZ+&#10;7GN7SRzvCamd8xNh9zRnaRu13uJjuUV/B+uNlcXv6ZP81Ap2hhfzve/0Njv6H/oIxu8zNAbIt/6S&#10;DR0u7ZO537nuXedotoP5SLczwKtA37dgQ112UPuwDSTdbfoHv6WTbLK5waQ531iqPH3M4nvHQV/h&#10;DErlrp1STUKjjmmClH6nY277geDu38SkHHwZfgvB/qjQpJtSp9NV59pBqzVmwIn88YHHykFCHg6J&#10;ydqa8W3JIsY+HkYc1+6HJ1Jok4herzdMlSQVSmervgggYwA+KWOOTm5lQHYu7NHnXoODQkpZ1/iC&#10;nvGnH7Ae0OThlsyP3g092j7AWCdPhsgprifTSeViT7u6ZE6SurHRNv6YduluekkW3jKV+US1yPoE&#10;RtC5TIODffN2qrST4tD+qfL6lXizFjJ9xi98nH0nEJbJTX37Mrv4+/DLVq7D0DzmWGcZwX5f3VLC&#10;n8TaLgdyk09beqQ3+DWG6BPuay5C3/iINa58+0b7+/DIJ43JvhBNVDAdUnQlzzrXvurHPd9NuX9K&#10;Ef/7BgBqat6zN1CNF4Z25kM3mdDo0ZG+1k86AbVNSzjnD5nuAuZ1zFf6sAP9yVutbdj3Zu7E2qJx&#10;1zHdthgZn+q6Bnzcz4sR/ZJh72tF3/ko4BsehCf6xFDefse6kiYnXthQf16PyTre97tDgXv/9b/8&#10;ieTJBJ/ghgDnhRrCKUYZKxZnKbUxZtKM88H14krEin9Oi0M+x9Rz45ASVYbUso1c4O0fZKU+HSMT&#10;Rk8QpAvQC3nQ5CNXO181XAc6a0IxdZjEWxalOBfasEaOAkYG/GpFGb4L38pleaYxm5YcSwrsZT0P&#10;j9AvDdLwv80bUpTXLsgGDYBgsa4gTZ6QXdZ6PtEXviqNo3MNbeg7sDc9utmMvgR7bFpqt1PwrC8B&#10;v8nSBajvYJaNfWe+UgB5fGe60vjikGfnAF02PGy70d/Hym/aRR71yNttWx+iA/lAbcFx8zjeoZ00&#10;9PwEqeTkGDptcGxcOBbhqcrQKp+dLnltK/Awf+JQ+OBBd4GOe950r1u6LSP1BsrwhiZAm8Qv8GJi&#10;Sj3zokx1yCcW0NOdGPn6MJmmw2ESy+uYeT3at9++dB759pkwSV2ui6MPdOcosVkorw7CdI6v9ZQS&#10;9eHt2J2LIZZFPLMJm6dEeAoL+UrHFzvodJUHPvlA9HjnDUzOyW/MgYtv+Hyk16ixyQCw2ZkNO+jh&#10;T+7Y1kQGOzresQe/jXlM5qmDXezriXXzEh5tl2P4ERc8KQ09ntjgwix9U/tH+ENnHwh6N391wY7g&#10;MBkCD7r4B9rwYdMKOwKPNbA8ffr45le/+tIxykYb8d6NUnRDl691gYwYvigXXYC25zuo4aFjZOd1&#10;3MhO3FF/l5c6yFi/kTJQOf8IAZ/3C7kdj+gk3QA2aLg7FvpfffW16dFO8I3llIuxgzepXyEL/Z38&#10;O30sfP2RLGy04j/Hx8hW3uLkNsnGDBegxSK2VD56kM+rZM/QfoN8/F6wLuZ9jKPYsIAJiPsCkUr7&#10;rLxYj7uqWYQ3jyesOHZsyEbJDwWZTufq78UD3sQobYmLwtgEn0EzemY8piY0crGKVxJqvHQswTO6&#10;smlRe4JvgBmAfvyR6kPb9LGKjDF+Bp0JYfpHxbp8+RFPeonHZ599evOHf/jHN//u3/7xzbNnj4XH&#10;OCQddEB/gK/Mf2IH3WLbaSOyT/Oo57Y5fjj6U0vrO9BpH/CnTtuNRNf5jX8jmLGHdkRMo4u+Ulnf&#10;fVp2ZcwBtIA95kqbsrRLxtbYyTSVj3yA41F68gpe+sv208iK7shBXfKRKz6mXmSDB3iMfwD4jMe2&#10;Bf2IYgF5uAjw+LFeIyncly/UV2tyCsCTm29cX7SgZ55TDxzrIZ9Rd5UPf/KQyfYSLilmSxobmp5k&#10;sI1G7/Z3tAvigzdwpG9lLjEXKpWPfbC9+1XxZCOV3+9GjscfPbl5oQszP/v5L27++//4nzf/92d/&#10;fvP8a13olx+//faFfzeRaIQu/Tsp4wT9VzZ0pI8WZshFWdp/2iF6A97sxI6SA56eh6Cz6Lp1q8y6&#10;6pxyANrQI588FkbkZcNbbU3jIcDPGmC7fQM8NELH/IYmODlnnkCbDg62Bty/sTkFvv7hLUnMG3u+&#10;Vn/9RP5/++a7mzfi/w9/8uObP/qjP7r5vX/2T/0EsNaeljF6pv/z/H34NL4TtxMj8mnGoYx79Mm0&#10;L3A633qhJ/ef6+Y52kH1CY3I6PiXrIhbfo532S96Mc5KL9EkZsBvW4Je4w/bEie0E6BthWPqECfG&#10;nznxmNW0wGEMZjyjLRAj+A9AVuo906vqsakXdipD75Qn/p89+9h8iNP6nfK9L4AO8+bSNAF9me7w&#10;2/M4lmWc9cnHnwzv2KB4tUcv8mU8THw7pqU79GPb9Dnk0+4BxtL1+5+yH/SQMxd00w+jUzeIKe8c&#10;D7zUz9hUme5KkYVP5D58yfiW+MnFMC640k6xV15bLz3E27Ex41/5IAegFtgs6+C8KYPffk6dKZKF&#10;0UPxIz3bL9ZHlZULwxwvXoqLvZ9yO6hekhu/g4v89OW9wAqNQmSIzMi3xyx4xUWW9v/4ccktUsXB&#10;p6UX2cOl7JD1hfpE4pe1HETyNGnWbsSAYeNrGSb+aj9wKlvboWWQGvQRGb8zHvimiukLLff4x21I&#10;+iIvstC+6b/QATsevJjvEMvxXWKQMSEyM+fGvrR7cJAjtM82znyhcgsxuo4hkcM6jO623/Q3rG2I&#10;d6+PVAtcys9ArKI/wNwafyE7uJ5PoK+OzUvHHs9mTMQ2vCK46wn6S+rjE9oXgMjoyMc0RwbilbUz&#10;fRZjI+Mc9gTwDwDPxscue2wb+36tcRPf0e4TY7FJ4vqt+3Dw4UFfBw8uRndcKp+u5+BZwLb4jDT2&#10;4wngjAfoQ19k+7vC4TtOm9/NxdKNv7t+1RP8ukGLPSjrRMyYZ2IC42GnxGfGEtMWb+PLD8RR/XPB&#10;Qzj0wfZtdYKP8gFvdsp/tCX7B79jd6nvn8+QnbA5Pvr6m6+1DvuV133o7P7GazXegBL5D30nVvC7&#10;5AO8JlD7yNotfkVWxMK+Fc/MhZ+y+AF/wRN/SXzjHmsQesAjptG3cjTFPuTH7pTTfiMjfLjpDn06&#10;T848mn4gslmB+XI/PcIuW4sevPJRnOsY2xY859NJ8cGzvaU3uLSdrh8rM0pCATq0D9tj5jN7GXrQ&#10;bwCOA+rpc5aH8tKuHOSV/lrjyv/I5jK3/8O21am2AwdaHXdcSV/F6znz0AVznIu0ycW/navuMnLx&#10;nIvTtFX8V8Aytge6yiZs1BND/ExG4w1c4yh9rPbltZvGafqlB2q/0AWIhXRHx/iIDG6DSpHzsdY3&#10;zK932agLDn0M/Y7LqCfTcewPUuu4P11BHYA8ZMVvHGMvZPX4c4SNyoi/6M0YiMj6ti0o67idfvGo&#10;CM0dzud7Gcc8KOUbT3VzPcATu50DdFxwgb5Ka/cH62euYWT8wg/THsZnmY/hj9DH5ihXMbO2UNbg&#10;o2P9C9+2S47JdyqcQvOQ7UyjOKTvK2dNwziX9W5kfCMbwNf7VPIBPDzHGR1MD27WI+1lKSRcdK3t&#10;sG/bDLoVKiteBRfVMv72Rj54sr+m/pE+Xgjw60+rWSbl0y8yB/E6Yyv3WEvbUPkO9cOexzF+UXX7&#10;Hj7Vp+MXOPBEzhyPrTxXiM4t7Nq9657ddm6jog9d8rE//KKP7KAGGT01zqhBcYO1+elr2dFywDPr&#10;bMtrrHxFTqzN/CH6V7/iglNIi2m7gW54UU7fckDKOK8d0dH44yPKqje8Dj+rjv4Ki798f1yYhW5w&#10;PF4p9h5pXiSC9kvrEi/YDty46ojF9t/FzfrxuD5R+pZt7F5c0pY3DzzHEv5KZ2n/pH50zzEhUxum&#10;NrRQ51LGA4fy2Be840Pt0oJnj/f85tF/Vmdo1C7GlW+YJ70f1O+q/7J8wsVXnR/tdbKfqRwh+o+U&#10;SgLvX7joUi9kAdr/FZ9xY4H82/F75Z0OQCee4Au0DTjG6Eudh+06p3HW+rqc/1zSQibm/x8Cph7x&#10;z9GHU9fDk748PnmMGhkU55W39sccyOh+USe1D/u9Hn803qMr7ZX+Izc59uZM1aXtQERI/BE34D/8&#10;Vk/YATUwxxF2Aoqq4wzKhOlv09KRSAaUXTRold5yGNwEzW/avBSnnsssK0SPOsUlLbBhwCaOHSUi&#10;bOYQFJwTnF3U2AAWIQaAB5+9g14KDHHK62DLpPzdNqDBjwbUQGx56dd2rU+d/bjl5BdKg3TZr4VK&#10;j/Jkmga6yVbo6XPVtY9idphS0YlOFrUGGDKBD6TDSjDusqb0Uv5r5cUjpby0xcFFkSsyZPEVvHZE&#10;xZcgO6mrxzt/6y2splRoeWiWv61kPPKLQ71eTGseGzg7PWhSmygin47EeTrez8sPDcjfP64wX87H&#10;NTq3LHRW+IqP6u2DBudnIKe5ftDohFA9yC4edOCbwSETF84BOiV3mCND45pTJqeOdXUwHnjUgdK5&#10;Aa4j2ZmgeMKPXVSJDgo4FtlsbBCHWDARQRvUPpxlckesciZ+nsCPXMYWbW8ajM3RIxMTlYpedSLN&#10;OQsMJnkMZGzMsMDKJImBp22fDtgyqh76eRIu2TQ8pR9R5woNXkebTdBMimg7D54+E195GV1VY8kh&#10;WpZHE41CJqjHRY37qu/JHZ2//vrbyNjS/hAN9y+2KX1M+KIDF9Yf6UkVjrENtkIONhTQh0WbF1ie&#10;6MwkQGpSJlENyOMLY7I/gO/gzdPV6AFYDh9lMuwYEJ5uLtKd7+n/wHnL0x0F1cWOyKUhq7lJh27p&#10;i8HiJROYnwc5agvXd8fNKz8aWxCyn8SD3+jhQid29CJQRIKXWEWfgq08fqleFkd5dRM8/YcdtJAB&#10;qPd+yIZIyvHBHGEOnaCLJFmZuRswpzhi2WGyPCHDZKsKE4Wxp/ETY0Fngs5mHGeSEn5uS2zyasOe&#10;zS/F/311DFkMV4/w9QSEOvhId9Xtr3u2D1BGPN8HsaFwIItslmLD1yH6ts0Gjd9FeulXQf9Mvwn8&#10;z3/vnygGUVjtxzcvKGY8mdEro3VjRl4RDJ3o4LgyC/TFxNU7MX7h1xHcdVUf/tiBGAYgE7pqW3p1&#10;jeMfPcDFLvIdUJo+mS9wjDd9h/HGB8UXijb9eIME84xcHPMFsW1c8xPAqkw5faQng+JNnQXDiyzn&#10;cyBcQnuXGdsAll0BzROL3pDbZGw5bcUXBFzjoIsXqc8fbQr52QRnA7ibNWl7mmvJjmzoxiexx5Jv&#10;5ODNDyInudNmKedP4ebf0mMDlbyDJsGchYTz6GskS60BT16j+UI3IHGT0bd6opwL2y+1EH7wNpuR&#10;3iDD2YLKxrH1QhgAnorN3kxjucSkxcbRCTYAmFAD7tXccEIPva6Bx7FhhT62ixFX5rVqt/L2BZLH&#10;JfWFyOILwYrPV4xB9L0Tq4yH8Z94itULtTVvgiifdvbkyWNdEI5P+C34h9rYA595MjHIXJq4cDwq&#10;nwsU9D+0TXT1OL8pDR7geTKyzNybfOjU5qRA7Bx7cFz9aJeHjeI37SsrxrTBsdmPNpk5vfiKpi8C&#10;KSYQKXoffIhhtzfhVY7KUJ+wQU+MQIs2wce6S354rQ3a0Zn5BO007Yp5Qeb/lb18eDKKv//H25ku&#10;yXZc17nviJkEQUFhisEf9gNYofCr6odfzmFSCtKUOAAiiQvgTu31rbVXZlZ13QvSdnh3V2WezD3n&#10;zuHkGYq+07qmxUEOH8rPjx01X6y/aPeu06E9gZvXUI12b6zDC74Am/Nt25MOHNZw5Qs+9L0ZDlxk&#10;UUYKPml4xa5uPoJTXuAB8APfa6PVeznhz2tgxX34ir/+TDcyeszFMMphiQxnfBxdqOsaDllA0+Sj&#10;hytcl1xxkOP1nNqQcWVqxXPj8VQtMOwX/+gVW20/ceCxypZZb3yLLNsWlv7uMXXbT8E7+xf9jovj&#10;hfaR5QtVEIsAPCvPBfqC/1dffe1y/E7MdkOF2KaetfotwDcAfMEDmiKS5jD92Iyu/Da28RifuIlM&#10;Mojfjp2NSSPpC3RfEPWcHD2CI3mSUfy2MTFOKGEnPvCFLfEH6lPy1RP+Lk/GeejQ0j4c3NJ6HSnj&#10;OEYGbUF8wO/8IAMAj9/hpa483ooeP1QH8Mhji9++o7p7PXXgfi17uEDDHEPbcLNJNm9GB+0tVG59&#10;YdtFR9/ABurrQy6W5Lym49IbXyCtDrHLM5hpoecCKjy8dlYKlK8097xP3LEuofzly9zcS3+nXaAD&#10;+jvS1RfalFOfvoV82gwx9DfOyWoXuPVhU8o6P1CWzx7nqLcfmTukm9f9M4+UR+PctMT62IjPNdqb&#10;ToyPEWrijiCHv/xcm4gbrAKbeOcciGN8owZEGR3p2HMIMSP9dWGIG3+50S1+zU8y8Lrm+3v6iEnE&#10;L2m/qz/HPieQvnnatBikD+OMUvQtdDxnHOYtSKwbODfwRVudmz/XzXQbUCKKwAITx+BxG3w7roeK&#10;9RtIxG/8ovjSBTrkMeYgBzh1at4yxnDPXxaoaFGKzYDHQzKjUGOgFz3fPgp/UEZJZ/kyH9pFUI/A&#10;N3NSdKqJRtJXrO8RG9DctCrL9CHWXM+x9Ka1ffEXnpAwZukPXC7A1oZyq9yzbVv3t6SMp17jisgb&#10;7siXvNpYXtTZ19dGDYJt0HlPvHMZS6BAxnhD/WPF9mN+m5gbpRXTNIcNZtNp/EP7B0iFmy6Eo33s&#10;uhCKI/V73AQn2xCcv5ePJEw/hLZ+26ns0w0IXrOJfs2Fshvb6W8nveW/52vz3fLfg76qsJuYhz7n&#10;Y/g9cUefK5T/aR8XjKHPflrG2bRHqIiZ9peUKL4UefgPgPYEH08RdCftROlFmXnQfgef8igter+r&#10;njYEDxzHojqF+4n6CvNG+XtP0LG2tRWJY8Al4kEcFZCHvrW/ulNvbQZ369j4aKw5QMvuSFueFIle&#10;V0hvUtimTCn9Z/bGDgYXWc6tANPpy3qK9bbkAn0dIGuPB9NFymhhKf6ZpxQDnmNUfs9e2NGuzI/W&#10;HxrKnehbdM+mXeojUAorFrFRheWBTtXdbX7VLqVvalwxmOZAhQs4ZdfeIjhudGDajq2tnJQb2wDH&#10;oBDxN/iNSes+uPCjvztmvJ+FdmpYIVU2+M1Dtvi67Ws5ODHENwA6m2NoAOqtfw1XWXkpZ5zgdRBM&#10;ffkuBCYNzySbZtdBcx4lXx7RIeND8tEJLHQ5Ux9cfdkX8pc1UBwYRFc7GD/fDxuXWIHOa5VJobWu&#10;dgH1mZOZd6If8SotLl27RLpOR7VlVZCZseWi7MZB14WNb08nfuMDfV03APLTBgO2m3ndsZCxoPN/&#10;cUgdXxMf5XvWvyt/4uIXbr6Xw8wPGvtKaeVTds5f1ONnHIkvl39U1j1NcLpnBb1jHXzj7LUS5Ywp&#10;2u+JA+pkGOQThTqIhxnfAXAAUmh7TFkcKQdSpyAq79aRnoAxwQkv06P08O3xSUOecm9ya/HDAvTU&#10;gUUBJ2fgANXTrlAZwU1VXs+X+pMeGmjPTtD6M7VuuPeQAy1AWXF77Irjq3RH0cqa9/ClEF7l55S+&#10;M+3gekKCY+OlDnuvAZYlu5ZPwPkzC48E4+ZR/PI9/XMth2PiJyqh28aAT08sKb1ta+g31bYXfGyt&#10;HuVBmf9I9ekGnv0ipNZnoki8JRbytAQbfNTBv5tClXWtB+W1ARrAGwcqByrDBze+qhNV5qWBB134&#10;WM+x4QZpbB85t+rPMnhd21DZlAM7jc/xq2lORpMXO8vHPgabJ084E6ZxazeDkE4AdYLr9pknlLZM&#10;JhbppNjw4t0bCSzk02acoPr3FsEyX/TLOMIh40qBDS3agHEGHcCnOnHHBbLSUZ5BDxzqAfi2nbDX&#10;m0o66QkfvYJMN5jwJAqLsEI2MXU3rGwHj9/wth9EXz86HlRHSpl5azMpvwHG4jgLx+fQyz/dSEEG&#10;J7fWe9qATYhudPsikTcV5C/ZLnK/Ugg7uOHFT8pJJhvybF6dG4jwlheis3jXB1LOeXREL+s7/uEC&#10;LEAZEL+EB8eMD/Dkgg51VoiKgSGDgUvK50wdI6p1PDHuTF+CNxeo+W00TpqgwQ/IcT/RMZt20Wnb&#10;hj6FyumxcU2DqvLTbPCgnfVXSizx5C8nLd3khv6aF2WeYLH7AqSTF3VG0AIr/aAXf81n7Dl1LQsv&#10;ohRuZ110IwYzNhSX1E8eqD3xVfTFGi6QyVfaaPIpvEi5EAzQtN1AcIH0fzwnrD6+/jrtU95sZDJ2&#10;tO1MMsfRW3FNofDBQ8fOJTwd+Lvf//7uV7/6pZ5I/Pu7zz7NkyUZb3XXty5QwZc3DXQsxBvk0wbp&#10;VznxV//SBTD3/9E7ODqQXAN6zYc27RiduBn9VG4cxhGB+5nixP2YY/7GFuxw/I0+4PQJAlFYd+oB&#10;eEIHDmsU+ih56mkXNkE5ieu8c9L09fbgi4XBbM0vPNELXyHH4+DY6XgRHnK4yMxJ+Xe6UIo8aOAJ&#10;oA8gMuPWTsYzdLp/q6et5umg4EVW9THx0NMGyKtfURq98F7SmRMlmwvH+IM7mOsfxp5sZuM70Y3+&#10;bDSDY1t0wY7f2+NmHC4AU45+PFXLBumbZzN2Swbt3PEfPWMb4zF6uldEL/sMjIB5KvtGLuqmqyIv&#10;fcb2FPNh6vGgfV/VOQ7eztNWiY+HHC5LeoHdN1FIb8QznvjEwX6VjdoUeJIB2MTo3w9PYLDG5fiz&#10;zz69+/LLL++++OKLu4/95LVijzlEutB2jfnSwsxyVYcvqzP1nfuY5znGz97k0Xjz6LniS2NrnuCk&#10;/QfGd8SCP/IpfZi4hT9Q2dRT1qemW0dfL3CDA3NcAVqDWEGPvr3gdfJd8kcPaHzD6MQZfSN9Tk9P&#10;Ks4ApLpcdmF7cRijags2t+5aBrpQhh7F8YUxhcE1bnUl7QXq0p51dGH49oO/JEIypp8pwzFQfcmX&#10;Fz2CfNqS8YCb09LOlNE21Q268GBvibpsvHIBq/0243fkFz/tO/1ZheiP3PqgFwhyg15iADnY1Ke3&#10;0IEWOHVJGVLeDxY3KJGdg+rxWuOPn7CTPIDX78pS+5Dj/kQSeaBjPyqhI7pKsTW3EUeUoZ/Hdh2f&#10;ICs8DlEGDn2uetU+xmqAco3Cw8tB7bwr54u1gumkS+mhM0+l3CCDPmlj/D79dejOJ1ygB5qOiJVU&#10;z/BPezx5vPcPKt8EYlV8jjuvsJ4sf1KPG7KXvPly44T09SYG+kjPFYe+aCZfz5oeP3X9Zlm1W/Kq&#10;C2NS9SBtbKHTkqnygvuS5JJST/tbLyE4FS7lwCTO96uyLJ/xSxfIeK0z/qeMPorOnuc0nmOr1yTy&#10;EMDxCegBz/ggMcfNJazzpBoU7ifWW7jPn2udYZ35+ZPc0MG8g91s+MDnMW02N6bQ3wvEZtdRsUN7&#10;KDyhKr4FxluvIUYnLiBjV9ce8opQ9/xT/Umz/o1f8QNlt26QqX+RaT8e663q0rZgfERv5FvG6Foe&#10;7YuuEx5xSFn7XW/wx/vWXHaFN9K1BkjiMrLUmRc268/nH+LZ+QPb+Z8vta3GV62juAAMrfuj2kNa&#10;iEYX8ZV7pHjOa7NFJr6JrtheO7NZOGMB6wAPqcIUT2hOwHbo3gWed1R5iRMelNV3J4vggoN/wpmy&#10;V7oBld+HZR2QNsiNYsQZPrm+Mdj22cZLeY5RPHrDFqSd1hQHOzhXbl2fTAV/4XBwBaz/AESVljJf&#10;tDvko5P9IVzwsMcXt2S3qgLKV665qly1xl/0B0+ITvnXF4mr93A3H9PwheOHF7b7Aq5ip2sw9AOs&#10;o/AYJ6nrhnvbtalxhcerNXOBKd5wX1YUgsf65ql+agVIDDirsj2vEbHgnrpf2xWq/Y2HZMIFz/LX&#10;an8h7t6wikzDGMh5AXpA5z6tFD0SWcHvhTOOWoN9QOWRr09CvzmkJcG4Db05KesCzWPiTTMVThkt&#10;a+hwTP+5ABG7LzT2bM/WB1zqGX2A6k3+lGU7RFuoHScO+Y6L4JUX5fbVkNdvt+p5+qw8z4vZFU38&#10;GbBjq+Mi/GRbpj/qILjHd/fdrNMwiG2yX/y48aH6VUBt7fHB7kG2/KlIfx2+o0ptOwnrB8oaS2c9&#10;8q/peowJNbPjwKId++wXxbdvGFOME9smUj19ZsmX37L/yQ0Pe88SWf4dUqX0SePDVPiRP+MaByqb&#10;7mA1Mg4qywAHzRXUDorN8qpNr9C13uibTDZi9Sf1PCyia1/UZny52veK+aUu0lUKue8wv+M/8adf&#10;YgXtfOLDyuMcN4HjBr4GikeKf1tHyofy4px1IQennC5d+BA3eOgsbXxQnJN/y0gru/WsK4GOQz7Q&#10;F20DsFYrnHxaBp+qSz3jAUDcMH8wj78PWC+GvlzwNf6B6vQTOmkthDx99lwhRImMHpuHKGG0fL/w&#10;j2B9V1xc6IsuiQAXO68yrYLH45FdGjTY+Jxb7/MHcFwn31TTa7+Xz5kuv4rOgHxiVCkQeYpB/uBN&#10;P5WdxOfz54q/JW3HafsLsZO9rMQAvOpLyvmJBJqU8zzezABkvYDdOlf4QE8EROg0fpU0KkiTUdKq&#10;s4zaGgIfgJQFPuUNKFfc+HpAK22jphldXOw5ySuLVxj65FYOpSuweYxMOi6G8gQdYBsPRyL3tKN6&#10;GHnwydNQlRWawyGqd5kXI+koHWhotJ7sVnZllB/8b/nH+HU2SAeUR4s4dtAexpAtXhf7xW/aemQ1&#10;T9o8+lNX/VrOgArUhqbl+670grf4lq7+RU5NRv92EE4aS1sdkEEeHgR8deXYZdjBn9rlhJPPmUc2&#10;drGhCEDrBZ1iGN4c3wLK0xGVG31iBwvqnnQnfmrvNR/ogNpgXaTPqd81zd9yTD8AlpzxUX0VXu23&#10;7SeTqrgnFe2Tb+UjbhqB3r/bqgomCi4+2ffSnf7IBs6b11ocyg+eTPCx8NZAbqUiHd2EZqj99RcT&#10;UHVnsCU/c57y+JiLFPBNP6eMNuGOdDWfNlq0ASOcvCYtv4/2Uq+9/V5vPuDu6F6QgW83MtGh8ec4&#10;0PH9XDzDn9yVxsYIuv1Zv3FpXwoHqK4+0Be8AHTsRdlOKtB9rw3U58/ogxN3GvTB44krZD/lt5MH&#10;8CUnNH2lDRMtd11Spu1Y20I7wIxNfYANlrwVgeNsuKMjMjJ508d1ARtkldfH3WgHd8ljMfpEfCiT&#10;vvWRx7zRDTa2xJN3FiDCTjE1EAqgBXqySjl8MjkFhwkQWuOOPSbSF2VwoB4/EltMmkBjxwfzRf8y&#10;kMBL8u65sEyQKF+9Bt18KR81XezfKimCUuTQJrdB5YyVwkGkNLxEQyYloxbyhSqRKVDUG1/FXjRx&#10;gTYXs2JvmbERyO/ooss+2UVv4jR9tLjjnh4mjdAH9tuHUwdi/XPTt+DxMWz92qa5SG8mXhzSrn/6&#10;03/c/frXv/bn5z//2d3nn//EbUrfpb8yb71SX2ODj3awfMTIL9jJx/O+2cpJ9WeUSGxLJ9PZt2oH&#10;HdMfSWtHfeY6xQI+hoa1hG9gq100h+R3PPDFFvEifnIjhnRS/ALmT4szLsqG+sEnO6OLTz5Ej63e&#10;LJtBzXwlk/jei/uMgdaR2BU4/j3+abyTPy0Tu6ae1kAu/YubJtjo5WJa12V+ylMy/RMK0rVyobG+&#10;8i/pl3//peu4iMzFMLeHeDNuYps3siXfm9iSBdAzGf/bRpRlXI//t4zYxZgDLk/FUOfxkf6t8ZUx&#10;mjG9PJDH75F1XOUiI684nubxa6/AhQYfSzKH5iXv5OYFF+31BvUSa/BYgw/kS/8ep0rt27FxhYND&#10;DqIhJGcmyEw+doaeMuwE4Kdv5/+aL9jii3GvSczCF3bZaJW+8lf9hFzahxuqPvzgs7tX8qFG2rsf&#10;/ehH+u3fL5zm9b88xTXrE2F4jpoLgNWrT2FyDC6827bOU8afyl+Pc7CPYz5iWlZjd3xjP6vG46cM&#10;K437tOhoX2KSvmV/DW8duA/6KSN+cxEZgupGHnzHm2STFqd1pJSBVzqOTzxwoOU3etCDfHUkpSyx&#10;GP+Bn3VPfETzsv588eIbqhBo/vSN6kc9PHwsXcsfnOrT+rAID+rQO7bRN+IvqeUycMkLTXgZJ5kn&#10;QpfXkkOT8YU4DF+OeeAVPWyL4jVPeMERfls+OIyVvUBP3eVmrKywjhkTwqH60bbZmEAONuLPLSPY&#10;WVun77cuNdGFPHo0RYf6MGUbD18Ut/jYDZgOBAE4wcPW1HXMZzzB5yeYbGixl3gldb/x+LOxGX8A&#10;p8niEI9Q1f1ax1fcBDWxAS3zBf0P/H6q87mWoo756MOPeCPMvHrX7RH7vPaTreICW+tUPp6bxg++&#10;CQi8sbEpNORZC6Of21BjR3WoHeCQJ/VH8uoHfMlYn3T3U0bJ0hG/1YsyAHx4tJyyxX/k1T5waQ98&#10;lnhPG1MuBpBugJZyxWL5sZ5uXpngDh3yc4PxoRf0AvNX6jf4aJ3JK6UB+FPXNv1A63P8/fq1bs6a&#10;cZB2Q1fkwt9vUsAGHfMba3ePcvMU82/6YH5+Bzu54ZMYqa783Azl6tGSzmef26DP2db4o3pTF7vz&#10;uniOe7G450C8TYJxhb5Lf87NI/Rj2iZ+pg+f7QR/jpELIOME6gr2L2+gqM+UAvUNsYFfITHf4V36&#10;Wylxg597fkQe//g3PqUL+iAXv5qxmMQPUzc6yCxV8/YNjU9DF1tkj+jRCVnfv/zO/D/UPEI7+iZA&#10;bYqD+/qVXqft/SmN37pQDAW8AumbPr9TPESH1GRzmziiXw0d1Ahtf3Y+P2sED99EzMV78cJe1k1P&#10;9cYU+t81IOtsh9RjPzlkBMAxrsranl3jtNw/AeN69EVH0my6sxfAebkZw0vzYddc0AM9v6o+lOJD&#10;juHlpw6Fm3OGmStUx2IJ/qULs1wwdn6+4NeLlcVFduUzv7We9RWygeK+vuE/I/QLXpOvzhx2H6S8&#10;i/6uFB72PH7BPoEvAvPkKX1Jpi9dsHv6F76V2hJokqU3uriNiHN4oqVT1gycl0cGfbu2Up0P+LRD&#10;1h32c+XBSf0SfuCmv9NOWmupQJEFqb4VM9LhqXFdtL6oK0B/Dbz1CyUxi/0NoGOEx33RMzYQi+hQ&#10;GLf50LafBSqtnSA03zgw0Y0v4g5cxhFlIs92ylbp+Vo/UVUoz6YuPxVUATHG+I/cU8fSZE1UjoiM&#10;f9baf6KtPizdFIsgtCdvShbe5K/tfle95xbZTb3/7APpz1Qj4I1CrNWzhoqPcBL6VgfytSNUow/N&#10;rLoC+PAxWGazI3/5Av6len+K/ieyjyEZBqfd5iS5J2AzIIlnsW27KDgOYHGtH/a3DYuK7Usf27v7&#10;Qvwt/0r/6pgy+HTNorX+rLONU6H20/Zr5b0zFZ16k6qZu4NVVu+keUeFdZx2gte6AUymLR+IOXZj&#10;Pzd6F86YpH8DqLN1mjL7ipjIWgNnn61THZKajXDHsByKhBgiRqNXxrHggIt+jd8hcVKallXn2nYt&#10;p3hNi88x+VNucZqeuC07U2QWKrcpnrPvNL5SVutPP5X2fWkpT/fhM/cIZapD6zvvdX7yBWbmESFo&#10;mWytztYqvhCsRuW9T6ezDv7s22Ij/iJuSH3MDaXYj7arjjjP4AWO14FlqGP/KWVvD+g5RVGu0/Tp&#10;4K41kuxFHnWO0eX9S2p0XePdZZVpKWKOY4psnMBXle73rMefaHO4bWB++BE7FBvQPeUEU8f6sIiL&#10;oqcsnkCgrjipo4VFJEHUndDjpmfdw/xluIVGZcPTx8rbKIjttEsa7qwEzyduQmGRDVDW16e6YL7i&#10;eAWCnA9caj9ISiqzE7wk7EroRkcKM7nlBNYXiga1ONdpGSGjemPbBZT/DZtPPPM2Tkqrd3HWBNKC&#10;q/QaH37Vt6jFafl1Wrz/H+mpC3kfy99tg+rWuusOKorVtujLCQY+8gUkYkYdGx5sdPP6Q+rc9pJR&#10;2ZVJeeVc297y0lAPXz7Xdeav+nZih5rCAbxbffLkeS33+nidLGHFyD/TTKQP+3F0jA7gF/CfFJuB&#10;TzHPRMigaj8ywLIgDh08yPOELP71RUcNPODgVzaoGaTgn9+gyWZQZTF4cwG0i/oOZNSbRq9EZuOh&#10;+sFTIvUhzUmAhjjJQVZOvkF4zNNSA/i3/uxGJPzgwckPm+Ycc+d7NkAYJ99oY/cvKtMd3LIng7zd&#10;QnSZn3lIBife8Hd84gdOhGYDAN/34uxjlaM7tnaiQEXKwH8mn0kRF0AHf/TlAjKbVHlKORd8unnB&#10;5oTjV/bOfBX5GvqgB84LzBz7pFIX+V0vHPucVHXksUVsFzge1hHqXcYSbe4TP+jcLomfxF1inpAC&#10;wlttp7+eULVvYIdxxr+Ou6FjMQF+J2VwvXiWXxw7Yys20Q7mg2MF+Mq6iAb5BWKTuxeRYxCt2Nkv&#10;nSbBr/1Nqy80LMT9mtlwMP+IqBz5Wf4B2h6jqnDTPn0N9YljgunP0VE+xwfqC9mQT/zm9/3yCvbQ&#10;HN+yD3hF3EkU0mr/anuV2sLDL+AYFxpYcCAsIDYMzRyzgJMIX8R2vwyiX037x6++uvvlL3/p3yL9&#10;TP2MzXMuVnrTyxdBdALgDbTGDvGssUM6tI2zmWQl4GxIH6If5QJsy5vW1xwzP3DccbY+kDPsD+r4&#10;tJy8N0XEW1nTPeL10cQP/ZK/gwZcoPHLa/8AdCRm+4qjjD0qmxO2fcFmx2X5mh7hcjsbxOjueUup&#10;Qboz5tlH0qtjHHMBdvDB16ztyMO3PN3vdEAZ41A3vF7Nq/bg5Rj3xTduVMn4Cx00lUmfwre2T+Xo&#10;mdeVs1HM/Kq3ITx5uXSwf6SLVpt3bxmvpXcu/qWPWh82EiQ/4zsxoCdqtMHtC9vopQ8/OYDeLO/w&#10;ZdsN+x7pwvEj6c2FfVGrRP4iL1nTy3OsMsrFyH61xfCnvX1DGuOjUOCpL+fJ+JiUNqOONJudqeM7&#10;+MmFvvlbKfYCXOT1xr7y0UMKeGxdmhuPL2uSJvU4yE8HsIohpj7U72fSf84+0rxpVacRcfGiDWJL&#10;4oYK2qLxQf/rhT8Q0wZs9OSi3oX/YSRoW/tAX+D0Q53XE4Ob1xcUc6flmw3k8KCWcbA+o3n9xgha&#10;mzbW5wR4YAdQfk1bzoX0QmIvNJ5v1DYfP89vBJuH2qgy4h9ihlgkni8vQLGeoB8Rie5Po4PnrdG1&#10;vCof3fqBr3nHpS6nP+y1SHCt19BRn5uYUgc94yn9xGsGITOf9KaVyIgN5MuLfGgyfiKTvo6+6Ief&#10;+uE3ubP+2vYzJjLe0U95e0wvHEGL/Ngxhkko5fqe1Gqsr46X4ETHpqUL6qi/6GoP8c0re7n5BJ0p&#10;bx08zVd64h/WcoDbU/ZiF7jYTftS3r7gm1m4WHcF5S1zDPjBvmPAEjQWyBMLHMeXihXROCYwRgeU&#10;c1ydSSmr3nRjzo+77vJNOmMDfIuPrAJlyIGHvlv8zhR59AXatH0CHgX7D708qiQ+WgZe9Zcy1iez&#10;ZeRbF+yTDIN0QiPKXadjfIfCtdl1wkcv8vDvxzjigC7WQbxoU9fDBxB+e/y9YqMXbk/+oFUHuXED&#10;eiBv9AEHQJfqAx/keZ9i8sQW9QX3LfkU3AcwNNhN7MoCffBDzp1oY/xV2Vx4BDhGRmVVH/r6WR+7&#10;gu8K8a4e5Yls4pyxw3MvbU//0DhSnPrrtKt18KXvBIfUGiyfRgfi8JFvAOP4XEfhP+pIgyv68TVx&#10;fQLyG/9Ej3nJtz7vVJ3XzyyAhx+0GZ+0XtETE3mDBj4YrspYb95EwQaiiqmKLc5FA+lT3Z7qZsxn&#10;ejBBzBwfrG/ZW+DcCP/f6xz4sXRKBGB35ynxYM2j87euUODZttvnw6fNZz56EY9vzXPGKvteSms+&#10;4C1BAPqf0OMtI7WU1y453eOe1/hv9SpzxUM+jE05Z3b/FOk0D9FkHHhg5WpDcNBhELf8sWfKoStk&#10;fSU+oiv+WSfnYViL3E49gOYacn6bmCo/pGGfx/cbNOibHog39JHdBp1fmd+xlkrF5Xfb+trPtXI9&#10;XSw5aOxy9Bg/cGOgz/3YR0nt+FgRQztDI3ya3zfN3bLhUqWLI7e157/M2csv9zxow5oUnfbY1fow&#10;yRzl+ND44PZ17OEb0YlsvWEM7VXIB/yybHubr2TlZmKdJ0wfyQ3uPEnPOMs4FM/5Z4Vka/0KS4C4&#10;LMDTayIVPJq5uvKK80Mpr3hnnIh+mTkcK2p/YmxdlBejts8pgydoz/LTfyceevR1w9ZJvImdxix0&#10;/lMKHXn41n71NJM5IOA1OBSCy3/llVcI3l8PTenA7/oVcR53kINu3NyBvtOwS8bIrS3wqE3mSwD/&#10;AGS+Y84LosQZtu3vZgDObAkZqbRS1PwYn4DyqozTZiO846v8Sle028e3+5F13GFrFm5bxfLy/zCk&#10;j93SDX+fUHvwOyuiEyhTY7ndKD/5XbAB73TeyWTySz/zka+PcjTy+kC6d52AXntOKDbqRP8L+aJn&#10;vtHGny1Altd2ImMMWetGtWHLEQ/XrpESd5EDPXK2vdlrMI3qoCRBB/SNTpTHVxzvT+LmXBOJSvUp&#10;h+cJKSeGo0t4nxi388WHd6FlpM1Tt/ORQRlrHcoZF5kvAGST4+n6/9ewxgStPQBkjclLlLTGozTi&#10;RVkPth3Y1NJ3peMDEGk4gXkryx4rEemtVutxg1kFQKtP9kqJk79G9tYJfOYay0/iPHNWyrKmTbvL&#10;73ONgvX8IFgmcQKObVAF62icwMNMAL7jmDnJ1xae7jdMsK/SdY/XDNoXevqdnw4wbRiLeQfxKJM6&#10;nN6PFUAJeYMfGo9CweMbNxa3Ayjlh92mcRmecQvg3xOD2gPQawZj8BoEnHC94c5GOZLyLtTY6GeT&#10;pQvQg5Pts84jz4OF7OsghBzq64fa4tTWhRvHbDDvPgxeAABAAElEQVQxmNCBYOffABo94VedywPK&#10;yqbsBMqBs7xlxTMf6ZABKLhQ0WUaYCcP5J/8znx5kp5ywOlCCZXqD/CQWx4nDXW34NTprId2zD2L&#10;H+SDB24+ReAYPZounevTGbtoQ+CWzqZXHTyKl02StCuD47VcM5sv06lTnTq0veszZES3+A1c4Jpv&#10;9Uvl6KS2a0y6fOhu5Vv2IMVvFDIu8DVQPegfW8fUD4Ux6VcA8eCTfLW/CA5/Vtf4kH4HP28K6aTk&#10;pS4QhC4bfvDqJGi/WTF4B48FAPLzu95sRvKaXsnXq3IaezQxAyfH9HEAf3Myzefs87wGHgD/u+8n&#10;XkQHfyniDQzrgU0z4XQTcvtlNmgQLBrkcuGDsRN5jIOMQ/Vp25KUscUnLWkF4/jihgZu40kNP7Ur&#10;HUtHPa9pww+0GSEj79oOvijLxXTuytdvXz7R08iiAXLjAptaPJHD7/bip/BAfRZC06TW+WM9IcKG&#10;RPHgbQmiwWc+njaFPzrCJ0CteOuPQspXvY8XYgnsP9ujL/54MsPjp2RcQ9u74zD18K+fSanTaZ+f&#10;3u9T2uZsH3IhOVyjV9rDJeKjFrOfHrQdfKEX714wriX0pTyBGL6WhUEDHNsriglk6sCwYl71BfR/&#10;43jPiRz2AueCn35RAL/+TZoNrNBkzOamBCHphgDikk/jZvQRcvwXPXZ9fFtZQpKm+hvbWDxYzvSR&#10;hefCg7ft4xhaXkPIpqDs0mbZE9lnG5Tym61339zf/a/f/vbupz/96d0X+nyqV0EDvFYUx/Fb1Nn4&#10;08aS1vnRJbLwlX+3d8YBbLa/oZx8xyK/Doly0dTH8Fq2KU973ysWs6Ga8YSy4pOWv5DS3y1HRh68&#10;XDfH8C895YDjyr7UJup9nuBBd8ZLLgYgo7H3ZuaWULJYlw7Sw3zoN7q7jydzq5dtks694EL85sLr&#10;zD3Uidh+GT7UA+UNr+pM/quvv7KfiAX04gkjxgr0ePUyfOV541Rvb4ILF31evHhh/uY7i1nK/RTp&#10;jIHmd/R/9AYHmtyAiF9Gb2UoZwOXp4O/+cs3fk0dccJTBtiBfHyAPl3HQMMGmGMRZgLHvhbOLD+n&#10;m7qcL+MLz0+YLHy137o8sFAfZNwO0r8p/kw+fdHjquz1yesD6suC2KN1rfhJY1eShRNzC/W0qWHG&#10;nHvHF0Yp/pSnrZ7oTTkff/yRLwgxP8KDp3P8pgnVYy/+wnfe3J9xozbAHxzP65LJhZP0Tcp5s0bk&#10;eM0kftgMbm/IjIL4XIL1AR//w5OyrkPsK+lNOUCsWocZi8hbT/gImP97bP0cB3PSpHrKqCflY/kq&#10;b+oLxOJVvPIiBTiJys0Zey1YfrLSTULfAMoTXtyMhC94Uwj43owdOczR2IUPe4EG2tI3hc8J5iu/&#10;Aol3+UZyCmnXHXco9/IlvxEc29kcNZ3mFGTURuyjP9Em59oJuswPpNUFW8uHG1h4xfjWHV5cFOL1&#10;7P19b9YhyIJXU2gqt2s56qJrLAK/vJNuH9dmhhTqruEsg2fhzNNskqCYR/+Jt7MvwFcfxiNuGsz8&#10;kJNu/MS5JhdykOULybTz2GB9Jy4qu+mpQ9ZmasOZpmN/4lStZhkp2xcEOeb3u2nL3mADLnDaTV/y&#10;+bB0Yozl50dI8zRsBNJ/ZH3stP6JAcrgxfxw8qzu1fM7/UQKspFFGbj4oGM4YwDlrpeP3f7iDQ1/&#10;6Of68Vt9tFJsFY+0QfRknQ6NeUkelnPMR18rz3F/wxl++KtrAK95pTN9kLZ7iq88/0dy+9K3sg+b&#10;zDtViz+y1hg+dncdvvhLpsdM9S94OG6IHY/BWR9YT52PcIMOPuE37em38Pj4o48tFb3Twhn3mbXx&#10;Kcsx2pQ4ahvAA93gi37n8cJxPecPty8AIhT6tj15z53WBjoutnxrnBTttk8/T/zkDR7JlycpeqX9&#10;rOrwgUfsCM9pM8m+CeNzbO/FQ+IWe9EXsN7iSXltmQrjUbY/0aV0jNGqXPX1h2NbY4b7rENy45i3&#10;ZPGvXuD5lvM7zimB52pjfhOYuTdzlxAFvFlLDa5ceGkKVJnysxEozVQtu2hwATZGbx+m7PBTs/2Z&#10;DOaf6METI3kindgv1LYe2wAdnG2OPPvT4YWP84YqbmKtvMzrwlOfzVzDuIUbO5ZnbAAPuNWyyCnw&#10;BJv351owaTHWhiYK6INOC58y2m9owK0eVkrl7le0swA6jZTGcYHwn027nfj05z4w0E1z48+XfdkC&#10;67StRD46Vu/6tOWQLezRnzLw0Q9bXK/jDUNRwlYJx0XooLjZsoLAvHc/6wf6kIbgBXgN/HNMZJx5&#10;PXJRjTa8140gvG2NN1T5PFo8ahvjF3ncm1YYuTpy/K4YoN3y4UGA5lGmsRCfbnrKrT+KCKhnfWO8&#10;0dG0rCXjBY+RZ71jVUazfmbvQM0agKVEgftXgWzmArJ1Qq+5udrxNE61XJgKqg95xkDqqlfreky9&#10;x2xswC50Qsb0pxxmjWJ7RxfoQ7Ib1fWSKWpEG1pmF00x9au8iLjiRr3lDE7nfJ7Q9tguAt4+BI7H&#10;EXQaYM0HcAEcvicfysFPnwgN+oCDbvYRPjBeeBO/QMaf9DHE4bL3ATFq/ZQigxgGrI8YPH6sB1Bm&#10;fICfce2s5LH5FpheFfUjekBfaD3H5GNfasE99YbO50FYrwpslLr2G2Os56mQ+nvpq6P2xaP6QfYc&#10;e1pZvTmObofyLpOPi/yetO0Myi38PLCwGVgu44V8fi/fcv5kWjkBO+035bERv9xqXssxDu2323PJ&#10;nzp4pTqxVTlbG9qmgwKl+N9YRkkbpk3Qe38i07YYM1/Bz1xDye7DSzMjnnRnPvThxTfH12VnOXWl&#10;33hblqqX/4gpAPxzTGLseR/Iarcr6zb4AeY7x9gI4Lfq0JuaSmsEfYnDwiFf3Vf9CCgfys988c4U&#10;/bPfor7gB5u0/pFuAHM/OjRPaXWw3ZLneVFrp6zXtYZRwGjlGhrVt6+54NbX6Gw/zFquPhHxLQqX&#10;gQNvxid0JE49+kXd0Mmpe9zLeRT+6HzB/MiF4MxzbV/sZi2ZvqQ14do+sqAGgAMirWY9zXg6oBWy&#10;E6SABiBaF7p+wO3n2sKzUYt/0o/10vLSOcUtPSky2MCi0QCOWZxRhxMIZJ9ggnHoxMYNi3PA9ssh&#10;r3U1nIAAOJmADnqfNA69K/V1rUN5q0Z/0aO4pKt+bKpl5nP4rXyLT9qy8nMdATxMOAbAK75xpt6B&#10;rPriDToFpitNNkGmMyykoJUWgvDeel3rZ6bHV/WiqLpQ1s8lv0tbDjY3s+Xd9i8SttB2bn/Fd2XU&#10;jqbgexCgvQcPHTvRwN848kfzLtBXZbN5AI/ahkzqWn/KrtzyIlqudYc/9dUfmuK37jym7H3QCbh6&#10;QHvSI0deGP0ZFDqgH4Ncg02Ydol5MBjqFU7aWPaAwjggYGPgrfoS44I3nLwwS1/sJhsDGxcuOf80&#10;P/MdvXzSS9vpAoneX+9F/fg3JyngQceJR18RKp0lJzZ20yBt+/rRvkDiePCCE/9yFzvxnItk9RPl&#10;H/BaKmzRyedf9IpnYsPtMRMBJ/P+6OQnT7hOm9uXkYsunAAAPjEilU+eyGc8VUQbcOKcC8gTZ7KT&#10;DX3G3ifaKGAziQ2oQmMFP8BfX63KsY6gd51HImxIu1geOs0JHzohB7vge+87YBVr0KFOG0bZ+HXL&#10;ahXiGSfB9SSDTdYJ/aIaJ9CNt6bUmKfkeiOEQBi9TS/50FsvMqgkXU3HJjZjvP7Qmd8HLnQzkePc&#10;UACp8PRXYEFcPUh94jp6u9+rDYDHCg77xvEb6tiWPE0Nqnmkq6RC331VNFJ58hwgf9JjIMe+Axgb&#10;NR9lERVdiR1iGoi+sT95dOSYRYLaVJN8JPBKnWw0gUeckF7IFWaBOm6wQEz7D3WUewyViN5RvWjU&#10;DlxIK55Vty4wiaehB6gj61hjQUOZnAYWF2VZhPz+D3+8+/VvfnP34598fvezn/1MTyjqznJd0M8C&#10;P20RfRKv2M1Ye695nw0s9DzHX3CxNx/0z8Zr9Mk4h3xxe+CbygG3NtD3LQ9jBPD1WKAAMI708Pgg&#10;+xwv4GGzfcjFNG3qoq/KXaY68Mv/9atvPd+gJ/TEcC4mJE6hi9z4jtg3wD9uDi8fbxr48cfFJmg4&#10;UeWmF37jknjBJnAAdPF6TzFP3rpKF/T5Tk/wnRcMtuzIKr7L9dVxoPa5jdAN2+hT9l9uTsHW3iHr&#10;C534RngAOrP5x/wC4EMAvujOq3W//vpr41GOrj0RForwMj+Ik+1hIcwNBVkwty3iQOIBm+vryEh8&#10;qhBmljvuRhyBEJoczTd4aS8RrbKiND52bO+1d3Gu0zXumS16g5FxG08x/nl+cfnItm7YrXlLBFwk&#10;+uzTj+++0OufP/30U8Vk5BKHvUhX2yu/7Ue5418+Il56YZOy+tvxLX+XB7S+6MdNH5JBeevM38co&#10;HH2xkVdw5oJgLo6CVx1MM1/wadxSxAZC7L8cB/C1bzJQ3MOHY1I+1YeUGKwcjrGreKQcuy/Rh+Cp&#10;P8A8qNN6p8AJZvmXhvg9+WMyx5b7LOtO1zdcVG9afK11kjQmOi3C7YCOnBhq7GOtxVseoLdu0m/H&#10;XbTKWBOdQ5++Dw0fygD3f6VclLBfNG/XZ9RL7JJTP1EOcJwLSXnqi98N5MIP+j3Xq0aBLTv4lMGf&#10;/sk6zncyUyhAFoB+8G6+Op/lrNcKlBeu8+XT+h7Xxy0njZzRT/I55k0IvE7rBMYobKzv8SF8uz47&#10;dYCOuspteqhs1qHfYx3j9sZN3EghBsjImjEcYvQAt/hmqC/0aB32ytsuA6+bEbWZ1PS7e5bN4k19&#10;xtGskUGoDKf0OfmCPPJo+/ZZ4pFPwXm5lZuZwENP9w3HRrGSLhsOfomrbXNsShyAX3uMN3SsrTjm&#10;UwAPiG3b/16fF2lSoqC0YpWAdWYjwodxsTpjHzKwLX0yfiZ+c5PfHqNeP8lTyXCjX+DrzI+MFxnX&#10;GBcaZ8QgPMx/1tuM6/kN7X2Rj3o+6MQHoN+2jOPan4spxFj8Ql34cy5E++X3QfsGk8ZR8PgOr9xM&#10;SzvgM9opvsUO/EBcUCfulk3uBHDsS/mzepIC+Dfjd8Zsj8QqAx+cpsY92geaxx+kr4Q+uI1paBlX&#10;nz3NWm/EWSZfWc/iy1VkeT2ybK8D1F5a86AnYwUqcMGQ300mflgbfqMb5IjHJ2+Ep7dmFNRKmrt5&#10;A8u2H58DiO06iTLsdLkqksd+F1kO45LE33FjGOcmyGa9v+0N7vbXNmzjUIasyOj5cmgyfmO321jC&#10;6PdA9XDemrvYegZfuqjIeo8dseGKGLKpL9Ne3Mi5EnsOaXtpCbaBfgK4H3pMmjmfwkM5eABui22+&#10;7Mn8dBQtfbGRdcuphw4kMVLpE/UTvNtHdhqujpfaBiJwfawi5KAfVNtC8aUvSe4F1LYrPsjympIU&#10;gsHDZ33tMzW9sO1UPGhXxwLn6gLaCH24yZj4Yq0lcx2X1LlNdJ74WHs4uvNXx9Gf/obMJ+zzMDdM&#10;nKw2F49eTKWMJ2zbNpXLxVrjiyk/O1JanvrFDhUlpe1i5dK5PPAD4PlV2M5LNfqJgaIrl07NRYJs&#10;31gqHsji4q/bSbbTzx5Lf+B8wriyq7frpQ/H5mG/Rjj2+z5DvbmIG0KMCxY4knX/atNw4ZXy82I2&#10;69XKqxwziVrOwh9AdsE0xXlPPeeS0FkfyQZoL18XIK95yYC+njdyyHfngl3iQikSPtQj2rqkiYwa&#10;e6TcqNv2Dp8U0sdu8g/S+kZ3YqZQW5Ds9kHvWfO7IRAqdGjQo+tm68CXgLq27ZNH/FzeHgtPvMo0&#10;zdDGNmyu8zdW5LG2ok2lIeP48FZB9BEdeJ5viD+tB94L+HibP6jSN47PuIlu44cl771MdyWsp5l2&#10;im1TmPmfPhO9JUaiHtoOR+yqX7eE5Oo3+ADcT4XOF2Pz+Jh68PvhuHzP9Kzveqm4xTvLd10HEUoC&#10;xe9x9e1x07McP7CfQFnpz7S4TcuD9MTb5buh6wrWV4mjyDl5lcemf5gjFiWMf0H40/+l+RxvmfL6&#10;AwbIcPzpi/wpk/y79FGV4YfikfnXuOatoCYwTn+OzlXM+qjfQMR8R/8WujRPX68+0RN7Em+lv06r&#10;H3TsSZ0ga8X/qmz0rM5rnYcSgvDLPIfqtB1V8EGG1xsiho62LZzrPcqwB3ztBbHw3M4nT6dkoQjC&#10;HuA2DgxQHgDXnWBOKCgrP5xYiPo5gm+BPBdcW9a09U6nnjr+FijLCQwnE7WjJ5zo1MUGC/A1oIsY&#10;/TiG11M9addZn/ITWCi91u+FUl69rMOhD3IYK594wU9D7JOr5YeT6VUefHh2AKTa+mlgPuWSLzgv&#10;2ymiHewTDsTnxAOBWDYMPfUnDhOFdVbHYLFX++AM5CLE4XPKXLV9YsR3fNVvHWSKVrspLxS3x6ee&#10;LStO62oPqcy3D+BNPFiG8lZ45Jx08ER+8XxRQvEcXpxs5+QLmcvPVcSihKOO9+bwKTRdVJ66nXbC&#10;Ap7mG2currUPncyH11basNCYdvoA5bTf+4D+eQI0tpeoGX/F3pGjwhRnYKsN2rk/2ER3nxA8TWyA&#10;V2AzAntJ2SCw/uILDpsS3pxQv2Xz9KP5jbKcTJzjDhsNeoJNG7zw6YXRp7zKWScV8IQfdYDt6uQv&#10;VUKTp8S44MoJPRfj+FF06PgdYDZOOkg6PMTTY8lcRGMswX/9/WBswsxMClzceeJXMCO7H3CIaBa+&#10;yAG3MrDnXncBgQtwAezZxBhjVJ/qZVJ5hi7aPADg05Mg8guE0wVP65H3uJs2wq3fKrMnpJ4gpA8y&#10;fWfvxAnlXngoCt6IP3ox6Zxy4cVx+0Rs3xMhMrgw4Qk0plrlqk4KX+DZM72SFHxezQpPfaqrEfQV&#10;/puRfVxmYtM7TusL+oRfgaGUV7gVyocIpy2A5WPpkwtjweZClcykl6RgErxPtv4YNkvnlodI/Dkp&#10;FYFt05yaVP6c8dUTt2Rh07Xd8OjEDh/0weycYKVNGLO5GICvwXkue+lL9DNiN/rEr15owVOyy6vy&#10;1QL7wi4x6zhQDCiOvWFQg5SiZ6Iw36kaBy08e8kXgihyXKp/Nv6sgPj85c9/vvvd7/9w97vf/f7u&#10;s89+pHjIK9tlqVAyl3rDDX30yUJGbaWYBHiaIv3y1GX8LWf1TjfrjJ9xoKD+r99XbOCYAxxTnkJ2&#10;bBI7jPtseuDf5s1jaG2v8AD2TN7SRvQjnbB3M5c60yhAGCPYLCVembsAdOsTumiMzxqP1ZdXvxfA&#10;Jw58kU6xj24e94TAxV/ehgDO97Qfeksmx9jT/sANMQD8sf2lYgEIX0UJ+KKjndCz7WAkfSXeckT+&#10;x59/jtoq13gnH2AP4y5PeT/Wa6U/0GsRKbd9ZTJ8mB/utQmLzAk468WYxauf//SnPx0U6JiNcF6/&#10;ijx+3gQ78LfHBMY68bLvsFne9PimMttXISLmyYj6BiH0B9oUwC7mfBm/xjFXXH2536C6YzWxgOy/&#10;BdjYQxQ2IBd6btqg3/Khj5tn2QqX2M64oXYUPW31yScf+0N/gYZ4hB8bTNCTx17PBVKQ104Clmv/&#10;xB/VAZpnmk8tX77BLMrcNzRvcWMP4Feoovfwh94wKTSWP75nvMmFC3g98h3gpbGO9KHRBxbM7cik&#10;X9yzAWZdpJs214l5boCoDOSevMjzG6mkjCsdLx1v0XKNX6U1rvCJJ+I4Fz5jO3XoUhz48IQoQF+q&#10;f0j723XkpXp8IHpo3Ed0IRb+1c/y8RH/4LCOUjvyBHHsSx+O7Kxb4MX6i37e/s15nf1lv6Nr1kBc&#10;6MJ+PrkoxPpmnxtWd3ghA95cEOUihnXDJ6KFd8Yxfl4ix4zj0PhpU8nd/om/cEF4pH2oB5CZtYcP&#10;V9k+Yl5Jv6KsfOzTQbrkdVImzxiTmMkx+PEncyA3+Oli3MxDFqB6yjymyF76S3wTIxhHHEfyz7vg&#10;1An93R7Er/7wKzxGG9mfV9pDYzz7Nyf2lPEHnPOCN4DFxzQzVpMnrsInupJnviEFSPmgwxSpLbd/&#10;d33wOLZOcvwpn3guLuXOjz+4AQmagtsKen0cp/L16tMqw5esDQFwytfrAK0x7WvVoXNx4I4MPuDb&#10;HtWfOMiKvJl7J9aZi7pmgB/jPmA9lcLvAoa/y6QfAE7nuk8++cRykW2dJNc4OkZ3Yo++zM2ysGbM&#10;A5c+9Pz5bueUZY3A2OG5RfjEIeME9fRFLi5i13fffWv+vgGNKFE9OPUHNABzA7Zls5GLDMFxpb7A&#10;5wMOcwq8O1b04jG4xaO/us1GFva3vdm0lsmG8MsN9qU/0+Y7BplIX2mHHQf4z1OVvu61h8H6zr+R&#10;237RNsEHqnNflg2JD3w9sYx/UE74jg3xhbfXv+UxTV/dux6Q9eYt4lFzx7hE6nd+NZbrfJN6Yjtt&#10;pPXYh6/uXqid4EN7ct6GjouPjqnjIrzXzZYv+1SGnt7cNj5LkSiX/Zq0B8o81fk5tLQVH/qz1wbi&#10;wdoxb5AxO9AfALTxOf2g8U1fw2bJVfxhE2OlSjzG0/4APk77+TC2ieiMMXx8xk4w97d1FQ1x1REV&#10;uynHB72BjXGc+PZHuLQzwE92oLfX6LSpaFhTQos1lN8E6vXxOlV0nGcV108wyWZ+TiT7FuGbm1q1&#10;Zh2+jp/pZ+BhQ/uZZapMhTfFtzBzZy1v6ZFCLz6sxdNOaXu/ehi/rbnkoBE+tqMTbxmSk9wGxSgf&#10;9xH5MWt8rQ3kX18knvbVUuLu2Vv5AUK50WscjvSft+1kfqDhfCFDFfik/Lko+lIxWXC74hM3rbna&#10;540X5DvOlbLvTj/nYQP4oeujGVuzn5FY4AY0tmaJzVsALX8ruthvwzDgNknq5pt9hupXu9CROOSn&#10;Vx692edn6duXuoB3gvXBB7IPfxBzlGlWunv8JjHNcS/2skdjufijeRiyX6fQ7wVoF6keML5z0gVd&#10;T5unvPI5fF99enqJktL2iZkcc+F3raEwQSanz4898v9F+0xMQ02fsTOkOu0EOE1W9S4yv2UXdqoC&#10;GassaA++80YrnZsrzsH1jQyktJ9vTkQwfVe8cIpHIfiHFf0zgJ6KI+kLLvILP9iHi3idYoeAJK/Q&#10;VspYJJmc6yAh/gFH2qmcfmAa6vR5l/3WUfXEavPQAcjyz+TBYPi5Yr62zWfp7XwsQI/RS3qeOnUN&#10;Row01uGETvzxJhRgXHHwET+a4fSz8DwOoLPK6VvIMi/NYxe4wkl7hvf58EU8F965kRx/XM4TzIvw&#10;a7nnJ8mzLMeA1fZaIrl8U3/aT2l1PPFOf516g3Me294656i7xbP8D5dJf+aNzJ27Pr4jNtp+rbtO&#10;a0vs0pAz843HaSH3YZGTzuuXKSBmAdraaRLn+TpMW2Wn/qcvFsKRoX3AoX3Iu/94TYUfNa76DU7I&#10;Sb9K/bQ1dPpznWhqq9eMamv6Ouub9wE/dwZA63FLeXMdI1jnA7Zj5HkvYmKJ9fkJkLXPU87N1uzp&#10;eGjS8bD1OBbbmQe1/pv9LOQQMx4rtKZ59N//+Z+tIQpSaEVR9mh5ThbY8KCOTsoiMoroREdOyOZY&#10;FvO+iEHHk5B2bjeAlOtk56DV8ZKl/LsAPtZtUpxYB8IXniySYxCTZTjZEVMPfmVvmeGDPV5YiA+A&#10;bpQV+juwlANuqFYqfalXnbHR1E1bNgc42ar9xa+u1KEbeqILG7SnPbCOf2gDLdDG75Q3gCj3sZJs&#10;QnfgcfHFFxfQ0I1FOtDNYfL4DH3hZ/9h4/CmHuCQ+n5Suv1A+bYtwV5CaPsj7zkpdPSaafkSI+Y9&#10;7Qoe/K7lcQwsWcLBj/kSy+mg+O70H/yhsXwPzOHdWDfT4ds8KW0CnHHDcXUlDzzjRGB04xhZ56dx&#10;Qx1A3QnW9xgET/upQ375k17orWNOUMtz8VK5T/hlb0/SqSufUz9URwafqmY+ipnKR196B3TED7jE&#10;JfjcKU6eJz543ec337xwnjKAseOVT87idwYjbAR4ypUn/vidUxbt+Nwxjv5uK/p2BsBTdwS3fbKp&#10;mD7TyZiTwp7w8goRxiuetKRPAtEhF83APSG+oA3Tp/gNYMeO7K5M/OAyTXacIKb/Z3IpL/Stzt/p&#10;YgUXLNDvI72GkwvKyEFHFvl5XWJOhJhQ4Oc2Akd+8YagZHpMcXxz4rN94It1KqfNPf6qXSgrH06O&#10;GeOAblqwccRFavDX+Mm4R0BIlhc4svgjbTAjKwtbVQ2f2smJsdCt70mH/gApfrDPZh5hcYB+jLP4&#10;gjEIX+AToPjkMz7LB9xNrEUvMQm8/J42lu8VQ88/4MI+d1rmqQQ21AD6Chc44FE6V+jLGy74DDX1&#10;RQq9P41DVTU+ajb1QGPB/X90Mm39zLimcuKTyPGrrVTn3wQeHtLCF5oaK9A7LtQmbCDi97aXhd74&#10;YnFCrDpGVE/zAW4z91HGD8bEjP9dPHRR851eN1iwT4a+sUsdeuWJEPyTfhEaIY/A2ACyCZZ/eIUh&#10;FxmIp7avxxfRQfqh2u+DD5/d/eIXv7j7x3/8r3f/5b/8Z98UkldcJia4CNZxL7ExMtBLfM/NmY5L&#10;3kyQ/yuzPiZFPm0TU7NpxULK/VHlvXhEX+xYFXvzffLiAibN6bZPZqNKFgs4X6yZcYZY9DgkXHSD&#10;V4G5nLGKssRC4pF6yrjhBHpij7ji4hZAPyf+4cd45E1LWQc/+xr/ya60Y9rPYyLyxK8XBrCX8Rcf&#10;wgsaby4zNktfdPBmH7E9etMuAOOD7STelYcvN1cgp5vN5I07cY2fOx8wPhHr4BCr9BO3nfjTNu4r&#10;8jO8CLE//P6Pd7/81b/c/Y//+Sttnuv1/opj3irhC5bS1X/G1+a6fOINdmSgu+wCGMvQE9mMkQBm&#10;1VfYXN1deeOLpy9kbnRFqmiA+Ge3bcvqt/MkiLpu1GFz+lhi6sMPuYEKfmk/+Gf8hHf4w5PPKZtx&#10;kd8x/+gjXfTX+PqLn//D3X/7p3+6+/k//Cdt+uq1bJLDK9dpT+gyn3WOmDWUeFJOfT/IwT9NiUPi&#10;5lxfNnbol4DHJvxSPSUbOi4Osz5jfVqfE4veiMc64QPuq9COvZ6L7CcuYH3o+SM3EbCmyFr85Gcm&#10;8Dn8Zb7iie5AfecDfVW2Y3AK6wMOi9/UZWr/UwY8Oobgxx7XV9BiP3XEn+dABRN4/NXP1lGuYLOe&#10;V+6Cz8YmF3e5AJyLQMyheS3wqRO04ZM2re7g8EFW+yDHlUl5+TSPXPoDx8gnxgB8dPIoX/AYE0jp&#10;26R8qM+Hn8XkCebEUy7+M6+nL6ILZYwHjKP4ir6MnV5L6eI9gF4dY1fsiQZ69ERWdEzKsVpQfzzx&#10;HP3gU72sr2Qhj/HIx6Nj8bIeot/QXokX8FY96zPJ+f77vELYLTr2G2m++grp0rauutBP8A9jf/uJ&#10;BUaQ7SoNKXzMa1J8AGC/eU6K/ieY7qp/UE9/pM5xoXq81jgoD/gC4HSepg6Z0Mb3+xg8fAsuvEgZ&#10;lw3iBT/ro5jhvML4as9z3mTNCF/qyn/pOTaLEQ7RPJnxH/70B25OqTzq4FE9s97WvGD9RCv9vFbV&#10;MTgA/ZSxi3GKuaP6Zt3AT7cMzvCmHn7ozzjFXER/8NsBRn/m3K75wOcDoFtS5l71AfxQn4Kjf/oL&#10;9NjbvuT4lG7oCkBT/Tkuf+IrN7jmRl36Fn0MwFzrrQz4yKEef9s/0oV+H9yML/RXZFIPXzbY0as2&#10;QVvZqI8ffC4iPi2H39mmzB/MiejftgqObkCZdU/GH8WY22TPWay7uWGYsYo+RD/MfM+Fft7AxDyZ&#10;uIUndchGDroB0b1p2sUV+sq4Nv7VLhx+tz2cXynPGM0eTC8A+3xJXe/7l9/p89Ljz/ce179VXAhP&#10;axkuHHn9bpvpI+ik9VBF0x5zkaVrqq4fqtet9UXbAJzGAv3vBNr8BOobU9RBt9spbccmJnXsDQDE&#10;uc9FFSsf+GlntR/tTrBST3+Xb+HFWsZ6qdx8CYoriN7yK3XgL0cga9poxtuSLvvkt7VGnbaljt9k&#10;ztvL9jhYOfDoBnb39WxgmVdn2lo8gQc64RBBvp2VHudRyjrXcRT5sd++IisSYhad/WE+UnF5MX8R&#10;U9SBzo2L8GkZ+5Oldd/BX/ASrkFEPr9iXJlSZBNv2PSU/UnZ2WPTiN79Qyl967l+boh9TJ5Wl2LD&#10;+DJB3+pBTWV53BrUW/VUuU/RJ5FHrE18QcvYvPaOFFeMO9jPOMRN/hwD7cs+mC/7TLg7As7a5M8L&#10;GMV3OxHN+FkyT72h8tgln+E3v+L4im39KwTZkvG8/igqOPBn/W976D/q8+RPwDfItx7sjyjv2JVR&#10;Jy55/gBkQeO8aC5g6OBrGvOPjcVruRAUZ71J0IQULUAE4xixiB+4GF39On7lQYkd+7al+Gpb4ivy&#10;1E4wH/0oAy5vsCS059xOel/DqVvpkWf+8g2x1CdmmYuJIYNwvEY5Yttz0uHPyrKXEaQPfBn/Gw/g&#10;4HvPnYpLeOJn6jP37z0S9OJDv/K6R7QeU0en6gptgXi7hl5gotx2jhOK2/XXPm+izfQRL/Bzfiy9&#10;JLc2Y4P7k/Qvn/q98lvecGiUdS5ZeOrDAGohz3kidfIu0Jf9ccSt68XU7Vck8Iy7+2TPH4wnnowZ&#10;0HLM2/+4gaSiTpnUA5n/0hYtA68fI80X9cVpiv/BzfoEW+sRiNK+Q26ctifrEsZYbuSLKg91gA78&#10;UdX8KrcpcgNtgfhsCuP4Oaj9p4bE2ebFmsYN5TL06/wHi1NPzzUqYL3o/X3ryfkw4x3rLPmEtwcQ&#10;Q/pzbAmHPPEFUuWCT77H2Az+arhlzMPMt/IfMcweGfRpt/QTZHMeSSyjr/nOGsZjltbb9Dngur2r&#10;zzl/P5TO2pzzp9RYnmRSUFs2b9aNaiv59/Rpf8LygncZqpAL2EtAkRxveFL7Ixp/AB+pfPXLaWS9&#10;NWNOvIZ4BcERBRCbiRnAZDuEyTdBOFYKscbBq78RnMk7sijPYP7DV9BHrXcmPkF3t5dONNY0cvW1&#10;LtK3OpHyB6z0cGjpjADO1KHzma+fuIuSfE+UwXnCSc8Ag3ydT1F4DC/hnnWtt4aqA7cL0MpWUWBl&#10;ekhF2mYwnJQOHfVvXak4ZRTnpDvztZWy5suPDv0+6Ako+FZZX8irzHOABYdYQk/uyKFThm7aa+go&#10;B6jj5KhQnpS7iZUAPk72wfe76vAPUJ4rvSqH/ppHy67Lb/KzUyKn+Gd69i3rgOn2jzTUHSwnmO6y&#10;aOlWnuCT76f09SmOY8HBMfIW3aEn5a4TMRflxM1s0JUJls0ZFjQM5TyRCHAROJtpbHhmUdjY1jir&#10;OxwD07SKgwzIfkWtmtj6mn82fjjZRC7thHQmBO5aQ28+XBBh8uUCLoMeur3SyTUTPoN2T0gZ/+BT&#10;f4QeXRLXf/nzX7wYogSbqQcIsQ6mLmjhHKAT+H5FvZC52J2TXuk6YyaplLR8n2BhCU/Cjj4+oRYP&#10;fk8J/ZCcJYTKdIzN10+4erxx34FuJi/4CmKjs/5CPxXyT7OvMg6ZGLGP33AODpN/FoXBzLdO/ZKB&#10;lz7Q1RbLk44N0/oOz9rPWuh3I432AWiPXLiKQlzk8kmf7mS3zdOWnEw8f6qnm9QencNsB7w15vJ6&#10;pP5+08nPCwfhYDt/1lUGW9fxO3W0gTGwC57zBHxf7+y4k0AWN301JCbgI0APO2ix45ZUoQrws/6u&#10;wW1wVein/uQHCG/Vn+hp0823+AlTeCSOG6tdgGMWuN1AgedxfmN/VE7WWtLevietvFxwp915/RY3&#10;a6SPi7eiFf4sgLhJzP1NDoISX2bT4dHdd6904U598o9ffXX3b//+7/ot4C+8ceiTHq+HZnE4b9iw&#10;vVKIdoTnn7/5i0+SP/nkUz9Z8ewRr6TPYgrcxlz91PSRcNCPCwuMFeB1rKW8dORLQwpQ1g9Fqx77&#10;Dhwd+BhexDB10A0TyyA2HfuDm/iUfTNGfDAbAJXRPjhiHG/MgY8f7xMbxj1fMNDAyiuciYHe4Qof&#10;8xb/13oCFz8zVgNezFI/vukNJCJWe8pu4WIL/a12mJ/al40oLnbw1C3gE0r3hTxhBj60pLzqEDt9&#10;8xl8VeaTYhbirs+8ztoB/2SNgGwuBDHepN3g5yc/ZEt+cy7jPD5yfMgW+qdYetPfPhv3s/6MLm1T&#10;d1FU/78G+P4QsLlG3zs3DvElEHryP8zHBMcXPBDPBfTHegX0N/oJgx999und53oS+zOlbMjSzzlx&#10;wK+KUMclbd6xi/Sx5l/8Szk8i+dxj/lbdZQ3ZZwGtyfYqIQdPAGWcUODIPYRA/pkfubki1ktfayy&#10;qCfGfOHzyjbbpwmFJwmtF/byJxp4ef4wzxCCA3hOONqltI4x4aNrdJHv8MV8wiXf5dUyjqErbenL&#10;mxQf2y55ED2BxUeqcVG3QB/gb9VPRf1CigmVQ7+Hfy4QzLwz+kBa3cjDM/TRofWUVx74hcrkYlD5&#10;UM34bj01xpD2N4aLH37xIbwyH8RH5VN5pOgvNpJBLHDBNX0XfszNXESKnXtshY555cWLt/6NTY7h&#10;DX1lNKV9VW0bwes86Lz0A09fSSXzXQA+ELr4kjHm5VygbPyZ38Hk+viocrZ6vguPfkLdanP5BN+0&#10;zelfQPXzwXxRBi0p9NadY+JIfYjj9nnXKUaBjkmU+Rg8aIYX5dZpLngZCTrw5U7zUr701NcGUj7X&#10;4PWBaBg/KusBHvwFjEUF9y+Vl4ZynsQDkM9NqedFPRVa/pNJWX9y4aI3SnA7CGNLoW8ygBcybJsq&#10;M19p7NK4d9rEet/H8veHH31k/M7l6EUd8qDvxUvKGJ+khNaNM06igMqpO/1IsXUQr/gsxyoMXh53&#10;ozDHZhN70D/0m0fXg+VZG8E7ZVMvVdzHiKWMAaxdcoGy9NDwATzH1x9TVp6dn9kg5+wv9JzdXEL3&#10;D8Jz8yb+6ctvXss/+oNfdReWlI/+n+rNF2ffJF7A95NzQmq/oh+4T6kesB2K79x8Fn9Zh7EPOkyK&#10;T7HXWowd5PU3bWR+Gjc5DzAPZbnQoK0j4eicjvn2ZXngZ81ljInMc6wTqEJX2tYHuvCqNfRjPal4&#10;9lXkGdOKOes1RnK3v2t/akN/CxOWl20ArhW7QMduGzWl+NS+xF8qs47S0zfE2ktBrO4c1c/kE+Os&#10;TTbf85wFXGui8z33e/snmnnPUfMptG4Lpb4wOnp3zEEO0LnBslLkNSp8aBPA8swvfYn4rU2RkfIh&#10;Xwk8T77wBFinWz/l17g1a0Pqe2MieQOylWlPOX01GEETD72WcK2hTp9JYfMgdriBGeh5MPlRzbFD&#10;OTHe/RbqOefGV/Km528NgYb7t7k4i078EVvrwivNF6wgT+igJjVd96dS31PvdRu8xDN9LhWVQX+G&#10;XiYJGA+wjXVFxtrGVW9gBusSRpAK7csjBQ/6lnMM+Bh5IrUedRghMn0c+9XL1/iibED15snaX3/B&#10;u+RjncUf3q/mDZTg0hbXQFyCzx9Bweh2QtbjFnoWw1z/0k9vTbi2gSegVSMcjcwzzmKL7RaXpJIr&#10;Yy90Mk/qd1/hJtQCF3w8+qKv4scAjXUOXmXYIuFxQwxgn0xqWyefvhlbJBhUAxYAS46P8lVeR5Gz&#10;ErfGm65DOP9cOh2uddn1MVwokxqTWD5q2Z9UoeLoiR7c6G65omCeeqqB3xekND8Q++hxQuOlZczD&#10;G858St9la+Jmxmbpgz3gsr9F2g/rbPf1sRX54LqNTbOl38qxt1D/JXUHMapdgbMEp57ImGL7QGIi&#10;D0QODriIv6O8WY+58mHttV2sg8RHSxfZG8MqP7Yx1sSX9UPm+XKFPONR5G8bwKeu/Njriv/GgTVM&#10;rMDLBcL4tLKQwoVr3mjSG1TB7d7a1iLr0PO4+cqXlBZZHgfwKhBzHBW/KfVnvvi30s5rcMo+06bF&#10;7+zvv2FMkVxk2xb2U1XuYUBZVPKbgEff4Mk+iIG2k3tWivx92HKUrmxv9mx7MtYw8pi/9Y0+i2Ay&#10;7pOKE26QPP2w6PCb19pt12sOOe76qnQYWtvAQE7BPpBOzK+Fnp/12OlBc1F+4+Ck71h4ynyKMoUa&#10;Str8Wd986xadHIVONkzKM2gC4HFCRCNS1sGKRT0disHBv3EyjW4ifR0qmWd5wb+DP2UcZzESfTG2&#10;C+Lq6hMr4fJbHbZrAqj1Tscjrsf2Y7O5DVgdFg42CxfbWKSxEAGXC8LIzAmFfqNLF35GJCxsHDL7&#10;OQeWlpFmsbMDREUbjgN0AJoupCmv/fgFnAYEMnC0ZU5HWLRHxv60vNBTNaydgeeSfehVFr2IFXHb&#10;7tb7FX3uTClp+7E0OnlbX6FY30POkl2GSksHLv718UUjCIdj/Z/+kHbmciFj1illXz16DP/rsspv&#10;2vqT7ymLdpCS1rP6wr95+JQHZUCPm7qwX/Di76AjD5wpeTb92zaO9fFt5Rg/6pm+NjCws5FMPSrF&#10;c5bggf5+Fk7cgWLR4utND/WXaJIJbT3FxmQgxM0/F3PhTTkna9wZnY2v2VQdfOso0fCH/unT/bt7&#10;CKdv8iQBJ/NMqJ2Qwc0Fhe2XLZ8W0gStP5dxJIM7huXEg34ay6uDPSCZ+BIf8gQB0CfFVeUy6rDl&#10;uZ8gTFtRBz/GNG+QaB6gOXSJcZ3ccnwCiwJvfowc6LPYwW4uTnYhHK9nQ2EzwababGFizjHYsk4n&#10;fvLXxFIXS/i0uHoWwviMM8gF6i/y9K/wd4VigzZSW7HQ1SL3pS4awR/AZ5kniK3weqPXk/DEFMf4&#10;8l7xyoKjm3b1GTJYTZD2qV8uYPUEerWPCMgruiSQG3d69hodrJxVzVzDAgl881d5X/UffjpB42YC&#10;XbTnD1u9qWBb4B2eS7bKz7wOcbJpKd91xDD2cwIwehn54Vcv3kEbHdOekiR/xh8sYnqnGhsOuSsx&#10;4wsXYk/YOuxSj8mjXxa81ZVFHW3GhqDmeNpPH3Q3V7XF2d/Eou5dzBurf9aroH/723+7+/LLL32x&#10;6pNP2DzNEyyMeIkGu2uihai518Wtz3yTCU/CsdhDxqv7LNo4eeIuf/pa/QsNG2v4ig91pOAB4NGO&#10;lPPxU6o6Tn9PPfi1lf6GTKESwO6npw/T3xQ38nvwPKDZEY0tC56vkxZdGW+qS1NQyS8QY9/UopT4&#10;q23uk+h02cQmq50fsl4ZGyjr0/hsiMMnN+Dgv7QdZQC4/CGD+EAfynxCYTouQufmEGgYh3wjh/Lg&#10;MjaZx/DFn174ij0xhr/R5bnKyeeGME6O6Y8aQ9XvGNPtE/ECRjWUMw101kljTm9Uo205uUp8Kqpg&#10;xmeg9vX4h1Kxs4zibfpLp7c8+owPZ01WWlLwUId02XMiXOU5qbpGRIYcowsZ0k3pj3/847u/++nf&#10;+WIZS1toGD9Va93dDspfA+Ue00jFp0AbcBaFjsyfbasTB1yOzVv01kllvgiieHuisVlHpiV+OCeg&#10;XaBhDiD+1g0INueSl7wD+eLb2OoaYMkVv8YkeqPz0ks2d4Ol8zp6A+C0jmPLIyOAx5k6dpmjDv6s&#10;e81jYtDj5NSb+LAJfvapKyIbWj4A/aD2eH7UzVDhR6xk3C99U2ssvvX7buuMe7WBvlYcylpOGe2a&#10;8T42cxLNT2jgK+qZV/gUKNO/9U6eNVxukAWHsvLnmHznpZR3XKWNgg9NdYBXnjzOmAhNTtAjszyx&#10;HTr035D4jl6TV6X9NXbb2xJcHFLA6cRa2iW8Kc+cL7toryv/mVhfjZ3yazlp2wuc+qbyelx84rHy&#10;226Ma6Pmhd6VxQVqoLwo56+xVbzKcL3MTsr8k5n3Gg9+5kk7aVChfslAAnKq2MhftooWwHfElMcw&#10;HYOPXoxZLHtAI96Bk5cL5strX/GpPRQvPUYH+GddqdjVuOJjxjCB/ak8/MGhDnqO+YCPPh6f0E1l&#10;1DNXsX5lfVm7wGGNynzKmwlYj+QpT9ZfWmeih+oANtnTv3a8UQ4vYgGoHfjJfpHsjknxE/EZXBPw&#10;hd7jfw6zZk8cc3wC/NGHFBnQohM2BvKEp6oNFIPrcz/s1ydryfzet7QXXvowePCRy4Sf86HQpl6a&#10;qX7z8tULUW/ZkVV/Q0ssIrM4bnOdH6CXy5SpjGisnwjhDQP6i09Gfx13vM/aJ+unzj/mwQ3I8o1l&#10;DLPqIiF+GhU8SZ5a7MUmlUyckM/bVaqNrNRFEHQBWDfzBhm1rtdKT+ZiAGsj/MgGsEZ/YctnvmFD&#10;8qYtkF0+9Qc8C0vXFrwj9bqUziaAZvNK2SVZYiVlKMJnj7HVZ9FIR8apy3UodhHHmu/dyRe2M+l/&#10;6fP2r32sds+CYyH3XLObmq4QLuWlI6Wf0ifZaO+bN1wvAuZV5AHdxCZ/Wu4nat1HWOuCm3Ej5y20&#10;UyA2KRY5pOEHOH+wT3VDXksjkVhkDNGYo3jBT+XGzcu9ybL7YeW3j8PN5++qRDc/Ia1825C11t7f&#10;kAzal/pZe8OzdvRVxpTRXvlpEPmO/RL+oNUH3zGmIO9edzm/fhXdeaLzzZOMhdiU9Vj2JuAJqCnE&#10;I3lChyzexO76P97dNnRucT2DiQD9rI840Fc6pnKzZ/VknMgn+ppQX9QDK7UW+CFx6bFi7DQe9fpv&#10;zCw84Z/lExY2qBdQ8RsPSAClBw/ZsSd519VwcPmbC3HEwsp37kD28GQ+CD/5JqZZlnkIjzjKOEJ1&#10;EKg76Tmmh506Fse/MQx6SNBs0XLBpmsz4qg8wSkv4ghbffFXfV7K8K96o3sOdVvIjiXEOGjLOLHH&#10;l1DAoj2F/pMLRJUHzmrbhWexJm+d8fCH/+MX+3HG7urpWLMm6B282pe5Y9sCT/RgXrP2cx0h5dTJ&#10;R6qvrsYJS8c0eI5Z9x+1h2L4zfeX9of/1pc5633A/Aws3a3f2EE/t0ppu+gTOzOHcQ6k86ejzWm3&#10;2nHK3W1ylrLvEfmUTpMbofFS/Suj1PgdwB8LEC6o/1pO6bgxqdt96Igl6JibwWv7wkd15/xevmeK&#10;fK+1JiaRST2f1lG2If7rcdfp+B+appXB/qPXkpKTNoJe4yHzgXTlAQXUx1+VW1rwe2Eza49L2ZVV&#10;XUrXtOXvS6PT4XOUewfQz6Wl9S1d086zmzRzCLOi+5j6Si4eh391ZN8cHm9V37UpKrgex/wAsAdF&#10;P+oc4fmCQRhwG6YtkQFfQDl9ZW45zyEjLu0APjoYN2Q3v8Hhz0Denx4yfjJu12Z4X7I5+1X1u8R4&#10;/5EfMivKMD9lPG0DFaepHawDGyoDCHabclCD4wugnDRgCMd2NhvXLAyyGVme17KgP09QtsxQ9Lhp&#10;6Tk+yyj3ifhyZLzYQYQAMEgfcPmrLT6mDNpJ3SijNHYXZ4qcUIbur/XqwWt+PVHHJ9A3cCGs7tX/&#10;9JHr0Mz2GdlP61jg0CY/kYpk9L6C6ote7lzoygA4uFsH6bPkyWeVK35lu/RTXevJAnjx9FVK812c&#10;liETXxSgq56+8/GKgENogOu0PKBv+5xlZ/7ed+BsH5XXidO8zLG/wCle04UzmVVeR6l8lV0ho2fr&#10;6m8VXGGlr4Fbn2PboruBfzKoDFKAlM/pc8rhV1yOeT0VOJlIsDsTJYO58dABxwCjAzzKtxc4qeME&#10;3U8sCB8tjEM57a6FgDd1lTII00dI6UPXk1d1567NN29yMYey4KbvLvmaQKkDOKmPLYkz/Pji2xfe&#10;ZOQEkM1GFhzFxw4uCpMywXazC16Na56YEgE9bfnBi276vnh1YobGeoOJOtP3OVjjj/JcsMMOJiTk&#10;xZfZkG85+CzMnrABIN0YR6gDrOOUvVFbUc5JmhdqaiY29i2P/qVTK3y8ADtmIRS9kZOL5hwD9k3x&#10;lJ4gsbHN/to10LzRCS6bAfalPOWxV/j8FjB0ba/T93DgpJwTHN9hjDx4ER+cFiqPLdjoktmcYjHB&#10;H+gF+HIyzJNrnDSih/VSnOX3fHPccdAnabI5F4il4ICf9CXmR4bEOE+1dR++1APclb/yWlhwV6H1&#10;hl769IT9tLt5M5gvyvpJETGJH4/2Owkm39MD6zu6Vh9pJyz5U7FwbtSXDeW5EDS2qQKzqh8hxwVi&#10;QoOTGrFSPfNh2hn/0z+iJ2NIGNgOZT2OQd8FVxjoIjo8hS8cbxYIhwvpv//DH+5+85vf3H3xxU+0&#10;efqlYyb9Dt76SDZpPB89P+Y39qQIcywXBDvXopNvvrJK8aWyY0OOwWFjFp7MEwA6mwf9B/u0kUus&#10;gGt7lObmBcYaWQYtiIpQn/iR93HihgUYNtJvPaaojtR2iLYX8JFNWccETtof6/e1CsjoGEAZ+vCb&#10;V6Iwiusli7GJurtX8VIvfLpNxIM69DGOKD/SK7r7hBKblf7NdfmEeuR9oAvE/B6sdbck9XLJiD6J&#10;TfAYoxh//dGYwsU78sXr2AwL7GzqG8DQVwAuvqss/CxFXLfLc1PBN998c/cf//G163oTS9pCLeET&#10;wOEnDGyBDewZ/4l7xhDajzmmAE79Qhn4PwT1a/BG14Po5NdiaFpum1uhlPLExkNeB5qztzFQOjUa&#10;ffwKoC9+8hPfVIGsFy++sS+eMffIfh+IQtFWsq2DdKGtAfQ69W4Zm9htL3DY+KOtAfDzG4NxZG12&#10;pb44JvY83qtdejEwd01nPDwvpHbshh5aPujHuEDeflOKXHSyXpSr3nE5eoELUN98aSgnD0DXWHKB&#10;vsAvDSm4/jBHEXfTKNQlHtPWPYYPc0L1W7/hLZHVoXWMfe2bqMTYwAmt11gju32s/Ks7x0DHw+qZ&#10;8pnfhGMfGXPbVvm0CxtIxTl5wpf2is83rawYbtN+jA3jT1J47E9Q4Q8/oLjVEx1axjjDPNYybO8d&#10;9OGU764nOarOZz1l8OST9dQej9hEnyZcONCeOqCr20XtTby33vE5bRv++Y16I8CDP/M/Yqh9dfxS&#10;3OVGFcDXMsUbQH9iAN93TqidTY2or6xRt88pj27RBXpo9D8p1lMHZqD5+uASPzp4zSVbXKeUY6Cx&#10;g66F8iFlfgHIc2OWbdIxWkROWwOsrTt56q+hvCkn//HHHy+UxGpo0It6+3H4lPbkS5lxxaU01lHl&#10;KjBvyvn4BkXyGkuZ11+KL/Mi5cQt5z/3cwMkbcrN8Y4ZcanMm+m0RfVbBg1dN7fgVYAP59WlOfmC&#10;7/rTf8LdMUZMpL1AwVT4nLzIY3NvQCBPE3MemYvCiavqVlr0Qza+AOiryCWFB1DdSHkDQGk5LpDl&#10;OHUp93nPBT2/kaYbVDBgAHz+0Is31nDsPkT5iUe7aW/92chHN9rS+ONnedE3/Jd3U+uvAzY0ubDm&#10;edbjgs7VWDuJj22xfVpfcXYz4x9vVGBTmLGVda3P06Qv9lo/1uE2NzZ57UN/m368dGBu/yuAdRDn&#10;LD1PCcn2heULp75vWtb0hbaxY0Y6c8xamKcL3a5CfmT99hhAnHjDV3XgFBp361j8saQXsSjf/mUt&#10;mDfOpHzmtaExHo4TNAKyP5l1KWsH73MY46/7Ou3nrRXMA4DXxGQaQyN3Go6aVecLEinJt/1LI4SX&#10;z28pw7ea84HqX/6rvSonnC6+HRPP4Av15t+YAdkX8FRNn6ht5KHlAu+DMUXyaF/EKuf5xe0nGW/e&#10;cBMwc5NiQOPH4ycw3nHYp3KR6/Nsyx/LYqbbg/oFWp+3X+o0TPWs99BLMoSUuugDjd+WZlty0yc2&#10;VRZ64gr6e3lSb/csXvFF6+F5DfWTy0fvCxyV9ZzxLD/pIOO3ddf9E3SB8trdQbbSP9U2/OEAQHiN&#10;ES7Q8ud5pOOS5xh8IvzRBbLatPSgTu3D3wM4dAgtY1bW9aU33ehsLsgbqKz1BK/bBIH+N9biQxvo&#10;o+9QD5/TpvJtej1OtNxy1aAer5VWBvXVyfmR5fhH9vpQq2P1Paw1PTFzMUaBTx3Gx1GnPtQl1hJb&#10;xvV4Fzno0Y9vMCMAXZY5ENq383vP5oNKgqDFR163qS+cehkJYQPoftp8q5xXkAPVp3ogC6AfO5U/&#10;bLSP8nXyHvRV1tfBzQAAQABJREFUWy1Kvyom03ZZPPAnwSFIWwSxawLwSmN/Sq9rmcVxudsruofT&#10;7W/mL2DpMXlktAy5Pc8Ct3qQLz158OO3rVnn9dKQ9mMajUU8iAJ4XelwyjjF/Mj6FDjji2PiAj6J&#10;sy2PusIphzKOC82f+0+19+TGOAPEttQQe37zp9tE56XWI5wPES5gr2XNVSrxWgh+2O1j/C+fyG7r&#10;tFV0PXKR132A+Bfc4FdnI9/44ie68Cux1b7CeAlQVj9ck+JX5q6e3531jA2VD4/3QWUVJ/qWZnva&#10;fKY4+RzIfW5j6JFZ+8vvh1L8D8DToX40EDH1tE4BAWf0YyIJZCFK2XVHjuPUKZlAVG9TaCw+WhTR&#10;cQkuXnPU+nWxSMxpFE9u7qhREOeEL8Zm8Oox+rS+KWVeeIkujg0dNGvzUHWAivKlQ3D5S4cb2vJQ&#10;WpngYXcubpiN66ybHasFvTZNeU8/d5oiE74dtBoolgZ/0bBpC715qKzgMjdSFrEuH11qW9PSyJK9&#10;QSfaQnWw/roDq8fUVw55xFcXZfh/AMSHarSO2HpBExDnMYGiVXxw8WJTFfi6gH/o1BCbl+oXz0Fz&#10;fBw0pcWm8wNeaU//NI/+zZdHU/zyQ3CLNzTl2YVY8agj3/qmlN+C4oLXj9WyPy/9Bv0p5xa/2lRe&#10;+0Q7/MuD+vIiPT/UAcZxTl/CAcCjthHgQuKD/qz4pw+8ZeEPjnDb59loYxIF2JTiwit3AD8VnX8j&#10;YE6kKkfCNZYw9hAQV22IvqMBMgDkw//Jk0yYbPSz6cIJSU5K8pt19EFighjEvm/1itT8vlwmefji&#10;w8RoNkA5ziZFfEgdGwvI4MlDAByAuLb/pI8OvJCkHLn4gnpUfvJIG+W6+IkfGC+pw+10i8f68sak&#10;6EjzZEkG8uUfmApCjz1sxup1qfgG2QPo1fYEp3qCgW95NTVgHCnAxNc+Qxl+Jc3HqBdfjI/252zU&#10;0h6ctD7V0zro8Ri9hOO4gc/o47uvZ2yBYduxerSNGFvxc08k+jvA8OnNC/fawUBmZGsMlq9Nr82X&#10;vwaQWflNS9c48/Fl0LvomX7/qDTEBa+kM8jBxOMr7noVGIcQsS9c5C/a3jbvor8xJw0tMjYgx4us&#10;MV2myf+Rf0vOXliGAPzwE5187BjRBUCOAG4Q6Wuwc4zwLK7U1Abk4At6Bb+1BXQh6XT0wRf8hs+9&#10;NtFZ7H799dd3//Kv/+rXttMnP//xj0Q3F1rp2x5fdizBl9/WJpa4kIhMLm4+15qDjTuewOE3MwHi&#10;uND2IuUCMHTVmRsCiB3a3bE/deVBLPuitfou9dDjM+jt38OBLStvL2TFz/y1bqIcXqazjh1H0+fw&#10;dfjDe/dR9yuPa7HJcTcXMrHJOh72csGkceZ6yWTjljyvbG5f42ltxsyO2W80NrwRXv0DPh8gtjH+&#10;fO8y/EX7ZM2jeNAYxuv2eWIv+u0LPIyl5iWa+MbGaZwza7i776AjugPwzfyRWKPvM3Z7E8+yiMt8&#10;OLlAvulGBgth1qPECjIfKTY6txgRGWMbx9ZLevwQ+ERBMt4F5Qm/E3pMffNnfdYV6HGWXuapisp7&#10;/KIv2rfuY4pRPUHwoW7S+Ei/l4r/eOXYU54qYJNI9KzXgep5nfeaVjjoyB/tDC6xz4cTJFi4XhnW&#10;G4zFLeOCs+dlYmP8m9ggHubi7wwczHXmPX2Cvuj4l1za1kyjYPDUF19zg9g8ZUFVY4AUfT1miB+6&#10;di1qw0EWoBu6Gx+lBbWPlP5QvUnPPLilPU/06xv7hwsdbovESGJzx6p5TPyePPCj5esNG1oxxf7x&#10;O+XIBZ85v76uDdRdwj6mzhvvTkenwS8dKW1EmnVIxiPrqjLKOS/k3CevcI20+ga7aS4lC7pRIVLJ&#10;T18GX//mlzdF7Dju+gc9+hQD64AXL771mA8/fMSrzUe6/ZU89mZMR9fIia3UU1aIPuhESdq39aTN&#10;Uwuu40t+z7iT9aErQBCc+PBsWxGLqw5Z9kN0utaP4/LyExSMW1oLs65BUXyD35kj1288Et+qKy0p&#10;8uiftAd0pJT5I16M+8yPaY9L+vMmDJGKJragF8dLlg40Insf4IxzX/zRxhb9t7Y4M1/1Bf6MrruW&#10;Y3RlHsNvSKAMsNzj2HGSKcL10IG5W/jQVeVuPxlDCnyk1zSTx7fdDLOM0cE/4SI89K3/oKPv8cf8&#10;3bnVF5cY/8bPPH1NjFrHWY8w3liHkQ+vyqudPaYO8Lw6NsMbMA82DvmXbrQhPrctPhY3rRE++CCe&#10;aDm08C80f1m/Y4H1N30Nex03wxt6jumTPq9QHuBcK5A2JA/vzOPFyfoD3xG/Xt97HRUf10ZofU7D&#10;+o4+4FgiFpAtO2jrZUvlxj5iB0TG7xPi25SQ780klODngm2Vzawl6SfSxFv950V1cKNr+zY6KC++&#10;3P/gdmNnU23nGyTEx2sOVVoPycMH3KhIHBIbz14+9brm7T3r2o5dSIpd8WC/OX9GZx3L79MEmD3A&#10;DVJH52jxkXZ91ba1/mIEL8pO2L7epeiMDXKSn9KBou13r5+giH+Z79A/5/NZnzInRz+N8JF1yrMO&#10;4lZjjjprpfJr/bIWU7sLt7o6bhE+9PE/PS1waeG2i5xxWJMoz3qMWESf8jb2+DdtPVzBHTz8Dz7H&#10;XgGPHrmAybgTO9YFZDMd34u2MRnb5GbVozPhbYCfeN8CnweqHj/Bv1B98AXrf475a99lzkVv6NyP&#10;htD12DL97pQKLut93uvJa4Mf8zSwLmLRR4HKID9F8YuqJYniS5iwhS+0c/ppHPsOnfUh+vGtDtR/&#10;8FvWtbx6uGMteOZDS6rvYQfNRlkvsNDHbYP6nMdC+vHYb92RUZ+PbhcKt6w4StGLV51DR7F1GF26&#10;7qas0Au8LSPtvoe0KZovBPcmAj9hiwzsQUeBW3P0zQ3ukd0Yot3tU9E0vk7bkOvPKRMa/kZGlbmg&#10;RwfR1pdcjOdckhhiHeM+0rX6gWudhSPKsl2p++s6SubUoReSkAtgI9nqj84p3/47fUlbJ57xCWGU&#10;VLOpbgoPLzN4xxeylkuaUWH0fmjP1tNKxsPC7/zruQamAx5zlD91psr2zdq4YuurC/8Mr7MM+h6T&#10;Wifh1XflT53Xnwe+5cLTn21f7YIWKH+PO6NDav727/LGN2lP4vA2n+IaQfikoNo30A+hU+xzPLJu&#10;2uubZeOIaHx0Xktb5RyuZaCedNUjfW7GH3SZz7D2Gk3aOQYpo56bp5RcAPoBlY1LGUPyBr+NfGHf&#10;BYf/swPsKM9bHBpzRGihNtoWxSjguUhp+2vLOHbdWjdSs6HnhT0fpYbx220iv53X5jbVZc5tIReF&#10;B+22ryvoEq/Hq5M/EUN/44/5oe2Kz888NvcGrUuJ+8jrD+EZ8CW8YSTw91VDU0/j1+dZx2ZSsUal&#10;JbbhMax9cOOrsmBLnBVoN2TsJ4CRe4GAHtlsYzAkz6cOMDvRuOPMYqF1TQlWNmEdtCIgBWg8JkcW&#10;jjgIT5Q/9cmTS75GNKXeddL3LCuPOA190+gtx4HpQBLIpKwTJp/ISwcCwDwPj5aOFDrSLojesghi&#10;AJZ93MX/gU7wWOxwp4JOVcyruOjYJ9wezd0eRtBXZYDbPHVVI4sy7CwFdfugetF0bT/q+1mTscqq&#10;fwctTnop09dmfuaGhiLLpP3wxQq+nLCV3ryGvjqyCCtUp9ZRTgdyZx4dGiOlOdPStw1xQxeTJx75&#10;6lJ+PT7rzjz1/J26Uf9Dx7X95EW+AP0pu52YGycMGCCcllee9ZFObavya7raGkocIThlkefjBYRS&#10;DXsLh0x1YiOJGKOdsliPD4ht7rRETXCRYJodeuZHWQbkpMZVnOy4+9+k3dm2JUlyHuYcKmvorkZ3&#10;E4AIasJaXLogX5k3eiwuSfdaoCCCABrdVZlVlan/+80tdpyTmVVNyM7Z2yPcbXbzMYZdtNBOJ2ZB&#10;7rciXbis2nlds7bnYu9z/dWd37idOpyNBkT+AB/Y4OrEQP3lA/CxOenihM1v+V+cC8NoldlM0Pe4&#10;QMHH3bjOAg8LbXV56d/gtX+gMDn5m4vGselUI7kdRLSRQP2fMr5pPr3RB7R1fZ8JcZ+mJD/5XSyG&#10;oQ0j5frIWnujJQ4fuCtvJ/ZSv8nFttHy0VbJxetqD9HrGpTpVRmPequ9oYGveL5wGTCUPYe1T8pv&#10;9F8/qn+2tiz+bZr4EnP6oaVtvIfONcddwNLBBy/xzH/Tb1MsiKohfXmK++lXitCIDzKUgT4hHP3k&#10;kdXxZ4qCMwzk1385X70OykdJFzWHOZr+rkX4lwc+wt4if2Xc/FaVlJ/Cqb/xBbm/JBtLcsY3zqZO&#10;+T2eltFyr0RfqP9sZARsyCxM/Wzcj91bd/gmJAPGtywakfNhjDNsjtvqschLzEU2P9cwduSoT1bV&#10;YGc5QJ94tUDtxmny9A0uAv/df/m7F3/5l7/vb5bWj6Wb+ixdxY9/elNFeFHCRd99NXhQuvh8xI26&#10;EAenTulFh/Am4w4s0QbdvOaCIUC3/kBnYwvv/Q3PsXK4oF+e3RxLdvHTj8BbPrD3AulQjpzhP33O&#10;6DgOWN3l8eHykfq0z8iWSHU/C+7vssE/N5iMHY3XK2ZevnjrAnzsGJ7qtrsotd3cZifg+FssVU7q&#10;fePuw4dzgT/1Ls8Hrz7B0n7zbAJGxmwGxgM5xgfc7eNPoEjbZ8+7xASengSam0H47/HUB//bcOoG&#10;cTejI5ufE6j4zQ1B4mxvwHn0z8rXbvpUp6NXFfkzvkb/an3Z5Gz5Lgu873l7zLY7/vAb36jjtqFl&#10;8qlUDIdHtC967Qgeu9UXH6pT/vO6yQ/n9ezM1EdbRHaMP/FUH5AqPx/jonTrhgp03rYEX7x9+JBx&#10;uPWtnqefL90ZS3cuvD5XVl1Dr8xFXH94332ivaxMabFCs7QtlM+gAP6VcaO745IL5K2stW3ntX4u&#10;5l5egkOzx5uurL0IxC+vbUIefaJwj53D5Zv1j7zecCI/dbE++aK/pW5jfWKDnt1IiVA89JMz/olf&#10;mrB96qs+Dw5wrP4WLp1OGV7y4O0H7uN42rG8pVUG6OTCrP5+YcuYrtxGxt7EMU/aT52P38XNrP/M&#10;NbqODG/jU+c/oQfmamRPjIkNdY+/11HnptvoAOQB6o3+Yxe+z0E5233gkzT6jm13/J0HPffTyDAO&#10;PN4ogw6fe4wur8Xf81Nl16ny5z5WyH9NM1ZODz4y5NFdHHQ+KeP4bMpOnSYu2Ln2VY+cN35qf+Se&#10;tkL+tlMXrFbn0Q3XpyD/OawN5cUX4bl5w2cqij6gMUiD8No1g/yl48s970G+EgW+Csv7VP9Fhx/t&#10;jAXiDPodt2/KiW72J+D8uL44+hY3x/pHx+ZUOSjPjR0V8NXXX734Mba03pPuG1U6L3FzVfiCidux&#10;c3yPb54wTQzjf//Af+5bNhQn8V8/5mdHEnzV7+5LbQ5U5+DuBe6Ox4kVfc/qBO95/6CdgdXn69iH&#10;ZulbmK/6N/bPjbDTxnaNl+wCHjN/mH6vdZ281+cGYa++nQvIO7c/fuykGQsxOO0ULT3YWl/zWWqV&#10;X9ZXm5K7sPUhGkbnaTeDO3kpKLq++4kvyTz1B2HLHI9/kordRoXcB6wO+vLqHhny3kTfbBp1frN0&#10;bgTOy+0v23BpjEQtG6Tpxat7LxpVVfGY8aJ9IVtPTDzMrqyHNp8/Wp9tupjjwo2lyR3/nco9iG7Q&#10;/BywVz89vHesSnvo/FHM8/fEklZSzhs8h+nMTRMDyV/Ja2bb5KeEBxc/eEsfYcXsWnmaZNv0vjZZ&#10;4fJ1vLzJddzYbrp8Rpsfzvpg6eHWZvLYQu980OfWj+qF0kds3eNrdZx6njY1ewSjcPMJuoG9CvOE&#10;Y1JL6vfkSa85nhL60O/oqHx0o3NszAfoAdycr+xV5osgqPnssaiHm/Izb8Nr+KV/Sd+0Fx7f7Noz&#10;pMqHl/njHKuf4dqi1nOPTiY51odLO7E0vIxV9/pjl5+oWBlwd/xn+o7l8pdP51jckn5z5n88uWvq&#10;+OXYX6a3r+Xx/KKtq/zV9ehfOcnrza3Ju9u67OCsffc8x5f8qLU6y1/8xkT5zrpLGSjPCL3G89TV&#10;RxeIIX5KIfT+6NU+5uF/JE/g0PP9PtGMbtZf8X/6bFfpX6Uf78EhLs6tHmSLr7XroJ04G302755O&#10;/Yq9e+7TY7IW2AXueYgn/qNodTIeidG02OyloXmu17CcVrfH4cKIFfUknSfTH1nblsxvP4JnPMin&#10;Lx38Af2YtvO+N9UcmXtj0TF3ZQz+Uxue2BPexqhd/8DfuNl0dajfgt9+NHhkXHTjiPqACmjbM0Xv&#10;Rw08fH/31NpF9tTNlBpzaysG+dQHisJTv+DhoSdAB/JO+qTsEyduhF7fjtyRv8dIyBQfO/4rmzXL&#10;zKuX7d2ne2zPY3mM7g+r8enel0HwBos36ZRFhfpB3szxxqPM5Bjl0dTXBXDV63MYHkNvfwDV2rsp&#10;Gsf7WR7sLg7BI/SipcfQDTY880lo4qS8EqOgeYmOH/QP4Zlgyf9T/fVt5p13oPsdqPFzAH1teKQr&#10;X1weG+Mnx43DEFHzKouQsdscBv7Dp69ff/Vz4j8qw/MO97iXXx0qm47xSfx32ZiDo3HKJm6zAr2z&#10;++h4/bVy+OPeL3yxDfxOycig1Vh3xe7vecrfRRrGPg2wpDYLS3e01Vjk1Ygcw9sGpAodK9MAyMph&#10;zx0s7491mspUvrC4DNzjltH1BOtiT+XJf2x8zKbVI48u4C6jGSdv9d7g+PrNXGASqH19buSuLktX&#10;vwmwlPW1rqfA+eq86Z1G+frMMZDusfOlU4+XzonP+yu4Fl95+SXt4JFAfp0FyvAZXovbzHxtfMhX&#10;9yac3cA6vrXArMdOnZBx57HH0j3GW4d69/WdbvGkZK1dm6JfWNw9l97x7uXy72Vw1z7HC2iWbvH3&#10;XL2DPd9XvSzvxV+c5+cX3fFXH64Lsphs2TS96tlYO/GI3wIdVo/N23T5S/f4XnbPo5sLEKv7WLbx&#10;HyptdImPvnsqvcuwENfeLWZf/5TOKa+mWeKEZmTYr/ipF369qhWtC1PiQDu9w3RQ00bHL4m745+1&#10;WxvD1Ma2DdEudMRk8ACePsrU8fvX9zb/4Id+6wiPtUkqH+28RjxlkTkTgccGrwsUbAv6RUuuZYjX&#10;vQG8AF79bZ32fVPnNig+5Fzb8uTvQ+601eoT/9Wqw2f1xbObFhwcqA6x35xjNjO0xRZdX3sH1r7y&#10;1hNhgF9XT+fTPh1N3ZX34cXejRkbXYuk7hdsYPigK6/o1LFDvcTWykpZfoR+SYKXCeMuXI9P9c/y&#10;v/xKLD7aL1++fNOc0k9/VsV6rtx8vP5MzvqsFzvU65lwXOPW0aJ2tZ7Xp2M0//z3wNgnhsInG159&#10;WOPc7b26dHG1TwyX+T4dMpt0Yr799Z8h+F53u1GweXjMkxzDaF2uzWqTC/eJwdaxDbpGxwmkS/fU&#10;E5gL9YnrEFgwoWvsH3+5wzyBX1xfdFu9BIcbpy4IsRtD/mteBe3z+9/9Nq9w/CbkM6a421EbXG5U&#10;coMHfj6tu9gKPLmzY8fm72ahWNkbQOQp56PaFj7a7144u/jeYoLenReRe4uLRmN47UZiDrtBaW4A&#10;X9yTsRdhHa8vVg7d73nO8YGra2sUHh3To5Y/nIXhOX1t+8wQ4Vf7YsPOyXoxFsOAdlq9sjH5lXnc&#10;m+gZf7j4gHb1uXwUGrx97hewlbNtYfaop09lhDZn8TI3r6Sfil+G9/g/Vh6+icngrVx15E5Mn/fv&#10;88RQ6Kb+ZnHOr90wzWLwp/YtOsDlSdep07Ex+nFo7JrF9xyvzuO/0+ZD90uwOqIDS3+lbD58Nm9p&#10;4FsgaRN7g6C8B/y8/JHIawMbf62H8PX7zX/9V3/94ttvv22cqM9EQ/SZNg1P/3qnu9uBqzjgq2lV&#10;R07y1CVcrw0H7eNzE07rJfG0oD/fuNEet+/XP6+eYkIsXYaEmI986AbIWt2akS80bWvGguP/LVub&#10;nOPTviD97+KV942GLgv3Y/hwwfO0efxJz9DTFP7aq1ysLj/68k8oapf85ckf8kvDT2w7shdH6o5n&#10;qT6MWvitTSXO19JJl4/jwdtoGb1XB3jaSdBuwHZ6PPwLB8DT9kH1odMUNc9XY+I6G3lw7+NMb4xJ&#10;vJBPF5/VH264H/7GME9Tftu3rsAhf8cvqHjcaYie80uJnqNpLMaWW3f1QLod3en3eH35VM8H0VW+&#10;9Rvl0C49TDggub4um5spH37+jB2O9auvvM7zQMewM7ctr/C7eKI9vhAfrePw6u8U6yvZH77aYuHo&#10;ctEHd+LBDTQzPirzR6cti5hLTzqK4UTREz2e3kEfgkDr+cQUusZXdZ7yldW+pxRPv3gukRJN4re4&#10;xE98gOoQn38KyvPYWfmxqzePJgY2bpov/g6PsenhV3xba/fyHL8JX3skAM3q4YY04/76rWNU5Jmb&#10;0Gd/JsHxMC6LjhfLZ3ImPuDJN1Z4c4q3nvQ3ztAfWLry3MxbKp+dWw5/4Z4vr2WH9x0vxApbPvPD&#10;uZC8F4/l4Z8wi29nLBBHPgP6JW1+7Np8cbB9xozZJ1bPJqqL1csHf5pX/aNLdRKha1MQXIwD9dDq&#10;fNoGPPy0B+1lvcgOn4vP4fD0/NT12dAkcuIoyJVTorYxT/HtjYRf5oK/uSXATzs0ZwFsYmNv1Ao/&#10;N7d8n5ulX5pIKefQgDYINx6ec8Ln6KQTJ3D+XHjgohl+yKf/Xz6TT28i649cAHydcVVfsnXtDUH4&#10;KX9cAI7Nl57mp2wWAPkeZsMvuZcubPSxaBMvwaPBaDF04h/f6pKyO2ye3wnVK6jjWZOa8yQ28L4R&#10;7Ab0fXzSo11wk7O877+nC69v68qiaG2ojNPX9a0r4dF+IPY3XmJN50KJt9Vp10i9+B/857DzycoT&#10;OwmDV7e1d30W2+4Xj+ujjt2RT9bhiy49fEXc+faia/LDJp/pU9cmyGqCD9pm+fHgVKf42Y0f2nDX&#10;OuxXh3QiO/3PzP/yBqbe1vSov+29GxNh5rdj3VQ9+8TWKjnPfy88Zw4K6MI+Ouz6g27mtsfM4u3X&#10;+qe09Qny8bMyXYY2SoeVW1w88ynv+L3239Yp9NiI2nRlCsCNL3mO8bp0WcNThta+Iv5fJr6lH7KH&#10;IF4AuuXlxlawfIoL319s8wCFPDR3mLiM/9M3AfRtJOd4xtfwkC/P3zl2jmfTH8eGqPuEfqVd41Pw&#10;va2nXVaOkePR/j581V1tiJw7yINHfm1CGJiLMNNHr14bg9SccuPMapK8/A3tI69jfmVPBfDxzIuM&#10;B9OvrV4rp0zyhbc/eDwkMBM9W9yUTnRZXJnwX7WPeOgvr3KekpeHam9ZDKMvqNz4wti1sDib0mfG&#10;9EPDj/X1w8d8S79J4xc4RwbarteiwNpAFh7VIym6QvnMcbmnDOwNmovXNEVTP+MLeFvuGOzctBfi&#10;wrZ60I3v8rdv4lj/DtX5PjpVG3rRRR0cHVdWeXwiJu4+mjGdjx6+drw8tk2SjO4O9/M7TzhLN/Uz&#10;dI2908bh79xlebJV/yl2VofVY3Hu6eLc854f33V8Xvb8/NT0lT2y+UL93Esf/ZP819H7DpMXm2Nj&#10;qFukXgF98F1+47eHb7e8tqF+Ircsnn1pVyfr4Dov38R3ZaUdX/GWvMpAEvzOU5L2T5o4usMvyV+7&#10;7jSfOsYflB996ZqxxSus6ev0XwPX+BUmlx/CiI0gb2B9VA7ha9AecwBkvwMH2iCmRzqdi0HdxHyc&#10;uXe0EbyTa3TkLO8V7nwnw/KefE6HaLL0KeBYNrQB6RTYIePY0MaUyqqs5o3BOezAmL2qW6U+7CZr&#10;9Vi5d713wPKEEzyv77EJZqIOXAQxiV//rd09vwXsnefaQn1a9budsjuY975vpj30XHp+rr5NS9oO&#10;UkC1rm409UWE1E1BVW4tMnKHFs7yltPB4PCAb0HbO6aTmlDvE5ZD/fH36szv6oYwPhQbZNmgWLhw&#10;Daz1RTrtE3/ovLquNoRAmv+nujZv6hlPOHRempWzKXmNm2TcbVbOf4WTbN7iXWlib/gM+n5v+XPZ&#10;m79pescRc3xM7sRD8qM/P1y4y/yWPqy9ZZ7D0h2+/OCzvOjluHeYBH/zpYM3TNY/zsYV9JsOM6jp&#10;INUfXdOZpE69Mqt8297nFcUmm/K05S4MUqcuRHydJ5JMYCojT830NVnlNVZp0p7iRbuTFHo/BkJ9&#10;jN8U9jQvvbOYzua2gROeONsNsC5zOtGjqyeC00ZdmAsuOnjdhD9WkoGef2bywQFkIH8ah3yz3rlP&#10;9EbnlCAKtG+Ij9jb+tA/nQUEOguW7T/7hoHgtX3Jj9r8HdWbum0jVsdbs6hSYDPBHcn0TS8Ufz76&#10;dvLHj4+A5qPrAi6EAP713aHdScjd/4M3/e27d3nFZ3zIT7v4Us+7wUi/XOGO8Q/5q0flnHFjbZN3&#10;AX/HFnW1TyrQlz/58HEXsXqZ2EbfT8o993H9RhQdbkCeeOtCKjTOF0aF4+xkXn2B44P4NBWfJkHR&#10;IXqoyzBmcjRIfmPaybTtHFVHKbxeCIbjNCspXeLyv7e/Ijz7gmfsnQ2VR+HQj1/GJ8aJmdDwlfiW&#10;D0+6sMebtRMeJu0GAX3zH4iusVmjEIk2YuOBsoLr74voFgHJGzmXXvjlz++w/fhjLurl+HXawnff&#10;v81TwP/04u///r/mFdC/e/Hv/uZvYl98Gd+9ygWAtkk+q5T57oZ2Yg7MxsJjrrH2jQ/GXvb7nTVj&#10;WWnCz3g0MRW/RBeAdhewWw/y2nYjT6r/WZ/BGf2k+fBxUnj1RmhXBjywT9g67uZIfFWcpPiyTSpP&#10;JOU0esXn6e/8Ltq2i9Vr68v5pX9ozRNcAMRHvid3zFv2d5LHlolLCyZx7OJDf0Px2ExHtNr3XtT+&#10;KTfWTMxPm7xvaq8sKXtX1ruYrn9YfuybjSJ9mo2jmWfAsHkn2KYevPL3/Yu3uUngT3n9s8/E8Yzx&#10;rbXw+iKv10ejHapjOoPZaDM348eZx+hb/rUwXD+mZs/KFOW6UlX2KQiq5Wxq9gEP2kfe54/E0cQK&#10;nPLLl5sl3JTxP/2P/y6vVP9N637GybwyOfWnXfYmh+DQt5/Uk3T5HLed87FpywcnT5CnvYpB/T/h&#10;5XP0aZs6/Qx8/eNuWMAXF/DZO5t1SRNPEwuTr92E66VX+SQ+8BIn6m/i69HmVzfy2/bCf326+m+q&#10;HCyPnuSrOqVs6e4pnRbk49W2Lj02rV3mFY59Gtenn7rrjRc+7ceM9WIz7QP+8tN+8FjoJmr8snot&#10;nvZwh33CYGiHB5r9iAHW7HmKLjmlCT/1oW+q/ml/7N+xniy0nfcgDqBbXY1L7S9iV282SBmsxWEr&#10;+qGLrMhRRhaeLoZsHynfBUW2TvngjPzxl3wgb3VYWQ++4nBiSD/RmzhvsVgG52v5rI5btjz5ofIT&#10;j9IeGwWjuwuuu75duuUjXf0aTze/l0+99CKvaP4uPpmLlebMoDLESWJpx5+t/5bVd6eejGunDVZe&#10;3OPmv5+8fSV/YG1xTJetZ+m2YfxbzsbMI0Dr4NjdjKD0zR9h27lQcNEzha6ArOmHp/07Bq23THLX&#10;J+JYLLAHbNrj7Q+UKQ5P8KB9tIsW5OvyS2jguWhrT0Obq2z0sZGP6URfNN4CIq38k5I2GysTp/W9&#10;mAwv84rOT1tn024aa0eO16SST85XX31d9fDeuqhPT/3xIYDvb+vAnPb73ETr7Re/+c1fjG7BWz2N&#10;b/OUSPrnvGJZndKpcsJLTLYOorO3MV0yyDmxQjY7XazWF+lHlp4+o+fECr2sE9R15wWxdWDqRZm5&#10;h3I80E7/NvG78rePG5zxf+fSQRDneMxT/49x4/vYB9Bseg7P+fh740xm1K9P0fQG3KRdVyQVA/V1&#10;dAXlm3z+mDWmBnTiIeXe/gbn+px5bySU3vjoJmT7OO1Hc1Pw9gmtJ31FburZ/pMP+MmFG+tFdY1T&#10;+5NyrPh8xa7gdd4f+UA9k2ueX/mTrajAroXr+JE1OJF/h59ygecOY6f2asae+WzW7Xwz8TB11ngV&#10;I7HLE9CNW04PiMO2ufjDWndjejd858JUfB/8tpPUB5nwinPzPX7dW8CbD44f5C+0TavT4Kjjtuv0&#10;/SGsjMXrOjAnG/+b70nYyoiNIYqIaZN04Zm5wcVY8tRPy88TqvFQ4uqsE+CdvgWHrpPcHYx7bU5/&#10;GL8BdvcCaM/mix1PIKTV5MjfNfHwgpu2Gfn0wA+48NGxI+3yTdpV902UxdaCGIwcc/mFu9yJge1P&#10;DsbRq0860klMhOdX+QN6uIZf+pf2F/qZyNmbGw4X1V49yQc/+ImPvF1mXserHWKeuHkfr6b/tjac&#10;t4voIyZO0IkxawVjyAJccLdl91fveRuTD8rlkDTyx34pH5zx68RFbYyKfTJ4upAn8u5y2JiWX+aP&#10;+hr793d/dxxqvHXNp7ZTfzeVti0vb+Vtn6lPF3i33uUD+KTCx18qSqrzMRpO8W4XmEucr9p/eJHT&#10;sTqx1HlUeO3F/hymz55X6IuL7rGlzYeB/0IfwHA0VdO8taMnz75KV79jMLqTQ4d81RYkLALv3z8e&#10;cGjG86/Q6HPRUqr9fNeMkyUWSKITlIX21ympb5EfA8QEXbafGL5h7Y/tAevrl31LUPoPN7CAO3Pn&#10;66DkZzbS07abM4aaZ73PHG7jZvSj4OhZf5SNGB2dsP0UEMXu1a9czteun7e8sZK6Bo43tpzvsfwB&#10;bTN8T4zXiIO3uPNmxkZjfYRO2ZYbI4wtaLUBnO2NZjbR+bX+vaCSGHIHNKEtBp3OOd6r46q68uQ/&#10;ysY+ZdYpd1ge1S0FaDZv6Yfng9/ST/7Yubj4jP+f2uC60tQxGWPrysJP+9pYw/fOe+Qtv6d1denC&#10;twcu2s1IujV5y+ohKlHQN0WY80R2vgYtvmiN8gn+GUb68EaKzfvgeejpiy/oBDN2wbv6anyCE76d&#10;Z0eJ2XM0p0hZWOycI2g/CzseFin6wOdHH+1+9b63EWi1fC6+XHHZ3NKmTnmGfb8o/8RnFWD65wm2&#10;bNPPOj+84Gy9H9afTO72b/zcEa8RfhiOcmF9KWrSDQyoG6waHXxBOxdx5rVkylWYCe7idnPoNNIO&#10;ytdv9bmj+3EHNxlruLT0razWRss2v3j1fzYE3QVNn9BrKBfkeAeBTu7PRiC+FnVAJ16dbTDHztV5&#10;G3XlxEPzmsGZwL/Ims1E3sBpE/Pth7flZbKEfnk0RHJuk1We3wguv8rVIQ/uPMGkk4s/42M4+8HY&#10;XcT0UTZB/6ibCq7lObrPCKag3/cNTvW6G0KrC6S9WGORtH4gbycHFl9edYVmF4Pro06WYkuKWj6L&#10;D21j6sJFtYLz2jynS1/ZGciUXeA4DN3dtnyusnOw+pO/vrzjrA93g1yZOlko33O6vPjnOmZQ4Ku8&#10;Irn+Tx100Xw6KbHMP4Y30Fi68W9mvsipLjfe8vCS/pT4BSu3GxDa0LFrJ03KLQx9Skd+PiZQe5FC&#10;Z7sdIzyTiw6QyUezH7zFsM4BfheR0cGmLLPxXXkGvjtdTlI2vMZfXsE8C4q2CT6JPDFDzr/88Y+1&#10;lZd+eHfuCrWYf532kDyvoPa7bnh5wiOk2ZT4rrSeLvcbZZ4Upo/NMPHrNT9v3vgNtNngnSeJp0+C&#10;5ylCC2cL761/+dH88k9tTJubDUab4jZ7pjsU4wYHum386gf5Qb3RVb3gUVuzmTP1MPTkfxeb3v4p&#10;vy8cHuzyqjn9Ij2qS2LPqyYBfkBdeUXYyBkfm4CJCX2lfmxsS5+SP7bRQz7A1wUTG48Gh727s3F6&#10;2qE61id4WhN+6Yo/x427s1BSZoJfnKPjttt7h7N5F7+wqg0Z2DdP+8hJ/Y9f4y/+9BTDxlcOLvzm&#10;6ZczUab/D9/nKe+jr36+euZiKZ8q5wObOXvB2saLmwe0jW524nXaVA1KnNGtkwx0+YC2oeha/pFj&#10;E2OBz7cHoR/g56OWM4Y3bf956q6L/AcSsuCp77H3h7faxUwwvbpV7L3MRSy27IbhEB2d6V1+8EYe&#10;XiZZa/9PeTXQDz/sxB/+9MNd7Jg8l478sRv/tWXrTB5+PtDFOz9rE15NxUcJwcL6w16Gelp52pKy&#10;TkTOxvFQiP/pA/HXX/X3wH969+KP//L9i7//f/+hm5u/+92/efHrPAX89Te/StsL7/RHYt7CvnVU&#10;m2fDVox9MJYERrdpH1PPaQ+J8+3b3KjyKhcX2iaTP23+Vca5vNEjf114xNaNAzas/WKkbfWM+XyK&#10;D9zihz6aVA/9q7JvfhX9lW//YVMwdpBDF3MSMuR5QwKo3+q7TCKTsqOy8vva2py6oBM8/VMOk2fc&#10;nFgafvrLjBHRlXzzJRdQ4eChfXSOEB5gZKiXnnbe4Wkj8LUN6xRoi9eNFZGJhix2qkc2slv+ji0R&#10;dc2F1JONFxd2PMX3Q2LEZy4GZexIPAD2qc6wSdkf25fayPqX9Kv//C9/7EL6XedXGQ/Sz34RO8Wm&#10;fv9d55luBord4TUbU+l/+Ca20fFNX5N8+mQ1FiW1W8CeN/GpmAHaMEXYBJQDfZEc/ST/7njT37VP&#10;3oe0QWV8bUzkH2+BwE/d/3DuwB++w9vxD3mDBhn8I93y7QMZoa//8st5A827jJna3K9/JX6Nde9f&#10;/Cq/+/u733774i9+86vEmDqJP9MPftXfrY+MxEHfDBBd2oezNTaQx4+NsfjL2LPz2y7o64ea33kh&#10;fJ+Yls/cjNL+L76kt1jQpvj8i/Ob6cu7ssTKsDv+tzE/N5WaP9dvqQuAbzhG3txwZmwVd+aR4pQM&#10;Y3rE9fclyV/90I8fJ3Vs3IZ7x7njqdM7zb1sj5cWbvt0dRs92agfqO0p65wsL/tUZszq01381j42&#10;9RP8jtVJtXNtk20rp3rU9xOrjYHQwpuN6Jnfb5+gX1UmLvCO98rLV2Wljr/+Jn17dCMnWk+7pfOp&#10;U3NI/LRF9u06Rr28+z7+PvpNvzTtXlyzeX+fsnaf/g3fO9CjfUZ0FTvK2enjeOdijkdnfj3xGj3F&#10;xuIrX7rWxZG1MqXyfbTT0tE058p6Xj/N+EEv/WUIWo6/+Sedtp/Im1sL6Pcjg/1N6UBeUht2W794&#10;fMhFnJ1Xoi0+WTnYczrNXH02EugQwpZ7e9PasbYrA2wEM670sH77wB75bU8zD1ifySeLT998MT5u&#10;XEQmveGB+imH2jV8Mb7yE2md19KLDsYzBvHlHab/S0x9GfrwH55hevwAV9wRuWOJvLULPpn3se7u&#10;sz02J1yQtxcW6OWj7pc/zPI1TwkufOV+y3dtld/2lfZp3J63GY2u28/z2ZfkBhdYU2sfHQuTp39y&#10;4dDToMaqxkTa4h2MhcZHePf+wbjrrUN8xqf6L3bsTRLq9XXWVqA+dUNV/MhX8NUtH7LB/Lg2Hjv1&#10;nes3axP07e/bzsTK9GHytQNzU2skMvEkw2d58AdbrV/058Nv5vsucOqf2H/pED2WB1yBYw0IRzs0&#10;Jsr7KTcK0Isv8LjDyBYbcI0RM0HFr3/SVu/0BS7YA/2asdA6DZ4b5Bq7LZ2qVIf8p22vjX/67k/V&#10;gf34mtdo221H8Us0af2LAbp8kTWrC74/Zi38Ljc+Glc7poWYn8SEWLMmFtu/z02Q5jJvs/Y1XtCr&#10;Po5e7XNTT+YExms2OtaDzKZx0hzzBZ2jdKjGL8xipznOzHXVXeY+M/059k38Fjd8818Zs05AbQ7j&#10;RsIjN/w9mfk+/VpMKF9jTudgJz7ENXnWYhu74iqvIpx+mLADNFUHEwvUHxtoxc9js3iLleHnA1rX&#10;kdFxL0pPj9eiaBy/ZZxRP/hZT4yv1J81Qie01U9sKet6pozHOfqQpV/dWtyv8e++mrgyosP7tJc7&#10;iAd/S68/JPtlLmqiESsvs0HOTjjdJ4tNQLl46010+PR8xvGVUb6hg5tkaGL3RZ98ZT3ni8h2LbPz&#10;XOOrekweuQ+8g3/o0M4F5ETCmR+8Pq98Vs9dN/wx8+z0YfbR1E/9gn/GwlggKqufL/V5QXQRs/UD&#10;efnvxdygmF2wqfqlSvRrO46al6xPzbM7P4jfto/v/Dm02z7uT9BesqvT1OPyUibemxIeEHc/eao1&#10;+okVMRGTBsR/9i+194XWo7j0sEJizfm+RWX0Ct+bC5S72aplYXLVQ+0fHcQBmWsPWT/ZF8nvL+9D&#10;W3ecxvK5kGzc2f5xdbzLl8dm9UAX8vtJbAAyf/xhjqvr8Yuyvlny+KJtJf3cudRZG/Vh5R0eyIa/&#10;eBh+7Se0zdjHz/nCtqUsr7yk9J/+KI5TcHBLF2x9KgGVl9TfHeYGoKAkfoF+6YuzzmXrzi+U3cwb&#10;P4T/vpFHWt8kb5/upbO8NNTM/9K/pG3fedD7gqdqXdn9CSN1fKB2pN5A483BuCa865nYKh0cN5mt&#10;7XThF3jyjDvGkKHTjmZ9qp2aX7B9b4B7HZrxM4HaXlphxJBEfKMkNo4Mch7zv5yhCOKpw5Oi9VR4&#10;/XZoW9f4tX3kIJx37ugBg9XV/AX0poUezdfWe8eDyOmNB8FlC3ltJ8c+Y7/xdnS+t9OZx7Bx/UXu&#10;yMblAXuDkBy4YHGleH8OlFlfBa00Xufdk0Ogf7MndsHRQdS0HaeezVkiOWTTn6zsi+Y6eOg9dkzB&#10;zp/uutJ49ZYuzxzNuiF5bEX7IXPIDEDVh2/B9kXLo7EW3encMSt4lVHsfHFASUdH9OUV03d+1vHx&#10;YULRjQdiXdn0p9OexJC5bIxoG1E2+xYztm4fg5aPne/bSEu3emVc+T77KgDPtWfp5es/lj9e26b5&#10;5o4Hlz4Xj3FV5zfyqnPaIhh/T33a709xy4tXrodPdPrx3OCyOEOfuJURv+K7Oj3aVIVAffGFylmI&#10;K/cwhFPxu8BfxS+EHGzQNPAPmzuecrCNVadSI8Kbgk9kV9njlRvv5bGdAKfS058BbO+g+ZRceVuh&#10;y6eUR6/qf2tgi8NxjqH9+EEHNQON1ITU5jrQeX4OyKGrThqvHfDhr1748Y2KmUCeSoez9BNUGxR0&#10;euAU79mTbfL+HKBDbTz1v4s/jckfuPtUXdU/saX6x28tZ0RxmzyhUd6N/ym6vse3bDky4D1z5Xjv&#10;kJzy8nuGuJ1udTno1fMcb4yNrpOpXhbuuM0/RRe/yqbfFCx+vRQDrkH4MFzfLX8xCpbO8fJy/Cng&#10;fZ/pMDMwRTb6DmoWSjnP1Lak7KtqB+eqJzwyQl8b9TlfuXhZWJgj4LmLLFM0napJU/1WxhVTHdDv&#10;Z+3ZjtXEqRO949tr00FHOApmsot+Nh/QvXubJ+dzA4VFGJz9PQd1ir+Lv7NRNhdEtDc3TLj4625O&#10;+J4ehOuDrpticQ07urmd9rKwdUOW/sSTEF2Y+/3C+HHlVt0QrY1L/6nUxqs+kv3wtef2Eadd7eZI&#10;DGz51M/qFH/kT9uLm04fMXItlOjZC8vh79gESOrvDtd5sxM50WUm8jYfMhHLK7nfvzp9Vid5abuH&#10;x4/x6f1JYT6YvmAmHjt4wK8/IuPuF/YvyM9/J4/b39U/9Amw3YRNPSiPpKbVJXTXHaSxkb/AyqKX&#10;O5fZD9DUFzml75vEQ8uqg9YzLL78KhdQDm4z84Xn6icOU3xBN+NS7klcMhfwAJf81eOMASEp9Hez&#10;Q4c/2DtwN/aa6at3l9nIUi/xS2jY0UWunPhqLz7XB5F3yUZeO23MkjO60QEd0Hdoa26SkN9N6/RF&#10;M96op8HbmyvQ7GSBnPX7yDn1ilHxVp7zyWtBvx44y2PLdvPVuTI6jp3iIv2CxW7UepuLwP/tv/3T&#10;i//7q/wW8L/5qxcv//qvcjErr4LOhghbu7l86nvnFDORpufESOMlPv0mG6Qm/+weX4826uN9NhRt&#10;MAI2t39NTKra+joHNnhbN+FVnY9/zV/gjJyHP9a/7ILffibpBSek2A60b33lH3OjDBo8LWq7SZV2&#10;j9/yskGiD6yeoZfvYm51Da9Lv/Agl25S5fjsjWzoutmYTmc3IIZ2/Kc8zMpP+7DZ2z4q/KpbUnoD&#10;ZqAFEfMR7PhDB+NDN77SN798aeN47g6n58Xj4sC/+qmJZQuBeCfjmYvFjgMpnwXMzCXpWv+nbsmz&#10;CBWeox5OR89yxd+8y/xr7Y5PDw72fw6Io/GB+ubnaVfDM8fREWwd3Xl+wl2n+FGiLsavj7xBGp3n&#10;Ak3sihxjECw+dwHiq2y8ffvrX7345usvp55TqN2LLYiv3193bzRWVrerLiL461xEprtPbYo+dHJs&#10;T7Pxr5zs8g+XcXhp9gZIvPHY+dD6A6/lV9eHh3NzbDI6pyD7yFQmFqcPmBh3vvpJ9yIsmavfypfe&#10;7ROPey7t/DcpOZ+iaebta2nXnvu5PLoBcwIw8TJ153zbFT3B/feDlcH/FIy9D/vIpfN+6ge+4Lub&#10;PXhtnuNewHIAgmv+dKeVTbO1y3izx+q8F9jY2fpP5aWf6cTy0Oz6Maflv/0eHsHu3CkFl07r9+Ln&#10;y/noszlPU+U7lt31Xn2WHtWWr/7JaH0vR/lbJt68zhN97c9xCstDH6xvWX5Njw2O8d2yvbizMsTz&#10;1jVZzkHpFummR2M7vl0aeBsRjnuBeumGUXmt/WMPT08dXvYdW5zvp7zlB5fdncOkOqXOF+D3PGk3&#10;YUpDr9VsZMFZnlu08vFSpr/m13u+MryS3XajLgD8Te86b14QrvLm5csaQpwaB/WP60fleCgzmFgr&#10;VdfkDxcH03ZkpEZLOzSP+hXf6NqPZO1ce0o6/nj4YOTVlxkjPryND894BWfniyHtfMAFXWu0L1/O&#10;BcHipg+RX55sSv/Q8Y6jDhh/updw8sQHm/WX7Fn50HtxJH4WY+rx7hsyZjybDbKucTpuT5sYn+bi&#10;eOYffNJ5SfjPBejpy/jFRxv44cQCHSo3MWWTf+uRPqP3jOETF3LlJ47UU0B+u5gc7+alfHIKXJFD&#10;6FywG4ijy+Dt3I0us8F29IwcN7oMH/FA3iPul0c4twxe228Q2UEgnL0YBe++PmqbHO6dy6pbun6Z&#10;Obox6+IfFfSrc/F7xo2ffszq/CcXizPuZk8KMLU+UFdZy3qa8pU49hc99rNPPlIxFL7i1MRfOFTv&#10;nA6usiLBCMzx1NHJSb0tzeRk7M2FDfzYgj+/4b7n3srlxkQy5O0ap6+ETYb++/GbdsOVL++wOPc8&#10;x9Y1vWhqvYZ/wBhTnaNTX6HY3PmCca//nV9MaXR3w299F18k3fFq6eCZl34Wjg6jycj6LG4KPKWq&#10;7q+NcWO+tmFeivD4obFzeC+/vWDaJwrVAb1P4XrvyfmhV8Yu+y6LR465zwLez/fulHdutUj4HJr6&#10;JLqvv6gtT9t1k7e+NzkjN2OeC6P7GtfKDv6wGh2Yc9/aTM2MbWFjbZ5VEelTF8mL9r7CKnbl0zom&#10;L+1Zmfx9Upj6nrDF85dAzG680wCvex76WacM3qMG5Jvv0vMGz05vJU8OV+ZeoL4X4utTuIXi2l7X&#10;pFC//hz4JQ9Pz16LPYhfgOc8Oi6kosgSp73Q+zM8+Mv//ULd2oYM/xTP+Bv/6qu4TH//KgEwD0hN&#10;3Rm74Oor9sL1+GHm8OVLL/sc+QAPOjSNqSmKhJvvlNdHzyrl+Hf8XPLPfj33D0RtwtpSFb3MWv7/&#10;D/iJttExXDBkxAH61c7NOmV3/4r/GcsnbtGrNzr24lceNJg6ynfGDmXip2nkXD7l+8hZ3mQX56gk&#10;fz+p1VCOT5fP6rz0ey6V52Yy6fg8dZT6Hxl3zMfxlK3hj/yLx8niO2Nigqk55asd4/+8bT7YXEfG&#10;Vzbg67NAPnATp8M93/I77uZ9Ku0+/I0vnPIK04wKqZNnsQkh+B3r2lYe+xfPdRxeH/cB8hf2+pLz&#10;7bvLO+dj4tg5+Pq/QPwxey1z85QsWOsdfHavVuztGLE+sa4yX4TvRsCF1d8cbGI2/cuT9rMSyCIj&#10;PFqHxv7Y2c+0762Tnc9V3nnYpXpER/1J++4xtPUbba+6bA2c/oOOzp9AePQvqTpZKE+44bvxX1r4&#10;B6+vJV8CqbI9f8JrMz+dzrxx2srq1zf4VZa43XZ46G+81csXu/B4HsCYybNw+hwwph11G/sEGhqf&#10;dTKjupiOMNCFQicDk89Jd1gHXTxS6FgFS0GDKoZJPYHMpgmYqZAina/qiP7ILF5c3TT0u0Fx6Rtm&#10;HLN6WAR1cZTFj7zaEnnsQLt4dLs+J1Cqd+QWR6eqIwrw7UzoorcJCr7knso6qk9wHV1Y9gSCD1b+&#10;k7JPnCw9nZbGcRvBqWtk18BJx/i8uJHVhdDR86E/m6d+ViSeYFPxs/Kk8wnC0R+D5zzKoNY/yvBb&#10;nssfrx2At6yyokLTinnqt8W78xh587387nl7vDz3HK/n9qmm9TW8jUvH8O/y5S1s/qby7/Ke5ytr&#10;XtJ2WqkveftZ+sWbxefUDf1Wr20Xm4fntg2ec37/tP02L7Ehbmww5OINP3Txn40GeT9mQBcz7nB2&#10;F6mNYOf0qW7VwVNIb3sxYTt6zfRNfle7G/0/5OLw2aCng3ZoQuiucxd10C4/5a8yMdQm8ZCyw8RC&#10;OrKnM2xf0s2M2QTR3l24K8RF65Mwn7zbt/ayMuOYyzdQyLHhYpPCgud1Li51MyB+armB7dTR+HTa&#10;224KZqqSOwqPjulf5HdTP3LuoA46qIZXNGhfNOWTLx7qhPRdFnI7CJjMkAvGjqlf/uhGwrFneJ3v&#10;XSTUF+HboHjEJh354+q7ihfxHYy94uYxwGe5242Ka+EaZvDEHh7+ao+lWXRh5y7aWmc5fw7Lq3XG&#10;tiPf3b95xPPJBkxl3Pp2vNYfZF8QMy0Q9c2zcIXof+o7RP6fwIruBDM69DVIwejTxyms7KPb1P0w&#10;mEn41LWYJaOeEGeJJ7D4KBxP7phqgch2bYMO3aCPjbupUMXvtoWHeAhK+Lujb3iSQ0eTF+WXX+Ce&#10;xVQwoP0soFOj79WVcGGDvJo7/iMHL/JtDmk3L3PBJy23crXVf/nDH178l2D99V/l4m+eavzLf/O7&#10;UEyszKRebNDNJrQLpolD7S/9wthB5kPe3Ek/G2v8Bcdd6J6CpPN9nqONtu9I/eO35dJ+Qj9tZjY4&#10;DOu7YOEcvGtj0t2gR3flXzjT13jCxScIveN2+9jRgW9a1Db28r4rEj7bVy1vKVkTE+k/+OXoszF+&#10;lcUOuAv76kD4QJmnhOiBxtMnH95M2fKAWz3Vc8DxLCQHT97yK59MwtlnoY+HvpKci0f1T03Xx9Ft&#10;yxKH+oJ3qY95+mhiFJ4YGPrMpchXH6HzwX/lJ6d5u6jT3+5NFvT81wBZ27/yLz3IJVOcgi4IuPm4&#10;WtyvTkW4vu51Mbra8Gej3/PF4N4F4iE+Zw75Pn2dDWU3Rv2YefGbF7/97W9f/PrXv+54iUc0TZMc&#10;vmrniZ5H5/HfxJDyPgFqQ8U4Ut9OvZJd+W7eyp84g788177dSJTveOu7N16l3fLZ6DZOgAfwxKMX&#10;LnJ+xUeOO9fwRMG5e3rl7tOY+O089s4bX7AyHOO7um69ON8PnOfwnJ6MC3/c03N42/7YfZ87rM53&#10;XqurjS+wOI6Xv3TP66XjL/lri+MH3/Hn0m++VEj0qaMcT4xOm6yAI9Px6tU6OHbIN+b0BrMwgrN1&#10;1LEfQoD9YOXv8aa7kTfng+d4YcfHu61bJm/nh/iD9dmk/Dj90th9YuvRzIJfsvGdWPCHl7GLT9Pv&#10;OEa/NrCp/X9S89BL5vHDnA/Nd7kZA4jnxZuMmxLNyBe5+awtsmc+++inV4/lxerFl1ceR1f06uTC&#10;xXvtu9HBA2tf04PnNyJt3t7rFA/j9Xs/g8Rmfsrf/pzJ8irT84XnNUdM3uga/RJPC60Lmzr521je&#10;9TGcjaXS5rxp5NfmnD/vn9BYd9Cd/JeeQk+68RwG5eFc+ebX/pzjW7pb3ZF5v0nDOf69MGKTURWc&#10;8QhtodVyjpPBJp/qdmQX9+B3XpO4Yw/e/LZrqPorMrWb7Vvo4E0I6PQzLqyC6jNiQNcAAEAASURB&#10;VBb+brSyDjFO7tjJVnUnfndztET5gqf/JEv8dR2Stg5ccMO/407wZixVX+pn+g9yLx+Gpn1fcPUX&#10;+6aT0WXqntna8eBNf6z+wfu8QePybxA3LuS5aLbxXeTI1ap8N84zMdubiukElPUY7tHzqvfI9MaP&#10;xnfw2E3PheXhfKtW/1e91WnqCQ7dihNO9fPKTCYcvpHfp2Ujb/tQPNUHDfjpy+xtvcwNDHDHn2jL&#10;uvXoiLz8n1SgTfkcHFsjf3CnrLGm7w6yDVLqdr1gfh0BK+vidHiWbjNPOmvR8MIj9M5BjnxVNxc5&#10;1ZP5uDG7cZcYEq/zCtDD7CZ7N6Ofjg+PcQ2vD5HV9Z9QsRl+nEPdHctpc7mkaGLUFbBHHFTJlMF9&#10;bH6rx2NLcR99cNA+ArjkS3cshfQpn92Jnzzxm3oGllt9LXja2tysF120rSOj9q1PL5ppL+gbE+oh&#10;+M/1UQ62jucC+sGNjIW7zzbvSo+fnesntBN1Cu59sLrrBY7kWzt4Ws5Pj3xoDES35Lf9lm4k0ov+&#10;bXb5Gr4pG/bBDOR4bhYXwWOj7PaTbjRQrh6ik75KvaTZMRpa4cN1EXlzPp/iBapb5LV/OHmpmMq6&#10;qB/V0Kx9hXf1WZqURDtf1e057fOYqfxj/9Tnid0QTj0aW2PbTfbqXN6hXTrnZZUmMD4uxme/+BTQ&#10;d3lWpvEhDLT7n4Paws60/zv9nYY/gdTvhy9oR2+tOY0N+uV8gPbbOVjGpruv8C+nfHGHstcZA6zP&#10;nLc8B6uH6jAGFyAsZG4Dx9/2Z1v0PN3yJV99pOrkpTlB0tVh6W+hsFmfTIcv3x1H0yv7nPVS+Y7e&#10;9WHKyK19Q1i5d8b3tar8HY8cV2dtLvsijvsX32O15/AKxFJizJvyI7u48bnqUu8/B3SF03E3fRro&#10;uiKpnzi44NgDH3/QOrqdL67yibfNKXJPHnWq30hfNBFzIU49DX+Zz8/r2+SPbOPd6Lz5Q7P0UvX1&#10;iGnlQB49O/+arOZ1LpIye9nItj3cbS79oTH3AFO+ckfe6Pix7EN66O5nHx8/1331UAXi+8tnN1Av&#10;U5r4dHyJIepUx3zXRvm+oaq+6Bxq6k79mRPudYHy/cQXPfhJX68t1uabFG8ogSCfDuQ0LtsnuEFv&#10;rhPUnnaI037arsN357dPREM+MHo+zq+x/8jMZlhj7B5n9eGDZFmpxMfx7WjbfunuDgxO5zJJxXUd&#10;4RibnrLtsb5K7keQN1MNRwyu41U+6DZqwCj9TEEVGtzegVapQTz8GLM0u6CZibwNwK2Ix6CwMlaH&#10;0pbd6Kej6gKTO8Ob4yc9AXMqFB88fMgzQalt50KGitBo9pUqXx5dVt+tg9VjAuH4iG21L35o+pB1&#10;yT1+XHr5PwfsAGvv4tJ587esNh1973lL86n0Hnhbjs/Sk98JXPImmMevHWBNlI+fO7Frk07QqffT&#10;4O48Hd/tdrz2Ld7gFJHL68al2ZRuczyp4/tndd+84Tk2yVv653jFv9VPcWPT+vo5P3x10PhcfqzO&#10;E1sm50uzstBwUynQMTIAT9w3Pe3G8Sm+cHqQr6Xrgv/Q750dcFoe4vvETv4C3sCCq3DOHSvp4Cec&#10;02nuaz6Usdere/C3+fq8Ax59167on07THxATvQicgdsFDYOnO/Dchf3HP87rm/mgv+t4i++Z0OXp&#10;Lq+ITn/1Zl8TmQmBurk69mPD+obMviLFwYGJ4ZxEUX/KZ7OKPuM3enaSkac4XIBaKEWQ+G79t7bB&#10;WblSH7p5HVteo5BFzWwEmKiysa95yyL+bRbwpU2+AZN+w1/nbYESWn/KTh+m3MDoFXMW6Luo2ljE&#10;b/ulpjlffcMybTb9aye+OcyCCLS8dvV0fBFdtmxjeWwbHN/4R7VoGB6zZKuui7E6d6MEYmSgaT0n&#10;zhsDSUHbmfI9d9xBOfyjS31KxxjhDnhxIY7Q0b+L4SN49RSrcPd12uTXf+HxJT3ocPx7SJusv0wA&#10;9liB9rATYOd7B28vBKe9VMciTvvaC9DVp15SeGxNuq+AGn0fdbEyf/hx5PMXoGuERAftZNojXNJ2&#10;IpBetbi++pqrIKIXW/woDXViyNP9cwFMPQA+9QnLT8Bmji4Qhm7icwn4aGDs2fx7CsVF4CM28qZe&#10;2GBzY0HIaBc2kcG8Apt+Fn/vXvzDP/zDi7/5t/9D28E8rVf31C7lX+ZtAIXQ25Tc1yN67RiZG1fi&#10;IJ6Z9hQ8Pqqf4ze+g9uN7CisTFvbyTX+rXdOg1easaevnc25MVR8GjfxWugTSDlf/vQB+IF93bPX&#10;K7MPb2V7URidPrzt0KYF+ugGyPIbvdU3/cT0ucO3/PlE+zn2eRoFjZjVbvskbSe9zNr6MSl/2IC3&#10;V4kpp7sLkrXlxMDdXn3AffOZjvMWhtFp/Ua3zgnDb+0VZ8Y6Zca0+x2SOR2o+6NnW8P4kH4hKdAr&#10;yrVeZeDVCfBBqI2pJzipxZSTfy6Qp91p9xuHw9EFsqmvPX+eVrfEFrjrVV0O8v3Gv9bLyb/jnKwm&#10;1ZOObUTHOBqf2MBjcd69+z71YiwKHj+lTLnx5y//8i97YcD5Pol9l6MOkIit1QWuD5BnA88THNoW&#10;6JwgYx0/iYe+5i/56mF1uvNAM/WevsirIQ9/v9OMl3N0cHIA/bJhy6aOHzrBVyaf0csTD3UQzcpm&#10;9RmWD7taeL48Ff8cLn1SoE3dYWXLc3yH1WP1VrZ1BnftUA7o2fEzY/Sd5jlfuJ/K23xlS+9Ym6wv&#10;EpfO97P49XVO9Ltd3R0c5XTUZib1itC5uWZlWE9Rf8b4aTvK4M9FIZtn06fiB9beOXvYgs5qVfl8&#10;HrgtCwG+wPl+mtHIHfyll7+yhm7mFPKWVro4T9JLh9ElXgiz4Xc/RlPfnjbj4s0C3gtBCwyv5ima&#10;aq8uzZN17FtdNv/Oa/Pg1C66nkzyn+QrSz+6UHuP7z4l4+6PJzRjAAdsdtONZ08cpnausvKJVqu3&#10;dI/J7Z80n82XGs+Kq+Ue9xX/4G6sKnQ8a9WRvHzg8wtevRjHp4f+Wv/kvPFZHmfMzzHahR6HdnNW&#10;D+Ury/HqtLRrW3XIfEuqDI22CBxX/9wApaxjXfpteRfv4Chr28ocPh3k9A/h13onW9tO++r6JeXx&#10;WvBnvH6Vt/ws3so3Djxk8LWxavhVj/Amf47H8vsFXvsja49+wW8K38f4X/3q1ymfi7drp7R7LInD&#10;fQL2kpG81NIp94QHf4w+5iV8CdSzJn63Rz4+66972ealEBrS+ubWPJu/dXVVcnMHV19sTATmQPza&#10;NxwcHMnqt1nmPNqweTagNn/zZ32avr0X7zLfKP/csAmsC2pjz4Qr/DkxigW9+u8NtGx9/97PUU2s&#10;O9cXLwz9xC7bh9ejbscjg7114YzucC//FWV0Ua988ByWXmpuaWa9v4XK/+UVpn2KM7zN5+Tzy7BP&#10;2wiV32ydtQSNBx668/UDukaInL2xVhy7YbFz5vIWL4dPZHudJhrQ7zEyKBz7iCF+K9XSBn9kPZVf&#10;mw4dmquygo9n55ItP2NubMV3YzSHnwQXSZc3hK3H5X/dgHyo+bJ2WWtkDEJPdl+tfOxl374W+ofM&#10;3zzVPP3m+IeMjuPh6QnpxVWXC2vju9MeNv95unXEBjTtC5Li6XePN8b1zX5+4L1XE+cY2DMJVfRb&#10;LnwZHX0OjErOE5ObmVQfiUukNLey8cnHxd1Zxx9fLd2N79Os0X3zpNXjnnE/vitCXX+f4I2E1qtj&#10;WZx23bxxw3A+x/X75PTbXtjC8llZ0qsPYPf5yPdTL213S5y0a0fnkbVyltcN7cnhvEEi/NIP2GOB&#10;L/UUn4ub/n4JKit+umSeOkM3VRYuYiI8rZXIgCtOvveQR/q8hdmHiW3Zz3dxzA1N/NI1THQc22dO&#10;hDkeK5eucJ3/rN0pr0R1G1t/DjaW4UTt8g35gBSvtM/Ney57xuOD/4lk91pqFwGBhz32fxIfy7xl&#10;E0ibZa91+vgZ+7Vx9KwyetTvhyfuGWXqoxwWr/t6jv0tU4Vs9XXgrt/dt0tzz7sf4+xcf/FT+iI9&#10;kHOf0t5l3mQtX1kXbo6bT61TgeYqd1zTKvujI4MvZgxVRwDuHX/XvS3M1+o257N/4XhpntPDB5vu&#10;MbzmnfLNl94BzvLefHnLr/Hdgg26KVuce3wu/T3d/X0ydu9jaeHN/shjvri01FZnq9umLVcY8L17&#10;ScZ+c1fjPkjLLO2PrjU0Z3K79xNcOmjTvwQVdXCrdyRsrN51EkZ3X0y7S6zTK0K6D39iIJ1QtEt+&#10;CvDHF+BRns6dBNo+cuxv8e7tAoOeH3x4zwHPO/1d73v/sP2IvJW1vMr3yNg86dKPyqePPSqYl+aG&#10;rOng6rzj7zI/Rs8E/XSkOK4QhuVTZTdPeWAN4JwLJ/kj40ZX7KdfS7u5aBrkZNzktOJSQ3ux6ioL&#10;foPtE05anvd0Ose4r+zHM6Pn6KuDrfwzQAliQE+LOOXFb7g/tRHe6t4qXv3jZ/lR9Yl/4IMGjBTC&#10;SeW1kpN157U4RfzE1/rzOd6eK19+UnqB0qUMnjyLF+B8Pj39xa/lt7TXIuDwum+yf4rZ6rlyl8/a&#10;tTT38/XVcxr5m7d8l/5z6d7BeOGrs/yxoxPmrdPPMFh5xY/vLN43L2wSCEP44D91vvbwO5qFrRfn&#10;F41jzPxf9TOyxCsacb51WB10fMF3gbGTp8jQXj3xZcMXXZ+sC96lS3js8cpWf+6tkN+NifQnNnYt&#10;THSq77JhYJO1v5USPQ0o8Cxi9tXPdHv3zuZCNrOT/9P7+c1fd+d5DdZe5PU0b59CC07tvOkWwsax&#10;Bchdx08tYPluYTd4G+PRA+jz8N92Ic85HLwf/DNwuEs3esRAToBaf7Lfk8p+t/gO+PA33/LT6qcv&#10;4X/p9jHoPKEI6LLl0t5R1ZKnX8Nf/5L81Es32VFHt9ZPJlkxpvFgz+IHT5Amb1QfGe64BB082PYM&#10;NtaeZX/yVPtp7EcZNoD66/hhfflJ4mQ+2lqOQrOwdL1QrH1s2amD2pjj+Y2WUOV4afDAF787z+bT&#10;K38mwsU/7dO2lcXH2tB2e2TC69+RUZ5RtTLyvTSfkjU3WI1dOxatHl9kAS3vsk3BgdE9G/T9HdNd&#10;JGaxb9fl6Ay1ukWvasO2xF5pk5psbfwP26kfuAtiYPx26u5R1PyEYvhc2D04bokXE0852UXMhVWE&#10;ye/4OeHW9jUbFanPMLW4/cd//Md+/vCHf4lW3ybuCdMWxXjs74Xe1Jf2k75yb5Lwelt6s88mpKcp&#10;lP3pT3968V1uynAMfvu737VetfnGZXO5nK9sUt0WgMkrnngLrG/HP4cwyb2e9RlTV4mD2j14i0O/&#10;r/I65Tf5kGfB4bWEfbViG/HcxMNPNlA8AavP1a7FozYdR9d34g3Qh9yf2ECmuByxxy7tf/qzLqCD&#10;44/8mVeNDfWBccBrosQQPnQKnjejkLHyWpzz9pGRVo7hO78dazJtw2r6VX2CMcHcjd3klA5/jA44&#10;YhFadr6KzS9fivHIZ1/8MQu0SAuP7Uvp6U0KxpcF5fMZ2+5yFudfk3YyHkK871BZieGOpSdetpzs&#10;1edmbos3X5tRd+9Dq6+vD+r38dHitQpsmqAOM5voVPkmb8r4i7/4bX3OVy7c44POOd+Kik7rsgiW&#10;/xzouRd/tcXGWpCglk82R77Y10jjRz7eSfuXVP+m3un/Qjd1qtf42JhmQBjql+CUtnyCmLLlR55y&#10;qY9x12d4DFPjWPUiP5/KfK5X8uGATR2vXHn3DztAcpvCW9jjxXdOXx955Gvfe7z2Ke8GbNKF/m4b&#10;+/yFtvpE9voc3srrcfWycTIcVoeXL/2m1D2+5nh9sbqgsvG68+/ypr8+NDEkf33/OnWvDqdO11cj&#10;V/+x4DgsMu/J09npc/Hs/DDpXXe6rL5ikR5kTXAcg5bpSdH7LN2pwp4v6urrfOU98B/1uuVqsuNb&#10;ZJd26/r4H95zwBdufwYoeDs+rH6bRoHnpMd/yc//xhN/r64IWj9p89J8MeSqh/Kun9AXubRLf09L&#10;HxS6tu4PryEbH1dW6qJ8I+deLy60KH/bt+yMP3fugIexV92u/fIoheb+IX+KJr8n54vt+Ix+ybSQ&#10;eAbt66Pb8lRs7dD4jPyeR0bXE0nZAjdf9ZGx1ca3caI3dYXgp4xpHT+D21qCnr/1X5nmC5+LH7oj&#10;r/xzvrbBcazvbbyHa8er+PaCyKh/08+h12pmzv+YH8BdHYobf7SvDn/nzaPraT+LWyuEFXs++riJ&#10;xVNwUw/0svbYi7Zu0Breoxd6T3bL62/Vxm/rBxc59+IvHp469kkX95Fc9con+pJr3Anv6nJbX6x9&#10;teXUA9k7z7IG7A1r4SVfvdFHffqML6b++G/rpvXqnA+nlhUXKuscw89/caJe7VC0fjxoTfCZ/Edu&#10;6/1JG56YWVz9vIsnexPYg3KO8Psp9dObuE5sGPvF7Pv8FIoLEOqM3e+zLvZE82xWRll+v2wbi7WD&#10;kCt4AuTUzlu+PHFR9NPem9e6s44Wm/YPhtX4avYT8ALy+gDInPZ864BAb1gx1udHMIvRukwem958&#10;kbf3RdaCIx99shXY/o7ubs6zzVjROg+e+VHnX1Jt4jCij5a3FxY71p6ysWEw6/sztjGSnJXZi983&#10;GYc8OJczBMlmVw8ntT3y/1wQ57VbfWsvp22EUea7mTvl5k9tZC+sVmbK5gJr5tOx23rPRd5dX5DO&#10;L0BstY5ysR3PQvRWD2x5nfZ7BxgPq0KSOdUFN3uvvPtByq8L0ZFVX8e+9Ub76DOvQMbeN8qDEOym&#10;9j5WTZqsv4MaeGjGbFR/LnBH10KHgC4X/XSNl6zWIbyb6U7vrzF2Duj9STi03uZSfkf+xRtR8u6v&#10;eF5bFe3xnf+2dX5beMJvM2+pcrzYe//t4bap5Pk5tZ8DY74KWTmbaqH0WZ1+joeyy55H5bYPsJ7/&#10;kFfXX7F7ysnR37sB0XH/pFXnOLd1OJIdau+PCEl+kMnd3Oqw1VXEl7lR9usyKN6NX2WG3iuYfw7a&#10;vwdPfwbaH/HZ4cXPDtf+57zafp9n3s7Rrc9b7znH0/jqz4MidQqa4hq39dvD5LncPacT2POVgUfz&#10;wkAeGRceomXcXG3K2DYnjamTv/3PxTf5jvd8ysc3eNrH255odbp0ObSHdZMHn6njq4z+OfEtZuwX&#10;r85dUxvbcnOQ2OqYcewh85J7mK2M5/mKt0yqfNMtG5pxzB1X+R3f+pWdm38OjH6MeAKrx/KrXXxa&#10;rIcs5bsXsvO1J4xuJ69eWadNf3LxTbnjrUPoMzaZk8x8tXsSwZH/TM3qw79LN/oYn80r+Ssl7Rfz&#10;Zog8oTvjeNFrEt7tr7JH9UvwUR1Gm7aN6GVuY95EHt9dc43aZu0W32tHyq6PeWb2/NBH36D+PGAe&#10;2Fq4I+PZ/jOZ9sucw8tR/+CO3PH/YXWxaF8SBRbnUQ5/xhXzAvAo6+ml976in8SZy0kHR72n3Z3O&#10;dHOnLEgPy0eBsFDZp7b7usCjHIeDNdYxmk0bACZ1nZk+yibIxsAiD8F16GA7vVbq4YkP7dDvHfzD&#10;69EwGYxWx7xylp9Jlzz2PIeLTwJ4gxgOex4emXM69UkIZeHnE7FPoL47uqxP4JV3gmJ9sjKaHiYj&#10;c/he/IOwPFupT7R6IroncEB50e/AeHD8pcyFkvp6EZLWf/HVHTrQHT7oAN32eHE3D8pN7IWvHAyL&#10;8d+dh2Nl0uUFf+kcgx2A157J/Rhv81fGpne6zYO7x9KV6bj5aTImQOpwLzgsTXGOz9HBkfb4WSwe&#10;tOH/3ElHVuP3xCIeq8PwSwd8NiXWvsWR+qhDcc5Pu4Eh/vsas/DtBnrwNtbLN+WePvV+fgv2y7bT&#10;XuhQOQ33+CTNaGNnLhxn0UpGPm/f/ksXsy6GuhhgMajdfJ/f1qTT119/U14Gqp0U4IU/mv29X6//&#10;tPjV4em45vcds6GQ3wCGW32i170v0pG78FwfpAzAC4Muot+/f1f72c4mg1sQwvtpzJXwfJV/cE0m&#10;Rsd5pRUe5Gx7Ztu7XNAGwSzf1F7TkZH4STy8+dqFqVwMOb7dAU29vo2c/obB0VdbvnxPh/B+2Iv1&#10;x+3QIBjUxsD7XCjogv/goW1ZvhpXOd9X8rLHb4xNn//oJ+FdNrENL3blwuPImTqoL+mnrsR9+BWW&#10;vi6ZCyTo73xdwxR1r9AmhiLikI7s6jqHiY/ZaC7bw3tsiT75a38V6ublvHWRc3r7qKdLtrx6deT1&#10;6Wlt/eDCfw4ucIw8dkdmL8YMb/jdwKLXw4XDonwfY0xMbWzgAfi/sbB+S564ZzZ5eGtf8MBO4rrI&#10;9fTC0XV/A3gmVMdp8NV1uT1sepj3wDOBsuG0cVZh8RF5YfEZGJ74uShzhv3qvXdcxtheVDDx944O&#10;N3e4MNiNF4uKTP6yLnzxT//8zy/+7u/+S19n++rVv3vxF7/5NqQ2CP122pcziYsWbXvyz4RaO+Qn&#10;T+DykSdh9D3rO6nY0s+h2adsa+cJ1e3DWq/qMLAxMP6YCaa89d3WH/4RdslDK2/L0dDrvqGpf/ZE&#10;sDGl5YwMdL6zApozX0R8992fytfxp2LZBdbdLK2PIlObEB8uqLb/PzyrW+LPRfs7wKODC26A3tvP&#10;PexRLYlZiuS/cRk+Ysfx/fWQ8/q2kYEnuvrr8C4f+uU8rC5fuJv5lY2sQH2VnWfx8rhLe9qdcvyW&#10;tgFIL/3QsW3aUnC0Wbj5qNNpYTj8eTB1//AXfzQv/nKBXj+2OCtHunrcpWzeXvyl6jyJ9ND7KX7e&#10;cnDeYMAPHRvzFPNXielff/vti9+krcwTYPFleNGn7SPHOxfQP+vn/ImLe59yxUvoAP3ovnEgDz6A&#10;u/bNmDM+1ebUP9ryT9/U4+QtPu+FPOfDIwdP+OE/MRc+R5dezEl70UY3hjO7uH5i4KqHozMelcdS&#10;/s8f6G9wRzh8PqF7AydlcO7jB3x+ahoeYG9quHzTepiYd/HBDXXVPXouL+2U/uJN/dKnNh9+qyed&#10;vrz9RlIFPvvCY/25OqBH6zMQO04d7KK+MmOLNyag81lwvHGAx5RvCkt/zY9zEcY8a/H5zJjMLm3f&#10;BfC1r/xPfazM1fEhf/072mz+6Dt1OCUTj44XZ1O4d3z57P85UK9o4Pozji+Pe96dR9ePJ/5X5vYn&#10;jaObbku3PMkD17kYCKwNOajO8wRO2orCY1dxTvneIKgYKGtdn/renyA4hbWt9rDTJ3/+Qc+S9ymo&#10;TDiHbiY08/q0YTH8ntOyr7RxvzXHvW+Yske9rE/wWDnaSSFyRfPWi/y+vvbou34Uh70xiv3HB+kg&#10;ejMUnuJNHW1cN03nuPGxfCo/htGJX+jtZhjQOU14awPaf+0/ftl21vaQuc/VV6pArj54UlX+PuNf&#10;x/fwA3TTbhboAw+sXPrQq3O4G377r9P/wGdbb+iNDHw6lmTONG2T/PT5R+605/il48GsFSdvxnz8&#10;gA3nufCbm9aynpsbch99//pv5ixvqoNj/qBf543Ra/1UO46B6xtl+krjIDp2xNxC6dgfGv2+8Qyd&#10;9UeoirZ8EOwbPKAAZdsPOz6iy0/5+sNx64Jsx0HsJ+d73ILz1Z+cyfHy3jI+uvKo6YJHWLLpQ37L&#10;1w248zMUqdVsivYVucrjK/G923Pq3lzRmnx1pqtXpIorMvxeYB/Mj692fUpXCOx3OOk403HpjnOv&#10;8RdF+IHx5djfjJPneLhs7qfTeLvtcOvRutDF7R3H71RRZxSkGLrsSS2MFXs2KR2NpW2D/Fm6lJ26&#10;UjZvoInMdVqKcZ/10NatsW02nde5Snhg/WButdAN4siqDZELxs+T4l/fBGfzi/SZr42na/5+7MCn&#10;vHI+F/BGlqc76UX+3oBVecdGx31wIXRf5gZZsHb0JF8fLLID/OLjZkm/rXsHMl1oXhiKOau8HG65&#10;eBU/hUOj/TxpT+Enz+9vzo0gwbe2CL65fTf+9am1Lzbm74fwBesjnhWT82pUvUfg4Ksva0ahu/2K&#10;i54haB7UafPmunwq/pMOl9IUp16fMucLfhYKPLkQTOgxe3UkY6HHwSHH8b1scaT3OLkf7zxCnvog&#10;a+Wg84Tw4j/hHzx2vT43Xnzq4i/6X4K9QLwyd/z+Jbotp9Pqd8+Tv+OeC39nlG+dl0ZtpF69gcL5&#10;QvvNtEV9iFj6Mhdwy59/5PHRAXT9hGvzH2wW5eMU/U3nG7uPcZNDhxgSGmTTJiGuFprE6iQmo9ET&#10;Plv2JPN24mGMi1cO6v9jp/H5GlvIPMqeVlEuQnZjSEQsfvuaw6dtdH18M5iu247K7OCsT5/b8lEf&#10;E+PpdK8/fB54/GbcPr47fk9NTqxX6Hx9xCe4PHnpkJPWBfT1Q1IxUX1TRx+MPcpDK+bQG5cA/uu/&#10;ZuQLXS+wtzwVeWD1V77jwnP6e7+H7O4DxyurF9B5+Yx18um8gM/zvOWHz53v0vz3pPuE9OqztMN7&#10;9KDP3JD2aF+do+7k5PibX8HqJMVX/H7IXM3rsnXnmw/3C/Y5KPCDvYmRg/a5Hxdz05VVOaGd1Pze&#10;eLRYSXOiHcD3N/NTYwDcEh69x98NDvVw/H/jVF7X+bG553eB59iF34XL7qOD/PdeUR0o+tIrF8/R&#10;7VUevqDLvVwvoi1HucT8GNm5+vHk2oevxjU10LPra8fqL0wiOO0J5HzzbAYKABM36earGEruRtLQ&#10;ZwMpC+cWJGNxDezkbGVtgHcC9UTwnCydM3KXbivtzguO8h1MHPvg4a+TQ3xUZmCd0YZ1cGsXGwel&#10;eMUNDwvN8oz+YdpFIPyVs+XJKN3mS8F2uD35xFf1PP6+Hy9q/ZwKt5n0qcaw9iz+8xTP1WWPBcgC&#10;/QwGrUe4sXPlaByp0aFvtY5vmRbUdrjwh+9ynHRlXTcY3IqVbTlGE9BPYxD/ComucJ/D5t3rYn0F&#10;l404L568j87Dt3enKjzwGCwnozzFSf72Ijme/OZH5J/G/8hYXvcU/QL6/Wye9F5Pq7cU5afKknnF&#10;dUfR4F1xTkbt/7gzxbN2pvPw+mebdDaSbKYa8LqpmXptu1hdY+vqRJfVhx9SQv3Kk075pC76etXT&#10;6afCY/DQfZHfh7WgtYhx17mLwWTonAyyniTBix4Gqk54bNbkApELRr35I+WaJmgnGNyCjZmAJ+me&#10;A9s/nE0R/NUxudlSinJsmU1Zdbv1j0ftpx97z80b3VBP2YPPxKt+YfqGaU/KwcZrj9kZuyz05Xfj&#10;KnUA12RmLooPPzI7UJVL+qWUi6nqUr4dq1r6wBufWNzN4hIO/43DlnZY4m9j2sB5+ozo8eO5wF6c&#10;fN3jWB6+T4Cdoa+Pk9LzdWah+3oRMvGwWZMet3js7UfJOcaTHS4Qju36Z35XPw9wOpsKLgS56OLm&#10;gxkY6SYPtO6kR37zycqfvLVZfYcohgU5Y2/b+eGxvFqeYtl+w6p+cxnTYP9UvdhHwYf8kBUsIvs7&#10;w/EPG19moZahriDuqk9o2eN4/ZmTCt6xU5mbHLSZU5Qx+DSIYRc94//YaSkB3wewZ22aPL46de8o&#10;eBPfXqOz/TwcZfmkPmw03eE5P68pw3P4r9yZC/Bf6zQput3QjKhxbujefvf2xf/z93+fi1m/6cXf&#10;b/Obpqurvmo3uOWpOxd0Hfvbp8/pR19jkT7GRVHAt16NaxFAF3T8vH16dZKXOroWF6Hb/kI+22pz&#10;eLxyjpFcAgPK9gO/vFJGJpzewJB8m5n6YRsp8LffcYEKsFMs2QSczQsXbx43v6DBb2VNOvMzut/L&#10;8AtqbXUMNr7g7Uc+/d7oM+LbTvqvcrwzP0g+v64979/Phu3q3ztw8Y8OfWruHK8fpLthL9aES22s&#10;vFno06M64aEvy8d4xWe7GBudp49Q9/Vh2sHUgloypuA0UPvD7563Zf89Kblg/b++0wcttC4YdusH&#10;4LWfcvH18Fg+k/Y7/n20Ub7yAfzbSXzGQjd5/JDfStQPvIncb//iNy/+Kq9//n2ebv/mm2yQhAYf&#10;dameGuPxXXlF9j5l1ad1xTGcxKF2AIcsdQLuOrBr633t5vs9hu8cDVygzQE4O3e+279ldx6bp7Ie&#10;88nRh3wXZlYvfbC4QK+Mj/3dZejzWye3yt/yTbffZ/vKV3b/yFfug5+y6hG/5aRjy4zF0/56YwWZ&#10;ypJi3afx2ndP/7W8tg+6x1EVuX2xQ1CNDmNTWMf+aSf8sPWGTFuBOzacvih1I6LWH6PX1Cv+c5EN&#10;9dDzv/Huhx/8PvosXvH82o1sP82r6ve17z/88H35oq1vzHfy1xsOKJrPxsbIHV/LS2HK+ES8DB4e&#10;YNOenC/091ikE+BHZUC6x804X+OP4b31Xn3jGbrIKz91lg0rUD45H12PTtGvvKLv5wCvO7QP4IcT&#10;A6vjXU88x4JjQ2xjqwt5GQI+C+jusLy1B+B85TrXVpfGMdvWp8r54Gq/mdOh9UpgdVqIuDuPyRw5&#10;Wx/aZ+drnliLfvtGj5WLZvXE991Pb69z497FJ8fwdixcWc9T44Rxs7jtD9InxI7KCHLlmrc9A/VU&#10;238cH/LFvm3MjWe5lt0+0oWUXTPrP3c+RAYefj7BvKZxMqHT/kmfhR+cl9nkWQ22yui1tq5vOo4f&#10;u+Vt/vTTj3k7ve/gImR1jKzlqR2/epUnMMOHbsaS7e+1u5lPPmSgw9fcqa+FzzkwFgP+HF5DY7yZ&#10;vgJf/LevMNd6tIGR9YjTtatz99TLtl/yyVgdpcWN7jEkxxN7/IgbXECP5xANm4Ve+chEMzEu7jpG&#10;1i8PXP6vr0T58T852kR/KzvHLadTyJofn+38Cw3gsx/zc0eeqLY+Nt7uk27aht9lr26Hn+AQJ8bv&#10;8d3E/o8Z77sOzFUva9e0phghyKacbl2TJAe/9YnyAet/84HEQOtofBCygC/1NLgPWmUD8Namp/wf&#10;+W0TQdz6Qmm+F4mxf55wJmP5P/idxnJkSXhPXKbVV9HRbPLoeufRuVHwKyv14yJn8cc4RPVzn6Rt&#10;Gzx9yZHTfi64aOjUC8hJwczDUxfKxgnNX5nQ1NPq28LPfO1vVCtuX5a0UsJESlbnb5HzIW12Qftw&#10;g/T6a/Ol+hv5Pl/mJ2Kal+Nk9DjKRdbpI84YTk5tHIx+s2/G30N26NdONMq7/lWWjzpgB/vl06H1&#10;Qv+2p+gsxsOyOubYTxW9ri3zVjSb5kHvvAQOqB96nPrPAnHbtXLraPWojbx4nTaavPI+7XXiQl8c&#10;fQ8vPCMy+BGUzA+nn29+6F1kB/eYusaarYbQNy98q2wpHl9Tn8fnJ3vt2VT2p45jQSm07ycQ2aJy&#10;L0JvOVmaP9vpsjxbfjvHS52VB5pfAr7JGkV/aB8J+5Ll696Pf44NOf4XVq4bYfhWTPQ3ws2ZQfkO&#10;wdqwcdOxIn5pPkUCHWNjcMeF0x7wld8x44xTy+OQlTZoWYM8fhqOz1fm1nv1L/anv3ZcxWscc3wf&#10;QTOulusnidtHpI38HNz1hVd92JSC+X3j8YMykpreiY7v2bU2rY2b0pu/ntvf+jl0iyuvf9LSiM9t&#10;EBUf1aZfQjPHcGecVScudpbP6hYyfQWbwMraY7hPjs+5vDkc3osjXWgMdA04PLa9KL/zdX6Xu2VS&#10;+bW1HQa89EFsr30f64xm5ivTB+IN0IDtP+H1JwjD5xErRSier5VfKcc/V+Ht4K677Pqz5cfJN9z7&#10;IbnRKDrdcx3LW9tnHLVP2ZJjt75mL+DeyVeXTTH3++/dPwqD9t1Tce0/y/TZ19DeuT5DeHaqbyDH&#10;H9g+rvkHd8ey9ans6wbNg6Nsodxu7VPcP4en+Ck9Oqzt5z6rB9mN/2aGpHSra5u3VkacLzyDcy+f&#10;wuEgv39lhAbu+PnJT1yOa4bo4HYX5XLIyaT8xcvglhOBcl8sGmTQyQMXDyc3+i3bjQgddZmH9gnN&#10;oZMs0KETnTSc3r2aANSwwOhoAZnz8JoG9+C5DeqOu5VCLpCa6El1w32NypibYy7NBaRsvPYpoci2&#10;KWazzMaVC2fyTeLv/LDu+ZHxOhNsjBZn5Qqmg1JbOsDGx2tXfQQ5gJZ9bHJcHFXOQX8GwLvLv5Pg&#10;y8cmjYBnFnc6h2Y3j845mIzwpPNri+fqNNk19vAgdxejq6t0Pygc4zjfcg7c8FYfJctnjwV/L3DE&#10;jpZRpxwn3fhcOul8Rs6bXHi5ym4+3bzrN6SCjtfSd4Gahdfyx+2u53A/9vFP/vyD8jiyOnGb7I++&#10;4bmIMVudU2wiQ2Ynuym/1xGM1buxkknWnrvQvfrJW1t+nVcs/0Fcn4sJX7jgkFi3eej1zUuzyjnv&#10;J/62uHKHtXbxOfjVN7/qXeLf52nY779/WzRP7/Yu8i+/if55UjabNHTytJJB8u3b2VSojZGnz+jr&#10;BSPrdV5ZY9EKx2+A2uDePoGD+xdebgX1278uqijvx6B9/N4FaWLHEzYGBn4VN1tOUYviB++xcMuj&#10;Vv1A71OtPYcvrxeAw9MFHHnLG5fSBEcd9fXYSR3rT7yyzt2w6uP9W/JjijZ2AK3IXls3X1ZYXLBa&#10;tX/0ZFT+GhNbf2cy4inoreO1bWSMfdu+MC4eu/1xQID+zmtjNlOaHaX1C+OHtBlP07gxKFDbaRPf&#10;51mNxnHjiV6lH75Fzpe6uSYzx2fKlkb9/pjNaO2xT5jnQoW7Vt05+ao/+DEyEwG1f/nSgySbLxZT&#10;zh3zF3v8fq363w29pVu793xT1YLH9gd42HzpBkRt11eMD7bN4/VTFp4WpiZXJlPdyMEnlSlGN57I&#10;EaOgHgqtRbwn4G3Sm8jgp11tn4uHsvuGQOmDtymdnx4re+S5gOs1tFsPTyfCfDi8yuT2RZf6uKkC&#10;vhkECxdPbfKtds3vOcnn1Mkpm9b4Ir8f/scX//hP/9hXN4tHbwMwiX6TDdc/ffdd7eZndptnsNvv&#10;27po+m0uHNeHkS+PT9s2k6oP7Q1+Ncz5ltF/fb8Xw+QtXhQonX7ShPZ95JJND4vCxZXup8TDoL5Z&#10;//QO/OhAnk0+QE9y9R+OxTl8fYS5h76ZfV5tja59Zeiu+Du67m8Qr2+k+HnS+F0+Oy/bOJDuMT3w&#10;RSP1+mWvVjZZSvPq2DSv6I/f02cFoTHKn2xe/+Enb3mL1Xna2/yAlJFjHcmXI298zTcd8yLQMT94&#10;esBvm9lI/bJjyKO9jAyqxO9hrg1PiE6dyL9PmF2AK03i41/zG8CzmIvigbWxx8aOyLqAPtCiTiz6&#10;bLuBf6ejLxje6RO2ESVPWV9R1jlmfJB6/eKrNy9+k6d/f//73734XT5tv/ETXPUh1R/gpx7I4iNx&#10;vLLUgSfw6SnfHEidLPBXYy781map2NvzO+7G5MYpOYvvt6/xA1N3p5PI+epz5QdPnljsJ/LF3Q+v&#10;3EA28YWPsQB4/R6Z0ap9vOOV5Rgv9skrvXo5/Nl7l4/f0jrOSRM4xduqLi9lxg6bm3Ojx5Co90Bo&#10;yj9n21+RT6cncqOPdv45INfF1tVBurZMO3k83Yv3Her/xIu+d+2S1pYgxqr2Y1+E59q6PnM+fZIL&#10;zPP0775KD701lVcHw0Ezvh3pjquvOD6+olrzyAqgQbvHS7N6tuB8rc6jt7rY0qmfpV3+m8LS/+c/&#10;n8GV13IKJe/l7eaMvcjn6aUFuMaLhdUl1VY+2s9C/XmUQ7eKbv27mfQa3x9GlPyO75h/zFP42U0z&#10;1b+2sCexnHaI3x3QXfqdAjbtjZBX2TGP39pP9kLtpe7ok9hg2923l6zjz7V9Y2ZTNLvWJFM7TlJ+&#10;zkFtjL61+zAem2PvM/8XPzxt7OEtbvz0AVqf3tgaGnHO1/o7+StrdIjM/BVUTf6q703WzDtmLvVT&#10;fmsXkGdOoX98+Wbi3oWD5d16IOv4qrbnWMy4+Gvu/HVe1R+UysOz65BkjL/GF7zDrut3Vh9dcfuL&#10;qafju+jci1d4xZ8zH5w5IfnmW3Pjlj5oKnvy8Z/4YfYHV7gDjwu8cxPQXqi077E3gHS+c+S5MXf4&#10;TP+6PH7MPHdfG62Paz1l3KlPTr3XbzGj/fepDnlb94711z7oth7HZ+nHOn8cwvKK8H2Cp3JCo07m&#10;grSgmzXn/EzM6fvTpsDL9E/k6N9ASFVSt7rx2nAhh/3dn0osdy4e1L4JJfVYHXPOJje+kC9mzMvM&#10;v36dt3R8nT583vSQV65/l59BqrB5+qg3+TUej17hWfnh+fqHly++f/W9KUXGuunHxa54k3auftYe&#10;1Sd4UbfxlsMed14XncKh8wDlgN7r38l5+q0MdD64RAdlfS81R7/HSuVFVudviaEv34jBm1LOQrdr&#10;pcPyqeKbGR2mPSfWUgerk3riFCN/X2HssdBnUB0jx+u50YJuEJ+5w2V/8vuTSMHdNZaL/aDykp+D&#10;0S95qzfZYM978omvrjH15WyhCzli5czRXr7cV2Qmxo4ZylXTdTEjtIo6l6OP9mvsyp99BLguum69&#10;1Lauc+ctSnTswwyH7/ISP3xz0V36H3/xb30dfcIfeBKeHVuHH9If8M/1pDD9AvvmRE/4vs88zaoH&#10;r23X9e2xt5aEbi+cRNkcpzB8yRG+u3fAE6NdbM6fp+ubV/XCP2vthnv5RZfTB1apn/miD1mXj+FG&#10;kHzyotHnqSN7Lz5DakyMu8rz84RTp/VFkKT9S7rQG2yPwcr5OR5NcJCTOWV+c7k+OvrtvLm/Sx5/&#10;2zv5OXCjkvhvPIYf+TP3yFiaut63YvwcDzTq4g61Jbq+zXqu6+vIiKKNAfgAzcwPzDVmfEInvry6&#10;3Lgw/WrGfOXpN6/yrsVdL4gf+D90vYm9fetdE8cqIzKp+HBtDj/WG/Ydxp/B1HYjoxA7xDH/Pwc2&#10;rX3K+PXnwFpMO8zXg38I1Clo39QjX2xscpV3HpE8+dQrL6iqPd0Y34PqDg/S4V1z8NvyOSzu8Jq1&#10;9PhvChtrod/UejUmBDCasWv9RIy6NGfofGDrJsynP5zAxmtpRsrPf69vYJlr1IcJhBlXhye/1DeR&#10;tboO19FzJSyvjb8950A6+TzyhmryR46cT+m+dOaCdXFsfDKPC1/gbZTlf8rlzU2TqumUJW90KKcc&#10;P2LlU7LxWBg6+HhN7oge+fqqL1JH5lHmz/jNHCw39CV2+HD12LGu50dA7ezxIybo17knXqlzfSqQ&#10;+CjTn+86oYU/81W9+WI8GR7qdnwwb+ASAxMH2Iy+2t6jjdLT30K54Xna8LTBKb3wjt5LU1urDBnG&#10;qKQZq7bNKZdZ+me0y+OXUnppJjPvCXb46OPu+0J4sF/Z3Yfb16yf4L383//Tf9K68g/ZhJzRJt3J&#10;C+c+ZRdERPIXaoz85NmEqcCc71V+lWjRhX4a2/BbJ5GFdpXCd3k6XlBJExCxMvg7ed+81bv4dcY0&#10;PHTT4JfTjX/wFuDgwdaV3wHpLE5M7Defvvkv7NMSf/jDH4ae7Abeo+FD/NX9Drycl8cJVOU0kQf4&#10;uGnlzDE7ugEXPaBZkHUzOPV0mUF29O/n6LAXLkxaFwxIZLGndZY64v/lsxuzcHScFpIuqsh34Rss&#10;HV34zm8w1iYZB+rPML37TdHiTdqM8le2uI7B4k79jy7y1wblaJQvrM6LZ1C5d1DLc/GlNtw7+MTG&#10;5dnOhzmRcbfvLmt5mMC7i79356Y21SF+C+SD+uR0MHDIAsNzbFmcpiolHxN4IO9JenjRUdnWf5Hy&#10;tbZu2dLTbe2QJ+5psuVLh6/jXpz5THmiKRdl3mYT3p3keR1pfu9WezcQuGjzT//0z33izoVaF3/F&#10;7fQPj/bHPn2Hi8LuBF095iLP+Ojdu+9Lq4yfPTkM7k8BKxOPJoLAZoM+4p/zClkXUWy0eFqT721c&#10;bL/z7be/zmtUo3d020GiG+JpZ/zELvrNRGIWfjI78Uw5uX1qOu0TvsGR32yUvIlf2Le69aJUyuG5&#10;4Gfzbp5QnrayF4/oP7boj0fG5uEN1Au9+LV35Oc8qgQ/fWrqeBeHzluntwm0AWn6u6l35Wze1z8T&#10;gRe9+WWBT+ntAjUfGOSUay/6BZNgsE8c46m+4HhSpAuSyHYBX18J1MfapL9ZvejQ/iX0NlUAe+Hq&#10;j9DB3/peHnTun3SMOLqO3/DHZ6G82HL0uPOBwy55m6+dsbe8W67/mz5o+6blDUf98cPaft0RHxtc&#10;BHuXJwFWp93c7GYmmnvdc0hg9ZhjrwD+ru1G3aw8ONMfvA5/G/GPfr/jJr8U2HUOT6Lt7gUitbPj&#10;ueK1866DNrO+WE7KZwL0jPkihC/wTc/hl7P8iws+dzHcIlWmyc7vf/fbF//bv//3L/7jf/wPL/7m&#10;b/5t3xyg/X+fVyAbo4C+jS67SXn3XxHypXw/m7f2bHov1573vHV/fLe46tOFWG1b23BBVipmt+2s&#10;jeIZP2AyPU9XzxigzdIXrnztZuNBG54LptMXzDg38yvHNrnJL9/GgQnhQ5Z8fDt2n9jvRmVo3HTT&#10;+Dyxtv3K9iPOxQx6+tnMY8fm7w1w5knmKdqjtr44m2pzy5Mt6z8XjvSBPnC+jj4ucotD/utvoMXn&#10;LvpanBpv/o//8/968Z//839+8c/5Xehvvvl1deoF7Yw9szhJ/2ejO3pOny92xfW0qYnxR5tNVKSO&#10;x0d8VdzGsLMBYx24JtTKc35/QnPbTfuByMLHBbrnwI+lFu/xaxcs8bF62DamXfFp7Q4f7QDA7Waz&#10;OEETXhsr8fCLb3/1zYu//V//5xf/8T/8hxd/+7f/S2PR4m771Y3l4fbixZ8yTsf6o8ejbWz9qGd+&#10;2zkNfX3qsOjlQt8CPgvkLFS/jo+J49QpXuLWjQwbF+Q5lu9YXFkcw5GiIdc5+4F4Uqa98J35B133&#10;oqg561cZg9fm1an+jwxy9B1XvYV2YerlZX4z/I/l1xu54m80xgz6lD6yyWFXilon5gP1UXWcOMC3&#10;+gd/5+aqtONnfEU3PLUNjNSX8Y0/5GtXbHsKL7O++HVx5NsMfJsb7fhObPx/tL1Zs2RJdp13Myuz&#10;MquqZwhNE/UuiXqRyfhH+cCfJ5pIMxgAAqCARndXZeWo9a21l58dkTdvFQDTvjfi+HHfs28fzxDo&#10;jI7YCyCfcQJgQ4M+o+V77Oo4DD4f2lRvwiIeOSef10v++te/SV8mPZGDPaxRqJtC2iSyogdxQvwj&#10;WxKMRprPPXABC76MQ92EAad1SvrYIDzy8ZnblO1NnbnvUTk67Pr/WvNCbOpGGPEOD3BOHn5Q/h47&#10;o2/GHOs9fsauAna+1g2K6E4dAvgNCH3m7j1XZnQTD+QDvLGiUBrOLVNH+GW+N/xnXkW8NA7AQRfs&#10;Aqhr9MEn7ktEQxk8HWc6cs6HGxCaR1zzxh7GaC5M0Wc3TukHD390HzcwPsI3fVsyiX904kNbAirf&#10;uML3UXxoV9Z/8MGlrH054y3xhS5+2lc08KK+oMOPPlea8dS8VG4++sI27AGHDwBNbJYspbGNsZO4&#10;EpLzaKfUK08DA9ZJRuNX+pP4l1cwv3U7ZLxHT8YpaOHHRT/qjjZpX1BnxKJkUi/4+/vvv3c7o08z&#10;DvWm+kOe5/HUxcytc/Oo+gvJAaBHXsdv8qAD4ofnvhBp3e/ahZH0RYz0IjL+QTdinHiCx5///Cfz&#10;JB+Ir685A/NT/Oa1w+m3r/bMehE7xM60ux7g5/hItVg2/Qv6hqf6nLEndMOjsS59wUtd0Gen7VdP&#10;aNxHSvfLp2kH7S+oh6ahw2bGKcSmDkY5ldk3KnBsTh1Rb9SHx7OJtcxr4cYrXDX/wvf0EWoLfvoX&#10;fab/fKX+iesT2Jl+lT42N79hzw+q3+9VB6y34eOfTNK4wRqX2EO+bRM/eKb/IwZGb7m+m4l+Smfa&#10;I3YSN5l/EG/Y1z6MPlIchEPdEQ+2ndjAL76gYvNc79iW11wja8ZuXZhDH36jjnqAoY8iS9smzrnh&#10;8Wv3NXDDFsB7BsLn3GnapnQBn3P82Lrx7+gKl/nUjQwrmnk1POMD2WObiO6A40u48Cu4bzFP/KP1&#10;sdIHhNf5LXYzv4bWfuc4iIvikr34bBpI0G+D9VIGttZG8uxr1UPXmdZ7aOFQO+FVv580eZwIWhfe&#10;RxBfoDqRrnz6GBXclHlNiB/Bcyyr7QmHc/DhTR3jp5fu+2in6g811tPXQp/+Sfq6782YjA8d+6LF&#10;Dt58U7hqjPiLPpTR/yGPuHPdTryHLjGHXbYnXVhZSriSzVt08Kt/ujdB/DUPXVrT8Znarl/1nn67&#10;AsBnrrXB9bUyzFOyN39wqBe/3lq44PSCbss+Sh460GbxJ3LAARecvoWFNBdy4Q9P4on9GyGarmOJ&#10;TgNKuL+eU8qto/XIV8vJRz5tnPoEiIfrqTT1He5TwhxdgPqONL58CsAFxz5AhvW75Wc+x4CJY8lF&#10;HNkZf8IjfQ864oesOUBijkC/X4DWflRMWrbKK4KyPZ6gH7S9SGw7hUQ843PKq2N51If4K2U+RNeV&#10;0fpJ6effnbO0jpC9L+iHFRroT8KRX9vqW2whk/bDvAWkzjm7vt5zc2RUHu2aMsbgI0v01mN8t7Uu&#10;XXHv6VxuPdE48bR1h87jHFGEbyfuyL+H6JDc2L7rIfF63QCX9nDPo+XkV/ceybvqL/4lL3IT67SL&#10;xlz7VLSoPu5/IVpAefpH+plAZZY3R0kSn9iR80Feh/LPuNCCS9fybclnR8u5bEJqxyBkcv3EAbUJ&#10;qT+dw/vdzDd28U4zZxaacfW9img/Yq05hNdm6t+IV+ZZFCRW2T/R+kFjCHsE9HHoRJ7XpJpHsX5A&#10;D9onbbzQ9gsecO+HWOAC8WS+tuZGoyf6EL/RP+OD6chAecHVF/r0s69BS/466fwQ/RjruyfCOINc&#10;zr/iegdtV5D2qcTigWLMvm6Mw0EELVfpefjXAQqR/nECzDHiOES2pHOT84R38C0riqAAfD9NJ8A5&#10;9Hz23QzBC27SDMxqxHoaQdM7sg4dFUzn1gbmwn/FF8FTXTiip3mLV+0i34Af6FRGd/zABJVzcJWw&#10;/T+lBnT4EbBfJn3OkTNgnVTuSS3H8WEmSlnQHtypF3h24kJ94KMGtHWdQCeI6MD2Ahh8wHlKs8gA&#10;9kSFRlewLJ3At2CbxgY6A/wCcIivIoM0unGEpjw2vTfnfBdFeNiWRcPCmrzSeLCSrOZZsGVXhxyb&#10;f/CkQ3RLHZYfR6DH0nEEn1ipz8gDz/nDjzyAOq99ru6lxskP6s33Lttpx49U68QQHSgvzr3+ML23&#10;obiPlZFH+T0N+QVs8t3vg0eMfNAreN5r4Unc0CZ8cVWdVBavrePwZcCLnujGxYXhrHwWjJRxsbeL&#10;BvShU7NeU+csIugHvOhQRw8QA5GnDTgtoJmEQFOe4KAbPnvnV3Flg5l8efS0Fc7ObyiOf8kjZvyE&#10;Ma93k44nT2nk8NGXy9DNNhrL2ZZL/TGJgvxMyFj8uD9ChgYzDVAsMFgYsVH9nNcN2zY2xrShqj8u&#10;NhGDiNxAXAAv5okEXs3qmFEe9ea+TUTwR4dO4KK/Sf1F+ypkEZHzTF5TR7oyY7143QUTDng0HqFF&#10;P36rxmnLzkCMX+DpNijtXC47oLXP1oBsJUUL1A7S1G3KOJRH/I9PnKVEKKEInutI6faLzecYH0CT&#10;/gl55U2/ypO9pf+gpyLTV2rAJXYUj+2DbMP0ldXA/SFyiSEBm2tA+YXGWf7y+dhFRgf0WBp6YqwT&#10;vdzJF32pU3zgCw7orZj3ub6OPZeoR1PoVVxkIH/nRZ/EWhmQFxraQ8rKozg9ks+fCJR19QtsGHCX&#10;KneU007Y4Pq7f/j7h9/8La+1/WZ+E5hyT2HcXuABF/NUOrFNTvxLXDHR5Qg0zmoPx/3BWX6t89BD&#10;A+/icM54TB7trXMJ8uHtTV82iARtR+gLvnURTjc0yQM4EhtM7D6pXhsn5FeucXTO01s8SWIdRIN8&#10;89VsqXy+la/wA/x+1Os0iRV/0E+T38SO7J6n5dsvyHTLg082TiVPaX3d5mM/f5IPHgtSLg6gN7wZ&#10;H0jr37T017UJe9Cfc9JAbs65YgyZ8YyLzxeBQmkRAABAAElEQVT48KcffKtP6iFtijkl/R1bK8yT&#10;HFdqh3kFr/ontQue5LOPNGEG4Md59XDmz/hiXgZAZ5008fabByTcuuOzKXeiabJlMpP39NVsBuki&#10;4NQDedjHAo05ELyArR95+Ftkvjguq4Xx2oua68a12OcKEE9h3ujVRU91rZx6/cP8jr3jWX0tMcbG&#10;MADunhdWtx6LI6WPTGgoh58OhhzjPzIo76f6cE6aC0L0BwXGSe6SBtCFegWXmOrCurxKAx+X61h4&#10;7Jwy7AW8ENT8BDz6d/NUBXLxt/q47djHwbOchQsf4pT1THVio0ln0Vm4BulPveAjeBAHjnXVdW9e&#10;ow4Y+9CLTVHqtX0RekDHBYDy4JxPAVzrLVlA9bEu48Pipjx13oWm40FtG/n4hP4NHsHtui43kFEu&#10;4ZYPTmMLXPqDoTLt9RVdq3PiJXZVV3DtT/GkzReHhtV06S+aSKs/PI+SftUdnqZZviIPSBZ2BAc8&#10;6mPLAM/zAXyhjy/MiD801Av94R4n6k/oqkP5kceGRvWxH8kcAJ+bYjb+LkMeQLlxUWLOS0PsOG6H&#10;D+2p+I4j1ZZ9OTGaC0K0n7RB32w18VL9wS9/r1sld9c53ZRakXBubYZmVLSe8OGGD/NSQW6yuGwA&#10;ifqHyPNgjWf4qLIpr07keb1BXU++fcK4oInrV3NhCppC9MFWtS29Tah8af/2k3jlQnF85rWq8tCh&#10;80rWD4D11JF++cWnzPnAqz+JifZXlcuRi8S9+Nw69MY/4aU/fNIYfKc+4wV2Sl8g878rBuB3lbE+&#10;ow9hf4B8fDV2CA/gAE3bWNPloZAxMMdjHtt4Cy08r5txyEs/ZRLzNZ1uUinAvzIUMI4Zx54EYTuf&#10;jlfd1OMCD5gunxjVic/hiw4F059YTWycC0TTVmobNMj+KcD/GxIbqn+e9lUb8fpG8YJdpH2hRv5C&#10;F+WeugP/uvhLSfx/HsDAN867xk/s1O1yqp/XjjfWsvGXbKPtqE+mf5Vw/kWvL3zIhSArrflGx5xt&#10;xE0aqSYT74yFYmHAJngBftU0vkWQZ17OdkwnBQ/qZY56Ypk3riQvfoaTpRlP4588RLnH9dETmQXS&#10;XV90L4Gy8JQsxsjh1fzS+ogyC7yWIVyUXz1ok4WsfdS3KY+3DDA3a4wgE0CnF8/UZ6msv7NLWdWu&#10;RNYh91DbkNOLAfc49+e9+Ov9Dwmx9xXL9Vv12nSXHGEfxUb/6jX59C0bqneP0MPPvhtE84devLw/&#10;Rv6MFySDbw9zKsA/9KWJe+qUdhvfzh7F9GmsYXkijb6WeX/7A5EoHbvNcexg/6hlB1dl9QGy/OYA&#10;bFD/d+/3xrfV1JfLsW2AvhgfazZ15KcWYqfxFUKVV7rWi+c/6D19F/lunzoCPKHLfNEXatodLX68&#10;cQK73e5p1fp33agt4sO2D+TbheguesqOnjwtLtvJN4xs0it5TnZdZ30Vsn73qVR76YaB/JCWVdTT&#10;p8CzPvHT3YNx77dDeJe4E3NKvT6iPbB2UV0jw77gKB9kfEC2YgrfDCPXw/T/1eswXYnyhMyxNP0U&#10;9cl/eHLUCW2AeBscxDUmF0snLxx7UTTwTzuxij6PPfe0P/e8vgCftPkOMeMYQj2/lJ8MOk9MyRSV&#10;24/zhhjStnXo7w9bVnDT3uO/YIMD+LiUaX6wrm980n1Ocjm3TvKz9ywUa8yHgMPjjm917hFc0syF&#10;rnT0ap24YH0d3spruu3ualSLYCUrFzqad89BsR6DG23EX+eVQVHn4SkZZNndJ0L5+b0CdP00T1Ku&#10;5ElddTnuOyX3CS44et63/OprU7NHICNM0nnV/RzRe5P3TNd58KN3s7ePZFD4TzxiXy1ibk45KtAP&#10;ZMWCX5nb6WGNr9uhxtfqDSriHLevT6YS7cfcfmnbd0A5erJuBxoP5Vcd78g+O11uFceRI771Y/cV&#10;Ww/sl1ZWfhpwWIqGOuDPfZOy6d6yElliUdp/HDUw1ICiQLyDCAUZ5A06ScO5FKUsHW06D/AYrCCh&#10;zBUmWVC0YveRdDodJoyuT9N4wFPGxq1zrYv5Bb/njx1LUzngmKdtuWytnoQI6X64MNP0Y5159Tt8&#10;4a+/gjvanlAmezdULjQetFWO7SwKs5EAzVAoAf35iIZNImi7iMsixLuTrpcjC5t0gg3g83dtbGVz&#10;27jDn3R1a7rnlk+wjWITDeLoWjabG1zhcV4o3bFD5Rmo6fA08MBb6JBgD5p3IZ5YuY2L8kXGlkM+&#10;fkEOvPAr8Q6/LuTAqT6kC+XDAho6oIMiacrRrfoUv2W1DbnNQy54B1d6tT6C9eXv6vjYcec1XRk9&#10;Nr/HSqLtgkOIFbfncow3KFjYY7s3s4XPRQ06XDqid+9+kA+u+oM/Hya0vtNQfJPHhCIdMD5zZyU8&#10;fj8YPtzZXECnPq1KHn6j3rjL8+NXPHmXC87UbV6xlngoX2hSb2yw5ykY8vB1OtZ02uRxhzj8C7SL&#10;PahT9+QRk+DBIxfakMngyB3o+CeNtItobCaPDTT85YvT6m9fip/96/JrUmx/aMGMDeeig+SRz0La&#10;r4kWjSc+kgsPJkfum5Xv32aX5sh1PTbwyMPfoqHM/YN0RnfXqdOh6cDCBJ+FC3qc2BcPFhHP9Yns&#10;DC3wYXMOfxdsuy4WcewCArs24Mfl9l10k7YZxKfce9VSUJynTI5S6oaOE/T0X8uE4jzOKdOBC7bg&#10;pN7vWAgBvbmoh43EzjvlfdJrmakHgPLyxN72U5TZT+qfUZw6sF+E4z8dKa9f2jYSRVALhMNd8OVf&#10;WRQ1TZ19xY0K4qV/fRJfQw4Tkk8C/AH0gx5ddt5uD8WDb/BNanzOK8+26ozWY09ZjYxtlPFhwsZr&#10;OFHxh+/fPPz1X/+Nb7j6Tr8DzMbqt9++9oY6vymjFmCbT3sUDX0QfNDV+XHAOffchA1k5KjsfNRu&#10;wOe89QJOefUoBN3swhNKamuKgc6V2tY556kkAH5emCvPbnCueE7cI6tAHhfAPTYRP6NPdQKP+kUP&#10;wHq7jeViovWWZ63PssvI4BNwA+VxncfOxl03l2szOgCc8yH+6iPmC/QZpbVe2DW4xH7H29pC34ee&#10;XAiBH7QfP8qnijPmN9Bw57TlSS704MAbOt6A4AvPk49u2Ac/Vb8B2i9D2kXLLcf6Nuenj7XTixn8&#10;zaaoeKAHF5goLzTNEVmOCeEFGD+oz9QpeV7g+jVQqvPBr7zQEN+IyzyGjfhf6bWS/LQDXOPn8LNM&#10;t0soR77qEz3s96m77S/6eOtMd34Ni8JX/U89wA0w3jqSZ76qG14pnbpV3FoH4ueKo+D62/o0pioD&#10;O6Bn3OH32pDlMUJ2kM85iyHSQGW0zJnkS2jLaue93hsHueD3Qm/GW9q7YlZ9d9s3/OHDp/TIRn/6&#10;BvgAxC+QmL9dfhEv4GEX5Xy4iItdtR/e8PVcS2MqaT6+QC2+ph9foeuItV7IBReo7W5f6M2fkLcv&#10;Kqu4tUHqSLe8pUCkN/xyNpk6aXvNuId+V5wEl2/JHt9xFnnxY8dRYw1OZd7mRWbLiK0N5KM/b5Zp&#10;HeGfD7pZpWui5jf26gv41BdNF6e+aX55lNYXvUYZXkH4XK8PNs4oWvuCH6XLkyNyXMerbbaOFZan&#10;Hqk/oHIlye311LeQwSGWLzwuQKk9cdMJ+iCPPx2JQc1epW/mNfC1v5jLSid0IAbI88ZmZUcNy+DL&#10;F6CmLO01RV7DacymbSAXPpUNBvL48+t5xwfeBD+8VCqcrDPUbmgv4oXujENeX4gOHPtR+W179R8X&#10;qyjDJbaZ4Kxs5GOL8soDXQCT8CWgD7BM6mcuaMHffFVOmjbMOEr76g2z9CfXxb3IR2BpkVn+zXMc&#10;4AvJMmiujU3IOjqoLklDX3w2n6/za/xEH962oYNoggPf4MY+5jaltQzaDH3wyKSPQr8+JQw95cQV&#10;sc1bAtCDGxnYrIQOfOaROap+xBOb2leEVr4Wbt4SIVzhFxhnTav46PiJjmJqFNI+11nnL44v8Su0&#10;nDfk+KYMnlJzzNPe4r+whFepciwbbAEsDyeSVhtXVCrFXEhP0Gt+2E1a2tKef4NPbMAFVleforSD&#10;MvpXV2iB+o3X6OIz9H/PmzLk79z4LOrxafdwpJn/4SyviUd8xMbhU3Bj43FE4o2yxp95jD+cbh2o&#10;7sHDBvxLO2XNh37P9YGk9kGHq/HHR2JEeta3/S1jcArMh0yro30oWQAXfuFDv864Q08mrzH4UWyo&#10;XZwkhpqPvkn3u37vkfpENmh9AwBE1hU7lc/Nm+eV7Tp33UMzbbe8et4jMn3zK7j4aK2bKbsHLoba&#10;B+NvZhTw8j6D8nqBBHvto9ETfYH2z6Trh+pGnte/TEoB8bvmoInFxjb5BfxNfSGTWM3aM/iVe9kb&#10;vLzxLTcwgMP8xvTcAKwYRQ68Xsqv9Fvv2beRf5iTtmuwDksP9PFb5RQN9lEVXEfv1aCr/iTFdbdt&#10;KR26OF8hRBrgSLmPzG81Tx8rgwvSwpcWDnCO5YvMGyiDyYS3P9TeQj08lIdcYvvwHJrytVxOht7j&#10;gmLk1AEyZ60E2q7/vtXt4IIAjA/8Njif1icRMsXiJVT+JsNH0iqgzA7hmxuwBsc0005aDuajYFZX&#10;fBan8uj/PTdAPc0P6ouW56jc0Ql65Kunkl/DDZr6NjnBQTdi0hBjyNFp+hDosB2onPqx8hk/m2dE&#10;4zYV38EHgCbxlnLoRmwyHvsehMqrj+9RQXNdSwZtLfNO9l/HviGoHaXf42r1Q8f6Cx3JP/IPH9lD&#10;qKw1JUWmG503n/Ib8kcPljP+LsK9XHty+ST2Xf4t3T6WR48/R5dN/1QaPwO11TYsf7n/pN4Xk+L+&#10;dOVDlPgjVkuXY+qVvsBYklFcku0DuSn9ZwFErbdF0AvR9R3iaDIeE4T3k/xZHyxwn6/zisMWYtDB&#10;pDTnzG1sg+ZDjJ+UY2d1yDyEORB7RJ0/IwQftC56nPgXw92W22bdfi2Xeff4Ekzw3T5zPUkn5u38&#10;Ve7MJ752X9wOfEcDD1axBuIhDzqsvP0Qm3nog7cLXf0qfiEOqCf9G144AFUjOI5cBxybrgLyYkjO&#10;nbm+QiK6bZxQQwOiTmYjnDwAnv1wzgR1ikxH3gYqq3qIWumUwu82eJWvvMo5TDezR9LmMXTV49gF&#10;S32QX9jpI2sKGyCcnrKYXfJzPOUb95TeJsBFLpUpDzjNJCiBPgKODWhx+aGqlwf1Cx0NkcUCr+eD&#10;N5/q5Is7s7BEJjQdCFhkEDP2w9CUvlrjR/zKoo4LaEB5U+b0NBZvmpZQR/P9wjl00BeKW3srg/x2&#10;nI2Rex3LozxFcmTDz/rLBvh8CTbP4sOv8lve42N8KAOo1y/BLkO3Ddu+nd90/cB5bMWH0bGyi0v+&#10;gdELhxsfen2g2Xgsst58/NELBSZaAItCYghcv6ZJHVQXq+mMsznAJg0dVjib1F/Q4XbUIc0HiI+h&#10;TZ9BNk8HE5t9xc9zTeZfvBDhsgU6Tqv3xS8bOh4QtNDgZg6eMM7vWM3CCrmzuR75mSCFpy6AK74Z&#10;LM1b+rCIqs7g0IF7Q0o6A27DwsEGFld9Uot2Rbvkg0+BT3qKDZ3wGRcS/ESjOnYmaq94kkC++16/&#10;GdUNIWzsRfVeNOnw6UESnnfxYzlqi5TjT+tu58uOGQfA2YCtDMQsrqu/85TPJhkxR6vBdvTIRttM&#10;BEe+N3GE5bqQYPSCB3e7mtj0SvuI3lccUF/xt+ikB1D5tU/YzmchiU8vHHDRTR/94d+WOaGv1t8+&#10;b9pydWIbpYc30GUvfCrno353Bz9QBiAHntCy4UJcQP/V/KhTdc+mpQM1foEWRQ2diGSS4Swtmlpe&#10;vcivLPLS/pGffM4Lm6Z598cj3gV3ujgvMX5Ll/YWmZHXydEtns6EVI1iC2fEA99sUOQJ+A/vPj78&#10;Sa/8/du/+duH3//+Lx/+8n/6ywde306XQ9s5IH780Sbws9sb8Yi/+cx4xvhZP0FbP1of8IldfAae&#10;/AgvAJ8dXJ0j56tnufhLfjfESCOTPpE0dHBAN6BxaiHkC6feJUDBP+OsKa6v8uNI/0n/U/1Ic/Nq&#10;z7nACtBX9IYQ+OJXJo5s4iOvYD1GX/K6iVa73TdRLh6Nb8oKxcN2NiazkUO/NBcShUjZuYFN/YP7&#10;PflbTNMvjq/hCZ1qwP6gfbgf1KK+srGzn+pguukXeCUgXsdG+jj+3BfqHF3RhdoobFua99SRje8V&#10;ff4tNHigE7IMc4is1DX5+Pq9+oN9t3Hzn2lT5yv5g0VKdNK58FvuhL6o1xca/9jAZzH1S/3m9W9+&#10;85sHbpIAu/O2Rhcs0Ld2osOXgDKeQCuufa5w+vCe+aP8Lv0uvp/rBr39IH8AbZNOi56n62kv4PEB&#10;a18ohhZoGyZ95A4NYwz69QNO9e18pOetj4M7elU+x9Jbb2lkm4e/40fp4lOfrdPy7AWp8iEfH4Fn&#10;HKJCefw+MRVEGyktNJ6LCDc2px+jDSMTXThyc0Plmkb4xAF8AI7gKdt8mufCm/LnekUiN7DQHtNP&#10;QQfsestCNv1l5XIktjJvSBtEruuH2NDn0ofz6mb254sLUPcQPrEhG8y3sVW+pUNn1K5u1YPjiX/b&#10;ddVd7JS+ij/6tPqUseQ9/ivzOcLLcufoc9Wlb4Ahb+wlxvhr/8Qr7Xfcww7f+Kj2Qz+4gTJovc4S&#10;X952ga7Mcyx/kE9MDS+yW3dNKzp9U579MxZBxz++gp9pxL/nylSxPiqnXy7PyqY/4mOe4mM9sVh0&#10;AHzO/Ezn5JOHj7vWI8/2iA7wudKNmfBOnXb8Ao985teWMfHaGzBaX8aRPOP7m35H9aF6po6AfF/x&#10;Qh50PV7yebI4N1Bbx7ER1ODED6ZT/0uenyZDR8YzAeNV69P79LoZz3j4QB8/OcucZPoxl6EnvPSH&#10;3r6eCLOhQQ10wBL6CZ2p6OqLOw+FP2t8eJrA51yIjQ787ufHuYANLmBcHftmNs6bxzF+yKZ1aUyo&#10;r55zTF+ZfiCxfPUH4G++nKMTH1/8nYvH8KEP5/hJzoOmfnWebL4BbMBWAeVA21HbpzP1lbeBBBcZ&#10;vZHSb5iQw2FDzIZPZJcnPHYa5NrjfMn2vFD0vgCtehSGRVMuS03PU7+uX5eknGRMoP6VvjJIjRyn&#10;HNdZvxApegpY/nvzg7h/4KJyqA8v/DExmjydmuPTX5AlntLuwE78iF59EvbdgzClpwglyGOwboxA&#10;ds6ZzSmt5mHeVeaOSVpP7KXN+0k026CYKA3npHVM/SYe/PuRimvqhKeqc0FVdbpk1HZeQXxTl4PT&#10;9YrXsMhYMqOG6lFjxQf9Ri84APIO3vAhb/MvbvHhtYG+CnvgDd1PXQC+l8m5L6YN0y2brKNP7dnC&#10;H0n3YnqLju8nw/q2cB0r1/3uaqeYt31ApYDbD7FFWrMi9/PP3tIOpv1Y5/iz6zLejmZa4bA+sCiE&#10;FCaQwCnAr7iv3H9KB/6EY3tWt+InY0W47awP42sZMDLufWN5KusbX3pePcBXz9/TI3s/lV9ZtnH8&#10;eI2/mV9zsZ1tE6wA7MOxB/pCeGAjPqZNujJit/ok2qXb5kXieIG+T8geujJ97CiZ1No9bBsi+x4j&#10;5217nC31H0dGY+nbmNr2QoCJzPHoHxgLQXa9me4yFJn0WymnTljXM0f6sg6WO3ONyLpsps+EljnY&#10;Y9B6jTyN4SALtu34q+Ndedz7wxdtW/jI8cihTPzgP6LwAFHiY/1ntIkd2gjrd/sLv/E3CpBmHsb4&#10;+iUAt+0fmeUDPmnmGJ2f3/AYBbH/S0AZtfde8rdO1lHjLm0EINY/g/JXQV6TW99f8loP8E7c7jLJ&#10;Hj+0bJ+HJnt/n8m+y7Ad4mV6jtKtfSASyQ+/S/5mUTtNr4Lqkyd/zeGgUwZE5pU+CCvRvqz8V9FN&#10;8vnLWdeKtznq2Iu+N4hzgmyFlca19BDe23kMcfK0xLwB5gGd01EQu9OnUfftG+2HaHToW6fwyHp0&#10;YsO6p/83P+Yqim2hDX/5DFn6at8pEkPlHyErAU7Wr1em8xjb+dMJ8/+nYNfr1UZvY5p1lXb3UNY8&#10;6buwNf64dSD8+AOX9AucycKkE41M9mj0Mb6v7ZnqDfHRWEg2JEFFNkb1CA0dQBeA2XyNcCGC7N+h&#10;MoG+rBqCSY+CdYAz1xcdOoNyy2E3pAcLXVp+Mr+QCF50d3rkM3jgbmwowJdGmvEijtxllG8/tOz+&#10;uGVS9piutYHFCHVUPaKD9GCBONA64hReT+qAwwaPI7jGF50XowoK6q469QjuvwVaR+m+L5uxqzJ6&#10;rBzOKY89GcA450M99AN++STIswAXY+WXW471TWTFF+S186VdMGHwbwTVN8MCmuoITT+dtDM5tU5z&#10;R3glbxryDh/HbuK+uF862q4W0pSa1rE2NavyOK+OxXHZ2NE8IZUU5azfynHZxiXe3CFqIYi9dFCn&#10;XNjIYIEK2/MqOF0YI5++gA/41dO/D6QyoHn9nRc2yunUkAMwcaCz96RO5+8/aCGWWXB4qg5YCFYf&#10;+rUMDugIr6vezBCd+lslej1VNnKY4OQVfxl0iAkuPmPvrWcqx3EN79Hz/Ufd/U8fYv/Ep9ThFc+x&#10;dU+Eyos4KrhfVlOnLBdU8f6tDsXdx+pZ3PIWG/NKf0+72ZEUna7BP3WrSnG9cNfnc/mQV9l5AqVF&#10;NnGAjfD1UaMlTwP3DtFTPn7zBWDVofXBXxAKODqNOsqqLPLcLxFz50kLDeTaRCkt9PjWx9H1pJUv&#10;DU+9WJxQu8lDfVf/1t0wwuwj23n6cqxI/2e62PtSk2Q/AUxMKybxOZt+3ATB+a5H27fqzXdbShnG&#10;staV/Tx2NAQuG2/bWG5WqFY50nbaN5LTtsSxaWy1g0Pyxe/iByF1hJcLV4w0hzqcTTvFBPSX7sPF&#10;9pKmTmlr4mjWatOjY+qRyZ42mHSzA7/V8cMPH3TDww8P/+N//L8Pf/zjHx9++9tfh7fkAO37SddW&#10;NqBIE9+1xbZP+9y6tRx6YJ837fqT/qWznuIPwJcLQB03s7HYJ2Dy1Ax48OqnOm/+W7+XusGksnoE&#10;13ElscQN8twvYZNtvcZS5BVML3yANB828OBnPVSvWwZxywQ1/OemhZmDkPf8Q35jGn2hg0f52j6d&#10;98LUB1zEXeaa79KOeVqLiy6MGdUfvTJHTB79Jufo8YwxRnc08puzvLaRp6c+zMVt6JBX3WWZ64K2&#10;5Tal+MDq6paLD1ChC/lJpzzpn/vNXZbILhwZ08aJD/ticHoRBPxe1Ol4FD7DS1X5XjZ//XXit/wr&#10;K0ctIOTHtMFPD9/pifhc/P3Wc0X3ufIhULrth/Lk6PpXQ9wbDtBwgyCb8v6dWx35AxfA1l7AIg1+&#10;jy0n7+TLF4nbxNs9Ts/hAZSOdMYn9bOkdacrOrht65yx2W1GaWj5w+9cXC04n7Lh7Xz01R+0tYn8&#10;4lCWt1zEho7RxCN2QMOFA+iZh+Qpt/R5lIFf+zkHD72sn2QDtZEy6qvnLuOpEvLdvlPGfKo+x26A&#10;mzi4EY52xBNt6FH5RtAXfM1L/Gqfy8Yf6NR8joyB5AHJh+6ajyT/QRccfgjOoqfNQYO8/gZi+eRJ&#10;Q5MIR7orfkmAG5qki49tkZ/+VciRB7Hg8tfnbZD23zqDx5CYBv8AXuszbuvT2P+o+EIf89YxiJdc&#10;6zljDjiGHoOWPH1j37Npg7UDv9beXtiSMNOgF+WWIdGOGylefUEiTexz7Ctoq0dlgEdebWq58xWD&#10;/INL/2x+yNU5eh1a+NPmZ0wDz7/nLdngEX/04dQ3sYss1qjIsn3KJ1bp89qvw9u0XNVElGQitx/K&#10;AdoJQL43yiWTdocOG2rXXgfbbnBF4xsyREAeGz+F0nkeOjyrA0fANKcuomPzy4qfOzC+SEpv4vnq&#10;jbC5UMd4LaMnRhhb98/bmJ62I1rWkl1Pbn3QqbLJxx/4lhCDEt+SRxlp2ykC6oZyobo8fFS/bIoL&#10;93MZ8RV9CmXBTz2S/qABnfx+iJFnek020PZPOq9oji+hS/1ddQsOegHUueVg0xjpG9QnFlpX4ADV&#10;uWnnL1vETPLQM3WfmEw/U9qv9Ru8yMiNyOgu/03bthB9jTjr1rzKZJ7/TPg8RY98+PqCPzd6Kr83&#10;UMGSTc+2R2yuDghgHmSrEGYbYt9zrUkjK3rjJTwG0C54w9VHbgb2jfxpH2/eMH9isqWjfqKmsq75&#10;RnjXj2b2hS/Ucc2gI5MlzvAnKjBpjyrOd5lkQkNbBXwD7vSnKQ8PdIHJM914DX856/gDvaobPiJm&#10;XHfCzHk291t2/Ii8WW+Zh855QhZgjvUYeG7p8ltDVFPWz8ao/OhTJjc6lvdVh8Uv+v+fx71e3XLJ&#10;T4u89L+3pxv93Vw+9FSigDeSHXClpw7I87x1CsEur5Zx5CKSAX8lJULNT3ROXZllQkF1zNwy9QXy&#10;c90sQxtiDsA8i9db+uKo8NHXbxcYBo0BLiqlLV0xVLEci9e8rAXSV/oir9QtDr5gf+EArtAndh5r&#10;TmzUd9CDCj9wn82N3i0//CYBvmmQpwYF3skb/+O9XtinD+EtQ366u6G3mKoXCP1qnPAD6AsOoJt4&#10;bbCOQmmfsfsr8MCXt3CSyfYFDvsd3cS3cOQKP2MftsJnMIYPZ22jK8ttv7wePzLGyQbbUqYXJn07&#10;cpkfvJ9YfCGfElMZJ+PA44cR3nP3eVuhi7VTraudfWhHndq1cUhDe+hxyJGdJGXMYW7gCV1u8NbJ&#10;kfFEHjrS57lNS0bF4Df7CVqruOKHLPQWtJ59oq/ms4YvMKbbJvpozRU+an1T+0w/QkmXX/nA46Sr&#10;HP6hfSyVijNqaR7BDbapY89LHNli9ogsZBT3Xv6XdAp+2iv0yAe3epD3FIB3gzvnm091+YxP/fBZ&#10;wZVR3tU/9XuV71R9Vppd9lNpV4H0wcdA95N7vu1pmSMHe59gfm8iN5bRJv1GkLt6L6fon0LoOafv&#10;dLtUBn/0W6xf2L8G6uNdd817Qr3Q3Ss5BPVn6Y028uHNnObfCl7fsL7SOs481d7wOT7umuMpGS9Y&#10;AGgZIufIUXuwHyqc9RjEqddkn06WCojzQ7EdSD5KVYa5jhPC6wqDnlsnfbnhCrf5cIe3/q139bM8&#10;Mqe8+U8dWTwV4L8Be35kg28yKd82kWYSswEcDTfOso6q5Bu+SwblbQwQbDxkA74QhV9VN3R2GbTY&#10;9M2g5kHVmPm64YEuwgNKS7o2gNsLc8WhcRE4z3n6UL/naoDPClZ3umNH5cGzaYrAoZHCH/BEe/Jd&#10;JiT+WECXznjD10T62nq3HHzna+BnsVXdyPenvruL3cpxvUhfjtS/FxdKcwTH/tE54LRTn3+BywL5&#10;0BRleJd2yy0KR8rxgf/F6zFo+zOeEMqrR8fvnTz4tLy+Ia92toyj00MPjnVauhRXiBSDYBzwiI6P&#10;bMJPEb5ABjrxaiQm/2zSg1s7mODnE9lv3mQD0bznq3rRHTEBbR0zeFHG5I3OnDQLXfoHOnTkeHIM&#10;oSC46fjxXzbN2DCm/egCgtqG79CGTjR+HbQ07UXlyLlt81s30iIV58Qj8tEVx1AG2Hbll27HGHn5&#10;Dcz4FHzaywffMZ28H7Wx4lcoq4P/Rh/ovSknX/sCifT2JifykK9z98U67+uf4NtKcl/qdkF8p2/F&#10;l9q3O7ryFDF3FnYzj41f6NCX/gqb+W2d59pcsJ3UxdgYe5EnXbTQa7073/WUPsUb6KLDBsrMB42w&#10;YwA7eHKccsA8rHvS5GWCHppSwoL6BOxv148Wm5IPWB61JkTSyLFf5FvSlQeu9dEFzb6qJn6gJLH5&#10;8hUbnLJfH79Oz4tVPfn458QnsYEP0APwbzRwNSzquY24QF88yQd4IeqUdJ2bGqJH9J8iH6z3+Acc&#10;2hb2Z6J3i28e5Ssa7tTbi/bN90rXq/iiuRffzVMYQqCMD+nYExwWF9diQIWnPkhn0ZQ6Ma3rhgLV&#10;G4twLaLbp/zjP/7jw3//u797+EYXvH7xnX7z9KVsnvpOfUY/+iFvjqiMTUDGZXilPhJX3fhrnaOx&#10;nw5RAt8/trlCXfKBTy5iZnwkj7bZhb/tmjdgsJCiHF9kLIwz2YDfUH/2iYfHn0DCT/iMVwynfzVf&#10;2UvcY7fbPkgC+mXrJfkeN4UDPpsq9H/Om/60uqAjbZ2LSfYN7WRsMA7ntUe8LHfmQrQhNrbZoKE/&#10;7l30DlPhIps+iz6AVuE6O/6JXcgAz2944ClJ4om3IOjDpjIf7v4VlvFsv/AB5MCTj7PcPymPPy0g&#10;FApGcpQeGvBNTpQocsMrOV/+zgV0BYvQPfaIn/05sb995L5qWLUvym9cIzi22I+rHyg9ZNtG0lZY&#10;B8YyfM3Tv7/+9a+Uzm9h0vNwAydHHGEa8UFabYUN+chtObLqP+gA9GAuCQ7tyDYumtLeH1MHVx2Z&#10;mXgUr3x6A6r7V9fbkivZ1aP4nJfH0dXMoztlbv/i9Vj5oDqmSX9QW4eGD/gbyOtGBfnCsv1ODw36&#10;AJXVMbk88R9gXhMbxAD5rMHSjmMmsmhDyAGYp3AB3hfT0EV+Rw5zDXikz790p+9HHDpUrvHVxuBF&#10;OVbYl+4zoL2tf+RCg75AdYl9XPxLv0KZPHxw0eXFbHgiO7ombsAF4JHj+AsfMO+RH1pWv/UVsrkQ&#10;Rd2Y1HzDI34lv7ZmTMTOOzk6bx6xgZ+fyR+ka5/rZ/y7+/7SceSvfnG96RwoD2wWgnHoH9ALv+NK&#10;lxk7X2/Uj9HPMg54LSkkb07Sb0pWbTL/qQv6mYJ1keRC5y/2nzu6lFT/6k0uaeSiN2l4EZpbJq+o&#10;pQ+h7/fNB+qLy8Pxh46OJ/GTHYD1lr3EtX9CRbzNX7gA/B37xDhjbLIP36OL9IfecUpfoz90hL5j&#10;EWU+h6d4owF5Gb9UJtn2luP88ps35m1zdPa8XbT1k5LWi7nwzrPt0NkmxZ6Vj33Y740p0daH0Hqu&#10;K51I12fkEXf2hfIp48M5seK1lPzDTSz1N3HimJVs81fbBw+r7RelP7F28G0ytE/e8IX/op8KRBc5&#10;5iWdvv/+e7IPIKvylLAu6EVeaUDWqXmRtl1zoaS04ZNX2JPGVrezFbvYQB4VZ3zpyV5Ub3ChMu0X&#10;1yyCco5MaPlUHnnVk7RBejN/AGjLbRv4wP5TPnN26wDOyIEnvMB3W5v4hA9gnVQOHF19Fjtc3zwZ&#10;oz9ugLE815OQcBwH5vUv5VNdHCXPPtJcF6AG+Zkd5qysCaSu01njghEecpfqJDS89er1a2TlFe1q&#10;tq7//oa224tig3ZX/WMCdoQfnO+h44J9giKC+tzznYnr0lHmDzGnP9rZx9m0Lc4+mm/YOvu+Dhsj&#10;lqk6BM5cXz5Fc9/YIWPsC8lDJiyZh3MB6NgL8UAtrmjzb2Fx0F08ouNgxmnxmOrGNzhPnslEAz78&#10;OZ4LoMMzYy9l6Q8m+xzQnRbNfIi6+jng8V46QEsHXn3bp8GDMtclJ0rXz40fssnPod5RlnPkYx2t&#10;zbZ1yix1+E+WD7UVvlz8wZe1iLSuYRLYUz/ULXqp7yOp+xdYJr/X22bUhNyOXY8q4/hc8Y49vGId&#10;HtiMHC62Zg6i8V3l77QeuwFw+Sg+ufnq9AnKo+HVL6ZhuEAXQOn4MPVLFrUMvWXP+WUhGKgUfHAL&#10;4CAHOK9gn6GpvzmMbQC/AQx0zLcsFXVvhyfYgco13+FFGv6VBZ71sKvSb8C35UdX6kptzXqeGost&#10;4Fq3Mae/94vvzR97x1b4nZ9NsM3ocudjU5FXR09GD8O3p/dH1TaK2c/3ZZzT/zGGEwW88QJgDOWC&#10;Cf30aSNTH0ZYX8wlsNk+useR3KfKXFfwYh5mHrG/JuFH813yWu/g4JPKL0rbT89/6ogO1R1+2wTr&#10;R33oL67RmKM/gLFe315j61f4NEZefoCfacW7/ce2o3bXFvMzLnsK7E+F7p7GkkdBcFpefvDZQLnH&#10;dx2JV9pix3XwoPP+DDHicxo4iXPwGElZZZEGeg5//Ob2MLoFI/zNbDKqZ4/Fe+rovaAiLP7wmGbc&#10;0qMTGegHDjYHqK8C88zU40v1h7UFqxGRNWDKu+7O2FH62qbuj/3sJ8ByZk4BGjoRK8QtH/e/x67R&#10;UTik7CeVRZMvCaF020ZfKJv4DAmxykMnADzjG2K4ecknHh0nGmB4qyd9Y38j2bpAjyzxAFD7+M56&#10;Tty7ZuJ3z6ft19ZDeFgP8YmlZgdWdENf+ezj9PEpffz7yLc+kXHcqTz8yxwHIE6Zb2AjNw6ig9cH&#10;mwBE9BqX+hXQH3WnlV9JZuI0JpSN+nfOV6XC2B0EXDxRbVXgdMoJHOVJX14ROjJ93ItqMjqBPhUg&#10;YugBOxHH6xOjaBIqlwxlIsRl9/aZ+Gd+JVhkjyojuieAyE9Z9HAZwWHRsXfrjDjTTCUfenQduMcn&#10;+9gKb5/fHSdY8BuvsqGuACb0DF4MYk9BJyhefEmG9epiDV9KAXCcrzrjdZbULXfSsUbB7jYay6F+&#10;VA7g99qU88sv/h08ZfYCNHbCqz7uhCZ1t+sXThds/lduUpQ99qG0gwG6HpmSj50ud+xc+k+26wN8&#10;X3g/dobGhPN1r5fPqeq96TJtqDJLY1+PwOZt3juN740j/8laF3nQwHadoSsVAR4Ab/A338rfcsEt&#10;To/Fa5nz4T/Qco6JGfwcHZh4ezIu3NevXutbFzd5OuTok6fJoO3EoPxgT/rDp7mgCDWdtVYAvVjL&#10;BiGQAZ04ziYJOpIGSDOgnQW9eJ5XfCjtOBYqi2SeIPPv+mGAytgzodx6sAJRHunysgB9OZZkG3KQ&#10;RwfsvkNp/27nugDERBOwXhN72cgcfdWZ/KBXOCOjE/p9QbR5YuBBDz4A+cGTPtzxqvNM2CRLafqG&#10;eyitij05wGT7XwnT299s2rGgkjvoD7UhAV/LUl/Doo0NNeoGnzNG9JXTlQe++U4GfsYP5LstymbK&#10;LR9BAvtH+T4yeYD/lDEB8VgCovo+aF1PKn/GCnGDdUsdwSN65glHnajWgr/1qxzYIJ8NvPqKPPrY&#10;8Aotd6ARA9Q/G6LUBTygeaHNtu++/RYyLTDy+tsff9TvASt2P+pJcHC8OcQrNwTowcV9FbgM/eDF&#10;q1Edq3ZScIu/j6SZ5LguhGv9xSuA/fHXZJxD7KfuNO7rCZ6noL4IDbwjBxrykh/fUZa8ljERQb9I&#10;gFfxu7mBvTZTuso7jjGkeONFx1fyKTcJvX2nzRziSLz+8Id/fvirv/or+fLZw//y73/v3wLuqzJh&#10;RvRbb3yxdIwWt9/0YwC+b/u3DapX2gXt1W1+6ij2McFO/9M3RHRDGl5MUB0jonc9Tt/shadsqB8o&#10;axq6+oY8608e/uYPW3DM5CEffHjQfzCP6uuajINTwR286g0+gH7w5ug5BPyHn2VCJ77YVV3wFf4o&#10;D/JfcbFRdWc+iiXEQsM55V1g1zZkH13Ej4sLLUNu5M2TZlqkewNbx4cfdTOedjXRgdeCckGbxUdf&#10;TQbf6km7t33CJc+uwH1q25YtOUKI3PFpkKQ7ZQKOssDpn/PVOuqCSoJNxujZ+VL5dBOWc79mTKhT&#10;XcaFtOfxDTpdMVE7y486efHV64ff/ubXD7/77e9UJ/ldcJ5+ydh4tdnS9ihJqSv5o2NI5u6Jr8rA&#10;n+MaZzkGcKM2ugH0jK+vY/MbC7SncYtiSMSiQXfDFFD/zauOjTn4WA8RgIcOXMDiSOx0LcFvxjmW&#10;lF8e1cX+rHOrTAptg2tf+dDxYf3Sum3sbN7MIQBwfdHXZ2lfR1f0q8zB5ZwY5oj++IP0WTx7/Mrc&#10;PHxzIQic+gdRnZ+4PnTOYrBye7z1QReIiX+/gnlshV+BBba8jWGyX3U6vrevpQMtBD14M0P0nz5A&#10;fQb6gkJ+6o56w06zqwgfva7ROMTFqvqDOmXcYK4HxEf4J35s+0ZO54VGNG5T6YM5q4+VmsKrf36m&#10;3+QFPM4T4wKZbJr79RV8XD79An71E5TOzRd5tG/mDDCqb0Kb/gec1gmvqG8dMgc1nViBz19vUFwi&#10;3Afy8xzt28uvsjiSR/1X59IXl1oFwC0eaTaHOALkUydi5bkOsUW6PBk3GJsr7xkXtHSzIOX45a3m&#10;Ph0fiQPbJN/gV2gsRzSF+oRzy1CRX5E+9ZY1B3GQenB8jy9Nq/zPeIgXeX2iFN7FMRfRWB/HYHQE&#10;B97gxf7UF+em1bFAuz1z24mf6le/FJej/S7y6rDLSLsuePKNxbcUbJ/sMtqWfA4Iw/6jvrzRJTuQ&#10;C33bDf6C3n4SDeX95Dc3zcpf1Zlj7dw6hm7jkwa3bQbfxK5NZ4vHX5GR2ConYtjrCh2rA6EJD/T2&#10;b+RKJ+C0E6WtD3nCSSkYXwb3X7MRz5uJPsovBsmhnt6O/Lap9Md6glfjW/1x9KsY6dWfwGn/TRGc&#10;S0N7zkX56Gypkmn7Zs2jE8Wn5rbqzwxq2x/wq+oP32B+b3AOd/hnLI1O1EPWxlxwzs003PSn8UR2&#10;2j+KHT90zwRaDP0WKYR9vlSMDvPtn/BQjAO1/9gm32M3N8d2Pg8e8x3HudL4Fv0p7zwIXZsGH3B9&#10;2tbIqgzs5ybg4nDshTjqynhk4lPp041s86OcuaOgunOEppD55pzDY8ouDHRPbNJPbLjBse7tNzXv&#10;ghfIo7vXsZMmW57jcKDtiAzNul3aPbSD9FjCOhMr0c36Y8PIan9RUvtBZeDVJy177Ij/y6vlx0eK&#10;Wdb/qQ/Fo/x/wPI1j9cYTj6+gFfHM2/gu1pb36WVXxT3vXDOHsTbt9zE+ObhxcfcrGH54tWLu7UF&#10;GdDhed7i4f0CnRvwySOAD2wjZSKBtvFlvrNWL2lt51wt09nHj3Z7+ljzRPSYVVwIaBN9c9mu48Yu&#10;OPBEFn04OpEGtziVed1cG7nmL9ricX4Pez/DT1UT3+pzkMF+UnXP2qH1QhOLHuWHXrgZoKxQW6tj&#10;84mjnQdNPAg9nUhjgWTqbfM9fFYCiuL0uGXwhBzntplYlJp+uGFi1eMtesFz5Fc2Wc/1BGlaY+qE&#10;PMP4ovtfQ3r4owsy3WfAn7789KPVmbq9/Fu+I8E+2bac9NJz9xul+9IRsvJAP/tCX+TZA8MXetqs&#10;hyNdOc+aZOYd1AttTOX4zm9wEz72lfeW7/0t+OEP4XMEL/t61PFtf4xS4BXoe58C+m/zQ/49rnhR&#10;//dA3KKHDqJNqc+V7LE0OUfv2z6TfD5b19L2CA/a+lMQ/wmHOpgP+OXfvHMcZrQ28rDhKTDOQsBs&#10;6rN93uO/wRtdFtm/OGkf4CModRw3+7y2cbwfU+8F5SEVs7gpyhxD/b3W+o4rcXYUjw/hzdw360Pq&#10;KuSWrfjS6vLh2UvFDPHHn+dTt86Mzz+vv+if9pB2TQxeOp5xkEw+A/aGRSi+ueZapYrwyHH3RYfV&#10;SYSANQrrK9uh74755BmQIxrPUcde8vEPv5bpQCJQWyFdrIHEBt8GeNn505jZ/CvEMZTLwWowAK/A&#10;8YAn/mw449SDJ2ZdrJTH/RGlGyQJ+DQ60khuoy/fTW98OeQp8AQQWzTwAdCYtzvs+AR96cwBdXm+&#10;OEgah++gIw9bzcNHNbbZxIAHENuXTpJXuCkbfBY97zW58wKASbQWhvx1MdyLTBJqNtWfE3RDHxpI&#10;9ae8QL4fE9dddn3qET7QAEzav9LTVa0/8nIxJ4t8eKHzlglO7eC4O0jKAPDPnWHIwla5t7oGK9/w&#10;KNzLIX/LsNypE2KYePMriMZ+yu0TRY7Tyxf238hyhzLp/RtU1QPayu6x/NDx5KHL+Ii8lhlhzmmE&#10;pti6FOGOBhn7Qwdin8iH+M7p4fOY3xfbK4ktS/bWF6TaWt0tAy+KhrZJpLx8rjauP9Nyrk1T/Mzi&#10;nY6VzT9ed0ZnTEzRnt9xUcyDN1LCb6mhPC48KCZUh2wmYZ+fktDgxaQ3FwHe6TfSvtWABn1ijQu+&#10;L/SqIMIKGm5keK/fD+Xp3viIfL0qUZtTb3UhgQ0qoHb6ZClieznXx/ahlD74l40XeNAfcu6LQpJp&#10;u9RuXQfFncmg7Z+Omd95ZIICHn0mOtinkmUxynslvwH40wt7fKg/JlbQ4IeXQv6kCTQ0hS6gek6f&#10;AUDrgQA95QdkMmCwkaJrbA+ftGmAjp8YoGSX9Wkd6AjUV/hj92/N7xHcN+9+1O/5MOnI04CMF/AE&#10;qA90lrXmiTx0IWYY+Ogj3M8JD1niImTpP5PN9oPwQiZ/+JJYpD9Jj03plG8HOY/eHPkqdwxpocBG&#10;yQDoH3+UjtIrEwTqKP0p8ezFrZA8hojLS8Xd69d6VZVs8NOu6E8/JP0LjYnEYi7eobvzhUR+7s/B&#10;T7Ubs+Mz+Ow04wObhXm6lpiM1X518ggFHxk5hp50+Nj6wfzyofTyFBoYkbzW5cW7/C/d77lO9Tu7&#10;EzxiAL7lHt3Ul7x6+fDnP/9Jcf5Wbf21+4BPumni7/UaaPqZ3/z2V47Br3XTCZNZfMaanUkuvGS4&#10;fcL4h29qRy+OVw7tQh7yRUIrBimxJn7Q8IFX6cmnbuHpsUZG4Yv0d5I57d+TMPwvPOqqT/T0wsGR&#10;f+oDMZHD0fZId2iRBX4nfI0t8mk7HAGeSmNzBNnN4+invYYn/QZ9DxfOC8hCL+iQ/VyvN+dpUvtS&#10;571zFB0oRyf6cttASOiGDNLMJZ4pf8cJMijrh1dIAlxAc/+jjbpP6oDe6SYgNmi5czsX9WWbLm5L&#10;NdnyRhSSMb6Ov+FpVsdvnKEzd4VmXhO9JmyN3Im1rFT2MPCRdHQz4t1XS+QBxwsXqOkfAMbjLqw+&#10;qa/EVjZ190S/5eBTzrljaeKMV0myT+18LvKIp6pfPkrd43e3Ex+lvXE1NqoufvmLX/jDmIb9XLB5&#10;r3bTmOwYg2yYIt8LZPFq34sv6Es8likOfKe8eBtXr+2yzrKNGNnxFb3gG19YBLoJF7ndCCBmwiP0&#10;xCkyv5IuQOIv/WV1yhggX+riEk+IFY+nwRmD8RXtm/hOGfMMtU/11ZVn9hJB7BTQlKctkU8dFGgr&#10;GYfwS/zkOmJNILsNGiaYi3ODk9um7CJO26+wyURsAejvAMbP0hMXEbu2W/wztqTNc+MQfQQ88emH&#10;N6pbxdhXWqlhk+cPqh986jaN/tiFD5T34gU336kpSk/G9wCWxsbEAtVEn5IYqUfgATPO4V+e2A5v&#10;9GksF7f+tQR8Llrw7X8daceOXaWxu1D6xg3nfCxDvuPJX+6+55XW9DtsHGMTkHqOf4iRxwA+mHNB&#10;7U+dOrboI4RAH+b6wK9VUsTIy1h+w8g4xWt8VH/bLvSy8Vsr1G6ICwC66BZ7sREe+BFZJpTsznH6&#10;E0yhMwv7KSn6xMQY59Sc49TjEDmfj8GV32P7dLBJ01/CAygO/qYvQcdCdaa9gsc5b9O4njjM/LHt&#10;Df9gk+PSsYlutL9rfIVPwfjSA77xqayrXvhLsmhLzAugaxxCXz7w6LnzxvfkuQydxBM09HJfhAzz&#10;o9+Wb0cl9GibK3/4cJMrY/3LT1rz8KiMAJs9Rk/7Yx7bPYzS4guvT6nzAWSgFzfTgsf4y9F5S3f7&#10;UesA9BWmqdOu6QOu37OFljptfX6pfuun+yP07M/U//bB6FGeCE9butY7Vkh2wG/v75QGvgBHfqOV&#10;fM9lqAjnUxZf7HolDvk4JlRfjFFQXFFjcstNSi1AeEBlNr/nxBSvlaX9b7Cu6IOut0UbzXTY2bkY&#10;hfBurHgcVT3RTrjo09dAg0N7DT6xdW+Fi9weUQMZ/Jk3tS500i/0ExEfNGeg3uk/iFnw0T9vX7uU&#10;h0aSIpUTATf3YiDr588NzQVkYzBewVgQ+9LmuQByXpM75Qx3KFhdiVcrJemxP7I/YbNY1hPlzxFa&#10;n5vZ1UaOfJGOCal/5KmwbUgOcJvrmOEYO+MhtGlbbZeMa+SJgWUjxyBdGEe5uZs5HeC6Gnm2nzI+&#10;E0PPtHZGf3hSL7UL2tbGngd2TIUG8OsqzVNxqeNTYD9tBPSCD7L5TJ8dX1512LmBbR76SL90JJtx&#10;F7h0HP8gYwEyq/+2l3FDxC77wJskhJffZJZf9dfRy3qYJ/E77VG284pw4viN0q8l0m9lY9xmrFK7&#10;+lZvgaJus7ek/kD7F++0fuB1v4RX/Yf+W78rn34+8/bigOe+X/ZR17WHo/+mTppfN3Buvg73+Pq5&#10;21UxaAb0FZpbKKZIf/vqGx/L1/s2iz57NBrvuEC6oHLav8HLn4kwRaCxa3NJOXceoT52sp/G/UZU&#10;hm1XMpGOvhPztI0BcXAK3Oq1ZUeXWzryCkmHR+ZvSReHoy8Il+BnHG3TI3g/vNGNA4qXPvFLvwwu&#10;MvjLDUSqf/05b+yNDuglXfQH7mOAWeBeEO8gozo1ni1xcMHihmRecw7ctEPRJi/rf58MXevjEtma&#10;MtZnXxohvqj7RvbaQkyrt4/Us5ZUrN38pgMR0N99YpyZ+ZD1gE7Bw41Oly9kreY9jP/1JTgA1tFm&#10;sYV9AMxFXucXtL3q8U4PTtzDJePh4e17bgq//C9K8RFP6Qcf+q/yQtDFG5mrb14+Bx/giCx0JWvn&#10;51xNhk5mcJ0gfXo12tGun0vPgws5b1jUfjey6isEWr5kAy5zKl/l5DWDsqpbebzQJhh/IjTBaJm0&#10;TvD1BuiKC119ylr0KfDNdKr3jo/w8ZpCRDzIUr3Km/N+asNT/BlTfS+PowY7g90+W0o7IzeuyN/z&#10;xgPqmfUt83Ag5iW+qbNPKueP8uqTOp2+YZSzX0R/7DA36jiKMLexi/WVnmI87YPmtzxQVRrJJOaL&#10;z5yTG3CeAuMWYZ10vko9Mj5augzIWygzZ2fu0+sbjCP4LMKPQg/P/vN/+k82FUMvR1yVxASiTqCz&#10;ZEKOUPJoGIalGOd2loRxPLhSBqUPzeClccVph5bEgBszig8gF3E5slGoHsq6kJ9aix3RgzyfS2d0&#10;aQdww2+CqDzLBxyeKqgdVoMv8URU8b0gwz59RgXJEp5w24ASKLc6wt+VQkIQvcfWsbkTMJedRhAc&#10;8vAfdmWiQgedxeaxWzi2gaCXzl3g2yYFJP6jXhgAnKdGA/TCW5+qgD/lhfqIeGDyhVz0YFMeHzPB&#10;8Qbd8Lunje+0AawFPDLQA3rs4VM/vtYdreB2wrTtgicNGB28UaN69AZDbcEvS2d0r973djQf/H7A&#10;IQ1POjXq9MiSTtTp5i9Ks73JW/IrA6QrfcVn6ewDyYQ/T9XiFwZSbNwTmDoJuv2xEiOD30wE0A0c&#10;x8roxHlajFEe/QIHfY6s8Sn6k0//8ObNj36VMbzQkUksrxb7/vsfHnjFHU9B/qBXPYMHHYuiPF2q&#10;DlgdpCfvspV87GQy1Au83qB1pyk65bOhjk7dzOgTBmJr3rExdiLjlS7I/elPf/IrQylrPGNsfKlY&#10;d780Fz2kAwMHuAA8eF2Ef3NSMc2GHRdF6Mjfyja/Ykb2Yhc0fPALccnnl7/8lXR9b3/wumfK+7t4&#10;+AMgpmg33iRXOW2RhXkn9/jY/YlwPbiqHIAXeN4YEQ7n6EEesrGLi5RvtfDqBUF+u5aLtsSDWr35&#10;Qed+dvLsDxb21Il9TtvELuFrQgVdfwN3vwLRSumLdk/cvtPkjJsAqKNvdaHefbXK0RGovo5JyUae&#10;BzOVo+NLvWaaDeBB3ofkzTcxR+wADHTo13h/8+Mb2+AJoWwAkE//hrx3b3mKiYu2MzkVzgtdrI4f&#10;mTwK31RMmvATfVV8zVMlX1N32pTiqfdf6vWrv/rVr7xZ+iddtPzDH/7w8Pf/8A+Ke/0OtOqDuG5s&#10;X5uN6WuR90xx54vK0p7+7mz+6nwD9oGv/xuoP8mkDBzqnXyg5e5fiHnZzw1e4CUvC2l8SF0T48Q6&#10;EHkVGPnkg1f+oUs7op3QdrG7YF+OXpkIffJTncTF16prj2HoJfkAdcr4R5u9+i1+F/WlFv7fPXyr&#10;tv0f/6//8+Hf/8//Tr8H/FvHJpZ+++030unh4Qf1QefJYGVIa+sL78QDkyf1ryqrDdiZ/pZ2ot+/&#10;Hf3rI8YCCl9H7QAAQABJREFU+NAuaLedH0GfD9zTTjsmQgvQxutP2g1tgw+bJFwoQOdBdfzTrtuX&#10;cIQPMjjiV/rI17oobp2Uhz7eIBUOE3hwOAe/n/LhXJny1bfmSZvldfz0xehJPNMGEweil3ziBTrb&#10;SUxKDn0l4L6BuJF/gC64faIvbMOvfNCBfqwXm8nLuHr1u+BgA6+a/0Gb7C++fi2vPzz8P//1vz38&#10;3//lvzz83d//g/r179VOsE2mSDbjTvue9+p7kPEYUH8b7BvRcoRfQAoLGpMsROwzehYZk75AFwDl&#10;N2wzNIFCAvCxwfElG7sZTp75jY1G1hd8gR5Jw4N6YGxoPkfil3sWX+lIG/+L3/324T/8H//h4X//&#10;3/7Xh7/4i9+ZhruWiQ1xObTwdAyMPfzGNABP60u+9ILOeNBO/4PfnIdNkksbIAY3WLdlR9sJ8UC2&#10;x23FZWPJ/fb4r3JqJ3zxmWmoX2yRbBi57Uk+ed4UHP05N55o0bHxX73hTX71pK9pXvPxg/mojLEF&#10;WsA2i5Zyblwg1qSMZaAPfOLDzAs5j34dmy4+8KOMV5kzPtIHwB9ZlQc9wDltGXzyTjuXbpVpRNUP&#10;8vshj7aDf3Y7hS3y6KN9Awa664/6RQby0AU579Q/GUREHmAb7efaOb5ZMWpEff04cxzOa0/LONIH&#10;eI4h3uhVe6hmAH0A8pEPDsekn9m+2suxeMQVacYK6yubHEe2b2Jb+Fxwd1tSPwbeiU/h44/tF8qR&#10;S0wQz6R/1PwidRa/oyt9A75z7EyfCW3B+nsuwPwt4yO6AuDx2TFQXi3nCH70Tny237WDhp45BDeo&#10;iGF0lC4F08s66l/FLt9rw67JwMcntBPbL70Z84gn7OgcpfZV/y3nlMmfFqbC5nVjEfzm9VgeyGk5&#10;dlJuf8kHtB/mX/RjxBE2b5y8Yps6m3FKtKWnbim3f2ccoyz2XuPdN/qd1devc6MU80luHiU2kEf9&#10;2ZfShfN7gHft4Xg+cNB5bwgrHXmOJ9UVx28klzbgD3WgPMZo1s3M819pXMQ/zCtzvPqg6kjdQQ9v&#10;cNIfZE1BXtoF64WMgdEB/YiXxCX6UefYA1hHjRWsZQBkddxAv8YS/c8rzSX4rVr8xHwOWvjQNzN+&#10;kF89Gme1J+tB1ZTsc50jSzrnE/1Ib2h9iMDZxAPzbeZy4FJuX9lv5TfjIryGP8SsDQDoOhfqOce2&#10;uy2zaY7tv8CFbw6jv3zGjUJHe8tQvTM3mrpGb+IKf9GvgH/x0CvC1Y/jU8Yi5hXIo0388Y9/8vqb&#10;9QQ3W4PTC5QXvfoq5niONdkn2tVDaHsU/0U7VbUhPFJfk0PNH7/SpjhnHZebrpmXJuboU1jj4IfG&#10;471O4Xl9U09A6nvavc7r47iU+EjehUsqa2vimLoj7gBoPR7qyPwbSKw7qfIr1ti3IE6t++iC/giE&#10;DzEf+lOLn/EK18e/K5e6Mx9/yYPj8Gt/46oZUKrju44fZAq6n0i5z6e9+mS+rhat+JVc7ADs4/pI&#10;tsILrcg3VEcdqzf9N2MIHBhr8Ac+ZZ+GNcRZv4fDZ99dt1OQOo6d9UfWZtQH42r2SVgrEfcvtQ5n&#10;DwZwPDglPvxpzwZgnwLlmMfnaTc0lT2YpCRLBGS4P5jYJU54sox28d1334pX2nnnrPC1POjkZ/Ru&#10;2a3eav9zQcK2SSjtA1lcsIAH5U8BdK0f8OKjyhta10e42E+sl4lhyaAdInPzOHykD/2t50qjV7hc&#10;cnr+bznSD6AHQLs7fZj8zBwG/ypwnO4Y6j5J/RHzLNssXI4F32Cp+iMLm2tfcalD4gCozyUg5O4P&#10;Um4/Ka7oW0sLEnMc5hUey+AlPzWfo8c659m7po9Ot75Gj8YWNnUM8vpR9WRetUtH2tV1mrq3fdIR&#10;G/lUz41rRo98uf8cuhaHnvnA1DOeqtBBsix5Dv8fhVTWdl90+hnyGv+QQ2u/qoy9U3i7PtSn8WeP&#10;CUfcvH9KLeFPcAq11XsYauuc77EWXOaer2Z8Lt39EdneH5x+EP8T8wCxVz3hL8VQyeW93uB8cFXe&#10;tP03DmCsbj70G4808xu3d8e5/CB8bjjjzV/0kZkf4tfUAcfDb+S2TEjKceaRg3/c58i3+2Zz8mhz&#10;PKhSgA8wXJwCh/ENWqD6ud+VQTf1hX8EjE3YwJF+OJmpW5fjw+qaUvkZ/x3Uz8oH7bPDRbf9Lx8S&#10;S/owP8Qu5PlGNB35K9Tm+rS+dL7QqOfU2TXml4a45sGllIcjZqXtM5dUnr68P0870F/ne6yt6T+6&#10;P2Kt0A2/XerZJ5zj9+JYnnzvdSTtz2IWrQiYzzhfVLQnAHxgl3W+Tj7+t+yhR96LGgtCwc6iwhS0&#10;bDzVae7IlB+7USgBDZ1p5kg+m0+1s/TJT0WiTBwbpSkrJP/i6XwIBIN9UlhU2kuHocWG+VT34piZ&#10;vrqA6znHjWMrpFpk4Grk5Zy8+47Pauqr8loOrnlArPLwy0CzZZNv+eAtMH6MP7Q4GI0KyK69PVIW&#10;uZKpTrNyS8PCwTYqw68holPUx68FV6dAYKLvPcD/ntexq+iP0N3z6cQaXmdRILs8QEqPdsSU7499&#10;JGa4ifxbPyNl/H0v8F95vk2xHjh/QeuherUIX4IPPOYz9DarwTGi0q2TLoAzUMWxlj91af4mih/A&#10;cPmSSTH6VTe0sS5zpPxLkIH7ihuGCZ5KwvHonlfmZqEFLh8/gaaBj8GJDQ708QbmC3XcmtQVwEWP&#10;dOKJu04oEIFtbCQADOJcKOKCADSRlbLL3tjIhNaTWuFxIZpOGBwGOi5udHGETzJBySQF3bgj75N+&#10;/1pIo1s2IYlDJoORnUU4etF+yPPga7nZxCWPzpenF4HYOhfy6VNlO5tSL9cExhd9lZ8BJj6HD/3w&#10;1KBlUX/p5GMTOFz8wEbqhaNv1hEZEzi2MN57gpt2RRn0B1/l8M83fRcpLdbFJ3d4q4/gyTRiVYDf&#10;POnjyVP9YRuiDdB4kEsGG2dMQriIQR0ikyciwCfN+AK+73zVeSZluJ/N0duLCyPhHMCBh/9Gt6TF&#10;3A0huh698mit9Y2OuoAi/xMXEmi/i9nwvCaj9pOYRGc2GOUj3blF/lfPdfFO9N988+rhtWLrlT4s&#10;2h8+6c5excw///MfhH9tiLEwpZ7hxcQB/3LDoCeEOF75akWavKUt4TPsvAF01F+y78qsp0rHH50A&#10;NOadL0I/yaw7UFN34IupoBNBxm9p5QUb+UywmHCBv4F+uvXQfHjRlppf/UdE0Xz8WrGR9oodiafq&#10;wkTdtBiqDzZT9k6+4XXAABcC2YRkk/FbPc3KIt/8RELsZYJNTEJdwG7lyffuX5VdXYvBEVnEY8su&#10;O7KRSv0B9FN8igddz5HvPg/5UqAXlNvWHXsq4FWa4JqXJpNMzP2RDwqUAfaPaPBYF5TkIyf9TOoV&#10;gb4BDcSB2tBzNguJMdoDwAIdndxepc97PcEP2BeSaLvGVuq+fSLKwDt9VX3izORThwLauRcZY1f6&#10;Y3qUlKM/urR/eq4nxKg34vatfg+LG0vYsKaOWXy8001G+JXahW/a9VXT2AECOOWdeVDOsRfbLM+S&#10;ooeqQDBpJ5MmLz7sOYWxPSmfmOc5J0sfYlBRkmwUErROk3nHR5mu6zm27lIXpdAmteqJV8/zBDAb&#10;7ZQzBmMDF/C8+SU7iS94uE1wh7BU2DxdL4oh5sTEEu29G/dIc577hUs2spibiNHhRSn5+PnNW92B&#10;r3jyDX7Ccz117BEeb+goVJceyecNG+VlhZUHhfN0pN7oy6BxHvpMe7SdOqeMPMo3cH7v//IAj5gs&#10;DXqTdgzJLmwj3YvP0dmaHRHVqWU0X3g0H3p8k/LEIz7mY/mjN3gAMQ8Uv+nywzyR3AA3eNQm8F7O&#10;K01B8sUW8fZ8LgHvhTr9GuMF9Yp/kI+9HbegrV+QB19/UnD8VFvJ3lBa8jqv3XyCm7qify4gA0Af&#10;6ySU2laeHOsvavCDnqK8xfk8BoRwg2N89wWJv+rW9kMs0O9SS24TiyU64jOO8GHeG50jg7R9pXL4&#10;UmfJy5Fv8qAFeJsNcWgYgpbJUL1hJa9gTjtov+vOKzTic/CTc/MdOvoEdNZcXTwB+nHoRo3kIV9A&#10;fi+SMrfjHJ+TRz+NT1I/3KyVC2jQue8bHpiEha1TeDQNbsG+FDI+h6flVEchtf1anvqm4pR+91/Y&#10;9mk2zMBrPdSeY4fGprRvze8Uf2w0vnv3R9XluzPv8JxDv7la+dCejy2Ln3Z5deJInSK/5bUdHgZV&#10;A/02F1M8pqH7+Chrwld6JaouEOvGSvJjd+Zd+KrQzU7WAcisPGjee46Z/oZx/MgWMfXIeccT+EF7&#10;9UHMzdiEvZ7QiR7IvuRT/8QWQPm2mdiLPviiNPFjZG154JiNvuI7nlpN+ytty3MEHXngcKGIsZAx&#10;GJ2oP9YeXGAF0I1PofWRG7yO4OAMnmlqq0hrH4qak2Vrfbj8XlmZp/CAweKtwsoFr2lwtWhSHWP3&#10;NR80L40JyMVf3JDKpqP7KRXyNAg3P9sPYahv7Jw+VHyf6ekjlPW6AJwpF6tcDF4+we/5XLpRt273&#10;okPfc8Mc62jx5gmX7OVoTGFujgjh8QQOcfpx2VN7QbnAnrxOT4r8y3cn+7NE6jV1W17pm20Nhhro&#10;79L35ZiY9RssbNfEsNth8GgL4RsOpSfGCho9m3z06KdhVYIW2ezO2GHk0S0aXvpRhizE8DMfG44P&#10;h3brV7xLu9RjPUC9+CNE+BBTjPkWpLzyqp3mJyVKT7nnFDqSZq7fdWdl/9wjvsCP3hfAhzr36yrd&#10;3aR9uQ+X9KgdLfwtA/t0337CKvpLR/GN7vg8c2LaqH1n2qQVuWfvqHrbLzMvQjBre/L6JCx49oPr&#10;R8wUNv69bxfEr5tXdGrO58dzgaL6DQrzJuZt3j9QHj7g68bfcpv5q4wjNgK0Ox+VRwyT7344Ie6y&#10;6uy+xzmPf5Xn46Wx1w8L6E0Fnuupv6Nu+W3jDxo/AtTv5xyw6ewZUaxxmTHDtkwd1j+Zq4rAjsAu&#10;2jj+EJ2+8IvrV6f0Syomwb8APdqO4hvnSlYgeprX5OBFbA/P8G/RfZ3uOigOR/J7Ybn50bNnmV/i&#10;HL+yH3yUsN5p/92DuChuU+yvU4e+uUftMeNO7HLcep6H36IP1PWT7Y2DbpmuM7d3Igq8wYW7JFnn&#10;i5dscHwhq34LiagXx9uk43Ky6ld4WveZV9xSfOHsC3aEZ3xZSvKqN/NA0mhY+cYTDufeXxhCl09+&#10;cdlr9R6SHBw7RSN+7LMR20DaLDpcciu/R/DqJfLOR/m0J/cz5qU0x8XLGV/44oYsyCuHdpPXAYil&#10;0rS3SpbU8UE1UYn8Q+xsgF9/cuW6oX5jXOnHX0F9lcuMA/XpzqtuQcLDi0CZxE9tK6PyAVUvnDPY&#10;nzXk2JMxF3nYDsA/62aOugGS/Rb5gJtcjIft/f1d1hEIWdC6bpZt0Zf/ODpDpeKD7z7MPifyqQ/m&#10;UNxo8pXeEgQwty3gd8DxkOT5btnJmMR1e8Bk2FnC/pLjGHSBLvK6kEoHjMNihI8yi/sDsKn5rYxu&#10;rPIIOQ4sjitChtCxoQNySmPBWCLkdIjh6/z5ori8SxeeuHA8tAg+00sMig8a5ZDVzvJ0/pQ3LcJD&#10;i+74JHdY2wHhFaZ839qlc/jAv/zu9Wg+tE23EyEPgMYD7ehSPHzsgUDH8rV/ZyPWvhFNwXxkgy8A&#10;N3P4lyc4hZ0mmDfssubjVuC+A2XTUQrGDsnvHRT3PNwxDRPqpjqlwwpv8pp/Tx+Mn/4ufTHNk5it&#10;ASqw74owxy2PdPGbbrnthUY2YHeSsQeaLObSHlsuZuZ372dorR+6DQ6xAFQePEifc5d++es+bjIX&#10;Z3IeHdU6zYt65DdZ2bAl5n1nkmIrF1ikvwaaXgj0fEsiqWomY9WJeuT3edvWvMHPRrZsYKFJx8qG&#10;cXTHrmyexmZo0xn2KExfoC0/fMkdPUDrQ1zFL3T1HX6FFoAWQKY7YPtufKr4xE4mWYXYwKKJjjib&#10;p/CCnqdRooMuCokAn/lirHzJIpoLPvgVAJ8NiqbbptHNC+uJQXByUSUXFsEHF960b9Pr6NdEExcC&#10;2gg01C31giz0KOxBG3nY9IlXswonegS3k1fYMsEEF6jPWFxwUQ4ZPFUrQSBGzMQnv9HkVyLpooP1&#10;dj1jk3whn5gmFDtpnclGtuvN0qsrZNkUuZkgV6b0YHFHFb/kFbfSE50l0by4KSC8Y49PLEsW4gve&#10;MYxg8aH+n81mUjbz5X/5iQuSGoj0iuLvdfjnXLTUJhS+xw20C/zzRvHNIrX9OPWfjXbpT/wQD4ia&#10;eMTHjXdUYIPChoxt1ZWjig/fKx/L1VakI2MocVdALyZu1SX5yhSwT4VXTC0fgIsekU+1XnzIp81y&#10;BHIePqSzeUEZ/Rttghi88InH4pCPrOSFFz7Xw/RqL+8e/vpv/kax9fzhF7/4zk/7Ut+MGdDQNqiL&#10;9kW0as7h5Tt7FbMvX7w6/MknDjhuvTl3mTL5PbJtj048V0EW+X4Vjo7gd/FVXr4RQPlpQ2y6p307&#10;n41I6FSfqh3rzEUGYgHefVITGWmPwh1bOALkd6HHee1w7Mik6s2x5fiG1zxNhmnQDxTP8dofEYH4&#10;QbKoL/cFSvsV+C3DttGJ/oS6wIbnauPkww95fKpL3wrAYKCW5fyUWcOjD2fU6w8/fO+n/vrmAW9Q&#10;qaw3J2TDCOy0w6Sub2xgEa1v6XSNy2CQmz4+MUIe7ZVXELEBuyF49fGUia9h+VfdUOphyrBxA33j&#10;PZw5wRRw7te0qX4B24AM8eQGKZ5S+sV33z38+te/9sY2fuIJaMZP+lFeQ4f/63OOjiHx5Qkt16t4&#10;nbhkgaFP8ZFJup/TRmQutOjRsRHczsHAL4CHDkBNJg/9ioX/AW4qKxDPhqG3PGWAqyzbQTn5+8OF&#10;WeRx0ab59QH4tWXfId121fLScY6SpaFPBheoTZShz7aZNHVQXYh/8qAhzZEPcsiHZ/qqeIT8yoms&#10;2FgalCotR0BsrIdP9MUYgw+QB07x0g4zP0OG1DhlxeOILAB66rX2RXdu3oufXSPCp9+uneDvNoZu&#10;pe8R/295pFvGkQ95AGl0dZtkfjB14ML1FZzP66djCqjladvFv7ZxXrng0b7wIU8b0SagA4e4zQXP&#10;q652GzAP1Q98Ac71ddLug8au6nIdD6r97/zlA3nF/Ggn3BBTu2i/9OWuG6X32grB8EGPyiGP+cwz&#10;9dPQMLeO76In5dhE3dLn2wZopvg6XnEBzWOgyEOBIxsd+LS/rm73tGczw5u5iQNrNPTo3XGwPi7v&#10;jovwpIy45IKfxw6UFw8uBJKM3Yotz7ewJ5owr+E1hNQjN2lxw6d9oXZdX3LkA23zsBc94PsUtHzb&#10;T555On6U1jnyY5fqRPVl26QjcwjwvX6gLx15wVU/ozzwmYugNwAuN/l4Lju6kw9NY5g1Bj6AlkTt&#10;Am8D/UggdSPkYzP8uNjKkRgljmhL8ALC8xprKW++69Vzv8Rs/WQEfcETaH55Nt+F+mpfRD4XwZlx&#10;wRuAhvFlqtp5/hreTmO7EqWJLcobP1fuqB7bFkOXS1X0rG5wJH9cQqSEbjTwJh/+14yIeVRl7LVA&#10;eeVmWgmUzt4YnCOseArFN/jpJjr6Bo+1QvUGpuWPHp97wHUOj2sugr8Vg9MfUOZz+hk5lYtqtFVc&#10;R9/Gz29Ex9STsRXDeNu2C995Ud3p4te2lKctkCYf2pbHLxd/M7n7ah/dPtJ88KzCkTCgXtE9XPB1&#10;2muP+wl9YoUns4Vkfyt4bqT1wmIsS1HzbhD3yfCCxj5UnUur2Fg5dmq4ll/7xd3H1S/bI/ftY4t2&#10;Gp/qU9821rDRtOhwB1mrxU/474VuHALgQVn3FJrnwp/4qtwb3vBTf1E4/TwxJN+/V12xNgIsm5Yk&#10;4+OHxJnXYKps2k5+9xx7pi9lM/3gm83h01eK3jyhq3jphY1ga02iftRrHeyetirJGdeIMcZU9gsU&#10;KtFLlOLTdO0uv/sjdqZ+xB9CQWklJjB+J58/AL75XPGEXoWWPX923YBIGXHlGENH/fGzPE/B0eUL&#10;SPgdPsydfDOI/OR+bPBDf7W7ezb2n3wHPa8P52fTNnzUz7vB/0YP4QEcsn9gjEMGbvoo8Zo2XH8U&#10;ifO2HXhoc7NF5wgfxjOD0tUBWsMczRuZ1OXJE0vLCC60+g8sXgpa02T8ULHQYWGeOuFncZ4CfO1+&#10;S3HqsU7E1lvtxus96W+xym+fF3tHGYQNtHxlXXVp+rFF+KSIt9ygIj856MPo2EoszDhKCfnYxbEQ&#10;3OTbZpXTzppfvKeOoUt/5Taw+HO+dYCPecsryOFV8tYpBRGzbE1G6sPp4V0bPCdXgeWKDqCM/M6F&#10;6uHSGGnwXBceE0J3X4aO1l88rfeS/9jeQul75MGTx+S2nGPL8UNBVN4X4UlgNaYz9qf8agvu+Er0&#10;yDH2PVIwWZ6/OkIv2fRP3hNZ+jzGAb3PtYDxyy1e9JaFGHnsVIVToc4GXyW3ZM4kPtRfagx5xxpB&#10;6wKA9bBjatpb5kuwTztNHa0xjXzJ0qzYcWYm8wVu3xqKCp6z2A7mksNj+WAlLzZ3dnOa2Q7fWr+D&#10;2QqOcnEEaQaDbka7Eei8uARdOxSCsD6i3A1OYoyjSZ/PpR1//LdRCFUdehxTnGh+6VB5PVZf8HFc&#10;N57NK1/WEfzqEp75Np2S1kb01l3n5d8j2OJw8LAP2r05BQ62sDlX/Td988DbcHDQ9w6qHzik66t4&#10;TzYLinNHek6hzWRJWbRP/MRAsDtbDBIe/I8+Qs9GzyxAEfeIjtUNgfA2ysIjr/nlfU8DrZD4dx20&#10;XFo6L8UqV/wgAPbg8LEdR4b8RIwRWBsgEKBHj9AWdrp5XzpWLuXwu/Hj4vkY/cYt/T46je78V1es&#10;qX1E4SMynDc0WIWVxfMRGvgNTxUi6uD4RF+V2fP741PlsPYGv9owE20uoD2bjhAd2Pj05uNMsmhr&#10;DBz8xpU0sSh38LQh/f2o31vtnehsHHDBNINkBm+/Ukqv7K1OHHnFKxP7LvQ4xubpkLXBCMAfnRgQ&#10;8qETpRNP/+MJKpMhdPQi9/JNL9pSl1zI5BXANCUPLrPQJQbffeC1o9mYtK3ixSvc0DOL7+hghfQF&#10;Dpv1lHsDUjrSHn1hWJs17ltUhp58wNN/ztGTPP6UmX6asnJHPy16dFEZuDZ20hewgYE/X7369iIS&#10;n/oRngiTZPcdnALeZJBuxpPNlAPVgzS6MtnnhgBfiJZNBjEx35w5jV+Qs/uhs0BYxqyk+Q+Lc4DG&#10;/qEvQFn5h2M3vVxG9uiSY7WP/vgLPG/AyCxk+pxEzBwzWHR0Q5hBnwt0ubgPX2RyzoWZj59+b5of&#10;9Lu1vTDJIrJ3pzJJ88Yy+o58CF5+rc0qxSOvT591n/n4a/p0fM4CmAmRSO3H2Ck7Bptz4EzenVae&#10;8o9txuBrGTl5O+5oFlwMYwyELW657uBLHWeig8zELDd0fBlof5FZPe3qqaPmbXrKkc3GPHPPf/qn&#10;f3r4Tq9B/v3v/1Kvwf2d6+JHXrUuD7z2Ezq5yES8pm0rLuXrZ8SJeKT/ufoB7C3sdPPuj8TMNZ3L&#10;+Ek9stmIbfz+OOfg0d7tc7mKJzWkrJ/wQR/zkOzGIHMr9wkytnpA6w1N8SKPuu+NHkQym7psbgPu&#10;f1ROjEDXT/n3HD7lDw0AjZ9wmwWry+WWq7VQBxkHOZa+vMCrr990g5iJsfT2hSfpiCwuPEQfhBIz&#10;4dW+gFiCFzbS72A7G5pMinkV548/qu8UTzSDz+k3yBE+AdL5obKsZ/lxjrzTL5+NBWHgE/0poYD/&#10;fOEf2uu79l85kYVvGt+7zHOanTHpnQ/tPTRvy0N//PONLgD3dec8NcbbE8inD7n6fr0JYp4s5yYt&#10;fJP6o03Iz8ST8RkDlSf78XPl2cei4Ug5N8LwOj4APvwBsVm+U98GoAfzg/J05sTd2++vJ8gqx343&#10;knhJJ+qitOBYFvL0QRfy+BQHUsqIFz4tU60oPW1Q6lH/lDm1+GHHFYMpB69ywS/PyqSssHl24ZcL&#10;rhnrWSQC4UHLv3QtG8pQjX4rMoqfeoG++lR2jvFL85ijkIbHYzTNqx+N5K9rwxRdcqE3dU8x/IiX&#10;2Hr5ED74nDhDNhfYgOrT9D7/Uh75jwG0yOGDDgB6kF++lAF9gwzplvWIg2lzxTU9fBlYBPBk/sl4&#10;Tjz4Ypjy8SQxAj5ihGZcaAD4qcgQ/1zlxW0+SKQta8a9UOYbGS2nr0Nu9SWfucdHDcrkUSfUU35+&#10;gbrRE8zMHwYkRcJ6Fhuus8s/5FXPtltnKN/jEv0qhgu4AL0Bf/Ep1NfoCvR4X855cXeaC8Sbhjrg&#10;Q71TJ8adujC95IDfD/oC6NubHisHf+Ar+tDii7PxweHjnx+Qjz2/0/H9i9ygytjMTyagi3HFn6PH&#10;Pell/VQfXDTeAM6GT+vGopb5OHjwx9PPJiZLW58wp0SXfUHXZeODCz8p+0E+6ZwEWdAD0BFDfEhX&#10;D2iqm1qUccPHmvl8f1U3jqwBu95KbKRNQV+50ArVch2V+FEZfCI78YYOfMi/0REG41bjzM2fpNv/&#10;d2wkj3GPOmecbDk8rYR1GduV9pPT6LZizWsfZAqaT5q2eQ+Mp9ZJZdgCIMv5CjVi8HOq4NDTcIOq&#10;+3D7K/TwwH70hbdBR+b4H7UxyBG96At+obeC0EbfPs/P0Nh2bBUQq72gGPs1Tmhur+gIy4kLn/yM&#10;L3gpcowJv6xxoqN1E79L3W01dX0rwPooC/ykL1owk39L89hZ+8zjJ2j1x415VAfzHnoRe7bKLUa9&#10;0OpNZ9qgcBgz8grfXFQv+raohnKh6SmwnwYBHd97TpY1E+fX+Jm6Rx/Pi3+C773My583Wjq2PCcS&#10;AXXUJ5K/wla13V0x5jE+6ga0+7nJQ1/s5YJo5z3b7/c6fenc+iBfQIwWjg3yEaNOblZWuUxS66JR&#10;uD0x/9So4ZZlnVRKm93tz/PdwS//HqF0/2J7xHnsoxx+3HTROQL9N3svvA3BgQSSkpYLHfrPOUUA&#10;T9eyZ/wvBcctVqEXRg/gL9q7+4TJc78pHMrwG3834NP4Fn4Gde3+LeCFWJ+vrH9R0k8oS74vcfhi&#10;cuajfmKO/uWq3ug5cZ3ae3h4o30TwNnYsexBt6/0G8qF+iW+l9MXbH+t7BPfxL4ce4o4322X9aRx&#10;hOEjuoBtnS7f2pfUD/Rip+KA0ou988Cpfw8eJdCH6pRPtnNPfemM8espYJ1nfiOcGMmcNvOotomn&#10;eFB22R7MrYNz7vwQLMXTjCHbTurwxjGDXJzSImPnbZn0C9cssxSfH6HHmzP0fobg8QF/j38szz66&#10;5kEmWvZRN63WvAEScxQPouNIW9RBn8zLvTcpBeiDgK7HzWQq2j5RR3Gjh3AZ+4Hm+2S+eJug5Uku&#10;5dYBwQKnx6ZB/+LBvMdBW055bkLyNtuMj/XGhbn5XLn/utTuf+HA+PsYf2zewHl13fipm/HT1Nmm&#10;o3Zdx/rqRfTygaH3lHXkD2CO++pV/d4+tfVWzrT1lLnnGF27VwL/rWOpcoNq+hJke8/GctOP1uZ7&#10;2uYzPt+5xaw9RsqPL/agYSJhc6wrPZCgnaD5xsNxytsTaJcr00fuChAOgHJuBMNHQ7HvXEHKy5ep&#10;JHDsUDvicgb5lic+Pe48+GOgy5RAZvEoQ3/O+yEP+h79ikSfrfyp2A7yxTXaOKYeqo3201wIBq8d&#10;K+WWh5Ijt7psPc17fVU2wQXkiefRG0/NBMI84C2AfW3j3GWqAiYpzUefPVlofida5rF7S/suvLa+&#10;pKEtvYTxf52P/Hua+kWIoZ8FcDaYEi/g0Fm2w8SWDZYtWbE6MqsHZbUFGuxBrw1bp53/WHrzrb0c&#10;LUeMXb75p4oOq9LLWuf1/CBMouWcbhzigFjjoktlgtN0/Vmbmg8O8KUJQmV0gyTYn38TL8honJe/&#10;oki9ozb09SoX8uho4OkNKMUsT74w0eAVzAXwqI8NxDf5bNRxsYhjZPDE8NfaSFTnp1kpvyeLLf8f&#10;a3e6JsmRnIca6EZjm4VDivx3Ht3/pYk6okjNDAZ743zvZ26ZXoUGMBSPVWVGhLvtbr5HRG57YwKt&#10;nJ93dQ5XtGHQCwdPGE48zRMbP2aTdgczs1A17YMn0VYuHSyszG9M5AnR6Lj10FMSfDFP1cxGj0a5&#10;r83MZkcnwREMh46ekIS7kwA+MugAcLzKltxOmoIvbSZ5z/JGY5KhrBzhzgZTFpi62K8zGLNtCuFH&#10;hgUvA7AZcKRdDB3ENzrQnEa78qsy+RJn4hA9VCkGIOOX6JsOTOcHD0/lolN7Y7BrETJ/8uADGwR8&#10;7w9sei/ONT/zk00CdvIlmA2Jib0mnK/l8Tw+A4oPHvUhF67xvAGdP2XPH14N9+Zt/BefbJsLf+1A&#10;P+awa2xQRn5b613i4stsMv4umy+//53Xr37WV3q7eUH84+/z179+lY2STz76NvidVEQl5WiTrRuB&#10;x1/kKzPli/7du1k8r/4Hh1F0ql3RpwPsVzaO/qW6fK4fGt8uP6XUcjwuWl/dx/VzeSII7qYR2/q5&#10;+iR78iAOLO6qz7ORms9zsDuThPXz6jTxQGdy6DS89O+HeZSxIfjnv/z5o//I7y1/lbbGgvgN9XNi&#10;Slzw6/R94Z33iXnVe9tHMX3aV7SVc4Q4fw7oR3Drb9Llbduy5+ooXfdJYbHy4NkztpAxctC3ztsg&#10;TYaNom0f2OKZFYvAAK48eOq/xXnu3EWq1dtR3OG77T+a0ue4PI46TS9tEkobpo1Fbc2RvbiU/1C/&#10;rL6AcJ/jkTcyp/xk0Inu+Oor2r+VVN8wtGVwvrSdMTl6GQ9M+4+nDSaL6ymdG73nbIj1IUrMv58N&#10;Cv4+mecEz9mAPqoHV72KfzchR3QWRZ8LI1Put79YXcTljCi2LM4m41+47Nz27oFz5UlreaStfQ1N&#10;TyI/7uuftRl0Uaff5c7+eTpidOPbxkDqQt/QkRu1lKOnhsEjNoLXzYQfRtftb8nb8mm82hRLWXoy&#10;XczDe+S3n5i+rD8xElb4P2ScGFGvwAs/nYLatKl7L31OzmPj/uCzmT7oyNGH08m5dJAmv/GChJv1&#10;XWuf/Pqn7U3KLvzw2s8jP/yS2jqJLd5rN1mrN3zQxfvw1M/pq+Ea16jbzlUvdD6AHfRaPsoI3tq2&#10;+twylTmQdn+amK8ZW19tSPQRN+TsK1xX/spdfuTr8zuuU1+jJxmLt3TSnMNf3/PtLmCvLq+Pe8Pf&#10;pt+8pXWyneNT3tjqmk/042huH6B74l99noxfADz2c6N8ng3s8hI0B7St+6aMLrCd9KXXn7WNTbls&#10;Wd7xuTGNDA3+K2P13ryf4sPXgGbB/FUbunxmrKpsF2OO+BYnsRvtmuha3wJ3ynWOMjvOQ3Nwtw7V&#10;rm3HhnW/8Z/YfdYZ9eSlf4Zg9d9YWjabvkfpzve6+Kee/KTyHRvlt65fvlo/ynNe/XJs35M4dt1N&#10;OPb55wvxlFiXDvhV/7Mb6surb+o5sV7nhXbGMIhSFuEDtzyOvknota/Nc74byM5vnF43qcr1MipP&#10;v37azXRL5wbPsUXLBLbM6F+bgk+8+czWTXh8MBvI2/ZoJ583pyyO48YHHeaaPfOGA/bMZ23j87H3&#10;thWddmdjadvGeCE5hzGkA69p93pkPfmLM8Dux3l0ahkfeWTK45ONOzFz08D3ucGYcQGucka//U/H&#10;YAdh9Vt8R/M/cvi9v1GXNK/vU+7aVONTUJvCd2J8bJNe6YlH80q6wbt1fM7fo/spB21O2NfPfgbF&#10;NV/TAaDXThijfpf4rs+YzdbYlxahftIHPsYspfz5l/GSNp/e1Y8PQ7egPs24auIlAhqLmz9zkolP&#10;4rk/al2A14uEhw9e++Iiepwq778H6lPC4/HRaajY9QLYlzUAbYQyFAf/VXhYWN+FW0SubY2zJMEB&#10;j7WBxvNzfae+57jw4K3a43jiFz+wfB7XiY3FZfvH5+1X22+V6P6qj54J4nfnH+Lc2BF0NSCu6RPT&#10;T/Sfne0TteTdsNddO7kyxv7RmSpCTd12s0HjFpv4T1+k5LoGEtsbx3XM+GaefHspc31C3NYJ9GBt&#10;dP7wdc7d6K5ei5Mdy+vf/UQUGfLw9bfgWhf6UvrmvjzuG+vu1HLDM7FtY5I+LcNlGJVXxx1rNP9i&#10;sjo96kf0KY7jiRLX6H8Nbp99EO/Ei/bn/b5vFSLeqT9ksWfL+wWP4Hz/XX6CKEe69IPinMP9NDfI&#10;1Jbj49f68FGyBvYk9Avktr7XnxX1wLV57TeuyQMzX7zqe2g3b4g+/E3s6jW6P/H4oHB027Znm63m&#10;X3lOV2Z9d/KeHF+eGa/Bx2diIfQ7vhHboX/ho5C7ZvLDN4flilpbJN+6HLQelCnYo0u4w4PcZj+/&#10;CEzm4Bzac/1EOmfBbYmU32tGP8MOW1oMHv6rM8zmyT9sqHHDtp8kLl257f7L8e/mHc0eLMo/OJ0X&#10;wU27tGtDd986ZfC0BR2e2lSw/Jdx+9tc7FjqgXMMeI2/dB86dkzT1lKb9NIB5gF0AeOrJ4dti58p&#10;T7xn2q+fLe9fwtp21/jn9tcv2Xen87UbN8FzDDK+bDnEV9YvwdKNPuyYfrSZH/oKrT/4HlT75G3e&#10;+BjQH+5bcdS37Q/lkdH4cOzH+unzAZlH3d8wCO9P3GDft8HoYxIL6TimHOZo/Ckewfpybam0U5zb&#10;vq4M+PrIPKGfBugUsMSFsky6BeqbsQF8tI9DnwPp150EBaZTHiUfPC85NSKK74AazijMOUOxcvdY&#10;nM0clBqBYBw6x5PVAz2r74Vz56+zVgZnPs6j79qxNPKWZmU+0uK0pZfmMwstEyiv6dh7FwgZ6BfQ&#10;P4D+5wKfzVueRT0y8cjeXDYbpvNePR3bCRg8HmYGmAazLqWVD7wEB3wN1w1PeeOHHSCjlbd6oVnc&#10;m975bZYBSH+H5kKS34WGnGwDh6/P8iQvF6XqBvfx26OTO3nn8OCOfj8SV/8HwquTlbly4dPPuFra&#10;6oWs19Fj06XJX/jQeRe42Hv0X5yVt/xd9+9sVGz+8qbUSloej7zr5HXeYwB44dyn/f2OGNsOhw6N&#10;nfhdvaLR8Se+ztuoZLPrs1xPY5gGLHHYSeKZKKIDNNaAadzHr8OjdoYXnj/mSSbH/PeIrnK6KDmb&#10;u81MuljpwlX4d8CTMrLogbZwTvATJ3QFo/cMRr3+V6PsKTObSxZq/Y6cBhTeD10YtzD0XRdP3779&#10;IvrnOnIc1XdPRZn40+fbPEHlt6dMJNADto6uMyij8wzQxp/48Jc6IB2+RSf+9BqZH1Nf95fVpGlD&#10;a5OyOeXzo8We0Fhk6JNgkcGvfP3RW/WKLtmgzytV6eXPYqoJO9/Uj+zNwvXUKT6dxSHl9vBpuJSe&#10;761I4TVmFsekqOUXmpHRisMNBfovfwl41z9+myd/N6z/9ijvbh8WFw8AT7nsOd/gLb2DiYSwDjpb&#10;JUE5NKTWhsg+cVO945fhk6c3UyYW8T9LGXv16pdffjGDgFx3kzG+5V++9DtcX+QJ1S9/92Vk5bdr&#10;89SiRbd9wtJmcRfCtgwjmz8Av9HvtnfT5ZlEvligOoWysVo7YrOCKL4qq72NjEJfI+L6uejRsjp8&#10;OIC/Bj5Q5uHTDcvyHz7sXv7icuvYEZi84eMVcWSBkfmkH9z5Xn2mn5w6uPy9Dsrf3/I7sP/2b//2&#10;0f/6X/+W32D+tP72WmhP6t9PxO7YBb246eLcWQDbtFu280k/MXH09SqqzaNfb8yoD8ZfaDo+Sprx&#10;U+tv/Oi4n6V3TRdlntzybV7Squ9JqZxTFtqEjivia/23caH8LmgGh3wgbY/O+0n+4/ykFfvQzGbR&#10;xN/7DCKWlzqw0DFVLvhe/nzIG5ktFQsfkVU9lzS4/KHNnzbJ62m1z6NbBixtQ7vodXi5waeLn3n9&#10;/yxWz5jKq2O/+RbjqcuVSYHjQjrha8EfjIxkVtZcZ3moNigD+V3IwcPn2Hu/IriMPvR1fLcLn21b&#10;pOFz8kpWvsOAPNBB/ZH18PVFM+3xs06hqb9z1F5/kbcM/Okf//TRn/70p7Y16rLfbYzwtj/9DWB1&#10;DiFfRS46TXnCqLykvZa914M/fUd9nDonT7wq27VjuE9BN56T56ict33nZ/3gxo/fAOtGaHUbXW4+&#10;zjs+4UZ/kUuetLnRgg3TJhwWj4P2Qn140KgkSvvov4j6Bz7eTZ/ac2SkVh5/TX1YmtVFea+fNoZc&#10;r0y89sYxvph22Yasxf8zMWXLiT/49V1xx9blt7Kr3170GJtCBxzvjzTjCDyUuWN9EDy6rCzyXwM+&#10;0i3A9rdhjwxpPsMz/VufUJM2NwAQMbJsGs9rcle/lTF6zJXyA/oKsLiLY4P4Q7C+XLzVa+nZ9p+G&#10;YyO62ifG037guZ/lKb9jrbPgTT6cHYstXhJb9yxQy0cnpefq456fcX0QmocezuN4nzd1vqpHx13x&#10;e/QF7Qfg57M8iqdwAtI2ff1/pw1dUds+nz3B0vTmkVMmfGzxY2F5ui6/2EbuXu+xeHRIwp2/5yU4&#10;X9Lg8++MmSZW2aj9UT7tf9OPdJEouEuz+izf5eNaP+fopgy8QfmlnsgrbULvi/yGNkXJ2xtn5PHb&#10;jNnTRkDwBFjSwfJzXF1y0ny00Mo/uH7jOWFQHpu2+mpnzEEAX4u39p2n3YWvHmDo3G/Eij9ytX/S&#10;tD/LT7upv9Um4Lc/p7N1BS928SnZYGnxGnmbPvI2H678Jwwey8DIe7bVw2/aknvMWGccmqWbJ0np&#10;NjqU4fmq/CN2db7zjdP5Yux+eaOS8t4+gm/XD0tPx/ZXx3b9Vsdb/NvidsPz2vn01dI7KvbXQE+y&#10;6B6Lol8wHjIiswlDNT8pMvEpZf1dXx8a6dU9/OR3DpJ5h3P2aZu/+y7z0bepI9rZ3ZSKEcMvcZQ/&#10;3xmWT//cG3ojzw3P4d95o/yqEh5kE9zlQzaIN/rpNZ+Lxp2fTLMU5LG1awHxoeuoV7jtitrlJUP6&#10;uKPSBjnfG2twfw3oBaa/GOTGySvC5be4c8z8xiZQcIc+ZZb1gbkul57DBeMjVgUO/99QD2bBRigZ&#10;oG9IO/SvN0CLcH2tfet7zhqfjb8eMR1+a+MesdGGrY4othzUB2Vnfr6wea6X5tvchOlGaKB9tOZA&#10;5k/69V99+1NJHn5ix9ovZ2XtuOxgP9Jds/n7PIDwNq84pyv93wrgyLYmiIcRfhGTV55RvON0BsjK&#10;wbe/lSlF6fqrPSmX3Cs89SrnNx7cH70eOMsMu0Fh85dP+PbbH6f9xqsyclzA51E+m/gbR2X3ovyO&#10;PtVJqD/qWk43nsTSlU7E/sZvlCps/W1e6NCS81v63boMp5ff1g8X9D/Wr+LA+HLeCHT3kfU4XQP7&#10;ps3P8xv3N9T+jjXj7+hnfe0Gfphx+ZSTTVxxAlbXI4IaxZW/48+kNH3wh2bnL0tfhuSEXtrreKiw&#10;8yWmt45KGpltNIuxtFXxKOqwsuRv3ut0DF6ur5Tliy9j98oUC05AGM0Y4ak7ef6AcvA9dbJJSAqr&#10;l4sbf+0YrGY2/0P+edhx/FeaUXLI6XIElv4w3Vj8mayT/4uHi18c9qgXtfjIWT/iXZ8nvbFZX3Dd&#10;My745rgq4999A9aUGZ7oHg4Lneu9kaTtfNuq4J0neKnAzv2sfc/rJ7unjehfVuv6CrPIdP73Qmpl&#10;2svpJ98b1x6bpSdSC6PLS47i5Nb1zt2+8E770Plv6RlTBl6Z81hreZUOefOmn077HEeN/mNjx5Pm&#10;Y8qUrSvjiHKoXvHhDFOU6giS3lg4RNakwMaPcaa07c9W/7tvK8Grr4mv8TYZjaEQz7x69K6cls+z&#10;Md81mNcxp67gif6WPedKVgxn/LqVqgYfpR7nYWCR1MD3YXgYg/V76XPxUDp5GxSjQMOrNGPkBM3d&#10;qN7pHNaJtZMA2fJXXhPvr+TJX4NLE8PoM5+mFOeWsyzuHfql3TzHDRC8FqStzNf0pTm6L/59fOhQ&#10;Hi2DR/YdZJu4i2V77bg8mnbJahl0IB5dtfee0MsiFVh/d0FRAxR7DMRNKLsAlsEKEEhr68h5ynO9&#10;4Bwet0i+86QP7fhpaZav66HNAEPHFDBRATaMGsw5XxmEPL1/9Dl2rRyDr+oQZe5Y2Ake3ou7R2l/&#10;L6BZe6vPUWh1xafyr6O0u34tD+l7Lpb8M/CllUP7M58N4kPW+q94x08daDnP537Cndwb5Ff+nfiB&#10;81uH19kWSwCc+oL/U6adUCetmyyJqfXDTQ/vm7yibv1mUOjJPKDh8vpbPNF6ummfmpHvzkiLJ30C&#10;WAJbTizNJX2mAXTdRe80nvjtDQN0zn/oRiYcwCcmHvRZ3TTou1kBZ+J0fCzGLAzQkz/madY89fPd&#10;D13AQYfP3Ezz9NXgR2by8t/y3wUcEw/l+Entij7RHfwI0TF2RKGe147I78bUGNR0X55s7oLAqfNd&#10;xDidvU5rfDB1Rx3y21/vLRZrOyKKXXwxd0Kqp5Fbv21n+mwvEOC5sY03YAd9926uOxakwWNvB+6h&#10;30kf2QtbDo9jKw3XjT/SagR15Cm/BfnF6XFS+fj+PRboYoeH4Y6efKHvafEkzQL65Cvjbuxmo8XT&#10;v14vZyA4fl7pUx/Q/C6bv//83/5byvCTj/73//73vjoQb/GQ7AIftC6fBBsTBhKesAdr55ZXtGv6&#10;m/bPOT2+Xtz6mPADQ6cvHtgc6SmhlsHyJmvSbTBOOR+yHrZPcUEOW7yGEt3oeQa9Fk/ezG/APelJ&#10;Fm/8yy506F2zdQdB0kzubSIs/2c7snI48Jss4v6/2fz94x//x/kt4M9Dl8W9xBQ76DibPGRN28IR&#10;/P02C4S7mEvH+oDNoWtbkWN5nLZF2vOpi7V/ntxFT6/1fXHry6v80Ocz/p107YfrB230XWi/eHTo&#10;ooz2RX3kd3/JgzMbYmPrPX5anW5593n9yClHxuoGxzk5Ihoevstv8Plw6ot8NEu3eMYXSX74bPgM&#10;v8Vf3OrC9YmN+i4xoT3xO1w/ZKHJZN9TLHRSl/hBe7R89k789Qt+YqgKRAg94ILXR2kdxAv309ZO&#10;iyAnoF1rVZg2bhKf33edcL6LQZu+1yv3SRld8hfuTaq/Q99ATcq2SfXNIXLeTbb4Qb9o8/cPf/xD&#10;+51k9bWR6tI3+X3f2hS6Y3bYxnfB2b7tfkVp60PqzdxgEOvDfxZAp27TPdF7tJjDd7lDn+6j09A4&#10;18+YBLoZanVvemxNVNX/dFXOBTTBXxxpzje/PKboHnjS6FpZrVO5WemMY+luvLCAd+tS6gq6/dhg&#10;sYk1P0sx2C0jth7dXOPn2rm/9VW0LN+my8unuobVpM3C5o6T5NmUWH5zgxpZ6FZb/ey0Cdvvy8Fv&#10;j6u/a+ebt9eOC/S2kEwmgK9etG4s0knXbk7+zLtk0331bVtz6iU8+ACv1aHtaWTJZ98N0uA5Arzn&#10;euvx6CcPzvjh2WZK85lN5uGhf4C3PqMrvRxXpz3ie8Pq8TpN+WrvbDou3DyWTtrExRXLIdg4RMtU&#10;utw06HzWf/A2rRF28mtr6ss+3QfvBmMkdMtbnmv9wY5J1U8Ap7i5XhnSKiP2dpxWP05Z7EbNGzcC&#10;5W/y5U1Ms0sbvHoT86gj0QGI6w8CucmYMsrJqFi94OMJ1q7Vc6/RrY8rv9hPfHrwweLDkWY8Q2/l&#10;2rYjYthFGzwb/zkGuRxdT8wPP3yKl7g1t+rYPrQ7Zj1q9ED2295kNzJqU/j2GAxHOHv9gpZGFA04&#10;asd381caGpszLZfw3FeuLy80Ow5AWx5njLb0juwLq4J6a/O349Ij+0M3YJQ3/umnt/2KRg875CtQ&#10;R/rs3GtjfRfJHDeNAsiWtgqdr5U3tlF269zxX65vWPyRP22D+dq2EXCVofwexVI/429y1idoXKhL&#10;je2EhaHgvgJY34NPIcc93+P3/Y3u0W9oBnfrCTryJl6jY2W/7GOX99veUHPyihf7U/8GnrpPjM/1&#10;J5/YAJ96SKfv37px2bwi84uMq6o6gwKmwdWFb1InPKmEBr0hyaMqk/0o75U/Wuz32l++xy/S2Enm&#10;93kdLFl3/za0o/fy2ePoMX7ctP/sMaUzQRbC1a9lfTHadEpWphu+zzm0ae+mDhvf3GsOaUHL6V78&#10;3jnvJeJnp8ujsi9ZPDHjZ756xoS+Vn/w9wAsNhZyrL3htTrWxrX1yqf3xKS1i4kPXFbHlf7eHOvE&#10;YG/2TlwY89ro6I0MOf4a0GN99OxXnjTbxj9Thlt1Ca02pOs8bqrLtZuV5HXcm+vqiyQ2rCrG4j80&#10;mF/G3/ppbAxJ/tqux/zO7ctjNFnc0YbA4Jy569oTZ6c9nTFI/X2KUDvQdif8f/Skzq/AbmQXJTKq&#10;U3ajpxzTbrmBCIRNdUpzRf/akKyudfFD1nM6mbhxc/7wT8fk6ua0iw8e8P8LoG81lqLnm/Q/1q+q&#10;e0tp5Lt+6vEURpfPcoPrwthsrcgbEYwJzXuf/Sk8OJEUW/n1+Oaky1tYefz5M6Bj4kP8P+Lv6H3j&#10;4gGvsZhz0DTHyo4OSZdFtDzttbJfW/QfrwH+6te8ELcuxua1YfX2lPmvwepPgVnzemK/kPFMfnF2&#10;uewhG8JYnWP0t5HG58uPjsqHzI5BRC3bj6u71oND6+DTVjho97g+eo5jxlbxpK1YX7xQ+NUFPymf&#10;nV8dFV5gVTd9Hh3zB9i3/Mujjjh5PR+cj/cGh8RiLBma5K/u639tYiQ0nu4x82HV8l15jnQBc4gG&#10;dDtpw1veU85NE+GlbVz27Je/tJM/5af6aL9wxDCwCtBkdYvXa8fiNH5H1SWvzvtmB5uv/xXQBpDd&#10;8ccV6tpYOqz/yNi1Fueb7xyIFzHQvjM815/WQW5Y32LsT9kvrA96XfnJS5i3D9IO+Qudujr02RM4&#10;8+PKu3jhQfedx64/pdOzMR5+HX8mTT5fdCy/fB5EM6aiLRhc/mHn+P+OnSKdr084aovoNnDPS5jK&#10;Ea1K0gofzTuYTtq6Z42H5O6ddnAPBUfadnoG/TUkfA1EpzAoHqWTdtNyUlzVvJ4lAd6t39ArKraM&#10;NfI/hNOJ/aXXt989f+MsjB9y8AQ9YplL/F6kJ5kfVv7iL5701WHT9nr5oLlh8/do4rG47FvYNNdU&#10;5Sc090cgdgDDLngGZvE92g2sz/xOYgNrFri+/2l+U2j43M3CSv7/9ziN+wS92GIvaDklFjbe2qEc&#10;0dVXMxR7bj+c7KZJZ8PmO774XL5cug8dbx7NPz72tBKQ/2vwKLNTdKsXmtXn5iHthu0s2A9vP0v/&#10;Nk+5AekzKNLQmexOI2QC8UuA5rW8X8RVr/LfhagjD65FVrLEUwe5F8/V9T6Sp35r+By/+ttXiUkL&#10;jLlObH7ScjuDu8QCHJPYd7GTL9notQ1Jru7uwO5TYrnjs78RHNujQoEr90mbkedp2lkorL6nfkBf&#10;Gh1C1mfbDs3vus7ipw5kFsSiU+oLMHmt3ytzhLKP/02yLS5vfVMOvZkmgrqYYIOXEQE82HAueu2c&#10;HJ2BSYTXeWZtpj7u4l583kHNieP6ePUIv06AosuWb2UcvRob4W9S8K4LBBNb9a27drPJstBBWn09&#10;KX0C+dTRm7dc/t60YkcP101LOL7P01fx2DDKN53Ed+M29rh714Y1u2082MCzmf6C54N6TnRy4GcT&#10;4iP3fgIN3vhhYpXcjcPRE0YgdnRgT39/4WUAoq3ym7e5a6rlYaHsj9l4+SKvidSOwlPeEzexK6ys&#10;H3+Zp0jCKuX+/qO//PkvlGj5eD3mvBa0UpM2jla+bn7wes7f/f53zaQH0L+1rMPjHltJW6i/2J8/&#10;G2Zr87alzQ+yjdchG9qf8QiOCdbi438PslzbPGEXPGCjdQb2BkLju5u+SPkiNyq2fD/KIgvcsWvb&#10;uann6jfcGfAPTaSUjcntPOX7w0d/jl9tAv/Lv/zLR//0T/9Y/36XDcMvsqdnREgAAEAASURBVEmv&#10;THz4l6UdoNWfuUEm+ovBDoQjiC1duBihrcetw8pGvnYuOOsrG3DS9pqMnbBIU741lMa5HhvH3zWC&#10;PqG3IE2ONqL1vu2c3/Sd8uPDibtsfAYPny2bnkcnOGTbVHE+do4UelXvXN7lMa8NnnGM143C0T6x&#10;yeJlbcf3+uBIpp7HsfySn6vR6/hHOvr1l2t6GHPyM9ouYidt74xtHSMgYPDqFTjvf/o2i5XfxZd5&#10;ej5+QuezfHM1MVjdU+GSB3x/l3YYPPRXK44exciixP6cBrz2Msnvn3YoG2eFw3MufOPzvPqls0RD&#10;2oGX5f0h3Id+aV9m8jJ6rn/lOy/QL5+4rbhuPnneiaxNzat94ycb5n/44x/HX538qKOjtHYPj+3D&#10;bp+Soa2oTge//m4fOOOz9207Et9ppxq3ibmNu+KGXvko74WVgTfQuoqzBfIW9nQnUM90/jGxGVxH&#10;9dUkDH+LgDYxHv19dCavcR1ZcGpX6Eqrn/nRk4TT1pNTnOD1L8c25Cddn1E4qi6vSfz5t5/A4Jet&#10;szBmDJK6HZ3Rr1+2bEbXGVPtAtji3PrPeeL3YdPUC9cLngbXdgJ95db3bgL06d7b53wym2Bv0lfT&#10;czer0f+UuQHWK5dN2jd9jLqprshT5r1B44yP0AK23kfn6NBMXT6+TfrgPnVbHDRtQxpX47st23uz&#10;im4rb/QdXs5fw+KFoFnxQmml9xWpOTpfvOqS/s4Rux4TY+KltLX/zGNP/XlBKyZrsxs0n/WDcOk3&#10;lPdZ6Nn05eXIduBc28k3pYku8u76t/T3Ea7+T53Rnr/52NhPWaauoD9+rMyjGhvxFdctt8gCr3WX&#10;JoYAmij58OPasPot7cP84DqvTw8dXeCz09iLzu0f82SoWc6Tx6kH0X/H3NXzMHdwTYe+1SYunPP4&#10;LzK0nz8c3LZPwRdPGe1EZuiO/ezqa3XDZ8YQ4/+1ST45wFjb+Y8py1mUmVjTntCbrx3p0ScT6Ja/&#10;/Wkabd7oMDzduMN2nqXjbgCTpVzYbc5B5o5x8a//5k6mypu5wJQfWpv90rZ8OjYPD3y4JK55AH5b&#10;550DdHfdo58+ZvoGY5DRVftDb+mg85XS98pXgX9Hl/GXiKgf25ajm77glg9/P+Zgysu49d0bNw2f&#10;N7LUZxlz5Rpu16OCV+jh6RO8+xEnsb9lLU7y8YYNeZUXYlRb/tJskKORhm7BmE9sN/4O/27+nvqy&#10;eDYMZmw0dU46ecZ+KZFEyOjsd0mNu/eNWT9EKJniQNxGldhK33f9XWs85gaCaCwTOLDR6UmbI6uS&#10;GhpA7/oj18YqE+HNenx1npAMcan81yelD5vaEH23/F3/vXD3Z38PzSyERv/ounbddJV9yz94/PCA&#10;pT31wBjZTx+pWwCPnYsmyi+yq8I8Up8n2rJC6PEwv97NWR753Bs2mpd2PbLJrad6s2zq+hVTD9ui&#10;68LaVt7Rt7xkhif4Xv3KsWNycs48znwa75kLudFkAB542KpsUw/Kw1w9mwlujGHXx4lx+v4W0Gn5&#10;vsb9sWOU8dHat7bApY63STnB4+P4qMpkk1SeuJs569g78/qEedvdtHO5Qfk17OZFvNH57cgZu8lG&#10;2yejI6r+rR6Tf6amtRuedtv8outmbfsnBjuGjW5vfsM/P4THLb9+asiNPD6pThMVPa+ftDnJ+z5x&#10;Eonlce/y1IehqX6xaVCmLYW/PN6fV6QOg//8tzdwdU6rN8vGtwcM+hvK4jhy7zbxQ9y/+Sbtt3I9&#10;Oq3eHVeEvm+giY9c75oNPl2D8GR2adWtl9yT3LxNxRfU7pOo/O+0O6/p0ak4oYX5s/yUvbRbtGt/&#10;/snUBy4dnVqvqtzwq72xb46RI74rvMid907Ch78/iQ76y8Z768aMVTpHSp43GQ5Q6JzRMZfgtd+a&#10;tojNT2znqDeqXScNIZ3nVevHLsSBWXea/LV9cn7+rf15m0/9WL3oJo7Gf79FjyM92leeNftbCvr9&#10;qAuL/+IYeyvn+Edp4wn04wvS6gNtzklsWmRkOtV+cMeJXU9O/7d8Bv0IyMVhn7Onfj+zdfU5yHgt&#10;vz0eNX7x0Hb6xAUkbZ82E/1ztDLkfHgDffqKf/t99ePmjs5z9fTP5t7HkP0qPG2O7CP+KQvxS50w&#10;e+bP+v+b2CfNWGTHmePX0/ceDdZne5T8XB+ZOJJGp44Xc/zss993DjzrD954N2NMeNbnH2OVR0TI&#10;efLSbuHXuMlRwftrexbTJG1f+/TF8Bg+p22ILPIA3WZN67QVTf3AV5h/QvECJa4PhwEN+Dqkk4Ck&#10;9ShoAp6EsthkARO9DZe9855C89Te02C8fGx4fJz8kRkjVZojU6M4E6Kh2/TBVfnH0B7xO3Tt7LfC&#10;tLMZ/pUZfTvghZtPcR0NXnL0gadCd2MFWnTKMk1x2dqJh4lx8Dh5J6TyFtrY8g29+kmBnAkQnPou&#10;6eKBDgBeB3bSA9JN3naxfe036O8Tx0GTPwP6l3f2L24Z5WuuyTvlecpJ+pRNJgLZ9Pmpi/BTpge1&#10;LExy6Acc0VXf+IHO98Kj9IMa5J8H3/Ips3zhRVYnLuHFN2DSZUSeuHBMI3PTV5YYwiNlkSlvadFs&#10;p8qP+wRsNGv+6OiKrmnkLvsgrIzXunTA5tGZgDy8fRqrwxp19YGzNsxAc2ThvemlT4dj0xKs3OYn&#10;OOQH+dnhF+vnX6snewB6NpU+1zsAp/8dr+or3eK9oXOmMAJ0efA7PragJ7+TkC6a2iSYBRY6zCTl&#10;0K6dsQENXcSJgaBXK//tq6/jwxlc++1UIK5N1rthkmv4NsjGntmEnYVGd3yqk35n2IQ2/osMflxa&#10;k0o+oNcsRM5TJgY7OgEN6pdffh56rxU9T1pmouEpRk8gt2w0orlWz5UxfadRPvUlNkZwfQW/9TXu&#10;gwvW5tF/6tC0pVNGH6dNsPipDtrc5T/2Y+v3Ym36WiTZTUJPc9FbnbdApezw+zZPYH355e+zUfj7&#10;6tKFhVOPdF5wbbZ8n4V67d8++UqvVJxurMyCRnwc4bUxpW8jXLulHOhhoYNMcQTfeRePQtN4yZHN&#10;BoJAnd7YVB6ff/Z59ce/bV3yix/dWreiD53wjLfLQ7zaBHacpxIMTM5g9sS7ct+60zY5euPTvxxt&#10;zPIrG+iDVxckPp1BjnSLaTMw27oTnPRjn7/5LPLf55Wq85u+fKt86W1j8Q9/+EPL4PvEyLtP89pz&#10;8Zo8PL/xtGLLwSAhk/icj06Z1OeJYThf5/XbYigKl65GC4CAjc03n3yeVxpHB23jafvFCdA/24xG&#10;H5PijbQXlTd10DlMtLDYF+Prm/XXsOLr49fQ0FO+euKojtwyIzbps7DDFz9Wh7ColMhr/Yo9iZNu&#10;HiSGtDW7QWPBRN1sGYm/1AH1enxFT3VOfYlP32k7fE7bTkxADIzuNhDi1+hER6+C9oT1H1Mu//zf&#10;/qm+84S2dsEYBa+WM4J8yOkCXtolv5lKJzbPGGBikDy/073lPjdiTHuyvoID2LULimuzdHwX8O8n&#10;pcMGsuikHRCbQN3CG8BtPT5tWtvJ1HmLv23bw7qxENqJ7eGBjlx81D84NkO1v2xRnz5LDEtX/7Rf&#10;84rLxGX8SOZujrMJsAmsjcqU3vi2fYgsPuiEP+UI8I+jx+Zj+9OzQUg+vt+Hlr5T3vDH9m+jr9gy&#10;rpTvN7u9tt7CwIxdYyO+6aeAditXsXvqDLsAf/wMwg/uthX4T9moSmJsbsQgH8ifwfizPL0i8YYu&#10;QpR2ypc/TAfTleCgcClTEt+xuNzxBh0LRacF5d3f2T31yuvk2WtzN/fHty3RDn3hRr5TF5WxDXN0&#10;X7ffGL2Vu3aE+MZEytgr02tzEu+Y08b50KvtT2wCTU+8rK+2j/g0bdz2NfqlxWU/uft6QDLQ4gPa&#10;viSt7X7wQH1Gdj7aP/jKuk8bnzQ6u96y0S+C0Ss2Nid00YUs+WxW3mDae+OAL9sW28hYeatz26zg&#10;t6/THkbPnRvscDMFWplo1o/oJn7YMmMXeo1unprzWuXxwR5VMTRbBuqVzV83ArnJZjdi8aYrn5I3&#10;N7hpr21kp3zFV2DkzXjEpi898P7qq7/Gb1M+dGb/6s6f2mL+IvPNm88bP/hN2meVN7ZNPKCRR9ct&#10;y9WBfuqhMqLPh2A2eCYW8OWbkJUX21qPk762LRvXNqnJAMrWB9BHPSVz3iox9R//+QydWGD/3qXO&#10;D+zG07hwbSvT6wtfuGB5/nSe9NRurq1bRvTp+DDHtrfsyeJkf9c8/hGLYo/hYg00PiPDTWDV5/wU&#10;SjPP18oxx9Emw2u/kzJ0Ti5ozI+bDuXGx7NM2IHffiDSRbsq7+1bGzmJybQXK7fyor8j2OPycGyd&#10;S/adV+SDb0yq3YCrDWDv3uQD749uYKFbW8nxN176nI8T81sO0rooHxo+puebjLP0r/ixQf/4eeoC&#10;WfDHrmkb+MrbCrSh/NW6Hvu/yCsoO85Ov6Mt3reK0A14+wteIz/9Y8K9Y+TIotv6QjsJtO/POmzM&#10;8reMjT9TIO3T8RGDrtUNx9JFJ20ooHcEHv7TtxJM3l3X+ZJ+8Ke/nI19dar6Zs4/NyfOeE/6119v&#10;25R+K77Aj9/4R930qS9zPeO0px5VLnrKN0cD2q2RNdfO+QRfsWF+odylS2OvsYQ0ADffPf/Ql/Jt&#10;XY+u6+vFo4d5h/5r22RpgD0tn9NnbnzJWx3xM97rutEP6cOzcb4yxMf3bYPW/ygH6CRWtCFiwV5d&#10;48mT9OHZj4iODuOrtAeJi10sDEJ9K2I+EQvxDZ0en+COFcameYAhfLSV7z6dcqJF0IvvFbnlG57a&#10;lPdel5tFyjdv5s1bb7Mpbg7VuE7ZjW7jG3qQOWPZaTv5uvGQvEjoWERso1v92LSvcN2437r5nBeS&#10;NTrS97cAb0COuJv2/dnWynvKH1+6fjzhU31hNcTmJN+Ns+TxYceqJ+eWZ7xlY5EGK1/ZwJn2bcqm&#10;49Dg9YhP8r/83Ret123HkzQL7M8xOjSvqUVDvnmnXowscWR+L337s+nvUR0IXfvIHJXvtjn42Ty1&#10;gaKklofhaufQSSNjNzvxf6cuUO34iq3v8hHLxo3gp1PPBDV6fY/Ytgbrtcd+YsOm8k+Zl4kDbVn9&#10;ET2UPbBeVz+GZud9M/JLnsryCugs5tiBl2NSyqPj4PSln2QT+P37jAHEd9ZOPnYjU8RpX3ZsOH3p&#10;if/E7Bu/rUgn/+EL6JVRVPuk1l1654/9tSP94eLC72/9Nnass6Tep77xlPn7zqm0NXiFQ/PRS4NT&#10;HjmXxhfaG2M1PjX2W6jMuCb3EQ1MdxIvjE+cxKv9m7JeHw/v1Zl9/cSp8LRRC03HIellnIyeL4Lr&#10;Q0d/0pQ1g/HvhzMPyP88P4+1+sgvfTeB443Ed8dFmet3zpuyF2Yb6+L5B+OeEzfYhkVh7VH+C9Wf&#10;fY2viY9v/MQZX8enO2+Fr85gJiYAex5Az7igc/2sfxgDzRxoYtNNO9PHZw0vbzL4mY+qw/Br/xQ7&#10;Ps14Hh4xKdrIPjKNWdcoycZ/x0Zmi3ttgkjByxhAbFCQDjN+ZvPEGL0Xlm3jT4FeP1cApz6/fPuk&#10;U5ZzJfaV4w31fRAcP03/CpneaHb8Cp+9/Db+eY7h6oforp5G8dEjtm1bMH6SN+0PVdS9kZOxSh04&#10;/jPGhr88bz2d04cPP0uZAfZUx+o88yc+tJ7Cd9O3nToTOdpbdj7oymW+Ru6c7/qw/mT5iB83cPWm&#10;nsvPdDaHU/fM0cHYPDEyfGN/4PvvrQnzby/zNbYWJ2Xe+CLwwI5vXKp3aIef2Js6IU/6HqV/ms/i&#10;St/+cG4yLGoi6CkHeTzZDX7JvT463jFgXAF8rx6ud29r517SPgQ7f5PHnoVRf2zbPo9fzW2Ny1oG&#10;2g9vOdGvBYxFfroeNFHuyld8K19Ax7jCWW3q+lPSlt+0TceW4Bi/L8x4WLv21NP4QGx0/Nc6ovIP&#10;4PUzICt/5pEU6J/jqV+LXz2KSbd8Urf3jS3bfhq/33Nx/ODufqnyTrs4CwMCqZUsEgTETwne2+Ed&#10;qFYRypySDu5OrjDGa59+Kk4nXoN70zACPpDeczxPmvTJT0cZPfYa7n4YczJe8BJ8L3DwfNChiLx8&#10;d5CavGmg03ieCgCjC2nJkwYeOvbq+fWQ80z62dmaJDhBG++DNaqNTexdnwiA4j5NrC7ND97y0Nis&#10;3nTR2G6DqFLIawCsr47c9LeRNX6/6U/2Bw+3D5wv7ETNNXvqu56P7+4GZGnWzr1GqDPbivpIz0kn&#10;wTmuT24/wZsycPaynG68eHgQru+1YRvMvV4+F+rIiL8WZ3nTiZ83Hc3atjg3n83j87VnaTfvRXr8&#10;/CKeD//Sc/YF6G478cObX29YeY6b/1rXpS0O33FfOkOHpcOTHhs/cU/lv+bVhayjQ+M2eBZ83r2z&#10;yPhZBzQWqW3S0fXzz7/oANhm7V//+tcsUNggtripM9RxzoDN71eR/XkWvvno22+nYRX/jaVj/3eZ&#10;IItRDSgfaZ9syJFtkfWrr75q3tYp9oHaEf4b36415rfvNbQWFjq4PO0UejpoVwxobHC5i99gAOsO&#10;JE+nqJHvgCNy+BeO+iqtxftT2ubwIXcX1+ljQYpsA9EvvvA64jO4CY/Snw6PLl9nM0Aa+7rw01KM&#10;gcorA+4vPv8yNsUzEVje6bwMWAB9LRz1JNfKcmH95Hifb/wunrJxV/AueLYfaXlcfo7sGbSPHsuT&#10;/I1pfETyXR/o3PaNMMgAr73TNuUtrvhc+sOvg9nvR3mqTsEZ2cqOzyYOTMRmAz6bt4nPP+SmBQuT&#10;f/jD7zMAmk3SGWyFIGqETTfYTJ71ib3LP7r86R/+ofFmc7UbDsEb372syxRjG3u//iY3S7AN67Ux&#10;6Z0INmxim+xH+aIeWK71jHJIzIx9U1cm3ff0majIheMINv6d28TaBQPXUAx6wPDFK21WdJk0E3BP&#10;tKqrpx9PrLnGFx4eZM1m9vAb2axnV7Xs+f2FDthM10eoa3/+y58/+tf/+a9pM7Jxng2JT/70D9mI&#10;F7+jj9hcu+jbtqL10uLqLJq33qbOyQc7JuoTR8HV3lP6fuJcDIGJr1Gsk86UPRlg5fbCV9nPQoA8&#10;8vjj4cdcO98NBfW3TyWddPbzo8WNDtajAz1Wl4oILtjFTzxKcxZ18Wc3+fsxIfHMSHm1jTGOeBkT&#10;eKIFFuKXfxModoH8BTKG78jDQf0Ej7zTFnHQ2GJcwzepM52oZVEr9afXSfs0bzCIMlnYDLdx9fFt&#10;2VZ3Z/sbnPRuG/KIq9BReczBKqfje7jrT+l0fAIc9UHZH2Jn0f89f502rpNaiBes7yTh6fp12mMs&#10;ZB0rvLRh+rWNR7Gmbv1D2hS/Qe5a/FgwUcb44T11bPRWB6dvtMDrJin928R6Y+/YkdJ5Yeva7Yh+&#10;fdLrxBzdTJRcry3OfdoXRq/aGty2Hycvh06ClwZO4yP+Y4/+pnU0dLXnxPfKiYAuQLrePgyPmx/d&#10;qkts2nJ90Ad3aC1GTB+6ddBx+xo4C073evg85ZFbOrT6j1x3IrfEOa5ujujhrz83T/rzow2cjTFs&#10;pq5NPLHZAtbIfMYQ2tsf6AbH/GDKQjtGt0mfsQHe0tHDM5luexd6uj15qH/TVsGVp5y2TScP7+Xl&#10;Gh5YG/kHj13Qlv727YzLRtZsXMABeNnwXRhd9B/jKz7Uvz1h+Lte2YNjzD56LO76f22JKqXZRcPF&#10;c6TbDdOPj23V5cQZX2qnxHHtSR/09tzE6no/D57Hn8V1fja3b91vuXu+5bB+kr40q899vXTxWnVY&#10;23Pxokxt5nuyij7lc8pPnbiau7KTD++GlSn5zlt+N+6midmth3e+c3X3huW/aa6NkfFam5yXd5Dk&#10;+9x5aMV4aQVF4JNsIrjeTY9dYLZ4JB70ofqSvTafqJwTz1se2+6J201z1B7hoa6gA+qCMeu2N/Jo&#10;s+lRujq1zI4ftn0xryGrdkbvIAZdjFvXmfYTLnjWx2nrpPUG0/TRnpIIRjdh4YHaFR0nuqdtnn7j&#10;Wb/hmUctzdotna/58oaxme3ynvUAXm24kDdN0pPP2Ic3f76s889yLk00N36+QRkqu/HFm0c+XYAi&#10;WbtHV2Pgp3+rR3TtsT67uNf3E4P9LVIDqQPw/YGes9d5yioJs+mXc5sd0uo78XxkPHQSZ6Eb3RIn&#10;5hfpJ80dtTXVC99jx9u+CvWsUaRYxcKnn5p/zMZcN+tS7j8Fr7+NR0+6hd5Yw3h4ZUv3FJ+x+uIU&#10;MfIWVv5esyccerl8on31WJxfOz75kfnElO5a2cTaZ8Y5S251fJ0xOnD5RRM7pe/PK915O+dt2k1D&#10;6oeuU2bzFjM849OrntOl8XroVoOmvdr4pA8wlnsd48149TV4y3Hi40N8X5E9LneBeWhOeSVXe9XN&#10;zxOHGf2l8h854qPjq9RlnKrrbNq8z6bs+9ZxFBlfyD90cNeurXeuwdq6vu1NqZHxNr6cjbfgHdx4&#10;uOs4idTScdnMlW3szDi1479MXJHgqTUzX2q9S2yOzJWdI/OSv2tIba/ZeW6EIrM0V3wZ48fa2uRG&#10;cCDNuoH6AtBtmTYhclzbMN4b2dq31lEZ5yWujeW9oe0B1/Bm/bU/EbU4bJxN4ugZ/PXjyt5j30iR&#10;McbGt/R+oqd2dQpMOT2Flpes0HX+O6at6B7Vuxs6Vzu+Wl2mX0jjmPZo/Sv+okBJo0GOmVekTjQe&#10;wrL5SW3RB295nbC8Rb441yZOWT6T1weYld/Jepw/TmJrNpCUXdfOTrwobb710NSu62351of6+DGl&#10;PqWrNTWbgX0V91OVtvOrj2Na2OaylxodXx7/iY9pj1WlSMxnx89wt+7seINOp1srz+WN8cq8VPnV&#10;0/V35XjiPrC2znmTaBpFkjeXEZWLXwA+2mx49dNVtr9Eu7qP/MRKlbLGuFIjcAuA7OTzxQOSV9pz&#10;PCjP7IP7S/IfiDlZMcWNHGOvp37JTz3uuG4Dla4h6ts+otKUMx+N/fhsOZLTm0GC3zop4RWoS78G&#10;99gF3lO38Yd2sGfHEPm1JcfLY78m4u/K+yVfbjv2dzH5INLMPfHnS2O7+tAYqr6suzveHh+uVc/5&#10;wlr69M0Iqi861rl8rCzaFwyfR/uoXA+8tlVW3+qjYpz6DRXejpuP+zvem3mA8ViwT/neMXHEtCxr&#10;d0rqqbs2ZCxC/xg/ntJ84mlj3eRyBGhY7iDTSUbDIiFibo9XIK/J4/Bzl81pcPtKmhC1MTrCMWsD&#10;4Rje2M9EZs7lgzEKrsmFiehUgCrPqgvggupGT/nFn/O9+2tJJluQBy+05LcxlQEOP473WZ+U7yOb&#10;viNX/p6X/vpq+uoXPLLgt1BzN6lXwLYBiKU74LjIa0ftOp3wBkPXOaOvwl3ZgqaTrww4NUKJrLGv&#10;A+SwOmXA/6vXbgTfMl+54YVf6bLybppjYpPWT5tPLzIB2gf9+mWKIXeGbccXRLblw1cWUthtoOLY&#10;gdugYAn1gd+EfK0cx7V79doj3D3f48s0VxMO8jcOpFWPo/9jAHXF+PJzXHv3iP4GMdHySuI2JpUX&#10;vzkuLzQPu8RLfJGEDghufitnZbt+8OCs+/riKf2GvaoOvIj2AJ7bcDmvLuwX3/mTtp8u2lu4Tzl6&#10;kq5P/KkDp6Fev3YSm4UEC09oPdlncebzz9IuJeCVYzd6sqjWtim6iCtPm+Fhc3gB7uo7v4HkabEp&#10;C7/lqszkuwOr+kvLq93AJ+6OTt2Rb/L8kBWdAFnqLF12UMh+H5Pd7zNoZ6uPiZOJgCkBnqX/PnJS&#10;P/lP22agT5Y/utjYPqIq2x337mJlp82U7777qguLaG1idwMoBNpvvLTnNpwXvo+/ADu2rV/+0sUe&#10;uQs9j38WbLi37mXhBLhbuYP22Lo+Xly0y2valvA9YbO4G0Y3rjo99XsHlomi+HhjI4JG9qkT6swA&#10;nz3OeuL65s1/5f9oX6YuL86Uy/geK2XrdcRv0j/wnCdJPHVIly9yt+Pv80TpP2Rj0SawJ0Y+zZ1X&#10;/PqoDzFYLCsXvLsQF3U95eHVxOrA119/01en4mkz+EOwfvQE8oK0xkr80UFCBiIGBpvGK+vn0hz8&#10;0kmIbT045dP6tVY3fb/gd3OAnGsBY9u628eLZ862ekw/x65McH90h/jEytrEZn2V19XNk20WSUc6&#10;nOVvAfpxA1DTZ3C3ejp+840NkLQJkeW4TwD/yz//c8rhH1sPLVC+a1nMAtntJ7L0o1sPl3drZBDd&#10;bDGb+NP/yN9FMefsUPdb/vXXKc8wVv6PGA7u2o8OuOYbUN9xAoXyUV9bMscxm99yO7T4t+2Ff3+0&#10;jIgDfp9LGyz/TdqMfepXnnL6Nu0UnmuDeK1eYsPnFwAO4B/05X/8gNfmb95e80cHw/QNvQUei7J9&#10;cil0IazceYWNviWXiRd85um2iR2y+3opsox5QmfhA94NFtPJHv3UH2O+6OCveh+aQ1vymi7fMCpl&#10;GNxq27Ki9cJLWY/UU6auxcprWF9I33O63LpXXvSe9igaRGf2Lb+2/7nJ4Z8T57/Pa+LF+PRJ4XNs&#10;UV97x33LY9sJMqe/0k7pp8gIVeXf+uw5PbdMN06k0ZcMdee79BOu5U+7l3KhCDz+iy3t21rqTT5f&#10;FnkGz/Huj/BrO5cjmD5ixomDO32d8/3Aa/mGhs+8oUjepstzrd3aMQhfuklJ3nNBqkEw8Rji8jh8&#10;VtYek1sfLm8+iBZJe+oFlz216cSHOYi20ALgjgHH1Gdcbb/S8UToVsZusOKHN5FRv0DN1c0RbBw5&#10;nzKM72L3tq8TBzNtgOPa5vJn6fNGZ/ZMn0wHH7p6O4Z87SBYfUanZ1k1M1/o1MmJ1dnYXhp9QZ9+&#10;DN5337mbe14vvrbcPFYH/mGPmF5fbZ7jlMXTH8vDkZfr7+OvsYNdJ17jH/XKdfFPsTyvU2763xPf&#10;62vtLRsd30U35GjoA8f58lj9yh+nkwdXG7g0Y+OW5ROvfFMuFhaX9+2v1anHEwu4oFv8yjyy6dG5&#10;6BkXVo9LL7g30GvTVtbmv75ePEd5K//GN5Z6kzgAVfeVvMWd/PElPtqcF/KSRs7KFBvjveGwfdB7&#10;i8z+4r+O1702MlC7Q+8GZuNpY72NNXk2fqVpL4ANezz8zqH8flIublDqJljqR7QpLj3FVem+e/pz&#10;Y6np9ZF6qH3MRt+ZL7FHv925fs5LU1xt2jx1pl4D7Yq3QdzQMUNilg77kY+nNsiC8jzJb+w2T7DK&#10;JzfsHz5W7h3nRi/jIzfIBeUBdDGW2CeslseUyQOt9WTale2flNnk0+fuPkdfecqWfTtPSckuUbPZ&#10;Nrpu/UI7WXNUPrH62DMCB8f54MA35hjcaTc7LguvTXNUro0hlMnbPkyf8osQPLk2rPRTC+Yqrevx&#10;L169gSyZYgjWxjOfAT4IZs/5oJY45qS44TeRb1y3Y5HTrkTG+76FCPncyFDbQ2wsjYmnrfa1wPrL&#10;vnI4eh2B5ziH9fHqKPWxXhP9b+CjiYWn7Xf+nn983qxwl8nmOaqza/54NIn04998bl3Ys1DZ58L5&#10;1mNJHTcd/+/8X/rat9ZLu/k3/cgmKyU5cXLk3nTVbRj47vh153LVP2kjb/rQIvnCi4wL0BVO+mud&#10;PrTI3vHy0eti9cIPdzpd+lHfjxwl1yeM04bWZweHfp0TJ39iO21Fo/fJkc74Ld0j5/Ae25WFjcDE&#10;Yz6sfJu22E/hCCdjYU/lGyPyizrR9iLu6ZNeiTFPg9HHHCPBWB5E4J/96fBIOV1+eMTQUUj961sw&#10;wrt1Iunq3PgiJRw+jzl61gIqJzg/vvcmi4yfclPblkc3p5O3thGxTxA7/zFvGbBh7I/d7/fNV1cI&#10;bFnePNCCTSOv5wootLvpuHrs0QKHpzDpVanpv+SdVmTaNc76NSDjArTrw+pwqtyUUXTxF57NY1du&#10;cJ3rbcsvZtepdmD1npZwMqm36Rf649QGbSGI4uMq6k1+4EaRk/Z0eN/QGCL948rpvAYjbdOhqd+k&#10;5TOHMfxDN7R1fBW6FHHidcrq6fOogMEBMd426CRtf9Z2X18hrg9Uh7Tbjo86sW1DcaawQrUkj7J+&#10;JPzKycpum3503H5wybbMe0zi2rX5Hzry+o7Hlm79uvjS18d7lMct+sa9kaRpSWyvnPR3GWe9juCl&#10;f7g5vB9yJZ4yxWtOBZmLHA7R4us3HuUZX7+3r3RAGYj3D4E+uzeLh5/2FL/5XGUTeuXc9a3kb58/&#10;Kg7+6vMhGdJWG+W0Mpp+7GiLeMyLgLJZ3L1u4v/l1/oJ+X2+7Ma/e/Xz41Hp5xknRT4/i4HOiVOp&#10;tKlbxmKW/+Z66j+Z0o1n5gaaKaOHLy+h3pZSSJq/yoq8BfsLYO24bXS+PJtuPWREDY0Y2AJKyuLK&#10;bHq+pixOn3OIq0dtCrv0F2sbuo4hoqcw7Eb1pevGz4N/TvKTWaPBPYHS4HAQpffz0PRYuuk6Y5Pd&#10;uie8OjHRKafhMoFY/oSCOmJOH9+Dc3nmkTMnY2AknIFyeRzdbtRbFjVXRxb2/Nh603xIH7auTLh7&#10;7jj4L0ptbDz63Do4NxlTiPtZXstXeoPRgCgNOv7FuTqcTiDTW29eEEZmmKAH8vDZ8+oZvN+C1Xf0&#10;eoldHklafSLE1QMp2j4WSOC0k4w+Pb8CT9zCfUB9NVcdwDfWxgb8qa2iPXyT/E5cj39QyuOX3wK6&#10;gNfH36Lb/OoSWXzx+gNnfbRuifbjrxCSuWWy/B7HuEP+fFLBlX/9+0xno4n06r60i7fXe+Rj8sHi&#10;8OMCPkpB3q3XpidjUI9eLrbcHnylHF8Unx0ZUHwcOQ2/jKothjSmUz6OBsU/5BVyK3N0OwvxkfXl&#10;l7+rndoOT5x69Z663lfnnrsAt/GaCXhkJl/7Uh3CA+zAXJ0ja/3Gh4BcdnybjeWffsqTxOz0F90t&#10;VqDvbw0Hj+8z938B5Rcad+XR1Ydo/L1OyLUNxx+zaJQC7Sbg55/k1Zzyo8+WJ3w6On6fJ5A92be6&#10;Eqg9LZx0eZvf8jj+1+HxA+stwrPPYpVF29aPZNgATnLztizxHrtngWjK8znwQDBldOgsMsSeLjyl&#10;43FXJ3oxqxPlA19dvEga+DhP5FlucDd00xscyiioJ9bJoCffdEAbXqC/HXsGxjMZp/nEJrnsAejl&#10;r28m9ehMj+TLGx7Bi+593X30xaMT559mc2xp94iuOEno4l8GFX/Ia7b/lM1fr9Xjwe8Tp198KnZT&#10;n4LMDjR8NZ95bZ5JJPvQeQr43/Oa4r/+9S9d3NlXoNSHR3h9z6fhtb8BKYtOBpxeez4b8V6xlVfw&#10;BNC8fk2+9LkRiy1if6D+Cq8eT1rpKf+A1upOvtlaZR55U6Z2pGYBa3mthEVMvrFB2/LjzzPJ3Mn0&#10;6rCLGHN967G8nkdq1kdxkFfgqbu5ky1pnuj45qP/+D//8dG//7tXQf8+G/Z5xamgSxMw9XV8EeQT&#10;GxYZ5+Y3PNVLR2mvxy/S+F89AMrYAvE9yRPPQN32WRh9Tzkd2bU1I7Ute9fwxBFa9etv+Y30hc1b&#10;XmywUUOP9SNc8Q7g7Wsj296oZ0en3pmdcpG+tK3PwXGtjdubT37KmwgA2x6yD3+68sbUYfU45XDq&#10;KprakTSALx53OeC3vnJcnJyUhm+9xmfoZmxRndPnvHs319qExmFoSh+7jA30fepK62d4b1vSjeMT&#10;h53gH90qsGLXn1OPW69YGT9vPSBHvaDXaFpqRk5aEul1+yKmPvzHbnTaxn19NQ74ro95bfu0kTc3&#10;KsDjg0/ffda3EOgn+V27yfXkLB83DgF6iNuN3fozsXzDykVbu44u7Jfno4x2UbQ/zUFYYPEnDiaN&#10;/YDsxsUrXPlublq8sbEkw+9MpuUP3xNfh0/LM+erL9/fPHD6NJvkQLp+dZ50i1/FQz70Vga5Gj7B&#10;2U12dFtf6htxHHwO9gdG3vgLr/VDxBXWb3M1+HDA5u1xcIZwbZLnfHBmkuuc7uOT0Vsbu+3Y0uK3&#10;fndEA+RvOhrp2w7gvTY41w7c/G7Zw2fbGu2vGOGiKYfVZ9KfcYK/PB9vABieM2b74YfhI2rcFCJv&#10;gTyfBXlrh7Q7z7X812nSF3Ciy5Zx9Up7Kt70KfzSue2R+ZB/Xa+MjrPDUFzAW912HODaZ4He8MhZ&#10;8LCeWLzxtO/6tbcZT62t9Jy6PBuD+JDfhckwo8OCvIVNlbbp+rM9v3WsDqtzWOB/0924+Lu++azM&#10;zXNs/uoTfPbEkBf2Dt+hrg5LN0n93nQXK7O8jk9vPZ3DNz5zdM1/C9uGlP44iP9c+4jR7Rddw8ej&#10;9S9jju++Oq/pDG3lZJzYBfdMAbpx0PHPlAE+yveGt3lladQqLZ6r78xz5mm6xZcHyFFfgQ3i1t+8&#10;UckmbNOT3/WX5NEfPnB0luhprLhWv+fmD34xRppJz+B+3BsyyFUPfsiYHLieGFSPxeAzHvESm+g1&#10;N/BW720XtFXSfBZHPdly2WN1iM9uCElheUYbpcW4Jxr9Dn+J+NxHtKtXx4aTWZwoNbppBXLeDaTk&#10;lEf4OEo377rrTuMn6cMKXmhOPA7jfJ/8XuORk77m9fCUXv6pk29S3533TUSHjt8Ke50L5aUXN//M&#10;98kOXpjT0yt6UxwF7UhUis+n36WkN+TIxppGPa9u46NyTJzzZ33FMPgh2M1p1y/iGi88SsNfiQOM&#10;jvrBRlIfPWxqys+/NhYm5xgSerwpO+oMv5u65ZWELa87r3aiD/h+xKO4TRwqV/PWw7x4xT000knE&#10;m18+BCt/42w37m5caevDnf/Ir21OjhynYNNrbfIWKgtuPrc2rlfuzd85m+UZXwK8N6115zDf3xjG&#10;10bF4ylcNPn4+STQclS+Aiyw9u/5vYH3Oq8Eg9jTO783CKcNM1+k79zI66b/3KBGg7blT1/QI6gf&#10;ua/mTdol8xxxO/Zra7XB0TG8kP+YTVrymq4l+TFtvkCF0lIe7R6+R+8vc/55Y9v0X/L5zZxx9d/X&#10;j28etpuHq/SWQXj2OvVyYXQ6cR57ls7Tt2AoJr15J2HLe/m8js+p4SObHTavl76bz0eXlWeDZG1f&#10;no6b1vg+UbdpZKB33ZuJ+MYcTtlkPQ/U35mv6BPnOuWxRjVlvl6/QbJxJis8gWLMt6/CXO9Vctpf&#10;x/HBR7I6rn13uzUxsnyGp3nkEfVkmjNpqf0vNpDIxmPHkwisfZLZ8dPpC7WFja02iuHlLzjVrUf9&#10;4+iKV3HDi876GfHLb+a1+4BH6RP4pVMeh195Hlp5Ayrq3wdkk3v79X5D4PLHbX2qL19o9dyLc3zQ&#10;8NeVt/SbVLwj+EGTTOf3Nfy1LZ7r3H/t/zg/7VVYAxYxiZKCfbJPXcvVg/fSFGO+bh35ppuLKYf+&#10;Bb9ty2X0rM1EUPrQ5evGzmlLpSXsladyPXWhbVh4qFs7JpS2a4X7Bg74W58uFV+eEnDZsTpAus+X&#10;SBqSD+Utzn/mePvrP0P39+K2DDMupa+2Tv/Al9Pvjg/ZQ4/R5dk22SA1jnsZhS8lbyy7mZtj9LBu&#10;Vhg/TT263PsgXrtvPzY2KAPO0QNWyrH6ndrQ+YZ4yZ8bEEktrKDQlrzHw28wkk6noT1JJ22v5ris&#10;PtmNg3aSGpvk+NyKI6HC5vUaXv4oonGj6I9v8ttyP/m9qWnJGWIB+tfg5vkCrxY+F20raBEieyuN&#10;CccN+EXRdqzOBcJrGbdtnvSayncKNfjNz9GdZyrgBFMMPTq1II9QuJWZY4vCsZ9BaF5Ok1RwLagc&#10;4ZkUGRnzFX/eIP8RzO2IRlY9H3o8DDjgmJjiUZ4NAmOj8E2etJt3dSo9vUaxHnwl/Qb5kou3+ReO&#10;CaZkX3DuhQLX5P8alG/0DCIm5UVvH7z726HxFz7La8rjcKVLFXhKKU/cjk5yNu31OZ5bFvIWhu3a&#10;LnX8VN8dpOS+4Ct5dW+58odJxXEp2g/JOuwevJYvnVum5Bz5cNeuW5flcZezNJOZBYOd8mRz4ppi&#10;JpAPmsuPlRGZXaC60tGQu36b9mM6MbaLYoPU6bg8IeK3ducJ1jZ0yVeuEV5d4G25JiH/p1FteQ9O&#10;xAUnC4Q2SzJI1un2d4u+nd/93d8IdVe9Dt9dO3S0CPLVV3/pIMwd+57+1WF6shjA0X6YBFlPQctu&#10;TxP77QV5cNVXCyuzGM//cA3A5hWW7Gk9SFnXB9EDvgVMttlIsdApj727eIOmeh7/brsynVJVnPzg&#10;+Y3MLrZkQm8Stm3stB9jiza8C1ohJaudR32K18Tv+njLF94CXdsOnbst6dbYCI957UXqeuN5/OFp&#10;6Q5WtsyCvRPKTtjiN3SAPLD68ilZBv09RtZBKZ4v8m0wy8eXrI3V1U05hOuDZuiSRvd8PCUN8O7E&#10;NvqDKb95OrJ8g8tHG9e4LszTHnl1eDZb6SKu+NagTv2q3xKfyoTMKNl4YKtX7HaRzpMV0eXTz/Lb&#10;wnltuTgAnbCFRjnQseWSk7u+swXUH8kj70ebPYG7/FzDWV/vteMLwP988Pow8N/0N0Ed2dVj5NL7&#10;fT4m2DdUx7C86yRXxSMte+KUpXaFDnf/rRyk4dG2osf7fPTId3Fw/SI3j9AlVic21fe/ffSv/+Nf&#10;P/pdNtvVh//+3/8fxYFkyk1/Gd+v/+e1b9M/qpc2zMjPV3XxSmR8AF8rS/VzJnmDBx3Up6eeOd+0&#10;8uvVy6+mh7eNNLGCv6NNKjGmPfDUvzLqK/5y7ITwCCTjMUANjfEKe37I71+ND/MKxLxe31OQfqNV&#10;Gn9rjzy5S97+hqE8/KqD9ib5PuCTvB1Bvjy6fJyJ68bN+qtlEBywtvciX0pHFi8bD+Kz4OaK8eUz&#10;9sPgwYMfbGJrhy1W74KGV7wpQwuonlLZBQYxhL52XHJW3vA+sk5ZyaNzoyjHG9hdUDfzt+2XtLgC&#10;u8CTZm2HS5dtD5dPj4cnzq9vYls8XHlp3+bw5sezUJf4aF+T8rS4sptk24b1piD2nzZx+5KQHV23&#10;jFxP/KhrzvuplXPOLAsYynpwp32j4+I73/7RuTcf7CaJsaD2cnCmDqGrbaeuswHAAct3/De4zkFj&#10;75K9fSCazj8SK3DJFBurN9qV+zgmNrbl2nLfPPhg9Z74bQvThWx4q99uEE68TdwN9XyzDx8fdPe5&#10;azbQc3XFR/rWkT3itnjLf8cPi+84n6e9omjsmDZv+1F80dNfHymOXM+G78StVzIbH+IJ8Jl2ky3a&#10;Kr8p/FVtkD5ylPPU75Fx2ozTl9x81hdo9QeuVxa/ke8tLfgYTzhu/lOeekE/9eI5F1zebALjl/XP&#10;iSuHyATaWnVFzIKeuz70TTt+WB3EwFtjpfxpV2WrC2Qbi27Zut56QJ72vvqEjp3oatvRxW85SYSz&#10;sbf2VLnrSzo89Ctns+m1upaPRYzAne6NPHQSWxYUN/+eN6zfl9fGIZ78tTo4Lrw8n1RpxWdVZTrO&#10;pifey786KJto+ujf1h9HBnqfm8b1QtNDA0bWy/Zn02aM86pdI/e0Wxb66WyjQ7vmhiS04mLH9CvT&#10;WHWBz/jw+7/N/EF8LU+64enY84Qc1Uf9Y1Py1NXP8huibqITX1smd/tmvKMuGLtsHVKH1RtP3943&#10;p0VY1Zs4n3M2kLN+Nr5RZ7QH+3rJ2pI0dPVruEgD2oEdww3etl/p62P/2Ahvy/dZJvXjg+f6QizP&#10;mBp/OGD8NPz22nE2oKdtm7nAzHnpRB9v7+H7+khfljLatoPD/d5wZRzf4HkD2vsJwdoRvsrv8eRf&#10;CaavGz1PfX7YdnMcW6TMmiJ/Tf72w8bVcV70TpzFFw9YRLTnnP+B/j3fV3pwkvImGdX54MGa+itm&#10;PKCQdtvbL37KdlrekvXADTH/8ZW0NN+BrV9pa8NXXG7Mdx4DJWBfY29q6wY23PAajYqSr6m/e/VL&#10;R3QnBC6UKlObxWi0Dv/R/UIqHTcp3/oLo+O3O65umg+eh6b0ySwvSIeXOvECXimr/GYu82wbqsPB&#10;m3HbtD/lc/TDvzrmWNmbHqSWB+SVleP6n2dW1+FxyUVzYOvK8iBrbyDWDWxcPfBzMna8bHf3aWB4&#10;aPZpcdeL7xyoS4XLlo3v6pP0+vfKf2Nccnxs7O+GDPYZ8/+YdRpt1bqhJ3GAmPnJuGW6trRPszYa&#10;DROv+U6s1LdRRttX2xOP6oX1iJ3vjbLsmP67TykePDjxRFHmNc/mwnntc9pc+MbBbt7WBnbd4ayD&#10;VO5xg/TeiJt6qPy62Rodf8wDVGy0xkU/8Li56/ThZ/pfvObT6+GI+CD0r0E9uWHqzRk35AaS/GIA&#10;8wvr8z5kkZQ7HrZc2b830AbhUM5hnui0QRUpNlr8aYPgXXpurDo+bJR/FHnIPfzPoULQaH9SQ17I&#10;/tAFOvgv5EXOluGHaDZt1A3mpfeeLr87D91etw8Uq4lTfQb70TQ/TKyNFpqu3I+exyZ9/YL4bF+W&#10;mOhYLfQ//jA/oVTb6uPji+StDkv/oeNv2a/9X2j9Dvsdu1C2/WO8uMAvrcsSXCSGfw3K80MIHBGY&#10;9v/Jf1Hb6ganT8+mn1zQT3myVvyy/9HmBIGtfbMYvfOpz44cuuLSssHMNf3n1Hcy/Y9eg93s0pR4&#10;Lsfuc77sN2uPHQvSuyKeZcwfYqXHtFOATq1H2q3LVnnTrzr7L8JR9Jf0/b/l/lrf5bPrHtfoZrNe&#10;HO827UXGuRBrQtS4FdRXKXt+mQ3zU17xWzCbD0dJbt9TwvvrlLskMdCYUFRNd/1ElrfXN+7IoM8T&#10;9+YnvjZTWT/fdDL4G2cvqX/56lHnDgqeYNrqZ3yd7GNL1ncsnHRRMV7kbI3MU/l0QqfDRSi/rqvR&#10;VEyHnAH0Pk3SCVL4fJJJHZ7uYvzp28Fbwa+PnMYX8zW549TQRVi6kAdJC6D4z8rZzMvL9GtDefDw&#10;moKbAtzztfFDDcywC91DcsoqAQXa4FVh5ffkXf1zPbpPxZzzpIV25W0jjlfTShN8QZBe/fTvsh/A&#10;gzvJQl8e0Q79Q//oZBLXihVV0RSOH4J8XT99YQJV2HzHY5/02qBCnYCK9Bd+8Zq29amjv/U/eh2g&#10;tBcQGbd3l74qNC/5veDvKWs4m7ZHPGsz055hUlH8Qo8bd8/3WMTf+Br+9IF4fOgsCWQsPG0Y3bfM&#10;m86f9elLerTjq1NeyeYZvFfHPcLdczjle/Bv/64e8IHrm25S53tx8fP/uCZfQqBp4bF5jns+XAbP&#10;+fg7jUrOV+Z0xNmwSjsCdvDAd84tPnol7rfffl2+nmg0cP7uW5um3zwWwNHOYMOZif8sTOL77l0G&#10;AjaIO5j3asMpd3NnOvV1vF6nE7ssjHjCeMtOvolwi+ej75LntYSzYevpsf6mSwbH32c28SY3uCyw&#10;L/+PCXLLOz6rvLR9Njb62ubIUkf2x+KlA2XGfgs3ty74GjLhx963uebD9aeJxy7WSGOb8oAP1Lfs&#10;AFWm1789NkCj24cmyXuHovKmkzsmt07hT0cT/co48vh6Nss+6QbMx9XvWRfogR95bDOwR+9cusGP&#10;CYzB+w5we1dh0nVc5PoD8jsJEnfanuTlZHQtzwyWDm4J8gWnMWpwwL+14bmAlsyHXJoWtzye7RSe&#10;JGpPpzMVO9/F3nndnVdD21gziOjdYXRN2YR15I3dGiXXFoId2ahD/iwbwJ7a+9vfvo4f5xXmMS0x&#10;/bR9y9sT8X2NaxiMnmPlTAzVq+cdxzsIqA+PM54WTUK9WmXGbqd16MF3GNnsnjLaLLhsBLOwoW25&#10;y32kLU7LPEzgjJ/gWkDllxO3yZtBCl5lnSPdolXlnQnwsB6E61t9+M4mQfzwPq+U9smM86P/+I//&#10;6NPW33zzz/md689bT5W1357rYmninBxtgbHKPEE8QlofjzLKGcD16YTI2CbKta5/ehYQcl29Twde&#10;H5y0puecP3xcL8Cbuvusa3f+0vQYXPjqRLQZFlEZfutW6tduWCwP/lEHHOvQY8vK19Y9ZFjsTnva&#10;NiQIraeJSb/fTW79gnDl5YiWL3ai1XZwVYtuxi0fv8uGSPzN/7V36cKzi5yRsZvN2h481yZ3+n+X&#10;TV4L1d3sjb54hlP7FAN/7UwXIsL3qNejr32CHk+gjm2bxp5P3k0cyFufOQdIpGHL3+TcdcV166bK&#10;G9C6hfm0UeGdzNrSzHytDmWYa9xWprz9wJ8JEv7De/P4y4IKa2wOS9cHbjnupige8r5JH0pndUyb&#10;YYw+bYc6DIsWA5WhzTt+lCptjz3PdX0i1vJxLk6UcY/JLx90XHDol2dpD3+Htl+Jg/455gMWzwIU&#10;OeH6iB3lD29fo8qGlbl4jaP4SuzIc739UfkdPbUFXcxmT9ui4KZ+HyVq0wudUr6rm355F0jw9Elr&#10;X1I05N6yHjoen9zXzoHj8kdrvALIseizeMpcLO/Et0jnC/1CYzTt7Zbz8Of3oYdH192Inw3gqadP&#10;/+q3RrbYodfE3A8f/SW/u86H+jPHxcN3db3Ppe3G6KSPbc7Zoo8d/eeVu8ctD58sr/Hv+Bg+ndZv&#10;ZKz/1xeb9zziNDqinaibNm9y1I8G8F4+7JmSOsmRPTw3ZseerQvlceSEwRDl6Gz9szrutWPTIt8T&#10;7K77d9K1OdOHTtmtTZhb4II77ZVyv+CIf4Gv7uQPrB6bv9fLoXpEh/oW1dEL3kPnIDsHjtueT/5z&#10;LihdW+SmpfYZLb+S9Yv+5Zv+Oig/g5VxZ/xM76PH4shXHrs4vjz2qM3tfDV07/M4tjqHxlNI2hzx&#10;/S5thLJ1U5LNc+UzbzlhRxSN6WRot9DxVRxRW/EbP8y6ivaGPDLw3LZk7UC753Cnb42MNDHWCvDq&#10;TabhuzfqkL007ObjhWf6E0eassDHOTsL4a3+u/HK2E19l0/mfuZ6as6dj1/tDj4IiW9fgY2JuTI3&#10;WoB+y3rpj2d/Q+7A1BM2V54eOHnTto3ObnwD9XtiSln5rDr7AMTwm2889oNvfRoZScTokQd7f+MT&#10;f7B0ymrHUc24vra+SRJTC8vjxfXD1k2d49hDnW25Ij+4y2OPM+5ubQohycpv2g1PDZsfGjuIr+9t&#10;Uq28g6MM2K8faVa++ifWA2J+1mh6OV9bPLnam5CHfspHH0I/eqyeF/WL0/Hn4B0XVw/pBTxq09Hv&#10;BfXzYuWggr+Qmp5T/UjssPMZaJ1ZYU2Zr5nrBNdl9T/tdC8Pz9VrSPpd2Yffow6LJ23DwpUvafVd&#10;WeMHusp7Sdfx99KTvzocHdG8pl/+8m7Y9L0x54fU/eW3baObTDe+H+sHiZ9uUlzMPs48jC+X55XV&#10;UzptW2zO1vXlqH/b13ZFXQruj2lz6fI9W3OsbuEkjsmIVuUrXn/UXuajXTVO+v7NGUc1TZs4+L1p&#10;Ju40PxoepxzLKV/j8tO+TOLWeXUGoBtbtC3GSuGXttM4sr+xbQM0+i4uOwHbabGyvbKf7qC6RPel&#10;C9rAsGk6HD+j1DUb/WSuVxd0/tgPlo8jHDAeGN2i+UcfZ93IakrbjNRrumwfBH95zNjj8Dh6HfNq&#10;u68tw++yfrFQsflS/+lFDw9aoF3ecNt/uCGQ0cs46Xt645ITTUfEIsxVee76BNnjm2edLZ+LZvmU&#10;56ZXabSH6YtD5iC9ge9RKM21znNSEgd5A1NiqxGXPrsxs7xz3Pn6sl3btmykb5yZ9+HjBqHdV5X3&#10;2g7KPsr4UnxPt2zwfuO1M78GSwTnYWZiJrFB7r4hgLwbdVmuHiU/dovLwn3YvHNcfDGIx/TvQ3Z/&#10;j9xTOHQ49GLo9uXS8OuE1akH8Kv7Ex9d+YrA1sGXPiqPZXiOaPp35Ffn0Pam1Is/v8kTE/h4UKK0&#10;6FOW7F29p52gS9qT0rCTTqe9ueLslTrPS3QXVHau18bVeXW4UCv3mHMn/6fOt61D9GjrLw6zznEl&#10;vD49ffLr5L3e+r03ok28ZNxhvHLGKHCNUcw76dAxYP0sY8p4+b1yV5PXZ4sjtha67pIyAS23lg22&#10;Jy1y6sjkb9pB7uHximlXYiB/z/Y37ffc2XIbAABAAElEQVRZO75pnGOfyGjy8hVPW54ypuzE23O8&#10;sLglzFdfAd1GKNg69kXYIMRlNz3vPIHM2SYMjoBSbdivgc1W3Ae/4h3npO7VmZfcMorMGTCanJwJ&#10;zCscAwNAp7YjoakMtJfOCptebKDL2lA6NOxYPrkensP3sagJb9qJ0i9tccPztg0ef2iY6x+D6wRi&#10;B0+tvBVRmm1EO4imZGA7bOfk4IG/cx8Dqu2Ut2OAOwOP08FICMD/TaDwgZWz146bvTYKsOW7R3jO&#10;t+yJde3z0/dP/sPv0B/GBknwJ2+Ovh/0KnLyVYpJ72FoQsgX9REeh2crfmJe+g1rg7S168b5UL5G&#10;Y2Pt5oVuaVdX+c73ePOTvHh3+jYm0vq3ih1eO4mUv7wbx42l6Qgq8PpaPEkG6PTEuxA+1Zs8PPMH&#10;Vrde+Hqgj9zNZ0fIhmd5uB7kxUE+k3fxOwM8DaUNyW+z2atd1jH8kLr52AALDbsscrYOjMOwCg+D&#10;6mnI6OtvniCc8t02YvF+yECWTp72/eLzLw+PbAB20XPaKwsbcPw2q3S6ayv4acvb76PcE/Qt72Nu&#10;+Gqf5skZbU79Se+ABSKLQBY4+prY84RLN2xZIB7yJ/4f/ov9uUid8YrpLEAFiV4mCG0Pq53yq4h+&#10;fdLFwGkDPW1aujyxt09menqV3q77OxmVwcejp1dQkO8zbUsWfjrp54kUVN7ooJNt/rmDXv74ayY7&#10;Jh5FLR+DX5O1LMCk3LY9qww5cPI3sbKTk2kvO3BOPpj8sb8J5X3wcr51oLjxIyjf+hZdeEevbvZr&#10;i+NP0IHA6VPEizgt3dm4o1+UPLycPgdoysFr9rroxo/4Rca4MjSRk5Ta2Mx88Wk3ZYKkDC20/+lP&#10;f+qTqmLwr199TancfZ/J7QE62FwA9VfuzI/Brh5pTkZuk3J+920Wbba9fKaPbeGLMB/X951nO5iq&#10;zIgS08q6dJU35bHXR3IP/AAexzNI2kHYDkI2f27ggK9f3nIevUevKcPVqczzNbL5mjfi09woYhJJ&#10;/LvEZypNfe63lm1O/Pn//PmjL7MB/Lu8Ctrr8MSjhU3xY+yC335ca6dGxkik7+Y7t+kPpKlXFhj1&#10;vc6lwVkbm56YSMowu75XRo+MCaCj17Od+am/QX3zhL+L/EHP3a6DX5mHfsVI+zK/WW2cARzFcNs8&#10;d9ZHb08Cr1w4u+EWYx5xq47AWZ3p51qMOdeG0bu60a+0ifsTk3A7lkq6m0VeA5/b4FWiXgnsE288&#10;+Bnn0LXyci4myJVWmepFeBfIil9sKIJODKrT9FmdMId22tPkR8dcFXftc1Gda2PKGf+gvM4vUb6a&#10;vxfXkUp0Wdhy3euq3Edrpty1TSVIRvuiHFkxC6yJa3HLvvzp//hpxifTzygDi1P1SZnb6BN/2IbX&#10;VR5jiz5Y+Sc/f+jX7tXRNYDf88N3/c810vGGszaKGX2nsgXLpxf5qi59m4dFuiqwWQ8+a8fOTyAo&#10;v/anrcOh086Fno8+yWT6loOefbMImRjWzpwyEUNu3GkdEFv5oOVXfmYHWRv78pp24rd1KuLfeAIp&#10;POO60sObNm3mG25iG52edXvGfONXm55eybn+dbxhaJ+xN/yHFq44jsgXAGfZLI5y8KpWMGU39Wee&#10;QLXx4+nfaQ/FweDNWGjb4LVL3vCdPmZw8ZsFQ/o0Fk88DS5/P+NodaYr2aPTcy6pf/jmm2ln0MNT&#10;FuD2QRdYmvoyxrZtgPuaxjWePSbunftox/TvoPQp6537Slu5T57zBhixrAzBzs+2UMK5davyjh1F&#10;PF9sF0vsL//12UnbpzA576FzzgEfk2echR4UJyY7SvutOr0bf2jFUiidVn36bHw5X17y2bX6yNtz&#10;eUDaHukILDb2NfU911alnqXeASbh2fat/KJPc37+dfMe2tGFDq/1kL/6NcbiEziNT23WNgjB0+au&#10;H9N7ZaE11yeNbmLi4++nrbnn7GSgI2fbi/JP+XgDknTXCYTCPulExjf5w7u0aXcc+US5G7u7gWVt&#10;2j7Udcs8x5E3be/WXzz8lraPOZfrfDUOR4HRBx9yRjftlk3faUOVmfz9sC+XwX36U14X1RI39U3o&#10;XeNXO0LTfhbhAen5f+BUt1GqssjZMkA25xPLq8vSOO5vsMkbHUfn1eF3Gf8oQ+OanZMs/xE7sbs8&#10;VwZjnddgvNMXgL2ZVZ13p/P6qXkMO7B8HJe3Y/8WL+j8/fTOg7gnlb8M97i0uV5pi7dyOFiesb1y&#10;+RDA5SNvI4IvnvozTekT35uzGEH1xqGhnv6yTJvgJuu4NW3X1NnBGo0MY551V9rTwtVx+8C9HvoP&#10;fZ92MWyeuPhNuU2Z0yPxeeTccwp9Eli3LY89enOMc+ski7R56LRHnd+Gf66Kqx5K5797/g7/BYgf&#10;ABefnPbTWEr8NK5Sh45tW458HYpThmNn+eTLnMyI9Z630ZcupV+ZFTsyyfkghM6Ns4DPbsDz9sPm&#10;rYy2P3yb371VwnxjE3fOx294zthh/LY8HPHZccWd/vp8ypc/xnc2VJ3X/6c80Aw/cRedwnvq2fhE&#10;jO56yPsE55tsBnvFd3nE+eJ1QQwNL3V+2pSHL46LpGeHuXjWiHqDvpsnAp0LHV/u2AQ/7cfP/BlV&#10;lZs2REzB693/R077oG13Hp5VVk+FkST4G6NbEvRYO+oP10WUMzD+SXwkrl+XPYz6IFwmvsV+E+fo&#10;u/ExijZej0p41V9KIDhu6COLnWh2ra78oxO1lLF4mj41bWrropsHnnWyIlt7xv41Z3xx4uzyy1NR&#10;+NHJ2D9/QFnMWpO69cQ8tSVSjr2yFuE176bDe8b2snrUzUNbf2Ss0zVLJZP0lkeO2z6PHWPbU9To&#10;q88x9+0Gvycnqtb0x7UpSZV95BUhX7V40Jv0KOengPjm7K8s0a8c3WiQBqPxahOaDbt+/UGyV/p8&#10;COdFXxyE+uUcnXf+mjFFHDAxlDy+6ltyLjvEFth6VJ+HHg9/61847SuObnc6HvLAPmjSi+trY6g4&#10;wScPj0ohq/Up6Yk5dccNtS9khLB+a50Y37vetRTnQD1Zuudx4nzaxCOr2L/9pf4tnxt7fVE/nQA+&#10;riz+6nPT/GfOlxeztLdtOy8G6uV/Bbytk13Lx3wKbNrK1Lb8oN4f/za/yimrEzt7PO0EPjvuc76w&#10;PPb6145t96cmTh2FHB02XhIllG3aZCXnlIPrtpslGRppYNrZYyd9X+g+7VK0L6/tZ1fMox0In/SD&#10;0/G405yIhQ5wz4U7kwzsBXshGqqYW3k5sJPgDGbhAZMYheH6Nmid5ziFNPhbCI/gTn5xw7t45yit&#10;OKloJhcmSU2Dn+uB8FaRQ6NjoVtCr3xW7kEsDwOqeHqSjhyO96kOi3yOq2sr+6FbPEeftaOLGyfw&#10;tjCxQQtneTkvRI1Y/Ew/tPB6l69yYNdZNHFeeQo79s+EfSZi5R1dFuCdUL9KenLl/RLI23wT5vKJ&#10;XPB4hUXOT1LTfd14e30fne9TBsMf77Gfr2pnyu+GlmXzpnLAmc/Qrkx8nH+og5K3MHIf9e86Wf1n&#10;QvzEG2LXjbfKH270kN5j6+Qpx6PjXf4oBncaddfK7glDa1IPxsanzfVD+JrcLsC5wbUFAoOMHWjU&#10;jujY+EwUdPB59Fva6s++fPI1spP54N8B1MTvbP6t3nQeHfvqqcQyPYNZXjo5E/G+zjl6fZLG3wDR&#10;JPT3v/9ddfSU17ff/q2q+C3b3aC849rAsB1sOsnySjywpzZV5dGZzRZxdmMHU/7wtIrF8/ULO523&#10;fPgs7Zi4Zu9XX/21R+dkzuaRwdy0D3OH/Cym4o8Heeo9njZcLCh/ltcZ9onXxu6JC61SfKJTpAPa&#10;tpv0TrkmtQuS0qN2+bljnZ06PL5tBx65fdVwFnkNHMQ8/dzd3VdjBn/aiwwi8xfpxYtB3aAmu2Wb&#10;8XYsbztvY1m6DUAyq1/ksSUXfepS2ViAkUfbZMiqfl1QCN3nn4WpnGS8MXjlR/bUponN0p/yK5sT&#10;Q/Skr44MTPmSMfGb7D5l7fqGKSvUeQLu6zzt3TY0uI05r9DO4lb8fj/BVR7h0zYUv9AU8nQ5sHn4&#10;ZTYRf5/flbWBFjP6dN3nn/8hNuk7+KuoPTfwKFKuusiDZSbIFpj/+Ic/fPR1NoG/yet5/WZtX5cW&#10;9PqvPqQHjpGb/q05SejgKW0EXedjg2Lap8ZuKYrdWFq8lm25+JqY2bQ9wp2xwLO95Ys3+W05eWD9&#10;2ovzNXKfKTsQ25TZYDDQXedMXLVfbNueUor/8LZA7AldrhPDrQ+JC0CF1aMJk5oNGHUjURu/fvnl&#10;F/FA7vbOU7021v/n//q3j/70j/+U9C9Tdr9PnZ5FTa+8Uzfvp0/41mboPrGgnRAnndzXN3lKJjKk&#10;ga1X9KaXdg2ok6v3xl13ndb8Ys0XutblaM3m3k3rJLDlsgv08Db+5dMPUX9vXMLRUbr6RQe6aOu+&#10;yU0333yTGw0C2gQ83VBDPvxZ9J1+iAxlA5QBmzshT/nJA4m+0vKhcePb6/fd8dw40beQhb8P/NKz&#10;he3RUbo+YPWjtzTtWFAqe9q0sSlREf6ja/vfcszXw28TS2nxginWR9cpizmH+zYLVwtThsOCzNXf&#10;UTtWRVJGbAPSeQFYQNxz13Cg9bd5cvL4DaLmwRy6HZS7ZB9QXqrweDny8td+78id113xQ/Tnp5Sd&#10;I7DYZHPl7fdjP0n05Et9RBlDpF+uxfXQJC8yd9zO/zupLXrwtkxdA9eNR/blWjsrja+UMbnLR1r9&#10;FTsd++eYTwFu7N5rfMsnfahz9a2y6BEC/eM8FRsdYpt6V18kzhr74VcewYNLu9aF8HEUc9LhyKsf&#10;Ist8hg/epb1bPt4RXTuOrqtjfRh7+VjsKqMp9/E5+so8ZTP+G79Jdw3w++GHtP8/bR18GWPyd4N2&#10;eIzfVr9tN+kB4KztzleO44xHJrIWTwyOPnlVatrMHWvyCxybxtLB6HLqYPQaHd60baUHPmBkTtmi&#10;cT3y6DbjCOlkDA3d3PA2cWJDCu+hecYTmrV3ZOA7bVX7itCUb+SND6a95L9C6cd/w2t0nH5o5mH0&#10;2fkIGq+ZjJB6d3R+sBpZuZQuRmuL8/CQRoeOzUIfU2tPpM8x+Qvvxbm+Pfjo3iYW8KgN8Zex6PpQ&#10;vShfPA98bAH+8Bu/TMbQTPxKIfsFXlSovLQ9+Cp7vNn76D+qx1WfI8cfj6weyuoJT7s2bf3hWvml&#10;papcsuszdfTYszq2/YHPh8mbEsDhl6F49F84PtlL+e1zDk/yO4Y+bW/x4KQNhYv8/2PtzrYtOY70&#10;QCdywEQSrCqVriT1+79Tr159p15SscgCSQAEEpnZ//ebW+w4B4kk1Wo7Z++IcLfZzc09PIYtL/2c&#10;R23gGgdTXLtdM2b3q8x9zav5jg+Nd+bH6nIbU+kdG4PE9/psdcJXflbe3HMuxvantJLPvshYvU8R&#10;0xU+uPNTVttObKgXj8Z5sfztt9+G7owZKa/PIQVG/ulrp//tWKte39B/kgZC95h/0Fe+1P+M78Y6&#10;Ywne296jE7vnphL8gPrMKrOn/Vs0dsW0tvT6ODrj0ba35XxUsbefENt6oxLf7oduYHVZPev7cBNb&#10;rw8tHOdNC9zrpqDKJS8fdPu5+EY3smNtfb34q9vqPSprs2m31utBBOWjtHP6VeBsl98xeUrRfAR2&#10;DqQteGhk2Jl+iax8Wjk+rGwq5M95rvHLm/z45W2CO9YlwPl8nmBafd55As15b+2fOPvpPIpWa46w&#10;1QOd+NEGn52bP9ZH+oi87bW3n4LBP3ZF7oA2rpT2v0ZJ7AczRhz82JOO2fKpGx+Oj+SxgdXJdoHu&#10;oPGafTdabhmsxhdfiLfQbV2J8tXjlLfvdRuqw1ObJ8P3ZoLF/9SWvNX1U3hbR/baYlvaI3tx6KzO&#10;k7XA07rAeSud1x7nJGKrdXJl6rsv3k5OWtye86aybRB/4W+Bnq3h3HhHCx/Pjf2lU4d2tiPHfnNS&#10;tkunzDnJtM2Ut/9vLEauuTFd3YjPxD0PcDHt0WeSn5Ljqp1YObC5wnwFkO9m1jDssddcz1iSG3Xe&#10;fJmbt2fOyl5PhJqP9nXQWR/pekmpHl9tk+P3roflfNS4ry/MDZnjO/J7EZTk8Aa77UFUepn3Nisz&#10;9rj5c3n3te5y12m74p+vYBWvuOn7YZJ2jz9zLq0t3keXvrY5OnpDEmhbTRgMl+Mu5z9dA5xSnC/e&#10;afLqRXUXD1f3zgPPnLlPuKVNnkPbPPp8yOu7QWMsaBuLdcfx4fAVs3cFHxzVN2e50yLwMu+o97Ab&#10;PXb9tL6YrnBaeeiPiCdlaqZc/MwFvsYtOeL++EBIfZ81HrJbri44o294jIjrOFXZD5GdwOK5K2DG&#10;zKuq9dp2nsA3RmWsaiS36vra/tSCw9f+g/eF+tGd7dsXvnYMpqfu+Rv/tSMdqzzu7UDk+vBy4iGY&#10;/nxRX/Lv5fqiUPuQXKucHvvB+NIP9XO/5XjOfekQOUeZ5a9IG5VflDOOAOVgba6Nz2LrUTdtVZ7R&#10;1Xb1s+25QXx0RDulbL3xb9Y+5KczNzSWqI9SxlkX5++88N75qXNYuduY/SlYfS4cigR8M3PjvyZP&#10;VWtrn2OT3f8fYO1/zsrvGX8Kti1+DUfe17fkP8BelvGdPFz/pe3eytnp76rpIr/UxjX8qDHr6g+d&#10;PniY7IqLR7yNHH5cwtmWZzUZOdMXBNkN99TbXOuGq2uUExv4Mwk/+/c+hU5M1rYyfuQUdUnIl87b&#10;vorNt0JUXnwAEj+Pu3CTpipchYHTIqeLMBIY9eczwj2p98qCbe4VpPA2gJOGD6HjmCa9SBphmWyk&#10;EdZxnUjqBGcgf8hMYKehyHQC0w5MaUziCIkOMMbg5AKM/To+alrQmYUfen7WBdCVaStgngKewU0n&#10;LA+VoeskQCOkYXxAF85inz/qAD4CaPG3vfDjndoSenay+SI8NAKAr9SxEY8G3JhZ3vvVwTzq32WZ&#10;CLHJiWJla4t8wMdeb8SHHQx17MijH6ADWPndBteFD3zpfwf1YCb4Eli01jbBzf+0U3DEUfVKe15+&#10;SfnK4Wdw2HX/Y3j0k0znAtwMBmidfJPLjg4W8bXf5YInJmcC+NSZGy/0GtlTPzbRf8pt+XZtdbyf&#10;EubY60XJJb+6HFFYvMpkEH5tjYF4Lb022jreB/Ra3N3uBQC42sKEkjwXL5y0Tf0sHoVheeJVOdnu&#10;E16SIZ5ogWM6WOS7ewfdgn2DFLAv/vUtNF30yL7XHGsvcbgy+vqd+GMG39jdNnqfvjgXC+UIYmby&#10;MtLxsxC4F3zfvHGR9s2Lb//jh9rsjmNgQuy1zD9n4unJP9DJD3kniD74jcr0J3r99a8u4E4u4as3&#10;WbQBbzM5B/c+wjfzBNqXrf/h++/7hF8YF9eXvfbDuJFc8eV11fqspwPJ3BxDBxefti178TZtxpfN&#10;mfH/X//6XWlmocXbAtKW+WM7Xp4g8Pro77//LnznldF9KiSKsOH1m6/b9yX6tl14v5WDo7OLnH4v&#10;+E1i5s1XuVEmvPd1uXSzqPXj3zKQJO4c6y9MdVIkzvD7y1//Uj16IpK08vidKLkx8R0d3UVsIYXe&#10;4sXrdKePTcyNrRNHcNcfXl8kbrq4lYU3sbWenijUr7M4Fhnk0HFvSvdqnVlcy5gi92TyGyuKp528&#10;Ohat326j0xfxp5MzOgO59rNMYvlbDsZDPH7xxVfxfXCiiAmDVwDPWDUX9n/8Ka8lTyy6CGyRra++&#10;TDtaqGXzAn3bHilwEu0E6kPsaw6L7N989cWLr/P53Te/ffGHf//ji+9++K7922/O9rflMh5tjsCz&#10;r5mOrpPnTvtGRzFSOdmPGoVOEmMAP38em0M2dJGPHn77fxZ//EYs/5gHwBe7/OZEUEzyDxk9IcsW&#10;KPMJWWBy1o7te0c9GdrV+FysHG+7m8xsXq0uUdzF2Xfpt+/fuxiABvOhKQNHeB4Xd7wJH3Hfk/3g&#10;upiuCcSx63J/+vavL/7P/+v/ju65OPzb3734/Te/S1sEQZDHP3zweeY3q5fF9JdfftVjMVFfnL4g&#10;NmauNHMYLORj+RX91J/4y7Eyv39dnUVmZE2sTduJKTR8v/6kFfOuNq2W1FUz9tvCB3jTyRYOfV0c&#10;cyzXOaH/n//jf9Qf4k5530iQvko2/QHuczI8uhk75XX5QSwUJ0h7MaKLAZEnxvU8WsuxoHxC4wKz&#10;3yLuGBwfubFn9W7flSNC4wKT3yGWJ9cO/Mk1u+QLfUJO+zZPc/u5AK/mt6BgbvohT1BZmIwGoUmb&#10;xTb5eX1GJ3w750nb10/GivCf149GRnwjhtgi9ynPPY+RHd/UlnA3301+oVMERGb0qxx9xZwrbZ8P&#10;kEvc7CJG8Y7Qo09ob5NzuPuKys5hwpN+PAr4FF8x3j4Tefm1gp4Qf5XfEv+9m1EyPuDPz9fvMUdx&#10;9lqEwleO1dbq+efH+JwcZe8yDxx5/EcOu6N3fMVvbNC+1Ytu0eHSLTh8IMcav4F4bpy5qO8nHBwH&#10;jz7y2cLGvO0HsZJpaE9q5cjoL1d/mZ+DIFfbkMPnwNionhy6+fCRObAxFtQfieMvk+PwUK9t7YON&#10;V3rxy6s4dmjSz8VmPvRlV3WNfDFG5iyah1/iSL0yn7Z1mfsaX2m/yo+djZf6WN183FSkTVxIVkam&#10;Ocjk5LlAQS4+mxfGBnZMn99+hcaYBPDT5xZWHh54ye32J2fMHH34vmifnPw6Ota2tOG8HlqMjFzl&#10;dDWf2ws9O05oK5+gdDsn3+LKeLW5YuZbdNQs5pXyFxy28AV+d6Ave3f75VdiBP3oChf/N301P575&#10;GY/YShdvhXBRTex8+x/fvvjv/89/f/Fv//Y/X/y3//Z/vPgv/+W/1i8/5pWF2rXz2RPL5tl+i50t&#10;+sz2aWOEPFqZ0ZnegH58RbZ5AsBzeezvns/8OLHqfOXwQdtz7+irP8jXMyd1A6F4nIvlzd98f8Yf&#10;Mq445N9R5fjTOBH98rc4On08VllLK+/fgY9X//o8NmwfFEPaqL4fBvVPC3KsfMGrOrd9NgdMzPxQ&#10;Xy2ebfNN8PmarsBcpBk+OXhjdOvmnENKTqzFP6D+j1/kMzawHZ48YkxbwGvPT/UxueCLxM3C6Pw+&#10;PviyN+I5NjfbnPA6+J0np2+8ym+0t+26HjGx0JvTkz/vOttvHjgOIl9bGlv5Zufi8vb8vvbkoJ+N&#10;efHDxN+RmwsH5lfLH71zA3jslgO+/jpPwMY31zgWnZ/HKXr53pxBDKDXPujFsLYGMxYYH+znN5D1&#10;C/O7NBPfdY6eSkNG83H6R+cIfJC2EL909CGzsRS6ziduubk5jA2haR/JvvHePh+L3I7P4UOHloUf&#10;WTMXJN/FlHlttzdNbSywo/aTH1769pZpAzEN2McH+ABjAzoyQMeq0HsSiS3bBnD4wpzgZXxpHBEv&#10;xqawrI+3rfFxfqaPe1Jb32anWAXhGr7br6fvtjyMlNeH0eFj8uOaglz4Ojc1DZ28ZDyb/ri6ialv&#10;fvdNxwtvrDAn+ynxFodr2vpUH3yZnwJpXLzLWIVH7Yxewamt/KOt2kYV2djwlKQLby9dWBIL+Zv2&#10;mPFudGOrz9oz9GF3wfp4C8gyx30OfNPYOuOP+vXXxUPBVpz6xnH6Ab4NcuX8K6AD2nX7qGMxHlMi&#10;a+YdFrPdEK0v8fNPaU9zmAs3yMyZN3tF7+jQuNIn4jtxPNEWJPpFj/YNDNgqBluVHCKYAsrI2nlZ&#10;C6dGEKd83qoT5V+8zXxgxqxpJxev+takB9Ev9yI3kn9RLm4jeoC/1p+/wIwa6s4F5vHkIcumrza9&#10;06T9wbJzE5aLHHPeLm4SIymD8IEOlIh4Kmy/6fwibaXsi6wj8av1IrnVzxPyCZ+lurmXPHzhsxa9&#10;Ov0Drnigd8sgNZ7TdvGLfq1GbESjzjGTpUrTeKF7fh7lfdYaUlx+zl/gAu1vnv7zWX9+/WryN5e/&#10;yUVZF4XbpyL3evV0znfYtHFZexKDj+Ap64v/xLP4PfEUPRpriSG5Fr0xYmzhy7FHLnPzMJP3Ai6b&#10;CidQr1dQpxw+XuY68iMZe06yGqmnd/WPD77Keovz5NelEcdk8bSQCR677kC3+Iwe9JSvFsZPo+vW&#10;y/3NdznPkYNAdThx1lc0p6w+OnWUuPen4at/xiYKBpoPE3/snHgL79TNBeH4QgLOeoaYvOpDN+3G&#10;NyJAPpg5DRm1fVSsPlMm/vAZu8wVwjL9ODFmbArdXOxKLFWzZ19H39rDt9qvNCOIPtptfwLLuXTP&#10;azJ/EhPGBrD5Bjv+A9W/FwjpMLyf+DE41i57vhY++q05BTDXcP5untI5rf4YJvxm65zIWqX1q/Ik&#10;ILCyHY0WvyyD76/46KJv6XbbGrlz5jzagq3akmnpWd03htCzfI60ld/DIIvF8UMk7qAbAj5891P4&#10;xebN6tUrvhYTjY/gaRe6dt4SerzIaJwkJxhjhk7cy0v6Zr7jFz8PSN/WK0vb4rf0U1n1q6698crD&#10;d52fhQm+xadT/ozPYHNG2GbsGxnKyZFT5ciLuYpnUP1OWftM9KwPzeVT3huEwmMuBNOObP1IW8wD&#10;Lsg3J9T2NSI673xtcyEfLX7nGOGz/pGL0IN7P9795iU5h1+PUXQtfWSJFx5kky9/zlnbp8RNfCae&#10;+dLcn24dnwgECCOfz7YtG3dygThp243foePrZ2bgU7tyUi5O35qDhV/jM1sxTL/tP+gBHXfO7bi5&#10;MGrUX2Ha3wAeB0yDMILBTTRRoIpSOoGufCDCPEGSUUqCTqhXGQq1cYMEl3Bbigk0g72FMX4AjP5w&#10;XgMHF8xCh0AbGjiFY+TqFwnF4TQ/KEnPlX/Yl+yBPzoNs8e3yfgdHjbeS399/zk+Hchkj+0kbH5s&#10;Cw6j+mkCZgeqGPMLIXg95/8cKV4oTgO/vp4kAU/Z3X5l+NEtrBuQkhzRyvtp+M5+XzWp7fJXfAzO&#10;zrazE0RtJOGB5TEy7i2B9OlxCT7xtTotHT0XtsxxJ3bnws7SKG9s2Pk7gAY/24XdV05tVfy57Wk7&#10;dbX0iW1wl15CAMvDvrp++DV/d1i63Wo/HZg8ZRLjtqmF8TP+Pngub0oE1k9oV98tv9ep/9inCQ1t&#10;uQ2/ux96QoQ2GLMIyO+DDS9VtOh2+esLg3G+9eEAfBfU6BWze0IqkTqZ5if83W3+Nq9hMzjMAM0v&#10;ktwk/jLKF1nAhYUF/NHzX0/QkrwlUOVksrWvUX7/fU+Cv/vu+zyZ/NvyWn67xQPQwUCjD2Qo6OIi&#10;XvSR8+ZCUnDSbuzuyX/Kh/bMomtveNiGH7APXKBz0i3/Orl8k1hwY0Fxz92fm19dXOh+bK96nRDw&#10;Jf+Pv+Rr/eKzyPnZb3t2cAldcGeSX7EUaBu1DWNXGCgKpNxWvTaIIHTSaPNAfEg33m87Z7+Tx+Jn&#10;X1urL7+5QSPMMS50khD/OMGE42lOftyBdLzzaN+lu7bhvUAPr/69t9n79zMBXf++zgUC4ElxtoKy&#10;yJcTE3Hi7liDr4VjEzWLfuLGwjLdOrYpP5PB5c2BYsoCLwvRssPFZxPbL3NDBB5vsv08i0Aj30A+&#10;/cANBWKwEH3Gr9rKSa8x5ug6GG1zJsBbHRoHqaeba6rufo0xPR47ZhFX3wL6M/nie/KMcWr8vbxm&#10;EqHtE+fjsvggFh68MsrXTsrW/7Y++ETM+Ble9DWZXJ35euN4afEMaenhTXmNDT96xGYX3YxXccx8&#10;XBT+Ma+C/i5+/CGvgs7F3Uw8nX6bcOqjXUA/4XeNxZFl/0N4vvlyTgDI3z4vhnvScMa81bu+i5LR&#10;pH3WSYxXEPLn2K3fTf/YsuXbfhQ9vMZWHZ4+ePY3f+K0/X2b44g6xGQQTheSQnenFXtOsjoRjT30&#10;NmFF40nIUF0+J4t9K9c+nfhh88va0Dx5+Lig0j6gXY9tbII7b2rIfuaJfYV/ytHyOV3IEuPySOXn&#10;uDANnV3500nu9D0X3jr+5ljeNc50Xpp2SorMWbF+Gp3TLssKX7pgCbbciS4d5OOpOt9BtLi8wDbg&#10;rv+flzjH+HkqwIn4gnjfExVllRkaOtzBaMkmsH0kBYOHqPijDzxdVxl5XVDIApRc4mIG/71xnH1t&#10;D4wh79MB2L3xwO+7X72KOf6zK2YX2hbty8Q+LS/urQwlm8XgAl7KJnYm9smmz53esVgwBjWGz4I5&#10;HHWPtgtd9NEf0wsuHqtbT9hic+WGDu3Q8+rsW7QbwunH91ifilMd27TJ+GByoP21hR2lJS39Qw5d&#10;iNjire7w2IWe5uKc+ur1V7qZN+tfe3McXvLr27z2f/mMzJUybYI3u/cJuL0pD02F5Ft+u+QHF6jH&#10;r/0m++JiYWjnSCghcSF0fWW7wKa7ftO+8Mcf1S9+1E/Z/Zx2+TjB1Q/B0uJln394znaBzLXBtnn4&#10;2FaFIabcvnrQPppjfNVVl2zdePJf/8t/y2/F/1Pr2KS+Y2X2xab8oI2a26ILyIjZLfy2n76cfXzb&#10;1sdP/O+mJBdRe2EudpRX7HUj3R0q+xTIcW/OGwqc0Ffv1M1C/4PuTrO2YlEdoo/tcUH30wqpnPpt&#10;j+V9p7/v32Xgvfzg+GseV3HgCT758flD48X6+FZbL4S0Y7i+AZ7wXaSzRad+bdJWxg2xPWPfxPyO&#10;U+VV32jryQv8cLd7ZL7oDb7aoPxPXxGbMw/MDZT96YLw19eSC/CQK+qf7GtvtP2kP2yMDP+JUfHW&#10;eI+t6KrfsU2bo1G+Y7x9Ob5jaerrq5S1PLhri+MF++ZV5PApGRaO9QF1q2OfiMUwIPY3PsjypMrM&#10;zdxAkgsV2ra2jRR11V1Z2yT5MDhuKDLnHdnTB4OYBs7NPOEjhmY+NXlgaMaP9Bl7qlHx7NHZuULP&#10;vcJr5qTjT/4vTgRoHzj0R9OcKPeedk/RjWeo6NXNabNz3MJ84QHQi+xpz5ClbQfSt8/Y6/h1fiLo&#10;dfpyc0qO+YdOvYHb2kn+5FjnIXvzDp6TN1N3WzhfGfxhLjT55YfqdOnFqQH+UKZNxtfaOLp1HBpd&#10;U9L5oVjqjQiJ33fv5ieDtIdTgh/f7k8YsN3C/dysGc7l7xxgwXzXUecf2kS7vj1jBl305ajDc8eN&#10;vciDfuMvUk7dg+/y/9i2bR22jbvD52N4v1YmVxTqK/NTdj5yQc87NwaqdPQ6JvGrNjAi8DVceSGB&#10;2cX5ObMc3bQKi6ZNdmzTTunfkWkucQf2GN+dr7cNDy2c5rH6UB7QL4cWPtAvpizz5DBv7HfdVbQF&#10;gjeYw0vRPwLr4zsuvaft0tYrn4OoVH/dsVP09LC0vyx9IM2Tt45H414o0H+1Uf7EOTnrk4uSjSHZ&#10;+Xj94QZjse6J1+gnHKdfyiXY4PmA0rd8pc96j6Nprzs2Kx7H66vehHn8Uj8dO7YeiZhwk4R+DdTJ&#10;WdYfPOyw0Fx3zltqd/Csk3wKVo7fjNf7q0Po+te8O7HznMfi7YWqxm2UXX7owcp3/BjrMl7pA3JP&#10;YHhFzvGDsJix0g3AbmA6OmjH48LmcyfxvwKrhzEKXDwOfvU75Nt/Bu/G0+6jyQ7l8w2dxo728UMw&#10;Y5R4mv6XCOpY0PlQxslXab9tz3Ksz7N3fLBSdn6zF9jXz1v/U38jeXT2VkWgLcWfcWLbZ/Gfb3/h&#10;l/h6dSXLjTz67dubXveL7mTcQfugG0hM1a6Mu8cv2y4r94u83XEvum3M4CgnuRjMt0tzyYmZ9UPk&#10;9A0FkdHefsRSVSyDX9xAcjGZHeNDf+aDnrFlde82/M2vUhgdcw795Oa/idtn7B6HlAg477rD5ZpT&#10;2Id1sr+2Kza2+pk/AB+r9pFjUytaJy/MWFHc+BheYyy2VIUwWF/1J/6CWF6tHB19b4vhc/e36zeb&#10;I7UTfcRHH5QI7qP9l8tsd9i3LvJJiP5LecdTBswnSNx2se/B0gykaS/z1el7Rc5Xx5glDuet37Fn&#10;8e5zJfatbVsvbuqiFKh70GspAkbI+Cr78NPvlI9/x48dM1LnL24b/yWWOtfNXOCzLkyt1NmSWx6H&#10;19Pap0d0MWY5vxD1C/yFRzbBGL22zlb/I6d63St2n84he60j2tsG4AiinDi5wGRSd4cyJM9gRYgT&#10;2UTDYyI+Sm1iFkCcxMkSYn+zrklzHIl3T4pPormf8DKwCQBS9sfxkXcH5eGtDjw6w9jUJBm5TcY3&#10;O4sfmrV7WS6fPbb9eNk09uI9x9nj3lX9TK46elFZvUam3zbq8vxHtmE9tgUZvUS2Aw857zIYgfWL&#10;/Yf8SKbH4bG+uLbCh4DC+HeCLfxOKSNm0Lu1SyrJ8LnLReJ4y2P2BcQEHcLZmaomJwq2csqW9/oQ&#10;yfoPhvqp+2X7DofH99q320fN7OnIq+/jRH0GLb5z4rT6oKDL2myr8y5vvlO/8Lxe+dIujgFKGfvY&#10;NBcUZ9HfQtHz/kmXO9yPu3+qV+d7/cquL0/b//zBAsNTnvAMTP2Lf+jVT/AmD9za8q5M9isjtoRp&#10;a/BGC9jj4qbjv+XCjbv7eodL6kwIO3AmnnsBLGV4oR+99Z/hqz91Apk6T3SOfrOQYl/Oa95L/b2v&#10;SJrvks/0mB//5qmmedpi+EfeI+rbZ5W0/4RPhIfX9Bd3guWwJxc9AcsgoB35zLoefhaoLALIi6B3&#10;PGW7vp5XaLvDKHTBeZOFGvF30B8D1rF/JpLDi551cfxB1k4y+eUOZO0T0RjDBfAsQNQeVq/Q1GkD&#10;bdf2IDuX05wEuHM1U7pOiPjWwGwMMUYsz524OMbTZ6q3DemaBar4T7tYnHsXvvTYdlpd5Dl+0Vas&#10;Gr+RZfQKpBDO57m42jv5Ez/aAB5ePnLLPBESXXqibTJyYicnWuzwtC+dPGnnSZwuvFTHc9ElMi5+&#10;/ESZcSMtOhGwZTt+kRS5eTL8q6/nt4C98jwnQe8yIXQ3HP2Q4/nK3cB0PUzFbmvrNBPD0x4EHNCV&#10;rnYOL3fzj62Ts6D19de2iXUy6GUhgm8tRgGx38W3kRIcOoVzeLYPJQ7kNv7u2M72XFwF5hB7EaUF&#10;5+uaaLLodjduadI+04Yz97gmVmE5bT684RJVV4fHTvTY7HzRXcO83EldJkzf5wL6H//jTy/++Mc/&#10;5qnrL7PgmSey4r/P0xfllp9u85s8oFBZ9xgTw+Jmnyx89AkNPe1kS58de2tH3PgkLoLgWJ3PyrC9&#10;9qO3eZMxpznrxAs6oCzE3d8vZbuwWnmJxx0jnJz2Duy2IVIOGvlLv7Jbd9PFMd4mnvY9vQ7k98ZL&#10;juWCz/OKd21VnNQtv8Zt+tf6rfxDb9vF+fgUn9/kBp3tGysjTOIrOSBjb3gb4+TH3pyTfjoLDY/c&#10;r3s0j/Kv/BQ6bQz0twsie0E7JuQuED+ro8Ko0GN3RpuDerK9ue/U8bUnfj3tAvc5rB/aZrfK4ftL&#10;vVazuw7IZnyIrc2Bckd8k5FXLnKzVO80VdacGZtiPx57sguP3/Rv5dWbT47OYgfQc2WX/vhq7ShS&#10;vi4cTj/H5RnDSnfko+t4Hv7297M0JT706oxtHS9O2cpZusrw6vbctLR169tu6Xv4wAXw9F3H4hgv&#10;7QzQiLuND3239aGZfJg4PwECR135iLHg+PC1Gw5WD21gjIe3/K/5YeSB2pP65amP6vN8VX0T357E&#10;+JB4h+v8oPxNbZLbQMdROkT+yy8Sn+HRGyIiw3af4nuub4nzhS+wJXOhuj2rW1xog2teYGxy0So/&#10;g5B5Gpwd7zd3jU4zOtMf7cpbnuHY1hj68dvqAr9/R7+lWX2fHMM9eKXPvnqW2fIxMLY5Nh+g7zff&#10;fJMLfF+179DRYm0QOuaikUe1TWUpP65aW5Q3558YR6O9tUGqImPOHchuTKRw9dw83xuQoq82BY2L&#10;y7+ZY0RnelgoNSbTc9sV/l2XPeY3eJuv4ITlhQuP7spXH8e189TRA2y9/Xu9Y1Aes3Mdb7ntXmBt&#10;Zb6W38rXZ1I4fBpjiznb8lfuL3gL9vEwHm18qVNm7OnNdtlvTsmWz1Z/tGjI3fyXyqHN9pKTevRi&#10;2ZOixi11aLYN8On6Rvi3LHkEwPMRH3SPll2IhHPxD578fYfSbQ4/PNCD6p9mgbP9y7Z14fsu+fHl&#10;y+h48JXveVB1OfOz4sfOevXh0saXcxK47Lb+0zE4sSmWyJLv5Bf1Y8vm0mG0cbyxt7Lg9ualbJ8A&#10;v2ceR51tn7ah+Esh/15+zfHLdMLN2/D23GDsxDl6II0cFq49apaPOsDOOaca++jsIrfyxlTb9hYP&#10;h+bSMxKaW24+fG89LHoZp7Pp/Dt7lU2mMcVNvealP+RnOb7IecWXyUHXjaiRKT85FxVXvWE3ZavT&#10;ynbsD29QnxF4oPXBGVPb+ctD+R3kH3FtLs8XX+c8081IzTdZoF85649uK5mPpi80NqIjHuoL2ob+&#10;J6+1THqNXwA1qNv6pyqllu8W7/Ar1S+/vJml+NrO37Fvt+o+Cof/+v1jOHRY+1vPxrCbuB/7xdv2&#10;Mdt0wcYznzje9qEb6HH4tr1y/DZj+ofMzQop97ao6XOhT97f86BBON9rYw7FyS5erxv3ON6v/m2T&#10;2jK+ZFO9dnLVE97PDtZ7eK8/wvTCYiPoOd8ptT+yT0E2M499HO8eP8mQvwbGh67LNPcYT3JiFVvo&#10;4K8+jh2d/yoPVJfUq9NWC+OrHGd+5aZa4Fte4vOkNI178eanHb8SCRhPHdl2nWmem7srZ0XFzdtP&#10;dg75iEdSH8CnnuzV91ZXtOmRkXEbP/Sr/CvzEReU18c+BYu/OD3mOQYEtn9Wj8Orfj39dvmrB3d6&#10;/rTuowwfx/lq+zRunZeE59RNFR5YqVdnTtPj2P9EBn5iS+XRFe1z4LfqFLxuV49G1fFTiJY3enru&#10;usFY9ZzrR47DP9akIjYGZnzRj8eWFuaLDvkavw5qSs/OuFz1BY3/kxPp6A9oA7zq/6Ok+PCB40b2&#10;v+eb8rlkzs74wXnPzEPIz6iU/+nHaBa27Van9eHE3tEz7QdYmNEwn4E10RPEjee0pbESD7+/bTu+&#10;CuXdIYeebfpeWmpL/j9tV47z4bF13La20K0+Favn/IBecxE8FonpA9XX/k3fqFlYft2ewso++q8P&#10;B3v6HX7803g87V3eoUfrTxwswO/xTT78/nUOtd5fCscPeqVrw24X8/n2Xr99RV6dC+4PntZAPpmB&#10;6Hr8cedJHn7eooPb1D34drxIjI9fpxwrQJ/l9aoXkJPDI0M9nnfoekn9qfSpf1wwf4Z+I334bnDw&#10;HXzjyiW/49F4QHslI1dnNF2DSQwXdwVli5N0vrC8HOtb4qF9LMetqyqhOn607Vw68oxbM84FqT7A&#10;GI/IyHys65XoPwJkdLV3gm2cR+mc4RRdcv0xv1Glg1CkJ0snAbVhIvC9AZpJDMuHjuWXHQlk91f+&#10;GDQNWx6p0AkpizbCigqvJzd4kqkcT3e/8GDg4pV9OhbCq/jBxR/v4qVyddnj59tlrHxleOprYfR9&#10;1MHBH6wttk0oFqeXCX7LxP51EL3TgX4N0C/fX8NRXj8ngcHdj3L7y6PlJ6HUPj6/fPXQH90CPAuv&#10;AP3ZubaKtjySW952UFE7H4YW7/B40DzoR8+SKTw7I2q/+W39LZnvIqdyrx0+7OtfdXje22/53Lcd&#10;YFOwOm0dWiCB3AeBxqQTpsizv3i7LU0UwW8/w8hx90rTuGwCeuYjMtHe/In3LiRWfnCU7Qfb7ocf&#10;Wvu2wP7C4jvGf+t2W52C37igw/nc6Up7q7sfh6HD8u0kXNdImeJtt+c852S3ZOk3ITARQXP61UwQ&#10;9WN6mdAnN0W+3AS2PhKGSb5H3zn0ZON8xMPEvBp6yGdOgEEk1ifNMzl24RAOvTuo3AYd+OokV560&#10;mCghu6DkRKSLAoPUvikGJxHzufMPr3zMiXc+LizSV/5bP7cPnf7sCdF92gBLi8MWBPs7NDkmG13b&#10;82QZtiz0juToWsEplPSbcVLWtti8eQhmknTo0xT196mbPjV6in+45FoZncF06OjfnJQ6k6raJdeQ&#10;mTrbXUSzKMsnTyDHXUzoAAafl/ma/rPlT3RkXXoMxvmOXzKx9QqleLftiBY+2S58eqUJ0TgO39hm&#10;fMnxTCRM0PKUXWLBq97nacrHiQpBfL198qGbeAheZM0CfvpvXhPuaad3+b1UT026M/Kf8/u03+UC&#10;8A95IuDPf/nLi/fZX1+Iu5/yumlPCStsjKTMCWWfXuRPf7Fp5cJZuO8H4cJrPwxaLwJrv+gI9sKv&#10;fbR4iuk7H/v345WLJui+83FC78L8A3f5bRft4lhx6TH92qK5/qltGqNnXHS3q+OVNTqQpe3lZicV&#10;JFeBlneC6DHO/MsKfgfPqz7/6fe/m9cRnZOnO0+E4tsTxDul3bbVX/XVxk5vAphFW+0+dk/8bGzT&#10;8fWHc0EntOTsh5y7XPnCU8H4TFxmISJlfqOo+pyc1f3ot75cfrbjE3585MAUNi4fdRMbzVUWb+NT&#10;deJUX8aHfW6mA/ZnO7l34i7j3pHR2I4f5e95ZXDaKDRswBfYLv6W4atPsbHys/V7QtXj9cm1odXm&#10;WjVXWV989/b7PMX9lxd/+fOf+8rH0TX0xt984pXki5GFpzjKFxUwmu35vvyWdvaKNcdg9Zv6Q5vy&#10;ynKYRW9vTbjg0N3j7qo7O2gnn07BqrLblt58NSH8VF95aFpidEGj7YwpLu6K8TvUnvi4T4sfQcaj&#10;5qiMTy5QAvZqGzcI2C9dysXC+gKetxcsbLl+sUB9/ZBOYkRdTxijtLZevvDRP//Ig9reBYXpP/AG&#10;tzsIY8edz7WodvSYvhE/RY8MOMUlZ2PP1psP8Njy6hocF9g6Vh0ZcOD7wC1N5Nx5KT9q9QatrZMV&#10;vJYQrJyfktPxGF+06sRsfFUd0wdTfOm2bZUyfSkVJarM7Np2/+hgHuFjbrR6IOCLtWXkPOyBR5/9&#10;PSl4d9hjWxfQN4Ydo9t2Hb6zqIP+sycX5+k5eWXqNgcOvTJ6mDMxxb523HZZO1cX+Au1Pwe2TzVf&#10;jKfbe35TQ46Y+01+F75+iM87pwo/saCsvI9f4H7xxUiy3zYJLp31HzkV/ET/5AjzTfMmzWfe4GIv&#10;3I1bPLwWz5Z/cTbmXDLDW38tTfjtK6jV9+JbYkxfAWy7A5z7Z+siPjqNDduO6txgCMzf7uUtzNf6&#10;bo+ftwcdF8gFZ3P225kvnVpYnIe80oVIzloei+e12QvqyN+P8p2/2zeWtj8fO+G7uFW7Op7Aik35&#10;U1ZZp43vPK+64MJxAxI95FEyyiN2vz+6DU5yrIXUgOPyzr65Ix/NPGf6IBwygDwOd3GWdun1DzEi&#10;dnaeiU68KodXXkfmjMePfgcH3HGCWrB1/gRWh8694j+5pzk9cugmv5Df/pLj7SPhXN7xZnDYPbzw&#10;XD/aHnMrB9I+MLA/4wN/4R5T9Ksv4geLgpFw5EzcmUfQxfx15yGOAbrOM0IDokV16ngYG9iz8xVl&#10;8CsL7aHZ1/2nojx8FSfHPcfNduYqrbjq9GgXJ837vR7ZKtmOM2LUzVti6ff/9E+Xn1x0lTvwp5en&#10;Ar//Lk/gag85I6+zXZ9qj5//Nm3H3vHx2j1xpu/KK6Pzib3TPvBDlDiKf9NuoDcoR7fNwXz/eX5q&#10;Yt7Ok3OTYs1X47W8+CoQnTsPiJ74Yq/cz7q0Wmz4M98/c4zpAdoF7FEPao+9sP0kzDlK+jQxx46L&#10;ADFFPgHXDRiHdtt946A3BYW+x2GF5cP2HKRA3Yx1FmPFg2L+ptIjP1aN1IlDsKrxCR57k5r2bGwl&#10;95sXgY01Yxfe+2DMcIo8SATahLFyND3O1rE4jYYtI7xyEvefgs5BPoKw/tmqX7vAOxpYnxsdFt/2&#10;12juOPb5R77Q1sL53gfY2MtEOU90znQH9pJP1+Ld6qt/yv1MxqzdJA/HNx3fDw0/v0zeAe0vuB3f&#10;tmxmbpN/0lcHJ/KceybtNm+e9t+6MjtfWun63V7SYyPYmEGjL7btnd8cXnQsv8b8YfYPbkrHKXGV&#10;i9f8oGxzEzb1V3xh64+ei/cx+uLUtxpnFCkeMcmBr7ypLn/essan+UqbZjzpzUTPboDi4+eAd2gW&#10;6FI52VRD/I5vFuf5tjQpXPnqt+w57v0YjnapeaWZ2tVhn9xVqjmAus6/004zrkz5/Xv9KI+LYLOK&#10;K1Mce+QSc0cAf33K5sZK8P4RWDvXV3PD1SXt8mEUJ+iKheaHE5Ojg+pj5cHFe/WCc9dInY8Y3nla&#10;x7WMbe2babON+Y/ZUR9WpYfti7c/vbDHv7ZdHfhSDmFjb9y2DdHqXj3PXKnjU3Dptv5XX9jtRwS2&#10;jYzF/k7A9CGfjN9dG2m/XTYzl3nCJrzJaRc69Oae5es4n5VBiv99Bf0TPjlY+ZfeKSvv8LDdcuvL&#10;YI75KHWxe+v3+pRjdj2BlM0F4SelTw6WD+8t9T1G5LbmN3KzD8bGwd4+pXzxFmfwn3I1psBb6Hwj&#10;TNoqOcd5rgW3Qi8dYadbLG9DDnAMb3Wc0tAllkHH/VgYrOK0X8eP4z/lATzsldHRexVINbvxv/pY&#10;yuZ8NLip23Ik4LNcL9Em7UvJpQub4yor/XXptt4WD/JyAT5TxMMRX4oKAMG/Jx0c6n3joObegrwL&#10;SmzKn6chxoAwzkTSyWoh/DdhbT3H7WD7CFaOPAMP+ZkAdVIZerg+OqeJe3XMdh0kWS2sjHWocmVh&#10;Pguc2e/xEnxiu3jlFbzxPfrhSd/V35Yr6bJ0bABbN/sWd0bf1Xvxd7s0tp8CeqzMxVseq9eWf2y7&#10;elS/Y10TIMYBF4DV0bNbAdX9tamR1LoSFFcg5+jc2dvy81U5FA7Yb1ycfXqrKu3BGT7TXqji7oL2&#10;F5+7gIRIJ1yonFtMbPnz7eqzW/X02M8uDI1u2nd0nxg8zj9MVW39ytkEuuXLd7cr7y5/aZUZMJ3E&#10;uyAG8Nv42pNjGkkEzS36YehiQfFPk87+R773BIM+C3fd1O/xfQv3TkNm9Ur5Jj/tAWf69ODf7ZRX&#10;+FGCUj4nmnMijr+2dUKsjnFstDvHYzP/4L8XkNDVF9Unv5GVi2t8QU774rGzdwYlPqpbaOTA5qST&#10;0PGt/PjexOFtTpRn0UJOSi5KO+gHBhgnEBZyLAaCveAsH7YOT3o2dyUHpRzsUyDtA3yVMrYZVNdG&#10;/qeLY3HgRoBdtONvC1ygvsk3Lvd26T4/P/MRGnVhm+3s2zF4KF8+7vAsnLrNDfe+5ndP4KPnx8kP&#10;p81cQMhFOm1t/NXWjWFbJyBhvrZWbvAaP9kCr7ikZCeDeFM4wGd0cBGXHybWDIiBg4M/n6HRZoqV&#10;dcw7i4QmUC4iEnfxzkHHxPBF1Fc4a+O0w45r2mTkpi2D0zYkOn9dSMmTkXvxl13wX9SU0Z8s9V7B&#10;50KOUncdNrZSLlYt7PciD5sC9fHsznH5msANT4VkgdoSGV96hTpd42/0Tkje/jxxD8+TgX5faW1h&#10;x/Y5saffAPzWP469istCw2OytTrYPnTYE7Np28ODy47/u83JO3g+UdEGpJO745QFzsHVX9M+p93U&#10;Nwbgn6kAe80ZPGnx73kC+F//9J/yW2e/ywX4r9seMgq7N+7K+HytH7uNT/e4fgjN+mNeY3RsF5PH&#10;/8tLf+nvnx2axsFNxi48KiKj/md3/N4YP0/kdL99kz/y8ZcdbaTu7YenC+X4rY4Wr52AyTev3+T3&#10;DHPXKRBffFje4XG30b6PvEHWxP7M55i4ecBvrOujfst2bVs+aPUX7cAeUSEW5Ul+57VH/5yLwKJU&#10;7Nd+BJnYemWip2boaeHUvOLH/I7Wz3m9ap0RtJ59tyueuQcnBXbc5IuFLnaIv/zL3wVGHYA79k+b&#10;IHWnqjc7XH7hn9DKS3e4+N3k3euf77OpivwKvv4Doz4nj2754z/tqQ2z4jRxLLcxK1/Ns/o8PfMh&#10;p335LicnEFv/fLt6ri8c7754oMOvwcgfv+AL7ttLVni4qSaV1S9fxUW/8BhL1i7Sp757wfUbwmEy&#10;dupvgTGWUgAAQABJREFUySfik817zrBxsHzFADZi9rm+9FMWr9avPQ+yYGUucvoxPmIZ3ge/73aO&#10;bevr4OvbYNpqxgvHzcEZd7RH51fR0zxzy+m+48z64vk2gjuezsVf8YC/z+S00evR9jM+aouxjY7L&#10;c+2l28KjvdbvY8fmS/12LjbpE3ydceXtjHNRrXqk17RNpo+QLY9PjAoL8vGjSxCTaybn0WHrfqnP&#10;6L+688NwXsyz5Z98yvsU3e3UdhY/XKDnb9CYyFZbgNKnjWzNg+hqHx8LM/qA/fUVGrZ+yKsk+tMO&#10;yYtogLYdPnPx1m/r+f3SziPDszkp2+Vvjoi/GN9zELzFBd1XBzGExgesPvwLxvd1b+Jt7Jya+V7d&#10;h4eyiYs7P6WOn/IeXuPfkQ3v78HqRV38+OXOl82A3YCfF6oTwuPTu05wHL9PTpvl1Dle/0/9+GH5&#10;dUshPAPri26PouTPvD9tEbmdj2db3cVtgA/6OXFEj21P5cYE2+bfUjBhYslNgQ/7J5bQ+4A5v3Uh&#10;W76gy7Q3v4HhcyY8Oa688zQIFjsmV6dbfoAH2BQFum9c/vJLN0XhM/1RPx+Yvrt6o+9crGreY+O0&#10;37GBzWiIk6fX1pVvbNcH5OnqEmF7bi9ex5fj333T29g4ctpWoYHH1o33nUNsX1kb2SLG6MWfW756&#10;qQfbfm5Wa/6PLhdO/DW5Knk3upPto96bQmz3/PKzzx9t2fLEtTm/nwYJ0YvPcwOUHGSOWn0ie3Jk&#10;bqgKL3z4xqske7Eo9BZpP0uskQlG/ujRgvSA3tCROLgD+aD4Z5zw9PE1Nh70d5lbff+dn035vm3S&#10;uMu8G33b/8S/444B7BdHB5S3H0ccFYnd+f7Oj6q7iv9NICvuSMA+eCmr0BR3/yZjfbZFs4B+wwtt&#10;/45uxtTlhWb4bbzPBVo3MIJph3GiOES7v3k59b7TNpFQx+RI2wJ8p11mztEOc6sr0u2LlIfFt4pn&#10;u71oqiwNoe06Vzm2qXPu/mkY/Z7jPPz4sP2Os37/cPhr/+orVg7i83OlO/3uz9xi8qeyl+I+bW2+&#10;4feB2YDP9h28zZH5XkyuHls229FZXcdZ2/D1ytF8b9NUhZ7/4JejaZ/JDeP9jDfJC3sRd+cPyVYt&#10;a1s/64MPv5V9edLj/qpoOOWZ18Wt/oP9ke8x5SMVU7SvYa6vJ+VX5hJ0PEmLVK/Dqzdd0zv//Lzr&#10;c1quPoh+C27gcRGU7TvW1J7Qte3yO6joJ4dlrcI4wF71+bzOE3z9qa3k4vtcYOVMzIboJnNl2+6F&#10;xS0rXWIN2Kf/7P8dRxXrl1/mhs4DOIPe/oBTDpxnXkeWWBsHjw7GosTTGadLdPtiTvU78RHWmF18&#10;epwiPhre8pxxcLYRVn3MD/4RWL3hdv8kDzowqWXHx8o2z+svF1Tm2Fg+j90L5flO+d8K9Un2ADZu&#10;fMPz6fEReR3f6P9Xd8s3bTfz7JHJpJZHl6NE42R1WRkTe8dRCrdRujvlMweK7vK9/pGcVN7Hb2dT&#10;lsP/EUeO+zrv+vUmZ/kfP1x6kT/KZ+tfnvh0fn4+58dr+K28I+Rm3gOnal9fxu59QGDHcTf2/N2e&#10;dfReiWWoLPCpMUDs1b/F3DZ76Du5bfgcdr/gV1sTp24Q0z5pxMNtZFvH5NKl38qNPePI+mufGHZ+&#10;N2WLPbphlF5ffo+ax177WA5Le8zoNemDoj2r4uJkO/NL/PGFcQjRnH5k99eAbQDdyu8xfvnLG+62&#10;M45jdiLXCX4WlwgFlFbmuBTtPGcwpHfK5w6fmci0wwWnFzu2sQVQ9o/IoUlSK880RJPbOUndSf79&#10;yaTVI0yqky31qqOdLT/6QtpOjN/HwAld6U8l/cbiKegx3gF4lXyTo2w/PfnY4+Cj/eAk48DiTRI8&#10;PFda1R/fQYcL8PgUGEjZ6A9NZR6aJvE7n2E5+qI5uuK/gSVI7jxWPv/Vl6nfp0vUdWEpddciis42&#10;EdL2uE7Anhlx+eLoXB3OPpXvZq8OgzOMeAUPk47RI4LPYKod1NH3ftI9lE+/lzf8Oyj32RN0dfXz&#10;/YTvKclFvjxtd1K0lct34ntKx96Rt3jC4s5n/X+3S3JvP3sWIkuH18YAutp409mx+F9Y3XarfOm2&#10;bPSeXLB05bsHty2ae519+gB8xNzWl3/KxB+Q8HoSzhGls+AwT+Et7tuff8oFsi9TbbLpDv2T5II/&#10;A/5M0MvwfIlT9LmEmzjNEyi5+CZG6GFxLZtMTg9Okv+r/C7E9LEZjAxY+o12lTt7MTbHa8ssLGSx&#10;JyfMdPCqIRa3HU58Vlb83jL2HbC3CwqK2ubxQ5YqirG8HeDhQ9c52Zz8qS4q1g7189q68DLBPrbX&#10;r0HyGt6gXNCToJQvHj7u+NlybVPft2LIkCvLd/8xJBcod4JZfsn9iiu7OHNy1jgwkB069TulQO/C&#10;+oI6PlNe++OX6wQ6/IfH5DVu1VbmRyvTSVUhqaInXGn/x6Qd+cSm9m3bQGdDLpL25KS+9gTjm/52&#10;mcm3BbKxf+xFB7bsu+/+2kU8TxL04lXq5BQfF+b8BtoXicGvuhD0Y2rFVl79nNdpa++5wLO9QtvE&#10;9k42yQmum6xSBsj0VJem4B9UV1tkn6/dZMEW+6DxXPdPuzlhatzFDpMfT1UsLK85Jj/+PS6tUE5P&#10;GeiCj5R8Yn7KxU+rI3hwnEDjO3lyKtnRCWaYrx9H9hLbpo3YmI86H66f8Sj0mVlVdlTSFz1h/Yc/&#10;/Fte+5kLwHkqR95r30mA1BfxR8fl8B1eE2dX/j4yaD+L82w7cXjqxv9O0nZOMye+aJan8dD+yuwr&#10;Co/PlPVVk6devwF8Vp8c562tyJbXnmg6rh3aL/suzq6e8pWYFaMWlMXuqyxeNd8dncOwPFfed7nA&#10;K0d6ks0Wfzr/lFfkbxyLkzd8oU3CW9yuL774cvIrO5SD6h8+g/t4Ra9jPmCmsQ2Pv2Vh1F36QD/5&#10;+Svxmzv3s0ip/Muv8wpXBMIxqcJrcht7pXCBOU/Q5A+vhfoo8kHDM3Xqlecr2OPvaFCctNijDk50&#10;rJJLU6zH113+EfOozN5NlZYPzsTrx/CXeH0Kh65iU4xIfY25+K82hGCsGEp+Fe+2oHNyO2m3batI&#10;n5hUfmD9ZHv3n+r1acfZHK3/jF9gc+6d7r4PBw+8m+cyTtg6ltNX9uujM3z0y4MtEy8ZLST5rU/b&#10;WBhc3Mvm4/QdQ5YeHVmADyf+JhbgqFMWhiPb/ilX90UW0EvfoJkY75hQHXLPz7kBpxfuQkevXEa+&#10;5PScIbJ7oenEPB3r1+AvoFs91QNx5pWlfqZA3dare4JfPmybcvVgfMT+R7myrbOlxwL+fOGk3MK2&#10;senrr3+TduM7ff60X2g6P0qzwB05oz9ZYMvkO2OQtsebDH7vXOz4K8iDnxhd/crk6LP78K792Sv+&#10;FYvhHxc0XsjZxRFx2Hg4Y8G781MMbJAn1Ymw+wUoc0L68sP7d6llWOSjobuLaW7w8lQfWXKyWK7c&#10;5N1v//xt30zxr//6r+HvAo/55CPuq37MqS+S2F69Mu9MzK+OJ38b25S5EW7h4YaZ39Oz+TRb9jge&#10;/7/oG2iWztb4uU8D38vto7nO9zLP8DpgYwebQO1sn579FoZm23r1Um4fmYvgc3zarkeHF7/ls22+&#10;2yhxtcXWi6EP8WttjZ+Xp5tkqh8Vk+yDdelzRFWZJ9JvOo9NGVrkz+iifbVl5wDpr3cY3PG5eZn2&#10;FCdxSWF1LV54aVt9iE4LYnHrbUH9F5u1oYsf2yfVN0+cfABv27Z6pt4NhOvrxvjNN3Av/kFKdLZN&#10;tLGfDjHOs3vlGGCXB9qOPRlvla3OVxuF8V1/cjrWHLraeaPjUzoXL197gbNP+PL53RcMOrA34F05&#10;0U2lqZdPnfv0CeAc+7t8mz0653UNxb3LXv3Ju6/nVNxN7vAaJeqTtEH9YUUveNRdeWTXX/GVOq8t&#10;1GfNxVz8nZt4xNi8TYBsedP57m+SX9fPe7Gy+SLnRfj3/GCdcbaj+/gM7tEyOqW9j17NJdG5v49+&#10;4pMd7OcPc70v01bVMXHwY3CdB41/YlHq9H31yVIVEStbzlZ8G194n7YzXk2sTBmqnj8/mrN8fG07&#10;XAW/srM5HP58Hojb5o+SX+5VTmgB/G7La/t2/Ji/rSvC7UtfAcfEowNdxoYtX5KN4z0ef0yOU8dd&#10;a7t22AvI1wIwnNywu09ezfm12A7dEXaas/mqv9F67JO/WKVdLpyMVZ8CefUXcOS0PPW16V6Wirsd&#10;F31wLrkH/xnZhbo7K75+CnXPcxCpMFaZn2TeUUjZ+kCD1N7VT4ymrD7Odn3cPFniKRPD4hmtJ2TJ&#10;0w4pUBoN1oLdUiN65DOzi2m/9Zun+J/D1imnh/OZmU+YP5E943xzWsSkV3Zt/bOsb2m7jimIY/Z9&#10;fUTRc9g+TYv3zuU3rFetc1x/HDc+4RH9WMYXhUPHP+CD4TvnIC4CR9HxuSGvPp6bjDv3jU0u2Lx8&#10;c3LMz7Elx3zBJn42N9l2obc/wCe7TuN49lMXFeTGhW2bXlQ5zbMXqvL6prb/hdv6g7SFH9k2tk85&#10;T+y5E1f1Qe/kaPHR3Jqy1X9Zjf9Hx5gavLHHDt5vYttzmL6eUsghGv7aPjRi/XTJxuVz4mfHWIRR&#10;aej/HLaer9XzYcumovl6bUKtF8x64HC6+0dJxWVb3PDoWJW5a4EtKZvxzA1Y8wYOAsuHgwLrY/t9&#10;00HKd27S+qBlpLF75cEefOSreSOofkrqvpYFlcz9icy1URmdew0h282/2mFhcR2btwN0tSHbPbZ9&#10;c8uv6PRd9hk32PDZmwc+CeVBVj7wzQm0i/2hu8V7bJr+b91kzrPIBA8dt0Xu5fjN8ZVL5rDfew7v&#10;oBd9jy7V7YZHr/eZpzw0ulWe3fbj5M4KPL65hMcHK+szv414wWN/+vrjmLDOIw4v65kfg12DcUNe&#10;IZteBA7dPf+GW6rFpfSVOt0xuPzXNqX7YcFn8EY0ujNmHF+ai5sv7/yc3B9+yANoCH0Cj3bpYftC&#10;5Zyeo//x6wL/gfW9OjgLjuujVa646aOZ68HbeQN8so8awy+GdPSXgInEth0mFZBNoGeCh3xAeScQ&#10;5RSqEBmoKIhWHVAtYE1khycj1Izy+LQzZFvaTv4lheiyZRLrcUAHh/Db+vJM3ZUsQrO6bQOTRP8O&#10;MGiPbrSYAX7sdLywjt5jPFefLbPd8iaAGPYxuiBdwdD646PaW589+Nx5P+pdwHlcQL7j7H7vkHaS&#10;lkCt/RkQV1+dF6/KPjrv8XWyFf6tj7MaML5D0x9OD83S7pZc/B+dIvFgETK+LZ0AVX/w1k+nqOUW&#10;GLTfQukOwu5HhQfATf2eQGyFu2d6UlQbH4tVy2NjcfE/tuVfuqzP4Ni/23TRPVHqKu3O86qVTZf9&#10;QFzddjvxrDwuPT5Ut7i29Hv5+fSxpbMVe9osDi/+x77g3T/3dl1edzplYLd3O9rnUq9sP+Ko/lLG&#10;b9lOW82Ez+tNq78JtEkifZJl06tK50mJXpTKAMYWx/CnbHLJ6DILBJ7gVL96td1C14l8eDsGu7WP&#10;r0loliMdVj8DDxoXRRaX6Wy47ioMiQWELsxloH71avpW8YNH1CywiM3DJ4X07W8znsWTmdzOgiHx&#10;i9sB/ehM7uakqpg8aPLTfsqlx1898TuyLl8bulLmXKgLgqdrsc1Ew+vRKzd+aBumHQxS6icn8pk4&#10;YoOp7QP2DsqVf/cVGsevMkmp79KXLH5rO7z5uK2RLz5RZkLjdzUB3Rz3dyTgn3FkpePdCUKZUA+P&#10;s8CTuLKewh7VrzIbXx/upIKUlzlpQrfxjOf6I7vxg7g4Auqf+Ci6blvgr7p3wVvMy8EsusVfbKf3&#10;+aSyMDpFTtqQP8DE3+hOB/qYLHz11Wcv/jmvgfOEIzkuavHf+At+iKnQNowdZzv9WHvqr9MfuscP&#10;LgIHxP1PedIML39y2jzRMm2snK7iiE71tz4aqJ92bGjJlClfQL8xQPl7Hf+5OtxxKe2szqe60Ec+&#10;yFZb9CQhuUz70Y+t0khpH+IqdvmQB+DOCSK7xcDEugUoS2Q//ugmgc/i37+9+Lc//OHFb3772/g8&#10;r+VMv36dPOQVjQU6UVl/z2fnHeR18Td+sg8297Cl/bO08W9isvpFN/4G6peuBflC3wXK2MrmjSH1&#10;vRBy5NDn7C5p/afNu0hwdJJHyGh7Rl7jL8dt1+hiMc8Fifo+ehnzyCkc3RnfHHKjx1MutO1C/4ll&#10;Mc1WvmZf2zrM0sLjm+Avbzc5oN+P8o23z9Kf6ArYIN/tuAsf9AKRk5v8eRX33/LU77u3wRWbx340&#10;xZcnV3appw/YRb/wFGdy2JbxEV8A8ydtg6W+vBBpresx3JVpe2iTkVv94ejogIwL9egjTqob9UIL&#10;pzqU2pe2zkZfutWjo5t8uLkKtj5ASHpQ+bnBZBeJxIw5N1PwcmyRGTy3X/1+1N9l33Hlz8Zz4iGZ&#10;sPl62/TOd3nYAjjLE/3GxJarW6i82NS+EVygfi78pv/nwk5tEdc539jYHv7zG2P4wle2nzt/MtDt&#10;CbG3PqBR3m0vAUauv/BQ7s/+nPTNjSRbnor6vXOHI7N1oUPjwhR9VkYckH3zn7mjf2Voy0JogHKA&#10;bmQ/9dP6kSxAt91f+bZol1cR8/UUb46NdUO3WNN/0dJh5E37KZOPPWWkfGQ0HJ/Io5p5BX/7ycyF&#10;tenuk+3jfL22LT7+ysDqfg4qr3qHrosoESrWc2m2T93pzz/+mJ830gfkkoyZb45P1q5tazzJqfzw&#10;W4AHVgf7+I0fyGNjbrJJH9kyOslXaLW1sW/rmsfSf1eu8vIM7tq343cvrEcnuvtNtS5YHfwS0SXx&#10;9OA1pavz8ttjtXfyrR+q+VbWPJ22A6N3fF/54ws8yjM7rT/tMxyCmz86AXGA3+xPTNrX5mh9Ps/P&#10;ZWx+r/9PO5QoX6t/dVOY+u7TNYd45Kt41Ud5Bc+WLFC8bFvXkvnatt16x3t+S7an//gZ3cgancSB&#10;+l3jeOj0tH3XH2jh2+6HBp6Q3d+Vdtw2pTMbEis2Y6K+8PCHfiu/7JwELaAHGzY2jeUrT6zqIzNv&#10;9ZvTia09h6ksfcBYOOLbdpU/YxH+eG3+XZ8oq/3khth+9Ut5336T7eLgMX5wMVQLDs/S0z304kEM&#10;rd7qolkUK/r1FbYjV9QFp2E3LOvHDKqd3xg/t/90DsnIABI2Kiu9wqNrx9zUdV50dGnA0UX/zsVl&#10;oP1Xz3ArHzeY5IXxbQdzGrznSZSJGXRvcr7p/J4vmJb3qPq69KDifUF78i71JobmwpM8jNuYfulx&#10;+mjjww0Yh2ZjXZtodzdL8vPfkie96cXbtN6enOatSWLIDdj85E1C6PljnyheeVw+52B2pu/vnFE/&#10;0S58cPl424vifwdWZzqA8jgHdK9yKo5cu2AP698pusk/BWfDh403323/B1vjmLq58HgpcTFwM++l&#10;g9LST7w5pK8cJAuhdj4Av3Jy3Asg2brw07kE3MMjxb2Illa2O7TZrm83FvhovD7yfq7OJ1ccX5XB&#10;R762TeizukNbfj+FF3m7tlMW4ckvbOnrVg/f0Xvis7xSvvn/oPxiI67FMlvYIbb09kLzbvpa/cGD&#10;VExrxEern7q2zfEpnPLJMdkvzY9Sph+S8SrzgK4xJH+GVCQGT39N3zuL6ptmyND2aaTmtRz+AuqX&#10;lK4fd1vEmKEtKqP6jW92HNhyuPV/zu37+t7I7LpMaDLDK6tPfZHZuIq8lW++06AL4cw7jk8Po42d&#10;3kCQsp3XrBwXrcH06zM/iWOwJaP4aZ8XCX8+2H62vrdln/k6fHzMzRb4XgOwe3Xeuvu2+eNWUD/l&#10;WNwwsPk3/qpPI6+NWuZ2J2Zu5L/YdY61eG4u3liik79rrhIZjiO4PDpGRYW+Inodnbgtr8gffdKO&#10;UaG89JeMM2DG+JkXTn4Rz0Oz/JmAt/HwUzB+5wsN4z862z9w1O2R8vF3DhuXI2NxdzuxUXa9IY3W&#10;9z5YvPpfXxv99CmgXcSi9gfbXvZrPb/elVLxvwHmIitj5ml04IWHDkG42mNxqeDnpQo3fVa33Xqw&#10;4w4ntK4ibSR/dF4R23c+AUGrNv+FiNyN5Xjowtv8od2rd/S6y9jXuOM39bzo82jjrbO9Q3PCveC2&#10;f904cS+LDmiaU49P1l83tF/ssp3v77Cxbq6p789bLx/9cfybWP1IH6WbrAk2vtZe+tx12mMyJkaT&#10;yYNz1D8q0W34nYJfbFafqRgZeF/rQmEIh3/cpNl9YxVB6vzZv0G4BF+MTd5vFf2hRSX4ZJTX6Uc3&#10;8msX2/FxyBJvY3O4dgwj5anvlxDe6zLHgbAkuy5+1rC4OJ3UCViVz36TdvC282IUVGNjB6ZljKeO&#10;ZyGgJ6hSu4tV4a+OLLxNbkbZ6YDq1nkCposkoSFPotvf4cHnzWfzG0oaoDYEp9vw2BMQvD8PrhO2&#10;xSG7SqdcB3RCnYIWwU/tMcrm445bO20trC6QsXLYR9QuvsFZWzXIJOaHL9EttMnI/gfk843XDgy/&#10;CZqWhbaDzDMe5Oxgrspr2/aO7+LXF9Wg6ug4C3cdNwZKkwW4ta3HS5PydvTjF/T1aQRLckuDv/07&#10;/5VZfK2SerzLP/vKPXHuwomY7QWW5I/l07iIX/qE3DL7yHbjx+924A0ab6Gluwt5jle35W8iqnwW&#10;FYfx6DptsM1ZHDFI5+Pb9qdz0XYTCPygVM76aWU6GWOfY/1peXZwqKBH7Iwmw8d+5WL8K/t7gWrr&#10;n2/1pcvn0b//bDkfdXBMeNiyiV3i7sWBl3n1qMWI4NmaeOpl73JH3vjb3c7o3A32Jie+n5cuSx+9&#10;e4atc5FBYguftPUbr40Jnw8fvCJ6FrDpgx98fpoThemPHVhTz4eeFh7ceerCSSwa8P7Qz0XRJNDw&#10;6Ql+aGexPfyVxV5+s2DyzTe/b27aFiC7r0tNXujrtcLbU2zu1OafjUcTXzw8jej3fNHjbZqEh9xo&#10;McaToQWL3NHPHPm910eGL/mv4y+5cnwZzCyakKNMnnydCwcv6dvYik0p70Xtc/OA353lj7RAJ7f1&#10;TTKj4xRHr7GMTj4fg+GXu5XzAOuP7zw58DZP6yU/V8ZQ4Os1ip9/7g6pGMHG6PllXgGqjq5rw8qq&#10;vJtcbS+GqsYpH32jv5yTCbp8pWxh89cuSig3EWBcIio6ht9BRkWmCK1OKehiSOQWjkzxwvcms/Tf&#10;/NPxLXU9oQouHHXgpzwptBcX0OvTXyRG3gTHsScufo7f/vDv/94nL2Zi/6ExFFaRNRcn4PokwjVO&#10;9ExMZLuxz4b7wlBc/ASYPhclQttJeXwXfmKtvkyZvEJ3cU5PcG/73be9t5n4XbCgJVnMDQvxhUlR&#10;PuA+Gau/g8tPxjHToZnMxEY3itx4ljhfiraJ1fuIJVu+B2x5l5h6m0UrfYgtf/nrdy/++Mc/vfhP&#10;/+lfXvw2F4I/yxxi6ZeGPZ13hB4PC7C29Cv/6HjH5Sc0o0P6WeTwpzbwurLPX84TuOrB8tjfFd7F&#10;NjLV9ZNcKAbJlO8HHjGp/eovNkYeaNsFX7l8tzH4Yy6YugC8TwLPYvLQwJUTvTaTznMc+pRXz/D+&#10;/Pe/r8O1SZ9WOnbg6WP8FSPkNy7DZ+yfMc+rBPlnP0G87EwDV/c9KVzf8BR5wgVfH/O078Lrj3mV&#10;NxVc1JE7x9/BJTf85sQ/DCCFbttGH1mfHKHZxMf83oLHF3kLduXi/uZ6ZGDb3JoKi1uNaUgqnkHZ&#10;wEs52xbCLcenY57+W5lwSrSY+io/RmacYYtbcfHNx/zydfqPNgOdV6fdVp6nprUxP5Quw2UyyeWb&#10;t3mSegF/AK+flTXFH/02/3WTAP9XH7EQWUAOU7a6KFve9FlQtvFBV3EILrr4pbFlG7/t/LVtG7ny&#10;FVz5FZ4+U57xrbyrv7jYRi+5p7jHR5vf0JU+5WBlwMULj/Xh0qOxOP5l/tYedQA+3o59jPXT7sOv&#10;/LVbdNKHLQR1XCp1vkJzX9yhQxQRfNVn0XZb/cOnFwY3tlKJ/9RNvwzjkoyaiZ+M0WD1Vr4679bc&#10;DI9pp5NjwlcfdBFVHVz11TPxNfMzF3o+zh+NT4w6fB/j/9bhKW9pc2X1U2mq8siLHtXzWS+e3zmb&#10;tl4flG/OGbSNffMUNxzK8XiAzj9TH63qOzccpvKKrbWzfWptCy/8QHWBn/FU2b5uX7+Ue9Xzye9+&#10;+7u+BnZ1WRvxWD+KkZ0zKK/+8iJZ4ePPvlziXHt8D3NCxfHmPPtyREa34E1cKFt9h+rxrfwOgxex&#10;l0zt/ZCpHj8fAvjc/s6ln/AKD/4FmyvmaPSavnf2o3PtTmz7jcfm4siq3ejJO7DyG3PKD57yRtrB&#10;XZttt8/d+bB8uRpfwNLYhysvyzt8WrkXxfhIu8lDxofqn3a62jJ9vQvw4aX90ddfyQdP9Ih+P2Ze&#10;6FwBDzjkNWb0idMvgha6+eS7+/DE6I/yThDg0AzoR55skSuAPmAchDRPo865WV/Pn3qyzXPU0e/D&#10;h5kTzvmMsWViq8zC21uPyAR0Bo5X3xbkCy/5p2N9ZJADamf96wnXGZ/qQzEQHLzGZ+ZIybGnDK06&#10;9OxxozE8eTTcR6fTsNQrz/jwJbk9rzhtFXyANgoWj4wtG9nJO5Hzc3LHHcjvn8lLUgddrlyRUzm6&#10;7JxtdV0fKRcz4t9Parh5609/+o/YMjw8JYMGjieH4Xd9rv1//B0J6VOxPX/Dd2xJOBaufhfb2PHl&#10;V1+XZ/menKV8bsT2BoPH/Nf5nLh6/37O4V6/luMmNvWTvZhTm89FO0Jz6loZ1/lBbHA+APb8rB0U&#10;7rFF+wBN8CmYmLk16qeQ/05d2/sjONWBETdlipsy+euaD8bnbftV/vDi2zugHVnTnrTns8ZjY3nm&#10;NHi/Tn5YGJmJUQWH5/AxBobmiX733Ixixkl0ntpC9/71xNLy/9j2wfPBj77ofVjWdk0c9Fw0x3RR&#10;pm4X9qvnoVn6VA+tnV+BkKRrzpzS2s217hbf4E2OfCgu6cqP/L2f9WuUq4SWZ6/9MDrra3wy7Xbe&#10;9vHKeW/4hdfeTC53dclu0sDF6zHHu1WkdsfGeKm4NmSPr2ZfRdevqjf942PrNTddzc/X132DWXKA&#10;J4H9jYeH/a99r8xevDx2rk7GoF5AoVf6I1xAnvNXFzut2bTtVEjlMbM+PLjapr7Lt/gt7ZkXsOXL&#10;13nVPbL4r+dqWevrmwSOPP41jr56GTl5Xf7aXj+FTk4Z+RPjZXa+6NFxK8diLl/+B+xH2dp0fL92&#10;bJwezE9u9oIKJOfzH7ruuEIydmYOHAXLw4U+aZbMy8epK7YysZZjevjz1pZ3WX8vXXy38/33mcu5&#10;90n89TdkxWPiG7SdwjFe63WNFn7qq7JOw0XmKDME9Kh/Dv39eP2YGWhrL58d/RVqK/GzflX22Ccz&#10;614ZP6ZvamdtGB1CE+PHT+Fx6aSq+e/h38kf47MyPF//6G8Am7M0P0f26jbnyOLQT0pl/bTxSvdz&#10;rqQdE3czvj6u79zl7764fgJR/e5T7Qhn5yjqrvEiOlnX4Beyldfvhwf9XppDpnDbg7uKf7OH/MER&#10;7+Tl6zjVPPU5LI65qTdU3WnN6aYNhteeH995bN9UtueP9/r7Pn6fAvNK87QEeHIA3BgY3c0P5PrN&#10;v7t2OLqyDwQvONp1r2EN/dT6Xvpdj9waflwfbdl9iydZvY5w/OkYbByZu7zKjX47Jx3czJPRJYY8&#10;nGh9Tya6Q/WtnY9SOFcfexQ/aRuNq//fofYdve7lw+vTvof/WoKxOGLCqeH3jkS/feL1MxaGt1M6&#10;seqTJFFew1nUMCnUUTypwTAJ2YAM0H2ZVweu4u/DCwjgqxOEBr0OMvSR8dlMujtxTx2j4ajfZIKP&#10;MgG4J5E6U3XFqzJedoGyDg/tJlG0gNPd4dTX/GbfhHsmuJIxfdjghD0dNPwaAHE2fn67gD/oAJSB&#10;p0Gi4w5+O+1pdHJ3MWDwBwc9PpMwpqG1jeB38kjWzx8eEwK4X8S/bFZHhgGpPJRJtB+BJq0TR9sO&#10;kiD6EJfCpnHlKweO4dC35eFvn4wOZqfNdQpJozoliQrQsrgFPP32s/4rT5LPzvhlOvDWoXEypc5v&#10;slq4+cO//duL333zzYvfZ6FanZMjyZvCnu5yArnJFz19amdF8fu0GT3oDFY3A7QYh99FhdQtDj4W&#10;Xx0vvi1QNn6aBCKWCFKN1+IXOV+HrOXK0G5Hl6D5l37iZv0CD5/7sbKF1cVJvD6sn4ujJq3Erfq1&#10;2T77Vjc87nzt+6RXlD18n8XH+69ZnAcueorJaBe5eYNA4nFP4ndwGbnj77DNQtjXGYj/uTwtJv8t&#10;7dqnSDP5/Oorv3MId2KZb3/6iX/0B3eoZ4Ewdx/PwuejH9GFzrM4nPY47dQnTtMO2kT8eKJMztqY&#10;xZ8v1sa2O9vzWZ8okx/lhF0Ugd92D/3Kfmvx5sgtbmT9LU8kvnnj5N5J9Fwcsqi1Psmbf6uzXOWV&#10;wTvYXm0QfqfrThumbd908Jy+iZf+nYgNf4vLM9FpDEYxNT95lVcWEPhQPlf3s984Tns1NwRPzLFJ&#10;/Dxe/TUxp3xs5GM3kVhMGn9bsOUbsZFIb50xoE+KkZMTAHe3fx4fsMlAhZ/cUr+Hzkmv/qV8F2f5&#10;lm62hLJtcX7uRX0nirGOXO2XP0A3cswxwqBlc5Il1+VfeaB0OdAO8wQ4HfMatFw8hGJBxG93keui&#10;2utXXzfv0B//LvblcSY6Vx5982n8VMLGoyd/5rcB9cXffvGb6Pjzi9/lN8F+/Od/aj910heWL75+&#10;8/WLn9Im3O1YTugTldnKTftkkRz8c58qMK+O5fGBePcUrAm4PijuP0+7vItv7+PCxkUX0kxU+xk/&#10;Nc6jK3v2c++HzDJfAE4G7pOsR4zgWZTysHfdSZt9Ma6P/O1vs5DGn5/n95OLFzs9rUt28/jRbccs&#10;sb3+hUPmLBaMPiLggzE9/vBktd9d1M//83/+1xf/8i//ci7u53cgc9OCPP/ZZ2Or9nfMT2KAP80t&#10;vK5SbH/19ddtW6/3Ftt74qYv4S8f6rdiGpBPP9AckX39u5/gA/zXBuMYW3zc6Pan//jTi2//49vW&#10;z1j3TXniJf/QSQ5D7ykN4OKsmxN+DA/lLlS1PcVBbOo4ecYUfFav0kZfdrw6T1+R8SE5A7AF4Kmv&#10;0LX5U5+LLBfd8QKOTYABfJ98tTxf9ev38SG98IAP0IsDJy/v3s0FJnmAvK/je+3+448uppBRkjM2&#10;Tm4Y3rOg4saukZ3ckCRQW8URsnxpa3L3gyk58ijoKxLtBEdeqdAclmf6Jj81HqMrHvrd29C7uGRc&#10;2j46LMhhH35iInbmD725RF+zlnoynTzQ1aKPi89e89v+/9Pf+jpu8wLHPTEKPdn4fLCvjaJ//R1R&#10;7JE3RodM+jtvmVyybTV1csrhFf3ucbu8Fm/8NbzLOF9w9Btgv+NQ+IxuEzdb15gKTuNMX2g/HdmL&#10;szLrL4UBfap+Jis2WVSS38TQV6++ajw2F6cevHprXsM3I3/nq6O/NyT8dPGM9PFd6MjmN7x2bLrn&#10;GrzxUAZXfILGbviw3cVRIG70EwDXBx2d4OsjxgLx2NiLXDivs9iH74x1J55Tbj4nH7L96yzg3/nO&#10;wuXkPPrJReCuawvyRcaC3dVtyqfuaRn76Db5YnR3c83cLERGF/OOT9DSfS9KkzH12nB0/OH7H+qf&#10;bR9t4PzRBz+/jbkxQp74EjvKfJp74zr099iIl+tbZXza+Iiv8Pje2zYCcokbVIyN9fHpN9pr85EY&#10;6/gaufrb2Bg/xAfWxmzvPpr99arxMf3OJ4AW0MHf7tOdvTM3nXwtj0wM5QJM/gr1r9z8mJ86RyeT&#10;jviCtaW2p5zc1Rvu+HFiDK52AdtP4FZHOtTmWehpzokvzc/FgRxtnJsx4BHPzYHJjXfQHgvmCqvT&#10;Dz+k//H7gf5kSvy/5+LOzfmBPnQH9/Yxhiq+7F9jgtc5d+K/F2tTXtuz5U35xrhZ3xl7D9/aHhuB&#10;GBA7q/m00yP/0IkubCNfLl4d8SGoF80s6AZvbVgcx9cbSCJPOR7KFxcfcySxvjlCHzBvo9vnGePr&#10;ywjTJvqaOZk+koqUiqfxHX9sv6p+kWkBtPKOzW7o8rMPbP8m59XvO3Ge2LUWcQfjSJ/QDm3nPNF7&#10;+bJl+ua0NTrxGLbVCX8+2fO29ckT+oQznPpFu8WeXdAsHh8faBvEJ3HKxLFxIvaaVwF+8A9WFt7a&#10;1PGOt+3XN5y2b+wC+PXCqJwSX+sbQB72NhPg9c7+ABx6aieAvm2Sss6/zpt+ZGjngx0HUqft+rSt&#10;2O24Hxn56zy+4yS7Jhd2DhF9nAvNU8QPf5PJ5+YTcjQ72bs+dpPKviFI+fT/uSCvPeFrc3NcW3Y4&#10;nxIjPb+Ia+HUL9F726Zy41vlbtoDPEVuY9j+aQyxTMeupwTf7+vNOsHDv+jH12Jg+BhHakcvzE5O&#10;dXGBPmBthK9oy22vPBd5fYNc8Ut24fIr0O/gR8HywEvfm7yffuWcL/XOO6YNolfaoiAf1PKR3/wR&#10;v4Dl0byhf2Z+0HOo1LsANP51g5IboOQFOWHiqLZrrxjXxeeUm68K784zUl56bR6SvYjSNgjdlzmP&#10;rT/wDU3jitzIaL6LPtZF5Ue5pO0WvPUp2tVpX3GqrclfnOxWRudXGevMbZePOjBtMf5YfS6/UizA&#10;fraIX/o1TtJXxAyZfgaMDzvni7+nLcTT+FNf0of5CjSGE/f8T+bnWT/CR9+pDsFJcfDylSu+72O/&#10;OTy/4g2HHlGq9shjOcD6ARM6Pd61rx7sMCcNnPh/8yrrC9FNXq6ekSHWO8e73ZzZRYiHhMceWeGn&#10;763v6SguTDF+TH99Dm31o7I1H3MA4yEdKgdp6DcX2kczF5FTGf58BPyWubrix2e22gN8SI5avzde&#10;+DRg3pCTsbmgnmNxHaq5EFSMRxy17vQ3VR2/4qOFPX9zvPa37rT3jPEHO2X6DuhPosXPb5zj0jnt&#10;vPZOPjrzmeS8jYs5Jw1xfH0HF3DXH9q1cX7ki91Cjle/3TbGUolvIqv19TWZoYNnTgjERP+OIGty&#10;hhW6TXxr/wcePZq3VrHKweke54+4HZ0fPlwy66s/62MRNvyMa5ND1c0NSOLh/hEvA/qWecC7XLdg&#10;G9gxyBbU70fg5hEOrS/CqHKPP/GCqmzHZrL97M+CfFfe2fYBm+DDWRu9DtorwfM/ueXMxevA4A1u&#10;Yi15w1hE9NDGq6ef8a+yjZmVjfaue6/kn8ryCH3jK/q3HyxhtkM6etJ/zhhja/RAizf7+UW/wkee&#10;AJV72pxXV9/1ueMHXng6yLm+dQogtzUPyQWZcwzMDXho5d07DP+Zvykvjn555NSYlGsnsbvj9+i5&#10;+s48fPnOTWHx3wEy5emFpQ31FnV8vg7ODjy5CqzefOsiMbAvHw0klqMztX30xERY9J35R+fdqeBH&#10;9UtDhiWxrtuc8bplsZUA/lD3axANRVD7jzGKPHkY7baph7uUT5zoU9phdO0cgK6UiKzmWTolPhyv&#10;rvqtffiT15yzTb57+955dBL/GingAUO2jCFbPp1zvGB/T0Tb2UIzisxAhA4fdeO8cco6RN06Shn8&#10;Oyx98U69/Y/h4aNu67eTXsfhjTvapW9dyujHvnaU1eHwCsXgn/LSBh+gMRiZwCrH7w4fPT4m3uuG&#10;9UOv1W80vnN8+AgOveH0767fISHDZ/k95fQ4Ur84xb/oZ8fEqvIMUmTGhoqrfP4b29d8uJd9t/1H&#10;/UP26Pg47l6ZP2x14qFt2j5BMLkQ1E5QfLzSs3dZxP1zUpX64ExypHuIbnqQsfpVvg57ZDq2O9vT&#10;WAg+Ads3FqU8w6cDtqRx4gXfJ745BB3csq/OZwGfha0r7yQxx+wrfkkedEuz20lkk0RL1zb8Jf7q&#10;vXQfO946260fnrNgQ2PH2or6kpwTAAnHICZfpLukfU59kHaC40KVwVbyc5EQGIjImUXpWaxx7K5J&#10;E2u27UVLMQHaL6IDPHrshK+V5ytVF2gfNP3Ep7Zoa9dlyyO/LKGFqihS+WwTB2ja3qGvnpFvgmrf&#10;hM5JSReeEtNA4td/F9aXb8LLBRyLR6D+TJzu71UYKDpY5P06BnD+3AtxnfiXZmKw/hHjHwHtQz9A&#10;9scGLD6m/wI8sDr1RKuDy/F5Z1Wsyl9Q52KngXDoZE+xu/6ygNkB+LRBfXhkkOt10bY9gbCNrfeF&#10;Nq8Qdo1pB8rtT1RWJnbslwfa/D1gJrJKukgYHaplCCwsyj0dNNPneoJGx+hu0N2FEBfI6eQDfuGf&#10;azLV6vmiUIBOng6Phl3k+zon5i446ydzQiKOxPX4Fg09vf7ZxGZjteWxE2y+IUEb0FdDhOyC1VGB&#10;Nj/qVB867Uf92qUM6E8WR1a2Ldj63b8fa85Oyj1NFXhMviYXTIyO/zphNDFfpTIlu+OXwa9+jdUs&#10;L2TTyWd4TT+fxbVvv/1zXmn3XW5w+3p+gzD1M9/JGCJBBfioF5Z6gj95xaK0crmGfurrh9P++njj&#10;8xZj8NcW2/uHnE7+4k8gxnointgDeIkPF2z/KTcHkOeihdwgPlzU64l/2mDlrCw6/vzZjN14qV8c&#10;fH3GjuxHr4XNo9okJAULnGsze7ftybp44pFP7T/81FkgeW4zPJ+hP/FDp5QZw7VZJ+uJ8/ojCyFd&#10;hAmvN31nrH5tmj4Lqc5m+maJxHo0qM5kAzmgcOTZ37qpePq9/tvSfV09lYEMMjtnm4PSRH8OYz+Y&#10;PGRRcNpy7VVHNX0zK4UOqw/bX8XePQmio5MysJJaFhv530kBGXCmfHjGq6Xxpby+P2XkygfKE2qj&#10;d+rWtiVEY8x2EgX3OZC/0JN78XHGidFl/MAX+4aH0iyv8N8Ywmf9984TNYtzBFT/8LG91+Ht+IrX&#10;0yc7PzwXn7CSSxf0T081kL35vAuH8QFendNn8X735djX7+Ykrj45elSnm9Pgd3Ewcdu69XfkfJEF&#10;JjnFPIh8AH9vTNqn7NKapd3+03ZMU/YG2tBUftpk/D39F6+7H/FdgA/YtPuOd3+22mnwHE/ZseHQ&#10;9wYdC3C39sWHXPIs8NvOnGQWzdQD5S7wXDYdGWmqyiJP/7bthYDwxBcoK13069NukW++r73xla+r&#10;w5GjzCdfk/1Dv7B1Y1+Zb1XzaQ/QHuBjuD5od3tUO3IHn7SRO8TabWmV2H8O97Llj+7+pir9j/3s&#10;Zaf8x8frn+W9NxLv8dq6x/r7Xadpi4dG5txRsjgu9u1rd/f8xfzA/ub/vThDjtjyJMbOuaa9pq82&#10;NwVHWf0zrVJ/yHXti6V9atNqtj6k2QXBL6A/hcamxWVH2z9y1w9u2rMPp7oEf3mwycK+J4vvbQ5v&#10;/SzOLtrgtTzbMCNqZK82OW702aZy7D6KpgwtXmDrHrrfYp595wN39z3Vfgc8zN/xXX35PWcZRbO/&#10;N6ZUn9MG9p13Lc3MxSdO5KPmwfjly9x89+Ptxry1d3SYNnC+Jj74DOC9fOm9/VU5jM8ypvhbf1ev&#10;G43jhdIcvsrM4dQuzVXP/jD/LDd7FS88imubDz06nm3QFAufYvfIuAA3nKqf/dZmOxd5tN+UGWMm&#10;r5mH7IVBbZa2Ovm0xL7Sj9/lrQNdk6j+I6c3TWRoMpdrDMdOvvLZm934Uf5/mXnB+pKf7dOvOTDt&#10;BIJavWurEKdMQN5GQz4aP23wWHievE6OsplTiKUzboQjPlzB9vT0vCJ3znWNjXJSn0oMmryAbuPA&#10;ViaPtX0CmOd2PqMMlO+ZjzieuQ+Ro/vgDC7r7lCcFLHpjn/HebIfnv7A+/6WKrumDyvb9h45ZHKo&#10;+H3ENbxCZIqTGJQb7sLHX32YGE97uzFoddKeu99zx/Bjd/Or2Mj4+CFzFG8/+iCfptJvxe9Ph9CL&#10;H72dzBb0XCblrcMs7YDe8fYR+GY+e4MAutXDfg66We/24CNf65diH5qhHJ9pZzjlvduyHyzzrPKg&#10;p/J+T5woGZ22dNtBLA6i+v7x6wE27at45THjiQt679JP2GUN5P2H5MUwUVf94o8Fxy/5PAVwxX/7&#10;LfL8VTQF0pfnpubRu+sUKa89nScGRXsu49t2cFLwEDu1DzPm+NSLmz6RG4IdGyFsLh3kQ+Jcf+05&#10;/O5te9/n/0+Bn5bbfiFH7LUwNJcNH2HAPXFt5rFzvkxmY/+GK5/sjelbjKcclKBtkQcPnsNdbtfv&#10;CLpuRKLXOE0c7BoZHlu+9GmptG/OgWPh1is7B9lE57Q/Q9iz46t9Za3rwZD4fpkbPe4g7sCikb1P&#10;Dds3zi3c22V9Xl2DZ33E04SF7AN1Fw0fBNg8226Sn9iXv2PWlM43kubc2jc+g7c87nyUr//UD571&#10;EDdYjMx53bC+lbzlZ5hSvuu39ERHy+p89G0+OmPkdS4cnNpdk9au6ad0utu9Y65y0L5ae46P0g/M&#10;m590syiPhz9jaxTCNDjGNvloePX76Pm08FH/XP7WaD92at/acphW9yB9rN8ure2InbG85XSKmsv3&#10;avdWfuQrDPx1XB4XVp+l2y3Kuz+fc9oxWW4b3MWY4/v589YYE8s/OrCzPlr6RTrHVOscQXmNTp9I&#10;Xq3PFvcTW/Ll8IWdX619e4F36/9Xt2v3iui5ydFTil05o++tP05LZfxO34ir4O1ndUAj/mt36p/Y&#10;rO74aPG7Lc34nl91PXgv81As2Pgwr8B319eauG/89OXKP7kSrr8FdLLN6y9zd2mB4HxMPnScVa5M&#10;NPKVdIdJF5J6d+J0AJ0b7hUQw3R4P/sep8ZI1nHQ34GrEXg6UJ1uxkrUnWilToPShZbK986o5zSO&#10;wZRPh92ye0O2LM574I5v2L/JAf6dtg1eivla/bfozv+eKPh94eKXzrL0yq5PcNFS7V62vDdQ7vyX&#10;99PtQ6bylbXbXZgx0e3wJD5CsrZblO6FVxNlQRZ9OnCGFzzHhbNj4zz2H2j2kSPuTohcPjm8+Oub&#10;383TUATt3eLVHU36iAkCeQ/asXH8FJwrDkbNxXNkX7J6DmjV2d79OzynvXYStxPIO4/FU4bPk88t&#10;BrThHeCJO+VLk507yi/2tZ/2KH4SCn3t0wFcfLK/em3dbuE931/c9rGcDO6T6Pgpw56E3oGdAxNR&#10;J4w9ocoxHMmWPsosJPyUp7pMCJW5u8xJsthy7EIeGhc8tbOFL5Nv7bs86QngA7pUkR7lOH9rx/rW&#10;HYLyxV5IgQpn/fJzFh133/ZuN94mGJNtHnKV177U9SIvfULbp36j7/hhJo77Co73ObHGu7ZHn174&#10;iM88RWSi9c4TP/Xr6NY8bUEwH3R7Jxf9a3a87+5m7b/QydgJl42snniEoPn8yvEzycN3w/HywSlQ&#10;xUbnF/xKbzgWEWehW8xpBzk4GPmY+HulujHn69w5yvddRAzdXIAb5ciVz7uwlCJ8Xx3d7Be6mSe4&#10;6MJoOclfJ6g5sXZu8jKv4AWrrzp6m0jsojZ5yV71ozpADpvwFIcu/rn734Ko5uyJFbrgl1/20ax+&#10;aFNTHmX47AsNU1zgo74Lv7/97W/yasjfvvjzn//SBab6/xld+VdO/B0ZH2Jn5Rp//aVu2zQWVf+W&#10;dagl6QHFD02cm2Z6Vhc+5H9ch+1fD172drFpStFiGx2q7/i0OkXmTiJHBh+yQyyXU1lM3XDb79pP&#10;5wue6n0VZyctUv31mzfaMn3Fk8Z/+MO/9wng3+cJlwRC+6W4xLsnDKHd2MRvFyvFqrj8/vvvgwtn&#10;buRYP62vxoa197G9412T2oOMH/mNufhBG8LXRi7CuPArJ3TBOr7Sr+XWVynjtI1B+oLK4gGMb6D8&#10;6gPZ1w6VK34O7o4Z+vFOYKtL6rvwEn7b39NLS7fy4YGt1/aK5NvKDs9ipFD511/naYRSiJ+zGKNA&#10;X06+yLOV2Q6C7e4fksoWjV3AbVxMbG798xMG5Xxa1GzuFzlXdzjpXfNaXp09sHXWmArpM8fUbqde&#10;Hold6Uv8lnDruNKyc0cqPH6urxmDSbZp7kxXgpktX7VNosXqTyb0zjuz04tBabPGS2Rt2w1vPAYs&#10;6sxio5Kxe3FhoF/bhiLf0WnyU+KRDvSpw+gQHoGVc6e/20ZPrxZfaN0Q1pDS53jGimn7xR3edE0b&#10;pL8N2fgMn401cQx6fBbJF39pLFDwwc7HaM+WlVF/aqtb/P+/pN2JkiXHcSbqRmMHQYq8MtPo/R/u&#10;jl3ZjCSKC5buBu7//R6emVVoQBwbrzonMiN8D481l9OyxJ+yH/K7Bvi/4BG91O8V48bhnLtBq/pF&#10;Z+XaqrYLzGOAfPz52G9MrZ8vmyJr7eJyeinbz/p4L0yt/+X7/J8CvgNDu3yW1/KHtnnrO6l+241S&#10;bsLcMXzjbTaaNja1o7NOi55o8TauToyefoh/8nf1f6mHkBXwJ4tfzfucmxutXk0Pb7FDhjzpRyH5&#10;xvR1G9ytB8f+1j90XcDv+VlZK6c8jl5se0J1fGQsH1mlOzJHj8kjG97Mlaa9rs/4uvOeRzleq4sU&#10;r+3z4W/5yCZD+9YXTJ1MfmgOz5/z9IZxwkd9GwP5fsfD+i3zkNUJfevIvCKwNvMzPdDvDW7qc+RN&#10;XT1xt2+Qd+e/rM+uLyplbMaLv7TdHHaDRJ9gXG9Z2hO+9UnGz//423+Utxv+rGGkpT8+P6yvhB4f&#10;iya8gXlu7TlYfFLdH02zuIfJls18d2JZ3GkDxTt08Ip7NGk88uepz5Pd5KhSejQTPxO/jcfkAX0R&#10;3+xNsnxJZi86njL08sTGgHg6uqSsfjzn8KpzEFdf/J99Zfu/I784qYsQXT4nY2mlC46X/+gz9Tvk&#10;0S36hrDoi3fRtk3dbfmmpy8fzjiom9mbMC7a8DTWqg/1og246N5Yz5iuf080jc4pe+pMTgWEx0+5&#10;cQ2ep0P5ci+M8bk1ogvKAD2fGrf6tDG7AuKjT/Jm3QvHGnJ+/ici8gfox5YZ636pizaxF23HnoxR&#10;761n1v+7h6eOp5/pevzo7A0qJLF9nigm1U0+4iE+iQmX/dHRvPv5G7DFHlUdpo3mJP04C7vxeuJo&#10;eSjGv99JNl+qbGp7YjFZV3kJztfm8w2658UPKH52Sj1dPJcPwkAvhkQHZ63PTQ/N7i/CBfi0TZKV&#10;P/3lYZU5atbCuTkDL2V8aE3CQrw3xWdlOb6A0a8AHv+5eAxmrRW8+H7yZl+BEtufwnvNn953vrZ1&#10;fJLMKZk6unHCIydPPsujsshLX+8G8SdNcVrGA4Ezh9uLT/gtz8Zoyi8fHh31jvI0jZsuOpt/vfLR&#10;1EcC88G3cVetxLg52Nox9dV16HG1MlB/pPaqn/MI9yaxD/sEHf7+XslfWdd6L7TrJ6nxpmVujMn7&#10;Yv2mPJBXXnN65W397j79O0+AHVi+e/6PpJ/nJ7nMoX7KhYw+TcbHsaEXymLP8mSb/0RY6k0nM21Q&#10;XwXoqn+Zk0l8L73j9c2m8hbuejyOT0FlSl20643wTqa87fjourR4PXmLMHbQ4XW7R9MhI3G0cI9x&#10;9GZjzVyRSdk+8JSz9NWjvpv5B/4/bgDRNYDv8nDe/bnjO/LL49j19N0qMa193IBX4zD0pcPQpneA&#10;7fXfkdvM47t9Gl/efQE7yioPfu1k/wH1ao/U/uWYk4d1KnPaITQ2Vd/LzmNl+YmNu14XH1XjJzhr&#10;a+cq0Vw7nnmY9nHr0rmEcn+HN33VxysRxKR7gTswNMPrqespngSfHA3vl/G0eKur886ds/bsfOwo&#10;0Ng4x88+96KnUZWKbnEofDzbdx1f9Dw4G5OVmbInyKvcZLa8hfxyYy3v6vQCb3Be18tNiUnq9zCb&#10;fmdKzYee+UuzNbyy5K8vi8POHMxNY+1Fmv1bX3i5OWIg1GkjT/t+i1ZZ97dCA17TdZ+mP6sx/e0+&#10;bby+nHYw/TA9zO3RKPcRu3NP5vK/HT9RNE2KF+6SqnLFKz7l3ZtipifIfdkAAEAASURBVGz73snH&#10;KW3BPCE6iDdjH13Nw8wT5b8e91a++ClN2tDdV9PLWOY6yy6itewwMiCVYRTjPApGdAOxRue8eSHu&#10;ArB32ERcaBeCglU/LkLA91l4iZv8U/46f+iWCr+RIXWIo2N4V0AamJN3Gzu6Dc0cP3XpEzixExh8&#10;Vyb8dR7V8Zs83lg+IVJ4dFgZ1atFsfv49SmTrEJo32YC+lsw+uD4sP/IlxcJ1dlxsqvn0lT2mRi2&#10;/Fe+2POE0h++bALydMTd0zOy1fsaTgIxixcbXPXPmcD0OEG7HSB68ORXnKtxTvlBq18d7x3ucIs/&#10;QVt9LKL2DnULTbosjvSWN7ybka/xTw/asDb/Jc3mLv7qd6fw167hedfFLnSX5+It1z3fcmn/jt7w&#10;nHfjMO7OELykTVfei8yPnJhglHf4dnB98Ie+8l/ze60f3G1Tjrd8+btgog12Qy6d1GVPYmX6j8lD&#10;t5sdYTLHaX/9HeBM8tD53TUXfHOScv6eCwNwtNde/CUjsWOj6W2CcnXTJ/FbdUyM7uRh7SRzQZ6L&#10;Kh3cTr+xZeuP2hG8qZuGZXmSBydFZdlXFOXO4mmPt3/gmKzzfWlg6BMC+lr9L7j069nQs9PGFbrt&#10;3xbXuacv8Hhn8y24YJ7InX5s6mPuEJRPV3K6QC228XTiip4/ZaNv7d4LD9UPXf66URR6r7zBqxC6&#10;J9QOOCd7+OYVZ2mrFhu9mJWLv5789fuUP+aVphbR2vEupsUQc3TLX37x9RFTz44Pw3v978JYdT79&#10;EWSDI2/Q8YMfP37A+4xXHTzj1zF92mzruZEq/hIXGVjpN7+hOReuxXhfTZjX5jnu5n5w1S0d8HDM&#10;p2N34nb9+9CvuNGpLgpdJ2HpK/H7/e9//+ZPf/w+Pv45Fxq9QnTucF7+newee+T5i9TKZS+/33ey&#10;ptbid6Ad7FoHXSH4jYX4ubzw27IgdIFx9B+C+e7i6GTQBzzzTtH4P6+mdjd7N9FOVYjLqT/99dB3&#10;0pNy5+vPaNe431gUhaB1xdjfhCnXH/QuZIvrtAHt6T/+/J9v/i0/HfDHP/7Tm3/+f/6YuMuFgPyt&#10;7TvpbrtL/7ljm77GU7fffff3buB9+ru0vdwgAm/rnkobm/JSMJXy0LW1dny9F5r3Bjq03RxPSh/t&#10;r3xCL9+rATvmJsblT1vOZsij3uQvzfbPe76yqSOPDLK7ER//mlR2Q7KbnNmITNny6+JLXSamxkfk&#10;6DNO/ETn8tUG2g6i30OvlSkll2uuBbo4Tob6UjB9TX7CIxfsjReemLRJ+j76uVnIa9J3UoxPX+v+&#10;Ie3u/JEB+PNjoD/rP+IH0OuVyi1dX20qEync1FTb60WYgunLpnwXDXe/G1vrx4wJoQVpnu2XTssM&#10;75nHpqTl9B3/JK1/jZFTN1WkWPcX3NGPPfSLgGRkPTy6kllbV6Li44vSznEoy1S6OgzvlEMJj+s8&#10;p+rdees3qyN1t+WvU4zZgsfqIsWjZfkqn/DbvBbkC19lexOGfO1i8VZX+dXn2KTcBy0ee746y9/2&#10;/OHth77uEg/5AH5YjU1xgHy0+vmMwtUBvfqH6ycmnFfm6rB1mzEG/fKogPO1PN0gVCA00JvVsmgF&#10;+n1Q3ofP6infMRvnuEnz5ui2ac5bmbXF+fqD7m136XvWjom7ke0VgHsBGJ2+g0yLVNAbFY7PPvTJ&#10;q+nX6KyN74XxOTdTjE/FWuwlh8z+ltznuTiXvtAFDGC+RZZaYae6X9vLKz4Ok+LK37JmbD1EB7aR&#10;5QPqS+cpQ6PfkbfxtHyKjyY4wDm8hfY60b36H94rZ2WVhp4HlrcUWykf7BwCL2//kL9r8+UJrzel&#10;HZ3g8Im5gBTt9j+VmzGPvvJXbedr64TW+LR0FAqMbqND9aATWalzb6EZfvHd58FxsSNl16c6HF1O&#10;/sTSXU/oQXWfw6t+aFDM2Lh2w3Wcr6a1oe1r8ullzDd20kO9wifHPNMT7J4y+DQ/XWMsth6AOzE8&#10;OKs/up2jTt4qNLKqk0g5utDNeLqwfKQLvUH5nLdc7B8erZ/UHVjapStObLFMap0dm9TVtvlIb38h&#10;fuhEl168PHMHbdMbetyEikasA3XiXN+FdyREPrta3C/6tK6Di/eCvJbxeY6d8+/6RNp6TOrY066d&#10;S+TpJ3SgtqKN7dveN78I+aJfeT186XxheTkvv+DtuisCQ5s6yx9gYsQNv5w/+Sgvr6DqK/jIDchA&#10;/0VH5T+5gCPNef1NhnllYmrz1Y2fc4jqHSvWDz9mPlNfVq/xizhVD/LpU53C33wOP5++vrTr43AK&#10;Djt8fPXV3XB6g8voxd62j5RXp/BW/8O/JuVL/KjbGV/XR/hHnZZ/8VNu+g9d2Ecf4/WOMVN/gxUd&#10;c8DPXd/k+DRnxRf0BnmM/Cd9riPoRd+1FxHUgT1As3m/TNX5aDJl5lVPGY7Rs/PJBg259fthu+fS&#10;FbrrFyijZw8umTu/VX7FRXwiFnoRvxV2x9zwUF+jjf6m8jB4wOu8ieRB2DJ59Of34fusgekTtm5a&#10;fvivzctHdo+PTjRbHBV8HS8eggP8r/zp29KkHM+n/5C8kNk6mPpJQX0Gh8v0ko3RxOn6SpmLBZ07&#10;B4ncD2mvKwNvH/jszn9u2gsNwkCyAyc+so+p7Xnb3E95C4y+7J7L2B/IuuyiRHdD/aEtVkZsH8Zt&#10;AKvDMyZVEFn5j21RQht+QvKXh/m7Jb1Yat98cJ8+uEhT5sLub8Nar05je5RZf/0a3eIp91OI4GMx&#10;QCc37l+6HTvYuvY/ZT15aI9PUFcLbb/hrQ01FvbicBBexFnO+xNxbQETD8uDLLjTvyob+5Vvn9BY&#10;2fG7dRnf5M94hZbuq//LPoV19Hso/Yrv2u/ngnqBq2+vME5OfTVOwuO1H6pfpTsaqG98xSe1a+Mt&#10;xWPfwRNYRT6ESVb/K//wWQysGnuHJ3/bU1Lr0rbBRZY+9HBq/tU+PPnb1zQewm90e7QPBAfWDqk/&#10;OjieuQy71PVd28T2RoEc1Hcdv7J7lnFqX/cNXztWTi+vzfe2xcv2FZ505f+iLDRPqFxfr6A+e+Tt&#10;OcxyOAfV9dgWxarbg+zW7VVZ6WrL1M/wR39Tj1qT8cyngTJ5V9tcskM/dRV/Zb4hRlxgnD281EZo&#10;7WkDdbhwiQ5j/vtHYGPi13CXz9g3TlvWH9X/I4zsv3iBwMpi872nOAT2hNeHcXr1nxhgX86tlwh2&#10;009xh27mlL9uKx2Hb/CdgPC57XEa5basxS/7KiTLZ3nZ+wK7Tr0eTGiugrGhdqW+r/4pjFI7bbfe&#10;svfZCwcfJeSp2Gtym0mS11MQ3gmVNI5wvo044uq0VTAaVBUXMRbwXbzNK0/8jqMyXMzV7Ece3NXz&#10;efzMW34fS8lY3NVvU5sIbNBJfeoOx1M5UpstfsfNQPOJib2OX3kct3avPPgro3k5Z1QDhHG/Ai9o&#10;grN6Lfrr882XKtuF0J7L2zp64v7asfoAr/XYvF4AKsZ8VR8dz6GxGPL7ggLNRRwjw/pTo/nvwCIH&#10;oKnufJWPc/Dhxyz08tdBxC+qH+jkJ+L6+tBO4k3qMikKv9YTP5TV0FTv0PYO32OzPHW7sO+If+EL&#10;TA7+4sma6h3/L+8tR6/8Gly34DfS8uCuo060L7ZFZ1/LZpzK37ZJMvr0UrEO0Uf46+i6OZ74Hr2m&#10;3a7Oa+ueb7r59Xt9MMy3fEWpd51R/X75ajpNOF6B6KJJX9mcQbf1nHx8piOdTQfjiadIWq+HucnF&#10;TPKjc34DSVu1AEdrMHJBZm4ASF8VPQr1/Ym7xBB/rS3K+fVpQxdYQ3nlaz+7eXHRtm7oMfTLYyYY&#10;u8k0C2Hxt3ReteD31cnxG6Iu4Ngo5i9tywbI2tENvOgyGzXZhIr9+Ggjz3a4sqXXcfQCK9dx+56T&#10;J/9ZpnwWpAksddF+Thuc2LYxJd56IQZywGBzDi5eo4N6OrLDQJ1F3A3JY4MLnF7JZ9N+9HnT33h1&#10;kalP9sQfCGczcZ7wnte7h2fqUbzYwDKmeKDKQP7Hf/pD68rGyG6Kkt9XhwRf37S20/Xzn93FGF5p&#10;V/zrN9j0oRHcAb6v9AheL1Tn6USpTYp9/S9e6pJ/Jlaj7/G9c/6qn9k8t4eNH+JXscOnT/AbJdq4&#10;iRa+LgCzg06T2vSZzZi37eem/eI2feTUa/3tK3L98aPF5N7UVNyUyQd0XHrnL2IpcjZv+9I5t0h9&#10;9NPsMXl5BbX/2MlPfQI8eJMPOf5Ovlex6TukQPn8/ohzMZmJZ/qvjfGbvugf/RpOd5F20027xPfn&#10;XseduvQU8H/++c9v/u3f/i2/oZlXbidPfPqIce0RaK/cpW+R/1MWZ9pU+7xj9/62qo2+GXvGHzsu&#10;0zleb71IFp62tI/IxrOxyBP/y1O7oIM60Fa3DfDHxNpsEq7NW4frr3fiPHFU3PCSrtyl91pVef0L&#10;I7RdHLHTJzQsWtqxh0UTd/qs7StrW3iVN575eIMCJ1ZG0gvk5cTT1JXZfhrqaUO5qYc/gbbts2Mf&#10;P80inT1FadvtxU0xHqgv4vm2hUHp90i9M2rPk2bIixDup43c+Af1bvO1IuUpWL/jCWp//N+Yic4/&#10;nY2K1Frx9RuVQUv0TYeu9Kn31wuV5Wsxws+FlR2x+Nw+mfhQj/q6peUDskDntqG7dD4xsn5ysR20&#10;PIzVgVeVrZytl+lLEifZOBOrAO4eN+P5dZSc/iXSovfC8D4Vm8yVLd2y5oXEPACp/Hm9ZXgd3lJz&#10;BjAxOf5w3vGCT0LXdhud4TfmG4vhk35JHnbt17WFxufgLj7ZPlyKvocn7y9/+UsvsJgnCBUXPPta&#10;uvDSzwz/l7ZqcfLp7M0eUuPZU8/KY0hgj9Hs+eY14ze+rhg6OOgOm+bM/DiGBVYnvkA3fpnfX1au&#10;rzFWGX8BfPxGl+fxrbN60EfrR8Rkx/bwuWWl36tPh8/aNbJCm36zsrYd9mz4r3wVsnSK6e4jdn74&#10;PhdUoifc1x801UNsBL9wdFk++koAd9tA0yPzbl/jj4vfkRcBpafj8hk9nHtCed5gooxvwdMWuAvN&#10;p0fil3/IZiN9HF/2nPFOLPfNMUe2V9XCxxM+28Rc+R599cjDz40B98UoefBqOx0rc+beza8+g0Nf&#10;c53VPZ6XxdwC/NIk1c91NXHsrFeOLuiNncBxP4cJk/DQ75lb0WtiNnjq8vD753/+59Lv2M9vxl/z&#10;TDho8AGOwcqSrQ933vzI3uNm5EsbH1tmPGXM8oODZ0q6v7Ky8HDc1M7Vgcu3Rx/l63coldN6GD8P&#10;n52nLhcyZ76jbs0/+xTB27Sl2IyHC1PS5cfssL1sM/aSOzE1c1Pct42U7sRg+63Tt8IpX7T8lr+R&#10;M2lObhkpB+rlNQzN0S/1xU6ypWBlSBeex4sn3Xykm780ztseomfnHvR2xSj5fRtQ/OSmh5hKaOk7&#10;BqUN8TH6rVN9uvmjqa6LMr0RNW3M2nDXWOv3XnTKTyLZuFZWH6qEKhl689EcKxevo2fWNZHhJyuc&#10;f+bOgIB1VTe9oztbS5fjtovYMhuDM4bC341CuP70EXusnJ/pZF2WSEoMWF/VfMXl34PWbfoTegfW&#10;z1N2fzc/Lr3nOfTeehsbbuxfHlW3Rd/6plBA4ieC5jh1EVsK0f+CBw3fXMBX0WNjWn5l8WP+ui8h&#10;FI59W1768PFXwH/Zys8xOVI3VTxhfbTmKFN3QXyijR5yMGly89k+Ym25S4r6i6/dfL6eIDo8Idbe&#10;k74mrK7B3U31LW985WTk5gar9L+Oje/VKTRXyq7jnkZbzmdeH4K1mT57vEKkcJNM7U4BXdiztsv9&#10;jNzUkbzak3hAN7+ZnPg8T0IRc8PEx9LYZ+irukP59hpTxce0w0gt/8pNiI0ew3Dr9OZ9H21Z9Qrv&#10;nscgfcWCPb4tl9ebu9kjrp/GP48h3iyc/Sq4kZbePnyRmiru6vaasDY2cwQs7eKh60Wl6FMe52bF&#10;LZeWh0oITC2evMnizXM05dsnXZnoQj/rixn/n2UtPBnVL+2MnOoT1vi/tg+/degcv+D46ycncNIS&#10;wpPRQU0MZvbFqF/QkXvpktKvsj/asf7EKILiwEvbMce64CP87voI1qXLxmMs6rxPEZvFq+Mzp/kI&#10;vyAVjw/oYf2nrbx9NzfzGtfwrF8rMrF4FEzNzxFZJ2/XdU89R5fDYxQ62JOsf7aOGg+n3mDQDejP&#10;u9aI79qXWnfUNmPdw4+O/S1haOnQa+7HB6vfa5wK+o0vcyjwgj5y8PFRt0+Qx181YR2Xcz5dOCqF&#10;5/BdXtKFHuc0M4m0g83dvsf5xICbH6c/gvQQeEjucfdkJMH71GTHeiX3tRx2HZzV5yiArn5NjJQm&#10;BrQv6Fm+Fj+Hl71nnrIor9Pb5jFyWSzfj+n/5LE6yVuaLVeG350/MrZ80ttn6mPlL07Pcz2wMbqZ&#10;W4E53z34SArt8Ifrr7ptuw/N4s54dfsI7T6pTwQfmxfv2mLFwmt5eAP89ZHFf7y6vnPZ5FvffTYd&#10;xDEcQSpzXouRvJw3sJO643qZbjqLDwol8I4hayQc+XtePs0b5YZHvjPBIROvwTFY00HRhuEYrRxP&#10;4JjWdWKOBfmey3MMrsq9+E++b3gm0BX2aKh46+g4uAM/fv08aCOh+gV39LpTuMu/FjzO5cMvbDpn&#10;lXEOr+Pbki1hU7geAxs0G0RBWdmVEf57flO/PKLJ6r8lzpeuE9zLftqMLzaA0ViQVCe8TmBfdXds&#10;vGt9pKwPVtadTnXsefUI8fJrxxF9nK8uOMIXg+pNiu76HFy6PQHNxvWWyVvY4+Ujv/osQtLq8zhf&#10;8u34V+8HSg+X96YyK+dU7MrsRkpUKr9btdEj56v3a/57jv/zU7+deFycZ/rElf/al69xndcnD554&#10;7KkLQNmFbTtrjLDlOGl8wyh1Not99qhX7dITv+oHfzFm8xQN/rth0zJ9lr/gmTy3aaBJO5FXm07d&#10;O/cB8gtww6On+VJMzm7uFSf5i7/0BH0e+94jiL50oH/lnTZpAV5dMzEBS0sWvL//3RMIX7z56ucv&#10;u1jn78rWQWfDr79VQ/bRf3QZ/ZaXmPcqK+DYH10YZJI0TwVP/voE7j4duhNs+liww/e6F5ObH364&#10;f7uwfU1w4JP99IfJaiR2IR+UyiaRXi7quZj1RSa7NjPQmrh57bVXwJLpQv4+zfUhT/J5TYg6d4Go&#10;NgXHIjK/WfDmqzfzWk022gD+5PTh5A5vdof+09zh/sW3TG3+lM14szbY/LIZ0lhUjZ8lvoLvNdUu&#10;Vvtd3vo38mtvdG91Z2L+Qw56A0DHTPk8ENPLIXUUP9F5YfPLJ/rR97MMzOg8HcU3v/v0m9aZi5Tf&#10;fffDm79/910j2k8ro6MLMRFZuuVZGSlgx6UHv6bAq+PU3SwAzkI8+cNPXzkaopsPGac9TFG/73K8&#10;6JD2lk0tdgyw6f7I+/yc7yaXvMEJj+hng8M5mM3n8TM7Yuqbdyb1gcV5fezcRN44e8yQdUPlszF1&#10;XKX57cObv/zlr2/+v1wA/sPvvwlxNimiS5/2Fk+hYetugLtIvRsY2oRXJIo7bXtvcEOj7XaynbS1&#10;fuyijPLFoazYtf+zPu0c6GpX+kgXKD59819/+a+0xTyJnnjUPj7LTVBolqeLJ63zU+/4+OvGUbHm&#10;i30ra2kvO0PbvjlsLTgtGlbGhRt6+Btfyv02HSjuQ6fJm/zWY2hDXFw8LgiNBWb1Sib/xeTgDgZb&#10;dgMRH7GuvbzLZrV60GfsE4TXPC+k5Rdf5mAYPb75ZgG/haHZs0mp+mSRiG3Bc9Fhf/55PgiJHbhU&#10;OPVCbjfbjoj6zLwpsQXqF+xvlX7Jt5j3Fx7dABZIUZab6Uvv9vvJEKfi2MVMsP5Hy6fve1FabLaw&#10;5U+/7EWnpW0M5ImfWaRMP7tl0pXbvOj1vHFJHhja0aV+kFcFWtz6o9sLiL71PgMDS9ebY1LifGXj&#10;5ZxvUC2uReyWiff9iQQ66nvp9Ro69oTf2qv8qVvnR4nTtJq2nQgbFknhKTdGfJlxix4/f5+LnOpj&#10;8R4CW37y6emzm/+Vn+CoXemvOi+M3H0F1IPNi0N9yNqvYI8nnZh4QfAIQKrMeOMixGDpx/cioRz+&#10;bx2wLT5d38Bju5tvPAlBns+WT/q+Y2xqv4Gr72mdBW/tN2fAw40q6ktfrL6U6xNz0H79E28eCt0F&#10;yQcT1r+0UzEezwuI8FfPTXuRPnawhc76GX/ktu6PzOKnfOmKQ/7RA2+w55tO7nwv7Y03fpj8G2dp&#10;8Bg/ituMb25Qij4dS6qLsdX8YuTCp85T9tqFp+PBgRfZx2YMHKt3ozGc0Qn/Q5N+Bv2HfMBTRnmi&#10;J/zAtqfyeb2BEpyxI/wf8yd5QLo6lPfhG62n/LT5i0fKd72wNhYxcaT+xZY3efgsDXzju3MfgLb0&#10;x8YUpDOYMrKfNm+cX+1PdyZEu7cxNGV6vlYvsi6bYs7Srx5NxV+A+Gkv206XVp3cdb60dDQe6Cf7&#10;euHY6AZuPMQMIh605qK/drbtsYPZ8a8yPEF/Y/j4d9901DI3CWUs137XnpFz9xforxsr49PFQ+9Y&#10;uhdg4QLtqnOclCn3N1rfMVf5B7c0NS2WnXpbOctvcaTKnqB/Lb8EvjmH654/5yZS8avOfvp+bqAL&#10;YfL0CUkdH1+ZHz55tsx8Ms75JOuTviEi/ab5pTVPOBS/tmfdNG/QmzblRsquJ+JXsuAYxyotY4L2&#10;Je8pb3w+N4SsXX5r1xujrHtq29oderGBfufrblaC07Vf8Ja/eunrYz8Y17QvG9GhPULK1/wnf4Xw&#10;DOIcn1STcIFr4dZ77JC/7ejGmaPB1f+F/maxaC9SuP1rjN1FVUNZVCuOgwewofwfeQ7rDzJTXjsn&#10;0/dAeQ7fGRtnLiP8PJlNzK7HUgWVXcKly4nYAi8uADXn8XX8GOTyqC6rE17J73h18J7zz/X1ppcd&#10;Yb95JHXuSOHDT97KUTfaxHoNnbLuxaIh1/5N840VXRVhUbjkHP1k9jBfbeOp2J3/K9O2nqDq3Yhw&#10;zf1DR/7egCbf+H2BsnwqJDqlBdfPM4ZNrF1+oH/gUzers5ANqcb+rEnST2P7+H1i/rLlEjYHlTfV&#10;X90u/ilGc+l+zp98XuAeL7c8/NJjdyyplAd/54tjvHnuPxT31df25WhWNrmOn/LL96ppQoaRt2uV&#10;bsI1Dho/6pfsCf2UvnJpO8alj+saOfyB/aWVu3hNT/mL9p+87Ze8rU5f9dnZ93rqevU5GNErOpmb&#10;DtgfFCdz/pS9bX3zpG7KOaokDbNzsjh4PmXP+eFN+BKP8JzGbn2HRHxmPH4N5SdOwUfkNR6nNP41&#10;FgetX+qwRE07d0r//YRhe3xxiYieR97M4euh6qfOvLVC2+vYZpxK9OGtbe36u1JftW95O55M+dR5&#10;7Qu9tDfSROkpefgyZcqNUXjoB6g49u5az/69TDdWTcwmavtHHugDQ2e+wvf6K/xyMPLjv2ddOuYW&#10;+ryoB8zAOHiOe7qaX1k9QEvf4vfgZblCxb8G9OgnmtSiw2/FY5nVSPrnmwt8+xHzFoShtzchTy+1&#10;D7g9Ze6F3V/sYRwk68+Bsadv6qw/J+78dBoYe0eXdo2dywzl6+9tZ6/zP34+PNeFz/6Szq2jjxNe&#10;ucVJyD9tXbp9aGjOX9alvK0HzFaHYTztQTyG8SXrYwdbf1tWWRG1Ua9dyYtHm761n5PSto3ka5OV&#10;7atxkfpM/Drefgz9Hnc8Cz3YGJr56sjxGjh15CcpPlsjw7EEDHKXEaUJaAcQ7O2I24k/cBG1gWZC&#10;COh49OwEpAvo8HkNy69Biz+5lObP4Hdgig7ynAPJHjtZrtUp5ya7Nj7RwvORJ73u8g6fCamyrH2O&#10;6KlzAP29gUNvw2EmayO7fCOZf/iObFAdjkZwCknkT+UMvvzyOPwHkc9Gqyt9oeVgPfkMXgSEjrTV&#10;A6YyMuSx/7fgOcEKkf/CehefqpZ6KRznrQ0IOjBkQWOjuk90NWAHcfmNlmy/7cdv9Vu78e24eXz5&#10;s1cMpYE1X1mUuXCDY4F8KR1+vRidjqFsYr9z+KVZ205Kp7WTLpXxSOX9GtQnqaNtvD0np3ob2CYG&#10;t7Nbu/G7fJfjZ70pW123fchb/GobRolw2aN9bTkGNffl1yxK7wVC21X0XJ4vsW9Z9CpOpHzsiXd0&#10;ym3C07l8y2x0kde2GP+bJPjAn4t8frt1FqBffvlVaL1aKxsD+QSpdexpKbHBf8od40kvn/LvRsX0&#10;FetvsWNiryYAvCc496ELWdtfwCnv5NVnWczCIxsYbEqifuEcvOWPthd7j35FDp0NDtBXNIcfnNXf&#10;4m4WH8eGY+PqN78XdffL8ldemZ4vbfhFO06+376g79ts4mz/PIOdwvgkhWK3TzokS2zRy8TO4h6s&#10;rE4KT5tm9+gx5fVjcA3MxU8aLpFpgmiTYC6o6VttOtkMdzF4n7D9Iq+Ftq7TjvkdD3r7cLULRMo+&#10;Dy83E5iQdLMkuqrZv+c1dWh6ke5MVsSCTSwxYwNK+cYQH0wbMNzOBtXEWc5Tx3vDDzqLy8/z8YTo&#10;yJ3+JqID2fTPhvRuENX25G4cjszZ2NkyVBt3jR/2RU/1ME86w6j3+opsvwn83bFPCTCQx6Bc9Iy/&#10;o++Tt7bSTZ0d/4LbBWxe0/tj8Hds3UUhWvWeGaMKHAFkXHV8878nF8GNjux/saEbmrFp042h6au2&#10;HRFSua1g7eIen9T/fWEktqSuyGkg+D40OfyHoU+4xg+9Ezz0M7/x28vfv/lzngL+n//v/6w1LvZ3&#10;szE47xNrHXNCZ+wXA9qGOFFXXntq45g6X+disHy6Na6Stk6S7gbqKrv6b/uXD4eMH/PEB1D2+SfT&#10;Z+CnfxR7veiRMmBTZmKYj/Zi0EwSWwfqNEAPf82j7Oap95yTxR4pKM8TO9rolAcnx+QDPOH5cFzP&#10;U0/rg27+BGd/D7ULrvCvvIzj9AGlD960z4mRyjn94/T7o+clL3Q2SdUN3cSxDdaN3LVXrL5uGxV6&#10;vuAB6UyW51ieXkELPO6S9Y9BCMbDg95XPSaPHXjxC+CHZ0rPgWk356S6Dd7ktCaDGtMaL3vTivmN&#10;NWD5uggW/o7r7/joGSvLe8ulG/PoNg5GVr7jH3nrr6XveerfnLobGHTK3/CzkX0WjfwbelCah9+j&#10;qNzOz4pwvuC1vs94Y17eWHmUF6flMz44J9tdF33l7YlPPkLfWEzeh9xFAw/+9aH50as8aHXOVy/y&#10;1SfQXmYxdfqI8Jvy0xYPLR76dv2Kvl2s6nt6QSevmw+X+nZtg+8YDuiTHkn3CVD527cP7sTNtju6&#10;b/2VQb7grU2b94+m6PJffZ808lf+pNMX0V0Z+yxOV+7gnP4ijOi4eiozH3KTl1fxmg85780uSZeH&#10;1EeMaS9kzTxq2j/9njzxjZLVU3wuH3TKfIan+pj4XBuHdOq0fGvPtNmQjw6QAlGpfXPHXRevE29k&#10;TNnQLP/VobqlCC7QlwH1u7ptKt8YiLZxd9ZB5ZEy6X3xHfbA4v7sgkx9tyWTohM3/hZXydaN2Fz/&#10;dM6YstV/8se25F6+FN/FUU/Hz/oeskqj3uNL53zkqVzHewGebOeFpOdoYt55aJ6+7UaQCgisTpWf&#10;c3z2o3zHIHk7Xq4sT3CaA+NNBzzoZLzzVo/iH31IK93ap+9Of/AannXZNhv6yyDIIVmdyS3Pzevm&#10;z+GIfeJzYx5e//ArzBxj9R6b+Hzq5SBNXKYuAF9cfX7O9VE/v9v9khmfPRU+/jj9ePAq+5IbPo/6&#10;Yos4kucD0J/quWhnLBrdV+cdH9CM/o7GP3DE9/pqSm5dLvzKv2XD89QSny/O6qWMXmIcbHlPzjl5&#10;T1gcfmOnNiF++3YJvE5+54yhhb/1pG8Qu4X1X3DYbU7qDS+y3bwBLr8Ep3PM6Lm608t6Y3ASq+Ex&#10;fh59zbFHV+nwqy5HLrq9gFJh+VrbnOOSVpb5jzpUf9Mm1RubxfX6rboklr75Rrs3N375gIh19cp+&#10;ykim/wu6/jn9mlhf/rtv00oM9pPH1A/MaFw743OVHVj6njjna3jScVPllx9FmqngodQSy926W+Ll&#10;iaQ877Z26RBWq82DVW3AZm1pHR0fw7u0GKSLdOyFACNwHLh8ZLUk5dOfqLtpu/Yddo/h2daWB9rC&#10;8cUlK5ls0H/p2xs7R77IIkcZfHh40+eyIXmFlB+t5zw4q3d9dGxRuDHLzrALHMoj9yS36g9esNEN&#10;BV0m/rUJMU/myqWz+fiOzUgfajit8bpiHOuTILA5Q2Z/q/c9WSl/m/b4AoKSyB8Gvn/BeLBX0yAX&#10;Vo639YE++Rs+26e0SbbkfK2c6W5f2AfjqsdT/iR9Hl+vqM8iorFT3W+7/zv9+xvh4uPMNZ6866AX&#10;GXNCt9VvUyXrkxd5nGxFZt6dv7fe4nVwP8lbouDScdMWfuwrOK2KuZNexfR86FJniZe1tXLaJ0Wn&#10;2PaEp27PfLZGO46vLovXmHkg1pxgcjMc7ZNeZPt7Ao7LR77zpsOkx9YlP5FZftMXtzhfHTfSRy9s&#10;m7jP92iC8KnHzuGszz/NjUrmDV+62Be+9mmf/louz3T1pkNtq79v+5RXP+00vjbu1BGYBLf9C4Uy&#10;9qhzD6X0Vc6ZDxhTPdnw6Vs/X3DGHeNNSCs3vFf+zBvDL6UeFPikXzWjOPZJwfr2dR1sTBQnfJ+p&#10;4+f4sDLDuLY9aUsIn02B4uZYunmTP2X6U2XFM4cIGRtSwxeNeWHLQ7g85M3bHMTz6Cuve3wEvIL+&#10;BIO8tK+jWup2dJRtHF8o70eZ/N50lrB/oMX22H903+6n+rE1NM/fAE7WPwTwiMZ39dMnCJvfAnF0&#10;+YgfHkCnaROjxOJBWX/2AbZD0z3uw2NwY2f661cueUgIn5xN22T7yN9Yi2LFXbkzf2PjtBlzzNqI&#10;B9R8keWjDCiv/IcSWeUUF42xX7fRm3HaxNbmkucC8FFqG6psjRtQjDK5t68NsoqePHTj3CgsWE/A&#10;tsPj9JzLf94hQFOO7aTYcf66YfPofOUBKV4mH78Alh3Ar/KTV9n4HvmdlOS43kOTzzSOEAcP2CAC&#10;JgM2L8oj52z1aR66tSn+qB+GfI7hn4bZspxvAG1l1u7j1x3Uw7Z4i3ulrD/6hdULkN2Phh5+u7jd&#10;DcY4o7RkaIi/eQfhC87rprF7i17rsX6J4f67UH7/fu6SdTFQXbgwYtMNwMcD7mtQBncL4cjb+nRs&#10;ITCx9FIvvJT7ADIsFnfBrV73bmuxNDrcSgydDYg7vpbXpvh6dbFO9wlPXnR1Lm7Uiy9pJ49afjOT&#10;lMcdqytDPS3gA61pWd0dfCytX5TNAm2o1o7l8Tp9+hItEdrfLNhf2rW0aDZGmxea17D6W6TaJOlm&#10;T6wE5HSDKT6ZDZb0IMFhg4uAaL/jt5T7/akff+S/H3o3urqCVz6n3sr/6Kw9KlfP6tvFkfH9yK5e&#10;4U9/elzxL04YH5C/+u8Gj/ynr564jk+YNVZnk3N8tE/LaX/aog3HuVstNqFL/2Xi0leF5byvgw6e&#10;O+ddBP/222/HXiaHx9TR+IAcF4C0c3asnXT3oS8+2/fKK078CnLai63KF4a/za65MNxFPV7t1wbP&#10;Rbn3P59Xf0Z/NDYA+GGhfFI/2++oN3pOzQ0/C3oXkpTxyTwFPL+t+7tc3Px9bP/pJ6+4VKNj04w9&#10;wXcxI+L+5X/8S21dm9mnzlwY5l8a76ZWL5K13ue3ovlMHt2NlzM5Mh5gPb7+Nr8hbBOCzfj1gmTS&#10;r/LE1tdffxXExO1bTzHbEFS//GYS4oaFfX3SeGV1XB9J+ekliCW2Tv2wBW9PXNOJDp8lz9312oaf&#10;IOBXH/6ov+NLeImw9o8KiOmkPP7Rvv2GNjnqwJ356rd3Aibd39e+6rVjyejaej06z/H042wYndXw&#10;1LJUfZAz5Zve8Xa3r9Xxjhlk6C8wp8lwzMZuOF1lfLgyc2TSE50XzOGPyjzxxEwdvUufkwv58S8/&#10;9RXf0tD/kI3O//W//nd/C9hT0vymnYqnLz6feHUBeWE3PFwQ1jbFl/b5o6fcUmc+gN86LrNjiXO8&#10;FvAXHOBp4u/Thr36GUYvFiUePI1kc/CP//TH1is/4t9ULBywCbm89AfaWWUnBT/mDmsVNzE39bV1&#10;hk5/Jf7EByiPqGY+tBdPugGUc6B9POtbH1zbTxygx1ffTo7+jl3aOGB2N2fPsQs5je+c05su9BXb&#10;YdA4twgZu0OcylbHazN+FkbQLyD/fNbraMBNJ06i01ZKysqnWPM1di5d9AsynJ2Utz95xGH1phCQ&#10;7nFOrz56/bB0cGIvKN/Y8dR1fV2EfLXdh2bt42M+3zod/Lu+G5v8mI+yjl2nrvFAS74yf2SXd/Cl&#10;1/yIngsH32nHv4O7uqJbyG/MlA/5m19Zh4d8IG/LpXxbmizYe354jn7x0fGfuAg1ExI/w6e82BHe&#10;n34xF153Q5qsZ6x/kU2Exn+I8eDfCLz8ZfNwdB/9bay6iU07tRnvN3rpd/dXo0vVjY6f5BV4+ol7&#10;/KatNQQxkZOPaSJo3aKpL6ZcfeHN3raB4y/1Bo9u0m13jp8w/qlJzSZzwfFzE3TzpcqevBxX38ib&#10;NO0+xzaIFp+unpjAEw69R//pBfFYXy+P7/KGi3//j/948+///r9r4x/+8IfrAhyc77//a/mjNZat&#10;rLn4MnMiZS/mONHLWEi/r4zhAby6IdI0up08upY+PMD6cfsrecrRAzwXqlP7u7FvZNz+xWvXry07&#10;bQuP5eemhaW7UzJHigsrfCoOrWnYCU+fO21h6ml10YYdLxiznrCyuwaPHssvTDM/EA9r57QB/lmT&#10;K/fovvLMP3uh6sw35Ivj9ZP+wbxvxxK60N3YZhPDzVTW5Lftx3/8jRfhh9/yxONj8f8iBtAfHnTy&#10;JybMBzoXxzf53vRCPza4WROJm7Hg+OxcvrbTA0KALj7G/yesHaO3n5GYG7vg0IHe++n+3OF31Vmq&#10;bnlI+S1Sm4dH0UcFZ5XfTZ6c3X2MWEdzXgGczX3jdPklkx7aJmD/vmbeHMl611NZwPzzhx/wEmOj&#10;l/zVlb+N386N3WKlc7fEnL6XDE/gkAfEq294YhnNbmQ967b1Fd6g6xv8M27OGuXwik7VC/eWj+wS&#10;hRY/cre+ynNImw8P/aRzfJ/ffd++oQTe8JhYFb9+zuebxC/d9iIZPLLbV8fvfiMzPWXjbtui+vcm&#10;ExHx7be/T5yljZ56QauuwKfxo5vqwfqnN8DxXcZwfPgZTH3rc62LUvcZL+oDFReAO6kbtJKXmwzf&#10;5g1MNh3HR+NPeuxPVbC35+U1/f36oGVh6BXinTe/s1ZJm4jN/lZf9APDa093/Jb+3As50SvyjsgX&#10;fQL6pTvm3HXBVVsIcQdTx2r6ECydOu7cVNo2sv2n+BkflfR89ecaki+W/AHpXkhX98S3GsqT9dPG&#10;bALhuXuOQzc8jEUZHa5xq3Vw6TZ1SlblRPm1Qx4nTewzfdZTLc+xNElTkvBNa8j5+Lf0+VIr5XF4&#10;NX8Ia+XWWv0VPyUay3Px1ndzAT/6kS0egzA6DAc3OYCn/stzdGtpcQbvHEYvQCVwTq9j+abSbgCd&#10;uJlxHOLEuouS85MS9l+0TzoD+PNWNHMrATRzqNFrBDquMSldW/uWs+S/7VOtEZ7jts+kT1oyfgue&#10;tjzx+IhuwOgOmvcYW+W1nZkXp62Jqd+C/+43gL/+Njcwp7/5Mf1Gn/ZPe6RC/SN2+eEjcNXnsZ0a&#10;+pXqm9i251D99DWvYNbgLzN/zY62n/gCXxfHjdXARc8P7/N5zG+mDk7bOXpbv2iPYGwhSX3Nufbl&#10;jWAHYdLWAZmdnE3e+dZfPuF5gVj81/74TXfr+Icf77ZsnBZL2CsD9Gh/PQoN65SxG465UiHH7Cjd&#10;o0pexN2xmQBtoL5zwXPBhOPgrB5PseVFSjqz5bv9ePmt77M3aB5FH3NTsPZcoi45fL3jweoy+qHh&#10;vz5wt0WHQfXK/MGNFrMlENz4xFijze68na23TSOr7Z8P+LAxGR+e+Q5c/r4eclyFP5LSzxyGiNf2&#10;iSJ5P6ZvUU4mEy68ZCa7ti9rflhwvLiT0n1KnfdTDkvxkTQEn+bieMeOcyEbVnU+Q9nKYXO80b+b&#10;k/X/1N/gjb7TwgbLGwj53Tg3aY7bpgmYemyMiPcN9dVfIzjzE/ZURqikYWbp8w8ALw7sE8zsuOAj&#10;/ctVloON32fe81g8TVud9qas+jV1/dEDbtpo6sdcxUlg6qyH1/GWPdPire2nfql/0ycO8hfOIyfx&#10;9vN5y1/XTp0j8PN4C299wqxhPEAxPx1HEzwAfs46N1EpocFrfUG2eIU3tR/0ZyGE+ZxX/KTcZN0C&#10;oR1mKtWiwULpWws4ArJwaJCEMVydiLw+oZFyODYDuogNf6AhWwBUGQpxVP7osk5UNsG3NLPwQg9f&#10;YNtEhW+xwDkWZTp+A5syFxHhlYbZKyd5fgOy8th0Fj42GshdnwzhOI0N1NfIVkflkVCHhrL8a1Pw&#10;ukEaOctL/tPGWXSyOZU3JoaD1sS+1l0HOXdqsctGsd8v5N99akln3kVE9Jh6w2h47hOIdF19b5zB&#10;l08/neJzk0XA7zkbwZPHnrtjH7363nITrt0srjyztQNs3cmUrGvxyDdHz033NzrR6AD4H8wCKw00&#10;9dz6DF2Ipw7Cx2YqXHXvty3uger2EbpdbI2v7065QvLVRhS+5BGxMPrRYxa4a2NTzA6YoMCVY4Iw&#10;cZG4jb82JqDC2XSP8XL3EzsaN8HpHdtJnT/bEpq5kHXfWa8cV9KFV71DB3yPj6QMQ79ypRvPOomU&#10;VLe1bVMB2nqILY6b39hNPSFJnoucfPjVV1+Xh37D03d0+NMf/9RB2hMgf/3rX7s5qL3iYyPCWu7L&#10;nM/TnDu6lE1xdhJQGyb7+iZTX4UXkFh0uWPpbRacfK/v0ZFeG1T8pF37iw9ew7P+2P0+Fy87KUn7&#10;M9kQx/juq+ScO27nG3znn0QejdSpvlPb0Zd0IvuoBxvWdPEKWKAe9L/o6GYDtDcnkPHDd6X3Kulv&#10;vknfl00Zfv8hrxH+JMeF0PBJIqmTZ/3Hu05e4g8TpYev8G8MxK4dpPka0APQ19jy47vIiE/b3sJD&#10;XRg03VlGBjx9kKeBTbR/dsE3ryV0YfXHH00utLHZDML3rYlMN4hy4Uis5mMTRjulvw0nMcL/bZPt&#10;F6bfaJtKPvjaGPCNO9NtqOQJ2OR9EtyfwoO+3bCJnPfZoIpi0SkxG9GeSB65bk7JRfqMKX6X95Ns&#10;mGhfxjPx4sYm/bE8/OhWP4x7Tp4nlH5snel/ZvP7IEQfPv797/8QP4iRGQdnoM+rOaLMV199kVcU&#10;f/vmL3/N01Gpz09M9uJzvghpNwe//NLNBN+/+f677xvLrePUg2oyLnz/3f6GZzYDo3cUa13lu3bS&#10;2cVQdbX1hTndwL5afM/1DBXeUv2x13y6cqvvnLHPRX3HLpDsBQIbgV5rTd7nGXPxs9HIJ2JHf5D/&#10;su5k68jXPtixr56p2KggLpaueScud6L2PjRk9InzbMJtu7FeoYPI/jGvmP8h8fG3vGr7z3kldBi+&#10;+af8pvTvfpebMqLL3/7217ZPdfP+h+lXxcbfv/t77erNL+RoS6kfbZb/taconPb3fe1rrKYMz258&#10;hgcQr/OKc6+f/rJx6mLw4tkcx69rzqs+Ykv+2NY+TJvKMZv4Un8pPvU5Ysb4vW2lbTNl6wt0xmjB&#10;ok+cthJ++SMDT5++reE7dTx+bz926ortLojjpa/jh97kYtWmzws9v/z4vf5qFo1ijw5Th2m7Qio4&#10;dKEDEH2Oa2PyP8tGqItu33+X8Tbx/fnn+E6fALm9dnSgxxPIAPJbVr3HX+jYJ99Faa/c73HwS5cy&#10;FwCS9INPvCIZSBvdi9nsBBt/tBh5vMm+8bMrT2QumL+Qy0etB37Jx+s04YnBbxOPPNKnxGuH307+&#10;7s3f0i/84du8oj59Zp8Sj4/oW2XZFP/pdz5JR/32LCroZNzi1xy2D3FQXWlwdBPntHSxE642YG6N&#10;BkCD6xWiYkzswS1d8pcfHdStc/hsA3iJS+Aix8Zkb6qJZLy0r+UjxWdjXmpOaAFEJfWl3TWuoo8x&#10;Qh48c0j9oznGz+lzvs7PDnx95iOdnwenY8nqyPbYRyZ+/OczuqQ9Rq4+T1r76NYPnxizpt2wV7nU&#10;J6VJWTy86faMT+3iuaGEFg7eZKE3PqCpL5OqX/Ojucg87WF0hnt+4zUeGt2nzug4c6dpG6vf6Di6&#10;jT1DN7Lk67OqfnmPf90Q8jb1YG04dm7d4EEveNouPLyG99j11zz56yK6uv59Lob86U9/av9BGDz9&#10;2fAbP26cqC8xORu78U+O4VfXyNkn5eRNPSV2j/JkaS/rn9EnxgW3EB2V4eVnAfQz4sR8UR7Ay1y2&#10;9uQYDkC30Lp7XJBYv2DBDrpbl27+k854qT8Uu2NDZHiCPbLimcsn2olz0Hnc0Y8+9ZGx+eSt7itH&#10;vrydR9ODnfygnZpvOn/Ssc+Yuj7T9yvvX+zyxplZd0z9fVH/R+fwNj60bzMfzAcPa1h9yF50lWf8&#10;MoZY83ajI3l0bd+RYzHlxgEX4czN+sq76LW+x4NOq2P9mxFC/emflX0WvffiLjoffTCaBXI+DZ4c&#10;x+irX/Rit7mJfH1eHBC/+T91c9quOn76jy7XDWNp09oEPvqrnFSGekOjbVuDi19qTdt/jP3tP/2M&#10;zN87B0RTXrnpga6dV6rP5Isj8bE+uvvz6eO0XX2auNu5Pl3NvRaedozBxruM/9ETzdom9tj99b72&#10;Psq3/2LD0SEqaUSXP8lAD7RdYLPd2sFcpvOUDB3iAg993qyBpg2+b9ylTSUtRGbjICdbv87JiNTw&#10;mDnIvIJ4faymuUv7n7bRjPM1MT59gv7jQ24e3XGDP3dsp1/Hwi/0vz+0DtWlNQO/gM7PehOr8U+b&#10;mfbAd/UzHcJHfPGxiyZ78aH6hd/bUzfqqHYdf4pDwO6ZI59xcWWnnlv/HVNUw01PZvvHtEEXgeiv&#10;qhrHPSrrtnf8tWnt75ushfD5+7u/T3yHd+WjiT5+i5e6V/tKNn92fycxyrZ37xKL+uXw+zVguzbD&#10;//VTELUNPljez7TzocNM26RMfVIfmQubH93yJkaCySfhaS1bODiLm/AoGKMXGh98Xh0njrZMind1&#10;PbzpXDbBZ/POnVYGfHFS2tAsrH3O+T/B1j65dPFN/hs75mWf/6Qtie8ZL9GMfvoscZ4+Ib6Mse1r&#10;zcvowX4x0jeQRA9PKr6jfICu7YviuxrU3Hyd8qd+ZFW2WDvl8sSTt3p1TRDdxK9888jua0UH8O7c&#10;QNNXvea87TLOXxztZfhH75R37Ikcunf8POMTXr0I7uAAOr6h78O9LW1fVJ3SBnMTtrqlG9v1ydql&#10;d9wbh/R94oS/tR88Ab7ri5ANXAcThzIbN+cCjnZ+0aTEBZ6FzTeGpRO7YNs+2X1aMjLguPjrRvKF&#10;1nt4Asege+b4BT7P/tEFEcvW3hx05irku8EEujbE5ue+0byOdmyG6886EjS+j8y+UfDI9OQwWPw5&#10;6Xd17A1EUZUcdQuqR2zz9PHVPpNfm+r/ol1f+hSfX0LqMu3XXAysDtoAn9q74dNaEn3r3/YXw6l9&#10;ROKsfi3e8HADzfRHg6eNBekQwZlTNv0cWY2ZUzxIv/wmqxBe5E07sA81dSaGwOra9VUu1HZOE1q2&#10;ade7RhM/2siOtWjLN3b4yTZzLXrZs1me32UNRfn2W9Fh/siUbS5zG/E8xlt/uU+kOl+wtweKf+j1&#10;LYbxzo3MIVoX41P7f3vTmTm//mnmddkzC52xC6/e6Je5zKwDzPWnjpURs3H7XeZOjY+0XfLaluKc&#10;mWupt1u/2QsYHHrvjVsbP/yFf+f0jaEZz4wR5gnwrIP4dta/s4akz/hgUj8R9LN5O59Gr154PPXv&#10;ZiJ59gc+TXs1Py7taa/D4f7+LDdAL9BNPamwpinYvXU+Fh/m3sB4/SFPevvpovb3sQ3NjOPTd+28&#10;m19Q4Q/4cYG+fNq2Evr2XacQX79Brn10/pjy2ppUX3o9nRyFZ49SpKk7fQ9Z9oDw1n9rH1Muv3OP&#10;4Mw1y8RzZNBfn5+kuqoPe1tPwGtiBH/zL345dpF7bBtT5/oRfvjWzvgN8AE+/AtmvExe/rY90Uef&#10;u+di9ec8bb86ti7CA3/xc0HytAHAhk/YZHwN7whtvmsH5g7WA0DMXX1SGM5+QsZLAxnn1GGI0deg&#10;x0CU/AkehiY/f/AprBNhiI+8neA6n8F5Kp8SDxNqkEbQxhP+l/zgbSDhgb/fS1G+cvCC07zcBeWC&#10;UjuB6GZhaXIISp+G1AbZADkL71wQRO/CoLTywj/GlS6Eo9/Z9CGnE47gPitCHv2e4MnX8qwj7xK6&#10;gGfq2IZvKzG81YUBWb6O2uR4ZcxC+Psu9LpJlnqCx9/lOfVeGZXPnoUju3ZunjQyt75L4/wJOZ+F&#10;2zawZ+EczwIox0eGXP4qb9nHp4qf7FcXDR2w4elb52g6wT7ES6NsAnwuyPDfdr7LS/k7vxNx+FfI&#10;kTO8pz7u/NFP2RNenbboaYdBrXo9Ml/zWL2ffPdYGfzF2fMt33Tb3eLJ1774bGngsBvYKLJhxC9P&#10;/lPY7/pXG1x48kazdHsMD44PvvkqTj3GUScm4W+bEwsTo3d/Ii9cGnps0Dl2YDyDNHoDArzpDG//&#10;7MLc6+0qR8d35M05+8m6O1t6T+c8dbs2mCygAdsPblkz80UHOD6vy+BMxzr2hknttvCA/6lP6EF9&#10;Fn/htwCnmxupA/XgHERa4x4fg8Dmz8R//LibVXAt1HfRjkUXjWSnHyRXG+wkJCle1aXtIrpE550M&#10;BTXlq92k8Pt36NCC8sX7lJvIL29l7rxrjBzcL750wTS/dZwByab95yaZEa+f40P1DURjut0CPvry&#10;yjiKORbz4kKfH+Xio3lysjopVw9tC3mSNvx70T+8XABdHckUS3uHP/9PzI4DYln89qFPAXcSoR3l&#10;r7a1DmfyYVHYwPcdGYCM1mJS5SYDE7c3ThGLKzanvqUu1IgRTyD//ve/y8Xfr7uh4uak9xnr8Inq&#10;pSGtPkoG33raoP3gI8a0sq2/1Yuc2pGyuXi7OmvS7EwFHFv2aYDVtxaesmAn+1TWQSCj5pOaydBu&#10;IMtnl8WFTRcw5Tf90CVfmy5M+zBR7CL7xIh2AKd4yetit+1necVqNImdbhyGXcex5ZpzskLSSfx3&#10;WeRY6BKrnZgU9vXlj/nN1q2UvB+zAPCEhk1qUHmxT7ptnM17vsfO94NOuwXrn/3NZPnGtat/eLRd&#10;9IAc/ebMs/g7/oru2kcXQNpH4JLN6EA3mnK8+fL4p4sA+uWv7SPzI/H2Jk8xkrn4K995aSNv2mTm&#10;X0dv7c/mFD0AXXfhFmbNC8Okjud8z5zvZLVPR2cTqLxij/nWtNVEaXT+MQsIEO2b+tKf+W1qcMdS&#10;T3/x1YUJ36r8A2uf01V1y34t3ch7XX5cNNl7MegWVblwKlM/kc/K18e7AYNtFhL8beGnn/ohi3E3&#10;B/2Pf/nn+EG/PvWsjP8APvVujRih85388EHUOi32fLVO0R3DyyPHjengkwU233xbjLTfoARdUo6P&#10;jzp3t/6T5nmMj/ZN58ou5s2/G5wnbxPziXveS1fUo/P4InqmHePtnO54a08rw8bj9iNwOs+kxaFp&#10;ewjNZ/lNeDT5L/S3UYMDT564X54Qak/kSX3I2fwenK8njazX50/c5Slv+W7q5h96oJ+xQZudTQq6&#10;paSs4NdLSVuXzR1+DtFv3Z6iJus75aMjf7D9rq/RZajw4DupNty5ef0x8zlq0NfvAovBf/3Xf33z&#10;+zz1q5+YPm82hXdjyA1EuzFB/s5t4ojEVm7erY1PjW+b5G49Xhj1w9iLXzceLn3v9kB/drkDfqF+&#10;Ow19/d/1TfDo2b7yyDQH0S+DWNrgz9mjAABAAElEQVTUcNmb4Gr/MLr9Su/pJ+mE/0+f2dSe+qo8&#10;Z8mfejgsT11H8/YLqrt+clFFbE5Gkfl94cnDOC6u+Url9E+aj3lW9Y9c9tORDqzy0UeBO98Z2sFb&#10;OUMzeRt/1TP1Tp7x5ovyDU7lnLab/nBf4f6MT7HyVfBbT+SfdrhyaFGoPbfcztZCO3POT3NjyHfl&#10;0Xlw+NFp2/SlexiJ4+VN/+mzTJ+tv17eyEGnjoeJf0+I4dO8+LJjV/wsz8dbZqx/8Bm6xE1sIUva&#10;TaHW29Q9m2ZsnPpygQ4dnfAbPsMbrvJeuIiMKd/+yHjsTSYz71aGDyD7/kx5C/IFb+p3+kXrm/HH&#10;zI8nds8+S+Z5NvDRhGVh+M7x6+/hPfYpow/8boQd/3ct0/Xd9OeLM3PE9H2Jyc7j0//vmi7hdUHl&#10;56w6R/fdlJK/8h0vTOzPWfOV1QeL8dup/Zufz1NY6MXdC/rkPeUZR11zXP3YABaHjvPJPC/5YmfL&#10;+7MB1Mtf9X7QwVn7NmXldRw97IcBMfqO7yN7y1cf5fL4Xdr1bfu13Iz1YTbj5Yvd4vY78RD+rvWc&#10;7YnqR0/1NvOD2+fG5YGMv5k/dK6fvNVFat3y9AmrfZYUTljLObwkg+OoZTmdtnbHODrtazdhX+8f&#10;oX1CX6EbvvyR/4jIcedgg7X1UIGHUP8mUkHHCDROkhaqw+gxGfQdfDajBzw2N1ZNX7Gbzi50aifv&#10;9TdnDCo+WvGVmDFW4dV9hFRK7W6dpt47tidvx4PoU7qz1nNc/2L63wBdq230aESwLTQ7NmrbbOen&#10;0WnqbB8QsfnOLfPU2S2sPhZMxyZPEZoTOgedH6Yd7TqCzmBjxnG9ffAjRdYLILdjUeYq4hQP3McC&#10;R5OH1NhpDB0r1d3Un/57ALPRDYe9qHDt70Q9NHje8b95SJc2vsixt3V84sZP/nP+IQzy75wvPxGD&#10;sX/HZzTDf7RZfpXV4HslK3mVYf0XuGI6fPKfz/T3/Etwor9xgy85i9+ngJOHVwrKq18he+ojj95N&#10;K2OOd33cflG+v6Sf5t2l2T36BY8yeHzNDT6PjBeHc1MtPfp39MPfH5n6n7YhZdVr6uK17i/Yvjrh&#10;o32aGBu09f+R9wr9xakxemN46aJG6CeerY/KK1Tyl+UvbNIO1Zn6qu8zZzg8lqh9XvI+iPe3M+/b&#10;dro4qwslK6P1vyqPThRRdsHzOJmj/9Rvx8fwWJQnHVnX66bbN43v8V0fdD6FPuXawYxgU27M4pvl&#10;qY79pzQ+MDee9uGt4DPKzvzMTd1aOhkdr4OHx7Tx6SvLpW1j8Jzf/EfP002Prp3TH5+RfQx+zr/K&#10;I/kzVo5/3OTYaMzp1rN++V37dfvDx+eIDxzWc3ZONt5w1TZf4CxhUnqxG0g/ZJz9OYb85AZy89b4&#10;eSBxkocGMoBeeg1NJVx5+PUzjj+004fhb29V2r4VrnVIUv1VcvNBf5FdB/L0t0BfOmPWFLN1+1e8&#10;vJ3i0iMk8rJlnPoUN79kvrS4jc3hcfrBkbDfJ799f2IvdfH6JofxJzv4Nv6KbvIWzI/HzslR19dN&#10;LcHddfDiv07bZiNfbO74WV9GpAcD/BWaiJXYnLyOp9HjMwqYEFjg7CKHY0yMpHUmhx7F67QQOreR&#10;3w30ExQbGoQKMo2TwXAX0BeOE3aAfOJswMhb/HVaqrLkl2E5cwesJ7U8ZfjVV+5KSnBmQQV0YLPo&#10;um0xOdgJ0LOCkqmWpoKkoaeDjoRv4JZfbJCn89oFRHU+NlXw+ZoO7lT48k5Z8cPHgq38o5PG5ak9&#10;m5zf5O7S3rWboHqbwd2Gwo/x597x0fqykI0e5f6UXZ+P7l3UPxV6dYxsdX/WwaLxHU/AAcXJ4dbo&#10;+nnLlGss9HL87vEKDCySdYFyG4QWOcvHhFu+hreDj7rGb6WKCWVidBtwX/UQnPrj6Mqf+xsdayPh&#10;p3jsHu+NTpn4Trn4nqydyNSuy+opax68IMN3DtZXlSNvBT7KivjqfOmfsvj+2eaUrY3bRm9ec1T6&#10;4EnR89/qdONOG7bxScWtr9JE3/XXk275mjh0YhxCv120NE/e6OitrZnEZWuisQ5n6pNOaT6pe/2P&#10;O1V2UqOj1Am6oNXf8CQnvMDDlS+Op2xi9DpWJ/lrXxR6OtF1+zo2W8D2Ikv0IGMvYGBOlgFpAe1r&#10;qJ1nQDUJLo2vA1f8iE1+Cw+lZPmYwMHpBjQ6MpLSSdt113htH8bty8j0Aez7In7a+niWdXERGXh3&#10;oZfjIZqFAxpsPmJW46Yyqs4ta+vIE7MWHJkeZIAdtvvt7qxnH8vfNsI85eDzZZ5s3Rt12NfYix1i&#10;FTz14bOZJM1CSr+9YBGg/fcOPv7Np75yA1C6f7ZNP88/4Z84LEQAGRsLHUSD/GxPW9f6YX14JwBx&#10;n3Qu6k5M7sXM1WnrZdO5w3w2xLaNwd1y+op3/SyZ9MW/T3/Gb3/7299bfz/8kAsW34sVNlnklUvH&#10;DHXCB/s7PGKCL8nwdLU46gSZnMjroi8Xk8GO/yNbH0s3cTH0Vx/8qJSZYGw9pJ3Grfiyb+iH9x7j&#10;7fPyrv0Ti+RFP6+nfsL4Jz62OVFabWeQOqFL0O1FGzjqkJ1jR3xkPhNfGr06CTyxLyZmszvjR1T4&#10;/ruf8lvA//XmP//zz30a6atcSP/h+9R3UmOTJ76ZXttqx4y3lRkGJutsXxtf1/HmawPAeRnmeHHV&#10;vdgD8uheeTmfMW7qbXltunJbV+mHpx9JHKnjfOQ/J6WVTcipWzizwTb4y4+uKx86WFpp5R0ZdBVb&#10;8tDo68Ufm8xV9O9kzI0ffk9oYkt/xLaRI17GrxVWDuGS6u4F7cyRdo5AzsLq5Hxj/i4j546xzX+d&#10;jp8mF7/ylCZ21O0THqIPwbP048cvdDz8nnl8B1b23DgT/5060h+07boTNfTauX4d8PHoT8+dJ8zx&#10;8lOXlXfmNnFUz8c3fCQcfsWnkYf/yJj+oIJJOzTbH6e0eCt308Xb86V3ru6VL3/xoL+Rt2XwipO6&#10;lJZPjFDu07YdHPlgeWkL/GaMa/+dcmMNMKa0rSSurj7l0EuYNnZPn1yZx29zPDoFqzrhufI3pesz&#10;3/kzb/HI+e8ALlulS7e8iKGzep5xaeKeL7UZ/Idu/DXHL/XFa+wdHVcOvuApc47ZNoVbBm/4LK+J&#10;zen3br3hgdKFDT09Zat/AJ6O3Jsd2Nz54Ylh8W5tRI469aYTeQt4+nsCu9ZXYmGhY2JiZMak8VE5&#10;cWhg7eoFtMjajSBlE1uJ0eDq7/RpXeelDbiRyHq0a9JcfPtD3vBB7vZ72I9O2pZXSN6/Ubz6a0sz&#10;poozY8Jd/+Q/QXt5YeOptMvmM2aWUQjx3rKmEYCe7PbjKQfKOp7yJ78evi08X8tnfb7niuWR9QIO&#10;n9ncoUs2OFJ/eDdOTr+GBi8bccroN33D6Im+N17FSZ3LHHzzgqeuePiIiNXkaUfLD60ncQC89Sdc&#10;N4M5D6PhRZ/g2DDs09hkBorTo9F9bW8Mh3dlNRapqD75dNq0OrSPsnIPm55v3lNv5WvbXIDmv7mZ&#10;Vb/eeVFl5OLATzaYZl5BTp+4i8r2bnbfp749cyhy1MXyX7nJLtjg2vky3bYcPnA+fRXbRs/NV7b4&#10;z3SP4eGzvjTH6nh35hR8Slc4aOi5OpBZ+oPDVrj6xAZACtGsrOI7V+g/n+WxeC0N391AhKSMpYtT&#10;ob/xtTyL8qB3jof49fMjMaooNuY6PsW36wd6ZMofMJc/sRT89XkJ84Uf5arjWZTVBvkBsYFmP/LM&#10;c17ipDz90vqZj/Hrvkww1YFyPPQPcwNkOCSWW0ZG+M4NlcFhF5kaTXQir/TFGl3xjlkFZWBtFwPk&#10;7+fWfXQocr4mf1K4v4ThqwwumONfYk6ZeIrSH+VVkz5O+CrX092rM7HYkauO85UnvXhtoHipd7E7&#10;x/FXfAOuC5yDGtKx0fijrsSFJtC1Ycrex4/erED+Arlb147Xth6TUZ5hkrR8sumP7/ZTvYh1mNFv&#10;ZM5cdGW8Tun502lDbKit4iH57Pw8NziKbb/nCsgt79hkjWB8ftGGgiOOxYfYavtOnv2G2lcbkpHU&#10;/H3f0EP2+Czt+fQVa3ewi09u85JO1vDEu+f9nhiLEr3g1Dfg1O904jf93qmzkw4Zz4c2H21g88h8&#10;DfXZye9TtfgHafWVVgK/+XPuOOkTyues86dVHt2fSB85vnRKm7zq48RB4yIyRa36f4I8tEs//c3M&#10;8V2gWf2eOPIWHy/nxWNzy4Yejvp2YXtxXtM+ddljMfZbYBxOKFUH/LrflDY1b2WY8eWnD7mR/PDh&#10;b8DWfwToXXvql3sumtPkz+e3+HRcf/oVIUDcZFNZYjvnB4f/rQHEe/ub4OuzbY51Tpm+Xbxe9ZGi&#10;1hl/vPLbiiVzgV3Dj2z1qG5SeqmIN5uXYtTe/kQu3a79psoce5bmfZ7C3uOby5iIt3rZNUDtUJmn&#10;DT7buTJg7k6/1knO/fQavK3XTOo56ZI5dqW2kxdJxS2jfKHiR1D+6JxwQj4rg4/bXlNE/tO1bV+o&#10;QrtjHrrylb5zbP3g+ly44B1b4DLpWpfkZG1k4DG3eWsD1Z5AWzaA1bV5Z6/gSbfj8uKJM0/DTv0u&#10;j6qGW3l+7Gv64DEDXuOw9SWWxgd8xczXcPebd8n2leYQl46nTraMX7av0od0/lEBL32+tuG+ep4R&#10;qzTko1d2+ffMV9QRIGs+Uz/NPPnsvetocW9bG4PH8Kcuy+O30iteOg5GF3u4Yhm/6DS8caBn2kBA&#10;bn5ukBMobeFwd5bJKeEQOJxJIRzKGXh30E0ttlx+BZV9vnIucAH6NapOENT5GOAXglK8Jy56nRda&#10;+aVdgpPaJDBZqPzgeUJWx1Bt6JTPa2he8rfzCNKgwM/RytkGNg3ulq9c3uqFeGlyMLzy/VMmNvJ1&#10;IIWkJj9w5GvUgqe6H3849uSaD2C/SRR8Gw1v8rYoGwc2Tiop+dVf+gq6qE++vyfsgFzdlKLVdwoQ&#10;8QM9X93sQN+MFB1di7A+ezL+tWP0wT9sRt/g8jbeNnbWBxvMWG0dDu0uTJBPbAlyPlFP1Fn+ymVs&#10;va1aLV+kzTzp00dQVje8aj+W+XtCdX6Z1eKV08XNqfr14ZN+Y2jzqveeJF15i9dNvuTSFT8XKZav&#10;tE++Rt/qdfCWXctfxYG8sSGd8baz4KRXKN+nPntcPyWOM9+tf+tjfMXM8c/yVAd01ummVb7guXr7&#10;TdKf83tEpW58ubEhnEL7Nnez0iWEJxbH2Vuvz44XvfPaIdVhR+7bx+RzcGbiY/ClX1j3vfto268l&#10;nvpqDJOnlD/B+eqNzgW0LlLRapspXxL9475iYvnQG+izbH6RKe+6AeLo3LqKgJWFZo/ZVN+k79hN&#10;beXktq/gq8Nz2u+hrW4z6MIHq6vj+kG9pu8c+cmbSlU8sDycxZTt3/FZXh1kMUss0IeNnYQmhc9P&#10;+v25OPrSv8VdRuFAD7ZuP9nFWM47IcvrrfTfY7OL6V5P1CCceoz/t18hV1+x5dQHRJEpf2VL4ZPb&#10;9pa09RZc59svv8srdpbf1u9wLefyxn/L4C7+HMMbfVc2XMe9szvpH/7wT4mh93l9qVerZUP/3Zlk&#10;h6+6NWTPU0XDG1889rPyVi91M81p5C6e/rOTsdB63Zb5AJt3IrT0mw5f/uE7vpp6lu93BEcPfjTh&#10;4OPxA57aTC8A5gKMDb4ndHJ2bBgeseVM6K5zTg2Q7RUtgPz5/cLx31PvmfCNvZ3A6RcjQ+z8kM+/&#10;//u/905ET1378L1XmoZpY5U41Hwl73iuPnKRsxvPW54U74XncekVKD+82g+cvkCRDTV43bg4fJaH&#10;9HncmCy71ejYnrq0MeT1m2Dptq7RmcftnMk5HOWNw1SWc20nXXbb2pavZaUPjy+0k+B7MhXg4aL5&#10;vNptbgroU0LB62ZO0mtOEhplXOHrkhEhCb/oMm1SWfsPc6XcDJfurxdf3JxjI9uQwwabJV0QWmHV&#10;V1XpH/qiR7yQqc/03/xA7s4PjyvLC15hnfEbErZ/hLJxPAbHhuTpsxggfvmHnc7b/jI3J3c39LUl&#10;GxNeG/RVXmOsb8B/ZJyY5od8pj+Z/nnqfeq0dc3OyCNTDAC+X2gctNwFmrngtnX2csGPJnGDML5q&#10;/xGryK5OydsnwPEsvJK3sUc+XcgBfd1taLzyUx3YyKDL3vTh4guWrad6kgrjg90UgOsVVgCe3/sF&#10;lRWe+rzd3NvYw4NO7/P7Yj7OyWEPHiOvbMpnygdvcoc/fj47P8PzCfig3RvcHINN0YLFm/zB2b4Z&#10;T/3VgvpEJ5/tfAaGx2AdMcEZ/ZQNDbp7foaXsl0TwpnPS/vo5XPULY6YAJPvWEzetinDS+B4LfeM&#10;PdN/6A+BOYI+7JIbBuzCs3OK1Idj0HREzvHRSdnT74sv/+LrsbQDWy7dj3pv/vGrGOycMmNS1x75&#10;aQjl8U59ZWzrTzLktdbq1o2N5gyeVtF+qbzzHnbs6/Or5+XjY0yodt4TjVbNHN36eRKuvkxp258Y&#10;VXd5/ezavra27UYGbQt0SZ+jKsqDckeH1ln60+cFhOEzPhWDzr1tgWp4vIaVq5AuG2uLy2eV+yBc&#10;mu1vFKG955SRFT2N7/yu38Z/6RwvLO+WhYcUn/rlPJmPHsXyXxo8Vl/HaJTJUxOLN/sXyZEJwmxj&#10;Z3HQgOW35fJcKKPy8J41rXXJ0sBRthtYDaDk4VFdVq5arelzAWXp9kJvdQnCymKPPmJ/+uFq+8ef&#10;yl1cVs+Me+p8G7u6Td9GRuUQ3rrtwfW1PKQL2kbXYaFlD7nKl49jeU8Yu0enZ//67KvQbZ/t2Acs&#10;36ZHljo7Zhen+A+buXV5LJ8i/gNfK690sZEt/Zhfx/+F4zeve9Xvwe14F/9PfLUGYk/qPB/znK2v&#10;9vExDU3bfQx56rjyNyU7taR6Cl2z5mhp4PWmbnPuGn6XDQXkHQ9TZ+kfZaDPbKz+7diSM31TN0vr&#10;e3bHz5mz+RmegREwr3OcNrLz/4PQtYKxaPrOsa2yjs8mzu64Xro7PYbeGaNr6EHnKY8y2dYz46+X&#10;a5MH2nW4D2Q0A/GpBybTE3/1vE/jbj2oK7jP9c/4Pr5MHer/zIFoyVv1Y2JmnyQUOfLap1c4vcWF&#10;efxkiCdjDajclPcv4/y+UtkYG0Z961bnnsFpnzosGmc9DNNnjIThwfjtZPtVWNU36do0lMNHHePv&#10;rwbDo2+L2T3jGhq2T7+kX549a+WgdvaIe+NHN/Aaq9cpV1klVebSNK6UB3fznF6yzlzB/BIYb39I&#10;/22PyhOTn+dGfP3ZrHNG36UtwfV1Kijns+8z50+ZF2oOPOnrCdrnDalbF7s/y89RdMiubiWxkP6i&#10;DkvJ8pf6A+OFHtYXjhbPsTj1Bg68E12JjZnv1AfJ25+Iggtg1Y8p2zpZXQdjvhfnmXcdpyrFyuJU&#10;srnp+7RLN5Ecm16PCxf9/8GBt+d9wreHxnrAgyfth1O/5nBPf7xm/cK22PwEITfxz5a7pD6K5z8e&#10;Gzeeo4215i7/BzO60aG+bhpBSSefVfrgxKI+xZgTfGXpGZo3/dDUuSdoS7dyQv30cYp/AY275Jau&#10;NhE/iOTJB6OjdPq9zVv+88R/Ua8vbKY/G37OscOzfw/elZNz/PQEy3dpMF2c6zgH5h6rr/ye11fj&#10;143/7Wd7I0nKwTFz9KmZY6t+ofYun6TJqc7WsvQYf6yfpk6OOeGc8tCQbX5DTuc8h09Ytbw6OEGR&#10;dhHG85mcnrbsyNtjaGYBC+0ft8/I+LEPY7j5iKXS7XtWx641Mrbt/vaMT+uT5U23Pd6yS2oP7rmc&#10;/v/GJedZdx07jnDH4NLlnK/eW16cteewNr8A01/isfPNZrde5ui1vsE1tqZu0a6Mqy6TX4gfG2c5&#10;ucrE/DnvweNr5h/T7pod3hPbg3RMe1C8PBSvmSnUF/XliYfF2j7m1mkqen2X8WomOxPgLu7G8ASa&#10;jlCQmlQjlmpUBlz5P8XbPycwngBvn5jrsRmfBbS/0DBsYZU1gaxy1SgYrfhSNN8j4gvd/El5eeNG&#10;Xv48YYKPiyH07FPJKfNaLneYfUgFdHITRmtXeQZn76DdRssBcE91diDQCb/L7w2ADVi+6NNT7AvN&#10;Qm3Jyab1WX03tof1C/xOwIJPBj77W6me/hVsLmYb5JWR7WNRzg42d8OE0x4yI7zRyzc7QVh9ipgv&#10;/PzJ385y626a/XSir+mcLx4xswCo8MtmDcW74tcty+PyEtnnhN0myItDv7E1CF79fWKscplJaMDE&#10;1tzVKV5SfHbA7KAX/8zrsi/J5V0GdHAQOn76GMinyxOKe+6QodPr8ieu4/o5HRv95jOy1t6xa/gs&#10;PzQr+2h5+IwulXlUdjFK/aFV1wvON6aq8xYkVcZ4aTvyE1flu84MnnPxBkpzUsf76aZttG2nGNyh&#10;mf4hIXrJkK+PWV3x3LpyvDp6na/JlzKbIy0jzx+9D1TXHO/mwcZkiyOLGYMzvn1992rb1Zv5Pdf1&#10;W2MmNug09SPa97yC7Zb9Uods4OTJTPA524/9P31Iu902vzpHIbQ7AdjN7r0ZpEzOlzr52esb1JE+&#10;FLBpjhL75yh5ngazCMWXfDeGGJxMXG0O6K93UtM+7nCp/NCserWLfsF/+rpSL3F0OnqddPwzOm6d&#10;4ImH+v788fpYMvaDL3227xkTJ970bQtX3cQ29VM4SlctOp+4r3/jL3qsnOW1Ni3OVR7/LaCbfsPC&#10;eSbIq19ti3j5+t/yiVxjjbKWxyapsgHHjmb8HJycPcrlkakdq7/6JOXNz/m33/4uG8o/vvmvb/6a&#10;p4q+mwtGfVXb+FIsuPM4IjpBwRsfr4bpb3j1FaHjo0uuMahxkBuNPplxxqJ/9etv2Mwa90X8o9c2&#10;+LtyYlnnAceeKVfvp9y7dVh/yvfYmLt+3YnULiTgrB7SucCsr+DImXglOzh85Q0B3xffRsr+Lgg8&#10;Iodm6qNzB8wDJopzASm+z/nf8sTW/85F4H/Kq0j/+Mc/NsV/1ZY2fhDneNs5+e/Ob/by51PvPX5t&#10;e/0WA5Tj45w/+UPe+o5wZdv/Er084fQTOn0lHBehpcbjxu5pK72ImzJtZenZPPI8cXfmNatTUrJ3&#10;vofn2oB+9XHsY/5B3s5jvNHAa5v3Qs63335bnXaj8bmxj772ixc20bN59BMj4+v2W0ceP9Cvf6mL&#10;1acVaVljkyb/1VmcNm5K9dGvsWOKrt934c96LHq4Av6AcOzZ8jVH+y14+m4XEPQvPGwaPUiNTxTm&#10;66KNjK0/c5x3+V0i82KvztX/76YTsu3zf4oftr9c3uoclG8YLk/yHE9+ZEUvfpVu35qMxphF2uqF&#10;11DmO7hAvUxsDR/xV36Jx8Up4vna+sMTi17cYe/h1/Qcl0Tdt/5ztvnRCR9/AI1PbYhl9EEjTsHI&#10;yuZrcPguRVfe0E0cOtZvSMGmlR8ifPVl4rNt7vhM+dPXK0+6fJ7H+PqsL+Bs+Z3XGipfbZNeZNgg&#10;WPt+zk+egJWNdo/DsTxPCPSYjNefMnh8zUWg0Xt0GpobRRt+6Z/pmyeP3NewfpRvncMt7W86H1FP&#10;cxGEPBewzAPnTQwZr/Imkb0o8uzTl+f68pJ5fO78l5r4Dbw8IXn8sDQzDk+80kXfNDcf7EJ76src&#10;Yvq5Mx9IX5OazEXf/A5742ok4rE/I7EyWq8nruTR+1kXzsVU7cE15z4L5OCx7RHt4lw0icttv1N3&#10;h/rBp+uH9JPT36dcXeZ/Y+p5gWJlS8n3D+4Ym/P9pkf79fiP/OId2S1LHhuU8aPyyl0GSfVnY+f4&#10;Y4tW5peJf7T05+234bG8jSe9wJuUDOXrh8pJXt+mcMrwRrupY+0Lf3NstHTBc/SO7caYBx0p6LxO&#10;t7K4yfmZ0xoDyF59xw51OX2RWFHv1Tfy0MLZj/P1h3YwvMa/1e2sl7VbN7Gao9Bp4nRfuSeWpq/s&#10;k5rm/EdWDsrTxTtz2/XFyLz78NXhoivmfNFxg2OOX/pV2TPfxT189g02eDt38zzYG/r50B7P+Efc&#10;zU+IdczTH6YujHnG5BkTX/qyzM4Xv63u1SWVuDpB2WMpvCc4388z/9eOy4tPDh09rY3w+Cz2eJNA&#10;6y59xjNe9W/3DUK378mZ+jP+TPuwT8Lue6032rhYTM7Mp8ZHAlbeE57+qC6J340RtNbjr3GULx82&#10;aksfYkPf7pTYcXGrPy8Ue6NYxJFverayxckcm7tTaVrxara+V1eDu/LQ3ceDv3XmjLufdfcsm3L8&#10;fAaW17rlNf5rvD3/79L+1ETq8UN+R7a/4xxf4O3PxfxPP/v6YiG/fb7YzLG5vHX9E9TFgtYhjvhO&#10;vYMtd+4m1r2xXFk8Vp9Zw7Gz8231MtOG9tXFWyc4+b+E1/pb721csZe+xOUwn9igvL7JvDay9ZPa&#10;RDr2lCVNuXle35QTQhfWgS2R1mHydtNb/s7Pt6a3Xve8OOG59S9fRC7erkvkaadgvsf3xa9Me8nq&#10;Np9cDNaGYsbBDUWJjlRtv5yW2XXW3JXtZPVqwa98we/TzombNLG200XtmiZubV3bJ1g4ImlSj/N7&#10;Pgvk+mt/yj9bcFI0rYvcZFCIXDTymx5eeF58D6oL2r8JbHDzb5DQDr9DjPDI+k0ep3DXQL+Ga4+v&#10;Op42RJbXDvsA5x3j9WGB9q9sB8aaOQrelJ/T8Bx9ee64YovqIyeLcxV85ODSD1V9Gbp6ZpCN8fKt&#10;91on5Ts+gzF7Fc08MSj3ht0jloNPISm7QeO4R4+vxUuWN6cs3cbS1Nfw2rwH9XUIb+cl8AAbLjvj&#10;QzeoPeGqjzN+d/8xjV87DeHUlTHPX/iPj6e/Wz7yF7a/HNzoHB4jf2t2MYWdOcr45rI5vLCzn9qD&#10;+obeoTtytl5uToroNvrC69748YErZvJ2T9vDAPrBfOn5qNh62X2o8ko+m59QVZKxuiqb47GDPT4X&#10;RA7oa9vtH4bnhzAZmeuPsbd4wZ/9u9GpxHQPrEx2zXmTx9fkm1PAnbfyqSe26kMnyvVbu0e46TJR&#10;BjZ/02c5PrtXI3/Hg2fe1MVU1+oNF3tlYPN3D2dlb7k+Ccz5+EifsOPyhTdo//D30v8awfZH+qjV&#10;keIzx3zZdsrj2LP8Mk+eDQQEtTiVYbPOBFrjNwEFnfw9goVBXcQkrXHSgwd/F35bwfLAOkLHjP8q&#10;LT//hc2T7gXGJ5/iPu4W8FrRHah2oooWnoVVpgeXnLmTcIJ0ZB79hXmy23BzgL7yk9HFfyazhcxK&#10;yjuBa5H0RQmmCL/LiMnqBIzu/EtHE9lKxz84fNByHUjAxQV5cE3ebHwAMjdd3fZikvzLllNHnvDd&#10;/B4cHMfL66I5jt/8xXdOl9r1oFcub8rHzzmrPYtL+mELvbA0TtD6tGPL+do89XXKU3cmxICPdAzL&#10;YzfdLIAKEabuNyaXrlH5Kq4i2P8FNH/qOpE8xXR8DW0rJ1M3GW1f8FOErD6prPGR/PWP44/Bs9yx&#10;RS/frB6j6/h+FsITv3R60vKDzvd5A4XyJw75T94tC87yeo2/5xuvPWcnvuElXXdt/crjH2CwNWHB&#10;X13apEAg9GdRYiBMA0uVm0zre9SzTW8ygQ7veioibQSgXXuHT/BzEZb9zvlsgew7lnKcDZ7RMfrh&#10;k3jSubuQ4YnLTiBqQzictrB1sTxrf/Tb9mhT0QVg4LdZL1/ES8VtNzFBOedzDL+845MT9fWTTbip&#10;Jz4cHssTjb72XXyZruOG6LyTG5ltL9EfmKy0LaU+XCR8Ar50Im9Sm1Hje77Y+l2a2bzh68HZfLTc&#10;PpMU/Zk2cn8WTzo+qHubvT7oSepeXwjgvai/yNT+bWJ6ctKndVv75qkxr1Ie/nV6y/li8zztWb70&#10;Vw0nVDYPv20j9FpdakuQxV3zrzZ6xxqdn36pXTIP8KW8LvrnJLrQw4e+4ufLvA76mze/y6uo//z5&#10;n/N797KnnZFU2tjzSZ6MzDZl2wpW204uWdEVXRfTm5n0k9O/tmIjs36peM6gX3yfsdYFRrZQqwA3&#10;BxYofAB20xveTJAG2YVY9c+P1T60jrdvInMW8PHXVHXxyzR6987AsGo/kEybXZ9mgYgO1Ifht/U0&#10;emqP96QILrxOLDkooC25wAzvu/ym6n/kNdB//q//evOnXAT+5uuvg/++d3jTubSlj2zEtWX4OAVi&#10;k0rYb79Nl6Wtbx86o6Gz+VY0c9pzaS9ChNH2KfLW3j2m/6dfTE8hj2Cyav+ZHz2fwHSRtnVQ3YOe&#10;PtJvzKzfsBjf3b5VtnnKV8bW584Pd56mPeo76Wrz3BNuCxsnzuun2KyfnL57NqFtfKHVP4kh/bF5&#10;kHGDLfh7eqE3sIgJPm8kOk492VQ7b5PA5915Bebq8DrlrwuO/67zVwckgS4ewtvZ1lsLPvLFdwuV&#10;ldOVqUQ9c8bp4hYV44KnOPi6/XVQ+6rQ+MJvguv354L/bHQ/ZSHWzwEmth+uztOO6eDO98aU/PNJ&#10;ZXfzceimv6ulRx/HpcE3n+0Pl165Or2ejAlf7bU8gn/RHl/vPI0+LgBoXD2OX6R+2gXN2lY7yGZT&#10;vuRLAbzSmsvnxiMbdh0v9NEb88E1T4SrjaJ3vLSzYVB2bRdzAfRuFytnaH75Cv0dI6X6chvAdFod&#10;X9JPPMm72yBbTpxFrwW8yKTv6qzs+/xkzLSrwdXvd6y3gM8Tz9qNmlr5eIBJbVqedpf8xXnik3XD&#10;XffL5+mvxXvauzxPFRXlznv75oeMH/ox7dw6S19oXIBDNxeovs/TtPxY2+JXvmo/E1p1eMl7Comk&#10;1ZHQHq8/1ceJB+PXVZ4DvD7NjachKE31SLzszYguSLsITYelg/O0gSxjodhmw7bDWZ9M/aFFh1+0&#10;GV6PtqVd7QUAeD75Kp7vvcCoTzdG4L1Avr+NE7rN8cRQ+ZEZfuzYzZD6iIzjJ+d3/I7fFe8F+DBo&#10;O8evMg/dpS+FUvaiPDhXTOXYxaLVc/r0ic/RMe1O2w0PF5eqa2g6fz1xiVYs9EamlKnXxVP2ifn9&#10;cQy/qRegbOYoPa2M1XNlT8n93XwOCOy4NXEwc6sb8+XR8qWItmpN76ImHt98/U31nX5j/Mjn6k89&#10;9AaEtP3xEb53XPK5caF1n2PwjDX7EzF/bI29dN0LzHCH/rzhIfTOQceayAR0B1P2/5N2p9uW5Eh2&#10;mDOmnKqqu0k1pfd/N2ot6kc3yc4acoiI1P62wdz93oysIiW79xx3B2yGwQCHD0fZ5OU7z43OYmzp&#10;10902bbYOlv1W4duZYj5WJrjyIid49taXL9deGK2+o5u1e/4xaKp/oR28eHyH3iWKa9+j/IiPb7g&#10;LFz7lb0+2dovb8nrmJVt6aOHbRcST1lxsg/EtpiXC52/2a7O7Lr28c1n5//y5rTtxP+tTdYBTmro&#10;XOlVO+k7gE7lHTV+k1PDQP3EoJicOac27JOkjZXRX53Xan78xU3cYpO9ydGUoHP42C6MXEfKbl/T&#10;xUeufcKMg2J6dDLHvHkMZu04vvJ2JHDZNyj5Dv/8zdgZ2drkyFdeODpcJF/Ycc6JrvlEiPHT6TvQ&#10;d3w0dr35cPoOyY3PyQesJnH0RjVwtNjDsJ4YfuYtsfL2zZw/rB4Idqz86WNOGGvH6DJ+nRtMjGBy&#10;kdgBYg28z1stwI7HPXj1tXxeFf/mcHWefHH3SYh41JY4QFi078Zo5fWX+vMQAHz29bSGPf44KHGw&#10;awvaeOd28Mfu8eKcr3RyWf6t/8LXRiBewHbLFn3bhZ7v3yU+4eQjJpO6+/BL2yV9YfsKXeHQOxuc&#10;q8e+4pt+C/guuGnAEuOzXt3qt31VGbq9IL7HthfMlKVPFK+MnTf0+FG//HfbGznCf4/x1EbGZWXJ&#10;MuVrf3lfcov8OCJnQrmF8NH1D72169Q7F9zzufJ1bpd+A+QV9+Yq/3vwRV0eBOrzn8/wpcPkueSt&#10;5EpzsH06FV7ldUvBMIoPUliOqwq8QnnjH97dzxzGLS5BL46vJTokrzd7YTPObuy8rpfzwdMOfW58&#10;Orlc/dpg3zhLJ7aYd1NjdVRfWL2q6BY+tqf+6V+xDb5c9lJG/Rgez1w5xME7fBxbn7xwjSWcvrqp&#10;zxjUn6WY5hvc4/8XesQOf1rqVFOovqBDy3KsP+28g/w7f0VW4pK8J184YC40znZK8h099ZGN6+LR&#10;Ix82ibPXvLTyApyudRc3+NWezcb4Oc9rP1iCx3b57rZVkUungegWe/Ak07qbC7/1dRBo0fH99FPl&#10;SCuPPqFyfs2nRZ6vF/asbGIPkp3A8Jr9aBA94NYnlRNB5FoUDBgjJsf3sHrsGKiPvl4zfNbxX3pc&#10;ea8+eKF5rg8OZ+4Z2Wj2YrE65UvfuVviAFxl6ALjp9nXpyaWxl4oTz5ozT+Wx/jS9/gDvzl/t/dl&#10;4NvmydBU91Er+/LT6LGU5tqv4b0gBCucwqtQ1M4EbJ6qreI6QDrk1jtRmAsAt4OvugjHaw2WdPCr&#10;rGhtYHRhQ/1+Wnm+ls/q97ygXB7RGOD7Pne6kbV3iu6io469Jyb4CehdqBx+M5ld+bbhmL/45Phh&#10;J0Vo8SIDwMXTQP+EsngUaGB6lHeCDneAlrTlwx/K2g4pXxrlcHwqKzi70G7yTa/yxvQLwD/A5Grx&#10;XsjRlWMrsPW5Al97i6P8OTEDaC+osY/jq+K3OytbzfKwxcJk+EM6avVK2QzAEyv2Vy+09Xblju/a&#10;iekfOskbkFU7lMV/fw9uXYauuLH7NfABwHs/jvkKtlTY78h88tx9uADts+ypn7onVE44d8A+7bxl&#10;pLJx44uf8FUGRsbRudrdNq0O3R78ORH6rX3Ld3Wu/KPn8OH7W+upHz5oN+kod7JpQUwci2/H5L71&#10;OzC5+/PjZ68O/ant/ylP3M8FzCzSth+fwfL4D36MjD9P36LCQy86OVngJ21HPn1me/x82uppm0UZ&#10;eGAvKKIBIqnJNnSFbE2ALXajW6Avniar6p+wg5P6t2fxTj0dJ5IGW72/TgCWT8ss9t02W/iSh1MV&#10;vWfxHYcpC/1Z8FLWXBg5XeDJyQo935+4Iq93WSf2k5mhFybvhTkfEPKAFuV4/bNV0GYiFQtyYEFX&#10;TnaxtXfwRyfl9PHEspOQ9Xl9sHIioF7IsRwB5O3rRPH4hY/n4lbwjOxnUkuvyY+jvmbd/E9+SptL&#10;yR59xq8TI3eZPvXsp/VjePPf9rcqhyOnPLbkL6gjZz/K0e+xehdL1xfaPlcy+tu03+ciMP/BZ0f9&#10;EdbLc5/U+ZSLlsrad3KBrxdfcpz/6wRt9YlzWw6/42Hpggj5gLh0DAf0RCF2R5GWi6XsqFF9bEl1&#10;j8fWt7kregEbfdY8Ym4+m4WcaYOMx9v2Wj7707+HurbEP0Af8Jm2ERu33+g6emnvzDtCs/qjvUQE&#10;z++viVVs//v/+B9f/bf/9v/kdxv/1HlPXzGd/qUdnGiJY3FwxWLoxVOlZ79+zHZ9QTdl28b2t23Z&#10;tvVsxlfd8uBNZXsBjN5PPhsz8ufygrPzpOWjb8WTpfV0lPxVvKOvvrN88eoEPwhyn3nG9hd1qzv8&#10;5bFzEXX2xagcR76+vQuM8FfPbq9GKKsXX2iB7eTWGTea99LOWw9n23nxn1v7/wiWF53C+OI9GvyW&#10;Wiw98X6L8bIE3/I+xbu/c6yejDzsPStcxR7aM8bL8Yk0MUm+hbu/5cLYV1/9y4WrXXxiRcad+0La&#10;UwftZPwVw8p7AnX6B18sbl8DmXo57ktw+e3kt/IK/S7AdYyPrM2by3fp8FyaLVscdcrouk+oax4g&#10;n/pbKP+tPIX47LzXb7jK1+8yGYCrbhe9oNcffJIPWBz7cO+LXaMTvfJf/ew7EUczfejuF73RrXzh&#10;TN/dfnPLnChTP3z5n+T7eMufW3rtW0B6sYhCgTnhnFwCB83z/GzHrcElyBi88xZxOjGx9XSpf1OA&#10;18Jzf23aMlsf8sHZLOmjnDxvUMkNKMd/bgDAb3yp/nN/S9dND5vnej6Wa7baUN/fOf8KIHdlt4yQ&#10;o9POyyKhEQRPP6nOJ69c9OgCdKlt4UFPb5Vy0bax+XxDTWPV659n/ioXAv7HEw/6blyow9trxtfe&#10;iYvxM/IvPSlT245uNNz27e/Rxgag/9emY/fq323q46Gr//PnzsnRtc53ZPjQyXae0LvHsuoRXua4&#10;EfPF88ujZs/Z9IyVn927TU6/w89YBMd++WdrXr3zO2XNXSFvPTb6WGiUA/rUn9n3s0n22QBanuOL&#10;NjTGlD2Gs/sb7fqX2KMXevkajXFZW/8xcwXwtG15tCKixd207Vysdc66dpZncggaseGiLXnKt21v&#10;3IkVx/htPIU4uNZA7jjjF/TbftZxgP5+93k+mQVK/mscpH7k+RmSiWHHXVAqh/ERWaP7jE8vzsMO&#10;nnzT+WLWDobH6E2vsc8T9LmRKba2/sTvIa9P+AUu/e3DY/fK73gcAjjq98NuuKDzv43tLCrCBXBC&#10;kGgfQAuWbkrP9/I69dUX/T8AMsQM0CbNW3m6rONqit+46SmgzSfWJkfgT58rP+W4f9nu2Ma33jZg&#10;LPfGnx27qhv8g2sst8+9W7e2bl6t/7TprhcFXzzCK210tL90dKn/yGFAturYSo/3uXA7/SRXxDL2&#10;ztgSPVIPd6E5vDmyTbHFybWxJ/qkZYsOj7yRP2P5sFmdlucdA+ZYY9+wZcfQT3tcwrJzrLiLjq3U&#10;BQ+Vf6dgil9/P+cP6u5oywH9crNklCrZ+tkBaxw/5yobR7uF9y7nJMATxgtlF9quSdSO6ecvZEfk&#10;Ux7a5ctHNDK2iq3FE78FAso3sbFlU/Obb/nlS4CnPCRv2c48dNrXk8DTTonrY9/mF+1Eu8krt450&#10;Nw68Ta7d3/0ldy9ur4/XttXpsu0U7PHWP/H3vC9nRq3e/tbxJ36IRW2vd79mTmHOGbvevEn/rK+H&#10;Y29mzi6+ZK13qjvEB8DxlDiwv1DfhdaSrJ/JESzLTx8RC+1v/JQ1gBcg3UzKabE5Rnmn7Lq4Gsa9&#10;CEtE/MnfV87MMfkte+QKuoxeEyPqF4qfdaW1wbEPwHf3p/zE2CH2hjKAtmN7ZLavBk3f2Hx10P+3&#10;N9YgFjYHkNWn0eMT/DuziCyw6xGN1/ji/e/E9/Ks37Tj2lmfxaehU9Ycushf2Oof9Fk+Tx9Gmd5A&#10;t2V8zob9TV0tUBkZWzr3Tx0cYyfQd598l8+2D1vfvj0XYEuA97TPab7yK7N8Lb3jqHxgdtpft7Dt&#10;L46m/0LcGFiqKTN27vUP87yJPczpXXsnjGaffalbGzdH2NJbuf9VznFvQMw413kgjEc9BemIZ/1E&#10;Kfzzqb6prLzQ0Gb7lTJ4gz5z1h27nEOQ2zlh1sIPWvgnvhsbI2NpycHP+Z51osqrnsP/H+XfFVCd&#10;hilnm/y0SlwA+ovwZztUbvy88ZLa4hbHeGyMXgNaN35ZWaM7ktHb3vKfOXvat+P8qLT8a2P8gXWf&#10;Rj7xiv4J15jhOlX44Lmwc2zrJeYB+ICZUwQ/+5upWnG+6Dd6D83qS6cth0o2vn0LD5ocT1++Y4Ld&#10;4mZ4kEaHsQsPPGfMnbZUFuSzyTb1/yg/sHP6xbHG2FkZkWvd9eGTux0rol/vTTqrSB0+yhK6hnu6&#10;FihjTDveUczk6ttMQBe/DZc6QAm/YVGaBLYtWD4Gdk9u/ZQFGkrSc2UWMV9Y7StM1En4tuSA3eID&#10;/CajhG2hFl5fRRgdweq9NOPmlCdwdKL8l4Z+uoPfKqnM0NeGnpzOq6DgdJKb5Gxi+hpWhvLV2T5+&#10;C4tjS+f1T2UeO+FaREVmwU+S6kHK0ZXf+iJljvn9CU++sahVaFd+B+5jKz0ENdvw8kmrN1lEw+zf&#10;tlZ2uG0CCfLIP/pEgP+r4z11sr/y4dBxZfJteYYf6AQ48y31F046cwe03N05NquP7rmh4H0mX882&#10;2YWY1df2ub96VFi+yo/ep6l0muInyfDf0hevRMpij/1j+5On/TkOUhGLWUpffL7wvEg/egwuej5S&#10;ZsHGdn0mLhyD4mlDMv35DZnUjfyVMttnuf3x++n3x/ZiRoXyOzooc7z01St+2eSrnDozqRevJSg+&#10;GdpT23U/fUv++SYXgP3uholrb+I4fQovMDynzXN1r2Wf3xnAnOBNn9i2UVmfVt/xPZzn76RqU3qj&#10;7x3ER8bqVB6JN79r+WMeuVxbyVhYH4RJizbmTFJ3wWoXXSDUhtjfKAqb6pC26hPHZxBe3s+tkw48&#10;rwu58cnmATznKeWxGc/lZ1Bwka13KB8adHLdTGInV+DdvlTbJlbY9gSH04yP8vAkf/rh7KOD2754&#10;9FbG1/KYp1ktoFqs0GHQ16773LVtsrLrs0gWy9teYZ6bUtI276NR6FcjuLOANXFhTND3n3ENZ3SU&#10;46b9lYHd2l8cW4bbOhlujOXbYhl8vOWkJyh/fr50Ajz88T19lZxAdcU7+9qyv6+XSSLffZsnyY1r&#10;JgzyRF2YxaOPuVHiTSbpjacUeh20dk5P68nw+/xeqLs/O+Gsz8P86Ehm+2Ntid6hA/RfH0y8jI/U&#10;1ScZC6oxXfLaUWTah63q134nL/zjKSu2qevET7zHrl+/Nqdw4dNEGF2lk9JjZb/4zeP4YiZuqcq+&#10;twPgJ449YY/OhfPXuuLGX+NRR3M8e5o2TxjmZoHvEpd4/OUvf/3q3//t37767//6r33iuk9nxdA3&#10;uQj/IXfvO1noXKN2TF9KJwuXafOddNK7n/ikr5q2TRkhm+31az7zVGsXFtCk3pyqeqYOtK93L3pQ&#10;MoAO8LMneMWy+NzyxhH/5O/F+BL8+i118q4Fou8yv6MbXi62zh3B0YWtWcQTNwAdXTzJsTzRfJ8n&#10;7PcpY7nkQ56c1qfVyYM//PkHrdk46Ph9fIMnuXCyid2REZotn4WS6BWZ09anrrz4qqixMPWhu151&#10;GH0b7+Ih5euTwf7tN95rf9soKOiOKtXtt1T/6yX6LFjer/e3zylnx75mbvHE7y8p188/fPg2nyyE&#10;5xg/c2O6Lq7t2uvEZBY3BrdI+YIvZ3c2Fx4Ts9O+6y855E3u/LM4tG371H/9c8lOm6xcsdHfWj8L&#10;S+hef1YOmp/PE5j0EycrZ05qTiOrwyd/QFx3G1v8HvLqsdunPHghTTed14eq0+bmUbM/fULZ4E6s&#10;Lg864uuzcTi4oys/i+vNfeWdOZknRi2g7007izMypt3MSWbeID9MHKpfec/tyqYXnfYzOMfGlBvz&#10;1kZ14gXt6GzuRcL409YFp7X13qoZkFsW8HuC4/bpyzejO5yRZ+8l/S1DXL796tvvvu2cQLmL9cZw&#10;fPllY08c82N9aMxkZ/A7Jj90Wt6kLijDr3+2+RhPgLp9BfX6d8v5N9WV+cvPuTkxr3XU1nMT0Pv4&#10;7cdL351L0BlPbbBzHfKA7bvw+Hhk40//jcPFMbfoWJ2Gev8+n4yhr+Fp51683f5SvU8/8vTMtEPa&#10;P+3gjn9Q2WlXfLS/8XfHHT7WLv7MMy5+9cfx5bEpHqx/xnf65fp1fKudoMoHwu710390QUuPLoxl&#10;W9sOH/Wf3ucnBuLPjTNlYPCyPXr1+Pi+OTL7bWs849PdpxCZvbEo413tW7m24a3F4C8NHHnY+G/f&#10;Gy5+Sr3xk9xokc8Nq4sSb8gQe/XR6Xzmau+St7owGRxytJ+cMTes5NXuiXfxtv2zY3xigfzO2dJP&#10;3BiBdm5KmIXyLeOXD8GXg/QfvMTKPk1PNznrT3/6Y3SLhtFNHOx6kIu/+kYEVHfxsec4aNlIl/UT&#10;+9Bv3W5nfje+hINm68b+4a9seZG5x+TseVR9mLq5MDkx8fOneYIf3/U7vL41JPooW7rmj8S1sonz&#10;xEgljT1nt/V0WR3os8cTH3Oc76C8bPvlsVv9+13oq0fa+OPPeVrdRe8j+Pvv84ai6MP/2rVv+Aie&#10;fs9udtWe5BZ2A7z41cUh81HH2rvnBqmHn69L5xKdr8vHj0Iy5Czz9TBrm5NVPgevMiJv/WArZjve&#10;15jjjfASq86dPzaXjH/M58oj27Ud6+X3UKe7bBEfdDAvuvGm7SbnGr92DrRy0PFHfMSWAHlnt8fP&#10;r80r9+/+rn+Hz9MHT7rdl0cuOIL4hDx63HpvfGdbm7RP2jlzbHhPQLN05mcdr4LT+WG2/DK+jC/i&#10;Z33zl3MzUt8gmHqt8TFzK3P4J/s5XxdL6c+RL374AIghsBddL/3DgM6rE22bd7M9YYzsi7A8VZY+&#10;tskTbAEfEsegvzObbW2PrFVaTLYsY9fml5lTdERp/xC/PjGq40wZnq+nfEUvPf1S/7UvAm8WsX1j&#10;cbbOJ4ePm67nTTzxJf8kj05cGjcFnXbgN/h8S+fZmoHTRfuuE++HC0IwTdH2DdoLqO+QhbFXFcsD&#10;2srTwh6cmDw969behAM2xnpT2eG9TNWtbcrsZ/p+/H7mAJFBfTaK23dZczC/oMP2z52DlO+IbX1l&#10;x6TLv0EQn47NM8Ac16iUt6hf8ifoOWeqofO1cueqbxPffw+eMr+EJ246njbfjeBZS7HWYt0tAqPC&#10;/j4uHrt+9o9yQ+XFl+z3579tHCO2Pb6k07PMnGPpl4afAdvaL8P/AmWp18/Be9dnErFLw96uK6XO&#10;efKHD98kVu/4wNODZX2q0pr3Nsbh67Byt/3iI7C6PVXp+B5dWvasIPvwYR+Y/DJ9pcej/sgP8uSt&#10;KdQuuz5mvAT179nSxdonvHvMHKyoXVh9a2/iSSyB5hE/XVaZfmLnxNfRv3EYPPEKyufULc/VZeqx&#10;ik/zkenU0d1P/MVakXDxQP+kJcPbJOWwrgFnXCV14w/flUnWE7b82obzAr5bvmW7DcvUnaPs9O2T&#10;p43FkLORT3sOk/r64ZxX7M0teNxw7LsLuDb2h/IlYjDkofS1hJT1PvHTpKOmOo1ilXPJwGf47Xnd&#10;zRsSmgs5+zc8ffBalzle+pvmuUfO21y3eBO/dExofxkMvH2MB/LxPOWsbnRpfXTb+O885+RW41xd&#10;k6/tx0+5z/154Afb8B0nddu8Gve9zlGLsjz6BHCDPsoIrB9/9NuRv+Spo+9zcvCnnhDsRNTJDIZO&#10;xk0Yda51XJN/DKjRGdQ96fXtu2+/+vMPPyQLZXKZxhTIgh+ga3K3zYkJ+j2hV67eJNiJC9sc63wG&#10;nf7FkuJkgc1FMEjj8Ll4af+7LEaWeK3NVkdfftUhJ8AaCRgIyoOc0DsZ13gfs8jdQSK2lzh1JlB8&#10;wXf0xqP8Ysvyoe+3WVx+AaHFG4zf00ixvXc6bHno2rGCIwCuRjz1lZ0FI/QdBLPthDfpZAfM6mSC&#10;kjajhxPs4/p2PjzJ3YRWe+nxMZIFduxRprMJWd/Lhxpw2Plr7C1eWqX2pLLJubQW67PAdOrwhDN8&#10;xwf0BGuvuvWl8p2grw9a35iYjrRPvqlXNzTTnvZN0Fpefcbnq8PgJo5jx8RFtAhb+q+uYmD5al+J&#10;2BYs7iYcbbh+m/pcoMvEHD9xXP+kor6PvviQLc67aJ4yC6Lq9S/l9osn3tI+e7y0dJv6U/cuOhwd&#10;le/kHm3bQWxvIEQX+s2i1rQDvdGT0wXmtLNJ18pZX9j6wAvjq96xSe3qya59CsyimNj92ydPLuX1&#10;tskjc5K3d5872bnbzsKFXCRG6NRYisxtG/bRwQmLfXfkg7fu+kk5fHq4ieVN7iT829/+2v7At5vT&#10;0Jl8dFJ5Loos3/UjXPx60pTc9O5dJk3xo9gA7BIXdIcHbH0sFu1+B3LOfED75e36ix6KuoWNT4tO&#10;LpLrL/R0kYqenbTn2IlgL9REjdXpp7wm8mMWHd570rq5bvTsxRe0R8ye5JHRgSf8XJRnaydzUSZF&#10;/TJWLJC/dscJzQ2tO74Qg+JAW7DjXZ/4nn7U49R98/6b8iCXn9sG4ftdLhjPADr26kfiVSzDMb7U&#10;/tPHXKxTTlYX37I/F/I2Z0/dD6H7cy5OOcH8p/yWprECDRAfeNLDOGafvwHeTlb5RFzsKySvNo7N&#10;a8AyxAAAQABJREFUezGgBI+vy0flg9f0yas8vO3PTb1jb3NH7PUq6//8n/9z5H2MzX9OLP+tF/++&#10;+z6/sRr99G+Lh+g9FfA5cdqnkZxgnnaoKsc38k679talfAE/7e2uw94AcSrY3HyCZvnER6u/icvQ&#10;3YvWeJlEX30nx++z6L80+jefDux2NdEW21+mP419w9++VzfbymnGjTUHh2Wrzh/oIoqjjGsS1zeJ&#10;L08BS4ny0Y/5Te//+l//7+r0f/2f/+Wr//Kv/0f9IDb4/OOH3PSWfCIn8V9ckj730xVrJnRuumib&#10;xDe9QBub+U0ZW+nbnBMNGk/JO/grhwPkLvHLb8rZpm7r0fnTh20tRC0PuBZ2rvwBl9zQ11ehcdq1&#10;+uzFYDirP33Nq37IK7HpAPfr5Dl8y+voap9c+rpg04Xr9CkXD+jEv/p+fRKeIR7c8Fx9O18I/1+D&#10;Tz/jXriFPu0SGn4A5qSdn9InbTdjK57GnBkfndSCGSPm5oIWnHRFXx962NDNDl12st3xX8xEp/5G&#10;aBnkC8EBejqSd8GVDXMsJjbezG3H52m74NmvLPITQOKgECKsokWDqncDRzXxKn99kxxArxmTzVeG&#10;ztjzzTcW+OdCn3baWCPnl+T9zz+bK4r5ifev0x93EU5/HQtGDd/8Iy9npElbze8s0g3IxeLhCXIy&#10;tWNN63fOVD0Si83p9FhbQ1yfhCle8HqiGd03Jj2BUPzIXdyVebXh0cmcl0y0co38jVZM0ld/AOaC&#10;gEz4xkq5knxAzvjORbBh3liJcWj4wrG6iZGRV+J81aeRu3aOLSNv+EyuWznabMfRlbd6rI3L61mv&#10;jj4+2b1AOZu/hLt8tJX6+iDx931+WmBl3duLZW1hB5rhr99OTM84N3F4tVviSXsPLzlt32wwePN0&#10;z3SliUHnnHlNZYCOPmIP6H///M//VL/LLfKRczGyOidMu+1NMZUXf9T26Lo++OmnH6dNo5ec0Hlw&#10;6rWzG6vwnLac80bxsoDHjxlfgDmH8U/OMQbTUb2+STa9h8/Ox+bcbPV48oS/5WtHmNTOzv+jgzlt&#10;c77YPPz1LyC38EGYVP7n4LyN7VcOPHgr03b6/z1+1M+RM+00+tCpF5aSK7Rhe0XKRv7d55vbUg5f&#10;/uwYFB35pHPH8G0bsemcy1cH7YVfAC4dtIEt3dmj3keZ3Gg8Uve3MxbSF28ybcVOby7MHE5dL87m&#10;PMDcFy058Hbsw7O8gwvM+7ZM+QJejmvjkVU/0DNgLMQfHhwyNpHK62h95CIxRoaxTO6V63r+HF7U&#10;0K61NeXv339/+UBulnPA6BL8g0suMH/Vtk9onNA/81Tj196MkF+87pzVGC3u6q/0K7lgbgQ47dZ2&#10;isyUr/yRF874xr6VqT+Mj+TCmZctzmwnd+pXcVPHqfal+Evum1xx55PaUd3H93Rn+9Cf+A8j/vu4&#10;N4Cv/0M8eqYp4pOMKt3iiceCflzI/JbtXwI2AfFFX7kaNMbTJo3XHOPF37Hk8k20lfRrr2aaGwVK&#10;nnPTd1998/bbtjeNWIRn83HWDyonst0kK6aU04UObnZ8Dexq7PEZfrahQeemSBcB15ZnjCqjuy0a&#10;n9fnMnIkPo2nw3tje2msBcoH+pcOIL+i+/b73KwWfavH0cfPO5nPaMuff3YDjRuk7rk8ejdaigu6&#10;f0qeBSNr/Ot4xxe6G0PA2Di2OLYW42ILXaZO6c0LD7R9k1jkBqn1cO2ufSNLnI6cjnnwA2z9Y87L&#10;fokdeyEY/fYNPNCDpw4EpHWj3/hfG/JLhFZucatH5ms518BHXfm032jj5E/45+TdeeoCvTbeR4fR&#10;30W7WdDP/PzDtIO2tV6wsvFww+FeEOS/yj9yux8c2vRDh8h7QueUnJiPmMKrfguP+jfbvo0otB4A&#10;mvpTt33zMOwcIb4PKnbD58TZZ0+6Og87fXt8n3EhOXFh9V37mnMwC/j2BFv92IIRonWdgxBoHHmb&#10;V2JP3NLjjN0pd/HV2gqfFj8XW+fmU/1vYoROxgDjJP3bn7zpJHbiXf9UhrjXFieec4EIjtyxcNly&#10;CrTdxndjxhAUfxi3+UCO70kH/JdNVJ+XTWTDQY+/D1v5FP/apWsHXGj+Oms36gvh6Sc8QOVnu/mw&#10;hfnq2py+WL6jBNzmnuTotYmu1fcQbvnqpViffvazzg0Se3DQXhfC6X5kuiDOJ+Q1/4XP9LfgxNef&#10;5kp39BjBtUNDBeiwvwWMftJE6tYfKfDTa0g7rw2++MJr+0R1jD77hH7zJF+37OTuSpuvpduij8F7&#10;6r71tSl9c2+SXPzd1o4cmH+JuSq1lWernzZX3CF2YaD36ZpS7LTPf9kcG2ND/uaGsWn/yjx0oQju&#10;tHd9e+KagB4fSfTfuanyvabET+Z415gUfvxAJpxffkmMZv9DcKpU9CIT1KbEpfajU2Mp+7bdP7Jr&#10;08ldz7WSIBVvaceW4X1Iq0uCrvqov22Qa/Uf50kTC3xGTzbR35xKXbzZsuVZ/VJPbnnG3p1TwUHz&#10;GuBeYP/ovrLdiAX4pJB6sH74NWNxkkj+9Y9IzYNVLQvONf+jT+qqb0TsU7/DyVqVvDj85flZs6MX&#10;DP5/qTc1B0fOS5t3jFxucgja0fFe/2tRv8RtUm4UgWNHe7Ex2/Ba2yDP2tHwc3zfMObIPBa93BZd&#10;zljddrh01h7xTer36WH15jB8bP77hGd7wNM/wPCc7c4llM/58LR3DqbdoxOcSM64wX9lED+NH2HR&#10;h5uspReCNOO+tjA/HdzewDLki9Yt2vrRkcZvMohQBrij1OI2hhYUnhNH+2PMBPK7ryfAqjoDzgdf&#10;eHMH2hhhQocn3F2I0CmaKDRgDNRBJMcUYlF+GupybPBey+ChmajxFEDLfXiiVTbAmau/7dUxUu0Y&#10;2Mwk2gmcxli+N+3gkTv2rH62CZfqyFebWFbm0u22viUzf/4XVpflu8db/9yW9xnwtlxZ7x5c43M8&#10;HhmMp54j+iE8KGyWO7ZDVX7d+pKPgXd15OhbXPAiU9JW30X4rQz/8stWXW0ftV58wxF/CzkcuHZC&#10;30nEFg+Cxf31awfcVK/olXs4tf1bRscirZDRsUk78sQkvGvyswwaZQeXLSFfGbZY1v7yvoi6A9fg&#10;3PpMGCdpj9/QLh/Ie7xlu31ODvBht/7Fp4vjeGFsHJ2UTeKfNnotX9/A/+9BTxAOgkX/aBq5O0dy&#10;/Mr+6Pj0x0546Tr6b/3YQT8nLuDTh110m7tm3anmoi5aui+QT49+n7ryyaT4Q058+EjfmAXimcAZ&#10;pNA1F8Zf+m3xwtfFixlcTOSyqJ7FKMc/52LRN9/OYooJvoFLuTaVP+gF38C6OWFt37aRZ4+ixVfu&#10;75lzmjPdXeQv9fjFq8df0z7kuDDcE4bg+G0ZtjyhA8+Jw75C8uxfOI7RZtvdVNT3PZ4yuPuqaGrs&#10;CYjynSQ4aeAzufNPf/qnr/74xz/2opkLZyY0bKYbnzdewz9icb76gCMwk4vRCQ18wCf8TIay5cMv&#10;O+GQBzr5LQW98ZkDdPSwgNGLZeGhXhy1/bK1zz4Q67vdNkhtTmJPblumxRg5Z/fS1zH+T8BR2ZZX&#10;74Mz8kYfJ4rf5aLp999/14/4A+4eTzREhgtDLRobTPpNQOOjZ36urGfcJMf3Ygm7c9ejC6Gb5+aJ&#10;efnkLACEvbhYB47eI9P32pCWyT60aScnEOo2tywuXkvz3OfpJ+wEbeTx1fB/4vz/2WdzjO5ikYXa&#10;v/3tTW4M+PNXbhD4Pj73+8uevhYnjbEI2/hwIvLpXEDoQtixqYvepz2mL41N6wO2bPnGMxu2fPfF&#10;msXt35SHfvwxFyYa457YzMUWOejqkxri8C3+5qRsTUx9xIn4nwu3E+trHz6eAurPXuB7+lmZHjmL&#10;S9fap99El92fvDixsLGFfvtrdU+bOxaL/JJE0qfX9QH266f6q1ywJwfVIV/sKkSE/uju0e3/tTkx&#10;vji7Jcu+VpGnwbKxP3PG1D8K5bbXsTmtKuIPHPw9kdjiblPnLvIwfzGn2vZv7tRngqPv1A8Ig89m&#10;Vk7MZFE48QrW58+4YjuTantkPsfvJ57cQF03BeGz+Ao3NslIk7RtUvjIDaVQHZ9nzDN3MfaHduMB&#10;j7bx8fX6Hs0L/mlboF4s+myuVb5tpXx5lF7MxE9uIOnTXjHaUxdv3k7HYyuantRGF6AM0B489Vg5&#10;ZPTkK1v7KxO+GNxj27F1LhCqB2LnSbc3H5GlfHWob1LmRPIJT1r7Oz+wD571jo9pdq+6p11OgFcn&#10;5dGwuMrY+S436YLlSz+fOZ4TaLpGUspmzqQeL+V7YQSP4T/boUl/LK/hqd5xWhV6Zdgq80GzCx78&#10;shcJ13b19m1XFnpwHT8coswFt1S2Hm0yZPHJ6wVlOSX8gLLNUfv6YLStj9r4tb7Y5kaTLyWS5aFK&#10;/ML1EYMdgyND/vRKRn0P0MdY4bWVcM1v3JAA+KE3CESnBXwB3AUX7uhE92cfeY23+F/aLr/dPnFa&#10;xpZn4dlXJ746Lpgv5/MhZexS59zJfNRxvq427vHh0fyfutKkbKLczinDJx8ywPLuQb7W7+xHs9B5&#10;eM4djWsA3X6WH1oxtuAYDj724b08/xz+5tobK++Mz8vg2pmC+iA85CnxBPDfG2T5pvmZjeQNWcuW&#10;1gXQaN42VkY3IK+5+DuLoZN3VG8+WVvFkXHz06e/Fhftxm3nL6d91l4y8Hbs8+mTmwrHFzOnm3iU&#10;P/hm9HwZk/UhQQEx/SYXUOi6vJXPuH+fPwyfaWv0Xge/Nsx2fF6/px4+KC7fVe/x8e47H92FsMV3&#10;/POvM39Gv+sz9r8EnpDmv50nmM/4GHc6H4lsTXIyQduHTgtyzG/gqr/z6SwoWgsYW9CsHbarv+3y&#10;f25/TTtu3eSC6BA5cPppDM0+3tnrTXp7fqNMez9h+SvbdSD7nV+KEXGt3x3QJFoFn9Km7b0hkA9m&#10;HNLXtF14xIffZGfoUeFj+1sYu/hg657+uHVeHy3W2r7Htlt22Vamw3jpr+YJvvNYeXVif/rd4olR&#10;F4CazxGFF3b8wr9gXYpm6ZSvfLkEqEOxeOZ83Y8PI6D4pe88NEUfT/9IXcvLZb5w2qczjdkzn8Em&#10;44wJcufnh6d2DJmL5RFyfeRPsPr1IF+vZSnnm51zL14Ku7vz9dobWyvnIOG1T3rZf8b+8nH+V99v&#10;oxQvOnNbFO/63pGFZqTeer7WHw6d2AcX/9p/+Ne+I0O9C1Dri6WtYO0WPBfoR/f4l31xGz9/+pwc&#10;k3D/9NmbS/wWu3X0yNJ++beGgq++JF60F9hXNjs25u0FyJERHMoG1q+by7fM2oubAuC7IFrdJ8RK&#10;168cf3aX+QP4af2iK24fbrvlfAK/iyb1G7/V/fiLbsvjugCb/rG4xNWOOMAW7Fyor5xuyXxt/3mW&#10;b9mTH+xwe1AeHV4Wvah/Huy52gueaRd95nVcNw7Jc9E4kN7UcbkH56sxfPqoIv7hl82Ta3efBA6b&#10;3/SbJ7Pss62u8nVi9InyOmc/636zf3xePrv/G6SXBdO+2m0Cj74b43zm5gewdo2+4x8izBMG7rI1&#10;Bc36ffgu7vAjZ+s1cXn7Tr/wkz7X27KCWMoRcdOkvHqnXL3q1fModW2euijcY3GQg+Ip87f1tm1X&#10;/NOfRcQFcPNxoS6VLTZPX2i7HZzaeHBan3Jg8yxu4Ze+Dn6r8LxwJsf3cHV4tXV+uvatMGvHLlib&#10;s338lAcsOkawZ/yCH50rKYVJN5kfjVDzvWDNwfX9+nj8oZqPpD5qyVX6YzJGKWfNZZhMvtOeI3tl&#10;bHw8czSeA9MGs7ayZVOzskbfg35y8NRNbF78M2/01DaYvry+nX5xOPxmg55tYPbnXM/+refUL+LK&#10;PKVjc3y6czWx07wSOxuf5X3HFrrGXbbi/8oxkbnj4crImpuF8DlJ+tvf5m5Oi5mEuWPeRLcMI3SV&#10;5gAfJxC/5pW7W88gvl/D4PQOoGxNlvFStkkLnonv3iWsXFD14ksU72IAnhGQqsi6E8bKmBP2DYqq&#10;cn3Rl7zFtVW2n0VU7vOudxPQHz8BGdq3uaO7HXvsj+WlX9rySsDa4rG2zUBvEM+i0alfubstvgbK&#10;H9jy3d/t1jt+QmWm4Hniv7ag4VfHYP2wx3vCyX8tO0EKd/l6reLyVvasG5zYdwaAVn7ha+5UGP+u&#10;7Be80umex/b3+MnuiJ+GScXiTHTkOHZsmTa4Xl825l+sFue5XdPpd+mIX6j2Di5JQefhR7C4tnL/&#10;0h13F8dXY/pRSO5+1Dsh9ar0hRd6HaPFofKV/cTp4lL496RM76HPKxliYf30Ws5Tv6WDc+2n361t&#10;W748bMld/41edD3t03502/taB/QSO/rV+ylLPZtnTNG3ZrIxTZD2OPE9csfXaBbIw88k5G3OGCT7&#10;t2/nlbFykQsgz4FjfOHCqYn65qJss++O1faZGCcOLN7oG4XImAFq9O2F5SyOwDOJ95scVgjmVOPh&#10;20ebvrZ7/dELyQaeyODYXeDpwgq92IdP9KGTO4OH1wxM6xtlTxlb/pyUrN+e23sgqTdbpW9FZMCT&#10;uFHNBIF+AQPTvYCUsSUn0HMSJ9db8Eq+6gRZW84d76vXLEqnfw3z+nsXXt6kTRaPHH6w8N82uWwb&#10;HdTDZaN2XFuX3taY9/33LrDN7xLDm8XI6ZM17PBZft2mAj9xuTlG+cqw5YpjQnha9Bjfk8s3tvPJ&#10;yBI7dIDt4w74c+3Spi4CuPj7p1xI/8uf/9In19S/j/1/yxs7+I3c+dAmcXDK2PUSIoz8JC0XyKtH&#10;EGYbxSm/QN/4nTFj16MuOMrMH9j3GnbSsQt96lcXshbsL+/12dbZjk0NNkc55qtsYx+o3vGX+Huw&#10;LV4R/t5XCHqCk7zCTSZLXgn9lzzp+0OesnbR3e8BywfffTc3NGh3i8ak081ThO6+f58nF4CcIDbp&#10;pe9fuSTH8PmjJ73HpHBtLHWuET8+czxb8Va2HzzAHS89rL3s52OyF19tfZQyW8B/cpTfV/XUs6eZ&#10;+qaS1LsjFy29jX3wyNQPf0n9yldfXilXVrUsuIY2RnY87n6QZMmffz4GZ3/1yA4nYnPp2BhJubao&#10;LcceaPxqMXEWdWfxMRJrz8Wj/TNHITA5Xh3Ug3CeLdn5/zl3iNtptr/V6Sub9k7YEpyvxVsb3KG9&#10;sDG5Ptpy26mbflR/mlsq1w9bnzY7izKdER6/dB6Z+m3DUORo4kzb+HzOa4jmBNqcXOzxSeIxPFxU&#10;r7z4ou3UPnT73DjSvPtqXlsh8ZGF2rV1x8pYUV70bn7gy8DavTFou/OyrSvifuEPJ39X7k/d5shZ&#10;fJiYGxtG75A0NsTgL7kJSxv70JM886nKi/0bT473NYMVH9z17a3OyMJLP+VLfjV+ORe5Yj719Xty&#10;kBupnrZxBZnyIn127BsZ8u3YsDL33AuPacPx7RxPfl7clfPc0snx+GDbVbwM7dhw8nz02bacOJox&#10;GX/lo+/kMfzwvfFHi21bR7v/1Gewbn76IF8ujrShrYF4Mo5VVuSFYZ84IfPX/JzPL/G9C5xA2S52&#10;vtAp5Qtbvlvl84pnPh0s6PbpJHeTv7rZ7sfNH/bLK0TGl8ZW7AGd55wcuPJslz47xWMbXHGuvrj6&#10;bGxrzk/ZAvs+fJu3zTxwf0q+K50clfIXEBnO8abt73n3yBnMlbm2VH6qZrvtK6tF39Xv1M8iJZ1v&#10;XvbGxinjx2BE5+lr5mmXD4Ky8pTxSXPIYaiu89vjK8dshLs2PZ9w4UMAbz+XrPhZmf6wfQLunn/T&#10;k/zqoTx48D1RxLyNZWUrPwiXHLyW1n7xKs/NoZN/GscPW+CQq55s/JaHusYUXvlsrts2Vg8c73mK&#10;NRSgatgNzoxzMxeeWMtN6+G6uUv9juN9+jc5X7/avrU8VzYdR9b0XWG+TyrMQqf2MbbOk6lV6ne+&#10;+Pl9nmIQ05SuP5pb8BxDEoWhvtuGbTUwG68whefvgoYSpJkHCd3neQofhFvrM0LmdcTOQV7mNZWV&#10;f/y87VKix5dc5SlgT/q5oPJ93kLCh3Mu6iKBmH2po/Zmg3jYnEWfkTGaFSdlcOYJGG1dR+ecaWJ4&#10;80CEVCOy8Ki3bM+xsutTnkGnQIDdW+d4aexv+dggP62PzlwBX3/xAT0B3GnTuYnXW3Ge0HaKgnS3&#10;QP/Nt3kD3k/6gfnm+AQvsf82r0FHT+zMq0Znqqt3rXIh3KqvYzrs4nD79xlPFpdd/wjwIHXj4jXJ&#10;xUPb9lxpONZXz/hyAw5iOuWz/NYPMx9ri7Uel61bLXdbu9Q/+IhlN1SimXq8Asm39eNZtFYHpk2z&#10;H51alO3E6sg9aFPXSBp5o2HaZ5iEt7y1mk17ND4wOEyqT/bJ3NhBvrpM/TTizG3UzTiIRzU+x1t+&#10;WGNTGB5jl4LlPbX/+Bv+1T5FF0cTyw5H9+hy8sPyrx9TzweN1dM37S9OtOm+dvDhrvJJPKL/bM37&#10;jTcsuJFo3ibmhlY3drETzvKzBecaw1WurPL0kSN7xwp14Bp/KBA8bw+it/Xb10BmYYaS4d3hKbk5&#10;fR2svPJZHke+eucpexF0+e3Tt+rrCJv8Gb/x6xpRfJi9Hi/dtT2yS//42v6kCC18/PAGjvvHXkXH&#10;vpbbP35dXNsLUmf+Uf3oOE3QajmPR66y7Nxxc2I6GPpJNQvt9o/6T2lohNWvaf+rLDaAHmunk1db&#10;+OqLbHhX31IwZhezvlP2D2BkDd74RT45Nhx//R6Lp/+3D3fsarzv+t3vUVP3KHzpPX5etYlfFRZ3&#10;fYXrjp8roTbvwW6X2R7bHqblRfZL1xXzKacFvpZX6NVv+xRXY4ZPLDj06QuJHz4yVu3NCk87PMU8&#10;57b3ORBecrJ5Q8+F6BZ5l23Zx3Ny4qXZ/6ed5/ruxT+cjnuqB33h0UXcd54dHbninnNzjbK7D/LE&#10;3kAnN8k5aAbYg+Zq+K042/UhfopG9gs/JC9t/MlNHfODO7ly+D7HqKeAttez4Hf2jc9g5xP22/ej&#10;FF3WXvrVP6/M+X37cEp8NCnNvu/ty5efXDx6QKQ+jtyANOe/Wyj3c9iv5gTyh/Oaw2x5rs/Q3Dkr&#10;B0HY9ly98oS4hb7c5ZYBagaxuSuJ8SZncwfpJHEMdvDZYFondRKsgywcBzokzMLo8kcjiRgUyXBs&#10;Icr76vcuewOpxSsnLuRyEwOD+htQntrflCsgh09x+FJQsGcvpuADh2wdok+UxMFkrr3qOXiPn0LX&#10;B+WBD4avYOu2eOzlo0wg/KXD4A3PtvoH+UvylgfaDYQ9sYXvZMvTPQvLY3QYW0/8L0q38BYX7yfQ&#10;ZybEX7YN7u/ZrW5573ZxV97r7fp6XRnVBp4d5/iJruUXlbdDL/+VbbvBP4yGpngPIaPfaRf+JSNb&#10;5XDpJRFNZ0v9GVC3bu1wXN4RNjzXgJHu+1m++MN3cNSvbCVwlkbMgGe/1EbFT7+zBatDtOlxy7Lv&#10;5HP5rYyn7KWDT+Zr2Ppn3XOfr9ffq+vy6GCT+MS2A1AvXI2PXTZQboL1JpNoOq0t6JV7Mq19NYhw&#10;N7mqd5yC9O25QUWu0T+XDx31jy6QFx/BwNatHfukJ9q1Vz/rk8Hx79ssuFtIYkOfrLPAd/yalurd&#10;avRRT6fyz77tjxYW6CUPnUXjlbHb6kHf0KwvabqvL+IXdWBp4Ll4uO29r38yACgH9Fm6FpwvtCsz&#10;HC+ez/YjZ+xIG7hbP8dwXej+HFuWfmJRW2UMSVz2hqGgeW4Cj401+I2/6GR/y1ev2piJ9EJxg8e/&#10;Ws7xAvr9LB/HgEyfWdCX+++FfeVMwHDxbNu34jfgzmM5ekHM4Y10ZapzjBm9yjf5wTgjbnw6AQyS&#10;V4i4oIUlrs3fFh3yAeJzJ5HfZjGlrxyLLy2odGwMTn3cC80rt6SdPGt/Hlrd9Ln6rtJmIXzrYkqw&#10;j53Rjd7io3e+HZtf8EvW21eQLI+RfH/3qbzyeswN7urocmLxtM+jqjqbAK0v5gRY3IcXXcP39QQJ&#10;/bKSs2ey+OT6aj88cvv1yAg+33jN8F8zL3Gx3dZrUhsHJweZNGrLLjqeV6+5mNoYJDPt2ydXs1Do&#10;ae31jXp5oheQj5Jvv01ea76eGNJaQHX5dX/mT8qqboN07Iez+b46pp2UmW/Jeau3GNqLefoEndT9&#10;87/8S7eO9dEuiBMSePYduRJcOSx6okcHnnrBedqMVs5RhqccZLu6Nd/47arQKdMnd+LqJkSvMvck&#10;+Wznhoc0WNt+en9VuGQ+Y1zfBatn94+PdxNNos/E++rduujruHZK3adPluH5ImvhhYzjl+cNcnAv&#10;/iGC0r5f58W/ndMkZ/TVWdMGvQmyAtBGh+x37MuFIU/VyAOfPt03CfA1dnt3NHkbIyu7fo9fNndd&#10;OG2jsaYq5csFnSeg7R+EgDgH5Z0+YQt2PkJHgG7huS92geryfvB3vPzsJ2QKy9vBxujURzOxpc3D&#10;7+XvdkWvo9twIW/mFNU9dXgAx/o4P4/8yeMbs3AG9+4DT9bYjD78wb6b79oz23nC137bqK6YvrO6&#10;kKV+P4MHR43xYnjbXxy081E6Ptq5DxvgATgubvBD89npk8sHzi4eD76LZqcRFASer0DWj+n3pL/1&#10;vWWubc3P8U39Kj8lfsCeK9q/Fui060M/dU871mblT7CAhF+wa28vGGQfrZwkF60+6K4FheNDeMtb&#10;fto8uE/oPOvhOV4f2IIt6/7xj334bgDYfGncMP6D5szkY7SA7SEoTctSvnwXB97oOvirz5bbPiHs&#10;AjdP+E+ozFPwuo5MH+MKMjas71Yfmo8+szikvG344MnOsTA6p3z58h1/73iE7jluVOgDn5zOrTJf&#10;gnvx6ZxzJYw+W2cL0K6tytp+rZknANeGUyQB58Lk3LiljgFye205PPHzccNSx0xy8ml54hydG6xc&#10;WEwLXDoov3QIL/tuVpVHzffU7/xx9ukxayv4bz9206kchn4/ZJNlXjA3wP48r8A+ONN/h9fGMBqw&#10;PGYR+O4T6tUt2KdXnRJZlZmcocxrMDevyiPq3saP4OZv/9b7m7fnJ7Sg1Td3Hbo5B1w5/EgWhr6m&#10;bfV5a1yA7fxFH7g7/rTyfD3t+etf/9rXwPsphQ+/5qcTjm7j+3tsnDEnMtmfv/b97G9/Xvvkor6d&#10;KbL2hqR9tSDxbdv0Kf2KfzbfHNV6nlX9+Pz4enmnpYVmy8cJ4ef8WmHmCX6LewHu2rm+MHYuT/rX&#10;1sf8pniPOdDMZ9IeYTprQokFR3Q7oC2MUcYR23T3yi1eKQdxx4Kls33O3bvAHr8uPOtyQtBiPOhE&#10;z7WNDxeUqZNpZuF24lK94vHjbJdm3kLBV5vLEzPnXKh+Lb+JM2MsYNvwkhOsnSbO8+GWg57trePK&#10;GtqjB0cFph3Gn9X82NPytJE1iIWxzRH84f+cf6r3F2VKwlduIAKtSz1vjaUtftEGSurDqZrWK89T&#10;sBtlp9wWDZg2xn38ru5ySDHwPztnY/yfPufcIH5EjudIn352cCvLPr6HUfV46HBQaxd9PuqPKZQj&#10;ll67am/1F4THnH8e36WuOkQffbT9On71u+vGcTw+oslx55HFnvjTz6qiPpYPBebGmvFvOSd/f87P&#10;udVHdwhXncp9qOYp4ZnjjB0u0HoCV9natXbURrof257H+DZCjq3Td+acDH11sUXbVDGvZNa3Pbmc&#10;TX22svfneIb2NoLsbVO0q8v2Me08NBnr8hNQz3Z4feH5Y34DvmtPIXnzceIOP39fktvC80WOm2XZ&#10;5dxu57rVJ76rmWm//xWA255je/S3K7p2zICxa0fV8YwlysH6d/ZblLJWtA4NnesnAls5eL/7XRpd&#10;/uTmIK6u5SX+/g5sm0BBV9844LNsNr8+8VSDkXP2T3vMRjthoZ3nHKsthuBhE1nmSJWZfX2l7Zp9&#10;ZT762mgycvqtP9lZPFTZdzz1NP8tbF9ozdHj2Sbll0o6VOZhSS+W7A2TF+fwIHLiKxhHfo8fddUN&#10;fepfyEvZ8w1LF9/HTh8wedDhMZ9BWt4Pkhe7pU9J537jteT/6JGc9rF8j/6PdqHjk+8e32Oy3JP2&#10;yvxzb8xboU8cZa/tXbzX2y+tvcAxd4qahc0TT90618tdNZPlB2++T0ycoskr4mKYrQ9n/ib2fGZM&#10;lidmrL/xn5yf+0/7Hi5cqUf3Ox7FVUe3g7xrvAjq5+inyzbeWHXG8ulLw/Yp8+MvaYPgbH6Dt/VE&#10;vCfAndCC2IAhUejU60TGwhEoCF2wVGa/C3WCJX8vIC3CYXjs073221lDtwpIjE6Qli/eFik76Q3+&#10;i8kvbQMrafVbXqf60jvk3WdXcRCezlg+h2D5KAM9DrEt/T6f31pbG20vfsG37zNOngV+PlSGx06w&#10;yvx8LQ1eq+fKs/UBy+N5fFh00/LYNTR88wze4bM8lg7ulCm5ZW39blOzu8V3gA607vhSOwNV6n3E&#10;D9sAH76G0ZdsiedlfW16ECzuFh3XMHqKjk53PcXm6Lb14Ka4ZIdWwvA3Mf+w79Sr6wlAjsXi8pMU&#10;9gTN/vhlk8O0vbK1Zbero+3QpC1cSOiEcHy3Ml73Q+U+izvHM/lsf42uoDEbn27/W/+OvJVb1Opg&#10;gr2D9/Y3uD6vJ49kLiy/0hxb682jZ3G7bzLdmsZE6YJ/QXEmpui6eoeoKOPreU2FyRpdxVZzUM4G&#10;5CX8V2dEd0x6nX1eYXpO+i2K6KdbL9fwXS9yHXnkrp09ERAh0Uvu8nodqhfVuX/2LaDWPgNmPj+f&#10;O4LFR5/eS1lPrOkV3XUHdvaGGweVF0ZcgvH6skKSoM/CRavCK6dDNErunbiZ9htfse3X8xu4ePWi&#10;a3I1cCHx6/xWJGB/FzOPHi2MXD5c20cvfTMT8NPHi/f44gu29GTaoKjgFWwc8zMfWsRz0uqpVvhD&#10;P3SX7AcPbQRHGzz7IF35AM3kvfEdvVeNxoQBkvMCjoEYMjHhkzmeNh+ec0JCX7HXXE53vg2b5ySv&#10;/MOz7Z/K1/oPv/vVd/VBeO1g3XpjaRvfJN1iybSrEwX56evUs9/kw/j4XZ4E9ruyXlPsZgN6GeTF&#10;BP4LFlvwWqiOacfyEofhrVnfOVlk2AO2HZXbT4Z41M5uaQ6d/fkM30Vmn34K7C88cZ/l6st3EbPt&#10;xOXQzmbiFAraZ/2DrL6zwLGLQ8+6577++iZ55ENyg875OQs2fP1D/Pt1+t6/5gLwXGhz0Zf/xhfN&#10;S4mfXxMjXUw9i7OTJ8bmn3Phchew6W7xU58Uxzsu9hWPx71sX3+Mj9KHw1de2dzcuEybi8sTNo0f&#10;5cdNNU9MbTwoX75b5sKdMnLo5AL2XphWTt6P0d+Twc+Lt73AFlnGBrbKP5WdBVd0+6GEfThkeM2p&#10;RQ79X79TB8RjKupDcpS/e28sjQ5pB7/hyf/mqHJ9c0H8hRrftBg23devtfkV4+H9/pv08eCRXfwT&#10;+/aFtZsJqvPpO9UrdNZKP0WXjgHBbXl4KGvM0WFMqPzf+9q+tCcn5VOF86VdvkBIt8Wz709sanPH&#10;HzMn5RMXxN0A8fmbmZuULfzqNjz4sDwUBvDFR26w3/Gq+WX8BnfxbPtK14ehaHbOI/fYf/J/0r7e&#10;d1ynHRkU9ft5zbPyscWz0w5Qa6vzjvxNHp74Uge0c1+TGz76U3UTl4dHRpu5AHPkrZ7wfBzvmILf&#10;ltvHo3ONEx/6/fNkbHD0k5NLowt8MHzGvy7gt38cH64MeVF5c8Gh3f32iXLaBQBtOe2ztq0t9/YQ&#10;ZLNla6PtwvSfbWOlU8e+1X/pbQd2O7jLT/3yG3p4+Cz+6IKHst/Txxxnf1tcvpSP8NXuYt8W7foR&#10;r/0ov+tG25E3+51zFX9CD67uJHZnIRb9Tfd6T/8P8iXvadvIGV3otnW29Qvdw5wNza3ZKgfwxbTt&#10;J75p6eiYw+Yd545r36l+IYMceRj/5Quv/ji89/xzdWv9Je3hk1O2eHyCj/jO3m/kpqBy3QBmLrnz&#10;0MqOTa8vrCu/4OwracQw+LHPls5PEwtRYuqC0/O1jBGLa/vk8eb4tr6An2P2rE54FT9l1Tn1e1G5&#10;cpSHv3FoYW9wcby+sY/PtrlyssSaLXkuiK3svYlGe4Mtt19c+Pkov3idvI2fsdlcT1s0buLfpYW/&#10;+93JF15b9uOP84Tm0hlDjRnmLGyVP+k9Y//EJlr4+Oz8bXQb+6beBb3Bcbx62F+b7OegcYK/mx3J&#10;BW58QN8bIE68G6vqx6hhHDcH3pyLP7N27ozH087n+HDpEpqlL3FoOke4fHbzwA9ctHPYY0+xfvf2&#10;u57zW5DmG2Ae0/YWDVGOPm2NaZLiyDGje3DSlvT81RsqgptekrLYOezCZdoNIZqLrpzmC8a20kPM&#10;yD52ra1HzcT6bde2Db0joXRbVgmc/AB4jZ20VX3Mxsj5+ZefMK390Nsu+e05MLpn2yPnNLkhMj8r&#10;Rx7I1CV9LH07cTc3ML2Uechqxpq086it+1/dmqsB8bTxMrTTXmmIKD86Kx/zx0bH5IuZe/FXaRos&#10;Ff7GJ+hGTv1amn5B/oeAkmf4rXzxJjPb5vfsAz5WRpZxiQ9njabVQ5/dYXPLb/s+YkvMAb759PPM&#10;uTsWtnRs6fpKGJm/g+o2Oz3ubnRAd5x2lY+84aNuPJP4SeSyofXK89l5caO6bdHGKC/+5Xf2gKD3&#10;a87FZ94pZ/w9WN+Shc3qwr9iinxb9SPARvvH5uB7C9Cv8dPnvJFkYxBNYzx+9DNMnWNf8TVzVTcs&#10;eLuT+BAuwBO5M0acfhLdJx+kTY9mbH4Bh7b0VeplvXUmQJ/akP3aVXOOXRAefHJCX3jK2n3baevp&#10;A32KOCdDeF4xEOq2W8Ky81g2bln37i/rLNq8fkjx8t/5gp+gYTq/eMvEwuI/n2Je+buFyyW+Pv96&#10;zxWWh+3GG7lPH08bi+9bv/Uf3L594PS7J7/X+xdN9JjmoVBiNn+g+V+uPbzqN77sWDc4xRN/8GdT&#10;vVvQsrsdn7a3vg5YzN/fVk860iv/t947mnyZdtc71F428SRFtVtse8Jr/fgc3VXOvod8tK1fPuF7&#10;6ZYabzQsDrWPrc9cJU7WZ0XMV1lFTkiuvL20xQkfMtSvrJZ/6fjRv5YWL7SgbngooA7P5du4jg+q&#10;5+mDzBged0wOL855CcvnZel9pH2If9qHf0d3dWf8W4p4a3e73fbF40POJUxJ8FL+i/nhTiJeUM3B&#10;4E1sN65TjL9969tifvVaO3qzRvBWr3koKPpS+sDTf4u3uffhalyOn9Fy6jAYmRNz2Dp2/nzpkOOH&#10;uPrvUJbnMrpl8Rn6aUDjj7zn94n9pvDfA28eveGl7/WNBEar6XjpFMGL+e23393kB0H0rV93fn4T&#10;0/Q44qbs3s11KrB7b4Ht2YlN9jC3tThp8taTjyQsk40F9bPAPMr0DqbTiTEeg3Tg46AYhdfyIFPn&#10;8ApCYGLdZBlidw7siWtPwO6WmB5HQMBmA2QLlM0kLHy+EIAbBMXPl8G7J7mRuZMJnZX+TpA2GG3Z&#10;PMdDTZZgKGg0OE1IM1iuD2zB8urB+eorDeMLEzqdDu7KsM3Bhd7j62h2LvyjB9sX7/V2SatP5NCK&#10;jwDc1wGy5S9s2uCjWv7ojTZaX7qX4eHZRfhTQO71Obb+ejrV0tged7Vo46c6H6TRfA7e7QWvHNYG&#10;dtAnxr2gqezD4NUGv8qMLQurg4WC5YOvGJCMOgiJh/wBda9h6V6XO15etkuLF/5bj/5F/cG9yx7+&#10;TIKD33517HjefbO8dkvG4u+gsHXLX9+ij3KfJyyuPhIl85na13hrk35PH9su+PJdjj9mEXv5L+30&#10;qWFYfxzf7oBiYWD3neA3xoLjAhmgE3Xlp7eZVP6aySG/uFuIa9Cy0YVIuOp6J3nK3uYi6S5e/Rod&#10;a9+xnT/QiUk0EwuRYZIQHAtQqW75N/ntTPnTIj2IxtWptlLiwLd5zSyejSnEgY05fctvjJVpyunz&#10;9t3E49LgdA/i9Ksq0XHy35tsO0nXlievkTE+R3tyXIbuq4UfbW237fIoQ786VQ9tqz0jg8/ddezC&#10;rZOjhcEzZgyuOIDPl+1LURzO8t3tnOzJL4HoQJfiOQ5+WKT80CpqgarxZfvDWTJhf8cE/g8f8dj6&#10;0x4dn6KfNmdPb3A6dZubtQloTjyyWpCv+ilbsvfEo7+xsQhnu4sJXg3l9XSMc3c+3Z3Q2X7M0xJk&#10;7QU0pC6Q/OEPf6jOf/3rX776S55O+OWjxcz4JWcsO0FZ/r37+NUEesfEmXDFf2kHsckfYRzbs2hm&#10;+njs1JZXfXRwjl5cCgU+0zOk0+eyg1dg7Z85wsSZ8om7wXE8E5i7Pyh7wt7hftPJcUPPhi9PDJ8c&#10;/sH+FScWW6bNTRZNYH/Mxd//+I//+OoPeQL4T3kV9JiePh68W5/p7+YpzQdpPzH9N68NzNzqj3/4&#10;Y8vFhDcFwGlOiVrKxJy8oV0SNS2jsVdqqrcYLUbrZDwSG+1r2QeVGZ7gGX/4fn1wVldt6mLDM+Y9&#10;4VI6vgwNfupdhDEHMz9bvmTQCSyNfTSgdeoFxDnmi4kN9bMYWP+xmV2ATvmsX1BjwXYXhLacHHZp&#10;fvG1+XxYiNmxTbxWvwiEl9JLp8ENgwggQ556AQoPNJd8YX5fOUymxzMHXOY8clTQTvHodHivz55j&#10;dLi1NtTjS7TRpxZU36N356y52ShPR/MNP2677Bb/3bdtbqBv90cOYdp55S6+8m3z5a1OWTZpg4xD&#10;4a/vXgvsuKRy5aIrbfXA8YY2+7Fn21ZMgNXhlk9m+qan9Ak/oN7HIrzt/mak6tV5cV9vl7Y+Kf60&#10;eeXoj7WDrLnhC31ExNf32Lu6zPhEb/OMyQvwQfWqn9g2ujMB7Yw1csG0Hf63XredcH2Gl+3ij86v&#10;/b9yw+3yA3+kl0bW3CwHB09tZZ6ycuVVuDu3Uu4CzdAvzdAtzTxBPDriyc5usgdn9X+9rQ7FGb7N&#10;CYll9jgnAsa79rEwvOnVbCy+LGfPwtgxbaZs9DW3uju0NtjyxSldhJo3pbL48vPmlNUDvtyGHpiz&#10;qdvjFuZrj5cef3jA1oWx9a+x7LDrGFP7D14JTuXoPHLZ7FgeIgPEK23bCOhxy7Jf3VO3x7vdPovP&#10;+O1lu1XewwdlkK/qn3Jtxg4gn87cbnL13tRT2XQ4bYQnqDZHTziVlXJ5wcdvLC7QrfrtNjz2Nxjh&#10;aAPjxdqgTBtvXKyvlg/+u4DO8Y5Lny09F3916nb1Pjq/KON5Nj4+37jwFZrVae2iG7yZ/xy7gzf8&#10;jp2lO34KbufWtefMt+O86/w9+kZy5OAxYwJe2mb1IbM2+l3L+ErurG+kh5P30Ixe6UuRue0qT+G9&#10;vNBt/8F3QT1YPPv6iYu//T3NyB2/mmvqC9Ne0yZ0H9vRAedPy2u2xrXhrx4vdot/9eM//W5y9dX+&#10;sQth5w0Zv5ZH55IThKXF8wnOKV0k7w1zkcV/fGoupWX4MIwvEvKfsPPo0UsPfVn/i/n5tUQW/vHx&#10;u8j4xK4oufMT+wvLKwq/0JkfvHEnqjV3SXVw92I/HvXX8ooqc3zy5kN3uMMvesS37dOHTsyZH/PF&#10;nnOPv0fDywdHHhmV40ndlZ2LwNo8YceM6nnRraHZznlK9KTPcQH8LYf6XGPq8cMOxwtP/rUvdvUC&#10;02kSZXDIsQ9mO+sK/KFyz0kpvrjwnjG8uG6QUQePD8ozfBoHCuPDJ5DfC4rZsmvGgEMX/D3fsZCu&#10;TUBQC9jZr53o86eP0ZcOyre+ZT2ZG9rSYHBA/nN0yTvl5C7/seumUd6y4G5d5e5x5iBgcXrw+uvo&#10;rRg//hNbYPtu1zFYt7hPvYs5MuxWJ9tTvhu88DW/uS2Y2t6cEZ7eovP5/DzbzhVXlyiT86VpjzeZ&#10;p/Tp+uMb/aK6uSEizO0DedAb3967wTXlvPFdxreuJegbMTM9ZXTGP59nnO+JxPIr04QAPbqOgD77&#10;/Psur85/m/bt+UOOlQG0XjO9PHYbjNbv11x43flP+KTiyQOe+Hq9vlH+0SkrQJRZdt2urMuHKd0n&#10;fN9+uufOjY/j233D129oj09XQA/zdcykbKtWZwf0fYK6d/mJxwXHK6c6dE5/0zz1DmLI+HViWuOt&#10;SisHr/ncdfDSMsWFx++rI5XL76E7+uoSPP+3Nqv1P96OjqND9SE3P3cprz8vsH+J09MW9beu9J45&#10;15fo2AXkmY5HdDdm8gnCrlfl2N8ph3/Zmn11rj0ttM5YEp93PMn+XiBenKsNzg55YLf214Ytfx6v&#10;3urA5PrRpboqZMPhuzfIKP4SdPxvLuWviRVxVF7sPm3NmauHLf7Gk+f5ypf4L7m6pfsSnrLJ6FO7&#10;dJfM6Gg84dfKzbxEvlqgz/K3X/M18e4v4mMLxzk1mP2JiQdKdtltjSNxEvc8/f+b/PeSsEfTDkef&#10;Uz96ku0zMm13f/S/e9LW6Q8LO6eYPjJjaG0uQng9cJfmS9u7zW95Tzz2ioUvAdVvmcFIQWMnhdpI&#10;5Zw/3NTLa/wy8VtHBKVrv+1r2TefTxy+Z7wBS8O7C9vWCbhg2MWVMoswk+nfeySdQl9y8J7wUZGx&#10;OxlxzMnuDKSIug04C4/40YXsNgtvHJgGjBHFmfJnWenPIPzsoNvQ2Cy7faUEXvxQj3dSP8JMwNBV&#10;7+hjv/7AQwPEJ2jRKa8tHXiH38oc/QZny0hgc+nii/LBt/LI4qPjVwcHnjqgdbwnY3go4ztl6grZ&#10;2k1VedITrg9cAPfCh5e/TvxrN7p7cgpf/fp3xYwtR+fwWJvgA/XVodvZn5ovf8NfIA88y8osZQaF&#10;CZSxY/Ee5IpeAFtHn/g+NXLV2tGtCbL/LQyOpHTR8XUmKnisnequ+pQ/aQnf+t12MvsFJddG/vV6&#10;lQVtFQkZOMYXy6dlWuTIFK/af/Va2c8td5q8WlhYP6yc1Xu3v1e/fbeOOsSjU/TMyWhYmyX0RPZ9&#10;Yt0TMb989MTHLLz3AunDv6IKrNwe8G8m050MZt9FUCAZsvFj6sbe+8ky+uq7Xju2E7fNRU6KgOTJ&#10;P3B3Aa8LAupOPKnbvITGsUkJOheMNia103u42QLt1D4YO9Hox/6y2z5jbszGXmw+uI7h5oy9PEze&#10;3f1fXg8fFScYrNhXPFm4QrpobI1GKSPTRGIWx+jRJxyC7OL45ecQ2h96emjROy/UhvABBrWhm/hG&#10;Y0CcC+czkejFtJSJj9W3xPlyrDxXo8aPmYxa6CjP6F3hB5keoCekEcQXoDwST83L+kMQ1xY41WmM&#10;6euQ1DVH5oKptutv/MntD1ptvjGy/KJ92m4mQuhKG147LjiONi1fGrJ86GZMWb1sF4cNxYv83R/5&#10;c6ydxPvb0EepjsXffhsbtt/kRJLof/8f/xHpd37Afy8A4+siMP2doAr71eW0bPSh//izO3NQPatr&#10;ZmV0Wb1vSYuN0+R7OJFwbN8YwXv8thR0eE5c7hOU09iLmC2ew1eh/UhTlrGo0BPe2fX9rL/p7vrX&#10;ex/yO2Trr4nr+Cz2yBE/5gLbv/3bv/ck/Z/+yW8Bz5j6NrK1zbStfjRx2faNrywQUmQn1B2HE5OZ&#10;bL3wZRxVXzU3hK7xkDJAd7FlLiOeuyjRPjY30CwOvPaJw5tOyvxO3V6Ulhtc6Ns6tGTpo6t7ZYQO&#10;joioznimbPH1je1vK7OV+dp+4xjN0vHFLmLUH8mPZCuj19zw4OnPx2JB6vnXU798ky8Kj74GFNO0&#10;yBECcxNP4jPjYbQnvkAWaOwH76lT2yl1vxnLq7doHpsTwX3Cu4x+5wuP6UF8cJC2IIc71mjL9Qn5&#10;oG3Q/dPmKUMqJy1oo/bRqFS9T3v0JsnM08Xuk2/bJfprj/HB5sWxaf0w+oxfqkf8Wr3oExlbT4+W&#10;r0LneGLBHbBe8SyOsxh+fmuRjInducDypO98oSJGn63Tzjvv3zIiR1/b5NHYqq5/9Rv/ntycGCmu&#10;eFmAe/AU7f7Nc54g5vW5cJK90FdGaeecZ+05rg/OyFTuJq/FX7HDf/rAyrzrpoX9fiZ40n5p/9m+&#10;+ILlb//5mvelZ8N+LHAuPPOw/Ms1kxN2+zJGJ5aGmkz8lfk4JgNMubw0HYAvp+7kpmFx0e9J8dv0&#10;2cGVT8+r3Y8cJGR0/tu2mBg7rF5s1u5uEx0ygf1wKP+tJ2ufQBw75Df6k/Voi7Ov4nXOLF06OhnN&#10;zWe/Ck3zXPEpTt3IhaZ9MXJGr1H/2Y4tjxLkrb471sOj4OLXvvB+grLipdC+RLJ84G3dk2brbc09&#10;EjXP6tLL95pZTtyYgm98iIQLf3mxlT/pu30TknxROY/YoRP81U29/X4i1JwVbFlj6tQrh29c46fm&#10;yZTBga9udIR5l5fXFFV2x6Yjx7zYBU84+HVsqjG3Doe0/LUvX69d6tyIsse2C/bp1gW9Y4N+8M03&#10;exMCTtPO5RP5wA125Kwt60c6imcwP2Myco03bSdjZnCs4UwZX4+/5QR99Zv85BaYNiOjh7V/9iI/&#10;eq89blgkk2xxsVCfpgws7sylHu158vP6RGzQc9+gVNN94ZG//kc23miWb92S83Kn5gCP1pmnrkqh&#10;WZ2+++678cfxVecv4QeWN79P0TK423vtFSdvI6u+pTv/0rQ6nvhq+wbn2Ib/4FXc0Sm8+RAvvSo4&#10;Cx3jwtfwsjnSOfPab7uwdL/kQiyf1Gd3ZfQc/2pbOix+fXXmRsqdHxQun924csLbPOXyWi5ew2fy&#10;mmPzL75Zc/jUP3+z0LmmC9udc6WsMRfdan2+6tfSt2QtiS+mfV+/yac+PDov8lPPLUM/tkejo9zg&#10;RXb8vGXwlT957L4F6vo39Xf80FN8ohzeYmXnBsYtfYxdYHnZ55un3LW4OPGJbtg8IQXQCVFg51w9&#10;4CsNf+ARGls0OtdH7JpicmceEDk5d5JXyJ/y7B0fLUHrLo6zUz0Pw9UNnnLH3dpfnGy1O9gy+2QO&#10;zeGyONTInzo+9HAR3y7txrOy/x1AXz0v2eIX/2kPdfZBZQXfE3AvpVhVWTsy/rT/nXON0NKtMRCT&#10;0nuaC9qXcyyH+F1gMdmHIRof4Z6nxFwABegBPZjndcpgbb/2T9OLL3V+Dqx9EL48n2N9LMpMXztR&#10;NOuG+oTYHbvR72fLVg8tunVV5OhSP0WUec3oesbrUX/0peM5bm7QqpHZsSEuu/im7EvQ+qP3bni1&#10;EH+K46hu5yavLYOz9GIJVOdslYO1zb661xfbtn7pV3bPx8rj6IJXcuVhW73wBJWVutV18zrc/SnF&#10;7gcHg+p8GJFvjHgB6p7mPnLAC7xz0PNnfOM3b1AsbWxdX9y2fYk6Flf3CCQWnbxTfuEphnJMb7D+&#10;3v1uEx+5rSm+vdsANrtoBfCd/l0xLdtyPC9dgyeeXSjklm5e5QD2VMdjoz6Avu0Qsm7pf2zYOL+E&#10;Ls4pIHKh+lI5PKt5Kjf+f8+PcjYgZ/vy4qozV6gu5Tn+gF87nsIVfgHax5VvG4Sm9kbvvrngBMvR&#10;eNEqs2T0I+fQbZxCbE45OtAR3/lwf/aTa95nDFno2F46stnNeeNrOHjsOWJ2W7fXGJvH+CgknZOn&#10;1nbX+bLKkfEvRKnfscTBrq/gBuC0nebwole+dE++GxvP+pIeu+hp7jJzX32RD5LrPHhz4veI+gcb&#10;vgh1fTio9q83mDXZh3f+Js742/n93AAx/jp0wXVuVN3f3jdIqN38Mphf/jb+yHV8+74XYMNMIPVp&#10;n+x7ssDEwOtTR+FoovF6N+Rc0GhCj4Y9EUh1VafxwokLF5UFP3z+WgwGNSCSILxmucl3rntUpo7l&#10;YtEM8pwSQHRk0As8JwFk4KNT9bWvkfvNntUUe75WtiNyaoMEmUUZXBtCkDJIucNxT7roC9YnxT1l&#10;W95ATpkTScH59bnDfuvpX3oFILiHa/2hSFuYILTTxZa/B3jBQ1PZ4Ta+EfCTfNRvIpqW4jdtMrrY&#10;3xPMlVVbYyC6nfRK2v6fML67S9Y3W7LtExUKbbbTdnfBYme7iB3pnwYAAEAASURBVKfIRJrPFmpb&#10;eI2N97b6Pmiv3QftxftUVqXD+ua77X9UySC3vCqjKlaBJihl/Ld2BT34/BpEX9MEVf9Jr232eG2z&#10;pYdyW38uGiwo759tP2Tt/rb7lGlPF6my9L/kpXWApkDXxJnYMWiOHSP/Bd5g/93vcjx8bXzk65kY&#10;GWRmsZ9eJt2dAGckdwc/uV5rabHDvpixBRYp6OtNCm+8Ouv4Rxn34kd/ctxtnx3/rdN35/XPJ7/1&#10;ZGIafPlYPOpFtsjak2ay10f1C5n0CWlbJce7UOdO6Paz6jBtod/LQxaU6Feb8EhwBK3tUJ1z4GLy&#10;/l4j3NqaLWDHn3/4c/LuPJU8J0MzWVKv743/Jt7cDffm5DN1nq6PGvFF9ImebJb8P+Y1t169g9/H&#10;jxQavbcv56gnE2Q0DrkMzgYzxVok9uHkQHMptq+gH0/xiMP7MyfGsZOM/NGHze+C3zg8LLIp8D+2&#10;6q6cGNxPjZcjJ3zwmM90OPjgLt/6PZmcHDgL4ccek4R8NuXy28YhP2hz2+p5fp9n/MPol0AuPAtc&#10;tuKTv5/xKm7w5weO41Z0eOoDntiiizHaxTz9GT2f/PM//6n+/vNf/po2dLcee+eJUZqY5Igr/rbf&#10;37qJbb2ZZMyF1hsM0PlboKs7ibUhWb9nI/zq00VPfUwQsGFyClumn7B/fDR+STyk35l09SJf5Pwe&#10;/JS5CBpguxO1N7nDGfwd0tb/o69fk3P2xpJPWez6EJ3aInnyhP/F7p//5a95oven/Bawxbb401/i&#10;T3x8SI75VV6JoH16KIq2zTyt7TeE38WHz8Xk6hQcE1Lln8VHcGofG/NpDjq+bwzCD15zRLZtmxiv&#10;7b1OfWnmiav0u9TB39/Q6UXp44zlgab7aXtzNE88i1dthqe5y9J/ip4utsqX6Mo7ZZ4gBlf0RO4z&#10;XvBvHEaXvSgN/6fwuPoTPdx8GFztKV57gT32zxxlJUyMuxlIuQsw37qBUN854zTd+mcbpX5zgqA2&#10;FbMQgm/g6PwxuagKKAuOE01j1Wsgb4GswUgZgYGeoB6EzbsO+eU1eCI7NfmceI5d3cc06uy8bU5e&#10;xu/VLWhQlyWbQO2XaxKnbdspLsu2S3zK73y8uU3OazuFpr5pHR9vfz66HWG1I/u3PfLL9PlpwxxL&#10;XAF8F+AHK74P7xQ63vrqRF7sEFt0mjlS7Iyh5vTw6UeGfgMPHVC3PNp3ggfXOQzQTnjztX47n1s/&#10;i+9hUT4lQFP82ZKlQag4uXn1kdtundHSZeL29hFW9PJR//atXDK0yuguVtUBPNEo37JWnK+DFn6T&#10;k4bmiTF69PwljFYuG1ZfvvdTAqMv2TOnkJv3otK8/n50gP/58zw1iIYPXQBnhzpb5XuDnH1xMbZM&#10;e+z+ampc0LZOqOED49zwnwtxyvhi67NzesvLNtLG+I/c2S6tbdvNBb78se9tbliof0KnbELpvNY1&#10;fNjT2NPoken8V0wq73lmys1JwOq79nWL/idtPfOXnkuFT2M58uRcesB98jDmMlj5+Dxxc+IATSEk&#10;7CV3z6+fOshvq8sQ3N+VN64enOO3XZDEB6x8b9BZWepKn/ptd9rvE4u7yNKLqdGZ/quHrXrcWbG8&#10;lK/MFF++FLPzhoIpU1ceJ9bsG3+86ULMVPa5niWGv86Fzr3AqH3xW6A7m4wheyGl+ePYrl6eWf+n&#10;wWPwUKNTH2Xqe6XmJd5SsDYFpbpaSwHKtdPMp0ra8v2iX5DmMHw3zjw5C9hK3raDfk9fc0PrJHtj&#10;/ps3nrRNG82JaH7j9/u+iURuwQNehvbQfejv//6Q8wus64/s1OfWYzr3nBw1dfFXbKY/uWDbbLfK&#10;Lj3DC90zf60MeMp95IcnFEfu5/98zFvwvD7j2ItEPby+Qefg0Wc/6PThXUgr38jcPtO5U3jW/xfX&#10;ewcfvsBnY3nnRCujeYW/co5Vu9I2mrKLl9umN8vmDvLQ6/9g0eTUOZ7tL/l5Fz7ythN/CYzWxwAR&#10;k7zgZsPkpXuYLV/tKEdp77eeYhSuoXXsPOTTmaT0N/TCKaihezn+EES/sfMeu9oWOT/gy85PKB95&#10;ygH86nr2W0bf4Ijb5rcU6oFdQFd38lWIaxeaaDybfPd85hzb37rx1+SkFqs5ethWXiq00YJq5yqx&#10;oLridUiKctGnfOKETqEvH3HZ3dKylR/A+sk5gvmLHOSJTzD8R4fBy370qK9SecnMvnzkuHX4lkPR&#10;zx5+p/64aOkHWzwP78Z72tt2Lprru44jM+Xv85kF4clN/NU+Gbvw3BvjKzjHyu5WudRp2ep5l84e&#10;/NJF1oJXK4Pt/7f+LaR87Q9C9+GK6fwXrBX1afnk6AU8qsODZi/w0uFL+vGxeNrYbJyxMX1u+U17&#10;jWBtG+d1rFHvAYPMWNqn6MF/JKXHdr7wS3KpNTx9r3xSn1lD/sS++YWOlzg758eNZzqJITk8cHk8&#10;h9f5b3V8k9yetXq46Y+e5tTn58KM+c3xOw4Hnw93v2NEJQxelJo18ON7N8/uGzbQPGF8Mm2kj1iP&#10;qezQgs7de0527I5P0Fx19InOW1Z+20JBY7Oy9x+mfafPlzxOPttsnjK3tPYdm5f/1r3e6gfGxu3n&#10;W19zY/I+qKJcDhl+M85P2VHm+FdZH6yIfBCKNO/kyhYsXsjm94dt736xusOtz48v7H/JluKU8Ze/&#10;xuNlNginDb6M/dvSns+J2ehbW9D70GfRz/Ee8inYPpSg1ZrFXxtgoP+S/k9b9w1EbZ/MF8QvZfQy&#10;QL8XEF069mUr332d+sqgIzj+F5+Fy4hUnTabiqKG1wMBub/wKGTTvNpxc9pnrFwO0w/YPPE1Wvc8&#10;4OSXT15dHsARX6ypikZOar4pxpe/dh1jde9xaPs73SFx3sD74FK7crbMGJn5UdrYDW7suf0/rYY3&#10;nYBNRoozluQIrxy7WMyK8Yd5zdhQm048mJ+Pjbfs2neYa9qeh1/9bHiQW52S32yT4RQ1F+7cjBad&#10;i6T8misF9+esdaMBL3JIjuvjtl14eXvXwWuuPu1untz5SsautmOUnDwgb8tP9xsEKuR3vkbWU+bY&#10;8Pnz5BKxal0LtN80dzoam5XtuZVh4U3WD/Ds2mVpZjz5tb9pfnjwVfTtGlb2x/fpDx/CK/M/437W&#10;UZy8j3E7MbPwx6Fj8Dy19/UbE8npNL0Q3KfLKDdXqXeBkUMsVpssq/Q7eCZaZEgMO4nuJCfK7QUU&#10;geuP3D65EnrBlOzMCzcQGMO3UVXQc6E6ZuLVxJXyfYXRBnY7nyD3F17KXSQi20mk36Pakz7+qA/O&#10;xZNLRuzAB31lP+R7lawnqOkxF7DPpDo4Tz2r/7FF+fKy76RUhqPjdKjDIwo4ri/jHwP/p/OKkklU&#10;wef3QPllK+jNLdLcLZ8vfCXGdNS8AmN1Ya9EBeivnUFPbJIgnNwA/ukJd9pUENHZh24WRGyBRKzN&#10;6bYXembBJIEZn5LVE+TQRolOmPHVAcFMWMc3yuj59BMyOq/+x50t+9SOzb4zAJS2oTP1sYfOTohM&#10;usQv+0za96kOceHEsXaZZB29ak8HRa+QmQRQ2WmvMPNf3jWCO49sx2uD/autz77jra/MtMGff/ih&#10;PqWXeJiBcHwOt09ARZef+ySO+JiTKnUml5s0yFM2uox/lW2936n6Ou1Ghw6gJ/YNJHMcf52k2Eko&#10;bdglG8XeMD7b2FC+7HOH5NxRb6LMl598TJrZGl3ZJTaSRbLYk3hL6AifnRR9SgKfi7gTe+KWjvvB&#10;Xxv2Ym9wLT5qR/4bnHuRTd80YQRiuDixyV3i32ehBIRz5cHlazzcxMJvP57X5Yspi0vtK3yQDx9Z&#10;9AJyiLb6+eefukDj6RaTTG018RYp69+6bY7nYsD0G3bh98c//TG8T72+lj+8tTO5FmijZHjPhST1&#10;AI76H3/5sboayOSsX/P09N5tiv+ccCDIokDaqzEendAX6Mff4v34A1/5QRvtzUJfxUUGmk/x28/h&#10;66TnQy7u/yGvuP46F9acaPYiZif094LM/gQAG0xW8K7kbAspT+Hs8sPah3/6Hr1mkdrTXO96w4B2&#10;FTP8vn0Zg8lfb756/q4CnMoMP/HZwTf7eCgXJ5Mfpm1r+/E9no3f5qCZnPKVWPg1vxnkrjF8ePMJ&#10;w2Py5C+fI7N9Vh6ett8YFWONv9jJ33BdTPs2bfkpvwWsTg73Gk/9eGJ/4j3CowedU97clqcpc8RH&#10;1GHrL/n9J7riTfj8HteMGWnqwr6OE38L5s8JqaZZaF+SCwLs+xLQF9i2j2bSRUc+1y/QbR396MY2&#10;W/0H0AN7rIxt3+YGEe0zPsc/OT0+f5tJDn747O+8lsH5Isenr1ruHdNzA0l5Z/ytpn5eIIu6f/3b&#10;T1/9z//5Q24wSTz/weQ2uSM6wP366z9UJnxW74VuurmpBa6IngXY8U39w6Z81mb5wPGCcp+vc4GF&#10;bfrG+CG5LbxdiJVP1l+/po2bj8Ig1V34tvj9fV5fbQ4kn4DqIyaDpA0ssPc3BuWRgPkbGtvVjQ5r&#10;Bxx9kC5+ixqOfXHCzvqG/xv3E88tix8AGjLhk9+nt3CMPvTmN9usDoTXh/Tt5JMsgsqB8hU7+FK8&#10;fJ/csn2F7N78sqeGGifADvGxc4n1USvztRdWHHeinO0hrW1yJhwXhwcXpjFqAmBOwEbW1Pz2e3MK&#10;X72GiWvaj9yOrfAUtJksVGqr2LB5J/2Fn+Q9/nOTlHpzbRfZ+VubbPtpsSfow/IW+Phu4oL/a9+R&#10;hV5DzDx64tK8s2Nh6LSfixPGFW2xMv3mpNzLP2RsjNOlc+bQ2s7NIm3oK1aczDmh0cbwKy85sLTo&#10;86GXnAHncy50WKA2DpC/fUEetD88zhUhxgamXH42L/mcC0i5QSO0c34ycwZ4m//JuecfbHJj6jw5&#10;h9d9gUb7bb4fOcNH3E9/oTsaH7E/n5kj08H5wtbbAj7EF7S/mjdrm8D6Y3DHl8oa74d+TxAX/5ln&#10;6b52bv3IGnn6nPFTbM1YAmtg8Phr+vjqpBad+udYoZwvAZmVm219kfLePBO7lPfcIvHTGIpfngA/&#10;XrxtjCvMm375eXwLl+zGGl/w+aN99RdlgJ6h7hZfsrcN+M38Tbk23/jac7PiGrNCI27FyPCI7Ovm&#10;JK/QdmHSHOCOid3ns73AEuLi+Frdx8c3neO+6jE4aOWy+Q3t8Zl6ZeroAtihvPkKHe/V7lYX71MW&#10;Hnoh9KGDWnyMId9mHhcLv/r3f//3r/7yl7989cc//vGr//Sf/lP6/txcwTf8QaaPOBXzUuQvHSOm&#10;zWNYnyjFu+N4/Gr+uJa7qUO+dkZlbPs6fPAzP2cD2cYydcANS3RoLkv9jCXzsy5ygIsvbGhMRZZc&#10;ltapj2a8zTw18oxH+P8hP9cgD2xbsqt+jr923NBeygHdvEGEjd5kBJcuPQc+bW58mrlynBFDQ1L/&#10;TJton+mDUaD0k/9m7oM/3ckbuRNHMxZOHRwfsvH06RwvFyDsqzM+qGcbe7tuEL1cPBcXQ6/dklNT&#10;vnlJHnEBGdQPxsHTh40z2w7yw9DaZj4XWRFWvnMB/o5JfADdLO6u/srY2bfQRU82bs6pD5z35c+4&#10;M+eL+sl9gw96oH3xzqbQ86PsbZspxAcOnxpHa9vxH1lAGZv4Ek/x8jG4TyBi1zGcL+pDk1PEe6hi&#10;B/v78wXhS199TxuoJ+vnn+YCf3olqdFrJYwedJBDPnw9T3L7WRHxSS8X//2GK13f/WocND9PbvWk&#10;V2Dadc6F2SuG+9u9j4dG8FK37bDzKTHCP8U/Kq1vxbPcftPFV8GxzuTC3pYj01871zMXjs5/Su7w&#10;kyr6srG3b2iRj6KbnBCh9aG29/t6b0MjL9CF+/nDInHXCU4ji1OtOp98Z3d1YBdoe9zObZmvrRcw&#10;9p8o4mTKxNTLcWj4pY1Om+LV87j0OzTmPZ+SE/AAt5weEle4xobgw2n/o3N84vj/Ze1Olyw5kiwx&#10;ZwKZ6CrU+m/YM3z/RxtyREjKdC1AYckEz3fU1N0jMlDVHKFG3GvmZrqb2uLmy3Wu2v6sjcRgxgvr&#10;YJvcfbsT3KM0m/s5Iobf9MkZk2/ZjfvErH4Bbz8HI7aIo1GSBerzVWvIEGdS8dhYOPjKVi66F6Cd&#10;A8/6I6Lr+MpI/ZN/y4LU4fQwVGatn22FAfU+ePvET+vHr4wxp+wF/9h9miAxOh3CeIQP/7LdGGeO&#10;AdbwoDwiv+vacHhxDpbyeK267jgy6+VRvDomjoE++49/pE98G/+n48R9kTFxLo76l3THOsru+JFZ&#10;MXqIl7Kq79LthibfZNPT2mDnLZjjIXLGcim84oTX9YSi/nSYu7DrQi1/LF+29wbo6PHpMdZURvD6&#10;d2RYQ005BVITPzaK6J5unOsfhfXXthH+erULwMaij8cm49PsWx2fRpp/dDMOYDexufZ1/j02bJn4&#10;D1b6VubzNIlxynrYWCV+4NVeMXvyfKB8IL7L3+63K3varT1BQqk09XP55jgC55yJ7lU+eNMOV3sM&#10;edvhk4E1QHb1yrqzxyQefdZvdLrysdFPzLFH2Sd9JnPP1uNBj0LqLzhy8G7/TpsZJz6c12XjZzwR&#10;N/VVjJ05IfpExvJre9gTCp9dm0V4/vXPkaePzfl1YhVPDguOMUXf2XGLb80Br6FrhPBvGycFUbVr&#10;yMVlb6OJjeSnwjGe5pYpPv0A0dGN3js+Kx7/y8nv4DPHZAznOd7v7X+lrazRwUM45O68tDruTRl0&#10;S+WbPJe39PvMoXibJ12ElV/A863f8FX+s5iInZ2z4mt7jYC/tWkYNbZ3T0B/eYK1JB2NBWD6RnyY&#10;/gm1/Ss4u6cSx19+lgeuD9C3vjux1H2OwxOO/T/o/KguyhW/9Hlg07nia5inzUcGvfD/lLWE9qGz&#10;fj0389ofTLwFqsORu69Fb3tmXeUmG/Z87F5Hzlmy3o+Z7ccdz45O6yJN0PY21p068b75tld8LuUv&#10;qVfhf8h+Y5COrdY51ez4ePTcMWh4jO30rX+iv7WCvoPvz9k3ux/i1ecOj9Tr9199E/9BXsB0P1uG&#10;8R1S4ygNwjntyNGSngZCjtWhQDdoolAd25La1mOH0+gWXMNdwwDHDO8gg3d4LE4RHl9bvulWmYTb&#10;wfGmz8OuHSh2whmU0Vke0K2Qgt04vMpaH0TBgkAnPfj0aFEaHn+LqCe80BNiYPyA3fqKX8cvPLt5&#10;/AwWBJR30h1cVsbyb71QD87Sh/Bx3KPWOWlZ/JVXnTLpSJ8THDxQH1qA5rgD+dF39ZCiBQ38Y9se&#10;Syvj4LBpdVf3BJ0ObjehDE7J+wtF0UzY9OgnfsfHRwxAufiWLgVHZgd2h9HNYDALYfhDQ56LQyah&#10;8oy9axMem7/4V5vYHAZEbPnyKw96RVe6SwvTJyf/6pud+JX22Lsoy7/+qE3j7xAsyhdpdaY7pQ7M&#10;8L1HSY9tZPuz4LpsjQ8uO06Md4ODr0OnjhbDfmQYsMiYIwNV+MXnc2E3fdv4E5zaIw0v4wpwNP3C&#10;4PXUNDT0rDRZEw+cO03khedsZmx8LJ50PxYVaxM96PYhG3ifkndH1LXYLI3unsg6Y5zfiavelD06&#10;4LuDtBhbvdvup83hkCXm6jO8q3/GgPy1T4WlydMGgbLRlyCkoc8dPNjtCcLiTP3dvr/PU4jrW5sV&#10;taeTjv7B7ycOm5/YjTGcX0CjPbTz6lX5IUNpYcfOrz1NE19+/TF+C6+5CSjzQZRkhwVDP8mPz0TK&#10;POHNdwv1TQ7YA0y8VOnnoKlzPD45F+TC994sZxfz1h6c3gZtAEanwbl0iGztlqYp7y3ns7ZnZNjA&#10;W1AGVi/plGk/i6uJYeVf50I8meZJqbdPLD0ew58d+eTYxkdvYOgYGD7hR1p/ozULlB/SPt2AOmMk&#10;gXznou5r28hvf7GRwqd8FWYXXupB9Y98sCf5e5E4Ld/yjW+4C/J4vU63XqrOZxf1eywF2oUPHNcH&#10;5hu+oGtjNrTJz4bQrW+J87V85nj8v3VbJh1+mA4Nb4vzHMafn9/9/W/fv/v49V96g4iLIeaK3+Xi&#10;u7iH8/f8FrMT1GmvxGtogU0qvx81J1hTdskajIM3fnCw/m9aWxMfia8Z22ZsoN/6Fs3MW8OjbzA5&#10;fk2J6m5Oo9+FujXDvvFAPfou0nMihu9uwq8u2wb0ePp0dcRjgcyNh9XR8dLteghP8yq/0Ue9ddaM&#10;MXw345r+4oR1F/l8a8GuvAvvyKuVz6nhUmbsj0ZlWBkYB1afRf1nqQtTXQMaBALasG1tPEscegVj&#10;OLbu7S9R8uvAjrZp4huf5wlTfXx0npFlJMEHpHqC3hgCTRt/Vd88+t7RbU8+0OG7Pyth3lngzfWN&#10;voZ/dThp130cEOADrxSFr43hbVuPr43dc/EF39W5xPmCj78YaJ4BKVt5w3fHz4MfnJUnFsgzV6/c&#10;5dMLQkcGeTfNrBGmDE82GHdH7vIZ/Ue2PGg7Rb+x+17z98aqU766D//R1fj0PL75jR97gSH0r3FG&#10;h5zgfz9vkNh6J3H0JIsu+u/qtvL3xHr8MX3F3Av4jU490Y9tS6Nu8sNX/qjV8pWxvhr9Ml5kPJy8&#10;9pg2GRvH/qXDb8eqS6b2jC3sCZNGtTghd+RP25wmuOTA0U+0DJnlt8oeOy4ZKb/yqVtdyXPh2Drv&#10;Cerp042P5F1UaYxGHprP2fCM1l3zXONZ4sh6hxxrQ+nKWdn1SehbXs3Hxm54HZ3p8Zq2x+ujp6In&#10;v/FDp+rNl4HGafT6JW8qAU++jqtPUmPr0o7Oard+eLooKV7caPHnP/25NyW6Sch4YM0xMHLka3MO&#10;8e1GkTbwx4cBcsbr4mduemhFvmzEqu8mc2xx8dnFov/xP/7Pd//Hf//vHfv//d///d2//9f/+u6P&#10;f/pTN2MaBxlrnAsukGVD7NMP0188Fdu+0v6eunNeR9au5/mPPftWEnN9N8aibNAKna+y7gfwzVl8&#10;s+OCDbXWnXltblDT56JHPt0XMS527DlrYXGTY0sqb+5Y+qboIscNhXHN+LYYk1//Kpr2mxg7KE3m&#10;wuDEpQL8AJ33Bha0QNspB3MDb3yasidAbTvxF6UCylZ+ctMuKWT31NOrueK1MFcAuq4UDUfE+nd5&#10;0afxFAIxtLqhb13KxNnqj/5Js7aOvDe+w786Rrk9L176tsnKiU+UV6/YTY6xhz7Slb+uWt1cVHqO&#10;mTxvPdE0a8R9wm3o73MR9CBnUk2nPuNRbopzE8jWW//H4sgo2qXHHPGRitPePWOYmqXfPukY5tqh&#10;XfoWoLtLLct/muKDx6Y9J9MnYoZxVB/UT3/8wQ2MiclI1UbbL6aVT9uGV5/mqS/4Y2IUzpfwrL9r&#10;2bE2Lf0ezxM3d3zdVHfOOj+NfbU3Wu0HfBsjmp/gvmStpnFE69/6UtN1VpGtA+M352sZU869tJcf&#10;w9h/xwki2345Lt6R3bIjaG18S+6zTOxX/MUjeiSY6DWxPbHzpIGvzchzEVq6Vj7lboss/msee1z5&#10;Dx5hWJ1KX7tje5DL+xyjtaY1joOVPwd0T2zBTcHq9IV/6O8TXADPObObhldnNEtfpEHUAMEJVlIg&#10;OdfpzsGUf0Fb7PnCwZulrGWM0UItM0AU8R9dur+UougUplfcFQFqcGaMWh0mfXTzd794G8TREU8t&#10;Ractw2Vbb8t2HKwEsjOE90Jtx71wiV7VL3G6sp52rpzyPipx0IxFSgfQ/JI3vzwBLVh+pvTPbtBO&#10;v9A2vTCcdgf03b9kAmcQTA4fc3P7Z9DRifS1HR0uM4Y7hwi/tEOvX1jDJSY2/i+/RDX56n14rZ6k&#10;F+/gcA1w3vwarHndTDSnjnQaexaPyxee893qvnVsfMp/K+/iVcv5jpGvoGuf1M354e13vEF9LH7a&#10;ftOY4qPlnK7uAW7oAWvD56wP6peUDRvzqPMWOGmTs2bTB3qev7yl+Xuu6cr4V76q7/E9lPWFefpS&#10;RsXhf8/t9BEHWZPlD5+H+1N32/fIVvdnPBcvhEtNd2Asqa8Q5zN5550z5lS/qjX2lihfy2fPD7b8&#10;ddr4CF+zx1PXtd+F3qkjfnSSVnrOCcnZ8uXNfmMTHuOLodt5b9a4MAaMoWDbXF6Z/lpLDuIc66V0&#10;hWX/NDeIBI//oc8FaXPK1EuqY1J1mnP1daxfL7T8sSdv3XXXwjpMZSNs9W9NBKJn8/JX7jykfkhc&#10;f/a2zMTpRUjhwtozx0M/srRzYytvHPnct66MRtPnZ7waW/l7taWDddG5OFwE9fhvOrryqT8QLUon&#10;7fyXh2Cqe/heqgYPX2Z8zgNKOd8Ygy3MBNMaP8I05HaKNZbvJr/M0ejA6H0Y7EKDkwQLqMU3wG4e&#10;Tk/eKR76lcsQ8Nws3/px1NTv95ZR6cnjeh1TNoj6d2QMr5e4AoneY4+JN4NY8JW5APIa4OFTWzZw&#10;096Vf+gEH5/2BOnhL7xWz8XXqOs3bfmsl/fZJ2vhgdW1B/lavKYNgGnLPQF74lXvQ+POIxd08OWn&#10;tMrFW95vGoGLP94nVkaX+w7SIj6+quN2IIYJmxyDDVo84C3/ZKYe7oHGStrEyfniohObfQrGZJ3B&#10;zMnGbtbgVwjvtTeZFlUWe4OiqBsDOZi7rzNh5W/18zRn7SifkCelD7h07tH9NXxHFt5gcem8+Zti&#10;csoXVmdx1LY5dRvL8ODfut0OW1rpkyearZMH7MQTLO7iOBY/0usT3Lb70Yc/yuPo0kH6knvatdyN&#10;nSZ+C928mjq/AxxPZoC99T5oV4KvC5z02Y9KefpItfeeYLNmYfH1P4Ph12cjbOhnfOmFBHFgSnrw&#10;RFuIDBOZ4w60R542bUz2OP0jOEE6JDMWunAB+K9t/hhjjC/bpmsHGd30Sp1xEbBrJ6DlTxaaJ7QF&#10;jvxneWMnuuLND3P38GzY1G9pi+p+iC6745HNmyzwByuW7hPHaU/5fD64gyl9xR2xNt7cecRPxoqm&#10;wbFZVbtj1/LaNiPPH7/Kbx8TKwurh+PiH5uXfzQsak9qU6f8X4F4XFs3pdPmZ3yk74wXT99rp32C&#10;g6x7Qchf5jfjBJ0cD8+fc8Lj1T/PO+9TmbLxSX17fFpfRa42sFFnMbmgjky/Tfv+b9/1aZd5rdb0&#10;DTHv9cZjR8rowcf9RLf67ugW2eJ8bZvF27TDXqBVt2PR6JD69pvBW72e6diUOaV+MI+csb8LnVkn&#10;aF86wdk2x4MvG/8Z8/GxEbTlyxedC3Sj+9AMznNcLFm+Job3SHosCP8ptQDT9bqJKI3s3Ov37q9/&#10;/+u7/+v//pDN6G/69MLvf/ftxHQIv//+uz7x1bnHgrr+3fgxr2J+/Dxijp9HH/hPYNsTnABBWbw0&#10;++SPHGuqcs8xWnj8uPi7QT9tqi6fbrxq89F34kz7TkwtnzDJnaXzSlRxbk0H2OQCrr5tnDOeuaBI&#10;Jlp8Fjqm8Wt0uvopnND6uMkKdCM9ay368Yg+bP2I17w1ZNql5VmzvHs/Fz3dkLC2llG+osYNOahP&#10;ugjedpnq9okb81/mrrahf71+t8uvEV80DwRz5MLk8o1nPhsrS0f3+jM09S+M4o2Pts8YW3/J63ml&#10;/CyWjQHRsHT4P/20PH46/Wv1karjwmpT1eRuufJix5y6vn3efKC+bXB8X37Jr0zp5vWbrR86eK/a&#10;sPxuWRvflZ24MpYqw4f9ePLZyKD7xJ/5vj4M3o5lcFb+8Bs5+yQ/nbYPNxYfsQ1/xv3xD1zwWr/6&#10;Yqpq2+g1/kQP/0kDH29gzL9tuXmvzsOWzieXTMex8MRDfzE34zH2ebJqnr5H85vf5GczHrD+0AZo&#10;9jxs5276Avrivfp3A78yx5ZliY9IWvmO1jbp5uGQve2yNo+vzrgV/qHGIjD9xSuv8DAOJjM1I7T8&#10;hn6q6AzH+L5ypWRZDxnH2haPeuWF4MHtHx7584sHlU3v+IUv2g9T35gMvx1jV+bKXT8bn8fu0aEB&#10;QiAZ0Zddq5PitGTx5UuXfgguvTJ+Mr919FFD7/Mpbtx0XFQ8LoU/dYPbg3zpS3QBv83TaP+WeJkn&#10;Zd0JP0/3rE1wLj7ybdO7TN0Tl9bX/BVbxVOfBE9aCP73eQJrn8S2l2DJ2vng2NN1Tvg4T1gfN3Yy&#10;XmoPeUCuGFVGjz3n5/+NNfRusjPn0l15fd+4Gx7XDZdHvreytN1dzArf4j/OWdzA3KdEw2PmtsRb&#10;2mw2/OemK8dk+QNPP9FEf+ab9d3E2XOM48n40l90UH8YdQ61liJPM07fn5ir74MP0A3MeESWP+cM&#10;6x9la+OsX6evV/f4mxz203XGg4mbw/gk8O4S/IZ+4poMPMDqVF2yR8G+1WXrO5cGXduhWx0Xz/ET&#10;Xh933AhCy8lOfmn16eW3uuClzLhI3pajeUKPj22L0zbMTYHoexEl9R+ySQcWR148OPYRnz/n6ZW9&#10;kch6XPzbjNUG4ssT186jo1F0Nzb7zHnb8MWP3vR9yEvhrqu19edcTVw7Kj/+fgIc/+rwMhpJ67sH&#10;4sgcPPn1p7hc/j1PjC3Wbx0r+cTPAOBDbHTxVAx76Tz6H57FqUHVBcHo8FJfaOur+rzMI4MZvtQ/&#10;2o0MoG5tmJJf/95YXYzhOkf4OD/+V0Du+FSEy980a3dv1MuBeI0Xq+PasPz/v+h90STz5EOP52fx&#10;rjQ2we9FoBRas7K555MpT+WgUjwwdg3NVJzvI+fprxf1OVC3ujU9suFN/I38OY4MmQCZ+epoqs/1&#10;eCpaXx3Dq/13Sq7v2qYu/fvHfOxjrA0XUjLwlPfc58gjs3B4y1+yp+bFN329OWJvcIU7e7H4HJ/t&#10;ucKRh0GyB468PXwjfcqf6Hqp07Me+etj52V1bJLco16710cUmbyxILCKxQ7Z9ttdPw3G9b2thX5h&#10;2/TikwrXTHrDTH+eUZvRJ74P311boWcb3fHFs6/GT7l5z9sguzZAC9DqRxlH+7M/vflexczh6PE2&#10;Nv1ElnZpzzz2Hxm1fXmGmiVsvi3SLzLm5s+69sXTsaEL60LYt65y6rux4UIYtOv7hc8M9q8BwzeA&#10;zXzc8WVxVomDXx+yOX98uWuTpw/kO26aZ9I+cIeO/W2etgGWbS8ZNPFNX71vfCuPDz3/r6+t7dou&#10;zmvTftqMj96yD78D5D5hfUN3YO0FpfoeHZ74mx82lE/Jg+Ur9i+ahC+tEWak0Q71xLK85SoJo/Xh&#10;U+fnmm8JLxtetc3WP1NzKh2XpxT9pu07cbfXya8ti1tDTwyuTA6YsdzYqt8Mwl78JXt5ys+ehdyX&#10;oM5b8J7w3PtQPutp8T5Ymekve+i5559ZZVQurOUBd9+aufY+U+vthdq8Qk7hXbtYrgXFWQ+YB6AG&#10;s7448bh9CN+VOcEzbVF54YMffV1sTTTGzllTip3GzzU+PoLuyMej5zfRG268lXR02RRqNKgO1jrV&#10;J/0cNzhX/4N40UYTD/8EPkBYIQpuY3Te2bTDyEcnqoAodilAyeMEdWhs+tm86+QbmgUO3N+6g+d4&#10;X8/YTZbQU1Kjm3gq/3JQtYv84XZQL32fx/QodpINgmfZ5svs2MW26pQFAxr67J0uw+vm+TyuoDe+&#10;yPBnAIuIAp+NbAPsNFBPQJS3zgA9uMeEOfCdCvotj/InI59ti00xh/ufgYtP2zbtn8mwep8BdHm2&#10;lLzg7SbNlF1xdYlDs3SbGuTB6ouWzxe3etQrN446CyTp2r488EOjXGqAW14pbFkFni91S5vKywZl&#10;9HBi/I9s5nsdps1tT3v5bFyU/thVecee5Vvm+Xp9vOWbPuvxWXjmtwyu8td1eyyNpy+ZW44erT9+&#10;XpmOr7rjD8foSpvqZ/5Zt/5WX37lDyOyDl+yXkP1OHbYwNlX/uLj6Sm/YQqWZyf94p+OcBhWv8U7&#10;ZRJ3+G2dY/mOJQ4Wjq0bbxbZE0/zBBWa8kgaRapL9Y5d3RhMPLU/qUusAP3akwK/zdOAaFuvgvxM&#10;ynvi1/g8J77GSRtcLqR4jau+JL4X8OwTusd081fHoaTuxqfT6qpc3kny6mzcXdAmNgVcODR57AaJ&#10;en4w5qN/a4H1nDRmbgjfR9NayKLFp08CdHKaxQC7P6bexPd6Mt1YOOFSHp1Unz5PftpmnLA2b0p/&#10;+QU69ESDLdHDxpP63SR74tL5CfVf9ISDpXTbccomFlaGFCzeTOAzDi1fPEcOH097La9QhvaeDwZ3&#10;eK7P2cJvexHDpM+mPZHVHuDjx/z+26dv3v35z39O277Pbzn+vZsdEdmF9s9ZvLmb2G8lzRx0+xO9&#10;WDS/fRZH/vjGhyMesPOTIs28v7XWdkvZ2nvbeJehUc9v49c5AVEObj+On6f0/l6ek456avFUBnYx&#10;uuuI2tGa+Vo9nwtYNRZlOKzflfVkLYX1h/rIEOs/5Cn8v/zlL+/+n29/0wvu37bP60fT1yc+jv/w&#10;Luf7GO+F1/pt+aZr8x6/lcLZOH3W472f5WOBbQzTH9DYUOQ647kYWz7o0DTOHuOIcQrB8pN6VRm6&#10;2vLoE08cejlePBdq+JfcayPwxEZtOLjaJNniGs+8ItQYNnfDx9+h6dZmxrb5/a15Q0g0DN1j/MOk&#10;vFpz6V/mKsLnPwMf4zcx7+5N+rQvJXVn7cA/57N+hTu+G3x2gI3PzWfPIcAW6UtAT++LthvtczEP&#10;5qzNdjyaWNDehQfDjdeNldImapuGf3+OJaLMOdbCgzf6b3vC1ZZp1dLtF9ydm5RVZ5mwX/vhLDzz&#10;9LIZ5jexG5fRefWHh/7JA75jF0mt34ANOzAnxvOaUU3lGCz9+kAKKq85LmbDxOkpOj4YveHqJ3yD&#10;3xP2eIvv4xsP//mMLPy6CZ506/BEq4/e89s9nyijo1duL410Ae39mfULfY13a+vM0XMDzlPPyc+a&#10;Rh5fsmZOOheX8kpgfNRLxxcjhw6r0+ozNmw8DN2TN7z1+bTdc64dvfkcrD7JXcfNnK+nHzZP1n5G&#10;35fzMFL1e96Jjh59AmyZp/7rsw7bom6Q5uDrnNiDlWFdJHb3ZxyUr7/w9tF/+ttbMTUlDGv58jkM&#10;TzLxo2/CrV0npDZfnpmTln7n/dVpyium9PBb1/Hmjs8yOF/9mY3oDuBPPNqYcSOBi6e3zqkuv+rD&#10;nsAhvfwyukz7tz4xGcatt/b1OuVrnkjsO/YK4//23/73d//lv/xv5UknY2Bv/s14gWd5Jb1sTRF/&#10;01fZ+r75zIk/5Yla8aZcO3cs69psNj3RGUv6BMrhtTKeKVutJdBHeje0dg1aP+T+JjLYNP3NjZHD&#10;W2w5h7Cm40dm+G0uc+XKsIGtb8Hp+iR+pW+f/I7+iMYmFwlnfndRQhnw+mzzYs8Dqt/0f7rpYfi8&#10;hs8228vXBuqsp+d4ZNXmad5usM/xtrfxYsamWJ763CDW8WHafHH5Hh6+/ME38uLKRz2fyqMHaDfV&#10;BwA8G/ygeDG7fUS7HPxW5gv/hc2Lo8aBilOvbvVc/OF9fB156tGBykneuc/QDZV83Df1KbKW0oYp&#10;KIK4cXF3wXGrjAcZZ9D/cH5Dli/6msf4ie2f3X2yU7vIi4+0c4b3C+Cx5bkuUolvn+5NPrUX/uA+&#10;jlNXHg8cyOs77fsa8H7Ctv2Ws1+ZtUpj22Z/4n3r1/f7pqHx8YNnsvy857pxS9SY+luvW4PX6341&#10;VCTvNHeRX6l92Tjxf/NDN+1UJo3PuzZ8HwfFfc34Ud/sQ4lFXV+ol+cv7ZShf87x9Is0tAslr+Hp&#10;g/Xla5wXx+RHBk5PuWgb88oRHJzLaakv/7SFVPzRqXyCrl91zn+suzYOZy1wewp9ITQL5f043vob&#10;4+57jTE8HnxGvjYWo+kzp2/iQ9r2lx+9Zjxy9ryaD6xBfz4/rcfuiy/iB9CRzZetR19rrF6YSL29&#10;xH8GaPUjNtgbAsbCeeX4tHm9c/S42yh09rEiY31y+SxjwOIZNxa2rMeneJ+ge6uObuaChaudtuDY&#10;O+P4y7FAGXjB99B9weeUv5Wg9weWzjm5c1pvTzCvFePoonH7lkFpfPqPvEEHnXFHit9X1u15A9vn&#10;rNmeetqvSdMVzwWSTKeVU9mNmqlbPYJYvZ5fG+Nbtk+1Or58QVfje8rmBoKZL7etotkVn9dF48Pw&#10;kn2OzY9geWMdC09t8on7QirG/tm7W7/ujUXd0zt8njJmLRFHWPcagALq187d52zF+aIDLV5DqNIm&#10;6Y37++vFih+Ciqe+9LP5oGsAe15uaHrJZ+18zdsx/gtPG1oWIetfx2RFaFLyR8bGkfRJv81cux9x&#10;gI+93oXDpocbV/MzF2Lv+I2WOVj+4hgs7VNWy7f9ivXl19enTb6smZJtn+Wv9Cl/junHB/zB/9NX&#10;RNa+4WLwxr/rL2ULz30MZTOujazFaZr2d9PA/Gaw+KzXL53GTy5QBjHgoZb1lWOyVaEDX2d9LMKt&#10;kcHi7txl/fCmvl1TzxiBDo7PrLXD+zgMn6GPlChXrQ4uDehhjbH0eC2o45ddg4gJ1x7Gxrvdh/9S&#10;TXrJfFFMxy0Yfdv8VxcPf7Grk0EkKDCxGD/qk6ds074CmpP2A6dMgkgJ5evMPa5yFEnnmU41Ae0E&#10;Dm4VSLUTlcIR+gy8qkZGlK9R+cJ3G7C4HS3uDjbM3v5eu9TiNzqG5wmkLZeujHXC6kV3ATD2aqzH&#10;AFQlD19MDgyvl8G3/OKVDmJQVya95nPs5q8ov/ovXmorwVN11SsdwcICbU8kc/K4gwc5PbEIxU4I&#10;Jc6XE9lUv4BLv8p9VRlM/FYPeTLFQTIdkB0DdYUct+SUTyGbtzr16A/AXR6NlzOIKXvFohc/pvzo&#10;cHh0Qk9bmWBXN1WX7kf2+uiQNSFjea6/Vtf2gyzAehEv8Xv7ajhU7zAwMcG1cffPYP0IR75y9bAO&#10;uDdl+Z7DlenwrfInn22f8q3/+PBVPzrttLr8Gv+VtSn5/Pc8bnvx8omdtmVHjEYAksLKcrC48uKA&#10;3y6e2im8dHULt/JP2fUEDl9bwGdnfOqmYdH7LO/pt7N5sG0Zjh2D4LVdjy1odiPUmNXF2EN99Ku/&#10;E9HVtXSpFDPoOt4lVd/jLOBNuF3AJIW/Y+DFHn1iJtuDrf/b3/7aGPYkXSSlLLI5g1vC99tv/QZo&#10;/H3GiZ2gqlPqZ+NkJjIjZS9SYHLgp5/v37j1e2VzIjSVlfUYH5Wu3Yc8tmmLu+8qIFt5/ZExycmT&#10;/BznRLDGzisRg5VyY9dsmsfE3qyBgTn8l/Rf6MOzhJfP6GAz7Vm3ebI2LyXDRQD9kW67Sfbsn/DA&#10;nd55euaodfxyUGsTmomfqdcGO27sb6jQZ8HYQD458MYv4x8x+QTt1/a1wG5b8NVNB3ds2o2/Mx98&#10;dpPKuzyR+rv8NvWPfZLLxQCvCuyCo+0xFxaeuq3t7dd5+sDvRFzNWxpzyThgcW96J/mjfVU9+Erg&#10;3HiD45vfwPJKSY/3BGLvEHzGmLrlt2l1ilpf5yTtKccia18TN+PKzR9eT2LZE1i61UUb67eO5Xfh&#10;pO0am+1z5tSfcqPKp3d/ye8A/8//+T/TJ38rVLp5+tvzBJ123jGFrIvnZb/S0WHlO5ZfvRzrJzvO&#10;xdKOv+r7yXE0hdZjePrH2D1j3MgdnObTGbesMWyDGR8GB3qBI/xH/5Gtrj44YxnZaPdZ/KUlPwqU&#10;tmNhjrcOb/X4oC+ussz1xijtUjnZgF770NS+qKaMTn/7+9/6O3ou9lpr0vdTnroCThDf2wgNwF9Y&#10;fuwEe5zMovwvpT3pOPP2yuOXfwaliYqL/8Rl//zuFr3SJmE1d7RO3C7u+rS4wTEXAj73elS/M2gd&#10;tO3K1z4fP/7SOrzBxMlJozd/8vfyrz7xkTK8nPB3g1qsiIX8tX3Crml4oln6ykh7p0C25Zfvc1z6&#10;+A/++u15A1SJHl9o/aY8wPIpx7iZkn7GrulHI29iD74+qUx+Y3F12nL8weg16cS/GfW2Dz5+4tKY&#10;7DjZC1a/ZyoPD7xOBy8rgfDCF4wt9znPXnCDO+066cpQJr/+lH8eb782N46+M97h68KLC0DDd/vo&#10;2Dgnq9OO9Fq+0rVDufHH/DU8Zty+cX+9b+Dhs20n9dmLQXhz2/h51g5kAPwng0cL5nDLp7b8V9+V&#10;p2r1U4bk4veoqz7GG/EceNI/j70hiV42lJyTPM838CCg/KMnHmDlS/c84llWPIrBlx5YeoflmdRF&#10;5vrN2vb0rW1z+MbIBazIG7nT9+kNbz6Dubo4Wpldt2dMwM/vwq385S190m05/OWfTH20PCe97UPf&#10;fhefGuc9JeiG0f6ueezj340BtH3yMR2wXq1tE2/qdhNr9cC77bEFIZqnD6J3xxHzyfRtKB23k84T&#10;JKcNlzbp8rJBthuL+kI/aZPKy1rHMRAXX+ViAPuWBs6nxv3wZ1t1TzprQucP+gW/zOyLpmv4My4Z&#10;U51vuHHZzVJuhiFzY+CPf/xT8nmqOW/awHvXplXqja9bh4kJ69sd8+gU8R0z2G+MCFbjtH0geoze&#10;M+/DcRF9/Uov+vOB8cdH/65PTvtSqe0RPLr+8uPogT9+6/fTZG9Y8LKIvCfwwRPqz+BI1W29dOvI&#10;5gO2ASyd56nvBQgF+Th+QnnhWZqph+Pi6/LeG5zQdX7v+cDYilDceMr3m/wWnrw+wGfv4+v3+bmd&#10;o1LFXmP20ePryN4N/iKQkXPs3kxgugmeNS9d6Np2PvPQ4O+Kb6lD3/a+j+XWZy2tK24/sKl7NUmN&#10;NfoKHtrc692///6H9jUU1O6oJOMzR8WfuKyE1I3/5xwiPtDtzzD3QhfFse8l3O1kDfoyGm7MuKNQ&#10;Ne7iL3Kv2/z18RcErwpWzha/lrdxYo+CT8rfGH7G+tqL6DBa+a/9sPxfp9oB7vUJQvMQT5+T1Rrk&#10;X/46NO2P+kf6g5lSm7yOQ6S/Bk89X+uubi8kqKtstoJj7+53zP7ItHX3Ix4+GYK3v/H3Gus9H8HX&#10;3t/HlF99M3lSV1fp+kOfrN5w8mmddXX6WR8gil9+DTz08yG/473nu94+YU5yY0S2g9JP51x/+OMy&#10;/JcfrSKy5cXZiofI0Xwqnr5c1Mx4uBy9j2+5MTycc+P75L0+aD8e4YeVfj3+v9o/NU/5MxIKoyPn&#10;Ua/ORe/yT/X0bSFovToGtSw6jZw7biMkBKPGysDH34tXCKfMePmTm+L95djvkX9OG/bJvJR1nDlj&#10;4CU35aA8Q3MOmizOFH75bd7u+Jc+Yh4EzHfBVd9xg8mOUW6EiZDizXzzOW9cyV7DE1b+KWNH4SQ8&#10;Hq+1iG57AfdJVvl8moy1BNg2qf+DzNc735VnfNI9mOBOvI4/9J0LHkLuJj43mK4Pk7rImCGsYI4H&#10;o2dbpXMSn4yeB/EwXD03rvhW2R7jdfkk+Z4nqj/0lWC80h7sTH97nznXBUn9PiuM4Xfw90aj8mXf&#10;sbF+mkLfb8PhEc7jM5od+tVnCU9x6y/9t3CR/km6fJ8oZKx/t7zxHTNqV/j3Am/mEn4Ee7GSF7X/&#10;x/wu7bb7a51nzLxcctHu2pn5S/NaP6bNiO57gndw+Whm/qyGMbh40A9vawR2wf9wxgZ2zR6h/nNs&#10;eeW/1aV2pi4kV3vQT73PvvURHtg15/KHs2W9+LvBPOjXtzr9mKVg5JPRw0v2HO336MH/6Ib+1lOf&#10;ns/oOiZeDOtLtsy6bvo2zkODj3OMFAxh5p8s0Gs4h/qLdhpkXrN0C8akcGRN/jQegSnoSccZ5DhI&#10;h9Kx/xWMY96SNfpUv+i1jsPv6J90AmbSuxEh06Gbuq8UWFrFeMLZO7ZWljodoH5IHq/VUx15oGUP&#10;hmj2pPr9+9l0KeKvfD1PkMeLmn3sRlIbamOCyWCXzrqdenXtYBkaKcesT9C7UxSegW11xmcGguCy&#10;/TQRuVuHFvQ3SVLe/KPtK0t9eC/fIp2vLWNTNxoP7eWq0PH9VyZ9egfm4tRDSMr2Drr6Ocf48m8n&#10;0+RdIK994u0MBmSufVsGpzwIPVBeTqZyImXR9f79t+F/Jo3gkMH/AFmiq3n+33ig++p2ITYzX/RQ&#10;T9YzfaC8pD8V8H2uBXqk9++UP2XK+9BpfH1sjC1L85Qn/6TfuqeOyhw/4295bdurt/EsbpafQVJ5&#10;/vvZcmXGArQ2Amz8/sPdzUdVbjZIxetVBz2fozfoOwa7iJKHb8EsZmfsmbw64K6mfSJoSvQnAkdf&#10;vxG8fAe/FlYunEIQ6MAPl20brynfBcL8Puts4HytPhsy6n6bk9zSkRr8+iatMv3+x24w4Q3oJsY+&#10;Re89bnu6MzG0/Ld3RlNyfVvkfN0LtvG9chd94VoI+X0TfYwO2gC/8flyKOp9kNxOQFtYG/bgpO0P&#10;4Q/gny25xm5PkGrfNGDjgJU5ZNP+Rgq+zw9ejrf/yPOTFGy/fsYk3uDJZ/GnbOoWR7qxLA823uXx&#10;Q+eEkv/0RTBP9qJVNv7k+8UfmvTF6Lv8uWCe4r7HguHFb8Y/uEpGbv10CpbvXgxwjHffUpDxy0bK&#10;b3/7m3ffffdNN4d+Srva6DHZcxd9fumr/HlroDom1j5m7Dtuq66N1eiR1mDowb51agGmIWLby5g7&#10;BjzmGnoC8hbGHn6beWjq6PqlPLjg1xZauxE3NsJdHUZmxa7R5XR/WcDqh+Y4ebb0RCA6i6/Pv8zm&#10;Ot+Zp37M5qpXUvpdzm/z29o2p+GxceyceCGh/k1/NgZUBz49bTH1o8fap5KH0K0tTH95PIYoA2i1&#10;VxQ/8lt8fV31jYehVebPHKr92FEd8HycjFZu7HKCCm4bL/bN9AJycnjMCcHopvJ6W0KKImr0lQno&#10;+ymJgb4nllqhnF3BM6Z/9913veBg01M/NNY4adkngqt7CeeLO9ZGPDb+HijTEAqOCi/qXh38uBcg&#10;O2+EJP3dCUghSf2/x69oHTauThevXlFQS08THj6HLt0hkPrgD99TMcgt46ttfxdHPQVnLFf+Fizu&#10;1vU4/Nq++B7eT7z136XvwVnfDtnOidOecAHb+HyPV+6TFxwbw2TSX528tt0NiVkrmCfNUbe+xXEc&#10;GfiQaFzspl/4kG1M3navb45uq9Om1ffBe32wKTx8HMsbr+iza3b0b9k65dO2R7SiwMs2Ujfzxj0O&#10;GgPJE7szPvLLxDRc8+voounmqVz4z09b4ZSRun1JfvyjH01fQgfWPumUja7rx6nffjqpstEf7uAv&#10;v+W5/oELZ2hmnQRn9ZbfeVbZynMBY/PDA+bYFOLkRn9lK3vxpOPHyK78wbEmGTg3CIbH0nQ8T/xU&#10;rzje+qQ8jn3XugPvxIMLZBnlm8cTH+e9tEokjk6nLdaX5R0MqTWFOJZfHZoefUfP4cvXXR9HfeeB&#10;+jzdnrTw0SOf+Jk1HtnwNi3eoV9RKx8ekOg/9FvA05TQ9WTGYU8B3/gbO3dbLB2F+GtlKEe3T7gY&#10;Rfpa2NUzfuGbtQ8+WuOCPsgTYMaH2Nax4/gwleh2jmOzdsOv9sM9NsIrn/Sr/p564k18WG/s5jHc&#10;fb3a6l/dU+78VJmLBXsuUobnq+2Lng6Jq4296taNqvEtHvOZNRW7FnbMm7g6+Fo/NNYj6xP4znc8&#10;9Vv7ItfYyO97XjX2Z3zmn8gQU+uL1aH4Rx/xrc1B2NWHyva3p9Hi4+k19HPj7oy/ZCFSbszs8XC6&#10;ZFYfOKdF69cz16JT3zY6bdp6igTUT91EA9zR4W5f+MqesMfSvuJ64yK4+G39ykjBRa4Oz4W+LjzH&#10;2rXyty54cH1aHoLSnr6Oh5i0nngC8if/r/oa5Hnirb40Bxx/i7dvcgMifGMQIGuBLcKI3CeYQ1bG&#10;s662d4xJ/+k6etZ+S3vhMv/BUrk/POWXN616zpKbED+dV1/jpbw3QUTXn3IDKpoPH2cN0/bMyLmA&#10;L33ZKp+OPnLkHfJjkF0E3jXFpWeZUPRur0s3jgaqJQ8fPbLRMxc4+Dx9YOc6Y0Np8rX7g8tX+TP/&#10;5KvuX8FTNhX5Sv//JXYv7H6ZchdTnvCUJ//U5Ym3+cYfPDY+Yn9lPL1nLRuG9ZWLm8k0fnvORPH0&#10;o6dMsjuOJX3furFhddIC1VcGeYtkAABAAElEQVQ9fgfkW47ns/zUV6dTTs/ipu71+SPavUD1mn+c&#10;yrPptxmrMo+pt55ee6Vry/I/4u8k+onvJ5QutnYdyz/Pytf5yLTv2AcC0lHXls4TaY99WiyadL/E&#10;tlDt4JcDvYBz8l/YmHI3if4z2PXMFzgz5I+8U/naD2KzffIL4rvgWQ//NazO5cVf8QmaeQLaG/p+&#10;TFM5bridNold7+ytj++rV+uPXw6ftOy732QuBHDahzt2zoMCneOzvvvK08AZn1aG1Lqk6wDahLYy&#10;kl4QpNV9+V91Dzwytav1wbav2Ogv0gXP+IJP7SYnTHosLi+GJ/Pge83Jb/h00eCUfzi9pT+uTxtm&#10;/L8fbPF67N94yiAwPCcoln8rTuXq47D98Nikf9X38Xt9cYjNL9rcmn/HHfX0mfOAebDruQaDX988&#10;wygD/9OG6lQnTpvv+aRy/Bky8orZdUlvXEmfrZFP3kGp3wb1xffKZPdrf8SEC9yQ98L37MtY3jVd&#10;bHdj3vJi30TARV797qMvc/gAMuixssdP4Xj8f5CamEkhm8/s3s9N563KEG7fK3UZNuyP42ek7E1W&#10;g9Lv2euR1Sb4PSqVVi3nNxPFeO68CdMx1e2bQ559vJfrl7ZL+v4T6qvg177IriC8YmcM6qpF3et2&#10;e102/nrJm5ylk1ZGeO1bcvoWnUf5xSNh1QvTwQVrq/pZXw+vYLV+dZGCldmDx9epbsni7v5A4yct&#10;oy23Luan3YwzY5c3CS2PnRsnLVVjINcEMmmf1pNWmYdfTOBrKCdXmDaFEwMFuCBbJS79I7llNAje&#10;a2B6FxGr4cHZRRZa8gTQa95PhyFzrFPfMI51/BwA6AH3qZKTqg7Mh55jLRpmsA4DAkIwdDdfvJXV&#10;f4cvXHr0rp5j12vdx4ejlzob9QvxWLNL80yfflh/r07w9o7AOK0d4Yivjph2wK288QFaNj55GSDX&#10;j3i2U13KnfbMcWlrsw6rfNy0qOoLxx/ssoH+LCvvEKKtzkszWAfVBGlRmcPDK1qHxsAy/OrP8K8P&#10;yoz5M5EsK3UETTI+XhvWfrh4+Zj494R+T+AXf3mujPJWeGSfpPos7qZ4wN90y6UXn+RXFrsXdyfP&#10;bZ/iZODlW1DdnRxF//I68az/Pnkvbony1QX6HoQVvmBTcbVxsbLV47n+6nH0WBos4B5WLZ+J8o49&#10;cvn4w0cLjAzgnfz191kQ4AmW5xzN9+syx1tGr/VJlKyeo8vY1fpxWZg5ET13qB1/GdfE2IIFtMnJ&#10;B4RlebqY6vfzelKU8l8Sp0A/XVw6mQzmNVJpq9M2aG2IGOtcxPP0r1elPaEyo5sLSPU7PqEBM/gn&#10;E2V+zOtp6Ts+aHW/6Fk4ep+jKyHbifXX2cxZWNvWf+T88MPI3AlkF3rrb/Rzx2peyxd8uhLtJMZm&#10;lBs0vAbRRpn6OYkcidrCk0ltsQof304bjQFO/DHccRblddKScpshC3B8xCV9Z9Np+CzPZ4rOhSWg&#10;fNJbB8c2O5emCOdryu74ZBtFF5cfnnG3tOoH9ylTmeOJoboiX8trf7+az23I1mexz5Mx/5YnAzyR&#10;+vvf/743VbD5l8//iGxjGZ4Tt41Fs0D1uvtLF+DitP0xvk4+RNXRa5XdDXf3hrXiTrdd8F/91a7u&#10;GydLoRwMvv7uBMFYQae7LfaJF+uLYKfvWCTSa8bo5bH8h340XdlwoknixfbnSytmATv8bDw35h/y&#10;UbIcX7poM7HilfV/+etfrwvAc4F32spaYl6ZPH2GxMZn5NMpUYlt8yczczCf5GN8oBcb1x7t/aRZ&#10;29aPxgl57bBlr2PPGEQPYrrpGD3ovRvk6MgMk8pFT64nSNa/qwPcysEs0GN6H52X1+qPF9++9+R2&#10;/blzw/Amh58Gv24oX4tYbd/NETfTWNimxriVQTWIMw7GgS0v0eOrekf/F/DU+eSf9r3AfeNg2+9Z&#10;FfGBV3IeCO8/TLu/jj8GUGGe5h1flk9ZfcmPX/kP7Pjn9bFiko+3XJy2TYIv9ZudY+P4u3WVPfVi&#10;Q9nyIKNr8PC8fFNeFZGySdGIuU95hR688k3ZEy56hcFxjBxuvprS9+L5iKMhGWFPPkwVqlEyPObi&#10;gNjzO7flizCw+rDLx3qjsXPqyN2YLcH5ImtpvvrK7+fumywmbtXBwR89U+bGnmPfMabqpfJeXx3H&#10;Vc7dRvSYG4noPOMh3uhH571wwrejGxZrK/1uWBl0oRc966yi0NcryYy5oHNFxryx946j9d1t39hO&#10;H5txt48mX2aJKfjrH7jwvL5XSvctG71exsrag5d6unXjnyMO4P8Cgrfxa+wcOYOxm20aiE6AjI7R&#10;Sf1muYsS1vq13/rz2ICmQI/0sdW7OmaKhrdr4vWVMjA+m/ylD7lph97IGD/AXXu3Lxf32INPPCvp&#10;K6fJmnmdT9ijXVt98dnzA7o+4xxfuOKsc0Rk473tRF84SyNfXcKejus7eNYKq3fQ6pd9wrB+4IPQ&#10;NN90dNzvpXV85VdG9cxmS9bBz3be9Z2fOvkmdT8Fn419VXTaFX5BvPNZ/tc25doXsGnbMavEbPqb&#10;ayde25aJN21NL+vWOe8Ms+wxu8mV78DGivy2nTK8Qd/EcDatyHxrg77tmXHbxfO5gHDHAx5RoT5A&#10;f/lJxQFl/lovl2M+oyPd9bm5oXl+YoaeniLdPrEXuvlWfwDlSPDJ78WGXSMox994g/fVRqHBofFj&#10;Pz46M4Df6WUOh4vGOLdA9117T7tMDRWwsCbk16ffYdR2SAesE/wph7s+cwy2XZTvZ8Kk0fLuJ7/B&#10;mRjSDivrsG7CZ4APhRIe2m/feKLu0iky5VeOdPWAB0bq8JGf+S8Gq6vdzfU4jVJ6m+DOlemw/CEY&#10;+xaecsi1ed/9nVc6wV/9ltem9FFXHE460Fh7HBeHe2+URa1+z1hqnAS3rzYP75W9ffQ3v8lNlMag&#10;/El/sp5Im3rjC/uoow2tV0FQIuPMu21iPg9S/tcOeOQ4NmbtcTPni3x6BqklS0vewvpij99KF2fl&#10;vcbZ+tfle3zE72HT1WHT7aNxSGNvx386g8qQPzZfZcksjrK3wBNwC3A9lVqfcPQqEITWqc+HvH5S&#10;/jnj2Nbhc93QEF17jEZ50ie85ZfFeDTBixhffm/x2b2VZ52886PV9Vm353/q1qbGWI67Rgjd7uNs&#10;/ZN+6bbOcftj0ie8PHrWxCepbD8NDfoFN7d+zkXJ9+/dXLXxy4eLIQM/c2F+Y/P2bcrOENt9Fljh&#10;BeD0TEn9Q1Z/QqwYL8eTU3TR08/fa2h5xsPC4RvtK2L3HtTdOk5+j592D5Mvv9m9ryj+JXN0xeTL&#10;GEHG7B+E7sjHoTeExT+/zc82GU86Rztf+sk4nnkyP6EFfccVeux4as/zLJGDc9qmKV93AKo9bPhC&#10;f0wDu08WVzTfXnD61NIZ18zVC/VwgqLj4cXnpc8vvpVhPJygOOjL6tLLPFwbwvey5cKK/Zlb1ibF&#10;8l8JzKxhTOfLf+ukiZR+s8MaonxPbLBz3pxqTJ/1V2bylIV3FxUlPXPZ5NWlNqF7gtdRyp62Dub9&#10;XZ1z6HXSYI+HBrHCVlW/fI2ex1H4Z4WSNxBmLsmHnc8x5IVNo+AwS97fwrVuftg/gmNz7MHnKbs+&#10;E0JeP5662Zfhs+jylHP0XDm/lpLffr0IEeeGHPw4cdcvWy2NxTn3MTcGxTiX/kscGrHX9VzOfX/+&#10;mZ144Vkzysax8tdQW1tz1+EHvImXfdvHlDWfsvbVkFRnFYH6P0q92RdG2fLb8W3aq4Slf9K1IF/L&#10;f/WU7ppvyxa3/FIvRSec5H/O2wA/vv+m48mzTpfY5W3XpId2+T1TY1G4ld/uc+KlbGF1nTXtyN46&#10;afH1abzOGieF/qMbv027WWMnV5RptyeXnK+EpHIx3EXZolBiFucvFduOioYAG9QGVfjr+DVgeUmV&#10;7WcM/rJRFp/S/T8BtOVNWRlYHtLa0ULlJb30WVxU1av0w4O+JoHSROTasU/czWIruMFbeRe/EFmU&#10;e3XD1vVksg1cYXlKaO6gQQM6oB4/VZeMsktbJSC98hO86pVBef0HrXZHh6UvP+Rpi4Vt020X5S2r&#10;zXnEPydm9XXK9x3/cOCbPJwAvobKPZPq11/PHdCvcfaYLLzWtso+wR+B44+2nthYqldpbKTH2kkv&#10;F5jwdTJbn5BxoPLSL9iDZnw2NkGp/vXbu97hpM3c3eFkFW+vWwLoyusFzfYTGALt1vvy/zHEMXu3&#10;HAV4fTylv/69NqzeMDe/+o0qdJnP3qG5uCuz9TrWAXwWNv9M4bNhNgu3z4xfVtbQh+fhtbo5bM88&#10;sQbfwtSgJu5+/tnmavpV4ron2I2TxO7dlJF7P2FAzs0bc+POjdxXqARn9ZLCp38nytMWu1igXbCx&#10;LRQ3+CvjFPZEoBNlCtTpi/y+F49rVxZCn7+eJ8ZtKCwPsnezoBeaQoeXcYBO7lB0QRg/uAb0vfjr&#10;orBXfA6v0TEmdabxJLByd5A9gW34A3r97NVv+UtUvPuUjSyyntDxCG7+ZtKIgNCtD7+OXU/wNCS5&#10;Fi8WW3S1eeICL92mn6bP5+Abry6LDTbB+ol8OBEVmH75Ia8YWSATPNP+VtsupBYRTm2ctoXPf2zf&#10;/kBH/ty7t9ae1ymcp7zX9S627m8t4Qmksm2vZMjku9Fh2mXmzbqyuCU8X08Zy0MV85918rMAmJiE&#10;Sx9PzYkNdZ5C9ZT573737bvv87Skp+r71GZ4/fxzfPDQORXx+sSYmIi04b9tXLvESrWpPV7LHsty&#10;IvgyDooR/bqxh6409xceYsC4Ctau9WEL88WGeeX1/SokZWv7PAG2J2Qblxvf2uCcgBzdRxZ54mHw&#10;G2tpn10sXgvO2j8xQ9+494A2tPGU113+8mNiPH0V/fe/vPuf//Ef55V8nrwIzadv2wZu5Mg2Yum1&#10;07YrHEBmHNrF+RRMxfqDrs/4gaPuh7Q1aP1lz+3Py8ZTtwv+6hB6/XPWN/cYiwZvd37+aAPUBfDg&#10;1aDIWnzjlviCux+02mdiPhvMef2wzcmdH9YGOqMx5gF0gF780DRRsxeA1bXNZALq8Vxw/EueyLbh&#10;JKY7/2dzZH4HOFiH/+KTvbCy93jT+uGLyN3aST+eG3scjQ+Of6pPCl/JHarn9z0/PUvlyd+Nmqm7&#10;43XUv/vva1rH9PE6VuOBcYHvC3H1+rc3FuV4dE878v8D6oPjKzjmJDjj7zlBGj2H95zMn1iNPDSg&#10;/GMP3Os4fMyVl+zgQrdhS1fl32R9PLoKi+mLN8+5+eE+HllMIMZGw4yFuYlKDFtLZE5afo5d8Jwx&#10;hG0zVrgAyi82h1+/znbXCWSyRaxHUnU1pqsHvdHr2Da+4oM5D4Czfijy+Zqy8d3OtcPfWDPljsn2&#10;WTvkt18tX7Ztey/+0kgXxr/TLngbr6Uzr83aCv6e560cKRtvHSamlvf6aXWgF9xN5X0yNRX2eOkV&#10;wn0ex4M53li9L6otLvylWbpNEaoDyvbT4/JNLGe8gLM6F/nQrO5uVFWPXtlcMJ850xgpzrQd+xsP&#10;YiLtDqJd0+p06PcJjxCdNdO0zeq69uDx1LmM8tXzy+ihT1pblS68kymKG8AAXY2X3ZCLvWJ7Y2xt&#10;xgusbfDRV9+sC3adkwIekyQG3CA59okHFzjp4bxLygf4f/Hhi5Sj4RnnI/YVW3zq0Jhr6IxPYy5+&#10;Ao2XlO0FXmN+8XLDEJq2ReJ42vLEUfg/fag9nMvZkDHP0Hf9TAU7Xd0cru2zvrGO9UYV7QyXnfqL&#10;+YY/wK4j5Om5Nws73gu+blxkEyADxMqe68iPz/V7OBOTLYtPxiY+3/EnuZSD9TMceePYj1nj07M+&#10;i6wff/wh9s6TJ/jzIbvk581L39cf8L0BhJ/wGp63LPI8YUyv1scP1tPGdCAmV+6Ou4urDg3QVh8T&#10;N0C9cZgu5HNqY+Dg8zVQr81+k1dgovEBePqbg5DnD6ysjfEW5utJ2425xvXNj33/lnbe9fvSSfEU&#10;A/oSvRxX71x08eSwva9dh/PJXjCik/GcDwp0zueET+w+uWxej37RU9mxsbVoMs5YP3VvIhuPH7LX&#10;8pu86ee3WWu2D+YGgvUdPVccub15Lj5c/yVSq8r6cRS7/Vb/RXDTrfwXKTuvtngDd3llpmpfa9+L&#10;ndpV/7C+/Pa334Zy/Ly6/fjjPe+Pf4wRo//0jRG2OjuyjkrvmorH94w/sV4MRfbyaxq514MJDxrZ&#10;1WVu3r4ryZzzh8Rg8rt+VY7mROZN8C9y+sbSrMxIL9UJh9rWOScDaG+409DonJNAiuz/VWgfDPG2&#10;Ve3LMQ2M2bUpacvJicz+HV9aR7Qu+mgDF3nQ9BMeLVOe8XNlVOe05+JVe7yfcHi8Ki3NhXZoVreV&#10;tXzZIF4cs3O8KtqmHJ3134Knp7quyhi3PMsLAll8/QB1+l/5OwdSvzjBJyc7Lg+Kl1ncfskT8AUH&#10;aDJHoyvv+Ojr3ECaSaPia4BKH1+h2Z/4UgLQT1qk5nvs4huIuG0Hh19/c8blMOvF/5SRDdpnku+f&#10;NGPMF3BwJUvHVeOuzG3HJnXr08ofNd/9kj2KBXLA8pHXfz2QZV8WfI59xpHXsH17ZIwf5LvOTRv5&#10;reOeK9Kj4/ncaLbtF6Gdx42dtHCD4AWpW9ulLspXTtrghS4v8IZ6fGGvUNuevpH5L6iltXboQdCH&#10;dxxTn9345YTgAXu47d2GTb3yp/+Wf+M/lS/0hR97d+7yMIf5001eePjb8eEhuvbvsf1FQlem8czf&#10;+mnxnikZ9UvagU9cB+jFUO0U/878pV9N+0PGv7hPRsnXfjwOZERPTnzgOz7GaOwfpGtdHF1B1z0d&#10;v0avntuIMTJTHu2K1zY/otbv9W9r54vP/K+u9lvZYb62h4a318Mr9PvDxgz3C1KlrB+24EjXfwY/&#10;ZQ1SIASgd7W22VmvbP5OZ19IpLM9bg9Mfi9Ijv7nfENtbToyeOSh57Y9Lk+AY900MXTa5bDQXw1V&#10;c/0pVIeftt9zK3y7Do9uz/UR3O6nEfZqKJh13PpsztOgdf6MzIXV+bp+cPxH9jPWjIELvSHZzTm5&#10;OE4HeG2eoDz9AX/4i9mtG522vDGWmFh/r4yX6fgZD/2JKujnA3PW0DwrHht7yyBE1q2fPnmDQjCi&#10;8mUrnPChwwe/G7NMlTMEQTtF8hY4FAAEwO0JUXDgOi5OgntplJlYPb3hdUQYbN0OuJWZxs6PEE8n&#10;C44T0u1QTlg8PdZXHInQ8DRQzd24TKZLYj2TNTk5bEd9nqBYrBep2ssOzTns8Q9eQxsYW4LjkfQe&#10;Nyl/dD2hixz58dE0jrsz1xYnBILdCVd9mEZx3LyJ7PgM5/JMHV/2pOIMDsoXnxwXUNoh9qSJTSlX&#10;57MDenWofY2S8icHDphO2OzQRi4Il0mDZ2DeiXb5ofP3PoNV8ck9NI49wl8Zl5z4GE0DNk8A9Dcu&#10;ohMIjjYFc4LsVcBDv/7SxjprNxvStuIT9MTuxCF5BgSD6gXH9vUHO7pAPngWAGTocHjXvugpvjpp&#10;Raa7p+klJshY38FtGxkcQrOwdqeaaResr5UDF+u0M1i/omUTncTQ9sPGeOz21CRYe9CVJvjLg04G&#10;BrbuxUgnfisfbzT9nDaLBbNhwZbw3BMk+deATt9eGF4G0+G7+jdGxO9pc1HFXvjY+nylreIj9sXh&#10;1fF9fuPEHZCf/pFXIaeeDi442dRlG3q2GRccSzEzkCkXS9/mNzx+yFOwP/00beYkGRh/bHaIgRmv&#10;XBBz131OpG3iXTocPUNjbBLPjb/gwHOBRLnWG/1ssLgoZFGXp1sT3+6iE4nj2zMox05PaHYDJfRs&#10;4Z8PWTy6WISeb/ejT2mLxiLc0Li4MguIOdF49juvJnXCsrALkgiqnpxNXzoAtPSjQyef0Fbf+GNh&#10;F1OdRBubE6Pq4b6IkcixEFbOzy5E09XmxJ//9Md3f/jjH+q/7VsbO9qj/KWhn409OpngZm7ZvkLu&#10;73/3+ys28JhxIP5JPJgr3EGZ4vq3eoYHPvm/+KFbULex9MKegzC00xfwMIkqox//rG4z1s8EPraN&#10;jKVf+XxdvWPv6gFHLEvNV6/LHXceS4yQq7/ReXjNq5+p+/3332XtPHPhb7LR+cc//jFt8eO7v//t&#10;79mYS4ymL7St07fWv/xn00rcievvvvs+nKJb2OhXexJdneiRNnWDRjKNTeX0Rm+s9BQL/cSuFJBl&#10;YctHW6Yc3dq66b4CZzasZ4wcHvp7dOw4oH3H91ecQwpMvZi6x7qpmW/4cwEouhxfXzac+UMsfch4&#10;+01OhvWpntSEHE93HH+V16g7efwlfcVv7f3HX/7aGzf+8IfEZnzQfhu/8H2SPnX58b0N15/ffZf5&#10;hQ+tW6QbP7OgE1e5CJY+40IrvRpX6aPy8Ld8/cWH/Gsc0/dyWJntFw/D6e5OUPjGGingL4Af3vRR&#10;97MxN7bS05rNPLcXn/+R/u3Yxjh8PIyBZMDBq746MnLYDWfjI9/OnD6x3Fe+X2V5oou/E0ujhzHa&#10;hnt8lbFdbNjc/rfI/SGbguR6kul9fM5PPTnLyWNjPHX8YZxb+9pfzvEm6wepNURPoJKf/lHS8Wds&#10;k7lONKYqp5fmJJ1FvTf92wSeuUIM9yQhvtK+h1vYzDy7m5DXWjIIbpJ5G6a96GhtIMa8jmtsnNjc&#10;vrPtsTEyvpwxddpbnPhMXFWeNsuHH8WZecG6RwxYe8Pn+28//q7o6sVY11UaONAbTZKuT5XO/HXW&#10;KPGR9vjUp0xHBzqunuj4Xez40NW8TScAT3tHQPFmLJtxc/n8NhvI+Iih5cN+fMXSboR3vErZ8vV0&#10;Lx47DqPZD9r9bGyuvNF51l2Nr+ML9W+dzBkDADqf5MLbR+n4Ai3dyfzhh1lJqHPxUZvN2Dg+3YvY&#10;pa7+Y8fwcHHylgMH/uJKO77UPmPxjJnBqu3Dgx/ucdzvS69f/U4aHMCWwT/9Lzx3TOPHfXJ6/YsH&#10;/PXr+PGWu7pM+VwgIgcvgPYpW1n7U/yL97Td+MicJI7Zip/1hrUcELM/dMwxJ84FnFacr44/6ceN&#10;48heuVpu5qPI47fIJBf0+PglBC2TGvfIz9fYffqfPrH09LGO4SdzvvUkvsr1P2PvrEejS24x3/bU&#10;RmzSH+Htq9T0F/T8zH6y4MKji3ONnbNc/IU3Pp/xpsrzdf4Am9F23Z7jPo1It4z7xjEXpNDz066V&#10;0NBhb/5ZH7CTvBvSLlmL+LCb67jLWAPwNNZqZ/OG8QEv49VXoeFDcbO6wbEWhdMYNIecG9AmPu71&#10;xbxZYs493RhgTf47F0PDE+j3y2d8OTGlrraevtM4S7xVr8gDZMJx8Vm7kL3nosZy/Gpb+9n0CXz4&#10;vLGU80Wv39v4xXs+xv0ZK/gaXz41NytPbeVvm5KhraNR40m/0J/FODBeiTPzdNs4PMgZmqKcdplY&#10;IMsNqVvfNj42wybP59bX+jZr0LSnmNhy9I7ZJ4aVg7ZZjvHA24eujtWB6mcD9UDP1+JHuK07MbL0&#10;2+/rk4yNG0OOff705z+VE9/zBVn5aqqerjNeZx2TNh8bVvrMw47K/9ihPfb4GctkAG2Fp6f3PIFH&#10;ZJhX5uJUjxSLiw8fjQvTr9Fbg0YR2dpTf0W3nGQ33mbOt7k6a1B49C5e/ao/kzQXSNovGydhwZfh&#10;Re+d++TRZ+oaGDOKRz9rFPVorR/F5rTvxD4iPLruSftcY1h0+S5v1NE37ANmoRees9/zQ377ORUn&#10;VhMP4U2OsSAMJk3eGDM/b5M+xYf5m3MYUik6SnctHEejj8oBNk27DZ6yG9b/HTc7Z08cwEBH3eOG&#10;EtU/chozCOIPDxe5L9/n2DkI8OStGOGTBaRgZTuu3xInW7Z88UTbseUQLs7KkzpP+Gew493KpQI+&#10;/cgz9JTFsc33i6+juvavvyNrf/LlRhr66pqxZ/mqr+2x/wmdz1N2rXnS59EuXDod/ZT/mHGkF+SS&#10;5xs6ep01uso9MpZ2eW2989TPmT8nZmZe75hyfHpLv9slAmsLXvZ+qjd54vPIy1Fj0TxT2Q/fbX+h&#10;wz4gRFy4lsfPOdcUN2LXfG4OnBv3nCtog5GF3viqv+rPwJiiHPAHfSo/9WPjrXuR8kXXicXkDu3W&#10;fcw5sbI+lRxeHQvS5sYv5fuGly1HXlsyBpC7fb06qAiQtT5wfqjffp29wF2jRErHYni7fyUP6Np1&#10;5vH1rlW37xcndZ8S93QC/ArIaH+KzJ8+z/rF3PcE8d45uG5eY+K70C6wBdClPg4/Y65ya5Hanbjs&#10;fmJvzNr2sA5Ne8HhKOolZQ+wlpl02ojefNIxNjiz1pn5cdqL7w7NmfvbfocnEea0BXp9CL+RcehC&#10;vzTaIp4f9OCunU8d8WT+S12fei95yoJsHnCeam+EHHOSjzlC/cbHUOm+0Sfx0PoUzrrmljfnGMad&#10;WU90fyE2bLvhQ07/kgK8rAP6cyMp01bk6ucewLHHo79ZRycyG5viKVzffQwtP7B5oeuBX7L/Io6P&#10;jMtXQZI/4Xq3T8rE2uXr0mZbje6Y57M8luemW77ylc/n7B9cx8rr1tiYeImMro1PPb2fYDxofBzb&#10;+ORle8wDHObe7nmE2E8O8PkCPejn3OXrrAXlVz9x+zymG5mFjleU9e9rbFq+u977+9//Vr9ZVzz9&#10;wG9dv0aXZznZM8fP/No54TDdWIqzLxrjszEED7gfP04s3zbMw4HimDx7Y3TTt9EaT9DhQa4yFukf&#10;Yu6ef1/aRxdjiv0O8YmnfgGWj1gnky50nnTiC70I/THj2IKS1+CaFv22HdrH04borT3jx13U3grW&#10;iTGwTolhGmehA33u2lHnM42chs1fB/Y2AOffNGhX+eWDJ3qL2dahi0wgaDvAnWN4L7ldXNoJ1c/C&#10;MzrFHsBQnWAniKUI6mUOuq1/rd+a/OzkywPu3i1tw4WuM0iPlnX4aQwyQE8Kku5xC/PVE0300RXf&#10;rZf67ER76Xf4bf3iLz8pLb4IBQYdnk8ane+twIGz+iz+4u0xWc0fnRy/BgOpO3zW6XhShb920hT8&#10;JjoX85c3PH7dY3yv/EOespYrw/hA/XXueuuErsMcOnyhOi7eg6b6xSdSdzPSUb7xrOzwSMZ/j6+y&#10;FZ609C9VetROlu9Hl5vv8nwi4/WvoDhv4LEdXDqGlfi0+oA++aK8+cV+sGbD7yd8pa1/Qy59FLNv&#10;6E2nsynlpN7A2A2bTMI2k+b9+oPbeBAT+di08OQAWdte8hTC+4dcPO5Tijkm0x2R5PLt3mwgtsAv&#10;/eGN8OKT4C+/0XXavIj5Yq/6WdAZlEc39eoAur5zP/nihq/FK9kmjJ0oTfy7+Gb79mmM/MH3ZxHi&#10;tatdzNTe9JOMCzWoEvlhhAcrxbOIuhQapYq5E/nXX2UTOX8mLPour11glVb5K0Bzmu6qYWMY1NYt&#10;1P5s01YzqY1+xjVt7Ldp2/9SPPQTE0R+TsPW/hzQTX0/SpNXtuNqdY/QtkNo8Sd7J82hHfPgTtzN&#10;b6RN3cQrE1L9nwa8Vja6jWfplmP2a/mRPT55ClW+sPnlgbd1u1SsK9/P0jjuiScfhpWJnq+9DtrG&#10;rk3IafMZv4Z+YlceVLd0hV2UPXUtTvB+dkKZP+B1OzZfCexFo8R7+39iki4bMJMfGnQr75l/lk35&#10;nOBsXgq0L1wfsjz1t3ruSchg3t9P3p9zotCFLf0CNoIGcqwsx+Wf+Si3qbfoIEz5QYPaE9O0id+7&#10;+yH+dVLz9Z/F/TxZt31TvHdszE1TNqiU03ntwH91dII7a5dpZ/HdcePgr61Lg05c8LH0ucmunei5&#10;wNS9mLf0Ujw3Nb7pux9COP6dhbBR36KfPDKKc9qCXMDGP/zhD837mjXXxJtjtCurOqf9VncqqG88&#10;BRevzrHBUW4h3Q1wttbeSY0YXYMGB14Gy8iYkwBjycpLY8WA6HTG7eKOUr4LyBeGbgouHqk0awG9&#10;YFObFzfoI7PWJGPksDsxYO186G788f/KGF+OjMU9Q3xJ5sRi/I332KOtjH9zUsR35jhrrcZS5NoU&#10;7Ulv/TzSycSjsumaYu3gONoW/+vMKde8qa8HD5KYFgNPvfHqPLLqh58yG1gA7uiQ+eHMwXQF7Da2&#10;d4P/6E+j1W/1Il9Z/puWOF/KQNfPk40uLqJNrJKzusIb9Dk5c0w+WieueFWfxB54yqLutNGkeO64&#10;szqgmXK5yU9O/m4jZWjEizFJG/788/jjyStUMMti+JLp0Nfk17bZPJoG8CpqdHjtZ/09+DftPoWt&#10;PK4onW/HQzu6TpvPeLbjG7zRZfptX8GZkuEz8+K+zn/WGWfMCsL6kgyyVi8cR65zoTk3gGv8H5yp&#10;3zx8UPuOzsYPNM8LMPrP0uw5x65N5uRf+4zd8KYfjb2OO78JiAfQk7HmV/0xVlR3+G0JDA/Qj05T&#10;N3iQOsaHD50A38Lz9Ob4gS3bjsZkH5jpkwH8wK6PepAvPMCMSbNJ9i6vclteYq7658kk/WVllejx&#10;tfwVsdENtMoWX1ywTfsqm/zI8UYPoNwFx803k6/6gq/ycaMakMdj174dxz7aXzgxc+oXF97y6fyq&#10;DdL3v4lM+qK37t4baekC+Kf2JFW2NxhPw514Cp66q21PnyqDrTMjnPa5ys/xtun7n8ZfYsiTTsq1&#10;O97dmAvh9I/hkNaOYP8njoPn/Gd1H3vHR+v/3HrUG/Tw/io2VVbDc+zD+fbTbFTtbyfqG3jrL+lx&#10;8c1p38gXydqjfDvHTpvitdrypb40bT96hWF50kPMqYO3eqF92uMYz7a9Ngz9Qs8bslFYHR/lW49u&#10;56q2a86Vqm9k4tfN9vYrejiXmr52ySM3tj1lljcbjpAd89jy40//aHuockHmt1lrA6rVh7FzYX2y&#10;++mNubMWgcONXkO+UJ2sGaLo9IHpH+JTnU+Bbvmwl5bF37qI3/44NGzTb6evrCz0P+WGuqfdxY+v&#10;jH94+Ekmb9Sid/HYyNCA2CA7taPbufikHMycFLzwW73V0RWMLHwzms1wVnvSQPmPbJ+s6X7Jh/87&#10;r8X/fbKJ344/Vp8yzZfynntsQVLnL93MPz7quY64b6zf4+WD5EXWGg7P0Xx0XgTy1yb58U7sD4L2&#10;Ab2BJXk8XGz85ae5OYUP0O4FmvFpSV58iQVgjl1fLgKT8CX7WVddUjZ0J26W6FX6pNsq9Atb3zI/&#10;B3TkLYY+BuA9JW39E19+I/6pd8fyw+Oz+LeOOfwqVz6fPU9Vhh7MU4vjyz5lLDbt86TeheDt80V+&#10;4+uFzvqnZousGSn0p8TK0qX8CS+O6Jh+4G1R6IHvS//kV39OoH8sTX3iE56jkvar9jo273qI+H0v&#10;LGT8vjwYInT8gMEr2HZru6w+Sbd80TsP0SVjxOezHtg66fq6cno8cb041iug42T4d17a8SZ2ivfq&#10;8JaSoaPaNT4FXxR99Sk+77lGWf/qF772zOjeblL74seMKfp8zmw7ntF97NB/jVnuZ8+65ZyTkArg&#10;jL9GJ4hX/yzvUWXX/2VUuhkHyyPzsHgxX4CO5Q2qyZP9Asr3nGelomNnXLwxt+uEFzTnAK/X7akK&#10;bW+KqN13e1XvhwJot11LJ/5LO720fmNPGDZ/tNI/7cOAvTDYg3xdvrkL0jZzAxMe7Ol6LQ2m3Vwc&#10;BqtHWurFsVclD9x2OBYn/jv+Hpte84CnnRtfxpW1PelXGf977cY6hd2MDOiTUWx0fME35Q8or/D8&#10;GP7gkL/w06KvXk/EnTd2nsB9NBhmaHy2jVb3LScv0ZwJbkaq5o9ANlAdTdc3NtBDkB5+ME6S+pd7&#10;GS+raeT8GC9y7UWvvvT3s0svgc5Ton4fQJiSU/Eg0Ib66Rp+2zryoP7xT39qH6aDPtW9vMynxQ1h&#10;1+g9772luDGq66NV5iHzdXb3xfHzJmPHhdCS1+sUefuKG2C+zmv52QUXNK1rZz4aX067Map798X8&#10;9S99Y/ktPl+vU7a9cSB2cVue9mxsi9kDcNq/TtHS8HX7VgpiwjBL8mEZLgPps0wA4T8Ca20Z7QDX&#10;QEgn2LsbDJgc8SELJ3Xo6PJsfmUL8Blu4U6uDrtOtqheULd6Lb3j1aMn+qdxnGS5sIy3V+AsBL2w&#10;qYNdYF2RG92Wv/rND80waHDxQnAF4NhgsZqgtwF1Jhb1t87hFTvxqS0PXblj8fCw6Cyv8HnKqr5h&#10;UPqk7dxHD3UvgKCHLct/cZbHLta3vApSKABnbdn6F3zIKN7UluzQTklUSCxcPjzIXSxkVSMogUlB&#10;+7EZrs0LG4MWb3uHXBFfyRtiHbI5Ckcgs4V6fE+XlE2HmMmOPmKmdqQO6UV/2Eiqcyrnjo5zXNwU&#10;omsyC54Lf+kWTwWFHlDdHj4S9x1Uw5Ces+F2OivqB+7m6b55rOXZumXPNtr8k0Z+fb31DxVfZJ/1&#10;8v1oueRB+20X7NxC78C2QXTaAZW8Dsxp0w6qaV93HmtjT1Fpb7Ay4H/w5F3qnQB+9RjkF49r3EHT&#10;E4ioo11NEPwgbm0ekqk/wf0qm+KlDe8nD5W7CGispF7foovxaNpo/EuviZrIi24/Hz8s3/deEYFf&#10;xi7jl/Ggi5DQFT8bOrtodcMDeb2rKroDG6cfwxNbNuyksDLX77vw2vGvxOiHSQ/5wR8cuvAN6KTD&#10;xsguTny7saN++oe2YLOSiTHptM+kc5xJxJ1ENttyMYvP9WXAB9rvU06MPnQht+Oh2MF7bZ50bSvx&#10;+Vqc+p1f8scmoG5s4q+Jx8G/edNhdJ6yxTvsT93QHxaH92JMig5vKs9nbFn94pHWL9XgZtEVP/8a&#10;PHWRh7vxOxd48pRmLuaCsX9kdrywmDv28/fieQX0H/P0tY2j777PyRlXVWEaDvAhfuajbxKD6UBX&#10;u65t2x+8vSBNGBbiJ22ahf/axF87fxKzsbq2k3b75+380wev5yJ1NhjEEL+0T0UPix7j5MJTxlPm&#10;6OGkL/4Lr/Xx4FD+xEycNDE/YwdbToglI960Lf3ZmI3AXPz9Lq/b/mt+C/gff/5jnsx0kdoTTLcM&#10;PjKG6Bccr45PbQQPHiFZv2edgvE8hWEczAVrNuZvN3mf9vGB+voieU8Pd/NRP9NQp88e0y6dRtqX&#10;33jzjTmYXjPe1gOVT04vqsUONtmwN37BBd5QAvDZsVB+bOS7qbt0pH8+jb/UGi8K4rELWmu6GTfM&#10;CWS1/aUp50xj+twBnKPQLVSmE4qA36/21pLG8SIkHcumAGZ/mzh4za/TVCffk5NBvb67yI99gJ21&#10;P8Qdw3thT5/nz7R9fPp8BTqa5bmbQfsKp/UnPfa3ZNoudDrjs3mofSxyP37gx5lLrT/Lm87n43j6&#10;6dGV5cd4ei9cckO3N+C5aUD558hwAYdOeG2fa+yFB31mk33GD+VO6OnIB/mqj8hCvx94PuLeBQ58&#10;f8nm0+qCtnk6pN2p+9R5dVe28Sq/J1Pk9MQo9Iwe3cfm5UNHfd6TVXSZC2bmx/XNjJH1Q+qXzljr&#10;0zk1MuXhPD/0W3zp9OPpXzuOWfOIDf5DOzqjRDtzJ9opP/44tsAZeZM6Tm6SN77hgk03r3g+N+3o&#10;Hb/XZu04em+b4AFn8MbOzfMduvbX0r+btwkEX9m0VVUJ35GJlg5JLiCD3aBxknT90MJ8rcy1CV5x&#10;w2j7vDq+j/dKFq0rB+3Sj/zxb9d8J06X7ypWXnYWA5WVMRiwSV31PTbc3izK9bVyVzY9xcDYNj6Y&#10;GwonlsWWtfJc2N8YGSGr39h9BNeu++KvuaR9q/MF/sdHR6Nbn9ufqpZ3bU7789vl39TXpxlft42G&#10;ZukGd3l7yqL86qMv+4m6xSVDq/sJI7abk37IPDv8Q5vjzW+qH5rzhEv1DY51/q67fwrPBfxnLR8/&#10;tP/P8fLKyvw6R1idjPfVv0jLKf4iN3DhPWJKHD2hvuP7xMqsMxLPD//xbxiV5Pb1+PEZ9/To8aOv&#10;r/zGuNgNn2mrifH179BaT80NKYRpR7hrX/sNPY4cfdRF4a0ng3wbZUfd6qzePOx8hT5g+vroUL/H&#10;3zEyH71jcEJWfDyNM6DtGV/RoXMlstOhlnflqadPzj2ebQlHOdtm8xKxsWdkHdG1Y7QglUaj69av&#10;zeYJaxdPvntbjgseeLvxzZtJQOeOzIU/Z0wHnqzwxyfbHvSyiQjYxbcbJyurKbv2w77wWCiP6KKd&#10;Ov8kBvepm8WRLr/Jjx4uTClHS8996rfr0yBOG2hb69XgZs1hDv2UN2v9GtBn41j77fiivcHaJx9u&#10;KfA/8+V1Lh4Z+OiX5LJr4jc8ujSO/zEIBK02dM2XgxMWU0mCceBF6WnTsLKm2jVX05zXzEXE27+H&#10;0YtEbIkNMO1y0tpD37G1aXSCyR4pfE/8uggWxJb3AmfyyqvrdYGDhBvYCqwXxnf0fIxFrb2/yFzY&#10;fHV4xM/WP9OXPiThS6g9T9tqy9jtLSUbb9LFbWOFleP6mX7ql32Od/1Ih4sHmnPcstBIn3qq1ycv&#10;O1PfC6opA69ltvBXvvYC9gt9xeKBZ//bsmfac9Eot+eu/a3a6MNWYD6/1qLsOOUd7fj0zCNbPjah&#10;TV0MFVdmYDA4cx42IhaPj4tSnPXLRXNif/w4eqkTpfi0J0VYvXxXl+E+UYynv9IdWZO/Y9IYoM9X&#10;z9OtruMgr43DZI4/nRu6W3a+4KHb8yDFt+xbePHOeMKQy8/BdwEUeDJacxr32kbsfOhpngLqVj98&#10;hp+4mnL2z9hV9NbLmdOnLfBwHjhxiVf/kv4SHdArg1OFkjzbCS86qJ/02IkmBpSuez7D6xRMm6E9&#10;bbM24FfFzr7ps/yZrw5hXt+UaOSnBS4bh1UDpRjo8z/5M2/3YJScivM9/pl9nLV3bIx94cG/C1u/&#10;timv/yGydGU2zRcWRz77n7xGx3nDBT5Pmy9Gw/UaS27+kZVx80nzgnd0aVzrV+bLAN21Ez2bf/pC&#10;3fmsXuV/cMvgja+VvymUO594PG2rfOc9NlTG0f/S++izPi4fIbZGY3LBib0cG/+GZubl7SfWMO0n&#10;wVHfuD+D0POceO2+WJ9MxUaMes05Mu4UGpX3+pM8W6zHps+ePajoZ+dooesiyP9JaCgdXLz55amz&#10;+Rf7LTMeW+8BeXEHoeuEF3KnzYv4T774aoB/Z//R8bK6+yV/11NHl2LFd08LNKegZMfwlRYntPVU&#10;xlsex8p4nQc/xlkNmgp4BtmdvxxTk+uR0Tvfu3jEi2ukyvYEo4jkHP4X4SNT/NDY0HT3LtgGGcND&#10;fow9KhdHI6iHmyis7F5YysmvzcP7J9aLfn0tTwuJJ9z+uEuLGxl1f/Hnzli4vUiTutXJsUYViBY4&#10;NiLVwfXBK2ZeLewktzJf1N+Dj6BfWhqhLw8Nm/xOYOqeeDlQ9AKW9kpjURdnE1flV4LwLdC3yr5g&#10;E7yXx28d1VvB0xYLvSs79l6dOrFEf/rQXd4F132lGf95xcjCUy6agfFpfbglfNmNcHF4b6Tj3xOf&#10;+FRn6CZU+Ii91aEn/AbW/o+M5X3L3OZ7KXv9v/irt/RZ9sw3blPPnNVj6Z54z7z6F7oYgF7FMRw0&#10;/jbf9By3MF+v+W75pk85W4ZnT9hSYOCDY0IE8pUb2WKLXZw55bNAmj7rdQtecZh++tGFj/Sp03+7&#10;uM8mg7uAP57Xr24dPnhKwU/kp6+Jt7W1fkybSvXDwf2yP5SBLzz9iYMcigv5oT8nFce/K5uN7Ttn&#10;8339uDpUJh4hqD/EdnjQ54LwMEaBY07z479mR/dWPuhyTM+5u3gXoLWgRDNmnBPr+CcKtHw3WWrn&#10;uO/hm9GzuKtzyGbxecuu/zPGxbTS2kB3ocOFHJ9/+01+C9XrdPNxPBvedLnH2bGVAqMzf+84jj8f&#10;1r+Xz9OHI3P0HlzX1bTPwvp/j6fN3ak/F1C3fNPX+FsuPe6qDk8Zo/dgTmxM/i1eW4ZmdRnsOVYO&#10;xwcvH/nZXFO+2Df98OFHfWXGNuEjxt7baPj88TwF/LuMm3/rXf55gV4Y8JM7/pMcfWaDJ/02c21P&#10;WhtR0clfxl2/YSaOvomjxajNZE1IrifugePOdRgnrun/a+NQCdA8DcvxLlSe8QF3y5/8xv7Y+myI&#10;4saoA8t/U8WDPuP8i/bMOP9zbM1UUb2nrx5GWNL1yOI6YPH3Pq+p8yrE//jLX9795S9/6F2gNs6s&#10;d/hjZdNz5nf9fuZxPLDcE+Ofc3ch/yqrG4OHbm+g2/kR3UJ7TXD2N7rw7tz56C+v3FyeSy9dHV2A&#10;bvyFwMVdfDYen75ykdFmOl3JUycmvKKUvuUXHttez/HTSeDMvXsRf2Llcf7SkaDj7uE1i33rgcwP&#10;+ZRv+Juf5eeTGw2P3562iZ1g1ade77mwNm8q5D/lN7jmomwO/gmYGbp0zliVFixmc9tv08XmjvIZ&#10;59onY8vrWF0RnTtycOmCK/zwr4jK2D4l+tLfU9Z+ksOlcyOC13DboPbacX7LoyZJraeyBneDB9gA&#10;nqMpCo52XF6VXxkzZzYOEtNRqzjaEMBfGik6sf8s46PGyPXE4dgn7kPdjZNd+wy/sr79RWhg/Ef5&#10;8eXKaGW+9oRv4+7nPO1IbtQpLZ2XZuaZW/8tJ0NdRrMLt75I0fqHHDjsVIbvkzd9lh9d4pbG6N6Y&#10;s/Ubt4trvBj5kyof+ulT2yfQw3NDDhz5KbvnQMfknqoX9WMPWmP4y3OKe+y9fUzGyBm5ZVb+9Nu4&#10;nH4YqcXlD7rjf5/Mjj1Pu0f3WxbeT3vYvH53QxN70CtbO9CICjrWKAWB6pxYmbH43kBQ1zkvT5VO&#10;O+bJyfIcPZY3XmRdPCN8ZUorL7ysf9emfQL6Oq+hUwDufvRL+EuvfviNvyJFQfq/G0fm3Flf6c+Y&#10;pO5z6rQ9PReWd/mkHmzZpnODxtjwOTuq5ESr4u5adHWS4gWksp6wVN4255cU0mHbqDe4qM/olFZK&#10;22e8zkVftn7KHfN7U8n6d2weH4cs6xSvtb/1Jpu8iaH4K3yqU/X50kZr6q8PTvU0/uGRiy5ofzhP&#10;KKnbuaNxGjz17OEP+pLT8fPogI8L8GPvrNE0E4Wn7e9+tO2Cx15klUcPOt+n/T5kwoIrPrU1XwH8&#10;FqorffO3PxGgDOC5+ipzQVLZ6w8Z6sWpG6E2RvccYHi5Qc34fuI6IszJdDUuuYiOz9g6+qCr7kem&#10;4zAoTfPn+AuclI8NY4c8k4w96zukO24ooyupYGjHfvrtTfKrO3wyoc+NtdNeq7s1xLWOCD/467Pl&#10;P/qMPIy23ly6m35k7E1PY0ONuPRj1JaLL/LZgFfMuQBOarvXtfg9p84UW7l6amhWt6bhU35EnjEY&#10;7Wu4y+LbrEtjaqFjUNYGW7/8I+mytXW1YWJ7cTbuMbrKhu3QEpIQ/pzz+WtPIGX4+bsgJqE3FgP5&#10;zq2NOTfU7SsPz9zb689zk2THqyF7Uweu2DhfeZVlPjm+lMDb9Zf4D9Wif5F6yw/AZ+di/da5N14/&#10;al8MH1CZj+Nmg0xK65J38y0qxwuv+SjXH6xns6fLIfm643Lxl8em6Ar1/R68nT5plt+mKOT7Ofk6&#10;L/k9P0P/5IFmofblQP1rW1N4tcnirazKOH6xt7Dl2qxjdngqA8YP2T4AcWjU6Usw9rfHi/zGlz2K&#10;J/84PFizvwu9cULukXexYFM+YgGI5y9wUt7xFp5PMedrtD8x/uA98tg080HIqtJ7b/Hoxr54EIsz&#10;fplvXzCmCyJw+v2ei0zhfG+fNCa+tP9gHdqtg7/2DfuRsa+ALl5wOn8ybtS/9nqfsuUbE7Gbf3im&#10;Oh8aY9z1e73nWgCalT/0vu3v/FvTrVs967/w/5S+s3WN2ah9+QclYx7+L7Pzha7zdnCgDf3oioc/&#10;56e1Ie0Bv09sY5s/c4W1BliZ/NNYaXRGdOL0CU912LI398Khpt+PhbPHa+8cb1Td8pSvbHmw/jgH&#10;OZ4+1OPrK3o642z7lOiqoUDtT6qtCseHT17kiE97IPPASvzF3lvNm+cz93CC/q6fZQQMBrk34uig&#10;f5zYjDwya28Q/e1PPK3NW0efjufRrfbcbIc+x8vr6WNoK5dvtM/yvvCOHsU94wOc/AeiH9nG9KS7&#10;3lRzAd2fhqbixfHxOZTn9aPX9Oznf3Ljxa4Z4HS/I4XGhY5Ph3DtCEZKppG2rLLoe5obibq98Dv2&#10;3Q1rHPNGmhd6HzlXEqZdx1yypoauC9+fNwj1ODxfykkfO/5d/Gf6T2UfxP7E1JNIPnKAuLJ/LMa/&#10;+uq+jsVmOOZm/uer9dOm6GcMfwSswlfQGAg/uBPH42BjDf3xWzsmxQ/+kd9X098y4OzNL0Qt7Yqd&#10;eVu7zAD/gXFDNEG3+SU2QWwZZQnu5wysP/zgNwTjqJQb7Jzw9AQrJ3/wDIJSIF2FlmcKgjPG+i0g&#10;rxtUZ8HtYl0nOl05ZQvLZ4tmYRsHng2ILhSDrJOBxevB+VqddmG/+uwir2gI6Z70kh8fpBukeiau&#10;PUGGT1efETh+Gjr5cuxXWR6+d+nk6LV2XDIP0ur4LIe/tlzMH0wv3DecEMoH5hvZ0PAHeCHjDVTm&#10;LKyejl/od/zYNk1+eYrBfrIo3gvGTuK+Pk9sLt//P9PRS5vdcY9/N2A72RxpR+cXso+x4uzziXP6&#10;v/TBC4rr4IU/lCKqn0/stOh25vroYnAy267D79GHDd4N24kLF8LB8tn0sKnfN/9W2ng+FWjHzjue&#10;98RK3eq0fOLZltFA/co2Jvg9yVBkrPj7i0UWdwCpC01+x/T/5e1ceOzIkSutKlVJrVb3GPYuDCzs&#10;///XFlgYnm63Rm9V7fnOiUPyXpWkaQ/gqLo3M8l4MxhkMh/XEyb863jNiX5l0cfp/0ws0v9YoE3M&#10;ZqGT2EqsVYdbXl8y8ddE2Jg032kP8NMXozsD97Jp7PEAOPtWemgvnvolLzk3kQ+lPxclRIN+nkBq&#10;kns/C/WOKcUVv9/AkIMtX44rJegU6+ymnBCRdyQX3tilnmP+4L57/87+ZSGgkx7LwGeSj55huNvU&#10;dsBevDpgwKuAjzyBYUGLBQbJje9TTt9lYOU30LKYeflWBHiVHxP4CVHJimXUNScgs2NI7bZ8Tb6w&#10;eWtV7dgGE7zyvKh1derwwVM41TELBLhix5Cc62MmTx1rak/llOd1/7F2Yyc42NmyyuDidvn1BAIc&#10;mqC+8YRBbdhY94mj9OKE1q+C1u/ZsTh7owVGbNQo7v7UeIfev+s+uqRvwT/jduV78o6TdUMGT/8C&#10;1fO8Q9cV/42v8qpeJwvqfII7Mtfd2gcSOHyAbqs7W14Bl/nFZUwV36+pgRa7e5KhY0zm05jTrkFd&#10;0xfcbt891xPAb3wh+LVevf369c8jPyc9tGtOzombjG9dvPAEnK6qv/MVlbQB/iZmiHn28xu7mcvU&#10;1uYqfnOrv1HeE0VowMN2PsRP6U7/tN44muNxGsqNV8SKX/k8i79Mb+HNQrqf5pJM+gT9H1ouGl/z&#10;rTwuWnQRlPzcsePEZ37pRXzxvQb4l8btgfPbIuzKX6cdlJBLRKWv1FUWdU8BGd0tcdXQIjcQFQVn&#10;/8ELX373mQV45T/msMwlvBDEk7AsOPOKejxoddT/pJNsqM6Irn5s+SOn6X+ACwjceEGOUtHMZ1vL&#10;lp9P4ElpeALmbZsiBz/449r9VbmU+IRGW2SIar3ulTbuApzHWNlTgJ56Yty667g69Jh6XgfN2Edc&#10;Aa1jH/xegGhdDHWl60/80uwtTomd4Nl29TX8Xl2S36EIYGNwoY0ObPskFPsFeNDXwjf79MszV/kC&#10;mAhO+fQ5nwOp3X7SDVHQN4+1P5LLwov2ji7IBTdzgPB46gJQ8atX9c326DP2b54wRoQOhz9tEb+h&#10;TyHj7LU+5LGMd5dyM05Ae61H5tSJ+/I+t/DpZ4+P0Se27zEo8dW58THPHZ8huwBP8xv+lJ/thwO8&#10;kC7VWt6LtuDWDvpA930zMrIaB+R15TLnrZk71BZ4FEwvPr0ASHlVHdWNyltTiFcWE9CFNwpw0NF0&#10;1AAAQABJREFU4Q16+o3pxIc8CB1t5DLVgxObiT/i1FWrHFzaAlvzURyKBzfZIg/fEofwOSE8hTjA&#10;MRefpaBLrJvyWC5OtN+hz6YBEX2Zj6i1lbqUH8dw6JmD288jg1xB2qIMWz/pxqiOl4NiPaGl3P1L&#10;+/ClPeAdvcRXunGM7yk7IbaoD3NOgM/0h37XUH7W8eQhdujXD3T4FnzKCtZlxn3LVNvii86Vo9fI&#10;xab5VC580Kvl5eutcPn5FAmVH9onOAy/9qGsi+z+3XrHii2P7ZXRuR/zuvyuamzDLr+NQ2M1rmA+&#10;5XkKbSaAnljIdvvA8qRTY6/uqRzwl73wkL9oV8oB9KQs+/KGePGHDxPbuRGHcvrO7YvoAx1l8CLW&#10;WVOgvzYeqAOwgTUn7ON8SxT2iuUhCXlq28+M69p/pXNW03gMUNsIkZ9aqR08+VvwfMf2ZI5OfHve&#10;J4TYqRhyPySe+cj2ubGS80PLnv5WnuAVPNeQjh63xp6b+k43ggFSHStsE3GS9kk8OO9tdS2P+i/0&#10;O/6mDc78WP1bhwxs8bHwz3Z1GW7eKoP+Fbgfy3bQsNmv9Mbv+tDOX8Q/r1LXTzt5lrqZoufJHxos&#10;jn4R3PO3CEZHdFasMR/R/u385t9Xik1BeKJb4pziR/m5udlzuvEVddYA3XG+gDZGH9szeYL95o8z&#10;x+G/PwvNPaZTnALcEA8gtzeYu+CpL/vsqYqUwQNu9unY2VyONNdPebksn6i8Yxk8sLv+xG7On22/&#10;/ILl5qVyg7Y8Lc2r1vEhc1SepoU3c2RfuICfztnKM4RmlN+UvtJr1R87tMOyERmMi9Dp436pCQPt&#10;gtwTMk9PHrJ/qITG/WFj+gbr8bHxytu40JB3piOm+cZPKYttqtA/PuCYV9fCJmwT73jiBOMJ4Vrv&#10;tGZ8DX7n/jllgm9ila4Gj/hm256xA52D5zfoyIa+VcAXNK2jchg6NcdMs8IP6Nbj/nFMPnE7K4bZ&#10;fzEXgIu/+kiMXzqap3QqXvX8rJ+Ew1HES2UVl7Z3cFMgGNW0xc+QJba6TyE+4VPwXFdxCm/WWr0V&#10;05Y/KmZPQL/Thtz8Lf0sqzLRhbib9Y9Dpu2j7flTeWwIz+pv9WSvwfJ2+1WXpYMKoKvfWo8EZS99&#10;pwGLj09O6AXsyrZ949TyjK7QJX7p87Fj/DXEjrfSVsjUyUIpSeH2PUeVyz7gtpn2Yd/nT0KyXoPc&#10;uQttRBG8vU7ug+AuxldjcKTs7/PNlbt09KBgyT5rqdexvhqT6HACPjvBdk0Bv5FM3wAab+o1WxZx&#10;PTAm+6jjt6I6x9qWL/5hv21WevJD3h7Cuo/ikXmz5yvx2brZS34iJwLO/8L5LB3J3/bwYV7QRgfm&#10;VqNPZXc9GF6acbKxbfgLHd1u4g+HDHnaG0Opw/zidX3WPJ74ihapWCqOHbw9gDkINjLO1kf1E9tR&#10;ffnNZSOn+E+IXUWex3nNaHSYdlgIP9iJvGk3/LMVclz/gDyvgIYJn4vJhCgxoEYUh23L2dKZEOpE&#10;JBomB6QetkBxfaCvyukxW+S2U9KO8PLEkpZUXWlOXl/pI1wmuT0Z3IuYu4lDvyVzvDrSSnT4Qjjj&#10;kxUUQ4ZcdHpOslewoXsXsaLnlmdcswIPBruOI+uDjd6/9FVp+xs3PTYy+PzhrGuw8ruwdN22prTd&#10;nvVXLEzS+uJTeCH+PBADfANwoub2HDvZ1+mY69iHL9uSs+Byo0l5fds7pCFIl3fTLNtDd+kHePqP&#10;rT7o3BMN181CBQORurY4p4NbKb5Ec2zMwwXzhcyejEV32kKVUWbFTm27pI2uy4+SVVvBo7x1TTqU&#10;w6tw7lNWmvZfbOe/5ScO+6VnW1mU/xkwnXTlycPyKz3H6GIl9N1JJuVeBFFdTvRVx8lUB7N0Ei1u&#10;TE7Q3S1MyL1AtnDSpsiy749+AP/qQtImF9Q+tuCfAK4HK9ptdK7PzVv4XcBzXtNgUP70P6AngpVD&#10;vU8OZAuxz8IDMYwPaGf4sPUJ+egukpUvxZBSL1zw2y++kAyCwOUe+PaxJ2ZdeBsbjItNfARM2rj4&#10;26cx+P2O3qlYOwbV+EPkDTQsBnkgXX7SggsXgbBD+jbWIKAMWSxMkINZAMeGyCYWsviIv9BL6y9u&#10;I/xW31qwvupTt53a/1EL0QVhy2d8B4pbHugBcIEECP+0CW3cz8ND64321Rd45YkM4hUIP/rPjqlT&#10;h9I0nqhr2UnffbalZ79ycwd6Yre5hnoAbzyfC0wKZJfhaxaq+C3g9+/eC0e/wacn6QGdR7utfKC8&#10;J9N0gYbcSz+JfOLBelAgYAGt/cg24zu1G3j8XnVfYctMjOvDxDz0tYVt7b7eh3/xT9vAr/28Ujb7&#10;HkDNa/Peebsy4HkCuPQ1gP3SwtOv6iNOWq4t5YAnoarKiZl2pg8ScPQF2uXtu3e+AMhFOmTw9DZ1&#10;5Cv6GLkjC1B2bvhOnNtG+uX4q/bj1/QRjY3KHZRbJ6sgHw997bBNopGg1e+YSzG2dcyrTVZAX/UD&#10;vJEPz8hP3FEGgMcC4JfarjJ48bMM5LFedDayvpLLY+ujbOfJLCB6JJ4iz8Xmv54oth9Szjf64MtQ&#10;pZz+rmjy4r07/uQ99N/+IMRp5+jfsWXXHxy1Cy1Qv7If3ME70FPHN5CKtDs5j7ZRv8Av0r3zA7QB&#10;/GRKWaKcdczYL8rgJPRGPmWKJ8du4tKvM/NdF4ljXimJrsSo862SaW6SIA7TVs7b6Mq/cGuvdkQX&#10;v/WEvHN2xjTwiKOf9IQebdG2LQ/cBg52Oj/wxB1CBM69IHhfRkmux7uRP1VLBvXx+fCcY3T3hach&#10;cBuJp3UwDhKwiRwd2S5RHX1ww/h3dDafgyd4uyy48AVqb/tJyhLX9AVOcDdt4hbZ3DGMz6iDBx/8&#10;CPgmsFlYSK6ozMhL7JOX016lP+VQBlyPP5UDD/b7BgxogfDevqlO1znCyPqqDdTvC3yxB/4srOH7&#10;ygOvelYm2+YU+HJcPOhDy0Wm3DTBnC96Jj/RFrE3+W/pCp9pJzG9kLtlY3P86vk+8wjpHX66QKkL&#10;sJYvJG9HFvXwILbZcoEI4JhY5uIpvuEJVtcf8q37kmMy4WB3bE9Jvl8ol97e6i0QesIHH3FBCn68&#10;mYGfMeoFWsoK3UdHfGG9tQ/ULi94ziJg66lDd3IiunN8XuCxguJRPZHj3yCVDPp05dIv20bYz40+&#10;QOgyz+QmRF4lTyF0+dR+4Sv+UZk3aWCD40FbAL3IQejdGzNql9uQthIOZXdjownrX21rs8v1tXWI&#10;rvjacsSLuhVTEATF5fin+rk8bjatNHDuLS0+xbfRX+M/b2WQD/AdF5vNGicJ0I/cDm4/rtBX9GH7&#10;PG/YkODqCK/KA78XuGJL+mHbBhkAtLLSdOwDlqn6z3PRkbL6DP6SSJFpyVGZ4/RmH+V49JdJ4JGD&#10;ekMEfJGRjxioT1NWXt6Zc27KaV/rN37btJJfXuhintEHHGjtb/RQPIZ/4pR96vEvbcC2tgVvfKED&#10;5HuuJD7Mc6qrfaBj+qFYeb6Dr9Nf1S904Ze65gfPE2ln5MoWt6/08pOejE9Hu7ndVQftZ71iGf4F&#10;2pfYZF4PT/y+EPCB6rVZbVn/QY/+Pk9VHAL4yfZP/iMu0I/y2EfuCO7Se2LS7WBZOw4YZwHau34i&#10;/bJPPmxZ28cLxadxpo5esxs/iZ9KrVPzlnVk8VV+ur2ZGzlwhfNzqSMb3Gs4dWkdqpzzMMov5wnF&#10;3Ntc4BIhbak/z2OIFd3Yhoy7qzdM2W/oM757oP0EaOg6xn3xIn8RI6fm2B7cKRUffK1WdbvCtrZe&#10;2CdZphs/9LkJzsd+BOVz4lXGWbb2JYN65o7E0Cf17+KjxRHKJqHulNHj4to+5vHCK7hMuQ+6k9Y5&#10;X0hsE4mSJx8iszqUx9+7JW8hr7x1sPIyPKgr1LZqGj19t/aF3fAqeN5w2EZ57KJT8oYJbs1O+3qt&#10;R23JmNN+fmG/5vvchE1fk8X6MIaKCfxRs07R7rl/+ouq8qSctRqOH3RROW+KEK/hQxvLvdaP2K+P&#10;zyfM8kbFiWXh3/BAAPlOF08W7/GHc/DhKewuoIP/BrflbF13tANlmfMrPzvvpI2anywfXW7ulKfz&#10;BpnQRJ7tJe/hOvrckzKhYG7AFpS0lwi2Bao8L/CDxzlT+UXvybfQjY3gwRg9e36aIjl+BKpWRbHL&#10;dYevOM58TDjwJH4nP8Wn+lY5Y0HzOzQ1Ez0K7Y/4/gJ8yPx353XqWdeIf9lPfi7dVzxUwfy1PgTf&#10;qUo5sGWl/eb2CvHU/at4qe+0jR8k3/M8bDe2xSz91fbczAMYX22N2TS58cdPrQOv4CrFUM+ZW776&#10;yLRX+iq+CkbrS186trWtOK27PqacsuroOac6KjHgtfbRGzwewhGir8lxbMA/8zlQza98i+p1jBnL&#10;oodkqJJy8kducM9YwHiATp77KE6SB6/iqoy1hR/tA9T2M4Yo4+cQL+zSsecVspef3XrBeDoAHkDf&#10;MAhXnLP/jW/Gc6Dy2UevxUPH2Y8c76sezuB9VP7uGBH/xLfht3MmfL8H0OpfsmYOwIEgPENZntU1&#10;c6XLPlh8Wy3/gdsyuKCrigTkNt5mMxNwihL5qmJQHWKKu19GHBfnpU6gC5TTYGxP3PI48VpP0Pgz&#10;CZJJPUAnvdPrf0nw4MYfl5MJ8KjzE3XcaMCxyJlAs/BxPt6NTmP5soeyJIM02pYTXv6GToC9Besu&#10;uejdxbKeiIHDpAQ4T66vEwW6ePIS9saP/Noa2yxLtd2CaFtMQcDsDjBF391Ae9JjHr6l41F+yrlm&#10;VDpoCrW1x9hJJ2m7yprcXSME6LwA4fhKARMdAB1uPDCkLaBHl8o0jjHRNTQcWr6JNy50toNygTv5&#10;oTS84evBlxMenck+avEe6ElL6UMWv9TX0PbJWhOZcJwimdhPDMLjjJvaslVhgTPxX9wszDTpLO6r&#10;bazXFLNvXYah+ePHo5wYvG5b6v052mZLutxDH3DbHvUdEwHk0d59pYl1EXn4p/04wTKeeHBBkHzD&#10;pJsnpz7oJLoToFslozbrzVywgg+/Qdhcw2SiTxT41aniw0UWfJ2Jhvyh2PqknHH6HT4F79se2kb9&#10;VwsEgO1QOfXoy8D98cMn8f/oRTlehev+TP30b3AzyG162t4yzEMLJ7IR4AnfzVv8xy9+RZdyHQDf&#10;XDzQwqfwAfxdGQxwEjntqa1k2LfQ6g9oWXnxO8qJx7SHkfRF3uNxGPAvAAEC2zAVRrEs5TWhs+CH&#10;/lp9s/+ZY9zqi7bhiZb8FrD8hc/oB+7j0bW881RmLiLBH3ngWi+QJq1hf8uwseOD+TZglp6xpbrX&#10;31MtGZc6bLxi4L/DhzY8deWFv2gHqWWd8W18eBljuBGayoBLfd1ytrYDZAEx2/6Pru1zlO+65KLQ&#10;QZVjeIHPDUOvXr3SReBXulD31gtVnNxx4ggOOvjPE4HQ2iaOJ67h6v4g/7p/jh/aR0xvnbQHjeRi&#10;AXfLAcTrmUdPu7tvRH1BAy7QutpC3NCvTzhPaCjvhOnEkQbr8HwCk5Nt/Ii7OfEjrmg/yohrwHVe&#10;fNABE3zh+MSFPKrF0viQi+nKD7q54Lfffnv2iy62//LLL6Z1DOOP8bV5D1/f5Ka6LJ4kNrIAYY+K&#10;//YBCuGPxH9w4cmn0HqOcT25lQsI8GdhprLBO2k55gOc/DhhLx4Xd7kAQRk2eRzRHAveQlp4pT9l&#10;mbfoFMyW4XgYWyoDHEW148f41qe5VzUal8nBtdaLEWor2ox4+SL+TGbJn8SEvBp7hGMY+2pnt3Zy&#10;MLxbe23H+LYyoUlkE1GS6TiJ76jDg5n8k6u3T8xefQ6o3OZwymhTypecBp/ufNIlBFAE2cbdagPZ&#10;nT4vvyj34m/GQPMRkvu+fEFepa52JV9Gl/DV9+BLY9FnfIaP23YhoWdsgjdQvWsTZcjxWMMFWPFo&#10;Gfv0kdKiV+tMo3ryKLQ9cXPOw+AB5Ni+ELb4YhtddnzTV4HS9gnaEiEbneKf4ArbPuvYkrrYXl/W&#10;dvorUBzGPNqe+uLAh9iFNvl8x8xJyz4QG7LPd3khA4gt3vMx5bWv+Y9j0HsyWjruUCdu+kRf66M/&#10;Nw6Ype3pCWVKIhf90QfIdrdPy+h/tbVlOa+ELjmM8tpz7tf2bmNyfJ94T1sRPxzXN/gcfrwWUcnc&#10;tpd/fBP9HWPEkdqiMsghWWBlfOECNG+cEpuJN48LxCt+Fh1gnrIlvHecV5/wbDxVNhcwM+8zk/k6&#10;efQmGvzlHCsdOKek7+BTXiHOlk/aLDmQ5FF7o58yhnBoX3nGC5H0XyDnXLlgzTF08a3s05/LYHgF&#10;4DH+42J9y/dBiB5qj8kPyMQm66MtPsEWFp+iE35DP7bxZ0VBV5xeZA//6Fg8M5gD6hlHZMmFD7Cb&#10;du2bSsp38XhiJzH9RMUUnTdgo+sJyMM/d1pors6UYfsXncPQd8gP9TH63PAItiA5Im168mS/OiGP&#10;n+KAd+Is+xwXKAfv/FBnH6m/IPOERStTwj9zmlUuZMrp08g2f1mQsSCvhCZ2DPgDXWiPKYseu5rz&#10;PAD+yS/ymVSqPOKe8bzngY5L+bCQPBK7W1bfOdbVl9nat/YL/U02MEeQDegDYEd5sY8c2yZlGNfh&#10;Sb8Dn3mut2KE/vVhedHG0FQmx7WHLefDOZZs5RH2oS0f9CFOn+v3X7F78RXenW56vnvBzbM8LX5Z&#10;bzrhOD9JRxtK4UB16DFbfA1Qx8+URI/ka3p1aVzuOVfmbMQ9N+NTXpxw2t/UrZw1gnzMDUHYpTY4&#10;acEHumWfNmCqQx8Bt+toYFLGTwoRe+5DaldyWejxf3Dg87UcYoh+gQN2PIHreY7aBf20kHNdDcoF&#10;BF9xK9nowhu5mGcwd7L+wj5tMrF48+ffABYdbe94GX+iEbTiZHT0Tx+jRGWSg9z9hpFLG02kL+Tq&#10;1M74Fzogf2QV96ltWmTXRJt9TD+x7ioyf/FM2xBbNECO6/9FL93BAwc6y9HWNPAafp6/CNd02sqx&#10;qklsw/N8AMTngvAyn8Spn9YVRcHU8POcoPxa+/W2F2hWjWh7HktZ51eZG+BoVEyfZn/ZxoGAOl6W&#10;UWAcxyaK6BvYlE9yKDdRs/ZlvYkHtXtx4OHYH5uJt8+f7cnI1ZV+YkQRUHHeQg94OzfNswYgIpf7&#10;y02nY4ZRAXyMM/vl4Up9xYLh2UJt+wYkbMNvGZeD4HgZ3PgpbbfIpeaJQ7nlihfTr1v33YW99R8f&#10;HjWuwz9ioC6NtvHBuX5wylrt6n6Mb0RhP6eNowvtEQedtMuPwu9YsdYlJBsdwOm1geZr5yLWmlnb&#10;kVxfLNbE0/3+iI30GfqNWEm+z5lVb6BQkHI9YEJ8gWeZrrJ46s82HLLl7+mRpg0VKg9veAk4PufN&#10;8ANDmYzZoPfKJx4PHbSWrUNyHPb4ld6U8wcfMfK4fbRx5bsSJgLs8Hbak31kGldMGA9W3sTm4W8i&#10;ffXcsnpCx5s2rN/kJu8PQfRO+21r6B/RAzR4dHzr+Dfk3lg/e2qXwre82Xq+E3cvW5b9+GfwKcOm&#10;E4yncm9nfiHm+s8NHYqchY6sfZRibIk+apv1Vo3ULR2Gw53fakJ7RR4XXRk3s36rnKY5QqE4HMOf&#10;t+u5ta4VmHrw8FUV9D5lklVg33Mtzc0A2+MyzdXUfg+POv/uGDN03Kjs9YaDT/ldbzs+UY5UNM6Y&#10;rj30Hx7EGLHEh5CkfaiLPlBFZ4/p4Couw02b74DnIK5n/F/iFkXmGfCO/1th1zoy0u41lXJ0kkus&#10;On3MsSQWmWvCCk+D84UL8JNYXE5FBHlCDBcBDIE2ME7rSf/t7X0mz9ORCdYoEF4Em+nMAZfAK/zA&#10;Y1LezmW+4sOxXyGqi7h/vPnDlNEhTj4DhHLU424f6J7fXdJzByQADbi1ITrpgnVXQIQTGUb318bd&#10;toNDQ7mhtf/5SEAQhSY8CBqD8EI3vqABpsVUFbmDA976yE+9wxQ+lAPVi30S0FMwqMJNbduVo8rO&#10;Fl0276d4nWXlV8blBU71Y4t/aA/87wWI6cCUE3yGKjm00MEPfCZ+17x7PNRm8VQZFfAq+ySKvTBC&#10;OU8TJo77lEFoKFugROIFIHjNrA79C9E1ianC4F3b2eoSYtGf3IJjXccn9q++lp+fpNq+TnXjWken&#10;c3QAbwA5y1cqo22o80BkjKe/VsKTQp3AIuN64IO3+R/y8Am/8QsgiwlP9Xmnp+d4fSh8vDCgV2kD&#10;5jEn4uQYnkAAuCCaRcA5idUTR1z83ReAWeTUk3mKmz716b4x+piJvqyH+iX+kLTVv56rrQvEAIvs&#10;LPZyISUXaaM/ddbRvHRCqmPuYoJfJmrJ4o4t6cMTbvyuUReSiGvKVCUa5T8mzXOx1wsRk69k7ehY&#10;rbLthMZHMDlBx+hG/4EXsXvxG4Q6LuDLW9lcXWpT69niOnj5N2HVFpX9nEGFp7N1AkKdLu3bBzwt&#10;xhMhfvWzFjDwBz70qzS0yGqfiyeTcr+hQX578+YtUaqJXuppH09ehc8+F5PZtk20LLVUpBy9+6E9&#10;cQnlBe7Ybz3lrWtZ8b61Ba9y3KZMgCwzsk9+J49T1ll+vd8TEU+G1T72t/ybgR9f8TsykYV8+DrW&#10;JuZ4xaoK+Vf/oH9pUqc2u+MJAn4gVZNC6qS19GbClBigLfnzK9a1WIlND6IFExldIKP9KGdyaQBP&#10;euSJEBZAJIcTgtHHONjBCedKjWmP05f1W048UTM40Nt3xIP0uNciMk9RoAcn6+URP+yxr/xST67L&#10;JJ9XjNe3vghnd8k+xWZODhXLso2/QnhNCWrpkzJO1PGR2mPa6q9//e3Zr7/8+uyXv7x1nuB+OG58&#10;uBN/2in6iMLHkcuJsvuCOH3+kvyGbOcP2Vw6aGsvZaeNlDseaVO15QIaW0BuJQ/6hhmVQVv67pdH&#10;aU8ZvHr67du8nv9nvd6aV1UbH3mM5aMb80T4tY5tP6pQvEVPZOjQtoGP7rgcL1M+3g4ffKu8kqcj&#10;sTu2Z7FDjBQbtAOvQvOYpCMW/SXKvJClLEgzeZzzMZWUz5b9hrT9IiW8BYc6EATWDRr+rVfyIfqD&#10;l/7KHnYQGxvKb5eIn3QHsADIiUJkylPZcQ08wR/bfSGJ/ZST3/EPTc/MRoie6FtVfbk90NH2Dq8x&#10;Cr38GR3qE2ylnFfvsfUC8OhAbALmqzaP/ZwM5QTf8yRwYSJwvcQ+cvVIYHnDNzzIdeSd0IMDL9pU&#10;yBwaiG1fGFZdrFDx2IdpjqPBFaF5QC7TrasvwAjxxLMu8lfjHT349GY1yjPXIPfyMxR73hKd0TU5&#10;kj6Wc6jMP2p/ZJwLuNsm8hGAH0Ibk0sT+eQ2Lkxenr+YcL6wP6/YSoH9Kn/F92l7Fugo5zwLfgVi&#10;tfa3jGPsAh+43hYPPvgYfSMzbUmO5pgxga3P7eb8JOPcasHFm35uWfoi1smb5z0/fcW8dUU/xhnp&#10;bj9LvlrK+z4WD8Y37F8fxxjZRXGkP/JFbkxjvhZadC29eUsO7UIM0L8B+5SgGgCfmyC9hbNo2IcX&#10;wJbdcwHS5fRJ/UlD47x999Y4vPpZDCbHZDxm7OdGZi4S8wdgA7IAulYvciGP+TLbtGvmAxxjQ+Ob&#10;9qVP0DZ8uMGy0OhovqW8fgkONtPH9oUa56CRC070yCIJuPkNrfQtdMiNEfgmfnqh+aJppp0iJ7kA&#10;f6iyRd7Cs/ZT4HmMcE497aOJT19Qgo+AcnwPT2TCGp2+AkSOM9o/q2+3lUfbPN5J/uSDe62H4Ffi&#10;kPzpi+Azf7GdE0OWL12sE4oM2D70xU6V/6SflwDAK9QGDEhfZxubwKGvlU9/I5hyymi7I4wpnvLM&#10;VdDLtBNj1NMncmNZ8iJlxBTxZp6qV8d0HKffZXxgn/wIDn7M+ChLsG0+xCLncB6urV/ykn0lGfgS&#10;28G33Ik18iJtx9tIkEPuiZzEv/07tjBlu/XFEu2ITfp29OEmN+Yz9KP29eZB7K4/kM0Y5xt6pQtx&#10;xblJz0/BO6H2tYw2q07hqRrll5/u9VNItGPf5qF1BucS+Z+26kVbt/kwc/+cfIMPtm/Uz+UH/AG4&#10;HL2kL7kMYAGXnzvBXp8nyL/AqZ/tl+3PlYg/fnzPTMs46m3BFU/rLD73z5WfmJfrD391Qdjto0at&#10;bsNgbaAHfAMoOzpeMaI2Yq6HneRFFknvkYFdwtOh9oNDNnWj8i2a+DZbRDD/lBvtg+gCX+JBlQ4H&#10;Kr8NfUKTuPE5qogih9jIDXf2nfTpPBz/1+4X8mHesoTPZryQXdTzob2Mq/MfnUWpzaULsvRn3a08&#10;6m896ztMoOUMip/i7Hps33RBvPxurFBa+m5dJvm+oUHC0KdzF/r7wkORkXOWsY8uaGidwAGXY/kI&#10;XrdaRwDPdMOnx2z56RmP2Yz7cg580Jk3TxG/5I/CSdf9J/N7CbSFNwB+4al92zHnqOUNfu3DrkU3&#10;9sDx/Yf3bkvWeNz+sjexTS1z7K1/ZOBnBZOHJc2h9FNaumI1dsf/eJC3TYGfN7wwrsGNbfzLPgAO&#10;4J97IrboPAKKqeM8wjAb9t2nNA/fegaF72XjFLFOdqc3NvI2rb7xg3zq9QHlGM9Pxbu2rfgxPe1J&#10;n5j+gAX4bmKe/Mf6W8DKH/uxl5xBPOAz1qLIFf4dcjDFyz81h536KSj7lWL9JVdx7oHH6HuTSXgQ&#10;5QDW7gD0zxir/fFxfUsskwPRvU8E+/oItonW+VR65iZM7MFGzS+JPR48go58rr/Nm6bKtYyFK8ra&#10;4D4hn/NKXjGjxnz1Zd7WReVZ06GU/oao9MkLWUilcsD7sNUfukEDsPWftuhLnZwSvNYHVVXoFGCs&#10;aTveMw+YfozfPJe7li2y6nPxhhfKq6towEn8Mu5EN2KmANse9+1FphcPAPpepPeYO/ZRV5u7j6kF&#10;+EJr/WWPsHN8pVttsN9gAP9h5DoYCawHcTt6EQnWW7jGGxojDz7lkN/fg6MPeZo2GcAbQM8Jptjy&#10;ifV4K/Lx6lcwRb5JwXwyZ6AfJQ7IQcnd6EKetR3ab94Ar2PiJf/oRr0fJDraAzzsuoApAJ8bqoDb&#10;Lzk38xtWVG9/LP+lDvzCkd5atLbgQQ82++dHB8Zrv8POz8rHAD7kOiW0HLlE7YD9XHQdtUH9JoQ2&#10;csOjxo+MkW/7VGQ9VUZ86DvqGbX4ySPOB4NfGVZCOYU2SXxpXu/k6QSWRRAScoVAwMlET9rQpScX&#10;yzFiZsOlDnQ4yg5UMPLHCYgToI7r6HRaGlKPcCvBQleZPM0LPh3zw8N7XyjAkUzOwQGcfKDWMRNI&#10;JgLYAX8WKqmnjskDJ7iciDFhp6yDBe4jicLXdzvORNiLGE5qkqPOja6xe3cu+PQCJTJxKDhAcHUw&#10;BegCLoHDYMUJoeUqKeb1QqJVY3owED3+gz+Ni23SArYua9tQr/8pBz/7fCPW/teOQ2R8gXroEn11&#10;wqQBCx/3FWbQ4psvOrECJwNMBlfqKKtfKx98LvBSjo8vFrY1cBePYONCg08aJRMb4e/Jv3yHLn3V&#10;EmVMJJgwITMJIvLRQ4XedNe+1CSE3y8E8HFP3KDFBwBbec0Lao4B6Y7jftKTckB0pR03fxJ8gXro&#10;ilfbDnTzoy14rRZ3gJfXkjfMThomSgBl8XESB3yo4wn7xkTl42/AdmpBGJsLSbgJCPA68FaX4vHb&#10;OgXLZRI2fCnHdmzsiSNlDOQLVwrD37aJF1uOO2DQj7i4iI6cxFEOP064qQP3pZ7w54LtDU8CC5f2&#10;sRxihP6ui+eNKeSymEB/hg/0LA7Ag+NeDO5CQBa5Mrn2XejCealX4wY/CxPkNQCfPehCGti2Qbxp&#10;EPrbv/zzPxsnMvQ7RFKRfYAtOrAQQBtwMgcCC4w8zfBF+r7W04HkEJ4mZgsNtrCgjm95Cto5Z9qD&#10;CSQXlBP/EiLc9+/1+5v6LZOXL35yuRdMVMXk/70upLt/iR/9Cxn8hoonYKLF79hP/yJ3c0HYeU26&#10;cncxd+Y5U9heWoDcA536s3g+zG9CYa8HHeHxZ5Atr1/97Ek+T6gx8IHDlgGIv07gHDfYpQ98sUvq&#10;ira/URiexFh/N8U+l47Qgo/eL/UB0gaJ/fYvqXMB0HVizn4+yXPQAOh7AqIkbBWxwHmrldbGxQv9&#10;zhi0+Jo6LzAKO3xCZ32HA23FMfTY3jr0rw1stz6MXeGTckzPhXDae+Pm5gJeQUK7MhFhsdkLWvIh&#10;Lv7119fPfv+v3xQzijedKPh1zeL1nKfC5atPev0cpko7xxx3AEen+Jcxi9dIA8SFt9IVffgjTpFL&#10;/3HsySc9eeNEjP7TE/ReCCSvpL0yPuATZNauyp/1bvk4TznGf1m0Rj660bb4hP7DQhXApBR/rIWz&#10;6VfUuV/hmAF4M/YkbhOX8ObiMXpwDqND6btzOfmUV6ewOIY/33788uz//r//8A0R//5vd8/+9V//&#10;t3RiURseLGAm5nkSGRvwYuzlDD92uBF0xO/69SIwOcT4xIZtjQ6OIfGhDKAdmEOhN34lP+IbjuFB&#10;zgM3Plccy9986mdyNKe45DGMrSxy9k///C+6CPzWcsDndakF+ONPch78LF+8iPfOmSjjzQnI9oKj&#10;YuLjw36qmNj4/F7+VB+sPs5pH/4muXrzg5zFhWh8xkmweSvGjDsXX9DHuU76KXGoLhpaPy3GrxMg&#10;6eLxHLRBAsd6o5/KuGMVnwHEM/JoA/RffOXvTO6ZS+jmHvkE3QDzm3yS+GeBpvlK7SsmLa8OJjRt&#10;9tp/xM1+ITbhq6/Qq/yO8YY4lqzf9TvUv//Xm2f/x791fRffC6e/vZNXOMsvtjG+y9gefekrP73a&#10;J3Lo9eLFztPIxgcA/Yw3YhBfAOX44Gtb0Dk5kZzkthcNr9tqrHR8e6+xqfPz+p4YhC9yfv31V/dR&#10;4ow2ARg3uSAB3c0NYzL5I+0KjRdf3GZ6Af57bEnuxdZAchPzq3P+BZ7bEOUF8CVG2SYGMt6Ex46j&#10;HiMXH4FLP+Xz8mVimzLyJLzcniJiy3HH1cxD4k98Szk2pw0mDkYvysgtbOFd36BL+GLDo34K4LVl&#10;IId8BMAbnO5TVwgeR9EVvjxFTTuiT3UM/s2zd7qACTk6AJGd8YCfV3BemfLKBG/JHB/EP+FBfWPu&#10;hfIXAqLXLDSoGZlvyCOWV77EGe1J/IBPeT/aMU/aGMAu5j/8XAI4yHtUewGLBjy1Z3Xtlnb1jQq6&#10;+Gy9lLeRCfT8l/NQ5tOeE6pcFri+PHygr4xVmTcjFz+Awz7w/v07b3sM//58hyvmi/rOpaAnDrnJ&#10;El25aMU4x7nSnS6YMTZybsS8khvxyJ8+71Ks99yJ8zrmjPKGP/i6UB1tO2bRFlPNht8KQx/6sDyY&#10;+CT+3S5H/Aln+Uc6A9DZ1tnaF/IjdgCVXbwvmhf7QonwyQnktg/SO7qTK17aVuho48ytc14A78a0&#10;mfM1dnghWTRA+wu+UVZSHuOnLzTOyb5ffv3FFwEf9WQWFyPJa/ganxOP739/Lx3SvtA7P6gNPRZJ&#10;2C2LuIpF5iI4kfO9Lp42lqDDXmzoeIZOxA5l+Ab3kPuaj5FJ38O+llH/6VNyFPTcHPlcN96S0/sk&#10;l88PxJe51Tutn9D3iWN0qB/qe3nXevk8QviJO/hnzkvOIP8A1AHkD4AY5MMY2zZ1fEpn8jqA/chl&#10;67Ff/mY/7ZaYoF+h15mnsRMdKY/Phka80ndbrvNr3YDwAd3UVpmrRTbnmm8/vPX6QOdkyI38xClj&#10;c/VBX/RmDFOx25R4JybZJl7S7tZN7U4bsTbEG6uICwA7GCOJaW4A6PoKehMX8Maufhg/UR+AL3jY&#10;jP7wJAYoV3JzfAVPstXG+Lbg9tWFHOQHh77JK8wz52PssP1Hn+Bp5ZbTX7rmkZyW2OAVyZ57yEb6&#10;Q+c/lYHu1k8F6Muntr3SzQ+sHz4+EI+JSc6NPn3cvGibmJ9v4t0L4jrkSS+fM4EhQcjyE0w6djxK&#10;Z/DJzkDOW727dOLmZcB6e/zmIPjkCucZ/CuoHWvOpjLqwZZWIsOHHKhtpTf49bdKrVN8LCTlBIB8&#10;RYynj7hIdJOTxJX4O+cV2IM28KmvkeNyCPlQ5w964S9kMfdVm+kvOYY+Kp8rXwCUt1+6wF/SE//b&#10;KLFVGXqWPyiOP3Yk1zK1a3wd0/+BjAvkZ8ZV4sYsrP9LnUuRiz4rR2EH64jE6j3riVofoq/zJgou&#10;JBM3lkH8K46IO/oYdM2p7C99J6bRA7mmxReyB3xoAconbQ2v+FMHlm9+2ofO+JLLHn7N+l38zdzk&#10;RjmMNx1yrhGZJpGu8TNHzrcTH4wj0QseiYlb9WXGDGzh5gIeIuBNb873yisAuJ/mYo3zGvzcNzI3&#10;yLkU537p7yY6vyQKaV4fki+cH8SjUJ24ObjwgTVY6KRT8qLGYp3foSt93/ld+YU4ik9pc2JAvvO3&#10;e4npaTtscLvJTtx7Y1xCqfgmu/gKXnIb8ZCf0Io/iug8SpzLP30A7IbfMxDUruL6/NONmfxHfQE9&#10;yNWo33MXcTAP2pCbGR3bImifgtY85A+3OAoTX4rj1KWN2W9+po6PbZuc/Vk0TK/QwblEazjmO7yY&#10;V9EG+Lw6OwfoGHmMK6xl/Kz1O47xtTbTbjp2G3K+k/ED2SckHwVPjXgRH9T51dHaFlhPIIdUB+st&#10;ps6P6Cz5KOC2Vbnn99RLT59zyK/uM/I3OLQCKv08N8hVzmmD+Um3bwF8iBH0ZdyBf89z4EPMci0i&#10;9sg/Yw/+9vipOuZ6QH1sJ45A2zL71Jce3oXmZW6gUMvE70o2Po+RvOda21HPnbZnm/buWAUv8564&#10;Q37aJhKc/6Sv6ewx4dt76aeM745NdVznF/GTiMSUdliHB/A1a7l3WhsoOC7VbuRGxhqAHIOszFey&#10;b/1WfFlhxYvqhO/zf81ReEMmttAOAPNO5qc+b1F+cxtJFy74GpAhGsZ/6ogR+gtyaVMgcuUP2xv9&#10;rOzUgYP/fY1E+tH26J55MmujtLNiGznkQLHt3AIZyGIN0L6dG0fwA799jGwA33ossa5YHOiT1LWX&#10;UmjCS6KlB14nT7cMXSkDL2O+YlZ/vUbWOfCHT7pGQux4rFSMi8zrSqjEjZCyA93p23coUEep2oDA&#10;ZcAYk+Mk6PgTbnuycM3DjvbFKSbFChwJAxKcNbTGdMBQaI4TcHBCxGQraCmLcyRdetY5LRODbY/2&#10;zQdngitWDg7FUGnj1OiFJPMBX0CAi0X2p/PXLylNo3W/ndkJuTxER3kGugQ4E2XzQSd9lo5iFC2j&#10;pzsTd3dgE3+nbeCKtn499aptQogNbjDx1N8lhCdl1YMBnH1oW96ty10qu1WN3u5w6hy1uTinPud+&#10;eQ0by7FsBSRwdmCOy6/6pIzvAPWmJ6oF5z72olfKvfGX23R82dIlpwWzvdb9qtryvkULLh31RxB3&#10;x9/ghh9tE0oSG0+pVQ7bxknLfiTj76ofgdjsz8TN92jrH/Rgn+QpC0zShEyfp5zJKvmGBQm2XChg&#10;IKXNeWLxy9xZc3s7/U78cgIRfsoSy9+JEw0a4gHgD8oK9YsXwrFHfwyGDHJMKjipcBJV+9gG6V89&#10;4cGJF3cPwscDjHiwBRz35Cd9uk9T2WfC4+5i6LLYpAnU5NiHT7JAfuDkPtM9nfBrwSd0O06bR5DF&#10;iTzHPZFlscUXeJnYSR8u1AJcyGGw7qtWGLCwF3qJW3gMdrcMpPpj0e/mlgUnszAevH1SycRGJxoe&#10;oIQAL9rzvNghBOvuXC8Z6MPH/prtcxaQxL75QSSQWRY7F7mvioCC0oJMDL2rNmvfSHuD3ldA4W94&#10;FWjbTLppMzSQ7sI5P+C2Tdmn7gSOwyO6VFe3+dyBm3jfVI2BlpSmvGtXt8VjCw4mjOlnlcue4v2T&#10;boCwbz05kJXiwUTgNSdm2mcRhUkWfvQkQBMG+OAfLmSywGJQ2alT9WVB0Pii9w0MvRuZgUKA/+i3&#10;/AH1oPOT5BOXC8YwFUdn67H5VL4nokPUfeRwIZ5t2iWTLMencPeJSmIAXtAy+SqP8I+esM9xYmLE&#10;fbVhcbS5ppXI90mkGouJ+lstpP/t7btnf+M3gdU/+d3rnqzk5pBMJP2ksfuF+qq2eIsTo+215Jb6&#10;PjaMXy2z3hWFjs94B5cTFsej9p2bhMNvLNpOlXGy6gmt9DZvtRl6+JXu004cU1cdiCUvLIiWMvo3&#10;MopDGTkNcI7XftuIM5rPukBuWeIJnP2BfW6+y0kDOjGGxC++WCqSkCXXph2iO28fcNwJYbdo8fEP&#10;+4kV+xc8FeLB2oY+sdfZgUPbgr65iE2gxs+UAdDy5oTso/9eQLHdqgMHm8jBwJDO/oW2LisOdPWr&#10;y8hhWoDseHL6ES4cexFJdHjNT/csb8TW8wTbtgrP9ms+gf+x0+ON9gvkeQA8TkAaZ9DTLq4TPjF2&#10;5zuQ5duJm9rKFv0yztJvJ6aoEF8Avn51+soaotEfcXqvuns9YQOPQu1nC7/P+p1d90Pxg2VQ0T00&#10;1ld6AdDw1IRtn2PKRxWXU3d+qIcHUNmtR/fwii1GQvcpT118WBqZtfiUZy7ORH90AbeyEF0+4R/6&#10;s4z8hy+gASqf7df012NgFmjptyzS1Vb4wA85vSDEPnIYD5HZevpk9vFVdUifgab6nDpXV2Kp9BLm&#10;eEI2AD6f4rp+yqgnTvj2/tiO/sU3/bQFZS0HVWwW+KLEUV9+4E/TW48SSKvszga86uqKhEvRnZN7&#10;sHWI3pR7XiU9paB1ZJx2Dh8iFRv65H/92T7q+ZEwTpsgQE9w+ZBjeyNlF9ghQDaY6OWFC7Vr26Nt&#10;iS7YB3A+xT9Qm7nh7DwOLjwbQ2ml2m7kEJgH+hlGRmV16/wkBMao6HnZxqZXQ3kroehLLsIOxi1u&#10;+GQx1P1knEl9AZ6ZF6XEejpGcj7hxWrFmXPJ9BH2kXdD7qPv8Sc+lPOklW9IVztSRm7F1wBtRZll&#10;6Jgt84PWr3L4iRe28BuitFPbxWWS6d/i03kSepQOn4HL1v6ozyxz5zF0AYcP/RvebWcuFhRQ7QSh&#10;G9LPkhvhwRyy44QXu8TP/lKukKTRJ1sYJI/gC3Sa2JIdxCjQPhkewiPvCLc6g5O8p7Khpw0AfGE8&#10;lS/6KQMVv9AHhGg88CnjPLRQHrT9Bz3Bx1O+jXMu6HDRmHHfF2HEFNnQoDc3LiIff3K8F4hVrljg&#10;/Ak/ggPwhN+tLnD2QiBtAQJ0vO6VBca7eUqMp5xYeGFO/Tg5WMgq23GFHgA3ZnKTIhfHTvAcQfwr&#10;Hznd9/nd1NGOQOfO5VFc5FSWfS8x0Du/yJ95DbZiU3FcHqZF3dGR9mEO0WPq87ELbBftSx+ifTif&#10;FvKzh3v6mvqGeIF/6mIZUpZtF8ltB34iRrzhC5j+qWKfk68xcNuWm0ri09LY3pBLTkr9PXZRWJu6&#10;TdxNrpt4oR/YpuFRW+BZOhkhlWW/FT9ktV2P06ujdu2e6lHI8WkN+ULhZHCdYik5hjzK3Lw6B+fy&#10;mws0O36wGxvONlh2HISrXmXYxnSauTkQfJUpNujzjUn32SCM/rSdvAIO20ULksZV+UcYGgNY30Cn&#10;lPe7TcX5HXDqyT7UbIsHjlm4TH19zgEoJM7sU7bQIsxb6SX/+ffSyQ1TDi8AXOd19g/9TCNc+Fyc&#10;Pwuv/dK8YCIcazsxrEW2KDp6cmHJ5+3ooypkNm8hu20Bq6dgz6+3gvELvUC8kCcwnwkVYp3+zxOv&#10;rOvxdoPmdHDJOeQE8rpvlo733N7Uwx+7zt8aphy41Dc6uYwGEE3hxGv+aV23xB6+KNiu0YUy6+FK&#10;cNzCPuKr/L/FeyF6B3qcc/KBn5XeetNGk3eDS5Xoxq7K7BbWPvc+7KaMQ1xI3+mcg3K92klacD6u&#10;fX9prFX/PQGfmP925Vn91T6xCg1tXj3Z5yY5Fboftxxii3VfUJ0UrY8j81IodVyUsw3KB/DBJoNt&#10;zM0MJ3/Xic5tqe1gh+apb/FENqO/49bHUCX3OE6H31Pk/2gZ9gESa3hULsNe8nJtSH3bJVt8DoB7&#10;DYkPGnkA/dmtDB0btO3PSNEwVINp3kPD+jno6GJZlLOvvguBb54BYU+f7E/4g/cUnOMyc3RuYEFn&#10;Qsg/mSDe0JIniE/YKFsol6JhjHDUaTdtpmLVUZa1jOBoiUM3113651oj6JO/M+/imHmJhMUPy4BL&#10;So7wVW1Ef/Q7bfOcgrs0hIcdGWan/abBsR8exBli2bf8kZv8K3WMP3Z5Aw2s+WJuTMySP3CF5r76&#10;2Bfz8zSwQ58dz8jT3JIBHLABFqLAg5HKbJwFVAEXZsCechYwAHCj5IHrGhRiIJ67fmRljUVpBgZP&#10;1JkwT2PZCDWE+VmnrV9lnCdW0T3CrDOeFGSCxd1dcTreUfNqk7RgOsmx05kFqb4yfRInPgSE67V/&#10;drZOTCL16e/oJZkaaMHHr0yumNx4kDdv7fM3dpKiDXOMTlLARfipfk7gi048Wm/bhdkt5ei8joUK&#10;/3Us3nQyJgL+HWUdwxeI2Mitbouu9dKbiXnsTBsVh+2oPVvxaoElzKHKsN8nPio3v2kv80IRwWws&#10;ywUumzrpzO/pANZVyMbXJOSki56hqZ6NudCaxeXX5A9Uh1fpis9x+Vq2KihrW13bfMlcPGVr4aSn&#10;rLqz73gbXPhXj9KA898B7JLG/is9MbP0V2FlsO1+5ZNEkqQymGfxg8m5Im1iiQkoCwSJxdjl+FWi&#10;P+VYk7Gt/BsX6Hkj/OrApJ/Fivfve4dMdOuktv0TPplQZ7BK7gkf6NEDnMqjbwL02Rf6AMh0uZVQ&#10;H9Exd/xxMaX+II/6xBwcAfTumz7KF1XIOfMIJ4AuY9DTXyE68RtUPPmbu/C5mMtd2dhOTiO/sYDD&#10;JJAnQT/xNIRyqHXSdWHuajS+FjI6oYBGp3imR3bvYMqdVMjXSd/4AF3QA374k4vN4LkcXeWqtDMX&#10;lsgD8Ud9Al7K4kMT6os2V4l55wJ9axKJ+ygXlThGjwL8+0luT6x5TBCSbZSMtHVyOJwLpeW4fCmr&#10;rZRznG1s7HHxXXn1RR1qFoct414h9VsPjiu3NOC235SufSR+gx7ddhwSNz3Jg4YF359//tmLVH/5&#10;p788+/gf/6lxJxdLaEfGbIVBZE9bn/JrqxAcJ9jEwia0/OYismh7aDypwLdGis88AeFpYlZojnL4&#10;wdsXR3VyaPon5GND9YEcYAEc+1n4BDqRwS4mob0AHF8FB7z0b+QSm5lrhHcYnxO2yoSusNtn8xyV&#10;Y5ty5e3tez2F+fuzX3//Ra+Dfv3sJ/XXF/odN554pP2dJ9xfOfliDoAPcyL2wgsUO8aW74VXfbqt&#10;Tt0uXBV4XoFJddggNb9xSP9If00f5rWIXrHU97UMePNhYdK5TPv4FjnMGehjAE+YQus62zT5QnmC&#10;eHmcJ3XBCc/EXXXHP9mfhQrxXHJ8l7LaTPKwa8112Jd8sVd+o5+LSF9sawf78E1fCg7H0RrNA+Al&#10;hyR2LVuFjMvP545zUUuplCmKTAivL+oLXMDnJhTybmNSHH3x1ziN7/EXxNExmtQvLbeOyBd/l4nv&#10;Awvjw8dRSL2OPXcYPN9YpLYRd/WF0ELf+V/9Qhm88SXbjFnar57jIMYL2p0LyMYXLjzKh6eTAF8g&#10;0T55wTqID1XFywXO4NYm6NinlHEDn+emrMw7qEucssDYJyBCAy28oeHDXcLVj7rwYi94tAk3CvA7&#10;r8SsWJt3dTm35XOWbT6RyXFiKlvitwumyAZKT3mPy5vj6u/K+Wo9+rJf/5VX3B0/UtdycknjjhxH&#10;XcbB9F/YF5dtPiljnxtY0JM8GtqMpfAiBkqPbfFlcpgr9IX9tVvedzH+YR6WNjzmUDFCOOMn7VU3&#10;cJHPB2g5x9G5fZk62hm83n0df9kXbQPyj/VQXqEPWf+0IfzK9zx/RW7lt+0oK1gnhB/A/KrnThQj&#10;E/Ccc/Zd8I0v5z/lFPSjryaWdvuWrK5Dv/hVcrBDsV1fFddb1WUuzFN9mS8Wr7bT9+Arrzun32q+&#10;2LzOfJfyc4GRY830LBc3wI+FDdssWxd/KJfC7YdHu0I80AsI8IC+dJ3P2IYrPxYHFsyFC5S7Tnyg&#10;4/XS9qtsgR+20COXnsJnHu9xkb6jP+6mh8Y+VvzTJuR29GTMBvAb4zYXLHmC07GFDF2QBcBNLswb&#10;BCiD9wVIR7xQ3NpkG8Srx+fYhN7pV9uX2E+/RAeAeJKB3ueL9mx9/UvTsA9abIVvFiKRG5odV2ja&#10;9oEn9IlT9T+1DfvkEebyeeMFbYIOkc1CfnW3ffN2lOSuzJHtb/FCH/sTEyWoPo++9Gn1Fee8LP5C&#10;V1+JwnqyLTAHsSpSJ/1BO9g4PuO8lLaJXvIHx6p3/GvL+KbLvz5mXv3q1StfAAaHi8LoRdPqcOUZ&#10;ysoPPUAhl+LHVTcyOW8D8hTj9Gn5gPKcu6l9Zx4NT2zB3/Q7fn6MGzxpL5eNX5CBvHtd/Kk8fJqn&#10;TvZ4YcHorj/wALbuU94qPnXTcoG68ot99pyr8TOL2Vxwwk6xVTuh677A4PK5kT1tHD+X7xnrlZl+&#10;uC+QcwzkZ2Hm5hMuNlki7YBkbBmbxmcpcXG/FCyxWQXfBC5SFcI7Ptr70efEaV3K0IO5lD7yH+dL&#10;id/kCv+02HZxVC8zbYlD/GaovuhEvx6bD/SvdyUTsBu0e+o2VauSun5Mgw9N/e0v2s7Q7aC2fHtv&#10;0Ka+G/dn1jxlZ8E6SDYxQhWx1bm/rcYnkpfcv/O/jRwmrhPtOYc5+aNufZFt5Md+9REhdCwsnYTa&#10;V9WBvMqaSPmAd+5z7KdA2YGW8yb2BcSBsp2szPoPZdAuv3Vf20LOYcUHXgPQuG/f6PxeIeVXwY6e&#10;oPQGpSz+w0sf/SNnxdXwemrj/DkVtY0tfwAXkBzfxLgbi/ZCv+hI/mTK8MDDBM5bcz4HhsYuo6r/&#10;9jwFnsDq54f9qXn6O35LX6wPwWSsRoHyp83yCZ/EUPZrH0fgANh2wsk7uscPJ86f2b8Yv8SwOii6&#10;w8ZCsksd8heO96Wn21P4g+v20PkYrmNdxDuqg7b0oNKnWL+FznVEhPfHbu0zznwP3DcnHKEF0I9+&#10;zQ3dX7gKN+CY0SF6rXWciSNJLpq3jS+3n0zkAW34tpy8SNx3bQL6yi8j8Dl//B74yW35gfNZ55gD&#10;GX6eC42OrsI/lhXEtsVBNmjbF9d15/GP9KtN3iJ75JcHfrgG4wgPqH4cdb/lHPeJWtArq3jw/qKK&#10;HmvHPtfGmQu3eKaHToc88J27JYjyRa/jrrcZXfTMGUvL9h78eRMhsce80vUqz3r71hM7TiCbEm5d&#10;mzjlgrfGcgwYQI/Ip/2xI8dbT+nD/OoyDZianCquuMU8oIFeR65nnZPX60FPP4s+0GQ+wJzPczJu&#10;lnBMldcW1jnRyv3CDB/OUSxdMjPPs1C4q8/zhqrmlvqh21HPfO6c6FBcf2fSdQPiTVm3HBTrLIcy&#10;Dvuj9DmmrJ84xSqKRyaoulDBRQwNBD7xvcnrcdDBJwPT0RhIUBZeK8BlLfrlIxl0Wurjfe3HeRwu&#10;Q+2M7cxR3HTe1xcnBT4JY1Il+b0LFR6cfDCBgCdQvsgFKr/HwaNT7bumzydEpLVPKNxrTM8AStim&#10;w5RPt8hDvqeKwqtMfEBidAKXrNJXP7blAU3LzeDKHX18HN3O9memovwtPlf0ZkLZ7BzH7fSu09ep&#10;B2XVA1nV77osnXASrxP8Vrg03SK69Oh+LS+6V88oDE5p0Gma0kgn3+77BHSQSkdd669PlquTy6/0&#10;rybntnxOnmc9ExfXyWcn0OanvWfdn9mvTTydJpaOJcr6+Z5+mVTFh+BhM30b3ThmIZp+TVknGlnA&#10;YOJBzOs17Xo6kbswSfQAeMQkfg+PvTBRuyjXvz6JDXRt7KVOscwJl2KC1+BRxslpJn6JA/JP7j5M&#10;DHGyzdOxnfAwsUBXdLcexBcDBP1E5ZQBvjNc8pncdtGHcvbDi70AAEAASURBVE3rjZvcIh/IJkh8&#10;EVU7Q27nwUnsZQOUbHNy4Ek7frjVE4UgCKDnoi/yWbyoHq6cr/oDm6gvDtths8p8cYWLvtKXwUYS&#10;tp06xmceYERIfQcki9LozwSfC+nc6YlPmXByzMQqF7dJJPpHDxGxliGj9Uk7cFRoTNOWjT+20Tv2&#10;s9868PgNeiA2Z8v+yT88GiPkiZx8Q4evAbGd7WXuJAYAeDi2tUUudJTlDrn2ly0/OsA3+tamyoNn&#10;ZRa329Sl3VqWbeRAR5sQ3/TB6MM4EqC8C4Gv9Qq+vz7/3fpCR/u1H9zdvZT+esKX6ZxsqazKZ+sY&#10;c3vFFkl133rkqQQB45dBzPnLJE174nernJJJkuSOsYlpDJCfhUN+APATgA7p1ymn3hfjVE9dLmTv&#10;GDDRfOEH6tniA18Y1gSTSS5lhUtb67XURn50oaR3aLKfeQoTuUxK8SW/8cVNGm/e/O3Zb7/99uyf&#10;/vKLXkv0Usi8PYD5kS6skIu8SJV4k6fFjfaVf9VHOQl9Ltsaa5EVvU5dz/1v4fQkBlwWvXnF6TUd&#10;tAA+p//W9ynNN/5DQXIaczDfoS+e8AKuaSKD+GJukvgjT5p2aEoLPfsshCkwOEwc65h4Y474QU9V&#10;k7vJYXTR9DfiNLifdeHXC2kQq4y2OQEfW56KrVuPRxdsA9igJyey1mnipE9wY7+ba5iDH9uVF3SA&#10;v2k74pvf6i4Q52SsddLBfmUbCdz40off+IKGfsIdnWJgfvQH28QETeATNfmOC/PoccYR7Zv+jjTJ&#10;Ewk6E3P0V+wL6/RFj9XyZU7syffJu5aDLkLORzrJV/XbpW1Wy18bf/yGsAOIf3TgQhz6w8cxpAWj&#10;/j4wPFymfsQ+EHmbV+VQ199Hy2t6jW18LgTDh3OF4n9Lb6gA8MBJbkmezNN3+BBfcEON5g6av4DX&#10;m8qghYa4BQ+5kd22C0/4tx4aeLBwcg0pR598rutznJiHHtnVu7jIOoH6N2/ejMyca+RJtOgLfsa8&#10;8AIfIL5iS/pM/Vne0OVDDj7jp7ZTLztEAH8g9u3+UFmu1Ff45Qg1ah96wAn8llU+sqnvmHvNE27u&#10;3+wcvmnOor9IU2ot39sc8O0y3+CgsVCznYUDL+TSrlmAnL4nmlOH7ndxMvqHr/0zfMArLrYVut8t&#10;5cWL3eHl+ZnyAEAf87m2eJpueCObv1vP9yKjvKCjvkCfx0bCtOWdn4IDXWzZ7alCl5+6gts8yT48&#10;gfqfOn4zzr5UHcdEy46o5O7Oy8Bj3sO2fN7xG8cju/ZUN7evcMmnNDPlna97Lqt5LOMQ5yK2U3w8&#10;Voimb8bg6dDoiy3qJ3pqkzlI5zXwcU6d/mjFjq83f1P/m7kk/epGayL+PTvJWHZIbnWGFB92zIIG&#10;ndsHPVe3rzjnSE6q3d2Om82HvOX5uvi03Wyr5DBGUGb/Tw4LD9qS3MYbnMinvE5aN4oJH1zK2SLH&#10;87cRCG0+cQDF0IZ/cgn4nAN6/KH/6I9zuY5p9oP6JTS+OU1b82SSIH6Rm/xDeY/tNyHQ5ukDaVPm&#10;SMFJ++Mz2hH5lPMTGpzLvBYeT2v3rVDMTdBTLRFj9O121FZusG/p/74AUocv++MHbOmrbR/VP1/Y&#10;Z9JdbXEvXIBXIxbAv+4/5/zC587Kp9h4+xmf5VyMRUa/2Un0+ASAD5/EXPYdO9JB/7IrZY2B0ojI&#10;/amywMNP4HHxt/MBnvoD59TZcSt/PaybOE9dJHPsR5b1dPtJR27u11O/zqcznsQOxjmwmaNmDKh/&#10;Ios6gW2W3obKTDH6FRgvOl61yZhnAvVbcStnrRdOH6Y8uJGDJ02velqmUHraDx/SZoVTFuOLbVEs&#10;+XdchUR95sMZs0v3re2SddX24PuGF3K+9UzMEzfIIC+c/nmKP/mt+rLFCvL0NAyBtsiqR7dUmMZ0&#10;e6wtQUJN/ndewa/MV8lp9ANyjbQef68xXhrYFpVTt/PPlX8rc9TbNuz2Zp2AuAaqs7mIFr94PHrk&#10;BpInAB8I6F+lObF6Ppzzm2n9oUEW84bT95UvRZYu8OMV3Q/yA6TYwJqL5/eDRxkmLj/LdzpyriI2&#10;aevvgcf6A6F+Ooq+u8sb63iNOjmiwIVf7GPNiPh3F8RJtZ88YN24QTXtUdpzi9fc1ir0dtqyZeDe&#10;cyO2+H75rFhQPnKOHl9Rfnu80hYf1z5y4bdAaAHwpf8/Cm1bZC8dRsianx5ClnyV4bJ13APzQf8Z&#10;L4QA3+UX6c86IucxnxS/J8DLti+mZ+3T+0vskUspA2pbjhx53m1sM3cyzrQ5lbRr54CsCrNf/MYR&#10;x9x4zduxLAq9+WvbiO5aNryvoe1dQo4rC1zmAoYalKMJ1W/H5qD9cNN174VIO6k/0wMAchzg2GDr&#10;T+KE8upaW7td9ox/l53Q4zMx0mxA+SM3cPq19KqD/qz/qDfbAZSb96mfVPP6lfrKqhdu6OVHCcl5&#10;QYJBpF8B7VndwkPH/NG+6vvUudy5frdpdcQjnV+D90gcYZyAdT/s8n77aevWtvoaTfL28anv2c+R&#10;A2JDw/x1jL1pt8in3PbrYiy/1Q0Pt63ow1v5bd5AER5pb/N3LNMWxFh87/MUEFXEWAgPxj3j66C+&#10;6rkYcxl+Eu6E9h+Pa6IhC8DeTCI46CASXJzkAZ7YydkLhm4zJAimgabOdDIe4CSlH46RRXB/1O95&#10;lC0y4OFJqeTD208gzD71HvR1DD2fswMkKLaOxXmqHB1WOY2pj8uuOgwnWk/drYJu6CL0BeEXvi3k&#10;5MEnFWooJov8ThBbgqELXpVtn3TgQScxwRfIedQtMNwZAdhPkk8D7yckYkN5ddv24RhfIeMElyk4&#10;eYKDwAKQnFf4SG6Kvvoun8qRA43bY47YzwJk9suktKYxXaQQhzoUCF+6+kTsOMEq/bn1IvLYBF/L&#10;FxPvix++O4F6fO+t9nk9+QnVrVsxWtXoxiG0racN2Hc8qO0sXzmHrU4jXb4YfGcHHuV5opHc4M0F&#10;Wtod8EID/OUjJuD/CFhfMfB2m/oVS+snfxbkQdOUnnJ8Uxso13/4um76rHigP4skLPbTB9qHT97h&#10;R/9KbJxyytsn4BIKPR/kuT3c7vg+iyPJG9ypPvElROq4eMdFX+iAUwbHtYUJNRPrloFnmSr46N9g&#10;SjwELz5Cb5HtBUbhWg+xOXNYJzrLTvciTexFT3/wHWqiZaECfV6+vPcd6EwMufDE77iFR16n7QUH&#10;4XcCS3zHX4kf7mIHPMCaZ3Lu2U+QWx1f6UlS6DlRpM3RgwGGvOg7nMxtfy2fTTxncSr9A9PwiRca&#10;CBbB2fbVM20ZHyfP4n8t7EmmcaRD48YnWNMeGSyjC3pEzu6rtmMWnOWBIMpW4FJvSlLPSXCh+nFc&#10;/NZ9bxu5jVGSbPo6PNCZ+hNwTRf0zvK9v+k7hlDHSSUX6rgg9SBfMSFh0YrX1vFbN+e5FLI5MeM3&#10;gGyXfOoFm9GnOnmLPoefzjqfyJLvZBbpCb70AzGlcbOVbugCDjHk3K46UOpH06E/eFRM3u+ECQ2A&#10;1he/9JQzFnIjBrDKZbT7au2zXPjzAU+6DkRujzaPllR28WyeKsnR5LJ3+r3kt5owsyj8sxYO8bl/&#10;h1Ex5N9alF9iM2M3Fsmm8cH1OO0+oMr6vTrgx6dArpMt3JDBggN9J/0H3ap3xo34MP5jgTE3UMCz&#10;Pi1/2qkT/FO/zD+kmQR28k1eAMgb4HoRQtvmLerAry7eointoTrGZL/FQAsGvFKSVy9ycxC8+pSb&#10;OIs+/QX83CTEhUx4047oEBnasSx+B84gv1U2euhg9EG2YoSQ1ZaTSs8PmDecvna5OM3TtbBgrIEG&#10;BeCZXIEcYkK+YyFb+hdqv+W7UITSeR+HD1Wd7GM7+hxhakq+VOPxhTZoPvR81R4JWngjJ7HEfJ4y&#10;/8lGxgeO8Q1PyAM8GW4cbOIGCvwjHcBp+wrBOMjF4PoW21XlOvPCfhWcflg5f5CR1YsQ0EBvfO3w&#10;hJ1lKq4pQ2+AWCZwYAEg/9yyD199s2uoTT1m23EX1Obc0IU+uUOx5rwSO8lNyKPpuXmNRVpyZ2Vd&#10;2jrxdwo99rEb/NJsP269WwYZ++jXsIIOPRL7bLFp+oj7SuxAt9IGK9+9oYb+w1jqm2ZITgL4hD8C&#10;4l+OM66m/Tvmwruw93dZ677aiq5Y9Tv05XGWxc74IO2CXugRrsZNQ9pHlJaX+R2yWgcf06mO7cKX&#10;Vt7XtuWNPVWsMnKAb8YdJaDxOKp4Md+o9s3v2rHjkLZlYZa8pn3awjzJk/EU5bZn2hnmyIJX9I84&#10;dIOv24yAEZ/Ui4/2Cy0zTxWCD3DssVz79YFlHDdQUH5t5+JX3w6vxZPjKfNvw0keMs/zG/obr878&#10;EeB2dGKc4QIaN1xz/ImbiPhoHMliM789mLGCMdR2CI+tn3zWYijnkr3Ym6ehc4wOthFb9Qd43kWL&#10;XPtRZfjcfKUP899eELY/x1/U5zNt6nL8IP7aR2fA+sgXLBQmxzDuMGsTCOV+/fbl9hVyelNN9Ws7&#10;IbPtRV1jCpnGwR9uj8QgcpvzqS+/4iOHHHajV80B5EJyIjz8emuX0kb4JHMRipJvaHPJFa51Fg6+&#10;MsgPvbjUub/nd/Incy3483pvdGu7QUc5bYRdtdVtJjkS4jLKVW0/J/9mDLxd4x8X1nJDK/ogg1fJ&#10;UtY1rDzIgK+sLe6QcHwYHZwT0EUFtk1+6nl7KILH66QB8OjrjlHtJ2YnRkR7PikMbmn4jXB+GxM9&#10;OKdNTDGPiTz9mp7kh0/bzj5CnvD7G7fmN7Fd3mzJIZyL4juMyyulIx9+8KD9KK+tzH3wW+Wd/NhH&#10;jO0VXZoBXeIrt9XguE777hNeqgwO1fAmhjzP+oQ+6meMwSZKfgbPbS29M28UL+3bHCFqN/ggfgNO&#10;G06UtkHLPF8jrPCTIT7CLsrO2Kfa9kt/6toHNy18wsU71n/btPAW0uA+sTn1BB2boW+55+mkDlU4&#10;/6oduaiiguR++soPAF5Lp+JGUI++uaX9aATTSzefW1hHcjVtFfmVka21M0/wFd3mcQoBzyqosa91&#10;w9/NpcQQ0HlMj1vWvAYveNods/gO5be8Ay7AOFbeHPt8WdvK+eyYlUaHnqwPE8vg0r8M2i/PFNhr&#10;yn3Kl6wNSzFlLdvMU8fEHX2b37mlED9hN/N/+iY5E99e8yzvbtcNDlexRtsAvCUJHicfbv6oz3lC&#10;+LleJX57pzKVA8bnorB04p0cxXXlfJVn5bQOG06A9in6ljkfnjjWVTqYTWw4+aHTCf1JNcpEGpgd&#10;2lAj1hT+z22umuK7gjmXti/pTdK7filR5xk9Zut4vXTzWX2xX37Os0dNy2m/p9qsqMWTUDk4pZT1&#10;w/wi+9v/zlm0o2KeNdDEk8YgyuZT/vSD70KdOb6xrqii469gyopjhUtf5Gu66/rizTZzp+jtItFX&#10;tvY816EctvUV9W2ezT45HZzSj4iLTX3pswnnnIyR5Bqecp1LTMo/yhviRR4izukvuDJe6bdoWBdW&#10;OfME4PQ3SyXR50KFiwPHTY3ASAnBbtYxGfevfwMZYuaS1a8XeCm3LPHykMEWvsJdMHJcPoX2g1Bo&#10;Uz8oIjuof9D8SRpkFXJ4Lb+iJ7yGX/k7p85BZHR+NPMm2QNA5id/5ePyBB+2X8OOh44d8njobJq+&#10;RAhp7SKmzEw8GT8o7xjktkTQCLsLaYjPThyFNICoA9LhFpjZKCAmNLj5TcPVIPDh0bvJcDANyklB&#10;JtT8ttxzLZC+NQ8uKjDBZhJMEi4fd3bVURZZdSJG6UOgCopPGQBuJo46UBlBk/LdeSjPAJ06aMNu&#10;cCXTYDuRm8EYWbZ5tpUZ5MtvLmD7yUL5kcVWTmqgR24ujuyGi6xNb/ukE1toOjhVPuWU+bcFB6/U&#10;4BSeatfqfOFTOoH4GIgROiJ89XdCYwYZri2NkBb9QUBZJxtn21JuPcW+fNC67Cy76qii+GwByx8e&#10;TMApDn3rSUwzgTJfSRGSJ4wzcxtW4mWWS0aOkLH1QYA0XrjI7wI6+9XHs0L3wZxMl9dT29MW6K+B&#10;tuNDXSa6wYDOtkz8X9P9vceVz9Y24EH9ExeVcfKyHsqwZ11poeF6tE8YRUSMA9CUHwsnnDz7KS9t&#10;8R93s7T+00ct+upEXKxExwJWBiDzse/jI/o93K3z+N4DhnPIzh/nBXLaGl2JRRYqeHqXBSJyQxa5&#10;4+fmHHAtV/zJT8gCuoBEu+QVmnpSQYb7Io9wvGjTfCN94OOLpdqWp3a8nxMgs/VX+5Zq/QdPT+6F&#10;z+IAAy3H5BQm/2xRi4kcv/nEHePO18KHt0/gfZKVQRo/Awyg2M3TxGYw+JSjI08s3qqe3zN1mW4Q&#10;8dsK3MdU7/jWBEUX3ZD/WXei0t584Ju4xWfxoYU+8QV+/Up1/dMt+vLBprZ1L4L1OLiRyT7lpplt&#10;xKbtsh/fg9snPCuPbffBJYQrhy35pMeq8cUq8CiT9uxx6OPyKU8GYfySNtj54sQrbWTAJxMeM534&#10;j6z4KrxSywSBEzzTWBaLZC+e/azfA+ZCfp5mkX/wKXpODoTauplGNowP0MsLWbYtMtCf+ObVu/Qj&#10;j+eqetDMsRMU2zM8mCAWKKc/034rptdvNMUf2Ba8xGEWltL28DFvbeMf2jn9KwssMQg96iMWI8vP&#10;MWnZu41fvsz4AA6fyj/pK6t24HPPVSY/SSufULMwyQ0Z73VSQp9hLkN+udM+4Jsz3D708ujIE9iA&#10;5Qsv/QbfJp7pv+AClNFf8B1gvaQLtID10jjoeYL6K3fJ+wKdaxNH8IeOXAme+Y3djW3QKedDnpQZ&#10;X/kGWXw+6ASTPFOdmCP5CQ/nJ92kohxfWeDXr8hAbecW7XsRV3zQF5nkVeZH9o/GAyzsm1XQm7cz&#10;ayZlf4kp7HQEf+xM7CCrcZb2NZq+djsLEyX8sS7jW7/WWXUspljRIY2r42+KyIluo2nX1qdN6GvR&#10;bcjdliz2FBjjgIU3tlBGTVoaBPEJc6oMxIX9JF/lRHliQri1vb6w/bKHvzxRTI6f3IpWzJ88hkQi&#10;Pm48OA7ULvBwu+N//CJgARqoaqiJbLfz6AxuFxrIHYtg6o0//EwXDH9zAboyqUMH8g7tyjjT/m/7&#10;VJdtGUSP8rScaY72A/A3UHke6wYvxW8h9Inh8iJW4YEexIHzwthSHwV3fCJmPbZfZjxBBjqlvSKR&#10;foONQPSsbrnoSz0uhB9zKIB9oHZ1O8Uup6zlvQARXXiDRxYR6dPkVJ6yg/eFm+Qj9ASib/rTae8u&#10;n/i2jtW/7UT/IL9d6l39qmOPkbf2sYE/6cETc/Wp31QAogBc7HCOG31P/5j28Jd5H+1f3HATP+rG&#10;BHABXkGO3eA6Z87T4PaPcPgtzkJpuqUc2mFlNNrUMTR5wYXiXd9aRxHQB6zOQUxd46X+IBRNQ2zR&#10;b8A/aIp3bpFZOdFvjJ5y6zRfnl9LP+iBtntlWN7gdlN9OC5/02muWLnN210APH8D2L4VLTKxF+0W&#10;PnYydmnLjdefdEPRo5oAObXRso54qM6Ok/ENejAmMWYvnaaOcam/9Wqe8D7owAeoy4VCxlLR6Ljz&#10;KcY5+L9+/cvSq7w8fpuD4kvzAzKQx1jaXDyWLeo5XKCtPEg6xwz+1mPLJgby1A++w0cqMH/oHVfa&#10;5ol25qo7n9RPp//xGXqjk+kfuCEmT5XkAq6LrSN6ggssG3RMucd/5Rv2qavc4tOmzK/4IL84rT99&#10;AH9w0K244FnOtDsXNhjbOQd07EDT/qH9UdM3IPl8igsV8BwdaUdyZ29Sq/3IVm9YPmH+h1z9iz7t&#10;sZ6IkxDeIOMxERzx/wSigH10R290ZB0JwKeeR4IjXG46JEffKw8x/uiWAL0KNj6OzTOeT/t0AbAX&#10;fs9Yg/81kIt0a6XP76D1EzZkbOnFmIdvmKNjP/ok33KzQuRCX6AesEzPKeNnt+E4PL25FNqqnHqq&#10;4+P0x+RdLshzoeyz5tz4OB9pEwYiikzk4pO9HQ+Jp/ZEl7l1fA5edV3zMxQYsL49mG3bNrpWrqTC&#10;n1Qt0fmkD5jdwbPywClQ1gcUzNc2xA/Gl/9/BIgoz8iIL6GDJz9VQz8B6BM579i+dMV3vpwzVR/9&#10;aFsJ1IdjgDx8DbU15ZWV85XiQu6LANOWa1yTD/zTLEKwP4+2Ki3b2nrqsspF6FhWf8/8ER0TM9Ub&#10;+votdOFZ3Tvv7DkvOMjKJlv2Of8sFLcxRTnrQvaQrpZ4DNEx1B4n6LOjRP1bXmxXqMiOB83RbnSB&#10;9YvOw58zx2ZONPECrunxqeb89GHilXrs2dqCeQn2w5ZkmvASFS5r806XS6xPm4quP6PjG1nt08Q/&#10;xxoVlSdihf2OvQLyw+xab8rqd+t86NPxCpyCpHsXmi8f9/oDhbQb/CNP8an8Ubj2V8uf2tKG9elT&#10;9S2b5uvhk9vaRuXaH0LfAFiqg1kv6LTKW+JvcKg/0LcfxzfYSu7jaewilmfpli4XQp4++B7u6Vfa&#10;xr4fNmtfQnc875jw2OtxMDHs9pPe6PhIG+hnN8ix9COPD/jggMX/KDt3mVekHSdnowfM6YcNQggO&#10;vtRb26XwyfHP7Vc2shKXaY4lY9ihUuFbvqZ82TsEPWbb+pO+8ywcqpBhlhMxQ9/1qbU+oVp53Tj4&#10;oG/9gD/+77a6ev2HrGGSs20iJ+Nm9p0LNCcG17zEj1dCA+icT8YUz9lU9lLrA5rBTvbWjvC9liFb&#10;TmnYB5y2m5/yj/8wXmtX6DOoxodfZVFQf7JvfUfIyVdSlq5+WyAPWJLTNL7Cn7lR5ulZX/eYK7vT&#10;Z6lH1+hL+6APcsErRN7goKPq/CmCtvB5ofVfcpzH4TDCCWOTzm/A16ELvK/KZaQYM6HjroAoEuUQ&#10;RAPdapHRASS8lVThhwA+w5d9eHIxmAmsO6rxMnpAy0SRxfjW2UmidyCItjqdzqmc0Fw7RwJEBw40&#10;neQwADboKS9ftuB2gYoBmAk1ZfoynkxekOI05smj/gCRcpxv33DHkxhgl6bT5ks9+AmIyKDMiUcC&#10;rI/o2VqPkc4+J0zGFb7c5H0uBIvaWK0Dl/3aT+XJqwts0NFeBessfb3oOnXlBQ489VX0C56WPXqA&#10;4DiQHgZIrHOOz05hnsEyf9pAjF2CZUB08O7sExvMd3ohQDFF55df8XdttU6jr8u72ODOho7wj6+2&#10;nMi0tOrP9rA7mtDZ1IH5U30/5VOcb21P3cCpH+BTG+B/AjitO8v/7H78s+20Lm1v+Yi4aVn1QkZt&#10;bJl1pR/Tv6U3CxP0pdZDw2QNftiC7pxA+1UGaucvX3Iyx2sajWuc+NUnmD65lZ5+1VN8LUbWAxlc&#10;SOZk6Y7fstIxyZRFF7/i1sndbGML7Scd8zoh7YqPdXIOkv6q9wLS2A6ltRINsqj3xEz4uv96tbvx&#10;hOPFF/FkQDntpx44cxjHzUcnbtqFWg145GDFM3mB/bd/01OGnFhI1gvdBQ9A2ydz2ffCmTTjAoHv&#10;KhctQDll0UF000eQ5wUQ6w0/cvKtLzDjH/whFIPjnDLxV4jYf10YAQH5fNCZfqld8yOn0O46Mp9+&#10;IRt8oNvgZcGDcl84nMWX+gacM69xTJ1tsR1cnOEkOfqUd+ThPk1gHFfZRw42lsd5zIXs8mfbEwBw&#10;CuG/bbmWC15w8EvGPBYwKEPmNVDWdtq05RE9uYkKHE8oiPPRH3z0pI/901/+4jsl//qfv/nipG9m&#10;0JTJEw6367T9lQ7oFX3F7GifVYYQwVo08H7uXKYftw+eJ7zgmx4fSl5ex53cTR1Q/0OfOCSGom/z&#10;IDw4GaB9m6NyvGPLi64HPzOfr9rA9vQ9+60LKu2yeVKXj/SXDR7fFedcCOTi7++//+7fZXuh11uh&#10;60stsOS3jqR/2RwsbY/bObmMY3lFMhjTJEN/tCPwyIn94HKMHtwgwiIuPuBU9pHFQJX1xiTwAOwC&#10;47QVvixEIwNeHJPXjEOOEA1l6FIe6Jb6lHmM1m5Po+FDvRe4HZfgiwH/qms9OOeCK9wiJjjBlc8e&#10;WKBOzkycw0d9Ry65vWeBHWeGN4rCF315gwm6FuBnRoObYy2Xyl587leNQYu9as8Cx0ySOcnIyUpk&#10;2QcqkyrxE/W2aevj19RZripP4NZYA7jK1XOUVg7/KbK/lj7ihTwMrP5+KkoXKWl/5J85t9ZHr8SX&#10;JZInlM+w+/oOZEWARdOvaHvTEpP6FNI2saE4p5muFy1AfkNfcv8F1AZtkaEvb6tz7bN8EXpuO0Lc&#10;R6ChfOgSGxObrvnajx1nY1NwK6fbIV3+JdZsz+hbeRl3woO8gx/xBZC6yG9Z6boFj314t4wLJ547&#10;qDx0jROwgz97QzdH44utJ7Lpx4yPeV19ME9/JR5oZ+QDjLFAdEp9dMqcjfLTHtqhcF1HOXwrn/pC&#10;7bVceBx1pSsO8ti3LLbHXK782DpXig94HTPZcuHEvJQLGoOWO7w4JxVCZBy80dd/V7pVv8pGP8/N&#10;hIe/Q9PaH2/jN/SOG9zvFHO2GX1mDu3zMXSynNFXRODVt9pd/bQXxdtenZ+Bs/wNP/3ZLwrd2ozW&#10;8qJ523cmii3GEZ3zvrbEvrS5wP3Wgkl5dQvHc9/HEeNydsm99CrsKdRetl7AUwXnHbQ9rzzzRc0p&#10;Sx5LHyMWHB/yK7TYze8EowN9lrqWs6W8W/Ybe5TxB7j9WVRXPfzw2ypnXqAb5fCPGBnXF8yFAC/O&#10;4bmBjhxTgE8/lPFq5Ts9QfXsBX0g5xPIB+ivvgAmOW3nM/6xHbs8XmqfHBU7M1Z0rcMXtGdNQuLF&#10;S7bLF5yTQUOZ55fEG7ZQMFC56IxeyKyNoO3+n7n/qG5q2ymemT8efsOP6rsPGvt5SxPnOvgKn8Gf&#10;C574Hxzm5dgRO+MHt88hqP6Mb9TG+rvlt2rVd10mbapL7Qhv+U448KO8wDHzJHQBbLf6AQA/fMQW&#10;KJ1zxMznXD5+xK/403rIRoCnAj2nEw/ig318lPM73aTjOb/sELp1kY534k1bIPtRr0yOjoo/nYcD&#10;Hcd8oC9u4AR48wkgUoMje3wHDz6Ygn+5EPz4qPNjcqbA83POI/SH/tz4TXuzX72Ma/s6Qxx/aXwC&#10;8K99b723j10n2fVfj7GRvq43Qtv/t7ex714+41wCXaWZPlgy4MPy7pa64BXte1v0qD+Kl4Xmk19q&#10;KD+kuxD/75+kGA7mKccvRSnf/E55yL/IP9NGp3+G65Ob4tWOIhFXrWNfQnLMPlaMnOI/tb3G6bH1&#10;vyLY1sXs5D4aLQEYXdLuxJfHF3SkYaVL+iOxp4/KtBzk/YpZfocGpEN/H1MmgDe79MsH3gynP+u7&#10;crEDKTzgdbTLkiVcx4AK2oSn7ZYzfaU0Ljt0wL6cB8sWVbK25L6qOGffbTI2lPfJ45Y7YasbeuIT&#10;dermw9rv2LHpuSj7XOelwFMX6F0xX425VSZDGee4gQR9fkRPf3VuI88JTDt93nPdxTh1HNZO2kuo&#10;7tNn2UGiOowi30wCm0rnVe3jXwBe5eGC+eqcl0P7fXxt/NWqB4Xqi+dYG/wD43J32vqycB/hmwUH&#10;bvVnHn8NrQPd4++VDtTHL/W3NMUPEIw4j18q6xwAGdgFLexAxV/uM9cKHMeeK9AEguLWz/CpHsHY&#10;bdxjfgO9fWvRq9HpT/avth6jopDJ2AWX2PQDLColrpB3xgG2/Cg+0ZWcAj168OSngXK0QJEDrKNk&#10;s+Wzbb1EbPm45uBwuetXpGs85zZRfmJQLG1XL9oxrv8ZsH4HgfXAMQK+ozM7lMhvzO/oQ9hzxGL1&#10;D9b+pmWGnQr1ZpSZA8G34z60/fiCp0zwA1BQqC46Whszbhk5i5wA3Ck/+YEqcsXohW/cntopfyPr&#10;q3abV+0BrwgHDkULv2M1+QO9ORaRZnhYuqiRjdPgXyBe+E9RbE4dOOByZELJUyzOnAvZ4Rfsv+fb&#10;+k7fre6lq06Za2fu7Lc/yG/M31ksc56RQsbVNmN9zq+kI42XBixTEosn12qUQCZqngjaAAzToscx&#10;qQUvxuEa/UkBLwCBqUC506Tbk3cpAJ9PemoMhfS/JtTsowt/4DjBwVhQw9nS+dmanrufIBycxVM2&#10;cIJ4DkBeGGRxcGygLrZuejPSlyenE3zhuXFKzxaAhyf52mJrEtLNsw8PegXVcWEb/Mr0033QK/Yo&#10;s4zhQzG6spAK1D4f6MtyI9pFHIOD3+SN4OvYPLUY7zqYXgF3k5Y3Oph+6JzcmWEBkGr35E19w6M8&#10;QC1Oy9DN+lJ5AGX4ioVpeW/hrEGFdqr/S4eNY4Z2ccz4PvSW476cci5EgldduoUd+53gwArPxdCN&#10;D95TAC2fLqzgOw92Y2vl9A7Op3hQdsY3fgNoA6A82I8P2aM8ddQj9x8CnAlDQeXDlw8yaZtvAfVM&#10;Ugv0F9oTnXiK14szMwEDx22j7b4RRHfvfPkt1ooXTxGC04UNXkkJP6A6qaeoXg0sPMA6IFeJ7sWL&#10;n3THvBaClBt4NQiDSWMUPFSFD3mLDZPDF/oNEH6HhYGFE+y7eSLvwYsOuniqxQYAm6CV5MSb+k37&#10;/OdPuuCticPt8yysMKgj7055DPmFczJ0llNvvcQ/+tEW0+aSiz2y0Lzevfv47I8//nBeYPLzv355&#10;7Rj0wCmZ9h+5VQvv2IWNDNK+UKST5Pd65b5f0aYBjxPpLhAgg0UWBipO2lnEgYbfNrWzRke7T/ue&#10;vKt/3jNBUSELgvEHMSA/qj2YZMKnNNjG3zSddXUZ5YPEFhsAtuTRLvAwHgDgEBdsiZXQpr/bfhZQ&#10;Ju9fxw9izkki+kFzfuTyrwCViIHwz5jxFdLoFn1SiyxO/GnvB+VS6vATevEpT2llAvif9D2mrOXV&#10;FYKU0Sc6ztWWtCWvWHytp3/5LeA//njzTB3D7cOJwCe3N/iKbf4sI10LvwM8wcK+8xT19JHRpXqs&#10;vEfmko0eRYhbfbC/ukfXfUIDvfnrRjJ8bhmSSTnAlrLyEIb2Uxe/nrwn5oQPcGGMCVF++7s+kW/h&#10;HZSlF/iV2f3omlwV/ZlEpX9jF5cEWfCfZlOdfs9cT8P+8V9vnIOYuLOw+u///m/qG2pztTW24Gtw&#10;I09542OfoIxd4BAr7U/Iql8id+uKXuQsegXzhNpAf+8CZcvIxfQJxlP3Db3v58vzh0yy4UM8qi/A&#10;Dxc5dysk0aO+QH51x3R4+zfyxPeznsIAwKWc/MDCJb+ZF5vwlRiqDj70adtDflR5fJz2Jmdx5zg6&#10;vfvy3rkMX3LjinUxib4GQruPFaTCUxvJDp4iOGpCD93IZP4T30V/X0iyD6Sn5GE//uVtCAw7mABY&#10;D/HnxIanhZnn1tfUkf+KG4qnvpML5fHwGxTzPtHFSKIN/i3g2Yc/vwH2Wf6UCuYRXwyCNhx7rJHy&#10;ar2lYzHqHXRvu8AMnzTuaMfMo2SX6m703qAC+YCj2t5ytsjmia3uk0eKFz1z4xZy3QbEJ/wxTADv&#10;D3rCKTZkXHGd6qlDcuKxuTn2hXc8VnnneAsNMumLfQMEIkOXWKzOr17lBiuO4eU4VFtjF/2IGL2/&#10;b+swLhLXagwBPDu+IK99x5Xzdcer8cQXOveZY74fXyAX5PBMWWjQt3aEXdqadgOPD2OONEk1e9oN&#10;TXxARXWGX8buzm14Q9O7xctjOu3t/hV9oIUOmWyByE1bIAugrvUcgwP44tPUUV+9aRv2b295halw&#10;9elcG7rwirzy9pilpigtdMTVwt9uME/ql0zGLuQIzE8+s02yC2iddnzcMvrGI/l27PecR7y4ORog&#10;fwDinu0VfevVKktu8fFdLvBlbNu40Qedwu7SDtOPHHziuZ3jPTqg6wIVYa9709FGvdml7Qf+6Wf3&#10;P3K3AD2YP0ef7UdXPvFlvKF7MfOvxmTRe17RNqjOfRK4uvBzC61Dhw//n7Y727IlN9IDnWfMiWRJ&#10;N+r3f7LuvlUtrWKRzOlM2f/3G8y3R2Qwk2pJFrG3uwM2w2CAw4edC8D6phvfvjV3/9OfyrI6pq34&#10;gmuMc/qu9QuLbQs718EfiM/SHPvqq4wZ1jHQmjN7XbT2Lc24eHxVGcfnaQf953qioux3rvvIeeOb&#10;wyTyeyNt+pjytdm+uBDbHaOqz5zHb46R7/jl0T8dz80e+NTfscmTlPbNleAuXfN68PhK/ZwfPB3j&#10;8GGPuVb1i7x3vaA9eZkL+a9zi/hKbqFT+R1/Tu7Zvp56uSW6j06fo19e6R0fuwiM1nxix2znLqsf&#10;+aA+YnvaBP4+Lbu5g7wFuOZK0z9SGnzNUj2b4xxNfoNXvyV+5Gl+93QvMIaqW6h96c/esOFGPL7s&#10;vCI49BRv3pxkQfDd1+mLKaerT+1IyvrirSdsOnbpD85N+YM/2fFrzuXEuYvEPU+FG/PkPxcO6EWX&#10;0U0+wt84NO2pjxufgLd/wJOu1p7LpvAtDV7+4pvSpNx8MpZG99m/t4PzSHPfuKs0c7OnfTzir/AR&#10;bzMes3dyZpmrfwbLW4zoS37SyY2m7cdtL2MQPgh90Xb2hnZ4RmTavEi1CzbQRj5gxfcn6lry9EuM&#10;gtXJfu065Zu/9FPl9/lgL5SnfHLGaAlnc8idp/3t0+ufPR+6z2nI/5+B6hrv9A0J4sVfdPA3fOcc&#10;RN/4PbjiRyycz/rWsTy7sHbtVnn7X+You86nbPiIU6+X94RyfBA9Ei3NDfpJ1x/iMb65QKNFJuDL&#10;2ck26xRAGd5iGR5aNuerdhcpX22Li3zHtRk34CCRSwfvSFIIjvw5EFNn/D/lfAOz5+v282mftFWe&#10;be8PdRye9J12GY4r8+KfflB/Bg/gwld4yhHk861jn+aZxPi79E156eeffllWL27vr0CGsBck6aEf&#10;fsxNOtWv88wgSGdnn1frb7LTlv3t39wYrc2BvG6dauwLNp4nXDQRcOyzx8rKt97KQXgfq1U94PhD&#10;vqwOYihM+Mbr8flCP9p5juaTn3q+mHIwLfJged+jA9hceK+77yfb3w9f3j+6qqTXbLvhpJTNfts5&#10;u/TafefsC1u2+O27OchstA/x1Q+HPxr+7k3ly6BlYzt/gPt4OSVPvycXjd74LTz8MvZv3Q3l8h2b&#10;248POd/KQXis/NoWW76c9R9t6by7FwnZUaNt13/HaavQP9uGdud81SO5ghoTi8amB+HGQ/2Y3JGo&#10;7lrYA+N/fm/0rsDKLIfD2xzjddazwYXXo8fXS+X3Mn38gtjKtnu99QsXnvfCqrptq+zk58zm/Lt9&#10;F6/kGzMLeUR9vtqv0G3eN/a1qtIu6dcO/quD/cEdvT59mjf2KXNz/laKj9WxjNBFb2sfX5JD1Pt7&#10;lS1a4eB4c80lPDsrWxn79zfU8Rt/JC8kN+GzUN7sOXL3dfbLa+wYndDwAX/s1pxPfNELX/5DY35P&#10;04WLDzn5zEVdtTdlihyNMLuB4+aw3KRHkGP9pGtTwcNh8796Y2jWc2ZCa6JOYCdTcUTq69ROwDk/&#10;wdiBc5nUgEzwY8AsDMwJyChxOnRw5w7XUV6dO3Rtga0TkIjtvklx6TVqP/MIs9/ZBE4ugN/3AY43&#10;QaQpW8aG8qB/dN4J2P2JmPJuY5igzAC6Ou0FUTqFUXk+/xo/BSFI07DjaJOCdowQ7MmZBQH4m2SW&#10;1+hooSAdKUlG8MGr3IO0dBeNkL75bstt4XZ7AoWNwc5R/JG/1WtxRtb6auxU9ubccUQO25w43WHl&#10;8E1EdIJmIIenjp22jtFrA0aRv+UzqI0trz+eRFKcsaGDQfjToRM/A3Lq839Bqjp489vEig47CGur&#10;clC9jnzHE8vhn/pNkEiXvnIT82Amwzz4EE423su38uODbZuWn5Nd8QeW/9KsnzpIpx5t/2wJOLB+&#10;Q1ec1DUZRl4KeuFTHRg/cEy0jV/QLi9beIu7WyfUYI/tr5xafeRev6UIIQB/J7f7tNX8RlPusq8K&#10;GZxzwgoPP8l7XyvmAqlXZ334+EPbgD1eZTyvY55JPzrtJL/88mV+C7KLLscm/nPR99MvjwsfkuXf&#10;f/mpC0Bsl3teJ55//XUGlXfvvs4J8/xGGB1MwntRIW0Ln44ff/yhZY2d6C2Jr+86mDghia4f8+r6&#10;D798zIn326++rq5JtNFVvHgNM154fxOZMwGfNuVTkOrZJg/hK08AcrvoFJ+QC9SLU35y0fe//V//&#10;bRawostPP/7YOv6CU5rsN26z+EAXZfwN4GkXvLqw8nl+I2TiMRNFJwYJJ4toPt9kARwNaD6NTWgT&#10;JflP20amHPp1XhUtlrxyYk+Olm7tiCLR0YVPJ/57AjX9Bo5P/R7uS0sZ+9pHvPWJndRra36yADIX&#10;+/ZE22v2s+gSGvqH08WLGfiA5S8OlDveBXh6wKOj/VkYeLTP9LNpwFQH7yFjbRj6XMDoK+CmT3ma&#10;YW+A2nYmc2F1wsOHj02C8aIjGN+fgTxye+Jc3LbIoctoyM/5sN/TjX/KjQL/9tO/Bd9rWxMLuYjz&#10;7lVe710/yvM5OcxnJsHJ5yf360PipPpEDh1HNzYZ5+S3Ua56lwfdB/BzlzK62hx5wDhr0err2Fe6&#10;MFu+6uFvW69f+EEM7PHgDD3ebJmL7PzlZrP9fTV+m/kLO4E+JU7QgOXZg3z9Vqe16WErmXRsWyem&#10;teXf/vG3UH/Oqx2/++q//Ntf6rt3ec21WJpxZ8fTyW9uWDGfEav4eCJp5yB0qF3GUm1wfHv5gE/j&#10;XyeB74Pbxdbsb54kT64aHjOnkiMsupuYkmeBRRn7PSH1YxZad86k/mP8Y7sL5vBXr22v5unIctxc&#10;hm/8q1+Qrdzn7mP5xkoH/Xn062+/zYXzr/Mbyj/nRoUfEo/6cxYoxOqJLzo0Hyf/TNxNu5V/5ZCV&#10;tg5PZYDM7h0dtnzrPjR+d5yfdo/SpWX3z7moD3ah4FN497j8stdwWF+KzekXPRmKYDqTuScD6oEn&#10;wxo/uSly4bE3eiuXM2ofHjmGw6baFf5zB6+FlHlN5Ofgi5XevJk+7IKI+LgWwsVDPCJuxUlapu0+&#10;NOGnf/Fz/PJLcqOc3pjJQootPvxC9+qfuF5/K996OosL5w87Byar+YoNwZWf8GCLV526DdrxzB1z&#10;QaInR9pGDhzHtR+E9/rAWEaWenX6ef19tts/x190EhvThuLrJUAPhu/g0GvL8fQBxgZ1Pcn6dXLJ&#10;6mu7cyQ4y2O2w9+NavgubzTA8fbDqdtx8Om2b1Cx2N+YGDp+ZwI6bbzgeMePLaMLWmLROJZHxobR&#10;xfmdfi+HAT5ubmn7zjnZ8rPFDz5YP9kf+Q//O+af9pXUo3vuL/mr8ZB2I3Nxdg7hIhygtz/wkGOB&#10;aBYAt9xNcer38zY3wYTpFYtOyMUHvdn95ePGyum4F/+JETdYoQf6jH64Pl1bVn9o/MqG8d/wRquM&#10;TkN/4iHH+gm62nTitrY2nqYfaNPGNPzE9Pjo+OWK9dUfLonDE+69zfXJYPR37N3QpJ7OFtqM19p1&#10;7apO0QMYw3744Yfy8nMTG3fGNZLx8QH41f/ZF2tbTi3lK7Nz4hz3Inu22pJ+e27NN+a1S7N0ZMt5&#10;6tHi03h2PiDe2j9mbPWzGG5ysC4hpr41DmVNggwXl23J7UU2PI+/tg22PeVAbcq5fatW2kHdZ3a7&#10;GSDlYMa1+DR6mPsswAX4T2zM2wC+nJtKN4e7efPn2MwPf8rro81f6svwHz8MD7zo2PyLd/WeOdDm&#10;LznTDXjrt/rpxI8ygKcxqLaI7/SP+5xJm6s3lypOx+3JJ3hsHOAz58Iz/3G8/HdOIRbEnGO0cLxR&#10;Zc/1xB0ek2snH6MBZKNhM5j537vOq/hz5S1vOGjNB5mq7dNSigv6AF7i3r75Bh7Lp77KmtO33+R8&#10;Mm2vD4orsLqj99M4ztleH5vMp/Awbn3zzeuvfjrrYWh8XBD5dC52/zk3L8B1ztScRNFA4yO6f8rF&#10;F32tpcEjj6+cwxln+/rxtEfH5JT1J4PSH9E7d9Y22/7xRnnfXFB9zP3lWL7nY7Z++Jg2Cr+JI+fN&#10;+ujk9bUDs8rLK1iHdsYO8Q/M9fjlx/S9iyb27RxXWQS239h/40mx4/+YFhpz1+SRyP7q18wBvp45&#10;gHYytxKj7Ow6SOjhX/Tho7fh29ho/gwfdp444u/5KStxOm3DD+bNTyBlYMuv+Wno23bBt52YnZiP&#10;wofFsSnHtfeU2qBZIHLqx4dbvjida0cPsme+P/zENECPXWM0/uc/Y7n+j2/Pl2M332+cX/OtxGPb&#10;XwzqBznGTG5V3lhKbPgtRovvpQ8f9XxpzEBnQZ2+YvRuK52qh5ilf/DKP+31LhcLr/6dY7A22N/z&#10;89W1NrYvzrkDOeYq2h449hHH7U/mjLGHflMvZ0/7BjO4Lb6+xPHyQu9ihb5Ze/A+mLjtGCPe+Zcv&#10;5Br5m0xjhBywr4je+MHiir24Wp7nj86Rjv5wyCKRTh175OXwz6Q5r4HOuea7yIjM+Z10cUtPbRh2&#10;uRj6c/pwuKYfmx+u5tkNbFydg+YTenjd6x3IXf3r2/hOm8B9m7ZTJv/NeDhrMsrwr4zs8wv5W/Yp&#10;ut3le6hD+/i914nPiSEXLpeGTmHVjy9tpN+Di1fExAt9qKp0CALaALSs3jn7sQ1c7X3mlkFsTCU7&#10;tL7jefSf8adFUBrn9J7xhv+jQD7K5MX2k7TZt99+3/ZTJrYBH5VffOOcfI/VbWzwRfvCm8yf4u/G&#10;dMrMV9SFqO3AzOoTe1qOSaBjVmLx6/hXrjTvJMeN6/ouf4hhZXgAfJq/s9P+H3umPx8/HWHVMbRk&#10;XDCm1Q/t7/VH4iNyO5ZkPYo88WS9yrql8WV5kFegRIC9SsRadSWL/6rvxBW/VOlSTJvs+IMOD8B2&#10;PhC77GXTvvlUvTLQGFEXHeTW/QmJeCw48tjw09brN32UDet7F63v4Ddu8YFf/mIw++Ydzi2UgdME&#10;g3PKbPT5GbPuXEdnPpNrjvqVsVh74XePp79Ej2f64dG+Hz3RLDRP51BeGnvTFtr0CYzuxujpLXAf&#10;8UQxbzvBl/3mAz5sFtsf0j8mP0RO/ELHK6SCI4/JfwmgvP5+2oX40ZlPrWOf84sjo/W+0OdjPJu2&#10;wjt6xgRj2Xt8A8Yf9e3H8tu2hLEgeGB+83zmHAyFH66Nh4/NU3RTPnFbotjDhzvebDvDi3LVzZ56&#10;dS7s4vuA8M9xahqvyo0zQPz6gB9zfWDOZR9zajd9LeQC8AjDvJ2KkTpOAHOak7v1yu3vxyQSneMR&#10;bIIxDY/uj2CSFVnDN4xKMjyXz5StruMkjo9TIlu5xFedjuObZKrXTDhWF7TFc1dY/tE6XtsJV8YG&#10;iUwdWHrbLQtCEwH84hw/6PQLW7e/03sv51+kcPz1v6we5ZcshKlzDPdJearIfKkMmbrVA07x1qCj&#10;O7yXYBOsOnKbkKvjYAu65X3ZcWd05D3XbWmiTLFXHQf2Y2H+su+OnAvn4dfRZmkf5c9xe2IX+sYT&#10;P+TPvpSS7kfcE3jQR0J8s8fk3UG5z92OS4ujrzrybX2mX5z9PKFEj4s+zHd/t+T1BCW0oJvDqwW/&#10;83VILv3Xjudb/uBpMrfuzvauy9bb7r7+S7uX8Bp5we3k9Yajb0rcb5Oj3GErbzhxMVmcCfsk3E5u&#10;s0B3H7Tp5tgF6Z0cKOPbx92/E/Mmb17psYvCJuxAv7YwRecucvHAaTP1TqiSTVtmglJ7gwPourY6&#10;iWbL58So7ea9IuYLnYvCgJ+XzvH6xEQH3edzU4s6gB8r5uQuco5+SwcHPwsR5Gy9tCau3zQAbhOw&#10;4N/1Q6Pd5gRAnQl18qmc18kRnrkAdPyEXSepqVduQYr9LhB8+41Fs9ydnrFgFgbo+xgTWF8ftt/R&#10;nLyneXlK5xvuHfDSVfWFz7lgrd/ISy7+3n16p6lPgle5/BN/3vkuHVHNDdnZ+odus0CA7+Lz4e7D&#10;t8C2dPRTPzEyNpo4jN4z4LsZgTw4i4s/HsqA+CTDRygqRjN1kwtmf+hqQ77cySfmS3viVR8yiRJH&#10;s1BnsU5bhzblnz49+IU4VJET+c9lbV+Tj+9wn6SS21c/i/Uo7Xgv/i6NdgPs2YtqjqszpQ7wh89L&#10;5coWTKLG73NCuG2xtB9zotsTwsPPEwkLYn59vnRbZ3uXoy8CeHTvyULKXOB3bIEKax8nUZ62/s+/&#10;/a2LtN999236yVyM7qijjfLXE4PYoh3Eib6snchozBwf3n2gDj6Z2W0/GL2yHx6bL2pPeOND1p1H&#10;/YVP+LcdGrfT5iLAyYc8g2blVC6BzwBOJ+Ep7+JbeEVoys5Jb8qryzO68kuZeDAJ/zkLgT/++NNX&#10;//nXv3/13//7v3/17//+71/9j//xH6Vta+fLlrx5vXitynELsxVv6Sun7ziAGwMuyWxZaN0ePNve&#10;63qiFDa8ePEMfvVPY+vDu49N9Tn8xLd53z1niyP4cXHsFi90Gh6HrPW7T5e7PsrRL1hYa75JW1aP&#10;U7c03yQ3zw2aswAVK4rfBez1R2iQscUYiZ8xVh92Y89ld3RRt/Jt2/bO7o5r1d/p+bwxFLu1WAWt&#10;8tmat4PlWfrEj5iwj//drsWVzy10W8Dm84efxr8zfhrGhx4d+8QJvstHLGmT0bPF5WUPXyeQ6nrC&#10;r48en608W/r1CSgEATrX5rSt+cMd966r8uVXQv4JKM/32e/m4jFHD3896Mduugz98GHr3X9TN/Yq&#10;B4tP5pZt+eYtOBZJbPcDd+Vv2W6X3pZ/V4fhL1iiV747fzkxg3bbxlb8Xf0Zl8ibTw4OuECRSUt0&#10;evTtpcUPfnWKbXfdllfj/Ni0vjJmbf4yxwHLxz6d7u09ej76xhOfHLnH1ZcOEVmeay++yi4d6aQ9&#10;npf3mC0oHm1HvzBs2RNd48OF5e+4vsnWAlLHiFSuLqsDO+Rnv2PsBo1ZgMnCjIXvyDIOhVNjwEK/&#10;uaBcZ/xA2/PzYhw9V+mULazPV+eVPZYMFpzqG5m25qR0JsO80zGc6ks2m4PXi1vBQQO/kP0ed+x3&#10;Y2ReGV1eFqC+iQ3fdl776mNye+ZJw3NvgNh52+ijfdwgUN+HOdx4ZXzDP/ns3HXtnHwfZAbmw1+R&#10;ZIAp0M28xLwGjfzVOY6L0a/ZOQ2/+a0L1Il/C3frp+xeUP2TJ/EB1823udAqx/7lL39uObnzmbbC&#10;C/BP7YhtAI7j2pytC+aT76ZtdEc4dL7j9+DQB+PICl4GQfhgfbSye/ExOfS+mB8pxd0v8yb0aHy2&#10;nVdP9iPRLv57fGTtHId448Idap+CXLxXv8e7veP+3v51ISQxJk94ktlbOwrx35tcKFldI6Rzxy9Z&#10;hVRmIdxc8uv0P3UUaa5hZ+LAHHRvXNi4Ml5pMzdGuCnjz25C5Ju0N9+sf1Zn/gP1IR/UF4/2cfGm&#10;voPj78Tf5zxpC968eZ8cEYzEGMCHbvS8+1R5P0ufseRT7GTDp1y0cp5MT/6tLqcP6N9A+dbtcRBz&#10;TpPzr/ztXD5FfUqs8zXGaPTA6DK80U3Z2ENuj+l23kJWPvH/roVuDO5cbv2w5eg1UeeL2Vm8jk/l&#10;fv+i0+jA7tqWON1z1LblqN152J3y+f7yjyXHb7YTs8bEzpPkJcrJM+dBmS3XT/nbxVtQNB6dnZPj&#10;5amDl/LBDHLo0IopT31O++qH1hGClXmQMQC0jpzDV5n99aPjl6D57VQ8pZ1CYv4VQOuPgVXhNl9A&#10;Xx/Uh6c+SNpebiOj9S2bhtk3q7gIXt6YOvkD4j8+L02eUt+1GVVwXfQxrsLeC5CHEkrhn5mFJ9hv&#10;vp++xrdqku+yw6+fs8YIX3w3tioxKKkfX05OR7Xzd7v7BK/9t7l5eXAzRPUmj2nzfKvO/O3BY9uq&#10;/cm0XuqNfPyiSY6Ts0bJi+eYs9bMtozzhdYNIndYX2++cbPM6nfH2311+JDrDYOXbRHFBnVg7bE/&#10;/MaupWdbcwjfseWA8+3Cscu+3b0YJoZQrI72M8Hok6PaaJ54HFtXh+KED93EXxlWiN3EJBn5e/1G&#10;28a2TB7kG35H4yMU9NkVDLKWAABAAElEQVTVo+QUS92d34eMC2DtvC7oy0exuXOa7IONM+e06rBz&#10;zj+2mc/zzMhf3F4fOP6qbtmXbvuGLjyrL9rpL+TIqXiWb+y7QNnRhawFeG/5OTo9geX9vDxI5IL7&#10;GNWCZ19yWRhXl6WpXimrf1gdVVp2aNuOZW8cmLFl67Ud0fpDc18O6jl9tXXTps95rlr4LC9li7dl&#10;T3Rcot/ZDl3aM+t63nB21L3mXPvgZGP1tKP2mYu2s77+O+wvPtvv4bKf3nbEZ/dvTOikmXfsVZWQ&#10;K1jjvEPzWuq8hak3wJzK+/4d//n+E39Fn7WfL0D9E33YHE0vXdnAJjebDTzqQtUivK25XmNs8J1X&#10;ZlMfKG98HQ7/pzZsoMtuyeFOWr7dibqOPp9ZvIAEnCDv3Q13ZzGCJXuH5yYfCWkGHIY+DdalL+OS&#10;Uyyd4UzAlKPpJP1s74qXvoaMAx1rBNvF692OEkjsGV7TGPYHxvTKSAHZi7fJxd0f+LG9k7GjF7yL&#10;z+GHD1ywdU0AU9ByX3DS3E+OHfQkRDLAIypKnI3+HCtbPe0v/9MPL152tm63raTj4fOkvPjFeInV&#10;VJzvTWBPCm8HJnjsXf12v/YErwNYtnf5W9dt9EvljeNtN+UbC4uCz8qKcZd/UN1l7L5tP+282efk&#10;q3ObvGr/ob1wj7DV86bRb3Y3dkty6CCh9dE/4PTE65R9SbK9nzgs/jK/y+WeJxAZa1sEjG1HbsuT&#10;wdDbt+W/Cz+M7vv4rqzFv9fXWzebnuiBV/72Ltk7HbyJ29NWhxCOlu7Wfg74xcKihWCvm+ErtDtx&#10;+vnzvIIQC7EF4Ixf5u5iZfqNN8+0/ygo/zNpy+G0gf5ngVuOOifhKdmYpR3Zvbh5/GYBt5OdHIPG&#10;O//mz0LX2u1VFK2/TVhq3ym3D+hdn48BmcTlFWqfPQE4TwK5IGvRce98mjx2aGkauv28TlvvxH71&#10;4CKy0J2paYnZvHYe0S0nS50Lv831fBBTfn2VE3rtk0UikyR5YPuKST/bxbanJSwQGug259KvvOLi&#10;6te2GN9uPiVcmxgQ77B27LZ16E1Qgt872pLf337ztguOP+aJ7YmHp7mA8hNHT/mv79YHjo1vK4++&#10;nqqqDR0HDNLiRQPO2Eanie9H39r4aj+HGb4rXx2wnV2xN+2onOyHXiNjj9UJvcOieGglMTZ0ot1j&#10;JfFR1CxtCFYHbWUhxYX6n7/9pXpYKMKluIe+etBHwx9Yv8AzqTLeju30HqQdNx2a2HdSdGyaCRBb&#10;p18jWv7iEY/akS84o/Mjch2Du4/uOqnXl9fHRb590cUal0V9elsUWZ7Q1ib76u+8lT1OEKJ1lJ02&#10;nYtKTjh6ASN4qaktoUg/sbD8IU/n//zVX/MEi77Dzi6maUwHhYlpu3vxdsdLNL37F/7CJT8TyZzw&#10;jD1P40wZEIfuXuTj48LqX9vrs/G12HASBx+tY9vSp2zuLh3bVw08+sE7MbF+CdG1oPvq1fvkBbll&#10;Yn9p71txYAFS/5qFy495GuvHLmrq56AndQmBeaWztubhbBnlw5f58L+2sudf1PCyfF2f8N05EURf&#10;WvSBezy04A++GiNkJlfMDQV4kzbQOZ18G/67r8ark9GWPvqKy9l/0K5vD6u+5mr3tezSdxs7PAW0&#10;7QdP/ipENl5y88YE562ak4smBpJ9jh78O+MA/5DhbtHFddwLEvktyuV5LfwFHyTDHfEjX/+of6MW&#10;Pjs+b1TssVevkVn5PTGaMeetcSgwfulubcBXbFpnohe4b09R40udeMZj+M+ixcb5ZUsWVyKJGheu&#10;Y5lVv7SYAXf5yDu1jYAA+ernMzmC3IXlu7jPt3QbeUOxcu4yXqIhd+ydcWSo5/u6ge3oNqWPOERL&#10;rg85K2u35mH6FTvWFjT8wc5ZGOOjoX3K6+6TzZknPqentg3ptHR4P4eRN7Fnn0zbtkX6GaDvS7S1&#10;KbqtfXCHx+QD85SRPfTmI7Xt5ApxtkAz/MyPNs7VydVdzMl+9Qpty4LrItvVJ1NvDrW6wg1KQRno&#10;Nvv+ruOWj4+2DN7SrD3PXTfzlu1phwkGgZVA7LTjw+/4Gas6D439c3Nf3gQSOz0x2/PitH0i4NLf&#10;uPEqFwP5Er/1t7d0VddbjD30zQ1UJz83f9Yfa/n4QlusnXIFvsY1ed3roL/3FGzKgDGUHvDb39l5&#10;k0uv5g2JN4nj1zyxrz2UfZ157Hd5mtJNhUB7mte8NxdPfRe64yvy2b95i487x8X7xOW067QPmU2J&#10;ZxhXV/4cH1ivXzZqma0Lbu24HXvq8VUuKuDTdhCnYZUp68Re5I3v2Tcyxh/ru3naZdvn3lZ8sXOp&#10;kVsVq0MdFm31D2P2zvl+c4NN/HOXa39trr3Ruz7UfsZIyh/Y8Rm+D9q9QLm0izs5gI0PeVitXavD&#10;LmAu/fKtz6LrXbeleciwwPcYK9rORy+uhT/9/OHruxz71qPgfXbTQuLGxd95BenY/e68kYrexrPG&#10;cPBd/EWnffZ8VJx7G54bHqJ4Fr0Tx7nx0F9lxJ97Xtu5SdqpT4lHbsfx+Mrlg5m3yMfy6NN4w2eB&#10;b7ZN2Oli444Bi0MXY4TfnFvcKBM85/OzfjY8H+3kGD9zcxerXYQwh2G/mzB6TppjbwWDVwujC3h6&#10;vhi7YzN4n5uXd65eX+T3q6Nx27dRdtpr7cPN/h7jMcf2HnnaU6iAW3Yud6frPDy6HfWCad/C9uT2&#10;zmtKP/3gIW97Pu5PZYfF/xTQ7a4Tfy1snbaZc4axWdv276Dy0cLaokzM7zhSmuCLSfKUg37neDns&#10;+Axn42X72W7R2X9QjQ3KF+j+FH9q7mVH+pL8Zru61NbofcExsu1Bd/GdShdC8B8ZM88YGcpGH7x+&#10;zQ0Qi/dUn5GwZcYOQI4yc8itUy7mfw+qXxBs1785KImyfUJ6eWhn/IsfW6YP0j3jqLjwX5HBK182&#10;LfXZqj/ThuU1eW78tPJhu0AMRj/1Gi39J31/L7a2LDhdwyEr/OcCkvHkIXzWWCAOP9tfPjx9zf60&#10;wfFZDtaXtaHHpy5swMru+WJs2mN12pFd3S+D7vZrcxmvr4wqXmR8hs5PFW3LLO/Fb5y09vjlwb45&#10;kx/kT3hg2u6GVF/WGS1cmQ42rowbYhwwobJPTC3f1pGBVTEfX3Q3RhnPzWk8DRvjqoub+syzSo95&#10;cKw5zluHwi55Px28PiUXr/qA3geqTw7VAfXdz+HUTR7Zn0xR1h6TLZF3n6rr36ljN335revFx+7K&#10;SPzJT5XRceBpXIwuJ8ir2VMdh27GAXrsMd67j2zn9vey6nx033miej7eG/WOO+bNCcFdQBsPU6Z+&#10;4ErywSWj9k+h/FF5gzI4iMBu5+jF74tnBMp9ceaFR+7rrB+IMfORB7+D80C90Uzh6JS2vLn9rs7s&#10;T5zV2HBAU30i2Bijra/+ScJhcLdXcX0bseIBinkSv1/8IP2rgEHk77ziJbKjxswHTh4IUeUvPtnT&#10;Xyf/Kzfv4tPpr27uMFd/rA8s7f/O7aN9x7/V6yagTwBD4vAN5nVwtzFEvf07s+6nbBIQw+Yzk+QZ&#10;hBi6tGQu3+XTbTvFTtwXZ04iG8aRAegHdKIdPNCb1GyQSAQ9IQkOWZLXyiox+up5xVKOTYSndu09&#10;IptYntKNjQhWH9u1qzITeGDL7vv3siL5imzlW9fkeILXPv++BMUr+Sh/0YfX2Pgo37onfLCNHS/W&#10;3RD3EXh2rr/vPt0nOJDcedmHt37aOtvdR7PxQ5d+FILgFVI+VWOPspX/fPtS3V3W7u+2/G9f+C3P&#10;Ld4JbNW56RQFn9hxp8V/ZYTjE57lHzn84rPtu3LR7T4dtk+uPrtdHFuflbf1/Lfq3ut2f+lnkIzM&#10;/Ok/z+v3BPYxATztQlCaZPF7GD12u/zpYF+y66JBLyjOxNXkZz4WYsZn8NcnePV3S1Pm9TMWoroY&#10;E78BugG6NQfk6le4tGy/5sLPY6GWvffBwYJPFz7ORCfKlvS5Xevj8UP00X5ncu9JurF3ZGuzdtuw&#10;uuL7KDTs6RnQRkHsifW54PFrVhdzmlDsXdgyRqz8w6b0fm+VDmw+HNvmZJbvOUGrKFjk3dwzOuPt&#10;4wTx0Z7oPxV/8o/42LsdLUh0IY39x/e7eCRfTPNM7vomr/QAG+8marU7etx9DGdttF3dlMNv+8KJ&#10;bzv5DQ47N1ae4MNLPZkPGdNHxgfjizBuvd+U3gn11M9CB96P8plQKFv9tLMnKsDoMnE2to6e/IHn&#10;0ix/+Pbxt12Y+m2rx5auA7udo9HnUetOOTwu/vG3xVyLmy6yzRMgH7r1NMKexON218NxddbJ48vW&#10;JRR6F+3NHjxnQek200N8QJx8yUJr1mfKp68YCr9O0jx9l/2Fh+18/Jg4qV/d6LT7S2er/A7Da56g&#10;4ePGXRFOPAd/JmLTfui125SRN+0zTwg+OC/fRHQK8Z8T+l4Yjwpvzs0E8prXr/zwQ16Lnkm03xJ1&#10;QjUnKnpTdM7H+NK+G9lOUrUbEBJ02vhrYb7IGXsmn+4ch15ol354nAl2BFXvxvvEqpvcwOKP7TQa&#10;3MqOTs/lj/2Jy8Nr5bJjx8qN/zK7fcF9DuKgOfnU8Y+nyr//3quxXvU3yDtGxd9zI2L6vXwYRrIe&#10;WWPb5BjtVhdCiK/21XN3nZzABiv0mEzfnN2n+uG7r2y6L9QcyqQ+J8+J03Fb2wyfO7hAvIuA9/Ly&#10;jqKbU2vD8UEj4OzPhYgIiC1Au/g4VmLs6CvEd7H04OEHXEjPrQDVzVxNXH6Oj/h5Y8fY3HxeCk/Q&#10;Tbsrl9dXpu1hG9mjxy4YVJ8jW515eZg2b9OFrG7PmPQ6ZcYYY8mC+nsW8RuKCxsjcDYm6WNOMHyn&#10;v9rP/6Un+il79A/Hd5vsb3yMjRYuB8dNTlM3cSbGxZi8ru/gtYBW2fDQig/94cxcbtpxaWyXRRfp&#10;cjB98ilfeKunHEUnx3uBN7VQjuyhXX3u5cp8FobXHG0u2Dpb/JX7sJVcF2X29Z87vq2P1x9selr2&#10;sGfL8VxdShciWKvjK31LmkofUrY2Lw399MWtc7zA+xZbLESuPNvlPYtGadP8rd3cYk4pJktzbF6e&#10;tp1XnbGhOocGvX6ifbuYxsf5Uz4n+C4imutPzJvL6H8TD4/2Lz9CDr1dUF2Ss676U9bK80X39Qu8&#10;R3+Z8eSOe9/XT7swFfqQXcoY0/kbL9veoHn6sONt/16kOe3Yi7iHhu1LWz/QKR9lEXX1jPIKjfxD&#10;f/V8DNquYuAAPfUo/b91OfYGH0+RLozP4/fwAR2XziILWS4Qo/+Uz+tP2iWLn5Erps2TyNc+O5ap&#10;K4Qd3uJpctkU7xNQ8NCC2niOL/pBf4IDj06xtLVLP2XDxwVIN9F5Ukz59Ld5q0Dtvvvn6AoPL+rM&#10;/HT6sItybKCTGzfrh85PxzZ2r//Q4uEJXzmAHmD7/tprPAnDxs3IHJuYBefDBz7Zvlu0lpdZ+c1r&#10;xdtfIh9sfmfHzsdqTGvzFb5E4v9LfgII1HcpW1p1wJZNEsvq13LxnT/1xT34JYrdfFF8tNUjvI1p&#10;gXi2Y6j66w1PHBbAS27ZfTH75YzNUDzx++71vKoPTueDuZhkgdVbm/QD88Q3+W34BXLMk66YPHrI&#10;fV/nVcriwNPu+ihcPvjz13/pOXPH17joc84r+xMveWoMiGMffjnh1/IuUp4CbQIaF9GPfPvKxzfR&#10;K3/d/zVjvZMP+OGrjC/4yv7C8uej1qdOO5sFNKfkhou+lao3QnsrmCdk+akBdfkWP9p9/OICgPiK&#10;XzMXB+S1/YwO9jW/2Mp+dR+s4PB3+oq8fPbJAtXTgvgNFk9RYyZbspdG+cgOv8Nz8dbW3cKli4vd&#10;i3PRn3HCsfrfA/qj3w830cEHTMy4QJ8D42jcUMepDDyX7Xhpbac+vPAMvtiid9/AFsf+Jv+lfumX&#10;18rY7dbbzqeqXF8kNZRuugwv+o59F/If7LQvIrpB5dcesUffmhcMMSJ38uf4ZsdRSDOPn/w55fJl&#10;SA7v81D8day4Y0r6Dpm0qP+OXcrkpqWvXsFZP8EfuwejVqBNOaCj8aA3oZoTVump8923A6XPxsgW&#10;vnKzCJzApKi0Y/J637JYm1MHtV1l2gZ+51Dt0+jS14yZteapfuW7/E+9Mu3Zbextzr3VdU2wtfHN&#10;qHmOZvP5S/o03zcfyy369pyzK998fyei8+o3r2d9yId316d5ocTTj+yW+tixbdLyUzb70y/lpWnD&#10;0XHr8FDnDWQgqhbKgn4n/+15Zce5G/+1mevQTq4eJnzGV2ju50+RmDId/AEd+85hfTLNfyFU/srN&#10;1vkoec23wfJgys5Vr7E45Q/9H/mpMR4enhAmxnE/PL4OsA3OxiFFtMf0o803UE6c2h58+rdtbzZ0&#10;Ph55/vbGuLvMHePJAegf9fil8Og5u+PjxdE7ZTygzHpAHiSPp9P36XX6VhEGqbtwgXglA15tyoEw&#10;1zczSnY+qlyeMma1C8QZY+cjF+O19PbxL050Yzsb7qCe7H8FyreID/yVX73JSr83hLb/k0lk9HyM&#10;f9M2Kw/96DhzUeVzs9lgzPw8fGlPVzYE4qX06Qb32PtQaQiffV/+5cP4eHjF4c/Ol56RXYe/ab+r&#10;5rYT/djep4KPPsZ3TtC/Ll9FB0CHhT5ogzjQHJbxJl2sc499e8fi/p/YPtp29KpmRz/jWVdfIPVk&#10;NFvB1E51gmdPUo9tv9FxE0RPoHISZTG9CTFCVrjtPRFx0CYYF2znd/sy0PQEczrNvvMa7Xae7ufY&#10;RJxe6+c+Rp7Gx3Nlca4JscXEl2AbXgKsvmnIe4MMr9EFPXl3XVb/e2Pb7/EqRvd8wB2vBedL/UWn&#10;bNBbq1xSaPHh04P718G/84/UdCRdSaDN5OMpSTB2wL9XvLC/PpWg1uZFu+v93M49pouYWjvR7r4t&#10;/eCsPku39mz87fHS7/Zeruw53HXcunsZt5K5cu849tuU266PSkT9vES/vContgO+S4RVjv1+4tPn&#10;+i/tQ9QjmSj7o/rqRelj0/Lf7fLdrXI20Gfb6S7DBKN9NxPNvXN5aETXHwNa/DpZSV63UObjFVU/&#10;/ZS7f3sRamJ08Gbg+pzXQqG1+FB4tRda4jsnPdFX7pBgj4tPYx2dYteXPB0FdkFJY9L9fqKslyib&#10;fpJJaPAtdRjclef/AbcDdU8g+B24TmHUi/zJG4pqW2QBE6SUdN/vHHjyGezkWszPCb8TjIcc5fJV&#10;20ejBXZhvQeOg+9v6eC35NhC7/HzUGgLMCdy4nH85SS+fTNy2vfPQllxT9x2QYCR5f3QswzPl3an&#10;98Y8rZUZ8JU9h9Ht0R8dm/yKBfhdgHI2G5n335OvT8pMm60uj3FH/ZRPvX2f0YG/Jk6X1lbZnmAs&#10;f9v5TDvMCTZ1ZoFk+c4EeX4zjQw0tsN39Zu4uPtg8cheWJmO1zS8Jjdue/Ls6Cy00EwMzB2e33wz&#10;TzP4TVW/2/aPf/zw1YefP3z1Nhcn+8o2jJd5ODUWczKMD5jtTe8KQZKy3IiQFmpswnVX75fS3tqX&#10;3/wdfoa1u39Xhnq+W1j8Pa68PchW+ygzuVzQFngr31dsNZ5Ttn5Fp79eT3C2je5y2X7sC2O89oPH&#10;6KVNM4Xy9EHow2xyTX4b/B//+Efp3WDiNbp/yu+5vX8fPUP7xsXt44fqwxkW1/L5XL0sCs3igUWt&#10;lWs7/nn4cRfOY1h8fmI6+/rJxhu/oAXkyW1+m3DLnPQtbudg+mbagI/IWzzb/ZTZ4efpDRch1Rkv&#10;5GVztKVbuUtju+3aJ1qMLbngRvbcEOTGoJR18Y+Po0P0zl7o4oNs8xWIPikfnWzHTnmrB1D+CDga&#10;hHhtfaK3BRJ9zZNX2jhgIbVvfCBw6aML2AsP+o+/WWDit+nPq6unX8SkE6ipCXH47cJhmeVr/eT4&#10;vu8YL/IskpqHa9vhP7poU+Nr7YEnvizkIObA1LtIBo9s/CdXWzC0EOv04Iy/c1927dW2YgOdsZRf&#10;Vjc2l3t4tSzGxdLKjIiWcZk6n42T6phyJyXKNx7v9qx9+NPzc2J0/TV145PyqhazQGZ3c6F9vEd/&#10;8S2PTi5dnQZH/pwLHo7bbzJO432XpQ7dbLu5tcHE5JSObgf14A8d+Qv440dGKJK/th9Nq93x7K9/&#10;Rgd99VGmfnWzPzwfZer01ZSofgLrQwuMy2PzAcRZ5J8L4Y4X3z78/c1Gti39yt+x0vFe2Gg/jr3i&#10;507jopUyPPbzXN4eq7/rcd9f2vs2DBt/zoLlnomD0fdOi/8d6JOe2iJbuPPRYhrg0QaPugf+nReZ&#10;cNrct4rRM3qdC2/ruwtFQx+wZ9G6grs/8lNY31Wnxb3Rteg0PXnNs6d+feF3cM3V90KXCxJeBw13&#10;QRuyAdBzc7Jjv0HeHJU4Uq5+ZMnhc+EV3u/B8u4Cd/zVRcpsxaN5jHr69kJY2vFDLkqS4WJvb7o6&#10;r9Q1NrXfh87FNnp7bbUcxr6fcz6ysDKbL+GGr3HFGC2XbPsUP/XKQc9LkjdHTvJv/Fe6yGp99EKL&#10;vw8d2nLnuEj4HLyo3DmMfvpLxlg66ntuPHv/Pm/vOP0TPh/YLtj/5ZfHKzTJU0Y3/PjGE90Lnec/&#10;+53H3riQi3vzkzJyp9z/6CPNA3fb6FCLhuvr127Cf9gz7T9tl2gZP4WG7knoxaUfiLq1dfYf8c6G&#10;fiLnvmZDrPKNXftA2+lH7Ccf/8Xr+HXmOuwis23d8XnaCJfyOnLDpHx9oQfq/bUNjj3Eb6wMjini&#10;jJ07l6Dzp08TD3RzYxQctPT0e8/eBOMCsVHCeVp/Nsh5dHCN+zP+u0g/ufrVu/EPPv/4+98bf2y/&#10;4Ngott1AtbD+YsdC4z/xvvF/2UjBgNwCx2fp8Nk25J+VXd+cdaeJo1e9MZVqcPoGsLTVh8+PfqhN&#10;OGN121wGnwb0MgegjphOU1Yn38DPSnnSf+kQoRt3jK/nfLxiwoeX42ev5AxTeJ1XO68eourS86Pq&#10;VfQnePqEdof//twAPTpOO7NleelzVShstmw4rh179M+3S7c+2q3y6xMPuDbED4u/cnHevGxfO104&#10;Cv4AVsbKvdPbB2vz4naeHP1q/+Ff9/brFGRjriCuVp+5CDv8Hlj/fO/qZ+XVQDv9YeZm4hB/8QP4&#10;5+xG5pT93je/LfwL6IPq3OCQNbYIymdtrDIUyufeLojptj51nJGrdMZjPt42YIf//sZmDUn/CnGy&#10;Dw5IA/r15Ax+SBaOXuPrtlPq5Rs3YqaHV63inT4CR7+/QzQYPc6TvV+SR4HyO6yt+sVzWBuUOweB&#10;awzd+QO71l+Dm4LavnY9OK5+K0/Nnos9sP7/7+HbPz72CVRWzG3dFP1GQNvq+GRzziGufs0f4Tz2&#10;jw/xu/umDXI4V6Z9cQOOLnOgeMunpPFx0D5njZVv0e7YI68aW9xA9iY/w2fe9/rZGosTV2yfiVqR&#10;lSkXPoEQdJ5x5o8eMgGXD7O/uqoSb3d46tPM2TNGtiz660ulvWRknVHcdG48Piyv4JE638cvjleX&#10;VLIL7O/z2h85iflSi7VZG1D3zyDS0+OOk8LUnxw28+eTG5Vdsscf5Ve8R0wX5+Cp73zBXCll1nHp&#10;zH4f8WNu2Qv8/0y5Z+Xrd8Xrx9WrD13uGkjkfUx8fMnY6gaXOywPdLtvO3zoFq9rVzrSu/06BQoD&#10;1qXy3ww1F1ynfPV4bEeqOPVbvL0of1xF18/Ksm1cD+qL38bx34NH/oqKHlg5QA8q+9D3Dg97lQ7e&#10;1M/8s6Wlv8XkIPxv/25u4QeKgsqdfXq+bRBlkIa4ik+nobgBYBpY3UtgAv7Ku/VTb2BavBW4PCu7&#10;HScOyx/AshOANBxX6Or0WVpB3N/WC1949EK7d83NgEDHM6lOnQmnyX4HziOHrOVpf3W03Y9xCI4P&#10;O3RQfDOrRjI0N/wW5gv+8mvZ4bF88VrZy3/xd7u8XjpmB1ged5zdX762V1l8bX/rVsa11QRsPm1y&#10;lT/b2QX0LebzTvg78c5JSXx0b3d4q8e285YpX0Cz5bardwtfOH6QPoJ3cZfv2rvltlv3fLs4z+Xe&#10;/b00i/vSdu14Xofv6oOP/T3xbN0tNu+06hbsO6lbeEmfu/ytL/+wsd0yPJ7ut2RZt27u3HrIVzm8&#10;xpYL+eyoWzO6f8ofciJ/gqxo+pgJgYu67lju7/elcH2+spK1e2JnUHMHOuA7sdgFidMnlOunBvjK&#10;jD7mKPY78cvveOWgOaH1HStTZzHAX3A9weDY4njjNRfE5CFRtnkQLyfmoDgGsfxZcKKz/fHFw09s&#10;cpkzSx2xb2iLFw73i7g/5SlBuplo7+QLvs+vJk8mQGTzNenpN12AyT5+H3KxCdjHB2ptbWEOTv5p&#10;+eaS1K2vv+RC+0yyZmImBvym8fJb3pXu60BlhZ9FJItRnlKYrX2f5OTIrl9CA78+6YRu/FHfpa3v&#10;sHrVz/eK7Iv1fWJDDLlYVF/UN2PT2L48KTyy2H+H9RF+u69+9CVHFAxMmbZ9+I0ujrf/ca27L9nY&#10;RYnaOzzUPfAGB2dlK3tkPMocqxs5xqPHRBAtu5VZ5HzYGB9nsu4C1Wvxk5p5hV10DW4vRuaCpPax&#10;iKoMDxPFCMv2kWvIn5sC2DV2ewpf+b1ttPtzwLPaxvzeoMA3+QNkafIuHEbBbRc0M1F/ym39opQ/&#10;9vjut+qauOpiQeYJe4IHx76tNuGLOSEZXfDcEww46pb/npQ5Xlnw+Tqo3bJqw0oZPJzdKOMV0K9e&#10;5XeAs8D8dRaBvIrPAvT73NH8a+5JM26uT9CN/Gk73PdJpfHL9J07HpzaHT7Fif+0E50c65f4X09o&#10;pqb6BUn92omi4xL/p23Mn+SendOtzCfbywfa0+KqC7iPCyiTx2bxAv/SXp5SEi2dlJ05ltxqIUL7&#10;WPD84R8/fvX3v/39q3/kRoW3yfnr25gzYHscv+OjaKc/Wc2fB2HfFrPlGBR3mHLi8Hz2rXphTxIu&#10;n/FhlHGysnDH74WKVKh+KX7ccCFPTK5IZwjQ7w57vDL1J/vLj+Q54XUyllyYE/WJ7+SM5HD1csTY&#10;/ZhTaxt+bxulzTmXnnQBHXdSZmtcfLQrjkXPDQT6UnQRZ8mfqyNZ4mF1F2duYNBGvyY3ElcbstNt&#10;tITbT1qFDjunv8qr38he29XNjUvzRoN7efle7TI3vWw9/dtXDk/lfLSAb3U4fdmxMWZ0+W0boQc2&#10;K3fLhoaezxZAVtjZzpxw8vzw0sbaZHjLr3RqTMe3o9/4bPFtydvtHUeuX13uOPhP+cTGc5yVv7nC&#10;8dJoz/XT3X+Ls7T02f2VtTpu3era48TDXd7qG0Uvu+GBrYtWI+Om3+L3fPGU70Lz6niYdIPH3OzQ&#10;w8rCg4z+lmF4LIh5ZfKX+s4zUzkLOo9+pC7/l/3aD/Q8O7FOD/Uvweg4sWqBt/BPkOkO+PECsvMH&#10;6p98t0T57aPWxRGLvrMoF9uSG4Bc8muervspv8HnKVsXmVxgMR//NU8nOu/n3xjSGNdv+WbGkIn5&#10;uflw2qpxENxrXpV9ZfS+34xU/ao31qOLPlSf3GxsnESeC7hAPdq7H+B8k/mOMp9LXviZ97uwJn7d&#10;SOjCqrYUB/pcz/3DF91eIGLb3jBJtbU3Yisbf+mk2/hKjv3py/yETf1TorEJjqabG6eGXhtpL3p3&#10;/SHbb7/9rva5CP+f//m36PpTL9qZa5u7fPEE5JHJfnBvY/s7P+d79rBhPr/kHOyX8W30oVPjmxbn&#10;2DlafRA+9Jo4qpTi4K0eLM22w8ynprwUR7/BczPnjE/3Oij4dfwxJ0jcFbiLzwK73fJub19rvyJx&#10;Dd9cVvn4dnL+6MnnkXd4tyzxwT/mrru+sezvvLfsj7aVb/0qf3sTFj3kgn3Cc+cp9XXyf8fpMJ7+&#10;lPbK+c6X0LyPHZ07Rt8v6aPrn3kye28WypPfefLMR9zgRU7H/NCtH3LG1nhfm7pNC297r117fPlS&#10;HMSXyj+d88/i8jObzEnpyfe3WIKzdtufm/68MepxrjV8Jz/u/CXCNDqSyh19z350UI2vk45XXTWG&#10;WPR+idnJ08NHe9DdPO0RSwjmGP8j7sEke1M+egytskHphbzk+NFtt4+cLK8+vwhMHr3ocP+U44nX&#10;h35PVLkOmo9WifCRN9DoP2JHG+zYxA/TluPOlUlnYFs/Hu5b3sOjI/rVCe7wG3vLL2XGRxzRO89c&#10;UK+sdeHD9vd5hXCKYC9aceKay7lD0daZssPnIvj/sVOZ+QqrSr7O9ypYDmLT3EgL17kp3MZvcH7N&#10;mreHnZb+ia+iT32RrT4K1vb6r3LDTx/JPstFykRWka/YdJMH3suvW0KLZrzJfvvZyGiFunKLji7A&#10;5qn/6p6vDPV5UnL4we24pM38FSn15yKw+vfJ7/mBsug45/mbA9jhIY2+BhhiYHXzpPGu/XyI/KXR&#10;P/UbfcUnJ8rNh0tbJofPtR+9eGh0k1NmfNzz+sXbbXWo7aMPPX8PrnZn+4G2yAnHWS/Aa8YMKNXl&#10;4E5eER+Rc3h0P8ZaB9Dvl/a5bli0P5w1isOy9u5+5yHhi/WXo0P5aPMUfjnn6/XRacPiit/88T1Q&#10;NjB90D7ZHRfTDszFb8eW3jSjjV4A2Ny6TxvXBtKe4eNXwcqPApuPxE3lRU8wGmTnoWjnl+LyDou3&#10;snozYFh0LjpK1eaeVyWuP2d+g4assr6Z1HLxFf18KunYYNMyREen8jh5PKNO8lyq7sr9wX51Lrt8&#10;RTdvi+v6WM6N8W6fokt8ov+oNzaWDu+QVX04l57aQi41/85Nj6Gjb1U+OL+n1p3P4tHlJTA3NIdA&#10;89ocsvbDJW8+S+cY3vLf8sGtFVkZdwP57fz4yKU2mzqO3GzYXb5fKH+6hDYUW9ztjLlPiv7w4PkN&#10;KZcvjm4x6GbX8XO5TjusH4ZOf0o/jX7rh44fYojzqu/Dlj9U7n8RgaRpE/GWOIktb9txqBID9wQh&#10;JqZpJE6JfDrqS7JrVMYFOECjjYDtcNMgazyBheNMMlc+x/Tuf9s7nxN0xeVIjX8awUkq2FfFWey0&#10;ECYp90QuF3PwAkTTYxpmtyah4XH0ogOoejcdW3i+7vYN7iPw8WahrUS6ftHOlw8On9GDhx/0z/nd&#10;aS78Z3pJqHzi5GKh8tnyDHftV79y7zKW/sn2+AYvvtReFoB6kT37X8fOyqNHcP0tfz6wsAvuchbf&#10;Fj+61Pf0iq+U32mqAt52Ute142mqSRQ3/KUtg2dfq8Nh09o7fvU/ciQCx06cih8dbcERVz0bt6nY&#10;2J/6sQdvPGyfyxGjq8/S2C4s7fLf8qVZXZoon/GnIDof9c9hdFIa/4v/4C3fCzc8APp+0k5gbSn/&#10;tHlOQZX+hn7kHh5RthcJYrM7yrogzICj9/qGDtUt+qT3VNbrvC5LmYHQYiZw0tNYNFBKsPnrf/id&#10;Jmq/XpvoQt+VUyb5Ui/+yi/7ePXEjj9q9+jDhV3APn5FZ+Ay+eoE7TDcSa9DOHQxaMqlBmgnFX1S&#10;MScOb3OBdE/MdoIsKffE49weupPrTijD7NcMHAu4w92TZDryQbBqZ8TXv6PF0edqw8nX/LY+gS+H&#10;lC6k1Sny2t63McCxPuEClY8FuLmwmFfdpn3m4u88AbG60Uqe1Q5vzs1CbF3Z6u/7joEyfuyk8SwW&#10;aRd3jeGlful2iw4NSPWB2Rkc+/x2eMdGCxFzQgH9Iipt25EOJ35eukgJUX1Gwotm9dnJvxOJ5k39&#10;DWZyI5rpJ2Mrmgfd7It7eHtiX+Kljw/XDnzGhmn/ia3YGJXo4JUzeJPrrvRZWMwr+jJmRlL0mEUv&#10;/NHyOVesL3fit/op13csPPWELnbtxV08kOtL84ro0V/4ddw4ugaj/PEc/6F8Oo+gLyAP3rbH6rH+&#10;g7MxdX99NJ/D9bHg+NkZcHEf29oSncTFwPhpZZzCqy6sDk/5IjakBi5do2HZiHcXj/7x97999f2f&#10;vusi8zd5DXTbMnh9GgmtuAm/ab8jv75NzGWLz+q3fbkXT49M9mkDoB2dlaze9AxxeS9/vIqbSniO&#10;Owc6cYnHPBU9fXZx4PXvqFgm+bIAqY4Och3Yk2L7+C3dXXbPnsKr8ZM8llGhdBblP376kP15asP8&#10;QZ8LysnV4UaX81n9yIpBPJAN39lLhJ34CUHop+8pX120R/c5KzjPYW9wgLM3/MCR2+RBObgNnu8u&#10;amSLVS3PztV+h7c+MTCyVo9T2Daxf7WhnB+aPV68xn06lEUkF2N6I1MXA5IHkttmocRTvIn5tG1v&#10;cGJrGLC5C/3hS74bjcaO5X7ytTwbWjfJbIyR21gKJ97+7vvv0osnl5dX+U2ucQxXPNzHWB7YuJgW&#10;O+2BNp+Ftbn6hmirli+8xVma1WHK8WLj+m+3I49uc4K9/W9sW162s5gzdHdZq4Oy+dBldL/j3XmF&#10;29PDHM38WO7QLhsbD7SxZ/RV+py3thkY37EJTtso4tYfu10eo/PiPfoTvOcylIHhqU2nXdmjH9zx&#10;l28J8nWXu3yaA+WK6AlKIyaPL5WJWfLWvqXdLRywx2h339bfwsxljEGTn1of3rb9DbGUd7wLweau&#10;tGr1cUNM9TrHy/MuSz3e9N04hzfls2Bi3pKC4mUT2Q/fVB86wwHHF3PwsHGPd4s/npj1zxbjQOvO&#10;duvoN58KL678qBXkA33c74pi0RvsMld3wdGxi79+zxe+cV/O0UZ+sxOQZ/wznjXntTSmpLw5WIAH&#10;Vr9THX9PO3T0vel/n0uvLVWEvQeUf535p7zMLm3giUby7PcmN/KzD+DIg/NE5ZzD8s1PuQDsQpkY&#10;cMPKxhw7F7aN9phsfOcpwfG5OuWVk3Hx8/VO0FOPJjLgtE3ikg/5jcM7bzzV71xG/zKHouNerO1Y&#10;G5x5+9rE6eqFlxhsG0R/N80aw+aC8byxwbqJvDM4T2Pm8XM2w3H9evkw/vsYP951rP6xyDgARgdv&#10;pXBxb/qlnKEcoF07zV+eQHDCPp+ZL/PT4qNZPSrz8Fv60enwFtWRg4/y8Rn60YftbBNnwDg3cw16&#10;Dseeu7U9wgq/U0Gnhb1xZG3rNnx3LkDG6t+bJvg+8xD9zFtFRs3olzYiTw74Jf0OvE8Zfp2PJS6B&#10;Y7riqf7TGTNCVv3YSyY8H/rN+do86bv+EONu6DR/w2t5d4fr8od+dVe++9UhMvjLG4Uscjo/6FgQ&#10;fS5+8dNL/vFmruqX+tF1brIa/nwx5/5ken32HUoX99vm64oHtD47j5lzupnbflJXR7PhjFdx/fPF&#10;3pSMXuE77If/q/Sjzhzj45E/7W+BWZuuvfQcG+gPZ2Jr9Z8F6fFp9Ydx4m/HnySIGD38qfyvwMZj&#10;rTx+IB+XxhVG4XuNLymvv44AmOwNaQGfLaOncnqO7frmxjSek+/Mk/pzeoc3huT3wkS26CuTfuXp&#10;PGPGxrv/hqpq9KvtZm+V6+7DMevHIr/wddlMLh75ZHSIPtGO0SBlzV0HB8/tRx3Tigp3+sTdN20/&#10;fEK7uoxvFc0DHB2Psg/4DqDTX+5wp9/yx/nClkwMOoL/Jq9Kz95VqWz9adsxzBswEg+fr3UlBiGJ&#10;T7TLWWPYG7xd3Lac7CJF1ym7PpK+kL6zOF8+yDHC6tEWV1td2owP9oIw+rav3OENC7fxdUku3W+x&#10;qe6JbyJTiynrQxI3HX7D51lddYwez+F53F26MTLgjaTaeGDo6TpxL7ZPXinu0kxbo9lx3z698V+b&#10;lC3gqV+IGbrSqz4p/we/rvUk91APjjg3F+nbxQ6z8l+VU0bHNiy+xy6oYtx6BDlj0+Q9cwbx0dx+&#10;1hjImfldZIaH/E6XhnVkKSsf2odfNoWV1zIlweOlGY+Hrojnq/gHJ4zuVcP/lG2+h+BcDowN8Uf8&#10;Q87q0Mr9OrxHi1MI9xnUnltZWrmvAnbDVue1z2me6QofLB8S6Nd8nypztdRCqaq2xgl+4fsrDlUs&#10;hH79uFtVlbW8rbOen3tYspe22y5rxjP12/ZuQun8rTE2cS53fd6brV5inLJth6m+t+EtNsxl2Js/&#10;QD5dfKzz8vPvwWvXZ4yXdDxvGxg+v0+3PBsj5+Dhi2kPxW8yx9o2dJyoyld8G3nTpiOn+0d3eHMD&#10;3NgpR047T9uqH3jI2ZL/3dt7fPBR8wbnxhLj9dsmjhRA3EGaEr+eJCk5APXLjLHrLPXKHRvcZkI3&#10;CQS/xSuTF744JuSV3QHCxCUFnWSE5w6U2S0v/NaZTt47wWyZE7tPOZGb18c4kfOqKsdLSzz6tcOx&#10;BemxbWysMioCa8uFH9q1h46g9qeTFycxvPWj99xxK2bUP5ddmrAJdXmtnAt3+ab2Xrf4iMipr248&#10;JrlMEqlPT4K5eBy+Pf6DGPQKQXjkALJegjvvtfO46PLJ0sHdj47ffQnvJmdxe5H/+H19y1vadOEq&#10;D/3Kfl62uLarF3l3QNNPOnjbPn7b3+vZuqEfXXd/eaxO2K59lx6nfSKhA2hPBuPLDvTBh4dmt8tz&#10;BlhUR7fV8QjD5+TOJal99aU+PM128V19LuTsTNnpq8cl6xn5wWQYzoicWOgkJTGxE3z81GuWwX00&#10;EF9aSNM/XRRpvMZWfUfutuiAeGOL/5yw4zMD/JxwjIyk4MOPjW/efK1YRNd/PcgXWhMVfLYvOukt&#10;z7dsOrmlF5otos/d3vA5kF104gfy6tST6yojdR+TO95TNh8y6vPgwLcPbC+fpFzeOPOU6txJy8El&#10;z4QWvjcvGGQtVl2TxZwLl6+regF58J2bXOiZAX/a6vh9xIua4uL9EuxF5sv3B2knU5v/yQAWTCys&#10;9aJvfkfM68hcWDNh6YnO8QM9fUb3ENIxfwZrvnICtjmljG9fV1vyS+i2j8jVcr52Rdu2OvbVz8Gl&#10;Z/1xfLoT89WHmAeOfCbGLP5MjG878sfGKVqw2/VFRIXOAgp7tL+TOrj68pZNO1nompsfPLExsWKC&#10;3btow1/ZS0BmfXtoFkdeV7768zMb6KylyBe82o+ewOBPN+337bfvO/H6mCctIUJ5xO3oF4TGIx1c&#10;T+OG9UHzTmjo/atFrcjVPvwBxA9cx2/z+vYqk+/x61yIw++CqjsFkR66bUd6j9x7u6JzjN8d7n7k&#10;gy9fPOGiXeZCSU+X44f6pzwec5brhrJzYn7nRQZ7nn4sqHp9UnSNH95kQpwm6aKQE+5ff/ny1c/p&#10;I/KeheeZt2jPLKZHH/3GE/icS597XNlvDqqO44utr16pFzGeXnqfp5y06fq4tGKh/hcT8VNsbmyg&#10;i658zP/s6c0s8aN9N3XYopGzu0iT6FjZu4UDxJyTx+mLLhxkMT5t1xNHsReciLxko0FLBxxmTJhx&#10;oU+x0jv4fgfu3fsvfcMBHsoeN2o8/EF2dYqQmdyGf37v7q7n7j+PlbXBdnHot6AnuQNev/DKo54s&#10;BNdFVfGkHT98docx/Xwn7o9f1kavI9VX8K+8E1vaauWXMF+OezJ0eGz54i4+XtWXTPGm7/FbtlvX&#10;cSY+9iR4GJeVV8DRsos+ZOWDhSnE6tcTz8Ti5yD/+skCkyfi8sYAC9TBn6e9J5Yw9YpTOaYnwwrq&#10;BnZkUSHyxUPjP9toHTmJlSi9T9W9+/o8QWYh0Riibu0LOzY1Vqrr2L3tSHdPJDr20b+M4xvr1Jl5&#10;Sgw/9vY3waIH/FmknTm6PNXYTTloW4SG7fbbZ6If3ciB39iP7YsbqtLOVx1x5R10YLe770Ib3gMz&#10;rm8dXBdRHrB6xEs1adtw/EIEnV7lwhOd2IjHfvBZXden67vFhQMfHsDvJdjFy4fuD6w7vf077+Wr&#10;76Dt/CCy9kJMBFOgfU5bfpPX5+ewOuHTgxUV3J78Z7t21VbHZ2EaqjqyVtfqk3KyxaYLJK/ejr2r&#10;a2M6/cCYPfQPGSvelrzylr+T82euPOPL0slbZMm6O5aTs2OcXNu5W8el6KHdcnJeWxh/5HTnfOGt&#10;Ppt2OfujO3sHqTjtc1M3c4XVceJCv5VbOwcPGRoc8ZL/jUEuqprv+d3YkfuIK5KUySnGDnrIEb3h&#10;JOU7huEKj68edmn36T/4pPfaHDw5RZ6dPoHmkWMoPLyuV1RHZvNUdHAj4srq66DLVXtnTOsNRsao&#10;me8Z83ff4rab49grFzhXwRO0bUPPN3iT7++qT922Ab/17UYp21fk1Udojt7lWX72HrD1jb/4hn5y&#10;hPgwX/Q2ke+++6798se8Pej7778ffQ6LiauZh9n/85/zBqXIbKwnluUTuav+TFv0nKgRFAZHn0f7&#10;zHnY1VfDz0VnPEbPzdUV0TmAOMCH3uS4gbfxfeYf1BQDvVjEF8cf+FlkP9Feax46urg4n3v8qOdn&#10;tNUnfdD4eeHm+D//9p/XsbYyb25cp/3lNjc1jM/4ZeJ6bXutD2rvW15f39gCucMuHj7ws9M6Xx0j&#10;EpON89i9NajFszgjzzhNt49fvNLZ7/nmXOeDJ8C/Hf2TnzoPiV/FoPMuc594vvaUJrye+Cz1H1/l&#10;Z14yhpOxb02ip7hMry5tmBTY6Y+PF8QNk+ZnS7Rz9Eg+c2FIG5v38TffzscNGCcBhQlX0Dt74584&#10;C89d//jzX/7cmy/kWWAejHrmhR+ad6Y8mkU2WN93y5GBrXMejH/PnXPh6+lcZ/JlY8gcNezw8JEb&#10;Zu42LbSxwDY/USc252ehpl6e7+OUhNMhzNi98z/FCzs33OPZji1zg+HDLrj+Gkv8fs0Xn1LvkfrR&#10;zzhEh+TN6OIP7Ly8Np4ydvOX/Lp2qh8fpjJ8xrbRg4yeLxnf0uYXLjn5rI/41b4+2HH59DHl7Nm4&#10;quyU4fOHcGQsXg4Lo6v+9fs8xALc/h27l1aZOHY8TcgeMeEzc2r9l56O5cFf8zpkMPXy29xYIcYv&#10;e8g79uHP7j0WN9r4fei00z7hix4uMOL1xmD78efyHT1u9obP5J+JYbS1c7eMoVeO+6ldOZgQbmkv&#10;/qbPzQUL7cwXQZTG8+dNVsZHYI7Elq4pZ1hUT95vIPx3fq+OnbNesb4bffmiv/eNy2Ez5x8PnhOf&#10;E6/kXT7QSCC6d/Mg6fF+kXuHbfstW9+Gde1RPjLGSStGeaOEfxpTT+OXnOVNz+bN0FgT6c0GaVTz&#10;v7WBT+G8zRPwYXjx1H9nTc0bPl599ff8xIX6yQelzuGxPfz7E1HpAz3f045pH85Mz047P2zf9Y5Z&#10;Z7gCoNdHzCv2PLrrjeIwPIxZbvBzvrvjujXPS5fosfMH88dejOeowK4rzlG+j42ren0YLYtH3sOk&#10;ISk+uydP8239my1onGd/xv/4Vt45dfzqXJ2flPEait8AZV4o1mOiWdFHvtz6iLNIqjz+MaaCld2D&#10;2/FR6Wqzck0hfHVXvOfA7CAptnX8qu+bbxUgB0p3dLO/cTZ1+tpjzvw29tH/94AL7jDHOxaMX3uu&#10;2/z00E08iNPn9OuHjdG2QfWtYdWfvMXrfG37zphYH0wbRo/IeMAo+4jq8MmfG1bk6c4zTyBtfBy3&#10;HY895yQ9PhxA14mV4CWGwNev5/pCD/JFtvMUMRLn97ypdDmsrWnAfQBlZaNV1+0ZrzoOhP6PxvcS&#10;/S98kdq8db5H12lfdW//9Kc/N4g0smDWsALbxEHQm6C6yMCh+zqgucs2KSbJQENyvkk1nE4AUkbQ&#10;Tm7pPx1oJgI6/8f+NodOmqdIMwnvXQbhA68nmhls9gKvQUBAbNB0UE3QuMBrAKSX35IDJtKSIlwn&#10;SOv4Vp6vxHJgBjV31ZLnxK+2xF7y6GFQ3MR3p1cG10fC7KQrZQtkSpLxaDsk31jchM+XJuTs4Tdl&#10;oBPf7GsUk//V+77AQSc+Bg1VAXsCq4XKyc6f13y4Ow8sjX107VwJPrgrv3XPeCmbdrM3fMSGsp1Y&#10;snM/ePnsoGuS34HRhJKd4b/67sk9/Hbe08Zf0pmhLjQmD8/VBQ+xZysWn8PKUK4tl9/aunqqdxKz&#10;9XwtttCvHUsDd+FOz779bVz1m9D5BODlZAZf7e73IL9OvIltMRGExtjatr5ES44Yeg53+TtBJMdH&#10;QsGLXrZs2rpOpqJX6dMm6p0AgwdPbbiD3Zxchm3LTGSG18SoQZ9tdxC/dwhF4wOPMKkPPvV3oUYG&#10;+g8f+GcvHE3fGj+EqDZNzHUgSnuCx+ugMzhnoATVLfZGUP8sPslBJu4S/efP8zozPPVh9pMzJ6iS&#10;u5Nk/d/Te3Myrd7FFf0WDP7EhzuwxV91DU9PYYWweGwdGenT6Yf8Ozl19i0u/ZzY60kYmYkPOO7o&#10;1IZs0V54On73LjnK3UjRZU8ynf97MoB+9UHoPeW2g5pYDBuqNE9Gg9g88lsYTU3oenIbO0d+YjQ2&#10;yavk+J1mOfptfMgHdAmH1IVn+2no0sYufPrgn8P69FPoAL7KJyZHvrjo4mLyNfyFtmEKbJW37U4+&#10;lLe0GX4LG6uQx2eT12cckqcek5TyDt/yLgMTu7mQ43Db3v7oPPHR/BT/LE86rB9NnpcvOnDl8sjS&#10;FiZxPZGSA4L/3hiQxmOFXHC3B6+Jp4lL+ZYfFqcniomLD1koUvG+C+QTK+Oy7btONmaC07EnfL4N&#10;7sfvvm17afO//vWvbWMt+iZ+ePP1XCQVQ2jnBNUYfdNJm8b/9NEMfoOvr0wMfp8MyVasxkV5Bd2n&#10;xKwF/Pj8THz4cHNWUGPrGQPLdtp1fJ94Sb5EW0HBHdvnaR+0g/c2/eTxBNCUTf/hd+T86aKIWBq9&#10;H/lCm/Ojk3J1wBMX08bDp30+dvvdVtBJa3C0c/tdbMpRf28Jh1BHbsbFXED7FLv/9vcfv/rTX//+&#10;1Xd5neP3WbzF3yv9onZOrnkaPPj1aSvxESdaTPcKTvliXsH5Xf0tP3XukoX55qszv2g+SXx4hROo&#10;/XQ58WsMYhu/ojM3cWzOZLs+8Honx9qq8g9/8yS4+KF18bn70YdfdkF8y5pHwmcXIUcn/qbjXMCe&#10;MTqy8E2ZnPchvJ0cfnll3hQ/1xoyxcH4TB/kn8YIWxu19WTtYIv5IF1mEWPixFyzkO1E/Bzu98TI&#10;GQ9iVzS9ZMJBPidF/JfYih6bk4d24oheyt2luouAq/vgPRZ3HNN8YY7Joqv+94jPwQtu/MI33gyB&#10;f3+X+LQBdnzs83NugvRTA9j3Qo6bprIv9snhozd5rev4MlWp41ttLwYsFsvdnpL78ccfqouFaRci&#10;xCFm/uC+ThuObWFC86iv783BjkcTV4OnZeXkzIfTuGKSzWs/Ov1WXCnXD1Zv8pqzly586CnWFrR9&#10;+aUATzRp0M6R1Tl3UG8f1IbgrA2ecHIR0kkdPPLgOkHng73QoQxNF1Nu47c4gbtPkrfPRV95Dz+w&#10;tuLBDwPHn2mH1fuOp8/A105iw/6cVE453j7s2XO51Z/OO+8VHxEwfmsczMWC8mt+cIOHucD0QPMU&#10;MDewJPeeGFq/qSNnbBkd7NN3dDl84pePH8dn44USIh8IDxeFnUPU/sbX5O3GNXuPfjOvmLFaTiK/&#10;40zixnwbkC1Go1Hkysvy58c8wf79yDvf3lAC8PAxVpO/Nk2uGn57LoQvne6xMOdHnt48F5DjPzhe&#10;qQwe/nqaA/DSHoDMx5ilnSc+bIG+jyecZsjkbD5BR2f5U/uM/xNzwVUuHhsT6d/Om3vOkH1y5d7S&#10;x19yxbfp4+WVuvJJfxfDC+KBLQDt6Dg+9Ju1zo/HDhdX3TA44w+94Gs7ei04Xnlpqu53DpXx8k1i&#10;wVs0zJn0Q74lzxjcV9+Fya5RyGnf5unguTHqxGT0bgyyNR9yyP7663+rP+jANjyAuX3Hv+RPbdt5&#10;eOKBPT5sf5eb29wkzR5AV7EFOqbGHm9kgA/I+5S4kzcn141u6rTJLPyNP/VnOdc5MFyxqL45L76g&#10;mxvA5JzNL/iwSxlbp+3nwq14l1/EDXy8Nj/hBXdlbXwqg798p63n4q7+e7XBiRcxoz2iQm0W73tx&#10;sP4Ov81djYsjVx0Y3z7WRnZux/6ee9zjI/j0QUvHkZlxLb7dONh64y6/ATmlvu9RZB6dV7qS0gAA&#10;QABJREFUHJIB6OinFcx3ABl0a/vJ39HH+UvzU2gmx845Ex/vOEE+OjExMs0mokPMdcx/2goff+Sa&#10;B/mQqf6EztEjuqRfK2On+NBG9DIP6d/Rle8A2a8iCz8xbXsH+gG5Ud3ysL9rfOqqY2QBa2/ffvPt&#10;1feXZ3206YGc8BbHdFh6uPziooP4IN6xHfIKwbEuJx+Izf0pOm/dKq+0J1narufZEYWv/seaztGb&#10;5yYfan9rLnThFzKnXeIXunScnbbiiQU5bMH8OxGyh93eL0CmCbKqGB+Gl3kffR4XtsevKSzdXiSf&#10;+dMTlj1Ae1DbHouhnaf/mEPMzTnw4AN5yMVD0vi3N+DUJ+Ov9ofaO/3F6Ue0jf3jD/zd+Ad40tyv&#10;eSE+A2Pb5BUxboyurolJ0P4QPyhT1/nucad9alaHSDWp3/be+bG2GEvKbuTrG2K8H+PYMpwcyx8L&#10;tTtrKOs/8aCxp08euiCvv+QJ7er8l3KNUQ0ZUG5sXTguPoezRj45ZeZP7X9H+VVRHwFtfWsksY++&#10;4vbnzMmXf88TEq8XVOf0h6Py2tN+EkX6lzhrex9c8Vy8yEgANq6/yk0QpKf7DxRnpfz61Z9yTmps&#10;E4eelO/Fvmzp2NiJfH2PXDr6TW1Rrg3qw4dLR3ZwQNsoOG6QfvUq42jU0H4f9b0YhfZd+ve8IhuT&#10;odub4qYXi6fIO7m9c4NgqqvYtBOe1SP8jAHlFNsvfunvhehyQXFHHpuas8T94kI8/NwU1rdRiaNA&#10;52PRtf0EfvBA8++xQdtU1xM7YouOlRP7xaR5u4vf/KrcOYkY9WS0Y36wnrZ0ZNTu1CnDv21irNXe&#10;6uMLPPJfHvCN8TmYcmLUk9eyOT+Ax8/4ybU++Cz0om9udJ7cOn6ojcG/LlAGmSt2rrC0eFqnIFM+&#10;N2eWv8mnG30SYHlIgB+0Z62cdgzDV1mLwmOBjSmY8TZ6yuWd/8afzHK8+YCPKUX2jv3LRzk/Gg9s&#10;fZQBc9SFPfdVhf/6r/hwM89cm5ufjn/HP5EdHRHSoX7HWDudGF0+iu+5j14+bjxvNq964g4fds64&#10;5hw8zogLT38MH3WrZ8+bRU6IaueJ3c5fgrfnR5duwZt+Gv5pi/a/8HSxF8DbeUX58cvU9ButAnj+&#10;ngDe2lidds5Wji0eVHT5m3qU03bLY+t6E3dow6BzYt1OG+gvlx2HiI7VBX5gdE7rJCEFvf1IfdeE&#10;olMhbdPQCWO50cH+RMfyoGvIO8YO0W+/+1Nf2qJtefptYvfSgfzEfn0Whso31kfnObdbzmOb9uG7&#10;6evNR7VfxMVW/tNukck/rpMoG9roHHn0Jgtk3nqeimvyeCixSkIyKNZJMUZ5maWdBdpMpgiIMXGq&#10;umW+QvGw76+IOSa/HWcfLVqc4HHIOkLyKIRgdWpyzbEObhK8+DrQLjRKMgZHDlh9djsM59skScK7&#10;140cjTMTnVQ+qV96Nn2TAd5WYLdT6gCB2pvyXhw89vSiZxrgqlce+XfZ6kb++LlJ4Zn8ejK8yXAS&#10;urJs7/QCYoLr0eDqn+OX6J98waVPeU/MzP7hs7rvdvG6DQ4dxh4HYaC9j55w6Ce+dmEpD+9wfL4C&#10;qdfWC8vT8fK9ly3efUvkwh139zugQDqI+Gp3ft+TwaV/aYuPz9o42/EX21JVKM/I2PZYGpWXLocX&#10;mtV764bLb79Xnu0TnulrZLGn/6nXXzzZD5c+Psu/fGAfwdf20D+XvPX38mOqXn7AHdoWO/JJX9xB&#10;q4N04nZPkpu4v+gHM1mj0+qlz4DrWGaOTnxkoMebLltfWgkSVm2ZAJjymTDyS397JXhQTEINtJ9z&#10;YbqTXDHJd6nsxdVsHeNxt1veeA6rRxVM5YfwNpHeOLNUByTpBRPs5sLI6aTlVJDlRFsstu0iX077&#10;KMF3ABi/7Kt9ZmAIMeeEFpxNdeeVMy60br7gzqSPPHJ6ghL+YAYaus4HVzj8ZHLshEYbOfbJ/8g8&#10;+899hstCWm13u20bpazb2HDfLiIdTSLbDtouvl2447c+Fb+ep6UXx1Yd3Oy9KOOOu2MDmuWpHjke&#10;1/h0iBZvcPlz+plcYn+3ZMNZne+8sWrrpb6xGjoCi3+TU7zgAHpOjPawfENQX/V3gVOv3Swifvrs&#10;iZ7383TVzznxe5dYz3i5utiS1U9ki92e3DZ3T/y2LlpaSDTmiq23OWnxt6+JyoP2o8eo1O9wLQ56&#10;8KQPkTmWDy6z3TyRrdjK7GPK+4Tb5DExf+m6Op/tPb+xqZOicJh9cTMnIWNvGvR0Z3TDk60zFxFm&#10;GapvMLp03HKxlObpR2vXq1dBzt2Af//7P1rWxfQsXns6CdfecJatG3Ci2sRxdkyMTTrZpb0s8HnK&#10;57/81/+auU5eKf2Pf4Tnx7bd9/ld4Z8toNVP4jmAl9wQerDzob7WqyVjP5uBxXT7PpufteHCLty1&#10;H8QvxmO4Yo2O7GnchWZPStEm60X45BPHqxOx4qk8cqAvKzNZ7nxSgoprO1GNHfxZ3dCcri4W8ch/&#10;PpbcBtpmIea3zac/5YIlICMc2k47mZdXm5eH/He/yaTYtPMD1YIJfUFty9fapkzc/h484kWch39j&#10;dynS/zENKLc77NZiftUWFlrGp3BbS4/s//U//toSJ1ouimgv+vap74x55r+g7XrGs40Zbc+W8f8s&#10;AO4rX/V7sun/6C/TVsZ1bUkvF0nfvRu8jelt08lXE0uLH5Ztu7ZlbR5blVN85VXntF+dEr2Xp/KJ&#10;TecmLhqMfeoX2HO81P7BjjdPXpf1sGkv6KLHF9hfeWQMv1Zdfeghb+Qu7Y6tSzO+m7FhOEz/Whly&#10;weYxW7B+w2Nu0Jo2uvPcNtkydLuvfwA4b5Knth1jVMvXN7zUCwbBW3vv5yPqXezZGMd/P6ujvLFy&#10;1yeOH+29MTQ+hz8LOiMTXrz9xOdegV+Z0SszJw1y9H5sVg/b9o/48S6/Mf71ox0flE/3lma3yy9s&#10;L1tR7DG85srotTqUY1S8H+9+81eI93ilb1srn7actncMZpt4POdH5C4N3287LT/1weih9tZHXwdv&#10;5TYn3/x4l7M4FoPkDcD/5PUGaPFxixH4dPAB8o5FNX6JwGvRWht0MVAbHognirNyFNPdxVR8f8kN&#10;Gf5WP/XVK/ZM7ExfopvY8QQwmQU6Rwf6VKKvY3P1dR567LMuYvHPbwMD8zY2mn/rw3RSD19ZF4qC&#10;13WAHMMtz2sePXYZ5+he+ubeiRO4baPwtc1XdJy6KpAvdPPZkinbNZjm+PB89y45xN9pX9h46vfm&#10;w2yRF+G74LufwRn/PWSRqS2njeDMHBav4bu8+B8dfwBrL1++/Dz2HB3Q+8ADtjm8jqduYssbGur3&#10;QxNpFw2dhn5pb7Ecnl1gjA9mgTYyYzveoONs2ufN0YECfKNd3eTXuUVtzs0B+eNLddqoelfn+CH+&#10;u+I+fOGNPeoS7ynbdt3yEChtT6SP8VSd/iiGtKVyN9uKeTeOlnP0gUdlrfvJwnhWMOfijP424901&#10;zzq6hLhQ22O+cd6+j5tAQetsn/h32sf6mr7Uczx9IHRLw96FtW/OF6fUHMzvEBfojU8+cMFwIv/I&#10;rk5TN7bGrmJuG5snZl6Rtlig18OeR95ZGRuTX/I2GTD08VVs16Zgxq/VhqwW/+ZL3tyxbit3XpiO&#10;j1GL4ayfzG9fhIjmv8V7ESeF9cMLfu4YedpybV0ejsuXTi+BHORRs7TAnie8hIZH5YffNUfI/uh0&#10;dDsiqkPqIrj+y8Zu2/vOG0qCdSyKD9b+0qfqsLti48kF8jCs3fDKaOkj6BzfZXX/n5Qv/VzAntwu&#10;B+iZ8/Mx027WfzbO0SwdtrtP6+5nXlL9GR5gm1jt4SlTXjl5OrOvdr+Vq/sNEBSckYVv2haSr/jP&#10;3IYcn3StC7RrY73jyuQc/ft1xoZXvek9doZmnuhMHoicV8ZnkHJ5l+j0tinL96iyuhQx2kw93g9/&#10;hMUZL3phPajaUX0/oZKH6rfxmN3aUK6Rv8XsdLhxctUHwdncE5uTI2Nh5wPwCoifAz1Shufq8wQl&#10;5XLXU5lPMK6DnmdeR0937v6419z57gW2HVvUuckFrZ+rkj/6+/R0iqunDaL7roGF8dqRndqfTfC0&#10;S3cu0crfxC48FowXMyackiHuATx6PSE4aDxIRxIfwJ8n3o+MzpHSSOIUkMfmbsPbeAB2PK9voB62&#10;rWcXvQB9AjtPq37q0p+mVad/zXnJY6yR7+7tsfyM36B1scd2PmGJY/TuGueZPyyP7SvT/8bm0h39&#10;YmWWf5wbRYfIXi/xF9lrzrXD2Xc4CD1fP+X476uHLVbRr+M9nclFE3tWDyxTM7aFR+kr++iQPr7x&#10;t/4gyn4zgSukfwT4HZoH6rGFfLsda07tqXKEzrhi7wydOQ5NQ+7onTXmgZEzr4Rm79TPDVoPHca3&#10;o/fO6Q6DJ5vhmr5WJ0Xo4Yd+65bAcdWurrOvbCJxsX5/e/fvHXPm7vyUto3ar3MB7KWcov6PIB65&#10;UPCQm5U1Hh5VbV+I5L1dxXa7HIaIUibGZ3KZydcuqLTM4lsVTwOkBSWr7dCT0CgQKcFZJWw1zMiL&#10;sxNk9pUDdAauVdzAAd9ETmcloycFp+N+zAIp/j2xy0mNOp2Sfmj7NHH4M3Y7+9po++7XLMieSeTq&#10;QJ9/9kEztkXD6PomdxmbJJO3nYku1Te2u+sQsIFv1j9k0TMN0PqXvugA3xZEq8sv6JfHTLofLby6&#10;o6HrHi8f5cDx2jwl/9r30tguzy37Dc9jnnKf+o4dUbf78cH6k3TtnoIqgif7l/dul9fI+n2dj+sO&#10;v8FdPpToAJguXzWDrO3QaL8OvslGF/5NlLLaI1sF7INt37Ep9hz/750aayt6cTcTxKFdu+7y7vsV&#10;8MLXyt4tGnLA3X/qN572RNBABcTWym/B+WpZ22vsfT6QctZoPwQRHZjYtM/uTP96gjuDZfBPP6hu&#10;wSXj3XuLKXNHl9fiol19e/Kd/oXOogV45KToX5kTO2PH2BPh7nApHzT1SfjM5BN/Tyl+zEVadydn&#10;0pX8se2n/cmy5c/94AOnJ3nZtj2PvVW6co5C2Xdiv/2TPU65bbdd7c9dl7NQzVZ9oLanzjzaPuiF&#10;5OjCj/QVu562vIM8k8Bqe8qF94W0iYtwT35tjo2afVIg/CcuhhO+n3N3PziiZ6Cc6tFNHiYnCKvf&#10;qZ4Nn2Vv+MIZO57jkmVBF/b6eLcYrZ+G6XzD1c57ZLs0i7/HB+ni81z+1ttu3fJQtuPdP6sXhwvo&#10;fdZm5Xg5thAFpu6R01uYr5W52y23Vbbl2X0Kp4DcidUT5+jyB1an1eN9YtLCvouSH73m9eOM25ub&#10;SnTk8PPa1d+ePW5ve6auY7GD4HulMT0X340dn87d5OV5vrb/OSQmc5ULni+wJMqvtob3Olc7l38n&#10;OXnS9WHfIx63bPOgY3D35R4v7n3iNX12+gA8vtvff962UK5/oXdjTVB4xFfsmgiF6y7ZH374IU8C&#10;/+2rP+U3Uz1R6MTIicXml7owzhj/TZvh/5e//OWr//jrf3z1//y//3cX211Q+3PKIjQ3H+zrDwd/&#10;9ZIf6tnI3jxfHenSpyC2jWacQycfdEEs+3jvHM2COx27oMnAQOc6Z9y75z9jibu7/TWPZQx6+8YF&#10;bvznxK+02a+u/BY/Wfj0lPGPP/2YJ1V/Ok89eTJT7Mmxj0W/jUcLE3JgdeXwA2OngxkXXBhdmEXg&#10;0wdjC174/B7IxsWMCLwXqj9XhU/3gwc6VnXsnT6rn/0eLM8uSof/iLjJaVvGmu0jEfPoI/FB1O8J&#10;dd6g8cS3cnh08hueXUw++efn88RQNG9Mo10ddv76+djp2CL+PBU280h3DMv7jZfkkZnXbM7ji2lb&#10;fnBy8/r19zPGXH6aGBc32zcbQ7Fr/PjY8tssbPPL+GRxHcI3f1o6fXShMRPfvfXqzOANjjYaXuIK&#10;tn649frN8sLHvn4wbTrnQFM2477XZAerPoB/B/rpN542BR2zYzOfrN1s6oKmWDz24T/lyl6IubuQ&#10;7Os7aHwA2rlw8sjpysdvg8NPPj0fosOhv/tv+blYdteXTWS0PnSOc3DxX9ylhwvnzhvO+lR9Iprm&#10;5QsP/o4r9/GVHWMfmuDnu6/Rj1m1L22xcuHmKOXJPYnTme9YzIku9Dmf6nt8V5qzv3xGyvDaejE+&#10;d6HzI19wgTig+7Sl48MK2b8EK3Nop622DN/14fYxTLfPWhBsXtCu9enotPRod/EIZ/nYxxi0sLjd&#10;Vv86ttXaoTQnX9R/od0nhsUQuWj3wwHkmoO70Un9XECdmxqc/3iCFtx11iYWZvAxP7cIZvxhqwUf&#10;PBzvkxrw6Hbn48I0PHVt41T2om7obMHKEUj1bcwVe2haf3KY/faVbPU3+ZD9LgC6gL1l8ND6NEJv&#10;7SBPNT8ndsQUHUbWjBlLBwdZz3KyI76+uFgQeXxkO2NzsxeRPQ8wj/Z6UvkEDj69SBj/V5/kOzLt&#10;b9uhdawv2s75zujV9ja+HhgeUSw61H/Z9i9FLmK6oRCNJzrnptx5yvjjx4kv9Pv5Dc8tONuJBXGs&#10;HSIlssBuh4+SXzuHdawtLQqOHyLrPMmPxt/C0irX5vO0N93GF2Ks5ySp7/lNcMK8stAWMUd8iMfH&#10;zD+3XAxWXmjw7jlicAD91FnA/JIbBQE61dWpuevpXKR8B2Fwgl/c0omL2JBzVjDj8JkrRVZtiN3l&#10;UYzxX/ULz9l6ui3xlr/G/8GrL+lzxsPqLb/EppUPVfkd7nVTnphPf0E3c69pi3AevaabDZ9lxcXa&#10;MTas7rbsCdlVXv3DV17ExjpLx5T2g2EMx/ktWF5f5Xp69Wxsz/j1zIzi+3pun7JZsLY3QK2q7rw7&#10;sHMzMtDLEWDll55f/z/O7mxZtiNJDzOGg6GmZjfNRMmMF9K99P7PwgfgLUl1d1WhUDgA9H+/h2fG&#10;zrMBVMv3zoy1InwOj3ENWa3RruFF++Rr8arzmBW+p7862OQs/2WA7pX3bQ89nj3/Un2aVu7JrozI&#10;ovHoMwo1P/wKJ3XmUF8FnsXR7IGaPufMv96zAZ03JZmr6X/bnpKCykwqD7+yfDLu+eQfYaVC92xj&#10;RWdPP1Pf2MufPO0rbUpG6myr6p4n8gZf08ebs6orz9M5pnd++uD/5LtPq1WHo9t7ydr5Wtb8qQhM&#10;6+etX22HXG1GvwDI0dbzQ8AZc80ZQxy6GSP1TXCuiEgGHdMdHvpjf5IbJhrunDmmH338nrenWj0J&#10;XCXw9bR1wFrRPH18xZjxz6Z4rP7krH2t3FE/edO+0cCvX+bE9xvYuiePLkyZb6ca8uqg7irxUV5G&#10;p3xp3jD/hROyih9hTcuXL8ee1Xf61is24xf63XslRBwVHtKWfsrGKfL2NbT3U821G4/TJtnoJsDC&#10;K+PJfc4vyzpfx47KjZxU0MFMQmFJ0q2reaJ7bLdeN09F65MI7fgwVO9/T7uftgRDOOrr+6bD1Fnl&#10;HF4VnHJjs5sL7d19/Dhvgatu1KfcL4E6SRme8CI1zPhL3zN2qkNljY4Ut28IS2y1N2WlDY2043D5&#10;Tn2vaPjlc2TJdw7Wd6tHCs64Fxnk64vgnXpUjtZna8NxcZNuOTuCNbSR27lIeOXwkeeA3JW9Og3G&#10;p9+ra+n4K/8kHJZHLzyHVuoGG/sZmpwPit3f2DnHyB1dh9L3MEmXnP22Of77381fhOHMBR6C2L9+&#10;Cu7asamwD0nnDDjLX5tXjvwdvxx/Auv/TwqeGStPzvrgzlM9+sCVP+122uRU3fpg0pt22zPeS/9a&#10;7hyfG8cxXdj7wWR9C6fAxHLuzNgUzi5MtsLLOHj7hO0uUOS76MEoCyOLit38WOX6pEycp1GphMJq&#10;mZM28JP9SKKsCXkX2A8iyGMdvW7d5G+w47Hl0tVDei/YZ9I5zgxF8ZZuN1LxchFscOc3aNi7rzIx&#10;4esiLbYt7cpDi25BcN1le4xugc2bX4vYdX/C77Zz6eDcfDZ/8zal+8Lm3ecrW9keK18d2KNsP8p6&#10;fBqrScd2nsoKq/+etst4v47ayblAdPkNmc6Mm0x0fg086g8icuDIPmfR8uh+NWb661B8tl5fbYez&#10;eZvCf5MfnQ0ABiJxBviLzuwSJ2hXnmM8gjU+jIw7Xsrg5Wtl47Egr3LSAX711fBYvNp1YhM++5te&#10;9M04XzffZvFjSPDz2XIpTsmqzTtJnvZlYWqjYe6ML07OpSYI8xuyFtQ2+kef5W1RNxvQNqO9bmNe&#10;uTH2+Q2N5wbu2kiX2hlfrp7HnNF3+5xkuklkLyS429OCBGh3jsmZCccE0C5C1m79YksYc+AeNCwg&#10;3kysF0lan0XXyLURt+24F5XiTb77+P1c5Kh/xzWxTczmxpXI9GqO1cWTl8OW/erjGaPyOyDmDqOf&#10;ehHtbbsZPwUpPMf3VS98EqPxwS5s8Vk/0/f27x6PK/iDnvOp33IMVl9n275acH0tjolc+UZW6yLM&#10;pdmOPHzexuC0n9nIq+6jzIPz8t0Ub8dL53xhcZzv8Wu6F3aXTvngTLqLDm2dPxZq0yXr03z0I5du&#10;KxceWj4AnrBvXR8ckwL4LWdKcFfWpujUB7zGb/oomk1cJQ49BZE+aP0NH22+m659kzftfY+Lq808&#10;aOQ8/ec4Yh9wR+EdY4vQDe7Eqwusd7ytP3beQdf1k+PVnV6LK90F5fL/IU8orM/4G6iz5bE85S+f&#10;wak2n+TNJoCKG5/+7utvg56N8mxc/yWvy/5zLgT/Pq/h1m95GntfCYp3/+Kclak+HP9rXtX93//7&#10;f++G9//5f/1fn/3LP/9L68HTwF7X3qp50Y+OAN/1kbrWt3QsJS/9iwuCDwZDUpr6Kj7v+H0qjMW7&#10;WTx8bY5MDdKBrxvvSdd/8HZhtHl3rByR7Qc8beXTPtn40CgSX+ROe++mbHiSR7dvzhtY8LHY7Vwz&#10;OrGRHD5+AKIDLS+fZ96WvZeywydf478g/Rg5X9pIoSl9MlaNbc4n7z1ed97OC+RhfwN5D1+dhmLe&#10;0EVnEHPYY3XKZ+bb3QSN7XOxZ37jsK9BjT5+EsUrQ/H06qjf/35+P3Ll7Jjt9eFwzA3N7ylGN7G4&#10;/qen+tz5f5AeusKbV4xO/wJ3/YfvxgF5usUpm3a69kp91Pvwhkfm5KPh93v+Su5+bPxq1zvHWr50&#10;qR0RjIfjpxwx/Gz78tk3a5m50US7NZ/TNlOcdNYkTz7mbnOxaTYgZgdtbBafEyOr5/oFDX43KNsb&#10;3sZeOBNXk9Jv5ijDd3z05Dkxu7hS8LQ/84u0mbsc7eohv3qnDrRhtqIdnKkb5wgWV6p88dCvTOmW&#10;r478ucc3X3Rzjl5dX4MGRgfoujpOrExBeYauFxxj45Y131119A7sBdRY0HP6LTiuHdMz99jPoDCp&#10;fGJnX4d/Ygau+QrQN4nNpQ9BRS5/+dZF1otrg9dPb1+5eLf/dnzWJFJL/TOnBvQJx2qar0ecrR9b&#10;Hpn4+shnqQv8Sy+t3AvnLuv43HnMyFO2Y/bqWf7yI4vMxVm5zchX5UeB+gHuha9O1BecR1+XctA3&#10;8uR45upfdVzFwzl56Pge6Ku8dloMVL/WQfgkJcPF6+/zemft1E0ybdupDzd0e61zYyO4HS/jk7UH&#10;b2Xw9N9bZ8pns3DiYl+36yKjG5zw6eZkYl5dLmx90NETAK3Z+Cbs6p9nHymGnuvG9fH4cvQTD/OZ&#10;/Rc3jPk5h+pGPx/RE3vmNZPX+iGChufIjbeDh3b6VTRok1E8unz8+KxnffOs1+ZpbDfIrM+UxWvh&#10;97C6B3jgCyStJx7ISeVxAqnRweHwkwfSP6bu+F9+aj5rorngsbjb7mHP2PiMLXmt/8SJegP4+L1b&#10;NxiIKeNHn8BqGf1GryLnSwycobk9lPF5b6hBx5+1RXt7Gl9yp+R7Is/TgOIFTt+G4qLJD56eRj+0&#10;Nz09lblApl+mvws2qcHoGPbHfz9kA1ydDT59Bpe58n/6SZ2fGOC06jg3zFCyP/uT8l5IPeX0wC9f&#10;lQ9vdZP62zz9W2UfHeST6x9u6+4qQ6set8wNn4XYtHFeHpE96kx9qJfGztFNvbGR/8WYPZePn5+9&#10;rtU/cvXBo+2Ief3Wv20ftGW7Ae88rGqLp/PAbmT3JIV7gw0fsKn8ju/DuBcYi/tLX+aXwfPEMsCj&#10;Hqz78/XI6+GbL77k662PN4V4Kim/NyVTt1eWuWSdnTwSpz57UN8qdkHxlRe8afcXs+twfYLO5+Fn&#10;5yo3IC9hXZnb362cTYuI5rKnMdaCt1+P9hT7Af2I2vzFPuLTZzz9PnpuHQQzMttvkH3qBz3ZYo6+&#10;w39sUfZGZxm/Ac9+aRD5DDzSyJC1fKW3z80fN0/+T9kvMHZ98WUe5oqOynFk/9RX2szp0dqPrCOC&#10;UxlPU6hRG3vwK1+li17Axd/tE7X9ME2tpX+LnNc6o09vOn+H9+Luq2mhVE7S6n1ozAU2/2TlfBpr&#10;augcX/F9/PDEFR/6iKF5w4t+l38eNMFe2HJWArzq8INgPtD8k7kxPOvX7HOZy7RO344fXo1culMf&#10;5XtlPOUW7d0vtqz8tUs6482QbP9Maabiy7+rZ6LmDe+Vu5nekGf9BHyztn1z183myeNX5Vuny4O8&#10;qNN40Q7o9rkYro7jz9UfYsv19+qw7eKp2+pbhpF121vZETY0M15MPY0C2wbVSd9YE1lzAfrwT7K6&#10;L686KyfaGnvKu1jGEw4cfc09ufAe2/BoX5eCvTgY9IevjCl8szjbV6IrkJfPRNbT1tquLH9tb5ik&#10;Jqtfjw+93KPfM+f9o/WjUj4uHFplidq0MmOD2Jni+1tz4IDHOsL5IyQyv0h9K5ubAQe33+GFZ+fY&#10;yagvgkfm3Kg66/hd/7Px1hUPMPPNOfYN7xM4ece6KZZHgd+E8S/vDGw6/hh5rpGKkzqjemItj131&#10;bDJuce/pedv3XvmqSvUt/9BgTEnDIiXryE0RYeyzeXuOiQGSkxeUcarBZvHudAUvvvMNfvyX3qRj&#10;G/HSVFe9yNloa8CF/lEeuTsRQesOYfwGpmJXlxS0DO3mTac7+KsHnX4NbOwSgU/+C12EtrubwBTP&#10;eOsM8F0/WmQ8ZGPiA45Na5cstq5O0sKmORn5o8BNt/krUz2D+q5Hn34tvfQh61O05nQy7E7d+Okh&#10;SwfMGfncrxFEAL/xcQZhCziD/IM2C+qVC7d8NB78Dgzu2Lx5/39TA4jJ2kNmfLp+Xp7rg00Xd3Rb&#10;rF9PF1eVlc8ZANVLB0SNPyY+2mPsXZpf48yX8Pazurf9tR1OR0juunD5khXKN+zRK19b93xpIMub&#10;z7MOtvxZNvVMrhiwKdHXsYXeQtyrTb3eCn5h0zk79rjjfja2tzM0ObFgRcfGb/K7pY2p5G8/clgU&#10;h5yHjBSsnnBWV3dRf5222Neypj60X+2jqXg9sboTC7TasoHGJhIfbgztZAEOWd+EL1hZLnjivebO&#10;BfJT18cVD376nlNpEvy2rEzP1/qiOmw7PPVae9HlE7dVjx+9Qjcr1aWjT5zYjzwyXNi0uZzM+DWy&#10;a4P4DG4yZpPJZrgnwmaDSBzbdOtFjcp8TlJyWluaHr0l+wrv2laa5xh0oVVX5/RbmOM5X3o6ODax&#10;srhxYQRs+RzPuWO2DczEj703iDe0xEoBP4OV41jsoaVTfRgU6bN9Pvs1eIMfXmn3Y8fg4/WEpy9G&#10;h+GNVmyqFL9PY+JQ37O9ITN0o8twm+PVLf6xqRP82RzNRnV4id22paQuKv10fpfb2MUtdX3T8Emf&#10;T/e2xbQRf4199h+njn+e1rx3dJpWi7SM34KtgxgdeSI1fznWj66N/KPepPIXxs/q85nHiUP/nMPA&#10;H9zYUqOXw6Qjx9R2NqSr9XHOJDZXcM4FqkziPuY3zm0QqCMXbHtRJzr/7qdvgxM8+vNlxj6b0D/b&#10;lMuxOPM7zS7W/T//9//dJ20cs0m/6OJmF7jx/4I6CLuCamh7aF5kRLnnhtTE3t+zyYhf/RTC9a8+&#10;OhHQOJGnTn/IpqS4c+7CgcU8Hy8NofpK/bJJO57KF+BVTjKWpk+uBe+776dO1Jv+o3O3eMfvtosR&#10;+dE4Ho2t/nuerK2fTQnLMR3U0LwySGbJzsGp15tmSn77+9BItJVuVh4Tn7EyfnwuWn6bbVzzCTz5&#10;fVL0zIgi6ko/6kLD3Cz1dfw/furvUMafePGJ9h7n1/82Z+VtXYg382f+nxifV4SKqb1QJN5mHjt1&#10;aJyor5Pf8fL4h4Lq2gYA/j7Dc3y/aEMz5sARryCHha3noZ281dcZfDzEmY9zcuFoS++BsvnMDWBw&#10;VjfHW+549fn66+nrtLmNa22Q7WhvcDp5T9/e5fjjoe8cXZ+lr7yUA7YpU9d8svYuPp4ifHnP+TOo&#10;brwpg503AiRmdELxSOVs2coz73K8oJyoSV0ASjxFr+UPT9nYlxtMcsPB2Pi27c+8Z2JkZaIl6243&#10;+A4/YtaeGT/NRRp78cfG3kN2+lPHjdfynDrXz4KOe6FbvV9TOGFfHlzT/jn9j1eFd55VP8Qm8ZrO&#10;vq95S97ymfqBey6AhMe+RhdvY9D6JWQ9Z4ufwEntQimvPsnjpr3EuBsJ8d/6Xxy29zi6sBlO5Zdm&#10;/DfjQvQ95fv6571gLRaG98TyHncDPjForVre8eXGAxz9grGBDruZB2/nhNWDPumf1N7GhfnFj7k4&#10;NefmjU9/oKn84Hv6F7+VufLYqw7xUQffGjeTJ57VObu+zdu5gN9hw2P9LQ+/jZnqmHalHPQiXuon&#10;GB3//IwLHH3BbqiT4W0aX3wxP6FQmyNz+h/z56+7nugFwtBK+fjb3Jii3wXajnnq0/fN7hf7o0nb&#10;O9lzfmIi5+QBZWuXY/NdugFt2ttH3BikHQPxSEfkFZGLvPo2eWTgIQ7xN/9HO/zhP/dq8EIPj7y/&#10;/Q2duUHmRL35ZvQbn25MDj5aQN7TjpEttlcPOHuDEb5wF3/98d3f/lo91keLU51j/8owVs/T2taT&#10;15ogOJSGX7mEBvRP4mrbFr7JSTuf+Nce2//YiHfB2Fz06CfVJqYlxc4cT/vYnJFBpwTbnJzvysmN&#10;IAnH6mPeuLZCUS5mtOeGq+E8B7d8Yz8afx8/PvXavgid2AB49S18cuiNLhfR64v0O199eP6EWt86&#10;FVuWrk8I5mT1W5nKN++bb/IbqOFpvaiOwNiof/YGgedv7K58qc86sMeHbvlunvis3Oo9/Kd/3n73&#10;OQftWH2Y6s+9HSSCjidW56kjfcDphttndt0bHdTZ6sCLbFp9O7aoU3j+olOCxODRvN3k3jl4wuni&#10;VZRPvrwd7CdzuYB2hiW+XGmcnLY5/FevTelFj1fYvMV7Lb/P3SQqQhd32nMyokB/azh+pIfy0W2o&#10;VR+of9bDfN3PxEDLS3c02uP0AaDrWuNnAha7rXOy1Id21fbj+Pj7OV8si/gn9Ef++iPoBfHQvrLd&#10;wTxpPCWxN/sj5FbGZr6TzpxZgTZDUv5C13pJuj8tsv5b2ctq8/f8NdUP3bA+2Dzl0/fF1+mT+GHt&#10;ZXt9FTv1zQ9Z/OWTuph52OiMTv7HPJQBHvgvx8pWD+vUYMp6wLYVGX1TCp2MOz55SAGt3xLugxcP&#10;qvcPWmfHabc+sJWZD+eoxHF3Qb+00OI9SXpYnZyJsy1+uy/AKn7Svuk8zDe+7ryl/0fSnX/Cxf83&#10;QT1VB5hTP474ovbrf2r/rMvjkupaX+Vk9R6asfc0L1mdJw3utNUXBxXHF74L5FZmUvH/a9A5IeLa&#10;wZbhRS9j4s4/CSjf5X2YeoJ3y17rHy97WNqxC7IL8LTbj0nJL52884FHFpi5Tg+dmCCdJMfhj/7z&#10;cyObvkIb6+/FhkSv1Buc6v/D8/DteuGaE5DAZ9GiwlYX545Xn+KFR3WOil1fJNN5Wk/xOlc2Bwie&#10;G8B611HmDEMzfmRHr6HRJ58de4NEkZGXfH3VG0j5oz+Jbvf+yRu8c8Ift+6y6UGMGZDx0k1RfHWD&#10;c/leST5FU05eH7DEIGD904vV8eWMnyf/lBtf5yGrya8PKj+yQy8+VWvzy3G+nDf/5OHNjtuWckze&#10;A1bmyUNz93UPvOuAnJvv6rF51lXpcINzEeUQ3vQ1a9dbG4Z+aFat5fDKy/mNM8ejV+YXO1F6OuAx&#10;yIdwL1iU+eFsAj2GZeMur/yxCaQxPxYRp8PCZwWvwaukAn8qQRABwc4PzgWhYNgOpg0a8oFx0CxA&#10;H3mqfPzVwWbtIPsNRLaBg4xuxq6SQVp5paHjKQt2dBs+Y3uOD18BCB8/AbuLBjK/ze/+KaNWecHJ&#10;cRdh4fcxm+y1JfmrRjdATsNsWf00+j6QMA+UZ1V51t+UzHcnIpFPh9X/LndcW09avOBuPv53ufy3&#10;eclY/kdGeZyBYeUv3dqzPOXv8Wx6jy/hjadgBAe/swF01JuCf/AbTf17dC1ZMtR39U1+dTvxoy5v&#10;ULbgeHXetPqGZmMObieumUytvjcP5WQsvfOFO+8+3vL30uW9ugmf/b3f4tP/2I5nYzXytX+w9K/H&#10;cJdnEQ+uvC6oLl8QsRcALLZncD0D8JlAWbDpP3y0lYcuajsu1yeMzZtW7XT+ExfVL4iVnVS/oGbo&#10;s58cpE/9tP7w7SctgRxgAqEj/2Bjt5OJTByim/6h/Y9N8uisozfY57Ji6WYzweK/p/O1/I/PZOLP&#10;72D7OX3q2Jii9pH0fS5kG5On/X/di7Al/+SrPogd3RTu5ksWHumLOik6MrfuxnZ+ii5MyKKHTZ6A&#10;bMxqH8evuygw0diL3xUefDZY+HViFR/thlLvmM84YINOn7oDqr5wZfPDUat1hSf9FtYn9/m+Qv+t&#10;Hc967KuFDsHSm1xuu166J0/V8WzzNiYW5D/VGb1WP3orW5zbjsHRHk4fvQxPqq9/gvq6JqsnDpfH&#10;E2903PPVQ3ofR6ugkDv4afYGseo5fe9czBWB6BrrmTx6/bOLier6y1xwLM8aNfywwVo7WZmbKoq0&#10;lnlKvk9xp7mRxwdrnb5F/JR3+eE9evTgfG1b7OmzAnqqTapLepPqqZXMbJtn0+tj5KWwv4+DgPxb&#10;T/E5+TOnGF1GD/ndALvmQIPLFnaTObA2bFoPpLgLrOg8cfHWPhO4uUGETj9+9uf8Hu03//bNZ7/L&#10;E8B87+7F32WTmml8149+7oxJJNuEhfu7fOB5JfOf//zvVepxgSsF1TRp4/7UTfHPBTgE22fyEX2z&#10;lJl5CPrGjLrJRx0mRn3oCBy3X0w/o16fFwT1AernbKBmQl4fYRS+6tY5eVOXjdDy5K32XSmH7uKl&#10;9t680Em7cZHjXchWd9QIAv0Nbvr7jBcqt31Y7OAveujLkgzewUfPJ78GoWoxG+ajteX40NngeAX1&#10;+B+FY84hY+8csgt0/jNZpy2ck+jChr0A7I0AP32bPtecNCjqTf3og/6QGOoNBhFmk55MTwX3JrzI&#10;4duJw4kHm1fG6w95i8i2ZW0dT/zwMveHox/ddOqbv/WnT/9oD3s+7W5ewdm6a59tw+y0g9bX3R+v&#10;va3Ox4n+B33nE9F/2//KloKV6/zGMY4PjrZD9qcXjbdcyvZpC2OzPHaxfYC9I/OWszExvLT3LOfV&#10;UeiHx4wfi9c2FX2Whzp2rD1MOr7URgAeW894aC8336mTkXXnt38KrTFbvs/y76tu65Pwyt/qpkqX&#10;X28oqAajw/KQAno/N4inDcnf+FFvy0v+K/3eIKbsKf8ZU7MpPnzR4rubbPiyBSi755DGJXXGZwDu&#10;pE2u8+m75JZH/LH68gkfkSFPXTAbq8rNQTeIji9CmrLpG4aXeBr9Rnbs8Be65UnP4Zs4zRgvf8qe&#10;vkJbeXQ8+s1cbvp5soB0PzZVyPEHbpmOAX/jI+VXtOZ+Uaj5cOR70rH0+B3alVOa8Jh+aGISXfFP&#10;PzLayR0gD13fcJMLqa3j8FhA62ZSr3nuvDM6eMX0Alrj1h/+8IfP/j1vyQD8snNS52RM/+WnZ8an&#10;xoqVrV9TLj4BmWHbMazPTNt3S92AxlvaMvytb3x8bn+Q//DjwyczPxm54sWTpy4kjw/2jQ3k1JfR&#10;w9zEMX3EsLaLb33KT8WZi9X2ZzbGFq83doZ4xvksB+gdmd3gDL1YGn1GB3KetszGLZzWUWzc/Zr6&#10;IucPG+szMTvxhA+afAuhwPBwFKUnOd/kgX2DB9v2w54dS5797hCOX8hYWZMvzum8/Tc8enpCvCoF&#10;LSICI3d0nnXg8Bw+eLCXXP4yD2p59F2dW+eY0fnI3PVo5Z4+hx9+nwukbg7ohfuMRR0XcpFEHXnL&#10;k/F8bd06cRFFzDn/Yh89HfVqY23NvKR6nHzHc4FeW736oFws8Qfq3/iJjrXlNLmlnXZ411NuXhin&#10;PdLldVgmlq0/rraLvz/jU/R/4F/y6bK+pAvonPjMx6tn/Su20hdBOHqE8ZN/jlc/sswBf8y4+/OX&#10;0Qff1E3TUDx44vULcF/8hU+zpmTiB9TtiXen6sI5rboRfnR64EP6DShu+Ka2gyn2T10ltQaqjHd4&#10;PGynX7UdfW5b67tDuzptKlucZXmYPv/U4Ynd/mxTFNFP2Ufok3nRjYSFm0/rJXoYb+VXH7pPR/Co&#10;p6WVins35y8fbQ+Qp13VjsqbWIe/sPOfXTcsD3UuL6P1otZ/rVttiXOjH1f3ZqyLJ4Lls/5cJpP/&#10;7C/v/K0HrB0vj8X5j6TLa2mWF3/seKSq2cjX5k+3X7oe5v/zQZdKXHbjC/6l7A3nXO7KfPUBdHXz&#10;gLDWZwDrh8/1NZH7uCjHz4HW1YnPZpyvW4fXGF/ZOz6HSYSNbqvfzcsx1W6e8opbX0zdyQPw6jdE&#10;9efoWvOUJdb5cvUoTXKXtgf50n5g40fWfoZ/uJz4H7pn/C799JHTXz90rxKD0QtkR+4k+jIxnnKq&#10;R/4vwepQa8RB+G4bW5rObfbkpHjri37WluMDdAt3rMmzF0mHjr3WLnQLuvHV3JnsBb7cuqv+W5C0&#10;th8560NGjn0TY0uLzDhfu67+ZdVc3vAzJDyAjj+ffi5HzZ9rUGesgh97zEtnPmkfdOTQvbDMc0I3&#10;86pbL3j0+jltof7ndxC6G49Pt36mOPwPb3a0/0PD/+dBjfI5X3ixoPJu3oiVSZXneGHznLO/exzX&#10;zRSLd6fDZnhtvrwH/WZeKZFwuqd35N96QN1qsU5ZuPuWHYutPz//0TxIXU6fJ7Yc980VS3yl7Kx/&#10;pMl37GMsewAFA8VzcM4d9hhNT379C1lQA4utXp3TYeSNLvKOvIesodk42Lb1lm70RLt2LR/pyIXj&#10;86z3Pc7c/7nhMYpMJ7DBoCHpZBZ2Au0crQnYj6kAztPWYt4ZnFOJBvjIxXc+y2WUFSbGBxN6uCbk&#10;oBcZQkcHC6LqkuM20IdzhhfcNso4s5U+3h6aoKzcdqQpw2s/OiO/rwOnExNBc9E/Jhmh2fyRevhG&#10;XzrRW0f5w8+zgUknenuKhb+qA95LnLQ2JUNZj6+yPVTWDobOOqfqPqXUXFp8lTm/4TVP3YDhM35A&#10;s3R73PRou3noFs/xwm4EL83itPMI0twNfOlKXibyxY9PokxZLV3zg0NHsOnkN+uR/2rfs/T9o3XP&#10;yopWD/4oKushd3is/Ed5DpZemYmN1/MsnnhYG/YOTbTyQXVgd2A6qlN2+p47xsXz8i3BO19i78Z5&#10;yn7GgnKvq2wHedrJytmYwPrms6IM9DfA8UFP/94hpU6Pc7XlXhztnegTs/JWL3Q2HaVYaxUfvXI2&#10;+m0Ht3aTo4/ZSVQnr1HGU4/dCA0N+QtkjH6xxV/obQR1MmARps1ohzkY/dN2s3kCYsGwCU1mKZOX&#10;Ps0E5ofk/WzBnw/aTmaTomif5fh8EI4O4RE6ctjzCu1vDo3+gk+Ilj+TpsMTrYIAvnx+gzzl+gmv&#10;ekuLc223+ijjuy/PHbqsrG7RqZPwpLsp0Mls1Rx/0nsm6vpodRPqXAhQX/fAOn1oaIKAd/0Ah218&#10;HT6OOUuy0Lzgv44/yqsjgee4B9dxaU8m3+45Onprd/P7jIMkH8B7/bD/FW75y3twlv/TkInbyb/p&#10;4N+y7piGt2XwRr/x303n+LHA6d1/csTIM57EywPCt7zZe5zNH8YOtbqxYyPwm1x4dGHxj3/8Y357&#10;Na/ezZNa3YxPfJVH5czm3eiecTaViM/6JN7Mnz7q5SJ65BXSN3YBERXDtXUT5BZBqd3qJH/Kbxif&#10;PGUp68IfXniMiNRz7iRefeDcdNqmss1TTpMblnZxpNsPwTOBd14/Ht3R7Af+1kBTfq9NqM0rLBK1&#10;Qf3cj73g5jXQf4rP+3u+f/pTfJQ6TTvtoiIny5uuf/zjnxLLHz/7f//X/xr/Vaf4NXh0slmsDVaP&#10;yh1txo4ssjx5VJvG7m0vaH1243xwwvzg0qHzGhs8af/Frxxaxf/psz5Gh1mIzCKXxQV+Cv3G5tij&#10;ZOqicXjkzJPmqcf0f3MR0+/F+8wmq7EBPNpP2qsukL7y/H77LtKSUVw20JcafUIsuoD+1vrVXzQz&#10;tv0j4K7fzmkwXeDvw3uz/qPpvah5Q3vE7IXfLpaC8FbcyO9vusdf/KcN67d7ASH4HZ8OY/Pkb7Ph&#10;zf/Y/z1v4HDR48cP86paaDs+zqtup97V47Zw8vHszVAZm8fPo+zoxtfOtSMcgcX+3PRlLkC3b76Z&#10;Bdcz1gezumU+he/CHb+bJyWp0o6gjW08G6/hseOLsoXld8tYPda/q/s+uYRmAe7y4IvOL1Iuf3XA&#10;280qy5cPLdxsvpPRthWdVi/8Zq0wdtfH4T2/UTmSb/7KgXI89gPneOWh4+q6uqAjq/bT++g2uitV&#10;nje25OKD3/bUN4kd9DNGpG35SxxV2mX3UA9/xytTSo/1+a2vMjDyt01Nnvzl4ZhtB72y98aE8jt6&#10;wtI/bb/ovPBkWZ5TJ1dmkTaW6btkp52djLWBXvqpta19YfwC9Ptuxvst6PyrlrzF3DqbGyVGx81b&#10;vVBYf9XWxBu9KnEdlPLGyTlfenSOwd/9BMAFd12so/UJAM3GjHO4zuXDsZOw5/ogfe/Nz7H8BTH1&#10;tVfMH1hcp459pqdajKcOndOE19cnLp2X5tDqV2dOPePEbhDV7pRV57i1N8J8Nj9xZQ5dH172yhMn&#10;bgyxpl8Qbx/OzSKr630jeHq73K01Nygp36eR0VtHkI+HG560o5Xbttb2+Iw59IVNc+Jw2ot6Z8/M&#10;Y9W3n9iasqGDG3HjH1kng0ywfQGdFs9xLz6mBj7/fOzGkxzpo55Tx3A7podXio4cPnNhWkyMX9mB&#10;FnjV9fab6Kk0fpx+Zs+LfH3BBVKf7QeHduy9y9d3+t71CRrjwtJOvW+7ffJYm0ZWxfarccsHiXg2&#10;ooSz/oRUuTFC21S/5pB0cMGuchkYmqnvOm3sD9/OBVOOh7l6WnHazeoX3u0Dn/ER7pFdJarHyqLH&#10;2uh4Yee3ER9m6jYHPRk7tpx844DUR1/r6RywvmT3ApyF1dEbuMDibX5lPLuC0Tt6FC9s8PeZMfHY&#10;Wk8PL762tly+UbB+Wfl8ksL2z3D4wV6AuvPa8rmwHpzqPGPT0m66c68933RkVsJDT/3f3mToid3O&#10;6077ollBOz82LK9U9uPwvYP7BkN8+IR8rNd2+aPNk4Oyuz6eJXOU4tL/ko2LX76N36lnF3rByn6D&#10;d07wBnDu+Ns4mtKUh5d5pPWFPQXhwG9vXvubc+zKMscPSL3p0+vbZOPdJ8X4Wn4+Cw733AhZG1ru&#10;J7Rygab97fRL24aLH5xE4bJ542Na1ceu6h9AU7Y5V+bi9vqJ6nsMZ3C1r6sRLKMr3T5I1tJfxTIf&#10;p/qNwlFii/RRoN5K/KyO5kc/9IbqtDevzn+67KHf+gN9+5X4g8T1J/mvOt56Ol69/Obv3413yUPv&#10;DVJTu7gPLO2mctfXz34pdtL1afrDD6/7Ofsb6cP97Xf1iG+2PrZUvjVVkpbJ57vqKvOAvN8CdvLh&#10;6G6NHxrqu2E/++Br/+CMX6pP9XrLH683fkn9rW9vPdAv3D57XDi6+pydI6+9y5+s6nFiavngi09l&#10;+Dr+2PJ1z/LpHDsxJzKNs6WPbenZe2x/onmXzs3IFx3ciEcGfvWRSk8+u/Hu3KX7Euu7YcSvHXtX&#10;ofIbnvjiURuTv7q2U1Ujzypuf6tvJw/ZlnV8MpZ8lzsBUy4U8Nl5qHGST+gI0LWc/gfw9AALPfDb&#10;eKruZ2y7nzYetRNP8d3q/M035y03ZBNiYKDPyoj8nxNrpConi47gge8E8wPVB8EVJ1v2mq5Ob/PT&#10;5hPbukYX1OOGufmp130GE109QWc6SR8wx8aC7mM8VQvejBGLv+MLnYG+qD4/5/K445j8kLO+qN+D&#10;uzS4VHoE4XW/TWD7ua1TvP9RqN/Dk/4L8tzEiq9YmTkqd0zb234bjfK1mWk+N2zZ2jVlE1dT9qQf&#10;XoPxYR0HSQN7fNQayZEkb0EHaxOA44BX9JikUhYvE8ZReIINzih8tFYYWHns0All+tQGsPoUKV9e&#10;YQe3nQdGhx5TuByogToWLBUWnFX5UbEHf/mOU/YsacrZ1Eku+ujE6uLl/MYnD7zquotSuDZmv83v&#10;07kD18JQoC7++hiPDUDyVwa8/cDFV9kG4MqePJ1M9Dk6rgxlyw/+wuZvnW49rrymauLowA9g8+dk&#10;/CLPAprshdVpz/2GDDxQW3JYm9O5SHeDWnmkSh6wbJGvPgrXhpYf3g+ilwM4i7J63Lwqv/w/bZzw&#10;VtYL2+YvnyfedDaLy76Joqe/4OZsXBblJk7v9nU31Kdfl+dr2vbRwWbqG/8ZHA2Qz4U6O5z7cMjo&#10;MXrdPOHd0FfbXfUSKccnwaJ/JrlpgA9+2qkNDps/Jrf7G5fiyKLLb0569bN+IoTtP/Cx6Q+0ky+y&#10;gUEunK++yivWPuiXnptJ4ujetEDHLjb5/JQLoW2LCg7QW/vJzfOFLvqj5w5ya5fCL9KffZX+rK+E&#10;PrYbyLo4ISOxa/NnFsQo0tcdPDiNGTqq3OC7Y8xipWXJI4vtyvJfP7kAgu5zEx6lKXDOl2BoUGk3&#10;6Ib+iwzuP4SdCWWhPM/xoeumu2M8I/+H8PTqEPops9kvZtRjLpm0nfL9xx+Cn5ztK/w+c39T+8hw&#10;rP380EV1Ljy4+NB+LkTp0fcVJKMrm+QPbJx1Uy12gvotxyvP+Tdfp/7z174j5/WJmDtgI2d9ZWC7&#10;ab3KbOASnAz4+9kNhoPYZHWTtn97FNLzqZ/sxXW8PKV7PunE5isun995Jbq+8Nl24XhjfFNi2H/7&#10;Br/yTArEjwtD0a75cLUxNxl4vaKLwNqFVycmAjshNWMjbydXaMhs+wkOUO7j1TvakriKNh03xVdx&#10;QrPjNzL4a2/1TOZjMnXiN3NETi0uHm3HJpOhlU+X6Qviu/D/sRPoGVvxX3hOnvjjGsMem6NTJ+Pf&#10;sfeNbvXf/gYo3ceva3frIPJt4MYTFdsyZ21HPM5vdDt1kbb211xo91TSn3IR2KbwH/+Yp46iN378&#10;rU+ZDQl8PKH5l/Iwx9ond4obPCn/7JNhlFgfU1/ZfYEAvicmxZ3+uJsPQWxdnBR9+ZvTic9T30+/&#10;sjaWhbfYskCr3tEdaE/4LR+/pViK8K1/66qtR37X5+/8aMan+Z2o2Xhv3UUPc67ZUNEfnfgK5w/J&#10;Jwuj8o9sdu340Jtpwh9eL2LRBn6g+D365S+oYdmFDJsX+AjMAkE7mDq2qQX+Ed5FfPla+s3unPac&#10;HLVzNvo3++g34+2MuY95YggsEPlCfz/6D23Hv9gjpvTBfKKcXa/+4U/mkd/y4GjX6t1agDw0+iLl&#10;bF/7lakv5/SA337i+PLuXxdnFijD474B47jhkcD/3CsuT51uHNKFLCDPOd2laEanGSu2n1AGxtZn&#10;/KAH6CoveGykt7rx5Jb2zXcjZ2J58UucL2XoFhyTvXnwbyB3+o6J1+1DYlHRVt+9w3z7UXzYQB+f&#10;m+/otz44Ty1Hr9WNPY77dFvbkLr1yuvRbeovN7memzYGNBkAAEAASURBVEr0W24oWL5SQObKxpON&#10;yjZvccRxN3hK9fo1Mm/e26+ii5T0T3Ci/3mijRzyWr+nH8KVPj7lZRMCnn42fyl5lC3upsxZ+fLA&#10;+HXsa0b4xsDi7fwKDT1c3OxvrJ8+FGqEDVkP57gZx3dMQs8WOjcOznhCVyAWVq87Plt4vrZcn7f2&#10;zxg9/ljc/VmWlblj0a6p4SnDo7afdiUvBWf+f2KbHxJz1uRixdoAH/2Cfhi9fkpK750bPPSLjMsj&#10;VfGr5NWW8CmE1nn7rOSZw+hTpl+ZG356I1HGHRe3vemkPow8QKfqRlY/+a3f02eLCaBvdHOMsX3j&#10;WzvDZ99spH7ErvlD9YtO0vpJ28nY+FN+Z/H7zKvmZx/y+675+yFrIHyNrfj97a/fhWZ8TPbtC356&#10;2wdM+9LW0c6GUebg5t2RSX6fHI1u6pqdX2f+3L7+1EV1PGUukLsAMu0Z/ejENnb26Yrw/Kn5E+MT&#10;lyOLvtP/jV61vWPBPMGqDZi39LeAPU4XYDcd8thGz9mIrmVnXUPGjtV9w0cKS1OsOd5+m43K9rP+&#10;k++4/UvLZ+ziN/VsHqTsr9/9Nf4789fg8V95h5bfxl6xMnVT3aJn7YiefGgdJa6shVi5F3nF/g10&#10;fNiWY/qJVT5wc9oXX31buwmbm7l+zE2C3xbPK9vhgfUFejcArc1bRgbZI/6tDofFox8ia+inHhwv&#10;H3L4wFp3543FTRzrO0GXFj2ar9VtUxeAHZvTts91fGzfmxZQahuVTbzwCD746YeZkzhenvDMX3sB&#10;MfU5JMMXXnWMofJ37tG5SWLvi9QT8ApawI6xuKf/oS9yalMc7eKvD/g8b05xkXEkHJanj1k7a2uK&#10;Eo0H4f1kY5CeCbrq2wuYaU+tKn5qm5t4urmQsT7b/LH3afF7OItLXvc9+LLCxrfKnft03hv5PT7p&#10;gz4H9kEX2L6wfvjSDQipQ/VZ75GV+Fjo/lJlbexPbDemglS/nHiqdxpf09ad819xD8+Onai4M/Z1&#10;HMl5M9h4msv0rfB2Phthymszf4w+XYse+tvXO6bUb+gO7LiqfzPWtnwL30mNI7ffXlH0c+1T9KuJ&#10;P3aNmqGKL9+bX+38Nwj5jw8QfWiNlP34lu3p+9uj4Tn2St1gtDDz5bFv9VybBnccKq8PbmScAvz+&#10;5Vep93OD7+07uMtLHfac/OPHRF04sNU4OPFVCuVFUz/QM0d8qlq5vpa3Y6avvVtG76W/9VIOlKED&#10;ysl5D8Znnyqg3iOhJDs/46XBj2XmGlHc2tKN+a+wurHjTfs6dXTj37pSumND499xblDLmMWgmyef&#10;L4gp9gX7oZ+yjeO+gjjnS69s/Ysuza83BiqH1DlGbLN382Xi87egdI8YpOf0adN2M//623cdF+Hx&#10;V/9OnbzWS+s5ZXSfeYjx4eojMwa/Qvepw1w7MN5oU/jyY35UvvRZcTQg5O+ndXx4y9txyPHq0fVC&#10;9I5KhY01OEBy729srI0O5qm5ATJ1ru9sm47nLdXos7ifZw1ivNjzlS/1Gfsnjle+lC8Xp8r8whfc&#10;pXuLQpf0v28zPzmLFgLm4QMI7NavgC/SR7wF40R0i1z6eZsegp1Hyrvh7dldMsfmqISrAnbc9I5r&#10;W9JXPotfZT9l+6s5D77Bsn5wnipKm1dvrpfF7oxNnzYPWtCRb/iFFk/N5GtfA1MvnUcFfd5mOLi3&#10;jR8gNLAZeQyWdgGURZSLmCZ/KewEl0Msqgj7SzYnPcUCBLhKsxhBr4G42x1uK+coanI9ZaPMx8iw&#10;CNERCmRV4akUPG59yLWgboVFnoWHRcrvfvf7yuewQugAJxZygJZMjR44h2bwuV/ZNPkqe3igMcBi&#10;pmxp79SCgp5e5cwGG+pA3vd5/eI+YbgBegqb+NKIx9ahcazi52m+dADxvQ6Lwhp2kuLvwEvHQgqG&#10;dhq/vNWfjmyvZRicMjbtpFyeyZKFh3wTZhuxyl9BHTX2TgG5aKWA3JkYj8924bLl/CnmdnK2F8jX&#10;Fj7vAjqO4D9s8RidRh+LaDh4FYK0/FtXmz+ltWnrUBbc4l94Dndgg6t86u0wSVKcfNGVT3sBIOcm&#10;WvBX91Ik328w4QV37VvZ6oNNS/eUMkfyAfr9TMno7xjPLtbjs8rJuZTe8m0AL+1ulCzexu5MNnaD&#10;Zi4AKjO5sIG/+m4cSfFPNJa/TZ0uhNP2R242UGx0nNWhGMfHuXrXVud3hkZ/9xB89rl+4tCbNQTI&#10;/fgxr6iMjz58mScdcrHJBgpewM0n6yPnxQszOnz//d8++zGLY5sYwIAcR/RY+lX4fe7pYDEUUBfb&#10;dzkXmy5e9wYBGQGbGbvIU890+SpPyNQ/wdcmZzMgdqQvk//VV57wG7l02d8k/jIXf7p5JdajL/9Z&#10;7KADX4VG3dJrB2kxtP0JX+K3dzh+GXsiMP4NvxM37CRaX62ObMLpT74OXx78KX7853/+58iMjOhO&#10;X3w+ZAELnGsP6Mny26S///C7bmjZvPNq7F6YSv1szKkb/nfjB3l4jE2p96M/uxo/0el3337duNhY&#10;0Y62nI/1qcCrzrQ1dKOnCbKyqTd1B+T50AeUR+SFw+gS95rU4VHdwm/bx50qc26Apo9xaxcbdMBD&#10;OjpMHJO3PMl1zJ6d/A3/1GHUbvzk4qWYDSLSyHv2EWhsTLnQ0DgIzvKEOzo9L3QMfXvmsptXa0X/&#10;Yyt96f+HP/yxen38+JeOs8arblLHXdqlu+RtKnVhH7XIjGb1xVzsIumhcvPVq1faiM0vM+azmxL6&#10;D327NrY+5wN1+mV+fwuem0EWlIVhP2NJSuyIB28n3nB388+xtvHVVzMGbl+7F5Wm7majdNia2J7x&#10;OvUq5rZO8QLVfQ7z/flnf8mFWjFON/WNz74m1ka3uYrXqGdG2v4o4Zg+49k/ofn7378r/e/T5vH/&#10;t3//98++/h//o/Me889/ylPAXldJhvr6Ij5Uv2Ha+ZcU3ciPHnt89K1PUwcAXi8G6k8i+5vovpt3&#10;8JTr2/apXnUhP2YhnvLUefvqnDc+UwTHOLH906CfNhKdbXRXj8TQzhnEzt/ypLM24MP3dPKEBLk+&#10;6Tn6BLqYQ8/X7J2YyWS/NPqnZwwFsYsAqc11Nun3ZhE0c4adJ6rf+i59GB6Oa29ogZh1Lj9f1U+7&#10;40M8v8oGeoHM6AJ2c7In+eoGcvvtaQPy3e0+bTjxkkrugpCe5ATIpCPaPW+689icoMn/gcdBzvGR&#10;zS+p75x8l43sf09cGV/ETjcGopM+5a9/+be2aW39m/S3O6ZpJ/QQcxtbbbPRQb5FhjnsbsKbS/i9&#10;SH78m7En8XDMedhFq7FtfJUeJGX6vHkCR//ieNudDXd9gDFm2rU+4fvWpVgYHSfVP7GNrvymT2nf&#10;EyXI9IEjJXNt4nN6fsirM1cuWjzUjXJjN3w+BfBUtz5l+dCbPupNrO2YBXf7nOE1m3ITy/qLac+j&#10;xzMGyHkdX/CatZQ51N/Dd8ZW9Th2oR9d6YUnOdrX8JuLQY6nD2l28eAaJ8dPuXj2Td5uog+MDLjm&#10;O3/LE+F0ooe1XeMoLNp24ht4ngrGC3iTBJfRCS8fes14+UXXZ3DZtH6Q4q+uyKQP2LQn52vmeGOv&#10;Cware8fK+MQNQMNv+8zRxbwltdL+av2EZfU+ftOXsU/e2qMjlI9GHasDvrX2xPPLc1OZGKDLtP3p&#10;N8Kkdq8d5itjex0UN42clWfKIm7GL8bymbOTjYe6114WlLMbrC/1UwA+On2uOKXrV0nlFVoHx65z&#10;TA8yevEiKTDO4rF85waaWbPf5eT3qa3gO25Z+KGv7nQIz9qffOODY6DcB7S/0q7yoTdoOV+f8aZ2&#10;cdYFQ/1Z5y5kwln++FS/oxd71g9waNE0x94wYZO1a/XI85NNjYmvp660Dbj6i12vmtvip524gA5/&#10;1qn649Gj/VDk/9Of/qn+3P4Gr+KLn8jzBhZz/wiJ3ePH9ivxj32Rb7/NBdzoj45N026mb5s2NX5b&#10;f7beG1Pj465Jan/iJDz5dPw7/QC+4/f1fVUZvMzRanfHh6F/VEHoFvAA+K7vjZXO1S+dt53x4b5m&#10;EY4L1J2jipvYF60r0w2J2No/osPjphM4qXxl+hzxS35jJHYutP6DOOPDtGV48Bf0hdOmIvXEnjbv&#10;jTbofPQFcNZP4nTmJNNOtr9Tbl6QJypaXj/k+Md8GntnPmBM5ZfVufpHoY3hrrPwCo6xkbFifdtY&#10;444+jffpZ/kNyOMrvGVZo3V+HR4HpXhBKF9542/2kWFePrx+TLvAC+jHfMSOuhz9+TQ3OJz5Bv2M&#10;pffTm1oafeF/mYtGfLnlyuqD41vHN6ApXfytzHxwcdoOzkUoesHLV8nhzPgonXGcnfLUBSn15eG/&#10;bU5//rM3+Plt0ugMx3xB/6Beu4Z3geHEHmHm4XwC10UxetjD+OHv+TS23EAy+6NVLl8T43uW/r9y&#10;6RdfUVj8Hd/Aqh9SS3yrfONEGbl7Lm4nb/zmeGJZLE3foa5BeVpXOa89IxuvloWvMcELxXYcKGG+&#10;7FUsjL2hORn6vDLM99aVfnH2RMzXhpavtSEXN/hpcaV47n6JYy2apgm19r/pPOaSOf1S7jdCdy7w&#10;aAch6LyaP0svFnwmznNQ3yj7yR7O2atYe/jNMbj3h5pxvjZu9M1gYoDvzUO0t6mH6hFeyw8u/uYt&#10;BXqd+t45k/zpt+dNSK2L8kyMHW+jAdTUT1njTT9uzjo3YJnnf519tcE7a5ycjB/GHx/ygAXQB+sZ&#10;G59hqq3aqzPGkUl/NlZg8NqnJb33ePDduoDrt8Wt/9LygjnQGKF0YH3ruHV/5FRWbAL0cv7lF7NW&#10;gTfzs5mjfMi8bAGefrw/h3XqW14h6VePvuuM5/rKxHOW7uF/5tnRoU9vdt2SOEh+x4LY077M+BmG&#10;2v2HXJyyz/kKK1OfsL9hq275kf4/fuT71nreYGb+mrE3+tlXQKuM33/IzS8bi42vE/OlDU4QEyfP&#10;+R5Ddo3bGIy97MMbLG/+Q6u+FqCM3oO7+X/PPqqY4IPDpn7w+814G7+2j5hYUK9nDDJWho6qAB9j&#10;ynffTZ06Z8sN67vN2zFDvvjuDSOnUH1Yn7N5xz34xprW2bU/XG8fWWTGs/GB+D3z3tApXn1WD3N/&#10;+fVZ5MrfMmrw86M+XsrJNL/nq59aN6SmLw6/mF4++kfAlxl5HvLxvP1dnNAB+T5fnb5VXvtUigZW&#10;P/5Vfwubf9u4x5s+6NfO6KXsLi8OAwJ3tCzOpnRUZ6Pv02/qjarGBXq/B8/rkoMLZ8a/Sxd6Xfqt&#10;ntrMo386cyh90XtgDx+81uva8LfsTaBU3j4t9Q2U66MrZ33VkvlaXWYONXsJ7T9LO+1u2t/hm/wd&#10;U6bNO5+xAkdlW+4cTjyYdNfE5iGzHzPrHXu4MPVVfG9cgqMdzV4BHT9wwFTIGXxTsRT12ytSg8k6&#10;A94aQTudoAvFr4EFR8dg0mLCD3R+C/jB6WDw2VzxroNr5DQo5336MGTFzZYfYHidewZAx8WtsXMM&#10;b3XaY/Lhasjs0PC6MRo9QMuSD9A+6EMDji97/N4XerBpDgZNLd75k/sPf2+AD4/h/5CRTAOkzk5D&#10;Wr2V96O+0gAX+OBhVzIdt4Nd3xz7l54Nt6zlc6f7Gx7LV0qfMC//e5BfuptnFw3BldfGFKSWH/rh&#10;O75U7vxhR45/E9gQiq1B9G/knwaNz8h6y7HyQr40c/6pH99QXXo1dk9c78Yx/aMWpm/I3jsZlCce&#10;fq96Op+Odnz/KA/ZDsZ4o92UDs7XrscFtLRp7RroSB68mjNfS0OrWehkAD6Lae3dYl2/YXOEjFlA&#10;8290z/kX3g2RDllb7gS59RP9LOqqojY6NqtzMXS3+7WDbnh7StSTbjZrbYKTb5PS5oEFKoDbv9Rl&#10;j53nA0QIW3djIoq0rP4pRmjgpTIMWugci10T3GftDLKNHX9Aub7GJH5o1d8MfnxngW6CIA/eTpjY&#10;/HPuCOqk6jyBoy1PnxnGP8/EpfgsiBLu8kmtVq4vPG0gdnJxFl8mS/T328I+358BkD1tKeEz/uGX&#10;QHQDJto2FHvHbGxRj37TZTbEk9+BnpfQjT/JX1+VW87JUadSYPIoVnwWTLr4Hi19F5y3TkK75co2&#10;3/Ezf3QR13T7kM0ssPINzNufbP7qVMTz9eRn7LkH7kFA87Rx+N98lPkszPHY4djG8gzYp287+OTu&#10;ZsvqsH7D36cLnamlqewKIevodMqMxbtxGMLGA5/4/dk//SkbkGk333//XSbms3isutpfWJE99iTm&#10;y+9t/3nbWt6qNTJA9dy6ZpfMMn/6qfxlT2niCpK+YHym+i3Q5mzolK9PtYfn8RA/z59j30y2ZhFX&#10;varjW1uWr/LlYROOr27YsrFvNqbo13hKKp/GUuNzJ7rxY3+v+PsszuOTv+S3V70K+l/++T8d/JHA&#10;H3Phb+0X/+NPGNyyTwM+9eCjaSf6yV0Ekr+/a9gYCm80o9/U7fYno3KYR7fiHjybI/CX72gZ2tPe&#10;9a93/PLVG/q0ZX1FxwVjRD7bjuCpcGUmsj7d+Eg6sbbSNlXXOa57HZufPi8swGJf/xoXZ76IoAZO&#10;+XLDrPOrk8HO9cP0u/q5qYcHzctBN+1OHtlbd1JPPq2vX8j+odPyjurTFsTkp2R82E83IJ/124jJ&#10;1//8H//zs3/5l//Ufvovf/lzx6Pfn5sNxCA766/qPvQbV+Ttxj3J8tVdYyGpmxRnUfKq2CyO1vbd&#10;aGjdkHN0dm6sVu+DO3zEUP67htiLjcrhL630p9yQtDcyKPcRP2D0dCPYc/xXnnAMPOtl6Za38xv0&#10;nXjJh7PgmO3GkbsPUn7jLf7mL5+hx2N48tHOccjrfOTIHJy1z41B88TjE2/WNOOTGUd27LCR9Aor&#10;M8JrF4vdzDIXMy3K54KysX1xq7dIWRccP9Fl4nPs7mZW8Lae1C3AZ2Jljqd+1LEKGdvg3f5Hw7/S&#10;4VsMX8FLnUTOHE//1Lzo1foSp93UecaNea2+qPOh9jUTd3SNdtW5DBNCP3fOJZZmU675+YILnhtC&#10;zo4eDsknN/KBNebaxGXP44mzXbfBFUfq7csz3+NstqPxyWGBT92UIV5cvOzTNBpMgO3mldr1rMHn&#10;IvDm63/Vmb5FHnvciGieCP+Gyjz++l58ZDAWl1FGJZbWDTj4udkSmOfWnylfmbX52FCklLlpZer1&#10;bZ+j/IGfGu789lzAaH4ZzBf6vgHs6NI5aY7lL9CtcOXRHy+foXnWa/OC25vNEy9sYcdE8cTu8ibH&#10;RTawF34dq1P1uH0HvM6/UifLH564EStstJboBb/ktn5St7UjtNLVN1r3+OHj0L+B2DTj8fjgf/2v&#10;/9mLrC4kr67GTBvX2pa5dtgXbjls1p7u/YOV0zHz+I/O6OjzYKQs9B/dsJv+nT4tDwN8gXNPnpGd&#10;71gVQJfzWefMvHPtVQz4AcX6Y/v3YdCi8qZT9Ypfixt/+qmmsWt8uPzo0j6cJqGDP33H6Dsy5zhD&#10;esvhUd78INYrxK7QNUt4uOBYPLk9nlif0ynbdc/as2Wbrhz814cR1ieo4qmK5XriO386/e3P30d+&#10;H3CYvu3Br31LdA/g3X4saTcHs56b9Sf/TP9ZxPM1OoqL8QFf4rGfG3ePx7diw//I3bI7rZ13xjl2&#10;gRfQ65az/tpx4aZ3vPNaY87gmudEj8DHj8Y3/eL8RFsqsfm+Wp8JwtmYjsYv87+G3wN7DvCPJx9+&#10;KZ/o0DfZJP7AY56YOPQH0LV3Onlr08pwzg77oO1fQsfn+n02On7GRFl+8rV+qLxHI5m6D4uuReg2&#10;bVoMR9+c/yO8b2G3/+U792etE+OL+gYneWmN9YHCtb2I+YIrrzRS/cUpdLzzbPX7hu8yuNJqgt/h&#10;KbZtioOwrp4X+smnswvMZ/4UWr4mSyzmoMc//WT/+6IOw33aiv6/BZ6KLVrp+GOs1Gf60P09kC+O&#10;tPGfvwyP/M1eGpvw0XfrH2a/h4zl1TRs2x5SkHtTsieXuMp8XrQ+nsBO2V4ge2PkQ9dIjU/IXqjs&#10;OITtqn1voJKfTP9H84m117rbOl/fmbMNL/RYjKzWe1z1PH/6CU9Y7Fs/lUfibX1AX3g7Z3jqPzGn&#10;3SfKOs/ig13v1r4Y1gctsv541X/5bGovsHJIPn7hL/rUF8m7Ye258/Z4yzaV3/bNjsNHjNJx20W9&#10;NYLK5qaVAe/XwLwFoMNmoW0g8YXem3jI34dR1iTn5mdAnpt/Vk8Z/qafxX85v007Pp2siaFnORr1&#10;8moTGrwBXzeFvEIiG83ofOgbnmJyYHmuvviVF0OWT1CVL87S1rZj38NvF80DLwfvXR+5y4nDf/R9&#10;lnwiM0Vv8o5ej3HnSfrmaP1PZ7A81n/mcOCt+vHdlbG+Grz1d8na/2tLj747ciZG+T++P/Uz2J9+&#10;r5i1o+PxVlN47c0HD0r8zWOMu4iXwQPh0wM2r913KbusZ8CW7xr9tvmmeT12AzPa9sXZmxDD+nWw&#10;bfTT41veGvvMK/H52jXbmhpRaVOz9oOy+yE3zRyPzR8o00oIh2EyDYNy1oMWmj/kjhUBcTvKOUG7&#10;wFoHYb7HcPBn/E5UTCyAc/QTds160rHiQGUmgKQmKY8Nwii7gQR1ZZbslR5t/uiyDY5OOvbyDS+d&#10;xq2b/J0Ml38Zi6cEFX7SV7jyHuVXXh0cmkdZjt/o/cov5+9V4JMmeieoXIihk3wf/NdXvWBz8rFX&#10;J03l5e9xB2UyV6/lU8Tf+GrsBAcv9VHaM7lCujcAOF7ZPY58sHVYnel9+cvgvCB762dtNPhpkCFa&#10;tGcq7/iCJBHs++YPZRfdb/OfeGQt7PGm8lfvO++Jb0MkXR9fhw2cxRt5z/OleU17IfDovrT8uMd8&#10;sufrfzzkk7F30Mmjy+KUPvp0oe4ihXYaf/fJ2KS9oJvJo7wb1PfYLFcHbAPXgiHtK/gW/J6a+C4b&#10;Uxa33QSJHnyNltxOuh79wPp3Nlo6zY9IFznI8UqEieVzV1n00W+MDvOEJU30UzbDvsumNugNLOnD&#10;6h/OD6zPenK+6FRfpR3tk7OfZ0bsYiwZAHU3OWPjD544YYP+Ix1k7wC8+DusjaWazRxtmH+U6Xew&#10;de5pG3eCWih+/bUntcVTRbY/8noeMlbv5UtnyPqnHcDJsFB8BTRy9W8mY2jJs7HuovnfckEKr/J8&#10;Jc65BRB/u/gLv7Yn/8uODzPQ6GN206byYoQ66wVKvI9R0q2PrT+v6bsvAIs38pomXj1R7Li2s/nE&#10;o5QuOzFY1Zdvil7g2WZEIj0smMTJ6iUFK0u68jrxT/Hyv5kvnbz72DkeA/HJo3qMnanXFOBPF7C8&#10;a9uxU96Tx+DMprr6x+FZPnhj54qyBNrFC19p5+R9iG+//DZPmKStes3ct3m6r78HmvY8G5AzHtIT&#10;L7pXv6NnM89x5bZ8cKJwSmhGXvgk9gpv/MkficW0hxtuWx3TNxYltoN1+WLx9q5ZPH5tMUNWWkFs&#10;hzmAx+Tf9fSsf1g2mO7+Bj45XYyknH58wVY3coTaaeDMN5SzQD3HD9/nrt7P06b+/Oe/fPav3/7b&#10;Z//Hf/nfOidRJ+QUotfaNxmP7FM8/nUiVujEvNpSO8eGW2/837ySHfEbOaN1GGIUjQNJjRmNz76e&#10;Zi5m0C3/1dGrubeNyG/srh3o29/xjfaW2IqP1Cfd+KQ3ECXfuLGbxfrGrRdqgJXZQKjsiZvXG0Rq&#10;hfKxILrvAubYd3it7X5bLz1nZexX77hf+1L+S4DOE7ij69TZ+mX0/bzjgzvp3fC0AF/53XdtHtx7&#10;07Ebf5gGuimxx7J2QZ08fscTHzzmJoCJKfGqDvWz+rxvvsmbBbrxP+0rFOUvbZwcGTLv+dHWs5g3&#10;1pP31YdZ4CxJxJfH9Jdj5/gnLlDnQaQPfMfukG8biqwtmzHP+Dq/rzvj516sm7GBbviqKym9q1fb&#10;25Tl+9TNytr80RFN28iRjScd6kOG9NzaZdo5/IyIKRd7z/okB6BdMDd1Tvedy2zZ2Lnx8pS3doz8&#10;wXaDGLbLGz9jsjmWY+MXvdSrC/JoweKPr0evZ96emxfYOJx2KYWvzj2ZJ9Um3/J72uioc4o4qO0+&#10;qTXjjvvk4Tllb+tNfNB7N/Adv/X7+If99HChis/hqOfaEv5SFjeGUrY8NqaV+2v7OHqa55HXufXZ&#10;RBQHC2g21tW9c333l9obHjl3RXDbwNT/+IV8vPdjHrmAjA39npPKWZ3l3+1NfvvfyF6bpz8d3fep&#10;Wrq6iAv0p2TX7uRLweoj5Ru8lXnSEor+ALCPxvv7mvoRPPsTEadtsZ9Mc7wESsvNv/nZE+HrO7G1&#10;x2X+zlf1TD59wKZaWEfOyJr5/94kMjguLNCND/jExU167YbN8tq3BTUKUk7eyuCH3chSDvD88Yv5&#10;aQMX7/W/zU8doPPBg1186SkgT1pZRzufNZaYnDhwsZWDa2fS8goem5hsrBMT+ou5GWLs87S7MrPE&#10;+vrILdGwGVuiX+sUs8AeS9H/9bxium8jiHz2WbPsuIgGf/qBoafbxJwNrIXaH7vA+sJxaUPfTeGc&#10;R/KjzsiZtzEM3QPfQUBsbf061w71CeKQjKF/0j7lPutC3qm+hx14gfoXn9izvil+yqRs53syHZcm&#10;Pgr64MePYVq+8PWzXonvBgu69gapnIv18m+9jm4R0CfSpu7TrvgYr6MsefM2juCdPLijUzuepz10&#10;Cz88lNPF56s8pSpN1OZiTPzG36l3fRObP+8TgPyjbdS88lx65hVSDsor9GPLab8pkr/lUuX402Vj&#10;p+XaVP7EPzCWL8CrXKX45R/9b8HyL23o+nf02beAbdnwigbG38unxjU48t3o3TEvF8/EB013Pu/C&#10;oBvRtx6q528oSJUfBUz54MauyOk8Z/zKSjGyuj/4Rv4rqAo8x1/j6/XdxvNQDe9X+vv81XfK5JVf&#10;jqsHvR76WyfQPX3FIzhuji/HtWnyypfPY/uC/maBTxbEjg5+/SB9eILxB1b/Up5Y0c+vDQ+ZnPYK&#10;L3m2R8ov9bJAqr5moaKP/NUtRP6f0PPJeI3fWqEPWOw3hJv5TD9k/txxdLPgR375rh8q76njokrd&#10;oAsa6/CDu2tW+eaJWDb+2YqXPz6IQ9RxWnCqgj3mthP7aMHSzvHY3ExzoWSqx9Zd+puFqcvokizz&#10;mb6lKOu++5Xvb/gdwtZFuK7fq6t1U/hMf3RkHBuNN533UTLQur3S6tmSuFS/qEwfOUY1NV6D6hz/&#10;tf7gabsp+jnjtwvjs/ayF8dvMzbnFXiPeVOZvPO1YyKZa9fISvy3uvA7fj30i+e0PriKH2UnNqrn&#10;TZ/jRMCDp3ZdnWvbOwretO8U9wK+vt7n9BFsar9/2o254nswuou1KV2/OxseE4ejozqYelC+9VB7&#10;0au8Rpz0ied4+V5uKv3DV0NQ/xeXoKNU+zi+ObY9+DkI1HfmMyU5dbgGKY8P3sgpjTpgW/DFHeID&#10;2hry6lHcLZl08zf3Pl8+8u784mK6cq7yzVp+76ZoX2D9L/s9HnT5RIcXHj0NHtf+nL7/IeboR2rn&#10;1xW/Ojx9hd4ad0EbBPee4V7Po0vHF+kRpG52/bo8XtPbBsfr48W7y+Up9+lYnvRebyzNnaIvX/OM&#10;OKLzjdBtfvv/nA8Mb6ft74I/8ffkyLS3OtH59MEHn39mDBCb8yYd8+jOHcIKfefY4ZX52dzhvgJn&#10;wn3Uoeg1OGr09yDueF8BXadEiApbJ23D1snecnbQGEXSWQXQLKyBjKW0K/ry9g4ueDoQE3AbijoH&#10;9Eu3fIp3GqiBQrC1wadAKnjuO7ThL4/ak4a/cOsXYZv92+mFe/PYbDb+GizN6iV90mRzNpW+gww+&#10;iw/pbigP+gzc+tFwqa2bj9ZxO3ZpB7o5V/ZLwI+jE6ZP3dhHF59XGXht3qaNv50MHz5btrLxvOW1&#10;PPaDh93neMpGvnJujiZULOAF1nd97cfRV/7NzzlYW6R7PI1qYh5OG/gOiIStQIWB9/hOyfvfXchc&#10;PNAnint3Ggr1z1Z2rL/4SL60E8ngzcbEEwftLrzh9Ty8u9GU81vP5QsHbiddwQUTRw6m89QebcqY&#10;eHbDOe1u6ZGMbuTQ7+fsH32bVL9hoJQ3k7za1H5DJ57XEua1SnSaPigXZ+mRTRIblV5/+Z2Njqjh&#10;6aa5qz2b75m86SNuHZ+6TB3WFoakL4O5QJaPHBdtgf6jG0+x9avk4eU3CNZXTQ/dxIVXJOYVZuln&#10;0KVoBowwbR8Y+w0AXuWxd0raEOhds5HXze3QAbLqu55N3Z0CQdV+GWq0PhiTfJcnkJW709TbHmwM&#10;8CFf5+WNXUDYMHi+MnPJD5+bXfjMIpZP4gObhkL8/IkBet6fjS151Y2sHNMJzA0Ezz4EL35Ep01a&#10;qKtDn+2b0DXeU2c/n423uw4c78eTLQbRbQeDN/3a7k0srnR1X3k1MJpXn8OX/MUbfnKYNDZtCmft&#10;H4ylm9hRro0MztPR6Fceulv34S0qA5cfJ2P58/V1nJPGLZ82SJ59stcMelLeEyJ/+Qu9hu34esZY&#10;Zs2EZ9qvCdZOgNSXeUCfPq9aNprmzj5ljXMM8jGXkAfkb14z3vliq2EIKuCv9e3kPPOKS/nA7fOb&#10;Rv4+PQuPjYu79PB9bliZd76Y2vMx+0mz+Xjo52y+eu2KmP3hZ6+Lno1ET6/4GY1vskjWT4DG3cPO&#10;6e8e6kTEzZtEPOk3/X1Yy0tbWTAHaHnaHbmvsLZt0Z5XzkPwkG4ZHvD5rjcXxI9fJkP96rPueHWH&#10;5sifSuzd1PASd2z1BgJ9sM9MUqXbH0SOeD2wi7HnOX+5QWHaO6Xgs/LnLNrB1q/j23fOb9AH1ig2&#10;J57hNl7PHbBw10eOR4q8p08du6DsdfXYXEXTXsg4AFdbWHrymicN3i525D1wzsbczuuGJnaFJxw+&#10;1F8a97xakA7/Ka/4d5MN3/7xj/k5gvgezl9zo9T4pt5btR7+Wl9588OH6sDXE0vKdr6xY608HzxH&#10;DyzVgfzb97RVL+yaOUoz8jX2x/bE9Pa/XhGMp0/l5uIMG9YvntRT9soLLnBRZf3nnO1wJ94y/qbt&#10;DV9j/NgwvPGc9rfypYD8pRk50wfuMbotf28BuvrAGRr9xMR9SB/ABP3HyBsfTh24QDs01l9o8Hz1&#10;A957B//oMz5ZmWuLFA8+n4utmZPUL56AOK/YDM7SSfcYLdi8TddneNJt6mfw5nwMdTF7cXfOZDzB&#10;h933E9by1B88ftD3SDUr7b58zmABFzz6R/FDj6S9OCL+8nfQqqOLeFs3ZPuA8Wtw87ebz2jlL8wY&#10;mDqxMbpMU0jfBfSvUP2jC15Tz9O29OdiouvvxMDqxZ+gryEOjp9o4ofaqeeLbDauDtUxdju3Bl96&#10;57Rx06SLv/szTPLNzyr3lLvIv3fa98JX+BQvfNcH2x/QU57avW16tVz52rS4yWo/KfVE0u3/mT/D&#10;DEQG36hHx+Jh/fxzfFHbYgNQ1sOcsnhlKnMuvgDfKMt/+X7xY+o+NGzYj8KOCQoC5jmdX55zeDPW&#10;j3+cE04fUP7Jk9JLOXngx8jbm6O2L5gSLNxYMbEor3On0OMzuHM8dTL8G+Px0R/+8Pv60VxDXZPJ&#10;r8bfvQG+/hLr4VfdElej25Pv6iK9/YsvfrvhtHWGj2O6T/m055sPGfrH9Y8yF1f3fOYDY488PKNk&#10;Wax+/N+KShm/wKkN4Q2mvz9Ohhk+o9fUCz7JLK6vpZdVmRd+ZQa/NNocPyZF8wW5OW+9XnrgiU9/&#10;47d+mnFZfhraoz06hddP/TZ9za4FybhhcdUjfZwPGA+fm877BKPyXiCuDvHVeSV1n9o6PvuYfgbU&#10;TvLCko31Sfy+MuFUXlCUn/CXXYgn9vBh3/pVQW0JipT/VvdNW37wrE3Mh+gkprcMn8V3LN8YI5V/&#10;/05pcaPkzqm+MB+P3trqD1mbhwjK4Tf1gwfb+BJAseZ5hdWnZdFzQX/opr+tvxBv0Ru9H3sL9IZx&#10;8NaHb+s25ZcOjyp/cH7/YOozpGI90D4sa+vt45tH34WL8UbVFr2m5idgfH7avKyM4UD5+HJiWx6f&#10;aSf13RHAO+vLELyxc/PxeYVZE7zmXueXv5r7wmPGrcFfOc7437lXzN75Oalu8vy9p9PS4tO32jn4&#10;Bei8Ib5fNW9ZG683aWWeBhePcvxDh9u05bfj/c1jj+k+berpV/LvuKhiwev+4enz+KzNPvlekeq1&#10;3CuPDp3rRQj90kuuuGcaJOMFPh3LniX1qVO01SUPQfQcY/sKaeNb59Pf5zwyxM9dF/dx66rVlvh0&#10;NTl8yjPpzr+c37q0/SbP+kEdzQWT2OOpxej9eX+De2If7S+B+gJv6pUt/FLTxr43OMeZ7Lxj4I1N&#10;CEBwx76R43zzt93HsofPpnC+y7+63Llvj1fvuv/U5ZJsWeWzs2srbXv6zJl7jX1kTd3tubjVv54x&#10;W83T/cWejj9UCpmYIHt5NTsZ7acTFwr9LdT3xx+3rrcfe4PeEiRV1r9Lzrr0QuvhzacZK8sJNWLO&#10;7pOt/OJdX3sDk6xPYgU/Bh++n8hL2YPvO0revrhEvjnk/1+DkRk9LqiP6OUTKM6lI51O0blSEU0G&#10;9eJyDn+xYMrXvrV91l/KxrqJtMPrnWTp3ylq1vK905vmPr551JxfsulC7Bru4M2YZ/49/Y60N2am&#10;5u0b9Ybk+G7mvdkPiNszRTl63v3oMKTzzPWEyNSjNNP+xoUbsTsfTXvs/q+xWj2F7sOHuS6TvZ2p&#10;XMwczueZ5/WqGyQ6y91Q0FmiMUEDcEy2P/98LtQoYyCwuNqJTjMipA0/NMsbPtjUMV2Uz+L6qVOG&#10;n3bcJr/jYAH2Tm2EAfv29bRw6vCkLuZYcH3827xCWX4X0ka2yh4de3J90enX4FWN9e/SLP0z/x29&#10;FzlpJ9hJl2/tzMna6/c846naeftyJ9abR97SaDqOfdrBHqV6nk65Mp8CL20+PVz9wsx/oezyReZM&#10;sK66PUiLuxzRrE+KfRAE8APKM3hB2AmIsqXblB2Opb8Fi/seHh70AjerlSPtHY55ImQHapPsLS9d&#10;qemYT/5uP/0j+j03Jp51jK53pR07W4fhra6rUzuBWSzB3Q9VlBcHbv5s8GnXGwePVy7FwXsh55hQ&#10;/mT0RorIiIcnVsLTwt15L5KmXdlY2c2J0tPVX1wwF0R3wzO/AZU7cV3k3YthdJnNKgsIT4bNK4LZ&#10;8ZjQHrvwlqcf0sfMb7XNhTXy8UF3Q/1kAZI/uqAj0wfwD1o9sLJX+uUl3+/YPHwaOrxH2gQO35Ix&#10;Tweq/jzNEp06kfwyuEcuFfcCczfwQrfwRn5kkAfw5tCpz8hWJ1O0pLHj/IZLtOrTKNnvwg/u37P5&#10;0jtIc74LtY3fvVtz7Lc5lXrPbyR9FTpPm7SOcvHlGQsRXOGJt/xtXzp3zF99Q3wOD85C60hOJtpb&#10;v8YSvhz0F6OWMKnJYKr/UUf0Yt/WSS8QRd4MlE/fbX23ng8/dPLpgI5/xd749/2xauVg4fgVGmsn&#10;H/+RYVxLH8bvGZx5YuyYTSU8xn6D9MQXOkA/MHxi571Aav6zHB6djHM22hyzDa1+1aauWPx9bmL4&#10;4x//0N9jhNfFT+XZcE8/Ym4RfC1+Fm36VtxHj+qYst1gWB0fth/76yu3YV+wPntvcwUa2eHMkDf+&#10;Rbc+2Tp0XhlVeHy6/M1FTI4aU+FLR3rvOdrlR64yMBvE8xTD2rPzGuX4ayOhiK5j29ifekvdrnzl&#10;0z7HdyZkf8/T9//2b//Wp+u/ttEVXvOkW/SrffQYR7/qB7e8U8w/j/PkFw7d5E/Wm+9jb8fX5XUQ&#10;yMJlZS9/xY+86L++qx4pM9trOIoXx/H39ifoNvbCpPqK8YWtm/I8NlSP1uXgF1e9nPp9mMr31Xi5&#10;Tb04e+Bc8VqsY7O5pZC033/YNs7zlfzn8mL5aAPle+q6J/lav3RsO5mbxz+R0tzxVb0becNLQXGO&#10;X2r3KRsfPPEO6yThV3z1kPEq9cGffpLFjT4fcwHP00Iu3ujH+mRhzt2YZdO+G5+xRf+vH9p5GnnP&#10;z9OP3QRJ30HPLyNPjKvPaUfPtuNcHY7eU+do9hOO53gsWfptW9JtX5uH18wHyJs1xc4vOl85/Heu&#10;GPRjw3NMJ235OcbTb5qvrfz5PC6Gr8KdH1EdK/mUTfTfDzxAjmPla+/qJm/wppHw4QL0LV8bvJ1h&#10;8Ic3fh8+WOTNxr8LIPo/n4gtrOzx5crDuyFTGSsLDuj6J771RPHjScSU0Wd1KuLL11x8fPpudB0f&#10;sHl/emF8wh/jeym/icfVRd7C8qGLY/T0wJNv0IqJ1Q/d9gHw+ycNnp+pMQbCXahNwVr/42+sM09A&#10;j7enSpfn6B9+6eBwcT66JO9UDbrOyVK+OsO7Qf4N5l3WEPpKjvjJxnn6ouUvzs3RXchhM6CzGx+d&#10;Sz1FOa+EPk/8Hzx8dzMXLmry5eGRo178VSafT6yVCzmX35sQ44udp7oALJ9++hwfvPgL4LEXi53r&#10;fziocpMCOD75ythpfj4+av7xlwu5C2Ts3GLppfSfC4CDub5+2hdfHdvWxvV/5YeM3x8X0OnlL6n2&#10;1DTx0Po5cUfniH0D9WVsqx/S784cSb2a349fZ10UXsHD93NPkeZP/bOv/ozv6bdxtbFEdx/Qdi6e&#10;E6uOty7ova9YxJ+/8PzTP/1Tx4Tv81twZM1mdvideWW9GJn+xvYIQU/H6mrEm3LyHaUgPksanNWL&#10;LB/nKT7pxBCZ4mP7bj4XF7U98b2b7Ctzbdo6qNzDk4zd7NqYihrVqbrlEB8wfpjjZvgKnyZszsfN&#10;D6u72OcDwD+GGq9x7hyB5aHdGcH4an4HfvUonfabnziKN8qnZfHJxqHzG+ZNUyfn0lsODrXlyr9t&#10;g9Mn9Y/vnfsN38/9xFJo4H667uECMbj1NTh80ItBjfNgxA7r/10/wTcn3v4kLZu40U96/Lb6rZ3q&#10;fPKm/y5eXLx4YoE+/haU9S+pmxSyS5c+PDnREeBpnixO+hYE2McHIWm9pnk1Ze0QjYyVqzLpuLG2&#10;dKv3M51xnoVg52z8Y94E9uIvnRfWT2LqyWvwqwlasRJ4b+2z/kC79NUdXZSVR/ffgont6BWajjEh&#10;yLWr3uQjSguXjJVFs1v2IH76rR2X5tycOHES2r0RKnJ5Zf2LQ+tXfj4r71POk6NvvOHGf6Wvfw7y&#10;4q3N688qsgxj987jRqctWB2nv6T7wrzeec74aGNSzl3/g/Hb39YLAO1u5tPRGKDfscf9a7DzlVmv&#10;nrEmY5YHCdj+hzwQwTb88H3o2GOCT091OrZYPDfznphYH9e3oblh8rTrO3eOp4/2hoOMo/4iB7Td&#10;pP12vWEMeS4Bh/B8b7092lvasXj3oAJ+7E7yHwIx0T4s6T8KvUBX/SMzf+IIH/t3Vryr5y/x677f&#10;kbey8TBXAJ9cIHxx5use7NbHxvePblq8mshtmvzWUeQZTeJBjbpy/9GvziFDMn3/oRU7Yb78zVHJ&#10;2Tnb6ih+dy6z9b9yq0a+Rr/NnXTzuEL/1X4uuGg8wT393sxfxYIwEE+gODkuXez96VrDT3mNCV5r&#10;MgTHR8fvZGeWNoxyBG/1yUFlELL0rf/kP3BgwEM32C3b8mSX9hQdW8ZOBPjpUxZ/Yn44bd7qFFaF&#10;zV+eyhfUwa/BKy3cNdPxe/Tlf/mgNXBk4tfyw8SbI8HKaXpwWHXrOnj9jg9efCo7MGLG/z3POvwx&#10;Ch4dHuPpbUipP/1a+Wtn+8kLzRyUUF6Ee3/Wpgv9Nw+HRoMdrWdt87SVCdqaoR0G/NXxybyeaxkT&#10;0Wx/4lzf6JqKi8r7sy+lTaG/7nd5y2mq5sPcwRnDIrGCv8R8GpTg68QwDRzMRP28diHn8DmIghSd&#10;hjkDFoV8dpFSBvkannNmwqnzkNe/6jBlDFmeddppFCpqOiP6PidB47gT7AzFIGACtpVaR140X+eH&#10;5b2qtq9QDm710HlohKGfzm94Lj9yDuvyv7+ULWylobvxl8+mi/9L6fJcfjG6dsOXZ2FB35nozUgg&#10;ny3B7FOSygy8C4LAf/Fi7z792kVP6MgAOqKdyC7tL6YvdsLDf+kPywe5MjD+mbp6FDa/pa0DtlQn&#10;NJyZT1SLjU+K25+Ol391QJfPEVmiJyveUEeffopIXiAcSz94zaoeS9ur0if7Tt7V6+hTrrdSN+HL&#10;MT5vJnGhQ1rfHFw42pT6vuUqbgyEoHxOvPS4mwh43fUxvsXbxtkCHt3gjgy0bf9xD716M0UmIzaj&#10;etEo+XjC8xeSHk+bp+PUo6d34dvAsoEN36KzE8TQe4WZTcLtR/QpFoB4w/FqOovB3//uD20Hnnb6&#10;Pk+9GgSWx9q2fjC4bJupbXS5YkledU/e+pdeFnzu8p7frspx6Pq7Uil7A8HbV/+ZiNsQIw9YmIZ5&#10;FrbpffPphb6Uw7Eh4qIRMNE1OMCbvnl9GXII7I8uuzk1cTg+DjGMgtc9o9dPgOnbelgb+xsywVe3&#10;P/X3aMIJfXn8nN9X/rbnnUi5SuKWpMhen5aOfVfMpbjl/L8A3x89F+T1ztLoxpb1tbqei+HzKr7N&#10;byxFr8qecO3GEtm7iXjjwhu95uKIYwBn4mgX96MvfGXlHzwuoAu5b+2728r4qz4r9/laHitzz5UO&#10;btpS+G+MkjubZDNphod2n1ilLx77qQ2hMX4+XDqBgfSRxYZOKNkeeoBHJ/CNSZv08xRwXwue+vXb&#10;WOiCOZPhBK1JQ6/dhgV6o0tfOR5Ek/IISWwlybkxunKPFuM/fo+vLhsc72TtNA9CQ1XhPZ6M932s&#10;jC6vsD7fDdT12S7e77rixxuW3y5Ypg5mjrN8t6x8jj/wWK31i3w351IbyvP6dTy0xR8SV3/923ef&#10;/eu//utnX8fn316vzpwY5EuxYOP/xGWrkG/5Y3xtS5IH1qbXVL+s3Q3PSddmuPqP4Xe0PfVjUxys&#10;P3rS8zmCvf6Q84r3qEP8Uk7G4pCp39O/iR224KWtyZs+ioRpv/UlJHAC5VkH6TObP+WVcWwgmf+E&#10;yMoe1MGl0/pCv9x90wRx+/Vw7SZoiFc0Sco2A/0AC8fGaVfkyZn86o/ugqc/5D/p6fksS5txoZFO&#10;D1nRM8d9nWQoZSurTzPW9M0bxtHQfJ7N4D//+c+f/ef//J/zdP+fP/tv/+2/5TeB/8dn/+V//z8+&#10;+6//9b/2qXOxpW/RVm4fMYBvXEzG38XSBbYpsx7YGFi94RrHJl+do5p6nA2u8QN8nx3L4bjIhV4e&#10;wAcMnvFh9Ky9qax95bFxWZvTv9z6oNt5w/Iow/ReLkyyYfsf5Tf094miy+oD1wc/sOc3jWPyZ72x&#10;9T12Yh92hdFRHzH2jT1zPBhjs+PpS9g1Y+zyl6L78su5EETm2Pi8EKc8Uit37ZO1tPccyJzLOCCF&#10;K57M1W4YfpPjmMf4Qdrz+nDtlT6plT9xbvvUwxNx9VzKfcU1WuBC9c4BjZ1/PzEzPl2qt2kkt07Y&#10;RKmHjKOg881bOTjIW77sVLZ9020L1eZ86nhw8UwdH73xo8crPDbP8M6fufDGNVpPbbZfjO7j6/EV&#10;1bU/oNy8G9gwdoMesb3onTgJw9qyNt527auj2++GT+fg+MRe4Makr8LszUY35hfAVSd8QBfj+vpn&#10;13/Q5S1UF0bgfTLJ4G9lcOX35pTw39bBB6AxHFwxqw0X//BvfxY8uMpXVtNS5+vg7p7G8qU/3uq5&#10;ayn2HFz0i0c7eG7gIs+bBD7k5k44/aRVGD8cL/2KlsrPd8f9rgGO3cp2vO/Ft4d3lMRuekWn+jll&#10;K29lOKdj8/kgMahvd6FTuOx8k20f07e7QBDk8sZj7V8+p6DL21hz9E6uygndt95AwF/nc1z1xmZ8&#10;lcP3x/f6q9370abJ4wdAnYefI4c/lA+fohy8uaFJGXhN5X1xXpGMdj/y2Qn/q/gI1Ib4lv7YKeu6&#10;KWXLN95MwxB7o7+bQ+kMj757QbD8jryub+L/G8j4BF70W5mbru53isdP1sbRZxVnjo+nP+T1TQEW&#10;GoHGQdoDHqVJd9j1Q8rkqdOmOW9NHb+i1ZfRBe/WYW5ecPVm9SltgwL28Fnd97x9Z3R90KTgx1wg&#10;gje8x09i5YETnRrvHf9mbdH2FjvY9tfsHwzuU3fneNB5+iVlZyxLmXLypp+YfHnxGlVLJzWXgzdl&#10;OT+6y1uY+cPzfPPTUHs44zKeU/KgTUyLl435B93LAXx/+ptC9Rx+b/Jf6PaU/IWH7JOxZXf+WrJ5&#10;a/vyeC8tTgitDx3PGg8mrc0T+FBMjn+PCS2f+Y3DIBwn0WHlhyhnzZj05VvfUJlPM99gvOH/piQn&#10;kbk+JB6fyl2fJ6/tO1h0U7Z9ETrwA8IDXR/v8bFly341PfK0LbEO3MjRufGR86j/lK1P6aRPmv5n&#10;9Ju2M7qtPVLQ2shx6clcm1OWUSU3jqTvyPGP6a9mBq7P2DENh6nDvag2a53h/TD3HKzfvXnuAWSa&#10;Ey2cqt1T6eo6x9Mf7xqB/32ecXTWCif/PT6tzxTseFJfHR34YdcY9VV8LQ/oq4DxsuuW0472AnY0&#10;aflvfXE9riC9UvSfsa5DSSr85/wk1LIyBu26Fj5fVf+Qt9bU3anLKX/Ws/LRiY/48WnDiIcb+a1h&#10;1AM3v827U35ojIV8fYlm+TvefgQdf2Xy2L7V3Opv33uD09DestDTaHnSvTYmKB/jaOWM75Q//IGu&#10;1LEo7WViftpu46vxQJsqXWesHM7ZORA/fZ79UcZ03hNb8aNbaqL9/c6Dy+34AK/RJxmjnuLQXSfN&#10;mbx3shleDHJrd5Cm/qNLj8Mr6Vdffdq/kXPI3/gew+Zz+AzUR4tfTnafp0YftNuOPd704cfgNm/M&#10;KOXi3Ly0N/nQHuV7zI9ryOaV0/Nry9vuLtzF2H0Q5/V+ZIGNyaVv5jtf+vMC3of2RnvoTte7IMd4&#10;3za9FPd0+x0nX+TOK1WjjZs7zvnOf3Z+ZV6i75+1nRs3R0YI0xKpSNXdFx79n36E67N9Fh19+tMW&#10;+bmanQ44Bx9ceNFQv/qa0NPhpMDkyOZTXxt65k4YwdHg3OHl2OvmuEYZIHz5LH6ViuQt23L4NvqB&#10;CybkKRv8cVZ/hyfyFq8DcHAAPbYCV7780rf9TDBwKPB009+y6Qrc2WMC6Qnn5YmHxgjwKM9j11b+&#10;5Csv2uProD38kIOWdcPw8JOBfuE+3rzfTENfOrridSZA6G4fPAbJ+KgLcnb1f+hra+g3Rb+29zh0&#10;Fok7EZD3HrxuEulc1eHW5eqB9rb3veNb/yD7rw5oxYfyqNWOknd7DOnA6i8eARnlGTrV4dhnZcvr&#10;ouTwkL9lh+Ukpbv9O7opJGsnYM4Nl4/flVI3J+6Xr7Q6QQ7c/pmcT7/h4LO4awfM+vpMFNaWlaHs&#10;poGvbD/O9xWI8PDdDRN2wdv80kYH9b1PCRjrv8vv2CY7E+Uf+huiNqB3o21eT7V6Tzx1oLVB3AnW&#10;533qkAz2dWDORrMLuurb5LM66hviS/ZUj9BGternFTv0/CG/JaiP0B/tEwjwXbBWz75a92TlrzKD&#10;L04Z8FPwPv7s6ccgH1nrW7rCl//hxDc91t+OwdZL5U1W7/j3kjKTarATCgtHeDbuDFZ74dcFEf0V&#10;/wO2Mba6J53NFhu/ww8O33RBPwS+Q7L96tkQjs19fZ87F8PnccGZL4ufTp6swNrh2ELEReJ4v/7f&#10;1wVSXiy4UF2g2/mwjb/6NEsK8evEMMdHREnWvy0/ddt6OUjyNx4R3PFYmiO7PirH5xf7W2eHTgma&#10;O72Pt0xedY/+8l4X6Dce3LV5Ujn/H3F3tmRJkpyJObP2XjEACJkRykCE8wDkPCyFwvebywHQwPRa&#10;lZWVxf/71dTdIzKruu9oEeeYu5nupqa2+HLwuW2oHE51jY6OnzjucN/UvuEJo2M/OTw4+xn66A3N&#10;3HZZeOWle/I91yecMjsTAABAAElEQVQsoL76eiL58kb3i/y+9vu04Veh7wn6tTWY2RAef4g2XL+b&#10;gErQC0j56Xd+E2dwJveUu3NxoBPAI1NOo4d+NDqRobEi9WLJcVmi3yl0VubJx69N9Mng1YjoSuhV&#10;jnOujB/4neDZCBp9wGwaXYbmlr2s5/dju2279av+7ldoaQs2Yks9lxyRpjb88qssoPNXn7IJhXeq&#10;P6RP5VaVN3/6wx/f/CoXf7/9zbfdDNYGQx9PuvNj9OghVzY+WnscP336h3I05G5A0QZpscSe8RV+&#10;tgme9NR5y1SBtUi+n2Q48SNxy9OX3rgglT8+4dF21f8rM1nLoHABbH1hIl9lrY7xudD8oZuqw9MO&#10;Bf4rTwls0x3cbRt0+pd8k/NnWjqFZUMY0U2ia2YY/a0a560Tl9O2e8zwgzt0fTsnw9LmB9qIfxrD&#10;dqxEE6w6+Q3fmnzd7aBuYOPffC8XNsX3nUteC+Rg8T3wxhAx3af9LmXGX2MpWi4E//u//y6vHJ8N&#10;0xlf+cPRP2138T3y8dv1FXzQmc/Yi+TbF7Z8YdRJQSmMBQla6rU9XvsZ2rfOyp8JzvCx4XzbGp1r&#10;vpljcOOvu6gaHoU79UtXPLCojGGLd/MAoZ22PYwD5LWpMdirszPHbxP/fvgBL+dknU0J9Z5QXH1H&#10;vpexxprkUwms5BVl7X/a9dBdu8ldMCSDdiTj+sPyQuZpT+U+bY/iFeCCGR5ojs3J/kyL/7psz/UF&#10;n7heaW7/XRuQZfiP3bd8+aibNpz6vQDMBuY84iP64MSffWONc2npn26oQQrbuuiytig8GrH/PP08&#10;T8lv/coFT0xbujsXdO6miLH99G02CzMoBJns2A+/3SBOC1wywcfLB8xekEGfb3cDOsc7NiPKFisn&#10;HL7cC7kv4KafvetGQ/Q+ul96hC9ZPxz5RtiJzZX1yH+1S+Aan/lh8KTenBg48DtPQr83N6Z+6ch9&#10;6CqtbcHWZi2dtlOmnk7mymPfu23FvsLATb0a5/08j1Mm0bv5OXdMlnw1X7uTv+WnfmW2QbblXZ+E&#10;jnMxVjtY9+C9dI23eyxfnVfGtLTWn7+IIT5Hyq4lokXL4YEnG39AY+ywNzJOm+vrAxP4zBvh6CNk&#10;Xlrkk+amADrPmG4d8UwkWh70q/0zN33Kv/C1TeBLLDw7vyjvsVXrj33Jg4Y45bXejbtHzreZf5KH&#10;3Pq8hxHq79Gb/Osbawt03eSz/q88QlQsx3M+7bsyrMzyrV9YufES7F3/GJtTXv9JvjB8wM9L6Atw&#10;2br+GpnlUu1o/qf+jM/KVyb9Z+mtLM9zsJesoamumiaXSqftpS+1YGCiz/porJeNZBt/fCExMH/k&#10;W7rodP2ai8OVX3/LZ3zgtoHxYGUTdyMZ1KYZF8mz/jnybX3lrK53/ZYtDBnsJeK9fNSNDecJazCp&#10;vGRn173RbX0Bzuq2dMiOrtTN9R6N/Wacip9njpZlf/nFmgdiMnRet4+alj/sUGjtTMz8SbXthd+i&#10;6wsMWK3y1xJe/UveMbnjvBh08/prNGqX+sZAwpVKu4RScPrPSqTuryWeUB94AoaOtPj6MWFRe0Gy&#10;J3efPUjN1uY98XVkG36vcNQVMDxeiUyU7ZOj61CsbA/g1m08PLz4gk321mmv6qEnTfn62lA8vofh&#10;q1Rer8qepzMuT4l1HneFwz8ndo4M5g6sqO7J2/7dpuWlTcw7wYu70z+Tm59IkfMZC0ozxd2TYhdw&#10;54bPJ6+uFcjRT6VJvNEeQxPf1wlP9fa1lhZ+73NjLkJ9Bf1BWvnL55R5gEFS1090ksor7H5qfC8t&#10;ONEDX1h09ip+SXODsYelvn8EpZu/9DOy/+hVz3KydrydsbX9O7hP+Uv41VfXGI+y1aFvkmEXtkv8&#10;w/NTaeNI8cJPAkn/udGCP0bGyCehN+3QYDTl5aHcwat08F6VXqfsgrZ4XKOdGmXq+Kgkvi59MtNv&#10;ZQ9Yhabjyjllc/5a96VTZfCJ3D71i1GrPH3tG6Acty/FDPFup+VVvJ6N/tvOjQsPe5QHzA6o8RV2&#10;CRlv35FaH113BOx59Jr5QGDJmc+l38F5v3El52kppEqrB/na+dmeD9sS7viwcyBjxfbfXgzlMwG2&#10;T/dM6jriKa/Nxi+eMM/jkeguWfk3dzF6U/uyPhA9mI4NenAAFmdzxd2r+IRdJu7RYalP/sRVsv3n&#10;ueehHFz5O0m6yJApdfrq35TAb8qx5v/h3DCn+IovB2blk/vT/j+X+Oz4Cjj0zbGsEfSprCHSTkQ1&#10;1qhjj9VrdUd/+E5bg9lkXdhYlTLllevwNJbsehJvdD/fReghcL8CusJ9rAyC64TLdHOdpQ4cwsIB&#10;CdYwb7MhImEqePg4hrOdjOAtjwW2zoRV4OB4jLKvgNkLwCksLLxn0FmZxgBi1QRFE8B9jYanff+Q&#10;DVcy+63Q37z9zf0bxtFAGn1Ppzq8Wj6V5Q0mVdRtcizR4RzcxykA/zp9quw1zPP8I/hDM2tQbVt+&#10;a1e6+xAQGNziV+ajZ1ts5L3qQ6pwge+Fvky0L52ewjyOTcaLQwz6x+lclKvd05bf57WxWw+NPE3n&#10;IHHsTmu/lTc19NgNmJHlyB+YRX3SX2LKCh+ayDoe/CNnAMHUTgdp6WyuWCdc3MUfHN1//XnyIcPv&#10;bn4uEjzlXBor05PXEeNF5gJm5QwdeWUJRfja+2mbviYJ8yRw6t1pIp3iHsPd5BUB2ppO4G3oy51r&#10;21DqB+/KkcmQzejSDysXgNEWaPyeow21XowME5ODuVPFAn/wO5mK5UaeWeAJoi7ECmb85sv8Lq6F&#10;tQ02T8bp59dkItKQbeR58+ab/MaVp5s8KUymb3Ihy8UsGzE2FCzw1haxWtVefBNeG+wu3NCVDmCf&#10;TwU4z82RTY7JJ8cfzmzgTP2nvr/8+jGBZdPySp4NBElc6yI7NvE7oZ7C3EmVxW3vFDoTUXHYgFHd&#10;A1/KkWVaiE/EruSNbDsZR38GiOBmQ2c35/iVyRNdtXHhg2pw300LdOsLmWBapNso9crgwYlZQuNt&#10;5OVx43XTNrWPNrMphToZyeX4TFye/Ur5tOfYVPtA5Bf8u/XhsO0GllzSbpApm3aZ2D3tOa8AB6fd&#10;pFuWI8+Rq5X5Qgef4XXrM3hP/MX4+RweWeczMrDW3pGuHi9+ceuQ+sqQNu6dwPrRw4Y5vmyu/Mjt&#10;YBcraElo9+mPtJtjN0jwI/Lo+326J3A2s/QbG4U2jcHsXxsjMJUh+bZ1Diu3yb5kU7T2szjJn9eQ&#10;uPAML1YtDJ/eJ+iVPyd2H7K5lzAXNarR0IweaM6HL7cYt3xil+iBjsRv57eIp3/ScWLYaPA2Maby&#10;kfPgw9u+op9sAie5CYXvsF31OOXOXTyk5495a0olznl6RODhTkz55uu8giu8XMhhU7qb6JHIa9W/&#10;ja2/S6xi/17k64CI2rQ3W7Q/Rjf6UHVk4zfTFrWjunxqJ7JV/LRzZIenH+2kmBziKR2+7m/ohd0j&#10;oVeaaUcbsv0kNkpf5OlwqTfaRO7pn0fG0OumfPmHx/EztpCIJP60X8cfvwzcn/x2e4QlC3tYMO1x&#10;VB/7BrEyVaejf3D89SdKji5iakvRUF+8g3t8ZNu1Ldf2ilCpc7Fh4t7SJzEvC53osan2XTnU9XgK&#10;yLj+Z9yha2UKkLqfT2h8DKPt8PS7wrz2dar/n8K1o1Pl5s6//bvfvPlzxkcbQv/n//Xf295+N5R9&#10;+OSKNb41/Qadt3SOm2oLsrct+U3O9Sk3/nz+xcbckWtsM8dtr/gP+C50+Hc+El7z2U3fT+k9/u1G&#10;TfjoLH24xiIXg7WZ/smntP3b74cWWMn4vGPNjIXabOoixZFvZFwe8Eb+uTAxFx1P3wouuG1PtAZ2&#10;7TRPUS4tv9G7tt2yoAdneOwCbehNv8P/iJh8+sOO4eDEJK/0prcNitVn5Za3j8duYs3Ih/bSPTY4&#10;TFjMh3xkw3xpkr3pwLLc1il3bKxqIls+F06O36V/m880DkVe8azzzeMPdBjdhwQZbFpao+3m/o7x&#10;b9/OzSYg1ff1nxGITHRbOvLKpcZ/ZJy+PWOFc7ThoaPOWNhYn9+YJl/jWuig1faLHTomB09SDmbX&#10;N2h2Hpdc3f7lZOyV8v7Jzwcdx9Ju2k0bzIUyjYKWfiyekGPqx+Yw9ePOn9NP0K/9MqYsD+OK32f3&#10;pGP1KNGhu7A7RvDzxu8jE/jts+gZB9ywSCbzBPMKqa+Uz42fdDWeKAdvPuANPeyGjjFHavzX7kem&#10;FuYrlju2Th5afMMc9Yq/Z3xfeBhuUEenMSA52SS6rb2VrZ2bRza5D2hPSpvLwqEzf5DUf975cU9b&#10;54gd9C94v/zVrzsn/jJ64zMXhifO9Txw/L8x5Ph/9zcOjaEc0x3d8RTpycIPpY0B+oUysPuqdvBS&#10;b6xLri358vj72974Qydp1hPmIeNfXh++9lI/MWPibCoqt/LX9qtd2Te8rffwol/b88RhdpC69xJd&#10;K3vWgGhZP3yVG+Pg7xMO1jl+733s7wYSb4/L/CK+D+cp5y3P/RNkeNV2sbe59RxPH1enReGtn0xc&#10;9BvY36UcxPjl7kcsvjG8ITH1laOQ5r2ZS+fhid/89u8OzRmLVLfPROc4YPVZ2dFsXcqxdD5zwRxr&#10;o5w3HX1XT6U+e16Y6KlVv8iaMV5RX9evtAOF3h77g9VefvM33ll5tL9Xk/J58nyVNZwLGS6OjG/O&#10;eEi+/Qxv5eaSlaBfo5uCMwYcFaog3unzpUGKts3QHLyx+bT5zF8R3fGk/hj8iY1jBbT4itjPn62P&#10;mA2Ntc/KrPwqw//Ipkx84bc+nobp7PbiJa6OD62c0wL0GR9uTDoXybauDRIzLP/tZ3TapE6KNM21&#10;2ZUix+u0+wTQNg5E9Jg3rZl8+/ZrvD0nP/ja5zQK3mRDxc8jpOOemsWafGV9WXqf0WBuaL/l/ggn&#10;zFu2xr/R2zbbPredp82AjezT918cv7JTh5VP0EdDPNRWbLC+WL1VnlTbnvagycAe/g/LsNvLn/Vh&#10;13v+Ak966vK8mDC1L7/f5wZq/g3H/MH6R9taZT3psPUL2wZefecxUWDmHvrayF+5Qsf8RuHuG8HZ&#10;hxBeSjJnxccrH3IY65KN/wTX3m6yfq4+D/b48QuZQ6znRz/0asMQ73wgun6duPNM+IdbBJh4MuNA&#10;4k7OxYOWh1777i3Ik8TYKYSmvad/NcYE3hjV1LFVe8Zm0WcvNJNX3+Az7b9Hr8aJxFpvlJA+5Mnd&#10;XrzZLZ2WfvyF7uhMnjZF+G3/+xh+9F/7gh8ZK5Pj/LHjjvfG17fiVpQg+3WhPeartVPHpM92eXJl&#10;o59L9CYT+29c3nGe+e0Zvc0czFxIMmb7eaG3n+Xn5U4Z/hGmupRYENeXd/0D5JlWXuP/JnJsHyaP&#10;NHtOA6Ep9J55snJspWZpjd3Upw3ZKp/nbwCrNw4+6+1vSx0vku9rrpVNv53+Gu8cO6uQGCep44TT&#10;E7NWFnWO6TTHc87ecBfOXpxUOgeY6n0moBXR85SXXurc9FBh4IH5mTTX1QYKmdHi8IO3PE+us/hZ&#10;jOqTsn0Cd6uhLA3H/YmKRyUZ13/EqPUbsBKrPWV+7g8GtelklU0rf5QugI9qPlEw/UkFWq97w5N/&#10;YaJL/+iE9V/p//yLnrvObfvOzn1dZNt546cYp2/P+Izjnbadnxaa+D/wjiVtM/tZrv94AETcfmmU&#10;7o+F1xd/93f/6WLG8QkqCfzf5lWqUif3h8AKZsD585/fnYl6OkHq4VqYOIZvcm+zqRdhckHYxK0T&#10;Tosljh4D/urXv+5E2oYi4xQ3cBYMjhsAY2x4Fj9fZxPAokydjVMyk0m+d0O5+AOvHTny+100T/7+&#10;/g9/6ILURSUXiizMNpDQc3k53iTocVj88GHkxYm0eQXSNy0H1wGqiHhHPzJmkQDXx4bB8+IOfdpA&#10;px7MOMhw52PPtOe3nBaXH3sgOmCkwpL7HCurLPCOT8wmLsehJ4iDd16pV7l2ED+0lz7+2ob+BiMb&#10;jRagbET3bYORI13nIRe6PilseY+d48GeobG/Qc13yNknNpPvBaylh89TTjSQevLXfmV/+I2moze7&#10;Lyy4uTA3HYpf2YRBvwvw0h7Zq1foDe2xefU4xG3UdcMgF0OkfTIa3kxognNkhbcfsGB6ATnl0bz6&#10;KN+Ep34jLU/5Uw/tszKCc7xJUGDnUA5O4FLhN112EQwOj/GxwJIjbezD/gan2YAcOPOzOFFslPL8&#10;vqXg/pvf/AaZpmhX2TJ9y+spR1d2fSbi0Sk/JV6dyEdxOF63PHHBHe3zBL8Au4Ns7ZU+9ZlFajYQ&#10;vnn7dV4R9W2Dn/PtK+Davsn5vNds6Jc//jhtzH77mVfkoxc54ZEnqRst2eiSuxvZRoJ6sdKbBSJy&#10;21d/MFE0UbEZtxsjaGgrF3wbxA0rwWdPuN3Ui092gE5X9Vuv6n3w2dQJek5afmgigIaEzk7+nTtu&#10;Xb70U6/4s/Fio82g8TaT3DF5YkvObdaweTgMrejgtd3SL3/5Te1sEmijm66SPmKAeZtYufJe/aM6&#10;TJuCZefVa3VQzhmdr3+3LF/bP9TNImIW6kvjCYf20/8XRjkbGHQdk60xLDSnbvxUufONDfC3/dH1&#10;WfuPXKPP0njKSi5jprKVQ+4VZuzWi+o51w5kQYNd63dwUxfEqle66aR8iQzTD/MkfuQduebiALiv&#10;v5mNtt1E1+ffBkcymQaj/fX7/hZw+qs+88OHd+Wtb/GZ9+E941vkP7iz6LQhMzGo0oVeF52ByWH7&#10;XpSJftEh/sCWLa9dZ4OZDPRN79MLqr+Lx/QRH4wDbMKl9dd0hso0ryxXjmZodeExvwuoTPreK5be&#10;2EQO7/RxvPRRfKQx6x5v29w+9SF2+PDB5t4s9LVZ+3rxEzfyWhX92ulOtLadbXL+4Y//q33EjRM2&#10;x9v2AWZTG26ff5kY9e27N//6b/8efG8+GF+oXIH5h3/4+86PaGP8Izd74+Hi1vjtxJofE2/V090m&#10;/NM/8W1Kzv5+w2jG07lIydZwd0PKuSWdWPblZ5EpF363j6BjXPYxFwPLrj7fJQ7yR/zYeeeOs1ia&#10;DYv3noROIpIxw2uYXPz9wx//1AvCBBSv//IXiy++IQA6HJ/Qlhc/r8jxF2ITY6NH6vmqv198cza5&#10;KY2EPPWZ2rz5YP4ntgW3Gy/qFo6f5tMnhFPWtjVuGSfMAUOD/F99nYsdMyTc9HPUzdXQ1n/1IfCj&#10;BBYTd9D8Ku1NdjF2F7eBKAxZ99WuiO/c0TFapRsZPoutULchzTeMu22/5P/rP/6j0L25I/EETf1J&#10;3viSWGBuZR66bdX5SuQNSOiIiRb2OEz8signs7YmqznOxH5zZGP0zL/LK/hyOn/5ZRux5xtX0e0F&#10;pMgwMe+b0Jr5PcEn5miiiQt8UH/sxbq0BZnp+r1XrCOftDHTcePmuaMXjU1s9ON7PupilYuO95qB&#10;vMtvdFh/w2/GlJFjGn584X4ScPQdf5t2nc2R5a1eqg1zk1pjX/uKPnt84wXM2BScizazKfbDFYf0&#10;D2VS1yf1Nf6i/838TzmZtw+vLcyjyIM2lkxk/K496gPaNHqmonl4XPoFAb3Fx994jfZ+dt4lbot5&#10;NrTRwc9FM3OQGWNGtvE3Y983yGWd9k3HRDji3cY0N/L+4Q+/D80fezPvb3/7m9SnLwVO25JJfNtj&#10;5ysTuuzs881nw2d1EzPAjn98n3nNLyeunHEZjaXFThfNlIud4oM05YkTkUX7mCeGbMqnbsbBWROn&#10;dxSncGLdSWhIZGr7JUbou1LbNjS9ItrFI/aE740tH5Lrh9qGDfRPfo5n46L+r9+mbMYSco4u7FDZ&#10;8Q3/52YxvfeGIcfblqTXlnDFq71ITE4w+uNXp5+iCVfSVm4apT55+OrYSdzLRZ7E9l5kHpNWl+uN&#10;ReTNngL49d361/FHtDZObQyZedyMoeIzH//Tn/4UOHZjp4k7bDz2mL5Qexy5O2bG1mIn+L2Iyofp&#10;MX3OTbRinv7xx2hKXxpSNJ80oU1Scy7xaeb6Mw/duQNfHh1mfT3rnszRs7YhT219+trMz+3TzFhu&#10;v0PaWKLe/A8eW5FRWjrGQPTovfXygTefG3z6jN8l/p+9gYUDGyImwNVTOZorC1yq8+P37/e1dnzh&#10;s4zzf+wYxJbWEdeaOfj7CkRtRQ72kcih3fCQ9JTVRz6yjj8V4NSrWz9Rvn2r66yc7/ocvtQ3MiWv&#10;fsGV080eEh+QGzv99BBZ1pfMW9Mclbe4pRa5g/vZ9RTGia3qQvdKh48S7XbJkvO4VX1ID7Y3UB9J&#10;31r52o6RY3x4LpaS8UPmTvu65LFx1nWHthuuv4ywaNg7U84nv4gPfn/2cMQWMTz/bUPtsHrJ8et5&#10;5CNvY2FyZT718cQmda0PvRyYUV3tQVdtbDymR/EwbJr2GHqRYdcH0W3o4cXefHjm6tpJ3Y95xFcM&#10;cKx93Dim5b2e1sVfMdsburwB7P177Ujm0QPrbRn9yZxtk76LnuasH4V3oSGnRAz4/nv7fzNnkEeE&#10;0t65XumxWf5ixJJG67JbdNhj+OYfq69cm0SClLHZyI336DrzI/gd+9NmGwvVS/qcstq78q/e04bm&#10;V5sqV2D04ZE/eWSqAQJUeUIXv009HlYtWr7aZpPqkf3gpeCId40/i9e5fafsAwtuuZFPAltZc/pD&#10;9mYu3Mi1tmy7QU4bJZJkzBy51xYbZ8Rh+EujDPK1dPT7VG7xdaitNlWeyNI2hnvkHNskTtbfR3Zx&#10;g232I+41lcXwAbny6VdrgfWvQZhvoolhxsnXaecvGyuy+xe42EPsytzADZ5uHFH2eXykY/Pn5sLT&#10;v2K8jOHiE58cv8RjfGniQ+1Gv0ebgWELY6lx9plqtwj9WfahJOvCSdrAkf5w0+u+SUq3feQzJxhb&#10;7QU0HD/YM3kXn33Y3zjivK+qXr8NDXMW+xF+uql88wXmw/ejJz4z39Sw4x/TFtO+l3+8m2soN0z8&#10;zE9FnDhi/rVs6w/RhTydT3TXfnRDm88uHZaQRl/7lhMz94aRlvPp2Gvh1rYtOF8isPZq/E5OBrjL&#10;Z3WS+0mh0hiCpTB7IbrRmS9ERm+UQwddNtq4Ln5+ac8g7T5rjH0AJToHvn+3MYZ+xh+/I7txyNi9&#10;c1Vyvm5/SI0lqIUWXq+TWEjfAFRP9dWP3kn13yOHGz7wmAdzJha2v9QHxzf5cvFjamjV/dDfcdUD&#10;jZ13BEXb70MQ1s3gy/fgiHF9iCqFsXgvqMJJVOiYArY3ymestPYfWuOX6mrL0MJv9Wer5dP+E558&#10;rPFUnr/qgU9o4jdz2rGJG+GOebAIrWbdr9bf6DnlDDByg8e3/lSco2fs/4PXbrBbcBFj8z5tHFnE&#10;5I61gfgy+2OpPXLy05G16/rUf5W1Te111rd0vHiiE7/8uQSeL0pi7pfx0RitP9Hm5ymqTGvnqzpF&#10;7jUGuZ1K7Pc6tYyvBKzzksAY+raN+LXx1F6mNo/I0TGfM8aKQ8o2vsp37oAXmkLozO9zro+5USU5&#10;O8wbUmmRv8iBb2lrpKR6tMCyA7IBRwcBKCGywUG+SiqHp4M/0w5Y6nWcOq5G8B/NR/E0kmAcq3Tz&#10;O0FY6ubuIQaWE9jUah1lih9lTWQ4UXJ8lubm7cBVeBrX3cp+68ZiEh6ZXbg10O0roVffo/alv3LB&#10;tXaIvN0YeNjGIu6ZIs6LtHaF77NpZf2EzxRk5bj1G6dZ/KU18t10t37zXdDs+fJloycN9e4kegZC&#10;ZQLIwjU/eixH00842mJxOVvbgCOHT3XJ1/JWL6nT4VZXZUzkvLySw2n5MdSet7DwY1fw/UOgMg6N&#10;lX3hpyuAPOnAOrvkGwHqbyP/HST2/DXdp1yOtx685Lz007vT3U/Z6NqTn/iywNv05PFzZVsnf+I8&#10;j7duysbGkXIu/rJ7iZjkZIMuxz9kYdhN7bSzcwvFb7PRwFSCcZ/euhbpKYxPmFz95c+zQb8Lxmui&#10;DzFJn68M53za7m5TviLAgxGXisOW+RM4bV6LS1+EjoFr40nxguOC19798tR/y1yY0UbiFHoU6iCT&#10;Mnk3nI63aLWl0Ty0+yoqMSCwXYxFhl5ITZ2huxOW0tpBbPS2OJSWXk/yFbTLd5TtZvjaiS0kAyc+&#10;8O8JT6uur/rcsZ/JK1h9dBfzZRbo2UzJhDcXs0w45oLWyGmCJwaPtNmUij+48GOTRmxrG6Td3ZGN&#10;n3gjrf9vHjFKA9W7LK0UmfazeBPnAwmHQT6R4EjGoD1esMEZH0Jr+qxB9gyAycH0ienDH+6U7TgT&#10;WwX3Wb74K6/zhVEGf+uK+Opr5HpZCN/HWCfxuZUjB/5Dc3BWz+UF7gd3X8b+yobWTJYveok3K9Pm&#10;Q218z2Ku43guurhZ65e//GVuyprfhYskneBpgbqrJ3Qrixg2ySaYhlranVQGqHOFs0mY2uphIXkl&#10;MA/7KQeHzvCLJ54+oq6Y5hEMYiI8WWl0jEoB/fU6dDqpC62ZuKKVT3HZePwgYCM3BknXBOn4CYl2&#10;4qV+28VmsUSGoRmuR9blUYDgf55+YoJOr20nMF98aeH/Njel/bExxCL9m1/8qRccXJSZOVku7ifG&#10;wiP68A/l0LpSK9YuYszY/kNi0sRLhrrht50W37lUuXMoZ8dNLQ++m3+Ut33wlJLvAnZ9L4ao7PDM&#10;/4Y+eDYo1jk+J4Erj4NnTsa3MuXKInyeSje2GH/SbBPz+srdbNa9y+IsfvvUSUy0mdMnWJfdJ/Kq&#10;cPS9qlsY3qctW37K2HVGvoGunei0HeEictc/i8Cv/tX3VBofts8oUrc+pw+LBz+X9CGvH+58OOPj&#10;+yxaxGQ+8z74n+UCtea/qLTp8nVyGyTPOexunvI/crgBAvBT/tve+iv++tZ9M+bUc9Pp9/D5B1lJ&#10;opyMhnP8xtdnXDLeOQeL58wbJnYP/m0NTyHT0yLKB103UBmvZg3z5s2vc4OpcnTgj0yjz/o5Pniq&#10;27LlP3YY+OUMHtzYhI53vWNp6Zm/oXt/xi4pSvqxFxDYGT3tvfgLvxviylc2dc9zY/Ha7IYfei5O&#10;gN+ExtJ+lk/ZyBaAxLb4a2BtKC08Gitf88Dgm8KWtwyvfMxTWCJHbQt+3pS6xXXei4XJP2VvcD4r&#10;88LAM+58+PHXjTG9SSUxEyxNSz/5Uz840pZt/qQ5eg5M55yh9ufzyvQ9R2Pba+dw5Xf8YS/8ods3&#10;oEQm7bo6tH1S9z7xRKocuuMI3rLqcewkHobhwEYedFf2HHS+i/bSnwubif1pt51rwwEbQoFDa9b7&#10;cNzMt/bCRJm0ZZ13VpfTB0Nn585g18/JpLxz5xyvjOaLq8+WOS+f+I55rHKf5xh9hHipr8Lvx278&#10;SR9HZ/DHh0qHvfIpH/RFbuNiP7OhLm6YI5CfTdDxKY7Nitgdrdo7FFp++unyVDYwI1NlPjfJqPMx&#10;BpLTOqFJub/W2WKePuRccvOc2Dj+k6esbcJX19mXoYM08C/jwNJQTyebRxvbxdnRcXiPzQbfm5Z2&#10;nbnl4zs24Mde2omsUm1S28x6TJn6WVtMe8zbTNxgM3OllW3pb+4ClP6hX8jd+AHHHo2bCmLgrvG0&#10;lzRrlcMjdhVf+PWmbZs9d/FzeenD13osx2hrn46dmXCA2/67+Oo24TW0tmTWf9pL4kuN4REprRY7&#10;DfxCw73SOXajg8Q+u3/y7Ac/nkd9LvvRN68lrc4Zd8cfbrqlEz82iXqbN9G8ywXId507JeacseD7&#10;z+dmJRuB7O2mEYl8YlsvAGVMaewhZ2Tb34wr4DH3wM9JfeOUr58UNl8ru/Ox3/g0Haw/PLE98wFt&#10;sHYD/ZwzTWxCa+LvxA0yLv1gQrpssvKxEZn4xsarD7mh8Ysvxia63he5If3H3FjmbT4u0LNoP2xS&#10;qnwubRxTobtpxoXwPGU7d1wb4LfjRX0jxIByq9Kr7YdDY2f8cvp+gAJA5r810eOIURRyGg9oM332&#10;prS2mXzaSFtcBBAbKk+kHo+91Ue2AzbtsjjIjI1W/j1fYuSRdg+j9QdnMNGaI3CL/1q/9pWtv2Qe&#10;feCJvZU3ddP/7/6sbbxBYnVmJ3z4oIQXfKntufTBHNm0t/at/ozxgClikccuY7cUXEoMr/pHfHfp&#10;0Lq+EN429jdtvfPVG63bNiM3uJZVnO3bU/eSFrlDq2YeW+vn11ghFuSnIcmtHa9yPknv9Kvzos/y&#10;WzlGPuPB2Hx5NijlhPpri17gOfZYmxb/ONZT/6VDv8JEdjja5slb3XGvi0/br1jzBb6x5lFWY+R8&#10;6V9V26ZXweMgdW17uh6fGNpRMjz2wuVRcViUd2yX/PkK6UuHBQ4bMlaew2c5L+zaUTkx9/zCEfuK&#10;OwB3fYCTftjxh73TrlMaOudo+2+Jl8RALJ0SeZRX9661EnMi+y0nXcSjrCfylp2OjWmkH+J8T1rX&#10;MWWSvkl879wispV2Lhy6+UztBZvj5fNsA/hbvrClcdpJfQCadeyYw4suG8wF6/E3vrhxi130wRmz&#10;yXL7JJjUZM9kfKA/CZkyPyclUa12zcHKUzkjy8o78/TA4gH34RMlUjoZl/Edsg8Yikyh9Z9E/x2b&#10;nE+Iwz/H+XOjqvQha+p5ajfxIpW9vhfcSJCb5vl6wa6cHrvfPTWJ6edgbb7lmz91qR1WN3pmLopF&#10;5Q0zb0gAf5pmSXRPzYkn7ONFLSfbktp53LbXhfiJg9IOIh3pvnKjx/4/l16/Uvk17IwlIRS6O0cA&#10;c9mgy+dq3LmFdrNNylXs68hvedbH5GeMCl1JnOGD9cfIXJu94lnA0GfzmTc+LgBj0oVK7kgxaWBA&#10;Ab+Cxjg7ya1hQ6DM+qrDNEInOYPfjd8wIdDe3YAhOqsIQSrgaS0Toy2zYLEYKGxkcoGnE9IsCua3&#10;8NhyOgQYdPBkDwP80ulBvryCCr7X3PQCcGDIw1AWN2uI13jVO4Vg6wj5mk4+C0O8fVZWx+t0y5s8&#10;NqeX1vCYWi6tHN7rdMwyeJETBNils7zlW7Y0ll7rUrhto37tFqTiOQcn32PwbCPR3Wb3ytPCfBEZ&#10;ng+YH/hKFiOtSP3So7+7K8EL2ZempzdXxlc9e3n9lF4rg3xl6HGokwUz/LZOvmn4je7Lh75rW3Jv&#10;edHyNa88OYE6lSsXWtX9TBDxeIHb8/hmBmBp5ehNC3macwa10M3fz6XFw/cpP5wt+zn8lffOn9C4&#10;4/+QIYfaahL5bbTMnf0Wz12Ap29/nld8eLDm8zzpm46UvjdPEX2XCxbumhNL2KN9srYaf6ldQ588&#10;/m5OOSuC4Gfw5Dd8xqYSGSbIixX1aeWRxwf85+nfvWsvfR3R3uWSun0rAH3WBqUbv+blO5F+607H&#10;+A96T9jKQtLoYvLSi6MBcOFYsqjeNm5BvhqPAq/8bXBG/rHj6Dy2iIKEWrTLR+i8qfKxwxhOp2zV&#10;xppOEBL8Muc69gu9A4/ObHhkIaGNwstrdr9Ub4oSWuKX3Ktt+pRG2vrH6KQNxf9o0Tbkr+iCnQtu&#10;E9MJY3PGnbBkyvOCibevbhqpxB9/1Qci07NdFmr1xW/rt27P5ffEa2zWcYk+kWVpMB33eV7wXRpg&#10;nse1RfAl5fxhYeZ85O3igX/FDxb/U/LxVWllAbvwyurL6+vnfOkszp4vnnPHNN6ypTP52CIglR/M&#10;87P05NqNj/CIPqWajfVfZNNMPzZ51N/Q8VrjeXAz+XSRktH25cbIUnJHaYH270Cf4mmPqR256Hf3&#10;L3TvvqcJtKUngVfH0sYHHqoBj+c7rV/u7/u8T1925ya9bDBuumxwFihko9um5TP5XeEcD4l/bKr8&#10;8bNLrlNRPuEtd/dqz3Pcvpj+1Zuy4pAimqd2LZQ9yfWXvC5V/n1ea/+LN/ObzC6QdBwNjM3ITuJz&#10;zG4Se5LDx+uH8dpYqX4XoI4l9Zt6/DgffSYuVOHUPWPb8il++EnQN2ZuX1Q+tMwJ2Xh4KpOc9xP7&#10;P/u3scUNR8YVNN24922eAnaRmS9q324YZ9NWItvqurJh0UXRdLuLdw7aTs2LzUcj35HpuTiaGdcA&#10;2X918WDxnrpAfZ7DWB0Pi8Hdk1f5XJSYca0tuXGAT/2NafQe1Z4oa4/KN+Z/JdvwePbHjXVLR9ss&#10;nS1ru7X9xr+37ZWLucyszDnc3fSkH3rqnhdj08SBmydblp82XRoLu+fo7ys+wUu7ToHHV1wEDlTL&#10;1ZNl+E58GZ1mHqGcbBunHcPdBFYauC2dfG2zNtnaLV+6T/4LK8dnnzpcnBt2+ogLQupcqBj7jD54&#10;sa0+sDhjN5uGLqaAEz8Hf2y1seL0vyPDyLTST762dTb1H9tEHdny5bBwz7yF+TLnRQOsuYO5xK3v&#10;QJVODrd84xvaZFkZ6AamN/pl7LWmI1n94/jdhXvo4QB/c4d7vheo1KGrvC7BtxyHX6xV3IHhN+M7&#10;+LiAE7TiknNlHX3G79QrH92GVOUNfeVNAXrWD35qun4c/eDQ/5m+jv58lyzs7Cm28YOReemYg+5P&#10;NcD39GDphWb5pmxlTMGRZezBJsau5f0h9TZ9No3cg7OlcHzULe7C4WOO2DlliPQCXOgvPLoLK5eW&#10;HlrStvfn5wmKxujWnLaIPdDveguNITN5TFObRY7OZQ+P1zydd35zxlVyr43UbXuwtDGajJ9Kc3Fr&#10;2g0eGhJ4F3jJMn15x283XcQ+gfMGk+Ez9ueLsfQlB1w0l7f5vI1KYynaRFJ/+Wz8aWU3h9Wmo9fw&#10;G17WNGLwxhJ1Nx/l2x7gSz881sbqrJU6ZmedJYGRFo9cjtFSpx9WrsgU1B63HwfNTUh9A1h0deOH&#10;WCiueVrzuUG3POSH3fhs+JQXuaIvmVPQXt3f+qt84/94Ls3qEVsG9CeT9R9mtS8bpc2qY+03fBa5&#10;5Q9izi+Zj/H2fHFenyvX/srdUFldlFXnKQfDL9D/Kk/QeDon086uhZV5a8te0HXzkNjgifSdZ1pH&#10;b7/Y+LhyLD88Nm3dhsmVRf36xwWjLPxm7mMvbvaXwI3PTVvBJau09CbXB5We9nNyNfb0QXQKkX67&#10;8hb39ONWnq+ish37J9cXxEaJxy5+C/JFJNPBSZGBYU/aOSRfkNC2Z1nePzGne24KF2fbNiR2Pr+0&#10;RqKhq6z+Y/xfw6es+mxdTsQ/idxrT+djS0eTVmYwT9htv4WTw01vyeduH+XPBAYt9qyc57z0A9iy&#10;5LuvjOnq0esmJYbPneA0bZ6TkeXAnPLRbXA3PlaeyPJZn/6O9JGHbPaJ1mgwqtohJ9v6F3wA4ZXP&#10;xEU+eWJy2o8e489sGfqB419H+p6vrssKnYt54OnKN3a8U/c2C/Dtl/CqU2CkudDQwx7vWmxhCnZg&#10;SysqjM+Pr36efSGJHN07iT7UHPuND7PXCzsEnjztz6FtzS31iWO2NidpCfnEuk5KS1cxmd18RJLq&#10;u2+5qwWPDcRqEOQNPQdkWDk6Fh3Lrq70Wl9x/Dqp23bpT3GV3umnBz4Q/cNv09p0dJnypyzghnZw&#10;YwvmdgGtlGof8el84nfo7RzoSfPyk9CLVy370u5JaG1cWj4XEJxb5KuYLHHmVI4Nl1/LUzX7ZTNW&#10;L9LTp6pMCN94R0oEaj+WTn0678S0bfnxqWtMjTXup7rDKfhoPmls29Kjb3tF1198obBHwPJLuXSV&#10;H4X23Pp9/eKgDezhu7yeN3rVz+O/kr0wtPjZcx5n+/e+eQWP8VOw/SNHPtU7iog3zpuOvRwv7FO3&#10;+tTpa3jYo+g6ZPGD56ECb60ojZDdMXX1bkW+yD06BlaoE6fQK2rkI3bwLxuFx66v+Zg55PH0JXno&#10;ndPqch+vjtUhdZtWrs2V11Z0Kk+W+DjtBWw1aI6fyl/FosqBnzgTzzi8Hyb7mPijpLKYA6F7xmpt&#10;t8cP0FeHt46vKnpqLtV0dHzCkJGNZ111az+yR4e0kf0zuZvSZi9u+YGPD2RMEEdcCN+HPeniDSl7&#10;8+aTZ4/Ddx/G+WKFUNG7LIO8xlPGgXaTQXk/xyXU23B5n4t/naznXK5xDBwSx+R40tJVv+cWCqet&#10;epHCglpnYLjtFDMgBaedcAKLMhvWOuXSLdHlE/tUjsAUPzKThcEZyI/QWyw9LxAt/jqxc7qXPt1z&#10;jiZ8ZehuIH7KoH5tZmK1x0tf/TPBfeKrew3zhHfMZl1s2KA48jxpPI8X9+JT2aedLj6hQaqeo02m&#10;RzunYskM8/tsjgiUtPQWfNt6gJ71Ak3OT3vgvr9jUDo5Z9v1q+pz8Rhqyl7XA7n0XKbJla2dFL8+&#10;r1+czTR1AWhb9zjw6zeLW9/K5EfnXZ3VbVpeAnc3vOIrfqP36S9vXaz8Kwmdl58gnDKo+zTaT5F5&#10;LRvV2jZolNSjXVPyPEOT71pEVM/UsgcdvN7bq2P//Xe/64D/fZ48creOPqVN2++DP3emjH+vLdGN&#10;5P0e+41frG0650k3J6egtrTgiyudLAcbn73Aoa6y6eOJCeKKybMJKq3WhpguLP/egXVhxjgVrTjf&#10;p/2k2cRCW7waX3cZovHDBdMc4yGG7l3bbCeRU5x66qEcnX3Vx7OviSub2j/2JDma6vH7cO4wU9ZP&#10;ZJNqB/bNneLkffIVj0zQjwqN38554rv8Xvf7d/PqfpM/i3/29iowr9qA4waddznwtPDbvMqG/o2J&#10;sfG2n/Pp9/GXSjS2yXdlO0WVOVrsafNtm2fh0Foak69fd8wK8OIZdmLuJDIMLNvQh3wr49Jf/1l6&#10;6IRaPtN227/VDx3l6I1mXlFXe4f20pD7KJeP/JclLjj1qxv/ANsFTXHXhiOpuuE7cil1JP49+1jL&#10;A6s/Do4SNrnlm5L53gXmtHOeAs4GWzfZYsh5vc/oN9CjF7przz/8/vfRIXoklulrJharExx8q2fk&#10;lEvFj/Tq+hs5oacf9mJhyvWFLgwDD8efJ1B7fM5NYM0idAH+Ky3+6Nqi8ujRkTnZ2Dn+MGnayPHT&#10;XnwAP2WvbUe/1UUrjIzBiI7ssjju8HUBeFMXAfpU6Er6dl8pHDgbnH/Oz1T86c+eAs7rBbOxD34v&#10;aoPnf+tFey7fdNnnyL3lz3x1UrbH5F3ctl3wWxcYcfRTSb20FwJuWtPH0Nw4vfjKJHk/sZ28vl8/&#10;SZvGjyxqPR0t9n+fMWXj1+Cm3VKH386tSjRflenItfLFaFuNcfltAdAuiF5YdWsnT0sn1o7c/EBa&#10;PnCN6a/Tc9Fgo3P1vmQKgrL7/OHbJ/bDex9fYoOfS7VjbZj+E/nee5WQvtR5O1u9xA8nClwkvdoq&#10;QB23yLP0HLd/1n9v+S7EY7O1ifK9QRO9Ob/n5reurSofuGSdmE0mm/8Tt9Zmm8PfNYVjH766F1At&#10;FF0UQNOmtpjoQsHig61vh0s3XnqetrXAKr3p07f+U04+acsdL3/HaL6uU7Ywr/Fv2I/jijrydyxP&#10;+zkfHp6Imyedtj4il/dsTMzFmoXH2/FzbIzUhVeHBlsvvHyP8VvZ4fQO8JQNzCscVELriQu/5w/Z&#10;ndOJX1izzHgFziwwioyayW45ts972I3PavvRfeILG6OjzEKXnck9Y1BibnnG//KH7jONLimrjBOf&#10;12bg2LZVBwmNplTg28+L8Wyq1xbosz2ZPGFkjrRPOta2odExYJlcdMevwWxCS3wkkGO8JTm4faqP&#10;LdRv3dav/63twOwHLN2Wm3JwLT8y9Aakg9OK82WTz/gFnhzGgfI8cq0sYDaR0ZgGHqxP0+G7rUSe&#10;lR/8s3xpFTf00GqsjL274RFa9iPwbwyM7RrjE0frG+G5+vMx9tkYve2HB7o+2m7rt1y+9tx529hu&#10;JQUxycXYjTfm0+SGK16pI+PwyqvuInPT4a2vmG9PPEg/O5YA3zlX6sU4OmwcQNMNMJ5uND7iufou&#10;/cFnh3nDy5bv3HMvIqMLNl/NwVXmlNNjPyuzfGmp2/EZiS0fmDlX5oa38jheyC5P/XYDTdnAlVuP&#10;u0GH+MHt4VRf3+h/MqEX/vOGOTQSi2Iv8zE2S23tvTH0SePJx9q+bZF48NzMf+oL93nueNvyGV/L&#10;Q138gyc8cVp3yuC+tsXWb7643qjR/Yc8TeJisGQtt23XtX02C8dPxdn0qfzx0fpmjqWlV7kjI592&#10;Q+0zPWXa8vqQ9cGLeHmPc7PZDDqUQ1daOvKnrVt5fU0dOcGRa/ukfBNfpo8YAE57YuOJfLLtnMJv&#10;n7OJPgCALD67PkJvlgzDa+nX+86cTVnn+FvZHJ3EC+u7o8zSJld/w5zvHBuFQNY195rBukgam7y0&#10;TyvO19Tf7aR4+NxQYIiwsPK1X+u0df7FRSasHyZGoLN4gzv+1wvUj3ZbTuAl32z8TMqu+sIN7BOm&#10;x6kr37TJwueg7XzDTpsWjoAnPfXTpnuuuk/jyQO/c+sb8xB4ZF1zBfZB/tTyg7GRuol30269aHyg&#10;un76BD7VjaH8jyxi2Sb6NJ4DepWsL8NNMxVfPvrd+FCeOjuXZg4W7F50nbKf+u6YF7lmDHCjxrTD&#10;a7pi5raPmMBQ1acS3nIoK9zmYeyCsBtPXidwhU2Ob9PSlV+041810fb3hb0p3rCH/13VIzYpixiy&#10;lEO/KXR526bqtifJV+fdX1S1cn/qouzCD5xv8DN/mrNPf+/8QO3q0l6wvrH5kXv2w+sdFKgOF++c&#10;89q2Tx3nbtO9aL9SFCd9/1Pr/6cPkA9PT7eujfgM/xVbvviKf49fsMsznvJ5fJ70lr+camgs3s43&#10;1dUfz/gzso7PXLoCStLfW7btOsXXd2U448WasjLBDc74Pf+aedQPuUmh88nIrj2Mm8+0/JeWN1Nu&#10;WQheoOWRc/nEWXJONbC2UehL2+4tm8rqRf337JxOML50dIUTOKAdzzu2zHkJ5mveSpeDzHX81peV&#10;UrA7fsElV+f4K5T1W+h8KgGpjnC6zgO1Y8RRSsnS6jGYlMX2beMcb9w0Fm4iy6aWV6+77H0eVArh&#10;oXFYDR/8F/Nvy+H9GN/9zJ4JPg85forCROK7dmZucy6Gdn535Bt7TqzaBwvtb+G75l3bL8VrDK4y&#10;0emFTBk/zt6ntttUPZyX75RfNj1GWdv0ClQXq3EkyaadzdcRajZkpnwm9OoJqeN3UlOjzaTdxShP&#10;2+o0NjRNvi36fCQ04e5nO1UHP3TOh/ElzqTMIsvrJlx0EpDmNaT5nZ0MnqnuJhyaTcl30DDA/+qr&#10;X9VIpRPcBvyUw83V78oyiI/vpZWiH3KB25306KMxzho9dJiUzwA+HQ6FgTmLTwHwy28yXM+Eauvl&#10;my65U4AtfTahpaB560fH234LeedPekrJyx5bvrbZjZJOMOPveIBRX/g4GvbbKdFamKhjDzbwj44H&#10;uDDNqksIvZB9ZVh9QJpsOl/a7NryDQx9Jc/pkGufhdcK21bJ97AEztfy2lzx6+MZZEYX9Wjux3kH&#10;NBP48FXOr+BIS+uof8q2LR+N2Zr//75Wn5GXvW/ZV6qPpY0d4gdpxer9IQvFv3z/l77u9z/y24K/&#10;+92/v/n3//h96vSn6QuND2n3LItL1iteMPuQO1XWVmCuOPLDX5Z9czC1rSZPn0e77XPkfdpdXNgF&#10;HDztNAFzSNqU2knG4qlpG6p7OEztkTZFcxZAY42xW1Xo15wf3OBfT7tm0yVWbVzAs5sJOZuNwKGJ&#10;h9RXg8xhcRzG0rHJ3b9PdeVBd22HP9cTU5ATz8jLxguHliea/W6wOC21fcT2bsJp0bFz7W3jvBOZ&#10;2bi0KCW/+MxuBrHdTPd7jWODeQrH62qjbuP+brBNDJn4MRoRj20mwV99NlcmFe4cD/T9vTCbgx2b&#10;HsMGlLzkYSML1N3UUu6z9NHw4YfS1vWEdUJYGX+QnEuNjRF1ZZAvzYV5nm/ZwjnfevT4t8nbbAhO&#10;HwHrwoa0Y+Dibd5KX5FlY7Zc/eri+OOkbGy9fEa2ofNDfvPw17/6Lq++zNOoaeteSI4PtV/UhuNv&#10;O2nle29zV/WT1x5vjv5+yKN8PtFP/K+dD93U0WNldNjf+mtZZLSYSErE6V2Mn+cmhFA7erPftFdY&#10;5rXwfn/d04CTVp49X5m6kfHKVltngr+ykkn5yPegCRfD8DbJq98k93SA3rc44oJjic50dwNIpkqd&#10;2/w5v4H7+zzR9HX6lA/Ib3KBbhYc8WWbWYkRaIzOXrt7256cywsPx8tvc+VXIver9MRRZR4nfRI/&#10;Eq4thve0g2PlcNhCrkya/LRXitTbuJ8LDQUJDPsMTH9DPucWjuYi5n9zk+DOV8WyjxP7NoV3Cebk&#10;pQxTHSnn4BPfE2GnYnGdrS16cSLoLyflLwl9Cm/L5Pr/0kNn9R4Ymo2/v6R6n80bKSzc3MCZt3Ak&#10;drOPCwffJ4Z3M5uM6wvs8UizWBfnxp7bVgu/8hmbVs6OOTXv9tW1rbYeecnvsxvLW47G+sx9PP4x&#10;T/tv/33YJTjWEMN/8FcWN6vwUX4keTIUr+W9/jf+eNNU7uJvJK97LD004K5sjl8ndQuv/vlZfGWf&#10;5amK774bWk/4paeMLZPlM3Bbl5KW6997QRvNba8bbm7CddHHmO2Vp2yFLn/oBkAYdD6SHA3pKfMe&#10;P2k6Jte239bd7Qhg231rJ19dnbE7+srgkm3mFnADUP1HrkCUJryVyR3OaDTux7W0234Kly9zHPCF&#10;6wWZ3DWfOKHcnGTpgpFWPmcuEDzT8J15wtLcehsueEtydJAszimPN7TOeG5tpS9KZMvzIBfvFtYm&#10;7MKnJx87xQ4ndU4bJv7QaD2NzrH6t7m4k8uflQPaE46c5Ctc+DyTcr5V+fEAF/jF6XnsiJ55Y5/a&#10;rR6jv/pNjmuT5GTcVBontsBHB1yYXXzr0+d89S+F0DGeOl6am9eeqZ+fYHHRM0+Jxtb4gXFhnE1n&#10;7po9ibM+SWU3eTr2Rq69gN55yMHlayuH/YwPvZHy9onVia0mXt/+unov/t6gUhuGlvUKfOfv388+&#10;CXvsJ1VXusaw1T916Oo/3Xc4PrAI6iZeuLAw+y7O9WHzt8n9pp1YOjrumkM/IAPZdg61MqM78rnJ&#10;dy6g2SMaHrNG2HkyWeC9feuNBcNbGRqb8EBPepefcZCmfn1CiX2mzI3Oq7NnPmzDdfp6IfTtQ7dy&#10;n1g+Oowhtx78Rym4tXfmYQs3ssEdWR5iX+gLq2BvaHAs3i6+XNJPm5yfsjkvh84Dna/MzQ9v5d1c&#10;z7m0NHvSr4kZe/6CRng51y6ffW7fS58dW7/7Pm2XvtGbjwOz5dpr5gu5MBl/eJ+9L20pbdxfXlM2&#10;fvEs2+OVlb90jR4yN62dA/C3xRgfeNr7aedbt/GbxWp8OEgzL9GXhuiOeejwczT4XeNN8/dvvskb&#10;gt6nfy8v8hT/+Nle0C0fNMI+Vi/7WLj20pLS6gJ2CsZuS3sKR885vvvE1v1cvvZb24Ilw6bls/XE&#10;WHuq6+fI3gkjxNMPq1P0Mx5fKThoLd0tdz7lYysYhTl6O18ZZv4wsYYwleHgo7e+t/FI2TMFNInd&#10;4ytPXZU9AX/i2Nzw2QeXH1/nC53DB5folTkHTz7gPyUb2I2Ts8/AgtOexhI+tPU/IVqLa7dRstir&#10;0/rQ3mALWFnLMyfa9FV+v7vCv3KlyhK65P+UHC3LGMChn/Vrn/KLfb76yvxg2tt8dtrvxLTsQf3w&#10;XllaSMz3yR/7sYEGesYvuOM3k+PhFcSNLalb/65NVCoj488lfDAq7Vl/rO+VX+oqkwY+aeTISXlO&#10;rmw/iw/8U3FP+djslm38ITwefMDxfwn8qyrsO98qwE98mUOuXDFQdaGPMsm+qlSYU65q5c5UoQnv&#10;tf1Vf2gMxF//3n7xtE/3MTJOZ0bTkKJu51J46gefuYvzmKa4a4jwNyfcUxIs/krzY/yLT3b+En+0&#10;RnZRNQrWFoWLvvDms5gFadna6q6Zo7XZPlxQIVO15cyz8+aZn/tJ0/AOr/r6w35P3iLVpm2/PX/m&#10;Owd64j5IFnTmmHxn+l71DtBwiM7c/1Ui/8zrZq6oeumytRiy+wxbDkYs1AfdBNdzdvZHVgAAQABJ&#10;REFUMYzNU/6pPY7KnfrxwNmRRlcSt9Rvenm8pZOjr74y45XiypHjTFWbnvhTcrf5ttuWb/5gv0Uf&#10;5dtWKwMAvGrDSML+P5fmSeqBqO6H6crrZym1UW3IHCeeRbW2SbXNsXty9Fnjkjp+97l+4wL9Ixmi&#10;0ZIKn5toOi40zseGh375By69p7DUqH3Jd/BVfNEJUZBtru0iifE7SUqZVOGDNAKeiJJyTPqK4FDv&#10;pOkoD9fAa1HmNwUXfw2LpuM9r0Klnwum5wKyMvVdRIMPD78zuZ3Gwt4bqB+6IHsl5etEAlKfXItM&#10;0lef54JG+GSNkQ2a+w7RygHgQbQLrWN06hkM9b6F3ScwyZpK/5V7yExDOZZWX8cannw9fvBzDq70&#10;csyuquejDR40MTvpWf48XjrAtlyO9zhEZNDMsYXybpjwspNsziovzsO5tIek/MrP8erp1AK7+OF3&#10;qq/g00lCsT/+Wrmbh87ixjCXbZb3YjPHwi3++ssTZo/lLnyB3UHrNc3n3dDgt8109gxLDYxXM+xB&#10;hFhZrruCT2CsT2r92GNlRPenUm1XetPWcBZv85/C3XI0Vm7HbNIL+AFYfeNl+XudspFS+0w5CQTE&#10;sUkmlvn79W9+HRoG/zpQAfuD5okBjQkpAdd4wgaR/20C2+ef29jLHYCnT64ur/VFq21I7/x5JRpJ&#10;e5Yyk4MNehMIZ8CyYfBl7o6/NuDY8GiYw+q9vNBXJvGD3Twkvw1V9OeuSYuGGai0nwXm+nCfBA6+&#10;PmVjRNwwoK5+Jf6JL3pvGzRfQcCmDr19SlgR3e8N1PVbFWnjyDlWOt/BL86ps/m2r66eDZu5A9Ui&#10;vf382McmAPm/yOLCU91DQ18xEZl+z6/Xp/BFe2LlxG2S1tcjwtqohB5fY/ePvW59Aejy2Lbasvpw&#10;9CPrM60tlwa/c7zn6tGsbDke+FuGhVv6bD34IwsdfegnPRdMLcjXyuB86b0uc75lYKZ/zEQPfWUr&#10;Q3vQOV+ai+sNHHtxZMvk2xb8b2WAu3LfsCPvtCt/yFN1eWpA/6k/5anwlWPp0Hzxf/3r39TPa8/4&#10;asTsWL3xtOXHVrgvDceS82cZuv42tZ9lgPJ7ilKarinN2gS+NNKHV059Zp5yT13ixUcpOHQrr8Sg&#10;keHGbzk58hl7pX30+5xO2dps+lfHQnIE+tKHIZJw39cMzgR7+CU6ps1Tm0CMpuPvE2v7m6yNnWLS&#10;Zz3XlvSunSIDn9fDvdb962/44thQPRtI0/4fjzErf4Es3E5/7nm+yqONePwvtLWHcritB1ee+vbA&#10;Pelqc/zJ+e7d+PSNe8taNsaT+KiF8sYJc769cYYVn7Qr75GFfVp/hF/ZV0bFxdWOwfmoPPXPskh6&#10;KKXcWCUR8iS0nrLQ3RPaC+FcunAdp+w1nnPlPi7APPG2PJil9de+xHP2vm7wiTxzPnFq+aNT2bn0&#10;aU9H3uLhYtX6gVgijZ6j78o/ZdMHa/tLxNFl4dDn+bcuKPLLpTdjpw0lfiLdcp5+WTmV6/Absxd/&#10;KuGsn+DtYo/4ZX7it1t9fvGLX7SMXruBpY/sZ8o3xtNj5CYTmmsP56OX/FL8k+M7uTaeo9H2aOB6&#10;6T+lFFhpbTf5jPuqgt46NEdm+WwKve/m29gC3vS58xr1E0MmDpRFbWz+sjqi6bP85Vu25fOE3rQX&#10;Wi90Oe1ZAudr9WgMjkzofPZZXoOXfGRM++YvnIuh/S4cMTl/kjKHewNby9QqT+rNIGkrNwBs2c5J&#10;8BJLxFTrvNUFHPmd5z+f5VWSLQMjhFbCxMdZkN9wy2tzviD+k3Njr1wZGepf8Unw5XvKVyY+e1Sq&#10;ECPb3S5tr+BIxqzRceShg/WaNHOzwRsdznhGlsCVR74qDzvnuLH7+Ht1iM8s/+pSO6XdYjMbdX6T&#10;Fb9wGf8O/G1PNh9bkGftQ1Lzaec+xQ8c+ltXvJSp300oNMgCF4/RuIU9LmzK2U9rsXXQL13VtwCh&#10;pJVZO1mT8rv6SGKFNOCR8fh4+40BP2lt8szREefFQdTJ8EzlnwJ0xCPztNwOUv37NP8l+8DUZ6KD&#10;pA/gBU8/Cuj4ZIRcvfklu0jbn/EyD9eW2sz6p3rm3PzeuMp/Qrpjc9s18HjrK6Mf5592Gl5kyToe&#10;fuAcb9/GG5467dQ2De7KNfUTqxxvGj63Xad8+N8wZKI3G+yce/iJrexO39fp2UaON7Wc/PmbGDh1&#10;9w0QA8l27/O54ser9cXSv+hqe//5sG/XGyloX00bGJdXjHLckxDQzvOWnRwfX+OHm9ifvNJrvurA&#10;PnVcuLbnmb+w3z7A8Py9yb3427a2F5Zk7Nz+vEKPrQl1fPMIiL/EThJdtqyyHrmrQ3RWNn30KJgM&#10;L20hMcvqs3RKNYWj48t2K1K+SjO8D3KL+aeEjvHhSkeGPcdff/ns89GBDMRem+ofe3zekJvfKBzs&#10;LSfjKblEEMN2Tse/7jS6Oi+v5PzjppHD2INO6IN56sLGTcmWv/y21+gMZusdq+eP+XL6IqnzqZ+d&#10;tgCQIt8v6CiRljb5lveT8qBOibcgZdckcHOzxgU3DGqnm8apVYd40tRFukfZqehYccsyPta6g1fb&#10;pA3RQFkrT7zuwZQfOcJQ4XznsPZIScd/2BdcCpNqsZS1v0dW4++mip4v/PmXVAmWhrr81ZVShjPY&#10;0XiO14cueQPjEsum9a/RfzDnmKiVLjdmR+fEsk3ja3MWduFp7IM7+GqIaDwRe0snVfOkPws6njGn&#10;x5HIE3jGdPJOWxWs+uSrv+k5JegOn823XK4vTswkM4kG9klz4Re/5CrP6PhCNookgfWHznhBdMif&#10;dlV3xd2UXfAHx/nyX54Dc9u01MH7JNZuOuwv+z/xK0vYkXdaf7FufkrQ8EpaB2MbNp7zxXCBdPTJ&#10;d3Raebd+b5CvH0RGSVwDh6YxSyL7+lQLlMUPNv4U5syX53homU9IZFgdq1/K3yZoGn8eLjhKHeOA&#10;rw3o2ZhXUtfX1E+7KJy3zFjnzM3Ah8zxlwvtJw9e2CbI6PuTtq75JZ/5Ruaf0cXPSvFRafWUz3wq&#10;eqCVj7SzVbTMjz6+uXdoHPDirC5wfMxDUKuMpT2mS0HLOsbnmDvkVZDB0fa3LuvX+D/T0NvxZeYp&#10;M95ETpITaseB0h+d6bQyDo0H1cD1QmnytcGHjDXEqS5onrSHo13moXxR4dF39Wfr0elek9y2GD5g&#10;Nw3ent25udzPpc7hOy7qD2P3n4P/VN2133P0XxtQy88pSj3mbfFzPq+vkX7HBzDK18foo+2Oy6m+&#10;cFdX8Oj63WJqtg/nnd43jaJdX+Za25/hSV/sxv9uhCjkXJQQILrZiIlOWgUGM83bCWMX2Ono2zg7&#10;AQZvE3nL0ZWcoz8KJvhEw8/O5m555nxeu+SC72xeP2lQbif+eDlfueb3NkaWSFx+7iDFy2Jq+arY&#10;SRajqJ+0up3TZGTZenJkKRQ6gwNN3ZSPbjCVfe6C2CMtjCL1/bRTDW+0Xic4ZKajhhO4NzVAVJ4t&#10;OXSP3psNbrvvZSd09wObLOFQPhs4ODXeF//4wsWfXHFkdc8NDHTQlS9dcPWVDB7j8q26+O+Gwj4V&#10;yeckP/Te/JWOP1UWghRpxlM32STftHLtuZz/k1lS/4Rp+YO/OvItTHVdQz/gVhY0LarGjmNz+l42&#10;fuIA/kRa2VTt8fKXb9knUFtUmeM38sUbWuxSBx641aNnvqYN9ZvBu9tUv+6FnzxhlxEw+tkQmleP&#10;eRLFkzUmxOMj98YBu7TfhaYfOJdsMI6PWuSPD64PhHHp6u/8gR31+d0UJFcH2OCx6Rn/SlddJ7yJ&#10;v5WfDVozX6NTnp7JxgV/oYOE94+dYCTPhWrnbvIgY0gWTt+T4LjJZZ9s6BPHgKJnLyIHpnLEpT2N&#10;u22lP2ziAlAamHOwchXW+QF8DVdbrsxnAPMaFnD72mc0vvhcDB551c2gMlSHlw3PxPt8TCDZ+m0W&#10;LXSZu/OmXejqT72xAo4Ndk8CfJ2NQW9lkNpGyenTdsQqfFf3taPzLYO3x5sr2zQ4bHGskWzsaizY&#10;Dd6h96QLpr4TXuTaNPSmT/CnmaRO/dp/c/i1T2jA24v72mzsOfHjtdyLvzydr2wLu2VyfHwk51M3&#10;MVbZ4jp+JjJs3erofGmAHVoBPMebt1zj5NN2iy3opX97Nayn6b69bpBCE6akn7KX3JMep61Tgnen&#10;PGfiebVZ6i75yjMFSWQIgW4SxAJ32bEBH/Kbg/Hcqw6PTY0nzgOjfXaCpR5cF3rh98RBc+wz8Wba&#10;dyg+4ZTw9c4zMrEiBjw0J5mczhG8/SgxmXRb3/YVdeWTOsf1u/TLL/IEc22QcvX91CcnfiZgThyL&#10;rUe3WDR66vJ4f4SrHx9baJfp++x3wy6OMjSeiWwR4pKlN8oFYHFWR3LqjmPzIVLcwC7MnqP/+nhg&#10;1ITdscecLf7EevF13aV6RbftJ6UROcr9tSKHGJzhtTLSZSrVRdNlmxg4ME+j0BOcz4V4MLp4+FJw&#10;h5d2ikF2Ef3kuQyucX/5POgM/MoyPrbwi/+pfBbzmuIodYAqc8qGLtGnXv4pU1lMbAyCI4G99Z95&#10;WekeWnT2ikljyg03fOoeGZDRfSa0l8bE4WO+ABn/9Rf1+sfMPaaPYqlcwqvjUWj9mN88lZaWOk9i&#10;+YjrcPBEb/WSg9scvsXznsvZYmVHY+mDTfWFvzJtP4C7HzzoswnswoOR9M+5EMlO42uDrw7MrF3o&#10;OTK/tPWM5581XpMZios+cG+ZhtbQHb2H9pQ/5SITPmufgWMv7Tb+qQwO6fC60rETvuQuTGBnXjcx&#10;0zyjF89G/QfqtK2CWLDy47M6eBJYQnPL/KZtz8+4qZ7cjDC40/bF0z8Oi5Wr5aH3TIu3/iWGgn/x&#10;WUJBLL/k8Hwk8vl8nqsF8LTLjhmrG7iVA9qIcdPYOeYL+NIdWbQ7GBtQ1jg7J+76IvKRxRx81aOP&#10;35Eq39BR/lnWZHCfcqvvRkh9aeQhp1SaZy7p/JY/vPCLPMqq+7GBsn6Cx1e6YaaNksBJqNdmwWUr&#10;qbwOPTTBkH7tXZlSrn+t/B9ywbOwKZeeNOCxERnG/8aHtS9jLN7ODRYf/OqwfEr8fNEnjA7M8AS3&#10;sG6AsjYSf0rzXGzSJ/CkL/r7u2tE35saVyZ4R6XmW745XhsHtH9aIfS8VcZv5w5vG70rU+UIThhX&#10;hmc5BmygPfCUox3kwvbitYp86nPlbT03cUXVXHRkg2ln/KaV5WOb5Ym+42e7KivkC/yKUHywQGrS&#10;8Fva6CzdlpIx7ZdSp+Fx8y5c4D/LE6B0232KwoUvfeBuWwztkimPi09wZwwem7RNYn9+MXtnw3sw&#10;X36T6znGs93rxPNX/q3DQxtpg/f2yBzm75nYJ2aKnRJ7PK1tbXfG1utCNXvlrzdX5rg6a+skbSjd&#10;bRFI8PlsIkfnTFj7nKpSBZf/5/jnvPhHVPgX0hJVcni0+pVeC7a48dTydk7fKZ/c8cyByY3T+Bk9&#10;1Znbdp0ev+gbygiYpK6fZXbKyLXtoR742mnw4A6SCwbS+rfjUWt5KIl8sqOjGLq246sQfgydkSWE&#10;xSrQ0XPh1FUuMudPuYTXlrfg+aUf+AtQ9Sj8nMOT6DG6sMWUPb8v+pGpa53iDCC6kvzL2BiBa2/k&#10;lC9MAfNVOQJ3yXMq+HlGkJGhe4jTBuDItXTkR/RR/uDbwyjNyPm5duYkSdrF/pC3KknDd+3xUuHh&#10;9bKs/MJzYl1iX4R5cRE40hRP2xL04hHxHGur4IOpDuTPZ1P7bU6eZS/mowfQAxJSURc/NA/L9OnM&#10;gfNH1+3LbEDWSH/Fn+NahxY52GlivxjlN4JfynLrpLzjS+fb+uOx1epWqi91GYFPxaNeTNeSbSf6&#10;HFrTPk5pQz88bns9bYMcGKn2Kez0I2XFLenY5YvIqz+FVz+453j5gZecD8z4TwszTri5puXRnbgS&#10;dpUnB724lbKZ57e69XN0fy+/ipriS5/4KV1mHjrR4mIUuJW1pqLDknQc+T7LQxxg4FzjcZv27leq&#10;OzbOzk0prP06PyqfIVxazg8n/bP635wrL32EQG+oMk8Fw//0x/7MU85nTqJuaPsu3mk7GXv056CO&#10;gxpX11YuOorhXZes4Q4pp6U1B3NMsgNHHsfmZh8lstUppqb61YQp1eYnhoTAGYenHZ50yufw2vIn&#10;7y2jw8bGF9dXUt6bZw6NJUUWbTX77Ln54prznnHi2ZHDZOPd8h6+7DD26Vw/e/HbBOgHqWCO7QVK&#10;y99xQXhA5Fg9xYiYppXKeK32Xv6LJ48FZU07Ly3flMhX1l2TA1TeT7Eiz6NM0VO+A1I59/incm1p&#10;37uv6s766Ad6nDkQnOf87KdojO63TuDYSNr9IP2p4+S5Lrj1A/Xye3U1tthvlpQ9Exv5m/9pT0YQ&#10;N9QtfGEeiHwnzXKlLwwEGnkbejZe7jt2+xszglsM5WO4NJnUuPerIYYp3O1Q8GwgP18ZiiuH2Aae&#10;RcPtbBYUu+FIUE+G4FNl0/F7r2/O3dmqHD+KLs1R+lb+MkJgv8hvNQ4tG01z94/J3wY4slWu40kr&#10;IwdNherRP/bqwifngt91BT9ybBtNsG4PG7yXbdcy9Dt5zdkh3/LXX12YuPMmvMgv0QvJ1a+FP/HV&#10;DYEwwI+dYMIr3edFKUI8BAG7C2WkK+8JLqlqQmcXslMy7bvH8uIZCUJ7bc1O1T10uniiTz5gwUl9&#10;aipoq2PrUl75882xt6wIvhAOvmwTPTe97gzK+QActJ70Vp4+4Z0A2b/A7MVA9Wz015I2q92PUIKF&#10;ssF/CPoThGyCbgr7j9JT5o8qU7D18h2sHfvgPvUvCY912XoWcPIP2YA0mL/7Lr+dwzdyrO08la8f&#10;23B99102XnNHoL4bwuE3mxtBd5pGTV9OHXvQy4REfBDkEirqS2Q0WR25gmMTDV7wp7+jNolvkwX8&#10;bqR8yBN/bNtY9MJ2d/uq3zRPuNwLFO3rosymfYK38qdwaM9EAIxNlrxTIDLMxlV1Y6cszF2I/SZP&#10;IK11lwa8vzWxLXuiJbj/ECI4tSz2a1uGg34ogU+rvfkx7aGvdJETFzKYoNG68ebi0scHvZg58Xc3&#10;0UbXPkEVO4PRByzoxfbv09Z/fv9d2i0XiyPTj7nTurT4RrhYbH2RjQdlf0tauM3rfEF0Y8hVlvP6&#10;Rd1rrTrUwbC9j7Q433zzix7D27IdJJUZrxavtIMrX/jFkc/x5NTasoUp4we+89d1C3OXsw+7zoVU&#10;fLXF+Pr48sJu/pSTv+o/OzbAow8YZasHvk88xz7zG7VjS7ESzi9/8ebNr375qzd//tVf3vw+v/Eb&#10;sMLaP+5kJzkz8xdv0Ng+u3FtdZRv2coe6102WbrgPHnzTJUvdil+7NHJ8StfQnP7BSEbJzKySJ2v&#10;RJ8Z69nxtNdxrOW9dihO6W/7jn2mXW6ZyQMHb/lTv9URLeVSJ3BvMy/KOGMzGY5kcu+3Wz7kNSb6&#10;rFfuuRlFPPVbwH/+y58zJ/uivweMVukFVT93wwV9vdrvrblBEt6NeaFlnAW/F2xSe2CmHVf2Fn7i&#10;S/32iesJiiM3Q959bMaHtQdSI8OMWbuIvVncdsQj/9Xjrr/lm/of64diqfGFCN3EjF94M8Edm8cG&#10;S2dtvOd/S/68+Iv3JhN4LYlmx+7w7iwqPkmBlqdu+pyyaYuhMXSQey3T1mv70XXypbfzKuPbz6Xv&#10;vvVKfu0wi2vj2X5sPvxSZ47Mz3TJErm+/vqb+NS8GWdj0Mh0ywXfJvFx6Sepjgdv+feZpiztfbpy&#10;59qr4yBP3yL36g+Pz5JB0le0uXNwS7fjXmyycRt9deOv2we85vTL6D6vT0Zv+I//La+lOW0xvru+&#10;3f5WPPafvvyEX30W7lm3MVi7q/fRFxZ25PE9PAeXbCd2QTxxEp550ug3vrC84OsbLsKPnfSLeWMD&#10;XmLP6DN9dm0Ab5Oypbe5urXn9v+n7CsL3O+34YMDn9/OxU4X5oYLHfZCXZ+uS99Bg1cqjzcMYL6t&#10;OTaGoP/L/CSBi7/gnY9eM1bg94ypiMSKpaVu15ItyBc+ysHIJfjPRGa8CO/Pa8nBGuOML7u2W/zF&#10;JZu08lWn4E3cGl7FSbwGU1mSG6ekY6ryRGv13f7z5Lf1aH8VueYJTPPx0ZmcmbFlzJk5ug0NOGIc&#10;227Co7qmAH0f/HKwIF2Dw20cynr8tRzXbwTT4+Db5OtvHmdu8m3eMFD8yGD98EU+ZGCD2vTwxbB2&#10;YZPKGplT1g3DlEmVt0eaZyzmAmf1P3pVPuIfg6Ipre67dreH4Obu3bRfevK1i2P0ev6YaytbPjbv&#10;doxwEXfn5RFw+B4abpR2QbAXxNCMvOiiIwbuMRhjHNvgv/spAVuSpbtfO07Ab9se2l2Xxbfprw4t&#10;bdu52lnHK5t1WHwjxxK/dLzyMF/rQtcaZ9us/TT0+wR26s4+1eDX91x4vv2I/BI26A2/2WBc/dVP&#10;/BjdJ9bvHo/aSdsm8YgIPO2rpm1yYLbdeXv7WuUvUCEWtvPEdZZWR8/8NRRH35HzldxHfnXoUI0f&#10;+PyY9pPEQPa2vr30feDtvoQ3TJVH6rad1C2O9ZvjeMilH47VL7y9NeZt3kNIDhd6R5rR2ZKwN2PH&#10;TNZi+pK0MacnLcB7+uXKVXqxrTFkZBkf7fGx18qIp1hZQ6AfeZ3KN+6X7ik76IUvbBHHJ+Z8JHPM&#10;H56p9o7B5doezJRFil4ZHVstDh8KUPe7+DobS7VTSLjBFQ19uOOOdXI+ylp+4GGkKNn6bsm0/5S/&#10;OTeq/OHxmXgLJ96KJnlO6lpqHHTkSTm5tO1z83vhP5Wv/lsHP1z2dGRWErnP/VutH1/jF7Fh/tgJ&#10;rSI85G9DhhqdpLHL5mmf+HmCwlUPBmTlOrrWVw9MeSTe4dNjCCeN3a6zqYeXuWcQWkG/MPNfntue&#10;ai96KulyykrXxeOUtQ1OnXrr19XNPKWwh4f60ik/MtypvEIHjuTc30WrVtDm5jkHd9dqRxc4iZw3&#10;fmCl0jw8vYZdcvGg8tU3Lopv3pm/HDvjL22tuQr7zB7w2Kv1Rxxt/mX718FjN9jNQYofE1+ypXTS&#10;jCmRqFrtONWYFXr6oDjoIp+6jSe1FwoP28+81pwusaX9IPxTT+buPSfvBb8j0/jRtBFSMxfrka9L&#10;7tVfGXbTIxJToxeZpNJKLiZ+iMxeZe1P35908zkFL7PqMT6FSU+fEG0vfdlMDN1IVbhp4wVd+5DZ&#10;HzrszzaaQZmkXNkcj6xs2gtokd+cb32ttYMQGmIke0b/fKTOYztm4DX1xQETvPI/8u/bB5/tdx2H&#10;lgvoT9yLPv8Ijb6FxB5b5jvGEusJaxWyfv/Ofse8gbXalycKI5f8qfOcR+f80cW84bk+HLuNL4N9&#10;pqW/ZWAl6xGe7HTLql/sIF8/IS+e9U3lwWn/4k4533I0h94dC5SV9uGJ82XD4G79k7/9IfP2t483&#10;SKjHZ9bG77r2+zJw2nDmGxGmsbIkccmHbueTeLA36wxEcPOX35Dx3/SUgWhH5KnMt7JYorLVPpnv&#10;0Ffq65DFuPJLwQMZ3qeS9Ss6z2oysnuvAwSpdU8CqVeG667fKveDXwUF82r+kKIXadthbdSfbXvQ&#10;sbf9c2nForvuCRpNaFu3+pCFrWo/MTsA3vi3KSqnKLWp+iHXUfz83qTxxTlOW6W9Zz/GddiMH2H2&#10;uYfxpEveoTOFL787JzpFb//f//v/qX0vAxyp2yg5HmVmYXh1hna+mSQp45TbQdBtgKlTmkDOALf0&#10;n6K0c4fHt9nwtJD0OjuvmZLQ3KTjkQMvHf6+KzMOkOAiqD9lAysp8zpLacuan/rSjHwrm/NZmE0D&#10;KreQpZuJnDqTyB2cwIMhU1/1kmMLSrBcWufCfwLHyAReWpuRfZ8ybjAfsNJwcckGHT79HJpo0E0A&#10;qgw6ds4l51LrQ3vP4Sxv9c/y22laUdnID4Z8jiX6LB2T178lLc/lB+eIWHS2Kcyxi6z1T6DD6CWN&#10;Y6jUVffqN4DaQJuxMdqL57gT1oBtfW8CiA8YqPbiLipw4X1CjGGy3w+A5bNV8lnA5eAB1/oj77Ug&#10;OOev7eXGjAb88yoBurJ9/SyTFTdZbILrU5jTVvSUVraXudcmGoyjZ/QtXPDAzAar392eHynXP/2+&#10;oAXtX7LJPL+59T6vkPQ7QdPH2Uzg2k1d9GxSiQF8hyx0oTMdyHkF8NRHeP/VYe1gg4E8vYBZ+tpl&#10;20ZMmIU2eDYRDxybaOg7biKR8N7fR8zJmy+6afpFLnD9oe3OjiaDYhdb2KzSHwnUTYn0A5MoNOQm&#10;ufqtmAWWHwms3ZBB49hUnT6knF06EUudvoufeilFxXGw+ilnHz7kdcxfhd/zDrjl0faKTF3EJW9c&#10;Lc3IE79WL+E5sTKbTgdeO5qYaaPPM5nrABU90Jj+g9DgTnyeG3vITpZ/+PvfvvllNjFcKLbY14fY&#10;EqwIsbZr8+YcTQTXT5+DUfWhf/hrL+faEezC97iUUfFK8PmdqsaAQx/e4qz/DO3RKWBXesLCkZRt&#10;vsftU6d+6zYf2jfO0pHv+AeG7j4LL9f/wPBj8FO/Y9/0kcGbDRo8yVKc+JW6laMH+UJnP8revfuu&#10;v+fLn41Vnu5lF+3nFen1+co3Yyyf/Ld/+92bf/mXf33zu//4X2/+I58//vGP3CC856KCuLCb2/Up&#10;k5vIJY2ugWbHtVmOV+/CaL2Utf9G92ujq31k+kR1SFtr58JGXzwc9+kWG9xL//Bd/nLpGe/hPRPc&#10;2WBduT+2JfjFw5u8K4Ny8U6+H/BP23+XG2aeqXXth+Nr3QBMHDdJ/Oabr9/8In3p73772zf/9L/9&#10;45t/+E9//+a//Jf/nN8BzqLpS5uR8Z386cfsqj3FvPbd9GG0dyNvZe4G7bGfspXNJDLg039ygMbW&#10;Vd6UlV548I+mo6dy7WXS+Yf4hdT5kX4bf9TnG0/ja3xEumkbXxJHE5f5Gf/6/R/+GF/7lzf/83/+&#10;S+j9qRfD3+fieDeGw/NKwYsqSXfZt/HtL/Sd9b3wf772RzwjT5UNLResdvzp64eC50LJjkN+swVO&#10;42NgJe29C4kdr7vJkfIZX2P3I+fWr/3ZaZM23k3A9ZfblyYujJ3E+2mPpfOkv2Xs8PXXmd8yR2xj&#10;fPjP//RPb/7bf/s/3vzX//q/x49+E38SP/ntjOsj77SHG7S2fch403V2J+ODi4wr63Mjlc8q1/4W&#10;cxLZt8wFGjptGr3vOLjzW/XayRiyfPgSuhIaEydvXmIA2cYAt/w3P3xvXxnec766mt9vefvX8fGt&#10;1z+nTUYH5fXLyAY+kl36krd+bY5z/IEu5BZ3tYHxjs3No+i2bTPjwIzD6ID5lO5hWNpgfJaP3Gft&#10;pN/vOmnlVz9td29wP/GX3tAaPsYKaeuGL15iUfpG2ux//I//8eZf//Vf+laYf/7nf37zj//4j21D&#10;vOi1/OWDbyyL/Ef/EDvltz5gJf7ADstfOfmGzmx8zbxjLlSI51dfju1/kQvI5oDP34eF37lYYM0v&#10;tAWcxtHEkp17rAz4w9GWLiobN2sjbRA7zPjH5ydmjnzTHq/7F5rXJ75zpaNvz8Orf+U5cZ+++D/n&#10;CWK9GzLJwwa94H3odM0Z2Wq7yL/zTOPhc50TYUaX8FrbwjXfX5sovzYxDv1tD+v16ntsRP6OJZV1&#10;+uquLcipDrw3c+FhHrnwyrXVxjo8vVmmcrE1Gxxd6aXddu4ydsv3MSkcaZ9wXnmVsaP66nXis7hN&#10;X+2lj/Jr9iQb3K75tceZg6BDXv3aHHr7M/jt62AkZWEG4fJb5fh7i84eg3vdvniIcfYXyC0pYwey&#10;OJ4ysSdrtMREeoyvRE/tcGRe/6RP1wqlbQ45cvG5WKXygkUD/e55pK9IO/9xjA57rS2rowopeCub&#10;0+E5fMGPPn4iwgVSEJOY6dk+w0P/n7ke/pLzxrL4OJmlac8Ze4zPzsk0fUGfnzhS4AM/7Rv9Uzdr&#10;opkDLox1XekceOV77lhfeia60BvP1X/nJngYI2fOGdzo8uvf/nrgD17ndNpHfA0dNwlal/FF5/xQ&#10;e0nsNBuIo2dOm9ijtkgBPwniZf+VaSCHBppei84+Uv0w/Fwc5FNs3faLTJvQX7vzm2d68kAXPR/9&#10;gi7w4ETNN3/+059KGw59+DrafJg8ys0LlJFB3JaUzdgfX4hcz3FNfX0ofNRtQkPa2IGH+IMHm7KD&#10;Ohuv66/v0p/gbb9M65fm1tdmUb8wkUnMcrwf9TtfIJMb9SoDfhkfSzc0g9jyxXdCXPZve5y5A3p4&#10;j62MVcf2ode/c46/BFZR2yQHfPGeZ+UGglyEWbzadvH5zpEJHfilE3psiu4PyX/1q18F/6Tjlwsv&#10;33lzIU59ZWmB+DxzJfOJzoUSq6o4fvlTds/LbhjxeWN/26/yXZJc7aCubRN9pNFDW8cv4KTNly96&#10;zLa2Ay8+WedsXVBK446l7NLCygun/eL4gL7e+Un6Ov8Sn401MxamTx+spQF/ZBy/1b4z9s4YsrIt&#10;vNjeRIakbRvrQrTNAVU539R2rXxrariDvzDVIjBkl8ov+cxXx48dr73IMcdHnmKN/7U8+vPZ6saH&#10;1o/iz2w7Y9T6rP44fm4d6WLylyfOuqFF8uY5eMbe2vvwozNcNt5+MnuNiUHGjhWvzT++Mfae4+6B&#10;HTn5iPglzVx/mIzeI+sfs3ZtfIt8Ysm+hnnbh/+0zWIEOrYvi4Unpr276EevNBQ+G9/pUhxrouBq&#10;2/Efa+zE58yNrp+wPO2vEfDrH8M/0rahIrQldPml8QrexF/tNnb0EwXf/OKb7o+zp+QGNf3W2vur&#10;yCCuS2RDw5oKfzdp77xTPV58j6h4Guvexy+N1cbRtR/YtQV87bbjmP3dzifJmnI6tS86Dk1tNjGl&#10;VLpHO0enX+ak7XEKa8/I094SnfmKi34dPyIXWn9Lqs2Dt2lt7cb+pQlGeW/+Tzkb03v2EqbdFp+t&#10;H016ybz4LlTC/0uunenjHVvjE2K7mNH+f2Lq0vxU/hC5Nl+Ylf+y1QGky6b0+Np+zz+VL51P1WmR&#10;+iH7R5dn2hil/61tt6xwdJyDq70CWB3Ybi+g62+fStpb8gaI6vjCEKkIfbKLf+sbnUceObf/eBhj&#10;6xenhM/XZb+XhddZZW1bZr4T2uJWY1v7irXHzMkuhB6srcSUyJcbTyNq1d/5hFgx42YQ2Arto3Pn&#10;xmlHsP0N4DUw2hx/EwMIYCgTdJVRXmLJGbj47rA6iDVUyPx4gnU7U2gsn6WTUJIFkAlg6BBGMIkT&#10;47WB2oW5TnrqzEMjbKNTJMA/eBMARu7jA0QuPzAfJZVJ5FB/yzOQi2uA2d8QXTqrQztZ5LSBdQ9s&#10;6dwJWGzTwJ3OuE7zxB8u892Gom9lGb1WHrlA+UzK8OsEiKCRv/oXf2yCVz95bUfl1dEedmgdKeHG&#10;0Z78nnDLVzCXSgtPn3P+KfhWfuLrEuHI9wmQv6noNU/nq8PF41BSt/BgnrBAerd17Ll1C3sJ8prg&#10;VfHxwdL4uOanSy55yFk7v/TXbqqmrn2onXZkde4Vc/qO9q9P0ENb52/8avB+mrvAO5MxMPhrWjKh&#10;W1/O8WyWzaaQ/tBNNn4eGClsGwf05x9+uBeN6DzHT/YhZ+9GPcc7iSyhfIF5ppFnSsh6LwaGd8HD&#10;pzI36E25gfvd2+8mlgS9uNEQf7GldgqefiQgbtJfd3JC76+ywV5bnFdNuqHjC/wCZ7NXbpKyi6cP&#10;uXV8/SBgtWdpR1CDs7aZ8tFzJxjk/1TqZt3po+Rwh+Xz93DK9yCyxSy4Roalt6Q3JhFqhsVjjxox&#10;7R76vYvrQc8gUZMFZm3VBYkJaCbhOzlj1/KvD41udOqnnsW/xrccbTs/9VZW2+Vu5US4SrH1a9MW&#10;HhdRNxvMJpYDvz7SFj56wakcxxDP49I7X8vrCa8Mb3SXh/PX6TVNME+4J+0nLroDtzbj4+MLyrX5&#10;k/ZNN/TpHHzpyeuGGb93bhz1avO5ODMTZ75XWPihNYuP+H/8Wbnx2IV8k3wbdhZffIBtTda1Y8f/&#10;nG8a/4780YHcakwa0a8uoS02ob++I7fwAJ8tzOYzgZlX3aDJd60z+IV4Z8JbmY/++O/h2u8p0x6T&#10;qyn8Rz59covGBmST1PP/tYtzH/aZ+snBK9+0cM7HXluTPLAsOP1lnhADr0+9y2bMZ2/f5ampb998&#10;9202lbO4/bd/+7dssvzy3GARO2Wy38VQpMZRG80ciOzjq+unD67X4cLIJQvs1TcESuOCSX19DGDq&#10;pm8dHvWD0UP1JPa4+6HJK1nQ2w84dHZMMcHvBRob/8eu9Y24V6ySNxmkP1TT4eB7RI/8OTDiSc82&#10;2LJW5OvSZxC3uOWcBofXic9+dl7vNW2WvrhwoeN4X+/1Gvd5vmMkeuaMzm9bhEbKQyxl4sWNCTbh&#10;9WqbuRM1coJPGlUiR8aonOXcOJRFeBbIFsnXRnL4ucN+ny7Vj2jbjYj2yYkfaE665SPnJsfabT/4&#10;SW5w6KIzfHZjW1sM3L0Btfgj60136a8PgtO/lo9N2lhh4oy+E5nJ/uWXQ2Nk/Hhet/TMLyRw7Dvw&#10;o6NyfJ5lc3zb3cby0to6ujv22U1otCSwC+984WYuNX1BOR02f+KAd74LehfeN6kTQ8m8OOyjXFrb&#10;wJ2ngiemgsdfn9uNtbXv9s/lsTlbsfvSvsu1hfLxQ/Hn7//+H7rp4yYwPw0iHknGmm7QhdiuUZSv&#10;DkM7+qaMHHRS9vyAV76pOMd9HHcDPx79/7F2J1qS3EiWYBnBNbP2+v8/nD59Tk8nM5lcgvPuE4ga&#10;3BlkZVePuJupKiA7BAIodDFjWSgf3yy/2z94sHtBXwA9Ec465yx+pf3OHE5c0399ZBtlRj8+Pedm&#10;Mog776cPv+p3nCODrrcdkaL4uUF5bVdGR02KZi6QDe3Sc4d9Hxe4u5+8YItGTqBb29xC04nXxVvf&#10;kCW/NzZrz/gGD7B4s0A3F0OVj36vdqJseVMMHN2qT20Z3MbcyfHQZg5h7/TLI3dK5lu76iu16/BS&#10;I78pI3H1XJ9uHHQ+e2jWB2j4hm7gu4/fRd/xJz5iQNck01hrfKre4QOcuzjufr7sozOOAvszZ57Y&#10;khOfHHTic+fs9c+xeX1eJnRLubJ+Smd/FnqUfTxyl5eynpfFX/pXNCurb3MjCHbrI4X21TMjZC8g&#10;L7h3rnrojk71Y+aBcuDgveJ6ffroXZ34euZsK0u9fjnj0mn7R4sZO/DyYZ/tzsNmwXaVtticBTg5&#10;8cTDziGab9KwdNz261rMGbdG3NbHnjijeFf9xhObgXiqXuG7+u0FAscpHLbnW1kfUIi99tltvHfe&#10;DtcTu5sLO15HDh2Wt/zkfM+x8mhZHtjLTXzyzeGrbOnsr83s/z3AzwVGMDE7/QwfgWHs+ymL+Ast&#10;h1u91gcT573oEprbV+gsoHYulZgbO5SOv8WQec7yjQXVGwYcbeico37jr/AI+uODlcXWVgzhxW/s&#10;Ute4zRav7TPat7SHzmbb3D7/0I1cuuTkOvRpj87Vpr2dH4Gd23X1j5IHjIE3qOJecMsKg5bNU1Qv&#10;+sW5WD72kflfgfPjXgyILWvr9j+82bjAxh3XHx2zA/+Gxydnrn/X2X+Df+zast0ujflD+17nsac0&#10;8n7Jq431N+c6fL4g9roOEb8bl/YBha23fcXTa57V+tiX7tR6OHTZV2wPXbGm/Jjc3B3c9cdgbLiJ&#10;j1LWixkaBoo/NI3x5o0Z0yHo8x86Jw/BxgJGR4iiZInycgPCe7h96CIb7M3T659DXtKJ46Oztqx+&#10;w3V4BSPlp6l6ikGVW857HRyXRr7Kvp9pMpfoU/gXsvG7usXeXnhI+217hqLjbXO1NYB8tu3w9ucG&#10;xM03yj588DYoY0/2M47Xl4/j6RQ/xxCxvnZTh6zPgvR1pcj2qdC2P5MRu/7ID3sDrAu/tTNyqjk/&#10;B/S/GxoPkfejnBX4NvP75a9o7e42PIx33szst4Dl8s5zsc4jmx+z1rpzKOKWD521H9jXLacy/xOD&#10;i7ey1C3Ik/Lb5sueR6QPtm3f0ae1h+yix5Pvtx1v/41fXu2grjcW69P6Znz4OaieaetHzDHOPM76&#10;uIvp+2Yw9HIG3uJm5u94z/hTOSlfGD1zHscWJ9yBKYs/Txst7ue2i6uuekZJejb6EoflEX/+Gp2C&#10;MXppq+jzZeLWTdvvobF7eJi/LYz/UiEOjP+RIr6M3fJU1xKC/GV82bdv5jxGvPwRpEkDo5e92hPf&#10;3Xa1PDwXnnZPAZv/CFyI/X1Ifj9t+Xs49HivS3G1b/TuhPUmXnxys98bfU595yEnZvfJXu2wflu7&#10;tF2IDepY9KdyZl182uwWtzcSKVtfPD6Mz/YnBpamdZdPnrlI2s9UYX/6FP7nLv6OL15tQT+eEHHv&#10;4RETJHPNhdKcPpBrGdNAtuvoeyu43oN6f/7BjT8JOYboPMHbd+QP5nxvcobjDlKB3afLsnBhYlso&#10;OcXTLJGzrxOagW5k7qJZ9amssQV9y9K4v+nEmF2gnuvwLaR++SnzxN+ScNXWSSgoLIzzHbslpPUj&#10;OyQlr+hjH5CQ3sPSEs8vQJKqnSncZFq5mprcra/Nk2y1xyYIPH1A7wrv3gTob3Aid1pz/EIOWH7P&#10;sfKt6+74id1/BEhWF3j8Xf2OT3axSN3g2huAt/KXx25hsIWeC8fkaaMzSb9PUkt7dG/rxfZHfoSj&#10;3zZ48fyv7HvJR7P6Lv2zvY2zf+A9Ph2u6sR9FkAk+LQ5XDbcMRGHVm916ws4c+LrAtlL1sq0Hbm5&#10;A/ScAJY+MtD6I8OFTfqYDDlh1xcMuH6b28Ai+aGbmJw8sf6zdeLRONZGR7+Og5WvX4+81avtk4Pq&#10;QHBg9Bx9nondVcdmh3QG5AG6fdrFu8TonizOJLMoo18HzskxL93nJBGNPvvLJ0+QzBsKTLj0fROL&#10;X7L43ePooE9G2+JvDmOHO/w+5DWvVTIYJsE7KNnKGQtj6xxtW3ryF8RVMykzKc0fIHPt7nF0VXZP&#10;dryW+6CPjtoBM1vxnwWvhfr9THrhfMgJ79d58nB5s6t5Lza4I3MuJk47Lo+1oW0Z+8vTBD39USst&#10;tPzUL426xgv9AsrF3Xso71M4CxcTg8NTPAw9lH0CZ+Upw3fj5Pf4rwwxsfj20W3d8mqsi7eTC/np&#10;tuM9/h7ju/zxAstL3X6Uo9ljvFd/dcoXFmePbfnom29MEl88KyfxbaHzZVP6Sfr8PjXv7jZPwP0t&#10;r3GcC+3xhfhKe/766zy5jA/YE4bHNnj5i9rjC0HopNerkPYvdoxO02dXP/x2nNh+K87xfu+H7Uto&#10;FvBZPW66KrNIFOM3PknZ4u9iLTTVfDMmat8Zu9b3w2JkkQmWj31l5jXK3pevrWIFX9Ren//9924q&#10;8aR22gXPtJFN3zaQ161rB4ue7OqiW/orGN3eLsqOniN75dtum+Hrie7OgaLDqzw+SWVtGuOrv3qf&#10;+qQLs6NbTz4O/o635Nj3JOKzOBjalb+8NldKDT1xExPydT5tGXxTx15g2/34BdCl+Y4H889Z4hPQ&#10;f/tkBLfs/lJEH+MKqL0HIVzzeu7EJT0a85GVvOKpBzTKf0k8/x7cvH4PR7k2dnLhpLt8U1YfdUEs&#10;/ZxNgaBdwMaWNlZ4hT5s7UL4aTM6aINIKW3jIWVk2tf3f/k4F0PwW39oGxcbKkFFoH4KghMW7Tk4&#10;FmkdzxgB573dZMCdO/cnJtZOuLtfIe/kmPugheeVR84lHIPd9iBf7+Vu+YzL9H/JYucxK3r9dnxZ&#10;Wtux+7T5OV5Z9WfLBg9+OE//uPTcPtHXwB3BvcAU39w+6+KQeOs4PmM5jmxt22Y7iziJWUYELLDv&#10;Pr3k+h2X6RLNGgMzz0Mz+i3N5/y49uG/oOx9ebkljv7jP/7ji//8z/+cxbrIb+6O3Le5dOjz3flQ&#10;5y65ENLXFB+f4E+v9zqtDvcWno82MIfqkwFRCF9lu2i47ats/Th09Ji5D7n8Zgtn59yj4/i5PINj&#10;S91kwfxNXW1K4epf3bYO8juAVyYp/9z5GfSxz3nv5NiV/5pbTD/oBZYjGx39hcaH5Ck0Xt3oRhaF&#10;8iR8vlkd6b50O5bSzwd9L/4mTtHZB3qMBV/Wa+vFZ9P4Z+jhkrPQ84jc6PPwDc+9YEe/xa1/QmSL&#10;RnaZCwETG81xKceH/Ow87U1W2zl+m9z30qE2ww+sVnBWnvLVf+dFa5vy1sd3yqprmNiKnZ1Hkw2U&#10;w9u4quziRz9jV+qD0PF82mzw0bZN0GbRxlyMjbmtp+X6P2haD86ev1Yfx2mr/Ndf2tn6BDn9y3b0&#10;mHzGJHmlZccj9WfwmDHrKxMfjZng+NM/+E1sPuN3dBre+E0bpKRtoR/NHGHMVr841fvQssvx+LxH&#10;nb+vD/nJRUk+EI/mRPrPL26KDd2v0enWga7m9y0L7cxRRwbuYG6gmjaB9wZ00/wpr5/iK6Bd5jxy&#10;LvBW3+Bt7CwPdOt3ONrGVp8sTRrAeXTtiu67WOgtJM6vGnPn9JAtqx+fs9v6UgwsfWWFtz4exOLK&#10;+XzFfxEYnact6ddXewbPBYbGOn6nXp2fVtlYhr922AeN2ej0dX9jcmJSObz+x0d0EjfsqA4QUmb+&#10;sGOiY7ptPRo61z989cDss72yNUXbFH7Y5g8s3cYb2V1kTTW6jfci50vOe3Q+8vCgA122zZTRM62f&#10;7dA0H1aszsK08fvyvrelT4F8Zm5ZOPJuvCA8tiivbm8Q/s8ONr7x4Qs6gupK0jmmn/qVVy1St765&#10;bZv5SWqOGWV4+sbyWxmtO/Lelzke/vk+uo3vJ6f66Qfxk8qXT1YoP/U8dOzBC6yf5+hdm5wwhbMf&#10;zclq9gL6T19P++eP/Ac39e0Twak/6rPLCatbOV1fi58tkA8Xdoyq3qvXqVRmrn7Pox7/Hl7cvuzW&#10;l8t7t06H9K/qnLhewHd/e/40X6vKM7aTv/KOuJQd28Mz1cc/mmhiZ3zFjyNlLrDMPGJfC11bU728&#10;9zgsCnM8PrrX68qz/hi9HN++HGoNemZnEN75b3A+/00frxtvy2ffeDE+hc9XL98VN7y/+WbeELQc&#10;0TTPyOfZv+d3cCavTL5w/ONPY2d9EZlTr+bA0UM/NlYY/wC7xY78dOt1qFL2ap8YUV26Bpfcq26h&#10;7cXxKew+i/kMUcr9RJh2ewOHgVwM75bftks9EbecHoTvArxVoz5jVux5Dzvv8KTwo1fYmKd0HMjW&#10;77Z+CG3HvsOgFrzElXbnIfRtHz8xXp0v3eiqPebzXqO3x2/J0MyYQr+2adDxF1MZ/Uv80mPWX+Hx&#10;wdLgAe68VHvQ5795mn7pv/pq/XIUmU2wg+cNZ38M3sST61vVa9ofofWOtmx47AVcx+CIOfvmiduK&#10;LfrN166t/KYiBeV4LkzyyfKyv3DPL2/hR5syuXVqA4SYvon02rK8bLUD2IdT3TzwHradXjcEpJ3C&#10;79dLr6XZ9WNt+LRDFDI3oNcrYwxFx48lDk84Q/e6UeSJTzGxwRCawcP3WJ/t+nfRzK2AcnMb+QE0&#10;Zg5dC/KF99OzG4QhWOaQlK0C2VMwtGE0QaPPnkn3cezTeAdnlB6F8YK/H8p2gE0bzJOYkokBePSw&#10;kLGvcBrBK75e6+A4j4jHOefu2JeDnaDPCQOqtWv0efFh0ryb/9h2cDlsBv/Bhbf+YLvE/qsLO5yq&#10;El3+/KMDdGnHTj259WFrXl+Pf4/49Ze+a/BbGrynEUNL5oGlJxdUzpG3vKbmfLPDX3Ae2kMHH+9t&#10;Q2b1hBBpyqd6BBX3sPxHNnitn1b+Q4fxDZdut45v9mPDGyDgHR/t4PcdwPqiPtSRsyBo/dZd3vi+&#10;Jn2Du/beMt/Iuw5+44t3ejis/Vf57kq2rTv8lK+uihpLB1lfmIUuTz44AUxaCj382iC9hdl+LhV/&#10;d7d9rYmt0Tu8zE/izvokO/qrROd1U32FVfZ/yV14kukmGIsC7szrbzO6QJy+jbcLAGPP8avUHH3n&#10;c05I6HzF5K2/fcrYbl+i18ZoTxzOINT+quvxV/HhGSSTFBsekXv81QmV/MN2uOXZ3cpS7mLVyqwD&#10;8fU5sBMOuJni1ib1a1/RehI++m+5wUFyZpPf3L3hnkwpP6ZQsYBGbpjWou9U4H3D++O77t6fCeTo&#10;tzKwYtPyqF9r+kvG2DKLr42PtP+HD3M349RNTOJJx+W1shdH+9yw9mx5++vl0+WzeMaQuTCwNrwW&#10;/uB6SntpbPEbnrPd8WJx3uuyctaG3d549pW3L0XG4swJ1vspgDYdPy7e0i8PW5+1XT2a/TgmqxcI&#10;HQS2bnlPafLbmQBs+fLe+imf9sHvp/DVnvZd/P02r3vvReBsLf3qJ9SfV5l9zMXhH04fSXV0Vil2&#10;euKW8ctCUqx5+pEbuvyZoBhbvK7XXW/7pGwnwcF3wUjf21eQ0peu9Hcy0HbL/lxYUhvx+euWHgfW&#10;7j3e/tWT6qr7imk4+N8w/jryyn9yFr78cPtzyk47nbjuGB6ezSNszf6bT3jSQFm3wfE6Sa9e8vtk&#10;v3z6pydXwKlQPj6++OmXvGIq9PwxeXomgCbO2l4MgdJe2xbma+jmbntlvbs+7bZxs0/A3X4kBz/b&#10;yZsTP0uD542P78q/fUS3+a3IeUpEPhU71clCL0KZro4Oj+Xz+HBi4r2sUoVmZL38rRwYA4DxqxNo&#10;vicj0OPmvvSdyM5N1kas1r35okO69vJ6U3cdqL/7qZMKi4CN/2wXyL9vXOEvY9SdPWpPdU9/qb7R&#10;m8+iXoaq+u7mx7/49BNb+ZUpYn98sz5Sxkb62E57wbfQDrQzPrv4bx9sjhr6OTZvdyw+NkZ+j275&#10;LH2Z5qs6R4aFK3XDT4xPnC+/efJudF4ey5M9UaEwZccXR3dlG6srA7L95TH7Sod28daH8OZD57Ef&#10;bimeuukraPnLR1/BwxOe68OlEZmaKtyi//ymLz3bfinFZ+jnAhKfvPLayZGZo81vM/PXXLBBsxeH&#10;5+LA6E4SWNt2v4V/8MVKi1JeA2yMwF97/3TmfjHzDU+sIvENR7Zz3Np3+50+peHY7pzNHucQ/tBO&#10;H65vnTelfOeg9Oo8OqLGh9MO5tDm0ytHnfYwZ4D/9S+v11eLQzl12+pjxiwX9MHS9yD9Z/pK2mEa&#10;cYu7TSQjePxiXFiYOHrZ43helStezts73vTdxEfyZHPMiauXfhMHjtnFZdxJ1/rsjKHbHso3Ty0O&#10;r6NHODymHbQxHmC3k7vHP604X9UHj4ALtz+F7qEhM21TOPwqb0qqawR3bWAvPv+atgHlGxX6hq7k&#10;pp/PG3qEF133o+19yNSm9x32+MBbgLNtueU9x8pv2fYiehAr9/hw7BBLY4NzJBfU9Ed8xEtfh5j9&#10;G+4Y+Do3dcEnrzrGV/ei117sDkJ7zsh8ccNr21Apf7JzY9XbAG6onNCww/4uGC2OdsST/j6b99cv&#10;lHj2Q8S3N9APXzia1CvW6zMxkII7dgbnrf/xum0cfpPEh682mDZlpzJAxsLwjR5bkK2yRKfM+uim&#10;WjlQF7MLW+aAfP7IXvUvwuWfxd3te921zeo4tK9vF6wnRwUrMQDwec69+DB/bY+V2blJ9FF3fL0+&#10;5QNPtrQ8eUXe3xsTXNxdHXcu2nMnEjSUT+2sGs+XHNm5ckpmYTJ85feN2fS9QlUaTbULWT7y69q/&#10;8umrzIfsbU/7dK4+YTr96nWDBvvU7UWo9rPOh7hD3EaXyp14WB1WTtcs4pe1g9761/CtFb/5qs7h&#10;CcjecXYRy0v58cPK1P+QpWrmiCcY4e1btvZGAjjAvDBfbW/tXjj2ka2eh/0XyDz1p+Q3G2PZ+OSK&#10;qwtL/z7mlfeeh2nf6oB/cFZHyOKTz+SKbVsst93e7zvml2m7UX5xxSAdxlGro3Y2lmS+4gGbEyeb&#10;i2w/5QnhD+c3xo+nKqOyfB3oK2ij/MpTPHPmscVDeQEAAEAASURBVEGstuw4lc1tt3y5cDrj2sTy&#10;8oBTW0LzaRsTk3XSsdVhYxjDAB843jfgOdaXwGvsfZvHdp5ZpOXfg/n65npCkPzxZ4It+9aY3j+B&#10;un2Z7IZYdYtePXgxbv36pM3DL9OGCMWizO+Nc8qnz7Px+HNMDob8EfuSR+DM6023MluVdM35/n1e&#10;v5p4hS66hFrl8Lv9mXtlfhS+HRm3f6XemduO83Id/WpP6Pi5/WwFnG3bPfZuG6Pjy67PYVmVx7ab&#10;dGNBWfNMaPh9x239deSPb94/5bo32+MDVj6fgMmBuuAxkL8Ca9O+oXTxU0Fi/yi9dOUbnoft1IeV&#10;fuzvfV5TFqSwm5yLEC0+7KSGscV2cKxHTSzgJaKaV9Out2322xbHhhpzlFrbW3/sVK//kzk5x1l5&#10;M30vTu78WD+tbsnn2H3yu7bhIX/A7zwlx/uaaNeNjEN9w1LK68/yZed+qt0fft06j13pF9FFr45r&#10;Cp2f0+KySYXDyuKh2hjfnjiIJ1v/esMI/MPj0TcPICbWpU9gbCE3XTK40xY7by7CZ74+nRvAW4Wv&#10;3H5kK7O/QF9w27H6Ts1vv/H7LwHj+Ny48sBL2FPUhnW0da+a2XsfR+H3POkbH+mXeNzte/tnbblt&#10;RnP75LYdn/v4VgcvDwyAjZGtP2rGDtdPnkuwW52tPKlRvU113vAwbT9tyvyRO7lM3zBe3zD5Sz9M&#10;e8YP7ZN5oMtxPNDcRo9H+sspqlNzHDWLCy+nETLKTDBaUHggmo3AVZTgF+3uP/jZ+SaveJiEYjAd&#10;XMp/GWU19Hvnwd07U++AYczNf+heA+w2VDX8TQAlWRntDzx84mgXpitzJ7zxzQxksVFHzwC1cJ8M&#10;1ZZrMgtn/LbYo2+TGr89jVrE4jq3WvuXdu2gE1AfNQ5vfCbZNbFLAioXOCmwbYS2fJXQIYHSLWUO&#10;+M08ZeCuW72iwMH8/Eb1exTy/Rce3r+lX/3UPPLsi893UNyr7NZZseMOUMdGXDhOeXlHSVt/9yt+&#10;Lpa/u1vZx44w9P/A8le2fth6dVuPYPlsua0Jua142gWtlkd3i7PVOYznJLBMGNtOPx3/ra/QvgBe&#10;Bs4UKZ+6qa8nwncTSRcpTIp8oosExx7lJm8GMK+Luk9GLT6sDsvfhGYnifSY+nWOvv3S1277kbYK&#10;rO5odn/KU9eYesX++oV94GJbGexwNx1eUy8pvvzwIZ1P3/EELZx5AnKeSC3vILtL25PBtS3yKyqC&#10;aFv94lOv+Nj96esVl5sP+C+YZ33mmQBEL8Wtyw77b1i71weO11aS+4QlmnNzSsswDODltSOOxgYD&#10;kAlE5DjhO3hw8V3eafHQzckeb/0SQzf/mMD+GFwDqTaYCdfL/uE5PsYXLG9bJ8qP/rXX5FK8z3Z8&#10;NrqULjJYYB+dRTc2OAa7uGBf2bb/HtuOThO3W7/0UwdrQPnWbdmNc9ft/tLYbvvdNMtH/W3f4tje&#10;5ct36dR34eEUmKzfOPaX147P9OBTn62byU+iof+NlBVR+Z4a9hSwMXpftRcPP5MNcuYVXninPLEL&#10;XPTsCV/6zcePX8+iqIVq+MlZcoBcMZPb0dVr8bYvdnz1W1l51MgC1AK9Nx/pL+C2VfzdsbF09/bO&#10;PUH/L8GC1MT69CHy9qQM8S+/zCu6lPeTfkD/tt/pE9Up46iZwv2UCvqf/j5PIMol+oIPm71ZAI9E&#10;euW7YON1ZxFSX8tNPcnkB37JVj7TDmD0ebV1C6+vjYG1BT0aYKvexwKSRXCvEB+ekZ92duKZatjt&#10;f9sH4dyxu/G2tMu/21xAMaaZ5LrQ7AkYcWrRxgJPIqn2VhdBemB0mwN8F1bnPY7C3R09k//CQ5ay&#10;BV2020q4Z794bhAzNmx9KX77NSH/0u39Cc8+VcNPA0cHw9KE8MOULWxYsH/bt+VvtvBDt3iNg/yG&#10;nbwoF348cwR2sGsWKvlX/pvFlcOisqe9gqkwcPOVcza/rm6LN31X3K/PxaT8/NsLmBsrje8jh9y7&#10;b5LrQybf7cVx8T22TS7bC9Q3L3rjN9vpX/ZX1/f7jtfOewt/aGZ704cbsoenOdDS0nd0f+HwBVtc&#10;OEyTtM+sznCdCDoe/7/kTf88uSV4gP+Uv/X19F8oXEpXvuo4cfo2mvWXem25x6u77eyPLPsvu196&#10;0WN5fBn+2mR1D4faMjpMO0TUA8p9SDCvmjgJvTlI/po/kwff+CP+W6h+ObSdCwzj++bP2KhcXrnn&#10;d2hvvWaMCm7w+DHqRA/z0cnf8uvtZ+Xri7WzPCPrBnYt7LnX2PrCw2c+rzhdmvHNHmnr3OjZcSHt&#10;nXGFf8gfHYZ+3h4wNPgC+oKVdet1l+MDeuHwzKPgurDPKbUhW/O8xS0BmseOjZmJidUBH3zr6/j4&#10;l8NfrNTOyHZ+bR9vmpf28qmbs5ffyr23+A+v4WEfPvs3z2C8PN5vPQFR+ndy6OOjf9w0T35PM68s&#10;W7hynfMBc5Ptn8t7t0wbvU6sRf8FOGJx5Tm2v7Twtm5p+ga14C1u292wmbFV31/85WGbiuLjIZ4W&#10;dtEQzXw8YDrzti2Da3/6hnPQ1wXmygg/r6deeX4iC/CP17raUoGdG6ODO/2vyNeXG4j3BhZ4K9e+&#10;OQNd8lVem8vUjRz+3PO/sfNj6tRXicj5MXmlcXf1l0t829I47YJCWrVVePaTtntmp/QAhz8Z+zFf&#10;IrLVm8dO/eYIF1LikuGbfj7IcrRYir/l+8hbe8z9dozfeffKQ5sWjK/mppG77eCkCfKZi89yCpix&#10;YpSEP/Hr7R1X4i7m2y9+BtMOMT/nl2TvGoo5Pp3puLLexNz6MjYa473pb/UdPY5fj9iti6T6F891&#10;fa3OweLYNg7ic3Hc1wofv2uQ/tUfYwMRWzZ9YRtNqaadiwuLw5ds87YFP8ukrbpYfHRQJx8swAee&#10;PrKuI382p5+1x+bxs78Xqd5csBI78dN5pqG65mjZf3ZLVyxHfzaMDoscFbgikK/s89lCcTdetzDb&#10;+jfI1e2U33zv/ec3gMNneavffcLtU+EpOzxXFTbWjqomToKdT31E/0enIXzP57D77EaOXHoIS5um&#10;c3R8Y290UHrbhx68aYfo5q/lic9XThcvk+/ZRtb781s0y9OT+M2v7P0dwHvcMTLRmkeZ/9TP0QzM&#10;OiKZM4+pvo21k2uOviuGbnAf3rUTrvLoGN28yZ6sHnsqXl/4DB88jYm/RF7Q34D1MSmk+man7XGZ&#10;61gG2lcs6y8uIptH0+X3YNuRnf2LkuL1/xSWT81i97u2aP47ZfU9v+T4obsF3vKDA7/rJ+94puKm&#10;6r7xHE9vXAKTn/cCkXad+uI05tJWKdsLzCXK1+I55hc6LBBLd39A/Y6jd9naZzzCb9dijM3g4bk6&#10;VU6Zd3x4QiT11jluc1PUtl49f7Lm8Qdg/khPUM0j5rlol33dDa9BGLvor9fb/t+CJ2RFPenk7Phs&#10;zg5WRv105Clb0XvDU3+zNrEDupYalstreajr/hJHnr+kgI495ZuxJZThoS9Zr/7j8XtuEPnv+2HW&#10;E2j2efjcE7YvzGmXStdGl11wppZnA6lzngjkZuPtU3/o1k8OJ6tn/roJZ3mXw8QEkY0DfFP/0KvA&#10;X26VnMxLcvysl4bHshPzlXXzwKtko+HGX9tnTGisjmF4Oddg3+RsfXtiaS08Sn9m0/nGmZe+qdbs&#10;8VPnhrlJSe6rfJIjr/rnq/PXx3AapXCUgTRBTZk14o2QHMBNdZO/5CxofZbmOdk7vDjMZwOPiV5v&#10;JNFo0qWrnNDoSMro0otNcVJxj05+n3B101a730FXpBxYG0XNs586Mh1r6JWDRFp0/Pqc40tHdXsH&#10;+dge/MjsYJfAU7edeH2zMirz+IS87D529eDYPPKPXSl7A4e+OAwL3PL25D1GDFm29tJCsY+Fn4fb&#10;P/FMlIt8Ch4Zq3uLPs/iKX2PQ1cwmrDrQX2zUxkRDO83+gRzy9afu8Wk/lg577b0UWSrndxJJoZX&#10;3m7J3ZOYN4r90UEYH3HVYVFv3e6y3betXC5mc/ngNZ/aGoU7+ckreU3mvv3m204efsiPwJe2CWTa&#10;dPrf9MPSYvs7sAsoquuHxMVc1I1vItMAor9JJDMZCOL6L/WbtIpzkq0TT3cm+v3cv/71r5WM99Ud&#10;2wCNrdbmK7zGB3WCw5Ytf2gmpH53Ft3aZctPUz8TFvt84KR5T46hsKcT1yNLjoBH1PJYPsNyniD9&#10;Mj+0Do+NvVARW0xcXOx0IdcFEvXgtgHPTvCq78QdnSIsea3I41P1of8Q/i56xdOpZGf4Jd+xG83E&#10;QwoD/Jna7u9XfYaXPwvSGuq/gqB0AsOvJyXcdJ7q9rQneXvndQe9HLO1dztGR3leXG570PX2aw4D&#10;YwO91fPZ/FaFmJvBb/1X+vBfv64ZtW0MfXy9Mivh8LVf/vH38JzxzD5ZC7toRLf3/oSDx/h9dR9K&#10;fG4YPWcMWZqtf4+rHM/d7r7jz+Eu3ugI52WLOqqvjj0+X3gpX57id20f38zCjLKhd3LlMzcFmIi4&#10;+Ptdcs13eZJj38bxq0UN7Z+w/Kc//7l9TJ3FjsZl5JIpnIH91WVKlM1HP3rhJCYi381YX+dpcpPY&#10;jqGJ/7WDDYiNbfXzS8jDZ2UM6vhAn7pbDD8w/Wh0XLp7S974b+JVblvafU3ujW9/fKkX6QNj6Prg&#10;PS7/ak/aLJ3fcf3+b3/94uP/+vDFv/3bv04+jh6Tl7OQ9UvyTXzQdkN3mE4MspKuckx+wzBtsnx3&#10;C31smid0fvk5F+Q/zpNVs1g//fhl+xFwNrXl9P80RHmtfcsXKnm7gPiSLR5nLIFjfPj+L99/8bds&#10;/56n7+aitnjR90J/kpLjFh6+OdhDbN75mewWVwc69e5PRXJ+/NPjMg1uYg5UVMrkTq9/hme8cJN/&#10;puTFeb4iYE4QnpL/1o42vYGfFui9N3BcxaleHOPTj70RSf3a+eNPf+9T5J4k3/mxOuPftCnfTm51&#10;YR+0X8WL2+a3Hry7OHe9eMN3PiN/+tzMGfbir3qwMWA7sTrb5cEX2x/J8THeiuP29dCt/Bm7LVC/&#10;5u2r8/KzFf83LM5ub71WJ/auzvf8Y/kOzbTbjIWzb5xePZkMn5ylm7jn67HD76XBl2e18wt3+KHb&#10;ckNWUB8Ynk7w87aVVPLDyJYryR7U0WniBX+4/Cxu+GbOw6Ztxi64g/86Hl544g3IB+MzF4rGz5N3&#10;LMpYlHg9Xbv4uy1xvrAZW+Lz4/dnm8q29+aa4LfdwtxcuG82Th2YeHjF4ytOZnzZPIJ+P+SW3+Hr&#10;5y6Mfy462ZrD3voai2Y+/Jo/GA9uHLrcx694GD1H9thxy0YHpn7iDx/+UWb/515AG5+oUD4Lu2PT&#10;4I+cpYW35W/wjQ+Z1+4TJK07AQbfK54XHMuXYgewyWJIbbto1MHFa2HjY/u1cVufqYzw/Cq408bb&#10;h962T2WL7+D1dbnhrxugoZMnbLWt14WSuzY2ZyRG3p6fzzzi1o+ed4ypW90q4/QteOUt6ALq2GRu&#10;zC87JzN+erW4fqtfd/wLzyCUbzYFfnHuxabJe+Yn2pYNO7975YH1a+nCd6G/JVldJg+Kx8mX0wb0&#10;BLWRhBzjtZ+HT3rse7/Qlf6da9XrJ7ZjTxd/Q7Pte0wcWav/9ucwwkeOGF+RP/nuljk8RrfVq0/o&#10;HP3r//iN7m5M8/H2gZ5T8ScGAYup0z5ekflty1bPtXu3rQzd6mGrDnR76uSb/pRPyvccDk7XWGwP&#10;HUpaLA8XwOv74/dUta4xm3Mrc4iQlr4yHByc5dGCfI39+sv4iD+V9WGJg7Ttzd5vv51+tvT4kbsx&#10;oBxeyxsnEyvK5gZOryidvB4tKwtN54jyb/4WqmsOO18i4/hw9aHjXhxeGrq78bHntylk+oynLx+8&#10;8uu0KRoetpn95TbHdxkd5sLvnFu2HehVPww/1PD6l6q+USjH+PQCJxOJRNfN4s7xV8aIE9szHwxf&#10;88XQrO3lkzLzyvULXtr7hrWJqH1yqfUKzjjX48SMY7yo9kew43ttDH7zcLb+gDHOxbfJz8nvyT9y&#10;ezGCMlv+gD3SysvFvDN3vW3a/d3yY/fpDKL3U5ZD+skJ0zbTFo3vxKNYdYHxCC8dFsb6jRlvpWub&#10;j4IPDjwwF5jG1il5Gyf7AM/wnBgvv4O8dqy/FN/695hfjvxDdi66m2O/+g06aMufVrv+QE4/KfP0&#10;M3COV1kOTr1dsDx2TJ5S5Rlfs6q/P/tgjIzUrX7oak8UELPBzmf6/iLiU9mVO3XGuMEdXYXk9F99&#10;Zead2y7LxzgBHj+G3ynoxhsFI6j7cmk4PToqpPv6ngwXf4sfPn3wRK7JH1gZ9un+/OH/tqtBKf76&#10;5tkeXZIBhyYbF18Xvzvvv9BEH7a7QBstHRY67tDl8G0bp79pF/vfpLG27mF7cPcYHj5zvf6tIetf&#10;uDt+FFcOjz4//fq6Qb38old9MyZVj/opMnds0BcHxxqCC/Qz77NPtRl/yBu7Sle+o7H6ntuctp/S&#10;t99karc7Ph8/xF7u2/bs/OPIwmXbu2+74EdKtYJcfV47xF/5dM6YQn7iD2Dr1dbWXAsrr1KnaHSJ&#10;fqn7I7jXB0pz6YmOZo8d1746oI4IkR/FWsaG9cXXmd9C0CavmySGRkDw4w34NWeGI3bTv2+Me5+/&#10;XvSrJ30W9C5AP+XQFw/tH/NfLn+8pcElssgvrYZ2Yo7dPhN3DNzeULsPF22y8FPWlCjdvpmtuPAT&#10;G+xhi/lBaUPjD6QmeAyduZZ1b/HDF57qta2M6NJ5vgvEhxY9fnzTrRjjuAfoPzLI07dm/DM/Tn5F&#10;m6eyZ82ddeMJvCZHT9nImPnS2HbyN6MCv37p/ATPc64a+p2PFOF8fbVG34V4cBQhToTrwDqFcAmg&#10;LngMowCD69zQNTByvFs0Y8DQziLvdFINpJNW1lkI2Vd6mmC85FNjnMpJ3DHH5a6oeklGGtAxntvp&#10;YS3cNtuHJ6hmi7OAT4ezg1GArOpyijr5uSZAcXcHCk/YgU2mX54FtvFFKvilGKMfmdswaBjm1Sbw&#10;dXj6j+y3/sSi9ukEcE6gLa8j4uGNxwI6oKz7qUKXFuGNReu25XgHls62LLp9i1/E6+slNYVHh3au&#10;C+f97spR/mb/6HaXLe2WPXYeWcr3E/PaRp/asWeC6YIbeHDe7e8CaZE+87Vy7yo6PHocfuqPSg/q&#10;+r+yJSC6Fn9QXvVz7EKjCePGtLu72sGvdqjcCFp7Vr9bH9zmWOxo+5z46NOJP+0tIe3HSaYT7X2l&#10;yc13Fz2W38Zg2/fosJN5lnk6dXHx2aSubCxvdXWfvVlYpKuPyd9L/qFqf58cNYl0EqETC21H9xCl&#10;P5owxq6TEPnSyaZPedLgCmX7ETm+Prag3Vz1KY5DN3wy5Uvuqk3RZ58GWp+zc+6EDo2nf06OHHxy&#10;z0dDvAO5lSL3iQR87UVhuRRk94H6q/mav+WR4bvtUr3CE+sCQ4P3If7tjZU5IgOsbpJWi06M8Cc+&#10;E4voqfmKe3RiaRew2VC52iuCO0Fr3gqPnDG7wx7N8ihueOKxZRWSr1s3vk30tmppHLyneV9Xgnyt&#10;zOx137EPubZ7gnbTKwe7ta9eLNmyrf7M/o2z+3DuffRA2Xxe+2IWv+U9mOPL4tIz4oyZjpf38pIf&#10;tmxoV4bJzYzjxhn6fpMFcPZ+lXGNX7WTBYKvv5nfnXWy7enMSM/EODEVstqa3U8uKAX/1138C8/e&#10;cBG/ko8HnfpKruQU4PdxTaxMpmYRYuI06IVomn5jES8xEB+g9xo3ELK3gOiyX2WbIbrGzBnbMjbj&#10;AehUiB1Tcg7ZdQAuvP1Y0J22nbg0B3j4hKa8I+zn0H3sQu5cYG95ymyX5/Jxh3efpj1tEJTmKBdF&#10;f85vjP/nv/97ZHhTStogN5yAkUn/xBG6o+PYKwZnYrgy4Nv3WVvwkb/3uHOI4Gn/PXGiq3aT2+Dd&#10;+st74mN9sHViCqzstVdZc1m2zYeJS/FkMdJvH8vTcN9A7JjFSpa2eZ9q+qTkRRNasveEzTQMBmgL&#10;412aKfNd3fglmKq87vlT4ku5k9v+xljtkZ9m4g8RXyc+3orwk58XcPyON3pgUj8nSS/bxDsZt73b&#10;DiW6vt7yXR5oIe02/o4u0/7r34zbv3P39K0q/qPLjP32lW2srCqf0xfO4i/etr+LfxZ3vKLrtu3e&#10;p7/xQY6aE6GJHTzxaXuePrayyFndbOG8eI7P2ads+GwfnrKlVQ/gKJvyGRBfvl3ayQFwwermeOUo&#10;53/nEUDd1q+sKWfXXDRyvHX6BJ/tBV366Is//jgnqEM78uzzHT26d2StftQcHY0duwDnou/w2nmS&#10;/rg0ZYQr4sCtVwuuL3X9nDLnRY6nHV+0nZsenOW3tIrte+qfzHt8c+xDz5g551I5Lm37anwcX1vk&#10;hLdzo9IkH9qCPV/DZ8u2/TvmHVx6yoX8vXrAi8D4cfo3f3oLgzayr37nfGQt/7XPFpyNvef4xsEL&#10;7V1mf/mpX14bI+qar+nwbiBUN5+K65fjPbdU8LpoPG1Q/MjpPPHROznAfmhLk31vxel+5NaPZ1v+&#10;oXeOAKov/Hzor7xteeqUr02P7ENbe44NeK196yc6kY1fP9veQuLMhdHseIY/aC4/+3i1bOuOvNF7&#10;9HfzL1i59ldn+7X5jJ85UtT4CZII7XFaovQOxkcT02P/8NvfaV090U87s2/mz6ND7JOeUr/9rUKy&#10;2AxvbZJP2U8Gno3zbNcOZflvHXp+WlgdJlYmju662nPaadsf3/HL2Az/8VPkeKX6Arlg69Fu+45e&#10;ZE5/GMwv8lMYfnqE7aNnbYoOq2vnJqduzmHHxzuevPRbjrMtfRSa3CF/vfSipzYA5h+Azv2zhRyo&#10;zupzbL849lNHX2XOQxv/D5+Sts2+zEJf9cBLrMT2EqM/7bI5bGVNDzuyj8z1jf6w8eTmZOe/T7vj&#10;fy5Abk5jT/ky+MDY8IqJLaff6kq3tv+xuzzwtwZ2eKJTDq+4mS+tTWzUH21dVLCzvMWvc5mNafHB&#10;rqmHtxpNm3Qh9hV6D5/F6niaOZi8XR5hYFu/nDZx3N89dly18sVGFzyKr3hz23Kerfn34+Mzr+MD&#10;sHFiX96aSHpjwPRPXkv9De8OeajV5pzAnHZ80sPf/TL/Est9KvTcJIPTtoWcOXEnT2uv+Cr1eHfu&#10;nXYDo99Ldzafitnme/XZrYp9tfkibd1unSMW77A+h7VXLqiU1NEXyvpp6eccZsYlde/r77IwMZk4&#10;8sZ/+MAZuW99qky97fIt8dGj7Xxkaq/FGZoUDNPyuOl2//22uirE7EDtrH6rt3w7uWX0fs2L0Mln&#10;pTn0H3JuBX94D99YVBy+mznUicyj7/BVRs7bfNzIy9hIRenKb4ALdzTayPYGqXm6VaX+pt4a5uSH&#10;mU+dVD400WdusBp9W3fxH47jl81pZO955uy/YmLsGvxbx92v7tG3fTVoH3NC2H2LYukU094TE2j4&#10;edsiO23vlb1qNj5NVk9BZfDTRHif0H3vs9XHdvm0Dc9cPoKbc7zRwPgH7jYnU8dJZmqbqP89GWza&#10;MbA0yctw+5G7k3/lB3ietgWfPr3O1cndcZeuOWyuHR5H/5Q9+tVnEyNwjI22+YqXxFtwsyg/5/3R&#10;hQ7xl3FQHV3KC350g1f6ajZ2Onbe07HjrDXB8wT64u5a9co55N3A2Y+x5x8FerHMdu2tHAwof0C8&#10;v4HIA2SW7uDa559u2R0blq82C8Vz3DWGtPna1zW1eFL/+V1IP/75nN/cOKJzoeNrDtzUVIgZW7+6&#10;nJrPbi6zP1M/84OHz/HDIt7+qA/Yn0pjcnOGMI9eq2Oc8fhjecQh+afx2FRZmS97ondBWf/0GxB8&#10;eq8vd7t2F+fIep7cvmQ/7Uv2tlPGnUviw39tp+PpXmXva+u2YI7FwJbQka6jPxtXV60kzNJFBhD5&#10;1B9Dp+KrpwMdh2DYOwsqJQu9cVYTxCaf5ZfGMLEwwSW0DVLmLyVMEnRC2/0gt+A/5blC3UWPWRD+&#10;5ptJMgz6lMWjdvafNXZc9+iX/ViG3oWU7aBcQAZ74DrOUnbxyFxndns5EN5dj8eAdJTFySwOsG0v&#10;GKHvhaB0HLLXPuX8MK9eWgEvX7QuPrTthOtEA7p+6H+SjeD0V13SHJMYJ4DKJ/ULvZikpQPVYfnR&#10;Jx8ngKUpxxfd4q98Nr5sD6/LL4tDJ/uFI2cO/oHvo7PNbQOZjsHD+zPsVp/PVP1uEbarO6S1jzz7&#10;2u/D1299ssweXY5uW/6b7frjNxVj5/Ih895fdH1IzO7ABi9z8E7CxX3Z+0q5WNuJ+495gqMXN8Oo&#10;0YIu9dk8/rx9u/LebsWs2JkY5A80vVP7nNh00Yt+1XPaPofRawYj+k4S0m/49PSPX36IftE/yHtx&#10;p4kxXd2guOX3BOZuq9WzyV1KYt+Jczr6cEs/QY6ktmfvKDzE8Plofa8vt83xykmmeot+5NZ2fmDc&#10;AT3OCSlwAXf947hygzu/MRMeQcOneCnfdnAHqicj91Usbgjpa6GPLfDL77TBw5uAAF/hte2uH8wJ&#10;XRYi0wZff5w73It72l48dOEAYfjIEcuLzYqT1b/w6sawCwQnNIWz2bY4h61SBu2o1jIx17gsX7wn&#10;HlTS9Tii5cqmPkyKB9f+q3z0m3L7z2veDi0eq5ttJ0jRAZTXqUer3m8oLqgf/tP2ji1Q1a6DVJ7x&#10;y8TXTDSmKkqy6Bi/W3X4rOzyj0FOHII8pJ/5Xnx87NvOZ+2b7eoB57XwR/9hKv6WdsXssa2+rH3Q&#10;V+aR1TEo43AO40PxOgz1R7rPBHMWYF2otaDkYuWXX25/Im1ew0dHJwFPLkvuIBvof14fLe5/8YrE&#10;/Gati7oWJlxc1Ph+o7t2hod458M9JgNObaqc8CYrHe6rIyOHD6zcxl5K3aH8/F7jsCpuvNFtIijb&#10;sb0nTjlaHhDoAvjH/urmhNOHb0H1iz705mdcu83xUTPHU6a8fLP9y/e50Bu/yF9/+u5PX3wZn3yV&#10;Nvgqsiy4/z//43/Ut3zoaU4+k7P4pU+AZE9uwG/ljL9GJ+Urby5gj90hQ5lX3Oe1/dores4dvqOb&#10;u2Phb/5jX/NOhcyrm9ieUSj8zyS0ONMY60Oy63bGH+Cjnfe5w/WrL79JfH2TssgIMhrge/OxXMxm&#10;MM048Vx/t5S98A+OOWN1PZUlnLotoWPntpFXmedibrFSZ4uFeVRaccko2D6yer4qfrtX/c7FhK0d&#10;30x/f/EYm+E4aWCHuvXjs1BmHKbUgc5LEw9yvNdNt6+zvW2C537ESew5vmX32P5y0/Ild+N9F1bU&#10;7YfowZlYkZcazyln7+LZ3/4xdtJlYfiph/dz5vniuTmksoaPmMR7+RuDwcrfLTsXpz6vDdOuTIa3&#10;fGw331kYXt1myx8v/+oDLxlT57d1yfCBa7s63bT2R9bosWyHdnyBt/7n44L93hThKVQAt/KPDzre&#10;RqcdC37+efJTcwFDDw275F7nZ6uj+c/y06898br67rYMrq/b9tf+8WvwovnYGP//mt9h3fbBwpyn&#10;40z20YKNK8d8A99WHHSBKU5S1lg4DtscEGLNfPhEh/TJmR9NYenOfOo+X5v5khW8jYed/49vPQ3t&#10;PBf9/UrGLz78GJuCU0mj10vfjF9dXJ+2X8XWR7uFz7fH/FH++tYm44uXblf103+Ute1oE2bsMw6w&#10;7YaVu2X8ypfOWe823n1jh4XEl56vfqRdQOWFj22+njI7pZc3YyOeY+vwoJlj898f8zYCoI2NY+Ud&#10;XtMXjOcXbfDIQusNOvbX7zs/wOtD+HqFs/p+mtNmLArHCA9SPuFcOb3opIisk0eX9623MsdiVzxs&#10;nfL1SXmEt+Oghv/oPMeeUPWzBnMDDF21Exs2n2bpRXFoX/kS/ymjrw98PlrfvNpj9RiectHEkVfo&#10;LtDLb4mNrsPT/g2r75bT58UzTyh1jnZ8GP3VLXTcHwe3j6z+6pefHDSLsfq4PD72MPXxc22l5yun&#10;rozvv/9rdTD/gT9+0Z884fpd56VrEt1mbsiGV25Gt5/1BbxIbPuqC0JxWi/nxm9i8yc3cKkP7LYe&#10;jFC4u4DdusSCrQ8c27mhJ3ZFt9adPuVYzvcEO737JLj8HJ49X/tqYs18fOIg8pLTP54np+leOWt8&#10;5Mklzme2T+mbfQUiPSNrbWcL0PZ0iMaj29G9lbVtLvCM/NiQ9gHP0/aho8cCfVLUnLBltsrZ0foc&#10;02/J5DD5qQWVD0/8eLPFzM+gP32Aj4++KQ0eCcROn50j3KZixrwZ96ZodG7bhZiP4p3wYV9osv3g&#10;5+cCrctFg+J+yliZP2M/PmuLn2WRS2pT63ceZt6S3Ju2vQGvpbUVp3SPsKI591JOFX74vwV8mlsp&#10;HcBTTnPhV19c2LZlhyzTWAmNLaDT6r1toc44BBavB9fXXb77uyXd+sf2RX543ZwkDqLJO0egbe6+&#10;dFP2suQSnl19i97NlyePwu/NTtlq44UcPlA5p2AfDnoqV1r5jl/oOov9UblyJjaxwAuMD3Ps4JTd&#10;87b1726hAbZdqoVUjI7er/np8Id/WHf7VS7QavMFbadCnxZ7X38t/hW9JNivDqe/Y/CUlZE+NHqZ&#10;O7TdEuu/nN9dXVm25vUAPb3B6k4v7dIxPfac1Nh+Ly/15uYv8hORoSt9IvNrRI9BcuWZwzZURm/6&#10;1NceGEkOAV2PqezQX7aaJtwwax/RKTjJGnfVZ/fpVTj27fG2YdcfY5h1wN5QEt17I122X5KR+Fya&#10;W8DSi9Oxx3WYaXN+5B9jyJcZF1eF9mHte0GfIHV8kLYNlsZ8bHLz5IkPScWuP4wfXGOJf/s7sfLa&#10;zHXCbGJGYsY62445aUM1PzeH6HOTv4v0O1/3mkPbdX2Cb/aFbtsyevQ8PDFbW/gvZd4M4w9Ei9ah&#10;61/8ZM1qtB1+zTVrfGiKG5clwtpv9WEZbWTG3+/yNzk3wDciDcvwIPvil1OEN9B2rX+nLSunIT3H&#10;9WP01rZ4/e1v84ZPTIqbvN21obSFeJA/Wd+noaN4c/0JW/Ru+v0jIAdEpYmv7LioyqYCYwJRqcBe&#10;vgJwHryW/PZrcX9bMyVjdeTncNtp2xOGMqLrV0f0iY7dQpjKqT+6Kgb89U3eXCgfB6E4nT/mPNUx&#10;cJ5dv0JpCV3yxyGBWSMRa7H0uGQR6eAG5hvKC+KJi63j0+q6BdmyDf6s5y1zCDOfoOLkwJsI1Wqa&#10;8MzcafMjXjM/DF1QrKu2/5Zf9Dw2s7D5kOy5A2+chUEdHcT9qwNq/ChYo5N8TKwkLwsMVRnN9alS&#10;EkETdFqpwmbRtx03dRYpeuKf10iO07/Iq+v8rkvQ48Cv8ooqHYK5nWQlCleGcjQmvHX66RB+80w5&#10;oN93f/quncgJKFkSAnxg2wlzaE2K5gTFhNsEwSst84qpBAiZnahku2Di8DF3V0jq7CALncfF8WV3&#10;DKjucA1yyHW4JuroSJdY1gmwch36lZDxmO5R+47Oa//qYftJENTXM9CwcxKJNnlh8unC+MgEKH6K&#10;rfQnR9sA9ILLCXiP+T6DORywOsFbEDOAjgvq+ba/DRraLrR0wj88egfi6aBLu7wjZBJh+N484RUn&#10;PryDv7pFdBeXkxht98RxedriZavj9SmZ7Nf3BmltleMF8bH6K9uL/8uD39D2E9rsULsy4IibuXgy&#10;sWzBgl4jz0mChJp2l0pDt/qRI3k3LjPJVo7X9z9+n76QhdXo7g5fbbr67nZ9tToq3zpb5fORJCSQ&#10;STgpbN9ZW77MAM4TdNYvtZ188e03H3N8+k5ip7xO25vczeKbJ3+C9+mH5gg8G5PhsYuueO0JsokJ&#10;Pu1XGeR2gXPuaNaX0Zn4TsuwY3iOLeoc/yn9HZBl8FS2uHy59HAi7nlFNRwfcO+Tv9BFdq/kOEDm&#10;d9/Nq3FdqATFiZzqGx1++OmHxz9sA16rNZOmJOi0oRjoABNdwcSYScDPX3yX3GgSOSfJFtD8LqtF&#10;3cgIf3JqSHVnQ1m0XH/Eq5AKckxE2bf6QZeriHbCvQsF/GaigSE/7QkTXr/kiUx3TCvThrqvebYc&#10;9+WXs7iH3kc7LqxfGy8n53SAioDGRviBG88xfGXvQdnc9DA6ql+Zi/+3vEpXPtwbldiysfZbjiNh&#10;dXdEL0CH3d771VXF0W/zqJwKXGAbfmkb/jywE1ELQNoJT3ir9+LJUUOvjTa3JGdErcZN3uFB5s/J&#10;U+rZuWP6+k39ysCXPzbPyUXu4iXXGPtzFl4aJ13cRpUxMDH+px//9MUPsYWdHROylZ/4Rx/5ub//&#10;rQ+KwWl7stbvYpk+2vvLvJpOXHz5Mfk3C6Wg8W/sPn7UNrTuRYTMntgGOnGJ/s0Pyuo3PqiFzV94&#10;uMBh+9OPrwlS6Q+fmZ+Iqxnv6ObDHnR8yE/KbqgvU7Y46u2P3a+IWjpzgq2DB9Tpf0vLv/yi9qf0&#10;VzeTGDPE9g/R/3uvSc7nX/7lX9pu+uXHnNx+E3+xe+S/HT/YsTrwnbnG+oQNcoo8/Oc//9PJRdv3&#10;+FSMiLu8ArwLlJ7m1E6x8/hL//fk7s9pv0dO9N3F/drY2MgNAJmE77xLeXrjF19mDvBrbPshv7Ge&#10;iVTkmWeY+/l5Axe/xLg7WLMAHz5yTW1iV2pBIq35sPLDl5/pXD/H17b63yDrf8bayE95X10WH/89&#10;OvySmMfNBbGPKWtcR4gTzi9TtjCxN21INrlzh234Zh/0ZCPbn88Z05xwv9od2uqpPap7Kd99pX3B&#10;6waYsadtnb5TXfSPzFF/yO9Qiwc3anz4/ocv/uf//F9f/PM//UvGwj9/8f/+7790vNAP6SIEd9HO&#10;mFK188W3C6PT9Af7YkG7TOyLjVd/fC3wT580nnfRI4L+/Oc/lY7O+JC//UdM+hijQdssWzFJF31P&#10;23+XmyJecOKhSk/pzKFnf2x49WMyjc+29Zvcc8aj6X8jx1NmWH6b17GLn/HThxyL26+qI185WaQz&#10;G8yHdJR/+qd/Du+ZP69ta+/InHmPfbzYtXmFXuLGTz+o9zrTryOTDMf5/+KHv0U3kg5O4yx+lNc6&#10;hpxyPNE8i/Upx59Ow0tOu8Yfsg/O1tsuoAV0sV9dgw8WfzDmnE05XP5Wj/fH3JwmFqpnrODbGZ+G&#10;p/4t97Hxp7SBcwF5kM7iXo7e+QGeT0+Mmm5aImPfLLH6Ol799FEL9BtTymNIx2E64W8cNI9Ot4+G&#10;2mNsXH7OHwB36AdbbnvPDfHWn2eOmbl64lh9F1jIvYE//WXbOeGpr34Hb9qGXGNg2jp/zW1Pewyi&#10;+v3wf8fFww+PWhUciwHw9nWx9tWLF/lo7YSvfMcnx3sRRY4UZxsT2unb775rG5lXik3jtfKNOxdA&#10;7N9ANmBv3wISvT+mf914e6MDPy70HDq69acm2BKZw2v82zWCZHh8ffj2pzytIt+pc9Ms3fXrnG6d&#10;MU27vuYAY3t0dl4TWX6iwBrA5kx8tfH6TnyRrm30b77kO3gAPR3lD/bJIX/OnH5vHpBXt83Ui1Vb&#10;5NrEeZ44pjfey3d9xRdg55bi11ssFrxqeQHtylI2epnDzQ0X2nlzn7Ymk52/Rh+4Qz/8lP+Ucxsx&#10;Dy9f1RPe8uOHyZvn3C9tgAc75AW+4Qt5oPaEtobjUT6xJbI/fdLvJr8QNb4f3uxn087X6BFm1dfc&#10;yM8grO8656UnHU6b4y9G8QQbC47ptPnFMdvExAviz7QP5Wr3kauvFjflLlL/8NdZxLUWBZrTw+fr&#10;vNXFDT9400kuRMdn/IC3mGLDj/G1Mf+bzJ1rT/iYg5k3o++8MbTma3gB+Uf7aEs+openPO8xoojv&#10;vsSANgHNOeFHpqfixdf4QRt9qn1+ckKOgkPfntNEF7FsfIbfuNansk+/znczZ/n7jz9Eu4X0nfAs&#10;pPDrb+bch+71PwvwCEJ1CK/6X+Qdm9Fu3ey3efLlP7IPrn6HZOaVOI6N+/pdtG/HAjh0e7UtfvIX&#10;f/6SGzW0Dz18tOHPP89NL/29wsR8L7rGFiAfmUOsPzwUsxc/lXWc1wah61j1Ju62D8SexNznAA+w&#10;5/9rd33DD9HxY+bdzYnxhZ8UA2wC6rXl50D/5S8gZ6zNIel+vlp3f9XOFFCLLkCZebi3qe18jN+G&#10;3/TTtaMEQ9R2EQ9i5c+Z48KZvjI32/+QvMJ//Zk0ayXXuZafe/mUWHXeaV3rn//5n8v6iWsKXtAx&#10;Jj7R11aX9VGP8yBBjRIbpymU7we98472n/ot6OFFP9uhJXB8UtsdHR/ShkpyV+U2bvGbOCufysN3&#10;+s7Slmv4DI+XTsr7ivczNOw53ehM3hn/Q6mfDpjDR6/0cb2osW4f86x5m1988EaWEwOrg3NEppCx&#10;F0DXN7aTn9iLz9iln8ldPY+IDDp82QnazLn4gT/EJzp9+MPP44/6L4V4i/36LfvtShVh/I5NNSvx&#10;knn0ghj49FN4XW3xd324ygULz8SSG7vmpsGfGz98Qk59Ot17/BJ+zl9WJ3OKvSnyhc/wATmJ7yMm&#10;H1be+WraZXH5BI/eYMK++AAdoK54s/Pj3394jY2pa747OYNevfm+ug8/85NelTjMrOsAOe7vfx9f&#10;VbPU/5Q6a0ezVsDHib+U9wIl3s3V45A5h3zZyj5AB2PDjz9O7HZ+cnRX5/xdHzL/Wpv7W9Jp2x8z&#10;t+t5/PG/+n1LDfbGMP3EDRyr2+SNka3/6TPk8FX7qdZ3HNj+NPvHua0J+vblxEO7/aFZHslegr46&#10;qNr2KHmU0y/o6JzT1o0UM9cRYzNO8pG4/zW2sqWvIg6z3sgYvbWlPrKwduyxNYG9QEkG0HYLjTFt&#10;BlIMp3mFH4/Oiao3eao3VKTSvGN8O2MJ2foGfeQk+aFzrOzLudZcHr+mrE/OBl9vI2OB3/iwn9DU&#10;uXR0re28QZRf4fFp21Ps1x+vsXByWvzsPPnw17cKDD2Anl6dQzopCGxsqtvjLRufXX5kH1v1IXF7&#10;4gJdqdNu2nN5CQv45XN0Ft+9lmNsSlv3moi6+Oe7nF8N7sTA2lLF8vVL+oD809gPb7i9nndi5rvv&#10;+EjecV4x/Ve7OP+w/pqHaMYA21XyEZKy/OtJ8wj48ZuyGs3gC5QtxB19bZ5jiY1z6qDQkkNGHaG+&#10;REdW9iuzW0klePbPcTaly1cHG3q3rN94TaCtLr3glqDUWcgnF83ajU/1SBmH218/YHnvL098amrs&#10;ItEkea3QGHTQ+aYsembvMarygpNCASlwDEZ96jd1jlef1dE26odmJluEry5rC/6zT2f7+I+PiQeO&#10;F9CXx4VTuaPtG9yl2e3KpsfnoHyOrPHVBHz1Om1fuuqYvYN76zc2Dnf+9L/1+Lcs1fx1v94Lhfou&#10;Jp27ZYuvrO01yXh56QzFF5/H97ddS7v4o9HIsN8J3qUPW/ZVS+p3AQM9M235xIBo8tMTX4gXrD6h&#10;qG577Kbxrz/ltU4nbjZJro7LwvHqK3633vYtTDzAFaWORs/sh057TZ+Yvmty3qdUklQlFfVOTrXN&#10;2NRZVXlsslmZ9Cg/kwLyoosnlp4TlPi+v+9xFJxBkD70V3dyyGlDPhgbx4a3dr2Otv/+rg9iA2D9&#10;zUneAQay97B1aug/CwiDz4/s6ODIq2IwvGrHGVjp8is76oOxrXljZbn7nN3BZ+NcHBs98AV8+UDo&#10;OnBnu/1i/OOC0kzgtE+iJ3fMhV8GU/4E4+ckF6+sje7rp15kcnKWgaMNnO+VSKcOKhnYfvjh7x1M&#10;LFb1ZoX0pyiOdSDtGz2ZtSXTZtOu6h1vGR13H/X7/ftY/cKW168XP/UG0MZmc/Rp5+AA+BsfLfgH&#10;v9CBZ3vo9phdC/q48q2zpa/2ttVOnwN1Pl2sDL/1jXYXS9Nu2yLT/5b3YxNZmFPnhTpyTb0yMe7Y&#10;nPbCXwz53SGvhfE7vyac//qv/5oLIJ7m//mLv2b79df5yYaMk0HjgOS6GVe7UETQsXVPZvBdWJsQ&#10;z1TN5CU6xgXyjYXG9ZWtfNwPHtjAC23/+mYQ/hs/rYy11auikTWn5FVOpporv1v5K7SdKJIV5Mr0&#10;uqeAvK7sc/n5kZWd1XfKxlbtE9aVt/W7vWm7H/vvuo0ci5c/53XaFji//eGbnAj91AtR3//FKwVz&#10;Y5MJHB174XRiSkOzbQHfHZ/ExJu7seNF9pkY3rBzoPHHTB6VbdwNrlwxgP/GW8QFyD865Nj4itfU&#10;TLzjhaY6Rf5MTnPctizq8UniJPbXpLUrQogRX/8I+D2g97D+pqV52i9ZPBjYraPEVeJNfL7g2j+7&#10;64negYuhk67oqtwJpn7Rhb/orVx/AZt/lf0R/J6dD1344kDXaaNsy5KCH7oA4YYh8ozJ8vbAyBUv&#10;xrhZTLnswzNM11doZn+22hTtxNW+Esx8YfnTRz+YG+TQtt+FZumWp231CE/jCNzpf5M7t363cHe/&#10;O/n6HH94+Czu5M2RxQ90nQuSgzMLGfw0dqA354GHP+BDuTBcynv6+oybRcgXXB8+4oMFat/H3Q8e&#10;a7qgdujgkw3fzTZLA085fXzkzPYtiKeuO/la+a92pf/Lrq3Hb/X9XKz9PQtIr/qxa49JrR6XfDFo&#10;3Ng+Tj79X3LWtomD2skDx1+Nqxyze2lsQee7pz+2X1rYKe9Wny/yZ5eext/ta6u3Wk9Wult6eSur&#10;h44sxwvvi26a7Qd4K++Fw2znBumziJk69XB95Aa+TlH1I0f9ws2/OpdmcobjydH0nQsNERyP8af+&#10;klgK/oLFSvzI6/he/43v4awsdPj5Xnp1238SbgW+pEOqAqdvab+nLaat1MLTn2dha/qBeLjHBONb&#10;F28i4Mlp+kzKP3kdabb1QXjttrmhNtM/n/w1DhJ75uP03o/+XV1id+mO/q/zh1Y/X2SwH08Xbnqx&#10;NhexlK+v9twSEfuqw5HphhznfPxuIQfgV7szFuyCt/hQPzfmTDuQSQ4911bM49oHlC/QZ9psS367&#10;Nf8Fq3vtin/5q300OX77J08u7tq7F3gmdqbt4bDnq7w9y5wf7+HnnPDV19kqzw4vOqij/4wdymfM&#10;GrvvcyA3xfAbHDLaJsfHbLbgxZaGbDiKIU8eATSdN+Y8Z+fXynxu2GPFu78+ePGJjscv4lj/3ouo&#10;cNzctrj0wofsLWt/Scz5qbO/51yJr/72w9+q1ze/5MbKXAAH68PeOJLYMW/gS+fXY8OcS7kJ8+re&#10;1Qd9y/JF9suWuaFQfaHtNG208T9v/4ne6R9Le9PvfGHjB87td+ODOjE7MTE3zLgxcG+KXvH1S3xd&#10;W8XCTFSOd4MVPrdsdI2ZYPT81sW2liXeQu9IXGwQrA/xXfve8puxNmIqC76bseEUj+8ii983jwfz&#10;wYW/n0ZajsUh+WdYKrqvO6Z2DrlrCfJcy2r/kX0oa0PqY0D9nNqH5/8fO1gbP5Jgpx1OYicXnM3Z&#10;167j8xZ85mv66PSf29cvfsMX6fLeOmXaSQ7YymmLGavKL/5tWVtm/O/tbWi+DO3OhazB5PaHYLmR&#10;01OjI/fn9KUb+obGFFhTyUlU21pjaZvNMWh7Pkq35wLvcFndxSWQs7rtd8zI9mXxOQ4/49gNY+dd&#10;wgeLP/GjVhwtXLvHXROrtzy4dKzvsi+WC8cfGI4/p80eeyDVpsOtguHK1fww5datG7/iU3nWqmiN&#10;J1fk+5E/Za+xbGLljRWNLzEAiNR++sbe2Lk5iQx5uP09cr42JiTn7DpjGZwvNq1d+nF5uHg005X6&#10;pPZE7OJVfmR3e3wkweR2luLQkSznA254Mb57o9m///t/HBob41sPMe6OC8VyFxCzm1f2J8/qy/q6&#10;GMWrTseGxldYTZsNn1j36O3CUXPkyi2H48u0nQeY4G8crL3llwYzvvRiXvq5cbbjgD53fOHnqeAC&#10;Zfy/eSxX9hr/6PHl3t6gc3RRhnZlPtvoszB9LpTH513rjN709XTvN4LqAN+FWY9mPnLm73Abe9Hz&#10;kg234X9482W5pdCbMfTxp/8a/47NqydBW9YnOI8ed/m+SnhzvLrG6eHV/cx5ds6u/phQPBdMyVMG&#10;txele3zsDJ/eQJSON22WVog9C9/mprGxM/GJrms14RRy7e4GtoUdb1u5hXnIErTdj87Lvnqd3Hz7&#10;hHy6ygXVCUE+Np3bR/jnLvrePPpwUdoDfbslYhDatn3SJRnWVRbGIxF1CsS963raUT+anD1Yfoqu&#10;vMX0UpyHF5bfb7ZHFjp62M5YCfPwzYZfyS7OGf+nDUNz0u1veJ+C0eVolDh3A8POEbd9rPuzu+cB&#10;pXvFwFHj4cY0/rDOEpXzodt8aNrrM6lnkvkZm6x5TR/Ow5k4DYGgGSOV3VDGZ+FKObxx7mTUPd4t&#10;HPWOfXridRp7y9RPchtHlq+vA4tnW1wWXHVh3KO7bvd3C+HvSYA9yTz4ym7ekl7L2qht3R77muT0&#10;krNlnYzWHotF0T+qdWCyTaMWQuZEcRs1nmixpvfnoqWtDsM0v/sL6P4e6LsJXH2TcBIW/5kA8QUc&#10;2w54KQfru90vTg5WxvqJHjfAm8+ULv6NU6VT8KZuTOTJp3wHcH5gQ5P4oUOr04JbV7y5YfV7r3cJ&#10;8rX19c1lQtugY8r4qnh8zS+H9/KwXT53ElfOpereg7LVl+9uHLqw/24v9E600Kz9nq4F/LL2RUHq&#10;jT4GJJPPI391dCeUu0XpqkOTs/J3u7rhX7nleSZPKVu8bqMTG07TIYlS/X9smHibQd5dq3PX0di9&#10;svDqX7YzoZeUvWJmFvI6+ekEalaSdlLEH06iJEF5oj5KTLNLbOOrjg6bwOqvsImE0fd8ry4Oq8/x&#10;3Y1U2lOv3FM3QJup248LYaA+Un+OY1TL90tuGXtTznYDQ3RrjohH6D48p23FprJOCDJ5Xj/gt7LV&#10;VVy++Hpp1PcOvksH+uExE6eJyw6K2lAsHnUbJznp64Qlgyt76V0/rTHXtr+l6S6iMPhIXgaNBWVz&#10;M0DuJIotfZ1vJqIWbfHr4jrB+bA1bnB9+VxwHDtpANav7ZvneP1gi1+Po8PiVmf5Tx3djmpbv31C&#10;fe+syhbMJH4WCCsvMbU0Rfgvvir38IJa+XRcBU7Z1s124n/tfVPX/j663fbT3wfQj8g9xse+8v2s&#10;XraL1wtPx76glsfy260Y2EV/8mcS6DwpBMkt7X/pmz8l51jMM1lx4fHHH/l+xjrjWC9+ZRx1UkOH&#10;h3/Y0AN0IbB7ry/6q/81T9DRpbbGl6bpt005fADeLCrO2Don1pPbdzK/vJwv0Pn2PRkRFB75mEDm&#10;M/OTOVF9BP2DO6PnS8E5GXu10foDu8p+x7f18Zntc2IVHHnx19yN7GLv33OX6F/zJPv3f/1T2oEs&#10;vvq2i8/fuADMnpgVL/s6vtvttsdeAOadATWeAJB/tT/9xA9dupgX381CtRy3uXZ0DfdQ6998n3jM&#10;n36A1ocMx+JGu6g3FtXv4WUrT3kCxkKhfNKxKmW3n3b+NBrfNo0cOvwRmF89oO0D+I+M5E0nm3ty&#10;FZMGZerhsOGPYfwAJ2aX/mnH+EYud8wnk0IjL2XN/8lh7+17Lwvd8H7pcdPos45rT/TdJ/2W5p57&#10;37ynnRIx5o9pH3jTprAmDrT5PLk9dtWG4MFdvcSNPLFxo3zHaZx2EXj1KPdx8vhE3kgfRL84csLy&#10;f8UdyhdM+9Hr1aZqHd+fpVA2Ok79XNidiwzqNv7ts2dOzCfvGsNmHnPucJZYGtvz+srVdeWjHx/p&#10;q9tvRhNxf5+sNefGhwAfY3lU+I0N9Fo59sG93X3lw2d4svNuL3j3pzm+cifn8sPnAM9bPh7mAQvL&#10;c9vLdvx9xW3wxT0ofXB0340fI091T5/M8FNwvLy3bmpe30F5gEqrFjptd19A2jkAAnTaY/aHydq4&#10;25tXEd99vdpreBmb2N27uBMHQz8ybjvw96FbWuTlj/CHB3ZuOLgZks+5qrryCp1FycVX/vYVwOaP&#10;nqBws9DMoaddnaUMAABAAElEQVRdRh781aN57jjSvpszQc9Pc7z9Y/HJ7BMJJ16MV/eFXvjy/sae&#10;+TTaHoff2jw3+Iw+VzOOffEfGFl37eh924132BZWF/Xf9Kn+E9OJqY3vpbXACXrO2L2048lHEdw3&#10;8NAZ7MVlsui/PtkxrTa17cXAxIG3MPA9mu0P6PRLOuT/xP/MS+GtjpUZH1RO1xXGwKEb2tpd7T7/&#10;xZYHIowO+mBvTCb8yFt/KFpIVfCnD60P0MP1xJ15gwVGbTh8x2b08OmNfvmMDDqMhNoVXsrX7pWz&#10;OWH5qF8d5czFJ7eyj15TLs7mBjl80D2Lg9mPYqVfO23puCD+xTZe/fT47Bfx5SRxAwcsfnaeMhd9&#10;f8gF3443eXOSPg3Pecnc3DlS6UhXN8PN+bUbCMy7c/NW5nzOscDE9rSbm9ssZOurfOmzuqyvPub1&#10;naA+r17wFKRf+bvtTP3weI0B8tjy3C2cBTq/Ab7OR9ytTfqlWFl65eYs2s0a2Q2r95bREaCtXK5O&#10;EbmJtvZbGJV5YmHHdmXo5mab0efBi376gX7a+Qbf5c/9CXDEC/3sL+z+9qhnnheEiHlg8cTpwswB&#10;54gkY2frw4zcGPIaT+Ob/sFZBv/NLT7L38XPtnr4ju2vtaPfY79t9nv1e9N+ZRwkMsH64RR/dtP5&#10;QPRZGnymzdLe6Vs9D0r9gl189zwrO/M7lhkH0clH4mRu1kgbprznoNtAaVPgac2v8oZGbYyucX9i&#10;8UPWPXoxhdg3steujQBt94L6Cn74way3HdPROH1QlXcsD15pTjkfpDsWHt/Flu4fPRYHmiLjl9h6&#10;xXDKWzeMdn0VU7Jqa/HT7058PheNSje26a9LE8T8xZcRqD3U6PXkzrk4XSY/e+3v2DR6r31s0Gcr&#10;X1+jS/6cC4HWR4Z8BLTHnHsM31/Oq6TVlbI2OL9S8gJ88OYn+42THC8omxt42DP5Q93qudtdc9g8&#10;Bkeu+vZjfopp1wzDi463rAjEbD6h6fnYWdtfPLwW1g973G3I14435Z85EFfrj7vauJuoaxFeXttP&#10;N/uF6Mgrm6Pql/SFtrRX5B5Y/McvW4E+DFwErw2dn0xleZl3RJabMeb8bsYEZQjXbnX2yX3PB7fS&#10;J+b6kE0aG7kxtBcaI9P8FjTOw2f1tYWbiOr61OKHOH0sMRIeVLRu+h7QoWefD8joNTvvvt/Tkwd2&#10;a986R5VxsBDGdNib1rbY1rx5pVWHxF21zIG1Nn4CdJQj9ZnWR87Pp379sJzoMzZHP/SMDJhDjN9f&#10;PMXOrfPyGp8MLd/luYq85Hbo8MJn/dF5DjtShs7DHV1TDl5tOHXy9MqPZTMfCb51ub654cy98X8P&#10;x4ShDy0+4Nb3Pc3ibDlbQ9HDUq89y+vUdWJQTHE17Vl/lDRfx87l+7vb4JEzP8U1c+vS6q9pv1m7&#10;1yfS5nCrR9pOC+df7L6F418+zp/cBtan22Z7/vfc0BNZclvaz8QjzsYgtOu8ddSUq3sJlpx3IosW&#10;eDR8hbbgfCkrvsE1LAwCeCmbyX4MoPjhv3J38gVvyyoneB204eNzFqMqWwAdPqt3F7hCqKPANbCh&#10;94eGDnArj4IHNFN5tgG29LUdOdE8vApp1WnaF449+rNvWXeAq+pkJvgP+m3jclDGz0TUHpyiqye3&#10;SAM7gM4Bq94CHqPr8NjalVd+eB1FKicyWq742L/+WPrdbv3gL5OtDX3sD7NOHOr3GINm6TZ+ShG/&#10;bPlyeI5fTdOq5SGpSY8mJuApj4+aHOMzujeOgrv1RfaV86qVsdv1AdPxUB4TCqXn/2OqQvgL2nqP&#10;bb0+LAwaJ2zdE6aVdU9w56KjEyU81pbh3wXJJInGfviJY5/lt/Jtb/mLHwe0fOUufu2JPO3USD39&#10;efnwAX7kdLKeisZ09XMH9Nx1ycaHd/D9AWWSrFh3McF2wDTyxII2FCcBsjp5yRZt2+3o0FhP2Uwo&#10;EuuSN1n53KC9V/4umu0xPPXdXm0owZO3E9DludsS5Ms1eb/RvPmK6NIdBMd64a892ZoJRgfT4w/9&#10;GUjIeE9deGQirM5x/ZWJ3fSNBGhcJb/yv9+01aba3kkMPl5pM3lQfo1P+YW82OMVVeTsX1/FmxsI&#10;tAP+335zXpldHO4MZj+ZTISLEwu2zulACk4MigeLAx8/uihF/rSfE5L8Vz6/fPjgovD4qE1MtQPk&#10;gME7/k/Z5gn19W229jdXiNQx7zRg2LDvPSy9KvsTwybCsSv6bszddOTd8PA4hVv/bK9E8JRdPJSx&#10;B5/9KOuiRCMx+/pePsiCVj33taL6PXz1q+/gjp4usDi+xzF2Lg7alcvwyS2jC5MivZah2TE82lYX&#10;POcGh4m3P/3pT5lwzxNw+iJe6MqnNg03LbEyV/7izJhPbuDR7eiRQvkWNAYSn/g427z5FCFfpInN&#10;sWBw1h7xgNbTfP1LGxQik1z8/O0T7B4U0iYL7KIDvD+Cmwbe2l29I5mWW/Y5Pn1C9ejDkOp/YkA7&#10;yF8WtLwu8fu/5ImRP71eabv88KcrqLqNpbHxlW/VvdVFmvBKqg85od26xZ9Ym/HltkX51LF1ctZ7&#10;+/CS5pKZRqfjA7mpusa3LlyYm7HNyZ3ttPnYYl7V3z+pQWXDPW/gpdepv3CVqL/bT2uk0HdkRU7+&#10;Jo9uu5Mw9XCGv73fh/c4Oy4sRWMoztj7Z/QbfhOX1O3i1CJ/Zrt5VdV94XdR5+LC7+s6i8nJ38YW&#10;iwWR2fZpO+YCbZ4sp+P66hUHU+YEHCyN/S421ddzg1dzx/G1BRHjAeBj8idm5oJAUkrlFSFfFrbn&#10;idqRR4+OTdEJXxeT3wNdfG7YY/Rry+7bvofhMbm2cXf5YI5Hj+WlbIH9e/5DR/bht/LgOU5xy+bY&#10;/hx33pI4EyudX57IHp1efKpH+MtfYGNFDoXrZHv12u3g7Xgyr1rdMtvyPLbg8XrCT18efsoXvMKU&#10;Xdsmtxw45h31b3AGb/w0clxIn2N1+Mac5ri1KcXhXcc89MZ59PTpAlv2HaO/dSP//bEysqpT9mtf&#10;nlR0zqSs+Sa5BqT0mVMsH2Vh+tBveQnytXz3eNryJfM1NxXPeQNJnhBcW9GU/8WHrXiyDz7gfnJ9&#10;Vt4eq1e2NHy0x1uHF6Cb+v3Ak4O15fBT97ows/QlPl/VBY+w3LmxqtVHpIjj0X8MaN2Rq39EweEW&#10;ZovXBfrULR862l+gKxBfD6RsbS2fVBRv6UK+feNT7FI3T8joa684lPfVrbxtE8ct10pnvxeqclu/&#10;bc/BQvdVfn4F0MFrXtH43DBvE5gLpHsO0osAbWf4o3uf0Dn0ZK5OeM9n+JoPjk4vOz4n99bBvguQ&#10;0/5jm5joufKRSbfanLlPtHq11WGkv+zFXnRzDjf+867IaceJqbZJWGxujMLN71P+di7FFn0brN1r&#10;+xF99HrbB7Tv+vo9/tJtey5vW17cGOj5W475pba3z8OKLvZto18vbmWb6O85mHOZj/kt2K/ysysL&#10;/YmC48vJWxML/II3n5VX4tFY/bUb9hI+npBxU1EXtk9s4olmP2sfnei6kF7UtiLPuM4n2gj+9ity&#10;pYFd4HV6Vr7BT1YI3sjZftfzkUvGyrrlKludZn/e2CGuXbjeG/msycDr67MTb/Sv74/b6LG84O1x&#10;C3293Dux+lSMfHGKrrQ8EfzGWGS1zzTHTUxujK1PKysE+gFc/RSfERtenAZSxvbmryl52uDVEuPT&#10;qcZjFZ9tL5BFlu172Dq+irCpjk7+wOo7Ff/9bza2jbVC7LHGtCbi2vwauavCLV+hvz+CB/+d3tqE&#10;DWJ+gRuUTZtPadsjFTmVfAPKJ0+/iovrEPPAxsBXzfWTkzzxq7b9IH2gvsc/n/Jsf5w1E69Xhb98&#10;yvTwrc/ir7Uez2ffItAF6Be6Tz/ytjBb5xnmBuA+Z7z3W3ls636+eh50+VZ5fX6Yr//IY+vaqbrn&#10;xpducN6D+WdSmg70VDUX4LX5IDp1zTm+u6H+TB0vWQvgIWW3P6pfasw5dl/9zmWNFW6IBB882KIu&#10;Og3Oa24jf+z54JcZf3/2Y7WB5dn9eCaavCnzmlO84LmIvPu2fg7D9gHNetzQV906PDbzSV+Zmp8E&#10;MmbuK4n/d35iR/NsPwjD/KefHRvuczY6OJ8js2KP/Dc6RCa82lr5o/Ot5vh58HpO1zgdv4WkuXZ4&#10;nDEXv/NRL7bpx/d/yvy+BqgIBC02a8vhv3OXFpwyOEOTHpqD4UXW1S9SLvfU0OOfxnLKay+dY5Tx&#10;D7Sssqcfz3gR3sGbON75/+BqZ6B+4baRjkbJBbL3KV6yXIT0c6F8sDD0e5RzwzC5L7hWx1TDA7bv&#10;6T/mPOOWGysrVzwtHT5z3UI/GPlb9ywUVMJ84dE3xAa3OoReQ6GxBnuD8f7Xyye7vgwfPHLOfk+F&#10;+KPtMTa78KpdxKDx8T3gQWvpzDnBzZNqY9+077Y5HuxYUB7E5wL4lzle/8LxhLCLpHvReOl2uz6u&#10;vUwL7vOK6IOEX2Mwx8yPpt3ZPNzC4IQyfwMvDfd4SoI20Gs/0S2tfI/r9e7x8cGsXzY+b9u6DzdM&#10;nY9tDOh3fF5/xq/OYfqkdBjSzyr8m3OwaL55FQ1eYNaExJY2mHYgq3Dw5jzwPAHcziRoNEqYYnY3&#10;KsI9XkO6DdM2pHqUKyTb/mW7DlgeN+82yKHVUEtvWzxlmdyu75fHNqrt3o1TG8prEs+trwTFKU3c&#10;m4BzgYZunM/sym4rzv44b/ZHZ9IHNFQX0qNY78BKQ8F/OsPhA9tAYRLZASx+XdtaFsGvk/GXz8iD&#10;9/q81e+o0Q0+8B4/h5ZfRv/x4+KvbMfr75AWSH/aY/WcqjffeESg/8KkghQdrNV9ieA1sI9eyteu&#10;xdkt+fRI41dGy8lahGu7eih62ho1gWh8jsw3ZeovKN4ps7+8oFCjE2Q7Pgf4lv/ouyd45VPtR/YT&#10;C3iHFl80oPpk67h8Tr0n6MC2JRqxa9G4J1ln4cqi6Jd53RvYWLS/fNeGkP+XsLISoEk4kYeoKg+x&#10;AcQihd/q89oTCcWarATS5JVj8mbh68RtGMzC0rSNHCFO4cAdP8f23Bnn5JUOytsnwpdf2f0hq+Zr&#10;k7rhEZPIyx/Y+uXbwlOu7ri/xXAKQoSRAReA7kSeg4en+tVt5SjrReBDz28toxG9cjhiXvqRtfoW&#10;mVKB+X7poi0XOonMwU4YyzuDw8YQ//bCb/QVowbwxz682ZivnOImSF6T78EZH9vfO+jGVzNYjK1i&#10;/DXhL50YYdwVt+sfbWMBgB5yqhOevTt4bdrt7cuR+9bni/cPbY8Tb57o6KvMApat4/ru5eJTPn5C&#10;szzuLbvuunv/btebpgT5Uvamf/PdO2hcpF/EpY+e05emryz66r9yttzx+zJ18H20hfq9Q1dZavN5&#10;5SJl8kt1TZ02FVO27e+ZBPpt7Xmyz12XLgJ7ahOP8CKjF1qH88qO0E5Q9X9xo5wue6Kag7aPcrIc&#10;5z9zitHnZ78xHN+8pmdByZ/Y3zH957y+t7mGrv4wAEzMrvxMPp/uZAhO9YicDx/87izR4nZzGeL/&#10;cyADsGfhtf8qmzpC5Rd5fOtScACd9vj6a/7+5Yv//Ze/5HW+337xbz/+W7GjeVNPb4rBIfj+nKh/&#10;7KR8yizYioFpSzJnnieuZ1w+tOjPhwqzf5TJZn23+Xpw4sfwhpuvN/T1b2wbvZZfcLRF/thmQb0x&#10;1/aRW/QDOK94bFzE1vJJQ9mW5sjsYiNltt3tA/U2/X59Db1xO20VnA/vTnCGjXZ4T/nice/x7w1P&#10;/J3C+qFMh6fjo9qzven/aH8WC6NZ/LOgH8zZgVjWA8QwP86Ya0sQma0XAsWLHvmzcKwSXnHDePAm&#10;ZshBy29Ae0ybzNxD/KoTT+ju+l3YQbeyd3+3ZNIX/batOn61uLF4q9Nuw7E8i5Av5WD13L4o/4Ol&#10;m34+tMrIn62x0NMiY8MuXOKzePiI/70ojXZy4kv2yocLHKNHBz//tffG+7390mulw2Px3mxTdx+T&#10;9V7utgm8bTs4cL/5ZsZ85Y6HfnjA4Ye96MOX+mfH99hjgbCy6ZC/HCAZOHqZI1IJX7jdBreyRGt4&#10;fMqTcb8evyNee+wX/+i19MqBum2/8iPoAvg+i2PrKc57TL/p9J4F5eDWZevuLZ4PHHmr515AsjZa&#10;/wTR9pYj5iojtIXInfaaLZ+PDelviUWgDchFIv4mZ6YutPRWPvUTn9vmM2efcV6ZtnUDBv4jg6I0&#10;nGOyLMoW8Mb36DD+efmrQoOI7+uGtuhSPUMY6JMX1U9+n5t+3KDYupSfndnk+41fpvbYN/ETNSNw&#10;6O52zMyz2Oi9laa/u5c4hM82oA6NNYGbdvwQXOg5/+B/b1xSbi4Bts13TqNsfWz/4cfW2J/LY916&#10;e9Ke75dffLD4M67OgrQ6Cthyi21lugjsb31V6j/+otdrDnj4lD+dszYRm/AE3dL5+CiCh/mR76LK&#10;xtUnPoltzgvpN7rSbewvYcp3fCh/53T4l6/zSP33FWvLx3bkvMaVnXfI3/SauUL682kTNo4F45/6&#10;PXiVFz13bkEPrweM9uXjGHQczXZ0ex3znzILu9G2vixBv/RR9kR2ZAzL6CxPpp+gcwONcyF6box0&#10;Xps89Ld8rA8h3ad483PHX3wZXLS7+N6xMH6y2IkHm/zEicXfr3KDVlLxA+jIUt8x8Mt5hemDsDvh&#10;wWNf5iJ8WD5AlxBGp9Fh2k/hAP4Lxne6+Fs/qd+bbeA5f1U2N75Ne6AhfP3RNlq+bZaXjI2D8hLL&#10;nd9MfKirvipD37/loyxANj/gOPsTb427lPoJGHTajN/EDaiOh2aP0e9+d/I18wyeHKitB2/XFeSJ&#10;3V+8nkfvga1+4O/QKlod7P934WI3OqT/JBwL2uY3erwTRKc/Am1wA3m1ITv+Pp5XjMJxvG0tBFp2&#10;2O/5acvCc5+Q2vFh9bj9A/dveQW5i/wu5rFl5pFzrtfcLmbEaD6NpZODHLu486sn608O+pTzLOWt&#10;S7ntG3nBq36XU9XD+w3AOfTGw/tCEpr6PdvJWy/q5pLX4TMH3qLGMjXwyIZsfZSN7U/JR7RxEUfn&#10;2DnacXPZkN2fW8oa+IfcHMf+hT3P6xgenusDNI3hbNmlvHJCa4rAPnD7YvfZW5u1K/rimZdn/sn/&#10;iQswFsnM41OvKqWPXLbnubU7/dnP9nz6dZ5+7sU1VOFdvegSlvh8lQu2+8SvY/9dO8hbFfhrL0Cy&#10;rW0SPZpXmr9z/u0nHrK2IZ/7ndZf8ju4P34gd/Lw5vnJA+wXb8Ob/p9ysXrsT1swk98OLZvnt0pf&#10;fiuu8/fg1VeR+UfQdZryC4/Tsb2Glpu9Qrk8jv/xaZukHKhDv7qXqDXz9fjy4F5VwzdsZr1vzgWm&#10;vbMv7rK2+6F3DWqXkXXTD24Z1ydbt/7scfT0hDGov+NPoB37F8bitGX2uzdfTEwLTX3q2qYZb5WT&#10;vX7bNU6+GJ1G3xkxXgxbhzjgu361f8qUD8Sn5gMHVDvuBdyrsLql7j09vvkv0OHpV+nXQxOi4rzV&#10;8+bXnHL0+nSenE/4Fl6azbH4j5fSkBF6aNY2GHRZE+n6Rt9U7gXaXZMQD1pI7kH4U/ivbpvr8O85&#10;TDIY+/DYc8zKkC/z6dxKHjvwufUP542g60An/lee8p89fR/+I5Nm0e0cK+u8JXrsKuN721fn2+6O&#10;I3uO8f+RdqdbltzIlaiZzCSTQ1Wpu/Wj3//1emm1rmrgmEne/W2DuXsEkyxJjYhz4A7YDINh8OGg&#10;xy6YPdKTzqO4cBctZsrT9n66hz++bYCwnps136/2P56TuxBaTmHZs8oSPdizJWTJx5i48yuyqDW3&#10;WX/va6BDu08Ar0B+l7LA8ZadmG9dDRVCzresHM9Xqoo7QuQkcLqkgRnNfX3SGqZ86iQTcDvxQvso&#10;jIeATMFV5AW/UB9ZR/FtgS0rnyOvRuyAdoLFyGjAjPMdByv8YTA6UuFlsz5h6PsmkZbjErk4EWL5&#10;Lw+5sl3I0wWssk6y49/k4ADKBUAp7t8cH+mTsmjQwLPxJnRX6tJj46TFl6+Ma/PaJ+X+lj+4ynqo&#10;Lf7y2TxgTct1eSscPpvfvmNBdNGLfuOeh84q3CAKRz3JXiXypnAXFmpLM4X0Wd7KltfqDXbZoKEc&#10;jHzq+FYPywP/FwuDQ/NJD/STVyUO7b1DZ3nsQrYDWnzhOeCVXrR9ppW9Hf0xAQXbtkpOvkkr/55O&#10;gKMEPZfWk/4nj0MGP/5p88TvaNuo6iI2vvam/ja+N/3axA59vnzfaGFi2k3+E0/wevZlkrODVH2i&#10;Hx6SjS13SG+Am/qZQNZOp4HAOX8mcow82jTH+Rt97r7wbKtrcitOQE7a+t/SvmHANaQEpzLFZjuh&#10;hG8Qa9yJEPtEMBypfAIz218taHm/wOcjBtuk2+MYJXHCwsSd3TNo7J3mhQlONzgjx8L8lCeGK1vq&#10;8NQmlQmjlHk9mcQvxbG3uUPdoMwmv6YAblNkadmclRZ6Flz7FKqJpBty3udDbpsbYPIfvuG9E1UF&#10;aRNJeazR45VTXvu0dG0V2BMTh+bgLNwf5er4nQ8/kLYf7oB4WF16OV8+S3thNudXm1bmzZU7ftJf&#10;evTdYxdeh/4sPgcni43YleldeFW29LZ+z7c/KfdZuupH1+lfziX1C7d52zW4a5v0bIAXLW30Zfqi&#10;uwFtYloskU/fFsvD6V6glcuxXezdp2bEkh3X9Pf4VVuvcYGvTluOL5z+mkWXBZfFkrQwPWa/LAZs&#10;YNjAqs7HpgVe+Jht+bY8fMYHYwN/mfS+zxsM6NULOfpa5gNrh6X1R/m279r1NezvlYOLFvVDNDqB&#10;036xWYpP90g/bL+LHX769bN//OO7z/7+j3989s2331ReNMb+g3DZqL4Ad/xIz9k6PC0unTN7X9Gc&#10;A74gTfm0B/xn+fahbSe/o7njIjjwPmiYz0jKZ3/00Dq8+I9YuZvKz3Fw/RHtmQ+S//jziIZy/3pn&#10;+ilbHVfm5uHfcgSSRr/R1fnCOp40ttEI27e25lP5LJ4voX4D8kU2IHbBj9cxS8pexrjfIP5BgcVO&#10;Nyw+AZNWmJicfur3X6bNXLQ0joh9w5f1tNX1hNxpOzJuO7OV8/1gN/a7y8d3J6aCQzN7qc13Y2HL&#10;n5t8aOFz3QQQXAmspLlm8/luqym/29E5+Lavk6SVWfu9PJ86PBdm26KAec2AG1rICEYauRNjEhee&#10;PMjFjnxY3JCv3xtXFnZ1WZ5TLq6jT25cbpmXxpROudiEzuoJRpLrO7PgHljlq5v6xSvsOd/1jj4M&#10;lvyD91LHlV370G90HFvTBx47/OA3IPPXpO1CszKcnJ+Dv+Z59PanrHaODKfNGzNyvDEbzuq5ZTYa&#10;4G/y5NnQGr6r/+g+T5hvGVrk00YSOhunll7Lb/KZT429r/rgbyrdQ7PHKmqC8SFl5v9rS9XKxh7j&#10;J7s+UN4/+WGxeKPL+BsanfOxeny141bWoddmHwDp+Axd4Wt3fdVxeWGSY7JM/dRpy+U3sGeDaIUa&#10;6iNr2w+Zu92r2ykHitemHh++WyfWg7AhPf5w46A7G1QTKyp3aL9ss6Fff2f8k9q2R46OLfwmvEsz&#10;AWp0m/ZhcHX87dL/9Jc3O79Qfy6GLx2sth9sWX0s5c59bIBVv+giHupHjRGRbX8eRx93IR58/f3I&#10;ahNn5xfk3fX6jufg/1nafo6ut7n8dC5C67vimnJ0nu2Gl/LJZ+9iZcNvceUuAA/+0HDsI6Fho2nj&#10;48ZRb7+Q4NtD4ZvV7/BVt3SUa9bmKk5yjq5q7BpfDl+F2+Z3my7m5PDTI3ryxN22QpRNtBU9fJTB&#10;mw/U/IZsbnolQ8uOzfjQpr7iPOf0ASP3Sufe24Rm2lpq+Y4d+XkPydysdOHnb9tIPjJkszCEPpoP&#10;KAvtkXXtNz/hUWKPr8Edm5s/EyMES3PH88bbiPaFC0QnwZOeOX7mI3x5dbSGF5etbb7+6utI/xIP&#10;HJvLN64P4Ze0W3b4ofF8iqoyVGbCx7b+jnzw0DbvIp9+o+7COfKAg8eP3GzWG5zQCK418Mg3sge5&#10;5XB6nMwoLn6NLlO8vlzcANif2uMH28hEniFZnyNJCnzAS5v35L/5dUgVm6ybunZK//+QeCDVNs17&#10;2i9l+uwfpV6YO7b6Izh2lpbPHt86qp8+MnXalX237Xp62Wf1st+xm93aGXxf73z60pMfCsaO9WgX&#10;HrSd35p38ZcE1fno4+mr5yta98FffTGMRqB83zpcRXPA3qFlrv752QtRUZki903hxtu11ZZYY71M&#10;9brgpjz0zd/xeCHDkU1M8KYBsrYfBH51lJfyuQGtshw6aC3XpevmrScMndRVlzTVXrB3vjjk3mNj&#10;nLdYqN9P9WocOPG7BYNj3Lj2iTNFdZHEHKd/h7fw7VWx2nzHyQSji2dmCul/w++QHnx7B7GNtneR&#10;hYwefpEqWzQ1VuujXWcxhurIPtdF7hu3rvYKDQmt1XnmNhOb4D7T2CAlLpIm0Uu6bFM7jW54l+7C&#10;VL6hV9kjq3Xwm/Mk9eqAXv07hqKvZK68vMj3IQ/3PBN6cKpXjsVECc7qVZjEfKVupJ6bCcS5glbV&#10;7bcdoylw9Ie7dEDPHOCV7sqPDJ3/PWVKnXnv0m8btnFQGzudg/KxPpo2W7/Dc3Scsf1uS3YbGoEJ&#10;D2mKXvr0lKNXkOtr9Vo7LJzzXact8MLseixWbFUvpD4I24PdupuecT7jVmzvprBnuvznFO4TpAar&#10;1W/oDMAvfajrpjAXWTPvSdHchDB1V7ut4E8Zz54ZGNak6/CKjVLn4jc51z7q9gb8d199lS6QPWQ0&#10;Ut6LnoH39OuuByvB8h1xtmE6dr+uF1lHD/vkYx+x3psxO0bEb3MUGfns9Icneaqpl3b/MQc996Uv&#10;iaf8X/K9urXgD74WbvPP84YCY/HKiU/CZG3xe2SIsviFyfnEoelbE2snxu11x87r6Ju/xr7EY7Gt&#10;q38FCPpQbCbWFkkYYTF1K5AyjahKB66xBIKx2cmnHg566KJf5odfy9IZ2yipVyeVZY+Ca7EGPp/y&#10;DI3KeqAoCL6BbYQtJhji7OSPUCPHBI8xRBZo5w4T8FIDSmAFGW6go0nj0D0c/keO2eSaDYUKcmww&#10;kC4Azm+6dKF/cCp/j/XK2CW64VuZy3sWJ3Mn5dMaQ7Ud6Cyilg/xF1+ZYzR//pgnnNBnQ0BJbd/Y&#10;m/2Vu/D/wuiLn7pnKn7lntKlN+0yZVerR4/W08ffOd+78ojSYAdt/WYg5zyyhUBk196KfB3Ahwx7&#10;wRAvHx1Bjp/PlXo+Z1tHrsvuY5rhBe3gCkLPST2A/I9sBt2ej633+OL5ONi6YFw4fJM9PqbHb/9Q&#10;PwweTRIe3TQ4vGbTf9rxgi3aUYId6VB42c3T8aaxw/hBVY48dG0/SZ/lu73oGz/4Mr+t8vZDAl8I&#10;6xP8xkVIgWU3uJcPvvTx2b6N5+pGBG0/Eze0RsaVq7CVWaCdCdr6b2U+uCP/E+vwOLy0b3k93CBM&#10;+wTv2sFFyk1btufrJ863bnWsLilnH2X8zgR1L+jqc93w0J6P9Lr8ucBYHoSGldDahTR09N9+7iLc&#10;9MlOamJfEyQ8yWox5MlMxxb2UvVzN17kbEL7iKRPDT3+S4fZFKo+8QOyrUxt9zrVkNEeBi7xL26S&#10;mwT81pzfiB2+bfuf/QbIvAJ66M/Ecvmj1Dsg0z47oSP7Jrz3vHHglS3VkeOZVl5le1xZxbgki72l&#10;6Ry7mQi8aqfD+zV9uE98NOJm5fWb8lRd/frEd/RWLqh+53vxarNDH8zYafKFgbP4cvTg6bODM2Xg&#10;9M0Zn+A87TQ60F0ambzWyMWGsY+qoXnLNz44bYhaJ7Xs727cPMW1k9mVQ26zup4Xf2qqXmNr/PGm&#10;m8+LsTZkydxFYBeDA7dujBYcv/Eb9Qc/sm+K1XoIP9QDw47zIXLEavKK28bW9K9jjtJSCf6fpW1f&#10;siz85il6oR8YaeUgovEnlqNAYyu5O3mtrKMXmGD193L/469/7UXrd9kw1l/fxe7oddyDe2TGy4d9&#10;JXJK4Jqnr+Y/KeereM52QYbO0x9BrvxzPOduDFoC4PVjNPuWRE/4OM84CXdlk+e0vmFT2kbhNRcI&#10;9sQKcmpb+uUwSb4X6Oorj/YeiN/5DiKe/ryZg0Xc8BpPR/DmPaY6ck78Fvf+OB3hAvTUD84sQqZ+&#10;2oN9hl434NIWHzMe/VF62gU9tmEHibi1XWiOfmvTn3thzua8C3gWF27sKUxw0dAnRib8J2as/Hf5&#10;2Hx8Z+BnrK/ZLp+qLPGziUXmMnvB0CsWs5A7PohuMIFHlnu+q96FFPXrczvfGZyi9Gtlm1fOkWPp&#10;TRsD2jI52nu+VFYfuQ+Yp+7KxLIf+3SJn1mYm0RsEouJ0tjyTS+y70VSOvhdRxuSMy7O3AXsax5s&#10;rnz9gYz4Lt3lobzyyw9fdSlstl9PvKUlX/1Xpx0PsjRO3R0X1p5D+vYNeJv2ZpGlae5T+a42HZ1W&#10;lsat8Ogce9shMokJ9r1KOWpMzIhF3FCi/sFzbb5jg/iF/8q5tH7tjYl3uwwN848vG2emn0SWtvXg&#10;r16v86dpx+oDEe1eg3aTQn9sW5pbRjc6jA30u7Fx7ZTyzXNw6bmwI9vQWjhlnesV/uA/7L1w8hcp&#10;QvnbO+u33ftUIYHJkj92gjvx9CFfiOGtbtuz/leqaYOOHy4wvfRxcwLwpQk35yHe89IKXfW7IbYW&#10;XZzlFaBa2/zW8cqxOoKbNOMUP2ibR0hxctdIbmCdm1TNiWc8AeumVumnzJfpCb7zdfJKh3/j15lz&#10;e+sSOSS87E28yRs6bI6jsWl8IGdHbuXlkbWesuWlXJxx8demDbk+ZjxFW1/ju/y/vAInrkq1X2P6&#10;vF2shb/zNf1m9j7M0Xd94OlbPHaOt3TldPSBe12EPHrTY/sg/9n1yN0etyDK2IiPoFf7XjYZHvXS&#10;lLXtgjq63Wsy1NSNPGL1yLdl60fs2kTu0wer+26wpxrtT8kJb8vxWTj58lFeOP6PF3bJzX8O56lP&#10;WSw09SnZGNnfZguNz3PxV/t/Hr95m3O+SSd27T5N8N+9G335nvbZPZMyCA6Z1Blvfowfd6wM/trI&#10;RWHJXG7X5y04XxujwFufb9oYsefyHe8cr432uPaJrcX3nTfOmuPYKrqQdeHJyVhLZ21agMdX5Yps&#10;ErvsuXadQSM+kD/299dkjunv4A3O8Ztjs1QWFA4f7pqgx4mxWYfVji/skfYKj023pbYk9nGDUPpS&#10;Wi80pm3Y0fzG3yVP9ut+o3fFCZ6Z6JFtKYNt7NyC/2Zev2IjY1P+tj2QW3n+iPTEjz+CSF1kp0pl&#10;rrnyxW7soc0KMrZfNW99b7uAQ6O0yBzgxm6S43Fo7dwx0DPfil8VLzAu/vapYe2bviVpF/hgZm0x&#10;sVr94snx2wTe3LxP0qZw5d0cnOP6tJPw2zRPYJ44cgrRualPIZ5r3/Jv8W0PZdOvlvKI2D01PlY/&#10;u/m2bV856daitbLfvGZ/+joPjGM4W4YmvM5T2Sf1z6ReERhrmk1iWoxy8exZ4tGmGcti34xpfcvn&#10;4f3kV/0izbzNIHbJH38O2cYBsI31nYdGtG2D1IM1n/T2QvLxi85DXfxNQXHT7z58yA0QOd9XRZOv&#10;uNbc2Zf1toZNnrB9qBi00Dmx9vbJscXGqu6/JRyfXZDgzPyocbJ9EsO7bcqLvR9xaPn/UT78joeF&#10;3rZf1/ve1uGG4/w5J4O4Xj+KX24KWuAYKyJlrqMndg6/ACfX1lwh0J1bv6p+cZrV4HVemY5sZNlU&#10;eoeW/lARMk6y96+Zvylw710vcqtMgo9eJBkfG4GGZMrb1snH3sbL3IBwzQUO7oknkMggrd3oJvUm&#10;kV4L6un1BVyPnp9tvPEu/CPnxqBz+gLfyTW+HoDnnkHHFPrFJk3Hv8d3lafvZQ4nrfwrVwvz9cV0&#10;xD1tDnbl2fnbqUi8u+1AF7zkxqLuP8Tu9K7pQoeMdw+52QzMIz6m6unTO28LpSK5UeVz/fkRI3Zu&#10;ctn0Jt8jerix5rJPSuEo9zPWaP+aOdKVqnf6emLA2CvSM8QaA2BgKudjPlGYlG8a3LF541EqaqPQ&#10;2Tqwz+PiHj5Pfa65dMiPzcifLhhYcGjMpxR+8zVvcMNr9F7apOVbOx97ytI+kXqw1xPAOznbCdfc&#10;eTRKk3sJk2CJyTmQvDfH1vhjzyd8HVagD6FOSBBcOnHuqR9HUw5uPxZoJswmuylUPYPAgevTZyZb&#10;kaG0OeoDzh24qZqOdujalO5kO7D9DbyUL65AySfJhI4J/KZIdclVFv2a2sqbev/ssfJb/Nh8sBCv&#10;bXOnkboeB45sjtm/dn3wBkeWi/YRpI5d3KGluLCBHwvdMqG/ZYJieaRa+Uw+omcCC5qLvfI94Yfi&#10;/V1+59Tx0r0gKvs6b5glgWP39RlxdWV74pOl/xHS4ueqQ/OR0Nt2qjzoHxj6wXP+zB33Tw7oMbAM&#10;7M1g8bak53ty8voNyz14Lwj4F/KfCuX8iuxf5Q6YTexfeuxSuadmBu0JZMsHjdF9YEGq2+QQzNC7&#10;7TJ0pz3AorET5Dm2+TkbuDYnyOS3fAQaG51eA23R686Vbiq3v928SyN9eoLP9CFyRBhAwRtZ3Lmn&#10;jQUoTxQ/9V4dRj46uBvaHYQ5CB22m42t6Zul/0R6HPcuoui4qRcAKnNkiTw2XKTaIPnS2tzmzKa1&#10;PZvU1PkyYLK6MnJ6ugecAW4uqK2/pTKJnjs5cT5POEy7rW0Q37a0YUNvE8n3kWU2l9k3T3idTaxs&#10;S2eya0MqdkmsYWoLBxdQPOGo/GcX6c5Eos0ReIPGV+/doT16u1ts/UPc9PqVL7+cu9HJujYBQw+T&#10;ZrI+6/a4vx0bWb7907cFgdMJRHmgxWZjjw7gOUd/P6v/k+ez7FleAR5fC7dF5X3k3LgCf3yVjw5v&#10;cPR6prEjC936vz7W9k95HK8Me+xcjB8/v+HTorO4imDkWTplmC8bgJtWj5FxfGQXxYs39MX5oaUf&#10;jl63TOgNrxzETfij30NZO/ycp8Z34/jLL10oWP+MPyUWfJUnvP+UdrUw+y53kP+a2VZf+XME1a+a&#10;kr/JK/DGhw8NZWzM/tHZMb/sU02RVdJjpI77fYKShU08048zfrbPuVhw8HsJNahssHZYW/UVl/pG&#10;va1kw29zG4pnAp2i3q0YGWZxOjAWDn+Unvwc4yttvvR3IrZ1LQd6TFU6l/yjr/FRO76Lvfu0UMB/&#10;yFOdngL+01/+/FmaoO24/jC0fa8t6PfSF3oBNX7YTci2w9DgDxL4wRlbkmt13GOgjuHMjW2jr/Gi&#10;k/bYAA0xSVw9Jin9tUsIFN8CyVME649tt/hbY4tlc+q9srHlfKf2Qj/tn5NdJJT4J76WH4sWJ0Y1&#10;V9XqvSOUF1XGaYjlz9XKa1zxE5Sn6KI/gjXGqdk+sDZTpk9tf030BHTBqf9U+mCcTFo+N8zg7g2M&#10;aeW+RtdNSGxm3mzz4x/xlRgpaC4qGLMnvtXDAmv82cXG8iDzjt/e6EC1px5kcL5pfGY34Wb+MO3p&#10;AsKrVxEdPHKIhx8/GtMmLo4/Tf9rOxjvT/vgtTIs7z1XN/DThgsr12+eCQ806de5eebnXVsobczM&#10;zUy5cWl/9uLbb7+tL7sB7scfXRT+KbhzgYbe89MYXof/oW+/MFYrR99cyfj71MUTb+olsc/d802x&#10;C9muuhgd3j5B6jiULz17rn8Ff+i/1F1MZR+vjV993+R30z7mZjD9gF20zXN8IQecbbu1L5l27AKz&#10;tgPXWK5QOjJXtuDUc2MraWiJFzPvRdOnfgYmuHvhg/8uLXhXXCklfnb7Hl5g6VQZ6zO6VntEy3oT&#10;UnigtXxXpntOdMe5AJZTSopTHi3Jlzo8T+LHW/985fnWuyGAneiwF/OqU+e95J5+Q36ySWMr7fBr&#10;b7zkM1u2dDeeoYt+5VIZGuSpTIl1/Kf1qbIWceOQOu1gfqeuvpKcvtLi49H1b018dO6ibe2dG4zP&#10;9ARO5xHp047Z/JIpNMn/OqG4fe+qQ+f4Bv4b39FsCh20Zs2SkpR3LXXsAG7fiMUffvjhh+hqvWK+&#10;ujEqr3uP7mj3QnbKxSBjPXnaDofdPsGHrp/oqb8GD8+58WPiavUIDL3ZFLyP/YkvIi+aTxvsMf9Z&#10;H7AWuS/QugA8sbNt8Nl5k0/aqDpGN3hL57LfqwP+ETGKUxtER/jWnWID+Zyrk+erF7SHzC+9wILG&#10;+hEQiY5iV+clp03IsvKg5cPP2F/atUu8ofh8/hk/4A6eeDPyaEN29inPwDyT9lu+2pMPz/noDJzM&#10;zzXX4hcu8NX5KPakXvltQG8KzMZBdWhmRtba5bmyRIiWs7P28+S1jxsPfnH3WZKnYKzrmHTomePO&#10;sXpl3uJhDO6rSAM/44/fZf5i5uJ9g82Mn8ZyF62sASUbqmzedPRzPA8WsNPEZnxannU4+SvLuTFV&#10;27U+IGmty47KjHXv0Q+O2Lb9EA12EmvE8tLj54F3rL4Xbg6vMv/EF7i5yTjw8UFJ+5JDGrnQI1u+&#10;xqzN4PbDJwCc8+IUe/D7JqH8CGo3ynPXIh+jR30pOAuPhjljaR38OQ4f65e4gnznEOZb+xAJ9s/0&#10;pEFo5wuzzTS2jj9sxZPAf+FYO5RGZNOPN56WRNZQsz8SAcekpGnVyJjYeuz+hyzrC/zh2PTQQvQ3&#10;+Eef5YOuIr7E1ktj+A0h9ZUnPtkUoMaO5Due9UbUAIpjdHLjyQ+Z//YNN6dNeyOFdW580VpPW2/C&#10;+4qBCrVp1h+9AWmBkl9td/Rg3zj2A2IO0QO7eZ+UPPzEvJ1z/3Ke2sxihhGC7HP7XePgNk5rIhcQ&#10;69/goC+tnyzPKW1F5bjkLvRwcfjBPCT5rgcdL031M862AUaflPEQH3BsKP88F9dCqnqtXc3TjJfq&#10;2Ukbb5qxa+xrhQ1GXJq4ED/9kFgUfOddO6c97B/5HfZ8V5bC6qvHPx7TwsqhwxrfxNgvMla+zU03&#10;2pgt7F3o5/apGscjxF4Erj6Za/sJCMdNVTj2wK/9fPqt9gnQyH/a6SnXV5n/ZTcl9pp9BLKXZtDa&#10;9of+xSfMxrbDdmPmijGl9A9cvjouJJ94tfE8femM57M+SBuVb9on4z88f9pJ/+m5snwk+barm9AG&#10;dvRWPvqJb7O+grW48OniT/rRDXY51l9f20k9Wgih2zlp+uX27eIEprRTb72/fwNj/pnxOfhgfMr7&#10;YSzx2KnyzCqwBF7Yy7db+vJr26M3gET2pT34x07xgxBtuuoP78XX7/mtUX7LwEab+lGRg9O90WMn&#10;cDsv+ukx/4CzPr4++HyAiJ2lzR2zq0RnCY1NaDQW8mf2DdDCHTUue658yj0dPeNdjqPbxwakoTp9&#10;NMfYhFj9K7TJ8aTduBYffeonbt8RYuiN/45eU3J/k/eL4JiXO3axXhy1ntG36PTzNcdhFW1w/PMo&#10;aN6/CTr7kKF2C62xyfjVDYf+2HHb9JnD2fPF+d289gvXyMpX9oYS11bYdtvviT+sh4e4LbmBjYHx&#10;ltqeySfmTozeutmLDL/E63fTMNMBHT83KgXOvYA1cOqHASZs2AuwEbQBJw0aAFVlbFFk8iro/pjB&#10;2CRuLlCsgWy0+F3RaRQCGrhtYpVG8PDbBTA6b7MoAlfDJP/Tt3/qeSdtR3nGFzjB55JVL2DRwzk8&#10;j6Tj8/3332VwOIE5ZZ9qNPLv62zIhEa8pDwz1e6CcTZTJpDOonAu9hr0LOgkHUHCH8zy8rrU6q01&#10;kjhp5exk/mwIrT1ODm4bcx3ARKtBMfJVxsCwSRcYB6/BNuXq/faDOvI84dmFGU28O3k6AaP8TtPv&#10;oKThtoOCpxNWbZ/II1/ajvsJP/ECD7iVIYNxajsJoRu5pZ3cLQ1l5B0/ujeStr3VXxPOMFBuA8AF&#10;zC6m4xNw0VfHdjbw2I0f1EeOHmTVFvhJo9v4pcCJxk5uyl/YpbxP4fOVADLHYxfH9O5vYaWuE4+U&#10;sZ3P64ReN8NS0UFEgOR/SRZmDeCRfdNlY+0URtXhyAMGPWV0GtiApVybmwgNzL7eb/jow34n97vY&#10;yQDtwqag+fNPcLLxmYUfP/dRb+OUXcgJt3KGifZtkDt3wtZmJoR0DLw+IcFjF2UfPnzXY0Fs5J4b&#10;KXbhWt8Pfu8meugZ4KF18HqSr6f+jrXsT9Ebz7kLf55oEJOU2fTV96VtH3LELeobjid+VLuy3Ql7&#10;ecXO7Dp6j4+jRd4uApJ/nQ0CMOz0Ib7pqWqEDOza/ptsQIuxblTx8Ztm7IrmDBBeY/u+bfjvf/33&#10;z77/4bvQ/KZ3wXbyERr6BLH3B+bJ5u46F/Erz7FFL/rmqaeWZWH/VS7eSSZx+LkY/GU2HNiGD2lr&#10;t1rZ5O6F8jDBi9zj07FnZK5Nopex+MP1RLc+ceJx2lp7s2fb/9BXJv7K12e3nlxtCwev0tLaejmb&#10;6c+b2EDqBP4U1i4px4Nszp8b5EvvgDcDwzbkm7Eq/qg/W3BEZzZTJ8Ef2uKYWGXDZmLdp2gr23J8&#10;4O4FSTTJxm/o9lVetSYp201E5/jDlYzt5Rm+Eh13E1EMcFPGbGCIfWSd+Mcnf8oNBz98/2N1/Zd/&#10;+Uv5/tv//b/VjYzuuhY/TchtWikj68rfPjpMGaITKL6ir+lnYj37dZ6Q8YCuX+TiM3wfY1cn7Ikf&#10;S1MvBNeJU+rp6Ylg+c/83ibvwa/CPZ6+4FyvZZO+huVseIFnFzbl0+QrLBli87XPTVes4ctkuSeT&#10;6ErKwarbMuWO8e9rZ3PO1vlOvJtc5oP6T4m1Yuu7n8XB2ZT9+9/+3vHrf/7lX/Ka8K87Vq974zl9&#10;ZmWYuDoyTr8L2cqlT4xPjpzKt/843tjuePTgg/Q0d5tXvo9d0t65WK9uF59RuxN0sf3DsaP4tXMW&#10;vqu9jSFo9I78M56x/fu37+tzeGv7HXOdj1wzSdb/SqNxgsXu5Degpj5PghEoKT27ttXOfGdju+NN&#10;xlubqX6bDxpfdTGWDSdmrN3cXTyxgn20kzb6Rd9K+S7Uli4/6GJK4yah+0zqnglNttBGEtp9MuHI&#10;ijcYcvkUJnI3PkQWfqY9xIG58xU+nmD0UT438wp06pfJ2Vcf4AvjN3fs0W7ojy1u2cQdG9To6NN+&#10;/9DYIFWe6Lr0q0fOZ358xrTYubYL7fHJ2WBgU3hoSE9dnSvHU1o7KfMha30y7UFnFzJsFq4cdJTQ&#10;NNbA0SZwvvnmm8/+9V//tfHsb3/7W2nTB82NC/iB2/GCHOZL+jMbrAzEU6ccDr7aRRm/7o1gab6Z&#10;g04cYfvOhbKYRcfdznuxnE3gKDe3Ja9jcsm164yd5+JXYrHNHAlP+rOFRJ4dB5Rv2naf+hkT2VC5&#10;RCdjw/ZLdjP+bP8G07VC6Ev8jWwbX8gxbWOcmb6DtrFg7YCeOq3LXu0L7bfkn/kBOj7aRUJjZdRu&#10;W0YP6Td9LuoM/PT10ouc0jOmU9ifdQs9wH3+eW6gi3DOHfADN01p352fij+ff26cGT3hSXg+28B4&#10;SV/zPUm7/vDDjNno128Cs+Mq/cGvvnhX9kM/FblIdF+ARpPua5udS5DLE9SLu/Xg3XSovG2AbmiS&#10;A4xynkAb8rGLGw1HzokfP53X0JsnL15hjz7rC3jxhfUH88b6f3iB39hcXfGrTHw/Ph0ByIL+rnf5&#10;grWf+LJzIDfDsDcavfEWTnjyUXzF69Vd3MbX+PTlry7AzRxFfLYm0LZff/0NsZvwjxCXrfx8hXNt&#10;Mn4fnzEu8J18XJjjy9pjYuD0j6c89FdX/QPH96Rpj/FPsUxMQI/PrY+NzVygFa/Y0sVGfjkXldH4&#10;3to4PrY6w1na00em3cUEstCj9k+jg8t/4z2Z8J26jQ1ji7W/eMRfxUZ8yLoXJzdeaDNzBZ+2ZdoE&#10;TbyefqJsfQUdm4h0JA85lt7udxT/6EbW1UFOJ+PiHB8bhS+a//j738c/Ds3X/rty8QcxUD1709Ua&#10;yJzkh7+eV2xGuMqdflZB2Sz84aBj3tzN7JaPH7KTC73a4sN386pttN+9e3/hfPvNt8HLPOrMub3t&#10;4/OsKXfPCm1x0zwG/5GZPRNX449fvDPmTfvyL/USWH+DPzYd3LNOCx929pTeEx7eFIRG/oxBS1Pe&#10;z/FjcFunyPH64JbTS0KrfTS6SHwFrDVz+1dyiU29vtlbAyVxYl/nzIfo7ak+/ROetxfpo9u2baPo&#10;5a146z9de6c99X3rGHKMrNO/He+TUzterB1ccJHEk+aB3UQnqbZesx27R5HWWZdVzoWDc+RwgX/t&#10;VOBPfPEX82r+KXVPrf5w2/E12uom79hw2ibMBpSM/YhZU1QbqD7+wJck8o/dZr7TOXHoVKfk2mFt&#10;xg99sNn+jcbQ1s6jA3i/Qa6JjQv29PhC51OB117mSvaGuz+d9hInpMJn3aK93yWmb8IjDV465ZeK&#10;limXjs574XbbtzDnqbniHfiDFb7p75GPtX8h8COBJ9fg3RVDYikQSzu/kifg13h/UCtLjs03buyp&#10;3PPChJhzx//y5z9HvOgdHvxEmT5z3LFraHyk1dkxGDcAiVndz+pvPT/mcLmZQjttv4IjLQ18PPjx&#10;5z8bQ1e6grz4cnEps4IXZU7cuGGO+MN3s78kThrHpV+yf/Bz/EqfMx8Qk83bwXeunf7vyV8+aG4g&#10;zbpq5o/O6Tw+bh2Y/nPijbKOdactxc/atDTGjmgFOTb89TPzT32wF3TyVCv/mbdB4DLz553LmBdI&#10;AYkvz9j38ZdZT7k4vmltKG97iWkXLri05U/a5uNn32Ztog2aDrxjNvFpvG2/C053RIWXEw/PmAHG&#10;eNYYot30HfaOPXGbNdvonpPKtC36Pjx429NGzmvb9bLIZd7zZT6rGxn1VfMb8yRzVXZp/628AaCP&#10;fp+8Y1zlHjtdPhtZXVTT1uDwAdH2jM3oUd/P8V5MTcu3zUqzeFgNXXKVTky6PqKs7RBZpMIe+N33&#10;ilm6v4a2KhcuvTkCrHZf3iWQr84pUm7+NA9bxYeOT4JpnzMOHD6v5Vs69nTB8FmJHXYsEpe9sZEt&#10;PrQ/Rh6+GvjKSx8HzoOX6BA7Dx16dBxKu7CpdqifBN6Y3BQ8+wFNKV8fGPuI15Hr2ANMemzHdf5k&#10;btG5MDslLd/KHlr124gm34TWL+RPgYvULgzrW1I0a75fK8uPP97XH1/bMOLXXs/+XnuEiHWvNjCn&#10;fZ2WjtycQ/8TA5yTptegUs7v/KyMMXD9eN7UFpjIbX/d+ab2m2MvtHw6ji6Asj1OTscPeZin8Sbn&#10;Xqv/rheWRxag7ypEhyendyqDkBtDYz0NiOh+QFepGLu/EdC6mwY4AzAjSDuBYxB1hFcWUVvvS/mV&#10;cszQO4jgJckb1B6wW3fhnoPfLNIOvo1IafnB75/8wQdMGzCvRNhj9ZU/DSjvcRxx87VZEZZWG27k&#10;Lq/y0dA3jcLnS73FWi0T+iuPejJqi03Pui0jx382maCQd2VugDwyC/jbVk96BooMEYxXWSpTWQ7f&#10;Zb9ydmCOMmStvdLuknOLPf7huH+Ht/o/0mNhuwiB88CrXGTLZzcEyFQwQeds9tf3nT987MkXzsh7&#10;t9HqcNkrvqxs8bYDwm16ynWKnplg8IcJfogJfL94t8wzpa794FF2yzf2fVRVlz2vXpFxL/yyI3sY&#10;DH50wTGDpvTsu4KdhfG2C14G5h1cwCvzR3+4tcNlDBAvE/X4R19RAleBnP1y6Im3L36ZDbXVdWSP&#10;PfJnEtPERsHhc9s24Ly2rTSRC1006u/RRZC9aGqH4wdiUlg3ff2NDT7CJCWH49zFhNIPLEHxreg5&#10;rg1Wj+TuXGMjE22pcS8Kwu+GSGNAqzrBMbB0gPcK1RM7TbaUffl+LqDom/j8/R9/b4yEbZLr96X8&#10;7tLX3ZSe/jaRi/4WG8NnxJsB5BRdFWsnkwHHb2N/vmfySmb2G0IZYH62oZNJtJZjggAAQABJREFU&#10;RuzQzdlcpEL7y9ypaRHWSWNs05ZJO8sl9mB7iwQ0X3+GB1vdPr92lbcNT51zSf6k8yzbzWH1Et47&#10;9mxZK64vMlFz4J+8L35p62mHGeDrCsHf+pV9aciVqX/Kf7F8dbBwT3wgW46GC7/LT39bnmPbsfdR&#10;odSX1tKZTSd2E+PyOe2jnYbu9BETRW317m0mKyHo6RE3L3z2JhOoTNK9XlD8EM9MZkzU5e/SP9F5&#10;8k0Bw7bcRZLdeHXHMB/f6UhttMLX5cZPqki+OvmxwRB6X3Yz1caWPnrmGyb3kWGTCX28bk+b70Jh&#10;C9eW5BXvVu7NwXvSa+EsYh3v+dJhK2nx2HbPF7Z4hWMLskGYPjcePfg8EB3ta1EnBn8vLuamnK+y&#10;gO0ENQhtc3TStzZ1AyInl4x3VWmK84+iRbtyfNeGm5vMKl89LuDHAdiAtH/MZvJUKp+64HfsFetm&#10;jscP6j8BtdjYuPUg+5vDtS+/6TiCadLKtpvrp7jj6LWQSTuKaYEuzqe+fj6vAEOPfFIXFSHIx/9Z&#10;WvmeeZ/A4TOPdlo6xvlnuTYtv8NrbdkFRfBfyBCZ7BPMjRxpN30x5tAPZ8NU3NE3ppeTyU1+dHO8&#10;MpJl20i+9W7EXLuuvBYpZFyc2km7nrKdP6C98cmxeqZ3kXhwbz+zKWZeQcftg0/ZipAvvLb/fkre&#10;oTsyiy1ogJs0fXbk2LFo+t4BKLwNaDgj04xVcN6/n01Fdl0ay08+ZeSfC054+4x97hhkDNo1wCzm&#10;ckEn+I1V0c/T/2/Cw8Z1CHRDBH3nniazPnomNh27jE/PGHe3B9i15cI19gTxt+WDB27S2G9trey6&#10;aBGb7IYfOuRbX12ZnI/9b1+zwbNyTBybdjGu+uzFeng2An/J01rP/rE8joAnu2OAdiBPP9o+wijb&#10;+Qf/YvfqHrhti56H2pp3z0sncJtsjKEpbZs5Xl+36fjEoevqCe5tbnIZH8+YqU0T23fNzPe+tIEW&#10;flcbnOZGgzp7EfeqRzRp5V391W9Z5Qny6Lr9YfBi/c4AwC8OdYvr4NApjZyvJQo7JPrdmJXxyjp7&#10;aQ3tuy206coH6eZ3/Ay/wNjctC7Bs5tyaRR47TviWcxvnSdNzBt7qX/79uvWjd9NG+14s2VF9EXP&#10;1Sg08ehvLKaqT25WlrNZUx/ypNnMBcCSX+7z7rwuunZDmunyp44NwS7/xeNrbz1acdLWOwXTcYOE&#10;IcZnnm8TIPf43LTzXEjJ/kvsNnEltDPOLt/pnzO/Ke3Q37Ty4NN+2HklvsaTkX1hlW0MftKB6zMX&#10;nAeH7i4402vWjdn8EtdYJvzFWHXwJPrsBZIWPL7AwNnxb9evoXThA3e+exq1fcqWh3HRmgWteZND&#10;NtxiIzcH8NuvcmOd9Rc++SocWHjNjzytz7Ey8N4CRXaxyQ1o+P3yYWwJpRvs8VdzDzLBa9sml9BT&#10;LndD4zOV78JFt0v/OM/WodW5ehD5AY9yQRTflfWzN4krkcs5cnJycv/SOf1g5VAmrQ3B+8z8cXyH&#10;D0akwoh7Ljb+mAv+m1qfk6WlnL0lscj1B/S3fVpxvuCufisfuOoUEqOHPjA3VFiP/JSxRRIrn6kx&#10;5PwEwvc/nN+wFitO/1jdYrHE4/lpI3Itf23rnO/UYJT+ndQ4+KpuZVVcXsFf27wCLR+GmTbCLb7S&#10;ZpoYue3xGm/PrRf45MYANrNXu/sKy3/h5eVRleIT5pD5e5GCX3ki98bdbdN56hmRg1M/2Zh3U6kN&#10;cspPd/5h8jqxJAomlUfkAKtu11T6dMsCI/6OP4CfmNBzc40z51vYlh+ie+xCi/RsQfCjfvpXbBdm&#10;hSncq2N0pM178vhC/1m3fd7eCt/9JfH5v5Uecjzph1nJbVnl/wSD6hga9p9gFP7gFjz+Le0NDEu3&#10;hYEDD4//oTWo2o2tBnftDmfHCMfS1k38Gpmn5uX33ljxsvQ+2/UDee65mw4yNHvja2PtHVdcPP7i&#10;zVz4bcwLub76OPn6VuWLGutfy7E8+had6J24snYee/xWj73OAO+Xn8evl5Y4tDeylG76Jjp4e10x&#10;WfiIdPGJ1Vdm5Z93nnHb83hu50nv8qaJnZ+D3bS2d27d/Fp2LVs5Huo8cYwbVpFkFjOZerwhhQ+/&#10;hDPrzZF/dSgtPgP8+FkOP5nsX4BBlg8J5X369NjpVCSL5miGKNi1kYu/5Xsqaucc00FMNL+BBNcb&#10;EGuL0Oi6IjFkU+2Rk6lnn0ZljBakZXMy9nO84zNfiRYX7MqHr4u/ffscwUElbjXqhomb+6tbbTD4&#10;ZIg3zx75oVj5in+x6MFc/I0PqQue8485JcsL8FP/EjtnL4B+U9t2X5ts7XN91gu2KkKHHpeRIou+&#10;7YLt/t6yuvrvY57ytFvRY0e2mX2bmxwWtdnZYyeTVHo9+rQq9hieCV7XgzQzJ5Gy5mTvHh76zu+W&#10;H7+ofoW6v8wR0Jvxd/xiZWv8D4+dT5a+vcVw24e1glFiK4uzrHzyjVa/c/ywq5qjew4nfuRn4vam&#10;k+2P6tB81wAn2JyO+EQGNBN0RxA2p1AET4FFlnz7gWOGQNxrpHfjvYve8NgJC3ydb378eBx7eIyR&#10;hlOuUGdRUMOW5gjgnANMYEieyYHWYCx/nRSmXnLnbifjmSjgRz715CCThZSE5v1p0XxVnwTK6Ilk&#10;ZUlN9Y04h80MPmlo9H0kOm4Ar8xH/4tPYFyhf6bCPeT79AbHYCyfpddS/B8E1f1eUieAk7MTwpyz&#10;9zqmtgOzfORLj/tv52p5+R5ejvOR0C6fc4d5B8IEVmX47MK6m8pszJnhxX/cHaFpBcTl28rgFj9d&#10;YTdlW56vw7b8WWIX8Ft/+Z8JYmTbO9PbTqG7qXSOHnS5rPow7tMeN94ArP4Wn/8viUhkIWvlyKC+&#10;tniIe5UtL915ZdhcXWlUrzmeBc5suArI+krvHjaxDs+doMATPGxQKd+7yefuKrINPf1kbTyy6F/j&#10;Q2BWZjr4VJ628ZzPYiC0eAJ4f4HrZk581XrYonP6RQBepaeuSx+IiY54oV65O57oK47YYPo5558n&#10;0HdBmntD1t5gpcp5dHSsXiLXM9VPqudpuFRWDnn+xpNmoeq19SYIWIhFQ3fs7NzmLpnznv6y6F1H&#10;6Z9NJ5Y5RpN+73Mx0LT266+zgWEzxcIv5/2NlaN7mFx84O6EaPWcBVnsHZ7K1g5gXyT1+dunkNDV&#10;JnzH5II8NgDGbnhGTg3qIKnn+bLAfPIAP/Uj5+KTZWL2PWAXFsn8hWXlLXK+avNDa9tq4U0q6qf0&#10;y2fT8gK/9tAfHO9nYbe+Vgg9sil70li+JJScb0x13BgXPGlxN29hvtAF+6S7vOT7lJmNcmP1jrfb&#10;D+E9VFyy5ecE7WtxFsCdWC0O/cUw9GYCbnPrl8++zlPncwE4T3l//C66TOwYTYeNMvrAa9unePVj&#10;dcftP3cTTP+Li+sXJi2rN4raufYuzUFyt6FNsomzLo7a8IgP2oDK5E6/lvBqjkKOx+yzgdaFQPR8&#10;psbBXLzZTQdybLpoVY5pP/Mdn7Xlwuz86YmPTusjErFKul/ig4mMOEXfmT90LhUc8eqn3LH4XZ4G&#10;+dvf/8Hl+wo+WJLNVf3+XZ7sR58szjfVloHtXxjojmLEyjo4qI6N4MGpr9YHJ+b1IgzBT33pVv7j&#10;T3DQjj26wVLYgcfPolTd8uPHxv++SijNIKaMPRM/jm6FPXJdtgyf3YBUj04Tfkeek7VYXIqDx6qh&#10;SsBUvmGfEW1wX31vm5IPj0nidnSM7z3LbtSFm3a+5C1AeJc1+0+8uPEcMdxdwv/IGou0HdRrV6LM&#10;4jvlN3hoj15XfAlgbXdkXzvtIs35yEeu+SB3tzkdpnzpbA7O/Nnr39jep/PH5GR0vvNrsNOmke+R&#10;Zg4+TzDph8758efntU5AR2bxZ+w6/F+2B3mll7ZuUXUhy+qHjI0FZZvUoaFsZcfHW4IkdTbL/v73&#10;v81rtVPm6ab//b//d+k+ZStCvpSJb0tbPrLf/Uvc8iSPJ0S9DUBsfZPfHuusorLcsF2/8I8k8Wnp&#10;OXcsjU53e7yOXwu3csw53W0S43/THfmfY/g9Vqur+ZLry+T20X7qlk/HjwI+fWhsT1ZvaTA/gdcx&#10;Jp0xkJVj/CFtRLdkoVy6+JF1eWxeA+RrZVMeUYruy5+YJ+Gt/3gTElr8FF04T3rkf6ZnXe1jg6q2&#10;iL+3X46PoiXtmnPxyLPw8h238XFOZ/J0XhR7rk3U+UhogdOf9gJwK86X+oVlsz1e3OasEbidjyz9&#10;+n9sdMwUmOHnwF+ncCGAPyg0lh8ae06fzvyPzHhuKi/2V5ePCxJNBx+v2iB24GTTPrmQmfLO4wNH&#10;zq4f4z+9Wdo6Nvbo2BI8dntenKg92Stw+q34p2znS+TGB92YrDYDk9G0voiutarxBl8bO28yzo5/&#10;8wGxS8y7/YFOlYct2jfEFvWjrm/HL/HYc2PZ7eNsBo6M2sEaTHKxUl1tls2jtf/mbvBdH9DHNpF7&#10;dadw2yR0DqkFS/+ctZb4gGZ56Yyn7ef8Ar8Olr8465j+cvZZG1WXNv3QZdfVUd3UH9+4KN8HpZv1&#10;KKE7/8t+UzfTIptEbz7xNuPs+Ai50ycD7ynB1uWmWHOSPgXjYk0Cr3J6aeOfInMEH/uu7XOuSJr4&#10;nnwLUrYyGLf95u/OfbWbhLa2qB3SpmsrdY7Vr13rG/Fl5507RW5zD27Kl13oBLPwbKZ+6Jirz/7S&#10;m+ylfH58lMzG1/mZt/hfLoh4JSoa4lXFPPqhTW5/7Dm4s+bFwxPIcvHTXkLbLfZT1vaDmeMrPQ6V&#10;lX7qI1029uPT+SeHDzw88ZYumilnYzHI09vS0tGnA1g9+vueqet8CaXQzFfh92ufAHSu34XkoX33&#10;ve51ZD3BNu0PlRdP8+z7Al6K/2m69Koc9tv0Dz7Xrxf4XT/F/ryWLSv/gWALKOzzzxK87ftLo+NH&#10;aHaNftp26SxMLNG58sVjbYdxknbRZ3t8Bta7raf91jfRXLqTo3H6wKGb6NufZYllL70Oq+6DvNZU&#10;nb460lSMkSXf7CXteIFnZTvlK9fKW2mOHMqW1+6L7zmaT10WX/nz2Ln0qbKpae2L+oVdO+35DX+O&#10;jpzV6Tfav4Tms/ea/sSJ4C8PPxWzqXvq5jDiSQrBjBW1ddK2e/IdoxaHrFOtTwKdGAFtecn3WLkk&#10;pv0TFQbwd757g03WxfzAur8pfObp1Gm1rps9CQcm9hAPOvcTO1bB36EPXpwWA96EfsexCBwWoTFr&#10;699tp9Dcp44bN0JL0md2zuIGWv28Y8axYecSgXNR+l14j12Z6Qk3Xv/r2xmX0dVPx8Y5jv0do/tM&#10;badHwfrGo+g6XL7o2Gc3FxobTmw0vtGvKeKQ7xI2hX9kl2Wy8cP5yBYqyzg5O4HxRLTE7tbNlx/F&#10;V1t+9dgRYWmpa1uPK3TMIGf3VdP+4MbfB0Adm2lnkaW/Jx4aFz/w+Ygvfcp0mgGbK6X6SmgNLpmn&#10;WD3a3YNI0bY9uM6ZMzdQ53z2tQCd8TR5Hz4yUCVNfOvh6BKc6nSYiXMYowVDzpLylj39I2XSym/+&#10;uzIq3z2DiQ5KwIbqQZA969THO2WVU75607njd8rMx6SR28ExVA7RU73ygiP/i9c+O+/AHZuu8MqG&#10;dfFz2oTOM+0rsJWtTB4gEZfQYr/ek5lrA9I+XPKra1MX/af8n7J/2i7+ZM59UOqt1Ykvi7eIRbad&#10;q6Thozsd0n+XUSVgw8SkvQgciriv3huXgY49QzM8uEHXbLl7TDzc+nf7up3XA6JzGzsmdmv8zV/D&#10;vp6cDHHGGqXH6NSZRTaFOgFJ/byqZZwd3sDeOaM0BYdC8zRdDFZjUSx0U85wya4EDUwXotHBwq2d&#10;lrEPLuDVxTGcyc9BTsipvBOoA7AdFmz5O/hEWgd6rdPVWBqPLPnbC5nbaMtvJ250W7xlhffrsuIH&#10;gCkcr3xPuOfxTpQ4oaTOnzSLmzlu+TGw46cNeeDTB5bG5qaw4NHtopNcZgnTp8qLkRvowcXmcGfy&#10;ErmUbRsEOqdXYx2RhsZ+o3X0sQlAtqE57VW9Dg8DWNsnOKUbGqWZLzI8U1sqQMqf+it/ptVbPh31&#10;WfvyeNv9ZenLM3bzt20FZ/mv3VcmmOVf+S8zvSjLyZxHbLKDr43CYxMft3mhvWzIe7Wg4+VXmwW4&#10;gfLg6YOzeTsNKxjt6+zQfWGnY+x9Qmv5vs498aott43Ub9s2oCk4urYuMjybg906yTn80HHOBxy7&#10;AcYkD41fUvYuT/aYMNSGCdrf/cNrqB/t+9hEwa+Tt+A+E3B38Dz1HXvdfYmMFup9Ze3Rjy3dtTx3&#10;/0S+/LnQ1oFJrMyfiSSesxn1sU9Q7VNAvUgBC+3Eu16M1c+S8PehVxROCWrjxwU4XwuHB7g+ARW5&#10;Jj5MX1n72ey3RPCaQb9Fgj//0G+L/+Arjvnrf+Rwrh2v11Oc/koMMtZeaUr0pPWB1aHtE/tJhX3k&#10;LTznBl4Tl4V56kzF2iOw9X8Fn0jldWRaOps/bzBZuKWJ1A7IA799OFKEHp58jU2cg3nm8PuKmtjT&#10;OCaB0c/m2AWYWZR40myP2Radlzin7S8aYxMT7KEVIeIP/QRXIvuTRvtb6rxOzqvA3WjwUyYTZGq7&#10;x9ZS7xrORQxp9O4hguWw5ZGoFWP7HKYefG2S07k5YuRuu8VQ/MCGVRP0YXm1X+1zFgueBn7yr/8N&#10;ZuAdsBEd58J5eTcu8OOx+Rf53aDXae2vHA5bS/L76eAz5rVs6sE85RmcTIThFw4R9GbTlv37yjaA&#10;SWzwc2QVU7///odOEL/NTR8udFuoWAzEYcZG7V+3r6yMpYIfevL60/hCTl70M7L2hp/Kxk6Mxt/m&#10;6Uw0+IR5Hlq177ZHzsF7m4S3NIgNYGYTbWzb88bfg4RgEr3pWvmm6MX32DxFcQM+Lx6JT5XhtMcT&#10;P0W1+7aVvSp3wZoI+3suOF4wysls0rLP1CzvqBO+eQIsOk773fVgNjUmst+Zb+TwReL7m576btzQ&#10;Pfkbmsv7BXzKLw89xGXD77YjPjuXZKu9uah9TxseOZ6ya1vyb3rKt2XzFMzMFV2Mcn6Pz9O32lCL&#10;kHx0sb4YvfBmR/TnybAzNqcM7MptU2ll2PHDBTRl+1ma8oUdftNPV78Z/6efg+s64RFj4fusXdT/&#10;9a9//ez//J//89l//H//3rqv8grY//W//rU2Qm/T8nO+/FaelWlz5Z2P/jrzHOVw6pexy8T0mXct&#10;fT7p80Ves2dusAneyi13vvLHI17YQ5uo/zlv8Ci/Y4OdU63NlzZ/XFpoN+EXvX/Mz0ags2tJ/d2N&#10;Sb1Idvre6KsN2GTsgs7H+BcfY4Od/+Mz8s8NnI0Zj7ZR336XGL0XQEs/xPtX/58+uOsaTPtH5sRG&#10;adtgj4fuLPzZxOd12vKtWzs7H94vOzia+NB7+THf6mjs2WNj/fv3c1PXxN3hTgz2WR/bsWnwdq49&#10;fFeuzcd2I0OFuPTi3yMHLuAXp1wr860L3SS5+EkX/H0WV77lu0Z23vowY6vnR50LcdIL3ue8sKEp&#10;p7vflK+f5Hxb5uK5Y9CB3/J9gocdpNrRRfv8iZHLlyzStgUGrTuMOgcPf0k5v+dHjveTgx6PjHOs&#10;/24CP3Xi2NiObvAkMqydF2f7I5Cx3fSh2j40+H/xDj3Hi1Od0KQLfU9zGq9H5jtGFrYyDOc9336G&#10;nwSPF2yiD7o+YKVb1omfSwNux9Pk6LOBPo9az/lWYU582fIVHPGTLvlODGAbuH2aJvCOe54bAvda&#10;hPWdZJ1lTSumv8kbbNAyD/4mHxfk9EOJ3Pon9iMvmUm7dshNd4F929/0zUB96i6YtLd9p1PcG/PC&#10;MLziz2J45OncgayhCY/MywsfMn6h/sg+N57xqciaebD1Yobc+hV4N0TuT5+UFo8iQD7afefLYKVp&#10;v/DN26a6W5G53fA/MSMw+s7Kpv3Ea3KgyW7b1z/kdcore+cfCRTyZ6osjwL6SYG8cJ1v+xU+JCr7&#10;cT2wfPzCgR9ZfHqhwvjjOL61T2ChWZz4Mbj+RmDovvMK18Nbe7cuMO1fwfFUWAprAzm5dqRHY+gT&#10;LGAPXdGRPrW/g8am+r+Aqmm4/YNGYeh5aDmvp8SvPByRL5PQgv3elzUBC4t4TeDRzPqMhM9+XX85&#10;vPB0OP31bg80pm7qSzNf5ErJ5b/K0aNfDhbsyscG8Z/4k9T2Td65biUbPmsrJPZ4ZYO3tjHOv+ZC&#10;P/t/8Pzh0ZuO8DHnSPnunaxOuxaTi09eLbx0l//ydb78lX0qdU2WioUjU30mPoautQs7bz0acxyJ&#10;D+PX9WCespSGQunItPV91ezUfFIPuIM28RP+4ip/zi8LmC/1bmRK7UVTXffRTv3Yb/xB3TO9oE+5&#10;095PmD3Wbn+U9qdYtJXUnzaLz7nxhu37CloskuyriQH7QNHbc1GH37J5aVSeAB+7wOPDYrZV+S95&#10;JXPFTT0eXjcNX3q2YQvy1ThSvo/5c3xPGjuGTuj6veHFb/nR+xrLj4xFfHw949vQQ1dbRm4rwzTT&#10;2ubpRyvztgXYZ9nS2n45cSBQdAl95eS11yM3pmqrHp+5AjGNpaUbmGdLro5rZrK9SCko/cV6AMBV&#10;5w/P1WHxK8PxB2UR95IzDVYwbTrzt2kLNiqLyOEakzHOAzov9/cGpnIlbuFvP3bTyqF+U8vQy6dz&#10;vVQ05gKhw4EFt/hw52LrlO34yhee7Q1OQiLo53j63JPuwFBsxs0DWX5kKf4ZR34bRQf69cXf5QcZ&#10;r+U30Lc86udNksqiT8TIjGhwTl6Yh/5ory0i3XlCmMHu8rVXHzBQ8Qk5LhkfeECfqb/xfAqqR/ih&#10;tWn4jI9sWesjI3j1m6vfY7m044nj6kTOHPcTn+vaV987tMBdKXM+12CCOEVo5nj3H8vbWF5qeE8M&#10;XN6QJhaMvevvp78UJmTfWaAQwm8qrDIQZ2KYyUMnyeO8uwBZRwZnA0biSPD3o4zj7gRTfX/v7hhm&#10;JuwzwaUfvCkLDYP5oVUHrZOOEsqpaUJMiZXFcZU69PGX+oRpO7fNJU8Q2qAag85gcIw74P1GBx+J&#10;/njkn4X9V9fyi+F3QaMNFu/S4+hQQkU/Mm5BkPpUn8mInb4k/OZugbEnWatX6jYv4PlaOZ2SjdiF&#10;c6Ls6OGYLaUnjnfE47HthL+/PkkUW9UBizVfn5JBTTRrMO7x8k7e9svdpmyCtknyU45O0PzOQ9rm&#10;2qxBL7g+GTY7kJH5U7wNPNLqNL6T84cPHYBmzy84y3PsdmoPb2dLV/sufO/WiCndhRIKRbrgDokX&#10;uI+y/+ph6T7acOxClpHHBsfCmNhIEX9SD85gqezotXaUu3CnXe7fUIovxh/ViQ0GepOsH3/8PnC5&#10;IBE/tekgsJjwlTfaEYgf7USBAA0++RXupocOU5DvynfneEbaUe4A8QuJLC6MXAlubOAuXOzR2knJ&#10;6kc2CwygM8AX8iKBdjeIxJeUzmudpxoN5/MKxzseueurk+YTQ3YCsBM1Ntj2QMnxyjOUb/qtj5+y&#10;t+TVYfATNZtvOb26GZG21s+k5bd3qLnTXxn83fSyyWHzQGocYIgktMZWNjBiXxOL1FXuQiiKPfF7&#10;xoyjszqbcfTaWAeteg672qiL28AoH9kKNHCn36SqfPFeWz3jw6dsd0Rsthd3F/+pA1wffXRi+Pj1&#10;lu/GhvPGqcI/qXvCYn5vSym4zVdGdB03tp1xZmTRlvME3EuZxm7oPMsdV9ZHvjBD7xhWYX3AuVeC&#10;5s7W8PcBtxdklh6a5CjWkb8n+Vq68k21RfRAT58Zfx7dxVrtCNxv1/8pd///mFfbff+DV5F+P3LE&#10;t266j4lTbastynjZnX49dr3xxhdc6K1s6farn7L2aT0hNI2f5PIEg9SJvflM+4y5zYyr+k3/2MD/&#10;sUVPzzF8MYu9VhZlf5TQ2dhCRgnumHz0rw4PIkN76vaOwq1eucgv7Q0Mkah01VsEiMkW916R7/XX&#10;ngT64vAnv9iBz9Ab+x7FKX/pv3w3X/57XhxyhLZP41NytJ33AsaxX8ef0+SNV2dDDa21AfrmFOZl&#10;Pm4wMYnfeHbzHZwZY9aOU7Yypte2by+O9m0bhEdloyd/TdzqdsWRs3H+yGZO+kdpN/D2VdBgle1v&#10;6qH93PjbhRK48rYREacXf7spEnk2FffINHae9lI0Gyzsrv/mE57ziqqU0Ssw6yNL71P5tEP6R/pI&#10;cTJmf8zV74/dGKtXXb5w+0ukCbDzHX9f09426E1AgdNv9qna9Y2hMX4IP+7SfqF+fRQ+Gd+/H34u&#10;HophcGdeMj8vEJQm5UN35gX8D5z2Xro7Jwd392U6kWHhRrcPH8689NCt/4QT3Pt4ztHqb4f+j//Z&#10;V3P95S9/ye//+u310WdkW3+a/ko3Sd0zDSzfnHjj5xu0NZ47lmjfN14Jf+jTj507V+5xLuCm/zzT&#10;re/Y3fxl0+Az5Mjr/JnmfNph6YwNxuZgwUzdyO3pNjF2L0SpJ99ssLjRwPxs8OmM5fJ1rv3ldPa3&#10;PMAsHP0dr83khaseyse32EvdthuYXK4I7sgqdpF9YRLRSkcb3RdVt50mX/kKmK+VC03HcIfe+CA4&#10;5fSfthUnV//jC1nvBCj/1sczlxav3Ugn/XhshO6sz+emxF2rhODl17vpChbfBJprTUPfuUFiZKzs&#10;x5aFfWw8sDGZmkJr22zgpvj5jd8zLe0hkzY5lRdcZKb9dX7qzVHNp1/HGe0k6i//Z36kzDiY2BD/&#10;0d7GEDDipLxr6MxfpdIKPcl6U9u4MOdGqtftW6B8kRPda70amnNDAx7THmR2wyt+K9/ihWvKxo5o&#10;BqRyaO/xQfXTjvjsjQADO37qWB346nZyPKwVts55L8gF3vGmwZk4qaxxRcsEBk2vsZeGHpr3JxK3&#10;bsfl1XH9HiydJn5bP/L/WQ+Kv8zdC5yRf3n0IF8zh6Bb5Eh7tO93fJo9mm0vPCcW3jotjdWTui/l&#10;Xojkp13YyZtg3oSHtPDoO64cEdhcksySfpfKvHFlnpDTkpJ+Aq/KJ58HC1IbHrdMt+/8nCfP3uZi&#10;CT318Y2LxQ+9J87KdeXh6RXKYgzfo8f1SstKM+u3xtvIbR7M7rTc9mocWj1Tcf2MVHQrn6unDkHz&#10;a08GxwNb4GLy61Rb1G4fc4P0P1qNlvir/+FpHDcf+Ht+R/mPkvZ9JnSk2vhUbFnzmH7Pty3qP/zv&#10;4KqfMUj7mPfUSfqEcZu1ZUPnh+xrLL/G69jqXeLw2s/NTeuDytY361Oevk4Zr+ia+NVcEN2dGz7n&#10;hcr/s2nWqCNrn3YODzd8pvtnY9w6Z+z1e/TWVq/ra5K0/d2/2fymNSZjx/GDZ3vsMdVfz0GX3yVW&#10;gMaWo8PiLhx/Eas3qb+l2NLfz0sPj4As7Qs6QnSDH01t03F+eLm4E0P24kSUuFDQcTb0Un/V3PKv&#10;7PIb8wF48JUs7MvauzxR6a5ao0VeaU8vAAWnTplD8RiPpdJj+h6kvcC7cih3vOfwX6RTt/ji29Jo&#10;7E+AWTuX565TE/tDuaSMA798TDzKDQpg9Zl4So7vsegFzz84WV6/B+J3iEM4/5ErbTyeEElyc+/0&#10;/cyx+qR+pO1e4MhYuvoQ2eISja1h4gZuZn7ue1WPvPZZa7Nb45wnAMPjt/5/+zK5Zl+1mOVVCStv&#10;6GGUVFlyuLre+RmHCnV/iVNXextf2fh1Ox4es/85/K92bxuf8YrdMmLgua9vz+GkHLhBT91Vlpqe&#10;z11l2XcxPoh/9/hXmz4RDrlPZccEtcXaNydzLl+bnxhxte8pH9+qCaA1wZmDjN+ZF/76Lj5gDp6/&#10;3cP6Nb75S+LnFy7ix4aNs48xHN1rvh1is8czZMdW+hy7zIeBHEtt16PD3mhiXrH1ekNjkdhKL7jx&#10;XWlbFqnSDo84DqKZR5x4fPio3wugdD/F5b+86HYfzzoLH3JF8e77Pvk63kSW3pR0Cp6yLcx/Na9O&#10;+qk5xsPnSycKbH3HTTZMH/OE8NxIc9o1wNt3indsPf49dlidN38B/xB61+dru0jQONGYF7pzQ8nI&#10;hYZ5Ubwo+ZQtqdYdIs/jXZeQw3zIeGs+0Xhj/ZJ9VA23cq4+yiQPGUj1aT5RvlCmvpX/ma8DXr8+&#10;sYJPvyMsYepjIc7RJHFVWkZgJllM88lxaE8Jq0NHGgaDp8wAL5j29WYdGOaC6hhkNgei3cWH4uo0&#10;gNxmnTJyrSz4VG4HSct7zu7zI1Lxyi+LL6+ELl0KRp4n7sKjg6XUsJGKVb8Ndwa9lQeN/cAZG4z8&#10;t91uucBMmoWY4CCAN4iG0U6K0YkHQrzok2ecYAS85BzzA21avd5k83DxD1PmHluyrxlxHHMXwjvw&#10;FT/1dFxai7+58mf978Gtf6wtRq+ha6KORssOYecti+70baJYyiWHePlcA3CrQ4ebxm5A0VieRczX&#10;dZ66vftQHZq+njo4RuM3KWWVT/skOX7COX7S+Q3+o+A5+X0UX4c2LKRw8PWifynHx4f9khFG8VFo&#10;Dve87cCiBZw69LuASn9QfH8mLsw5nOGtvbrZZ0BN4dy4gPGkuWN6ztnBBPJpG1DwKkvAeqEiA0Lv&#10;aE1dJ3G1Z8enPEnyPvLNJm8wy2TosfHcqIKWAbz5WQiujnsBT12cJf8Tk9DwaZzhL3TJuRTNCuv4&#10;fRayn0xopQLs8gIXMUpXe9no0B7PejD4bpn+9oxxvSM1Td6YEHybVI2fHTRu/Q2I6BvAXBACI6C7&#10;eGziqx4tfHaRt7Kym3LaVpbo4Bj1scAcs5nfcAXLv3yU7SdaBN4kK0/5/ehCW24o6Os7BxZ8L0bn&#10;DvmhUS8unBuOXNhQ0sV6YKXKddrB+dpK+X62/PaVaUuwm8BuUk6WrVdXfwjAwC3tPR++8HsH4wve&#10;g7v0lxbbP+M2UVZ2+b3QmnG0srScBe92RW/x8N+NwZVXmQRuYZ2vfnKtWF9IWz1lAr9pZEp81O+1&#10;Qk2H5uDMRlNe9Zyn3MCWf2ULr8RlF4BD/rOvf8pT6996/VsuROQ3afmrC3z1x05Y+aDJ9pGXdA85&#10;9NvKEhmklbF+ceYYv9Z/po1XTyZrX9bHkowD6OyFOTd64iutfddmqTh18YnYazYsJ86ivzw8cbj2&#10;W7lK79At8ccX/pvYy4bKtMet19ZvPn7xaJcZ7rVIQZjKMdr0kOvvbPzTT7nD+YcfPvspfc6rAD+0&#10;TaZ/ig1k5j/SLf/NC+Wt2/qnDurmfPhv3dCdTd/infachektJ3gbl70weDZ6BteTwT/mlbqRPRew&#10;fkz8YGeTfrFwN7XA+lxmjd91U/3wU+cJab6wadvaeaBDL3HRZoAChA7N0lb0RAbzKhmfpy+NLKrf&#10;2niLLOa20i1n/K8ylk2W1SsY+8UXws2C6t5QCa3MR1cBarWfxA5LdzfVxfOxPzqTbPp3jMlpWzL6&#10;UVFcJJuNDzcI+R0q8zt89JPyMO9LssBYn3euHXa8wG/s/+n4qW4TWHi/nDus1ybTlxbK+KEZZmwc&#10;nOmj2+fID5ccLiqs/6qf8nlictokY130WDlWD/mmbrof24GzuS1f3byBZOjO/AGeupHx88Y/bfDh&#10;AzvN62PBf/vtt5+5APyk1bE4/tKLB4fOyrH5UzZl4sRcODevmng/8oxdjI0qlD15wd3zPUZ7ZN+8&#10;XqH60qkbZYycBH/n32sP8igfW07sdi6tXdAYvFyszAYL2G++mXFi6bCBzS9jBfyOH4dGieXrkG29&#10;ecLO5dlZu+HxfWLEM6EvVZbUL7+FWVk3X9jLD/RBf9FzL6xMH8qFObLmL62PwU07gvrbRP+xz8Ds&#10;JgKePuqmQ2rflLFp/p42KI/0ZLxHh9gyMXHe7uBmy1kne13x6nLpHr1dVHJug2FlQ1+ZNdDeID39&#10;5G5T5pvP9AM6K4C39CvnNs4qnXxkdnD7zxMPKJjqn2N09gbFpSn3WZ0cPzfa0JAqy+Gz9K7yHJRe&#10;cvLzm6XnfGUC8z438O1bnthUAtsLxOnXX7yZ/YBWnK/SSnOzKxznZOhmUPKVR3n7Z3RuG6DrLzHg&#10;TTaMq0PK5NvPlo8ydHzI6cOPpvzW7wlfesGTa4HFHXnvPkryTcXJyfC4Y5x1m/XvbEqx34Ext3Fy&#10;0jxhdftp12vhj6fP0q+1rrITf089GLJOPvLnNGneKIQO+YjtAiXYTdXtnNy8pkDdjqXwF3Z9ABT/&#10;0zbth4GX0KkevDW8Pn7M/CPxavvc0gHTN+Adccqf4dc8odf12aG7eOd0eOFR/c1N02dXtwB1HH7g&#10;wvfxFO+1noteexFh9Z/5asl3bN9yJd3TOEtWXkK+ra985XHb6uOPsz4HM3PRobtz57ZLitSzI1n4&#10;tqRu/JqB0m76Yv4WbvUBuzK8Pl76yp+psj4LHsdo7bxHMVhz4n3yuWWn/EmHPVxEdfOE2X7nmdUL&#10;xiRNO3OuO46Uftpkfb9tiF/KxGfJBcXyst+WlNOmHRvmbL7XZ51N7DqynHnfExadpw7dr2hbDY/X&#10;vyv6xHWcHt92es7pgn7TxEDBJ9K2Gf6Lv2BQ6hOraCr28CnvTWMwn3VK2gfiMds/t23R0gdWtp4v&#10;gyHV78qQo5r71C9PccReiHMvpCqv0OTb+pCb2DetBeTP+FMfWaDk5F9YxU99lu8DvHsj2qz8Is/V&#10;9mvzbd+nbjmmz9J78kC7+hwhnnV7XFscIfSLJjT7iT8c+sqr75ElxXcdmPijtYRRE5wbWSXZyJC6&#10;zNtalr4//IfPzJn3osfE9JVv4IdYWbuY+N9Mb9/O2xqgs1r7U8b19SdlWbBlPTTzO3BgxII3eWNB&#10;b7w0YWKmLIl6wUv9MSL/mfLktdvoZ98ii+7aB83fS6uz2Cht2yn/eN4gsO3c+si1ONrjSusvKXjC&#10;d8zKfHATvXtj2Zkbb7kc3Xm74DmObd4a7096sJiSwIv3IXjkftlO6HkAQVp/EBvp2j4UvJ8zp5XK&#10;+yhU+VNHPfCrbw6u4y2bcXDKyyPwl/6H3tD3/dvkZhnwodBK/FxITWHLd6/Kb6UvL7IzqTFGPbmk&#10;lWnlb+H5qmztGSmImRbWTduXvA+EsO+TrX4D177zwsDDrvRSzr5gpYXZViCV0VYKl4PX0/IHbz/F&#10;kNRROePVjkc85tco6UL0PqELE2+w6JXvkO+5+pVljiNJCi55IJ/0OGwccQNOqLcW7d58E1+1r/HU&#10;YenvG9qWXmVKnFi7Lo74VBc+DOGv7S5hU7e2W/yLbvpg5z1unC1u8Mn3uFllfdm+5dxQtH05tirf&#10;sQHaTz61f+LH+NP0UT7VG+yOotrjXgPe46xqeHIsbiuv5KNnRc3X8NaXZg0BauWpPR4x1vnaIT8v&#10;SfGj+U27R4BM8EzSfHoxJ5M/ZfaTdKbiHrylpTwcLmrKKdOLPLEDZWxIuZA0k62jzIVxXOVh0H0F&#10;DpDl41gAjPSXQtiS9VKwF7gMelOmDr6N7+pTbJQ+nZ6Gh9s7RcKk+pjwltfwRGFlk0vkk57le1wt&#10;A0dWgcZg6mKKQGTTjmPgI0S/eQTqEnz1hR3dV+8rP/I537LhT6ZxWPw2kKewsoK1+bay0vN1Urc0&#10;N18YdVLlD+7i94nfU7c4cvWfZ/H3xHMRTDs1XTg5O7psUFe/tMKpGyD5TlkmAgJccAUKqRPZ4Kew&#10;m6R7hyb8pVHA81XZ1vbQDu7Cr7wFx2fY1MeVAf9/TWhWB1SPTzxpXjI8+KdlLxAyVN4E4G2Hraw9&#10;coLGbNrlzvgMOvxc232Wp279DsVuRLmLDw2BpjTTPjabTXD5Cxq7kFb2tNMes7n+iM77L7/NHT5p&#10;p7S9hOfq4wJhy0wuXSyMjJ1IMUiU2r6IrtR6spxjZatvdUmFuk3wDH77yq+3uZiAdG0SO2eJMDYI&#10;wvJoHvk3bblzYsB/pi5AHm2RFkwrnH6Hf/TV/yaOia2RMETQ9Qpb9oRD7zd91diTeuJLcCV0dpIJ&#10;lw76GtoSuD1uwRG0sODJkrK9qBGE6+0ByneSwp76lOTY04do9KJzfKFPRBx9x/Z0HH0CdieTsCff&#10;R7tvm+HrI5Xv0WXLnvVgyLG5Yx/6gHO8NOSLizy0oTk2QGPrN34H6qK99WhqH7l0++7IvOVLSz4q&#10;nPFD2xcX/NAAo0wuvbZF/Rh0YNTpl6tXEfo1uisHt5+7/j66fuIhbTS2GDkWghx8snxT9TH91FNf&#10;nbQExwYiGb7++uv6Rf04vqqj9UaRB3/yoLefVDXZtNJO1Sm+tQs08T+FhVEnVZfYCozxcu3Uja/U&#10;6zOXLUMXnLT4PakMMyFT/tqm5FTms/SfNJbW4ppAst3A3DZHx5MQU77ys8EdhRpHB+CIfQgpy6G+&#10;Xxls+NM7cflDXmv409ssPiO7CyRfxf5etfxl4rYLwX0qOrzBdvy8bL5+jfgcm8uN691+smMC/a6n&#10;nmILaW1FN/SbSj910av0UshPSK8NWxYYdOmy8w2/r+qV1saD/oUfnurla/scNoakcPg9vl3AjFUK&#10;37Y+MCtn2BUtEOUToqW7Vv4EyQd1uOM//J0+kybfDZIpI9uzftt78tcbSeSqfa4Y4Dy+KPMUDsHC&#10;2jxwb2pQdRqLGvlt+HvxpKbzxeQuQj/7lDq2HH8enUjFxtLM599dY7e5IFj996efZuNzf9qh7Rc8&#10;OR/Q3+fi8sZomy/bf+KzkXPbcWVvG4e1HOycT9vPHMRFF/51xwu65bRp8fQjx9LIOxdpV7bxz+nn&#10;KwN4i67FK/LBH/uMfzjWPm4g8xo58GjoD45349cTlsqVkZntViflaxvH+0G3KdnTL0bnsUOgH/Av&#10;+x1etQ0ioftMbDJ6TKk2XL5yaWQdeZ0vzhwz8tgUfFgVf+rgj1xoOAYAzhjRGJzjmQeOP2xcX/zx&#10;y3teuLJ0LXnmVSsvnM5ZQvMp+9SrFe9v/3H+xHXO/k/caH3aZ2B3QwSMp/Se+I6Nj9WVnx67oLup&#10;+rSvzFpwY+fyZIvVEU75pI2qL1uFvrilPV3M/T43Uf2Qp870N2OqtqwvBnbplEZ5jm/jOT53bHF0&#10;XBlW1s3bdLRJE+LN1+Jhl52KZ8NAcdLUO7jbQTl5wL7mA55d6g/gjt3IWKaQk3jQ6sceLQtM4XKy&#10;tGubxBn8Ch+ekvGmG7E53XHnOZYoey2jNf8mF4alyn90JRR++6ntA/Oajnpzaq8IZEf1/aRsYdHu&#10;jZynTy7MysBOeLOPfC8wwds27XpAQRL8fI28UxT/nA3Y1p2yzYCzDz54gCG35HfHf41czsFNngNJ&#10;mx7ZPv+c/7awtnfh+KIX3J3/iiHze6wj3/bLzWvjkKGXOKcJlRk/lje67C3nl+qeei2NZ9k+Aa6f&#10;jZTBPr7knP3B+/3bzg+URdbqSIiT1PU6QGC1D5zeOFDQyBWcJ3/w7DKyhOfRB7k9fpNx3HgxZcNr&#10;12Dw/AX6ZT2iSTv+1R4hODbLvps1av7u8ugVO7UdQq9zsPS9lVWubZ7JORmXx103vrHtUQkjT2mE&#10;p/Ntk9IPja++mN+gpk9v2MqNoI1px892/MNjZToql6365ZODyxdqn9Dc/rcy0h2dbiinTRu/d9zQ&#10;7uyXDx3mM3PUoTfjRefF9fuM43lzTvsaG2r3gwdequ7ht/NgZduG4ktlCezqNmiDC/Z12guA7K/t&#10;u/46tl1YOkpzsdfRnDuSVja8xoem/Pe+Cxd/ncQXxob7RCZZVk+8nzT1Jfq2HyeXlNX/ku8b0Frx&#10;O18rb9umBG59XtOOIJdN57jNWRlWLjKSgdyj27T5Wr3yjYF/IxGfl8hEipUN7t2GU7dw8mdaPi0j&#10;gBR+pfmK7wvYgby+y/sB8NQP0MpWhOVzYY+87aun7IJ/wNbXH+eLfrfAlqCXds2iw5x0xVqbrN+C&#10;bh2YfBo3T3wBu6z0qTdeM56bLWBwnaH1MhYN9+U2Z8/vS6dn4eNYv/QzYsY5vjj2uOk1Ngbe1pkX&#10;r6x8mskNXfCqb/cNRsbtF9jAa5MexM73jr547RznIdKLQ+v/jhX4dOxjt9DshacRiLRs4+91soe6&#10;6W6VLTn6lKBjEOjH9rG3t06dktoF48Y6fQBsPjn4JF8c1Fs/bELrmSpz18V36S2DeeWn2vqGdfRH&#10;8YN46FXm8LYdnGVGx7jKLjZVh7HfUq4dmTYF5geVKXAdG0OAn3dsiB06Vh29Rp/UP3RSL2W0b57a&#10;xL7TXrEv3xm/bvWLL3yvPawcrxwLxK/6RskhSNlLV9uj6M4F4Il3LpZK6aGJhwHAm0FaFl6RLUXB&#10;a1H5bV3nxWQ4egzEjLcdZ/IktLT2dIz/2YJ3etGd42ECppYhS4r6MFOhX36ZK/faBW8LXEbO/OyE&#10;tsBjbONY7KbEzjOsySS6bdIWq78xeG7aoHslKU12sWftZroyhFwZbzhFnQsdmcqfcElLqyf/iS+c&#10;YcJDR1oa6maeS/epk9++SY4pLx6Lngu2VHrdZlOH6uKFbs+cz3x36qaejrxGItNzTZobFMbonRQX&#10;bAALna9dgDRQZpIkrUCxfRguk1Us5/mr/GFmgKccPiZ7Ol6VD7LN4w95heTqvkYg5Bpyy668Etxf&#10;ezGicsHzl7wDQXJP/CbKnwYwaU9HiSwuWOhcFtqvE5hNAvzyZuWtU2YS5BUJDVCXnpwa3Og5m1AD&#10;qxxOJ09pFOf5r41MBP0gvItv2qIXgM8EE6/C+opoc65sPivTyrzncqpMHpucyY9hfpMA1btf8+TG&#10;8HVhfpzIoqIL3DDFS1rae/4se9Y5BkPX8o99UlDa+CgjTwOxuqTa5Tg+GL63/lOA81V6p51L6xy3&#10;nM4uUBz+/HYH7ZVDTm96ekWTtDQPi/qw4w7eaMI5uuQEx5a1AQ8SE22bLJ0uUPbkE/l1we0Tdc+i&#10;2vvYc22/fYldfZY/PMdk3rTyPsvQEZgC3cALmv95LSe5BWPwLox+lb5qMPwpGw76HNLwvYLUXdZv&#10;83t0+gF6xU2dejZ7nVYW8HgI8auT9qzwKdOHyFJmOe/T0GdwnglfNjeMUEdP7byv8ZrF+5vP/pFX&#10;VJFhP2ShEx22P4hD+Pcpq8C6sLKyf8ym3G/SkYFmv5pVyoszekTz8Bv9lftDz58k3zK28/rmGK/y&#10;mBDQx4DJ3u5QZKO1jzbvpCW2sedRPqHXzaPAmfC6m80k4XOv2QjfECxf9hw5lU/w7sKOjJV/4JcX&#10;LE9IVfY8KbF9KgVjz/Sf9/mN4vavynjkTH3IdUFto3xtT9ZNnXQER/xUj7+0cXvh9NHx0bHxwpEJ&#10;3vaBLZf3OOTk776cCWztFtvIJX5mg2YHR/SOCNSrzuD+2W9Us/PKwg7PtDIhODa887XJ6sYrtp2e&#10;NJ62cUzepTs5uaffwVv9puzlWK5e+VOWHadwHz30Bcex26F76Ze2YKMPuSkEH74245uF0PigOy5n&#10;oprfMozv/pBX2HE/fH3u5Dx9OjbTr93J66nj9svQHl0rQlECfdOx8aMfJLZ/9rN5hfFyxoqf/OZb&#10;6vQZMWA3SKvU0bH6197i3Y/hNRcJ3DA0G/74k2nGwpV5dDhzoKPP+M/YDl2vUQLHLvJn+zlf+KW5&#10;CwznqY5Uwd9K9okML3ACRG99PN4w8ToXfZ27GCV/m/yt9jkyrD9vn9vYxKB9QoZpQ7dtmhjRTYDg&#10;V6Z8jW+IywR0NuMi3+0NFqEz47UL+acPDNPKz5Ybaw+1Tsz7eqaQnItgozeZ2yewCf221bCc43L3&#10;Nf4TL7hk76IgNXAILbcA5zulGRWmDaZe2/z444z/F9lXB9oTXONr6E0b4x17abB/kja+Lhj8PgUc&#10;Ad2AN/2HXGOHa6F2aH91XguLn766r/p0kZetf7VpGeLVGRMypg9abOkDf/vH39u/vOrfOMdu0/54&#10;xg5BFmO1kQ0bdjLv43NoOv/113ltKV9cf+YeI//4ydqlPpRKNNdmxHqdRp95BfDKfvsr29w2t8mD&#10;3tJGa9pkxm34zldm9bVVZO8cI3ZefjNXHz2V/elPfwLe+h48vtBlCzHkvig+c2N28QS7erzXLiPH&#10;GR9TDm7li8UK92ARH9p4krY96xTxK0iFfdJHx+dF4henYP0AyMJdG9cHF+3yST9jz51f84XFYZdJ&#10;xjaznDuBWVu2j0VH5938PzfxLT5bhED1YHfjwv00+tjcK1aNw/MmqeGFR20a3vvGJhKgW5kjHhED&#10;1jGodccKcP2pdNwLDAG+cR2PPuq/++670sGPjz3xQfHhELttHGRn6KHjogEcqfqaeUVXY2MgjrzD&#10;sLTJVV7jMz8FTkJrdJu3qPz5z3/57H/8y7/Ux3b+N/VD3w+bwvEmDuMBPxlSM8cLtRBlA3yG9jJa&#10;2eXaTTyI6qE3di8cpNR3zpiClb1152v1flk2ZwtvnY3PJuXsvEn/aFuHHzgxlZ7Sk8ass09cyZzZ&#10;PJ9dPOFoI8U4BK9z4+Rtz8Q7/oUuni6w4+cY/Pt37zvfGHcZf1necmOWJ60lNDyxs0mducpcAB6b&#10;wwHns7bBS9wlD96dmydXr2w2yNd3RufyMhdKu+q/0tJd/ptrv7XTccNWRYTiWNvjs/Iol8g68X7W&#10;Nyv70qpsMYx8k2PzNTDkCYXeHOP8Cdc69jvrweU9dPAdW/PN2pndUskPu+Gderadm2fHJivDM8eH&#10;fYfG2L1+cegrvxIZT1teZTkQ/0onevk5JMezN5Q3qsRfvsz6ZudNq3cYNoaS0dyV7tHoskH1S9nO&#10;szYeVM74DR5rk94cG1xpvh3d/WVlUro/f3LNscia9dPM+xJH82e+sz4D55mWZ5i3OBJPnnbYupFN&#10;Pzy+bI3edVLapHrPuFFfiO2tzx233UKt+zHnZu1P837Znt4wFYMM7fi7tffYadrzSBhS6zOPPGb6&#10;4Yf5TU5t5Ck/epDd67670al9/QV2x1dPCls/4OMiUHU952RGo22aXFw1hlifsI03nOyYzs7636Th&#10;IX7tHG5pHYArC9krTXy9C7Sh/astIQe+kjq+cU6rw9YV4BNfZJcKF0S6dV52ONRWKStt/e8hHF3M&#10;G72ty2OQqyl8dPm3cW7pQyXb05cu+VLhT7KMaAqCep9bjquqtJwVJrg7V66vBad80IJvPpNcyuiQ&#10;GwTGczYeKPfEb2YEDq82Xv5DJrIERptctOJT/6mE98N2i7O/Ibp2HV0De2R+d55gHckHy/G2vxI4&#10;m16Up5APS08Y8m9aPZb/NUc+slpztyz2mnZLPMMvnyfNbdMtd3HRPKjnGQmm/7P5yqN/WT8Ys8XH&#10;kXFNNCqtXpuv1P/5POGpNhAHe2NVCHdvN/1a/svnxsfYM+fsUplTwO5+19cbLi57EYpeJx7ScC/g&#10;rkTtJzmZmBHfH0W2+jc+8OX7Lzqe9D4tsUOMC49EzOJ0bhc+yvJf3kus8kYWybH5Wfni+ZrvQdo2&#10;GxD6TAX6W3dAmxmbtNnVvqdyYb/+6puL546V6ha+vwEcnfAbm2RsbIwcQtaM7fdwDm1Z9U2Jn6Dc&#10;NF6yZ3feCE7OxJvi1U70GXsUkqoMeFLbKaezRzX7Rd2bErdSrh3MFY0D1iV+z7n4DxqUssal28o2&#10;bSROzvj+UxW3Z5J0Yg47daxM3bTe+P7YeiUk73yU4M2u1TV95qM+Az8+XPnofui7eQ8c2T+ViLRq&#10;rNxWI5tqm3MCdtPY71GwFa/yT9kZw/WZ3Ye50A4TYclQkhlkx1c47MhvYrDaoHY4iOiRf3VR/JTX&#10;eWU5hSuXfPDyvVew+c9DRrgS/hIei9+CfC2v5V/9Aqd9Qzj1OWlam805uKXV+Z2+C64isP7ob171&#10;MfuV4qNxvlDxyVmHBSrlvzZwkGV4oOvGTWs7CS1pRVkZp/DodMTUD1sfWh6U4aPv3r//qrC/99W7&#10;30keJEJKmCJkIrQDEMEqXEANxj0P/PdZYOekhjZZN2kyWOzExh2NaGxwUb588DCAV+iHgMtL7oJV&#10;zxmCDP4chs7KqMDGg3NG1hHVm9wvD53J614S7uYAAEAASURBVAjRclGDDL0wk3OvEQxgYekAx4aQ&#10;zW3n6tgYjs1oMnBqk8Nd/O3FAeUmppfMwatcKdfZv8qnm+L4RKbt5GFRmmtvm9udiEWvtsNpC7TQ&#10;HjtmgZYF8p//9Ofi/tu//dtnf/2P/6jef87Gl9frBrnwNoLZZG2PBt0ESgldH0ndpoXfum1LNlb2&#10;4Y0FaCzyoN2B4tAqnuMHTWUW217RAa8pZUtz8cF1cRJ7s9nYduTdV0mt3S3mNq38bZ/4HzqldewG&#10;jh4WeMo1Ljk6kQkMvF9CD83P3+uMhzI3YRr+IiPf0YuHOOxndSqUstNegkr+tKeJk/bvBnvqdxEG&#10;ZX2g9GNbkzxlBgqbIejNRf10cP6UQMIPLWb6W7GnzQkjWJsceRWaoPB5niyjcv0u+ZcnPlDxQ+4G&#10;F0d//Pjj0AlPfYUBtM1O0MnINvqIhQJfpQe6YLzS9f2b9LHItk/f0sUkp/4DMB8TMTdotA1wSRnb&#10;TEqbhzYem+hdVO1z4Nb+6NJ/afFtH+V8WC6WPJOLv4Kw9u6FQDLVD0wipjH1m9I+/NibXurx/jET&#10;TLnz+k/wVya8wLoFRdlOVvQXdnPxFD0bEtqTjafPx2cjLx9RByYEpizlOWwZ2vWh0ON/lkbOa+fE&#10;oCYLnCAYqICgJ62dxGqy8cu1lU1Z+jj/7rvvG9O/fvP1Z7/2Xhq0EkfC2+L+q6/8RiLuPAjd6VMf&#10;ghvD1jfw0jb4+DxjinLnu5DFE7wyn/WH2k8dB02iDxzl284mfOsDyvyG0vjvtP/qzBAry45laOK3&#10;5c1Txge1Wzdhj03BiTtsgM/SlRfv0MlJ6/5/yu5k2ZIkSQ9zRkbkUFXdwm4Iu0kIsACfAXxWCoWP&#10;RiyIRW8IUHqqqhwjI/h/v5q6+70RmdXQe89xdzOdTU3N3Hw41xMH4SXe4Yg5Fx7wWvpbB2l7dNw+&#10;d9PwlwvzfD9vkUAX0eUz/jsT1Og7T05o407LYnl8rb/mgirZFngsMPEzPdDLi3Ltu6/eZmzJk7+Z&#10;8P/wZ76P7MTQtznp+T4LM3/64x/jn9gTffKqkcaQOAI5LHz91YzBYhtYUGMLOdrKGEsf9pDvt371&#10;BfnQ03lyBNyff5qTqxpaTjNent3oduL6FKAjsSco2alfciwf6X9sp+T2yfltoGk//t2+vHOGREf1&#10;o3vbP+1u33zHSaa2pL+6PcFsu47Z1WpzijxePtokPNo3g0EX7fjGIOPGk9jwPjn7h7TPD5HxdWLm&#10;Xfzw5s1PjevJvRaw+W3844l9T5Zp9++/z++bfeWkeOJw26YqkRsRdPzpfX7rLDrtzWDf//B99erc&#10;sTgz3un3pQm/Af7SDnxv/LSY8j450dhgjEsdxCAZw+ZuzeRDY87JE3Lchw/Jy8sSp+CPLHMDuo9f&#10;Pva2Zw6aNtCO9OczbTb+dpyCxJs+O08t3czpIYeIB34b/jlOeUKuvFJYu2Jtt161/BLQBSfy9ZWF&#10;Z1sqo8aMX/hE54w1jaujjvrNb8ujMVLaWfx1x+1PeWIQiRsuvk4OMY79MTc+Of7DX/0+xz998V2e&#10;tu48LIhyjAtH2pSm+vjHjz/G5unj06fy+37f/dw4qt7RD4w/+XDysBhzESa3UkwfCkOvR9ZfPc04&#10;/Wt8jrZ2Ru7o4hWVM+ay2wfsPK/tlGMxMHFA5p4oDo/G5Vn0xnv72vpN/2t+ODlMm7Lv69wYRAf4&#10;O0cfvOmn9N4FXnzl8YXdf9oDB6zO9BJz4mdlkjP53bg1OfX98Tla+vCnkVk93YyfeM9H3InpyY9k&#10;7RhPdzbLmcak2hQ7d/609eZ1zQUnnxv/Nt7ZZc5BhrjEi1lrk3LgWB15Hev1+3zabuFvbAB9Oj+4&#10;fMA2W/NCnyevREd5rhy09LUQDpTfnxad48Ry5iLqyEYD+J6qtvK5uZvxFN7GmX0xBY8uq0/2Tm5R&#10;Nn0Dz8Xpwk/8tPGLx/aF7EAdCDFc/t94xuNJtxci6AKco/718T/dv0v/+X1+ggGYI8z8ZcYxvsVP&#10;W3/8eWxxA3HzTcq1f+P08N7zIL5+/o5on2QPvtahhfkffWaeOHppW6+ye8a9OOJvn/Vd7SAPv3zY&#10;0HYMztpY3NQt4KNu+VR2KsWW8c6bsXquK6ZDB6912eLPfsA3QNl1zhT83gCecjGH96UTPeGfnNM+&#10;cHIaPLaaH14X+HIu2kXD9NfKNadJjjCu6wv0QtNxKaztT9un3Jwmf+KQ7wHp8i06wC+1/egl98jf&#10;6J7+FWtolo4u4485j5dz4KvfXDnzlclfb9+Sedo4svb8a3UY3ntDwYfkn29rr3r6sRcOGT6/N5fI&#10;8bYJvCB2I+7l0eF52iv+ZhMavPDQhi46yEs//vRD+82wcQP/5COy1Tc+Q9u5dWx3A4ccRs/eQH9u&#10;CGhZynd9qAo9vvADPX86MbRlaPWLg3JRRdWxW9umvvSJK4B2/dICPjmrcvqS/jv5ceS6mNt2Soyb&#10;05oryA30eZ84Ac6fxAt9zLXUdyw87YfmYx6gECu9UZiCgdXF1qv5tc2u44zvzR3mZzfwHfzpP+jp&#10;9dW7sc9+CqZNY+q+iUtMN/7ZZY5z4rr00cvf8mrOT70cVN+euJ6b2cRqYjK61t/JmXwTprU1whND&#10;yaNvJw7wrL6xKXu1u2NlbuRjo7r9aA83GWKM96wbndhxQTcc+Aao7zmBnXO87Tlzj70Rmj6Tc7Qn&#10;/4w8vKYvo5dXOk/lu8LqkO152hCddqODt/qAN++SuztvGH3Z2CaIT4cfrLExRX1rRdSArFTl+P7g&#10;axttYZ3ic0B/OatrR9nmYNDOGO4Gf3OSr884S09+ND9obLxiKkZnjDT/kfMm77L1CZV7fGOsSsas&#10;H+EsLnpk5fllziO/OG9Tip3aZlmKK5919VOvbZPlib/6nUeLYz7qOFSe04ZiG0N4ZIlReVS+RT/n&#10;CZPz8d5jVqp3gRRt12aOTWTozz2XoLPxIw+giLvhO77Hb2I559iZvzyhrczw484dk9fmoY1vIqs8&#10;6PNkkH22AHqsnfQyR7Le5TxPTMgR5OPlTU34LH5zWs73f/9t3uCXOsfsgC/exIgxuWvMkeNPf7FW&#10;0NwQ3+S/cdfzHrF3dGIDe1ywc8MUUHbBY9+YMG2TGM8aJsB3vrJJDIHnq4857+cPuWnaaWWqscN/&#10;4ixtfPpA57FHrHrj6RN688jJH1d58Cr/FIgd0Pj8KjGRK2DiDT/8lUeLFzQlUCouMtbU9rBhZ/er&#10;yygmf8xF2LRRxtMgtL+i5Zs+whxeM0fNNn8LfNz5SmXRwWfm8htPo5u1jdv2K1aP89BEu5zhxza7&#10;0aEfpaETG+O/FDwgpXdeQhMYvFtHZXKXNhn9lKyIzC/0x/b90R+9WJ6+NrFj/HCdCW59FZzKySs/&#10;dr4U5uXf8ujbWH3qN2Kvb3bpRl+lfRbYiY+PduOK+vH4Kd65+PZVwgjVydHyZuLAx2uhzUd/jgB9&#10;AFSvR6whU3e30/oOu+hxbJwxavSAu/kIT+POPiCz/Uw50I5o92cRlWkibVbeqQPWcel8TKzeyuvr&#10;k//lFDgAfZ8SRtf2iL2Zw+DDZjYp59e+Pjv7XV9lT+o758mWr9mJ9wdrgvqG48QJPcMkMsHITQBd&#10;R6ckx+nzFA9M/maa2JhYz9411sMRZx2pzviPvuX9Hlq7eGyd/XjnaifHv2Q966efxY/5tfVTefGe&#10;v5fd0fera300+PQK6/anImXNp/NUOk97neLZxLTOYSJ/xxE2yYXeruon7j6ZFWxA8Yv9N29m4XUG&#10;3DEY96kzGZoOsMerwBhusemeSC7v6TxprPx9dZ7Qal3kNbmESV1YZ01jVOZD7lMeWf4+B+0MqYAD&#10;lm4bXuDNAJ8APDgNhnSOHrsbL3opa7LkmOz3ZC/7trNILIBnUbPJPrZJPK8bv7ri5e80Mr0arpfP&#10;U5d94ASmE6oENL47OPETpLkzWgCdAAnNyLRj4pcFkAwMFuOcLLFDQu0TxpEvAYagwM7Vb31Bzu4P&#10;1nwrq18iF9jfbV/XfZ4GUO7Tdj04RcwXHvR7f3BmMEy5jk6pltfdl30rd+LkloknHzpBgaN+feX4&#10;E1B29FE/KEO7tlT+EgahnenQ1K5H+62M48qj+3VUI0ZGdsXq4WPSAdDvHeYXr9r/0ka4ZMOx3fhe&#10;ncUioCtYXjxQnR881Y1n5rsE8PguH4npR0/wBWA4ZsOcAI0OK6cVwSFD3C+sXo5T1XaVrHuB/0wc&#10;V3r1ISCwer+k/zQ+i5yv2ob7w+Xqnm1WXWMDGC/dftr+rI5sg6O+khl69zfp9u6rxLYJPpDLxFlP&#10;sLZMX2zt0SuoPO1kRLbsyUH8CzqBjZwd0JRpOi6kx5/7hMoM3F9/YxIzF6399t4s9k7+5X/402/w&#10;YOcs0Kq7IDp2mrFxlwqWQEHv42AmjMlz6Z9i1MRh8x+cWSg0gTUJyYWMtOU3ITUA03EWod/NIE1G&#10;cPqBf2RmkwkGeu12f5RXj2zvE/TRrceR47XhYrSBGYaLj3ZB2c9ZRP8li15wnex9nfEMjTpt5wkR&#10;0DgLn+aN4O72yfe5f4gmNs6EoTwOr4ionY2hIh8ZZx+v8qtfJq5Vpdh36xZHf9txVgxrm+13q1Pt&#10;y40Vc/fY6E+f4YfnwOg4vlbSMao60Pdug9sW+X97y8M/CdB30UVM/JQLsd/lROTdd9mv7vpEJqjx&#10;t/aKVtOXIq/j6JFH/tiYbXLCzgvWJvW7sEU3fAA8i94WlhSNP9ROPdwvg7MnM/iJ+RcQ35gD8Nvo&#10;gHZw2D60kRXTcxi4lXZcnuE7+fsl7+WHTy+ypm/sSbc6UybtYn/nR/YXRv7I/TkXXyGrV94TlvQv&#10;6BZX/vTn71pnsRCvb3JTF90bD7kw+WMuDl6T/hB1EdXiTRrI4jhf1rcYBsjYWHM8v3Gn3VtZ3LmI&#10;lZyQkyo5qL45vselucM2n7mphgPNoZJOgy8mLHrKIcpLk73ycdFn/lvSVqUbpAD9CpIk3BxPrpvi&#10;sKs/pp/c/Urt7WN0B/8s0mJ7XHAqZsOPPTlbuVEE3i4swXrO4xybv5Dlg/4JexLzzAvPevuf0+M1&#10;zh5/2xu0IsvYYi4XML6a87nwy86O5wk6/ZHZ3UYvuln0AcwTW++yANk5bfzLhxML48fpZ7Bv+4Z2&#10;Fvr0hd/9bl4JKe7BLPKfeDzzgvXf+qiI/ZpGvttpYrxtcPxPp/UpPBebgfK5yHdOLLVb+oGLqCNn&#10;R2TYo//8xMJ9Y4Y+amFz9bLlKyFuf2IqeScFe8w/9q+4DHf7ynzouvU3zthJk2+zuK8/uDFv+Sp3&#10;wqY/K0OHz9MPy3cu8I7t9NsPnf0WWG9iDb/V57klRxxbcLZgQY7j4iSGN57MZpYOjf2F+msPsj3N&#10;FJwp3LlgfRK/2z7zDbmQW3qIF8e2uV599lfu6DL8twzpU1Z5pFD8wXnWOZ65rPybBUvEATqA4X+3&#10;6fIq3tEjLAqdb6esOI25af/lefnzENiQ3UWNxJsYfQ2XvOjjBt5CCP1t3caCp9A7tqTeQv2HLGot&#10;Tv0cml+D+u7YznpjdohHnDEmfxt/6ouf2vWPLT1qS2KYXPM+W3Ho5wjA4q9eaFaOefPybeyGpy2Q&#10;t5wf4jnzzPAlL/V4mXevddeFXH6KfzvvyP7eIGBod+MUWWjLn76n/zpePTFdnfAC8LbPbd3oO32j&#10;tsWBWMvtnctET/7rAvfpXztWTNtww8yHyyv4IS3IpZ4AkQN6vhQ+G0urP8Tm8si0mEN2fZvyefoq&#10;l0zOBVS48qNY4RsA10XTJz/ljq0PfP115szJ2eTu/EWbaAvzCPMPN/7sKzP5ZXnzV28uCEYvsPR1&#10;oHMOxFZ4G1u9QB6Z5IA5h09uioz3/OCPcYFuI7/+SRleHWOC07l+7MvJQWnVLbTNop9t/7INt1bb&#10;Xf6tz/GO4c1PsNAlFsqnVPMlNksTWW3DzKeuoAzKnq8NDsbk8kn8n9TXWAnBl+IsBd6k81HMx7av&#10;Mqf+8MvkZeM5XtxA1/pQbMUXeM8F5rJOWVglrhoLwYXvzwXX/qxS8FsWWWW4OrGB/oG10w2aqzMa&#10;7Qrw/lzuUgdvgR7a18fFIzGBVkxbqO8T8dFLfK1M24n10QW/6+1TYVw/R1d46DruV+Ddt1dnN/g1&#10;3IPLzG3DUJZCPAMy8Nvtlj1jqIj5euo5+9Om+jb+O1/khvUXvPKnxHkqye7ETOryt36jm7rtDyt3&#10;tiNryzqPbMgN/5Zr1pT1Yswi/sqWDE/GemI2GVzgDKZ4DNBZ/13dpvLl9/jgZZkjNoDP0W7Z07+L&#10;/4JfCq2XmHvOudbNk387fzWHdyDKj/ord+Vsvtjyw+WOhxWOS2IWI7RPb9Orx7bns/nu4nvoqk32&#10;neOsDhyCt/sbxIXP8l9+o1fE618ZtLTvRU+3g7BlvQhC5gOvdaHvTdeP8jAq9Y6D4V476EUOHfBx&#10;vLbOulSSlfJDjwkZ+rb5XyqHNntXzBZ/zh93zOgYLuldsNYrWMuGl5LOz8t/5BHfi318kwN/8t7o&#10;i+KAuug2PpIfp69v9YstptF1cO8a9oOVYw6czvEJryfe4JfIbsHrqevL8Cvu4bv1vUAeO9TtXDcH&#10;+Z8coH+U/ooUPkhuv/x1OMWOHR/e5eadyXtuzp3125WnzZ6k1amVdLAjccQl/LJw9Hlxnh2kxmf0&#10;W1he9WXoHZMnD308cw64WBsDenFxhC6LT9qh5yUkJS9tvxxFJye1LNT1EV7VddhN3GW9tL40RuaG&#10;76CQT0e8e30l/Lds+HBB2uDkwEu5z+z0+gn5p33qg4dNP2WMBu3NscF8it1vcjOAP3MX8Iy/LoEE&#10;tzpMGBbn818vEWpHaIW8FvyQt/VRrf2hJS+57AXml6W/fnTF3dHvs5gP+7eeXsAbLtm10JhKpYu9&#10;cdLlB0+Gf8h81TmNHCcPDQQp0PYTW1lHAo3r+FZ5fWlOkb/BLsonXyJYjmmbpXa2o9uW7bz3E+JT&#10;MD6+7VnTNx6sMSrDb8vksN7klauvLTvkK3P0HwEd39Hm85wjqYXnYYziHH3Yuz6wvfrx4YHPXIAf&#10;nn0FdMpeQAfaEAMnGFX+dKInLhSd7IIjxDE8dDNRHIwaFiJ/C1fDphzuXpjdxHdjLkWCOsFQXqdo&#10;9KvAKSHjfPaCWApa1/Lsbb3JD2hCOpNb/LZe3fO4+h3eLgZJurr46mALxu6Veftj64uUr+X99NPW&#10;7SIFd1EfThcPInf9c8k9narePbbi445LCRCtJ38smHki2N3FJi8P1MuG8k4HwvvLnASCp96rs/Jn&#10;W/AZOcB28ZQDugl45c+Puj2+9oP3xits06nFCBvWZhMnHV7sqSt/MrK/ctXbR7NANh1+DU7TVZfF&#10;2Uk9/ZJP0qFSk/2nrfgWzoZe1IEzdr20T3m1sIUYeKFn+afwUV+kx9fS4T+2Dh8TML4CcMRL1Lnk&#10;XD4JXeMreAbnHF5x0pP+9/FtziLmAiX9WJm/4M1kfCZyP/yQJ/zX/iOTjBdwbFwZbN227CtwRvWS&#10;rF27nRi9EerP0HdQqA3T/pUJzSJP9aRrPvHH/AB96mLD/kbB25RbBnGXopNT9Jus67/a6w6bXADN&#10;a2Z/jg319cGDy8vu6v8yizQGKjrTi886MU8ry6Xo+I+f/JkIoyXTIoh6+HC4am23VRa0wsaucjrT&#10;UxmePdE48sKh/H7O4GgRB9QXkZMdAqqXuMHngtTdukz/pat46EQsupVFdJ0nyd9nAXvyiH7YharE&#10;0rU1iOfDBz54xcnZn2kE3dny/Fy6nJ1L7xw3ZuIP/Mc309+hOob7BGX1U3Tj57ipwG/iCj+5BF4s&#10;rF5LvzFK16cOK8MW3cU0e7WrZcMFjrtjy5/tsRfgje7mceuv7sl3aflPLOC3C2erG5zmxMoYXnMC&#10;9Dghi8ThS4NpA/KfOqwtDxOqJwpA3tqILurECuPKL3nS4He9yahPDAdXW5scf8idtvy+PJ38zsH6&#10;L9WxeRaEZkuW2Gheyxs1TMTVk7kgrpz8GX+LHQH65J4ksHXttV1b0T/r0J7/F/x7Ana9Qh3N9JPV&#10;wfY62V2lst16Rfb75oC29Wu5Q6Tvwivd2a7eMDzBwNZU9W7Nb7OI1nYP3U+e9uXcfCzYGus9CfO7&#10;XJD/8MFvQ4dOI0X1iZUZDy0muvBhQW7u5L8nzrdv1n+e/p34EmMD0w6vbR0bJsYPYvvZODiaJuzF&#10;rs/r9lz819vLN6fCcXWM5f5iYuGpC38MnTa4OSYMHjAHXvG0oF5mitcqoz5P/D1BmXZfverX+HgX&#10;9hd39dny58mk/a1ffFvlTpY7thzF7f8W6Gcu8P8SPO0Enrz5qDgW9HPBHjv4cvrC3ebP+f745Tkm&#10;Td6Su0YGOZ7Q9wQSHmLvb/7mb7/4Y578/+Mf/7XHyoWN/rPxI/fyoVymDF+8hv9otTpZ4PN64M07&#10;yu3vB72bFHxmMerOU0HLDRD3kzvL03YXhci1z86nHjvv8PrDwRl/2H/a/3p/eH+KA2/iZk74m8uN&#10;Y2mz8YW+Gt/WX3Oxno3NH+Y01fnEftqQHP0KDrJMP8Jn+yxpAx33zn51Z2/+AFOaW+pPPplj42Nz&#10;b3yL5s3DN4dVy+23LWOHLV3kFHOF+oxiB6j79H/3oz+hxT19dvFVUbM6XzwUDoz9M5baJ3v5L46t&#10;i1RddIlO+kLHmWMP2ded0UcPZT79yy6+4NK3R0WpbvDwHdmDR2ftazv5f2NS/rxtWL6HZTdrA55k&#10;X+c3qdUmvYPwEIhXc81DmH5ubCB35tfvvZHj+IWen4PSr//GktjCDpquXaPztoUFh/aVyP8ygWff&#10;/JOsWhhier9Y/I5w9F1gzn79GjwLoDsfa/zjqa0oEMAb7uL3t2uPTZTsXEg938D3F/t3jHEBeHlt&#10;WxVx2Hf3t77IRz/ygxk3Tv7K/DFyAFV3sXFlKUdbnIbU6bvHp/jxh5v7NlbQgGP6HORbHzWv2j7G&#10;P2vvpVvppr22nTAQ3+IBbfWJTurJR6tsYcc1az5fh84aQedZycH8iWZu/h3bZu6QxbvcNGTehRe8&#10;tnN4m2OUf/bJUt7P6X/qGpep00fXd09cNzhsLtp6+vJZf7Q3PHsBMFt9GxgTyHGB8XX/1h6puuxe&#10;P6C79RsfDQ9zrxCof/ShWNQyetNlF+HYZNGfEHRvvond/rDYstgL1DcOordWsBblIq32enPmecZq&#10;/Ug//WgcPH1DX7F4/bs8QdJ4dEPdWUxm877Bp4LIonvkHRdF7vSxecWvMWjax8WhjVm0fbqvyk+f&#10;vf0543dtPPasrNfbuTAxNxzW3vBz82bfHKLf5nh9rI23nWPiBVtvWx9r//ip8RUsKvRNLNkqcz69&#10;0Hhif6D05KVe5v4qfr7hptmypz7lc3RdfcKR+lf7G8/nPAQHfp38vDjPuR8ezk+VrRy0cPVFdvDX&#10;b4GnifsXInTAnLb8nL+cOJ2aT7/HjskDaCyKrG34zX4KzzAz/Wf4f8ptSuijP9AcPb6br5ZmdW4/&#10;vgrHAHUL05eHj8X6heqag+qnO1XZ+C6ymOEDnAPVCye/rD8qn57x8fZd+HPejMdgrsSeV6aevJbZ&#10;yqtpO23WC0G26PL5t4K5Ofn47sWG7Zt4vdCt+g3vS8bqQ2b2AQz1fPG56GmuKebciKF/rp0tzlft&#10;PGtkW2erHH9b4O1Q/Tma2DE2zPx2bJgLxPa/zDicQbJ5Hh3y5rkx5+K3fMvrjOW1teLi2xCO5NDb&#10;SxsA5i9cbRhNb+ypvfyWw6WxPeYsi27poD93+xle9G/dYdRNvp7y9zwXLiErZ/WYY1oeq4ozYxQl&#10;8O/fEp4yjSBCjQ2bwVYXvDsfOf67hNaq+YILNp9P6fihup6Cxbv0U15SDh/7D+onG3o0X8i1oema&#10;qPzYRfSZz+5P4FzE9d/dmPJGiupTO3gS3/WY9cnZTnuMz/CDa13EQ3JeS62vy/s7f8L7OueuTuMT&#10;8qpjdP1L4Jy74kO6PmqbrU7pQ/TueX0bzfm4sXds2j7/lLM+VxaNn1Wf7K8v8VuIxzi3tLmNeIur&#10;h4Ndk7grfn1vXTz63nh8S07f5HiKq+shsK/e9Zte8D4Ksq36Lc3pF/jVKSk353Txtzd35Hj8OdXM&#10;bJ+sW40zac+0o3Fy1zR2Pv0+cyJz2d+Cv+h/84xfhTMOvmj7yUclYWuuDewYIz7lho4XmcfJ/eZw&#10;LySE5tn+Y/vNs34Kc1u8jP/WVJ80L9Q97fEs65jQ+Ej/MKFfIbMdZhy9DTK7aTaC8hfRFz8XPoZu&#10;BtNnUtjyBsvpTNtYY8AsCOK6E53ShDunmfR+nQ4MlO/WniABnGigMwlenJE3YfahSmuhfLIPp+4M&#10;/+KlrLrgdU5mq0PKdwB+8h29Y3/o3Y0M2JRIK++tn23qzskI/PLdBgkLyUOQLq6kDSSpDWL2q89X&#10;bHZSPU/QFDFffSVHttqkePbhA7Y26GZxzt2X2qtPDSSwe/K8uEFHR8eRx8tzjBV4+mGPt93Q7Gfr&#10;lt/yfCZIOOo9pcKu0nxF5rR9d9whEX36d/R6yoCzvLNTkhdfD9tW9ot6vPspo1Zd/HKEvDZk2xOG&#10;hw5t81e5pTKEWWnHH/g9dav+aWdtv74juHh2Amuj7cKzfnF225Nn/UCMnUEZ7R2/wUxd8U+c4NdP&#10;Cqmov9kRRx2g8rpnJ4PtE0nGktcsnuGTuLBMHvwOqhgojbpr0/J3Bz++u7gw/RSHIOd/fVYG5XHb&#10;rGzuPm2Fww7Y1SM67cXcUiRW1l+VnZjayXMHoihXWXjQO1t3FdPcRWJ5QtmTFt/mlwwishB+7ua/&#10;2qd2JZGnXj8HLqbvwpc2rtvZSVbxx1d7d2b9QrPULaBb8Jrb1qW+Cy5pZ/K1+du333QBvidRqe+T&#10;Bn67NfUWbdtm8ZMcwI872PVkJc7/bAyGD90sSfAO28gb/W87lHViH32cpAE5mY4WbVhgQaKvkMuJ&#10;6LxqNTrmtXphVp4lkjsD69Me5Gv9YSvGLh3aYoMlhsSbOmA/Vl77ysXfD3kKUq4DYrtjUF5xrF48&#10;4mNSsXyKm+bgN69Qa98I7W7ptLjo149Tdrcd/6Oh19izbaw/TP/ZGwfUz8c4MbJGjgUmfp1XtokX&#10;8IwR/OeE687Xqx8ddDTHo8P4mgxlnhJb2WUc3HBPuaMZI5Zu5Jwx6ugLy1M8bi7iKxeEZkFOjcXB&#10;9JzwwmP7o+Phv3HFT7OAt209uqkfX+hToK+HyzJzf9sncUWnnnB1G3swf8Da3e252Lc4yrTx2rd+&#10;GJ8NE/Oj1UXJ4mgTrTmLN9Mm9ADwF0Y/fva5Y3VkzoUTRq4O6OyvTDndvr7dV+IcX84cwY0QXt3/&#10;oX73ho/v0wYuAIvzX3758otv+wTQaDOL1KPLyCOXvJ2DjD9hMwGOuQIb+EHMbR7XThvbw33wyzAF&#10;cgeQG8YfWWyI/zeG6Cf2/xIM7eH9Cpl+Gy9TNX5nk1hr25xcaixcnPWt482Jp7KbnmCcxSa8Fq74&#10;PQX4dOxd1qe8i1CRS/7CnLRMO4/vt+bT7eremt4x8SnOlriY3/EmBWuXMcu8cV4bmZjLsT46c8nJ&#10;k1Smx9LYbqwub/VPXXd/t/DYr+9//Phdc/+/5CdG/st/+b+/+K//9f/54n/Kb5j+5//8v0fG5pPh&#10;TBaY7R2Py3d1mribk7uNG7ye5fKomNx8ujY4NhZpP3Er1tRFamU3QlM5+Xf6reqN1+Uj726sP320&#10;OtLZ/uq+ds3x6KV+yxcXTzg/pf3Ikr/NtUZHcWmMcINHaA89/OGL38TWXmCsgHxNPN7y2B6y2rA+&#10;gju87nJyVk/jo5hZXeGipfMF4emncfhLDl0wX+BTuC4qLA1edf8i2kZN8Qtnz3eqbHDhz+dJMPvK&#10;X0N9GL0Xap8sxPgA+3IUnSLLWEKfnbOtX20PzdI1Dih6ZK7s8g8+vgtEjZ/mgtnOy9C+zaMH9Su5&#10;aRPs3sQ/NCMzWqVseHV+wlmlm3Ygg5/cFFvfGn+c/F/5dbSYceFciEsMuYhH1+W9eq999FWHjjz7&#10;PWZM4KKLjjnRHl2Du3x6YSq44//oFn6rAxy56OKR46WzZe0u8qws9jxh22h5CKK9iBzGRcWL/4B9&#10;AJ9OK6+FU9Xd/WL/1i3u8thjvOzvtvFq3hA/9GLbyUneiAHnTW4YbVtl3/m53A/Icu7S86uj3+g4&#10;upc2qI251ANzaDcxoKWDuqV3vHKKnK/qFr0a52feyCXKd5zfmCEPP5+FHd9r++EjPuECPPCij603&#10;GMgVZJQmO7bq5V84C2PfibH4hB4Whc0x7C8uPHH1S/j+9H1+ZktulGuyjSLLLjJyuLpHZjhfN8Lh&#10;sesb9Kn+wc011ISx49G55Yej/cW1BfsGBftEr//F5eTWR0zrHfwQmzqv1GcOVO2Mlam44kHZNQdy&#10;Ppu6vr6SYWFE1j7BTTf+WR/15zLCm56r69OWLXc+2rZKrjDX6VgcvvP6yDxZb8wJ395klbmGi9ed&#10;2x77K/Pkd+sB6yM8+de89HPyma09qof4CW2f0E4DGNfEBt96wj0WlC/e9ANyoLcZ2BbqwOxFr8ET&#10;z3Fgyuf34ycnuUgIldz11eo3jKYdQ1ReW7Zz/ieu/ZEVhp+FxHnaDOz8ctQcfLTaaeeB+A3/3SYn&#10;5LR0ZcgTO/ej++h07P+sfOG0ee9GiJjAyHj27Rvj3vvcAjl9xnb6iTn4J09mT/3C2DNHz3JxHgsW&#10;bbYnD6pbWFk9xpfPxc2h1efZSIdnXMJHe8XHMjw+XglirudOj9/+hXrNNyoy2OSuXbsN3tp31Y1z&#10;r/IVG+LGwOKho4MbOIBjN2nOm65GO23d8VE9evkNZH89vFvFqFaf7Cgq7uxM/bV/6l+3/57DVL/4&#10;deO2T2OmL1f/I1887hoinYDx6wWkLS05bTv05xKDoB+bi/qpH7KsP33Mm9jMCVcnsg7bq70v3qFB&#10;t/5TzqSXfdr61H0OefdhfWc4Nd9FF9HYqLrK7/rnG85GjrY7iJU7x+VfvYb2c9/k8cXY5s1I9xO4&#10;t06nf0UjP3kAtsU3fpa3cZFc8dq+Xvm3dr0Al7KOwekkH+TorN3+knmicajrr2G2eXznZtZO5aXn&#10;BeCNreW+x9XvNBQ9nzruPtwXdDkGbmBvHIVOrMsJPvvgHbrlIRh2nxyw8dEDMg7fHp8v/lH81GHp&#10;h/8Te/DiqRbua5RX7lMHCJ+T9+TWPMLyUeAFvqLX+ZX/d90an41n8lfWtk0KXjngKXn2rwvLOVwb&#10;+AwvF4ff5HwMPFnBW9znbzAX8dWXtko0X/RLt1sxVB2Mxa9g7VEM/3m8qPxxASUDo6t4ydqRcbo4&#10;EycbS2Q6H6Eb3qsPevOyJ1tl/yOwc5Cheej3CZPIFafmk/kbvd1MM3aoAvJdb1w5Ptr8p670dgKH&#10;avaPL8Y2OYD9p43ZGyx14kvd5IeZN66fbb3yfOGoU5nLKzdIzF2aJnR7txpmEKjU31XL3ihyJ7eL&#10;KWXyEci2XFFPHIQanyJ1+WrpKuiA3Mo5BnsVSQ2ijxOYTBJH9u0qXMovW/xXdg5ScnQ9dU009MI/&#10;H1uDrc8Td/fh0IkevfglktAuj1IdGSmWlOnyVX5TZGHtG7KRg37tWFmOBcvgBw9BwGYTtpNKBQZQ&#10;J8vuZoHP7jkJmcFmeJa8X3jAe+83FMPDQLK+cjexE3UTeHfIBPPSbXWsjzBRm+3o2MNrHy6ewD5Y&#10;3MXvYouKU780i+8JzPXh1Y7kBh+OC8S1lb1nYMWug2F80v0Te8pWbitW/9i3wN97uDqE6Iohse9i&#10;1VWHkP2H6I7CqJi/LYfmuHTwj8id/CvvJ8lp24I9YpzOT3mLO6Ifuh+mT9xOIPkmH954E5+oVy4+&#10;Psa/yNYv9FW/XO3zu5i3ra9PrMzTN9o4JzKG7cso9k0/6WtED23lhhbgVXyy0i5ibenx28mu8teA&#10;z0LbOcpW58gsX30h/O17QlfdfpbOU79O9hM0tan0+Iq3RcpWAt0Yxk88mvTqMyaf82TuyEPmYvFq&#10;x4eefjLRBe1TmfAA/scDP4sq7sq93Tf+2wJx0/9ulvu0WX0WwvqbT+NrIHbaLvKBNvUXmRFUX6iz&#10;WNgLZ/Xb3c9mQqlN5VeLAuPfMj5f5NG3cXX80rZIPb/0whA/pa+IM7KfbSRX+Q3vxufhT0ewcdCD&#10;29yrfOurQ/pjRvlBjbzmALb5OD5yISydfeX6WS+QnNizmKJMzGnr1Qc+eNI/98lp3J12cLxQHQXC&#10;gfVBuJXfXGCg5y4Y3XLwBGiWbsbDwcFbuQvqzdnB53efxbddHtrcosjopK8MHyjacnEXf/nTYz+P&#10;86mg3TcJ3X6e/mwBR2yJ7TDu06d/+P0f+sRdLwD3N0FdQBwdLJSEcnQL56N26KNn8gMF6bNQXYNk&#10;AXQWIU5uyoV7r8lzIdgd/05on3ZdY0D5zW+Uex1i4bBffN3ll/z+yBOmzhwkfS0V66PVzXb30fEb&#10;mqGzP8G6ZfvEzPoPLZo9aSkd+pSHeHjFU+2/4eUEypObcwF29LI4CsRUT/y0U8ZJMfKjWMnvL3uC&#10;J73zi49547knLchr7CRf6gPVI2Wjd9m1TPw9y9TMSfRc/KX7lE2cwa1PTtvO2+3umOzToV3YSFtm&#10;McCcinwXiujzlyAeqT4WbZ9+Xx20v5OAOYZjbpBt4g2+u9Onrt/NC3ReG+cC8ImPtnjRr3qxvLA0&#10;cs/yVUdmWBZey6c/WH16MCX37mNv5wuvbX2gvNg1Z3chyG9ig7EtHonPe/IZxTYXNk8HjUe2zdYX&#10;a1uZnHr78ldx+fR8FsfWxYk5X5gcyZ9oPAn87//9v08bz0/AwJ2416vmQiu9xLmnbN/kFaELdGls&#10;Z/vu3eCPftNufI3X8Bsqcr75ZvnNk5dyE/4jhwz15/yicWyuNydIY9vgrk9wVg6eZY7XF8o/h6Ps&#10;ae+TZvGVXXPa4PeiB+P4efuTvoPXGfdvL6EOffrS6sY2sPx3+yyzLybRCM3OQZvHp916QevwGR/L&#10;8Zk7xJc7/i8/9Suf7PZrfVteyt/4APZAzAiMP9XRQRuNn2a+uOW1CY+Dj18hNNU9B8U5xej8Kdt9&#10;270gTvexY+ZB87SsBbo5nxrm841uYXPfylROX21y6Rb0i0b5+cDp+Vto+Kfzs8M4VcVbvqv3Hh+0&#10;+n33bcs7kqdtXIB89s/bh42FhAP85f3kM7xelRy9Wb/2aN+Ftbd1DAiYS2l3c0LlYngXmTtP7A1I&#10;00j8rx4e/dH5aaLGzomflTUx4RXOcwF7F4pWL3hXrpTr/YUvW32clyzO0uy2OOLpxE4Rf+Or7Z36&#10;a25RxmO/MUy9iwy72Lp6rS7keuLR+Ox8Fh59XRwW//wyN81NvK6etl4Bzna+khPnfGPaBN3KWPXp&#10;MotBM06L7yfwNZyZA48N+gj+eMmXwLjy44/aaWSorx1pP7qS3XZL/I0N067LBy84aIav/Hs7vPwq&#10;55faJA/xL92BG3Lh9/wuDWV/zzFaHxvCPF4cIIc+jbnoBKrvK/tviskfQ22/7CpndVa3/tiyaFGc&#10;jivRefMHn8IB9Hx7Fvtqc4rpBrzeGqwvrvxiTpFyc9WxdeZ21/pX6J379YmRyCJDPNTH8YLjd+c3&#10;MMOg8aWuFyij133xLLRmTMFpGzz1VhMlnouGM/c+55ypNO9OSJR/4/7YFdKrrflogRx+gUufzBh6&#10;PPvsTT4+c7XRKb7Jn3aqz8+59fJjm4Vt8bJtaW6753ThWFm8rN9sPKEP6dgW/IFZfzkHlWd/29E+&#10;nf4S7EW0QR38pROPGnZ4sika5mtzBL/A7cJ2tq2DFOv+R+DfoOZn2Ymbwul361P+Bb94l3Rg/bj9&#10;QdnTT44XlC+fqywlh9WLOvxq7kHsRX37p3DWx3L4jFP+EmPZyl2VF3fNdsfAbePVYFjy0+BFw8bB&#10;ad/POHBbYH2ELkSlx1XfNe1u+x368qb+0df6x29Bn4pkR/A2ZvAQB+1fyxfPI1+fAXD85M8l89QX&#10;rxihedjFnuJWt/SN4O9Flnnyf47Fc+mylWPWArS7XnnY1/+dS20/lYPwzbG5ibihgtz+c95Y9Tbz&#10;+dqKb9v++BTDh64Op33s/TrQH9Queke2i+zZdP/dVzNuLYcXIvYgWxnnc/LXXrros/g/Ydu+rPB5&#10;fOC9Qr9It623/4fz1L1kf+HbQUP+0ipL1Fx6V7fU7/qAOPn2299DS37JHCXt/iGd0Fti/EQW5ap3&#10;6l/r+bRz5bXXHYKlM65tP0LTz4l9PJ23fJXf7+5DMukvnUOlfqG8L56V0KqVicfoMjG/dLvd/FG5&#10;MksI0PInbjMfjbyUWXtQBvhmzw+X13O7eFe7PCsf+/vWjUdRd+lwzOoxvTaHphUaS6fiar/lsbmD&#10;7fz2W9D2/xUE8vdGsTjmxuKL5pu76Lf2om3jbFgc/+Zg22hpX/QP40mS4+f0K7+zTnn7JJ5GQwj9&#10;Mm6a6wLrA9fT41pQEx5z4HQ3dMsLTccpY9goreizoJ0Pq0/sQfBl1hh/C84webcn5Ncyo7DzA75g&#10;e/2UPvBz5v6dgx38ieEjrUaG1aOvPPWY+LJ2Eo6hb5w+5G7bjH1joX1sndNt++dhr+kQmAAMF9SZ&#10;7Ovk+U/DTKd61i/dbgnZFkK/Cyxo4EgA9XiVtkvuPbBwCFg9fspJE/nKdWCDE77PQQn+JKJjaOoB&#10;eXBXty1LwdXpDILAIA+X3L4XPoNTl64OryKdr+XZKpNR/kkDtzz060L1+CnPV/GwoA8aUH917/56&#10;6tvfOUwVv+2kWQM6ibTAJ4mBCfixm314XHKyLxH2xO1MHpx8uvjbADtk9Kyu4bfblVkh4VNgT2Bl&#10;wF2dt+zeFhXy7LRPTrugs0BicQlLbcwv6zOD+095hejcsfvSf/jDqx+pc9gfabOh16lY/dauxdvy&#10;4oXH3Klx60fG5+BpszZ0XN4MiW46eWM9xFuujejb45STvf7dst2uXmTbp0c2BRcTl0/tT+nUK4+M&#10;nHHgMx+xM/RDfb5bn/1s8d8PmuU9ckOb9rGvTn/ugF99coElE1CDIBy8TPyAuNxFXbQL28Ymz6C/&#10;SbSV2T5xH8W1r21Rv64u53emHvy7K5bOxLAXItkUeb2I4EkMuh64frv38PiYenaavH6dRWVPj/LH&#10;u0ya+LEne/FxDnonl5wELJjszQyO6/uTC9s3e5vUyFVnsEqk119j85SJw4Zc+im6P3/35y4U6auS&#10;toHQTSA/WvgPj5cXQuM/xOEPD7ijHOBLbvfZagIENX5yGNZXPZzBnbjBEz/bzZNObOWf5d+FDH5K&#10;mdxiQd7iDT8SO3m7jHs8moyc1YvchddxAKdlIbTvs7GP5qpfBmerf6mTLy3WWbD553/+576iVIz+&#10;h//wH4ZXWkOM9EQ8duwFFWzIfX6UrQ67VQb2pGXx+SHiX+iqDp3Y35O5oU6z8LMGOWBfrKwd+g87&#10;lFv0AHgBZIOv7el81xXh8bUylpYMeYX8u2xiCNmWDd/bH+r0eU8Xfpvf//zdD7/L7yp75c7otxeJ&#10;xZ8YWnsv+ekju799NK17yXPSCMi3+NQ2qu+S5fTx7KPvp/x1zZOvzixBbKfqBSgDtev4L63efsJx&#10;Hz2pHni2x7ZtK/IVbfL96YnJ2gOPvU6iZ3/06kU7jRNof41UcOkS5WYhxB28mfecsRrO+5/1xfA8&#10;+dNvnFKf5j/kd1e/++77PIn9Q58CduH4h8yffu7v/OViXo43//bENj559qHLj8ef5N3xcHJB6vDQ&#10;39cf2nZttr1jBf/BrZLxVXNJ+qR4Wxpyfg3w+jU85c3Hh3ifxuiJRMrQnqZ19EIvJDMGTd9xPDg6&#10;0Rz5fsq2X57hBfB2h/vsTxmcodltq6+vm9/KvYUt/5vHRfarO/rAB4sqlMmn/s3uPkk0PlhZYRP9&#10;eodx+kjH7GPLCrj1e2n71ts+9RMDfmdq5zHa+z/+x//4xX/6T/9bt//tv/2/jaFp79Mvo6e467gY&#10;fqOjOT49+WPaSrn4W5i5gjgUE8NLPV76CH5ohse0zzxBRdYtb/nbAvZMPx+eT/tcECXrqYd99ho/&#10;egJ62nz6xfCE40Pu2DdxvLyrZ3T9Jn3SRXQ+nN8rln9n8axzKbzzN/wmpvBY8NaFBTjq6LY69/zr&#10;8FBXXWK3c4jpO2eR5Nhk7AZ4yVMjd/iuHNu1w3gq346NcoI8r3+jv8eS2lu6Uvsqrubio6AHDh/t&#10;kgo0v2RuCYZ/yhoe4+Mtt63cx2/Vr37aBKw+fLm6KN+4tf8sdwym/WZfvTgG2yb2lbvZsHOj2OJN&#10;Det3OZcuSzfbHIuf+Gl/gwsOsH3qYf6ZQkJODE88wYVn7r22KgON9c5l/MTI1D95whl5wxNvsDjV&#10;oSWLd28VD+3g03rOR+dmLHbJQWKL7+Wn7eelbVycm4wunPgr88T2n7T9+labPWmq19HV/p67H9cV&#10;11cXW2I/P7jouvo+6ReZzGd992PUlokPfqHL0z981uOG6vgPzer+pP8yc3/nIS7+eiJNHVp6zw2i&#10;csmss2SUbjkc8eG8nW+cp8w5wMTz8Eh/y180GbnhIb6q6+lD6stwDc52+sLcAK7Ym0I6x+hc49lf&#10;hp88dPcj/OUXLX9u0Es/x5O/Z74/c6fN0Z2rXO1251I+ePpUvsBnbRdL3iA0sibedt6jTN7p+siT&#10;T+w1zyQOr+cTvGx9DSP/pR6Lo85bNKpTeNmCbr3dIMmouZb3o48Puc4dZm5xx5E2AmuvfdeI15fK&#10;fcyjP6TPyBv2//Tn75oj+LYyjh7Ge+eD+rfXYZobpzdje2KBPnSe+B19xrfmBh+ysOkGYTcAB7G8&#10;S5yvS8fI6E1kvTR9l7uIoF9/9MY2YfAZWB70TlrPzG/GhPHR5Ia+BStaz83R5nLJbcGXLwZvbP4M&#10;e8rUo/SbNcppn4n/iU+qxbTzdXO52gYHJhRp6nd/tzfVbf9dFo9r7zbttN/WDT3hrcyWj+MKvt4x&#10;JPv8o3/hoV7dyl49l+fntutn2/FIJV08PkfzLJOryVuZ6sqTXfmjG5/CO4Ze5EM3xavHVi6/K24Z&#10;94DqO44beadu6RbdzasHLdvEhk90wpd+0Wwps+XEKh57pnh+AmDGzB2HRrb6xGbQF1a2492Hu+cY&#10;WO6YA6d8xPeBS5MVnvK+nWcNSDkbTHM7Nmbs6Q0ewSuv2FUwbwoufi94KsunMTSYpbNbfU+9fr9w&#10;3fz80KF54fAfX/DjrJlN/zsXXDAJHZzCyX/KgO+3efAJzcL4eOrn/IJuo99HvwOfG64/mhdEonNc&#10;/Wd9jba/8Rv+W7b+09b0aD7J9tLpCO4xI/CjH6GPusfhlMIJoPukLuUr37b+PEhPuYdF+fCJtqXn&#10;E6wnFV4J2UM/gVFZR47yXb9A5+beJ8z5NFl0j7w87btz9mR6Xk35+A/fH378vuSr9+o3Y/LNeWwZ&#10;uuJcao98ZcsD1cxj6TCxtv56OhPPtxnHjGX7pPGbjOnOmPHyR19gf+Epp/6HxTE+T2Dn3tx/ypf2&#10;ottzkOA2dyRWO56Hl3kCfxY3x9jTubrZAbudo0++l2YrVv5uf+0J242LX7J+8EJeRY7s6rLxswJe&#10;bVdfxSuzvsox3Zxf2LJ1wbyhfS3Ez/Ofrf/cNqNEi918tfwj4bRJ5kKn/klLrvKsAJUGXfWwrV8n&#10;z5QmZdsOze1xgfMK4475AZ1BybLV09wkCLft2YqjI5/lmBenBOXnoedsp+q268bddrpLnnvWXc4c&#10;5bTT+EFcjuTRP3pGGyryRVbuj63Da9vN9rUO3hD2GoqfuGVgb3Y5CHKnsYpPei6V+h/yE1ibv6pR&#10;ZYTg/Bj2OwHQSWwni6M0AZOMx7mO+6lLtfkx7mxXwS2v80MD0F3lCk5Dz+5MgPY98PA05spLmELr&#10;MZ4ATj89unU5h91c9fjFPsdPwH/5DdeRIcgE1chIWY5Xf9t1bvdP4Jnsc/gViEfW5b/IJ6sD6w7w&#10;UYYKvrahqtNR0n5lxH662O+JdIKtiy1pB/LQO7FsMk9oKVL2BId3smbD7VM8LAbCWfm2r/31+hj/&#10;1WsTSPVJOfoXvNJ5S/9oA8fLsxcQYwMwkLWuqzwj47qwHpqeeAUv1Bd95cUflamZj/n00Qbcv7LI&#10;6D6cExKhHJn0O7TwFnZCDq+y6uTUPuzZcvKqf1jtIljvCo9PZpI/POBMn8v23GAh0dSGsh77iJgJ&#10;eNLK48QgiEms9+Iiv6xvVhdbciTRD1lEaD2GKR/fiAODwhitHv4z5pdnkBI3STgh6Ymf6VsW/gzk&#10;r6Hyj+xexMAzx+LcYMsesCdqzyeExnfRMf8Lv2SCQ+1fHot71wnAsQWdyaa+AapD22u4OG75aUPs&#10;TaIt2plgson/9Q0nt4XU+9u49gYhk/Llxf9FTZmFiy5eRH4Oubi+xBuM/eHv5CSw/dFg2AWTlNX2&#10;yFO3CRuu+Cj9x7mbcuqPg45d9J+bY2ZALU54AzaIXbaZMOJdf53t171AO3qVAA3bjwgD2DV5iLyK&#10;7HZoXISUFw1EiMb+iWXl4hxNn8hGl/6D8rA/sm6/juzU+g+zZ7+ofqcck7YBnueztKVLmfjlX8fa&#10;ER5954na+W3Iq32P3eQuP3VPnvYXFmfjWfmzv9x47Eg7JkbA8tv6SKt/8EPvA8cxsIBDhtes6kNO&#10;GOhlcX51gLd8te/mZOVdiM52+SkbO8aWOaGYOF3z4C4/F1B2n27Tj+fVdO/oy7bqLH/PDRleO/m1&#10;CwNi+cO8Aqm2WXiKfmsjXehXfSLz2RZ1Surp8ja/w6puxy74ynsRI+VhUP+y4q3JYv4K7KBjXF8Z&#10;U9p9J8ZI6YKXuATZ2zWEHre/ZK/0x0Ebw/L9LJBNv0LQvtuto09jYi/+Vv/Qu5HjgsP/LZ3pdGwk&#10;200fYG3Xr/HyBLX40Ku+f/dDFgz/lFj59ovfZ+HUDRhfq0u7WECeVwJnPKhPJh7Hlmlv8lZGd/K1&#10;cYtmniT2u+jabU6cFm/p6qczfiubBUq+nd87+T5PKOt/P3z/XRfn4fwW4Nc/W/7xiZ7dj81zAidH&#10;pb65c2Jj8vnYM/zR35KGfnyglO1TZqxL3pIIAu7AXb7qfbqwYRyrOiNvaUv0+Jp4eOoxshblNd3L&#10;44fCS/CZLX2fbbc5W/97lu9cuDrFDnmC/7bfwd3PitmbTPZ4Y2fHIQv0ysSJtta2YuOrr3754h/+&#10;4R/aP+DC2b6hl82rGl/6ZWQoGz9rr50nqcMX0HFkztjYNulFicmdjuH4Tex9ytwxUDefzbMTUq18&#10;9bV8ulB18sOikL9w42mv0V8dHHL59ylfXctS7gKGizz8h8/WySubu7c8HMPzZfysDDg+xgsL4r0w&#10;m/0//OEPl81lnq/Vxdac4MtzQxF65xNR6NJl/V9cth3z9qZMbx6QQ3ZcoI9P80b4vb6DPUXhvZrw&#10;wzAcnfSpVFavk/+O33NUOfBH79nedpM7jJUBeEJmdDp54fFb7ny/sQ9/6ewvhMUlT5nFCAB3fe84&#10;0jMfjIz6aHQLcvmvD9lmcbK20i19r/qfXGNfXbBazjP0IwetbeMmMra8dRQ4sL5x+Dl7Ki+8tn5t&#10;WJ3oXNgtnQ/+VQfh1BtXqlOOZXkXKWvDyqhtY3NllPn4FJ0+ujrXd6/qHZLfRe9sj3anTc/YbW57&#10;4mL981rWYXvJmmZablv76XZtM48E1eXEeOcynfuf+VNuxFHvQm8XfrRdcqzFT/p0odbY2Zw7ste3&#10;lw+OX43t+nBz6Rm77Wsv8QTfsf7aeEm5fi8Hb5x0bhdD1Ssjiz3zcQOn+Ho5jjsG8PEjR192PDoO&#10;jeONa/zmwu/aNLlRe5INmBXx5YN2yk4eTyXd9mkdcuCOjZkfkpVcdoiqf+lTrs+b/6DfMcmYhZbv&#10;bcH6uVvMT9nsxabEEHiNP/lpzqvWFibRKYrUvuW9tLb9o0PmuwvP+C6v8HGOaD6x8Qu3azIpn7rc&#10;OJC5qjxsLi8HAABAAElEQVQNPJ3raS7HrY/9vZGUe8bUOnr8Mfa3TfkhqnzIbyH2xoLw124La8Me&#10;14bQfPR2juB56w6cmWdNLFjbmAt0Gvchf5lkq62fPtgqsjv3jB1wpr25VHyKc7qLidPuCNkQ2DGg&#10;B/kaWyce0Q2/yRVIunfaPAZNLjnEl51bv0zPFm+fZ9uqcqx8DX/y2fJhCSd+wCdttfxaGM1mfjJ2&#10;4TV9gzzz9sRXaH4LKpfPos/qSAZ5+cr/HX+f4zO68uHUHhc3fsM0T5W/Sx5IzJy1C1hr+9Is37uc&#10;nXimb4qb2qVsdGFb37J3BSzLX9q5vOhTX4QmO5eN46eVfG/FFOF7Xj79d+x7PT9YqvU+/vVH6Ncv&#10;XVfBkx3y4BhWPchaPDILx4Hq9K7ir6DPbPfChir8F9jvJg859gnK94Kf8sZ6tvSYz+QGdevD7vs6&#10;UH9KBgH9Rew8YW2ydbNIc05w2PT2o/FiLpw1f2hnfTztF4ziDN/0x6zZdX2aL7Rftq3jKzmP2Obu&#10;ExfhfcVxcPnjmZeLT4/9RB7+yls2GoRl1srOOh6dxBabY80EQrW4v1r3WF+8YpGe5T20lR8y+Ctv&#10;+5fjJ6wPdzzdtilO+ELHfvGUvz5WQNYTyKnfs60Ofkbk7Huqd89VtJE1DmMgKG7wzD+fPn3Je/Do&#10;wW/Ab+fmUEEUtCOmx490f2F3eK8uQ50mD37lBVcsm5/g77xg1uYm95fx+Xr65CoP0fhwZFZuysR/&#10;bUu8rM5tv4OvzxtH6rPDbNQMdvq0mN6HvhhItzX0hW2XIi93Xp/ftHaYdJdWr0FfWVi9/FZuLXiF&#10;/mC1JC+2S8/vR/njp7RT5PiN+85Fxf8RKydaE6q/XuWXF8xfHRiLdl2kVYehcr5cAY2LQ9sxT110&#10;Ma+Bs/VdN9R+2iD2J7AkpNbPk8uz9s+OlVGt2cqH4bvjgLzxpbUa/MnO1lxl87+i3wJ0YLbP/d+i&#10;St3byV30Kxw+9i+esam2V+9BG//fOEobx0+c2LcxuLyG+qbb+Nf+/sSD84KOfykzvsgJ5nziYHK1&#10;OVL8nfp3BnfJ4uUkH6NZGPoYA0exNNJDuU18q9BuRw0NNKDDg4uWoj75m/J8x3n4naY78mYwNgDD&#10;30GKmyUSiY3xTjiHz/C1z1nrsOcAWrlsODps54Fr8Zrj8I9T6si+vuXwwxd+eWQrUO2jWeBcfhyc&#10;eRLuhy4yRGSQlAtI8uwDk7wX0LqRpRyuxtRJwNg9iU+dhWHBBNwJWr61jyV5fWjugAb0dEepO+L2&#10;aWCvR/Ubo2D1wRPY7v4p6ObaP/rvBaogT0deu46++OKjrZ48l/cm0B6jfYW7/lX/vAiIbz+xse3o&#10;ODjLV0La9r0V/+09tEsPc3V/WTY8erI5qaYFTaqxGe5e/BV7TpKYtfq2PuX8tie1kToXLU4owHFS&#10;aLsJzL7Pgv6zx2IOLzLErG0h+E2uoi/72uDpE/sPlsv63qZyTq4ziOS+FfEkXve1reTKHz1BiE34&#10;rR/4Z+XRtRchEn/yin7y4y/zW6H7isfaEvNqZ6R1G/no8NnfH3L7JDkSG9vg8ZWJ4J4s7mAw9g2v&#10;tuXh25OxWGP7c+6Q8RTPXii8JvmpT3Xz0uQb+YkHBtCOfSahctG0zbZzBzftLz+JTW2CYSCnvMWn&#10;e/U65bU5tvYk1iQr4ALcnBBH3kcX8mdC52KOxbfvciHFBN0+8MrY9+/d9TO8+b46xe/dRnrzlIld&#10;cHoxo5TUm5hrLk4dtd68+ba11L/8noO2ScrYzT9dfCL7XRauklfevSdv8k63bS/5kvVHp3D2Bt60&#10;5NEgOjzann5fv2X/dIz6h858gy5Pae7CCdvopLx2nROAxoBYNB0KrXb225R/+7d/+8Vf/dVflQZd&#10;eQfPQA4XLH7rOCP/4CnzjojBH4z7e8bXicGLDx6cEthF/h7ka3AcTfvxLZ3dKCFO0SnzWzptz8MH&#10;HZrG6rFH/bt3t29xfQIa7cFHh83RC+/RkVyLkU876EwnJyfi3BsztP/0fTLvmz06vqV/bptz7frB&#10;1h2kY0c0i9Ca8VDSxV8nvDtO6uPa30kFvffYuNjf2yrP5IjWpy2nKctRbIFY1606tpHrKZ3xw+TV&#10;8SePHn2PTxE2v5z+tK+IWTn6J9rGYqW8/No206c73zgGV95r46OXPzxnXpF4id/ZxgfaurGYmH0f&#10;HAvGngL21oC/yoUfF4D/+q//mnndd2FYH7dAvXFVfUiB9Bl4924u+rOHDnSB6thnx+dPGu7w+jH5&#10;tTk/x/OK6h/72s/ehBFd/xK8yAexs3D5KeND4qM3GqWlts3gaCM2PcucCDoe/GHl+9dsV94FrGzZ&#10;PryGh1eHtz6xDnZ+2rFFHqmOtuK7KPm6di6Zr3WBubRL9Vtb474+uPPDSAz62K4/rm14zphs/AjW&#10;aT99+NmO8J+LDu/f/1ger/mwC92f//znbo1TLgbLCy466kt/+tOfkhdof9rNXv1/H4+82y/Frq53&#10;Dq4rVQRWP21p3w0xtmOffuKGmXMjSur075U524ndLaNnSvLhB/xHt61ferInP8wcJ2ZWrnIA/4ax&#10;RxkfAbSO6QfobA7zL//6L93XR8wV9sIvG+Bow2m387rPI0cdoJ99f4A8MiZnmH/MDTzKdnwXI/BQ&#10;eMPAvvITLwv6cqq8cvXt4D3HvLV17HPuBNcTnGtjbI6e/sa/n7b7zaOo9Q39gCZYb/IL2FjGT/6r&#10;zbG7F8Dq5xPTy4N/cuLLTv4jb8an0dHFX/OU3oB4fPp8zfzqt3KqxONr67ddydkyaE+6bQtlvfjX&#10;MXfaV35Et5+ldQy/N1ic+a26tX0dtP6FC9CtLva3fvkV6fFlzIig4s24NuPgojRODu9K2P2zNR4B&#10;Pla05x+NwcahOMN/Od6+odvEanzXdkpbRecF8r5JTgH091m4j6eP4GWewA/q6L3nREtTH4Wp7X7I&#10;L4i5I2Pl2Haek77QOUhkKBNzffI0pD33SQ5ORcfk1ie2yNd/HJPlPFDboaXrXvx/kz4/F1oHf/sQ&#10;nULafkWHudFs+rd40i/w+fDT6G988nvg3iagH5HdHBUcNqoHdHFO9U18FY/2N3y9eWDzyPb5yXv4&#10;eMXzrLXMvG/iVn1pcmfs29ggd7FVPNU3YiEKoMXTH3lw1if05w8/06XMODY6Tn//kPo5V9n5z8lz&#10;KR88fo18hgb681hk4JdjcyT1lZmSzQPaJoWHJvLDb16NmbzyuNBFX22zOuAD6M2H8onxjU+3zv4T&#10;KisFLX9ULb7zr17wpVLadeZxacf0mfbN0Jrbfsy5Hz/ys3Uec915O8LMD1/LXf7G8nk6OHOY2KZ8&#10;z5PRGLfB4u92y375ZW5C+Che4k/tyS9iWTws3mv5ypUZTz4H5LSdwrP7OYY/eWTLzJ3utsZnc/iU&#10;z29sbn59n9+rpV8YViR+8NvctE6x9miOyYHppFfMg6DWPjT0sQViPLXd36+tc2z+5njLbMce8Zfz&#10;19MvjGJrZ/ayP9zYcdOcwlQpM/d8T8nfAOPy5O1bh/JOPFnj/exd+g9+qzedgGOx3fWVY7a29rQ7&#10;/V/DlJE9NWvLp3jG4clV032nXcP1Ql3+u1VhfgdWz7af2Ld+Ed+8y/zmWU8P/XPxr3l7dJcPdo4x&#10;NNOPyyBfTFht4Gm/ZN4wPL4N89o3xIMfnNUXjbwsn9R/xvmTd+F87jeA+1MFseOKy/DecZjcH/Nm&#10;GMcbJ3jTkx4+1p4EE/5rW21PHTrr79uHskPzod1ckDaRf2tX9Jf/yitl/JvMn7p8EhOlrfyxz9rt&#10;+7yhi1/lKPzrr2y1tTJrA/JW17Einv70ah+Mb/RPeQB83L4eC8UFvd/lJ59aF/sWNr87lp/Ep5hl&#10;g7YHm8e3bVq4X8FbiBcra49fb+vLFMq5AL6y6w1xPb9p1We/4Be6MX8YWxf5p7zhZWUM3q1bKnp9&#10;ozac9uWGe0yRY+JD/Spxd7mIfcdd3/7ufkPQynxu9w1+yjZOHu5J/KQdUld22NJDDhWzR4iIRFPf&#10;Z0d71Ecp6zpoaMy1zTPMUcj59k3OS9pmcPE9MXA3c9sFL2JeP9VdG0Jo/NTkYVGZyrfNbfHeMr7q&#10;qZ6CVLjBwnyV35obThyWIHVsWF4t+8xXH/BKOf0vPvAcBPYNQI7x4jfQC4Y53gu/+kH7Nrm1pmjt&#10;v7P3K9/Bv8D+katt2n8zf2kb6M/k4R+HvY0eZP5bofpCDo/1ie32t+WzdauHLV324Sf1+0HLH0mT&#10;fWtSTsETJ2mL5I0PZ941Isdn1nsnZqat0+PT/81R0//Di13kmQN0fpTtrs+tfp/brs7ThvTDZmT+&#10;xQE0+XJhaS7SVDS/pWDbXRPJVZ7MpvOPeVviEzYXbNuYY1WTJ1MEbXfrfnc+yWw6to8fPLAH5Zs8&#10;jFOciDHP7DgT8v0pyTf/1//xf2bfAv4s4jKCYpx6J4QETbgh3o6qDt51B+DRaQ0YBSMoNJP08Zwk&#10;Tf9x1pwwdDCPlQZNJw0chI5eO0GD30/KawRd8udECl80y3dtoMsP+Y0h2/3QmW57jJeyHZQ6kIWR&#10;kwr6qF/c0lbK/WWSvglv5cO3YE2vH/MbvOhSVBAI9FuebKz+pzOOndO+/MYfP2cSva8ymhNRA7sg&#10;z4JNFhC8etNCATk9IdV5TjvCGR+N3Zu8R5vRxUBOBzBtPDFQvXWyDDD0XKD78pE4d1FDvXKgPfAc&#10;e07bnTZM4Qlgv6GaE5pHwtOmTxqy2LwXinfBHw394NJv7dVhttNJWsuryb+aRbcTu1ejnPJrQ78D&#10;/PcE+oDVeRP8yupAcuwke56QiR7xy9aV/vDRXl41vL9ZpV3FIDlsbuJ48FMuttpPYv8PiS+wfuv+&#10;wW9FvtCs3s/68d3EYkjSxnMxpwv1uXHAibwbCJTPQD446Cb+cjdXfF9fHHvi8Nq5fbT25SRrFyLn&#10;DjB3vuY3+87TjCa5+lHtjk3brnj8Pr8rOosNE4NkP+0RD2wnh9626p049BXEjcHxz/oDXwsldNE+&#10;AI3JwL2YMAuEnWCsbc8BM7El0rWpNhJzezLdBZDUadPNJ2TshWLsyNJHJlan321sN0ecmGbHyuhT&#10;tuHTVz1Enjhmuzy1/N3cAeai8PbpRkfbaQcW7dmTo8gBm+vtb47nazfYZNN+pA59/R9u4Pe/ywJ8&#10;dID3+29/lwW7+D37v/v979J2vxs7Q2Mhhj/Ebd0ZpvqMtqb/tvn6gIxO/sg8g6UctJ+h8xvNc4FU&#10;rlGn/YG8oj1caIp6MZDu02/wZps4KP7p7sqAevi1M/vVJbQtTz28pRdje7zbi4edADnqnnyWXtnu&#10;2y7QdevYMr/NaAwevRd3T6rXFm2KrrGfRcdnDsZbHUCvndmPFqx/7K+ftRdcdHORYi7+wgF//NOf&#10;i+tET5+Sj/7lX//4xT/94z9/8a9//GNuUPg+J7H62k8jp/aeGzaa58Tu+KAM87Xj6eoa4a06m+6v&#10;q+AYH934ALz22Ljp92b1b3FY/zfepx+M7WOTupWz2/Wt7Y/nBE1dP6ddaLQ3XOHhxEag7byILmB5&#10;ztHLb/zpiBffB3kQUl6dEw7bX19S3kfTvjMJ/jY3hfw+c4G/yQ0O/8vf/d0X/+7f/W339UMTQezl&#10;kvbhyCO/drgF48huWfbN//CW5+Vf+VlMAOViks7N5y29Y7eH+VLS8StS5L4//+m7L/7xH//pi//+&#10;3/+/L/7xn/4pF6pzsTrxoa6/NRfdFsS1/ECtqFl/XOOngkLaxILLQ3d+s7hg8Uy87rwJujneE14d&#10;Pquufa94Xv4KLbgt7JzRMV27jWw+XNh5yx6/3uKxeiCjuzFneEw8kb8LferJmvj40DcD4NkbJDCI&#10;D7Xd3/xNbnLJ53/9+7//4u//7n/+4u///u/SZlmQT3/XniN3fIT/5punrfh6pbiyOR8Y2+nWsYOu&#10;aSdzrrmJ6s43XQBqv8jNQMkhcPBRLo7waMxHxuS2uVAxUTMXViwYPF9xvHXrX1t8n0CGjxjHH86z&#10;L9EFyHtie/rtk8On+zePaVd89YHVn7xERj4ja3mz1fxCvf6jXEzqi3xgbuUJSGPYziGqu/lp+NN1&#10;+5xybQBcNPwuN3m42cPbFsyl5PuO4ezVx8NDHlSONz78EIe0vPxSf9Gkjp37qaB8sXH8d58TwKmN&#10;4Qn24jA8cQE2f9jfHKIev+dcw4Ut8yVzwM4HYiO7O/bHZvmFfd/GT3xiHj03sJw+El0WZHeAP/kj&#10;a+Ih363jG74wz+B3ULxTvzy008517jF3+2XJIod+5wJ89h37LPDTno/wS3NlynpTaPzAFvlp9USH&#10;Bsw51czfWpBydav/tsmzX8J7ynfMDnGIVp3jHETujNfyibnZ1/wbv5V/dFo9+Ip+1bFt99JOeohh&#10;+Obf8ou54F54M898Arz90AP902/qlDUPZkvub4HYqn5pb3xKX1/PwrRXLtNPP1HnuHNGOSt9A8i3&#10;2nHj4elDPmk8Hv7iZsbC8ZHzE6/pVi5exArfomvfzByMHLKtBaxsMox7jfljI1s2RsR628X8v/nB&#10;ecb4sv1Zm+ZYLgB8IBY2zrSzvi+HyjfP8y985Fz13333Xem3DegJVpZ9ZYqVmTPazv7MBZ7+Gtxp&#10;Y93R+Le8u00/S+3haS83rbrpJL6QU3Uf9gH2WN9YX3RNRg6oPhMn2mLP2/jg1i08gieewdpgC0ed&#10;fbnCOb5XMYK3+c3I540E2ktbbhyigf8hFxvf5yLU2yy0odk+jYd2Gd65gBP93cSoPwP6rO/Y6hXM&#10;7GQ7Gh/AZmX8ksLJWfHL8p1e4aKu/oP/I+/Eqx/yZhi4xuXKzPHmgZVBzuvxU9kTlmbLti2bR1K4&#10;Nybg6YkbFxTqz9hFd227/ZMf0cOlUzbjt5RH2+LzDRz+tLZibFC3Om8MdU0xNvsNcfMZC6kuBuHJ&#10;/7vorbxzpsbBySXagL5iLrnvOR6xc2Pc/rb7lN96rD6r7/rliQdH+V8GfG+sm+TT8eTGQmBtbrYx&#10;qH5SH6oo/kruqd/Yg0e/HeNKdwSvbbb64th2jy13/fB42ri6b9n25S0n5zWwHc+Vo15Oti6sbXY9&#10;QszpE1svzvTVINWO9jE5OO0qnzf3Z/61MTz8JwaUyb9/+Ks/VBa/TJxUmcrwRa/GAyUfMPPne2xa&#10;ex8o1asyU/isL8+UrR+3rsfkxJ6uD1n/Sz8aHfSZ6NLYThlBOd4LUGheANx8yjt1K2NxnrJadvDt&#10;X7ih6xPA8Xv724PP6kSfxtvKxyd/m7fMK1J0qac/4WXNB4kxLq1dFUb21NPB387P4T5jAU/tYq4h&#10;r4D36f/afdcRxcO+wl8siakdD6pzqcbeyuPCCNrcBsdvCAP51FiwPiVTXlcO6s/uvfxaeYuzsVyn&#10;hD+6t8l1trt2t2uQz7XDl1xvf/LDwvqoxw4Cy9P+2jjrh/Hzw7+Tjx/MEASc/4l149FetFJO39E9&#10;60OJgT3e9u0Ymjb+8Yd5BTWayk/ZjAOO95wv/CaioZVXd+agu2Jm+7p1UOO+sZNO+NJv2xQvvrv0&#10;46Sjr7KF1afHp3ztUKbIOkfbMAdyBOiYQGb0N1/7LbAmtvHeXBs7Vhd06grhT7Z8GW/Gp6OnG3SV&#10;9wnSweyF69Wh5w8sb/+YeAp6xz9ydnxGX54qH7AXoBXtmGnf07R+ymYvMIoWcOmGXz6X/q39ja+D&#10;D4Pfq7CD1UfZwgOXHmQ/x6mnn/oKZnTLZ3mEH45wG5M51n49F822MR37rJuYMzf/nzjGorERBuZH&#10;eHQMOG0y9YODbtdSalcqlVHHm4375lQEB9jBpq/Ea+R3feX4dulfb8deng+snfVX5qLpB10fzzw0&#10;Wibu7/X/5ljxVf2nvZDD2zzU1ZAx1iRUxWkbDsxHR5t6hr3sBCauDPosrKJHaUINCnjVoE4AE0Cp&#10;17E1kk5sW4cfpvvqw2FDv/OpEWcRqc6YBlG/uLY6cIS2zBf5z20TZOTG+Jb7wkO5O1Bta3/2xw/j&#10;lwv5N3bwWXupZX/89ak+ywbe2JhOmO7WE9ME6PKivsDpuEnXr9PJj//KIwyGftrKvoBcaKDH97Ul&#10;3teGC0v33D5tVu64kG11edwBsXyeWzSfwPJIRWWlLZfvU/bSSsBvzqsutkw82TcJXBpyvszdau4k&#10;I/ZZvvylhd2H9EMGqPGnC/6JgaNbO3FkrO/QXHSRswP7TnDJfsLKtiiy+1uPzyal5bu8id8y+B3I&#10;ogfAh/7u6vw5dwQ/+17Lr6aZneIfe8rgfClfMNE0seyEOX3dCZvfo9Pv9ok6CVIe4OtoF/2mL7zL&#10;73/8nMG4gGdkbbvUfyny6lpgoJR8TbxN4sWdE7w/5wJS2ze0z8kcPusj9OWXOKYrWBs60UxeMlDR&#10;y2KNpG1xg20Gtc+1YX8zMROvJ2C9E9eexMbu4iXHbZtsO33M77fqOT/8kHaILTORnbbbmwJ2AkdX&#10;evBjL5hHT3eDiruffpyETQ82g8qoj01qj3+Vi88DM1GYOvuaeWORH8QG/mK8nLPt3/nNjPXft2kf&#10;E7i5CJOcd/LyUw4eO2B86FO32j98R91F7Xb5bqE2NRB55ZOB8iBVV3KvfF8Zt/3RPgYfX4Ro27CT&#10;x/AaH33RBXYyJ97SJrGdnSb7Lv7Ccwy6H1yAxueqT3F5qnzIFU8twufQOt59/eZzsPW2l27xg+NL&#10;Tgh3f7dPOnzFzJs3I0O7zkRkxoOpPwug4d2FSu81Dww/Y+5cdDARFB+O6cPvTnQ+fnw5gX2t30yA&#10;nvL0p/kdO7j68WzDK6LfvZ23Hlj0nNf7z5j/U3yqD/BtZZgIRQcX/hTSd33Q7YmVzXFogEms/Y1T&#10;C5vmDV8pC6viZWfxN26GPwb+7xhQT9T4dsorRz/IjvhdWP32mAw2AHVUXJw51tb3+Apv+9HQ1PLg&#10;OHoJw+fW52XtfTTzg1lEpI9ol/d+lxNvbe5mjLFvdYvOxny/xxRfWhyn+PppOLuwYUyYXM2GXXhR&#10;P/vbZqbnYHTl29X6WQ5jfVPsyrxzm7LPAZ+y6+YarOOw175d+skzI13uuSFcjnIdR7L/XDi98V7u&#10;1a+PRto81qI19kGybf8o+tXd1WMRNr75k9xkvmzj63z0FCCG6pNU/9T5aezoayKd5PCpC/cu9J78&#10;mpLJU9P/xcibvCZtxuG5MDt8R+bIVTJttqZv+40/Wtv59eSS8bM42hw1+xNbXyYvTf7ZC8Dof+n8&#10;AD3cXaij1+bdZ39BAV7rN764G8Jx2AVv5u5D5fvLzmPs0WX96BisfbtVtjasTHXPevlxysjDQz6Z&#10;3Pbhw7SDPvZtbo6Se4GLLz69oJHxxdxKHRnLm1zl6wd02tP8xBxNe+68aXBfzgdNTryS+Jdf5P2Z&#10;A629fVWxvBR57R7Zjs82rmLIcecumq1uz7a2v+VrMx+A8clcICUfwNdnbQFaC/x74U1e0vbGpfWD&#10;c5sdY8yn4E7b0TFPWJ0Le3jNp6wveheQcnBkT53vnmtG1nMBJxzKYxaotg2314WNTDdpZfbDh761&#10;tXWn8ojRb4xfa6/XbtGRPrUvW28h0ZbXTZfZN25+9Yevv/hDft/ZU/QLpc3B+lb5+mnLRsfRQ9nk&#10;g+XAZXdb7E08XTyDm7ptK3NHtpFZGUfntaVywtY5U/U6/l9J7etpK/irty3+5n3d5vhZj3ZxWaBu&#10;c61yobV0PT70pdOf86d+cp95jhsTZwFnb8pki/aFJzbGRy42JG+GX3kdW9X56HPto2Kv87GJn3ex&#10;Xd29ANqmrU96fvM4L29erwVjI187x5IHxqZpSzctkrngAtfC+sYxv78Jf2XoP4WJ5b415rTB+sxW&#10;vvnxp5f+Xz4rx9YNqPVr7OwrJfumlPETmUvzqfyUxAy24DM2Dt36tXXRvfKC8znQv8WaeISnHRo/&#10;jdWZ6yjny/rttNm170Kov7BfXbdObJVf6pRZDG2+SU52jO8v5wnrp254iRdtvxe49SFtTteRN/1m&#10;L9DXxjDZbc/PIsOaW3NI7NPqu3BNYfru+lP7QtJmyxLXzk/tN19u3owOAI+f+oRk2qx+uuUWIV/1&#10;AVxx/xuweKu37X7GR2mX/LkQghef6COL7zxAfxv9DUoRdtoCTs9R6zV5MhUL8c3noHzrqPgm6PrL&#10;+/eD+/PP+jW/RI75TxhYB+g6RnzGF6P7+EM7zvF9k98cv7Rx9ajsHDy3fPD8LO5u1397/Ho7vPAg&#10;c2ptx3wxNHE/eINjziifgPov+/4W7GcakiQl141vuETZ5lv8Vm903W/jOBgbp17d1MMDyoe+R6es&#10;m7M/Mh3s+dtd++ne2HbLXIzOFdh/yTN/GN4dnzLPNWfgr85T5Ob0I6Afbu5ffp/b9jfZHxXlf2TU&#10;xtYlfq/Z9yDTrf458h4srl30HRvCj9b92Mf/+F+rKd92ea5v9W10J7ffratZjdUpydbNRrblYdt4&#10;uccDv9ELnvSOGxf4LH/8nlBew2/5q962mvOWm6a+iBIbr7ZsXLZH3ZEgXq0fBeqLrqT1oGXPL34h&#10;fyERHZ63fXLdh5zLrjye6Nwu8sUG+/QHQJaWBGtH+bfk/mq7BxedG8lB7ePl/Kv3NkpjQ9eMU7/8&#10;0Ox+CVt365tK/weMw5N76D9jgu3RMfn0uea3VN0eJi/zt3456xnH5Nj/Kr9r1/hk5rjpN5sT+eno&#10;xmPAiPRN8utr0MfU1Z/Z9/aMWVfK+Bx7ctB5vWab9j3+Q1c7Q519dY3fyh2/MastJr85oG/y2Lvs&#10;f2ibunBmrB0dnX+B+n2NzvGWk9G6rlcm5+G5QMHnccrhV2d1AbQL2y57/Kzbstfb8kohmxryp79d&#10;eEf+xgyxfVo2NtcPqYfC30D9U79ph1PW+pObQ6+boN32LH36BFg69cfU+lnNXZ8bsc6cooVBfEuf&#10;jNMbK0vb+s98uQERkHODsec+qs9z2NdAtzhtcFd3b/3j4MV+22ewzffBjjmOrGGZV5ibAdvO09gS&#10;26x79+b6Y3eRfuWLzk9/lV/ieHyRvqwPpb91jgYx+mR5stD8lD3F8jqv7NshBmPs2nhRtny3vlYe&#10;x42lYyveYvGZF3kQL+PPzSs8F+80yHkF9LAb4bPfSXYiljFtIMxCtM7f/Q64h9kqujiOyzO0w3uM&#10;atLhLHSp0xBz8WcGtp7op2HIhvtbsLot/+IePfvaAAVHzuIqWvy1jx6ATsps4Zjoc6bO77OJCy6K&#10;5eMYTW2ag5tHbOF4g8V1sp2yXhA6NNkUVj6+USNBFD/EB3TiJ1CZ0cW1iQa0E5b8bTJfnynrieKx&#10;bf25OnbAYVMDe3RvXZSBC7pYfGSSu/a2PvFRn4zrit94OPh4rSyVS1vE86Ve+RPvdb068p70bAPK&#10;l7Z44uWMeXuMrn8P/ZdGG/CqYx9c9+ROHEZo5ZZH9heWHs5rvbR1+UW3XvRA9ODDZ9su5fPgWzmn&#10;TVbm2npMrgr6p2snT9k72R9xt64lyFd1ape769pejUULiz/3LnULjLPgYWDPJMgCVS4Kz2RF3HnS&#10;x5P6WVDtydfNj6z1TXainztsclfwY6EPjjvmXaDzCmMn3U4UN77jvrYXP86FaE/rzAkvWjaPLdNp&#10;dtLMr++ysN27hrK/5Ytv24lPLiBGWOvZtKDfvPG7Gdot+tXe4PWa2rnouLzQjA55zdhX37QfopFz&#10;XHTBw+9dwgcdnE6M5Si0GZByzK4gpR/dcZYKmb389xU3c9fezasDTfTdCT4ZZFkUwsvCsdygrSwi&#10;9EJy5JF12ZBjF4u6LH38wKbySQvsnZBDc198JgsMn+l/9VloDUKbh+qf+ME9Ih/9dkz+2qeGvN9w&#10;wqn+UoAn8/epImW7oNC6VC+Ok+BZEMI5uSix5qRPHOFLJzAyunsdq/PBy6e6Vpcb71knFpbnkx8R&#10;VJ48ePPCe3nuxES7v5aFDp7yJw0tlLuIx56dQNzajR/w3tehNq8E9wn0vhfU54TjafcT1/7qbAtG&#10;3xjIw9p2XHr250mSuXEsg1FI9GNPa/nIrXPTSCxno7FU85b3MBr/zRhE1hPgyZO2kTwn+SGQn/cJ&#10;h7d7wTt+9Pu/cEuX/qpvyJPL100IRH/MzUTFO/qszMVTB2izJxJbtpOswWDD+PvZjle/ic6v4WU7&#10;vqo/cl/T/NZxx+coynX055c+iZ0bj77PE4IWkC1SWij76msLmzOHwfNjTtyaVxMjGxMuCoyO038m&#10;9iYXsHHA8U6oO3rWn+om5453HPMbvV5/1P1boO308Mu20fJTtWUji8ybszy4PGz1wa3vIlpy5W/B&#10;8Jx4IccYm//A0j2EKU3l0vwW3627F/JCd05gts62NzBmOzLHNjfhwCVnL2CPP04e0heSB+R/hPC0&#10;856ctDyvhteG/COHWCgQAz4LtfeMS3Adg217fCdepnzyw8SNOp/JT+YR9zwJvbrhNznJHGFPFq05&#10;6Hej263P6rVb9CNjcjO+k+usQbDlLhfTk8MnL+Ox9M/9tXFl7HbLbZ+frR8et2/g8CW/02nvxPZE&#10;g5sO1z9v4xf5zImqssn3cwECz/XT8puFlrmwr0/vBaSRM+coxv/xC9/NK4bpEvbRfeyOq9JX5chZ&#10;QCGL/7b903oRPnPh1ZUOxljH9XVovLJU+cLKVuavcUdw4Fr8Cbq4kJvZjl/nKxZ2kqvwBnT5MvMX&#10;vJrz4adda0jq91xs9VuedI9by7eMIl4srE7odr5Fpzrl6Fh8vKMjPSqvx/Gp7en3a7PFmvJl7+2G&#10;VXH8dOyp7zJGLS1ZFqARutDmaR52Ar75c57OfJ7LtSJf6J8+esqlXkSU5/pl9UOvDBhX3+UJFnWK&#10;6l+xePrpPBn3tG320WbPptD2bjtOu9ALT3qb6+3x6kKYdjVO2D7zs+PRbrnPFu3i41n6g7sxQKex&#10;Be7kDH7xOvr2+8Rb/bB9w9wkfXPnqpV0HElnbQXffJJSdPgyr1f7kPmGcnlPrH6fJ2TWtqgUe829&#10;+XaeYMTX/LWygoB2yuYJNDewiTH+J7MXbIOzbyjafo2OHZNPyZcfPcX7TXjP7/6uHhVwvowDfC5v&#10;qMfnip3w0/8nb0/uD0rhqBl50z9XNh4An/04fpZvvS1Qxwcb2/VvfEw3dUtrO/Fy89snly88+CdK&#10;yBene37j2PnMPkGFZu1eGfRZvcniX/PCdIj2iV2fWXluUPyYxWY06zfj58fcWEOPfWKYXLSV09gc&#10;u5zHgGp9bC2vtDX8MG4eax4qpniZGI/zhzZ0C2gN6xm5ozP75waU6nb46x+gY15vsOTPe9wbH098&#10;889vwdNvz300jvc3gfGZGJk4Uk/XJ033jyn2fV4syCM6QN/+zE3aKIjcNJD9BfRsue3Rv4wdidl8&#10;l38I9Ul60qc6FWfshgMW13Y/KW2uKcL5Wvw5xHP8iO/Cc3/Lfm1bfR42zfw52FHruZ6z9M2D6Uur&#10;x8sbHBfr3i5/vPYicMeIHOOxusYzBJawF4+POdwP4PkTxwtDv0eD42h53jV/aS88jw+EbukjLy3r&#10;oONZ5WcfzP743jjWm9d7w0PKYsPMAeXwyX0vpB854gt4mwiwBtWxpEfnK/JuH5n33P1qbaTReqRt&#10;cvGf0snro1MUq51PW5a/ix94vWmenPHRazqveKDS1V7OdRUompivPnxVHzknUyf/yd/Dr4Xna85j&#10;TuM+K+wfPtUnOq+ti0Yn85Ox11x0/Lx4tmPq3f+Vcc3au7xafg6W3iG8xtrRZfF5VWQkS3aPfxuZ&#10;nfSc2IARf9LLk7+g/bRqhg7vzNuqy4n5Ip0v/qIrwMNTdT2fuNo//OXv0H6oXYO88XERD4vre3kq&#10;qO+umuyws3ZNoXpj/VeZo4H6A4PDZGXVR0OSutmBsr4U05V16NBDcwEbjvyhykNTnTflYKJnmY7s&#10;zq2DZ2wRO8bAvTidw+k7Oi9e0Xsy8LyRrbYFaXyGbmKKxU+gRzzfC2Rr71vzr0D9IdYjYnL82Nix&#10;PoQde077kNN5T2Q65w1m9ao4yrZktvOWgaNH6vikfwev46P9U4e2/rSNvetn5Z+D+6Imn2e8io3i&#10;pnThicdrOKLTDhm30GT7pHnKVA62jG7onZfI9/y5MBc6X/Iy11ha7Z4pbqE65MuaNlid7EdE+tXo&#10;/ZfGH/Pktmli4gmri/XbwhHQB64eiM8nn9fvj+rZjULic8G+/ENpNPvZ+t0q3/wqnrsuksrJb8Pv&#10;tcz1w/rM+UHxk7ejRHyeeWCQjht7TkePtXdl2z7b5ln+lNm5HH545LOgnIbbB5sPjq0zH1J5x1eq&#10;9Kz4Ino6OPDuaoBTsM7arRM0cglXhjkQeJJjlVVXdVLxYG53lBnl14B5mmEb5+4Agmov+FTWmVxV&#10;4OMr3KpP+UW2Ldcwa/WGrswEv/XBqe7R35ZDAfvADmhP+qcOpTHJf9DiOwPsOHRpbdV92ZP9sm/i&#10;pOVbi3cpMqBYDJIMByYp2l99bdvQh586PlWmDlwnLOE6uOw+PglOgxouwoDkPLpNwA+f6STo4UHV&#10;opKDd66zZ2Hl3sfZO7rcZaPb+kM5uv04Xp7PMnq3Ln570rbw0BT/2Ke8bboIByfdsCUrw0HpLl8X&#10;sTK8PvvpLz7ox+QrvvKaj7Z5233aCl9l9bfW5K9XPqgC+dqFFMc7AAY59OMPvJC+1PX2VxcgQrv8&#10;4d0fXKdttr7bhy5bXjmhpTN7V542fhHD4WdSJT7nqVCLk+66HrnbbyiNN5vA2ECdKVeX3T7ZIOmQ&#10;Z7K+NxT0dc15jaGQyzlsgYwuHNER7/jYxWj6daEsWL3Ad9oxLJtY1fssDWbvs7DmbjS/cb3+qu1m&#10;znfKaR26hcV13HZXdwbZrZv4mASsffd1d73bO/j7NLCFCfa8dVHahDSG+h2D8j5+s0++zw6m4k4M&#10;s+8Jr4/VWXgAaZ3wCK/86fOj+2w/xl/7O1tleuRh7zWU7CLTYOKphub26GcrJ+O5MuCCmWRN/nP8&#10;Jra+Tz57X9kmzLMg0AtQ0fHrXHz6+OH4IfpsX2B3eWpLBuB19NtjPuxEP+XolDuW2//lX/6lPvBb&#10;cV63+e6NC+CmTOEV17gAue1W5vnaY/FmAWdt2vrn1vjYfn5ic+uqo4Oj65bjNfGo/QQam8Zn7kx3&#10;N9rKs+3JE4zg4qms8o6fTWRrz6lTv/RkblvbX3/ZX1CGX1zVbfU+vOi5sLTL2zG5e2FI+dCunPi4&#10;oTy2BT26eBXeuQicthA7Fkg/5Hdkpx0mD6xMW/r35EyLYRKojcdnu98+EX7ND8cH6uSm0qHNpxyy&#10;pbt84yKoLrI46jeeyfq1BZw9QYTzBPhtqxZu7rt13/Z80vzafrQcvfTe41+49gGdd78Fn/nyFoY+&#10;dRge8szQWDzz1NJPvYggZ8qD/T3lzufGz9g1v8pT8a25kA/fAbI3Ruq/8e7ReepXx92W8Hy91h0O&#10;3m2bNIpFFxeofgvw8LcwekwbasfXdcd1i35tly6ZK2XxFRecvH4h/cYOepP4J9w8n6XTbltyjZdb&#10;8GrrJA0UL0o5mYiHTrtPnxuM+Xazh5Okvblxdah+VS/0qTeWiH/z2slHLjDMWLE0fKfdfRan40D4&#10;bAzYDu/bdsfKtY19WzzaVtm3XVhZju3vBW0tCLxtRLkLoPs0pnFn4Umv7PXxMz+NrqM7FTyxZowA&#10;c/PHuRCeSribW9WvzmuDMkCez9bbR+vDBuPc6HTrLL7WH+ro+PPPyizGjX8eLkq70EX9+HN4O0cY&#10;3vQMm8qB6+KPJ5vsa8O9WEQm2tGHTfO66BrysKUXPM6xOcoC3fAIy+ZZx3j1E1t7Elu7h2J98nq7&#10;8uXqrWsZIwL04ovNLXSeC/4z1sGhBxp19sXHtvXiGzvUzSee+P9Zu9MlS5IjO9C5VdaCKpDo5g+O&#10;SDc5Mnz/x6HMS5BooIHaMyvnfEdN/XpEZhZ6ZEYj7jV3M91NbfXl0v3A5u8rAHcOyl/uGYqnwnvm&#10;k0g6vqTP7PiS0pdpmHgs1AdHf3l7aJzY87W7GWomdj4BRLdMsvx8wdjjouHcCMkv5sf65r6hIUzg&#10;pAbmL3z2CRq4T3x8E0ififG5SMSeD2fjz7pRHP2Y1xLXV2xXTlY+fGlzc4GMlcOHF8RPXS+cONr1&#10;6Pruogk9ffRbbImwxFPqPTbDFYe4bkws/9WhusHbOkpbAe9zYyl+XU81Dc/0e26EBN3Yj9dcuF1d&#10;WpCv1lfY1Lc3W+s3c/XwswHmIlt5Bqe6aseR3xs+ozX82lYfTTsp78iAZw6pLZP/KvYCx/VxbHKs&#10;ZsXDz6lz+W6GQbM32MBhu5jIYY5d/D0/ARD5ygE/uNlS26hvt15Tzh4XjcVE5SePnhEXoMfo5Uzf&#10;hpe+BSz/nsTmrd+ZD43sO85lf5hu/uYtv63Luy6N8G7mb18x9OVBwejb9VRsWX5mscrpy2ZrIufd&#10;T0r9wXt8xoLVQb/zKBuZuyYW1+riQ+KpED4bKy/f5jixL756ITcIcLsuic923RGSwtp4TCgfdRTh&#10;/qsDnLWpF8xz7vXd5Rs7bIYa+7sG/nLs1G9d+2anjyTQPLSb/1O54ctfI8eBG8fI0qf+Hmx7vLd5&#10;dQSqa3TavtxYK4Zb1vgxk3nUUwvO12Vn8Sd+10dQGhvRXfzz+R3YDDdfbQ/aifYyeqTfSsxXF/WR&#10;C+DdoIUfwMvc6FV+g/JVZLsAuLoovx+PCHRDq/xTsHovbXU7iJv3KTp5d1x6Ni/2GWs7Fzx5LcjX&#10;zBMz7tcHc24O2TpJXiG0AC7+yzcHzb9/bV0GeXinsPx26BMzp77ROb7HwvJaOzd9jnu38368dbs8&#10;VxY+l7Y5XkC79IOT89QzN4mL+meRk158D489h8JNng53kQZPUspzfYZpYOX15HwVPzy3H3RujtFY&#10;G6JTR8k3T0n56/TL2uRGc2Vpn+mvwNqM1/Uqz+17ijFf8Ba8yQfc8y59w8fY03VLaJaKVfoMF8d2&#10;Pj77D6tZWfYL3/WLjLFz2nzjM3nanSbaJ+/VGl/4S7rrYce1T1n69wetQDPXmzogY2HmbGzzEeTR&#10;ZU4iY/T6sOv/Q1R9F19e5JVBDjtfDn39035Pfz6+b17RT+CjCxj3zU2My92vjzfclGT+zfc7f6ZW&#10;4ehXfZMxFyAfRXPkewj2DWbk6/NWj8Xb+GLH+mP7WLhsukP9c8sw3i+t9nGHqY9HTnkdO9aPO99I&#10;tBQxEVx+4mfeJHT8mVLj4Ct+y83FpQ8uXfcYAzakug+3rZPQhM4N/OjNEbEB5l6j/8QTuRjwu/HQ&#10;m9/KM7nkLMhL7V58Nv95qj0u3UTUcz4Tt3DW12nl4Tv6POf3/NwTtIvLpgmPSCI3f+8yHweXDseG&#10;Pe+ba9JROV+alRENLrrNe/CKP0kI3fOYKu6R0zlFMlbe8qGrfnXrfX/D17mxZx2784Ole552ncpX&#10;ndM9SmtPdPCbtRHePopHnsPm0ec5KGtI5+u5jcJEn7R2uZ5x1cNhRNpV/9l7GZdkbpSCzimf8N3y&#10;1WJ0bX9/wzO36E/Dpc+vfvGX1Nx0YedsfBium930Yzv0rWkDUa7zxWCh33ptn8a/yUdbe/lzjLl4&#10;99Ratf0oXO0oTXU7GAT7uStRxZX5C30Jc0CwhcR2WspHjXH6KDMTOTx0iNfkGX0ctQqrBHrsxFu+&#10;jteCeHWRXvj0oYzPP4DZPBnctQ/J8vXk8cpeXygv/5M6bucWPU0wdtIi30RzcdGtD6pvOyu5A8qm&#10;E87AnIHL7ybuxaI7j8rjs+OXexkd1w9SC4LVe/LNJ9L0a/Lxz/Hd6iHFcz4TUDuJWpyQFFYe3mv3&#10;HWc3RZWD1dV5P3xwZN3L4ZVn4mJpNoV357fHpY9Pmh7Trt/ASGZ1VQOrfDEjvrE7BPyieGV5igJ+&#10;adOwADtfeQwloEysw1cfoJxO/g7GLbh9lX/wqx+hAcnKdY73nt91rqxDQ5fFWZrVNxxwlf3Aoeeh&#10;3fyVU2zlN/u74TBmt4OxoNX28sLm6uc3BnRy6vnNq1mMiS+gvY6ssYPYbqxVr2IcvNM3BGFjyAJX&#10;aHzZidTEcH/D40yCyNi2S/+1tPLWvuO/DsztI1vTIqA6m5i2XiPLQMdT6+fKT17bM37psNdv0m76&#10;BH8u7vL0xBV+Rh364NXf1kwdze+QWkxaVOS1qgGxYQB/+cX5TVZXxwIhq16O54LL0zojDVSP8wof&#10;56t7y1JH/vStncyHKb59NfNZ09OVDjaq/EaqNk5BfOkJ32+z8p/fDMZrBrCPJw3KxvTxw8u+gmXq&#10;zSstgBsGTJINVLOAjyLhvQMX/eu/4IqnDr6lZPHwbV2qqANi4Kndt8LgeEWipzy+ikGdrEcHstuG&#10;T9u50y9feZvPH3u85VJ54mR1cw63/QH9OTEg2eP6PPGxmyL3MaxW3uTiR8+RbXykx0yY8ZE/fhz/&#10;7nmyKxOtJ0DwhQ+XHvuhmw0uGyR7oRQNneDvxRd5C2QsvfwZt8cXizPptCcbXsa0xlb0YoM2Y+Pa&#10;pKs32EQnT4qBuz3O68vEyB3qy/DSYMXv8t96gPsys7RE/8TQqYfxY3SNbTwWT7TuXAg6XRbS2teD&#10;fM1E6Kl8ZXgpO0NC+46l2cVdFTy4yqr3Il35U3dT/kxOAwfiEK3+czb8nudt2abdXI6e152T4ifX&#10;VH/Kk7+7uFeP20+9jV3ZOgy52E68LKNbOraz32f7eJjPsQdnDfg9Xe88+Um9d3F3k/u5w63H9a9z&#10;xz0/8Yp25Mt/xLA4v8NFdzK109+D5/gTag8/dDEUBjsP+j1enyrbJ3jXt63H3iQi9ufiHrqHb0+w&#10;yMun/aU07SFND2L78C5MgtFN7OMjm+OoukmWPGPTPkmvra6vxAt5z20P8RNQbv4LF22SC/hJ+T75&#10;ugXLlx6OXdgzPsCffmjqdXluDC/959LhNbrA0c/4LCy/TekG7raODRv3Y8zODxdf6oMPFmi2bGVJ&#10;lW86PwPiaW4XbvNbq+1Xh4d1wLYDm9jD18LYJvYs/kbnB0/0FoXGRjfMLuivntus7x/9Zu61smNF&#10;ycz/7pumI2vGHsfGCuOqG9jW7l6cOHMrd+gPzdh73Fre8tUfV8hf2auj8js4V7b8pGjEJjvW1/pf&#10;MWOuanyAV/7noh2eG8/ya38Wv6nZOU5m5zrx37af916Jj8/hp19IaBdvdfy9el4cPIDEMZ3nvBk9&#10;3nPlfiLFm3C+//776mbctGZg24ssQdbm8mXL6ftiSoEfHjK3P37EysTbxGwJjn7rF/PWpWdf53/x&#10;OZC/8tXDHrfwfNnYEYPK7vP1FoeffLC+w8cG366l+B8P5eT1E5rVyfrccelDq3/sa+iOHT/99vQG&#10;Iv4hgy5CXNuT8hdd9Ff6RPwunaIDGnDJyrHyq387F5DbLhOLq195BG/nx2Vy+Oxbj9y8ik5bAuKQ&#10;+nzgApQbc9a/5mkuumrL8tDUVyEQ06Pz+MPxzo22btDIZ78Y2ts7yJevfOfj+AH58+nZyZv80WP4&#10;oWU3XtO+8Cx685/45PBdueZrbvwHxYv9fr/2ZFzy2eoGDTEhNsxR4PsDeLyMbWPLy77Ge9c/LY9C&#10;1VFdi0t2h2ffrJB+rAqz4fRfQW6e+gP1503el7lxjt1zY0NRovf4S/5e6O38N8XO3/0yMUZn4weg&#10;78Cj7iZ/ciu3cTF28gzfL9/eQDyojeMPsY19fgcx3IsHH1zz09jxkNuC2JI+7cT7+HDW8iX8xFdf&#10;0XnLRzt0Un3CrLHFX/vipCmoz+Dt+H3XY+OEpd3gDt7zcjh4TvyMTC5UXZ3fx1blP/ld7dTxvPpZ&#10;v5E6LBJ67Ww+4mDhhGHL1CFYn60PF5eMKd+cp+nYMnVG7FPYOn+aez9b+qXd+eTiPPTBi5+ypvMV&#10;tXNWX6ep1JYULFn9CW1v4NiCkbdn/zitDGinfcS5nyTCVx1uCkn8r/96vnruiTSwOpGFB73XH9fB&#10;4b35i2eORA6a+a3t9LGHgXgs3vHTEXbwxVTdGNMiM3GQ0+rSubPYS2yb+wD10LjKcaI+tNMX4v97&#10;wLbWaeoGj/tPubBNf0GR/Yk7/uoTp0nRffHFxCcZl6ybzL1QvDrY58K3+xZJ3SzSPT1znRPrZGgz&#10;ZOM5dfaQg55On6rp5uEPJ2Aeevn4KDH1rt8WNg++Q3HkxTY3GvSmT/Vw5gCHRXXCZ+NJ+E0fHF+1&#10;PgfzZa9vwks7PTpV95z3lG9Pn4ViaXsDbRB6PgVHlnqdNi97Y9O8yPtcpebrbNandC6BS86NIStr&#10;7X5344XfwtYFjciYp4xntDZ219bIWvlL9zzdcet5/p63fnMS7aIbn0wtbLkLvCDqF+g1843mdt9U&#10;y/B7sG0jQcRjPg8/lThl047GH3h+yN7LwtAkz96y+Ob/8L0gBA+/TO5DVmTG38/L7TdSvmPaiTU0&#10;88bDaVvldLc7+OEWstgVX9+LLnkpB3CaxgcLse6ih/97oH2QddmLXz7+Jl4efPFZecvzc/sK5Uk2&#10;fkeH1WVTPMRRz4Mj3U865oqwd/s+awi9HDbtq3LgJwpD3b28IuarsVSkBx/97++Bh7CuMQ0tKO8k&#10;aS8f7w9k/K6/KJO9jOgP5N1BTBZuY/y93DET9XPg3qab0Tz9o/XF8Jp58fRt238urnTnCI7Xx+/z&#10;ivj6lM5p623/6ja6e/BKH+Em1q1XuOYl5iuO37yZ+SGe4KmVk+d76XOQuBnbGkVb/eFVvBTujf4R&#10;cLUXssbt034ziS5+4n8a4CUg2Q3aEOBZwuTtpKlUCo7/lT+BrVxpymxQarR98inmjdKPTuTtl7PA&#10;Wz5duOQpLptVOlv5JBi0PmpEkbF57dCDVzuODizeRdfqWH6Hp7zrCbrwv3cuF15w5ZPTJuP4BNU6&#10;YXVfGnzp606A6h0L6oPTQcnjm/UFnfeDFuz58pZXXmZ7gdqZ9FU62Gc1kLJHuYvMK+e5flEic8bZ&#10;wLkvBndQiYoj00EAPbnLR6rjnTogM0i3cjYiXQ3R7sA4tTp61paUlb6SCJsAE5+1+zR0xYuHtxPn&#10;y0ODw9u5v8Gf1HFpJrOlD1tkin0D3WPB298Qm6IhPsLh9I//D9NNyd6Oq8qF/pAV99LBQQokjYkj&#10;B/3ykrVlm/dI6fuwbYVs+WH3JKlfTLaOb+COGsmJ3NoVH+zgpFx+47f5s4lBp/umXJxzyalf8MrH&#10;AtgmionGbqrp9L0q1uSUbDLg+Oh4QXWJjjbE2vYy0Oyk04Bict+7/90hdgANIB9vi2aTX6/worV8&#10;ID4i7cVvh+dugI4vxo61+Yvo3wVm4qqTawzEB27k5UNv/RyQJwZLb+LJZ9HBQOxiHGiMBo9d0/+N&#10;D5xrh9s24HaCcnxLP1C50vzZACjdedWN9uU1FHOnXC6w5w7yq22L7ajcNhuejvHY10tvXwi/myrR&#10;x6BGfxHT/Pfn91/z+4ae6P0id/vxy6vgdrBLntiYQe7Di6++yatn05f7iC381o6wbDtR51eMV68U&#10;BOCJO334/QkO+RZmLqz/0z/9Uy8AuwjcDa8satTF8kP/OVg/rj6b1t2jQn3NR/6bxGnbFtCre35c&#10;Wukej+xQf6Yc3uq5OuK59PLw2Dz5jvHTv/go166ULd0dX1uTT0+4aExSXNhTn72TtTxH7p2HeQB6&#10;d/bOREr8jc5tE6ln/cTWNcXIFuvqTNv/wx++6bleWRk9LDzT+qMDv+1H1E98s5vP/WnnkO72dZOa&#10;rPyZJ2x/oB3AS9Ix2k0scIB8R8uHLlEsMZuJmAX9Q/TgLw28G+wksPTJf15/i7pxTh6AvxdTl0cy&#10;bmVP62/5H5TiffQV1badqlubpi5kvHtnY3l+z/2L1t/U9eqi/desiNcuxYRYkAdHvz6pi3MTP/TZ&#10;z/BZv6zjNp26o+uMo3gO3/aT6j8fC+e9ceQju24ZtasMJnNjZG1ZP91Inhxu/SzeppDux0+Ibifd&#10;eK2zbpknTleHe4njHU+e53/6fPxIF5+Hb83N8EqMxn4xrowrQPGlnb9PyoYxEwAAQABJREFUP1lO&#10;iYFt5/enm7RJF5bGFPyMNRMX4XLkHr5h9Nw3n7MVj9WpilW3Bz1d1AE89b58p8+YOff0STNnUu4c&#10;PJe555vCWVrH+HsLx/aH8lxggz96jg8fOsxcA96dp3OwdsHfcunGFJzV1TFYvJVhA9wmNZ1MEdDu&#10;E7t0+j4/gfHtt9+9+IaeV//n6cz57baNf3xrg94qPJyrw/aPlaz2lakPdjUaot/TJ9x2vlhZiSXn&#10;maEUfXWuDSnDu3LIOnZvPa4OewG4NEcPPIfOK+Cyvjt2XX1xbnDQB7Jt66V6s+uOe/y+vOln3Dcm&#10;oQXqXCzxRedaTAle/luB+rUoU76TPxeDzBXWt/jga57o6Um6gPI8/nN+98/YdxqjwsDqGXHHfnX2&#10;FIcPlo+UDm/3h6LCY+NZmRt1nl+AqaB8KSfv2qA+frvr1fKzvkdXn/gKHb/8lounqzM9dtymo7q/&#10;xzm8ibCjASMDvhsLSVcn80CgPkpXwVPe/KO7Y3MBOKuHvIWlxfcO93NatXaPPou3tHSDv7rBdWwM&#10;5OveBHfqBE3HpaSv/Xb267mojYcLtS7k7qa5+LHG6Fw/dnYj88QNHcondPx8r0My2m5TZpxQ7s1A&#10;1Ukd5CO+X7/OE4rmJ8szuPJfvswbqxynXRm73aC7bcArvbc/0r6CVpzOgpwEyG99nRhtZr7wRKt8&#10;Qd7gK1866fQzdB95T+unsRT5FHiZ+QhY+x7yq8CJ2iI0ltG294oejZ/4CaCjmr7N24x6Y0vqzUYv&#10;exTSy0XR9+HBx8rI3U8Oyuv+pT77ZF7K9FvFVQf5gB0/yFAXbTfhu3EiJn5LvzHnUSM+oWvnWIdH&#10;eZ4YC5fyHT+Ixulnuyasjex81IEbd83h1Ld5r/me8cTPCMzbA5Rlrp2fIbJW5r/po+nq9daz5qzQ&#10;T319wid3NLo/h3te6+XUYrxnQGHpw+eH+I63/JjZ+fsxlyi84e640N/pTr2IM7YBZa2HbRvJQzfl&#10;1aJvrmO5py/9juf8/EX4pr2A+j2+JP+ajyd/jqeOini+6Ppwxd0no7zy3Z/oBcWiTMze+Tw/ZuvS&#10;7Ua5efPOIR9yyXnqVzbzg3ywfO60+P8eTASGQ9i4IFcwnt7rVGbyQEvoDOfw3nhwzkeT3n0kb/Id&#10;LG/88JHXWmsdDl15H9ypUcKHdnHJtZEOZj4hRo4vMu7qK15lf3PmBY++rPIoGqlvTLJzfNlQbo+v&#10;zU9g52/iYvrWkSPmeMaZn/XqE5A9Tm6msf2JjJxPTBwHx46FHuVc/1J7HLPz+PchfymS3uiNEfTf&#10;PK9U1xdZt2w88WX9eVg8OV/bbzjFjT7rl9XxpsF1OPNLqOMPtPOmM3WbdlfvDLo1Nl5B6VpVzFmj&#10;702v6mnrGh1e+Prj5z3eN9jg+jpXgO0fbX9810Obv/9E2mjx+NbO7oC2tss89nhAAthHw+tVxtgP&#10;/ZmlX7qnWT9HV9HRC0nGp6zZVvcSn6+n/czINl6xbdtTfZBzfT4enlAH1St74up3ZJ1YVP8cemDm&#10;/nuWvjL9HdrdR3mUzNG2F2f1b2Qbu9qXxgd74dc8s3nBI6P6pkKNswuOV5Pquzz5NZ/178x/ohO/&#10;nX6Fu1t3DsBJPbzSvUw2Jk+f3r3U9NvamnI26Lv4BXTdEl3ouPatPsprZ3itrkRhD8cfWHz1sbB5&#10;zi9db/Yv3j1dfnQvzaGVj3Tz7jR7TJ62sTj1L2UBhcE5r+70f5o97an2nYKQDM7NTnVwu3mofPM1&#10;9TP9kry1/y7LnPT3oLLUD8+eUOn4Fs0+BYMHN0chNu7LA9ufoZent3jo8rDvztdDZYe8ftRfXXGc&#10;gni3xfjcL2Y7vwhzdO/z7/zf5A2S219z7F2fT92wsLT23N1sfIcnFlS+WM/4dZAmnmfMvGKCTBac&#10;OJmbSYfCmLK2Lj5W9+M395O7MvI5WkWUeR01gpYJnAq/EXLoBSmnQHndsrcz4qy5aDCOgLcXfh2D&#10;bv6fYGiVoMn5ljflhHw2r/qG3vkv7gAOOO7n0mf4WyS0slNONqCThYG7E23EkAd0vuuPnssL3QJf&#10;lFcybMaiw4cPZsE5nYnzTjylp2PdC/E7EBD50ib9meRefFeXYwf81YEqjuHKJ98A0A4zg5Ky7SQd&#10;L66G1TqJ3q+DV1Aeex4X5GLT8XN1uR3nsLKG/8RLeUb+ysHzfixmhcraxYttjg93Iqnvak8ai7R1&#10;MISVuTin779srC7PJkFh0PJ8+afQTKAZAE7+NppmtQ1Mva6uLQ+udOp54kL9lyb6LQ6ZI0yyxuFX&#10;1PnKyXVenNFz5alH5Y29UJTP0dXxxepi8uC9PB45c6R2/beDTf3PJkLk5Hhp6kOdbfLWBmU+XYQl&#10;NrsBghV9MAwE4+IBj/7K5DPEOf/42AxtnEpTZkJFJ4tdMmtreLaTxZv8bVvh8+KXvLoUrzNhOiq0&#10;XfXiaUR2QRRe+OK3Or3KDBTfhdrlgmoyDLw2BIsbG2ajZfoK/HqBOXL5zUVYF5Js5PWVF5GDVxft&#10;6VN6kSW46k8766KNHfmsX5TNZsboExHxz/izF7xCv76oD/BSV0n9jkV9HKJd7MAt/6Pr6+Dxp35m&#10;ZU4fIdbGA/RSR82PPehB5TnMOTmy3U0YK5Pq24r25AvP1bcFK+RgKdsYwPM5VHbk/JzNDuPQ8lpc&#10;eV73/Kc//aljRDdwj77qGawPRv9pU5vfMiuSA5etYh2cZGWvvoqe813akkUH9fYyui1M3Tz1x+hk&#10;A/tx48Adf/w8T1AtXynZPiYyJl/zip6JpfVnsFJH4kOsTT2iAeJZ3a1OaKYM36lfeOp1br7ZOlfv&#10;45TRfXHnAk9jInLx0+523Pz6t29wqx6jC9mR5S8qmcYliNsudqxRsHFKN/cCVcdHdVFxIIJnrJ6N&#10;xm6CuinBq99iP33AhNj4ybnxWD9iwx/gP34Q5gcvcpceztr/OJ42xtdbxqYtJ3/hzj/aRFbkN+WE&#10;TxkWymW2TD6R6vs+JN66wdC4y3nYWTSZv6xNK799q34QjbrK/GPazviLiLVfObo9lzrffOp1bAjN&#10;8meJfOf5Dm700KemXbkx4+ef53eJPZnld+X/EbT9hSlXro9TO40fKRlgJujOwdTl6jR587223PN+&#10;77jjUBGW9+erC1rHmqQ1v3T/6Gv4fi4E1NfcTXpi8rAb/o+YHZ+PN/rbkBmLvF7MsTk0O6ZfwmAW&#10;UH7vfuVOndL7wfOu+fp+86Z+F39y5T3H21czTn+D9z2m9jfEpw2ivctfGVtnm+K1chaf/uJMf6q8&#10;Nls8RSfns1FK32nT6PWFn4LlqQwtWNnSjrtJHbvxKKVPykvw7Auuu9X/+tcfXvz5z3/Omyv+1vbw&#10;5blArb/c8Z58fbvztp3KHD1s+PmMPjO/9mSx/pKNbFKGB5/4WQQgL1807fHgnXg9Ptn50fB+4JU+&#10;7Vc/qw0vfz7efpQPAJ3JhVO/myO2vsb3Ux9Hl+DgUX8nJlc39rHJDQtk1pbEjabu6Yvl73fMZg4z&#10;MtqjGltiu40hF960AZDcKoAWkEUv/Gt3yqX1UxGi4/Hh6rd0i8OlQak8ZWDL5qwZPSyPI1tdAWOP&#10;ftDFRK+qFrs/5ScLrPnY/jabjqUj5AZ3GbtugwfUB1OrWJOJ/43ZCO1Y26dTEy9rc3mmrGnopeaW&#10;K7/873o4Pg5QNuNPaiA0bj4CLv6vHnedyxttPubVC/jQZ39X78JbhJPeeanPttEx/8Lc8Q3PbhCf&#10;ts6vGwOQ+eVlxig/zdJ4jT5tR6+yeZxYUzeN39jVNDrX3o612V+Irezsxi2fBJTTcZ7kHZ+Sqbj+&#10;cdEwcwbj7tzoMfhoxP5sqmtHL1/88MO8Ih9PH/gzN5u1DH4hq7yRrRXMH9ueQ+Ml3R598H/0iznf&#10;TUAMD2yswtt5zlM/aDNBzpc/MPpNP+8Vf1uPS3fQas8hqD582LZ4/MdevR6vzlg1sYtmbLNBOHas&#10;rdZQXu2rHUzfAnv8Y/4J1pf6WOu39YX8YI4uOcTDuLkb0GTshdqrnaV7QXePSecuFKhfbVnfc8Wc&#10;eUz++ILPxOk+ycu/9V31wHcuBNi/GRljh95De+Orr7/5Q31A1upx1+W6gaB2J8ZNpnNjA8fCp8Pv&#10;wRfnCZVezFHH+dC9tK2doWbfXa5zONs/qfMt3xSljdBVYXiOSmS0HcZ/aRGZ457Y4s3jH/RfZAM2&#10;ooKrDuQMXudM9XGy4OcTzSEUZp9jdXrkK6TffpzfxDl7In91X7nwByKzMPqck4+SaVcPHLa1Ly25&#10;r0eZ49FreIurxmbSOFpp+ad2BEiP7776SDjua0DQXZAD5XTLn9z5hq8dlO7gPHhMHZC5efqYQ5lE&#10;HeQ7X5eu2kfw/bUtJ+anLHK04xPX6qAX2NQpHjlvu7iNH5M/8roP4gpsEDsnwbfrvdDPgrL5T/Z/&#10;ynm+0GdzPDhnrE62C7xg9O1h7Zmjya9icPLhgy/TRp9DZaZM+Wg7GPXZ8en+JnD5nbznfODXBym4&#10;jz9vPszeg3JzCv2K4e8+35UnznzUSSPnyFEW7zKAUdfnris6dmxfwE0ba03j452nXnpjpe5TVlsV&#10;5GJq7rXqvi7+9W0OihOt7KGNv8XH07aHXP2IE+PD0E5KLxcFrws0vSFgYgod0L9uHE7OyK/tJ8NN&#10;24Ar7rj01w4SnpWrrL5gW/K5bekex+GVk8rF8IA+0JSwfjt5bvzZvfvFa3qYxbuTffhMnY2eCta/&#10;9377JvLSb99Q8VHZkTPxNcZMXY9YbUod8fHKguXYZx+WcUPUrj1TWWNj0tTaiYW6pEyXtn64K7T2&#10;4C3QpKNGWJ6YSN5vp64U4TGog7nsjlmHeucRc/rg+qgL43z1uiQObqRWRlYeF69PHcz+eDxzEzxz&#10;ttGLfwEZ5+A6ltfypOubQZrvxnsOt2x9rtQrm4m81798YlaVjbfusSRz8s98B3Jg5lVP4zkzwcY4&#10;Zva7fw/Wrrb7a0x6+Pfd6c+f8KDkM9CmqnzydU90Bsu/x81J2UmVzd7W+G/2TGetDMXY29f/n/Fs&#10;eD2VLW/9hIbcad/Th4kPby94NEeywvvY5UYO0LmjGIqss/yrnnR4AjfbyXbtADj22RuKHT/yh4eL&#10;v52vpyLFXeeeW9nF/vjrzTB+6sgGlpgNfgfSGLlOgO/Y5NPnxS+jyImeSlhcqQsl21g2X0cSc4q7&#10;T2sV9yzODBxwTNj7Dvvg0oUTO2E6tBjoXHoHUY6rm8wAfj42WujWO3ZthEXnLqJ0QrHLHcBA/nZ2&#10;72KjRWMXd33FJowNqxymvH47dEqdL7TMeUi2A3Bhiy+Bi5hf3C4Q7OA9PA7v4NAffWlyvDLkO5Z+&#10;Cog22HfyHRx4BsrptB96lk8Y8PV07kfGqW+YOquByArj1YGMrUN5PS7r0eme14nb4fI8KWXoDQko&#10;p6YdjJ5r6/K76ynA5Vsg+FuovfG3Ou079g8vuKAaHp/sJvl2KMrbKIMLX70BvlzZ+nwdC5gJYmL1&#10;uAkN+fgpsxEFqtOpf+fwfKaDnfPi9etR13jUB1c9BKG6D3/o+NxheW8eelA+R79QyWm7yFSjZb1o&#10;kDbHTixHZ3bO5t/Yf/QOAjm7gCZifEHS6ITH3/72fdqwi0JeRTODhZj6dZ8kDc7e5aUtW7R3YzHH&#10;+NvE68XXxPPq30lryqXtaONrZT47yVX3Jlp+g1a+xT79l8bGtN+s/SLtW9WxUr3jZ9Dsj7lH/qtX&#10;80o2dr53N1HAaxs88aqfcvH3l19+qow/fPNVn3qsX6IvO3TI0ax0eJvUVefkyN9JtI2Ljbswqy93&#10;84Ed+BjAgH7RYJ/oUUnlw0b9WTetIldd0EP/IQWNpaNLM/IVsoI43EmkjN6h5KA+ECexNWzwGD+K&#10;S20j8pO3/n+k07+6gPvirTaxbSbH2kYytKHqdJSonkcf4en8p1wwGj+mPvPXPi1S1a+PC6DzdHkG&#10;8/BZXGXo98OUO6yeWy5tkwgSzy6QCeAvzOa5tnsa/RYcvLFpaGzgO7/3oxV1RNgkxHr9sPrgDW/j&#10;2fnkiUl9uXqY38gmnr3yNkbenQugqxq/4L38lmbsipVRgjywvsFP+1m58lfO4u2mGq+xg5eMM15t&#10;O/qMrsNzXMy//Yu8tsfQmFRVTko66T70oQ5S2k1wR8dQRlHHoPXv5pHEufH7TSZBNnlfo+mm0Bhl&#10;4uQPbJ128uaOXnnEHJ7aZNfAybfofJwfHY+jGjNpg1tno98uGMN1HRo+IzkHFwyeU2VQLxwHx5cn&#10;/KB9Fug3bSN6J948Lf/rr29e/JS5jX5FDLYPjZ/evckFj9Sr/rALkbZhdTYbiOoAqGftW18IxtYe&#10;5mviRT3Db73nS6rOp64TTzCzaWJspCNdPDGzbdbrZ+v4Txqpb9Hnn/o5TxKtHq3Ls8hZraQbI5tH&#10;H7B1tCl9wOMVzD396GvjjDEbP5CW/iOCZJww+lTRR3lHjdCE+6h0cOZ89DUu5bx99MT+9KHx0CFK&#10;VdSLZKsT/aT+3Lg7m8P8MPXGEn51IwjY+lpfNTNf9TWGR0bPD/6W7QJ2/dT84LctJzW/3j5HTNmw&#10;FXvwJ3bC/8haPOfLDw5YftIZqzhr5h8Tq4/4Y4cLn1999XVvOBiaiWO4gJ7LZ+wfmff4lW/cX/yl&#10;6fwgevT8dBSrH1/VB6XKDUx988mMTXB++OGHF//2b39+8Zf8dj3e/9f/+B+9iPzdd99WH+shALdr&#10;HXoaw/Onb+/F3rRV9dv5in7vtDn8XGRmF93NGfz29+rNvzP/mLnGzMPMY2be1Rtwpjq4tnRegUoX&#10;8+TaGN4CzRqqF68iZ/z38L9zIHWBs3SxwzlZYOx7n/nSl8lvVvKmAbDRBdEv8waJv2X9NuuW6Vfu&#10;9PDhvntH9sOO4Z9xJH1XF8TJiPjawxfGgs61mj8yG0Mx7BEfo5MxAqxN/AK2jvWbTwHCQbrw6Gcc&#10;HMy1QSjyg4/XQP+v//2/Ehv/1v75v/7X/+PFt4kJ4+/nQEzoTzkQT36U0vnStzpETuoeoCFPfVrf&#10;uoGhPkme1Md8TmzAW39gjqfP2s5K58VJSnbHm/CV/z6+sf5fWP4dd0Ls3FiwPMaG4be42/6CvGwu&#10;+ZFu9J1z5XSJTHza78XBbjLy9C57xZG4sqYT69oa2TZOpPhhw27gtZzf//T9+BRP8+rMuehmTBVD&#10;+JL55hYn89aGx7w7XuufWGkb1J7Dw/le+O+F8JNHF+Xmhhun9NlYdqHWjQtZ3MournRscBQIvfWx&#10;9n6HhmDs7xwt9rx791OLxw9jmxjxh8c333xTHfQrWNkQb1tpPJtvzjy7PjvjMf/LF4fvXlnv8FXm&#10;JSfGVhY8a6HVW9paaF1MLF+6B5dPtDYp3YAb6Z1vv3aym2/z7Odf4svImPXVYwywnhHnNsA7PuYY&#10;TzeVlL9YyJisXrQd9O2Hg0Pv7hVFz/wUcFVRZq36PhciQG0MHtv3PJnd+8F//esVmZ7yet8LNcP7&#10;pX2wyMdKfExfH72O/6zxvn37XfX44x//U+NY/+HmOv0B/saK1+GD78K+gSZeC2/95fHlInwi1b/W&#10;v2kLxj31SPdtI/Xd8RW/LLROo792CPDYtdviaG/V92TwxfY92r01ur0Dc53u86kzsTEujS5lnEAZ&#10;Bn7OYsf0kRdN+ZrfzthS+sjtT2awQ3k+kz96liZ5OVNlN4h+J+OewoerzgAU5T789Xuwfhy6u7Ch&#10;H97DoWJy2LndsSdi/RcWt7pFbDj4egJ8eYffsk6Ev7TK1G9TfrkxkA+v+wRNg3XYFe8ouPrgoS9c&#10;fqNpZCE7SNqHuNk9hO2bV44bqfVVdGz/kbR8QyMm9KGtX1yr09QltB2b0ZZvyr09YJ9GlD8PlJRl&#10;6cv7yKAT3dY3m6IDUuPXHvfg9qXcm+4W0HeORYeTac25/BZv16Gdo8s88lb+por0y9t/La/lJzW/&#10;4rf5TCzyS59mXdv4JbhuvNr13vZb075JCqSc5ZfuOdbnkdsxQWmO/+Mg7hJ/pUsM4B/dADbqRv/8&#10;nGXtT9n6QbubEfuMkSEQM8ar6m+uzAdJQ3bg0VdtzqbrP+evs9dnDfNT5rHk6Q/1aY5dXH4SH/HM&#10;vT2XXnwembUvmW0/Z76gj34bnmLNmwr43cMk5iY//fRL3g7kBtOP4WOf4DuCtr0537w7h/r2xgDZ&#10;+CYHq2yezAZtX+zS75+ytouO/6mkkIxdKmykkN8n4YP/06/Z/0va30VNsbqG/yFzmOVXqsN78zbt&#10;9aNUJG208907HUmzDpn+UN2O/dUn/lT3jwcshqJl44DqsfGekyJctuRscGWPrk/4B/+QlO5zXy5w&#10;is/tw+DhY5xiy1dnfAzKpf/iMIcOrKrtyejFx8Q2nsmdcvlB2jEOvQvzLgLv/FGPMzRrV+jZwE+1&#10;Zc4zMw71tA32fWp9359g6c9UfRzvZN+hT7BTLnD3XzPYFh8AdtLnnNS65k3O737j62+hR/lC7yfo&#10;PAwCx7mfCTAvFTOgD1BkMKJn+Ry84UWfB99psuET9xzyFz/kDV7GOPXrIbTpix40eHavPvzvfUP7&#10;jbW3UobmsuOwME8x1NuqudPTjz2LP+vL1Gfm9oUzN9o19U3UlJ/vx+rsZGAKWcN3DBgBOqnXUaVB&#10;WphaWHnqzcLIZgCj7hN9NOHW/A4Q4bdOnkX4LNCxl29wFMQGax8N2LlPN3CTll9qoPzidE/41pkJ&#10;JA6isw1gYJH09dffzEZFzi0SlONr0DJ4mdhrTnN3kYWhCzoWhq+yOP42C6AskPMnv5NflRG39CJy&#10;cH7Oq3h0UmSbzCp761U8KSN/NjjGbotFHTxb6QGHHV5FC9edoKCNLjhdAAbfgGPTDKyN+LpDHE8g&#10;ACu8vJ0nFNMB9C7sYjzqUaPfuh2ybJjnla5RrDzQ9hP9fvkwF8gVqQd6bjxgK09johcaUNswTi9k&#10;sbLQuo8vpzy48QF/3UHZ/bP28kkHodD7r37JozOcu14bN6mx4BHw4Lmy1gZx1qcFUnd7sZbOvYhw&#10;8zkZoLFzGpnOdXXa8tV95eC1sjZ+WsahgU7IOSF1VWBP+C409hMD4n592QumWexooyYk64PdlBbb&#10;/DOTig6dy666wFtdxLpJiE6sro1a4u197oD/ORMQr5rSFnahZPVVe07F6QvYbHNCZ1O5Oe/kNSZ9&#10;883XrR/+ed/N0LG7HWbjMHWJV461o+0n5q7ouTub8v0Ny+Dhv7q0n6is8V19lJhgm1dH7WSBvr/k&#10;SWEvnAFbR9oQHgDOxMpcWGxmvrxuSx110pMnNsTZr14Lc+SarDXe4jyvn9SfdKOotp06DR+6WCxE&#10;TPqEtLfjr8ZNMul+j1WLm+qZfICOrxeffH3Qm9zN/ep1NrVWn7bF6a/YZINEv4SW/ezFtwtlMZ3j&#10;qYtMFjJQ6tMNyp0YBPfrbKJX9/QzbAXsbUwkLl/ld6HfWXhH1g42YdoYZq9NGLq/fuWVwLmb01+r&#10;OwurxMvPmSDSqa/6DqLYpuvEp42MtPvoU1ty7HxjRB5+4vVlnvrMYW1jnzJQnJwvzeZJ4XUTsDqN&#10;n7d8ZdIL7HlPzlfrJzxaJ8m768aGtUO+MWH8Pn2lvMZyfLjwXEZYP5GLHrBpFp75/bjEiQ9+HLB2&#10;6xvevp0LuOp3yktefDHqY4MefRrgxQsPE+Mff5zNJOVk4+lYuY86uvNV/26SaKxlUuViz/uMK199&#10;HdsjQv9lk/uHH34svbHZIqe65reO3nez8EzEUucJq/CP7PyhdQ2wPkmM9zeFU66do3ensPFU7Fqw&#10;JakMG0jrk7F+vsceOs3YvWX1ZU7Y1vaQ33ODu76HV/vFZP7o1v4rOM63nJ501pfv+Pg6+nllajdF&#10;tNN8tAFj2yvxG9gxRSzgvdDjo8fqQgZdjPNJ+qn+senX8P2Qvuvf/vq31EFw1GGYGQ7jkQSWhWza&#10;UjK0b/aidcMd/uSLAXXpXJmPGAPKbLgB39UlZfyPFs/acPoKfPURP+QJt79//8OLX9LO3Xzzc+dM&#10;x7/sCF0XyOGpXsnjWQKcfxGd2ezmHTq/TNt3vq+CC8FN/5kPtr7g5APU16N/bVa/4C08jnez38Xo&#10;6JA6bX0H0d3N5mDLX1oZhw08PmOPOthxXX/H7/rQeDKfY/8Kx7smTzuTjZdFHW/cQcyrAeX5P59H&#10;PWmf6h7l1POMc+JA7PcCRPxoHgPk8Q3Y+O7meeKAfXzAvNrcuhpj4T76/5L369vvvkud/9jfpMYH&#10;9stXX84Yeepy4mv6lqEUfzPf1kepZ7HEJzNWTTsRmzaI1v/bp+35Dz98X3Z8oAy+/h4/eRNfYwsd&#10;+G/v+HcORrdZ17RfS55xFz05mwd35XYTJ/WdjL5CdJ5imLdZ+N3Lr/LUL3qbg//6r/+tOs2F27ng&#10;RubYalMoa4rUx8ar/sG6QH3tIrYxEBo+A/pM7a3jbeJjn7p3s077ysRwbwDJfOand+mLz4Uk2yx/&#10;zYXpv/71Lx2P//Snf0rMDE+20au/iRmeO4+o0y7bSZ920n4stOStn5UW8MrCVts4bm52+/rano2j&#10;zDt9tj8UX8tn/J4LLukDXr36Op/pG6Z/mjFz4kX7mTYBZ9rblMvHhx8aC7Fp64+ddOm8LjjlS6/E&#10;oPnfxvm0bXFvsIkJbX/qbtq6+rnHCiPH5llDi0V1R95f/vJvL/7v//k/X/z73/724r//n/+9sbH6&#10;1Dnna8eSjiuRa4MD3ug8ce7curBrIn1/+FPOuXhSLia/zsW93cDe+KrMxBYoz7QbeeJt2yEbjFn8&#10;Zr62fjXPFC/6EFBdE6/liUf80XqJTps38TFtbfhP/0Q/azCxKwaAOkFnzdKN49TpF+emUuX0rX+T&#10;L17w6/gaHxuLZ946Y5t2q9wT4qqODLx74cx8sj4z59ZXjD3w2Spm+M3vNrvRRDzsjX78rF7x2nhF&#10;Ty9l2qXPA8RPtBVDAXLxl37wJBebInPiRuyya/ux3zp/swYUZ0AfQPYCf7vphL0u5trPAPT/kLmf&#10;NcvQz9PmS9u4jB/Ja1vIGqM3knXcnXF12p113/TN6gS+c/5ULubYsvrhr1z88ifoPEQ8ta/IU685&#10;rr9CZ39neM4YhR6/8Ye5f+YIOZe6WKtPmHiZ15vXHuWJyeJW4umro4f6xw/ANePQh+HRjcMvpg9Z&#10;uVKf+4V1sWrtqk3kDd0TL8GhjycAR9+R8VviQFvafsSGpDUSX5EJt/5InjY5+0UiR0xP39JxtL99&#10;/arrU6UF+p/5kHMxZW1v3SYW3QxkLPHqaBeM21aTv2nnaIkf+2LWVOJFXfG1T8K6ZdPm9aep3/MK&#10;3lFAVUSX/HdMSia5v2SNt/tU6sF6uus8seHv5n8XJLVdWV++nbjevkCm17qKs/xnDElt8XN03Nc8&#10;J7P8WkfxpwsA2qw+qU8Fi1H1Fxo4xtIdd/Rnd13Y9Pbt9K+d7x4a+Yu3Yy6ja/qxBQ5g78aMNAo3&#10;f7/0Szt3kwdFHIw89TkROWVLu+ngalt8ygeArfo9baF9TeWSnL+ds588+yr80Yvnuflh2rIYn/5o&#10;YuL0v6lLa7pIiF+1X75b+/hkxjd2bputQr/ztU8gtj3Hh50/xxZtwufHzAHA+DZxmLp00vb5Xlvf&#10;9dmMo8waG6Z+v8waA+zcW70llKuf9m0ew/8VADEM6N/6le9YfmDrfM7ynbLd3yCzHl5a8ZA/vwcO&#10;RoQc/UPirEf2l35IWxCjI6WxGj8vLJ7zxVGPK2vHNLrQoFxuOhfzSdyO//BafuyvzZFLXus+seDC&#10;BX7Dk7njF3UgboG8haGbce9N5rZvU3/fZ60HRufFHFv0ReI0FPkYa+BNDMOs7OhW31bOyFf3syb5&#10;teuX4oqLwF7I6Um+tG+k5h5k6ThW54fm9EnsJpb5M+q0negXf87DHWLTPubOc/RBrkcA/uLH5YXP&#10;6r3+XboKiTLTf+nHpq162vcOLoK//dJn3t7Tstofvaq/dCjYYuxo/xYf8ObO1eDiYay6+ikKBjoG&#10;ZW4DZn2RfihtAaBr+5Xm01iJD2YHIeVkKMu6Yd+ws3rVz5Q7CpqfHqZxffqMRGn9cvSYwkWZfsO8&#10;YNpw8n/2iuy02cSb+SBdC4c/eY3HxBsduu8Q+pUlhundesnXyt66EUs7N+RLfsKj/VFtnjnnCM13&#10;cSLnw8RV+09znsiuzTf/3mVvzOHjGJrxfcan6JXj+vnU4c4Hl44+LPcmjM3Di/4Lb079rW3y1WPj&#10;47QPtCN/fEF/sDzRuha2570xMeXrQ7ij5/HloYXfC53a2A3olKLUuq9HXCyK8VHZtM2nto0cow1n&#10;Tdwu3aTi4sTDFjyTbzzha/o1pnMdwHnrNzy7vy8jIFnbeiLzvPUhB4n38TV7WpSDzh/FZ1v9yY8O&#10;6o9MD5OuL6d0ZMgjVd0MTLq4KR6dHQSmTRpzvT0odRplxUyv24iZxJ/5eRp7VJ8xzdjNnhkr08fk&#10;uP1b+M2Ynwdsd3GzgivtfFVJXgk49pmBbhTHbBe4cLbhOlaxBrrdIFna5dOBN8ZPgM4kqJPDKL9B&#10;HYlt3J0UHEfgvZUkRdMLADluftzKqdB1DMlt/g6UcFT+6JOF8FlAdiEafK1sFmwz+dpFCn7TkY8f&#10;DCxcMxO4yCHzzQRI5d7krM5ScNffeTu47O7RC1P2sJ2Ob/NbQKt7FwOZhfPZ486WsQ8uvuhro2Z1&#10;NobJeAJG2oMrH22+/DdN1z7o2hY8SfRpmvPnT/TW3tjfRhUbyJ+77Epy0T3OHkdt+Of0smGLw4d4&#10;OB0Qbjoo4LfdhH6QjL57zlfAEzYLa2fPCQjUZ+G3x9LiNWfK4fhcZTeE2nw7P2RXe9nzK73JHbuP&#10;PDIupBz0fOSu7KYx5y7zLnqPl+/SLVsS1NX4Rn1Gdn27tk3swf/yy3mK5ucsGOFM25hFrMHhySsG&#10;j4DG0zk28Ua3eeqMPo2VY1t/3zUTqv4mrwkYSJn+Q/srrU711I9ieXjrRxzD81cIrg7SghzoPx61&#10;byyJnUcP/YdSvsDn9cYJnICy+iuDxfvQdHFV38/gu+do2WZQByZY8gA9ZkDoaSu68tIO9R9Fo2/u&#10;gN54nTR6pWNP71h76rfgmfwi0iYu/OQ3HpKn/5yJmAX78UlEm9z0NxFyPLz0ORZw40/adZPt+Ea7&#10;7oRKGzq28AVa9SNQTV5tMNi0YO1YPCkS9awepy/WN5SsPsWzvEI3E76pA3ld1AZr7BiueGzc0BXs&#10;QmTOHt98jw++E+tn4hkUZT7KHvaMTxiwvwnWcgofwG/1/VQeOT5AujqIsc1fOrwXb/Oe85a/G7Qr&#10;G5/F2xQeWfFi637tkz+bd/H/Ta/hNXqqGzUi70E3vhmew/sua+inDV8T2OMnSeskB22baU96ABte&#10;Lni4qcqTRy48G8/q/2o+9cXb2hxzXIzpmGdyLV+9tYyt+USGCVgvph37DmLsZUPaytlQan6+yOvN&#10;XseP205VBxadawTP5oDYMxYvbCx2cRHdpdf8iT6B9dk5oWIu0IZ3fbw2zOQQrgvZ00vNd+lD1D/E&#10;x3aaP+fPR/ocMHWSA0Z0HqN+vaLSkztnwzhpF4Pv0+ZDx6vqQiySO7GA18Ruiq/2g7850sYB/C76&#10;1CF5F4wfqJ6C8lX3P2b8MF50IZdFR1+bHx7VO6gdy81XQhNJpcWS/8UAZbvAUy/pj/T3eHx5qx/4&#10;/39A6+Aw2uPxbzSLfvr4bibmmE07hzEHBPNUcew49h9WHyXLW4Hju28/Qv5Mxqn9Rp9jfMq3/hqi&#10;wXE8Oo2cqb99QrNtMfqK//6GYtLto7ooPgtN9bR9Gznmptqk//vCcSQ3O21UG5rf4nVxo+NyZEXR&#10;RXuS0o8MHxd7Vg992fZjQ6AtT7u5+45eSyN/zx3vjUbyiIc3ssY3+E7ZlLNpdVnZezHDOKz/uAMZ&#10;He/OKyu1Pz41BpgrfJv+z1OX+i2bn99///foMPGMz8qgFz1sfoO7fSfDrKC+53990dAonXNrlN6U&#10;lg3GWcc8bOwcQRvqxbTMXfK74eS5sdem3Vw0ev/iX/7lX6pTbbq1c/zYpa+nmzqW+qPP54CMILZP&#10;DGr7Jv3HbsJX++Dwydijl2rkNi19jvjJhlAXvS3JVzZl9NHrO7iD35axWB+lxavWT/WW3z4/urBL&#10;G+E3vmYDmPoSYxqcDPnBPr5woWP7B3p58q5p+OiXXRgRD5749Xuj+pPv8pvQPU7f/Dy+yxfvfHLJ&#10;rO2v9tL/xFFx4p+sjKfvjF6VGfl8naKjtzY77Yct46tHunnP83veOsqTyxnHyZO3MYgO33Tnk3+r&#10;h44V2kbyxoPxVhRaPWrLqXttp2Uw/UeONULjK8ddJ4fPHdBrF/Fy8fXJ26ak5iT1Hf3oFWJ6LJf6&#10;LrylwCaK2ByQP7Zpv19++b7rH3x3XVQd1XPigT+0PzY/51s7I78XDY+86kOn2ycSj+y6rPXpArN5&#10;ofghG++QtI1L8X5YNOT8a/wG+vO5SD1lzRO/Qriyo3vkurEM751D7VxpxwA8y/fY1z4hdbegDe9e&#10;hjy8AZ6th+5PzLwD3tYN/fVdNYpvQrN1uPTSMKqtuC5v45Hq2g1Vtq4PyUVT+Y7RRdY+Eeh84k0z&#10;TgzFJ6WJN8gnw/j/BI5N7cPNBXL+3iuWk7qQ6gYrJPKhTjr9SVi2P2Fv55t0DfK5HydztHmIgLxW&#10;qQNMCicmezoxcwqCov4H3MD7a56CdgPaxgu7xKuPflufr2+z1/TVV98UT3wZA6zv6bzxiuvG3M53&#10;lBdWtaTaH9g3gFRm6gatmFEnjukE2D2+7mltd/RNxkt+gq/v/TVzSXPYzglTrq0D9eIJxqAVd+Qo&#10;c2Eg+uSrdhxb1FecGV20n4dNeK0eW1ebt/nOL5tJw+DAHm+6PAZ/HQR5aGauuNRkH530W9GRfnRf&#10;2LFk5ceVlw1uLgB4imlviNob2lbe6rWp8XN1k64vwqV2zU288V39tVqw/xFjcpeu7Yfs1NVvxsJ8&#10;+hf6eQWzeihFU3r0wx9sxijgZkfQC9hz2O/Ve7N2/YVsy/Dfn/YRd2DLNuWqvsL2xMHyo5Q/OoPP&#10;7S8s/vA7/UMa6fLPweM4yGPzqUcnx87F77gYvOv8yN9z8lpPZcSHPva/7F89YOoyuI+sHg2f49Tk&#10;tD1kDqdeayl9Dm8E8LVSMLIe89yOIwb3i4a8mcPOnhy+qf/wFw/o60/8j93asqexlcur3rGF3INS&#10;2XOzF2vEpvgYG+Bo47v+hayPJIcuC3ujB9s2ZkfG8MHjjt9+Lj7ZPqb7VpWVvuuMcwmKtDljZP4a&#10;P3yU84fYywZvC7wDmv4E1k2fe/lHx4fp6r4ytp7hy+Pv9zYaDt/aFCfZn3mM2/HXsUHaddjFPxTP&#10;2jScBT5bWB9fr1TfgqSlCerqVz2SzzUXh/BafntjEBb16PGnc/Ddd3PDWtsHHS59p113/DiM4ehy&#10;ErgFeuofAT2qE/+IzcPnZtbodNMN3Y4zjhcmfkYoNrXx4kdqyiJXfC/U3iOsbx0IvtMdhyZ4xS4T&#10;xUg+Odsb3pfP8/Qj/YOwvh1cHAOLWLkRnHN/2z8+/HrwQ0KPfbtueZwv+fVlzjt/Pflcfd+jP9mf&#10;To4+Ek8q6++F31Pd6fBp8slVl08Rdk5yp4IxfAfXcfOa/3DNnWYF7xO120+O3ew/2HwRvXe8au4p&#10;XJzK25NDtnZer6AWkzdbdo7tIYOr7kKLTvw0Pe2z8ZZjEdO1hpqFx7lNk2TuBa95+ER/x93ddKAj&#10;BAycyd4oZOOi+dhHyWVgEHib99/YDEFj8t/GkuPdKJxJ2DzBhXb4PjpyvOYu6Nk0ca6zSldWOc51&#10;ahoscH7/yHPnpYsPxc1rasDgaFz4ZsJpURCctREOXfEVwFG5+qNjy+KxbTZOlueUs0M+3Le5S/GC&#10;0AP51yd+S7d0Qzk63ipDIZm7GKQrwMMmRwc5tudVZ2RH25Z3Uu3JzcD6pSe+wk+gGGgX4IBk+56D&#10;U+9yLgjCva6af2iXx+J2kFem82XD4Uf3RlkQ7zTxTAOx9CuHLgtV63G+gxA6PJfXUad5SB/5Y+PF&#10;7sQOjq2Tw0e5cwtPsHrfjzfumhf7KuMhuD5qHuZckLL+HZzK06iXBqPAs9Ph25JjdxC4D8At3xxU&#10;VvPGRmWVscilmC/5sO408u5Qvh0xJ3fl3Hl6iubvf//+xfc//D1t6M2LP/7xu7T5b1Ld0z+IVbFy&#10;/6ycT/HbPGkn+9LEjDjtHVNdBB99eJORAfW/II+MXSxkFJsJ7UHoKy26sBveqxs8oNPtIjR89G/K&#10;tam+ZYDfjkx6tf87fnO8sm3smVx6fQtddN7aaWlzXntO7N3v9ye//k3/YQO5/M+izwLWqwzRatvE&#10;FvfI72T58Fwc8npB+PDFny5zp/TY2x+S1y7j225Ihp+FjQ1p0AlRyoAndaNEjylAjvQ+OewgU13J&#10;mv5ln+hBSIZ+3d1fL3PX+QKb9EmqEr/2zW1/07YNsv5mcjp11Ane8YPBfesGz8bA6W/2fGVdfgst&#10;He+4e06P8ou56trx0nnVH3lrH7532c+P0YHFv/jc9FOO7k4L737+tJz84YvNlq2uzleOdMckchbE&#10;+cT6Y3xXBh9vdTk8xkd3fo5XtwfOiY0jwEIJzo5dYlRU0TEat8+QhtXwqtz3L/767//eu6Onj1Uu&#10;jrSh+P1sDIoF/IHjgroy1lQNckfO5QuYhKXOXQT+5dwVr/z6REblRK+fwx9vNH4fzR8Qq9fT/fgF&#10;yvccO6/M1WvLFdxxyFJP0Qf+FFdi+XkqeHzVopFxeGKjfhYqPyeTppBaJnaHb+1bZGnEWUB7Dbsn&#10;abyO1gWGbgTSKQL2iTC05m29QBedla288k354KwN9DiL55aRt/VMNPz0BbHbU9qeOJmLTfoYq6PM&#10;7dJPdCMiONv3hmn+46vbnIkp2pU6AauX/mOPW3D7oiuYcnEcV3FIYIqO/57gLX7R6t7tLy850Y8u&#10;65NO0Ac9dRw5CcygHBmn4CSr09NcZypydHuUyfvHsHqh1lUwh0+78cGv9a3x2Xw3saS8Xf2J+Yx7&#10;F48Qi1M0jf+kbGEvnLF54nFt0d7JXh4luKkttl0s8VmAe+GfTPz2xsI9nnT6BGPr9mVI8H2Vt5R0&#10;M2oZJ93fMVdOBt2NYY7Fdm8siixtwEUGMUQOfClYex2vnsrB4NTii3+sadmWl592e/jJv/rm5PnD&#10;1xj5Y14htXRtFzlBX93ND84F4NVJfnVKClxgwNtnNl/GlhbmiwxleI7/xk7xgKeLj8r4xeePf/zj&#10;iz/96U8lt/nPbnPkzhe6VpoLCZ4a1jfTRRkcsTBziWmn6oya1XcVuqX84CLJjE/0nkL41hXWaOSr&#10;462nJe+rQc/cC37nQ6FxvLZu3znyp86W/nmqDuEN7uj82LCe/MrQjoIXrS7cHFx908vcyLixBEc7&#10;Wr6OW/tZl26eJ6rLL779p3/+59aBOGC7fpN/nsPa1/zUHcBjX1/bWE1+6yMXTNSzjVmgf1r95MO5&#10;IDzC6Iq/K/8clO85rv7xt3oJ1+bO/HWOzQfcKNO4vdE4rHwHQZ1588QYu8RqRqgZG6Jf/WO3AnrK&#10;++raM2b2zVunbRfh4DimX+EkaMHmX2lkHJSWw5vPtBMbvfRlxx3Etj5txShbWsftR2PL5m3ashB1&#10;jo74MFh9tlz2+C71cfyrrPFz6Tg6qAM64sF/27bha1vWGNZu+xalnVPC33Z1lxGlkRbg4IevY3Ja&#10;f0mXhm0r3wUn4+COH/OE9MTftgX4bfPhIO/evsmYvnn6LX0SWP9JATy+61MnSZ0r019KnTfv5juy&#10;nlQ2+dpA46meLS3+eGi/ewOmvIXKPicz79W/Gzcf/U/pD1/4W9/iAihXm3HWnPNrjnadVV1PyNFM&#10;M0MzdEvvibeZH+O1IWr+vGB+t+Of4f/dr96Qs3OxecU3nm+y7kP/Y97Q4g1X+gt9BaB/32AS+0D7&#10;kNimDjdG4+3+FUHVmIwE9F+th8iA79P1aOg9vbljU22LvLWvxPl6rK93DvOo1+JGjFR7tOtOamuu&#10;edsmKBS6GLh11xgOztT/xO+OF2SnOoq79TF5w682h18wIlutjQ73dI/ZNwB/Yey820qv0U1Z9jUp&#10;kGmyvMcmfHjEzoo+rPzMzfIxvxkYHtqVtssjAF4/4bF7J2ThtxdEXDzWV0ybnBvwX9/a/8zXx5aV&#10;e/GOnK75w1R9uAANp3blRjq0LxMXxlUgv/rQ76aTMvrBf9g0+EsnBTtnCteRk7zW7bHZ3ggbwepb&#10;mUevrT+6VM9Dl9OL31B/+nt5Bpvgi+aR/6Dbfrc5p93z8x1SQ/fT67i60fHYuXF5lzP6XySPg9ha&#10;m09ObU1baJ1Hj/og6i+vScX19M0ji20HF5/DU1o4nQ/9NuYds6+yizaxu7YYeUnpnlBi96W+zFiW&#10;wF+2+i59ZHUKMnfRV3y9T9r5i8oKpGt5Uofy3vfNf/JPP6u9rj+kkNS1rwP1T3hq535XlozXiVv7&#10;ZbsfDRV1L+A0WHKsfo6c5fW5FB6y2v45pJP/KZ5bV0tKV3CPATh7XvzLbi6gb/qHm77ic/lOfzrz&#10;s+J+FJa1Pr6p048aY9PK5FNYhSTr4fI7+eZwoNyi08Ly6A0O6sK8hs9ip7KrXD8Z4KNty8sLO3nj&#10;6/gif6lRyCvmsnf5KagPji5Px+sWlnb9dNdp7ZKKYuPtJSt5S0P6WnrUf5SxNfUQKzuGxuojr8n1&#10;dfG62XIV/r84WPuQrA/uLGd+P2X3cvqBvuo76epz3NYyX0/6vM09SOYRQ5d+4FwEXhSpGebKuec/&#10;Ob4re/iiW7CX8TkwRzFW3IGNa6f89EQtVpeaynIm6sJD8wkxVWcQy2N91BNfKTO2vw/vfQOHbE/1&#10;wtW3vM8exRO65Hd8S7vbMZwLxHwaY9OgXDDtZU4b/0dPx+BNNwNbETrVcYbCWezmCZhzkQCyYBfY&#10;FKoSUZQTdD57QRXeOvExUZLL3qnwTeX1aYoj18DRixnhaaLYyT/nsjAwMg+P0DCUrTro8kyFLlSv&#10;6Pt8QVDdYt+jw7RJOZsNyvBRtr6gR2luesBRDq82ukhNx6PnNSl3zuZMfvyBK5WfT+m2DN9Uos73&#10;rotOrHam3EbLB5Po4k19JbtyKiBfq8vykA+HPDAye9iv6pEyXeRzWBr5jvd8U/Y7vtfNyr3fWXvn&#10;u/LR8ZV0+e3x4qDbYF0eyjTeXeeUlups9Bd++Sq64+KHpp01WvVyQB6oP62yDpC5eMtz4myquTyD&#10;sxMCOPIqe5kkLY97/tELynPc+/mijf7DcGPyfS4Syt8YXD0Ha743754ye+2S7xwPKdChsKc4zuMP&#10;Cwi48EzG3ZHpruFO5oNPj9V7eI7fNm9T/Pd40/I4srvIOQNCJ6bB33bYNnbK0PrU9uCsfe0MgwO2&#10;3PHkszF6nepFK7+Tx+AoM1DNBYnxbTevUmYAlK8/1C69dmr1X9nkXBC+YXj5uTSRB17ngpS/DvCJ&#10;O4vzd2fDYnmGeXHD4rKtuqWdoaXH6gkHuvL7QI5B7Q3+feO9i7r7WwrUffi+z2u81j6T7+l/jl/O&#10;BgPZsf6ynYye1+fTL+1mkk2Zvqbu3W18OAux8Vn690w+QdxZnuzvwlBzPDGhfOIzGTtwMTrQmDjH&#10;zThf68dNyaPn+G4X40EOm62/yoYXHS669OnodjGz+bWZ06eair986HTB4c+m57pevMJnaIZu8y8e&#10;Odi8Te9l92N8Vg7c+2d9PvjxRGz10bbhzXHi6+TDW3nrf2V8sTgrb3WQ33GKbwIubOqfPexjHP9S&#10;3IbeIsqTb17NZaPql7ziZzYpxv+NvdCvHPX2gDn2HXFTBae4+Gr5mQ1rR/0RitMUi4cB/neardfJ&#10;cwFlfgJhFxd0af9xGG18VMcTE0elkzV14TdvFjrmMCAwvxE185fxw9imD9S0zD8AfR4pnXt24udR&#10;X6mE4lowvcuFBogu/HoC19OeXv/3Lk9iL19C2MO+9lWHvsLype42Rtjau5eDU3+qa/hFHllLp3YU&#10;g60DNszPXeBjcZ1PeLr4O8cuVhxufvQkYH7gZhbl6PEyRr20YZD0mmsV+1Nfw0/J6rNY6v4o36z1&#10;sZOlktdPM21OPzb1+c5rdgeHfumX2OjAJ9CnMZZZc+ZL8f7u7+p1lw9rcG5EnzjcsdIIw93lcXzF&#10;xx1j4sOOG7lgyrLKC3N/3ezLGJfauubReOT+rgT68ONnuogPG273cXPrVgwtrB3l0/gKTf7Iqx6p&#10;c1DaKIO/Yx8085n+zFxj29tulinnu6V5Ltf58iFv8CcYHfPLxPJvedLy8YSTfOVg7bnjWittGbyu&#10;VW5hv3L4qW0qrKw/8Lg2MEIHz4VZ+fVBmKqT/iZz2iza6hJ/qT/Ad+hWhjy0ffNG8uFjUrlJV6Y5&#10;m3EZ3ZS1UpMX5fKKWfNofPQHfhLDfGGfku4rePM6fXS9+e3UIV4uEHRtRJEDbLThz+cAHVzQ9Bw3&#10;43ytvk7XH0Wjk0Vu9BID4tRcpf1BEJTxLb59fba+KXEv3wVpfMH9CWF8w7Yg3fjBY/WUt8f0WRvq&#10;31CK49KF/8qAr1xaezKu7Zo0mlQm2e7bRdublpL62R1jYd+G8XNuRsjY2BtOTl3DvY8vlZu8e2qe&#10;Re7qvPONsXLqYHW7063OW4dbVmVr53C484azxuCpr+YPNt/9tH1SacPm0i16Vk7ylubnvMZTOTuV&#10;3eXRQH3Oz5LEt4ljn7cv52YS+M7Lf8IMiUoaOSkXE+DimybsWByJ4RwG1qejV+2UG3oftm6/FU9f&#10;Y4DjrZ+X5zfqcTOOu7nEvgL/jOyJ7ymfeKHb++z+bF9E1uJe+obAMR2U81t//iltdfIj48T6bPaM&#10;I7av1P7RaD+t6/DCx7GphWOfhZ5z4CdgaKY/nvqfcZweQJ7DsWvK0EzZ4OC/da9s7YKzftDPDq/5&#10;qZPFl66uW67NrK+UWbdJ58anmW/CpZi040FSx+K0N654Kp8PfAIrw3FpT97mS9fmzYMLzE1savN3&#10;ZXYszuElM/WYv7VF3eH1+pQPl1u9TPhWp5Ul3WNP+S94PeTC6tf4D74Lc2T+8vOPL/79L3/Nb9D/&#10;pf3Ov/63//biD3ktuAv13+dm7z//7z/3ovd3+ekGPwGADx6rf2Vf+mecylsXAJv8A+2i5zleW7cO&#10;jfX1y5nTbXx0M3gZlMvwceNgaZLXuoiMy3exyxNkdJKHYudem+dnrORpk9svzc0pE8fGjuW/PmXz&#10;5E2c1ObIeApp++n/rOk/B1MHz8un7u482XXHJXv13/5lyulAt5EYNdP2J6+efqJi8MxDXEUODJ74&#10;fCDNIX3Stx7fk919grRNb+uh2/qF/7rvVv+gQxV+/jGrLg/d4M8orE947odDM+gQnj5FlfPnsHpI&#10;xx8Rmbgu7+f4bA/ey9T7c1haqXlNb45aGw7ytPtk/gOYuhuk5Su+9/jqm9kv31/Lp2H3hvtPyZjK&#10;abtDcwf2v8pvI8utngd3cdZPzlngfD9k9wbP1Kvx6U3G15YVczkcws5d0MK5ld0Op91Fj5Tri+Ax&#10;VbsWH/qNIdZG8aIznLFp064L36Q9Jf+3jKW7r2r9qTd5AkeZzmsx+wxUdPuFIJzN4vXN8neBd3Xo&#10;ujK8X7uukRu/2LNv2oTTdWgCenkQm9ZSJy+PY9al0bvcTMMPheOcvfh7If2Dg4s+eMf0B8XhOXHY&#10;6Iq3xIc+ZOriw8oPVe044QQb3uqOqeOJldE5s51kKpm6c3QHuC3mnxzsWDFyZv+xPNXhqUb6AbTm&#10;dxTt+BBdVNfdv25IwnPWFqmrVOpd3+sV0+HHB5XPhvypG3ubC0vXufnJbHwGP5SL1rRycnTX5Y6w&#10;vDZvz8kn+65nefDPA7lHaIxFoPQ5B+oNsj471jbPBVKgbHWS+o1hoCfGQ/mkg48+3XtvNJBfOQj4&#10;Kr6+zpN1xF8yoe0FXsd32PGCz1efe8kFr14AAEAASURBVPmdLx2MG3fY8Wh0ijo3nC2Df7/B/k6/&#10;xyv/uQ7rpy5FL7+OT0orL0gusoLqlzx8RqfR934BefTa6C3ZR3Y1F1+fdWgyl6/yu6772mx5fZ1z&#10;GZx6ifI7hpafuj/9jbFNm9m1dvmKPDi+DtC/N5AcXbYWtn7ezATjsRhA184xGwQYLeKavefTwc/i&#10;SN7Q6HTGeHl47wSmDfx0xsujdCcPnk0Rk//yOPn0WZ7SnMx5jI2bLuPw2k4ww890BjHebxTjvRsH&#10;TxqmzgeEtvRZCNBz5SlyXHqLkjTu6VjHwdUnOOQW925feNJ1eVN38e/2G4S3E27+sEZWnaJZ+E/D&#10;xu6aMOMXeey561se9cX4o3fQHZ9VSV/DvPyPirV79aotCm6wut/LNiZWvhSPrYfNv9PcWI59dAnA&#10;Xd8un83H06f56jx//AYad0krqzFx9zMfxY5Uz+/a1oYzcYVncfk/f6C8GxfHdW1UU5bCI/XIvfnt&#10;id5Hf/yYDG1tkveP4Mb20A7FE7suTR5lZNVjOVh9HjTTifQVX8xhSz6Lh8sf/vBdfkfiy2xMfVdv&#10;mDC3/MS8C8IWV+i0neW97aibppWdarCQvOmB/3bg/W1FPs4ffdHp3HqxObK2o3vt4vd22u3do/ZZ&#10;3Fr8g7V54nD83IJ80RPAma+e/u4XnbvZm6deXr3OpPkM2ia0ynaQ4JK+QjoyVhf+2jcUEKK9guw/&#10;1R/6PDrtxsX6j5p0JAN0ApS7t6+LvUHohLp1rs2d9mBCHz8YIExYTaD50kYy3n3l/WHuCUd59VP0&#10;Su/WyXcUqvBZNJ++Td7COW5cha4LreRNnXdK3HbZyR2ayOgfgwITK494Qbf9mr7Wx4Ds96Vs5q5P&#10;BKDjflIunugO2g9ExY07MvZTBKLXhFGj5e1/zYTOZAgNkNJ5j5teDHJ2eFy6FXP0O4flwS44q+eF&#10;H3oDswuA3LI40j3HZy+qO65ON17ywNA8dOWD9cPK7e5zcJfH0kiXh1T5/WMzQBy0ToK76cShJ4DO&#10;GHr81vhe37nAmwsIIyJ2pa4mDqdd8zT5NnF6k0XKaSM/Lb5l8xtLp86Dq86LlGO4tW9MyNnH8EXi&#10;5znQY2jJirSp8qL1/BAwaXSXGmenoAuyc7LtU8k+wTiaLe4Q4cvW0f+hcFoBpxcZX/XGJk8AbD1s&#10;HQ3H0Wk2VDImdmIdfuHhhis9oBbRp3PDFmd9lyeB/d6J39z9Mv628Qm+ziv/jJHqcRaaD1+T64KQ&#10;OhcDFrPy4A5+5EVmW8pxFNvPYbjbeMwTPF/mN77zW1jdbImqG0P3sVuFjP3GiJpz9Jl8Xb6YA/zS&#10;+I6P9vdLW3DK9lj60OWe+/Hx3ccjZXD2DmWMyFc3i+saNV2Aur9vpA31U/n3hc3QDNbYS+rwCtV/&#10;WO+Vc0/pF0259IKNpdF3StjCj1H80Y5DUfv4OH/G1mkviTV/Jy7HD3zB7tF7ZVT+cbw859NXT/+x&#10;cpWR37pc02v7+NmYv+1r+Exfv3Vwz1tDt2x1oFrH4IzDQOwZD6lHro367d/IQ0fmxjhcctDtRduN&#10;fe2qv2EXF6Lb+oMP1MK2HXrJv1+IWR07zqZ8ce4/a7LzXLjLV+ovGX2F+17kJ3N8Ofqy59tvvx0d&#10;tOH0YY9XQgZXm0/3qJ7xtxnO3n29LDn7hDA7AB1Xz26kt98Ye+m6FzBnE9krPs8GW/i37ysXqo8N&#10;e4Ma+dpXsvuxbll7d12gzyu/6ADIdwHUK0x7oSA+sSH0JpujdKTLbrDAx3vSpzFL9kL1OojyzWHw&#10;cnFF+07GxSMcK2Nie3RaPptipU7wAMu/fUXy6a3MxWwX3h2zp3EX/sb/0gX3QTv686CLx9t/kwPU&#10;A919rH/lf+gdHSMfDjnd+M5x/Xwc/1xGf/rl+AeftaVvksic0k8IuFHAGsEclky822fkmF1g9enx&#10;VsTJN/77u8smp3oFh55uLMhL0zufTbjeLuBO3eG/MPZEpgsb8d/yrc3RbeN0YpovHzjqBa9VsWvs&#10;E/vlnzL05Rkd5+YEF1nnQmvtTLvXh3QMDn79cesn4bQt4NU+Z/qd1XOqQrBOfV74bR8zVyaX3vs7&#10;53fbd87Y+jJWVzd9grZ71gnJB9YVY+/pXyLcH9B/De2uKchWx+rzvKY5ePV3KebLuT6S/PoDQWDx&#10;KuE4GB7/aKu9KC92gg9Xv60vuujolo/yzwGd+x8ceNtXk2Ez8zf1e4jx6niW8/I8fLccmviFpz79&#10;ARxWByTlE5yPIHl9siOya+Npl8VPPBTQlf8j3pe38qvPPEqF1RPwhOzvgTdEaItAvPv8nH6eX41n&#10;+hxjGP30JT7km/d4Ytx8EX1vNDmeoz8QA9pmzxOq9VDK6uGgSK1vam9Kp++YGwNWl7kBcmjLExWn&#10;+k/687vcgJSY27VkeV3yj1OO/1K7mQ+Kn0dfi+dBHz2dn3Y1ZdPGHN/97nxB/tr8yJujB83oQnUS&#10;/qPA73j4dLO3ytJ/xoxP8xcXx/Zg2r/pGJAYBd301VfkvPt/nHlgyUqf7G3/d5+5eWVvHEF26Xjm&#10;v/L441VuauXqbRdRqu1L5YmLjkPpAxYetkyOc3zESf0berB40vucn2vgVXb6PlA7Qgd36eRbF1nW&#10;b9zII2fxyjc0717OPhP7G79H38Z89h/cbPN7sGPo4pABVpf0gnNMv0u+Oi+SDaPiT8Yc9rsI6nLm&#10;qvLG/ozBxqvo6ebSn7O+3vELQv1T3OG7/jKPZ191+DXfoX8Vm/WxdyB2+wv5xosd28hsXvuRp+2s&#10;cuiUi6ag+kXmzz/PDRx44N26i94uSjrXtgsndtWnh0HoWX2Pn/SDpl9uh+yNksErzomDYfL4Rgt2&#10;/a8LbN2H6g7FO1WwvlI+Pv2QN5D47V9YD3/e6asFQ+gTHbfeF4c9rJnxI7a2jjKeQjg0i/uptE/Y&#10;ngJ6PAexQAegnVbToPWVr8G3Nli61a1+G8zSKd+y2rpi5OufgtVx8sxhFhexNQO48mrT6LNyi/CZ&#10;L/M6eOzonC8xdKfrU9fRobfSpWxjszihA+xp/Uqv+Ux0d3NO9HkOl65on+mL7+YhNc8CZJTu4C+P&#10;vQGtOAiOv/QvxriZf5z+TfmBkSEcZqxyjoa3r4ulyeve9kRLcOGPzZsubmZxqaOURYSWvvq5gPpe&#10;G+OggAuOwOxvL1De1Lp2DZbv1H5JKt+RWF6gM1mr29q1dlSnRSbo6C+Lnn6zu3BTor9THzz99/9n&#10;uPG9ZG9e0+NPfRJVTtn6Vzw59lHecfac0y1XBT+pIttArw0EH9/l2QJ5yjPWlr++89grxutXtaFP&#10;SW1Bhwdl1UcvLsG2e8dX3ZPpzyKfCv5q5PCCm2sTJuphHAXaAAnJ8bxaZIyrgsmfyh2Bjhcfoyp3&#10;eDhXrkPqYqlKjMF3Xku3k0H4oHyTriFLwwuOwUyMyUgFnVc/yytN1jg1doM+OPu6Ms6Dp8N5k8HX&#10;guZ9bl/CldxdkFxywsNi3GQZb/i9uzP4zg0Uk9rsnFfEduIDN4PednBrQ/U7+t9fdZmsgvL98IeJ&#10;+OpyxxEgUbw6s7YNnG9u9MU/Plv58vC99MAn9Fu+sjbdOoEvb3XDZ2kcy4db/BynsOWLJ73Dyufz&#10;fuLHDjJTvWE4tiyfeb1G+PafziOzFXcYr85oFqpzTqvrQd5jaScWq+uhW+rafGJXEbM6IDoIdCIG&#10;+dA189kXGU/g0DZJ2frhjvYRzRMGT08Ou6eZOdv8afRTN5WVgtpFNjyf1Js2iIg/ejEmMW/xOk/A&#10;pZ30QtzEjo0EOrK/d8jxS2jlPfkc35FBWmo6XdrEHnwfE+h9YkMcVAcDYfI7gIanu5z2SYf3NjMy&#10;MpCDfjcKbT7tZl/ju3E9bT3in+oVWtBBTt+Yc31g9dAXKG+eRRjfsYBq4jsbKRm0yXudjUZ4fa1R&#10;7PMH6oP0qzsJXr3Y1wVLcNrnxn+AHXsRuRnn646jvLqci7bzGq3tvwwSI5s+dAN+g2fqdp6cOWwj&#10;+1zUS7+oj6q+S6MPzQ/NA3p9EpLfkqTqf24CePQpJvU2Tlx8XoiXKmdtMrGy+NhX/NbnQd5UHIJs&#10;XzXdLzotjrztn4yM4gvUHvXiEx98BLcskw0bhfRbWP7SxmQKPueLxlDDZeJx+fABWhuwe/ORmMaH&#10;bdtX2rCW1/ztP9Xmcf1d/uLR0/GkTWLrM7vX/qRktX0HFT92La+NbfRbVr/d6EfOox2MxCP3xM3y&#10;k7sxHo26obTxr/2o/7fiIuq/z8bxV2+/6u8I/vjTjx1jr01KPoner4OLd9u0vNDVd+Ijx8ZfsP5w&#10;vPXHKeu/CycM9olTNPqwhYvu8ODhS/e0FbLR7KQd3Z1/NJMVeMTS4IvFk49pD/Wf6UvMX+prfc1u&#10;xo7e204PxZXgZYLJz+/59JTgQ0d1+ip9lEWBOYkLVS7++k23P3zzzYuvsumn7aW0caHdjB2PuORj&#10;sBsgG0Prg/pOLKWfA6mZqw70RqBt4di2vk1NTlnyxcIskOSlT6r+jzZcxOsr/VTsEMfaj3Z7/42d&#10;C+3ZAX3D9sAejH5bxpaF6+jk8dP4dWKw/b8xK+0bY3PDjXf1CaY+1blN97Ph/lBiRTVFu3QN6Fup&#10;ssfr/24Ft8OlLfu7HedY/PJx561sCW2iJHU19aBe1f3qOWPcjO+1g6wwt/my0PaXWJW2jk+fsuVS&#10;PvURi3j7rEw0LQ8eHvPk0qNPQt/80PsNzVmjzDpFGb3ofNdbHli5juXZ3DY+sb/j54nrjkPhAZaG&#10;zIGpO/S7QVZbjwz5+h2hP8eRnVje4+VX3ofnljXv1I08tllrdSkZ3JWzPJQDPouAyuj50WXrbdpv&#10;UcvjjoOXfua6GJvC9Z83MTimC7yVT64855tvrPNHF2Vij387N9k4P/qal5lb6M8BHndYe+CRwU2L&#10;s36BY+yku4+N6T7tCzkAb8aLx7k80LgLjfXT8pVfvY+91QHumZMq6ydya2l0Xtqr7PCXvzImto0L&#10;I5ucEE4SXnTsPCz64JsJZMvXt3ytny7P4OJj7iT2eiE453BmvTEy4Prwy5s+ocOap3orB40N/f3q&#10;dNIIqu+f2Ja8fXOTfGPH0u1Wsfr2JgkXf/uK3IhpvERnMdELwfExOudqh63JaN7U1tT31H3GqtgB&#10;xAy7zZ/Ib91Hh/UV//F3bxoLDZ+sfujvtjgWn714n3m7dcP6M0X1izp8DugW6tWcT3+hPsYfcNyc&#10;ZgMQDqDH2ul8+TT/zFeaH/zWZcc/+rMZvift9XNjk/5Sv9UYT1yMD6YfdayMPQsjf+Lw3r/Ro7Ga&#10;toSu7T1EjtcePHY8brzkvH5Nfez58kG3/Q66O+BhLAfw7ZssXHOto4+bUcQN+9rO+TZ/6OT76HO6&#10;6eY8uqSwcbQ+EovV8/h+X4kr7673Hn8Rem9QIycoxVm/LZ+mq/QnUuVotw7mfOpe/stcNPU7wNr8&#10;+GziWx2MPZi6sKL+nvZdy6tpdGTzlZfzQuXPMb8tRNwAJS7ITT2n/5HFl//5P/3nfvSN/+Wf/0v2&#10;qN69+Pvf/tY1t58A8DTw13kqmH2zfjTHOXqeWG9Zffjo99i6HzpTVx0uyOvaR3133pQHNPL3KVib&#10;l59088he+Z7W08fos0BxWq6OXIA2x40iaVtueDanEnfid2Jl5wDrvBP3N6XuslcHxe3b2AmSOAe9&#10;UahHPTtHB68+uwqrY4lPVueD8bG2f9i1ZMUoX+jaMyd8oZN9lfoE9m+Aeb23Dz5IhrY+eNbvzTpK&#10;+YwJv+YiIaj/26Z7er4G70kOITF/L4jqt6dvffgV/kOXpZ744deF8fHUQ/3AHy3k30e8yRKf9zpp&#10;XngZ01/ay0kbK+hHymfabvGe8ZLXfjOxMlvKO+KVwye/xDMf3WH0oRd+D7vuONfxzW550e4q6vme&#10;Bq+obuSKfity1793opIcvp/SbfPQ7vGDPnLCvPN99XnGZeW73urenAvT+rPIab9OIToe/VtTR4fy&#10;VtabXqb+yEWy62s4wkyeOpvXoEZ+/Nsnb9NeW5b6bns/snqDcQXkC0IT8TKOczMgHT8HxtvOzw4O&#10;3Omj5oakr7J2WKh15N748eGe37KjyuhC19ZR0h2DNg7x9dvvvwuYHl7kLN+lcV75h//0Gyfmg2R/&#10;jtzurZ/4RyvOXSR2gQtsfczxoY88fUtlVo+UPnOl9Vlpws9adWXtWH/5Ro3gUeTIo4vzfORqr/5f&#10;nnFmEMVH5lfRH29PhxdyDOj1c/aNcjD9P179HPuSv+2DFH1Fx42wSVQ1ft0gsDSHbfnKg1PbCaOq&#10;L4dHhmN2+plSePLB0j7Om3vxutN3bodz5wYTC8pX7hfbf5Xz2HwO/2NJ9ErtX7iO2XUHdh/Vi1u7&#10;T5+/uHceaFc/XkH/OD++PfNVbzjYcWplmoNc/G4+u8ox/A/Ctqnn6NiOn48v7zyPwfXzIbx0TFlt&#10;OXp1zpbjvWE3lh5fPerookWD/vgOa8ctPzIrzvEp+81DZY7z2X37PhWslvS91Ufy8Am9Qe07OBGU&#10;DLrLb3G/pp3f2/PoDw/PvAFCZ5vqOALWaZeQVLByjpY3DSgBezvePKkJH17KTbKiUhXZBYMyvPbj&#10;DhV0AK0LBxwBb/kuLk743j/Jycbh0C8fG/qLUx7h73xteB+n63DklebGs4rki77Klmb0tiE0r09E&#10;OzjhEVx4L9+c4An92intn3RcEY2PfklbfgoWjw7456upY3iypFtuoLIAqH9SRxaEyy/qBD+4eIRg&#10;6Uqcr7V9eQvUpV2cewrPZ2GP0WzZTAweC/lXbx5xhW51oBFbgbvHUxAbjnOSp9HxKfv2SSW4d/0q&#10;/0EyvI9v4H4OyiOyW19kto0lvdPmGOtE6VO+sb8TkqRtM5wcWLt6cr7u/vlUfvPCZ2nr2kuH8bOy&#10;8kkhjy3P4spr/sE9/lxZKABL9njLVqbUBkBf25cF2W7kOffaUOCO4PUNuWi0094VmHj7Ka/oWH7P&#10;+TvfBcG9DH51ryEP/+ko+Ve7on35qqNp3sviSpXvBi1WO5lx/PDV+Lj1zRsqNlCcSLEQ5Z9ZrDx0&#10;gaP99ymS6PDWb+Pmggm8LhLiA/0Uvu/y2QuZBLRchxzoBsXp39rXJM+EBrcP6ev2CccONDQ5PkG7&#10;0E48/NIikmVAHYesD3diAz9qtR+gx+u88/qXbJoylp61x8LsTLL4rz58lYtsftO5vg/vpNsfrA4f&#10;peGpjsavU4q/RbYtn7en/dok5PPXeR20NEeZ1M3ESRxt/7/jw/qofI9+dNSnA/lzkGO3iOVfjNeW&#10;Wx8ySDf8ZKxv4S6UbumTf/E/+JV96uTy9+3cQldf0FH8xF15hhf7lmbtUjabFiaOs5n4RJej25q5&#10;9HBW/yO+ZG6M2IUcmtV3/ekJqw8f9oL+SFrfOtsNUXmbvzLv6VDif/cp+2YcvXRrDEfXEqR9xgcW&#10;eXz0TS4+emWuSa8nn374wZNO8UHixpPCtrK8Ovr1F/FNcFoXfBu4/NGzfGVxb5X62hOmEbb98urB&#10;Dwv349HrfHNk0NZO+PVfbdAWWwyhx8tbeh+v+GABDbhww0t8PgdyOobEvkNSmrbR2D5j+cwr7vyW&#10;T+thlK/O+D0+XELupPqwn+LfH/g8Cyavve2TGWkvP6V/dzPG2DR9RPuiGIKfBaQyxxvPq48Y20lr&#10;N5WOJWsP6T9FnqdI/pYNRvU9m1P6/8ccay/It40oYNwB/YmF6sTC5NNn7JtxBCr97rDnu6HmfPOI&#10;wEPZnerSG8IBNlZ2zktjoYY26etsrv16Ntugi4LKiV/n1c+ZwwZ3Nwbh3EHZgsM14Za9xZ9N16bL&#10;kEO8+XxK3wty3L8r1d9Hdv7g7gWBGeP5LO1v6Y+CtfEca3f2pNh+9xOZPi4AiCHtGZ0NF+OfMheX&#10;+H83SbYvwWc+W2dTz+IEnbLVYfu5lb358MA+YdqFduwbHR6bQi4oLq42B/CSh/fK4w83fpr3sAG4&#10;GYB9veHpbFSs/Po98iKwm2nyZ3zVnqau5eG5djsHdCXb5tsf/vBt85YvfXzMddRj+/7o6yJgyyLT&#10;3/COfpnHkbttml7Klo+bQnrjamKWTPYo3wuQV/ycEOpYFzWnfuYCFJy9gNcLWIkZPACfkmVVcB5C&#10;rfFTh9Om4EFHsx80G9P4039vkGldB7c4od1X4g7tgyff3vntsbR9b/wWJg3e9dn0ycc/GV+sr1ZO&#10;dY5S/M5X+rLOH/GoDdunj+3o5igiWgdaiXifVLkL8Iw3BnryV+qionWROdjWB732omjr8vjcBSLj&#10;K5sAX4GtH/WirBeSovfWp3L9F/0BXdbOZpwveLUDjzOWuxHnV74LeH2sObh1+7TjRx2irbzg02Hb&#10;k41kF+H62t3w4Bt2rw1lfOLN78bL3yeZ/S6yuYKbAfB3gfcOcH2USdWf9Ll9s6nI9QQtzdI95kJi&#10;jt54sB/ghT+bey4i2JT89e+2N/HvuO0j5aDz//Qh+HU/4U0uTEUG2Jgld+syohuvfk9DHn123oY3&#10;WPv0JfqE9mUIb/W6NvTGsuDp65c2iEGdONr55PJcHLyvOgzvx+Z5FRheEVl94x8+sn6UTnsbP9N5&#10;7eOS7f80FjfF03NlbsxvXgvyFSz7XccPc85Wm2fj31ycj9y9gYEtz+E5z+e+gt96jT77pov65NSB&#10;fuBDXuNOXvcrXGiMnN9c/LXHFH+VR/KI39cZylbCB+YPjcW09dWnMtpWPaExvlAm/2VigCXGHrBv&#10;i7jbx58LP/2UsTdygD5AX//2D1/2TQnffP1N2xLl1JGngbVl83TgrTHWF22fZEeH1XHjsG0iqmy/&#10;iY4uF41K+n9Yu7NtOZIkS6wYIhAROVcXqzk8k4tfy9UkFz+R/dQsZlblEBOA4NlHVMztOpDIeqDc&#10;625mqjKrqKia2uD3srb9GZ+MWfnTlqD8tau/vIEQHzpfMmOX9YT6IbqQGdQXejmubrF5fWKu7mn8&#10;JNa0weTz6Z/m2aMv3MWvMueLfcrxnHreJ3MQkmVm51YmGhf4dXgrGVrbsHzil/xyyLxa2loIuq+/&#10;npxDHho5dueNxodCcMlcnaZQrMycbo4f352PHmHLa3L34Nzls1sbdD4bAWPL6DY6rh1D64k1kB6f&#10;bz7r4d/9usfUHYmcaffHXGLtqw7xoXr62fLzHeCoe1m6sTL+oqXYEx8fc8V384bj3iyUp4P/EYyO&#10;9T7m00hnc9E+OaFzahlgDQpiPFp0eoPtw/f440zVzSvp0s0bOyaV6rQFvHNMv/ry8FXML0Cduebu&#10;X+qjUZ+vfUW1XPWsm/hq7g4+XFIvnMjg/Tk/H202l5Izn5mf0sPnY2Knb76K7LZB+rfcdfGMDSfi&#10;i0/J9VN9ysbwqb0EBOTXpW9BvsgCNm5+UY/Pjntrq/JHDo+f8A+cTfffZo17Ab+x5ZSl4Dku4TY3&#10;nja481o+9+3ap6xqy3kLKdg8+yg69WF8t1uct32OXCOCzIJeHX/fnzZm5Phk2qZ2wYzM6hFauouB&#10;9qJj++pB1h2qyzG2NdMEZ77Dtptd5T25Y58wjtTKfubp4SAXhx9tGn0SR81ZGcusL14QvM3HnfYl&#10;B5o779wND3OjAiMzz3q0/8Oe5bF8K3t1wMNH/OMRuOv2oOG/4en1zonSB15y2fq1+h28pa3jz8Gu&#10;vxxRF48LN60zbRv/hg+ZbGeD/LFPAaeyJERpz3i/x5+7AR2P1f2aZ65A8XXq8erFT3UOnqA6+0rd&#10;+ig7l+2q3hfpifAfHK7uz2h8Ci6dnvZbma/BG9z7K7Brs3NziEevjR1FTFTsxiNvWFh5tneZJT+6&#10;zLg7slwrGD7yXMpOLG58ncrbZsa41us+nQ+dfr5zwMxP962kw1ufz5pWej9dXbIsQ4PCNuwmKAbp&#10;TIAQn8XZrROC/ajvAk8UkQA4Z58Om6Q6DnIRw8AmeH768dFcyiw8CM7lSfYOWMr3WJlPB4qjYyvz&#10;VZtiFn3YAs/+Pq7fxaCU08+c3TF73mSFYuVu4vUKHXqNbTkxj3724cGRYAxSbzIJ+yq/r0nH1Xde&#10;GzZ+C8kF6zsFPbE/dvWpliDiv7B3eOK7k2z1/cRS8gWbE2plTuqzc+oFuwQvOKcDVnbKZgI8J6al&#10;Mxw0R0xnhKd86ejT/YvPaOgOw9bxZfywJ6adnA/KZ7/FB3g+watfDy/7y6dtX7uGXSzsjkUYei7Y&#10;PSq2aHW+21H88nrp6+Wx2wfelOCxbUs8WSt7tzDvsoo0hcPkVs8HM1GeqloRpvQfO8ZHrU3hxfcY&#10;6NjnLvsScuS0f0TK3hTReswD6JxQWQgQZ7PwmHbMsQuaBuXf/e73mST9nIXELOSmPQCZPXEIrXbB&#10;Zz9FODiDd5tgxmnbbvD75OWhRSd++JdONDS47QXe4kduB9f0d8eA/J6IxJfbj7fOdvt+E+3RtW0Y&#10;XsAC2x12QWXL5A9P+tKj/OSNkI4eyVcpT0V90r7GHn9H1p2/elBd0l+/CiN8+dKi2ixWjORjniwa&#10;9omS4Pu8Dd5MWuXFtENGc3moA8wShQVdWVid+PFNXvOVNi5t9NDvvvpqFs/ESLSKDvLfWRDPpET5&#10;xldtOvw3N6qz+CrnzInKTKjfRMcfyXR3ndwY9urZPfxm4rl9ie7v/ZZUFF55nsYenhPf7PFpHmBX&#10;ZCdSkrX2BHnqU3UBnDs++oXdv+dUuD7q0ILJ89PPlPUTff0B+a50WWDY+vLIJIB9XmPd/lQ/ZNg9&#10;dpHR+vS1Gl5uY5fd1U9MfwnwiMrBHz+sDrN9lbv5LWDMuEYOvjOePewcu28LLeH5eFXo2Dk6TX9r&#10;WxIamFfG0dsnutbF42futqiEf1zWi78m2HT781/+Mts//6V8lAGvFeOjd++mDdzA0DgPa3cFG6PZ&#10;3DkKnl97baZxzCLqlo+d+MF9Bqr/4oRfO/sb5duiV55MmfK9AIoHfH+1v/Gc+UsWoxfWho0N5cr8&#10;jd0PXcop/dp8guXiCK6F7ZVJnlewLiz/cXJs5Gz/9Lo+c1xv9itzlfhHv+8TdF79l/3N9fyMCZt8&#10;+Gvl4OkJr4mPRy6u/7XB8W3xj52Xrt15/eqvf/3bq7/lwsaf8rtzf0mby4f6uwVT+07Q5b/e5Z1y&#10;f2D8M/LFQ28UU87O88en8tX/HzBSP+Xk4rVxiNzaHV3joCLKoT4df9jQT/yXSeWH4ANzTvY1509R&#10;yTt+FkMunPpz2M29/l7+yf6RU9b5alScMrgWcMWWMf7tG2O60vg/+Uhu+/pcQKH79LOJUce7ILK+&#10;2TjAYQEP80YnsY2DVIwfxk/mFWTDmzF0cqxj473mfhP9xN7IpODkefK+++67FVU7erNAY2/kLY0t&#10;fO0EHtvpW9u/1obKjw5shmuso4N9vDa29ZNe1Axv5yvqV1d4bmQRnx+/zlhIbvCAcbfnHqGvzPT1&#10;kbNbF3++Sv/4a/FXh9KGrxygv+r+6ny2btp05kp0oVcXLtDF32uT8vq4lPHzzT/rB3RyENh+vXX0&#10;00crP/5ZPS4+0ckF5H0Kjzz9dBdVyLYQM7k6PhUoAXw6L40+bLwfq7/7nyzHAkW/Z+/o7Kc1vupF&#10;Uzez9Ean+NzvxV46mzdd9DgPdMw/vtjYVtO8csrjjOpFP/LpWJyMT47Fxfh65qpBKM7iwSld+JUO&#10;9+VxtnQzt+5T6rFBLgHK5d3v//p9dXK3IB++PnMMubOy9ancvAOf7s2e9ZW5c+Iicemisna8Yrbz&#10;xekr/KjNV1dbeed+3P6HZ3TWttrYPHU/+4rw0obXniPImcqq27GXbcvb/t0f3Q/e4q9e7CR3XxX7&#10;Q14pKebEuLLv3j7yAx6lT6yuT9iv3IfsPcfIAQ3ql9WleNEb7erhIhjf158nPyy+suU7+j7ORcPi&#10;xl9fnfYJQXkbF8RvL7p9yJvCEmfL15ZMIHeSsfp4+8jmbjGYqgNjX204hRsT+ppy6y6b52pX2mte&#10;Ja1dzNHlOOc6D7tWLzLty0t0kTOs7Xz4kPnP8Sv/AvV2Hcu77bNZKFc+MPnVvHhwNwdvXx9aPgX4&#10;1L+J3bFjytRZ/+i5UWwssCM7xlsX6DceyyNx25ucw1cf0l8mb0zMrzx86FW/t83xG93RmLH3ddLh&#10;o/+KA+UW+tA0LkJvEdgNsD03O77Bm3P65qHu6td0H1r0a6+nB7WT44U999pjT0iB+uXCWz+bf6eN&#10;0lcWPkRfr2X96ecfe/P2jz/98MqFYP0cL/VkhmHjbHN3zKNi5fCTj77Z/HPGttWdvp3jBeeC0K9d&#10;ysTE4pfvsV/dxsTsz/lL29/8MLzRofexLlH/pAwYZeSG0SE6/qydwfh3cp6b92549D0fHO7w+rU3&#10;EGlxAG/2Rhyei3/iL9Vti0F7sT+0i7/b0Qu6+RY7hfL79P/axTkHVpZsf4fVjo130AfkiAXxeZ+H&#10;wn+fcYZca4j6P5i2s74pf895+8wF6UivYg1eD0Yunwz/xHAO/G3/QzE+s/eA7Vc1WrFYDZ+1VRuD&#10;8UV3r/17GVl3HmmpIm+O1CbbLo/4Gv16k0PygTziN9llkJkfJu8fn4zkT78rN8U776uRaUP+ijEU&#10;f0G0OkTZlq+eDtiz/XvJ2C+egZyFX3NXzoPNB959m9+CT337JCL1ydUdx0Nz6bUMU1a/5dj2w0fz&#10;u8l1uyWresZn+nfnG8njZOAvjlzYNZbw00VXGY94w4f/yKkN2dY++a5jQd7w4/w5cvr0aGz9JePi&#10;O0/txj3OxRsfkRNrK8e8ok+FYh7Qds/w8PGMD1sv/tou4bE4ciH9xARZxmU4cu/b3BAll4PeQGKb&#10;v6vNw5Cf8dJCuwbjePmjXZgcNucczavxpzH0S2C+srxmnLgdx57PnSfycdQqsIddbNd8xj9vhNCG&#10;vdh+fLFtSFb1PDwqmz35m3nExC3meH57XpHeNjZnieDG5yV//KccTunydaqjR4tSN3EDBV7/ssWL&#10;Dl1PrRZ8nb/YUbzY4hXHpCyeNjP2e7q3TwifOgrjI38WN/qT11cNZ0fZZeMM8pUzGp5vRgfgvgC8&#10;0R9fe8X5a2tVR/9UXuilJTjQc6Xse1jn8g9e2uXoyV6wPimvpU87gkufI+c6zmylNkcf/YnBKFbX&#10;eO+iJx851qQD/QLU10emTbzf8q6NrJ6p6DM58hGag1OGxf70SxxGm+YwtR2jcqwd9rg7/8GvzrVu&#10;uHef3oovex4XwFNbvx+7j/3GxUJsWx/M9sFt2mViH4+uUzb3pwX/wfih/flnrw089OWV+CVu1lbj&#10;p8jsXHF8r+7CL+L4fHLs6Jtsk1ZITsMrf+Z3aPo765H9+v/43/7LL048O2mNoBlIpjOu4YxSfw8G&#10;iZ+gJlR6Zd9g20Eix7NoMpM8ya6Ls+m0jNkTDYNbJ/CCfWUHp0k1PMhTDiYpMeEBagxQNTtGLT4D&#10;XcBy8rQnM2F08eriTBMISrq37UO/yf7YT9eU0dNn7X/YI5lPqLeRjgzO3mMnCHviTPP1UfnF715l&#10;tTbuFh6oHRkAdr87+SrvyGj58cjKXJwNDMd8MAPbDNjaQvtt3Uuvtvj6oufC8tytcvV4lefRtT4j&#10;8zO0dG+SbNs6wXWCaIFiJr/XxZLUwyOr7XoSgrbSfvVVeLGND/kZLpnkB2HURnCD1X232nL9WZ5P&#10;uOILrsSyNFCaoCMCTetPIL3AuerS4SJn6yovdf6cRF3HKZsBpIxrQhOa8ti/8X1Tsf67Hz/vm4CT&#10;2zhlx80fhoK/5QlekzPt4O767zMh2ou9ZFsAN0kyEXGy7KLhx1xscREBT4sYthas3gf3qyzK9LVr&#10;kWMhDl+xAeQZfQHgZ0FBu9/tb2W+6Lm6qq/tPBbXMGH96QlDx8G+8PFYm9E9x6N43ThjB9hF/g6W&#10;J9aU66+VEf4//TgXi/02Ep3Wt/bBbntwvvhm8k01bJvv4Mbv7GdU+Vlg0V7xjbvx1PGlScT4m6EC&#10;jf/G/+/yCt1/BOTLz/Vp7BB3zXWRS8b4KvpFrn26NK9nqwwoB+pMwNnAZ2z4Kos79vHS/76Jzl4j&#10;5vepvvM6sSwufJcTlVn0ysW9TM7g8o0L6PXb6Uvdf5I3+oyPakN0qV+PrlXsfG0f2a3ixd1YwE/8&#10;iQOLo4BPFrTU0ojviVUL8o94hgP2AoV+iwXed9lw1ib74+sZJ7WLCUBIPsFZO9Hs7wS6GUm+E5Pq&#10;7YPB7W7bZRd8Z7Fjxic4YHzpBMfHeJ+xMjlI/2VzfRSd1gZl+5ofT47iaRFQv4Yzi+0zVjsWXas7&#10;kZWXcmBc/ylPhFiU/T55x1sG/tt/+38SC2mDOAEvFwkt8uqf6QTNESXulxMuMbptOheg9zV677LY&#10;pa9rL3qTbQGIePv0SvHUx2a2s0lZdY726yfilmb7D3zAb/qn+h++/1v9wC8t75ilfR59pkSf+RJD&#10;TqTxoS+/8rW+ip+7/23BXS/HaMBXp//aH+3gLn4WOJNv9c13eRXer2LrH/KKv3/+53969U9/+EMu&#10;Lv3q1e9++5v2WW23PvOUtn7suIuB4T22PWKbfB992VbeMpYBMV3atOe///tfXn2fi2T/9qd/f/Wv&#10;//rHV3/8059e/SUXheX++jNmiAvtpN0mB5VNvz7XLipWvv21t7gOAup3e/fdY/94i6+Kefs6PJTo&#10;a1+EyJHLVh9t91N+79idy062f/fb33YrnvkE8KVcOE8J01Xp6Esb4neeqF1aGxqLa91f1NDoO10E&#10;qM4sSV6IPr9PO//hD79/9b/+L/9z2j5jsnZKHV2/TS6ehf/XWSAW/+bcFh6TE5qPznlA2kMep0vn&#10;eDke+Uen6LMXBMTpzvfKL/GAp1ePs0GuWlvUm5vrV7+6XeAt86evpdFuaMgDLkAYG+Wt0W/mUfzB&#10;XjlwFzWWZfU6NuBL5y6GZ96CrzbE08c+meY8a7vjjSv7+DXWz76GY/Md6ANXnT80oGXZbtzM+JGG&#10;veHBQcp3+MBdXUrXFoUzn+W7OtryPxh7Z4y2v+Pdzt92PlTcxIGLh/DIG/3167kJRDk71Inx6hJZ&#10;AC4fjJ78N/NDbdeFyWN/dTg+HvoZkw6bw8vY9331EFvbnmPvjIH8Rtd77KnHv+cB5fTyq/JSD2pj&#10;xjK5i03qlAF8XGyUQ50HqFMG7JP54w/zG6XK2b3tS7bYCEFptn7plwc/4e9iZnXRb4wz5FSGNghf&#10;5Yf/6qgNn+Nt+doC/OHfgQ6rB33r29hcHSv/UbZ+Rd/64NNlL6TNT1zMXAoOfHmqMnJsfmeuYGzf&#10;c7S2Gbx83EC1C1Tsv/sePxf0yehCdGT33OTkAHTid9vCIon9yuY/kI0c4UY14wufTX4Yf4sp/pa3&#10;62/tdtqfb/7y1780L8qbFhU3puYmjPn9aTl04xwv7qaHdrsD+RFUOfTWr42v3yQf+1kG4JhP0OKx&#10;czx14//kwcSq9Y3Ne5Pr5GL52bwQ78k75qfsGJ/MvEk/1CaNKz6JD8haGeznIznWmzvQAjmIPmMb&#10;HmJ15oz3/FX9ThwZP0bvs+aAVURtW6vDz2fxyNp68XuHhy0Tw+JKHLV9zHXElTggJGDuPOfq4S9+&#10;2O2jLRoLcv30d3G9c5jt8+yCOzEyfsB3+6Px4U4nPthCT30TvW1f9Xn82N/1M57Hz9dv4GEa4INe&#10;sM3WvifM0GqzjrE5ZhscN/T2AnDw1AO2oKEHX9Q/kbM6bR5ev/Pv+HoutK6/0epze4G1uUceil0A&#10;zfY3x/iBtmX0Q08XF5q3v6+fjbX4kDXtFX2DD9ZvPThf5R32dxkRUf5/y1ySLkC7umHU3GvPzcmg&#10;mnOEaceJ2aNu4nx+d739PzxWR/z4VD9XVntvMYq/dQ39ZPTSXuhRPubJ2oy98M33XPDBb/sgu9Hv&#10;p9THtvryxBL9ps3H/60LP+fa9Vn8iUfngpgE5OH7sTI6kI+eTeIDLN4uoI9N4ZG8t/POxbvWwmpv&#10;fD9drXyev7Zdx5ZH7fp/zy33/GIxVn7pIiAear56/9750Rln4lsxGuXzLzZTEdAGI8/5X85JUrDy&#10;be+w/XPzNp+QPbk1a7fp32D1rV57kHK5Wxy0j2erneBsPImvzbPbdybmJ2dNzq6Ih5BzaONcmM5d&#10;n0rbeSK3bdKYzw2yiXXjm7zste1B6ZuW3id2v4nuPNK1mYwHoOvi+kTjxfqL+HmM3+znE8Dnm0db&#10;cPNjj/NV2RkXzMHA2jr+Dh++OnTquX/dV186Tnn3s9dckfNeFyflMP2PTtbg9mImPtYBps1etqe6&#10;FxBhcoD2Ke/4Ab/2mfbtWHhsVg42BzkXbX49DPli42e3cwP4Qwc88Jv8aw5wYjM6NBcdn45/9K/H&#10;+cFD7saQOBqfLd+7DtRSPjG3Phxll79xvsDxgZbfOuzacapTrz8/7BEvcOqbbIfv1E+cx77aNvMJ&#10;MozF5gqlyTG7tKPtsz14lH9z0sTGjDXTvvi1/UILz7ym8/3ERuvSRgvqn8E8i386fsf3E/cibkA+&#10;ntgTh1PeY4oG9vyNTlVe4fohfuy4ezvGo36prcPj8lnwxOAcYyP/zgM3q8OwP3HGnuhRftnu7/eG&#10;AxUOn5k3LZ3xBtCXrXdYGce0VmkrsHU9uH2J5S+Btt/YZBs+2ro39qfO+GiOAw90rqaPjGkZ09Ku&#10;8loKtv3Kg92d4+iDyQfRk/0fM+dUb27anKMsPO6+IQdf9uO5tu125dzr0HwOnscUOPjkv2DcukN5&#10;R2bzdapWrx1XEa4etmx7hutibyq+Tr1rNC7cGov4euY2c+1l56t4dFw/fZt/wduMj948s30v0qci&#10;3/G4e4sDRykKPQe6lvKnTkcEG1yTgOeEpxW3r6C3Q/14FiDQc85+8rhZeVbmraFMRJSR22142u7+&#10;unv5aADodxz76q9JxZF7qXc7nuQy+M8DitjnuIXle5e1dc9bOECD2d9AUka3aZCbXSlbGPwE8L2x&#10;6Ozv6D7bNt3Fa05qhv8mmtUD7/s++pS8sG/l37cfPJl3ZLajl+6BUf8lwATiZdN5fY/jpbFdnVA3&#10;EWerDKyf4S3Qt/Rp4y0vXnCowYa7TUt3bdEnccDJ/4uEePHrpE28+X/ZBvgs7cUzO+O7KbnqK2Pa&#10;XM0d57PHpy1XDzh4fbjuNlVi8pYTqWwnDCehteI/+GXiJPbKO/1XYtwBlcXl3zuDkqzyBPtX77Ng&#10;k1ffaJ+ZBE+78ruPu2Hx4iu6j/0mbuFlkSx/8Ew8XOSRwIB6Pml+yTG63vV32vvur+WJTvL65SRZ&#10;OPvXuOGYlk37Fv+0Q5Ne9mdxZNoDLSif7NJfmUHwWiQIzb2vyl/vM7mlk8F6eaCRiD0Boc4AJ3fZ&#10;ToIenQyA5DEzbmmfdiKHBnz4WR8Zq9Y3Erkyg4gTcOWbm5w8zKDt1b6e7HtMgMrw6SuiGRrhKhI/&#10;/vQ5fstHG4dR/rXtI363Po5pHdytFxvROseRHRp2zYA3F/h3Ed0F4PF1ZB1f8/l+aKS+ENHRojK2&#10;bLeDQNRNv1OI18Il69i25c/bOx/+AGR3e2QsL77fHDfxn9iXj9pGj4WLv6er9rrX3WW/+N2qyF28&#10;lU2ffQKDWrNoUC191R8P+x++IcNn+uGc4JcgX/DdXT312nT6qjgY3SbH0GGO0Zw2Cj0ddkFV/R//&#10;+P/2KZZf5eTTYqMnCtHymU95JEDa5qEXu7NYql+8evWf/tM/NQYtRNDFBSHy2I1en4sGreMDVuJZ&#10;vjkwEXz9ZuRMLgsCHEFJQMAuytKdrZLRM+VbVwHHj8f+toUYy513fZUKwgP43e/gHXL+Gz/b2Rso&#10;lubldk5w1x6y5JMuECTnyI8uiNfWl4QtWz+3qqZqszviHKdlTyxYIMtNPnkVsyeP0H+T/CRH7YIx&#10;X4sbYNvcFLz6IduJn3OcvjN5KciRO7KPn88xuvJKpb60tijH25ylbRWk4qZfHZKhowubwmZpVTx8&#10;NmOQspW19Vu25WjsD5/p+dp+NBwxaL4Ey2txZt6DQ+JDm8UmNwi5yAp3T8DtP/qRuIjku6E49Biv&#10;efKgJ0a3/PY5DR/8hx6L3qBjnAjtX//218j9TS/+z28/zw06fhsPcK1PGmLG5qT0PekzTsyFx8cY&#10;07Y6QcaPTkq2Lfo2muGG4/H1jF3WIdxVz8bxf1FefH2uXAzKDS5kzmLsXKRFuPh4Tp51gfKxAG98&#10;mnj9dIxgl1z05z/PE6PkbK5eGvx34UK9443/Kh65TuDcRay89dm/A7pUnDEcj0ettpKz4pT65fJN&#10;aCYW4A7B8pl4mzI4a28xD/P1i61Y3DrVs+A4FwXpbPFyeoLcPL5bG/G/9IiuL47D1PHavX17ZSvP&#10;/wWOGT+/SThxoHJvoLKPlp0Wbfd84tKFlpG3QGd9N4XNQTsvved9tPXbEmVbnZPjUtH9rR99Zz4I&#10;fS4WiN2M/8lRr/Nk0Mqn5/Tlo1P9kP3zWtb1AXt3H62ffniGjpGxY+baiY/I40vAxgI+/g4/29Vb&#10;m4F7XQvO1+rs0P7q43j4aAuzuQePrSPdDVvo2n7Zgm2T3DlePcozOoHq0b2XX+WRfBLrym/1kj/s&#10;76cmD6vysoC38hanfS6IG6/Kq0OHioefaKAO4AHnbofy4VmM1uG5edr293kDUm069sHk+8rLPn6N&#10;lbzJzNwIv8mZg3fvnxdt2rJxlbSKphfZDk8XgPcmF7wrK/gROPvZrj5MM//ZsdtYDL82p7Ln2+Fh&#10;HBBX6NBsvacg378/MRzlei5wdHuMKyJjaFdn9HOO5GajnBsFo/H55Bd4q+vInj7Lrv1c+nJOAN5u&#10;l7YFp671dcfg7Y3tlRX5RqpMGwtwXfCV53edofv5yZt3r+fCL/nxyPHN+AwxWrnSdRO2Nq+U6+Or&#10;upzD+vRRVR/rv5sXjeW6dc8dst+2SX/oOaW2ypsF/PFL3+J2eMmDeD/zV93zuIO3C7/nsPpvbrnr&#10;GaKiDE/toE9M3uf6lbO80S493dsfo7d57+qs7b2KWiwv/mwz/gYXjJ8ntxlz6MY3+o4xsPVRrYu+&#10;bZPRZS8slclnvrQnGvx6DqOtjs6zOD3n7r3+lbhgX1x82fQZli16nA+Pv0b/ocdD3KehLn+N74ab&#10;Nhw5n+b78aVcwRfx/eXf6ZvDYWQ+69YLscdebQHwGZ7xP16xf+vUOwaNu9P2Y5s+rB2SLw6vxbP1&#10;UzxAH9h5Krzl18p8zRsAP68vHO0CxHaCoftRtFtxQ3e+Ghumer+VVb/UU93xxrk8re9vXmsfTX2Q&#10;qu+YOnKW327vsvaNT1M2enQfrwDdBu7H8KZ0b5BdGnaW5vSp5lQ6nTEdlX4C7mN9C25fK9d5Gqj/&#10;Tv3k+eGxud+cfS7un3Exxx7G8FAG0BfoaP2P8sXPfGTG0Bv/2Gvcq339OkJvm3vxumf8N0ir+0US&#10;Au5SjnZxbRf3sX3JY/KhPHXmOXKNmI8PbdV/Cd4mT0XI9fuxo8OtLU+c47F6XfxCt22lrDkxpNV1&#10;WBR16YY3/04cndC/sRPEc8hvm2MXoWVosyPqKkfh2d/YWnm8uvN3uDtvgc/P4mT9Vl7lo/ZT2ZMT&#10;JjbxXRk7Pxuq8VHjVhtEyMRKndJ9csRWc2C2blKqPGWfsSVZsPXGgQLFAxPPc37U+dVxJr47phTv&#10;8CzRZ77cdFg4fO3jXT3j5Z1rr711XHD2uBfo0Ea9efggvtGHnqD8ogs6Hxf+7rlyc2zPMKZJLw5L&#10;exVkp/LDY+U7x+yHvflc+sdvI1PxtIO6BbYW0B/9VJd/KvShxe/20G7Z8vl7287FQ+NvAW0v2G4e&#10;SYUyn1knXkztO/pt/dZkWtLxYsecvVHmTc7v14dyGrqYdkEOC/V3+lKfwDXeHPvviHD2N5bXh4nq&#10;abfD9JqL0f+MX23Xqz5zl0Oz/YIMuoG2X/fydWjovMBP/wj0m75SGl0+7UfJ3Y3jPr6e4uP/QXnw&#10;d26h7pB2f+YJc73iqwmAdNQzQDHi6BmiSSBxSYP+ctLp/BRX1k55OpV9PH22vjsH134npqHLlK0N&#10;yKBpyMhJeTsYPsEV9Nu+zNpAIQeYPG7yQHsBR9Hp4N2dXpzjEcOKudwFdMnfAulswXtl37fwPuG9&#10;xOryx7f3RK16y2pH1F4e5JDHJn64dzC4Eu6VwKIrXKZ0osZX+ZRnyvAc3aejk3sP0h4H/0swg0j8&#10;6AQl/ObEZfxDlle32i4v+zvpa3kuBtcGntAeIdWB1PGBE1jk7VSp1Mm0qWM+cDx2PzrK2Dz6jH0P&#10;G8qX30672xYnZdUnitbXZNElv9Vz9/3ur09qWr6WdsvH3nzf6uC8oK+Ah25bF8kX3g5m4mx1t115&#10;b/J7mIDHU9xyfLZ+t0X6zBf79WM0K780R8abTKKnNYe3Oh9PhBg8lwbrLlZkPO2FzvgTaKv6Gp9T&#10;ht4CwnsXTF/nFbBkn0TX2JCQxXHKtp3KLF/V7RzYN4m9ly0e194h3Hiwba2v0RGYAJPj+EMuFAHx&#10;QA+Tc/1JfO5A5OLtJu/G64kjdBP70wfRGDycCO7dRuhKL76PL6I80gvYskXdbz9PG98MIreysuVD&#10;BD2BOJNguG3PcP3FHa5fgKv9SjOJrrTHf3SuHif+hu9UUuml9ts+afsmZ2pPG87TQYmF+HoW0bbc&#10;Scbs77Y+N/E2ylcI++ajHfufdllQd4fFvZfZ3/LL5pRtfG3ZjnObNyJ1YibtdacfH42f8Xb8wi5t&#10;lI+yhaV3bH+3u/+540cZGdNP8d0PPecmhhkryzQOWtn0Wrm2a+fInIu7ypaf/cEZf68f8H3GU6Yf&#10;b7m2Xlts9aFf5TcqPV3YVxlmyx94LvB3MlDojg9jG3zQizA5QfNEsFwvLiyYfv1xfidY/vEkBk/+&#10;konO3jjhpMGJDR3eZYH4dfqIcSqmFch3563jiDtl4XGimS+uiql+fB8m46Mptr/HZNYH3aZtjF+R&#10;9+xHwsmRD/4+aNuvuwgIb+dB8C0C829llQG5w2lUPO1+bJo6eh6DB7XjJ92Rync/5C0Gfgv4XS4C&#10;A68I5Bk49UuO1hb4+6To+mBwxh/cvTm0NPGD3JWWfuJpHiJe+CmaXHZM+S1cBEnqD0K4gOq/Zbsd&#10;J1TX1W3xto0evhs+n/tGA+CO1i+xlsfiqRWnhdD+5rvfRgdjSca7PGXyszElcx7jCV+xGYyOj1yh&#10;TJ23J9xh5Mw8ydxXf1odbGd//DP78SG8Y0d5mcsfXL+7/Ov8pp+n1H6VJ76dcOhjPYkIcrIe1Ngw&#10;c0U3oFXL8KPL3Jgxfb1xjvcB9eKDHS7+7sVJ/qG3WPQE2Ngefjy8ehL6BGP7y0I2Tj+YE1Xzxb0T&#10;VvnwxtY8ZHQWi/OZ3K4dtg53x+NLF8EfeV0+mlzL/9PG8t/yU4ZuZNaa2r2WTHu81J8s9BvzarFW&#10;js/O7+9UXXA9TC24lyAIcum01SOm3uSnHUYnTf4Yw1aX1RV/5wh0gSd/0sHcxWJv591ts7Eb/fJA&#10;u3zuZVuubH20ZW3/+HbPzWrzGRtkI3/AE7b02Avy5Fj0l0f0K7yVrQ+6HzrUbQGyY8/Kh082v4Dt&#10;f/aHTaT3vDY2Z4FgAS96QNq523Xug/AJIqYyQxa6ibtdTI42tY/t3qqDXDtvm2NFz9XV8c45p43H&#10;N/BXl5kPjpy1NQxevbYIfngpV5b/C/bJ5avgMztLr2rbef18R986+JWd7fNv7JVXDOYxH31UfrrL&#10;sE9XmY9fwCWvrKdeeeMo/r3T4658ngAYX+K3OLYL8MSaNpi4mHaGIzagLvadbum1rby+Ty0ujtiw&#10;vzeA6ltskA899aVuae5+axPl633y7If8DEXxMnZsjpNv6YXmbcYRsO29MsUFvWY7fQcfeGun8zLg&#10;CR6gHt/GV/DggsvvZ99v3YLlR87HLjJN3jCvmpYd+zXy4m4boL/brN4HrM62M1cZPVp5vhZ/t4qX&#10;XmNpzwXnFOKhdjD+Ce72qYJbHcRPPnuDbdXj8/QnoN9dvsv+yl9+e7zbEqE7djpevfrqRQW34Z8N&#10;LmKfov4wAABAAElEQVS4aJPB+MJdv609fhpomjLEN/ukqo+bv1LuGBeAd3PimXr63eDVW/1eFMBP&#10;H7xkGQeSGxeECF+xyWfWYiY3m0eoaxwhieg5Pxih6we87U/cTYw21mmJZ+pH/tEjCl03ynzanKva&#10;tf3u2++uOYo8Y27zKmsOeTfQK5F/rTWZdwYqK7Kz1+PVswef+brbv9XK5iYPN7qeCxyxY+GyKQU9&#10;bz8VUe/0UT5JH5R/NFz1uagvn+DzOf20w8KMkWJBPI2NW2e7Pn5ZNnl5ee9Pz8FpG7dNhgL/8Vna&#10;aeMtVeV7fDiY/4Hvm35idOV/iXJkk/fA2jiP0c1pavRXPAuQb7oinhp+I3fR7Ojbj2MxT68Zh+XP&#10;xPOtbWGuTvYvGypjpTzFVug9uUuLxefXO+x5G96178iUf8HquDTLx3qLm9OA82P2AfN75wR+igau&#10;z8TI5NvWJ//pLx8y93+dB7LAyqfr5PMWX18rdwtW70u/s1MbyM3fY/9QnXK8ouXlk2NykapzaDtm&#10;O6c9IV+d4jtzK/v64pcAn8Wx74JkNm1Sum9fqqYqDtQPOafYMaDFx0fFqrIP2RsTlz+iu/8tJ3Ds&#10;m23x7gbbP/jJrJ2jkrnrw4u6Kq6+4tMY2Hx0xnwGii8xvPMAvJaH/YVp41oU8fm7BEwZvKtsDnI8&#10;4yF8/QXUX4knbb0219+nz9eO04aDX7LaPO1irj9l19wm7dMbvBKajeMIm/WF0Yn8L0H1DtMX+oeA&#10;GqV8oc/JtcdJW2WMptfKwmv1JPvu00/kpO96kh1sXXmFn2wFzF5wr/8OM7jmesU5DpbbN1b16zs+&#10;Pr2xI1uzl433O85IG9vhq1s5K1856LnG0UUMfQmWT/0THfFcW8e2yGoOS1vGF9oWjbhj34t1i5ug&#10;Iz5r7JmjuVKYN8Sh+yof5wzyvXMPPPHxwNdeY4BnquXV4HQwfX02o+OcWN38EX6rd3aqH3Xqy1Xm&#10;pl+U0agjW4zf7M5uq6HTkz4v4Bwr3wvbl+wXiG7wnIeo3mT8gF+9vR8/YH+vWyzZsyx91dpIaUO/&#10;+fNn52XxX36GcoKNG8GeZAwjBNMBNlGsoivIlpMMRKADcQbfNnCMn1ekpDEIzLEPfHzQVn7oUDdI&#10;eQ8cL56jKTvf6OZzKw5+dVMX/uojaLY3tGsXXv5MhufE8ExmDwI954mDsasdIcroHPTHv8ExWpeq&#10;HMkNVH73+HTsVtYFnZSXv5OznHCsP6DXH2k0CwJO2BrwRx76588RcXQJ3xPptiZ2tv1R6uNXcuOp&#10;kt0XnJfP87Y+fSrcMnzGB6O33zxWtzqW7PgDrthI5bRTKhdPOb3w2gWBD8eOu2i856N0bNgJPl4t&#10;hZOTGPzuZfV3YhmQ89YE8dC08HytbQ4vne8Iu8+fob/7s1UtHl0cLz+xsbB61f7oEqSxKxL3CYm1&#10;dXHvui7P5fel7XXSHxl4uWApaQyPJCAxklhzscWCRRdxb77fhcLGU3jox/1oLwP0uxn0N4ZXt23L&#10;tmtkLuzF2UR9Fq/yufmFv8HanuBt33RcP59t/VZK1NMO3SIPzS444eVOrLcWPm5tXV5OvlJnItZ+&#10;wCexSdkOprT2OxJAXmxfhX98SA93mKNzAafxHdwOcknYQDktZ1ITLf0WWGQAZZmidX/bmZr21S3s&#10;ZO61Pp0Yfp/fDCvgc7Nr8e/b6n0vOPt/j7S+jlb5+Yr40QLxOcGNDaC+jw9GrifAJp42L8Lh3144&#10;zL6ngRsL8e9s443s+/jddPzI9IcOFC+y1yfK1mfFPf7T9HOCBuMG497SvDtPQG3t0u92x6Xdwmt7&#10;ObGKbvuEhTFidVi9bDcul/9uFwffpVN37UdHg/Pmu6l7NOf4ym/hjv9WjnK8Z8xysXX4rz0rA/7q&#10;YIsOzZ6gLJ664Td8ny+AfPw4r7hcuXBd1MGLjO/y+2FtvbSJY+0O4OH1Ia+wSotedosi/U0esg+P&#10;7tU3JT+9yStx8mch1MnL2zypqDnVtx8H1yJk7T30YZK9afSGRr/G133FUmjVa1dAZtzRbRc0kU7V&#10;Vb+4TjTJYv8FOaZPx9beqogXeYPRbejkITmVvBdwO+7Tmtom/b2vqTu/aatd5W6vaZ62JeMIYEl4&#10;VGZtG1vGhslprYzQ4pldBZk+8rzX+nui0sm/VyRazJvX3m4ffczPnnWnS+WurfGrRWNttjC60e/E&#10;XBSTG/XV6yJU87Rxf9vybOvvabs7T3ILtVvrxKf53wn0yNRGk8O1N3s9YQEu+pueauSthQvnbuBW&#10;ZkvGlZfhBDzpq528CuyXX+Z3W3sx9OBTcv3hRB10fFq7L7PY3+rrC5388SmQPbnTiUFaiysCbJ+5&#10;tnbWh6ipr7npYm68mDH8fYVlbDwL3h0Hjyvqd/VpV79RS48FPpqxTL4wZ370hbIMYu2NRvrMu3cT&#10;v+jXv7vFdRdY1ke7hW9fPpFvPCk6OW9iU7m274Jv7NYG+vKOd2TIr5N/0cxJEL4r377+1b6c+CSP&#10;jDvt9ntld92WDz8rB7vtQb7Q6Ff4u9hjkU2ZmOv4F/84voPjXWBhi/F1yra98TnjfwhXp+Fzj3/y&#10;X/Xmmrmwzf7Vcfol2+KxII4G9ASXTsofTV87inBw4DWWD4O137Y8Qqtd7rB16n1cAHZOtL/jqz3p&#10;JdeJs47vYbB2vuAV5eTnjt2RQ3+0Q0/1R38deWMb3tUvzMjOUY+7yBIax3jBcTFv453s5bN5iwxl&#10;a/virC+9cYE+X/FlpoT2Fwdd5Wd7l6l+/RSrjh2xK/njTeJYLjX2kGGMxOfiiTbcCmmHz/lt8Qdp&#10;bFp973aEcW9weuZR+tRtX6uutz4gZJZm58f1JyvpGoQeZ/9oetQ9cbOKna1zBqCdtfcd2vY3f9C5&#10;cGz/mIu3/FWxo1h16PlM+pfzGzrV7vT9uSj7aCNPaMozzoswgS9GLcyEqK9uFuNv8vvqrPGWBTGz&#10;F389IbbxSAd9W+6afhF8N8j4C69oUdy7ffbVTdzww8s2Zf+eo8nlbyNkL06xa9uIv+cmJTe0jI8q&#10;k1JHhi05G+/2217Nr9pmYq6+ghzQvgBecY/7e8widh0Z8IZ/+nf+UqHogjuP3b/LWj4Pf/HY8Uf1&#10;ljemz5d/OC99+fFBPkG59NVm7cspV7FjdJ/gSV37Wuo618PbXCqADlw30B5blK9s9dcbYo5/6DEX&#10;L/DOGxrS/jhNjKYs9dsX0dO/f+dmAGULnsCltpTSMYVhgWlrbTWxIWYW4LrZC9j3hQcY3708H935&#10;M14XRMe+ujr9Yt7Qc9V8snP5P7aK1W3DzruOWpVrTIz+/LcXzNnN7wvLa4/Fz9u8QUB/Wpuvuuzw&#10;6U9+Azh441dz8lRE7vFAZaJZvY4LFRXIfJa7x8Pz8/oNvxlD7DvnAfbn08PuP8ucmvlev4csuk/M&#10;iZuF97f9Ldttx+ZD05u8ooJDuQdfca8/smf0Tb051DLIFg795txjYv9W3Rgey+6lj33zHLD226dX&#10;Xjox7RDmw3/8rM2BOKjv0UeHGe9UTIx0Ham6Hen4PNxSHtcXAQeOOy57NxfWMcFp25Au7oIsjxcO&#10;j9F1bKKfc1w07UPZdt+b0Q587gnK5pvY8eifXBEdw0/u3fiyfXl+M0zrl/QX5pofifMdF9XJSfyO&#10;lq+7voV38Pc3LZuHu8YxbXM95U0Pa0/xLQjZBWE1cO2oH4SNHwjbhgd72hLfQ6dt6+f4OKo+gO5B&#10;e534NOR/9PBQdMlR1oqSl04D32X1Cd8Hh0/2fs7rsXvecOb19X3ky+O9eB4K+oDluzY921Gk/aot&#10;c87ABde6Sg7ap9gbWJ72BwfNxM/fqw/mCx8eF0MPbb8pDa1ARsen+Gx5s4GNL/JnYu4B4/gXN7Cg&#10;OXl4ZXb9gjYpUIa/zxsLhCnveFptB4cuPp0vBaOxOIQXbzpsv3uMn0rx95l81DhJbLfN2sGOP4NT&#10;OSkz19n2Gw4vfd76458dY1c2fOt7C9vuPT6ucg59h4cfDkJ0XX0Xb5/Wdbz5T4KgM+j68u6H3no8&#10;u/uVcnhwVl801U37BdH9HvPszORvrOACs7H7ReCV2coj815WuancMmp40nkUKtUXv1bHzpfSafGp&#10;rmE8F36HnI3NbfJ5YOxh64hCtzoMBZ1mL96ZvBWeylYm/pE4bwlVIWedBxVRmsm8eBJ7GeJjTIkq&#10;H3f+enSnw4yb48/RYPWdNr/r6sLzHfizc8hj/4fbA1rrF/jrm/c/PRJgLLlYdfyBV5tnDK5/bvJ6&#10;vkrgwn3/lHX8iZ86Z4htdZPYCh+5Ya5SBFlFjT+BuhODxysoRzkK+Ww9ORLp3mnC4eDupJmcmYit&#10;syxADM1PXaS6GRHaddTL0rKdutnt97UAcDpAaU/96urwro/jxaPuLHq/7Mh0NoB+++3X6bvRe8xC&#10;WljemzDv5btvO5P96cxxWvW419uvbgI5yvgjz34hW8ePC4MluOpNAOgyJ21OZmdhvn65T9pXDr75&#10;SEx+xxDdJ8ZV8HxdwRwZdErYdFtd8Uk5WH8M1ePb4AvY4K+6nkGG75ZPLQ8/x8sTXTtq6LpPvsDV&#10;HgF49wHuwkm9+NRmXSA4wb5+JQPk8kLl9cBXTEkU9JA+oAPrKfvERvr6O/xKcHOn3dWvtIdP8fKF&#10;jv9j8fhvK+5bvGMnN9/9AgX9XfSdbPd3IN4BQjk+/ENupggdNZwUdLIZhnzQ31YJXn+PsycLx6eh&#10;v8usTzMx42cnYkAuwN9vkPy0CRaRpJstvTsxxSt/C2PP8efB9dtdF10Q+bQLYeFfG0I+Q8pwWf7b&#10;Vm5AaR+Nn9d/pYuOb08+ooOJSGkTO/RYXL8ptAbrM2LYKwr508U77cK0pZnBvI1VhfzGjT50Tcx4&#10;N/6qfvVzYji2rh/4fvpkeJ44x+jyDdro7Rid30f7EuwJ5PhjPLUep7dFo5lgxX5/x34n4V4N6Li+&#10;iEnjx1lIZ7fWcNFK/ZvgiR/666O/ZMVzbRrMErR+dHn4SP3at/vCguxp49EYjvI7KCPT/x3Kjwbq&#10;o59Py3K82zu+fXzuOitb+t64M0a3XXbcEfd4L9z3t2y3eF1Q88UF2tFt6+487BvEjZ1kgbkQMu2g&#10;fe/4y8N2df9c/eqyW36Gt587PXnKJ5bE59uMizN1kF/w2LhBh5cY9qe96tO0ZZhceIYdJ6PfxrZ3&#10;WTT9VZ5S1Nc9sei1tRbOLJ56jbx+aZzL7SkG1KwBxBcpw39iVz4J/8zo1h56VGf9WlXq6bjlv/QG&#10;gxmfS3Nrm76CKbqCOYFBH0OUZast8Kvdp01U8VPr0i9nkj/5cHWiT3mEb/ez/TG/cSmvOFExVK6O&#10;b9+68DDjE79X1tF/28qJffWKh+UX0dUTjtsFIgt1b50tvE/u6qrLL69+iKA+sf1DfoPwu1zAzEVM&#10;sO1mO8B307/Jp/N+1I8N46ccKelnSs730Ys/Zi40seJ4F/bxqo8iQ3vWt6lXRpeVDS9C2+6Nr9iZ&#10;pfQW/72vx5yzTVe08dlQvP1q9Lzote85oMu2025bpR0PPF7RPVTzysKZ80BxgTMsZ7GhZDnhy7Za&#10;Ny6PtG5ib32McmSYf9fn6TD3uhlPHnqUIrT1o4Pw41+5o3dRHz9OfEaw/hIkuvHpzNNm7mjc0VZ4&#10;yTmTb0YW/NKQEbDAsh6bcW7ap3GY+s0Lu135eOPzLuNP7YsOE39ib/bxV6dvuOiChj/8DtzmQjT2&#10;9ZGN1Uf8OsGP/Rl/leG1/tljvPsK3C5osI1ekyvw6wlU+s3S2oLyCe41/0/51m19RxNGHqhn0B9c&#10;+GvH8g/j2jGLtMbUlwsQd9vo8FxP56VVL4fmGvTVhuPHUahtkhhvLExqrA10YZcQrE/t5H9vrNwO&#10;ot3TSx80V4yNDe3LJz+yucC+kzvp95vf/CasIy85SZ9e/S1M2ef/hfo8B7tV3rZPnIvXQuRMvE57&#10;9w0SR2btzX7+HzxOzjV3wZftV1uEIX89Q+lPH+lv8nUWLV/FX7fYQWfeIP70QfvtF0Eky2fx2dGT&#10;9NDUVTc9tHmo0yYz34TgaazGsIE0bae99gZccteOtqOCgPYCd/suv7VmxoCz243f8IVP5oL8wJfy&#10;6MR0qjv2DX/fctUVq9nXJne55Rk8fMDW2d4/zinWT+S2jeIPY9nr3FThBoz6snVlVVWXfxfIj6+V&#10;mcHTr7EZmq+a/9k2ug+HiY+HbuNfizbOJ8SkuJCDzVkmruSIiTnH5v1/+/5vfUNAbY/OUTT9dZ72&#10;bXvnGFSv1LtIo73E/tbX3uMTfOqL8B+Z7HCRT36LTokv9foR1nD2FfC6oRs6F+DgN3wetjemIg+o&#10;u7eF/ZW/5XDQbPsuHf25dGnudogZsfgsu0KfvjaG4BZOGK781XzlwIHKBB/0ZLf8JrOvPk65uq4x&#10;HDvglTefnvkkXZeH/QVle36t7Iix1zaoTkdv+wvtkxlvzDO3TWWvX+SA1enI6XnHIbzqgsOHA9sH&#10;p79deh4+dcLBrF29CDA2bDuovp9rXrqGh/jSlvLUltuSo03Ubfml0pFnEy/yXvEXb2NFf9J/3iQu&#10;y19c0NuYFFj8Oej34yso+P700w/5+B3U+Y1xCHhYuHejY/2EZz+tReg/IKbEx4mtHNnvXPrQ0GE+&#10;07dR4bXj03DatlD7gJG5tmz5HDt6Yd9x3pYtrfPrZ1AHbFc/x7uobP8Z5OpY0OLlbXvvH2yfuuH9&#10;zOPZVv4PQb4fNj3TJDO06D7nTmO3vVXMPF4rRbfEw0KPg2c9JdHXCTPdYvDgHsQcFsZva99L/den&#10;i4tN4drJkcpjy5xvTdmeo0SNIakPt00mt5QN2n74cHB9z/6jnWpDy+GPnqvfM/7ibj38UfMhoH0w&#10;fVSJueCeE/J682v6qPNsr041vrS1Ml8aWfJX6uEcpSsrfndsjNQ+X4Keh4whD7Sbo9uOj5ru4b2x&#10;1tfqppSUnt9wtKEj56zmOB86ps6xvLmsux/dPsf/Lo69Cx1LMp/h+Dmn8Ar+OUdfnOft3qB/zxEP&#10;nNOjohS/9VNLBsPx8/yq/loG/PYZWBtVOU/mh+E/yOodu/F6X5HPp8WNvdqstpJ/1l8/I6ZF+ITZ&#10;pfv0x7TBKfuQBwDusH6g+sbM1rddRVjHhcxRju95iZhetVzks30fXPWVu51MXe2ZtjE2LNBX22vX&#10;X5xIB8K925atT3fbmr//def9OaxZAxh/q6+/bojPx/S+45l/8kPHtNTxEZ7+gGtP6rPcms/Ul8XZ&#10;7xqz9lwfcWSdWfL6af2M93ji0TaO7+20+5WRujurzonlWjTREfxHXlGMF3y8q8NhSufVrcw+89X6&#10;EXXJvI9j1t88JeyGS/qZb+S/T/t6uvrv/QTitssv8T9Y3eyr8+nNTok/sP7oQb7u/XTxH3Un3kJ0&#10;TN2q8r0O/gM7239XgUvPs4bnXJ6M6vvkX/2s/XzlPBuR8s7xxVrqOh5kH827d8aunFViDFaw7YIq&#10;ROuAT7eDqQOugg/aKXMiJGngA+ZE3wlLBqQE/5u05ixs4RJ5JwncTyBXp/t29dqJmLr7YHXXR91+&#10;qsT5giOw9gLw3u3hmOMAZ8Fb/Q/p4TcNs2XwnmFOhATK8dHp+I7buQ/NJqK1ceROW5T2dG3N4+r9&#10;2mML1ydCiqXsrsule8rXb6spvEeLP2s/9q+sO5/FRFudfB1Y2fF69Vj6re/FpWOPBAlGc/FWjmWq&#10;jEwnER1OUuV4fbX1K2/5r54uRJrAwafDgv3F2bLd0nlh9ca/J21b8Xe2lwzODRvHe4I07TN2XnjQ&#10;2Hti4GyutiP3ngDuYu887uWf24frw+bu35DevJ3fqCWrn8RRk0bwnSR7QqxtsvUG39S9zkmb+J07&#10;xLzqNL8vmRMudRZJepJn4dVJdOSxo7LRHkNXn5s6sxufOGFAZ4Ed/k4OTdzsJyTKr+0YPTaH2Jrw&#10;GjRMekHjUHv0SIGScxS86hbfmEAB8px4FII7iyzJVymTY+B5stclsL7CPLy8fiKol42VoSBQupNP&#10;+GDXKvHq4jzZpx/cc1j1OTzWZ2J6B6dfzqJ1hfydL7Ff2qgSs65YK3p4W1RMI8XfyXM5hktHYOvY&#10;Zybcs4hXPsXwG7UWwAzOFi9msHr3Sy66x1eePNs2p8ebTFjr+fC9TjrsH3nV88it3vDNjJQlJhbP&#10;8eJWv/ixOp42g7exZX9xy+dWV1q2LV3iffG3zpig/pfejToxoU93YTI6maysXnc5u1/aY9/irf5w&#10;+GwuRj5kw1v9yRFjy0/57sN75on3gro77uSiifHFUbY89NnZTzxEjg/9ZyzUT/ZkyWL9XpAZ/8Bb&#10;W/H8+ScL+I/JV1owvMVU2m6iIPgWwPRVr6XNb9llLCYLn6+Sl9wc5rfFnEQ5DZGHdmJK/xxdutPb&#10;3wK7wyY8orO6+tnuS5w7nX10/bNNf9k4dJHoDotz0cSGhWpS/3mCai6Uwwfln93pw3niOTZ+nT7I&#10;n3dwvL/hZJ/vty3hKWuui2+mfPjfedj3hMYv2jW+5rEPfvMvf55M9NTxjz9+k7ztiSVPU4qtjLWn&#10;3fGtf45fHrauLO336OPqQ5z/9BdbcRD7XCT0VOwsxouJ4buvLEs3v6C2nCa6NdVV/7wDf+zXtvdx&#10;Xs6CPXZ3L7t48tu1IIX+MK3+Z3834vMTOIqJiP7EQHjAy6bjjuod79Cufnc+1SGs77qI7biuJ3vz&#10;xMXaFB05qX1ltR2+LoAAbak/0WH7Yse/KKMdjNPvP8zYOTZNG1gAMY7vHBivHQftu4Ag1rSzuMCn&#10;/ZCR+eib7JvxYebK6JTxJ5q7X+378A/6N36L+uDf/QTHsXi03wXexLLzCX3hflE41cUhq7qk46Mb&#10;+tFl9h/xvHo9b+kOFp9PLbQ4/hzQjQHBaHWPUyZvdD9xn50XuclxfzMx7bL+W/5o1r/22Qu0aXNl&#10;2oEs/PlQrgUv6fXBuSDuRg+01Idjn81k9OaEbAFZ6n2a7w8+3NKzL6hrV+VhGli6+iBFaHZOxfJC&#10;+NcfOdgtuvvYBm/1mHnO6KNsabJTdi++6JwYNRaLY/EK+HYvoNCtOrcGv+60XRoDfBKfji2PPt+6&#10;J5HK1v/myNUt4dzy1K0NJDjBH/9P7AVpNDgKyI/OUegKKv/oujbvhV03LKpX7kNeF8Oyj37xyVNu&#10;u2UjVBO+NKZ5+qZz35SjXQ9/8w8yy1MchREOq8O2E3zldBobKjHt8vDlSr7rhP/Cyil981kusHqz&#10;wtEvIgq7UEbW8irNhOOy63Zx4MGRXYHyXhQ5+k0bjc/gXXxTL5qUjQ9mDqze707vnKj4mauKe29N&#10;8UaIH/OWDWOSvrY3Egzf08eqSXTRrh0EHwbAmzzgAu/Ihj5yt25iSXlNs9MW6k5lz5zPeXT0ZfPp&#10;72yRQ7/OTwyNjx6+HNnTh2dcm/EN15Vvyyc7X5sxYnzLB/iTLT7gLpR3zubV+YzfH/28eHED3utz&#10;+tlfPltenMhpW4oFH+1yi/GX/X61mG1xj27Lv+dhnHnsg7kL8PaXd+3I3BR4Enfhmp+mzfztBeLq&#10;qiS86/vM+VDzQXm1baY97z7BF02+TvuNjeWn7HYDHD4LbjTRGtlcPr7Xw2PL/bd7lTV3kgfCr/np&#10;6KattSecndt3rBjsIcE1dOsH502Oa0Mw2CZEO1+IHPn5/gBJIrT1ZRY8fJZ2t2vHJSd8xGkffogs&#10;8cBfc5OGuOHn8HGe2xi5KXx27zrqswtbfvmbbe3Tj/4yc7XjsxDe9Rs+2y4PHC6enKBu4mJl2g6P&#10;l767Fsaj3urFd8A8cqFrJ6efr97qrjlv9pW3KU6czoVOPEbmzqXlCKzH9w8Z8Oi9tubgs2DueQf4&#10;2qN9NTyM12vLHW/39UdjW/NWCPfm/62/0+pv4V5+lRE565bR/6LKDlx+lFtmrui4ytkG0O7525Qo&#10;u/vgnF+VcDBUi3HxjcGOD+hWv66VpH02Fz94Ixldtmz719gT20K3NsLRzyfHPmJWn1I+vh7lyE9T&#10;JwZid3a6hix/hfHyrm3pI7Zop+6lvdUr9QvGpuaQ02dq91ba3nBbHL7DX1Vo075dQ3nCq/wQaHt6&#10;R+lMpuJbZ0dw+SnFxs4vweQX58rG9mD2PC2+SC7TZ5x/L5TvHmTLz+hs9607q9eFdmv7q+zs0E2c&#10;L9zzyqNs9z51lZrKq/2O5AnbNk232h584ocgssf64gvQrgfo8/bt4wbLLe82eGTv/FkZfDG7dtnX&#10;P/hn6idmmn9bEnevwjne8mc/Q+l4FV+XT/hNnh6+8O1pC/1hY1t8Ls9P2qWc5P25gfAc1idiliPx&#10;3fafaBos+iyYv6++lXH8Uj9Eq/6A1inL5gXg4xMOZ/0lPggNK3d83JyOdmwW8zO2PPPDfHV4ISgH&#10;dOynnWVqn32yx3e+aJRXfnRrfjnycflw4zdcX35/nfZAL28tLl/ycf1mPhy+s6ag997yy2FVX9yU&#10;cmE2xJMXQm/9qm0WPnxkHGtUt0O/1Od+9LB3Ynnrtpx+nY9sxee2R497fEBjE71dIKf6rtWPL1OQ&#10;QqmpbRIeF0DO8bZ/8ZQFhjbb/M3x5I6vXaOJHE8Ts/0siWd/1/6KXvrZq/jumosDPHes6zWU9qPM&#10;kdpIQbBdxyC4l3dAi7OnEdSOAJ1gaR5KT4JHg4cELjhMdu584FuAkIS3HC8ndwBtO/vRqw1/C8yV&#10;6xVbpQve69cJi27H4cpffEK/UHsTqPiapJsA+S3CkOe1cL+5FiZMgAEd77xGHwEwCRiO+meojXzH&#10;4ccWOPbdnd5ketNz6Schjh0zeI0/1U8nmMnsJmhtsYuGeKPx1PD4fzv5w7fsmUmzsk/1Xj122wup&#10;x3/4zye19kOPnxMlPrjXO8EBrT90jteXfF9ddiC7TRjxWZ/WtfzkrwfDgy/Q+wDHyxuuf4AXHHX2&#10;wZ1PC/L19+ruF60Xt7xivf87rxcy6HPkVccRXRaleYTkJXt1uOQQsIbYa5PVOt5YtM9uyeSTMC9/&#10;Mh+64jUn4srgel04fHfmurMW1HdJQBIHvA5+Jjc30XCe9S5dyiWt6hBeZOzJypx0VMRV5gj+sl4e&#10;+gP5XVDK4LJ29KlTsk/8SJTzGrRZ1GYHHha2Vr+ltfUbnhah9kmmr77KE4ku2gQfdAKQVXlyve4T&#10;D365Emt4jI5n8pJjg4ETH36SH+bpjxko6RGU6m8YafZIwc3i8sOffuz2xG+0nz/9OmUF/S359T8C&#10;tf3mAzTr49Ife+H1Q5r9+HXKJg7gXnmfIYFODPNekvd5xeXbvApPzgHo7r4WA6XN1knIfdIKdwHN&#10;FS8dYCdmHz4KZkQvf/uN3aM7enCXvfzx3cEXv81PJcjX8lweyktzeN7x5NfHCdrIVL9y7dML3PmR&#10;sfou2zuN/V0YEt9k7KL24tEJzvIhY220v9AbFMJv5dsunu1+4N/34a3dLs7SYU4AJKxpV+38bX5b&#10;dEF7rl7GPfXGocKRq5U7tmUqWI9FBzdTrL0WBL77bniy7Ve//i516Se5EPL6dd4GEHzyX4e3CdbH&#10;LMB/SP90own9104yHafAbvbpMbrvmJsAvPw6OI8YrBh0+QPLd3ykXdNzF6kYwaHTCQN4202Xx9JW&#10;l9Q79gS/7R3I6gW7XGybnDu5gP8HjGMp25Ph7KG5IjA5/a7H0nzM69zTqsl1eToiefFdXi/7Q55A&#10;/jF5zYK1+cDHvGqrE8Rzc8no/Kl+q2/7Uqq33eHTQz8Xu+ZUHUtcuIt/AHN7Mpcm+ckFzBxXThy2&#10;88GNPfgsW/87bvv1NYYz9td29p8PHIDnp/1vvLRrtnDWWdV9HTcsSr+yS5l6tgHlxoo5aklZsXv6&#10;yoyprQnNPFk+2MTOa/kSB5WZOIb4Aug/80snijtu3lH4vyeRGB6oH/gsOcIFRDdxzau+55Xy4g9O&#10;fXy0L82trHnlxL6+78M/XbzaE48cdwEiW3X1ZXS4b/FdWuUrt/09+rUuNMrBtvseo9nYmjFx2nx5&#10;bd5wPBexzRMmF+CnLe6A75338lG27RpW1YtuZO7FVDjwfQq7vQvIfiRU5+F3nuBGd/wJfcc+ONcb&#10;QYKzusEhxwLG6DhyJ49FRujWV6vT4D2i0bEnbPFYP+l38jmb/K6WOdg9rsYPM7bY3/5T1Q/r1RH/&#10;Pf+ozSf/s2lxxK84vHIuwwIbXzs/qw08JAeI9eiozIX/gna7xaoy9cY3fgBicRds2m4ZV15/Oz6l&#10;z+pUWWlC26XNQfwwMY7X6hyiSy5bxJat65bW1rZNyx9m8Ie/vnvGPgwDOF3ypiiFL/ViQ1RRXFhd&#10;8dWGoHaULm+Q+CVjYvY3dvccvRcG7oxKOTaX/hyLBXl59VqdnxfuVy610O+n+ClUjge61qXv7CIr&#10;2tphJ1Dc8AD62PJybL+QzerEIXoccxofieHV0zn0HdBvrNkn9+J5Q6w+p36LlYHyYMvxy/JZXnNR&#10;bOYsXvcMZkzK2Jr1AnjiD6xsWzrLUX7bt/JzvPGzY2MIStP6xoF2n/Y96pV22nnOcTyRjLdcx2fr&#10;myD2Fc0rY+1Ai+YbP1+QQB59o2xWluB2bhE9Vn/1y9NFtrVJvXL19Gbz6tj1hzxd3XEri/ebf9DS&#10;0TmX8yjzR+fW+CzfsX1kKluae32VO1+Vn/3imRedEFIttyZaGjfWJ8ghf3mNXZMHxK71CHW1OXHW&#10;G3Qd5+8OpVd+xhr2NgYOWuc3+kBsrzx93/wtui1vzupPB4UPfv7IoVP7Dl3lsGzRNKKi+4Kyu15r&#10;U/lnXpxISE4bWmUXRBbwKuiOA/rsJdu5xmCqH//Mcdsy+YneoBofXpecaKT8o/njaQeyy/+mw/pC&#10;vpbzdp6TgMy4lDx3a8OR/vlvvvGWAmOY825x9lNuPqUjv4vJaU/78dYpP2pfcVB7Urh+anucY/v8&#10;tGMvXH6Zcu0xfO++UgfoMGYPjjIyVo76LbNdueV95PN7fys6cgq96UjO8YTstutuxXt8weOp3wvE&#10;e86LfmSLC/Pw+OnIOcybn/qzLjFh8szwRjd2DW/4d5uH/uU3/LXVfv7HxqPfjlu/pM1f3GgBMaAf&#10;NPDPsbJ4z6Yx1Z18bVm3qR49H/ptvTgcsGXP+IOdmmLF8I32FtcPmkO5SDm8+1VtezD59sL70b5D&#10;W5yjwvj2ZfnjHI98GuYrgN/atDj1ber41wXKrS9haaYOvQutzj/os3jo7uP8XuSEX0j94j6KRp/n&#10;49Upyar6LN3oNtjcxnR+mXOQ9A3xGzl9YKNzHzmHPcdu89zko2aQ6G5ffEfzFI6s1eVz277CPlKb&#10;m9P/v/Kzc6fvevp05t/heeNF9+InX3vDC2mfxoB+m9hoXoiu8mJg8Wp/+MhHa4t6Zt3Cp3JaTkb9&#10;wnYlA/Vf6hY6tyblMNnrD1+dn5xbPMzgsBUs/tZf7bUF/2ALn8jad3inZPiquEFzgjZNmdxO9uT7&#10;g5e6tctNOcAx3qtn65/Kipiv4uCpw34Ojj7wduwM0QPzJl+heAIpPtuHv+kBxEB1FLzhlZF58hJe&#10;qV+9+WT5obvy4+HjJz3BULmBZM5v6svrhozxQ1Ejy7ShfeCYwJTip29cT+jSI/3GU7HVE13wnnNM&#10;hUfHBXrDu0N9dgrvttxxdn/tdrwX+9dnF47zwbTVvB3Y+c0IXN5sY+OlyLFF/UdrUtG3r1JenVJP&#10;bt+Olnq0jxYbqZddeKVofaL20i916z+syQHN6UdW81NL0c3Oqaq/h9d5U0VsfKHHEhz6y77DYHR8&#10;+D97QYkxqd86r7jfa6d9bXPzybiq56jHl2jB1a9XSYV8kPx2vUEKXnQlqhfSL4dAvoFyAezjxHc9&#10;UOII0AFnYm8Cl84WfIqDoXv96pvX8xtKs6g4kyY0PQHI9ps8iYJuP0vvmLwmsPBsI2a7jjnmZr44&#10;J8XVL3KnuavCbT/UpT3leJ+m8htnTkJ/zMnI37LfCUfqf/2rX2uOh0NLuk7e5JPObgB7grVBsUnp&#10;+tDx1hlw6PzL+0qZ8uM7NpcmOIAvVs5BKb52eJM7eC+fjHoHXyKIvPBfMAHAt/wFROz2ZM6X4LXJ&#10;ZuS0rTPYATy+MlgfPdem3W5b2lps1onsGwwAPAMCniYg+C3MwMuvAnZsU1dbHqYUHc+VufSf24qJ&#10;4m5nOU5E66Pu78E/qkeHv1YEq8/SEdXaJ1nqfeKB0g3x7C4PR11gK5OXOpaezC/oPtyghJY/U2A/&#10;TXrBX/OK1fbhtMXq5CTYgvH3+X22b/3GZ+Rra/1Ev3Uy5PVK4Nd5dWvbKie6pc8JF7y2Xfy9J2Yf&#10;w5Ou065J7GzPp7xTTqWXFpZ9f2NU7KPbdkLT2DE5PLHZhTMtEV61MfgWW9gGtNElIMK2vdSZVO1A&#10;3AkfHqHfPBclI390gA/0azwqj2/y0Z9e2HB02YvAq8vw5W9PqFt0sJjkRJGWFswfXMiF99rkINCJ&#10;2DmpJZ+fvwTDkz1ydLaRAdbv099aMHURMzYZqN2kMn22RPmq3dotMcD3X8vfKoNLH23KzvmIBf18&#10;2omuaILS/m+7Pix/PBQGbHe/xxFS/HzVhuOiXmRsZJesdUt7p0ezx7tV5nXe5YccTzqR7S9bT1Bt&#10;jJkYyGXiW2zdfb95q7To8wFj7xxv2cqz1SbA/tKuv4ofPoOX+BKT5xgNvJ1M3XmqW7xZIB//M27L&#10;GYtm5c7+QwY8uptkffPNxL8x3JOwc+f68VPw5Iv+7mnaHZ0+z0feBPCDGzC4ImWgcvSVfCo7MfH+&#10;/Q+hz80mwbEg7Xfx8PH5VX7702tedvEFF599PZ+nSHvBLYuqgM74shVYWJpjRxOfry0yid+g0PMT&#10;CH31i6Q+QRs97jB9KTZEd2M4+fhBEweg84hst8/X7vALVeshZz0ycmax2I04eFmYhcuODx/k2Ede&#10;5o9DPP45dcrU9MOo7C1mYzXt1r6fVOhiEA3bT7Pzw48/9ylpPn6btn4buV+H+DqxPE8wh+Tmxx6I&#10;oNqtbarv8X35a5fEgws45lY/k5v6MMm/OUhiN38f8xsofD3l8U/qwJvz5Ejj4ObbzcljX+Ks+enR&#10;d9ZH2+blHX5bvtsK2a/GS5G25BqV226prx7xP9vAdXzahD8X+pRCFmTA/QIknFjO1IDt9BN+8THF&#10;vrGBlP5w4iX4C2sbHfYJBX1OLpATjCXymrubf8wrEl1k8zSap7713TRLxh31PzXe8L3sqa/198lx&#10;fqN17xFfHPiru+2W2y4o99n4nwsfY4uF5dLFZnFGZ56tH87YMWUnRtKn4NP9q6/zm5n4Zh4yr29D&#10;Gzw5pTjn5q3oQh9xLwY6Nqd+dcXDBygzDhtb6dD4VJdPLwic9oG7saoOtfHB/j3OOqc9fQJvmLPI&#10;PfYr62vubJ9g9KL39KnNX/qx/MuP1fe0U8chNupTdA7Uj7Ul41fa/Mcf52Q5lnY+aUzIu0vqw13A&#10;RIuufTbx4uKMud7vfve78i3vsE+aqr21P8fkD93cRLvtTZM9P9Bn3NXtD/DH6rtPsNdPfJoPW9m9&#10;Y2MMLm39hhefBs/WeLHnnvLn+m3je/JDxfYL3f3DRs2Arjky9exJF+p2f3pnaapbfG2rn+0FtNUN&#10;Hmh7N5/PBWr1+B4XFCduaP8QFX2jTtpxbJ+2h+8YoN+P40nzybHp5/dy+BaZ9sk77QTgdN/2Bu/y&#10;hL94vdrt4H+IP5T5TdsFPOqbs20uph95+OaDZtsZ3d54uX5RVn1jm+2Ok8tb/fr62k5h5YgbbbX8&#10;7PPjgnimw4zHEydwq99BWlrbsVv/FRdzrjC6jE/uuPLCFV/RX27/2mAZ6Dw+x8n41c0NXPIJ+vyP&#10;zvQW+9neY7VxtONjuW08TnyMa7W/8qHnN77wBjP72qJtEz45g2iderZsDNEFrnNKv6lunvXHP/7x&#10;arPVrRcCqrf5jxu0p03G77Oege/6hlzHPqByhqi2OmdQtjijZ/wbf318l7r8Le0x//BW/uBt/NTU&#10;6CubY5/luonj6BCk+uXKQ45T1xgND4HzdX7iC2DVfpDfjBU7XatIlb7E7s1f1VWEj6nTHhuTmdCh&#10;BfVV6DwhY06on8p1npa7iMP77Zlfrf36Tv0U/Wi4wKZnWP8rX/rFaX7NHGvaLFoz8AbwlfBl56zs&#10;meHphvWqMeLcmM/wKJ/Qto+l/dhEVvOW/Jt9OG/P/OfS64jvuM5568BI6+te34zf+sTnLYc83+Dx&#10;QrkcbP5tG8V3bpbId9FG3xFVvePR+rbyl9OU7VGwH7tnDw0/RdrlA/2Xw5wf4P3wsz73aDkxuwvj&#10;2I1O40f5ZP0z+tGV/MgjM+OLOY+mu+Ykag/OLBMsr+lDrTo2wDMnwgvcZc0c9VHXNbpExM4HSvBE&#10;g56ey6fHoui07dLct+LhguBpncZcVv31xl5Ytxe+Y+fqOlTffvNV3/70yy8zzikVr42jtMle4F7/&#10;qacXky/9FCZvgr7IiR61heor13ZkFxFuffdoy8lFqcD8gBtERp44mjp5pBD6xuUtHqYdt/rhyyl5&#10;fG8MeQMGoCdbx0fTx5S2/3XsesSdC+nAuZ45I+Bzek4cn/zEvpOvrlhse/HF+GXx8Vgf0+EOD2/E&#10;NfB88I48bl+6rVU+ZckbfB7czvfITM7ceR+b72thOPNxzSMofvWWrC/B3DyVeEmbaItk9PB0bjpl&#10;eERoWaye/FQ4WzELtrxt07rJnb2xCMLhM3EiBofSdn1yWB5et/bnp9pH1vgey3v/GX7hKWe3Pc88&#10;k88yzqAH7R+dT5gJDFyxm8PLjtj1S24Kr/+je+dAnXfrm3R4/er7H/7W7fLuljxtxr7osVD/KQ+v&#10;zjmybxy968MjeKwsD+uwBU7nk3wVOjrZbll1di3i0C/+POCwGjy2a+P8BAx/DW358d1BNT4Xjjz7&#10;l60pcx40urJ5PkFIDLKRmuI8eejoynPlkWM2/JzzC6C8cX3KoZHjUEw07/Ln+SwP8zsy9Av4tSI4&#10;fnLPjXNoi5uOZpxZ320FuvVF60Jgu2VuggDVL/xjSI/3i35fgjv94i3vWFX7lF92haG18uVbn0SF&#10;6yJwcI1F6y9bc1DnpaDrUvSP3nLft2+/7c1O6tCBlaWVpwx+9lubr9Av7uRnTtQI+U9eWHq+FeP8&#10;Vemr9HE6vJ+7jjWMyz85+rqxPwU/71jghI3eofEBNtf8T33rpr3Uaev2swSa2Hv9NvOP6AcuVar0&#10;lD34PuLCPMV8vn4+Mj0Iwp/mF6//r//9/wzddJDnZM/wH3/8IYE+Cw8Em/hZFNlB7tfuMM9EcE6k&#10;nZB7rZCr1hYdJZU5kbTYtCerksN+7g7B/xl2grBB247PcYe3ILiDTgJ3P+TQbSf1X3s9bZKSY5NH&#10;nvyv//X/fvWv//qvvZj1P/yP/9Or3//h96VXb4EBaIxu20jbWEmwm+B0yHwmMT8a4L5YXgb5ohu5&#10;tmR0YMo++l0wnMWur/tkoruMnagDF1TX5vo3gQFWP/t8UJ7Ko+/6Qt0GSZNaZE6bj23qn0EgkodH&#10;77SMP7W9hFq+6XRt6+ihbVwIQGPhRfLV7tVTe62ufOgvW22jXjs53hic+MjkKj4B6vwB9pG9sHXr&#10;+y23hace2C5ddT88xPQ+jWqSRe8OqBFBN3Tqy/9JB3zE0uoNn35rnwVUJ9wWalt3ZG4brW/bwY+u&#10;S4vn6lsD8uV4cXNwBqjI5MN8AHqLClG8xz1Z24ne8d32ox+yMGwyZIHYZNMTQ0742OuOHSc4f/3r&#10;38rz2289jffh1Z///Of655/+8E8P+dFFW/q427C/OZK+YfHZAsAOtHh6wk/7/tu//XufqmXnXlik&#10;MPsmceVGjF//Or+l9X3liL8Z8M8JaHQBzTcWNcO78rOVOMXl+ki/KW76v0FEm5L5U+zdtqPTvPLy&#10;5KzQwFtdNg7w1D8nRpNcQ4fH+C06pX4GqA99QmzvckZvQlAd239MzCcm9ccZGCc3VNl87RMwaAtn&#10;20loCib28DA4mizkglQvHM3kcIioNLHheCeo9t1hBNBjXTnZkXfF0XdpczqKF9siBR8PPOF5itqT&#10;cGKTryyK/zbjgot371L3q19919w6+SMX5uMvfQHtDkxVonwjtfJnIJb3nvuA+tFzYmXt0R4ucsDX&#10;Fj7yc/lF36VrHzr91ETgzn/5Tv/Q9juF5qPJq3RXrg9/yGC69GJA/t54Uo6fWEFjv/0ydvKT+DS+&#10;wDdB6YVU/SdxLTaVe4ILXXGy/RSOL8pzLto4mRp8i3UWENK4ASeEfIIf/cnfJ7DWpll4N2kYe7e+&#10;DPKF9v6ZBULtPv2hhMGRJxYPrX1Al/3Efb04aDu+io7xnwtX4t6+O3jlqM0B5P34Q3LS3/6Sp0s9&#10;EZy+mkU7eXRiNrLy14Wkk/PIVQbqV7k88aCIWuuf+1bbFj8+KxwfzsHjexdM0kIvbcwUFlgg6Pji&#10;RCvwJnfqTuzDTzufHMY/K1/9yhcTYOtsd1/50t/LlB93B3d9u/6f30W1sK/P/ss//9OrP/z+t6/k&#10;8l//+lfNzfqtvromi6WezEcvua6xfGSYc5PV9k6ZHGQx5y9/+eurf/v3f3/1pz/9Kds/N9e7EPxj&#10;LjiLKTkQuPB8xUkYbV678lV4mSNpW3qs/UMTuWnHGQ9xmzaz18bN9/LZ+GtVywcXv9ZF9i6UGTsY&#10;r45dPTy8G1vy4Rlfv35nQWE++OzTlrP4Mf2icRkf1W/BeczxEruH1+ZTuWJ1kivkJzE29p6xIrmj&#10;T340p08DoEnzBFzke/vqd7/9bS7e/fbVf5f2/c//8i+v/vv//J9zMedd9VucvXi+J4nyTi94Rlf5&#10;SS7Qrzf3XG0jOsVoZG6bVHLax3gERh+592NycmItedmYqG9re3yd3G4+VNc4223zdTTNMVk7TnQs&#10;esotI2vmQDOOjg+Vd4EuPMjcsXL0m9ggs/OzxLv2AfdY2QVGbSAW4GwZf6Ft7lHHJnPH4CjzVpFv&#10;cpFl7WJLIXqtzuJEvbgRF2RP3Yw19rdcmwDHyhsraSv7+9k44Vex6iIP/mHcmK7+0W/xLHBsH+Ef&#10;eRM+ftrIVujbohH3tvgokyf0Z31budhDV9zw8fvuYOmVp3J8kq2/yz85hof3yHZzzczblLcuMb/x&#10;AG99MTLGzOE3vrRvnNuF0MoPcsfftN1f/jo/MbK88VmodnQ8n9FLnPDFxAk6oG357+Jv3I1++n40&#10;r+7bZy6aMBHPpePz4D/mRjMnFkN8Ibbwnlz4aB9xvfx2u/raukGPsncf5zA0YyWatmVk2wK42x8d&#10;L9+tE7PN93yb+d2M2ebR4iJxc/IGOr5femMv/enFHvFr/t24k+uik/6kDg08sLrQT50tHengJjNo&#10;1Tk7aKZu+hMZ+sLkNecFE1uTT8T49Ht9gEzzAjqiwcf5B/30dUA2GeJObMpr9rUzA+i//RSe+QpY&#10;HyiTE1df23s9/nAXf+ZrE2tFPF9br38PTZt52iV9Ssytn+DaZ/Nsp48qd366cwztBuQievKNG4HR&#10;wVWmjW2BMp9ZTNr8N+2nzXquk3y/uEGukvVn+LC9N9BAODyX9279jrKc6hxP2xeCOzkg/T/+Xd2G&#10;7/gTjfFNbEbjymqbph0dN0ZTzx+APCrMtjvdJ5MtfNScGr2NyR0fEzPr4z1fQL9+wVe8AeVw+A+g&#10;51/jobr+HAYF4qP5OYeJA/4H4vNtbgYTX2sv/+lf1lj0I3zkiq41nHhGq3xlTF+aPKUMr8ZE+O7T&#10;MGhGV3uhj5wd+x3rd8YNsWks3HkCXfDCV3/gL02+/qgOp1+t3JOGsC1fsQf4pje3jbvCJIVtltOW&#10;+mTj53GzKDpynet/H7/RD+GcC8gXM3bBG12sPcmrStj88Iv6O9D3c4AewL/TLL434JiDyOt8+HPO&#10;VeC9y7zRud+Mb9MGaJYP2+jrrWPKHA//idPVZWngAnFFVep3bpHymVMOhd8UHj7TLpurpvbz38tn&#10;6WCNfTMHEdITI/R86Td2pxPkf+bSciU/NJ7PfAZf+i7Qf/2nTPvx0/0iAN/p39u/Shs5dyCz85XT&#10;/6sbQSnHf+U8y8dj64yvze0p83AAmWg351d+eT1kt4+dHH/XZ/ney8yNJz5P3EeG3AbwATNvGJ/Q&#10;tWtzOZ/8kLY0vndBP7ix6Jy3bR/081GZd2uffPlkrzx92WNbbUmfJkc+3pzI5+J7fPWwr7SHH57N&#10;H6GdPDK6L87mZ8di2LwYDZ5yGeXsx7rQT7vAXeBv62L9pM3H3+MLFgyvybPchpeyuRFk+s2z/up9&#10;QEVn+zgWq5Nr0Zmz9LdC055Dt+P1mS8cv8EVX248DPfDI22ZP8fq9m1918MYqZOjRr+q06/yibwI&#10;fKFXK1fhHKAD1f3glpe2aP6HM3OlHZ+WxnyGHPMXdYCuMy/SVtGZzeKKnCOr/GGe4+VL14WOzUe+&#10;9UWyOl+MH8hY2vozZV+CiZ/HvKt6hWaeGG+Dl3x5PvPiB3Jq4+oY3e921H8h1E67v/b4CbGO94fm&#10;mb88tPw3B5Y3//icdoFDfDwan2bn6GK8/hLIP97U8k3elMIWP7knZvgB+x1vl/+WNWfE1zO+jISV&#10;72jXrfaawV0HOi7wszX7Pn2aWDAWdC5w9LeetTK7gzB1M17NeLS8PrfdnC4uAF73tmQXG3sOdPK7&#10;NSM5U97Tl0oX+o1dx+hm28311RwTftum0PTx5vkz9+C7zrOy3Xn/YVc+dx2VxyMjj0htknaic38W&#10;8sw52j7Hr2xtfXBn3B5d1+7dEsaP5qD7qml6Nielb+45y6xNmLNPP+bE6f/rU/3k4dfqEr62XyFq&#10;wbHwvk8BAb7KOqZcmZ+n1AxGlAQaaSa2M7GGq+P7REhxfMHnRI7TkF+CNirc0PsIfKBDz51OY+Ty&#10;WClw93XS3U+jdHKc92l3kpRXltbRIf/973+fgfTrDn4uVpg41M6cdKxcfO2DoYsf4tXL6a15OJl9&#10;YE9a1kchmIp8L28FdHvdSe92njnJNnmsH+Mn+D2Rrf/OZPHprrVlDhedSbQ2mhOY0w7HPvUu0Dw0&#10;WurHlv/fvd6T7Pwm2U/fd4Jd2iwoZho77Z8YY6P2qWyvF2qQjiOUpfbBOHt4+IivZ4C/E6lP6kRO&#10;6sEmjj1e3D1eGXtsq2xBLO9vbClbXZrMczwnEY+2h1N6LKJC+etdByonh7b8MReTT6wFR9nqECsy&#10;sblNsPiD3T758/TBFTcr4GzJ5YHqi+4cq94+Yr+8wo+n7FfVyli80X3t6NZELO0n+f8U3J30koXH&#10;PvVCN317JsljVxqd2J6YZwmmAwae7nSB/z4nZj/9MMdO9n5+H/vz1xOF0OFPf4lR7PkN4P7uX5L9&#10;2mIrCQInnaB+QpuPekk8Tkl+MYGPbvxZ448MeS/lFqFLe3jtSSye7u5X18GHf2PaxzzRCjbBjr5j&#10;u33A3iif7TkJbnzrv5EdfttHip4vVCn2fenoCMDv9uTpnXAdUc1lwSqOAQGQv7q0D+IaX3bwa512&#10;LCoXFfZ4jqg/A2t1vfhPzDVG9gJX7XzEqXxo8NxxQd4xyOtHdPoqr5gFb449BvDVYWUL0rZf8NeO&#10;+vQgXPvR3QJ0J5eJmbVbm81JYy40fDP9622eor4gdMvD4NnYOEq0XPP5zZkDyvajD9inlz+yt47c&#10;/SgDNltWmvhdmVdslTZ+LKfTAMu/d1emDO3QBesz/lCm/Ven+uLwUucEb+scr1724ZLn0xhPW3S8&#10;xTFs77zY8gx4PWJqdIWD9/2jbHDHd2sju/liPtPmW2frBNcTxBZBPLHCUjeq/Dk5we+uuTj8Uy4o&#10;hvL4SZ9+KZtddAG7rS78buxM91qfFOl80e0FHB4vyiIXwJzqc6xgdk9unMUqctxlzq9g80D9f+sH&#10;eNV/4awfAT6a7ezgVTFbMdX9Xjtt7zmh9PEr5dCa2Lv556c8hft9/NyJpv6Up3Le9tVM6a+bX6Oz&#10;vvz2vCJ6J97uAB27ju3hu/I7p0lOogN57BWPYnov3Mq/clzv1E5OZ33X2QAAQABJREFUSKPUmTuv&#10;mgvm5hJnnlAfDo6xZp802TYc2cYHEi3azLYH1cLe9N8pW30feG37czjj/8jexTLzQzc4GWtGzmMO&#10;yz5jFz20nLbNbnF3Pkru+mh1uALmUfDJ3tr4oiLM12ZP1vKbltBWTl7Q8LcLSQ2V4LurfnmhvcaY&#10;yz9Hv9T1gs0pX53553X8235Hnjbh04OnnfdpCuMk+U5Ew6779MeLnza/dUEivOb4YWFPZNvc0yDV&#10;F/35VHZ8DE/7dFzO/uaRGXdmnrL9DXd0nhwt4J+dfviDogE4FnCrp1yZXOLGib2ZzyuU4fZ8IXUr&#10;Ey092ndOfc8DLHgVhr/40S7G6PWF6tqUu3b5wv76aHPzhdOWHn1XZ3VH/Rq0b/ipvWymc/vbWfjT&#10;fp0qiZrI5jt4mS/ov+aneK+OLrIU0h9dqOjFH3qiDd1+0PSTOsBidZRbXY/EKYeTuCHnYx7TkSOr&#10;c/QBS5Pa3P2eOJK/g7uANbAtnbjLn/m3QvSVX5zRM5q0bMs7Vwquv/LKFs7C2jOyUx6eP+biS8uh&#10;5ZisbSczDvGHf3WKLStrec7re7Xx2O6imZjojRKh3RvAdsxYOjKViTmwfJXfYY/V71g4+g7e0qFZ&#10;3KVXt/y3rjEeGY2jIIrzPCaZN32dvpCY2YvY6NnBm+jlkp4riLnkpw+Z+7uA/DqvZnyTNq+8049W&#10;nvhV7qMf3OOCLnNBYWIKDrp7rH78KblYO+dPf9R395wLbv5P/3rk8JXND2RCwhtsXdcQcl7MpyCm&#10;XbA42rTjG520b3g1nsJLPqCTG2zvsH2dXsB48oBpD/HVdqhPZl1g9XhsJwfyN1zymhuPHeTwk3WP&#10;17lORr/18fhlfErW6E6Pja1pj4deU7M8vXVsF9XkC3yv17uyvfPMoV6/BqkF8/3grJ5UfpO36Fz/&#10;Rh3zCjY1B8kXsdNPalgzAdtn+HnbXM5ue/JJP+e8IA7fdqus0wDdBM86x84l6NT2CysL1F8CMthW&#10;O6L/rMNk60njjH+zAHqsDt5e/N32nfWb0c3Tw6FqHG893mxzwVQ+3PM2tvBVRD4gZfTwAY/tI8dW&#10;z2M7P835cc5VPKJzYOZzszB7RURYilW+W2icnjhXRp/OG478+ps+S2B71y2s4KyeEO2b81VPT99c&#10;xNP3SW8vC93Q4onx6LXoLvYu4DHzplO7SItguz45ZdU9jH/+oP8Owegy/qXf6J1YuZTcssMkm2m3&#10;0763xkLrwu0jHxycJz3o5Rxh/WROMU+CJTfT61wQbpupy7G4A9YE/hF0PeXkhvr8Jv8yC6/8aft7&#10;2Z03PgtwxzfTvqrqz+z4u4MbPzq306cPczlOGR5ufsAPTBm04a+F4fJP+2Eio5qeenRi8ksAZ/vU&#10;yp+2f0lFtcum5KR5o0cNK+Ldrjt9F/STuzZXWaaw9iAe+aX9PP5fQNs8q83z13EouSmZqPMnY+zC&#10;5PS5MIBX4drRT2b97LWfJEj53tgIT3v57DnLkpeHr9TRhZ7CVn3bOLa0PIXqXADUOvd8pZ6v9Iuf&#10;89DJtFdsTo5x+jfHhIRvbO9aX+YYBtmPPU/GEZiH5Lsf+m55yiJjUB6eL99oY9tz/yD0zWM4HXx1&#10;H415aYiOLe/N76a+dkWmmPAmNLjG7x1bybtsO+PtPoyh/71O2cKM6+YvZ35z4hlvUB3Pdo+7PfX3&#10;MkWN47VZZcChNvUTchoIz4t/5Jkhr93d8uPxYb0WBvcnPEM+POwA/HY/h2u7rT91jVWx4C/ld/yy&#10;OPaov0P1SYExZPt6GFTnWFQ+yhcWf4+v7f9H2r0tW3Ic6YEuFKoAAiCbLVE21MhMF6P3fyddSKa5&#10;GGnYzSNOVTX/93t4Zu6NIltm43uvlZkRfg4Pj8jIwzqqOq5e4QHqi4fuLczXaz7zUM4Df2kOn/Kk&#10;e46HP05HxmF62xz949/n064H5e9urHuh7xv2Eit7Q6EHY5w7fJ/z03o3/WTP4ysvNHuR88mc7+D/&#10;o9wPZ+GY2UN86/Hzdg+Ft205eCArz/+/Cc8L0BevQ/jUkc7y2UJvDMnz7Xv9sHHyEIiX9lD0uk2X&#10;B3XduAyibXJpclXwR/dR/tLptOnSlibIWz9tf+vX41yz2/qhux0yOt3Hi7fb4r/gL19PjI3s9oLq&#10;LQnOT40cKaEzZuE1N9QlV03LDcKtZtbjBc6j4ezPpCPisu/OA4ygKDdQKVcmqb8+nsn9PaHsAsxp&#10;PHTLHy88bP8RGMBn8J6GvPHJeO3gwSED+N4r+AYbvAyYnUDk+E1OVCTO3/7zP/ezF6EMOAY+J4wW&#10;oBm/utdufCTQOP5nr3A+8shU71PIthdD8DsX85YPnqAnK9nvwB18tvrAWx85aeirosPnog/tFzl+&#10;6w7vwOpwyW7pTIB0EosKJn503hMkNE2unwnuQz66HH3woae7uHqHbYJs9YRP3+qH30P/rbNd/3Tb&#10;TjeBqgP2Pz4oDz7JCcX6gE+KEx7x+CVLW/5bsPxsF+zToQPk8XuPIweQDadPwEVy5etopx4OPZzY&#10;2j55t+7I6hOMDAvg2Yke2YfPLlCpjxr9YmfJDw91C+roCWyfbbn+b2Vo6fTUa+l4YeuWZvHg9BNb&#10;92LK137nKiJnQpnFHk91BG8nz2yyEAOctNRHYq4T23kNjcnU3i0sYelbFrf+lldQ2zeJAvprWnf2&#10;O2/JV2T5bd7tn06auaaDR3Z24tlJa+rKJzL0Dwtqz0FCHVvZQmf9YS+y+N2izWfKNvb4nA7576tn&#10;2d2FDYN5ZBiM6NNF7PB1AtYCslhTfRNXQZJb6msEDxidFEz5hYPXXTz7PR48ulUv8ZSdtl0uBFTl&#10;9M+PWaCwQMDOPtV34m4WgaML/XYMiE49ETZZDV7NgHF0dbzx8Ry4qbNxRDD/OPbRHCYvPzmBC6DD&#10;g04vF7eGN5zKjXkmoxNzp68e2sG584TjBbre+k4MqzOZWN0X15b9C+3jhD9APKDbOvv4r70bQ8q3&#10;7EGeSVqekAkPuRdd829iHT54yle25bYrBx7ehaPua7rNSyPr1hmP/eC5+XLaZvqtPqucbnD4HJ8u&#10;6Bz61WuUmBM6+/ru5wC+z/qHfutD+OsrusW7jbfWx74vvhp/f3z3qXfy0++rr+Z3gcO1J/3zFoF3&#10;b/74yRNcbvKIj5uz7xtFIr4yydh8LqcBupGXKHXUMl/rq6vg1Y7+cUPGadOybZOzg/f2o/UhGuVP&#10;cKjMX22PPsBdxJvLniSv6eFuGb3B620LyTiMVgP+/5iFd/MzT9k0b6fy6ywIf/DUYOZJ44v0XSce&#10;eari5/iXnr0pMAuO4gUMbXJg9ht/8fEVr5G7PhULXazlQ250Ae7S7cRpZDQfnX6ZNFGo/nC3rYiW&#10;8vY4h7ft2T85rU/KDovH92mwVzQdR1KWaIxaz34zvPXh50kJhh1b2gWGpycsnm3+6dP9lGvtfSUT&#10;j6ttThtFmuJLVmU+wy51mjue7ZbejZxsP2RhUzm93L0szwLxr03cSWpO2jlw2k+bFEK7/nNsXx5X&#10;T79Vzf6055LdOW1Khjbkwct8M78zvTkpBYtSXcpHHAaPb+EpG3lkrqybTln7ylFoLsSIggREypZ2&#10;42+fZrvGuGgw9LZy3aXSsSt+SOHK9tYTi+DmLy5m/S19xTmBVyv/Km8y+SEn4GDx9wmmtWO3FoCA&#10;Y7pNfs02+8rA6j7b0ZP/4Q/djJ1wHZeu2znOt6oHaF8LgvL+0K5sCwl9wiOxEC9cPt1X7vHRxs7K&#10;mvnNOGxPMH9OXsBz/L++vduBnewB66Plp4zGz2NlT1jaLYMrZ7sIjHbn0eOziRdpNBhdbGEHvcU/&#10;WL3p7MPGeLL76vFvfLAotHOx+REkcLTHoRFXIbro6UF2elzLJtbGH2IoTiCmQBb/wBGLnzJvc57m&#10;qb++JSHjwG/yJD894a6N8NGJHU9wPKE4wYXvQzcyZz43slt3eKJFA4rfvbtsy1cHx/CbP7LFHji/&#10;ppfzkdbFfwAdqExzDHLPGKwMry6gnjnRXizZ3ytEW5uCtzZntzL0SzeHPqH84ufOZc5vfvK7+Ddu&#10;zQUFvp420y/1Ef2MPtsWe5OMdo4CtUY9eyojtu7TH24k8VEPbM9ucYwHEw+tbi5ZOVM3Ni7/ezsx&#10;imrwx66eLyVulT3jZ7gfGalj2+T5zfnG9GiS2CHX1hNoH/P6XXmLbcp3kREn8S1PzI00Ljjkon3n&#10;fDNP5IMFesvjoG1l3aIu4cMUZrN2NB+lUE59At8+YW+Q0ALjV21QprHv45tvcsO+vkJ354cWTMWg&#10;ftRF0/avxJiYyMc7MdGTgx8Fu30IJWv1+D5vwAN7vNuNg9Vpybd+j12gkmPYDYpvrIufPVn2LouO&#10;Uaz1aJ/0cCcHZ97UJ0fDIDj60LYrfLx7oTbjKN3BPlGsPXvxAV7WoApfzE13O0cdHlNV/ZrbDurR&#10;SXxH7JCnzByCP43daMDYtvOFsWV/Uqk4of94XrNegs98vbZfHCl7fpAVL+UbC1vGfn+AzCe/Fp7y&#10;3X9uwy6QL+YcV61ti1cbj73FFlMluDCyc2Ire9oG39VD3M88c3CMR9qBnfhgDXfo2Df+JRfd5s6V&#10;Zjs6Du3kz/FX9aquYwy+cHcOC3fnvE9+z33rIOiWxustl4Yu1TUELmp4aOAJ6i4IbmXT4Soc/9S2&#10;xMbYcW+hsR9oUzG/+7bqdt2UqGS76DP+Pt2tfsV3PiUPzvDT7178RF59Nf6Hiabzi0f56jic8h1m&#10;a2f9JHCO2ZF66Y/F0vKAP9D8f/j3WP48x2JbPxs+s+a1dXPu9TL+4d/znMn95j5PePYX97jTuetV&#10;Z37InmoWHWxr28PG5dW6HFiXe8LEaM4bmt/ETsac9oFxipgby4fKTch+velTcrmP/uCK7rwSPNvU&#10;08FWrum8r30OfXx1fP3UIehpt4mVloeWXZ+DwYueNejoGFrxBuYGnbvtWqhqjTi68VbbP8faRm7s&#10;mn9uQGtbhabjT0jZoR09wbjrnqX9jDFLQ27bwk5gzeHfHvPh6vSo5zflnbNmpzwOsX16qwPIHXe/&#10;dIm/05GWzrZ/h0dtKcV8bXsNj/BL/HWMODJem1i+RT70NKDwAf4hjw8V+0kR9fUvXaaZxsZDV5t2&#10;P9vadB0fOT2+5aw82+Vpf/pZyp5+SPlS3m2ZXHRkuMi7GJs/LjtD2frYk4i/+JP1OUDH3p2Xicfm&#10;+CPLeOJhEbzcuPC58WH5sgtZIrNFpaHD60ZZgmzhLM+2PSb57HjQuqPLttsTrwIf/F7vupF+4akH&#10;McA4KM97UGHjFE1/6zh138cfT3lPvZQD1/JWtxY4djNd6s3P8HLx9523uaWMObXb2Lft/uBx8S3/&#10;kdFx/YxxbS9MAtM7u3t9tebUb+EL/VJYGYuTrflBx7vkVQpuflu85s1ltvTRr+NnVHybBAf3yhfN&#10;G5kzo3katIrUiBhUBsGxFYRdBAtDd66BxR/m4wy4yn1mAWLwtmw6TYnTwHcArB747j4a/ByPDpOs&#10;BseF2JHpGHBuP6HjKPQaUSCFyeAcnk1MwXZhZC+kzYXSe9A0wajcTnQFZC6khEvtPfzXruXfuiNr&#10;9+GAC/fsewKXTCdC6gz4JvPLy0mMQVsdXuTbOtYW9+lX2f/iqydiaTc80Lnjuhcdg8mu/11A60KX&#10;BTG+wsOrCeiubsG+vxS2yDFdga3PTm7VpWVu+qAtr8WlY9su9P+oDv9nvWOAvvIre8qiRXAnTnpH&#10;cIqrizgxcNP5xP5r+Svj6Tv7PuqeH3J3Ee3CT9kvQBmFHtDDfCXCH6VnN+UzMEVe7UosnG2MHXsv&#10;1KMTGYHadvYdmzCKIz7xR8/anjI84Tvh11d+zO8JiiOLBuS7uKpt1MMDPTFN+7/9Kr7M02Lvvvym&#10;k6hNzC/a/vh6bJn4oAsZyrpIUP4TMwY++WQv2H46OrQPnJOD+jF6D595jWz10rbB6eCZgsZX7VV7&#10;Q23PInpzQ/j0NwEyQ3WHDRvb1lkscmfctumXH6aNyHzCuDm6iI3YtNA2cADh+G39d8fqxK3+WtSc&#10;tAOD/bTxLWtpX2yPOP72pGSfyjj2d5JebvpHbKwtOcHIX2Xkqz0z7bNlyvH3p23kVMdOMGzlBkDO&#10;LFDNBST4hXFGceHIIXx63QGpPwYHr/pgqOrj6f/R5NQvT7gdX46tR/3GJH3UG+DRtx89RuOVIS7h&#10;+YycIzgbOIunFA5QtgPy4LT4+rr55e0J6SvuEv30aZ6A4xsfgLYnRJrU35G3fdDx+hVPx+vOlYEP&#10;tbZ+ebCl+KnfOFVmvIWbU5va4CcePn505xsfqJ8JlwVBNg7u6Lr7z+0sAI7uK+dZvzy2jE7w1n9R&#10;Mid7HDA8GEg7+OLs2/zGuDL6WKTtHd+p8+rDd+8+5hWG39fOn71JILrXk+HFRDGMz/qkOSF5jITy&#10;LxKag5M2eOKn4gVYqFmIiECOKRtYX+8+PsB2PqPLHg8+2VkArfnp7/Jw9+OL+Ag8F1hbkK/l7TiY&#10;yClw2enwNYxPxcTkFRNq1H3FY3T8/v33ubHH66DKrVsXoq2YNh5JOTJ60crbDcJC///0yW/Ltjq4&#10;ad/g9UIvG5amE1i5G93owHkWmxsTkTW0Nw0bPuWNC0el4r2wPRXPY/t4cX3Hm2GFTcu6c76W57Ps&#10;ub/1fLL76meB46WvjUcu3oBpV/vjR9spU1eUfm2Z/t/Fsw2k8rjxWh/CHT/VPMew9tmii4P8yefp&#10;T/VxxnY3D87dw36OIA45Cz1t0/5eHuLQRMbqxH8Ajvw6eWPid3CnbvF3Dn/1q/Tbjiv0DrPtu3ga&#10;03vRLXG4OLYd16MvnuSxy1xicufoptx5h/nxzjN23o43oLMYM37bB2FZPTpuRZ/lP/Fynpg49pOP&#10;9npiLfReR9/y8G0OylML9OrNgfGVOSO75LSRN3bjL9ej9bp3Wzjy0F5w8YrobXr1AF23qXCRY2H4&#10;TP5UVnsslpX/bS96NoLhSS4d8KYHP805wTmNK+7SbDui7Q2wh084XHir4/pYfGoT9qIH6Bdvj5Wh&#10;sfUnZ194UXkvlmhn+mjL0p4Y7UG+Slv/8NH4jCwf/Jm/TzNoz84TQneG3rKRCxu7V5yMfZc+weoC&#10;Xfr2lfsJA9EfeCIcf+2KDtCh9uX48sfRbf2xMrxKVQyze31JpvGtvPjn8K59DAu4udEY4VOeD/7l&#10;Xay0c2jV8+UuJrZvqD92F/Xofsi6QddxOnVrnzLtXC2yzw/KrvLI0f7aZ+1ZX2Dafht8ZcD5denR&#10;4Xdg673isvTHzs5jg9v5Y/qdC7rk+MBj58qAQxeA98a3fN1+GJpvv/m2uRIOeioMffyeP1AeqbBg&#10;q+9W3xzbbj+ujqEfHlNXWnjRybw9brvgzkU7H5sqF9rwBPNGhzumVi4l2ZJN5pfzhrYeRMa2ky1e&#10;hZQ/28I53/hsZO3NIMo2N5EFVk/HZLog64YvOZue7AWL34PzJd72SatneXmlrn0/F2+Xx/r7Og7r&#10;XVj7yfzg9AN6dGH46GT/Szk75WjFlNxsboOnNRUrXeRSF87Orz488isdX9vRBVfnCPm7+s+JNbyV&#10;L7ymVf4xN4TNKttixad5lbO/jnESUvRa2rZL7OyWTfnr7wbf5NVfPVi6+iQ8a1vsmwu2+I6frZMt&#10;rqso87QcHaK/zwE2lTUf5eMmsuykbHRavOeW3/FZv64OytCtXLzBHoutHJU/GuX8sqBsL2gtDX+8&#10;gKO7+v3UF9Gpa5Th8TlQjP/noLJO1eoM74lf0syzfvV13kyUA5/10R6jmXnb7Xu818InP+XGq2PO&#10;C1nlE7Pj5c4VHQPzQPgfMj5dF2pzPLwYEL3OfLAE+dr5q2Pzzn8LVsdIqjz4Oyd9TQtnm6f7i0CH&#10;0/aK6Ld2NnZSLyb9ruZrkMcWVhcy9nW6HZ+DUJ4rPMeLK5/loPKVjW/ST5Ib5w2Srb7wyRra0VGM&#10;hqyfqTv1h9fTFnT+lC0M7QmmLWT/0TVh2hz5nN8vGj97aEKunRtSz1xQeQjlox+T56YfaVvzgciK&#10;eGOYc8cP5+fA5AFguX3nMuuPa/5+cJSLZUa3fY5Ca9fSuUj7hNrPB9EDrWPnH70x4PAqjnEGfxB9&#10;M3OqP9jhBla21T/pD2/PDTKDHLbFnfaONRhUjvLVq7k1NdPW43t1gI8K1e/sh3bLQnTxm1YaG6ed&#10;U3Js7iZfX7+beRr69StfV5/MuRdf3SXt6KDumzxgRzX4crq43vMiFS/Gz6MmumNOpC5X9vrEJ3YC&#10;8OZm8pkf9WJ7ypQPD4KHaX0XGvLYXdmp23G2/NSU9shJ4T5cs/6F94SJyWkjtE9g857LhmNEji6X&#10;bgd56ZC3zx42jq1tgtKGnp/lUbyvvwdf/e3Cz451kO17jbqL99kZ9PFTBK6O2bn2lXX9Xd8LyKsu&#10;8l7m2gnO2pGD4mXm1+0/+vJTBm7a1g4eJnuXfNi3tmVc9oBVb94Ig/oiMuPQf8Tu0olLOp5El3is&#10;NI6fUP2n6llcW4Rwz/niUPTWrp7g9cf4PfP3s373X8tUfvkt+/oE366/bx/CmzyIgC54oYW+frAO&#10;sqCdWhd9V4ZwGD5LzwfktSLnZcc+9l7Mpy7ftU/5jN3TPzZGen52Ag67wihQ9s1F4jUVm58thQ7c&#10;OsoH/XkK+SH01UP+TDKvTYeieSf8Zhu8lKOVV2UffYc6l6zkilz8ftnoGToO0xAiinFNTBFs6yNB&#10;A9utczwOdrINL50iAbrOuOuPheH3rKtRQXq9feLg8Ro+h49Gs1dS9i/IvgWcNFv0sxCTDpTJeG3I&#10;hVbB0oA9NLtoQIY/HGc7er6WvXKKf2jWP3R62rL7Tlbs76DnhAc42TF5CVUH+i6cnYUC9T2JC87q&#10;U/VSXk3JPp8uTpb/dJbeuZk274lefOCVrGT8PTCR4BP8enE6k4qvPs5dX2Q9B4jaEDyw8m3B2rvH&#10;q/cew7EvbQhW+Hz3bwE8dMvHVtl+yqPHG59j6+LHuIpY/8/JjF4wZ+sudDe5JNbXPryB7RXjyugf&#10;vL3ouzhF3q/gAPLhLq/stBUuvVIP1QQQXHiHFp6PhT2wx4u3WzJ8FuDxia3Bkv67IKJcUjKom7jp&#10;w8M3i5uJU4tVkdSLWsoBObU5cSLhOcHAw+TU4sx33/36zZ//9McuwOFv4fTnn6N3ZPjN4X3DwMb7&#10;Juw+KRq9dwGLHNEwFxYmHhORE7vRBb5YLF5s6gJ4dRs/aVe5rvZHvyBWf4sZoH4KH3hAKVxPGHwR&#10;Xd2d2EFFXgvtLPzQI8NORvzjjtKsHC1Kn35OH8OzCZkKRwZ5r2FptAFYfw9vOpo+uIDy8gmIIj++&#10;3Nkkd2xct33iHxfvtbs8SM/2k5WTpr3siQz/T1hdlPEz31vo9HEzjadS9sKlSUsX6cNQfMhb2nBo&#10;5T6tSh4fap8e9osPgO1TprLXx8rAxrZ9/XZ4vtyqA/h2gfYhtH7fNiO//9OG6yPbnlhH99Vb/Iye&#10;g9t4OmVkrb67hVs++D/kTdnY/aSzD5b+tmvK8dj6u26c+aShl+NPufg+J4kupsxiOx7NB2kjT3wY&#10;I+YC2Inh1D95Hckv9J+yU3N0Wr3IfkL1PBPlSy/B1rLJ456Akncs6GkMN0yJ5x9/mN9PswAar1Rv&#10;ffJDftpBPGe5taKevk1hcW14Rl9YqF05RAnWzhsDjTaeeF26wWXXjFlzLN7GVvL3ovvy3DiC+9ar&#10;XnPSq090wnh8XN/EX9roCa/l14Rjx8YA/JW1W2WdcGa7J98fEgPfJ78Z1ys/dfUXXH217T+/CaWf&#10;8EXj/cQ13O+TR8DKaVdKefmEQDx1jDz8Wt6LUeI/H3bHp/bX92F28Ws88jkbxe1pn/qqNMklD/zR&#10;w3gQ/DQBedUprbc6ThkdJwb2JHS3NShf4uNdb5gYPvkOy4yf4Rtui9ZcsAfG68kNE79kjLwbHy5d&#10;6KWe3N1XR66y1We36p5Q/cwPMOGXbL9wi/wDvML421xM2nkm1HmjzIz9xl9AR6Af2t9jZXu8/lP2&#10;ev/Kg8Tzz30mU/qNeeOXNsRTfI3dc7xyRvaU0afx89CJqi/yJF8F73NABhh9Z+zVduP/sz1tSa4+&#10;gnfrT/lf/vKX5KAfOu/pb2cn55gXeDLeBSnjzMyV2gS1jV180PgNv8a6sZbyRx/zle1Xytb+7FQP&#10;fho+d+wMzthk/B67x1d4gLV1t2hWj8Efu+XRnb+vvbbw1w9/yev2jeX0RNu5bXDotYCmdbFnL5KM&#10;nJfxtPbtlp87zzvMqsPhhV6s7Pkon4icCy6asRftwtpAzvLc+j1W94SlUda6w65zp+y7GAeWT1SP&#10;fvnIz6YzJ03XfrqEf8/RnrGUcW2laltA1vYN+/L9N/mYM4mtzpWOrqt7deUfMpI/HXecyNb++j5H&#10;b35M/b8F5O4H7gs5jzo4CyvnaUcIW93YOXm/F+Fe0S0fW69gEwP096TQ8lg5nrSHo6+BfcUvSeaw&#10;2kdb8DV+ZBvPxCvQN+Vjfto+AK/4p3zHXbZQtfrtQigesUtZ+UfY2qx8n0BuGeLii92J372YC5eu&#10;Nx/8zBnw01LjO3yu9uvFyfvm2pn7Hx9Hj8Wr0L/zxeaBudD+RMNvb7yBd9kepGnfnGFlvmWfP7WR&#10;C8COrxtzaJ/j1WW3yi5/DeNLdMtj9xfOXYNXXI0YmDz5nEt5zZ9zT/PRzDWCLyb0D3FjfOOz5SHe&#10;tK1XM9uuPis85C/A/OM14LWwNxy0bMujqzhjx2m2om8bOmg8ZNtXbB86+PjIEXwpd/QV6SmbyJlx&#10;bWL19sHO+cwjdRHQ8/P4rzk8hfjup3k180pPfcRJVzm66pA8RG9Wol+gc5sheta2VHw4/c7xZXPK&#10;KyscjK/GB0/6gg95G4/20o71Qm58bRvwAX8FRs/n2NDiF3oqIXPHk/UnHZ6wPsd659zi2toDcHPD&#10;+oU+LyBE61vlR70XKM8DfOo/tpSX7T+GnbutP/EY2sn7bgxe/ZrDU6v96u9st2zsS3uXfmVOv/xC&#10;35Xnat7oSIbjHVu2nWc9kA/juXOetdw+t13d5NDnBWPHYOx66YdtkzReFNBydJkP9ccHI23m/3e7&#10;rLzyCP2dvxIve05V3w99L16O4VNw5Nwc64kjn91m8HSZdniSpnB4HB/P4ZQpcmysWKCjWBvbxhfj&#10;j8Xg/8kva/Plm0c7zpwhY8Plp5GxMgnWjtoObA6wj0ZbgpXRgyq7up8ccPBcuB09Z647tINDlrq9&#10;oLXrb+W5OuMdgPejnBxY2Wr290Lp5vwWVN6Ja3nZ+h+b5NfWB9dbC+qf8J21m4zt+ntc2DeC5Hy1&#10;50U5txufkVvyfjV2cEhZ99n5QJhx/szF8Y0cevkDa0MPzteu5Q6/Il3Ve85THoffUyG6y/HNMZFz&#10;x8LweT02jT4X+xr39H+1ZE92Vlf9sLrFbrFI/uj6cEzFJVdsXQKIzsvjIfEXuzs+Lm635TOxWILw&#10;AhdPPjX2+D91RaB7wGbGhx4yu1DeJbt1q2/bPqefZb88w6MXek9/7DzqyGuLYupzZNriv15ZvTx9&#10;Dm60wdvCtb84+Vq66nXYV5R8+JC3/FpWZjft+nJ5nerPbvYC+1fG+Hx6vhY5H9N/PuTts7k1uX2G&#10;vNo3O+0/GP69i8yNldT7mTXQc9jwkh0v3VPuWN5veJ/+WwJf6ZdfugExudSDdOtbDC4+T2YX4S93&#10;MuLdhY9ddi5c84gUeADrLZ+Tm7hfeePbB4P4atoqPtM+gemPSP3m+bnRNnx6/S/uwA9MDhofZlmx&#10;5xEvnBOcvkXLGpG2ObZuu9LloUl5+tr6idnxf7QL64N/+CCm49wUcs8HL0bJo5+81SV4Y+PhpbEq&#10;x1hxtcopoxFZ8VjkJCfMBFCnCZcibWJyRxak6zgJGDg2MdkTGmUU2MmGY/vPwVvZQkMlfNm5E7qd&#10;jOBD5sJT/uqhzn7pI2fxba/98GHNs4w+q6OtT39jJbgmrT7w96k7x714gdf5qG8nPAquvHPYTWWe&#10;7lC6ajIYvRDzQHai4iKUQOyTv6kzaXUiI7jmYso8cUtXvA1kfovP75H2OLrVp4evsmfDG8Q+5XWa&#10;gL/dldqTjNjnZOofwfLddukCZ+T1BCSBdE9Qp90Wb30wrTDttXLULaz+S9c2TvxGy8ZjfX3w4SyM&#10;jROf3T+xql67GoBs8Std9hMNS/7Z7epanYJqkrGvcFa2AG/vzOLH8k89nPqr+4Mtga8PV5e1FcbG&#10;//LefvCUt3W3+euHMyiew9E7et6IJX36TYHj+oifDq6NfbHlLrwuDOSYzh965/vcqEDGTmSKG/s7&#10;iUs5HqU7J4Xv89TqH/7w/7754x//WJ16N3/4+y2MtaCvrkqZhS6TgrAZP5YfPXk7cUaX0JH1KSd3&#10;vdCYpy/6BEVOYtVtLHYwwi+xbvigs/7gr/GPJ1vzcUPI1VfklOhO4tb3xCn4XZQXQvjkxHvypvhy&#10;Uj683cUqZjZmTbhcSOtkh3Oqx9qnJab97F1QvQga+Omn/Y2U2CDGDTb1Uerb1KNr2z60u2UDcAym&#10;XQf3p04e3PByD65w6qdLxvFZ6PliJ2z47qI6u5VbQ+CBLuR1sXgm9WLMxUV8TaR2MZJGP8XXfh9F&#10;fqNiDgMzvqzOtmR/Dra8C+gHZ/SUN4bCcV/5Fz7iGL/lDUP9s2x5bl25RLfP6qE8+uLLD9u32bw8&#10;bS2Uta8dHXcMIkvRx/yG1I7B2hPNU9enTurAk7/4bC6Pf8HoMzlv7VMG0K1+jvUXF1hZsrz17dGR&#10;fvfYOvrebbF67U1S+G3Zc391VQbYSueITjPNk1nMWh/UJ5cPUKSN8k1XdzTj15sX4meLZ34fWBtP&#10;H544dWPJ2inG0dQH1qgsOl6A8xyv7u3JwRfnYP1S+x2fGDVCbbzC3HyQ3bNvb8ai4TFtgM/mT/Um&#10;jWTpH73TMWV6z0woLW7fuWB1XN3Qg+rWeLrjufaG94L8JQfAXZvYnqlGF9flX4usfGr7xdfv64Hl&#10;vX5ZvqvVLgyvj4WaHPr27Tw1Kf+Jkb0hZ/XZLTszmGZhK/ol3qJe9NtaC52J67VN8bPyRuvebRe0&#10;yR3js4nvZz057F94zXbqiR6dnnhzUXh4dvw31zgEfSNN8oHDLVu5K2OPo2V12ONeMDQ2GW/iFrzw&#10;WbrFX967CLe62SbL1fZeWOvYlJtz0j+8rUWuNdckVVh5CgKMj8Znu7DSsdM4rqMGtDs96Dr6TCOh&#10;nbqRa8ElGXFUzf4z5oZ26Mo0X8uvcZX2wG/9YX8uOFhQfvTj0Bm3m/cyB558Yhw2NkYPOueCHVt+&#10;+OEvR8bkanLZnQzJUy9kkbe5eu3yhgSvFZ2fq/jrm//23//bm//1v/5Xn9D8D7/7D2/+XX4+Zvxx&#10;28J44+J8Zt4kjgD96Nl2iE/ZcDGAEB3krKEd2xQvjG+OD1dwKsd/F1blwN2Fzq2hW32UhbnNMSn6&#10;BfCDcZ4ub8/KL3/RdfhG1dgIHG8M8NtC5Rx55stbt34m38W6ibWZR6urT8LkY+R2/nUUvDmPzJW7&#10;8myXN/819uibP3nKduZm8NY3Q11dg7sQ6naSLzKHnbqpmXHG/lx4NL43B0RvMryejM708AacawHp&#10;+A2lOrrY9vzylLU8PuFL81u6Guv4vO179Nsxwdghx9Aabb6wL+AP6A4a12kDAHf7pWN1+Fx86XBk&#10;Vq5kEV3QOZZbOt9OHOtLxC5ttylo38QXbWDbaufGq0PHcvOMPmV9608OGvTOw50nd6zIdR0WGU+8&#10;fSpJrbL4WZv3ialcOJ02k39Wl4mvF34Jo7/+9a/Vv/4L394cE/214a0DG/GZcwME8Ni4eYmNtSl1&#10;UT37tHSBVd662wHO9m054Tl/wgNsm9m6wW11u+rwyF9fYxcd2ibRdwGdvG1OYix/wvpldQqr8lc+&#10;81gXXeKlw8PbI1a+sp4zhGifGm5+PvbiuQB3WmpK1jeOtOny1GeAY+V+C9qNAHICeL4B5WP6k/hx&#10;E6BzSesaf/7Ln/s2su1H298cWy9x/r2xqiEa99V3Ym29tvpU6ONLHqDX2HP0jG6TX8Tb+Grrl1Sc&#10;oQW1LTQWW/eGAOdFLpyabyWwGzNwlw7fPgEe2S0PDv07PqdAMb79y3bl03Vhx+7iwd1PqMQo/kun&#10;bmH3Z+4zvNsXLPRmPFg+aPWB6SsTPx9/vINAPbbw79KaUblTf8slX5nPxsjGxx6/YBT8tX90mjkC&#10;mdMn8nY9eSP8nrA0yrTjP4T1y+GxvJaj+QEtnqDfrR3bv+uDSw9+SVwlJuRZuJtrlo/6XlxPvP8S&#10;7nYja94asO0+ulB7ztOn3XcuOn7Sptpl/P1L/neJeUrHhuS+Ps1+V4WHfhomx4f8Cmyj4WCaw6I9&#10;OHIMe1ePvag5yNEngSk2kfee+/Tx17C+V64/L2y77lyLaua8ts+5AOPZ/9SjSBejsUT96l3cyNq8&#10;NGsxe57Nl6FJe9ouDP/VbzJNfUP4wdN/tu3RivNepL98mLeHGcOUH1s9vS9rfoyDOo9MO5Cd7JgL&#10;AsPDuIoGxIqOi+SA0VOzcUze8FN/bB1Z9zmX9TV27EWRMsAjOm0bqjfu2vYGhcSMm4uBG7bqk2Ov&#10;9tWi9FTe+V3U2PND/vE2pdoS+5w/gurQWE9dYiLpM2WpSDyF2xVvja9nzBy5eIBXh7VLrPavDOFM&#10;G1aX7JN9wdYF5WN8B1dM2Nb+yCb+oKVtzZvmeNtv2ntskj9G2i0Xn83zP2kL9h0VVpcnjTJ+/cIP&#10;SMMXD4eg+SG0Xkddvo8Y6BjG30d3QvwV7J/PHtu2DNbhb60YXD5bXi0dfLour3v+PDR0WF5Ilv8h&#10;T1zEx+atx+DKiQyHvvfGQE5Wd+sxHIyxy39tG+qpX30Wp6XHtsG4v2/e5MTVkR/uN8IrOjyXZpFe&#10;H2/539t+bR0msuRyc5vrnCvt+C6/i+2nuUBjKn1Q/3va8lres+65/1r+1r2mf423x84J+AMkErf4&#10;F3njqjg7S7Pla1+PY7j4mD4dru3rafeUccrP+fScYInPlu7/SG99YmHn173hxfyes83d+fExVi1+&#10;G+McsBa+cwAcvZ4c3QX28XuWlWbk3DpOH9jjB4fQXtzarmx7tg2ajWt27diHSp24WL43JyoN486+&#10;2yFqyHQglZ+bPD4ZrAC4K8DWR9nyMMA9YesmCc4rOj9XDw8YIHY/rAPTeILCQGACvSery7uTRagI&#10;Dh96KV9e5VTnTAiaIBj48ISz+L3gFGTaLC3cBp/JbxM8OTiO02dvvuvbU7A+1WBrP56eMnWyoszJ&#10;Lhr2OflBM3c0z0TICQ2fohseZB7hRw6Tq2t2bLufuh2ooOHr04HjdNxD/ovN6qqi8gV8dKUfX+yk&#10;SP3KYyO44iHHq0crzpd6nwuOXf1Ra/59TICfviR/gazKPQmiT1WFdnEqI/iNi6esMHCC8UJ+4yQV&#10;B2/q72Mya0f9qtkzvfL6muCv7XBKfnhs+egxcbi6rH2XDtoufwBdJ6Dhs/VPOeEU34/cxWezad++&#10;Nk6sVO7RBd5M6BNHpx0/OBE5yS5CBz8xsSfTvdsofLQ3/vi5OcGgRMdO3lLPppm8ngXaxOof/uVf&#10;8rTe92++/e7bN7/ye1OhNVkU83vDQwe3TgRyx3TaQ0yS7eTJsYsAPu74ab8QuxnY+W70cdNE9Ak+&#10;fcD6S/0pGrv1c30o2yDlAjG909eykKUdC5FDT1Fpgm1vj7PefOUb7/aayXRiMWJD0snKym7fCK/e&#10;wRMfT7vq5weXLpngPNub/LYXqXRo15j+Ee+ei8+hMIhpq+KlTcPLU28vaNO+ZqNM3YtOo9O0fQfS&#10;8OAffjLp9EqVLvCJB2X54OlVlNrJPl+AHKZ+YlQs/ZQnu+H/lLvAzdni1rRLFkiVRwhcn6/y9/dg&#10;+spdO8d0nI8aNhdsTjm9tmz0HfxdQFC2n+Vly2+24Lldu7d/FuF81VexE2j/5efY/qVLjsUl/OWj&#10;P07fhz3w1Bfu8rPVB578luaWM4sws9BgwXDajAxl7IcL8NlXQq0NFqJGn0RXaGZ/F0Bvn6+81WW3&#10;8NUtv8VTDpQvzFzg9QlDYir096tOR9el6SJveohFPzHffhg7HH/61bSpN460nUNqLJpYnIVL+jD/&#10;C0/aNr5Dc3QTMnPR9cTOEVoaHfoBYm4vYrA9Fqe2jDm2vn1OLEfu+E/5+gHt+qbs0x/KL0rOCD8+&#10;Qw/U+dv9szObfMN78rRfWSnX51CWR2xu7KWeQ+a5afE5F1l/yInEX/M0zdd/Su/MSfvbt99duRfd&#10;tJ3cPXk3yaE6kLXywzZ0sSI7bOxvBycG58nsiYf1S3WKLj1xYCO9iiLHlPWLr9JF1p4Yf0iCIW++&#10;xg9LsLwdw0FLT1uw+mavJytTfMe6ehdjQ3HpsjlPGbrlNdsofOm8fNBf6h38ke/EYhZdpu3oRL+J&#10;i4uR4tB1Y688+KZP1x60+q0Ou+lWN5R+Y9ANEhbq5aDih6f95qSHT9DtCZWfLFBl/HtC/XjiHr55&#10;AMB3dRGvG/Pq4c1C1fpmOOI/8205xBg1Piifw1M5mYC+5gx470L6tms4Vw5Z9WP0ec53Hw1UXusH&#10;/RgNoLfyWZQYm1wg+s2vf9P88uc//+XNf/2v//XN//0//seb3//H//jmn3/729rVfnX81QUtvOSh&#10;XCRa3elMjo8xsPIiy0LdjIsiS3+ddqSHz8yN9hxqePADPuZGZN+8y/bV1/BDo2/u+RQfsbN/2YKr&#10;bbM/fshvbPpNzcqbNkhF/Qr/+cpG/NCsL9UXxtTaVvuzEEXOE18bWMRGD6ZNdxy7y8kunPayv/Js&#10;0Y/e2bIvbWCBhP7OocT21g+jfB+efE/u6lC80NvuZ2WsTDza9iZCAXhUWz5e+331p1Ss2nPxeXw1&#10;87HQHz0WSVx8OnPa+mN1T3uTA+gxOWbiSllj387CEUoOqrXlycP+xPDDjvhscbEiq5+zr45/lTWW&#10;jl6OW3fiYc6fRt9elGscTvubg8+4PrxXj3icyPqx8/Tsm+839+OfY7hkmV/RIwfBcXH65LXgVK+j&#10;RyScuDr6hobNnuCVH82DgLmDfvspi6npXuEhH0wsFeF88Sfd2IT3wMQLfH0SjC9ODNE8eitb0Laj&#10;513OrisnpL7cX9EtvTwTcfXFltmaT4X0KscP3wU67Gfwxz90AaM3H83x+HrmopPb+MkbYk5eCOvS&#10;vNJTGVjZK7PxmLovcxPvgn6ahnjhn6XrOBGDxJM5A8DaeaQ2kNccj+/ZmvhJG1gT33wLYccEepT3&#10;8cl6ZvUb/tP2FZYv+GuPMuM4mdGkdatrS6ZiFmhD18XLlPXPNje/Tvy8HF/xoLftF1ngbb/Uxo8b&#10;F9V5LaSnPkFxU8Z28asJ95XP9J3yKHp0CkHr351c/LR5cbQx4K8v3SzUeE5c52/xvT5b/OKHtbeR&#10;jX/H5+aKrUh924Kf2J4PnYEtn+x+/dQjpIO721NcmaUvjxkj9dk7dhdz+N9HL/cqN/aN9LtudbtL&#10;Zk+5P7A4H3IDb45OWWvOfjCPjeKDf27YcT2+ze8Oql/dF9d8ky9el+Nh/rf8xm5rJaefhsbccs+T&#10;6EaPLRudRl+8+PYfQWmD4DyJLovffBLebkJh/pZfvFKW8NAJW6R+/VEfLs3lo4vy5hUcctBSc2Xg&#10;g8z2w2Pt05pDZWzujV8dLx0J2hyePoLH6zo41Q9ubZ611kx2GtvbHnPBE87g6S/Lq/pxSgTsfBBi&#10;/w5PdMqML6C5L1vrZ/owqC3zgO3Fe8vRtetlvBvZJWh+xLcXgLPORQ191FN626dX9jUnSC7J2XEY&#10;yKHTH/ZCzNo052akDyj3oSNfzJpR+junBpqhU9+4yzG/1S+pd4Pme9t8Zv0hPs5i0foHvdzYdqiy&#10;KQju/KSBeez4jCQ2sLF2Nm/u2DD6rc3NX3jISQEPlLSuNNiTNrqvHuq1x+hdsn5RqX0hGndOctpy&#10;NqFO26x/+gPHh7S5ctmEiTXOnldWl2NT9LC3vtIaZgBkDtx4W7JbudcDRFmdrXxE1/yTdfVTvsju&#10;vMYaefyR+Ni2JBfUF9lvvePsq1o/FicFH344slJARzh4OUCzeX/x0W+bwNk1FfIu2SsnRHFRQV35&#10;zuGF2/Y/Zc8NPcCOpfbRd3xKzLBfjM0b5FoJZYBe+YCx+zCb2n6rPzOzHncuEJ62LsLuuCh+nrB6&#10;bdn2/z1+vTXvZaOHdmzrozDR3/D6ZP4ZmfubuOtDfOjoOsDC1u225ewMIzGLz2uYbDCl6C5a+83N&#10;W5c+lTZcwNbn5Rsrtvbewll4ytoy9gOy1t/xxFb/YrvtpqK86XmwJjPMwQtbUoR3HxwLPlhf1Icr&#10;Lgyf/OH1YdFTr25l8an9VlHk8F364Tvzp5lb4RZY+WcMw6U31Wvv9NVdN5r+u9c7grV0ZzwcOfjv&#10;eVy8W4eMmJU1Zz05GoZ3sK6D9g6cJsPTcYLdieniYIb5Hs/JxiSVnTTEdSMzBukcXYjI9u3P0yxL&#10;a7uJkk2OOaXu7KIcQ1IUWuW9YGo/oKwTzOzrLKtTK5UdB1yyElR9AjADWOUEh74m3cD+XgRDu/S7&#10;z6bvvvmuuMxzvHy63xCY6k1E6usfumb/2/ffdkvWD9/Pb4vZN1B5KtgiKjwy3QU9d5zPnV8uyM1F&#10;tPHtSOKW47Nsux9ZX7rjKq8MoJKTKa8msoDkNxVbuMSvth1UwmcW6uKvM9Gm23fffZfX+/6pFOub&#10;yksJ+5+gvO0T+Zph2wfO4raV1a/fQtMBFg7/H56DF8TA6hdDx9aWJjnH5vUjgfbpsHoWLV/s6qBA&#10;qYB6nG2VO/mh0amGEjsmRmtTeEry+K9+kKtveY1eTSjpnF+YYKkvvgXaeY3x+m1tC9vq6zccli+6&#10;QjaLr+hKEDQ/dOqrE1khumizL6bFuA8/4WG79pCxouQFbQ7mSbt5asUFWfydgLvQ5E5bMgxEwCsa&#10;xO77JPB3775989vf/vObf/qnf8qCyw99apdvAZr1v7aQ8PmgF4CzuOMGDBdsPS1a/RgY+PJnv28y&#10;bQq3A2R46VtoxNrYVPTaQ1+6dlEjuHLa3GSxuBMfJiX9rd2Q0s/JjxMt8MlCosaxH3qT9S+8H6Jx&#10;EB/EBsAGEwwXf+ekXG6YdvuUp0rw3Zxa/FT6A1On1WJnctPC1jtGq2HhLiibCdajLPL3qHxzNHGx&#10;VKOTfrYLdNNPR5edwOMhkoibvjvt9/5dLuqLkbQ/jHiw2yDV/95kYLLCDvlGm9j2osQnv9/mBGv8&#10;te31Mg7ZdOv6eq8L6Py2ONniM7ymkN3bF6rewSFH+cp70pCz7Wx//by4u5WPF6/+bbuOx9fP+PYC&#10;JUYBMVib43N1r2H5KMejMCwvO1dvPhfPe6H506eJTzyUy/urq/5ONqCPyQH98VK3Nq6+649Lh9At&#10;zm7h+DiB3ZMFdWLRdiYg0++m703eGZx5Qps+O2ewz0jZFNBz+7I4+xT9uezbb7/JxYlvkzv+tbqj&#10;lyN++OFviWNPl9P1bkP94oucOOrXLgQ3/+B35JDVHniC7XWz9BWgVDpxVu0e/NE/YX3eJz345kxk&#10;P+WCBH+xH47c1VhIWSd3K+Awa2xVWApeyJ7C9eOJkkxkB/Di+11MgCcetGXlHx34wau39N/vM//4&#10;6/u8Mji+9fkqPJoLQlM5fJV9ba0/yxl+I3TGkulHaa50/chKO/2YxXVb9RqjtlCPkqvwqFv+dNux&#10;AD4g3x5a8ugOak9+z3Ty493P1x+2Tq7nRCl2sCX0A6Pr3DhX7qf+OLj8YboRwg008VmO+G+z6b5q&#10;WS6j6vMEiizyFy67UzB20GX24Yxuo6NjtDlS46jbJ48UFGprfZa4xi+l+s2OXZD0CW3gQuwPeTrH&#10;fIJsehtrexMfefzjT2Vg5M/8yHF7ytFLm/AL3B0XOeHCWR7Zbrx1HnfKO3aRkeP2bfMi+1kxtEVT&#10;28LT/Nwx6BjSC9nmdp7uOXOC0IiLizb4XQBL3OkDytU3ZrN96lL3lvv4feXygP1//+9/l37xtzf/&#10;8i9/gPDmv/xf/+XNf/7P//nN7373uzf/6f/8T2/+8uc/RRd9ay72RlTBsafvXEAd28ZePDdfmx/Q&#10;S3RZ1G1fi9wUFdD1Alfw7AN5TtyyRW5s3zrlI2f0XjvUj2/ga+855ZOLtUPnKNEJLZqIP/qOPHP8&#10;5aUtdv6PZ3MnmgOL53Bkpi0jo8fpe9WvAiau0PcJf/j6JtnhS09zQedAf83rtyunXObLAm6YVa/1&#10;y1avDuSKG/MPN7R88XV8FqQth786bqzb4rc5CC88Ou5k3zG/2y60DZKH4C0/dY6bL868sbavj1O/&#10;ejJaGzlGz2b7/d3uq+1Ww8OXrPCCrx/yxUJ1C/3yN6fbfTp1P8g3hb599Ek9cD6xZRsfrchX/X30&#10;9aSmnEp/7Yj3tkfl1Af3vEKdRRZ1+Br7PMmpvGWJSVDa4AA6zwW+sZPNoL7OhVuvZkcvXrTFPonU&#10;hfTwB+rr20Pbtkks61t0p8PcWJIb0nM63Dn9ofnxx++rA5ryaN6Tf+Y84quvJr+QM+KOD+NBcQNq&#10;W+Jg2pnuow+95F9zYP0xIoqb4ktfLb/xD7+Q7UaE/FZfpIrLKiMUnuKdctv4h2/O+LfyOh84/WR9&#10;bqt+jl3g/fpunxi4PznUOUB46q8APgWGfuJsy1fv3Q5v4/PMC5U/P/QFbPzr3/7afbp3fpQqdPME&#10;shscz29AR7fhl+3ZJ+er3HRMtURb26N1HI3/kWt/deqWx48t4gqs7hfNaYv5aZKifPYLH/PR3oDy&#10;Pq+vzp9YKoRH34oVnPazlMOvrPVJ/Gv81iYMUb+xDA+vS6cwdaEYTrJ+yuPfzFmcr22bwjUn1W83&#10;PuCDVWvH55aFvtEWuh7H92Js5fZ8PXV4kMG/9sWHm8+UiVHQcwIXb552tublV+0/Rcab1U9Rbb3m&#10;C+YEbmX0li06hHX0s2P/SXfY/WLzC5xjyy8QT8H4mh7GKzdSzq2U+Lzm5dgcNC0R1NFpbRt8bTfj&#10;yeTDOy6NM1y+PHuh6Oiw/Bya58h122ZfePLSGHVyT/VNf8LLYrynK80fxo5pt8P2sxsx0thrPtO2&#10;dESfcaUDMUffemJy2ZiKYF42sKV+07+PftYh7fcv9U96tDv+NHYe9fiwaXPF0ClLYQAt4J8o0Lho&#10;v8MjONDw2Ngs8me+xPOs982FVrwAfclqvDt6pRu91MtbcMluOzmKvWtX81p8XL+YCYZufp97/Gg8&#10;IzMj/Uvtjg3O2/AH0+fOkn7qjW+gPin++Ieu9QVZoZfBP0aOmehekCxhvnoBBu0WnG0lhg/5+px1&#10;ry+y1rAXfPCBY3zgo5+TB/DIexliYyTmY3/aICYmL0hxYH05QttQwTv+iM4de/gsn59++n7GhY7L&#10;Q3+1UfQyBrP/om/crDXeZJEnrEPmBnFAa/Ibb6Gd+cQdV9WNLRiG0Dq4HCVHq1Nu2zW/9EsWK2s8&#10;bB4MfeeU8bcbc6/f/T2yVw/8I9lhgUhQ2bM7vtyKlDUHJ9b6RCPb4y88yE/r5Nxw/Ot80Hz+m29m&#10;fohn/1ZGcoR5oPOYSx4c52j+HjKPKr/Y8KXxc/ouvYOCRzRK5NRP+Rq61A1fKImPylLYUhvE/TsU&#10;KcuxWDrwOZ3YvVBR+bI2/aFxa34gf98wbb8S4n/z68DybhvnmFj7T+ga/6MATXrGVaIdXpFcdX9v&#10;Z8ZTKT3UcsGBtu+56UdKJucLN5xG5tgwZdsfl27tOA6dYkqNgxet2/JKDF1Qf6f/2Z6P3yFm1x7D&#10;XR/S6Z22/Idw83eTynnZ1IxfkeH6wfqZmpc/j3wOrf0R8/zd5fXztEliQF942Ln9YufoVOTjhUvO&#10;Kdjx1OHqIx5dAN5X3m/d5eOD2+NV6JTpGwnDzF8j8+EjEQ5i3tnSPTGYjTmB3Afm/B324s+WN30c&#10;yWmVjZlUxHsPPZS8kzB0og40KbEdN+IAAEAASURBVBjGM4HbRYY1CLHJH9jJ43SwcZyyDhipN+mc&#10;BPNNB4iZpNyN7eTjUxIQmlWKnJn4TBBrnL93Vy8d4O8nOx0IWp6vjxoz+v4td/A7MfwqJzIuDHXw&#10;ObS8ZLGBTewGGsZJZRN06Keh8h17+EmQrM6Cgu47AKCXMFaGQcAC0D6mTxY959gTlRYXTehvO8hw&#10;1wYcr9/oBTBlK8eEvHq/f/Orb+a33do+Cg/0+Oyj2yTiJFfAdlKScpMjJyavoQN66rdd4C/PLsxE&#10;HwPDn/JqX7hzEc3TRPM6NP4WmOy3AGOxsXLD8wl4btwpV90T99D1RDa+8TpPF4vwBNqpF60hh748&#10;os+XbvV1D0rcUF3T/J4E7sAXVNMbd0ctFCfI2rUneeU1tWWd3U6JosMCf9Qn6UzRcIu7xc+fenZX&#10;/+z/KhOEKhWsORFrT0xcu5M5yS1/paz8W7+ZJGaiILs9YNtkt/NK4JEdFsPLZCwHG4t0EQOdhB4b&#10;yBV7v/nNP+U1aH+bC7NZsP/he4v20T9+Fh99csjEJbwN5D/9NINM75pPufbQNuLUpK8y4tNM8968&#10;zeTG0zNygsTlZNlHXqCfvn4tAKYPsPVvf/uhbaafffPtt+kDmahkEVtciJXeqY9Wm+f4xx/8CsL0&#10;oWP95S260I93to/RE+1MwGexkS895bwnWV1oCG86rp9t+dGkurKz8CDuP/wYX52neHsyERq5bcET&#10;tdqoEB5AHAATHXbNvsaLptnIH2JD/U8/+4206BxZdDBZtJ32fXf6sDiXS+g3r7+9clDsav8xUEW8&#10;33Qa/nMBgC0L4qF+aayMrn4DFmHzNfmYPMACjZNwfi3/2OOkIGa03/OZWPpVfofy27SnrTbRNk7+&#10;LHSKDxfItJE4qZ1hBmfLNmeJkelb+vc8Gbr49cmxpzixB35Psho7ZIy9aweaheWzx7Y74C7+4tDN&#10;Pr+QhS9e+1m8nWCyeXnA3f2Vv3RP2ctDjLBDHNNHf2vOCrLYN8b4gOmjs7DpeG/MWHlt+/hi/OC1&#10;lbOAhu/a9NRlfD3tvjzUo/dRD9Shv+3hZxd48wR/+7v8M3zQlcfxvX7NJpEl77XdewJSzu0v4nJA&#10;vsw4EX8ocqHyT/mdynkSUR6IXuHrN8nev08sBUk+lmf27RVjx2krXq096X6hBWsDvO/zVOyUpe7o&#10;O/iDm8LW+4I/vKNfZAL5Spn8snX66pwU5QTEEzClm5NVdhVSBviFj+uTtFH7AU9FF68iZlv1Ce7q&#10;jQ6+D7wdd0x66eMmnV0Q9gpt7fK3jNPGi58yrnurit/WG73yRHD6KT3c0LO6eM2z1z/JD/qAiyzg&#10;r+HjaYTafHyg3pzqx3PSNZPRorf86UMx7r/WHx/Qgy1+h92TWWBPdDsxj41P23c/D7hc/RcNny+I&#10;E74wjwFLs200ZW86/nTfHC2fXYRWBjb+jUVg7J5+sDK+/DKxFznbF8maec+0XWMzY2/bKzzkPLOP&#10;44XybF4+/ScVBXwscGsXedR5RHpW8f+Wi5Zh+OaffvNtc7px1NP0IXnzXfKw/t62jG/tN5+ksnPF&#10;eJ8dys1tq2/8ZZua4MyNiJrnb8n/YkOjaZOhmxt82Kzvmy2hHT6Tw/QBx/rtjnUWSfG422RyDD8C&#10;ceqVafDF6shtVW1ZeaOD3/f56sgfHN/qLFx27TLy8eZ3dt756eho/I3PyPv1d79+8/afvsyTv78v&#10;M3b9OXnH+QUe7LHlk8Zq/TdzlJWrH6yP6AHMj3deI1fyuT4gNr3RQyzQS1vNR7yaY2TulP7kJ1zw&#10;grPxErOOThPj5MBxPuFTH+QYhQUsoC1AeTW3GnvH78rngss8TWuskYd63hMd6Lx5aW1HgyffVR5p&#10;+Vcmx9HD/NLYrwx9z0Mb+/FhcDxd1Jx8fLU68ol9H7yfsOW7/e0//ba8+A4um4x5Cxtre4yOLvka&#10;vdqm0UUuDYyfbac9lLFfLJqviYtrUZSP83GOxZ7v/5aLidmaj5HDpzvnxOeLyPB7jpNj5gnv3mGe&#10;urWzvo5O6+ed46Nvfw49aP+I3MZ1yvgaDftn7jx5VDldnKO9PbFEFr0slClH51h568gKHTA3MZaY&#10;/4EZZ++5TgvP15O+PPE9OkEZOXL8bS99laNdmfTlhygeX37V80HnhHKJfHitQRx9N475hz/cmDTn&#10;IT8XXzwbv/76179MPorfxJibm9wU5Tz7u1+n/6d9xYt2++KL9xft8hQToD6KLPryjRyyc97qPbci&#10;DF5sEzNLq9+zj830bVwdH4zcXES0lpF+A9TL7foTQO+p6rVZGR/h2TE4uMAxEJPGronfKcNf/DTP&#10;xg9utKOLm2DkX69VFcP6gnN+/clx/RufGUP0Wzyv8wvy0h5+z5mu9MOHrMZF7N0Y2z5GP/tia/uB&#10;trvPGac9tEv7QeaMEdmbDMY7OFSs79gc/8g3WWVcmerr67QdWeYTHedjNx19jK9ef2sBVr4lq7Ea&#10;O/UPvlx/tu21XfiJ451TkjP5LTxPXMJtTEfGwsY6fmSjsd+fgwhSy8g7NHRZEFtwq1vyjIu/QKy8&#10;ffsyJooTPUH1iN2jsEXNxH98ipc2HT9Mf/s68fXx3dzMMLlsnuAWvz61OXSgx/H7nh8rw9fv1pEJ&#10;9MNY0/5MnjGCzPoBbfqGvtjx8NhafeFoE785bJ6RYzmaX7YPvc8Fd7HdJ5NT93NzhPntPecjazSZ&#10;PrF6McR+z/HZFjzgppcZ6+O7XGyd+c1wYNLm885Lg09+4/pcmF/+bMVH3wU9Dm5/QoRHjg/ljdbH&#10;B+D1/NPxtKLmo4f52eRL810y6EL7KV/s9c3iDi0ZN0wsYYuPvvWyb+I/usoVUa6kPeeiQ3y+bzYU&#10;rvRr3KVN69/oKrcEMT4yFhzdUw63fydGja1csn4hyPHoFl8mNuoLMtJW4mHicXwgJsQD+tEj3MOb&#10;/pVb+do0xgZnZE2/rP9yrmMcf/t+ytDszXmrS3VM2wFsyPnpww/nmJ9HZ7oaFyKl401jPfKB3JOs&#10;2Tk7+s2VzXH8SzGQOnFtffwctqznwUf/ya0jF755CWAzPs4DJ6pDmnLnGPob+DI54CtrTikTR43h&#10;lLvY0bYJP3/at/5K3cTm5Ky98KQsnSDrs84Xxx42Ls37+JQf3mfc/irFQalM8UAunwLtNjGQ9gqS&#10;em8E7M19oRucwbW/53q1tbXKQpe/9OCWUE1btDx9/Alkvc0bGJz78otcU50O3py/DU+6ORYneAHj&#10;Qh5zvljqPxdkn+fdiGH83Lb9wu+oh37ynxie+MTzvpFnxrHtB84ZgBxd2XTJfi92xUxx35YKD/X7&#10;yubO2bRvyvgfwNsxgx5A/uMn/mjf1S75Q0POz3moTF/Y9Rlt+z7lM3eID+vf0O751ceT70LfnM5P&#10;C9Vx5j18TQdzCDBtn634yEd9x9i0TcdV7SWuAu3PHYuiV/Jn/cEn1XmePhf78NaPtfbYDL8Qwz2U&#10;h783bmx520O/CL0LlPXP0WsI6RC9wm/7wZa/3v6Q9Wt6W/+k0+ozOWFsRcPrLnAC+HwsIfd8nT9S&#10;798FfvqY5/gJQn2+bcO2HO98rK2Y+CqkvHOe+Af04rK60OxFZ7YuHFap/vTm2199c8Wri8HyQ+Hw&#10;NGetQilcGam67FxeY3ciKzmtDXx07W/9arnQsLvtn+3TJvLo5+Lx0tPNp7mWXzPnENvrL/55m9w5&#10;eJP7yF262pCvvtb5HNBRLIyXxh43EgDeQWvMgdc3aSb25/zytKtyn/CoN9/LyfrD0OAzsTzzOHzE&#10;AdDnjGk7940m4TN9O1SVfemFILSAfHq9BmUw3rVOsIbgNWKRUq4OTFBSJX9nQvP+/a+idE4C3XkW&#10;vGviGPzY344axtVnZJTV9fWUqb6yyFuldxuKrR8+0SF1Tgwcd6AJjrIOEJ0ASA4SzUwOmghWBg0i&#10;Rh33OPG2w7H4vTsDvZO7oqbRBGB5dX8SYusOz9pC/pEtwfycyfIOyibi6H3wNXlsMLR9xp7lFxHR&#10;YxJo7Y1ytiaUtVcQkXV1zIePq/HnvxpQ4W07wTV8Kze2a9snwNF5alsq1O8+/9k3iFU3k0QDTsok&#10;Z7RdWGBz6mpH6tT76/+l/y21MZTB1+9E2AcmJk362gnEF3x32zG6bfsNUr6P3I756Uvjd3dsDT8X&#10;KPHKf/UbOtrhFD+tvOzTf6EWxI5OfE/hZdcDl37bxp1ArP3rg2X4altewXkNTx1e133uWIJZXvTg&#10;TVbg8/bthzd//NMfG4dEmRR89XWcdMyUjBzU7/yVtmqVuKR/bJsToJE8PPUTSXKYrJ/4gR5w+jk6&#10;WKzoAkgGdOUmNOOv6Uc4l2/i3h3FTcBhrS8CFxFrX/hbYCXPE21RtvU74OEB4HZCByf7XvGozmRk&#10;9C7aNRHupDZFFlGiagGn5pvo8P79/QozlfjjuxPQKFya55e64qXwVzkBWhqDx8LUz80JJo/Up2dK&#10;OrHoQNF8lD4Qfk7uQAf+nELwAzAxXdsddz9V6PnGBF67NmdVLzjy4mlD/jJwknF89pyYT3tNXtIm&#10;/YRWjusJU2PIxYTRg110mM/EHJrVcf2yujbfxodtd4Vc9JhLw9/P8lhaC/2eUFfetj1yV8bSLb7t&#10;wvJanN1u/W7hPT/PcvviHqzMv7e/8i5ep/84/pAnjK4ztcNLfh2Ydl6+Kwcd129fGv2n36wsNDNB&#10;ufXbuuUzdOPjkTffW84+NI69mmn8fHLAiVntqx3FiidTFtBN+0yJfjknPyd2Y4AeHbTKgBVW/ZKJ&#10;lCeFNbY2zhc3Ed0UsAuvG8Nj18s246e1m4zB6U7iLsEW2wpnW9tbED4hvvAHa2pOv3/6h4xbjv4Q&#10;69KnNh9sn73kHX7t66G9xpqo05PG+FS/fA1PfbQHR7UfHf3bRofIAhSd8HmXi7RdoM2Y0Zyc9lCO&#10;3+o+7Tu+b9nm+eDwkjwkj2lLvp8FrNBHj+YAuSaLKV2Miuomyuxtu7OFjsdP5j/ic+c4TCGlc4Lg&#10;2NJPSCB7CfyqfCpebwf3nnivjS95RJUG3JR2LCDsAn5Y/lMYtV6AuRGtOyZl7/JjEe951e1XMaWt&#10;MaplL/jtAT6g85mchJjz+m16/YWe797dDvnjv/7Lmx9yQf/nn91c9eWbf/fv/vnNv8/n69yMw4fV&#10;iXMDO29rvAR3/RKtWn/FaI/edAGPKtzsouTG+/TjybtQV9/dliCEG9NiZmktOmzOUAY2BmZr0daY&#10;Ff/lbwHu3c7T9vg8YWKfj8duPlb2Phd00D752We37epx8dc38qnvYoctWXgZoLyJofzwjIpDf+u6&#10;dcZrIAdMX9wniYfn+Pamo+/KzE754r/88FI/YzS5E+PKAD18pr+xa/q2E2X6D+3ojOdf8gSui2py&#10;t/4LX274lN8/s7jyq1zAWd4JvoJj7dpFsfAI1+o3tfPNT5V37FE6NrzEVQZWxm5bmC+6HNNCPzw2&#10;lthpXpfmK6yP1IPlbX/5Xrml8THl+IuXJ17Pzay2BND6qwI5lpPWz/oRBWNt52Y5E4ovMyeBn492&#10;WCgfuGThmc/qPAux2mXaa3FXdmMv+B+OnuZ22lR+wK8XaNvGY8fyhbe86AFX3fMtAm2r1F14kbMg&#10;j6+NdIxBrcID8MOCfefZ6jo2ZH9vYFic3W6fW3zllZNtx8OjtxtQqm9id+fwcNf/8lnnSpEJb/OI&#10;84auHaQNtLlzc3E+tLnxKzdm9PXvv8nr38VQAD0f6AeAXyb/5saoE1PKgtRYqO2HRryg84GDz+it&#10;bHzleMG+w/qcjqFBe7VBENXPbxifPpw+tz4SV+q9vYCdHSuj48icnCNOXdwWi/V3aHbcd24oplwc&#10;11azkGTNUR6YccG6Bn+Ss2N9L4qEj3NJsrziuXZl3x/gaznezaCtSxm7eFW0KNtyFzGA4z1HmViP&#10;L+IT86c7l4dPfcW30wzmfQN3zPYYAojcyk775IpCPvex8kG5aTeebbV580WxxobyerTvj7mB1yUH&#10;Py/kZ63YsXyRdSHz9JG1e20noxcSQrN1jZ3D/7VucCYyUxNTvPGG/VyQvfaJp2z0C2GZ+tvOLbel&#10;x8ePc4OB47bk8Z9x5lm2uldfUhM7gNyn7Kmf32jdetsu5B7fyi1Lw9e179guBtMjqps89xUDIqPj&#10;TvbL/zTxl/ndpp9+TAynvuW15x4HVzfoKw+vz3uDluLRN8dm5yCGZJ6yVefuw4CyRGq8v21ojoKs&#10;DNqXyKxe5m9Jn5cO5ZDjxOTfA/yHfrb2b/qjw6EfvFOGMFDe04TVK5opbZ0vFyBXV8cds9NXjO3m&#10;mW72rLzIcGweCrD3BOHTi5Wf+fI8Dc0fb978qzerHAKxbX7aHKl9y//Ez7AdXTAPoPeTRm72rf/E&#10;QMtTcfTo2smxpzgpn5yl/eW74NIzLDcvP3W21vAyxtcH2cYPbkqV28Hl98g46hZn+LtRZHDgrQw5&#10;eGmVtW85p4AcPn0tacrn/Lao/YoXoy+0lX3ruVj67eZqNvAnGD1mLHEOsHp3rnguWhaXfAH5ABeE&#10;yiV14F5fG34P1O42v2XPeV41zVg37RD/h8fqDxnLjbX6KA/w7HGZFSdIyfkf+SgMjzbls+PA+hbN&#10;rm8weniuD2x5MdsWjR/RgG0jv9tefbWMtiqfsRUtvERtbyrN5CY4Q7/jzspMFm5sL+84pGLVg9re&#10;MbsR0DHNxUNjnrrJAcl453yzRPlysQ7shTfsVqbyxtfiZFt5K3PtR5+/Cw6+Y/6bPhlfC7i4oPPb&#10;+GLmfmnXtKkZ0rOtxI2PV33vE84vdFkdMocAbQc8/JF/dHg+PNNxqHLTbxPbxgoXYOFa65s3eg0P&#10;PNtuYYVOPE//FjOJq/hffa/NFJdp4RGeYHMuHBdy6+fw2fZysXbegHDLKeH52jbY+SbeT9i4bT4N&#10;L8fL+4knF44ONbNVY9e0JZt+WR9bEjef4/fkbZ9vipeLy3JNgT/Ph3zAH+sbx5UZfPPkF34LPt/0&#10;fDK5SZvDzVe3/NGbDJQFzAXXV45Hzmypsxe91f0j2Pb6BU7kbA6iw8g6cs5xlLvkLs7yWR+uP+Y8&#10;DMXo77hjTJXVjkyNzSmfkWuO7zcMHM6RvTxey9pj2yv/ws8H0Kljaw6f/WNqi/K//ZULwMjC8MF8&#10;qRWtw051le6JXpSIjQWd99ycUD51ViptPck6PO4AF3TFSX2Tygp8bFeugLFQuic2UNAKLLnQiS3c&#10;uzyOCv8mi2zv34ixIDG46Ms/RLblVxrlSWaZUDRZJJDd/XnYdzCvvilAp7GdAF78gr+6TCC4Yn/X&#10;V8l89QTG753FhoWoVD6OV4atCe3aq86JlYkHOWx0orcyq1ME1xurNMYHbjsjN+WO5zc07nbAQzmw&#10;XZoam7JtO/X08+nvNIbO067qPT3Eb9rMSR4bDM4FPLfzZFt+51gcgbV/TXCx1h3ee0Kgs+NN17Ud&#10;HV4tC5/+pR7t4qj3Kb8sdjvZ9QTsysFjQVmioe2HvjrFLfbXL7ZP3rXs+K74YaaMTLB0PciXcr5Z&#10;UA+Kd3yydX9vu/Lr09MJ179bZ9vPtkGYSYqe4pLAd3HCHdlk8/PH+Fck9U7K+Gnudkz8JcG/zcmN&#10;ftkJXHDAJes6bvGbn3KH08d3Y2cHg/CunQ8/ktGJfJ8kHR+4c8kd65587Ul2xMwEj98yiGRCtRO+&#10;9Vv1OPJHemKpdoxPI7i09W/252laMTOx1Lu1nCyFPy20jzt+lbtDq3EsLlIJQ/3X+c1V/O4LTOh6&#10;utfyM37eiZpihx7dewOr47Td5IzjH2ip6BPEp/2QasLi6gN0S67qE9LRWV559y6/9Zhy7etp3+l7&#10;csjww1Nb7cSj5cFtG+RkvTITk71DKvzmyREx4SLD6Ca26Spu5Nr+FmAY3bzdKT+Lxi6ch00XfOjf&#10;voA++NqxCxwP+/BYoKdjf72jcSuybTynrVv/imZjETpdi3tkLD49qsuDp93F3eIn/u4vzr296ZTB&#10;W3gu8CpbmqmPY16B+on302eP3tDwVQ/oPnJG1lMmnB0v7avbj+Plgc/q97pcHZrF3XymvO1//Lrl&#10;cFcnXS7qFW8uFoyOm7PhAlsLik/aU9X47OQ3uWfgjtt0Jo6MDP0jF29ycWJurjIexT7BqX/mQuN1&#10;AiiG8kcHezuGri5rZ4+jxJZvfm4UPsqDMDi7PVoun3NYHLye5fe+OwTnBKgaB68Q2xa2iL74OGFx&#10;oYjfv8oTjiafdCukfvXerfLmycHo93Iv7+NL+xZz3LGJv35vUffHvDaYD/bu+T2Rqj7hZnGZfDat&#10;TH5mgjJjhPI51j4R5KQ2OVL7ffVV3mKS/ULwxFBjKgTo90TPmG++h5e/AkPO7hT88nt1mu0gh0X1&#10;gr1Prj31f3LZRRNlbBi4drbg2uI9C1xTdJ185HAXzdQML0+0zlO52nHr1eHz94yjK5iTpeSBHuE5&#10;5fqANvsyT8BrJ7/t3Budgvd1LnyYn/2YV/v+ypOc/Bo6H76fPhxep68szyNi/N/OPW3hoktPeKIw&#10;XqBtFKVs9wRy22Hrw75JQmwaL42fcPDojUPpp6uT8i+6uDKx5JieqxsbcxA649rMtdR1fHrMsclm&#10;F9yp3+3MwfDtJ7x3vzJii7HPvOjteUeVGBS35uPbAE+9lr/8On6dGBfb6uCq+zoXYPSD9f36Bx5f&#10;rF+qe+h2i0frtcWJFTyBTfWuk1uU4ybF0EzOJ3v698zT3Qg2F94Hr/YfPxCrTZIRok/mCMrPn/je&#10;PsIGQHfzBxc6nwvIfMj/eNMPz9F4dPStDht9qDaMMRfNjTm4QzOl1Rn+gfHB+ML+s37kzHmlun5o&#10;d9qHzco8ccjWtW15O8bjupiLILB9YesXH999S8LOSS2akZGvoq0eDlp+ttX14KhrbKQ9FXlbg0Vq&#10;t787nrwsjqPLaQ8V4hRPtPi5MEPHfQUtviXKhq7bpuVx6Fan9R0S/AA8MaXOB8DnO21u34dMH/NN&#10;N6e6AXRxd7s89K95QtlCc3IZvfIp3yND/+gcIOcJO794ni+KQ7rpY/ii7cVfC9Lh5Ql4PP7wh3/p&#10;E65scNHThcdf56lf+S0k9dfaujrQlw103CdN5iK0CyP6+90fpAlAPvr10ZTe7e147Jce5yaq+ymY&#10;8aF6Osubf8xbuPZJ2vWLtzSpQ68sDKPJ6jI34uHhqSb+7378A2/y58TS8DMviI2ZF8BjHz/zk7K9&#10;0KsOvXxvTJ3Xaoc336ecLpVzYoSd+L++QChilC++GwT4141UbFZHxvbTBGr9uT4lY3+/Xtz1QgFh&#10;B9RX13OMXxjM+UzOwRz3c+LsWkiFF5DDuFJsujjw/ld7V/DUw7n3TntnXPIHVv7lF/oemVddfOAf&#10;lGp1sqUr3VIHhZ8uOLY9+dTWlMd1BbKcv/cv+0AZZvdva06uVNf5cujbHkHCrzyaf6adKHPJTD3Q&#10;3/oK6vSDtW/nB0U4Xzu/hlMeyfvbln4D+X5C/G638tPuoaGXnDdrQvGNeUP+8NpxtY5iYz5Dm/Ep&#10;b5KpH5Uz4N8AdIXd5iAaPahuHk87e9EoWDN/hTN9awn7hq1zQOeB3Yqze//KySm61YhN8UVf/Rzi&#10;9c10d/7I5yCbuuxb8EoTdURSpzRXGN124HWfP+FNd2sMu/Ym9x/C6HmmRseG0aX95eh1VZwdammv&#10;GTPDKbnBJ+kGsf/KLPpRK6WCbTgEQR98k4ds8tViNK1Gf/7KKBhLZqdrNGEjRvSHWcQf+9oOcNLX&#10;O79tDrscVNna2LpHMt7o8vr7CBMj9IDPVm2xsUTOzl2XfHQOTXRqfWjA0tifODEHG6eo85dAUD1z&#10;VXkh/KccPT+P325e05Y9Rwu+9o3YyoLbtevwGynJBZzr+MjpfnLR52BlyXM7n9DfgD77MTfDeONJ&#10;z/Eji2qluXQc3HjhBXvVjakMr7oGlXwS5mEQay8dj9aP48tPD47ah9ztp3dVGIbFM++pY7s2qy1k&#10;nrBQNv1rxt3lG8xLJ3Kaq6r0SPJzVJUv9hNv9UHlyG9ZW8+NluHQz8TEoaN3HLAXfn++/GZ8lNui&#10;a770J6CaWPzro9TZrp7D9SBeB84VYmDwcjY57QjFjSrGQfv5w4euGyi1I21LFvm1L3iUuOwr9fi3&#10;eoSHbf+y3Yurt/7V9J7Lsb0yNEKArNMYlZdj0PPPo182nwWoelMvcB66PkkaAk/CA20wVcN3Ga09&#10;e0xG7Zgdrivdk3cL5ezU9c2H2jfHhSU4DLUhBtY/G4vjxtaS/S7n+BUQX2Tn6HhkoqOPXJU2W1Cm&#10;OVQ2jrOFc0P2418y2c034CXOYDuHXGg/14LRWTx0LI5aYTPxEh17Xnf0of8LX4WRHPMp9XSk28z5&#10;VsK9rU0Tgndh9q7yw7ux0DipudXJ09yvgZ1W7dffVeDil/Lsd86dNcWJO/EYYFyg8/4o7c3D+qTx&#10;JcHfOl+Od/x0vHHDzmjm67OwuVZ0X1ghusrJPzrsuefyxnBz7meZp/BcAL6rNQgi29fQOgmrDTR4&#10;XRAYHxS9Do9CezLIcIPrJKVJdh0AGrAcdw+glcm4/LmWJVicSOkcaOiF/yYYA8DegUS4OlprRFzh&#10;O0FxQmLbJAURb3/ZOrFwErfJd+2uHU1e9AgvCS5AD7B2doALwtpnQouHek9h4OsiiHrlfT1YeNj3&#10;io0m2MOvjPNV/S+fnZPJ2IrGokmTGpqHLup8nuB4k4byqHQNGHN896D67hWP2hgZsPByPPym49rv&#10;Ig7d0h0cW1z0qigLQ7+2yOguX12F8EB5Zr/6lkrSmo/62hCBkgeQOE1EnNTj47WXToiLl/qRf2Li&#10;yNC2DfzovE8nl9n5UucE9W1ezUivkh37LrzDi24rqzoHDxjYO0g5fuAufnGjxwLdwfLYrXL6oltQ&#10;tj6B94TXx1tX+oP65CX2VrbyTrAT1y7aWzzqwkp9TYe5GNELwGm/pTNJ/jmLCqAXWuI/IP4saq2u&#10;jvdkXyyAHzNAfElu7sJN5bxe4thaOZESBtFj2lR/wG8XzmdgPINw84Dc4lWk+uKzbca3vSFEv89n&#10;fVX9IqeT/fD2OzgRmnoLQN900HFnY2NGjYsU0f+a8J66NsVpbzwBGdtyLTrld318FZxrgA9NJ7/0&#10;yJ/cAxbfPp6b4NcGui9QAbQsB23DXTBN+bZbLw6ZqJGVj1wsHzV2j54WaDuw6WNnwJpcmAW99LVe&#10;qAlN+/3RQUYw0NLDK6rf5smvD/GRvrh5UuXmdrjsrw5pX+p7tYYxYp6gvm2DszazseNI2qN/x47F&#10;qSx2ID8+QTP+o9/IeB6rZ0vteSVr5S5/uE9QvgBXvOw496SF88R1vDr8cv+ejDx57D58sPS7VUbG&#10;qDTt+8Sb8WYurih/DWjXD+zAd+KfI1/ye9qy8sWnfb+BN3xcxJmTH8fL8yn3yWd0N75P/MNzcrxj&#10;W/WPXjvBXHkaOpk3J8iZnMZ1FkgswntV0/ffz6LO9n25bi4wh3djiM9Go7Xj46tVi9VR+rL/pTPi&#10;grF09hbHkYXsJ+D7GrbMdu22raePQurE8+Iuj12Acccfe7yq2WuJJvYyxv7mu6AO36VZGY47Ryjv&#10;O6d0oqguk9n3X86rm5nGFj8B4CcBvsmrofvawc5fMoc6FxO5i57NZ+FrPPjw4ZwcxkG9cSTjiQu3&#10;+/qo6qGbNo9kh7DQ5r/5SD27e+LgIMAGeQY0f2wHV24Sni3XPfPk+u6uK/mLLzSz4DEx7gafBfRo&#10;n0DHXwKcqVj05UlX+cimO/neBTi84Dffxj/84RWIfOgCQfVPvIlpY6N6sb28cVyonHMwY4vFmwjI&#10;P3kuzKMVJ9rxu+++zc1uv37zrdedpq90m7G7Jzzhox+ynQ7btvrx3qBBlGPwfLLDmDIXO87cIGNA&#10;fXgcEy/PMbqUzThGTlnlNVXzCvqV3THkzP3I2zZ5blE69pFzkhBi830egdfwmwUXOrwG9YCP7NNr&#10;6ZQvf/7pIkTQi2fsi9z1hbF36F2smbhcWnz24g0c5RrIdt+WsHKn7M7D2kDZa53w/FxuVb749tHl&#10;u7i9ueDwm98GfdwUmRjbJ9NChLRQuaH3sw3kmYPPXGFehTgnvJnv5w0qM4dMnKXd6OAP4NE4Dh/+&#10;Gp1a1S98xXYBXT5PWB0ytWFcq4bH7ZeJ/aEa+9Xhdfp1+K9c9eu7Z9nq3Pxz/LR6mBNVj9UzFUu7&#10;28Ud/eXGKVHfMrTsOxXlV39MLLXuM7bjsn1g9ebbJ6obM/fi48g/fj99VZtcekb+7tfW6NU2oEs+&#10;20b1B33zuWyILvbJ6s2C6XeOJ74Hr/Th86R3wwQZ1f/Y76lec8z0PiYWLr1qnzYb29c2b/4/11BV&#10;VPbIt7bg5oWplQ/cLOx80b74gLcfx+IVvjUBF0//NRdR//CHP7z5n//z/6nu+su33865q9dCh03K&#10;5ynhyuGX46/mM8oG2G3+YpssX39uu9muDuY02+9L2K/hMbF79wPjA9xnnO84OnMjMT1P1LoRThvs&#10;RSN67FPNZKujBzAGOQf0gbfl4kX6HRtmfYR/Advogs/otLYOfp805t/gOy80F/hLXpM/+DN2aPfJ&#10;k/NEKb3I7qd+q6j5St1e/HUjBlpzCnqgy9csMr6imz4SH7KrcfbgeXKTOvTlk2r21uaz5W/Hn3Kh&#10;wsXCT483alw0wXHjjONR546zKcv88cyb1r8Qp43ER/JDbF9f28JTb9+n+RHzV6CEjD1/hLsy2/6p&#10;c3yXj/8Nlp70jQuvumXNbyCUU5TNvCEqbX/4TcVVnbZMO75Sb/Vgx8LaY/sEMdy6+NK8sn3zxBs+&#10;foN+/eVin/lwz0/ju10jWHm29NRX7W+s1p6WR0aC+yu+8rt6ILjDz00piWu5KXqXZwzbOfkrE6/6&#10;CBs+WGV/7dvtj2fdBNJeON14p6f50z+CD+eVqTuHXNyYU5h8xp7Ro3Pl6NHTmuP+VTGR1rkbwuFH&#10;39iY8sVnN1j99wL1ylO3Mfk2tIvf0EmbtL7+O/GZPNy4evgGztKZX2hHfpezu9b3aAM344CNzSg2&#10;x2crPttGzSHjf7wn9M5AXAo2nZ3gfpl5Z5RIYGM+dGrRTn41vnlCPef4UI5tcMC2tRgrQH7A9qEZ&#10;g+46c2cgxkp7KfUgpk9IKiO6gvVXlSoLeWNo+GbyyJi0ul66DVr5nd1rU1/F336jF1hfBXygznz8&#10;CRsXLVsFFqG+e9gaHp2HKQ8um9dvtWoGmoZO7YOXv9rDB7HPePiEX4jU0EGhvWU761WVeYh2zvVC&#10;7wfD+qjnk49Cu244jTDrkq+hWkZXerIJKAP0qyyH2TcGAmP02uV49Zk+eXwWIxIV19yCT6x/65vO&#10;7XYMqa8itn02XF1wKm7ZHF4J7GSX6wlhMqlIXnfqN/ufh8pIlfyif4GRMfZuXtz19T4Jn1itjfnu&#10;m71KdX+1LWLTBdnvRUJUsW98J3eTEbuC6rx0fXUQOv7Ty9g87IK49mByZKDbeeHK1N6b7+3v+P02&#10;9PMU8WLOtu0XfmyHv09cq621DxcSDapvDsYmhYkV+p6LsPbhVr9DtDRl8PjadtjtyoCCpuXRrfSl&#10;e/j3wYfAF2sG8W8iPOe/d3wvj/KcJq/N7Ix3ntwuv69/n/XmxvzU9eRsn9CxjxFH7K5P1ZYgjg6J&#10;C3kveNp5YX3guDoFRf942rW45Xf8ot38iVkXf6+bFsVM4MK9ZN0yl9/gBTeSEwl3MVsCdGMpe1ZP&#10;fDfnFeng3fsPPlsIx99x217flAe3jMjx08zjN1ePDiHMP5vB5owefOarF4CfCr8mmLoJ2GedfXeX&#10;uaC5ysCdgU04HAuOErM4MP2UHstraZXVsLi4ZchTMDyH7/IfJ4/TTR7gawbbnsCc/WxKP7KH79ij&#10;ZmDvbBUcX+aOQ3rhs7JgVZ+Db4LSgDoNXZlJ7l1gjv2C/omPTCeT6JzEeCWThnRh1J3I21BofNYv&#10;dObfKb8DVYeQSPkA7eIP3tH18CIbjjqwtu9W8RWgROhQG2WlcFzClqtrve3WZ693GUYnidVTm347&#10;yQng3F09CwUH/QV/ej3lLf8mYnzTJvV3Jihw24GzYOckATSRr04rIFva4YUG7h5vmaTvD+wA3oPP&#10;fPFvY2LjMjzxdXfMU/clbZ36g+947YKjXZ/QumgI73OwOqtbHLz3+JlC1pbFgzMn7YmVo+/2T3Fq&#10;cU4MmjDtojR//5zftK3cyIFvP0iVzxcSaOWnXRyrL14Kd78Xd1M+vit64ivtEZ57YdWxOHaSoX+U&#10;Njz1aYnvq/5WoZOkjTYLErNQfTiWvvvBrwvz1UlL+K3v9+4p9frOswX2CTA8yKdv4yw2oneCqtxE&#10;3iTT/mug38aiOnTv8ptLwARi28uxWKRDx9c0Ht9L4JeulFzIfuVF5kyKDn7KoTl5S0V8l/wSX1aP&#10;tN+HvNYIP6+HMEC60EPuxof+BdcJV5/eP3qxHdReeSx6+X1fr/c3XfjY1x1NP8S7fs4slL920u2E&#10;tnzdXJD8ZYLoLn6/9SLG3rlwl7ax8O73a+j5GtbH45PRR9l+4G87dSyIbaA2H367r93sNw4fdY6X&#10;n3rwUu7NU93yeO4r41Pks31pC37P/g5/P/iA5ifN6G9tzH6fYtD/0gbtW6lb2t2inwWEW279Etu0&#10;h/3nAgO6S8Zn+Y1+qapN+PPfAvobxj9kvIaVodz+0u32iW8xUJzUD9hHBnvrz9gOiN3PHE+sxz2J&#10;Ja9h9/rGr7rAIrfrc/TSdy0Y6jtSCJ6g/eTsx+KW+dIG66Mt3N/EWTz1a4f43wvAW7Z0tsqe7b9+&#10;me3k5PKLDni1DzF0Ib7rK8oOr/JLv+tNOOlD7766J+9L8npbP4anOxOdEGq1yufj8PdqvAiWilW8&#10;+d5roDN++3zl5CC+85QQ/7qQ2D/42j1b8dEYa8yc8Tb77PaBT54Fni78HvlOiCVBbxbYWK2GyTGN&#10;+eBbyDRW1EfZAvaE3XVC4m0tz3o4jtfX9LQPbF4veKX0quvO//aX/ho98jU5dvjM79JF/tEXuzlR&#10;jyR3Tic/isvOO2PL+7QhX/joB8jyfZ1idLHt6MQOti1YxFvb7HdemPaCYvzs4k0Ovsk4+rvf/Yc3&#10;v//9/9ELv9pUnzBvi0eyyD6v/MZ7YmsWtffke33ZOWdpN1eNJuwB9F8cvFwIuG5g4Ke4aPW1D/hj&#10;7ar9p73QbW4Y+Tct3sIP8KM29oQwuOIx+/B2AfGSq4/nLw3UNoIzY6ELWzPW40f34Ts+7k9eZNws&#10;7eFN3ujGNovTty34+gDb5TVbpWnvdK+/5hXLTmD1lYmBMw9qqjpOgh548jus028j4xyMH9dPSzv6&#10;r++n/0wdXcx/jMd74R2rbRsy4bDLxd/Jp5Nf5wLSD62DQ/9dLIw3Ok/budrl+zDe/fWPLW32mMxj&#10;zpRpqxSs7eqbx/HSll/cOXB5D4/x/V7ARU9PPq7M0M85W/qLv9bdcpZXzzVWIYyP3MoIHf744gHs&#10;twcnjwHxLZ/teE7nidHJY/xWng8bye68JtvepBkc/Vk7re57oQIvka/cB6BvLCa/OM/cub/65QMP&#10;v8XjU/PutfvJz0WVwuErDla/t3sD6GDUj4tr27iOnN6YefTzmmqy8SAfrLzakCIL0urr2+DTu3XB&#10;pevMi+bmL/QtU54PMAfwMRddKK/ogJYNcP3Gr7eU8dPvf//76uupQzh/+cufi9fYxi8678VQC1x8&#10;NfNu8a/t58yi7Sc6j9/obZ+8Oc8yZo6v5Z7Oo/mkNk7/Q+P4p58Gb+fXgyPGJn7c1OMmXzf1wJk3&#10;JYRHVsPx6A125Ff2xKpX9XvLh7UIeuBpPm4xz2f1pbP8+vXXk8vZ7+ZbeTktVprGQo7w6Kc6zJjS&#10;32VO+5KBJ3rbL76Yc7j64PihbXTst18djv58BvRFPJxvAHF9hoEe198p8+cfj8VtaepS1PIS6L+P&#10;+Jiy+Q5q22z01W8mLzsGsbY3IZK5uEM5/Bfvg6ex8+fJy5bRKXaicxOjeWllsH0ZnK3y7ee1LeUt&#10;IzAwsmd/j1vx+OqYHGf4uYSFiLp8sHy3jp/SJAPpA9UzBDM3mTg2L2v/f4zdS7/b0W3bfOJDjt08&#10;uXg/5QInm750A1dUnDgyJo2+lZ/6jk/OP8Ojv+WbJ+P4xnxffOwNbHODk6gY+vo28SIXPPOgG/8u&#10;23N+u7nPOF7d44fWH7fhA3bLTxf9o/yJs7hzsRXt0K9OcOX3zt2OHHpP/WyXFu4Tdl5ofiwczCHM&#10;Q5cXTzvr//8Lm+/qkwiy5V3yt19uHVl0ufySg7Z3dFxf8AEcx/DuOUKIU+Z8zQcszu7P1vfU2b77&#10;Mq+I78mLjdwemTpV3gRDjnUofPNffvXtiQ302lEekocR+AN74Y/+pX3QFOH1FyRAaADdC0h5ZZAQ&#10;eX4XW3utrSv3NS22h+ULduvPzp8vpJG5OiPo3GN1e8EB3/imF9Fso3fw6p/0jYkj5wiT9y7SpzKP&#10;/YkB4/LYP99Z+xaXKfuUvkpex6iL/+g7tDywVNSxL1feOHSofg976odBuWj4BOD3/u3c4NyCU8Y/&#10;w78m58sc7PgAYv0wI4t81HHq6Na3BpIvh/5s/nc/ARmmFTM6j1J+tu5zsPLXYnIK5j5ZrzPu6l/O&#10;8Zs112a6BbHnsR1Tcs7jvJGPj3xb+axK5lucLTgXndfqTtnSbDwt3v/H2p0uW3Ij2aFmJpNDsbpb&#10;MtP7P6Ds/miTuqo4JDOp9S2HR8TZTLK6pevn7I0IwOETHI4hhr0p/8Ra233O+tUfCewBGxOnbPys&#10;tJgm8Zbf0MlbCIf22OOIOLIma9pzuPGNib/4HV4Y0Fm6cJjSeWPQFqViDxd/+cnUF0r39PecVVac&#10;2GVtuDZRp+Pcg8i0xcp9+1Ewob+V03lsgG6cKD9pOfND4re9c4D+yrqy4z95kaztOPZY+i1LXenv&#10;3qCC+AP4Lpl3LFCsXnmkbw2fqbB6P/P4GfHRYC9Qu+W8+ad/nq3oKY+/dW86Z3CAPoHuzgF6HFk+&#10;Hv3glO/Kn5QfeYPLygXnCZXpdBvHYGV0vPTwJgfe/DJS5GRb7LatOk946iwfPezepU/zGTDtN3OJ&#10;fUsm+trXvvzzpzNa4eWrMr7kOR27jR/Qf+34+zL9/C3MOPPHej2xP9j0WOhiNyeEb9AL1zpq8kbQ&#10;OddGjAk/2yZjmBp5BIZbB4MYn99NpeFjkyWmZczjPKHWInn7kRFqM+E/eDWEXHSTjpzTEEMvRmf4&#10;fNbRdhNLo6gvCLCmDTpU4DJu+Z66eJtcjg7BEdBSNvlxsTjt2sfCSV24OmNlHJFSJxMa5aeujTYb&#10;Kc57AS504G/nCCceXKiKORoZpjOM3pMnH1TuMV/P+5WyLW8ACL/BSyc+Hc75dIwjrIpoYnxon+SQ&#10;fOA1Z74s4NmmCyRtk2Obbj7/ksWpJwTIsvJsuvL0lTSv8leU2DMDIXnRtFeJz7WgOzQ/nldovtJ1&#10;kcsFrH3CwyDYNouMQOuTobIlr+lR+JItOLuppU55BEc5aPrQbWW7yuag/nLJd/gqkqf/XfxCd2kv&#10;ja3nHKzcc/Jsq9vGxTsy0nkm6/Hn0/bsOL+9aXNvJgt816YrfmSw0HbsA//bTEQM0N0giBT9T379&#10;OQyDxopX/d4UkHx1L/2q++BW/nx9zBPj+xSWPmdjwqTKpsaHbO5J12fb74IzEw+vGb6f3kGv8SSC&#10;CIB+o44JtEn1OLLBI89e+J3NjKoT3FTIfqIy+uPTDTJ2sMiM/dY+xQ3+6kz/QvK6edyYkdaK/qnU&#10;ehuYsYmw5ecii3xxqeUXoeA4DvJuIqLvrlsbTdgpVtbNMQ2S3IkrE1M+RIbGu+KOgG0LuKlskugc&#10;PJ+gcj4TMRcwJ+55SmjhopGM7/IK19q9Eg2GOPf+58gdf+oFgLxKb3/rTV2vfXZBiY9c8TlilG7K&#10;1+/G92YwfZY5ZmN67x3wK9umS6Mxg63zedLY8saEh803f+mos4DGAjyw6eYv/uZvnc1/xdO+OCzf&#10;rbeydoMtvOS/0locNJf+nXfi3ZFTPhqLt3KsXZxr8+kJt14WIoAZ1F18r3eb/Lu9nuWDJ75MfCty&#10;6dz4lSd5+hn8Lt75dPr4xq31v60/KduP/fVvviAutc/Gp8Tsrbd+LP7jZ8FQ2o2LucM79X4H1ZP9&#10;soGaGxjEvRogiHTsJ60mdpL7CXgsVL+duyTzmKzFynz0nS62jw2edVFq/EhaPRPv6Pq9p3NP+mM2&#10;sENpqzUl38LKYxGyi/P1eZvY7nztRZHocW3Sr45J/UQAftpEf3sCPjbP+YjfMSTTAh7dlCNdeYud&#10;t3/RR/1ZwBjjZ3MYh948lPYSe21ssz38jWWhlLEsvnxsuzy/lF76hwaIKCE3F5bNAZ2DXeg8bZfc&#10;lJC/KP1aG94599Hy2lRJj8+cDq3xv5lbajdPuOCD7/JWJ9PG1D2bltH1CfTu+JPMvUHB1NEr1dg4&#10;1mxsXznEXhc4rosobB+SHU+Tznh585BPtllcz2/AobV4S5dMbm5cuZV7IshNP3zKU8aNbid20J+u&#10;z/rGX/WnH5yxOjrI1/7rq1tncPnO+GIvCBw/6PiJwylrDMKvfEn7AtEJXXx649vjYkCG/8g08izP&#10;N7XTpp2f8unQABsLypeNo9duUDz7BnRl/fmD1Fv6o4t6Q3J1Xrplcr4Oyzd9AJ3Nn1SbzWZYVLxs&#10;yablGSXdpImhc3yfoO280Ycc6pCvN4Ik/fnnv/f3gf/1X/41PjBPmyuvLRMPxAX9dddHrzoMv5vh&#10;8t98KbBxv8fOR5bows/p0a2NaUfloDRSQiH4PptXPzvtyl9saomxy2Pwh095hU9mD6UVQlcMWnwy&#10;gP5m98OA9FVf3No19ubxbX0M35WtRPJV/ilDt+Phgyb+ytnY3K36Hx33eOVqmrLF23KbUPOU3NhX&#10;eXke2iuHVH7rZYx8tp92fme8TR93sbQ8Hn2V3O27yZuNwrEvmUovtNFb/fFaeUmFr1iGrnWksvJP&#10;euFy6/O6d3Pey8axd3/2iYzBtz5ZcF4+ydhUTHwfHfycAn+Xr894Nf/HrEPw1XfdpGoz1Dkdgthj&#10;strfEKuTdWw5HGunyJNWu/iJz2wDRgb+M7TELXk+5i/V+avvOwaSAS8gH4n6cvSUb90EyIYfoA89&#10;yDe8Vj7yxGdT17wJPfF65lATz9l0Nu3H50pPpQB+6vTGdrLgeWRTbq7gxjhzV3jKlpd48OnXrHnk&#10;pWxe8T06I/8gM7aIDuSvDjRKndUFMvyZVySNHJU7eUHrxivcp2xL/6hC3N8B/KvOOV6e0h4fAr+7&#10;gKz8yAjl0z8yvuX8/TcTQ9hD/l5YcbM8Xixb2nBz3Lwg8pXKw4fy1/6T/OalHru+ghtb6qMpwA/s&#10;05rrG1t/z4uUL64d4kmHL3uKYb/F/+ixZfrbjLe3b69t0AZS7QZqExpQ/gHig6xnXfXCtvCPn//R&#10;so6f9K6AU6bOjKtZZ2YHn79ekDKc2Ae9pa/8Y25yrM+G1kexOOLSk9/C9af2G1kJGRiqo1vnoCe/&#10;hecLDSCdOXMolof82LM67P4EPrCHH57jI9Nu797N+uuQhNi+04N8XbzOHFG/ioe94Ay2ssVv/wtf&#10;dJuf+lsG2zFZun5v9Vs+p67Pmz/v/EIeWm8g5dtvm2+eduRkYzz40JMvvGmrSZkqZC7YNtm0r0C9&#10;SoObi2Jpydg4/pBJLvqLW7qxjX2HHofuT3njEf5iyOosFoq/fPbpbwRZWVb2VHoV8CGNvaSsiVrv&#10;oUQwxHpPTa4d3lQKaji13vSxlJLx2OzSJzjYa4N28+gO4KGP9RNK85S/yYcbd+v4E0K7t4Uo38Dv&#10;tY32fGMvevWjJUywBzQu5/xd9nRFBPMQ0lrrldYDn/xVLPr058XgHzPDXf2T3TiKzraLvJE3Bw8R&#10;Vl7lpe8gYA4DXJN4wvLY8bT+cXyXMJ+zv4hp25HvHD9Wjyx9QCJ2HVnCMXX6R5HART8xB41WgvP4&#10;eNNVn1Q/glWHq3wyD7n66vX7wBFg1nqxD59Iv6unkTEfFzvZxhPTC2iTe2Hlk4eH8q6/ndTZxNas&#10;Yb79oXFTHN3rH0tjaB67htDaouWhw6biMFnGNxN//Q3DpuYLC5M9cuiXrzLPOeMPL/XsQSxUJ2WR&#10;388FATotP239fMK35VnLbD1PjzY2t4+MXvwa7MVjx5VDOie+W68Hz6/a4Oh78tfuTve48j3rHf3Y&#10;jE1AsgYeuq89mp418sEa/NStf0tH2i3uGILmyEDGq6gH8I0z9sSB45VBnafsewyPLP78y69siJ9j&#10;OG8ArWTAAwe1x5MxvDeDHPw7zVrk2SPSbon7KIXAvkHuiq1BpY++sbB7S1fe0akX8xcpqdF52uGu&#10;q9gY0n291HvC2qJ66/c4H92eeHvcdU3KX3HQWVqL2/OIcUJadH3Le/Ge6QdP8C7x3/xW51locAwD&#10;iw2Cpw5wySvYwAHKJ4gliMTy16RT4IlRO/kLUjvY2YDdSc7yLo98rWKbvxsI8uXNBcPHAokwD6gR&#10;Siz687IDjit7ZF7aGtlAT43mhRYZSyP1Vhay7lOPS+9dvIx5J9CO3GisU+1Gww4wJpdhkkVTFpLZ&#10;NLNI7d1py6dBZYIwlXyeQWVt2rLYcOGo2tOpN3puuQB33X26mUmrW3haaF80HITI0oG+NnjaZO2n&#10;nL16UTB1LVY8+fvNv2VDqBfnYp+zwGwnOW2gHkDHn7LVb0qmzPH785Qg/vA7kXh0VAswYvOx8alp&#10;i6Wz7QFJ+courW3KPbTz9wQyAXQZhJ4dAOWhdQZ3+cVL3trIeXVLvbZhaK9f9cJ0aC9/PvCU/5XW&#10;yiv/CbVHMtYuxQs/4Fv+yrNlS6uLEk90RXYT4L7SLX1duTruxv3lc16jlvKeZxHnb+iRXWwIl+Dv&#10;ZkYZny94gysQ6ifHlpKWJU1d4uL5S2JQVmKh5XV2Z0D9agZu/X8n4ezfeBLb2xjkd/WgQ2cnBbsQ&#10;JMPnzHJe9a985CJL+HXCa4BI3vhIlmkuiOeporZ7235sQ0X4u4hwjv5sgozdeyGltNhq+oh2Hpxk&#10;BPAWIzYPXpFber7Ilw+oDg6ODR3C92fTPb2gx7LRBc+7E6srnvXbmbywV+N2cDvBrRAjm3zxcex9&#10;8g4PsnSynxTdfFesMj1nHVdCnyzd/Ek7Wgw6X53ERGMMXmP7kXvosJsNDja8ba8MNzTu9po2Xrrw&#10;94O3/P1svnZduso2H/03xx2/hteTxtYnQ2pc9OE84fUcbbBpKLfd1s+ULR/pUxZlYPPUWXjyWdmU&#10;bf6Tpvzlv8fPOvK2Hrw93lT5wtJhh+XRFjp22Dor8+JvfW0JVn+xaPVamiF80HlacLd9mztj+GyY&#10;5tjiXbw6G2Pj11P9KUPDFx/IH6hPob6swtNGmt8gX1hZ91zKn0+T/s6myoe6o4G1kQnic/Nky6WV&#10;s/7pTQi5qCI2H0r9zd28vq53Msbm9HsC+uqv3Tdduz9tsBPU9snMg1gXL5vmP/74Uy8I/5ZN8P3Z&#10;iqXx5Lf0Vq/lr2+7MOxCkKdgWjeyNa6Y9ObCC2CHBfFo/VCTey2/ehdtraRdVI3d+UdjPuSAMnDL&#10;KQ5sg7bofC2+GJkYdeq9rTuo2pa/tYzTBG76LoBG/sgyT8VMeZHy1fh55mor28wj87MJh9b33/9Q&#10;evTeG7CGPv1C19gYePJsRr5ql+MXs9EIcUvv1MUNF9L7uti0S2WOTnPRJHzSV/ZVUC5Y7oUP/BeO&#10;CXpavrGZVBu0HYJARhd/XTR0oTBXb675U9BavrotXRfD8CmNCL8+gDaZlq96PsNzxhT90XpF3pRb&#10;v0wcMs7tJjsiwSjLUOFFjNdzProbvzJkowfQ7PwmaSH5y2sy7m/5Wy8UWqC+DQgykmvpSSfPq2Z/&#10;uGRRSRl2UsAur7BlRTzlN++pHwqlIZ9v7Y1EaMnrnD11xcrlabwt7cMbrrpkmDn+2Fb+jumOCxEZ&#10;CGNQAABAAElEQVTX3E38wMtcje2Kl3maOFZZOoebeWUy2t7y899yvHZuLX/r4UE2dKtLbs5RHomP&#10;/GMveYWk1/Hk9JtqdKquSXdtqlrp4ZH8meOODpUpcpV/y+YC2LbNyuV6ZJ/8D42Va+Nb7RoJ8Civ&#10;+EPntrzxIWtpwQsNHxdYwfaLytacoeVQXoQrb+0knokHLNKypE8eYp78mX9N++76aew/NlTHBTp5&#10;yskmj0c+27+0U75v9tHulTP4YOUQR3eTcGmqW0AXH+fBwxe/juPJu/Ag51z+u/gAffmDmzGA/NbJ&#10;MRmUo+PzCmj6CRhxd27MiU2Of5LF3gca4tA8CRN7eOV28NcW0pXb8dLhtzb/l288LXgz396+ZD5s&#10;rBULHJN76e6cGN9eRImsY9fxT3MHvN6/T3/LU5TLZ2Wh69Iy5pBl24Te297oo7Vl9O8eS+rDw1vZ&#10;bqTOmHDP481HYpS2F7yOQ6kHb+t7KrM8mx8/ip5PHyKnj/pkyeEFpX/OWh7f+kRGOiTG6xcLYg+b&#10;INAN/TO1GNrHBxBv3ZFpj5eGFP4K4WbW8joxXbnzsbOzQSVbZcE7eXBAXwEdX4L/ts7I09d3pqw8&#10;VajsR9aeosc2ofUyFFx1grf8kAB4Kd98qfPKGXrs9CwP4lQszvgDX4CzNzrFYpVFnvlL6+8cIfVR&#10;wGd5Irg82GZi47BJQQ+uecvBlckHlgYZwrRyrw7sUT7VcWTsmJG1YvOrK0pHxkjWmEC37HF+/hyf&#10;p1dk4qdu5ARMQCyaDJ05b2HLj41Oxuq25dLa5uh256s3POTtfFLW/ga6/OH50sgKAivbVTd5nUPG&#10;x5dd5WkrtMrIQrfjONtmSnscouhtvvoj5+jp/JdfZn1Otplb3fzUrU+HpzZZ3eGCqXPP75uZNtp9&#10;T+f2StSdvh/+5MknrVp042dOC2ODczJZmcPe/f9kXYl2nHg1WdUvolXuZk2fcNh1ScqmDYgRPvGP&#10;S64wn7LRzfyBn7buinRwhl6L8jX4e4as2CsCRvXSQHdsN+NDcQ+tvQD/XMemKHpdwa320Ufl0wOM&#10;rIPDDgrlFQhRQUZP8sRSzeucQP3kmUc4B1fdObnOxa+F4qMLDq/aMafGQzqsfOIBykeipPN3+9HQ&#10;zQwAtcLqEauVv5f+aB+sdo97VWxevpZ/Caxsh55kHz5ZvvKq61HDnuSYa/xSOZ/HlC70+pw1pr22&#10;jVVi0cZqP5GGwNKYdknWqW/uUgUQBkdGvw37jTbIZ3xjaGy/GOSgr/1DT4zbcXfki/6xT20Qc86F&#10;sdA5a0+7CnuhC715MnjEUYesb+SrHuM7/OIjnqG7Ns5pYGx++w16M68b3Y+vF9P4fda3qdxyfpDj&#10;2SdH788B7kKPDx1tAMbLyDB40v4Vb9b/8MbGSdnmtIH8QnCfF3/l7dh484kfJn9t0TR0xAmsGyf5&#10;DZwTV7B5tqdeqB78yjkHXQe03sqVtO5ZvIMb2qvj8l5ZyjRf6C/dLbtIPvWuwGRBe2tPyj7rM2R/&#10;nsNY+ltrZdrztS3+dMBj5XWyci2++tUV4gOW7t7EsHK+oLV/2EfatcnH+G3nXAdRP/tdmx9i9Ftd&#10;sS6esicTYmmH2L9vqztjQvGDd8kpXq+QU4X1QsvJg2bqGP3mN9vxPHFQ/uG7NJ2/zxvwJq5OQ20Z&#10;/v8Z+NCnNEJoKzbN+U6m8+DAVYY/pivI3mnYIFVlpkw5Oj4duKKEYG+DwISaUrtxY1IxVngrbusn&#10;sM5iaZQT7BcEOx+dmclWLukTDz4bB6E4ylY+c8vhb6E/iz8dugFendD2ZJzz3YggiYC2Aw9dik/f&#10;8ADOr4Xb6ZhKLMT8Jk/vNg6+V0IvrL2qYWVMcNApDygHZH+FzVPkeO3xBn+qX23JscnptziXdvFL&#10;fHigVd14+AXwJ5BNYI++7BFjkpeOu9nl9XY2uJZ+bX/uynvKubqTyXHLiBD+zycAdiO6F32D2/af&#10;Bqmc2mjkHWHR+fnnn5pnAdxJTeolO0FgJjbw4YXzreGxCVkMqJ4SoF83A4NVfdKf4ym1tbrNC34B&#10;gwN03g8cn9NCR0+4qZc6lePQeMqztKRLY4/1r1R2+kXoDRT6HR3LY9A6cEW3XkiILdqmRz7iuBCz&#10;mxP1/WMnurSvJF0g9xOe5+Rlu8rNTgd1B1B31tvs6e9wpw/WL9sHZ+LvFcVLT9rNnmzA8AttJ049&#10;ofal67GjDRuwNORbdG5rf5sNNqhoKdu2sjFMz6UDSZ1ZBE07tiz5aDvetINB6D3la5vXF87iNr6q&#10;jtewLTif+JOyyjMl5bNIJy2/HONpQUVu/MRLiwOLE224C6ClvU/a1R6pS68+qRv8XZi5uK2/GFw+&#10;fszvjZ72gAu8Bofd9ffGPwMsfZO+z8Wpd99Mm5tQfpd4ZxPTU2holl9k9Xo4MiNpIaQ3gdW1tCPf&#10;tgF5K3Nw+nq7bCq9xq4SeHxd+PQMON/2rc3il7vBuuUXn1RxTM+MNJ2QlsiDTsex2JvM+1kc58t/&#10;85b2na/eHR/kLx0pu7/S2bqrB/vBAYu7ZWy4v+GkbPAWV42xB5pbJ4fBG1rw19/51vaRJx00Bobu&#10;HN900V76e3wqjDyhqy3wXRmGb/p3/KlPCG6F9EA0yhK+4wB8fr7yvcqqvGOTSZhenPPancgl0d45&#10;8gzJwUnx2q98oad8j4e/CiF0xurVcXF2gUYGeVIfMJsbs+FZUY4+8NiCVF5F1qctYiNg07tl6T8f&#10;P4qRKzCRh+6mrXC+4P0ON/gWuCnIJ374MRvvP0cVm+/xe7Hpv/+3f0sfSJn6+A+LOc65eKPcGGE8&#10;ZgttBvQPsvtJAfk7h1K2F/r3Ih3cbnAbz8KLDqi13TJokD2Wa35cpqkY6RV66ZzpK7Ug0lVnfSMu&#10;9AU4SsBNu1kYz+Lo96hLp5N/+OyQz8K0oXZK/g5uWyhtbCT39J+98HcvSmaR3TaNLPtbXPTxB4bd&#10;LXMzz9fOj/p67tQxrWGKxm9znpx8m7c09EnPtJoNJfYL1cyN0tiBv/zlh7khMW3w8Zef2mZuUPzm&#10;w3ftU/T1+v/VG839aN/Nl2p7Y7QbHbUtgBvS0SZ2e1Ejo2xxfKkv3gNxZ9cI8ssjKeXQ275u3tCy&#10;U19d5b3okTkCeba+dG268u8FKfWuWJe2SqX6L79sPTzPR+v3FbAp6zwqOg2PwZ2LGCOz/OkXOPDn&#10;ifczd/aGkzwRl7zecJbGc6zOQi8Q70nSq4x8/Yy+a9iWnzK8rEMGxJ+Zz/BZ7eviivWYZqFnffDw&#10;XvsYv7sIDo7+2bl3xnfjJh/rb3ymjjJ1ql/40EAbAPnXDXOaN+eTzx49POdsPP0Ejnqdqx18tP1+&#10;7G9enZq+0tcqGyPDbfue9t15vvouPi0E67KZNiLzviIQLqj6+cJLOT+bdcb4BDw2njHGE8+jgLxY&#10;cGzZ+sPr++/H/smqPniwv/FKHxEH0Zz4dfhfgvDJ8Eh/uubIx2D1fx0Zr9AQp9iqsnXuNnL+vPRT&#10;Vl8NbXMa/QZNvGPOvG0nMgTHhnzXBDkfmLZTRg582g6xu/TZ/1cm6X7QgEeu1WPsp21zkdQFxAA5&#10;+pmTHDe79eh4ZSRb/UET2/LkLuSZ5pevMvN+ext8YcaW8W9lZGtfD/+xAduM/sZx8asbn8HdJ941&#10;rDxrol4UjJ8Z+0DlDs0oesmmfZUvHSPM8nWsbPvmHlODavRD84pHkbO+m1im7ejTm6syBzA/WXug&#10;j6aUzTcOsbOL2KPXxMOVe/Rys5b5uFh1x104c+PQ/GTByG+cHxnJ6hWPbNJX2bKBOmlTvuYNB3w8&#10;l83Hb/ipT2RrmwX3X/J2oI0r9aWUkWmhNggFfsd/8EGDLPyU7fR59qmftT4S9B8q7EM3dgN4zwa8&#10;NudofI9OLe7X2tTNa8Zq5Xg+RBsd43+V3zwn8yc6iAk7X/jLD/MEu/rlWz0m9nRPQUyOXPwUcXyf&#10;n5XomLY0Nk+KN7prT3lX/dCLlWQVFq9v/Yqc7LU+yApg6+76XDuyrXz4C6VV241ebNj/oyc8OOxO&#10;L/ovsDN6wA0GC9pxYcbH9O/Eshmb1vfvRkLfDYZLqz5xDIWvj/nO6J02TFlvaGj7DF+vqNVe+sbH&#10;j+yoDx89o3s2ilakSY+I275og5Vh0pGRiqu3dDahp61Gphkvn/VLrF+3nnfefbT88dM3Lv70Jnbt&#10;PviOjeFvZTsypkz+syy1D6Otwx7eOjB2GXx2sj76rnXLLsVXGx478aMnkEX99lV8zw4+WrVlDMVW&#10;7WupaM9vjXjhlODI2PKcq7M2VbxyPNtn9ew+GD7+kooBrZvzSFQ9Z0y1p/Lwz6MT+uuTs2928yvv&#10;I4vj8f/bP0bGW1Z08Jx64sxbufwEQKE2M+8o8cnL99LXZso8Vcx2qIRY8Z48ZbBjb4xFM+u/3RPi&#10;R8ZNdto9IOMN6Hok/aG0H3R/42wPOA9WXjkz59x6Y8ur/UN7ZAsN4p4/9iBj9wWO+Q/L8Le3hV5Y&#10;JFP/F+K+JlvGA3hrQ0LskmxtnIa7ZHMwPj38yAXWXo7Nz8CW7Ryq67nw9AS6KXSW5cUpXuTpb8+n&#10;/HX/sTGqdgzR1Jl+kPT4gJbTji7+vvPWCBAfaSwTf4+MFNWnu8dX3Wf+0j240h/DffxtrjGwC2oZ&#10;/W8aOV9zoEWGmYcGueANKrmB9ey1TlZ8LH040fir3/JTcz//+uPYa33u1Fy/MZ8E7MKuF+T8jrOR&#10;vTJHp6R0W/gl+/etl7y1fdOMydp0x/TF37ZHAq0d3/D3B5oeM0w/SWYqeAtY4+TDRbyh0bixdNUV&#10;G/rmiLTHX//qBm5NubFydC2jfHV8jqynJTd71o8nnjYz/LUN/vHi8iNTdY0u4iirVA8Mq0/a9Nj3&#10;KZ+y9auJbSperN8cmF/VZyPhqw+iue02OFN1xxNnLowDuAvLu/5UXaakMh68me9w7YzP7EenA+VJ&#10;v+28W/CSDs+73ktx25R/kAxu+1D39eemg8a9DpZDY3WsneMD2kJ/BGub2p1slRfNzEXTBuLP+snO&#10;nepn5T2+WjkOvWxZsQxyzXlqUf58IX87DuJ3yRddbntHP31mYcTds9/1j6sgB+TL+ussoGTEWAIq&#10;hWzY//WHuTgjX6Ni2o2VlK8Az1f00USAHmFjsggNzybMp08u5LCqhY3FjwsMUwbHx2apoL+Dj8mF&#10;TUid2EaJfI5MlgVK6GS70ELn1Wgf8xpD0MVc+ArKOjFdTCBM2re+XccGo+o4jURe4IItXA2DD4ea&#10;RplBl251Bg6Rj2ObbKWXINK7/YJjIWPgoQe8OqaN2MDYjla3U8qz2dKnalPHa4Pwpw8abAnoIN+C&#10;Tx3ncJZmB588UQvWZgL+lstX3weuVFm+Yq/RtefBa3oGxy7Iogd8uHOBNgvA8DZArd7ddMhisXLk&#10;N1Lhf/MhOgRn+BzXP3Zd/soca/9v3+WVY19Pe2m7fXVX2xx/EHx1fPgT+Jy7r9MiI2NsC788j8zF&#10;PX5VPWImYXtx2FQ76txszrbKavuwlafNpAD9bQdt57OgXukmY56Uvrv/5utL/GwBb3Jt4FxVP0Qu&#10;bck2fAn0JovwgP9zL6AmsyxOW0NKGZpBc9IFcYg3PwXlw39NCiG9T5toS5sqfBdtg0f1TRlwNw29&#10;yb22qNyZFZLRU2XKbVqo7+mmD3kyCT193NPj+M1NKWmv3HxRG8d29GNzd7z37u6wbBuEb22WelJ9&#10;qRPhHOOx5zYjNkDDa0xL+kNewem8mws2Ms6CEr9tb7qh5e8J6qHLBi5GgplApX8lz+vX6i/t6zPZ&#10;9UQhVHLpD/wCndblY+G7cq/vKl+7iq/K5blIQ0ZPyQO82CS7pG2b2rMD1MRabHqxN3jLsz46zlG6&#10;6MDrRlMOdsOX0Pja8MFj/XxkTfvFV/q75rEHmfT57xO/uRR/9CrZ33L+TWiq831+u+cvubvIHZL1&#10;F0wD6rqblQ+It96WQPfqGR58zjn56w+h9ZRHH+imUPId8zv8fIBU/tVX0gZvYMS47IMXwI/O6jsu&#10;vZQtL/JhQQ3tgK823ieY1dnPze++CLPyKcMHLrh49WzKFpdsbe+0n7z91F4p2/Plu+nSlcKFt3o+&#10;8+Q/6ygz2bjzxx7yI+kk5/vJW9bSRw9sCm/0vecLJl5hEqzRiY3Vr107l5jxQj/vxRPxKNj/ms1E&#10;F0yN1x9/zobOd2nbyPuxT6BmzE1fwF4f/Zy62kx/4H/VCceU+YtFgzhyjg20a9qQ7OLd0QN+TvIZ&#10;IOfqJmePt7/s+UGPXnORbnAPPtpLNvS/+SZPgZW3sQevaRfzqn1yc+qPHEe0ZVFTVr8Uk4OMbKQP&#10;7MawfCxNaH/88eeOXWLNN7l4+FNs+b//4+9f/WswfsiGpgWhuRy7uqHNRSK25YtirDnS3/72t859&#10;bA7zGXHGvOtj2op8tWUOvg0tG5Lm4RbNv2UlvTYiszYG2r7A3qnXOzkzfqyhWj/ybZ3rjs/I1Paa&#10;2pFPu592Di3z12kbttOP3vr3qdZ6jvnGl2FsX5zSP/0vdgGrk5SdPsWmYsTIX5SxSbLo2t/GCa5x&#10;cTnyvmTlAn3iy1SpXGwes5YHXLGXNC4SeEX4//yf/1/L/vt//7fE5JmTWXix7fff/6U0PbUL2M+4&#10;wUfE/l4dUoBxPsp7LEt+YOKpuDzjP5/aObMN2I2Fgzu+0Ir58opXNjEe049MfMWNWfr9xnZt1HaC&#10;m48LsGSZOmfNkb5BbmuamZt4giXz7+RpV+nC0iJf+R967Rd1EGpmPI3PVp/4qTo/Zxzj62KHsXvi&#10;L6ojF1pPqB3Tzr1wFFpktq6RmpstsCEZP5z6+tjOH827zJHVMT9w8Rbghf7ysNZga3bbcZI/zFrj&#10;jn3qouniF77q9CMGhIcLiY25xskci7Fd6JZ/5KwrjJ7aSRt4Ki9JgR8Y99AyfpvH0HX8xJOR4Rkb&#10;8i83gskf36kVq1e+Sg4NbbAXVobD6H71xeD0uHXMWWYTk32sEfSPPkUZrG0f+Pg6xwOIreuvztc2&#10;7MueRcsF5WvjKnXZaeVAB71YK/rMfIF/0M3mknitHRFyhzeb/5I2cxH0feikavUsTvibf4uj+qab&#10;aV38Yjt9xlzrQ+Qis3ZkY7+tu37u5wvEEb6inA23PepXycePjtaI1SNy4WlOW9uRNSB+zk08wdfH&#10;46do82l9zXjKRkAfcRML3cT4uel0+ga9rePBZfPgOX4XvrUd+52858VhdUo7/ZXOGye010/ZJORL&#10;+sznbJhrc7jtA6F93BKJ4ZU8IOZYo/Y4fHtTYnX2pq7MOSKTG1B7IfnUgasNKnPI9A0CkYd/seVc&#10;EJlY1TgvMB9Qh53oyT7SsfvkLc1Ieen6c+I3Wa6NzMisLt38fIC20783jumnPmj78JX6SMdK/WbW&#10;JXih6zeQKyc/jfzinzZSt/HOHLzxZOPExAht9PHXuYEILXN5vrdxp/6QfP4N1maO11cc/+//9b8k&#10;aSM2Gd3CvH0Wnr5DHzLyOTaurfWplNeOqUsGZXw3Jz0v3aNHf7IkNluof7YNpi3xSrXWSxU9uDZw&#10;8XeBTZ6yk4dceDd+5U6K3qASf+BbQL+rHpENfTbFuzcYZwzmm/quV/2iM3Yfj4XfG3SCw7YtD23Q&#10;OXLSH7M/pk9aV34TH4QDyEaE9Pw5F56Tof3x8FmQx/YLaNiXkf6SOwLFt9rnXN2hA/pIYKe8spWk&#10;s22/lrRd/B6euCwWRZC204fEDiDfeJCK1cWYMVTSJ+N/9cnM077+ZO9ubhxWr3Ztu8U2/kb1xp33&#10;LuSmjO/XpuSlf86NTZklxY8S17Lvxr+0OC9cGq2TMn0ipG6bBYGu8t+uDyiPF9vXEDmPPmm39Zlp&#10;97mhnb94E4t2rf3rMyMr+jveeLMM/4BDFyD2Nc7HN9uW6j7K6dBytjGXOWDuUKHP+c7B53R4r+ho&#10;jD3YkH/MnqM4NPqgNXLxHXblE2DWwqPDr9Ze+XvC+h4ecLX7H0FjUe068sGrL0Y3cxN7LKNv2gSt&#10;AH7jn8OXTsszB4yT/2HKloCOTxBbMtJd9W7/PrFGvM/ftknph/baIBxKji8P7+nbI8vNDz659yKb&#10;epVfH4tN13cQi8tcgKa/7xJ3xX40tK94ZK9FPWMRPwMj59iDLpfN8hu5I1N4JVMMAaWffrHrqI0/&#10;YdmysYebziY+Tx8yn7DPafxK5Dk2bTxA9NgcbX1BS337hd/IXflmL0xFPKe6urVQrqAgp39op3fe&#10;xBScvYGy8Thte80FIwt7oW2c6Dw/9tp2n9YaXvs9feqsl6MnXxHHtBE6gH97A5/5tPWA9bBxFS95&#10;73+Z/i9erH9qc+Mn2QAf4cvaSFtOu6cguppf2Zuk96zQh2/7mzlPeK492ZRcdHdhjg8DtgOdj9Eh&#10;vkIHBqSjtmWTxhU+H05kQHfnYNr0ghwqt3diTd/2Cj++Un89toHPH/HBc/dILzo5ID+dxeHKfuxk&#10;POgcw/w99cn3W9+gMnJfSoUGPatPjqffR/7eFK4VRo8Z+xxXnJH5ISddAR1+25iQukDdjenVNfz+&#10;khs7VecPyq2JtA/+z4uZ3+Rm2dII/X3ozLm5e4xVGztHd2HaMzzD/xt6q9uPKtE09TqfSjvvBXKS&#10;BqskVpepby8gfh/fkK/dYGJHhsWtbz/bGNbhiyj8jFYM5PSCfQND91VSXjp0SwWRxH66Mnatjgg9&#10;gH4LK4vz9svYdeNf7Z66i7OyGSf3OOLWZvpGMkvWNQmwsaj98MkzPF6hPOiuKPV5V+NgdO+N3+l3&#10;/FO7f33iV+cvD0IrrxvnSaVpiDRS3YguQhdOoThK90SCZouvM9bz8Ea+8NWOZ44fTHMddrKmXKgv&#10;RAGx4Lfsp6O5PtzekmbQQplLJ4AHEX8B12R/jT6bd7fREX/bfBySgJMrvRqo4tp8mAnoLjBL4+Dj&#10;aYEiSAhEQEBYOrOhkfxMjkfBoS/Q4bN8a7BTfxR+NXP9sfR9lf5DVsGpE5vkTSDcwHl4hNxM3lz8&#10;stDMIil2Q8fikGzy0Fn9K5M7Qi0AgpslXDhrpDRN6KmLF9g6mypDC9TRUkFZA1E7cIt+96UeuNLT&#10;wZeu9CqDm8+cS39Hrjx3YbA0YNW5DvrImcqUUlZZQ9p5iLINGjvoaR+THWAx8G1wLto6Y86nA6Q+&#10;kkcwdiscPo5P0eT/wbfBFeDRwTUbOPWlMxC2LLZmB51V2o/yI/vqBnfLn8c65hPGBtNm8Fe/K41i&#10;Tzrqblnz9Z0jhzLHV3r0l2gHMk57sM/tf0uv6Ply3kE7gUN7tA+lho25XQjUx9MmuzG5kwu8TWb0&#10;U3dEwzdZFKL0a7R9Vnb4DTgCGdz8vgbaT6g8h44gHsTSRDezjtIykQJH/ea1PDFiB5TeARgcNuik&#10;pTzH39Q1gQLkjxAnKolbY1MbPGBt0AVTJ5f6Z+zpFUoBbdzBN8J0wrFCtXS+Noss+mpl4vuCdf76&#10;Hz1Ro68/AwhbgA6e8cWRLfXSnp3AqhiofdPeBfXz0Z/6+pnwU27B1EElZTspLy+3HB1Yfk5trBpQ&#10;5PmUBx2PMtKW8ZvEWBtt3YwNvy4Yat+pa6Gardrmq26j5pu9wJWM6hf5Szsq8REgNnh9ok1L/mzQ&#10;s3jpxY8x1SVfF5uRs7EzNNquSbVPJxqPmFofDy6aYFPHq+8fxeBj8sSxCOA/8q9N1F8wAUZ3P/LR&#10;Xli/X37SpSN95a/e2qXHsenirxzyN4+Nn+fyt0y6/OGsXJu24uNr6z2yqhd51pbKdsw34aD3U7dw&#10;qfybJz78GeCJBk9IBC7q2lLZkzeaY5vRkf+9+5DGyRTjU+P19Fn+wy78ZyaoeJzJkTp8CqfQs0GZ&#10;Uwb1PTZKvnLx5I1NWlFJ+kS/D/7We6Q5LGx9Kfn3fI/XTpuvUmVL348EnV/I2/LV47j5lT/0YIKx&#10;ozz2Ys+pf/MvVsrMsXoRPPJN/MkFgcRdT4366KJi44wZ/GD6/Y7Hf8+Ficp07Mc2YrKxQpzAVztt&#10;m2qF/nZyW9tFBBdrxMjImrRxM/wWdhG7+tMJRKO5aBzaWzZ1xKK7Xfa3x9fOcBZfuvSm7n/9e/xx&#10;eLITIJs2mNdPO5Y/bbG8k3HkUD6+ZyTvHCTn7RP8z9gIHB+8vTMWVdPEqFF8ig8l+k+7/cd//K2b&#10;rT///K+1sbmoTZ73uZEOD/F8xrNyab2x1T2G3jYa/ch76XH4O/fhQ7v5qN4cs8/DJx/HQRjGj2+9&#10;rxsHyRNfwSXDwb/5zTzc3M6m+uLu3EUswOPuAzctNG28SNmL7OIG3MkbuTf2uYBnA9o5HLFtb8Ls&#10;3GMXWuk0S9Mc5snbsTkJPnj2BtHk0cdT3OqBjCjN63geG3xKubLNRwfY7APsZL12w8RdduSjdywb&#10;e8tDD33QtkvetOEZzw5PgsKtzYkXEnzR+dbtQb7IJR6YOzm+3nKE1v4dWtYB7/LUFUBfbJn+1Cxs&#10;v/pW/pmzVv/61/iY8gVlEaiOzzTOfda3HYsvlZsCAcegZeOeIWEzbPKUVZ+uD5wNwAduVHNYm+mI&#10;D4Djszbq+WmHSNI5F12N/2LePkFZWsmz+WXtqB5bmg+5WdSYJqa5cMm3P/7mFeMEDvPTHtPW6f+J&#10;GZ/8PEhodY4VGXsxgajBVU88WBnXz1d2G487P6lqh36VTsbi0UOsr0+J4zlXxnZzQXRsL5+cyhbo&#10;iX/XtsmH0/ZOX3NsLeKinvX1yqmutkOfjn8E2Fiffsrv9ZHPsX7XTcf4FFt0jAqt+qbx58hG1Vvd&#10;4dG2Of4HD++pN8fxiNQZH1ZGfvHipjkyVxcahEH3R7onwF/GH9XTXsmI/XITfvxAP9c+2kPMEUPE&#10;FjRqg6St3RTtsco//vEPZGKraW+yTJybzeqdT0/+xBw119aj58QF9mpZNsL0K7KQFa7PxP45Ll74&#10;khWgs5/qx3bJY59L2JxX7+BbD3hKd32y9PWxFKi36znxu7IeGcrsyS/yzQ0sd9vC4XfGa9v5+Hfs&#10;TvoGUt4LyslcHUfvxLbI4pgPVi9t9mg3dNRZ/4BTSOoPyLPB3ot88Xfxn28Y8tv/Y+/ejHF8nPWt&#10;wTqWnnWpCw7hFDlSVp8WR7NOP/79pv9i+idQPciW/6tdj5/Wxo+6PacTXHE1vittP44dhBi/3zl2&#10;Y6ecJ171Bu6WQpj4yIaDFz2ytgcz35yL/glikSe2xC9w4+Pic2ydcpud1rM7lqzcWlbzOlc/UgeP&#10;zVjP35QfFlErvLRfMqrXKaAfGj3NF/vWbvBaljyMDuwFqdVPf8B/9zlnI5f+kae+PRXrjxFh9jvE&#10;bXrzgBuqZ+TEF2A7fGLvOBF/4lt/BvAA+hrzIXppKfd7umOzY3sxsBZzc+3M8bv27pY/OppW3543&#10;tT33F/DwYT84h33rfOlr+4qyteHw1nbWNjmL0M3LcfHIdtppbdOCFt5tc+X9kwP0/wwUr0/evkDH&#10;389nls7SbPon9Bdv672m3TsTxSKD+UB+ir43gMrgm+InGLnWT05/axu2NS6y5m61Zerj3fHplKIB&#10;G6xdzZd6nGw+MPN9fSzzk+Dzb3RKNzI6Nl6Jn9p24/3quXIOK0TH9mtfsqnXt9AlBupHQapMUvyt&#10;TdGb/YlKG/3xG4BNrsp28l6T0XXk3TIyWSs/4R95qAUuft99O3JUr/ifG3X3AipfEJPRgL96m3+B&#10;juFJR+5QCI4Lhj9/+jExP/EsfUndY47UHxt8nRt1tk3QAera90AZvnqD3+Kum7ff/fyz/avTbidT&#10;f532TcWCcrE5cWAFaP7ojUmsfnCTYHiALM4/7/59i49+5GpbDv4+Taqq61LGC3qMX522WP7SB5/D&#10;7r+crB9vxSfJ1ak6LMJJJy/9I3Nk4NwfMC9oGpvs+rUZ52tVcGq8B63PZ4xdSY0z8lYGbeSzDrDz&#10;n5Ej2aUyX6U1ooyfPZUKCv7jZ3etpbNk9nwv8G7+a0rOQsZ/keaEm0tObbc6vNbd8+XlfI8vkddY&#10;7Ht9xm/gdw8wOHvR/T2czqeVXmKk7l3HyfIZrPlmk1doX0hzioqALual3gzsoYNey7rkQvemgMfE&#10;pzvv9Wjx8Tb9N3dY2cSM7q21krgXOPRX1s4jIhPRN2/sNKizp5C+lKrvT1sVL3ESZA/j3GWfrigo&#10;d8Mh1Gwc9ALd2SCAPBUnGCyzTZXrTMN808kzEO3CCz68CcATQGK2TtgMZnAFe5sZZOD0BjZ5Pmuc&#10;oWFDcgKjc+Vu19vfsCET2I6D9/NTWY/MHGl5r4wGTzSlbNHN0rTY9/gsXQfothFmEtxFy6Gro9pi&#10;EcyuhqljRJ/oaqIfApftVj4yOzZoVJ44gw2o1V+eY4Gd7s4XHPto8PI8BVvXacvhRZet+SxfWjtQ&#10;tc7BXF2XzoN1+G3NO6WDQGlS7oKsO6XQtcGhzdEDo8/6znTSi9dhsjJqF6HnWfepBzx/y0ubrI+4&#10;GC9fe3fTEG4+a7cctN2dXwGuEg6/+tmR95LvnJfvoUdHT6SRq/6ac1A+JH8Yjqxb1nR9LDJeELpg&#10;beDM8bT/WYge3kVUvj4AL/y1gUU3vQ00/DqalwYb9Sn3M6nXZ23Qz8anp+ZH/k4EVj5paaNCp54O&#10;e4NZeHplH7BY3wVH7TRY1QFGFz1J2YVfmATMAkrhzTuZ18Y4XUz6yvhJ79ihbdjjsRWUxoMuavIK&#10;5lwAuTYRUjZtMrqQkU7F37LTZi3L8U7q0AXa0SCu38/F0tnARnc/xbt8wdkd9J0tjI3GdmPb9JXj&#10;5G17Lcf+MU1ErR42hgxKJh7uqtsNcPXgPGFtgyiylc+AHZr8Vr5XcMkvWIhnEar/eOWpfBsU9b/U&#10;6cTeq1DDp7LnAK3deLN5Of0/Ph2S/LELgUN+ZRu6wT1+01gRP0Ufrw7DifN06yIwxLoAjb+srPAM&#10;3mDbyrHylQ3OXqCUBzZ9Hi/NIjy+5E+sj1yxC10Xd+kof9La6osnBq080pV769M9zVy618XotJFy&#10;NJYOunu8daV7/JThmbfyPOu/zaPT2IZseEz8G97yFpShvenmSzfvmcpHC42n7eD4TBneE7tHH7Xi&#10;68aN1j0LsvAFy99G0uUfwTOZ2rvtQvrAmTOcs9oldMQhcRLJr/t0vXE9J3fFJVB+Tlr3kW7e+pfz&#10;hZXRufkLXfn0P4PGuSCtfabe1EJzP086swnBXtM3FgdfcU25vPTS9KKZZ3VOEJnQNwezMNPPtJN4&#10;Zx/KfEk9oJ06l0l550l56rIXL9L/0optp0tmXNxJGfvi+UtilJhZWqFXvNADq18k6flktiA8U54Z&#10;c+NfslaWdhYdpnlNrq/BwevKCp3H+Hpn/xeOht6OXSo6Zs3ZiNhxmYzTVy69ziT8ZhZrxdZWUrF2&#10;dbwW3LHZ8qg9TmyjLxxtQLG1A/uac33/3V8b4yw028cettx+1/ZLfXKpr82FrSm//eaWc3RePeSr&#10;t3ONmUfTf+bU8xpe8/Q7Zt1y8sNp76WzMbP+dvoHWrO5c/vC8owHnzmKucDYwriSk/rl1J16rRM5&#10;Ikz1a/88co0dxh+6kdx87aefzlpj5uATG971TRtrnzvOD4+xlnmWedQCWQDdOk+IrdmLHNp1ZZ1N&#10;jzknVy/c6Sf5UxePt7TGtzzxOU9+zLpFW4Jt440DSwOdLb94Hxm7cfvgBw//TrxzDB89Y9QrvaGV&#10;N1wkFsDxGZ8aucUeMu1GeGlHFuJUJsf5c32YnToPr1y3TeDhO3D7hVgaT46Aabe8MWZp8yty4Vv5&#10;jr3R8dky9Us3efrjHWNC6eAO35k316bpn1gur9ojcq/9R1Zjy8hb7fBs22Z8i2yeWOvFwcgIv5s8&#10;IdjXdZuHpZyfmHM5Jm9t+6un686TEvr5qR9Fv/rxvEJvfWskHH9QF9S/YkcxHs+vNVTAMTmegOcT&#10;Gvejk7lu50J0OnLx4ZkfR+/0HzapXR40XRDBQ/sqg6+9ATqbbzN5edeWeJIveGznWH04UgCvNI4K&#10;9JybL+YtYD/nCdbqd1SCe8312ZcDHTpS9elbHoendaS4pJ78heoU6f7+dxdgp79qO6/i/zZ0glxf&#10;KH+6C9/nol59I3nK9GU+JI7YM6kM5CDf0ZW+bCBdGRv/Ioz9HPXbh3IhXBxDRwr4QGXIMXqrw503&#10;fJzz3c1X1/Ge9zjtFuqKLlrmYPRBd/FHlqFlvvC0HZzKcGTZtpTXvnF0ta5UNk/C3PbAu34BLziN&#10;147zQWP7DTvFuS6Z1FtY2+65dPXMQW1pEvRu2yt59Vs+4e0csS+IVE37xVb32RxdOqZ9tF/aQnvw&#10;se6X5OGCb/1GPFD/+gzdiP/Vd3/xCl6qTH9wA5k5Te0oJgWq9+F1jaE5B8zglapz48L099W1NA5e&#10;kfO1ZT0Pia6xIseOAdteLY9cYsAC2/MHPtI2TsHwmP7zPvL6c9HS/JQdPYns2I0aoLqcfomXnzB5&#10;zovRk8/HR9a7DdTVtm60UMfrh78O7m/5IctP+emiPBCcG63UFXdue+P7Ru9mjM5psUuXoT31oKRW&#10;6YhSXZ+Gd8f5M+9bWWGSbeQyZoy/qv+rxj0wNrvtqf5TrtpGLMqYde9pjC8ujdd0NoiTmzq7Xoaz&#10;7db5Z9rFesv8s/OQ+P3wyBPi8Vtls94aW3et0PHgc24AyQMC0e2qW3VunaIBNf8Q6Dd6jW9ciGeM&#10;2HN00nQFx0+7yBz7DqOhN7j/7Bvuwh6uTHd+/ErfrW8dG52bw3Yse+LusXT7Y2U6fj35+NL99l/5&#10;r/DUs7YMAlmeAGfXHvLnOO2dv16YfbV/FF0bXesjNPI39e8K7e8pu6C8js1y/NRraOqDkUH/SzX9&#10;FGjdpuHNX54ys0HlPPkqivFS80dysTO6pXLw73FFfCv50u34Jz6k74tHfwa9AehUbswQdEF4kx8N&#10;xM3xXey1X0AXb8z0YIaxt7oEz43P/pSvbMbn0kk+ECM7fwu+pxYbh/AItE6NV8P1ptBI0LL1Iydj&#10;OzYx3/29/+CPp/XpjnX6M767xizRfNXu5uopGzMcQ+KbODo3kEanyPVsa3oC2PgtNP/oQ3Y/E+cN&#10;huqCjoO9kS61QnPiGDk0LhmetFKBIgdKO+f0XzzHwPnkH+Qkzl1cX9ByT8AKzgMlxaGdjI5hwV/6&#10;z3qOd/71zEdv5dpUeWmUzy3LloulbFA4us+cmH+Z/+hHd72VN55z+c6zfGVY+kP4ts/iPkguyhfT&#10;VzpX/dPG3Uf+Ys1k/meYHJzRa9pidUO2/e+F/sh02+Sl+Iunlx4x0I59EHdMJMYxfw/aF3O3zbZN&#10;Zcqc+ilnpO2bnb7I8GS6SWSh3ncxkXv2hh1GgLWt0+nv1obi3wOOvbplm76/eu0F69r8wSM//SMY&#10;xcGOHAKrPMzgLQFpF5s6ZQaYxdmAUcXrdCYvI6w8tAd/00cnzojt9VYN5lUqASiOs4risfxXxc0r&#10;v6Ossife1jcpnQt9Fmmjp9QkbBZFkTU0in/S1Y1MnbQcRzYhX11XlmtwT12T1X6CZ+HcgTGIXSDG&#10;BhtoV78VXZAL8mXPlX0mg9FLkPGXCjsJrr6CFZlTd38LE2363TTUhDb18XIMZz/VJeelKU05WBob&#10;yOCDqdfD62uD/9A+7nh4rL7qrQ1UXPoWohZxyhZXOfye0+AiOXLHmu2kT3pLc+mO5jFtfACd0opf&#10;fs7EzNMU7z9NUPUbwU9A08dvW7RtHoWXDdgebBJ6hSOnY3KsLD0/beh4bBhdwidIb/FO+8gvoH2O&#10;n/RGFoP8Bh1+MDoVj9leaPOlBWXqkqEXKvntmaygrVzbuPN8FySCnVdu6yPgGXzRrhnyJdVGuU7Y&#10;wXLtpt7608pmEMNnnqS/J2PPu2i1Yd3g2MFkpfzJmH73PtHOK7DIZzEyumnrZywZu7divlqWhR7d&#10;XaDmg0/YcrFi7a+cztvM+j9+FB6bQY1MFj8+XvGV8/qUYJzJJttQQwCnRWNIMkzKP7tLMZkxR/mo&#10;bwDtYjZcd7JcIiHElujNTQZZiMUGBiYMhkfkCs+dbJIFkLV/aDxseZVV1qG9vnCqVheCb/3aWvtk&#10;cvtrWbuxIv7zeZ4ML6/DT/tPPKb52GHeBjBytd+FUSyR+pNngo6XMhNW/NAE9YsezVdlSfssGMiX&#10;TtsgNJ6wdOStnptu3sq09daGe062hS17pnu8OOg/P8/y6zgk0XW+/UUdrMYOQwNNffhLsLTYfI9X&#10;t02f9Ur/mXEd3/EJzuLNpuY8eSYPn5mUrN+MrS+fPfRWliX/er75UmVoJ+nxnutz5Zf29NpGY7UY&#10;4rPxUH112c9TB0FJ2fTHHdfpEGmZtX36S7I8x3zl409qvIWR8/bNlXXzYe/xpvIag2tXceJtDGqM&#10;eGygwa8M5GCUAH8Ad/6OB1MOLeQvWN5jp1m4imnyGYIt0fr5w0+ZXH791Y956kz8uOyass7vutti&#10;AehJJLe45WaabKj/lDuizencWDM/RfC2XSJ56BOHUKszmW85J06Or7mQDFbfnrBXD17yp/CUDL3b&#10;LmOPq/CicOd86agbYF8qeMn7I7yxN7ve/fRNHybWKlMvPDHZ/kZn8S+MnJ7Y6LD++DasNW/6hFc8&#10;e0V3LjqkjWxSrL+IncjvEzellUZgLzLzPUNiX2d28p9tUH9JJRvxjvmHV7+uP+ufywvtxV/a6dXV&#10;25OP4Ilb/8o8zQVWfsHFt36R81VZUugJQXXxlZKbnntn9eJL1YEnJnV+HzvOhuz42tSfuAsPTsf3&#10;1O04nbTjaxZm9PNZPOnabumQuTcYtt7dSIPrJoi5qANPXfVuX0ilgFfAVu7YeeUnF7jq5BgNFwrN&#10;z/THlUu+GGic3TZR5gPM+eCAlQNdn2ee4+UPb+qcNKjKzHnQVdYNpegjD1S3jOv6Adyxn7nCbRd4&#10;hy1helJfYNv8hRuUAhrzeXt+E5j8bSO4K5sS+eUxaMOY3Il1o9/02WnLQSo/khxaldXxscebzcSD&#10;Y35K7rFX7JC2WPtUhhK56dsAAyvr+qc881vy7EVIeVGiNxijSS4WGjknnfFvxkv6jm4Zrw+t9QOU&#10;6ldoBA+UTs7HE+a8BY+v7zI/xqM3eZZ5JIoNK2fyjQW1V/y3vB76IvMubyK4+Jwy7PfNB+aLyp9P&#10;UmgjqNbZfrt4juciGpp4u9mQb6nLF799Z3OWv2WekvpST1RrM/gALhusr62t1rZwtv3iyUP71N36&#10;Q2NizLThxA75PtUtdik+v05eoT4+h4sr1V/I6qcXoNKJvNZL82pqN3rMBWL4Xj3eZ0q4d/7YYeiZ&#10;+5Tr4Tn9YW/A2DafODe6wRdLlbELfV79peNP2ks+ud6dt/jgTdlfz6uNR7Pf+9DamF2PdIs65yN0&#10;ZZCxbbVrZ6k8dsFz52vGt84HtefSCF7HwItX5q99A4kW3/Y5/YgukX+fLMF7beS4NKOihwI2X+oi&#10;pr0D/DvGkir5+WqqCdonc9HRjbR7UzWaGqj+l5Rd1dt44Hg/S6t1Tr3V0QW9CNFxG/6OP+pEpdpI&#10;FWWbxnRhTWbjaLMriyO+9SWINIiFVz5RanysDvaQ8/c1Lx1Ui42AMRsM7xKLrDMX9gT8L7/E/36J&#10;/6UvaOs+4ZP1Jp8zz7S5uT5QDasbe6E6MjkCGztGeDzpbGw8suQNcYkkkS3rpsw/yLvzYzqu3Yba&#10;6L3Hb1P+FC5pj71oqtyrOGPVxi57is8LLMqfaxN90YMw1tPw5vPwAxUuuNtzsob/VfxfOCAzMKd1&#10;A8XEgOham+tPp+3sjRzgrztfbUzY/If5b9vpW+QbPkvjSyle2rB1IxeZ2Kj7MEknXj2YwB4BS273&#10;N3qSL3TyP/Q28z+RqvOE7W87X4hQadXxoUhXHtrLXLN9ReUHkT1cm2z65PGfOd49uyE/sWv7lbJe&#10;IK090m8efWFlmgsI05dqS7ZNv1QFGHt6TOCTGS7R5fTZ4m7QiGdnjc0MRfWVeqomQqfNavgh7Dvl&#10;9f9j27XBxJK37biVBidxXJz1Fxo+fMJ6xngAZ2ltujbRHtt2i0e+C96cRJXEnCvrrEfgLt/vsr4C&#10;3acKohuAPsYGHkwxPvutWFBe8QQX7Mzfdh5h/SXGo6dNdt0i753YmzDYstDuWHfsbl5Jtlk/iQ8z&#10;Bk7f0J7Ga3548x854gfJT9jr3oefQFobKW84z81NxgPjp77/e4ivh0Yka0zofC/nV1+4DHZqbvtW&#10;w5wYiNpekU975Q/0TSfZj3dTmP6E3r/9t/92iIwNr5MckLvzkdA6JO7i5G08wgusntt28p6xam0y&#10;uL4r5hw8vtUvTXqurodH6+Qro3/1utY3wVv+9N3jfWtTLF4OrGFu/kq2PDPejez62XayEWzznS2t&#10;HredBmdpztnb79I/WVRZGvtK+LfY99nE3/v8S0f4rr5X+dpr7XLO4ZFlZeWDX4Ido7Z/Lc7m7/kX&#10;0+WZwh3biyffGHOciQyZNV8kLpE7PgYrGW2HxVB/j9XL+Pb0r6voHNy4d8mrnZzzcVJsDDNfKt4r&#10;gRUwuDvPYb/0hKsuw7Z+fTDze8QRE0BcYPz1l9kQsPD02246aGpXwgkys5GwDsNZHU9HDFppqTIN&#10;2Q5QpqPIKmhg8WpYGxzodpJxZCizo4QJLCUEvA2yeJmYyu8dNBQ8emwTmHw3L6+IRB/fNdrqK8iS&#10;H71OvOiZvMUXDJ8bJNMxQy+yt07qdYOsBo4NUrcGD53SiJF7wayTt7etxWaVL/zZLP+Vr/nHniFf&#10;IO8T/7bD2L0DQzDHScKbHue86TnvIBmiM6gfnJRVMgIA6dYflMn/g++3mxGnfpOxu1fsGtT8xtW7&#10;8KaHtpTSyyTYJMRErT6UursY3Nchtt2Wf+o4P9JW1rUZFM7+hGvjoPxSkrrwbU6/M9k/T7uWZohe&#10;4UazZML75P08Rgdow38G+L3C0lqdyX3hBb3yHC2fOtG8vtXJcPpPnrAYGtHrPDFZOqFx0Qtz9NTT&#10;Hz998sRJqCZvfkP4x/q5SYMJ2dcpszDuJCb2Se36jMmCO/bR6oYAtaLbyke2yn1sM+dFqfraWLl+&#10;AhyT0WeD2ubFCYpDt/42+LGhBcBuDpFhFtOe9otumazQsbT5eeLLL5FfMNw7xZVpM5MMffVLsBNh&#10;Zb0ATJ/wb9+OtsrXtnSn5w70cOYGkNFxNphsOtF9uDV1bqhJHhdyvAhjk+krbCbwz8aA+WA2Tz1V&#10;nvr6VCd5OTZQk2N4RyptuQPFi5LTLvlWnrq1f9theHr6KY101epmhomENojA10QvGPqX8usCCB/M&#10;4vnTh9lk50die+3N5tEnCCGzfmD8OfE/ec2PQdruIfXpLMK167bt2GdiX/0heodkN5vVdyrG+Yjf&#10;W49CLU8qD4/pO0oGrnZdfwueOstzy5fOvmJ+62+6+Iu3+c6fH+36hC37Ut6WSYFUH/0z2DpwyOR8&#10;02fel2jA2wXm2n9tyW5kbx88NuqF/7TDDfrMW/3usjnCA2y6x6vjTGT0t9HX+coSZcZPNH5AnSlL&#10;f6xvj6761/jT+Axe+lTb/tAtgaFy6IyNJ0QEids+wkXlC521B5or8+vx0l4dN938/5d0/Xcnh6sn&#10;mq989LN9svEuZ7ux39iEjfLqqZ+mv80rbN999S9//SH5E/s8LaIdWi8JnuKOzf6/55WT//jHj+cN&#10;Ll5jaqGafh+acOYu6Kl622niIJkmTqYdI2vcKn2aHkpw02452YzwnvFXn4Lxtm/JMZ6tbZyDHWsc&#10;W6T/v8K2++/pHMFTQO5tj5H1xJXoFKlbdeiok/PY1zV2c7YLzmKOHYBvNIuTNkCli/vshGjDT7nJ&#10;TXye37mbBalYPG3KpfM7tPkNNe03foMq+7AbW2ZelkZY2TcdnJGZEPI77h1builgbew3eCdO7DrD&#10;WFk2/Vqa0ifM+Yw1ZGCjtfPUmbFKnYkJc3HHsYsecOm0sHzGLvHFbMzwnd/cgR+kpe0CCtyV2bi+&#10;dcmxF+Q6T0qZBfyW4wWn8oo/kcHxXGTRT4Y2mo5fAR16Am1Mfje4oGMsW51GtsdGVurAVxcNbU4u&#10;r3/1W7E7FpJFufrT3iODPGULzvfzzFe+Nm1+5Fq8K40c/Y9+bg4wJ2Mz9gpyWcBFJ7PI9vfl+0zp&#10;6gM3B93c2/KR/ZYF3f5J89m68Ff+1feSE55aSQtPfpPTuslGvnj1l8WHs8dJ0ekFn5U5xeRgC+nE&#10;S1XoNXLJ3/mJp0fQd7593pyW7VbG8uCz4VUdU66dG5fTpr/DC3MXUNlAXF0oHbIfWvKXJmvwQPQ9&#10;kbz82U9vWh45LA55VZh5+PDQFkDMX+hctGPG1Kv89Dd/RDuf52ZK408Ik91NHtaRjj0R+yHrELay&#10;hqt84UcOazm82dK622+ZFyc2+Prb6T/k2QtJ+6R8ZQkv8jrWPxac4zv2Sd34tH4GlC0oH5PSZeZF&#10;8mxg0lF81O/3NwLpy3RSMPXHbnuMnhuU9d951S/8oV2Zy39j99R9iFRbdBM6dlFPH2Sv/YjTLmDi&#10;B8jiwswRqXlk1BYbr9YebOC47R/MV1vURKGr3msZfnhJ0eYbQWKEytw6sbM2fgW0uvZJm9ztcrfD&#10;4q8N7U+sfq37NNBT7phgy9H1gfrh6zyhnr+F1VshfPtXc2OBOrMu+/R+5jtR59AZXPhAOns44/P9&#10;mZz47AJ5GzfztjQ+DWxMPuvjD2yAdn2WvQr1ipMyF0iAC9Jrxqax6wL85wY/3XphheDHxz0NC+D6&#10;gEuO4IgK7CNvbHbkTLXFM/8yjwNPOuNvYvz0N2VDZ9bL32bsgMN3NcHWJecrHHO0/vKlg7p7/pqi&#10;oU98Yy/EX9VL2yR/ZVPe/Lho9T+MxkLo3/ZErzih5QKJuVjnD6lT2eX14op5rYtE4ld0zpUHsXY3&#10;r8ev2dETtLPf0nionwToMXy074m5ob2A77HoZv1h6uZ+sPR6clRyQeSfgdgEpp2etpg5i3nWK9Bv&#10;4bjUnv6X0213dC4dHkQfh5cfYMKG/vSdP4Ol/4qzdPVTccrY8fnXaYPSjotqs170VPlB6HF4yVT/&#10;4OQHvqTLlj1TY9XS44qOzb2BfjdlkSPnLpDy8/8KvMb3q+8dps7fZ50A0F65b5nGvs3XbddwrRGZ&#10;Ttbiy55+emJZMFRh4x17+bw9MOmsX+AmDtEbcojVnlWVTGLI3Py99Gc+gvlVpfWm/PbPX/3OfeiN&#10;TCPb6ijdG9R67eQEObJ6da7UPAQvflKZ+0YxXAIxjTUxYMfO0xNv7KP8esYfY6G/2rljwMhWWxyj&#10;kU2ccerBmVJM3J6xfO046cqOd2aMV8ypEPkSO8Z2NV7suzeI3jaAu3Q+Zn2HrzF59jojXzI2ln1O&#10;/6/tkjfXT8aGy+9z4uDalq+Ji33ddWTrq+fXl3P+z+Ap94X78Dd84Gx64eTg9cKfsiceHV9BzDP2&#10;ry02TUZtcEn8hcqLa/QE7A60CTsB/BtDQo8f1FcO7Zaf2O9YNlh6jum05/EOWRcs/ysjB/KWDnx1&#10;yfDnMIyhwS3+qeN45y8XjWVw+PEZ/p2KRSFDaRy8XUOsP5FrHw6D99Hc4AFrx8V37eCC4D/bWf71&#10;BPjhL4/e+DxEveyofHk43jeQdh8a/fNRhuTeAO38S1Bdv1Rw8pYeK8/+3dEHn+Q9x1f8wNaRPh9w&#10;3PxWHNSvPswAssafgdwA7bOLPxeKgDxEgIbSAfwW0Taa873wW6R8qaMcLK8VROoOP5OsxZu74jnB&#10;KLJ8/M5frugUF62loR6+KYheMwldfti2k57Nk8rprrP8O+ZcFla9K+8EYvR8FkzS8JLHHlIddORK&#10;cHufJ2QSpJanetEmg9NcgPDkBVBOHrT23MXtnUApf5Y9Jyb0UqYdpFvHoON8na8MDq/lsWXDf4J7&#10;7XXwGvDRMLhEr/JJ2ZHyniCR/eSiDQ8IgK1T/Ya+fKV4ClymiItPRvwtwgU0g/O3v+Wp0mJNHZ0U&#10;vhsEADoX5PiiRYZ8lpdA8gZX3RNYl+ZTVjQNnKWB39G/kwN0aHd+9wAAQABJREFU0X/C63nKXvkt&#10;urrl1T4x8i+9kXgwV2Z0nrQu3NB5ltU3uXvueiVOy6KjY3ZtvdKasqXzpI2G9s62SH1K2frEBxOU&#10;vFIul3/TX+OfmbjA7+t7+X98Xb8R2K4NmNQHkeLykPI14wysL4frOR9dBXJ4fozeUxR4OSdL9cwx&#10;2fobGPGVyt2JzuTzLZs9l46pZxNJPp5HrErV/hg+QChpHRNktohOzmtLlfLhl8AkDqDZvyXa3NvG&#10;Y0MxJfjBEdNCtHSTPOjfddoGiRN7YfmQVD3yk2vst/lfSl1cmae4ZjGjX+2idwYMNI5ubFO7TEux&#10;hgna6jX6J7P6s8FvXYBKK1QU0V9MZOkGXABVLs7M6/XGnrvJZAP7619M1H/uU2id0DRmIDmyojE+&#10;ObZBt+2f1AXkjUvbTqlVnu3b8eMFetR3TBpr/rG/cjKujy8+Hs/Nvup5cBdH3vOz+fzFRyzecmVL&#10;w7FyPDbvNYWjvbbTLM1Nla8d5C08j7dc2TP/FRdv5ZsqX3kcv9bdMjZT5oPXTkLkP2130xt7KUNj&#10;6SgHr3yebbJlzzrsC2flGBkmRuxGeaRr7GDIz9/4XcuMJ9/M+Atn6VWH0APvTz/4dJ4AefJ+2+tS&#10;n9wNA3cblIhT/tf4O2V4obU8/yhVX9nqs4v20j1f0z9GGjQXZ46nTfYGgOXzrL94z3ZbvCmbORk+&#10;4pU7GpX7eP2UNvwpG5wfYktPWrjAGxdITPgmNp4nSuGy8bYjXtrM2wjEgF+z8DbO83MXf6c9qvxl&#10;oxgwxyP5u8hCz978lUXs5muFjcWrQxBLT+xZWJ0n1b9n51GdLcMvDdfzrff/mqL9hJVR2s3AVeQg&#10;tZwPPiu9Hj9iGx/7Ejz5osm+M66Kw+Mjv6sXnM7TM76ok/+TDg9t2Pkg+8YPBkcbD/7SozJ+q/rI&#10;kvH8zBnU9RMSQ6MdqH6GnzqTjt1WDykfA5VDLAfJr83mLD099fLPF/cpNpsHAF43E8xfcvEHzdZN&#10;vnT1mOPb9/zGHp43jrgzdVs/tJXzT/YB+gj6+yHUfUzswaOrcXnokCEXsDL/RwtOeeoHp53lGe/A&#10;tMexQ87VXbo9jiyLO7JH7vQ3/WXx5I9N3l78HX1GxjJ7+VLvSQM/IF/dxvl4MRzztw/ZDHS8dMdW&#10;dBzC3exmjAP6J1oL6s5n9HX8hEV1E6G5jHL1ySVduZbOrC2fFO42kWsuuxtXWI1vDN3OVdpuaA99&#10;ddCmX3LGiZO3vKXFSbn5222HM2aRu/0oc+hzcxvj1JbkT2W6OG/dpCxQ+qlrflkdW2fGRizXThd/&#10;ypz8rVu55Oej3cyrzYvdMLz2Wt2WDp/Z+M6f5C/uaDr+2XVC/JUG5N+nwfFc2HpPm/z003lCmN9T&#10;BES+kEiSJ+Ayf3Tx11r3G0/xRl5r6soR22ysUQ1v+S7suvHB5qw1Sm1pnRfy9IGz81NxhFwAnnEH&#10;wAF7gSUZPd+bV51Wlu5/tCgoM0/xVKG4ww6NTxlbn+OQTRt+h9byxm8/qB12vUj0jFfWCuqga03G&#10;LuQA8qurtccB63NyCI3PmL52aP+N7eH4LKxcytHfc8e7D6Js89mxEBmOOVsGB9BteYhx9JfXC7Rp&#10;GLX1Z/qtjdVr+RrDuX4RvK6vcr78oazv7TxBfRfQxF02BJOeeFF977ZXvmsNOqCNJiBr08oaHT3g&#10;kAz2mDVRFxypM/ravN46rbf1H7qgX9vSKZ/a6NirF5WTJ936yi+ah456/SmMRiN6sdEtr7dCbL3S&#10;r4+G4qk/+1szBkX41F07lW2yyHX7xeRuWYw06LVVN1cf49naru2e149fsh8ifKY/a3POix968D7k&#10;N0TZ5x8/5hXqxz+d95Pxzh/f+N7R4akMPPXd8xZ84Ysvg/fh4WJsulPrs6u3xYW4/6Swhj4+q0vH&#10;oMowZbCYdmXuhZmV9xDSD3cOzd9B8ZbHPdS3r60+7Oh466wMJfD4Kn7m2uCKX4/y5+Hd509DPnWs&#10;TSaW0Knt60dmA3MRLnaInfB79jH6dT0RfcW9bRf2u4+HXq9W3aZ7itZjY8BVhx8ch9P+8r0+1viU&#10;r8aPscndTtvvl7AmUM9fBuhMALbky+nyftoau1fAhw1A9ynOPpV4soD3wtJ1/s9ob50vpY2HZ9xF&#10;B+/dk5kYf+hro9OP9Wd9BvRpyxeF7v70Vd/oBE+bppL/qcsfcoJn7Rk9oSAFp3EpefZv/gzWP9oe&#10;Kj4hxMwr8PDHvhv3639v9gKjU/5qbvjpu53/Zq6gnnGo853Q3/EMrd4AfHQZ3egw/Z4oezPpJZoD&#10;SgZOkvSc7/gZHDfZgnm4yQMq1sRj8+5R5sYLKY3ZCqyvIFNdMof49Dk3mCaDjxsa1ubW5927K++J&#10;CWLIE8bHRrY51n5j49o0dZ/xV93VZenMGG8+g7aYq523nfB1bo84tKPHXuRVH6+fE/f3eNPKcGjw&#10;URFF3sTEsZtz9NCl4srbkyHku/l9S8eht3mncMq3DM1TZ/DiC+Gxxa2Tr8q3Jz2fvM1/tdGiPvMd&#10;L/7K3Di1yCftE/jaMv69e8edM5E1uivf+tKlu3LzneGr7CY+q4aExRMv75K7jZ/4z/I97s0EZ3za&#10;vNd053eMODLd8WBkfWu7rT8yR5aHfJv3VIQNFuikrS67puD5u9HwXnX6J+EdsSXfdNffiR49X/7N&#10;P8RXTmnnmukarnJtjFRxqX4+/l9iL19w3GT/hFcf2R5denzV9csDbNe/nZ9FZLH7qhPdVtbLZg99&#10;qfOhg8JxHGUmzJ3UnonRMpNW4dTS6CYOHNZvaOzE5J5MEOQW1PEKsjSWrgCrnoXMtt50egF/nEmd&#10;t47G2DPhtpDYetuY+HVSHBF2gMEPHx/6oWcDxgQZdMBKvQ3G8OD0Aqe6kaF0G5Qy6Ug5cIfDDEaz&#10;4Yw2MBCjZZIKpxdrBdBTH215zQ/fexOCk5+NN80bvq2jWfNfvAThDgqRgf12QFsbw3eMTo+Dt2Wa&#10;+jrOCf5wQjkbh9zpLTw3lrZknG4w0drPXHx6u1ioLvzFJ+3ZThJCFuYW/+h/+t5rZrJQjSPXrjMi&#10;lN1OWnpyhGs7nC7Gvgsrx54Xz8AUO4DXVN7X5wJisMYOwT3oit9AVP0d1GKP/CcPuj3lX1vCIev2&#10;kD1/ElcOlt6e8xu/XQO6iZu2ZbNt88lXfqjjdXBsxNuY0eZrq5/PBi0+Bly4u+CbiWBCm8lL7AxH&#10;f7PRSi882c3/yrd0uwAKDnltAqv73XfjywZ9vqLfLGwfWvnRodetP7mmjciD/26GlGc8d0PByoKW&#10;J393YrR4W07fiFWQxz+P2ZMf2VK4r5iAR5a2YY7Xj9VZ+rFC6XlCGZ6J+N4BxU/gumDr+Ouv57Wp&#10;KqA1r1QZWfYbHluTbW3tYi852qaxAZxff/Wbzqe/h+/GRnTwW5hNp4kF9ZfcUKMdnlAbhZ8/sBPu&#10;XpAJX3JPfJ42d7FNHU8gz8bQGLTyBh+U5vFB5yaQ5Z/2NMHXnqC+PWzLo7E0uNU3PMi/xxt/OwZF&#10;5y5Ok+4A/vQdx2QA6j8/zfyTr6279ZfGVtly508c+j2hNmDXhxzP8j86Xn233qaLv+eLt7opd0w+&#10;sHivKZyFPV4c+dNOIzda1Npy+H2S7rQZ/OUJZ3kv3dcU/tJy/CV41nHsow5faSxKqhfINxa8z6vc&#10;nr63F8Gqh02RS905aAwI46pw2mbo332AXBOt1b8IVNw3dxjCe9BovXP+etzK+dr+tXr+Ed7kz8Id&#10;j1c+ypeGdI8n//bFrae8cecRH+hGPXMdeGLsz9mA/+bnD1/9/W9/a5yzmP6Xf8nvymbcdJGXQdnQ&#10;hrebAb9LPJm3Lpgj8QG0bpoje2sRrfyUg+HJ0icjeeScOiOTY1D9crix48rLweJYyK8PakFdgX4D&#10;Y6Onnbbkmd74z9z7mDg2qSYd4sN/8qL5FZPU2gVF5aku6lxClfDKnwa4x0hP8qzu8FMGOtacOY56&#10;ja3GnsynjD/m8y7W7zypFx/a5jFG8D8kntNx7DByYDPtNk+toTt5YsnwxZsIxnKvUrXhsRdjjAnA&#10;zQny/AZwumnh1d7On3l7bvzc+UgrEgAcfPrAFQekZOSv2jsjSlHpELSWbV3iLw+0Wq+25B/Gt1u/&#10;YLaPDOu3bYTe0MdrxrPyaH5iU/rB+h6a+MyGHJlmUyuZ7UfkAXTZOvLg+ey8sXOqE89nrJ0LsI5j&#10;xcZDdMQ6Tx50TMzx2mfpkwUO2lsmD2zak/O18ikjQ/8OPhTlK0OrHH0cN+6qd+y+cyW2e+pa2sUb&#10;2WLd6tT843N0fIVnvaUnj0z7iRSRY+RUtkAPdcQucinzpAg7uXj4Lp+x2d0u9PEZm8zYuvTQmvzR&#10;2/HvZRnsxf3w3aw/8TGn6+Za2gXA2YuzeAL0bGQ2Fhx+W7blcHwAGay90K/s/Cm00PZ54uGtljz0&#10;zT39xqN+NTTRi27pm6WFzvJJH7cuad34fuf4qbfxefkMnWkf8qGlHd6dPnLIKQqtr776xStew+f7&#10;/HbuxjFzvqXXm6gTYzztW31SZk2vDrrL3zx8eaMNd+fm+knbKj7JTuYVS796kpE9EjfFT/bgH71I&#10;F3uSc2jHODEQWvMmAU9oz2/cr61/e1wIU0/cXF7kAvIXzA+G9/iaMZtMgKwAv+3Lu3nfNouObrD/&#10;NW98ep9jQA4X/bQP3O8yPjzYvZGlNowwjT/h0adKj35k0odXFjI8Yc/xA686bvlVB92sB5qP1sMI&#10;eMhS5g+Yh/js+gP9ken2DfiXfIknYPl+jh1dqO8FUFTRLp85hjs0N31a6aZj/aIue/f3f2NXx4Dd&#10;6L88pSsn33RsHGubpF7rkCEfZdbrW7eF+/WwzZZrf3UeS+pib/lWZWO+aawbS55YVlsNlt+vHDnN&#10;pcUi8rzdSkXXZ9dbatKXHIBvdo2fix677lx/1SZtl7gxPrt244i1I16ZO/gZoV/yhpLFLz+6x7xb&#10;Z+XYFL0bnseT+7b80Ik8vfH9t/TFiN836OliVA69kkTKcZN8+885Ky7vla9tLqbE1uJjX8t9rJ3q&#10;BWMO284NnKguOB6acroPYQ55hLji7bH/3PR24y+V/z9SNsbvOe/QFvLB7lm82lRZbXNkdD4wtlz8&#10;vi4+/Ye+fwQT6YYe69fW8I8M4iE7x9tyk+5bOnDbUC/EJ/8l85+cbtu2GQ4uPWa/bORqnLzKJtbu&#10;fEf26n1Qmmweuj1+MoBRHZ413h6nJzVepHIKYoP68owpE5/FHLTT79NvxobTR0sphf6ekOXMybE/&#10;sy3wxJhj8tbXszappcsn1JL2wn3QzP/hzefo+CA1e43hEQL4XvoiEqBD7dKiiYvyOr84P+O3ePM7&#10;5uLbxFlPt6+var962rEnncWjSo538lvU9MTEELY+ekL1SF1jT7gcXcNTjIwdAJrbT9p3Mm+A/+uR&#10;l86dR0dHcUCb8Z3KFDxv7yud5JlnZEYyc48dS6N/99NTf8YXcpjPjdxrLzTaP0ax6ljC+Xru8T7x&#10;xw7R4PSv53nnpofAxgU32kXw2g7uQu1Ev8xvIlXLG/Nr3xvvmzNeqCcemlPVdmPdjKmPGwhC75I1&#10;x6/8NMZVvoJsurJJg7fw7J/yXutDrw3SRgukX7yJv1OC7IW//B64sOCk9dv+zr8NXbTkKXT8Rq+0&#10;+eRlr+Nhq6WF4VoTHluDlaMx4NgfXTj5fyND8dPer3Xlm4P8KRw9O1ZEB7/pHEXy1s5/Ug8WWY5P&#10;4+H8mTpe/3iWrQ7K+Td45j3tuzarfeGl76SHqdB6+zZR+fKGzpRB6MNODk4Ze/YUjcD0Xev0WM++&#10;f2xd/mcONeN3Ub/41T6RkuU71mtG8VeS+qDs81l51I/H5EN2voK7SDc19wZCxMhy40DJ/oOCKp+U&#10;sb71iqWkBLLQWqcpXr4EHKBMAO0rnMqYAGiOA68DYroOvbQqbOrDl+c1Vi4IcmULFkHRRNAdLu7Q&#10;wROuxv7mcxYsH0aG5UcedN6fzRvH/cQ4Fnmj+AbLcRgB2YLOO/RbV/3gO8aP49OtAS70OfSYFLfh&#10;p/G94m7vEhKsn8AWAL0GitD+tnc2DhbndweWOyf8kBP+69A5az12WH20U2UNngCMLsfbzT3tt/bH&#10;gaatO+z6rXz1kKIBOgClDP4TngGSOqvTmxTNfKpn7FqeFhi5m5o+NsNcdAQWnMoNYH4v0EaVenSb&#10;VFtz6S/zWvk2Xd1L/FFny21MvZE1OMra1uVytyXVt97S27QypZwNLjh6I3OH4UMvxNCyCCq/Rz/Y&#10;+qPndN7lu7LC2XrpCUNLW7HzIWDiu/Jsvdd0ebEtm5s4dXHmPIU/5RVjvZBqAIiM3fA5ExBtbwNj&#10;NzC3Hp692yd+WH4IaTBQm8Sv4rfwPfmpf9PFZzaERwPnXvdhQ8vrtvcV1i5SM7OLKyYQsxK77doL&#10;xxlfVr42yRoiNPlc+UWo+m/yqj/5Avqd9tLtOsHMzLOm3Z4RfPXREQMaxIOcrNJr0Mcjf89FuoWj&#10;V/74sykujrI5mFdCxf7n/H3uFP8tNEZX/KcPFTl0+trO6P85s3ay2Mjq5EgQz59XzIgdI2NeJ5X+&#10;hZ+Nsvp8cLSrxTdgnpk0Tv9CY/InxYOCY7dTIYnfdNn+WQPkyfDP2exrfA59b1AwqPyqbmQ1PrIv&#10;XlK/XUb2vcBPh9nImwnVvI50JiaV98SJTL2jm7uyZ7HCz3bwreD5MiHVPu9djAoPsrtQLZbA539g&#10;6p64Ehx+vjcfVO+D4xjuM4/uBXptWU01tnry2Ho7jjhXrp4PkzfFL3/FP7SGyf29eMt/z6X7gT35&#10;Qws9H/yB463v/EnD+e8hwhQi6AFjCho+dJE++fzyyz/SJ4w78yS+49Vfqg588KV05duyxfsjWVd3&#10;G7HGFPEshFE/n9GT7+Fd2VLy6WwO1DeVxWcdewV+Ye2aduGH1Tl56r8Bplkz5XDlhLPHmz7zHD9B&#10;nwEWPU/dn3WVm1vI23zzFsdrt2dbL53GK5UPyH/SkC3vXe7c3Qte6JDl0+fZsO7F9dhYTPmU1zj/&#10;2CeB/1FTu9D71xjBfGd/g2g9Bl2y+e34v/39bziNFNrIJ4hNjh3F0uatTsnXNy7Y82ODJAfG51f/&#10;K/cgrL32YiR7k2vz4a+9tu7/TbpjZ4bK0F4K5s7RIh8Lo+X55Ad3N/NEdKB8cZeS+L5gvAfF6WaD&#10;DeQwZlDQdHga9/hOn8QzDhj3+X38x4YkGvlutWn7iRny9Zvt6x8+zG9cFb/yqXIp2j74IX1/58D6&#10;C5/pK/9D5/vv/3LozQUYOu5mB5pLt4Kcr+KEBlqe/nv6Q7y28UUZ29hARUO/MFcB68sZat608fJi&#10;prZF7TVMldHLxji6itAxVimb8ht3fakXPoO8bbexgyxksn6YNdD4Kzyyy/v8tdh42x3NvSFrN2Bc&#10;2ALKdu6GBrnQAewJyAhPeS9QtT/fY2CR8kUvNwaQfV8BWx35bP7YuJBk9du6xQgfOHh1/n30h1M7&#10;pZyfOSYjvD2ecX3o65NXfIPjD230yJB0413zVizp4ixPzB8AH2warUMx9LvLeORMOdkAm6zPS52D&#10;jRtrV3nTZrO2yVllJrfPlI+P0sFPtOijlxzkjmjt1zlwh7++0vlS6uM7d97PXPG9MSw48ivT4TPe&#10;mvZO37ZzOva5ZVk5zNONc8rV1ze1CR3vWwMr9vUlLrU8cm2bDL3IHV/jEyPT3AC2ulX/CPZsQ7hr&#10;m03RWpx9g1jzjp+sv+BtnvntN9999Ze//KWyi2FiwrabOcD37/5ydMtmaebV9GQXOHTVb+wj4Mlf&#10;zRWVtb1Dv/NTdqI3vz1yVOfg1u45sV9wlcuPLfSfyn7axRy18kf2EGyZr8oUui1LtvYXo9/Y7sK+&#10;D3b+C09fcY6HfYePH7N+dgE3fJYOX3DOn+jnNfDzmvC5mEcOuKNTe0SY8cn5qAv2fOOEc3bEu3aL&#10;Li6e9g1q8eet18r52vNeZE/50ivfdK19uxd7zHpKZmSLzGGV+kNp15nacWSem460xXM9MHaN7tqO&#10;7QN4ykes/EOfP+5GNqx///d/v+huHSn+dOgTOkn7J/MAekAf56P0NBfa8eiDV5SmrdrPU634pzq6&#10;+6Gsm7B/zTgGx9Pronr9PPMvG+AXLzzz2TFDvnZ2XpycR8XKVOHytTcwU2h4Tix2DGZ8Gl2cy+9T&#10;8Adf3hOUrzzya9+kt1+dCz6JLlumOXrTubY4gEYvkCZv+1+LMlypx8f0NYC29m8bZJ9AWS/2xVDz&#10;BPOJt2uH1vJFr9Fz9ZV7VG9ZomrnaPWtrB0rV2RbUG8/1eeUyTPH++b04dFfDBn79maa4Jprbfuo&#10;b91ibLersXN/8pReYpa0MgQHjY8f8xMaYkrLdqwSw6fNf/xx/INYy+fZPqvHP09vnd/yn3bU3+SL&#10;QWw2NiHPbeO3fCcOTvlyZ8vRgc7AG0Pe4jT7+kqLtN1lDM8ZI/W7jm2ho6/o9+y7dOG7CPkKl4zH&#10;vrdHvmL++TlZQH0iaft5xoSRcWXNftFeQE0b4l0fPnWXhtMe58DfE+j4Z9D1x0FYenyBTZ1rr7lY&#10;F9tEZ3n4LcB1PvlsuPPFwRCPlu7iPQmkRhG3fseG+Oru93T+Wh74ltEbHdsH+FAEYZ+RHUmyRq60&#10;6cK2HRlXTtcKCkFGn66aveuv0xfVm/5dw1Th+ktwzaOvfhOeI0Pwjtn3JrH6LfrGvzNH8EYrb8da&#10;uWqDI29CVMc18/BUqx7zNLv89N/4BZnsB5pH9LXPoTfj9szMjIt//eGHieH9pa9ZQ7mO3PGTLL2h&#10;jN+LB/rG6LgyTfrQK8ZqO5xUv36F2iNrTXXnSebxmd78Ft1n/Jd+/uqvf/3rXT2Ktg0iV/9ifzfj&#10;1aO0bcojZTwmBglYH3vq1xpVH373Pjd08b/gsoM9TvrfMWPo3wz/74+0CTm8fXKB7Ky39pHPBvu5&#10;8BwgECAj2PVavGHwQzdHLRtb8Msjf6rkWn3hY/S0z41n+eOX2E4u7d/996TadfcsJ9bFV8gf/EpC&#10;9rAjlnRlrhTnfDjO9/J0BldYJtPgjw4tO/40tX7//Wq/xSAHWH+cs/leXZ1t/Fz85h3/cPzN6d/m&#10;WPRW1/UCvlNl92bv1Nm8J81vf8iFteDPz48mLpyYoB/7M34/YWRLFX/8N3/sDFp28of37M9pp85T&#10;p7lVvvB3rjk5r9/T1glabYMZv07lg+psyW6bFi/55BP/yCUvUbd5ZM9Ct/nPa5LFW5xjyzxBHZfN&#10;ZtJMYMIqxLqpWga/ZePvpwZJE2fB1YQLIU+AuJjH2z5kIxF00haHJswIGwc4d/bqDKtADcTBU2cX&#10;UAaK3k2ZXDw8HWrh8ve//72Lvx8SaAQTtL33n7wmhXuBZ+nXOI9GFuANFnTCn0NyJvBdLpaAadjp&#10;CBaIGrSTTLpFb7Ap+hMAt+PvZIjDpCFCey4aCZ7f9rWJ7mJ0gZu8ZNhNHXxMwA0A9NnOEjLVU0PK&#10;X3tqzFRvcMRLXfb7Ppm9EzaydTMh9gNw6E/e7Tx4hmjLg9DydVidYl7BOLYgq1c/4mvh2SCXOs+F&#10;F51q8/CAPzJOsCL73sG5vlK5Iifb/4//kQVt5Iuk3ShRxv4G2P9D2Z1tSXIjaYJmLAzumZXFrKqr&#10;nkeeOWcesS+mL2rrzGSSDDIYMf/3C8RU3RlkVYu7GVQBgWwQCBZdjB3R80HfZ2Ha3aaIssgsOHLs&#10;HOPf14bk2OvDeoEqdaeNTxvlfDYRskHVRVpq95W78cnwW6j9MkBVv7SJIjzl8yd+un6hXgfyxyRw&#10;Jgpowdc9+eieywNs1DQ+cIpjjenQ8h2jTWe4pRX5TUzYqO2S8uanDXqBLf2SXQyi6st70/r8b+56&#10;1rfepm8XZ0SpHHSk6Piq39waH1S47cCfFkwQf8oTqMr0T/6Fple/IIsPudnJYOGYPu7c/8Fv1GVj&#10;59PYbHVb2tsK+r9JLF/XtgBN9W3q9Cm0Y8sWsnUmUoXweZMnLDrByCCr7djCAGvyMjFhfmcL/uvX&#10;XkfPltPObkaB5448HuZcG2r3n37KZCW0ugGautue5Zuv2ir82w5pp1nA8U+6mgDmE1t4Wg5DMepJ&#10;u0cGfs1W89H21wCGTy/OpF5p6Z/4hZfNIeCcXQH5XPDxarI9JyOcPcdgzyt/aG3/iPqlwR7wlJP3&#10;57R9+cYeJpPa6LM3aeuk8m0gabsvM5HbV/e13+Rua7TJ5U7Ntd9Oxp1rY7AyHVGxL75JI/02Hte3&#10;tBBEOPlz7MOflwea5H8Ch6a81j8OKH66mMVXHKOjLX94+0P58v9weNJW+Nzpl++hTyawee0X8aOV&#10;Dx916SJv+w+Z6OmjrvLBmfZEs3I7OHCXQ9mWS8t/EZMO7iwwhraxdTaKY63KpJ4yads/ctiYdQ53&#10;y+60l0bjdGzqHKjPl/S3rSfPIsPERh9RJm9B2Wz8TZ5Yw/5d4AapfhR88rjw9IdMgv793/89NszG&#10;7Y7/6QPwjRcvs3j7OeObuJ1K/Vg8jp7pTzwouPjoa7i+56t4yIv/Wj+t/029aZfJS99MP0Bj7Dtx&#10;E976Od23XAoaC87xMVfz719owN90/WLUGN/BA6C37eV87R0v7VO7yhqzM162/NR7G7vpo54C/vyX&#10;+Hls9+ZNnsRKPDb+fJfYjMdLN13kzwbobIJmbExsduFY/O4GVsaj0Y6vsdlsppsLsXP5xhbPwW+Y&#10;0PFRfo43b2L46MtnFlbnecJic5+ma3e0xt+G/+bDJuuwPAGhJLTn0LKAvWy78TP0gi6i70YgbHz2&#10;aZBuToXGBxuaXgWbv4W11MgxOpFh5Ciltn1M+sm7jLN8cWU8N6G3H7395MdPPvnm6/o7Gdnql3fB&#10;zfjntwFfnXn76rt+UTnjePKBfmesld8NwPDTn+Xxhc7Bgwd/+wJeqrM/H9l+oF3MURfmgsbz+DJz&#10;iN2cWPmk/a2vxAd8yGN+5xgz48zGl17wTr55MVnI2rGcUAH2UGc3YMThjWEr2z1tH0kd1bcdxCe0&#10;jQtsRw585NFrL54rYyN4G8O8tQOteVJwZIIHh55oGCfByD826xwrbTdzkPTLzKON+ep0zH09cwAX&#10;HtWrnqFhnacv73xVfePa3bZ4sUHn05GFffXzPYdLxk0dN/aGPz707yI89TauT7+aV+0Zy168iM8c&#10;Hcnw4YP54ayz4Na24UMn4yydclT6+HpEi7+nYuWg4wJ5AbzNXz9Rdi+HQ2brEHrAR56f8vG2X46/&#10;+06Mm76L9rTxjJPJrb1mk9TrEr/v79Wa57SdUpHNl7d0ebEFntqAPvW9lJOJbOMRkSd+CeBW/kND&#10;nLXOJDOa9Xt2CSw/x2yMpg+82jD5jlHG3zxWHX0BTT5iXutmcE/gdo4SnazhyIOG/nXvx3xEW5ED&#10;L/Gf74xdR5uVq7qKQcaZ0ELHemxlhYeP+fE3X3/zOF6+LiZ1Hhr55eE1cWhiVtfa8SVvQHCBr/Ry&#10;TmdrgXfZNK2vNj7POP6Yxx/7a5PaKzjGIPzQMd/Ztg37bgBa6+yFv7ZD8Gqf6L8Xaib22LBh1+yb&#10;kDu2NsedWHFiSOKjNlj8eQX9+ATcuWFy2zGvyM0aqu0Te23fNpaLM421t/b3euK2rViQtgJ0JIe2&#10;4nXkq34GsAB87cluyo1TbKMP9+Jw6DxuxAu++uy0ddwIuz4nv20evPbv0LX+33L80L5vKupbP+an&#10;J+xz4Ln6v8vvbbYv0q/xZ+IBGnTqhlzXeRMfyjshXx0/N0Q+n9F12loc8gemB6Yd0x4LabIbzAm5&#10;8DfXWVwXf/0ECTmMSdqCfxgzQdg/gc8/z01W+fCZmT/lptbY9bPY7u+ph04vGpyKM/sdEuxFZja0&#10;TiXuzi1h3G1rXj1lF/tdY1056gwHNtsxWLlzQF/zFrTFtwX5P+WCJdgysosBYsOnn5sruGnwbduT&#10;z/HVP/zDH9tXxSJ+tjTtHbHfXQcy+MibvmMfaHxuYvPERH7Id+/zP+2n3tKT7qY6v3yTdeu7zI/A&#10;p5HrmGEaLDrU1jGBeTBAD3jLlnEfkGV4z5OD8tt+R+4i8a5UZltljvVVMZRdHVtsvEv+2HzGDT6x&#10;G8rGXQJMfJkYtu2DHp/rOiob5IODs/ZTxvetpeL/6VMbo656oWteH9ngNybEF2fuOnqjj54L1DO/&#10;G72TWb7d98jN43ODOH0nhikn59qkcTV86HWXv/qlv/CpBeVjt9DSp6Lntt+Fs0eTWreFe+s9KUF7&#10;mrrZY86x6R2vvyubDOV3ECsAPTbWkXV0E0ONoTMn3HpkB5vOcc4ThwrRr+vMyMY3xOXuUZ96/G/5&#10;sps2FIMdE3DnTy4a4UGWPX5u/40R+szI8UzBkai0GxeP7ZfO+PkxYMoG5zYGRQcy/Jh9kjtURhEr&#10;uqRadBg5n/LQB6YttB1Z2UUfdV57R+6R/Zr/dS2VfLTGd2d94K0uOw+p36V8nuybMcRbORbE0vHN&#10;5BCQHRtftPPE+F3/vzGH2fbXZ4OrjljXN2Slnv0xMD/ZNz7DLh6s+CUOKEeM+vHt1GeXHZvhudZR&#10;m9cOxq3TTrW5N7ZufBybKYcP2I3ufpteH96+Mg/WxSZsFQHQEHPFXj5jjF3ejUWlNl/KZ54x8wdt&#10;ANfYIwXTtvr0xIRUKbRN1M+nf0n1GfO0oTZ46HT+GZkbvxFIHt7K7hcArWVdzFz/2XkcfJ8vv7T+&#10;TV85/uK4NIz/yUtUL1MsgGrA3iJ40weQxPjpJ808X+QB4rabNqvfKYO/9jhZj0S1jFjVx6u86YBS&#10;R/IcrJ3aFmd8RUu7LSwNcwb4bJ7GbptSQnu7qSDaRqn8ixEgZSuXtHOPZl/5fCjWKbr5f+dI7Jx8&#10;8yrtBej4JusnY5x5S3lEMK9l3jGcT5FhL862YnDYDMzPVU38aIa8fMhWnY8vr8xs0hegpj66uy5i&#10;Q7KB+oR+EhrinxSIGw5DOeno9zZzy/a59FW+U/8JEtx4Vddz6vJX4+Q+kdy5RvSv3VO+/aC4Goec&#10;offT7l85T39YPyUjoP+7yDKxbNqeZfifh8D6hjbti2Zg7dA5RsZk+z930OcBHYHY1TZIHFB3+6a7&#10;ZOiYvnzfoGSgMXxr58sEDCJD98mPnAMXBr/LawEFujpgBFSXIvBBHdijrT2ec8fDw5GLOdfFihc/&#10;twukfu7mj0OZ4H377bcRchYb6BkYDXho3Pmwj/KlPekEjTHe4jMmHUeOKRtZSi96qgs0oGDcoBGd&#10;7o1M59lA85qw1FHuqb5TF12fhME2ejukOhytzj8Tk10Q4TfBe+y/gcqCU0ebAf9axNfOcZxe0Apd&#10;+PIEhDB+0iaVhRPRKWk3JSOn3xQ2sDJGO310SG51WD22bdFEh2XmTqZxSDaDO/rSouybyre4lZZe&#10;0oWQOgPJ5vw6Lb/Uqa1jt+HRhs7xtB/bKCeHj2Nsyi8klS/U1q0+urgrBM3fgy5S6Jg/9Rd/6W/7&#10;Nf/QelA8cjyvs/yWhuDyHNRRvvS1L3jUMeg0VI7fw5/OffpA7TETDfXYpWkCz2cvbebXEFmoekWY&#10;BapAKfAkqL275NnNutrUwHBsVj8OLXRmQjA82FtQMoG3kHchBk4n+AefHMs/iOGfQQxOfMVg8yG/&#10;xYPGT3w5gKdA/i53iAE2qG1OXyJbUBTU+fQvfs0e+o10NxXGfieYv/48dDPByhMGzGEyDdgCXhej&#10;kdmGgVccb/uXXvCk5AbTOuQgW3xRfzT4OT55RTxfk2fBPhsvq9Pi7EDhvLIkgGPCV9huJvBi1H3q&#10;VOQlMWn4L23mAc5B26BHt+OjD3/ZJ84OSvGTnfrhexbBdxqLJ0XGZ3m3f5KFX6agfpSnrdy5OPhj&#10;x9HtJk9pTdnS2pQgjX+l8Oyr/I0X4zPsdoeH3LKjz9oEjuPip0zc1ge27Y2D3fTRD/bv2GxpXPJp&#10;n+kjLUv7SWuL1Hc8m8ezGbhlYwNtPH1LqmxlXjyCm5SALdt088i/x1J1n4M87b0xwrkxbTcvthxt&#10;n8HtNK22kAenbZrjBfkdp+r/+A6ecvgL8Mi5dDTZ2Ij9R787Lrz6Z/r5UEVwbNA+yUmDU7zQ9Xq3&#10;9++Nt/iGOFnji3HEaedDHH4aeu6qDA4Z3eEJ6zlU34PzvMw5WrMA28gQ0mcMe9g6vHYC99weS3M3&#10;lvZ88Yb+2POet7wX/79Kx84Tp4xxT3SN2vxdLDVGmPP5TWBx0sWBN9Gn/SvmFs9shNvE0z+6KUG/&#10;1BObK+MZP8kez+UOwXs6gX0ubyflqVf/0K4BtIwzlfc2Jt/r4sHOa5t72f14fbYyhS4Ym5hPTdtZ&#10;rOSfSwV8aVvHR69I0g2rnM8F2FOYc3hd7ITULHrU1W51tWxiZbwtvSCWz9RFz5ExZPPVA3ed+PvK&#10;MmWRP3K/y4U2F8t+yFtWPstNUNrEXNs41vlbf8edfCPP0t4ULcd4SddnjUsTU+Zigvjl08VOxlIL&#10;Rn1rZTSHZ0/nz2mRm/+wBZgx78TLnLsZ406LHA/50AvO8mEHsHwck5n/Wk/g4Rzg63VpxqLOE45+&#10;yrb+prPR2RJfqYvGzB/Isusn85NuENXfZ73E5m58kj82mDm646XFlstL3voeuX2MO+S2Dlvd4QP5&#10;a5/SiMHkbfn61dZrpXwtPyn5lxdZfFYnbbPjFxqtJ5bnb+L6zHNIg+9nuRjPD+jgoplY8Jf//Ze5&#10;aJbF6tJQbv5oc3PaZnxjY93KiyZ6HiHYJ3cbt+Pfa6fFlX7seHWFv7C46G8dJh2aYRZQz7mb/paG&#10;9CnM+MZ+YNdoUhch0Ren/Ha6Dx+1nvtc7EwMta6ljzkku68sa1v8XAwUCxxX7vAhxeP81L3Pgxaf&#10;TOoos+lGHnXFcRdcxea5iJwnMSITXGt8faK8U+4cOLcmf3HkUc+83fpYPeU+1g9NzX1jP2VrZ8dA&#10;/uooxzmfsmnkd375H5nZhS69mOc4eAD9BetLvoS2cvZkc2/Ocd4bj4P8iA9wjg8r342q0gzdmZen&#10;H9leCk35N3ajW+iPzpcsdExmZalsufH9MX4kX2z7kHjc/nWbs4snNlzpC9oekWt9SR9iYzcatf0i&#10;DH8jExnQy9FDLjSm7tjfnOMOo494zPJ0G5uyA/ps77NttXVffDo8nN/bk1/Te8F62Tl9bRQ2fo6w&#10;kfWM4yknB/tXl1QeucaH0HIO/va3v7U9tZ94jZ72JZ8bLdreaU+0lIOlZX1/AQ8b+i1P2bY/Wqvv&#10;4qwfoNmyg/PAOy7YfuutEW+im/cHBzZmV+ajR9cP8YmNyZUh8rAVHpU/uHRaHvI+TUydp0jHZjZS&#10;R7/oFny4yXrYS1lvLoscyrS/vO5RJRVMtR+fchOY9poxbfDJ/8Lc4MDPZ39uzzc1l/H3W7A6KC9u&#10;/E1b/Zi3wvzHf/zHJ//2b/+WmwO/++R//I//qzGeHOIJnV6+nJty2LYX1Z/phyYdwLYTW+04T1/H&#10;bhJY/5cX4sfOY8uY59EelTFzgtduoMqrp19/esaBIL2Iz7FR/ct5PkPOum3eQILS2pVc3QOITCPL&#10;+JBjH/1z5oJkGii9HBpvr7W1+fflw9reRcuOF7E/eB+5Lltf9CYvZQevyPX/OfI9MSk0w5w17+NG&#10;ZSyLq41XRmVrz0+zd7KwsWTK0J+5wJSzm6OLnjPjQJ/OOu0pD0x/GBknZ75Hr/H7/gTapfId7XHM&#10;nvR6ynVsWCTtmr9hP34hf2266eq0hDd/cfX1ef2pujwtdo2d7qAOOptO3eA2Pz4RXZRrl5cv52YJ&#10;OL+l4sow/CDy78M/x87FdYd9PfBSSoWtq5/wbef+4oCPstJN3Za1DtmDGzpklL/zQ/EtjklcjpSL&#10;MBunJv5Mwe9/P7dxbVj5RpdfcqNxdTTG6+/sS7nKJpkxzHyB3uSHt/760ON4w9jlaRspGjlYY/pq&#10;LzhR6/Tn4Tf9vXnBQ7sMq37GqcyPfnkxMU3Z7JeeuUpizOwbHhrpA97UsOMXK6EL9ClyLmDDz8QB&#10;Q3fbrHhkgOVLbyYO+js/ix0SD4GYCeaCmePx1em/46PtMyH1vE1a8faFRm0QPv3NdMLmE4oRoLOo&#10;ystfCDhjI9+JjASeMNvDJduyc2IeDXYstR5ovDjXcEbngyw5xlq5v/vuby2MFW9I6EWW7EGo//AL&#10;fZhcN9g1iaxt46YHZ65ujXyPavTvR51H7q8O4OhNCyvLniunN+jvHG/Bpqlgf6C6BrftWr6sn7rx&#10;oQf97Zupe7eFJ5ABvJVVW7kBCLxLn+rFVbyemmZ0PPN99X8JTsdRhCLHgoucZ2OkWXf7VfbkVld4&#10;57gHjh/94LIp+XtBOeV9y8pNdvXu/cN5FYs8xmd8Klr0ks54eubILRhZziHKuJXMx766D3WKF08d&#10;QJ3LZ8Z4qyf5YXnr6fM9TnU7r6w/apf5rK32XJO2X6kQ2D51H/PLByM0FgdyAJ3M9XMBM0beBZ2g&#10;egk9SHdhTNhdIDHx7wbHV19GiAm8iE6QTBMdC66wy1C6ZVIT0TWcMlDBkv/iTe64zQYK0eVtPTjD&#10;R9CjFpBOS0zW5g+/xUeDI2y9+7njWVwNnVl4Dln1l4a6aHQQTCsInAYZ0IlAgtSdh6D1iq6xNVt2&#10;UyOD2d73gm9pR34pkLfp3iHtvBfc0zlNjF3s/eIsGNSbzda5CEpGFjDBQmt0GbmVwRcwHC//Lt6T&#10;v7zx68AVHUvv4DouOD/yOt8gP4WjA12r2+G3eLVTOyR+0+Zb756qO7ZOm7Xd0E37x97krMw8KMdw&#10;wasdsXOsvPVjsw2mfgsjEe+h+0OfZKOzNsnp0L/lLa5027h5axOVDizu2vN+/shrK00F5Zv/oMFG&#10;R6/aMbIAvAcYz/nlc/C0O394Dh3ggt8Luyn8kElKFK7fF/fQJ8sGF35SPzp2xtsEy8VaGxRA0BEM&#10;XSDwWmnwIReX3THThUXOO1jF793BZWAlpzLxh6TuqOsAcmzi9VevQ4NNeuPHmcD0Tlgy+IR++14a&#10;1YJAM9jAsvlAV7GqvpYCfPbibi/q5cJQN5qCT1exKERq7/a59C92QBPc22bbCs2W0SEfbSUeZGsp&#10;jZJ04wL/C52Z0KVO/rUk/2z9adbiDE/9NzZFy4QtKf5tFxspaX52uGR7Kt/wOUTLIV90y+c5oInQ&#10;JEfZ0wbaqOWptHLdJ0mN3SX5a7oIanM6skPbuzEnuqTtVp+xxEV/+ZFzj1fuK2XriWsMyU4tI37O&#10;tx6/vdPZfLZtfjfCVLlsUxzq5OM19Wgvvjp8zkUPm7jd8JIZwL8ypF6PEUg7o9dPNlxcVGc/G5Rw&#10;9CUy7kSO/8vb/o3X0r63hbppmgcenNXtfrwbINUwdeBURkgHjHkzFsxNOXjDaZ8/dZa2PHKsjCsn&#10;/KVbXY/Ou/jask2xDsrY5eAuTXX2wkAkeuBMndn0NNkxcXL3XF+9HlML+90Qjs3EBvR68TLnXi+0&#10;k8bKUHnDPzjHZWqN1bPC0V37pU3Ays5XenHqPLm++UW6fa2t1x7kKf1D707zVi04Eyvk7RMMK9fz&#10;VFuA5bHHZHKx+zn+lkvhdGMw+qyPx4SnZ0z5z3my5dUrT6r5PdcfOm54qufzL+Y3GW2wG+Nt3r3/&#10;3h3fbz/53pNwSW3Wjly8b+2n0ckmQ17Slkp/DeqLzXi4s5S6GzO3P8BZXVbfX1P6/ZxtQzQdk33z&#10;eiOMmMthA3ce8NfHK0d9uUodhvp7woB43bKJBafwSXKVB/e0wk+5QO51hyKQzZY7lK78ESttKA7i&#10;LTYk9iZ1F6n+PX2Z7OJXnsY5c1Fxjdz3Dx6rI/3Y38UL/ise+bSvJhZ0Thta49sTh6eOzVR+7CLs&#10;3MyJZuuFzrTXxJHl91yGGftm/NkyuEAZt4lqD1nRFDfwB+rsxje9nZvPgrlARK+eVh7l2+aTyz+H&#10;lvMt31TexqrlaV7h47xxPTZafHmLJy9mKD88l+/ocPGk55tX+W3tc4HOOKGvwWNL9J7XX1n5i6fR&#10;lA+/iYkPHtF9Zd062ta8Dg9+sxeDlga81SFE65Pcr+2auslqzPrLX/7yyd/++rc+7ShefPH6C1Uf&#10;8y9x14UvN+awIR9ZH+Vv+HacNN7EBqsjPXwWyPocxOeFxV2dH3YQYyPDvbzzttNGnpb8JTseI9PG&#10;q0O3MozOK5cUoIf/2kj/oJ+4yEYu/nb9F1zz2/oxOcK3dUPH3LMbiJ0bzhMe6G/fWR1ilNhNfI7d&#10;D2/9vz4ReoCOxkA4YNeS5sHaV748MRXd2hM9OpI3Nx5YZ5rbrk5kUb4XXp2j5e0yy2ft8ZA5barO&#10;zgONa2RvzAsfYznebIPGbJCmf4Rv59Xh0eP4A6h8UVoK8FueJ6O29QTavdzNh0GtLuqaLzzwE0Av&#10;HScWwNGP+GSYtQ2WHlubX83PKMw8BV7n60EKev1nz/kX8fkUuyxU9mNf7WLs9OTPzoFqm8QUdpmY&#10;om21AblOPKvsO2YdH6hNPtZ3xmb47xOgdzvWf449tz23XJ27rcWJtlf0Mb+yYatcXFFH/AX0nfVZ&#10;bBi59RFrcHXh6wdcVh3nC2Thh32qPnONlQ0NeyF7Puuuqw9u3xZX7vTQXX5SPrfl02+v/iOffvVh&#10;to6sC486wSEznHhCG31tdU8fdgweePj1iRX6BT9zw0V6SvujGGDOs4Cet/WlMBf+7KvMGy7IMrIj&#10;fNkugrXqPp3FVgJF5zNkvvnP8pgKNxpI+kNXtvqnrnTnYk/qF214N37GLyp7KrOD2O7JIzb405/+&#10;1Llkx+U8LLfjAFnZ3g0h1Y+O+ZRO+DaNLfVfuNUtfD31BLbO2t05HOafMmlRR58UhGzL0gRH1bye&#10;O23Ar8nK3vTnuLO+vsbCtn/X4+O/w29iFT7OUZ35Qtoh/9bAu7Yo1erFvjNO0/HDh7kAMvM6WAuj&#10;5yN+JXv1gfF8U7mvxI0eYGQZG9YWyZ8LSscgp71dfCbDAhlqi6OLuPZpnprmuxPbJl18esgfGvhd&#10;4y2cu7wj09b87bTtfpOJPX8PyBZHL8qOKR0jT73139XzOf2lLX9lXNx7Gb86zlG8hz+e+BzLLXrT&#10;pccGYzvjryI3Axn/4gO56cbYe7fTEqkMu3dxSOPRi8iQUuk5z63bskO07ZlFLv9F08cY1uM4+9pn&#10;65bvwQvWo055n6Yo50N/2nzkWRqp1MO7XmyLdv2RPjmfvPEhr24Fjzo5IOfG5JW3ONGcX4gFxlOd&#10;TT1sOy6UDvozNqpzB/IPzP4bG9FVfvVPofZBb3GXv3Nyv/PARlL8FoqTSvyw9g5NRDY/mUVVXzkf&#10;euwvUiAw/LPvRZ7o5zXU8nbvk0SDU/TSWZuiR+ehM/J7Qnj2fsx3+SAZZt9zKPz+t4uD9BEf85s2&#10;vVFzeUg9teoGh3hYr4F0iMxaMllPgHryhn+KbgirD5sDetOpx/gGFqd5KdtyZKBGW17Q+NUKp769&#10;aPtGNX1oiYPaeuGiU+HKRzl+NxEX/cF3M+5ybd7SdH6nsbgtP/Jt3tZ9kh6cpUe/hfbr9uOntlG+&#10;F3cd7wVgxx8D44iHp8jhCV/yLj/s659Hjsf1shAaX5tyY5y9Ez69gMZF56nPwtmyjaNYrH50C0JJ&#10;xfuWZFPZKxMaj/43glePu03t7y0srz2fds7Zua4g/yHD4S+JJhHnIkSy+rF6if/o3KG6pSK86Xt8&#10;aXDGbmMP67auO05lfd3YBXPsox8oPPYLje4f1z+n3f00JKg8qbiy6JN45sbgSzjEnCOyr3PyhJy7&#10;2E1MvTLWK5W+//7vEWxeZTQLoNkQwohgJhtHsp63IZ7wuRrfJrry/QwNC8LZuNDpuzi4Lfw4JTkZ&#10;ayc6Dz0On9VqNoTOpD58dqAbw7rwNZM0fNHbBjBx9HERbSZ/afoj58iI5swtOqmLA8QKrfMw8g0f&#10;3+Gt9gVolq9geXSMctUPvtfk2jzwOhy62kbpIuHoeb/Ih8603wRlXCzuyzv4w3+CZ3WJ4xggV+cG&#10;8YM3dU7AbXPW09qu6q69H8dH5tVMPtgU/vb/e104zu94zu845AM2+oGuszL3PPn3+qncToLGZRM0&#10;Uze+CXc/z3k5X1pod6BPf2jlnC8NHNae8FLpJE9TmatLEc7Xcz6/hQOdPPSoHfCJEPCXBjn4BlkV&#10;L7729JSFTShgk2mCo4XW3MhhA4CP6OdemT1Pshw/itrtH6NSg8ddZ3zYYxcGZZKvTggI4tgGC74Z&#10;POTAbX7ih/oWvXIc29xcO3g1xuDNRKi6JkNKhg5KqTs4hAidzH61CxyB9UOv3kx7okfnudCmL2eg&#10;CD+bk8uz/fweyIOz/sNuL1I/yI0HtWOY00v9/JcneQTbTk7FrvwpXBxPvNJ1F+Xy145k8sm3r3yP&#10;TXpy+2r9IPbp4alQ3NbZ85Mu/bvfjywROFD9Yk/yyl/IWc/FB3KMDtPv4XXjKek+wXyvWxop82cB&#10;sZt+bZPIZVCejYAdN4bu8t509Xx6Pr7yNO/WP1JQ+c4r3dF4Ds9lpd8dr8cxBfkBG8kzJvI9Y5YN&#10;LpuL7975ndMbhB3c2izZ3ezjD/FVOqu/sDw37bibvgoP4AtfuWPQSfBjH2rGM/mXTrc2PO259OEt&#10;nc1DXx/3xBbYC9vyySE+NLbkfDcf1ZXXTfoj313G2j/5C87nsznR49STgm4Uhe6k11g7E6uLVlsl&#10;9Gx8WPy9zwUuix++VZnSRuQaWy/fsUltVFd2PmVpmfZn8s/4F16OKwtfrXgTt8xrDrSFz1giq7ST&#10;qnc/J0fLjCEHTKRX3/vE8bH4Cd7S21TVPd5UHn7O75/Nly7c69yPJ47RFyZa+fZ1AC5Z+YcLNuKB&#10;mx48WcqX3rYfZMcsVZR1HMnTkNUvNHqTROrPa+dqtbSZOaK4kPhrfDg2W573VA1tG6bBv3xl53Vi&#10;yfo0+Qcue2x73Gnej6d89af30/aDe7eX8jvNjmuR/5639PXnqZt+Wn8bWg96YcX/6WDMlH8z/ZKZ&#10;9PjPfUHA6A/dU7F7n6EZKqWDXse0tJP22LtV5eM7tEj2VK6HfCe/MqaO/OlX0w7k9sQv3ZVpf6k4&#10;qd3w/P77PMGV9sNLvHzcMJD2fJvXni2vjj+VhDukdmSm27jG8fEtP21QvCB08zh89SWxTL2NWSsb&#10;PmLnbhi548x8gcwWri5wFyfHKxPD1/ccHEAPTL52n1h1iqvzHrPbts/S3vprU09iarH+R0Z4i7s/&#10;FYOeMZQ/3QHtu6zKVl/0tZVYuDyX9sr0y3mjinzjmTrAekueugtbl5yLtzKPLuw28yHxobJF3q+/&#10;/rq/E9YLifGHuyyO+YoNpw82j3I3tHpDj028wnD8i9nR37LqJtYnJqGjPXb+1tiTPPniD9nVUweI&#10;s6vPyrPpPZ8sdAml0iqd1N2xj99Zf3XeHV8yl3zpFesVfdqxen9tDRYZwt9vptHZjZNuolZnngAa&#10;H6+A54vOKxfZ96YmeTMbmHl8ZY5+dLz6+fjpvt4ZSWV9Q1SOtbex3kW0Pq19bnTzFLd+rZ5PBKgM&#10;tSl/O3zaj057s5NP5Uq6bST14ScATmUQ+3fsLE7iSmxZ3OCR8afIWpqxPUCbPQD7ri06joTuws6P&#10;pOyygDYaLn55mrXrjtTbG9Afa+9UaDunvaTjn0Oldk7eyBJhooNNGk8+8GE6zeeKCbM/suPW+OHK&#10;RBHj2M8/e2Lc2mTXZOY0o9M33/yhcx1Piy9cPNh61lFkipUqG7yxpf0NtCZf3ug28sj3xOPUHRu3&#10;fWL7Bee7nhk68C5774Ve+F3rJIUnrq5PLK1Nlc8F36Fz0Z0GvsvoiXnl6/9Loxcmsre/T6hvvqZI&#10;y9VP0RnaQ3f1l5eCyHvpGQtduMoPtM3RaxtP5qN+/OfJBWK+Hmi5NOW1j7iW+kui7JUf3yZXZdM+&#10;+QMPGkHuhmfy+GxxTxwTM7dzLb66D1D3fOTt+FFdku/tNp4Cbvd54I7vLj12b7/NzYTNY5qI+OF2&#10;k/3yW9nL6yirf2lrOuAr5tFyAMAAAEAASURBVPzzP//zJ3/+pz9XV/GRjfBYgLf8O4fq/P5pORnw&#10;Y0O46qtHXqz1kfHdi9bSl6ZKQf2FnQ85//Q1fm/6FrLazXxBQSuKd6kZntpjZdWXuy6GV9CWQ391&#10;Glx5I9f1ZrKp4fuuj/0Sc8Prp0NWH3qHCmULc+5wsia/tIJ4X/8PzpRf9VPPGGU9VB1HDsdweiE1&#10;FaeMvfGLjROzpKo8nQvJY0Nr5pETnfXBoXfaS2OG9xMIfcB3nkP9jKyhN/I8x7jOjc+zDRTcg3/J&#10;S4+Zg5ZmyvnAb9FcWz33Vfkddw5bcXDtc7aoLoGeHc0NipeOsVr8Nv0l/as3agQffb7GIuy8ciBF&#10;lupz/Ezjjw6xp/YJrYI28ie92XTbA47yEMwDGrFG6OQfidZRWpxkLH/49NyyIjhTCSTtOIvG5DRv&#10;ii46VxHZghIZGjMi56tXGfeyl7PncMk1r2Ue/2md+eoaJ01apAxBHTvVmZ+8yU1aLeLjE8/u/Xf1&#10;Gt1H/yfziMh2laHEbW/95Wi5OMrNoTt+3uYjXf+m34DZO+Uv4tfo1YJ81f6nHzQvGaUdXdk4Z9n2&#10;dH1i5GqeSjeY9r5l5HDyZuxzvG/hmvr8aeYVT2t97CxykI8s4auf5zDCzDzbsfGx+vNT41sy3/vJ&#10;o6NLDp4RFmgRGSBTceD1n9ZzXIytv+mpK9FjxFc+iB/gW4Wcazvzo4XaJfGi6a3+lpOLZL4rQ04e&#10;9B5IczD6TbtsUXXJibI93rKHfDf5lYkloDODUaHn+zVjFpPNHkOfwg39J/06ZUu/6bGF451Vjs60&#10;EwLSRodvx1PtFtx50GJw2IJ9G5dKfyTSn5aGvaXeGJq6HzIuW+mhg1df453YtOO1Os9tErTgKxlg&#10;AzwLt4LmJXt9cWJizvM3nrhVbsQmKz47/Xf0nzpt25RjUXsdnpXv1h/hTaxV787pqkuH57B6KvNT&#10;UOb2K8fIbl6WcfNWsW2iD/mc/Be/xB4by0PsRWQj84S/p7oaKwGe48VD5HU3AFUOgsVM0wQtgWs3&#10;AOR1Uea1UQJXzj/LHXxfffnVPEGXQRMOxaTgY+dbNqzn+zGApW6PI94Y9kyKQ68D4XGsNXp/O4sq&#10;p0PPQITmGGF5GABNBBnqopujE5D9ptgCw27jyCOvi957vCmcXnhN+jKNYDEC16LYQlb5DFiRL8f5&#10;Ko3mc6BOmmZBrjGqd/SQlk503QXxT79kA6SNfmiFEj36H7z+jms2ObbjWaDPnRhxjtTTbulln7xI&#10;ey59aS/EkTPHC+rij7dNDscuAJB7HW/UGRsH/Vegzh3aPsnrxsEpK71DcyYIl9/c69JTgADq/JJB&#10;+w7L6546xqZe1GPn7BX/jO21Vf0hestfHy+P1PIPHjRrkzkfOwwNdut5JmpSoC33uBn5GnnGJktz&#10;yza95/cYOTocGz3oOk9ZNGlZcaODtt+JSuvAyx9QBk++vmDiTX8Dn74MbzdRXBDdjfWpmw2u4JQ+&#10;Ou5INEDGjjZMfooNbOrapBNH+J0nw/zGFTx82Rf+q1dnIGu/o5vJz/p75ApvdyP9lBseRsnpT+uf&#10;TxdW6Tsh4NVM/Gdk5e89bN/8cPqYV6fZxNsbJeC/fDEb1PjrH7VjqvptsI0jazMUo0ZsTvejg3iX&#10;v/Zxs830lzYY5AP0C0r9Xn3tY7BoIA/f9331cWzWV1FMe41PjfrrR7VRCLUdT5zFYninnniygFHg&#10;JJtbcz7xi1Spzjf8J/4Tn1Buku03+goUSl7WBlEmdsi/NlnbReoR/HBtffipd/9svnbYzbXNU3Vx&#10;L1uMfhefI7spUfpe/TE8tj8e9qXzPrGd3RaWxqab/3upce79D15BPr91/Dq+A+Z33+Y1jyszEyzw&#10;D6Cd/PUpvjPW4K8O2JQ9xDo2UW7ivLotfamJ3cqgvnFs0m37STcPDW3DPmuj0gkPwD5zF/1MBbef&#10;6fdzc9Sl1MpKvo0Jm3elq9P27Vji8NoU36UhJRd+07/GX+7ttvibIqdeP+1k46/xiHbFvTisnFyX&#10;bMHzF51fxZHFqzDvBu6H2KmadmFoiE5++nY36NvH0KkEpZGz/q1M0gX64A2W904znF/tMGMIvMV3&#10;fAeTw/uCfektztaT7rEyx89xt23v9C46rdV6bDS2iB55FRk/eJk3RZgLaCOx1G8P/pAnfbXb119/&#10;lU283CCYi4Fzgw0/Hb8a+kMPzcuGxqUTsFeIj6Qjy2xW5oe/nuikL+y8ZG8sEg/l74T3NMNHKE8W&#10;3Wq71pk8dTy9Csh7p+F8Fu3jV3ebT+3/s28X1cHS0WZ4zIX5GTeizJnTnfPDYuyZ/h0Bq4P0yKut&#10;jTfa6ufcPGie6EbCL37+LG3F9hmTc7HqM68Wzh/Ae+kMC/nXJudVNvxeYhZwEbPjUeqbOwJvAvGK&#10;x//5P/9nXw38dX6L+B//8R/nZtJz0e51NlldZNKTFuqzoTPx72n8Xryx0dhpF8C1Xzeu5ukXcbRP&#10;X8Y/1aMjn1yQ91zfpQunctzSrSfVfwcy/4++4rZx3TzIRb29EE4mF0CVw3M+86ur369sh+CDb/Wp&#10;H3qCNK8R/jGvEE59tKTkk78XYIp/iDhufO6c41rgLg/l+7nP75Ym/ToWpW3ogtbiO4a3PN4aFzMv&#10;tF4opMyY+U+f/dPIEL35+NDeMYEO1j9zjlZf2Yf2w7Yr7fYN7XXZfuVBA20xjdz72XmRMnMbvsBX&#10;1JPXedjyQjjAR3bdNTS9Gvm6QRkO/ce3Tru/1YJTX5ldjrnRgkzx48RMvL86fqCu/NIy5pMrMpkn&#10;780JbP+OTwVPG6NrrILDh81Z5WsbsG2ht65d1IHb1+RGz97kmf5f30y+GzH25ms06FA6kWlpSL32&#10;GT/14LBl10x8OuVwWj+y+jMvXNtJtau2eKy70k6bv0+vzXozPhG5lNFN/7dWwatzqI7B7C+2z95A&#10;7R3+1fXIQZbdOHc8G5Ba9vSJ8DDnvsuN32y4e5p67LY2KL3netI1Hyz5G5/lT+gs6O9v3oyPbN+Y&#10;+dRsSqP/Kjetsi/oOFaanox/kyckI2dsbH2F7vUmA77iSeDpP8uvLZj6wJwQz9onbVIZS3vaas6n&#10;r/iJHrqw9cZw9Xzwn1dQ03P6NznUX/u4oCeGzAUdF85mHokWuenCTujVx2OXMCTuo61JvTKSf/if&#10;NosMpR+eOybibRO9Ty+FTzGTx38esocHuhN7htfIjNfYBC6/BBXJF0DLJ4fbJ1dftgLS+cxxkVty&#10;vk45mcIw9A7tU7f6Jh+vjQFqGq83fpAP37R++1B551z+HhtnL1noPHxG+rElutpy1wpi5T6Z7Xdm&#10;n8PqKn9+YmjmXZXjoffEi/tGM3x17+kXX+YnoH7Mm7jOq6TJSv7X3mqRtfnf8opOayugLZTNGv2M&#10;J8kfXR3AuoCuP0X/HQPUZddN54Ls2OqJjY4OJRiafBXcZR9fyliW/vf6VWJtaLuJXCwrj7Tnexfp&#10;oq72ktc2Pfqhxeb6wNrTjap043LNM68748HWnSd1R57qTbDUeZ1+gx5A08V7c237G78H97nqg96t&#10;wsYmWW26yLRPC5OJje71xo4XgZkfzFxzb1KZsZidrr6FdumE5NDQmPGF6B/OF8E9ihzAuvk5/20n&#10;5caC34MPudgELp6O59zBrIWuMQ/u0l++237bp9w4uPTuOBGGMyHR8tI/Trt4mw5OUdO8M66Pjabu&#10;xlP+Ul6hI4TwoXxPxXyLZXSAs3Ly/wXzj4XKn+pelVyaqSc+sweobGOcq0+kbcJhEPKNhjOu0Z+S&#10;mWYqjUf9B/Z/76D1jg9ULhzpxJbj8td5SEbT8B7a9Md8xq6xw9qHPbwJqXb1gEjwqklow+ffnY9N&#10;bvDgHtpNMxaf/jkPbFx8VzOxW5kYtNA5ZPoq30QPbFoZKgcdyc6WK3foy0ud7UN0OwQuGujl0+pP&#10;+tOgzvfwFeevax3y2CHyhicfI1f7QIiJedOdMg+Kfabe5Ut36nvc+HZO0Hr43tE798WFziBU3/Cs&#10;R57Mxq/wftiFPWKUtj2ZzGOibdd5qXO/OX1l+L3Um1ReZf3RB4ZOv6Cn+fSrzFWex35yaAMpvr9q&#10;t7bVxZGsYHCnndWpLckbOgV07+eTm/LLPrLuOGsHY2yqtuwuD3zzk2vN5IbEaa+ls+y3T5SHr8CR&#10;bE5+4xvf34N7u+1aXF7tQudjw+fzhLbvITwyjn1kDc2nXMkBj50bZ1OMh/y+8vmmzdhoeD/sf+ii&#10;ujZ0DO78yAt+y94t/D/4Wl5P5bgIxNMO/4+3xq4Z1EBjx9SlsPKWTmh1zB6DFmVeAf/Ur7a/Q3h9&#10;n2x2kridI45FeHfoWeTvb3t98803vetyLxZbWALCCYICQk6at50AnTWEAsdj9CNwsa/8xZkJ1DWA&#10;1QAhPROTUynJ0pI+h+XLUOh1gbeBOfgCliZXV3qf8OPzmMAdvKU/PBMkcyEHjw328i062ymTfwdl&#10;JrkGpQ5AJoehO7SmA6BVesnXoSzQyG1yJd+AA9QBlTFtsK9UpY+S5p+BZekbomax2lFD9ZlUHrOh&#10;D6QdWG+d6rB7IuvitlK+VqaVX/4u2si1kzW6109ORfhb92SlLUaW3TCpDqezLM6mxQ36yl9Z87U0&#10;W37O8eXzQW7bk2lpo6cjLW/ncGtT4oTGbExakCX8xG674FWPzR88jy3VBWg+5CuXq71bfvC3fivl&#10;q7JhFOArmKKztPZ4z9mWbPjx5bUzOvW5m4xs4HUQbNz2OZNueoD7Qln56jCvpxtd5YsBApXFduMC&#10;3skvz9Bau8grkP/YuRv1ye8rGfO6UYt99dB5aYBOf9mF60PH6jAyfvYqF+hMgv3R8UwIG+TCzF3S&#10;9cGU2Yyy6YU2mSy2PfHcC0HBXV/dc/T0wT4JEZktuJxrB+Psh7ySehbv01fV72LUwifiWVw33tQe&#10;489jgHzXBiEiDV7lzenY6oE1cSX88N0Yc7XjhVc6pw+snVgZLqhtzvGj/IZvwwq8PxdZ2JPEswBh&#10;x+PbkTVL7BSEbv6n3uX3+Czgs5/NU37/zCQUndA8wAZt0+CurFsm3Tzp+vdzPvDwETv/K2An/yt7&#10;aVX7T3LhJK80z9Mx+2o7k3vl08/O+JFzwGb+d7Jzlwnt9e3i5hx87Amlx2bpWVSwx9KlD1uhvfIu&#10;vc2Tbh6/Gnte/XDLJ5278m3kMYI8N4fYlLG51Fe1RVY08PVapUnnKVtPD5FDvZVH6nUlQExQNrzW&#10;v6fsnqffTF+Hy9/HH5Y2/3ec/ydw5+u4/aRtNGhrK2eDu/mjRy8chqiUz838YOw3mNOuO2GtzOFD&#10;EPLsJvjKwU4j5/jGb/knuebJ5dmgWF4fSzf+acvls3iV55ysrZzO4o2Y0/+XxpZd+c3x1To98BU7&#10;19TV06aTi/Re5TuvqJz6H3pBzybW+qWqxc3GgwvC4qsNJbExpMpDTIHvqct3P78dZip+BCZWjx7t&#10;B8Ghs7FN+vN7G+g5z7E21Pe01bmc3/b8CNlHFpsVhDNhTduefvAoaCwYvN1QG1k8QfVp9YV7bwvn&#10;5HBhAQv1jKDLrz4SC8fTsXsA3I5D6uaPndAl1s6foiTijzoKa5Ne2CDHxFNpZcoB/mDwJn5AbPkU&#10;PWRbvFY4dTZv5Me7xHvDlxsD3j9+C4+ueeVtLjj/9a9/nViRcddGEz/Bjyg7DzV+sqW+37HqIctw&#10;15/BE7uFwFFn6PFU/vWw11xs0JfVa1u1zhBfWujuby7WDjkfWU6d0NsbfzaOLJ666PisXsp84Go3&#10;sX3qOR+bp7iAz/O6w3vyQ6kmRkcM8bn4zQYeteUtz5VpOMz33pCx8wC46qBXfunX+iM5l8/qgTcc&#10;IO+ewp/P6Iym8U18AN4843XH+KLBjrNZ7A0aZ66R/FQpIN+2TuwOqcqoYJ+C3jGRPuYMaFa+PD25&#10;cJf7RZ5sBJU7xNGGDx66x+c6/2fIAJt3zZrj+mcmONqWQKtH9cz6jjxokxU9wB5j28gXvdHen0hR&#10;Ru5fcjHBsSeXv/n0m1zYzw3GOV8aIVpaZHXHPT1XLwXbb6TqfB478zM3AhSO/feCsSd8zdffs3+M&#10;jZ4YR04xwY0hvZCQ/mkOYL0/eg1vdHr3fnDVIXvXIWG2czT5/tD2B0bOeRUwOeeC7thJfesmOrpp&#10;ovihwZh4y68MeXLSbxOrv/sUa4vyDH5/oxk/MiRmKieH9kGvtJO3bSMdHcZvn2yQb5m+d6DtzC+O&#10;zarpkTNU49N+A3T4r2wzB5n+LjbKX6hsuWkcTtcqW5AU3tSd9b4LvfqMj74FXERd+zxkovvRFc7K&#10;Id2nK43JkbJ4Yq31mpR/q9u2i90A+vfP2gzOAtrmwq3Hr0MLHr9Wd/TEA8+xz9bHj071+dBZ/lJ0&#10;wfbFyq/9D2PFxoz1wSs+x3ZB2qf89D83AuiD45NDd2XZ/jP8RobD4mE/5/X/Y7etW4VSVn2TojE+&#10;dcbV5NEFXvnoF2wn75SRD07rRVtp58DRVX80j5HXfh36vZF/KpdW6XpFb3DmwtBaiDyXHNq4a7TK&#10;2GEyX9LEgsjgRtZL/mlT+OjmP3hL75p7krv6RR4/MfAc0Bu7pn70Abt/RR5t/yHx6O3baZP21UPE&#10;WNS2Dw2AT+U786RwfuSz59gQ7mmDUw/S2BT/q87IPm02x1MGH6zsTc+YUV9i5xjjKXZ4xNbeNIYW&#10;Pktz9R/eo4s8T/L6jd8Rk8zGu1v93tiwbYnm1CXb8JjUWLL8lN2hohxJB29KV6aVUe6aa+o0p3sb&#10;79pvyTV1P/ZdG4XAFbN2DyHzi7NXoj4es16Y8XL4D8UX1WN0Wl7wV1b2ZQL9Z2npz35uoPekxJ6/&#10;By6uxtG1zIMGfDIjnNlbePH18f00zpBTR8cqVnQ88zfn5GdX5eJobZjgsxert53gbsyber6n/hyR&#10;Y/akd99Zf7F29je4Yzv9BmQmWXkZw9/0/RzFh5Te2/YuByHbXsGSX5nP3rXjydM+EwuP6li2jB7w&#10;erG6lek2bz1h34lncI/9WnNwDpGTM8m2byqMg2wpvXzQ7Me8N7bO8e7PiQ9bzxvAHhBXMbeZmMpv&#10;RhflaNLhJT8i4uHzkCNZtY+y0hhfNsaJT8YV3uKhCFB7h4a9U09dfujDIxMjxW71Xn86N1BtPN64&#10;Vp5VO+NzXqE+r3bl3xPryLm6lxne5X9sW/WPnY4ekaj14Y9O/Gf1J9fIXXpwY086zM0ASfNnb0fd&#10;3vwexPkpxY1FU/P5d0RNnfSf1CtsehDtud5h98Y2D7+RdHMyJqaB9G0uXT/IsTFrbjg4fJK19lLz&#10;ynUGN/LLtSctdidDTOq8I+1JZmN7bZUyx2LAnjcdUhj1qH6Zw/rhyVuU/f1b2qrbD/5HsFI47YvO&#10;AjmLu7KkoOXB6RtP68ahR77IDB8gsfr/MkGg+Xz/DssLvrrONw/fx5s2I+jSbiwML+ChrD75m+Ot&#10;l4OhEx8yLC88yjcj6ev4t9c/r022iL3j8f1Eq2Y/r6+8bXgqjfxLAeuhG8me+MzYfvB2/nHVusWk&#10;ZEYTVFq8+qv/gBtT8vUGjUfh0EJj4u9VkCjU2HwndZVeRzMv0q7Dc9qPL45h7bnt/E0teOTAj/nt&#10;j4HJY8+MATpLcIB53l4Edl5ZxcBT/tokvAGzDjYGFYBmwy7oOZ5OM3fr95UtWXBisBvah1YDLCY6&#10;1yxUZlK7ym1aQx6FHZf/UcwgCs8iwqDrjnpB1jlcPDsYBkeHwEe+j0GIXI6Xl42nhW7CHMOiIch2&#10;gq8OufPZoFB60X3psMPefSKvAS9BtU8bHZnVsaDdi+K9iHUaaOmwLbxO4DOJePPZNOCLox88n+Gf&#10;+JU7/Mj9+vVMAOhC2qWzjqIdu1hNXRoLGJy/9I7OpZk8dYG68nSAbQP5w5uDZQMkA9nIpKTmfZzj&#10;MXmxXuj0OF+rQyfHWcQvtH3OycpNmztsXXmOySpdfOfoNM2x9gcrs+OXmZDDYRN+syAPXgi2ns73&#10;kHvlb3lqFC2Dxk68jq2WFhodMJIvKKycj/IcVBfWDa7PgmNyVJaDdy/rMbOcKg38fb/j6Lm4TYOj&#10;/cDdBniot1BeN56bT79OcEbh2mblg8O+M0kdO7YNjy5o2uDqBnDoOP85T4qtLQy8aYW0xbSxV/zt&#10;q23gGJBtOmknNPSJbWe8/Ubam2xwAbT304zzVVlxCS2/dwiHz/YVChnQXeTtgJa2nosGBvDp+0Ee&#10;fJN7vhwZgP42d2ILnvGR1Tc2cjGDXgCv2vlMHB6x5Dwlqtq2jVjTv/Js9V99wb3r37rP4kd5Hryx&#10;x5Ahx4J8sPyqp7MjbwuDv3Waql/Z+HLqZ0Fj4N8bMLJn1clYaRfPnCw41TX2SN+6A5o+e3OBMm3e&#10;JzIyZ98Jo4FM++xC6IlMqbNPichfvdBhWfLKZ7N++DszRHy4/hqDcgzWHktH2g0Wxfksb7g9Dq3v&#10;//59L/4un82vj938QB1gggtnP5nBVG8LRnL74Lvle6yufqBcSp6PgXp3H9mFIVxl99Tx8sPHZ2H5&#10;z/nUczzjophro95rrq/fXVO+/LWbhcJzmrVy2CifsrnoQ+bn+qMH5IP1ATEbH/WVrayXLqfO0fem&#10;Vm1T/DpCaIYWuvzg+h2hsUPlO3apz0eGtFxjwZs33n4RGSKauKR85Dh2ziJl5Wp7pN0THCoz3QG1&#10;4AC8xh6TJ1+9zSvS7Wvz90kNRUtr03ve2lC99Q94K/cdd2kvrn4R4mMxes1RZTOf0R7vk2+zXH/o&#10;HClPdH7++ZtP/vjHP3aMwB8v8zOTVuOC10TjMR+2wWYmu1ILvXl9Juk+DuKwimis3lLnCzkNJNYc&#10;e9qYsZk6dRbr4+l9gboxKQyxLL9hc/FaKiMDn6WPph+clQWNgfhwiOxCdhcQY5OU5c+OxNSbGuSI&#10;9D3BZ8tC5ZCcsdbJlN/bbPTmuCEbv5/fwEQTHf3BBrqbmtb/1F55hsHQ3ePlc8epj4XgxsHGWQvR&#10;5NngNK573e2//Mu/xH9eN5bsJnDn8JEPDZ/t1+vDdOrcio9sm8aGg3dJRZ+Ze2xbz9Nxnt5emovd&#10;eUvE65woFf05Rh8/QL9N9WE01r4tODhrh8W/43llKZrGFR830TgH8MT2xvfm3NqPTEeOFmmro7t0&#10;1z9cQP3mZXPFsTla5YxO3pKzunsDhvw9R3d5rA7yOjbpL+tf8iKrdd/WXR3u9dQVW4E41XVi5mHo&#10;fPjwY+OAJxitQ5Rpd/7yPmsZP4UxY81Zo2iR6Fk9ovtDzvgSnriQBYwMPezx1Jl4Ss4rxlzrB3XY&#10;SipOPcanafondMojX/ihPfzUOT7Y+nPuFbTmnsCT0OVjTn3aSMzUrJ175qL0biSvzKlQPlPv+Fup&#10;zZcbFMDy3nr6sJ6963ExWazkwXDBrs8c4++CPECDUGRcv5LyXfr0Bs+UPXiF9ssjx/oB24hr+un+&#10;rInNILx3bdu1Reh0vp10xyKxCB11S8c8Mjt++E1+/P349M6pQ3hkTz0wY3IHWEzzObzxn5Pol/Xh&#10;uQGtdVKGHxlfns1vNth1Yfmf8an2FkODK/9xfnzQ+sI64eefZ7ztTSBkw//wwcsNcr+8z83b+TMu&#10;ymNr7bF61M6puxtlU99F2nmTQpULMjw6+QyQbexRWuE7KRz+q7wiDXq+yyuZ8gH5xGtQy6GR/9zy&#10;3/rag7zqkX2h+Yk/fUIhZfq1uS/ZfVqevO/zlpCpq32nPjo+bO8GBfiFU3d6kw3cyJELhfaito5Y&#10;ws/trbg5gB9QBo/1nRwOuSjCBuquXFJxh9xilvi07PfgSFOaQ2lsiZf6tWHsgt8Lhl6GQV5dNm1M&#10;DE7X2CHctQ4fy9/Ky/9+yc3PW8ecBI8ndKNHYZqqh5GmT/JPwXxXttTdvj8/MTBlHQNzuPNTudUB&#10;/vnIU+7iuQcVrMHJVdkiEvzn9mxdGj2jwzfNA+Er88RV/VX7HHW+/OLL+vPwOH4hfsYeI8v4Et8y&#10;XrPbymJOtfsTE4cmZi+/GLBtXUJYnoaOKIWOE6FLlrvsjhujks6ru0c3lUbO+FDH2elf8tlFmRSQ&#10;wce88JU7EwTHA8N/2p8vrlyKxRQfAO+I/KAnX9wlI5pzAdJ+qf6ldOrs/Bf90U35QSiOBphGwANN&#10;8Wdh5J++snl3Oou6sYEOjQWonriJ7rQL/xmb3H0PXW2gzJe/5qXdKIOf38GNcM0f249d7E/YK/6v&#10;gH8kwvcNc71oGx58KIJVth6HyN02+PljA9CyuKOxG3S+dHSs3JF9X5tchHypQ2rx5wFVlNWvvNE/&#10;vBIj6NfxKG0GzK1G59Q4dOJRRC8oaz8POaTXtpf9g501+sw5ht7quzLsGy4jcOiOj0y/GCaNr8Nu&#10;vot3+iA73mBkuOsGb2LmorFLLy5LU32x6QLIpU7jdtIHBNlc4AmcOk/ychJNNMC0b9KVgY9rUzLU&#10;v3O+fNGYYxaa/Ade2kObV/bgzVrn2CCszCUSiOKPabfQZD+xNqFz2i1Pobt20LnyKozhAWp9yAYb&#10;+qCxxNzIAi4gv+uWno2cZO3fzb7JWoxDK3068xS4G2dq24M37Ry+rl9ECK/bHhkm5pNXvd+CSndk&#10;fuAcIdauq1MIP1BE8YXHjU0nAz7U4sQue4Fy8aVLe1g9lD6yj70W/zP7vmJ862X+lUp7fUa8mzeU&#10;ZJwrBv/f2NqMB805q1vVD4294K7L4mxa3Ve8iNDDY5/FaZ+L7bsWPXNCZfPEefTnRJGz5cHTTvTf&#10;h4YaX3K+caZlwZfKW91L8xnvrbOyfCz1c2U7Bj6rXnQ6lhft8p/73Yk7kINPd56byvDmk7h47Lc8&#10;0d56dz7e9Pl7IL6F6IP24u443Hn2obH88Vmy5jdw5yLp1QfRgd8bFtIPHT/yQmDPK3PKeyPF0Sln&#10;xb3zkVHcW5qctuvGJQizT7PtZ/4wnvlYXwTnEZOPaVaW8gjNytIgm3V5/SdzgDxsAfhVY1+O0736&#10;Wm75qTTKI2aCvU/5ff/3v3eR+UV+B9ikW9lP383vHnLGOnnqq+eYMU0KDLw2QLwq8PfAJNyTINtg&#10;6CytkOvAmJnjk+D/S4JleYRPsC8Zzp1TKxO+O5lyTN4G7/Dg/DYkXltElKcNqbnzFd9ZaM0CeQaL&#10;uGx0r53gRT+dqxMMd6OFnobxSid3VZKviyLOgGAFOOnhj2/lOY3lHEjT7XKQRnLlJYBe88OjeAe3&#10;FzBS3g2WbjaMUy1+nTv8ya3eftZG6sF1fgWLI2foTufIOR1SX9LPs7YnI9pbUyeAxwbaqDY8E6qh&#10;OaFzHXzlQ+cOfpd2bakePIOxjRV12R/91at8MjlsGjx1nwM6Lky5wOG3lQF5d4F0x0e35Wlrf3eY&#10;oGwywSa/Lh+b6mYBxriBs9/S+YZWHOd4Layu9L6LRNQpG9racy6EXjIopyd/Nen0WkgT99pTMA1U&#10;l8o7MrPhTkbXBqubJ7wcd3M3dcUHQcdi72Xsi9+2QNv96FH/Dj4dyl+gyvG1STx3vn/zh7kApT13&#10;URPEwPiCPp2C8J3fpmzJG+2bp47C31NojUX8JLLo828jc05KJcI3LsyGuLY88aQ0Tbbjv+f11Y+N&#10;vmN0fqg+uvjVDsffasPIxq6Xf0774G0iVjhioAHqRWRip6Ti18aWX3I3D7zSDqZBgd5g65dM6Q+9&#10;XbQU6eDtna3ylpYUjX7EmPAnoziHP0jLGrmfgHpBjI6Xf1f2g2Uzo5ufB68bODl+aXeLZcJD+evX&#10;KCSm1o78dfR8PGFfHke+iLP241NiDD4bx+iw8cbC6Yluq+NJK2ZEZ/e1YXU66vAhn/LRtuHNh+A0&#10;Lp32RkfefurrfPMAeZTJ39Tx8pRa/KENt/yi1+Is3tLbdDYDp33QBZsujjTkA1tuwjNyUGj44n02&#10;KMPXqy8//fQrlVI+r/8dP2DbeQXlbqDBGZ7oYzSLWXoskH8+xvTpN+SRt32OrxvPVuetv/pMetEx&#10;3h6VS6floTd5wUu5fumue3e3cuNwrDHYwwUSgP/aXDwRL8o7hH7+afrcw/5RsSGMmnwr+GZSq3ky&#10;W5csNjw/++yLXnh+n9jKzsrx9mlFye/A1Al9fMN46J74cOptX1gZpYNPqt8HE99of5D4a47Jd6qK&#10;75/lWHwU27/PDXn62pe5uPfpp5/lPBvIsa/Y+F3mip5o83o6ApAVblZxtTE+ZNMu+Q6vWaD+npRe&#10;I9zXQIVWx8Ag13TaLLEjXEJn+iJ+6K/fTN/4PermJ1vOr44Zmsz5brB1IZB8E/Q+eVAVR0d3vT/I&#10;VJ6LDppiUNuGmc8TwbQw8e+cMpV34j81My88/goPjdVNeW2YTPU7xrMCNWKP6o5uzu2P/ZTx59PM&#10;8d72ApyxOX2z8gwdtqscmKgXMrVIjtF0vuBY24HiBeHdj3PTFJm0hU2axsz04y/yNKFXIANydSM/&#10;PoS+JztffDbxb9ts4wCd6ucjCQtU54k/JddyR25Q0Ee09YyVc8OnGAL2Jr+12Qt3uaMb2cVvGxDl&#10;lXMpmHPrmDOvSf7W19eqS3jKc4MM/vLU27kSOubWKwf5bKaI7+rBVVb+SdUDw3vWFeao3jyhrOuM&#10;8EFzG0WeN1TgvfXRQH/lEU/RXJ6OwfIRu/Rr4zIw/vJF+DZKpHxb6rO+sm3SCxvjAq33KuPG8kBv&#10;N3j4hZav7UK3m0ux5R1cBGSTfjIWSM3PH/IHeeX2qrP7zWXN17KpMzhDGQ3Adxonq8OJQzle2oM9&#10;egaxawttpv7ylDrf8QLeHZQ/IGW13dHDPGbGVHPi8VvrRG0IlhIKd359BXD8hh3RA9ra533atk9c&#10;HhmVty8Et3inTR2L3/v7286t7/nW519+fd7uNbbApz4aHG1m/lyIbk98LJnakv/nKlhldk6GUMj5&#10;tC3/kA9Gr0mbUX+ITqmT3tEs/mc+V7OEv/W0mMPmjXWRA51i42V+nRRsmlbqGJ0ZeX1ky6BNDGGn&#10;mTv0Rvcjt3FmbV9/CU86yysNTKeBmq9vGR/Mw2fe4iKvtwrlzReRmy0nLqVidFlAb9dzH9K58KAb&#10;gG9exWYzH7PGTTtnHJ280z5Rhi/uTxUs7fWBtf/aRDn82eMYPR2D4T+xuG0fvZd/2zc46Bg3+FeP&#10;j82n/sQvdTYWk5fP48F8eOivnS+l7tiUHVIYudR9yJpjm47gbS4gY7XyeCBAm7vB6Ou8jW7le7RR&#10;kKeNj8w573xDesYRNvbktpuHvGFtedeLMCtIEwfro/wvn+hePpGtc8ojdwUMNpzn0DeGde53+iQb&#10;5KLWtL+RyEX9tGlkwc9TY2zFFuhNf7a+nZiJfvdUap+x0fIkWz/a+Rx/iI/SHx3ivQ8dtOF5Ffrr&#10;z2ZdvDSUTRvOeNA5VnlNv2XDiYG/1nVpSO9rwOpi3PwpH2n7HhvOE+74TZ2jz2nvypL4MfEgcTLu&#10;WvsHWRmQrt7FDy0+DCa/hw+czZ/cS6eYvm1S+rHf0rRH1Dx8Uul99gJmvJyHW/b3M5mInA08iU77&#10;EzJeVa6tedLA6Lj0R/errDHuwR+PeeAFvb2Iw7Zd7ybtfMAgXhjasUrtMnMV7UVPop3yNN2WMaP+&#10;MPYM3eC6aD3lV2wl75hc3LzmKqF6cEe+5V2bRaZXr9zAr2zlH78Z/Vfukf6//B4Bakm+TK/1g9+q&#10;q7zjR3TUhyjBDvH8SBX79gkpsTW2caE+rqhOY0jSLWfzl+eCc8eGzgNnf6i8g/tYNMVW2754L+g7&#10;4C7z+7zBaF+v/7O2zvgBXoqf4Rns4Kf/nrqep+EH5JH/Ijfg49V5WXD4W/mcGM6/XuSnXupX+ckV&#10;8eaCD92fx2VuaBKzZw9G3O6YxBdDq/7DBrHd6qZNa9u27ch5161yRdY7zIUSXjNQi2gTDDYv566p&#10;agt6+lzw1Ia6HGCLhViB2WKLjI+5ASzawYis+XaFqtwnBjtbmUcGeqQsBfK9Lpm96drxM55T/UMj&#10;Hs21ex7L1K9SI7h4Zc6Wp4JLszqEEV7++IpjPG7zl9Kna/I9aaytzZ+2zZiodSpX+JxU3tAbO875&#10;HG+sJpO5Sf0xhMi1cwdj7ax1ji+1zfjW1SbD4dff0z7oaSexYPSjZ/tQqiCjzJ+L5S5pUNMYZQwG&#10;Lc96y03hZC7vlHtiu8cHp8j5WhvG3Vk+OKfkHOyp/e1P05fM0cwtzYG7Ps2xPOMRINvCo42OLpt/&#10;yZG4RgGA3+qcdHEUrYyOfwvMh4wPO+/d+u+Tr74b4DI7mouw2nnErT/W1sef0hPLwqUkNJTJ65ik&#10;JOcLd7meX6CFo93q2zkuj1YdespPl3M4+icxNwT2RtqGsefGrMqScnNtctz5i3Pk1IZ3WH1cgP4V&#10;PBrbGjvXbw7Npct/fnFTQ+yqvUHpRYbrYb1WSx+N3HwsHb4+bAAMLF9yPY1g6l221G5T4dKrbXhk&#10;NBdZ31JN9rZx+ZA9/I3zzU/87c138UvrB/GcSMraL4LPriuDuchzwG950q9Pkt+QalFtLJb/v//3&#10;/5M1SNSM0RhSwLkmBPMEFuYYcgwDimPCzIdgExQH56q/Qi9vyqfqA+BTEqDLQbpQzeQe7cfGxKkI&#10;3wUJOPB7cScT3AXlpVkZ0+Q5d1fzdrKdfKq7snM7xzV+jmeiEvc/gcGrzLooNnkI6FAm6GiqU9vE&#10;Lhqa7QDj76LKALRy6SQdNCPXpl999WXLW/H2NbTZZTa2FDWA3zq1CY07xG3UdOEWujYUqk9kiDX6&#10;BHUXXxwr8tK9mz1HdsfFP+0JB9DBMTtYuAF15e1FKRsI0Ps6Lx2Zf5z23HbCG95ePHNBig3Jhl4X&#10;hYdnmeSLvdb+8hogIx/YDQU4AP27Tl2Ix5/vNLZN6bmyVjcdP7zbPts2kQus/mxcnfn4kaGTnthF&#10;vV2AqlM6qX4v7wakwhusug/e2yfoHZnqp9J8yAwWd4/bZtHTBFWZ4MUOHeCD9DobrGy7d+BisXq6&#10;qG5jzSbFT5kU/JgNC31JG83dgp72mgtCnmAZX06gCxH2uPuPeiPLiRGhYWLSBWjaWnuEsf9pu5R7&#10;rYSAR1Z+IH4YjMlnsgVmwE4AP3d5b39RJk7MDSqzOKR7DKAotHLXUXxdu+zr79o/TLTyZ1OLvfQr&#10;duZb8od3hDwybN7nuYDT9jAQpV4nxeHTQTI6+G23ytb2osv0G/SADfhCzneSumV4eKWOi7jbP7qw&#10;42t0CnTRd+RT75BtGZX3FWj1gdNnFS6PHt/qj69Ej9B3vHiO6TfJ2FLd17krkNzrk+V/E+KzbKCo&#10;q73HNmPjfR24nwzwGuGvEodt+k//n6dLxSobHvxn5cETzvbTXrCI/M2PzHDJ3DgQP9LWjX3pv13Y&#10;nQFZvcbH+MHYTds+tQua+xt/7XdpwztO9TL6HqiNcrypbPXwIg/Z6KS/LL3d7EjTtF5pHh9Ufxbw&#10;ORgVg3ThwV3Zt51qK/Y6n9qi/Wn6TW2avkR3P9vgKTz+z0/IBLRVGzrH+om44dOyQ7cn+aILWP4r&#10;TzPzRQ4gny7aApBjNkUvP6utbnzQJtcqz63Q2QvBYsBOjNgCbR99j6+pX/ulrDHhlOnbLlR+993f&#10;P/nLX//W9O+5EW3qu0nLUyX0jR3CzzxDG67f4WXMcvHX8YL+2jqbIU25P0BWH3ruhJ6sIJGtvOB7&#10;4mbjxJYXJ7KsnVspX3f9xQR9EQ4eUnqLaWxB1m3jxs/kO9cWYF5XOTfZzHkuHoUGvbcd4fcCffIB&#10;ukPf0+AuInyWi79ffuLJDb8f+8c/fkOlAvt66terf//2t79n7Pkh7etu4onZ3UBm92QM+enH02d2&#10;jjH2Q5BMdNw2cLwf5fL3vHOj2Eb7iKEu/Ku/9oD7nA4ajwVo/Al03LqaPPrf5m8VeuxS5PDCt3Gn&#10;cX98fcrmu/E7VbpYjy+Qd6HyJ29i4PazadfGw8jPDxtbxeucL5ROaL2LPS1GH7rF0/jjxFlP4n76&#10;yVf5Hb4/f/uPn/zzP/35kz//+R8/+UNj8vwUgnla57dpO9D2Pv4SYevH8tfO8h7Hm89nfODHzu37&#10;xt+0AdC/+EbnJinXLiuv/huKxVvbbCqT/Z9swHRsNH7PxZW//uUvpdX+Fj+Gj7/+hc/H5l/1iaMH&#10;X/9f/+v/6/zH08r/8A//UJ918UVs1D8dV/7UGV+lFych9/DZ/pyMscVp6/XhsdnYyfH45fhky+Dn&#10;T9vtODbyb7+Yi7/sRgb1xU7tdYe16+ahLc/n4jt9S103bFR2bZK/SrF1cm7cLyRvgU3a3pHBRf4e&#10;p3x58QG0ye/ng+q/OVYuXi1e0FI2sUve33MDyX/+5392zvplbjj+05/+1JuP0QHGqG0H7c2/vNVh&#10;eE1MJSZagM7ajk/sMVm3TYwTwDkas4GfjKMqOvpR6SVv9LzaUL6Ypr3Q50v6Kzzn6PIhx0C+cQYY&#10;4/Q98XGPyYBm9XQBMfjsMD+/lLeV8OvgmH/DoeY3f/im9nIBCR+sdm7rvDdApd6uudiv8T0ykA+O&#10;PH1U/7yva8lpnl39F5+tTj3lGBpL8TfnAHi1D0ZH+bv+I9tczNy5vidk5wZcdpr+Nn5NNnN/srEL&#10;euuftWP1nze4VP7g0UU9IE//YD+wOki3Phuiu2X1gfBCB47PXxJfyGUus/noeVLa5lLjf/CVgfFR&#10;N68ax6atlV181+e2j+TJ7MyPlbtZXjpPpc7aXZzbC8BLH4+FHZ9Wp154PW8924ucaPoAstSe9Iyt&#10;xN+12cieC43pk2xvbmyduPOD2iQ+LkZoC/nqT8ydOITGbgbqF2gv/7UvOabN8grzL7K/kjrGIPNU&#10;vv2IOcHr/kvy/p6HDv71X//1k3//j3+vDt9+m7Hs228/+fbPf26d+m90vLcD29Gl/COzuLV22JR8&#10;I/Pps7GLvNE164u0MR3haGK60uOu087h8BZLnXvylg+8ytso5NdeobuwMumrU2/K5OPlJjoXEYD+&#10;1Bvpcrxyk8G6WVtUMGXxV3bduCYfy2THRjOv2vprJ/SH//hDGAR/4ot2+OzN5+XZvOTf97DU/SLz&#10;QFB6DASOr+H1k5/4GNcL0ugyKOET+tZ5C/Br9+Tj41z/LP4hsvIvTXPiHY/gkWPo0IE93GTjBgp0&#10;jOXiprgx65OlJ4W/82t9g921vfglTouFYhwba9vOzYPX9uK7odG5WPLWvuhqe5DDSVf4nM1vsD4d&#10;UwZrvu9vMNx2MS6AHVen70/eXNSZ9VDXNJGlNk0d9XcPQmOsjLN/O/LBAezKl9nPTaLGKEAfemjq&#10;sb3Na2OVdb+5ydz0MXjG2tmfq61SqXG8fVK9+L6/4OClrwJ+0b4amevfza3EwzjnK/uOWerjaWxT&#10;Z+W/xx9yr1zSBbTgUwxvNhqbsF3WhWwR/dECExsiI7wj89IKocehA7ToKH/4PCnuGN/2O3bXpoAv&#10;3UH+6HT5Fnrt723XwV+7qEvHe/9aeqsHXPZaG73Luth8DRjbvGHBDTfkX/2r75ERnrF/eUr3WNkd&#10;xu4Tn+HgKdV3wNaDN/HPWLAxOfP4xF2gPdjGuXkIP7lbXNsPL+2oPWc/qmNUYmYYtZ31IXa3/87/&#10;jJtrl86vlKevA1Vqg/hY/SR5oTxluXRVhJ45HGmk/sD6MH4RKv8jWw67Rwm3Pjbu1Tr7GnA3Ov6c&#10;mNV5WCgtkNHTsS4QlVf7D3vSa2KfG/VJjl/phSFcF3v593xmvGKr0hnzjJ1DR5wz/2E/fVjqZzfg&#10;uoExB1SqLUe3oSMfztJtm0RedrP/YTzjU9N/My6kH+08mo5b9/XrXMCL/ID9rvZli+HRwv0izA28&#10;QXLWt4ndqR8uncuZY3n9NmBL8V2cJw9Z6wvkzzmQB8ZGHGJ420NfQHshxQ941HnkDD007Z+yW3VL&#10;uvpBVY/sK8vGGnFn69xI/ubhg/+RGeLqQ292Byv/c9nh5n8uohZzvuAbF6Z8cEpHP0nfJO+OJ6Of&#10;eBH7Hhuj6Qartqq4XT7rh2PjG7snhyvzL/HPBXqCTTf/91LzRmsk/R/MvGvaHB1yN1aJ/6d9GztS&#10;b2N0tA3O6Ly87n6z9neD6b7lpzKG/o8/vD16z7xk8meNha/P3T7i3R3wXXi0U25aWRvrP8yyMjjp&#10;vPzo0h7gaYEOPCkUgzQeoBiHnGPfc4zROqzJwdXIkw+T4JdzjMN1UD+NXGo8IJ8VrkYkbaDKxPgm&#10;YPfFl0CoDkUsoMmx+D3IF97cGRQ1XwmLNYrBZeXfAZX88GbwH3k4L1E8zUjuCdDDc+iPjLUSux2b&#10;4bn6ON4Fv2OweCbwC/DJdIfqf7Lu5drEOVg+jzx6csy1SVKD5PKUP+V0HBu2Q+bw9ZGhNI9zrDxk&#10;WZ4r16RXe7OryYCABV7ntVcWMC7CAQF/afMpExcD/C6m6ACULW2pcu1iI8E5WFmkm5fM5rd9e5fX&#10;tM/S2npbd/w3OLHJ4izvxSmzG78gYr7ZTenwPE99d3H8mg6Z5uPA3/O6d+Lq8x8s9Unn2rL06wej&#10;IxuZeBuoO9hpi9h3Bw/4Y6ekxzbln/yff/mxk6kPn6ZNvL65tp672PW98tM2kVfAW99aWfB+DEzp&#10;YzmJ0087lSc96Zy/yi0IysgdmPP7iJnkmYycgaTKplSQ4rsuYC+UTuuGTSYiPiYjAC+24s82EoDg&#10;Lq6N7s16fHXBcO7orO9FbBMjuBv/tl51jXx3mLyZQDiOoSLvwTgyNt6lDywsvT2X/vwuF+ZM2mJ3&#10;csDpcdL+HVrP62IJdmI8Z2OHPW753oByGzg6APCj/OEFlj52eyz/vdfX5G/7SwplP6ALxEzoPkR5&#10;LPjCPFU3/l9arZNzNuKrx1/diSe+1i/S3nygx9oMz9hFTFl5PLHZV/cdO8m3acxH0dXn9H80ehEo&#10;um+8D7kHHbTpDkav49c3nLZpyjeFu8ebygPs+dqrsE+bkGv76W6GwXvoER9dGtLmn7rwnsPiPs9X&#10;zyancvyc0xfIc4GuNz+kPyjzGVq0f8rQ+eIsnnRBvc3fPOnGgy3jj5XntOWdxr2e4y0bmZqTr+GD&#10;7ov43qQjK9185PX1dPGPxwSIfs232MkmjYu8HWPgxybtXzagZlMcT5/GiDjuL14plvOVQrrnzXR+&#10;ZNtzfqT7LB59WIyfz3yBPycv+REtN4gf+r2reHz9ZuKHPR70T998fr52k08f/FeGO+7z32NSNrJM&#10;nxef+O7U5z/yz3l0kG+hlJz8TV3+9OOP8bnEbBdf3uQCI0DXBfMf3/6QcjcU/ZhP5k5o0j/tBmc2&#10;EMevkls7jUzjt44XHO/Cc+aY6df6eeRaP+D3wAT+fe4uno2S1Wkm8MrH9GP/CESk3wRlg5+hrP1p&#10;8C2u78B29U8T6Mw3/fTE1oOHzsSB0Isdtv3vNN7FFwZWoEnZps6UQjQjQdpgcdRwnDij3GnPV79m&#10;9Gs2NdUejMWWks9GtU3NbsaFEcy2QZmG/s1Q8h/tc/K1h3mBNonHpH0mFmO4vDu/1gECJKyUqaPe&#10;8GpRacxRZD30jS/ncGxduaZ99f0vcnEbRXaez/ERXIJ7jx9oly6+R8/v8oQ5nF5cCw36ZBrVuOL4&#10;7dvvj6/RcaW70tnMIc8Zg4KEx8So2eSEzT58ZOcYaIO5MHeNQ6u3Mscb3+vv/K9qjf+Pb8qSOTzw&#10;uX/M4Zyj1c+ZB1gPgb2w0JPQELcWd+cGZMXDeeftoWWsNn4D9E0rLVRT2Xf1R4dPaBc0nMM1rsMy&#10;Xv+QJ/ySWTp0bQwKHvvN5v31BPnykor1ZnnkYAd6Ln282u/CWx7/g7NrCHLPBqKNqMxDYxN4rZ86&#10;Kw+pdv1G3gfOkbe6iGEnBsm+jqN3bAlmXjrj1sol9r7P5ou41fahTz70NoclL34dw5IC5+LotoF6&#10;5sf6sL60F4jlp2U7DjnmY/pKyJZXKA3tzNP1/dUfLvl2zVj+4bcxVVr5kyoDvWiHcIC+aPgon1h/&#10;ysI/BYf/yIGWtb1NRhtR6qjrIs37D3PRxSuu8dj2xafzyOhkbFB36m3/XxmcZ4yKbPR34YFtXRQd&#10;2xoz3Dw48wNl5LGO2n0L8csFLufKRueJKfWl1FmZyQ2Gh4tELhqO7ooeNjk6Ot86rZiv5+ddo/Tt&#10;aIO7NBafTHwhrVI5hrd2GVnotv1OmfZI01fG9p3IIh9dtPrR//NnM3SBjvD4rPn4o07G2znmk8GG&#10;lxjxKI9cl93Gf8eGc4z+3mCA5+K+iF/OvsRcSFXHPsK3f/72kz/kJydcvPvqy68S+7+snduXjh5o&#10;wl8+zhemicY319Z8Xb6n8MYOsTX7xV+92pyvyIcH0fHS3mPt5JgcNsXXRn2LR/Km6rTJ1qmM0dk5&#10;WJpSea+1gz4T2HWR4w9nbb1vr2lrB3/pSPH197Bn1/zm5fx1fBItY1bnqlTz95Al7Za+FWRoDyhO&#10;ZEIXbj+UC5ykx32a8tR1AYo/sMmCfrugn9yBH/hfUPf3QPuw+1baOW/te2w5x9NX0SK3PP0TfTZB&#10;Q96WJ6PxWJ5WmJf0nWPnxQzXUx//WqIFo0Pr1qZol/LhMbXTWyLDta914Y+M5DR2ScHINzJOTF68&#10;pMdXipgv5X11p/YaydJG46NDZzEnHR5De+TAD319GP/1j2uOq86Uueg7dVfWScWljYGjA5t37/HG&#10;Hj+80grNnfO7LGuv2F92+K4O4y9THw3nlb+pJwzHv/juQv3+nNa+Wxa6/krHV+ShB5r1sxPPnYPV&#10;1fHyVUTnVi/O2HDpNj31K2c6zuAPzbu3r47ot/dYK/AHGTdQkyzGuZVpx/UbWu3m3FwBeBrOzUeg&#10;+5gnX+ydtQ1/nzYO+Rnf2/eHn3rV20FgqM7xfvPD6pGUbGRvOgSr2OMcjciw551jemjg1O06g4xd&#10;P088cZF28Ccm4TvnM9/Uj7V3cqv32m7r/JSByyvayT6/eRtbpE5/Iz0p3uoiMea5t5AHCK45cBBH&#10;16SpWrjHPTwjTJDGDhC2jfm+10A3j1XDzOd9GC+OFI09L/L5Mra/q99tXQLMDRfkfuXn91K+/Xn6&#10;wLRJpC2VscnIYDx8/97aTl1jB9GH985r6ieVb/QgV3kk3qDifOLXjBGN5fKyr0M25b9k/7O+Ft/1&#10;NOheCCYQfnsRPpSLL7/6a7CPepz8C2b+zJ8z1xwlWijuvn+rn4Zu5zQlWJ67f4O/JyjhrO7lHQrV&#10;L6knaDfvSsnIqtm/ODbbMnQWHP+YGyzAeGD6WChDKb/kL1+1/OzAAnpbtnkfS8kxuKMfHPU2dYPB&#10;c1BenKTGt98DtC/dbpjJ59PrK/TzVO3iV67kNb/j92nXkHjQy3Gf8K08GYeSmntEuONhsUmOF1Yv&#10;5Q/A6Hdge+K+anrG87Ht0qk8kdHTzV0riQ/0jt/Mq6NvNs1YCYcs6rlhNweVwNsdxp+S5c/YuPKR&#10;WR2Yye9b9NLcvQEMr3xmnvNUmc6fUm9i3FW2bVifCdH29/WtXPfYvaj8BnAWSKmXLlKhkWAUBBjb&#10;QOK8e1wpI4i/kfSSX+eehdVM5E0M5i4qkw4B1SJ8FEFjBUR/FqixbuxRw5Hn0EPTIsZnJntoZcMm&#10;CwJ5s2kwBq7sR25lZKBf0GvskWMc+jGJjY4ckxwW1/jbFFC3d2ifO5SrDzkEqtRBa+yA99iqznls&#10;RBawGzBrz/JN/Vks0xfW0GCXnrHxOa49znELz9eWb7r1KlfIWIgpcycvqO7Rjz3IPRcoDXozcJbO&#10;8o1Mcz7tQYaRk6Qj2/KtnTvAls3jS/kuiDwF3TvRQmQ3MHZT5NMPZwOZTClX7/5B0CIXPt4uHr1M&#10;+wA6qQPYtTwtCLTj0QsOgHdvH510y5SjDarr8f8eH/ot9BX57rAD/G5+bNnK9cC/0RFktn2eX8BT&#10;/853dXyZme/aenUlSv0p8oKx29V3BCn05Q9NWPHr9g0X4qavap/Sic+74/tdBmV+a3Ol/hPZ8UJn&#10;YXgN3c1ryq7Bg2kh/z6v9r0DOUzsgJI0VWFlPyfhNRdnesNHMteeq0uIROaJU+q0vlYMb+1HjRg9&#10;AABAAElEQVTP916+nLvXklmy96/ao/12bMcuH4NOclK2/KfdyDO2t+B/LoeLSg3WZBHkD4ijd+Az&#10;nagHr/5zfBaOeh8L+MpurpSNkWlfuPfBuvqxtQmai1A+4XPP76BwAnvtVlnRGVx5Z046Jsz5A0Ib&#10;LbaemwosFBMXo2K0KZr6QOJ4z5vZ/Isen+CXAB6/75/06IYfPHyAc35qLNh+tH1amQ2+3qVY7PmK&#10;FD3Y1JhyMn4l3xTMN3rgeSqP3PLv+pV/+t6DPsQDz22xNLfc+X7kwV+cTRfXwm1vroEnToqXbOKJ&#10;a3608qnDdnu+cpRm1OOfd77wn/PbPHUB/fYY7uvcVYnH5m0Kd4+leywfbJ1tv6WL5uLXD1J3cWw6&#10;mICBxWlsrc/MplPH7chjLhIrRqF8x2bpYa3T/hE6r7LZt7xSUJq+7vrj8cA5GOY1C1sLTutJT2En&#10;aGkLOP3oazmIR2/1R9qJ4eNsDp7ba4vR3f6weWsLsjnu5mwK127wZjF45DznW4/sY7eZB1XU0Pkp&#10;b4V4mVfRgWmv933iFy3txe+8kvaHPPmrX+7YWIVba75CviYun/Rncu1GYGMShAB54EjnCYNpj8GZ&#10;xQU54JRW6kgX1DMWzSJe7rbQYCh7Dot/FQ3O4q5MW+/Xtn9Ke3/zd/GXvnOi7gWgLZcWp56zGxBT&#10;urylC/Ww0Bk7be7ii507B77GoZaGBjpL00WO2pA98ykc28/JtMceb1o/SPuBvfi7vtG5Znho3+Uz&#10;cl681Rsdpg2Ll3ba2G8Ogt7aeeOpc3Nx8xM0+2GzPWbcQMcn9jrnzbx9eUOCpx3Qm9/vnQW9WPPT&#10;Tz884pvqlxxDGxmbIxtjVo4l/7HzLdtUn3kObLA2c7y6L17LIt/aAp/FWfzlvbFeXfXqVpf7dNyc&#10;ucbMpcXJwZ3+bPw0x0CHrLveMrbs3BJPf8BxU2N2Yu2O63f52kxn3uE1roC85NMe+LiZUXvQ0aey&#10;hzQ6cJen9ieTC3JwdixsvA3dte/KTo/Od5OiZV3iYlfrJ44ZD+SX/k2vlRHvHteQsanXRh5Qx2v7&#10;OpcLno0t45E5XuexyUNbPwF87M6L/GjgYJ0zOFbmR29yBUd8gAcH3dmIO32AbciYclBb6U8Rs+0s&#10;Th97ouE33QE5+nRWUvFyZemc8tBEd3m3Ur48tVr/Z9f0hd54J8053uzeuVnUcY7P2hANGxwvX77t&#10;WsO5MvbxkwnGhJ9/vsbHrU838vmAld0xneTD9XSBi6AuGPJrsihzQTnWCs5ZyxvgDqwu9K6N4x/A&#10;MSAbHKfdOzlxc3VaGekP1FudlTmXihtokU/e5rfS+YJnDH/3Tl8fGeEBNB3SQx+bDfvYJHjG3imP&#10;P3beM3XE1OW1fWrlrYyh5RW3bASvezP0CGv9m/+oZ30AfslG7uq5c41tE3TB0NKuPe25o8oRmm2L&#10;LUy+euUVGcRu/i3PXsxXX309sXptGxzr1UJw1s6TMd9rr80bVtMO8mzQ9TcQzyvL2ROsXeiL7qv4&#10;EDjm7/HqqL8DNhBL+G6f9tC+fsv2rFN3XD2mKK2lse1SQvl6mSeHgXw4Pj1uTIn981/bwo18C/Di&#10;oQ9bXHTTpsHb180u/t5AuOdSNF7nIjLoRuSRYe2rL00/yAXy6Lw2g6/t7jBxuA5U+ffnh7rJHrHf&#10;vp35M57H9I/qq/Mj49mB8vpj5NMuSPzKFpF18CYmOIYHehGg4+jsL+lDc7FDvxNHtP30Y5Wm7tP0&#10;ib/f+M/+kj2bYabuyDgp/s0Ln1/bbH3ZE/Zzg+/UHz3VHTiKxHBxtSd5dOxa2UFkaEzVjokP4xPS&#10;qSKejfGvtpv1gfg49lu7zgV2eGMH52gDdOsBiRPa3Viw62902NOFtfpxyseesW/qeZLxt2DoHnvF&#10;WplWPKC0kpdQUDpbUJuG7vCKzfMHIvWF1zZJxSNLEc68RLsynSeo0GAP8a80UjBrEHY7UN3HtptF&#10;LzfK3oEcS0/a/Uy2af202aFdfveKOV611QN8rD9bkOPuSyeWqa/c66pH2hSWZjVXbXgFR999/yF3&#10;O/J1bZb40Kfli5UvdNK22r5zGunGstiRFPtTA1tFuvI5vsc8+dPmN7tBeg6Rlz6NLUd2KGqpr2zB&#10;+cdgZdjxiS58ZNGlq8uT+vKj84sXbmpIbKrM2kU/COYSOK3hmgYYemIyc54xVPzIOL+wsu54Ib92&#10;f9BczEnhdw0dGfyB6pVzoK1fvhYDL58St8D4p5SvytFHx24rh1xzorWV/I0F/E/++GcJpGzWRnPT&#10;ysTPl3nwodIVPwQra+w2TDfB6oKjT2PJwaNSSMxeIscNS3RX1pXxIvLfOyIrIcZ/Rw+0uu+aedXS&#10;R63Hwd2eUp49p9bYdbk6R41/S1uexl+8HM08KbFX1T3vGEOe1CPXT7cHnHLaMbpzh9CE86BX2sMd&#10;3l3uyf3t7/Lmp0eHfRJVDXTwWBnl8ZL/Lv3L36bO1qvchx/+AF+x5vmeSAuVU+wZTBymcPqvfh87&#10;wJtZwzPkj5yu/T5S1Cwsi5NxsfOp08wryv9P2b0oWW4kZ4Jm3chWd6/U0oxs9m3X1vZ5pbHpG5ss&#10;VtX+3+/hADKryNF45jkAIvweHh6BwOVcOvHR6WdsdvEX3eIt/50bO75osw+3cwoX8bsvyAe0s/6q&#10;PwNjwb6xpfP3o1OkDkG+N0a9TVXPJmtjCq8GZcr7G8CtH79lF3Ll2X2/E5jIVF4lVUgEnqhwQnH0&#10;Gkelrl1kBToOXYVn/8mvA2b4OplyAtOTDr0cTQZaSuPfzvngN/hOVLP402RsQmYAFqjTadG24cot&#10;MjiHEXXH6ESxW5+blq6z8LaTkNHFyYA6d1L3IvBjYoB19TpPxJGtDP91vi1QNvXVqnqp6yf82buD&#10;j0S7oP6mO/rytqsqgfozW8fwyOkdzJIv/5yB/OJRpYcP3Abudsbq813uAMsii4lAAolBa08FknXw&#10;ZsI+9er4KacBXajpyUBsol/bGK8Amr3rnk74z2JIJtyRuUDGwnNfWW05dtVvaaOdHLDZosQuNlT2&#10;wbUQYwLaSVJimb7xZANjVNE2kvjItl3Z3R6dyHzC+nbLyITfxa5HvGz9+pMU0urj9VP0f05m0JRX&#10;FFxdOrk+NsLVH8Ako3k9N797FbM2pE+4lB5+76A5xzsZ0+fWDj56m7vMs0SVxf1pQ/4B9Vlkjy6Z&#10;DMY+dCtnF1TU+7B175gqg5TBX1iZCZRGoWMDdGmFX0u5KDQ5Vu4VyV5zvX6mQ+MsT5dNLO0TpBkc&#10;Qrf96dIp/hD3IFp2i7/69sHExSm86qZgvuUteLWdhmFV/erT7/rEGz/vRN/A0MkFG4NssRGs7NHr&#10;yGRf/A/w35PNniilTQkbWeOLKO3/BdQfneofG+HEppc6Dx+6h2npU1JeBounz4oRGcTQ9QUc+etb&#10;NsnJdJhBZ/DpLBYsOMyJ8CyCvv/kBGV4W9xzd5IFXJPMlVW6Y7cyvJrb4g9jBqXdQVz87KNv/8cY&#10;nPZpbKbtxMryHoT5Xr/ugM0fC+wqZHPhRY/VZ7dw1JOvr9gXp7ZwjCd7AvLks/von7wcv4bFhfcE&#10;5T6eZtp99exoX4kNdNo+vPti1diGXcgzQZgTgKccuOUF4QFPHVZv9k3OSb7NfheRI7t9M7zB6vBg&#10;1d2nzOVt23Gq9lm8ve2jszh7n5OegZf5pUYFiTy6sNUrBD/2dfbRJYutvbPXHcTaKUy2z609iZj6&#10;06I6/fxmaCHdcXEcb7xs/8Fr7Sl+ke7xcstW8/Ws3xgK563+art+2YqnDHUbX+qfdTvuTN6cMQrO&#10;2KBPWKCZuQp/823H03olB+3T85qn5ocojL+84jVzjfPcIWyBVh/T33z624fpd+Roh9EJnQUgfQWf&#10;x5wnOHj5jTOgbddmtD61s/1723vaxtg4vEbWazo+6JM7x+5nfbTo3bleofwadjFG+dBH/7SRO0Dl&#10;hp2o81kTWhk823DwFTeOzlgwvojPSzhtsb/DVBbnC//qEJ/P2xSmYukXlz2TEtdnGumpR+RnfNU+&#10;fOHD17uPjzq+wGv66RmbjpD12Tm8N8EnadtoK6pT2mziQdzBmdqTVi6axmYKjVfoVhb9el0tqkxf&#10;njxG1l4IKa8Hzcq3ffpJP62mlKDMK3CR8V0uLJDNV/uEoPHJ05UvLjCnT9BngRxvILGlswsv9ola&#10;HfQXoGxh6xx7Ur6vhE8s68tPP5Rv5x8jt33uMNr8g8fIHDtLE12Wz7TpbTc9n7Twdox++vqXX+Th&#10;6ZO9WTO5s+cJh/fImbkV7o7ByhUc9o0HQD391wZ15D31ddzXzXU+NfItIJMLj39csN2ch9fa95V8&#10;8tA9+h6ZN4+JOeNUb5rKFsj31TW0+Hvl/W+BOQl8f7WpOWn2HeM95TPPW17mBu8/TO7bstp1/IIG&#10;yK98uOem+lX5sSXlxrF5o85wceyi2vrmObcau+5ztGteHF76IPlPf8pBe84QI8tzYwKuOu0F6LQ6&#10;1xto6Qgv2wU6LI+hE9vmDXcHoYNzcAs+bHEB2TxH2+tPcoDf2e0NqnmCCb6xAF/nw/oxnmRv/20b&#10;HZ3kA+PGxywA4u247ZH9Pe//nDlm0MvzSYtnDGqHVj423PaxlY4utEGl0/j05I3H1Yulh9P9B1/H&#10;eKnzsb9+xG/Bk7G9wJ4Csf7zl/uNMJUr/6QbL83KXPq5AD/6GzrgrWzy7G97XrS3uZWt/rIhjNFV&#10;Nj9Hp8LyOj47m9KtLpW1vjh81K3d9o2nYsJNH2Jg9Z8bcaZPL03bWb88f9kcoNPYNvNAbT167thf&#10;XdgeeTGmc0nEkwOnbejlYwwVk3gBF2/Z3/Oi82aZHqcs6LE59No0uvX8LfSVv65Kmy09eQv1Q5re&#10;IvL6hD++BfjBWbuKH/77pObSuLEukdN43jJKRtV6zfZzc9xVq0FGv1R6PSn64h1VOo88Nm38bgxP&#10;rMyiZVx2xTbudKye8ZE2A6v/HNzHyu9Pa4cW5dFf4M+8k3+rdvXGnc4bs7b88D5+7VpWcsdcrLz5&#10;Ds/pG41tuqa65WaHp00ckzVPaKcNOAYc+WTfNomA4LwoO+iYRH/tO3PAkT21YwtZYGVu3W7Rsct8&#10;Eqqn0RIBidPxBz12foIGnzmfuWNued06TxtgxW9Lx2/6gNxL9d6cG6S9iA4fbzcfyQnvcqPJ27e5&#10;uUZF8PlhZVQP3j11K+PSBcGB9UEPgy+9tsx+Pvf8Y/SW98l5noOgJQrcnOGzQ4U2OwjFOjLOvg3c&#10;eLjbtUPJ6of/4GQbv1m3hCeWQH64pFuKoPH2gb59B+HCMshxZbycUixW6V14LMfQa/+N2SKlDTbP&#10;/fj3v6VoZBjb9BciiSKjY0sK6LSxonzbSznq6mNbAecL3vls8YWXcuMSfGV7UehJT+++gfOci1ax&#10;6pH+tiKytz5uEXlHC23cGDtl/F59Dz/7ZMvEb5NnRXPbI8zH1vPwDP0e/ftYXFrxTi901xO8wU9l&#10;1ZHffwt+rX51o/P2s/I5fO2XNrJdhHf+rCqHhYkrc6WZf15rZqndNoHv9e3bJtP3Z76m3/Lfu/4E&#10;3NiC8eil70+O2KdSH2pVfpXJ3ru+gnaUkhO234kzof/+w8yv7xYd13m7mDyxT6iS+xrWR8/y13jy&#10;r/bSnmPf+GnGqPQ/87/6cLiww3i+9Vf+fghpvIamfkPwlfGDLGZAuPUhw8EPnYlhgNztU3u8F2cn&#10;DkMf3ui6rh5/FC98cRi9R0Z5t3a+VqW6Ddnh01p8cp6D3gVEfr7sZVd81htZj/4Ptl/tGp/Ymagp&#10;v3xdsujAvmfb5uAF9BwkOHzEkmu+eLD6BOwLijmgL7jPYYgNjyO/20H9ze/FM3bFC+EhRxhr49/l&#10;hydQuJCy6nuK9NHltSi2q6f98cXk+cV1wyB5ww3WgLgzXsvT22dGqaPLK5ryo9Or8uX3jI/RO/03&#10;+O8F2irDmRIG5Cl/efKxTNT5GPQBZZng4pTJBWf4wF9+26mKH8HGU4P1k+eTpvvRxyug4DjxzU5k&#10;ZhEgJz2Ut3hND/XFP76Z49iQsFqe5I7OFsBncTgsAhM0c6dLbMqJp4Xj1oSvCzgm9r1rOkn2bexj&#10;9/jMBGfo14clxDW0PvuErfonTqpgFWdpntult93gYAvAp/U59tqwxX3S22cv/9Oxf3iF9qkTHG2z&#10;fuokwERAIAXXCYht/exVGWk4x/nPx0m2OPC7azNwkGfRo3fCRrfSRa6FFjJcELa/PHcAdAzY0p7V&#10;IwPUDDTaRFt48oBweum0vciL5kDpX+1fsmJrBLQWHr/Sr3Bssr+62P9yLr53PzT19aPdXsjrosHw&#10;5e8Lsrt4yvmhbXn4wXvKbHufWPYbRK2nbXRdfyorj+CV3+l3a2sTQWzK+lHg6BK56muDQe74oDrl&#10;uCebysLTxNk4NXpP3OjjnvZs+2ZhTp9ovzn9AW9Jq4skEv/6lgbHVrSS2pwoDN/11cha3NH7QxbJ&#10;fsmdN+jwe+OOt+z/9a9/yet///7dv//7v5/FGzkrMdiJRRJblOevLpi1ncehO2A8VCOosINA+0t0&#10;LGQbtyWTnJOiU65WeW9wyOKVtE7/xmVtHF+3LVO37atd6uBTJv5H74lDd/48eWw/RKNdls/6Cm73&#10;j14TI+zPb5bFyN4BFDo46AEey8fF9Sco37uWn+VDPwxGp7GjExHtgnllHCEhFpf4//KJHmn3D5O/&#10;2o6hwcdvmKd5Ctpqb05o7FTE6NqLv0ehp/4u8HWyevLwxpy88XOeZN/j0hxBG2+H3W9u6FM4OtbO&#10;FOz2N4lTufL5r+10aHf/9fY1X/XKdkue/aWTD/2mLV/v2MivC/Vp6kysTNS+nIXWygnfLnweZDzp&#10;uzqsnD1enrtVTqbt0qqbBbFZQKdLst3lh6Vd3nu822d51Gn/Vbb9lqz2oRJMf0tJdTCuGSe8dQB+&#10;74zNRRzjxtDow+O7iQETrGlfMl4spqW49oVn5SfvxYyvgP2esuwJUXQDvssvMbj8ld16Jy4Obk8g&#10;Ef0KyA07AcRzfW0L8FSvbo6nvDqn3QePzWMPnBlTJ5/uGGJC1nlAELtgkAXseDH+v08QMcmMpot+&#10;H1L+c57O+uCiV3KQscCCvAsWO+nV9r/IL5G9+o2OJz5HVUW/Ci7ITVz/UB/Tff1gjHLBOcPPC/5s&#10;giOf72+iEfDUYQROn2hd4uVbsE+sdCJ+cFwI3vb7Fs2WLQ25r2Vv+020PHUTyxyWf/LSZwfo9zIP&#10;BLG4eC2/13IqO/4QZy5Qdv6VPPspvhNCXh9rnOBjNyPsHf3LxxMBF8QOMH2nO23r8ffYsPM1W31i&#10;4nPo7MOl67aRcVrt5kn81Vsgc1axT+8NDZ769on3136NPVwXBthcQN946Dq20+MU/eUvf5nfpo+f&#10;9wLuXEyYmxv3AtL6F219Wl+M39nqFbZ8TDe28GfHdbas346+21+Vw4HbT/Zre8o9Xad++eFpf23f&#10;7fqtdFom/nmeRE/uG9vbd9TzeP7lZW2/+tUv0VcO/ZIVgM+f3+c3OucpTnGjP7/PK++u8x/6xfal&#10;o8N+6LX7dCXbWGSrvBc1g7PnA3jsYm3nNOZ8B7cC8qXN0HZMSc6z7wnAbbfFQ7fy8OwFxO8mji0o&#10;eOIb7V5Ioh9ou8V2oN4nXz2Ok+qn9VV9mBqxEke1XZ50S+8J4e/PU0RsNVbT17jtN1bJrq/iCzFQ&#10;mWFEjs8ejxL39/IvXoppaR8//LXLxgaqJ58t19f9hrB+KZ+1TfRHfEL/Je21v/Hc89++ajp+9xd9&#10;XaT1G7valUyfTz9PPJChnZyr02k//FadW9bOOrEfuXC0G+ALNwO5EaH+OW3PjrWzOe3ne66D3ng1&#10;ef/OKcqMTcY3vNy04Ri9i4h4Tl+N4NhuztqxrLzkJ3rysbylz05MjB6n7sTJ6tY5KV78mC1f33XT&#10;rkic38V9rdtFuKUlc/uEfRrQX/+rT+qLlKaM3uZ3W873YHMBG/l0dDkxnXq2rF47/46Y8sFr9S+z&#10;4k+/RgP4dOn5nxyf3VeHTxd82vYhSll9SufaMPHW+Yf8tDRszQdOvkrnhhntuzcu0kH92u14dWtu&#10;c36UP23HJ62r+RN7z9/wq150y2ehsvfgG1s89en97cx9eAAPfajrI/J67Ni4YYp59zx5HN8k/Zhn&#10;rNzaE75sslayoFxuXp1oaY7h2IfPfdjb/1e2LB/boA0cnJ1jKuw43Qte4UPZA6ufOE33iS6Rd/T7&#10;YlIUeI5t9cERZG2Q7s2XwRPj8vzq3tg9NuOzNtrHp7wSa/VVjrecX/fiEb03h/Y11GnzOT7zhRA1&#10;Fg/PkEYO3uZC2sqah7Usr4Yfu0cUv+sns3grB7x7Zy5irNj4v9vhTN96AW/7oT5F60Rh+KzzW1Db&#10;1sbdvrQ/eKW2jQ3faBN2Le2NG53j/85XKRDo/KD+zH71mPGuledr2kS/0078U8rWolGmrvPUlFoT&#10;1Ccn/uDLs1OGaHDJd24RnvnqmKMBolf9Ms6BnpIyD87psw/bi/D4wmehepc3Wa9h7Bje6l62wwmp&#10;SKqx1RnW5nuxW+VbmL59/OBwgZ3Tx6c/KueTBfXA3Hbmqed4NvHbxNA57PHGa8vQncpnfDhv7bqR&#10;i4BiOH6dz+PmrLNGh9yFZVbynPk/gE/+C8ix9dWVtfEFrWNVuFgvX72XHn73s+0Fomyf8PQJPuAp&#10;w/H2EfktV88UNe57Pqw+n+Gq3sHxua362jK6258PWazWZ8V9xmeJLPAp9rv4lgsiM46Gy+g0sf5W&#10;X5crVk5oR8boTqp1s6GZmFT/tIup1aMKz7760Y0RgeptM345h7SpwZdMeoZWfMxbHcxZ8BiZ6ow9&#10;O58a1iMDz5FpvKbrlPOt+B2dzcfE787vR17YpuzGv/SbxqjeW8YWvNDYKq+uF0IkezIVz3EZNWfO&#10;Ehw6vjkPyLQiX6PbHo0u+IORcfucYHP/9WXHRnz5KH6jkD//oycbwyh2f0pbl21wXsPqYGtdc+Uv&#10;nuNE3h4m4oKn8PBK9M3NHTne+Z0yABfU9u5dZI+d8SWWT5s3NlZlPP2UhEj/lFhIZ0TQvi5u6oMz&#10;3x77R7ax+L8MFfbAz/Hq8S0e67vWRRerg4DdpesNuC3SS6PrjLlT8vX3p5x3A2roI/Vb1FkdXsj7&#10;mrz+a1xEljjRH/BZv3ot+YIuyVKhk1flzJzttFvdkC+0QNuA5q9sh6fyVOTT+U5KnVeRS98XOhfH&#10;fH38k53y63aZp8R8E6zePchX4zrbF+OHygctmqy/xOAUjgLjOPucgtgkzSTmtSMdbxnj4NaALJRe&#10;iS58TMB+C5yEw1lFn4MDZdVx4tswNej2JDWy4Elu+xuz1eXRV4fPnVXUk1F7o+/Y6ORkWqp1caa7&#10;jIM6JxlsZxeDAuWJZXLiDvTxaOtqe/Yun2ASWPtbnrKtX/y1d+0v0W99xRdLOzbcJ11Rde5Ciuja&#10;m3aTrPkNKDPQk2UfvZMXJ1MmcGzaO6GP+jlBzolzkugbC+AP6MQ7x/sKK1XoV56THzz3d8K0VW8O&#10;iC7ki6m1eX2CR/eJGvdVR53FBEwytx+1Lx+gYcd+bp5qwoZNR96UDD45ldXtyH3qgV/pjyOW//LY&#10;7cUnBUvD34uv/XXGPV6c0oc33MqNuJX/PNYencRrw2Mn2uVnwT2EnYj9cPoR1fUr7TpPmI4z9VO6&#10;lP+xi3y4fdLCRbpO7vWT8bM7rWeiP/5a/XnH5OBt7syvf+Pj6nW2zRnx/S4grL5Dt/7xG5Iu4EWr&#10;08fK5PAePx5bjw/1F58uArT/W+DLomQStcXk6hAHND5jI7nsXd+GW33uwr6/dyZ1wbnitrrMog1f&#10;GYBMruu34O8dY6VJ+druwrMTUTpPvM1kij63bLakvTPcrZ5tfyfbbd4sYIWnhRgDg7L3PyTBR//2&#10;zfSZ0h1fRNwLv42d6YfwavORHTw6rS8mnycHKDMBC5SWR0o3cvC4X3VxYmjruxV3sbN0ZTP2pW55&#10;9sSwcTU5yAmDRUEfiwJ0AhsDxhvQN0SE7xysXuMHZaUL7ZfmuIkJNjZHkB+24mRtbmsr9+9il+lF&#10;6OUHsE/y9GC/wmP1w49veoz90ZvMlbNli9dF1IO3LF9vlwZ/IM6eoN4Hz4WlaV1+u3vl0wVeJ/1H&#10;9+YfPPIn/7qwAKcLSWG4/eTJf+XYfkv+E7ex1Fwxek/fPLlen04ovc3sfi+kLe/lu8drQ+Pg2Cvm&#10;Z3yZtoI7C7Xji/UDfTTjm/4O8+QtfFwA/nsuAMN76lX7jSWhaz8L3+EhHx//R+/+Hk1wKjdfnzMG&#10;7ts3WpivfSPDdaKkzGJBoDbyQXjgD3bbg1dfczL2snDwT3+UEALL44n/9MXWK3PBw0K3/c0BnXTG&#10;P+/ypAqO82TA4ctX+TSGKm3Kl7+YNub8o/3O/MiYLx/PxS8nRPh/shiRvy7UZhsuHDJb3/yRQzj2&#10;90nY1Z1o+3jb0h00N0bGhw/yKz97QlCeFiN8HI7hK+/Q2Z3R28d34Wzb2GLY1uG9sLY6diGgim6l&#10;rQv+0empn/3ltYvu9bn5df62DDk8uuT/wOjsWJvSXzxbuk7JhXPrMbJVVO7N6OAGE5NTzof6kTHe&#10;fM+Y/iF522vO0MsRvYGPnvmDv7Cx4xhLfPdDs823RCmf8X722TLxMcf6ZJxXmdUvR+TbJ3PLdpvK&#10;ju1Be1G/cdyxMzh4AH5G8wT6rI/U+2MjqJzqbP47saUcvtjSd5xvLD0dV88t8+YVsTZPDrNN/2f3&#10;+PTpS/KM/8sjh8XFC+zYR+fxY+KTvqUbHz35Vc/4GLBp8XqMOXi4Q/3KXlpPogE6ryx+3bLu5O0w&#10;+KvvBY3ES3VMTIH1xfJYe9TBI7Njz9mHB+DN/LSH17lSRM08Svyk/zzx2bA3l+LbG3bPvLc2hTcc&#10;coF5xizsm9POBQjb+Y3yuZiEvzjuRZnjr3cZS4yR5qX168O/joEt3ra1Mbirw/qgfevguADci6TR&#10;DV84LtBn57JxfDXtL0+Z0yqrDtnPTmU3R595ojq8tOXmtp7HndgtQb723M9x2yV0LkSjL4RH5YTP&#10;zkH5b4Ee8jtYOz/mFdCTk3NzSerQs/nNhzgy/2h60Tu5x371jByxjte0zbSLi6QuxJiTdH4SPPVy&#10;kP4lb4k/QGV97B/5uYHa8v3opS8+4cf8xhpa5zjmKl4LPX172o/u+rj8Jw4cd8565qE7ruPJty9u&#10;iErZ948nxC8/pnztRLf7047kygHTZm8jz1hSv5922Nh1+DVPHDcfzv4eo4NPnv66/l4s5T03UJB9&#10;UN+d9l6529/UP/VaO9RvOX+NXRNDlV3FQ5u/xkJkEVfz8iW/rJ5PGTv3UwYfL7jvcqM5sL/jugvn&#10;4lnZnM/cPqwdFTb647PQfX7NH3ADSX8z9+DUloTQlokVsLkZ2+XHBvKds/VGNa8Jbb6x8K4vvtRt&#10;xr+yGx7Rn2b48WkopjLf699esOu4GTwXGHxKBTVWRIf90L1P9B7bv/M67y6w43+xTntVwBRENvnB&#10;ILRly6/nqukztsqArf5oHqzHkQmm795+bmG+NpbEgXPnXkil98ehU28+VA2yz9/rXzz0P8fkwul5&#10;xKjScnPXo1pllV/VuMcY/Xv1fxmrcCzCs2vHbOP9vW5Hvrok4urpwjBeLv7W1+aC8cTctHei6qEf&#10;G34LZg5/+3dxV9+ZJ8ZyShW0t50pG/+MrUqrWxB2frlz0u036l+2Z6ku/o2F87rb0W3yKixANvq0&#10;bD6j07ON4MwcdvLP9h/l5oIZkXtBwr5+y5Qxbe2DeUMvuB05LR3jZzfUM788Dk9p23/10jeTn54g&#10;hvpHaGKtT0DSYgzLZnhNHDq3P+2fNJBRqazuPHTnMTzn4uDaY+v8Zfjd7ffU5uRx+Td9CryNzuM/&#10;+WNyeSu2/Xd76Tltv+O+OQA99Lc4OK+jP+0XPYTxgvjwpJ83eNQfjwSxOmuYa7xAeJpofaTouf9A&#10;qe0s7/xJRYAPih/dbcXR6k2fJ0zsucBx1j/PeLz08rF9uqPV7tpMPEwMj7HmJGD8fzugfFA/5cZH&#10;nzIHec9Rp3zHRPOSO7amTVffN1nfSBpIPpjcxWfXQxSHz1g3dGP77HdtMbvKxFV2hu2h27Ft4jzV&#10;j/LtW5N7M4dNHtPPn+eXjYNyvGVjMXbPz2KE68hvSmbD5N3NLdqJjL0ZePp/wis+r7yjEzEeCqst&#10;xoWUGysaQ3COjeUXH2vST5/zBKQ2lA+y1nq337bjeA5vrln3OAaJ9vSZxXn0l6m+vt2I0DbHILqw&#10;n17mc/YzU8lxq1R3/gn/ef6LGdz67mz3/GkFte7gbZkxp3MVAgJG/eqScrJa1jXJxEBzkTyglD2t&#10;7ldfoXwflsfqU36PuvI5x3DKT04I8PEy7tqPOcURtNsipuz1unzLn1+Hjlt3LrDVqjyguDCznRq2&#10;RVVjZe6W3dvO8lfLw2zOX05cnHy1PzFwMXy1c/N8VbGH4QvHDTlil87imj/7Ofl70W3hz/URY1zw&#10;tNkB++FWnBYdQ5R3vnDw4IDp/6mrA4ePcxw6QPF2sJHwyA2hax9M/F6vpi+36R/FP7lkfyLvVH+1&#10;ySugJ8gYOycD90kE7FWU0c8gWwcNx5l4CpY6JLyaLOuokxRPg8EXKJILXFewXcTVuF2YDO04eOgM&#10;EBL8Xui99TR4OCG4Jyh1Gp2DD+Duvu3uc56FQZ3fK+DWljfh9YlTq8s8zSKB0pcfnJROopqBJOwv&#10;OyvwfD1lrcwIf6Jc+wYyiWh1XVrylNFl7XqbpNmy4IPPqXPRSX0v5kRP9QIN/YhM58+foCCnA0Iq&#10;tJXk7cOPtU9bZJIO3NFqoVcbvXvviV3tNoPU66fxyNxEiraJIAT0wm9PntjWOxYwO0Av/0+YAM53&#10;+K4/1gcWDeirbjsKeV3MDdsOfpELBieLC04qlIVGGegiQzpa2zb6rBz19wdimB4adKubfbAD7E0j&#10;KYw+yjZ+tgwNluSzCU5BWf4W6FNIPf+1b2aRO5fOauPqm4MlGRvCc19dAIf/Lxnhv75rXw1viyoW&#10;uW1NQie+59XR18l92330bKzGC7NgPHcYrgJPHyTkeuGH3U9g1balBXsT0F5UeCxeFN+Pz0YferKh&#10;i3EnUCwu/cu//Mt3/1d+P85vtFgks5BGdzGar9Idz7a8Tg/jaT9NKrZylBPk0XvKcnCpO30i/T9P&#10;Negns/gppufVdB+vyZa2JFvbJu4TV/S1OGlh4Pb/sHZRdYG+JldacfVQR0ZP9sOXv/h9TwyOG5bF&#10;bCNXyJDPxg4smZWWp+PTDtVF26A6TYPmK3iUlefxy9giX8gp0Vls4JcDeP2oFYc55rOduIx942/x&#10;LA93ghgb20eDz06AFoy8wzt4ypVtf8olvOIt/j6xC2f7HgT1ezLMP3JiMl9xll8wLnll+vha/kG5&#10;YMs6BnFG6tZuPHeh+iLIjvIXkMMXZYePhQ78J69lW28PJfwuDKVMvyW//TLlfoP1L3k6nn+8PePf&#10;/vXfxl+b59OvPJVUPY+95Yfn0e31llRla+9T/+oZPurkqeaMI4sMevD7C/q18fBcefpCJzaHH3oq&#10;Cd15OnHkRFTL1Wkzsv05D2iez765RC8OGLMTU2RMnpmcwp1w62PtJu7yv08TOCafTZfdBL6CtsMp&#10;D5vEk5uUJoYpufT67vKhCzuX257sLuvFczw+2LY5fA9idS+vqXc8H35/5pjp6Mu3J9uZ9OtzSYD1&#10;XXUOr3TX+iocG1dsWLrVb9rZk8GJIwTBbduloZxoufhri9ZfIftfQXzy2QmY/p+beED79cFde9p2&#10;4TcnpBnTsiig5R3vwsGQjIxdVCjDfLUPRcYTlH0LNhZ3y7Z7fyjEH/nKN14bPDGZLZtn5Ndfk3PL&#10;xiN252svxD/7DR+sfHhkO17fLJ/i0erUbzleQOzvxV991EedcXPn4Hg0lyWnagcwNs5226axGx3U&#10;lYex7syTZ8FF+VwALZMskO7vVGG73WP5D1/tmz5xbMNXnwZXvz1NZqwFcBvDPcqxWDt6bf0uUIy/&#10;DuJjM08wzkVKF7vwXD3oYB8tsI8fcAKo3pO/JFff4MGVA1bHyWlH8VJqo+Fn46LgUwb5Tx12fnlI&#10;S4uevC5sy5nsDiztbqcw3yOu/lzZ6OW46puTzOx0n777O32jx+S/+vnoLUZ63hB/9EauW8CIfNUG&#10;245sIW91YHfnnWeR9l1+IgL0psZsXcT83bvfNbbou35BZx/g+byIvHmIb5ZmcW3NJ39Kzvnb3/72&#10;3V//8tfvfp/fHK4vwj9Maxd/akN9Y39jtDbEj6t7hfsKjTm1GCVbPlx5quGr57PyPeOR81m4ttUL&#10;H3Y9bOvC5ulXjZHoKE93MSl4LQt/9KvX7rPJ21X0c54SAnB2bOpTQIllF6TVL112u98+F9qftdmj&#10;Ht7kCDnrc34C5afio8NfnExOceF92rO5J0/aonVThXL7XpPa9iMjtNsOythm7mzR0f4u5JLTOeVp&#10;Cz43h/z48Y4rvKpnxgfzIfV0Vk7nzRlwwI6/cx70U2UZY7rmEBz1dDPueWJqcwo9lsdu8Wt/jKxU&#10;lu4a+1O2r+tmE8ALrQ/9wIwp9naM2VifXA53+unM+3ZfW64fxevyLafl3dYmRCn5s97jePr46VPa&#10;JH+1e3GG5OKLlh0+ZMFFAzbmlanLF0e3fG0vHtrs0Ftc813xU2bbmwoSRptP+RzAr62ZtG1M49ub&#10;2bNlrvojtvstRNvPiZHERs62kkPmOAfhN7T8sfr3t3zDrzZiHqBfb5w+Y4KyXsjJQ3XVJeXvcqPa&#10;2t85UXDotbrY1jbh0BQ0ccAP9WvzcXycY7/rCfQbPF3c9arMt7nQ2/YODoPVrU9KcL62bbyKs0/I&#10;Bg/E7QfMqcIicU62Nrxppg9AxH8/xYkNi1fbgnNvtf/EenZoODKO7M6XUONxPmQs7IUx8haeeI/i&#10;VofFC0DHv+Yj9WeOZx45a2Fyw/Tvaduxa2wcOfCWpbkn/xhbvP0sOSr8zPH24YbNJdMUKV/bj4fu&#10;V6aOPYm6y5eXlGME+XTemBvd+On2xdg/x+rNI6tP2jRTlPSp6QMdfYp85NbXfJIcEt8sz/Xf5jzy&#10;r/wVBdXv8eLKP3N+JkbodwXUyfUTr+zruHz6sGMxXD8nCHcuPzYMzR2b2iQEEcpOwA1jUuQ3so5c&#10;NgvkwI5VPcjX6lwdQ7+68sPMaweHT+SaTzlfXprliRc7PUXasoMw8bKSJoYcbbntwNgw9hThGpOK&#10;E7zeAB+E7cdrc7cpHw9EBoZlFJ3QxWF4FC++5cs9p3XHxq3D7Ke285DNc9ZXcV/7R998a1d/aes3&#10;eTvMl9o//C+c7Lzgn2NPPipby3Pwlc5PevsbX3DZNDymbdcfLpSflAmtoP0+Wzf8FXjqNm2d9ei8&#10;0aY+jF1svCBMK+s+jW4V3yzWtII+GqS2QcaS0Bk3XAzm0yy1XKBNSr8Kq2lfEesX2uwoOHg2fPLW&#10;Tc5nDGhOa3zO+ldZBU/ManMfo/G2a2WnbNmOL9aSla1+dGGTc7bvv3eTxG0EusbWeK34cVz0u3nh&#10;UaCHfpimEwHoHMuV/SmCkFgrcC7lyeCux2YR56kbfRfWf5pqYHaicW3d0ufWGlwEH53tpv3YEKSx&#10;BXb0MsfJuFpYW6rvJSz4U21nz506IJxim/HNoyC72gB0zl1dqlLHbk+cj07qR8DKoZ/cCnZtoAf5&#10;Cpt+qpSDwBPfsXFgH7x48lSHuP4MaXO2WE2MjU/ET3xx+Bb/V756LsJ/PDpqtC3Iw+vJoziHz66L&#10;GP9n7fgWcL3uOvLZLy7wmq44cVKPpmzHjMoKi90ut1173uPX20uPo+/1xG9itOPaGUc2btCvDPlh&#10;HyBbX67dzcOx7dPPJ6ZC135xfKp/ghlfkzNC+CYPZODdh8n0mKMT1JyRxscnGSlIZfmlzXoYfJBW&#10;veRsXLXiV77e70kD5On0EoABYIK2C5qUqsANmlG+yl7l5yQ3tMoFFdpZaJrOr1xgGWTIJc8rPF3s&#10;II8z3JUEj4HK+hRjLhJ9MAsL713wLk6MavKFe4J3y9dex8+ysXOefHUy5wKwhnZy186GV+9OSQKk&#10;D+cfmyTXuUtcx0zDhm79tDJ2S3/7z0mD4/5lC2zwN5R1wL/KVUygsYsvwT5JtTLpiYFgq//wPAEL&#10;H2+0isgtnyOD/mwu/8hgmwttcNwt/ffc2e3uaf4xiZpBbU4M8HpHdnh5nVpPBNOu9QkdUr53jtfm&#10;HHebRG8CiL5xcE4sBa360fmOsY3D5fGkgdtOhi6Gks0H7NgFBnop8zloQR1ZjuuzF/4a2dvx4Vpc&#10;CsU4sxq+/OI/eINydD/xpPz6pGz9Q8e1qbQvWbZuy9tOsaMTs3PhxtMJAA9PrDtJ6olv2k18sotC&#10;9jfB3XpMOxnU0Vhs6+vOnAjXjmkHJ976mokg/nsC3DhJG3bROPHiCRhQ/ngem2tfyucCweiqzPFb&#10;vsi+pKZsYWiUx5+B3VqIkSOqc9v5TV9N5/WM//Ef/1m8sW/yjP092canfMljX6Bb+/HTtsmp6GYm&#10;oN1N3OfGFDoeWsf1cWx9QqvztTIkcT7yijmw5Yu3ZfyhP8yJiBjmj3MXcnjwwVUfPeLB8HoMBBgp&#10;D9nTTnSdAMTX4Gmn13i7CAhf/C44voCiz+NU4FnIZi/I8cKbkwuE3eiRbcrZ0qeo0nZ484GY45GR&#10;Nf2Ln978kNyQOwD16Sc8/bXl+LBNXMKWU/R56u1FV32gZamvrOOfi0eQ5Vx42zZ8xMPlHxnoRk9M&#10;hnKPd6uULs2l4YWfOrx8tv8N9dfflbV+3Wqup8f5U73HReF/f9HR+EqO3x2z/9e//TV94j9a9ocs&#10;bv/pT39quYs/MxbntYyfPzRn07Wv0D65G78Xdr06Jlv9E6+y2Uzf4DveccXkTg6m6wKcb8HSDm9y&#10;Jj9rQzz2lWybO+FhNSdG04Y4j/7TWHh4zWafUo8u5rTD65zkll4MGIPlpfErHs1TqficCdzqb7Lp&#10;6Anq2s5k+4TG79asnz6dixqOt8zErRPAGKANnrB4W7bxWRkP3y3e+IEvXuqFHs7+VqJ9vpwT+5H7&#10;Povx//jH38/8odrHlti4bRaexga+6KuxwmP5didfg5ud4H5Lh80v59wmOokV/hkOH+OL9xnP6AXW&#10;HvurszI3mIH1lzJtCaetdszfiTXcoV9ZR2DKezKVHBgW0w6QH/C0Y/Ly7Vs8+0k8iQev3XLceGkd&#10;RkdWmtYY+hW4MSft3pOf0NC5uRqf8F0Ze3LzFf2joLgr71G+u/Sv/+Ir/uqY35yRuD39frd4aU9j&#10;v3gDXsEM5tiC2Iw9L31E782jEweT++fizbQVfuPz+RmRsp2+Ez3IXN7bxrbkdv6Renw6f4ye4KnD&#10;2tA2DY26/aw/d7u0uGRm0zkMXHPW8dfYTz69jrjoh+8ZN087yUdg47cH+TKHdG6yftzyxv9jAdcF&#10;4KaUKEO/tX3x+UTZfuDwgbk6kO/B0xeO4Snr/CL7e+zJLYCffNDIbj0e085sRFt9Ej9vcxHj+++H&#10;X3NX/Ksuk6OeF5Th+ULXWG5bz/hE38pLH7cdoSNrcpKckD85+sjFH90zJiozcmrX8Yn97W98bUHf&#10;dvkY8+xrC/T+xNNf//rX7/78lz/3FcbqfYxbe0f5D5mPvEnsl4atAP1pp9WlN6RGXs8Z8Em776IL&#10;ktXFohcZxiPzHU8wsm9wIjtzOvUE8JF6/V+Rc0h81odk68fwnRevj1Yn5d2n7AE5xrnh4tRXxyeV&#10;cWjIgGMc0zbA9n3KRh9jwuTi2pM+8wS0ys033uRpOTdYKOOfbGqzmz75enWhPxqfuXnCjRU/tY3+&#10;+Mc/tt/Ry0VZ80mgXp9Xpg6g3639N85H0tZgdEguyQVhsHl2bfFE3095GvTHH/9efzq3+H0UdhMZ&#10;GY3TLC5ri3ldrDLnP/8ov9dfR5XKWZ/SSQ4Ri6tr2PV4dBo7tj3RkQF39nN8YmbbH50+WZqYr7/T&#10;tfYbywk4sDId2n8ezxxJnuFPcT7tyMe7vzS2+PoEs7opGx0nZvTxvVC58iPwknu1vTjwF1vRVwbe&#10;kStmjD/PenRs1a4/Jcb2Ff3VKeVu/DOGRenyW93DpHas7bZBKTgFqowURGrLui4SP8rv5kCNV1jl&#10;e/pl7HG+oc87d6HDp4/RLR9QW9Je3Z58iN4fW/dcp2X45m/lLw0+yRzxRexykK4H34VfPhDx1oU6&#10;/qQcjI4pj2HBmrKjew/EybkI3NxicnZoN9eMj2fskZfnXOm0LY1i62sYOyZ/XHXh+6X9cMZ3OQHU&#10;vvBA8wTlypZ/x8cgDO/xf0w5dNmJ78Hir1rL33bOGfQtevObiw6o5qLwxPz0PTG9vGCMftqLnnCi&#10;X2N12vDLlzO+iNfwncXq4VUdwm8gsfVwWfW0sC2ntBUPVmwns/HRudvc1DF6HFaPjbzuQm80zSec&#10;IoQNYikBEF50WR1uP409+tLoT5+VYevDb84H7MsreOPnQhRY/MqN/VOWG3+sma0eoevbgMKfzGe+&#10;rq/xyV/XVerjHIe2T0vVrrI9X/LHyG0bRa/6OHbrH2mWHCf+Qg/kj8kp2jQF+folbVSaFnzX/DHH&#10;KT90XYCPbHnUp+cUqdt26jlNnG481OYLW7/HthN7LAzD2Pec05cv38pZJ+6m3ccuZeQDOq6/asqJ&#10;qy+hFdP4No6z1S7FD83T1jLKl/jlWnjyV1ZpWsUl8i7QVt6W4QbH6q4M76wzLODtQSH6PJtq48K2&#10;8w71aPOpXhhkPxztVX/bmRun/ODC6Bp8bJV/e0NO6tqmsYE/tAWe+Wr7mNvJXfVV2uyffv9PWH8T&#10;mgvOeQUbklRr6+fE7Ltc5HbzxLYHdWt/+1PEHY6Nj+hhzFnfqaq94UbvPe6OOn+1Pwf6Vf46N2tb&#10;Dufx18Rw+zCfxF/xYNm0H0aXj+KS/a9ALCcyWlqfO45vAN6T8+YNJkO/PHidXPMAfUqOaNGlM7+F&#10;XcadzZViZvL+pUt0av+b5FSb8/UVeIMKV0xM0muQLj4sPm2rjfHs8bG5+KGJJr2Aum5dQa5lAJ7b&#10;OjzgA3NxfPHs3CzlzQOH//MCogu01TVf2z7ePlkoD/6YPrT6t51XcCrdjCE29yJnH/LZ+uGkgYZ/&#10;dP7lc9bgq/uUQVn72bAjMjkrc22DS87aPjoff6Z8bDavyPkGHfKvTBybB3h617rPbwEyful6e2jr&#10;oLTHynrSr37Q0pnKtvMM9p5jheYL7b/B23ho+dGphOdL/yxQJLB82PxfAfMoUH3Day+0i5p4KHZR&#10;dmBP24mEDxofwdGu7Gt56nY8+/nwHw70mxZb7b58+RgbjaluQsx4c+zRhtd4FL78of/rewVOjBwP&#10;eoGV24P/4ldZ/H//z/+btSgKbDIeIzhep5R0pzEiOAI7MX7gPifG5HICXjN4nuR8FJqTn5gWHPXw&#10;XGDsa5p6sWn0UL986CAYr6RO6wBaRjvaxOZkSdkm3Q4YwYPLHh2/F57jxFgXHdg89qLrn21a54h5&#10;sQ+/d24n8ZLRC9lJMJKphlubSkTJZWIflPf4kAwyZ+LSg+JvglO3Otf26Mz3ZIAuiuVEvBf5yMln&#10;/Wa7gA/Y7Y0zGPi4iPu73/1T79zW1trjb1kg+Uden/k//sf/XcRw73Z0iD9P+7mA2BOEyMEbPdhF&#10;KheSgeB2sRKf/d2J1b36htaxhS267kCu7YCytif7g1v/G3Q7aCoa/eDRZ9uCPo0V3efwunwQXdhT&#10;36AbV2H/wp+lS2UXR+Ov5UnG2qxMh32hR/jtCfvKXFsq89hVWvZHPz7qZDvH+GkLes1F0Hmauv5L&#10;YV/fkq2LsH7LyEXSf/qn33eSvRdwO3mIHCfGPwdPfJEtpkze/uf/+nNblg58/jGv/LbYjp/J7Y8/&#10;WuDgm4lH2+eHXXjtonEno6c/sEM5eG1/E114bVzBaeyLn5S3r2nrAN3lDg0jH+yggCcax72ImDq6&#10;gWmP9HNtHjw81VmQt2ijqAtxWVAy4FlQ2QlcYyI24AtXu3gVNHvUgdVb+5SZMvqREzpbuP8IfctO&#10;/KnDb/mQOe1fFVtX/myLzT+kX9Z3yTfdkkz5A3i3/JTZpKgyoTR/s8+gGj+C0XH8iLZPWJ+FJf4M&#10;wzJp/uF3DA/dJTs4MxjFN+nbLnoNjknlLHJqY69q3WNPpFgQ/EM+nhJhtxPmP/z+D/mtQa8Czx3V&#10;OeHQt+37wP81oJUndPYixdxUNE8l6UdxuYbqls3gtb/mJgcX7aZ9t55stNocrN27LV/80p5XWTHn&#10;a+Vt0YVT91JqYP2wuWPpOgnTNmkXcfAiNo8teLoAUP/Gtxa755Wkn1r2T2Inf2zEgy1ylo+LHS7+&#10;6uurG5vt74eGjf3g2yrX1223HG86r97qtu2WT+M99IUX9k9/HrkjG46ctSfOw+P2/9STN23ZMTwH&#10;4pv9zSFBknfktz/nKa8///kv3/3nf/7P+Opv3/349x+7cBg164fNT/jy1Wv4+afHAswxwXpKdQ5+&#10;84tAwxDwhb/gOmE0hk7xma8cPH0HxYe8wWCBrWC3u7/+XR9vOTx6LOzk8Ek/c6PJOUuvfj9drAmD&#10;i+bosDJ6gpSDdqWHewb/y3c/pN/y3MD0Mf7Z45kn3U9gzWsAZ9zEw+8tjn3bz6bfj134VnLZUa2L&#10;JjnayTG8LhILiOixE3ZjoafHPEW2+n2L3qunP2bB1jwM9MQ4/WT7owUrMvf48lNw6a1+YfEcL95u&#10;F+f1dtvk2iafLMyizvQ7fPCfRYiZ36D5JflS3Ir/kSX29B/jz/jkd7mY8S///Mfv/u3f/vTdf/9v&#10;/y1vBfjTd3/6l3+emx87NrDd2OUii5tpZnFFX9p+SCcy5FhxRraxBW/wtFPd2qN/fV03vkP38eST&#10;xUFn3JGj6CO/qHvW06k5JfWbJwdn9HjiW8Ry3LyQLRj9ZmsOvx5fGbuFS49gloZer0H9E/+5D5fP&#10;1hdLC2fwXCCdRXZ8zAmU6zPNZaFt/0yZ+rlAPXM3eZgP5JdoN6x38/D/D1lg2TmGvjL+Hf/ZN7fi&#10;ldV7fMPe8U/zI31PfKwtPSeLnn5DrTyj+6qB4bYLxbbeWAkqKzh4Grsc+9Bv64qYrx2z8GDzjvHG&#10;az8v8/FxAgxnfYE36DFjDojdna+y4feZe+gvUPTxnXvsuUbnQCk3d1JHv9qDJn/KKvfIUN8xMrzF&#10;HPo9Z9wxfOdk2nhfIbz6UnP7OL6eVF7+o+edy8l3IZTM6xP6y4/Z3/hUD8TM6sgmOn6fPmxupty8&#10;31wYnXMX+5yDjh4AXmVor5acsvh2Y6xzyvBg45xXzDzDPM9FO/3O3Jlae46CP9794Jz9fQJYmb5s&#10;zsKnFqZn7ja5go50pb92RWdc0D+WJ1XZAbQRXXueGlz7f/97ngrPeS89vGHoT3/61+DtBZLRC+36&#10;wdYc45rLn347cwqeyQ3SueC/MIuus3bgHE4s8w+g1+Re+cT8ZW7M/eMf/1A76Wd9Q+5TH9GnbWNL&#10;fCkOgdhSuXGuHYFYEWN8sbbb7/wyvO3TAf5lT9pzb/C9bA4f/wvFDx3bQC9Uht+CenaSCRyTiR8P&#10;9Wn/7G98KV9Z8Pf8l10b/1d7RucZ62b9RS6j74s3COQtOHy3Tlvejf3G6/RnPKc/jO5707GtPrZv&#10;AnA84+P4UfvRnc/0b/kemDfBpT99tA8bfvjdD7E/5yaRxydu9JB3dr3DG6maJ+NjfF1Mpj+95UIL&#10;2m5SEPugekaWfiHW9FnNM3ORPKGfGx60ybQv38/83zGdPIGpn3SdImXaCu+NJ3GzbTLb5IG2d8XX&#10;L3gB8bX49Uns3XkVHJ/1//L6+EvOH17JWFw8N/7si50dQ3pOFL+xe2J9cs/K2Hjiu9Flgla+02Zo&#10;7IvFJ6BnCTq75o9uOpFz9Otda+wbBD/Na+1/SnzIM3OO3oipdAAAQABJREFU5VwpdqdtLYrb4sM3&#10;/l90Hm1szM+EeeetMObC09w0PXqUMDWzrYo50sZA/HSbY3aNDSlPcX2mT0X/mQ8OHV3hff/92A9X&#10;7JJHjjplIT1tNnFQQecLjnYc3PGnKr6S06eNRzabxnb+hztjz67ZButwnQ1/Dd+x7UXlqwNyNmeh&#10;GzvwNzZP35zcMYTafdp/2mZsPPrSQ8GBta/OSNnE/sjbtYGZk8xYz2crV1/bfLD8Xm87J4g8EsXp&#10;a9AedFioT3JgSyd5Y+YLZ3x+4Jbm4PCiixvvknvgo8e748UyX76P42nD0Y2W/Iuu/S+xJn8tVKdX&#10;PDbvL85vbWtbeIKNbfMIczwesK9tjI1s6M1RjVfFtHv4KXoC8u9ckPY+fUW+0zdgNVcef+Jjzv29&#10;nHjyl3xv/U8fMrcQOzlomIiv6t0cW5FXuR08+Ax85R8yAxObo3v7n/LQ0nvHsiJ+42vjHW/4fALk&#10;Lflqb1CbdpwYgVefxJ6/ZG2kc+zs7yuYn2LQRZlTpO31r8mfnhDmw9YfW+iNZPu//Eo3dNmJr8d/&#10;Rc/+6jtyRkz9eeLgX/MGu9LU7yf2sj9zp7zB1QX+ceORG/mxr/ZGb7Eytlep7pOybUGnPaZjtJsY&#10;STmcHR/qhmK+/DrkLwon/428xlBsmbnFyFLf6yeJnb/+1fz+9C/ntaI4xwt7Adfxlq+vbH/O+ddc&#10;ewpl7Ab13/EXOR2Loqj+v3L5VLmb2xbK9wjZcdY1A6A9uz2xsLrgR/4erz/qg9MO6PQbsc0er3Vu&#10;Do6vrdMsbJvsVjmdHE8fTb8jIGX76mPnxHuTSGOsNEOHdvMv/Rw3Nvj/lR3Ytu3PGLjyNj+iFQty&#10;AzAP+yXXSgDes52d1b88s761COtDuM0h2WqDaZPJEy7oNi/HLy4Wb/yhaQxhGpD/0O1cpoXf+Or5&#10;W8rpD+qDVTjH1+xnyxaBo3ZQLeWvfUUhuDvRgLYO0CACYR1wN7WJyfDvxazwQM8g8DnObSLsgYQx&#10;HX/5NnlxQORaQP/lFxNNyeTQC/6TFcaesu1Xj3PHAtqF5duYEAjHyVd5EDtRS7kBxRN06tZXy+fa&#10;Pui3U1512Rm+GmQas8eh4a9OyqM/wN+gVzlRzmDvZGTr8BYU6OfTqrp7dbM9BLPxffDtvns3Jw32&#10;lxff9EQ7/uTT5Q8HzASL7qOvTmIQuWSFf/2Ubds/mFtXWzEJbNk5eHGszufZTsU7umvvtvkZYJ78&#10;0IS69L+kA5JZPsbt9UeZ/R98hcfCk8eezK2PxN3aCG/9gHbLd3/te/JjE7wm6Ox3saSTZa8bmsUZ&#10;ixxo4Ip/+F3wTjJcf4vhSYhz4t3kkfiaxDN6ofeaWPwkEk/5WpDHb/yXBHESXjxXmeRW7+PHf+QC&#10;3Mii98Tt6B9ZJ5nyvScV9vUK7uoVx5KoupmAzOQuzOtmPMQZf7Ljem1y+m6qDo6BMzFyBqcpHT/X&#10;p+FtgXETJ56vYRPos64nv/E52Fhim6J8v2aR/DdxymcLbb/Q0K0+Y+fRtbodxE4sc69eJzmv9OuE&#10;U9mr8pVhqw3BonBf5R0/diKWyomL9OWDj8DJ/57ELH3Lj+37upk0QXg6UT0QZP4Yn9la1Bo9+zqX&#10;5KT+RmYofv4pCx95xaQFxub46MWncoaJg3hz8uxCpsUS/cVFhb0h5emrbaPd0kZbvc+rmMozMba2&#10;w/FpHOd7acRT6852/Zfo75sftg0Xbwf8NX236l9AzZ8yOqjvlmMP6lPu6vPxx7kDbCcaW95+Ef/Q&#10;b3Uhb1+5vLzEt0mCOPN7fr3wHTx6KzdR3kV2/q9OaSt8TY7X/vI7PqsOR+fX9dqHPdULvnbPUNp+&#10;EruLnyL9Cq4tPeQxOAvTZ2ZsGT/pO+GnzXJTgL4/PMXexDRa7gST2yYG0ZM7uTaV/H9s4RcftndR&#10;Orrkdy9ab74xdpRl7bLH3wt4v4B0t9IEhw5vTs6DZzxuvPGH43x2LpGWDJt7jJzfyrk51+c53K2a&#10;tcF29bDd8psa7td5Sf21wBIfPKH9tzbcdJfdMd++Ox75tLaxx5+2SN9dffaEOgrEVhP78ENf/88C&#10;ZXNQ5kzryb1bdBaBgt/2nYWOlaXt8QBnU9luKO7xubPYPJJOA0647d3zhso6tZ00L/KhLzbbTrkt&#10;PK+112Taj423z+k0ApUdsuqELsmu0rbdL/+09Ne/9oQLRvkcVP7Ell7Pu2lbHpy1jx8uZZY2MSHH&#10;gp1PrE8PSvsF3mOLRZWJ0emr008Wd3HY3zalWED5fC7MS+fVfWueW3J74UlhG/XUplwdsF39nset&#10;V3faosgC78XxlA7d8NqS5b/HgzMyn3nKYi5VVo/FZy/QDvKARZHJP9NXJ3fNSePS2D7NdDw3L40d&#10;eL5up6eeI2sWP9DK65f9o3r1VLegH9/t83Jfvtq6Cz86zG/ZhXN4dt5z8mV/qkKOO7mkWjsOMTl1&#10;/2G0/tr8AYlPnr4le/HYpu6b+hw8rOHXt5lL2V8eR2w3dFk+W79yHAPzoS9efQ3YnGJziZkPDo6q&#10;17+htPT0BbbLu/YZa3LT28LcbJh2zd/6onPCOAS+c7qF5YOz3GscdIHnNaxs5ebuYGm1hXMBxwAu&#10;a9YPuyUbfP/DPE3umH7ji/v8bc9f0VXu2Q5fF48yvyaDAwPmMauLcj7F28X6WTzNonXm/51jB3/1&#10;RLs8lPERQGcR1GLmLFbNDZX2u7iHd2TPhbncJFH9rCckLlPn/Ixdzwu5yrsAHFxP/ZIL7w9/+GMW&#10;FH9f2S6mmbe4gfmpY5V6fpFnoMiWHLzIZrM5R4gvu4137SehxxvfLmJfc+lpM7GpfNpEfpmPJ48H&#10;+Bru3Rcym56q0+76JvnVYWqqW8eyjMUAXzLA+r5tZhx37mb8YMOB135wrL/gEXPqt7FJDMgT0+eR&#10;4483+fy0cl20hedJw7b56n+2K5sufUNLysmoLtnKnxsreFoQvBYVU7/6kx0lRoe0gnhyXihuRq/p&#10;z475H//NI/Z3bYo+PR8NL/xAbRMDgTnPmjKLb3RxHtwLvPJLzrG1zdpfov0Ku1+CY4G07RH+P3yf&#10;C9jRpE0WP/Vi7Zs/fvdd7ov11h/60qL6si82sac25dhvGadXlh8cH7Dtrb76Hzp+cdwcdXDhL539&#10;IIT/8Nn4bfn5mvmePgBVTh/fDOn4bFCn/PJzzu1fAz+trrZ8B8Z/7GTvaderH815E5zLL0eFxsER&#10;oq32gu4pYlrlDZ6+rJ9O2eoB135vHhMrR6ctv/RJO1x+w5fqx/zqlYPesELoA3ruvK8jPeXP+aGi&#10;51zWXPWeZ2rjZWZck5sTb07S0tbqjNjWYmaOeitFhie9qTM80I+t05bLd7fq6Y6vHDCC109ku0iE&#10;1/60Hkr1ixPKZXZtU3vhfLOfXJiTwx6HNKk8+tDZDQRi+V36yt6kAr+5OKpvflgelS1XBOjfn6ap&#10;jYMxuqcuY7McGeZT8Svfd1t8GwGPxkIQjY/LjVcveMh/XeacH/3G2W4XTxx3nscmeKfiBf9F/sZW&#10;/+A/KmxuK1p5nfP95fnQc/lv+zXWUs/vLgJhuDHb2D667fxBfNcvwVud6V9FIg8/r9R9tqm6nT93&#10;P3mBztMHhlTfnDIxlrLtkDlo2zrOlMys6pMnYMks5CJ0ct7ixPLq1/xaWvzXajTa0vrWjtkpOvX0&#10;WVCUMM2ThDPOti0TuI3Z9NfXF4AvdcrAnO2eP2rrz5/zkxfGWONbjic/s00e8JnY1z/AnH8IjbFz&#10;xrbFNS9ygX/tum2MiEL7AEvljny0h0/nXym3rifq5voAOXIy2ZGhJnJX9nAcXeQs4AbI9Ss8fOkY&#10;ospZmhfbGFn1tukelcurRcGbPD8IXNDXMD/6NHlfAcQDxls+fcIlIxVt/YPwIGtf/5Qc8kNeQf4E&#10;qD68s/3DrBHsGHCmb3HBIFsDqO6HEfkdg9BFP289oCdd3ryZeEHjYuO+UeeQjvAwW9nbH9Vf7fQw&#10;pGMGv0m2AbJ9tl2Nb3vh2Rzbk8afP8S6yF890U00hD5te3n38FKvH2Y0jhL0GF3I2PO1oPIY1PrP&#10;l7h70X4I1esfwaX7l9yM9AQ6AbRBuOzwpC/y1ducjrxel0hFY/rQom8fp0P6AsDviK9+Xf8LvTex&#10;TJ9ABEdcx5d45q9zjFG7OW+vg3zJDSkYfcoabvkf5m2ja/+cgxQjX6d8D22zpmRgnM9VEcRJQPfE&#10;kTvBNuw6astcKGIIp0gK6gfn0KGPnD2dmEThCcEEZOQ5IdPIjgWNybPB2YnSyljZ9F1DR8/7hI9T&#10;vnwZGo2fwwvYf9Gm1DEdy+tgGUAu3VMnQZj8e1R/kmNOXoM7PtvGvUSU1tHy2EfKK2zL4yP/vnaB&#10;rkeR5+RIZwX02gvAgnYvnOHtzvEP358LBOG1eqN5l3aonfHTgvKnnXiA3lWVrWOTNaDTezLbHx+h&#10;k5DhdJCJjybxCfAJ1EkEIwOX4Td3N6ysxkY7/vj+qQ+5e7z4jkf26HXRizF84pO3H8bGakHZA3j0&#10;A2/5JGHC+ybA37rsL7yWr3z1sv8cgB2TWd2OfLhbnsrZz/fy3UUDdNpMOz519Mo4k1gXcobPxN7a&#10;Nwli+s/2lblAPxMU/CJt9BLb8Uf76dHTBMBd7BZCdrFq5Ji8Dw+ypmy2ozsbxN2U0T2aFc/X2j3l&#10;V/FVbgByF//eIW+S+pyYta+d3zqS9OiwPG9ukdjJxPg9jm9br3z41fXEC/9Tl07oDH7ulGsCPoM+&#10;WYnuK74sKID2rzOZe+pCZ7w82Tb6R5foIQeygfy5wD0To07G6XFs6sRIG40bayd+1fsM8FXgfDU2&#10;4ve7TZ61yh2P3I2j6qBtsoLyJbz1G/TlUR9F/plItrw9YeJ243Ff+bzSFs8F7AVywOTJMYi9blJw&#10;AZAv5fTqc9r7w1sLfHkaIhdCxTmd3/wueS80+3QMnpe+3VcC7phoHCQda1v5CzR35zgsbzh+3oKN&#10;T/zhrw22uw/XPpzndstt0U5fiw75W/qZINP09vnTFrT0dcEWDT6gdsRXHR/pfLpWY0OspszJOr8+&#10;8Te2lZG59uEtP5DtKWt85R5toqz42Xb/+Gj3Y9nolfL2g8VPHIFnnC2f+iO2kHGdZAfdCRG+XbA8&#10;NkW1Ah2X3i4eM684CKkcvtpq+MB/2li/p83lpY01YxMf62vsbXyWLndoRwZ9mLSvcZnjY1vG/Qt0&#10;U7j+SjN93FymcuMJN0AslHf4q+sYdCrWTjbis7D7u1XOzsEfZ63cxSH75Qnl8Nt6tHy2r41Xrmx1&#10;KN5ReWl6ch3Z5XRwtTF95coFZHiHeXDJOPbsNjRyIVh5mNKl85yOTalMmXrt+C39LlqoxcURsAXN&#10;tOHqhw8avtP/lt5C2SwsoD1G45H46GvslepbAXi7sEan8U2EF2wHb/Uh+wZzsCkwmvxXgDzwmo8F&#10;WfPYjjNyWYAu7QdnO/aa7McXfF59XXzJAkDxJ05f5OUIIsv8c8fdtsG2b+rw7U1YjHxAx0vE+axv&#10;bt5PXP3hjhcsti12e7HFj97+ovfELB1GBn9PG1wU3RGX/p91eC9/fOyz5QlPfOWDP3RLO+U31dLY&#10;comti1BieT9o5Z39kPuSDi0fjZ8uXx5+t7TZmza4+ZMjd28u33iF/VLvOCWwsntwjpX5eO1ctXj4&#10;D49OOw4u/yprP98yLo9dYrz9m+75Wxw6o/NPT8f7WR1Xr6VZnbZ8t/TeOvvVL3IrI3wXpvwcxzZ8&#10;0c0cdmJ5aW21z/K1Na41JyVfAK+vhacuX7VvZbVsD7LdYzLRGP/pl4NiqfeZXBT8yO6cMThkwqs9&#10;2VZHjivf+/yMfrUpMta28jwy4Zf28Kj88jj6Hx06JqZcvzcm9gkeuh2+na+deQKe8IF6sLb0IF/k&#10;tCwe0ubwt4xt4sPc2Hmmm+ycN/rdzBCVbtrhJd/bjpRXL/rNeD/j4SPnH0Um3kZ+ZhnlTZbzG83Q&#10;+Mxx2yc5zhb88z/P/Knl5gjHHv3a08C9yBxc5dtX194jurawdc67yND+qT0ytp3gz6J1eAXBa7W9&#10;anJp1XMNbWftwgWqaW/+X53v/VhlkGJP8yT6HQt55L4BZdtNXNPLxeSxaWxTv7D2kbPnP8+65/7S&#10;lUbiCFRy3Iv/5qlpZ60w/WDpuo6ApjrdNh7XUfUCNA75btor2/y5iDzz5MjHp87ni0hbu862Pgza&#10;jksu0PrZSCsuypwT0lWb7BqHvupGpZn7Tl9YvvitHPZe5x5pBxd9u75Cp4NnvcDFqNc/P8MO/yxy&#10;gcQ5Gv/jjaZPzuRVre/FaPTk175OPjcBGec9SMEHPpMrxm0fnFeYm+WvMlJ86U7gOe4F6iyG7noG&#10;W2ZuecdFkQ9+mOxhbDt5NyX1r5rUp8ueY/111rSW6PJZaO2Pbw9PruCz/LF1fVHaoHTMq6/u9a+x&#10;KRShG90nRlZOc9E3dJZPQMhq0uLnqHp5QwyeMw+a+KyNefWzcxmv/gaeSOqr/9mSm5q1HZqe14VX&#10;JGCZzdlnXWU63rLsOmquJ18fChI4r2KubIfH5X1aGG/rkyHYc/vSlC/eAz0nilBywc5R6eZigthz&#10;ngLIJmvy7cT4VB3i8k6/iY0zN51zoBLnC505obrJhzM/Xdl+Pxd8+uWOS8fidNuADv9HwFeVyTn6&#10;ztzgG8Oy9KEXyHkjd3K5Pm8ewF5yp79pO4X0f3euttALdG6U8244/BOrSu9rL1oVEVP4a3CPvv7a&#10;+t2+xqBXmLwobllKqrOayv62vHcZ/94aQw4PcpZ+SIfOPnitR3NQxoysxMd/+kLFHdzpuw6eXJ78&#10;K6/Yo68YrL7xbfXPcXOh84S1M9s9H1Imp2qbhco6NmsX3rEdfnfbXfghWNbbn6aPZaxOnls9KiN8&#10;jZG/9Kd9Jj7evycxcjA5cuUgf9bNUlT5t7yxyQ2TK1cdvIX10fp7j813Ki1xNzfPDBG85XXl2xTM&#10;78ZOMpDjXOxz7WTPx8Q37dywI7fXbvomR4Hn+oq60WN8mSY6xy/jgi69bhGxLhDXrnzNuKPfG4/L&#10;/u4n6TOXAakaG+SO0X2w7+89r8GzDikNH5gzTS759Cu0y2Xa1dHxoV1OfDTE7ioGGx/bLlP66nuJ&#10;TvHSOlQ1nyPz1bg3OONf+0859F1eeyF6oiF6NcpRvHBjD7TFxScMmMI1cpVrV73omoLlVSYuu51X&#10;v/c4XyP/4Z/wes7/Vjf4K89rohfG32wbXna8ISpPpUjB9W0fHghJR93Sjp+Wx+utOCaXvLbNUwk8&#10;5Y0DfMRGYyDZ9HlCz1VTcJVHiUVZGU/88WRkR8befE+fna+r3/ES3eJH8rAJ0/6d2FqfRWrlLv3S&#10;lYfxKTG/49Pqp25y1vRRednvZht/kyx7XrH8dztKPL6/4ZPcQOgE6Q6gNuIx4HLU4fFC0dMQ7jBp&#10;ktmGeWhMEQ5rPz3OaGuGnzofwUuOfVvONZndhVlPKAL1+Zqt45bmZp3goxMcvQiQisyNgzeLvfsK&#10;hLVl5Q45Og7fo0fAhCeapYPRBMfhAYOS3Mon1S1lT/wOnKHfuhI9vhZ3f2dK1VPWopZPFHQy0mSY&#10;CklTkPXkWsdOMBhEOeXS5/iqdWdfHaATesBvUfPSXZ0E24ve2d/fYCny+cJzP9+fV1h2kp7uB9Zm&#10;W7pqU4Dmsjt16pUttL4T5C25aZQsv90P+dh+eC3VDEQjywC/JwSNj0V6bOlUnTniwOu2eOoNpfjZ&#10;9gn2h/ziJebrn3TkvUCDZrmjXfr177TD6EFPeouvSTYWUjIZzcmcpwvIwB8PJ3wGS31Q++pvGyc9&#10;yR3X9zcH8fVzrWB1+CkXlr3yST/xVC5fDd9zUl2eITAQH5B0Fw9uTyT0v9CC9VUUaUToo//Igsqb&#10;j/TcO9/z+si8Duv780q33ikdu7Y/h8nlryM2epF7+jk5iZXFMvGpTdEXTr567MJ5X2l16unmrk7y&#10;+sqs2KIM1Heh9Rsyb7NA4kl/MndipP6GR1vFBwCbsf32FZ1AdTv+gbgx6jeAnEjuhcKOlCFZW8he&#10;ULa6btnGzTGhSkSzxgec9Y/98gyP9N5UxE566JvZfspkFa+VO7jJLZk0Lt2zQZZvT9CP8JlMVihx&#10;oRPDsxiOh8HqHy7y1ifawY0meaVfbmZJYRc0xGhfk5Y4kd+eE4zhOf60rzW0o7gbv5/2Of7rb6Qf&#10;9MsGhIH14zMnsEkfKu7xxTM/PenKJF9s2L6IdvmuvO2Li7/le9x+W3+MTurx2H5voadwwmD73dq7&#10;/GwBXfb3BOEsP3WOW98J+rTrc4IHp/inodlTOG5dmbaAnJc3EM1YjMcu/HehKotqu5AjX7Gtdp12&#10;wm70nK19nyfs8WzTUiHCh/7ynJZLImwubP5sv8Xjb2WDju+aP068zGtyQyuP1DdBPbYhUrZ5yXF6&#10;ae8CNtY2VipjEqx8ncOCk1y5Qvy2nD1T1e/1H1FPM+/y4/AXNPLbnYtu3Ds/3GU3/fpN3eYScoG6&#10;q54HcwzvOvnO/j5Rrnxt6M0rw6J+iKcuXp6YYy1d8dv518iJgzC51SuX9cH2o7VD5XO/yK++8I2b&#10;m1uMgxkiKxev5bcnky9JbyVqb2IIXLaf/V+Sf0eHG7+I52sWNG66teWJ81v7T3k37XpafuHH4bC+&#10;2K1iMT0ngMdXQR5fxxeZo9qHLxb5Y2lbFpMG99ZQXIMn3vMY/vMzPOHfc7ulHbqJAw0/ueulzG2j&#10;4ka2Yxe99W08zZ+i/gt97uP0iQYU6pfAZ/Q05tiPmyof1uo3PpjYVb527TiobF+Rpe6mu22d19iO&#10;z+DseCcv7QL6yJncHOnls7zqF30lsVv/mMcH6tfgKjN/kTfB6mgfDnmvAc7C7j/p1u7iPHCXZrdo&#10;zDn3qTB0r/nRr7rKdxomULxjz44vSwfXp+37Yj41UsXfUz/nWfCXnjywW+X25Zst82YT5fh0Djys&#10;X3wvHXmr087Bti2MI26wBGsbuv0oXzns6VxKIVi8o+/KWHwyonludIvu/k68IiWrecVBoMfxwfbh&#10;PTdWfs0PgretvvhoyXsN/LS+Uk93b+NB17rEVHnwX3DtG8fo1BuZ2GS//F/6Rrzg4bymc5/wt+1T&#10;kMeXXUxJOdk7f3Lz8eaQy0epd1Mg+eBpi77lY85JHm06Xzy5Y/Dlj3lCShzNvEC8jE+w/cMf/tA+&#10;Pq9MnJts5QwXfvX9qFD+dshZ3cY/99j71G0XWvUbr61+gjhYe5QvTzodM7tdHHyXt7LnR7knRptz&#10;Yh8f9AJgZOCrfPnsFk2qwlOdHHLmL8pPHlL+9u082bt0L7bTHJW38zzyAPtA50inf5sLrT5b3wtV&#10;4cCvG6ErowxOn9BuQF19cdrAvGz9In7ZDUd5Dcx+z6ti3/Jl3776c2SMvm9zochvnI9vRpttF7w7&#10;hwuBJ8B6fvqqDflrYXVin9c37/H6x/kvPXoc2zUCese5TWL89CkXoBM7iZSe73/4kptks2AvU7DF&#10;a6I9ndZx8nNePZwyuYeu9VPwPpwLl+T7rA9Wz91erx6uHneeVV9edDxQ2enLYPnt9pYzyIMrP72M&#10;/8UfLGt1bsiM3vHXxkYjImLxjKd6QeYp035x9OMTYzsOlkZuFcv56Mf4VkZsHD2nH+OzdPYHpo9Z&#10;XKUr/K4LREfjw+S3k3c+TsyLD+332dPOYsOfNsnWTR7C4/biY+/EQceb4OU/dDOXpbOLsmz4FvBX&#10;obYOnblk7wcRJ6mn+9qwMvAnZ2FxruP6dI/EJb0Q7Hbr7pjCk38Hb2JDGZCjlc889skj+uUvUTuI&#10;j286o7ftAvej7vXu05bW0Tchuv3NW1Ls02Fi4mH8a2Y53nMkVc3Jbb1BpC+gF3/YnvTU8q1TTt7g&#10;XVXf3Nn4G/2e/I/9jSdt9rXeW/acK0Ro5WydG47AHq9OuInbh3nFe/21vtvyw24Pry1+I+kq6o6c&#10;9ITN570zNRVy9J4DXe0TITuydv5R2x/9IPXNr1mjswbxqGFo59I7PkxcDgY2277brzbn0HHKTn6L&#10;NWw1+vDv3Acw/RouEA87L58SPKademEo9B2PtvKxXbxdZ1fV+UvW23YeCUf/WaDPYX/tuPFkeXi6&#10;k32fkzM6DFoXSR6YeNz+WScsy15n0eVXn+zVD+Tw2l0+Iud45g6YOMZ/1zO19/pUuQfJwMZdD84X&#10;f3+7nGfHj/TplczyGD50Q8cfbZvqPLpgXZ4qA3LwXCSf4+W6ctefa+duS4w+/Q8cdt3Hc+G+iWZL&#10;RubmZ3kXGLtXVvU+PMyLF+DiRwfrZfXtkV+cZbAE2bq4C2/mKLNf3zx09HT5hlEwiv9dHuyG5/wV&#10;vLa7hanfufKv4bQfChR5Km5xbgIyen33Dr1ADDS2c+w3b42nGyebp4uDAdyzte9mKheN6+faOf6s&#10;f4tnjsCmscG+9qEHzG+NH9EC64Lc803bUwuPOf1N+ZNk8J2xeeS9OTcytQ0oga527n6LrvKpH976&#10;avsAfc6aovorN4VP8we+2Z88r3/xI1rn/0ex0h1b+CU0zQWnPeh0RVrogbLM3z8EdwgZtgm7J2+h&#10;MEC1/ixMLO42khOA2h1m6xx1M3BsA2SClDtdF6qMiST+oRccYOksGgjs/o5K+UuE0yEWD275vBpg&#10;JhGRLyCfMiuitiwPW5PxO8HEaRpdCPGJ+p08CKzo3Aneg+8maH5ZedVLoNAxF6DWZ4uj/v6kIU1a&#10;Dv3yX7m1Jzaa7NPVBXG42qonmE5wo6MfZN9kpX6hvoW/ttSqCV44s0A2+Ntmq8vU78DhaEA9XFBd&#10;4pf7QqYFyXRYK7EBOq2taHY/lFd9d/br4dswn9JT1iSXspVv+7+DnqDGb8Vd/OP/Jy29fg3UtT8E&#10;YWXaKhe/9vuJTeJHH3Ky+Daz8fXTbffwWD5kdpKtDY9PVw/lvXiZtgf6InskP3fTT5m+pY/G12mH&#10;OwZOuZnLsU2yaHcJ7tydlgWW/EaQJ3HRjR3bz5xQShDaeXxzeUgCOhfqnxd/V//6S7vnz0Xl9gO+&#10;0v69qOoC0SyQKgPicGJ9coG2VtcBJfGkpfmjEzs04Yem9akjc5qX1Aw+mGqjbJxM/5Lf62GfPrRJ&#10;F6Zc07wVx+j5XFW80667ADi+GQ/cfLS7mI7u7q7zh8EB+lqMBG3/+AR47XFP8PkovuR7ttNtJ8jL&#10;d/mNfL4KDyzjEHVotMX0sylLRVHImqdOoufJMdX9+Bz9TlCobWCZk07M8TKhxKVflRlOCi7Agwzb&#10;/R1g+3zq1L/78W1/QyvljfXwEyu5LtiFR3HZ1xdbNNc+qTMJFjvPPj8+oEH+0pb7Ybs+ZzKuzEWD&#10;9WP74ml3M1r14NrGL4WYiG/hYeIuCk/F19/4sIWd+jvPL29ld786+pJy2gI3uBOfo/s8MRC/pS16&#10;csQXJ07gJ1JKg7dmsTC0eaF+sHB0YmknkeiaM84imePSZDEKrL62+O6xOscrS7nXefdYXf72BoCd&#10;N6Bh3w/vf7j0XL4fz29mweEzHzoDOPO595WvLPuvAT4ejZFtO9vDCz5f1FW+AmtPJ1Ppm3jw491j&#10;ilY8OO/1r/PXBZbsV65g8k8+eflrfWjEDH+QLQ4rY9ge+dFplAn9ucB/dDto12bnF1swk8Px2dM3&#10;u/966yl6Pm4MRbeddOJHL3mRLvRv2WhWPYMw29bMF3ow7owvTv+pD/Rdf/xx+pDFcO3T32wZFv2u&#10;38wpuX+YdTv701a3nAfhY5cM+NqJfV10jj5xfcvloBm/hoiYtvthr0/QX7v5LMB5Hk+5+tVrbFS+&#10;+WEujFAoMZHNsiPjN+HxxPi38PRTNs5nfA9PHPDrttz6YRcN0dHYAghYHrvPX82XUXZ1VTdxYu9h&#10;w5E/Zdu+uK8/R787xm6bN//SZ0C/P7vZiIPFPlOK6DO8YWmz2hZ9F+ZtNGin/5M7i7SDM/E3PMgn&#10;I9j53Llz/HH8soyjCVp1q8P0l7sfrB93i5Rt+qmLUbtPN2COMrh3H2xFvsgwv+v5jpvSMudYaP6I&#10;XfF228SNhuZ5ftN3+xy+TxrHvwZk8QNfrY1w184Gi2M7wVX+/Cxf9Ny585q23zfkon3WrW7o2aZf&#10;yI9gdajsFZRt/SY68r96Ly409Wj6V32HuPnmtGXzZ/BmHLj9s3yqS+qdJ4VF+5Q2bN6OoeYgT0B3&#10;fUjO8TUmV6eDzScJaG329MPXvO6SnthHb7b6xMBW1g90fPVRWR9Q/AGrn6KtVwaa62LX5I7x/fJV&#10;D2vjhPydX7fu8MCrfFN4VFR9+aUH+YLTJ39zEebH/kamC6L33MyTNmQBts92Y2Li1EXY9qv0jddj&#10;Kfz6n78y75k+M+er2h3vbd/JFTMW06vnDonD//W//lweFZ6v+j5xia+b468F3tCgW9h9+OT0wl7a&#10;2tM3PZdJORz1eMHZ48kJU9/XuKd++/Hi2BJnbvz584wB4hIvoH5s3/ym7R6xefAu/VfxbNGNTnLL&#10;Y3yQgI3JBD+ALNDtqYp2F4byxmtKbB23XdO0P/+YvBXbyZvcODmo+GGhbQEaYqhd/Y4tXR9q3cgb&#10;X0/8jg3xfdrRhb564NiG/4wJnQxURs+T21aJDYICbjDVztqv5xxZrzFncR4C/zWMnhMLNKqu8Rvd&#10;1S0s3sef5qYCT4r2lc0uAJ92XHw87K/dOmF9lrKeD+Q86V0WGvkPXs+30l/2JoWe14QIjTh69m02&#10;jY4jY/VaeUl8q3Lo77YQF58yN/zg5lzwsG0K5hsfctGSA6pjzktm+4ivVzzg92no3AQN19pAw2rY&#10;jID/zffE3RCs/CW556rGnIlL/emoWTS6P4EelJj1w8lL1e3obt4lZr/kovz3n/Jb5mKF38+N+ax9&#10;E1m1LYK2T3b5NLEmRsHquvHv2Ics+n3yxGr4iM2BiTFzU2Pn6Hmqym+aaOPahWDgJsCBm/7RdZNT&#10;75g9iDO/OGHReebRbefK8DqPznZ15rPVaW2ZOn6fOYzjhdrJF48ydcvjibf739ryfeVEvgu/C/we&#10;jeI/NwBN6ehz26tJ5zM71cm8umrduqLGr3CYXXqetiCrzAarsu3uuHaKv9rsXO7pm9d6viYae6d0&#10;18+adw8iTeH49Am8c7w688BaV5vRHbvsgj3ccWlK55vPANoX/WcrlhjSq/6l6AkbnXQtZFvdn0j/&#10;hX1+3jk39OFhzMkq1OqlYvtDyvzt+NfcFxUyEsMqiCB8tk9d5S2T895+91PeXpe9y1+LszLfPG6A&#10;qYn9urDKY2O1F41TRebdVtEhf22nlqNNoLcNnDvpX3cOm/w0PIwX3uwIakdsh2vtdy/Ar5wiDdNL&#10;Npr1z9TPNxlAvZ/IWHAsHuU0OLuWZ279fMjFmlHnAsGZ/D0Bda9NzFgWdsmvbmry0b5uBjU3P2sy&#10;Kev8KHpH4qrRLfz8z3lG1H1eBIawdr+I30f51pfZ4yve7tGe138553l0fQGVDzf+Pjgv6nNQHpS0&#10;X2WzHnN8GM9M3/mKcZFL44vP8zX0dBh2jRn1V/sdPpOnhk5c7VwB7gVHp+v47HzLJ2zbi9aEO17f&#10;ILMmjJ15lovd096vOf/68fhlxpC+oW9zfJiq+5Tf4R0XxJZjIxkzTmbuc/p7ba2r4CUgDu6VP7dd&#10;zzyBn8QjGX17xA6ojAl03Ilt8iu5K1vd7qP11zm1isDy5ZTapisVr9WXXj1K+fwcxPCXh7w9aqE6&#10;bD5LYec7oQG97te93/7KDWrD/LmlWEq/olzDVDz3HUvAcwI2TlMm+Guk3VUsW7u98yGTj53UFjsd&#10;2wXOTmKjl5MjT/AxdIydxNOE0sRggpykELdKNsCkyaIK/AW6rR7lE9Oqw9Fp8SIywPLxCVcOfhLh&#10;CYYYXtvX/vXb8iCnASjg7WOaj8Z74uItGH42gEiWJ0msSmjh287+LDQ5IQL9XaRM0Bd05F6M24Js&#10;6YG2cPF52a5bz87VAX5PMkLDbv4Au4VrsHIig95JposY9juhzZjrycZNBvQYmqNLeAV1koGd8AIS&#10;B1wwfp+yS0ctHdlPP9p/DTPwvCoP3qI2uh1U9O3jJ5+VQXb/6BmoXvGEMrAXmuxvGdq191v6LW80&#10;fuPqybOxEztdQIa3/uBLf9rlo7taxf+hh0e99RO+lRF8T7nVxedEUN32n3vBZH4LYk6OBp/cD3lX&#10;f32ZE1x9iOxOhqILndV9zo0WZIHVtTZIpCnTF8Wsifj3Yje0+DRBJ7Y8Ibb06z+vFZaY+7thoT+u&#10;P7q8bNcmushfHkeV6qtF7hsR9KdIsMjhWb6c4PKXp5Dp687uiWH2JMaS3J/A92x+wvibLaevx0eA&#10;DvX/7LSMbfv7ys2VkV8/hXbhoklB9QsNGS2PfDCTr0e/bun5Oo56xkF9GrU8DVs+p+3WHm2jPVwI&#10;mjw58bG6vb6De8WhB6X9JTnMYJg718UbP+7A+sGCx+mzcNzU467A3+XJX7nbgtnbvAYaDr350m99&#10;ATltbbG9/E90bGrd8b0c1FgLT2OKebx6Mb5+XT1WdzLIA3AumGbs4crfuhd4KeSnC8Jiectl/la2&#10;rf7CbZceKcN/cfBxTH8/OeCJADfWzJMMI2dpF5fd1fH4A25l5cYN4yf9HFfPYxc9LEb15of45wlw&#10;X8Plg6O7emU+i197z7F2NobLjcY3eDORNz5MPNiS7wmfhafolSkmr5sSDmLtC2++GPuiTxxrkYd/&#10;I64/I2HxvnxSIBvZV6dv7cJ2y06dysE5jlrFslW+ix6K1255ua2epu1TTOFFp+aEbN9eCzjDAy3u&#10;8haebHsNu3ClfBflFmdo9It7Ye1ZZx/Owvr9Wbb82bN2XHQa4VE+C6tj7+SMfMuPsXtoIyv4PMzu&#10;6tUiOvDNwLV3VNsT7p1k0290PAglS9w+8qOi1yfja8va4YmWt8+VoEuHm++eoFSmG3QSr16lB9Cr&#10;N7pO247to9vYTNbWLS+09pU3Tm5xqn4VNqY6uQ/N9IElnjFn/Gr8mPKZSw7L4qeYfjKEEWp4ZOvk&#10;ILG+UL1Ppb4yP38Ab8YGeGQBuJtr6qdHTKyvt7ztf9pv/FQW/XK8+NGyeu5PjYga+gWlsHbqn7t/&#10;yQjGk7d9qoq3jqfJY1NPHi9YhFBv8Xf65NN+Atvi+OTD1ihTnvDQob91n/gYHmMHeW42QtsLQPUj&#10;zvwIZ/r46Dr9Q91TD3Wj9y1r+M2Tr/URmvCWL/00wuh30+G5PL61/6y77YF5QyJa69wFZ89Nptse&#10;W1mdT1vuAvPTpqeM62cdTr5YPPOwjELD8vh56cqf/44MuomHjUdEjdMTq9U7+5+y0Lw85Bd8nI9o&#10;Cw8a7Zsx4KjreBxe9kHPocwfQluc8DT+Ls/NedexAAks/V4wUr8f9fVtznUnxpQMoCPZtvEeeRv3&#10;T5zd321zxZFt/CdrfdP92LDHzhOL39gcvBAsq27hzqLaFPe8gE6nT9WWQw+jekfXp/6dUwQHsGHt&#10;uGw+Pja3MfajpTtYX+m3fhOrfA++J2jNQfskbfTeC6xw0Ll5VT9bmeRp+72oZ04InNuuHUGuDHEt&#10;PvVh5wHku6CDp1fikrFgv2PRFuW4ZeFV/9XnidPMdzvmatng2F/7Fn/1daxO3PCffXY8b15XJld7&#10;VfT4kh1Dp67zrNBvbPpJlddj0kTZWNJYbH+bY3J3fklXQC8fx3uBerDzfUKnfIKjDduPHiFFLx/l&#10;/EtHH/rjC1ovXoLXsiNz63ZMWl5wdh/Onvd9TDvRYS/wlT7t6tjcReyg5VdgxQQt/kAMiElzhr6p&#10;KjcqlC7tyPZd45gcOH6hB57Vu1xqRvf4curGxt6gmZsmnU+yH20QLvr+9mNcQr+2Q17D3N8BXj4/&#10;ph0yxrnxctqf/oc+MWYeG0/3id+eNxy72PjsE0fNS65juvgNy6BWJ22BPKILE+8b8FP2+ru+S3+z&#10;drD6jQ9mbr5+f/oKj21LceR/Y8O4sL6NBdf+0qz8YNUPG7P1axjZet1pL3IEGa/1w9KubOXqh3Zw&#10;831oxu7Vu7kp06mVY1yRk376KX1TeyZeck04AaYjcGhyW/0pVkaymLv2UwdG/mznFcKDLGebl26u&#10;XDtErbVoT4EPfTdffaE3r9E+S8u20hgPF5pv52Dnos/80ZhN7sTvqFxka41s8YphfH9J3N6+kpdo&#10;+qZvURju9/fiKdEG2x6LMT6+22XLv7XdtlPXmFgHH+TVWTG5T9kMcK5KT+XLS0xqK2OGtYxC7Z82&#10;c1w+mL6GR9lX8l7j5nh9vbKhlO5s1+krefGekhvf5OazdjR/5rj+1anVLU+4KTsRmNLsKTvOWp+R&#10;dclD30/QD2zdHu8WX7KANbwEYmlXzzn3Te8+PMkVT8ZtPCfWRva+EbDz8Wu+qH10j5mrtU6+FNd4&#10;xh75Wp91A83cMDrtG/aFzXmd+yu85E49WxnRHPiJsPTpGUKCGl6JDcCLQ04nsYTVxNM5uMq6c+p3&#10;vzfoaIvQ+FTfrqmmLOXO0ablmHa8ejYUUvTp08xxpn2OkhEwx+N78mZ9n970PPpHhnbhQ7nUFt2m&#10;iGNmj/l37PYwGjtnjQkNWPV6kC+++5y5lDFqZEwbPK8zzMXd0dU83fxPvfaZMYFOOK6+iZVeYHY8&#10;c5QNC1hg7K53qhT15MznReDXuqJZ2tn28Fo/pgScNP3ocxzT8Tf7eE8chA4rB8HfddAnT/vtfaE7&#10;aPVRZcRwP/fgBqA3iYPnNZ0UX5BW6n75ZA8fIIYW7G+fUtb2SBv3fCjHUJ/6FWeUt3vlpu4/hD92&#10;T7+Nc8PMBVoN1+7iOJ/GUnjuxV9l4prcaeexgz00b4wRCMKveUxn7+Hg9OB84fG0WXHtztbv5JqX&#10;FCr3vlhdmpTpfyCZp37vwfMLTuKy84zsg85zzr78ISYijQsK65/tt1P6+A7CxOhtT/N0GFy2HBxr&#10;mDPHMn+O/ifnrQ6TS/EL//gpPTc+3P645wwj26XjxvlxidL3DOsgH+GtTOGejGw5xIVLwVPQE4A0&#10;5paPYSbfBvaZwNQxD++sHHpSlg7oa2gmLIBD8O7F3JS5WKAe3iYTfASITvBavsWyz5/nYim8dfBR&#10;u5uWyw5xHvrVa7eQVl49fHQUvCNv5K5s+MNz5JG5Oqtro2Vb/NSleXIwCW/r0KuvXZHjuCeIT9tD&#10;u/b4PcftBNNZJgrXhuVHfvnifT7Kth6PBQGPv4QhFjaQHZc2/h59M/HLCRhQjgddZwElhdHdBQDQ&#10;1xttZ2zVdIIQlrZI05MueXjyT9hUz72TsLiHB5y1tfgpb9yemOgF9vjRHbQtb8II2+iC73wNx7Uz&#10;Gk3B43tlKKocOu1fGPEXnOJhTPcDV/nj2O7qe4pLWz7hte1P5y/n5J88fWUnpRYDAf54rd3wtOE+&#10;HUgdfNE6uVW3r0ampwH13Se87t+uwdfgAcYSzjKIiNrxuZM1JyigdquPnCd8n8WVPt1pIhhwx8xe&#10;fLFo+vHjj7F1EtvknXCPzWJpeT75dT86mBiyA4zteGy/HH3Uyy8mg2HWNoHb9uCjLBL8nDu01198&#10;ES8WD20OD398sZg21g9qQ3juRHB1WH0qI/XXAJQKZavTcJ5cuzRORvgA/P+c3cmSJUeyHugEEnPN&#10;FGGveHvBXjX5oKTw+cjeNTfckrxyC4XCmIn+v19N3T0CCdSV1ohz3N1MTWdTMzcfzgzW4uDRPwYx&#10;hIrSL3aobjlae4mDFX4HOPS0c2OBt1a0r9K17Uav0qFoPqXx0pWxzStZ0pbeC06KN4/Ie73o7zXf&#10;WUj5PB+LchbbXAD2m1rs6ffe6d2cIa7yh6YY+DwfiwkLq19te4ywEyR2E4v4bs4Vi6WFXj5tFx/s&#10;Fl376tp3st2y9sP6b8Yc5fC6jZwL7Yv3YYvru/BGe1+h24qDt3ItDfr3t5Az3n3vqecsIrgR6ou8&#10;Hn1/+3txn1v06Yre9+/mYic9dtHA+AlMqmrX3oY+FNYGtv8agPe0k+O10dKofaLj1qEr5+DPJvXR&#10;Z/cNATvuNzCDSxRt56Rg/HRPYE9chD439Eajthn5p50cp79n3Mmdr33qnBABOWuh1ojNkg2bz6bt&#10;4X3ianGNb3Kek7/qKz4PrY0HuHhSYGjBiZzxxWtfw1XXG6hOPClbuE+mRq8tf243D+G1MtgHu118&#10;J5ALK1uw0q/gzxsQ2vK0h/ukYX95EDxmS19Jv4pFWydP90Q0uoemstorRO3PhbGdt4mZ6c9UFw/v&#10;5KUD+BDDdj/ybBfDLhw7LDhQHmf80Jb/E3Hhey5qKHxAF8Ym7YXKXFD4OTkxTIrVWA3P6hzRuk3N&#10;biHJybsgtndtt3G+qvseHNzH4S928QN7g2lEf+jLXmMf/OdkbfAbA6miL2g+D86OH/VDnsJZ0H5z&#10;nDoXOtDo3DLHzfdBXn7yCphx+NjmgYfGnnyo7XHKFtZeLloO7fGpenzxKa/IxWbPmF4atvgfE7QY&#10;n6WtYPr7jPEru0UEgK8ybYB298dYO+cSyuBN3dC3DzZHbbsWni9lcu3ijg22/6yfxodrn6VDNp/2&#10;jzPmN1dG1pUFbTncthd/swWb1/lIm4XVc7fK1yYro7Kt363u9Nw3DSe9svWV9iPz80JEbHucoy8t&#10;D/vLZ3XxdgzTjYtPMfCJvU9b9IE25pb7qv3iZOx6th3ZIqX4OH1A28oYe+78WRlAo3SjE5xL1ujV&#10;/dXv+KK/iWmOKT+NKzt3Wlrdhtac64SGnFB/Wko4NCEFyALeW0QM4HfbNpJFX36cfhD5Vpa04+uV&#10;tY1P+91/t/KfgsV92krZzo319wsnfH88N+4qG6+Nj9o+ZRGUwMeuI3d/j5TMVy4XxxMXmz837mzF&#10;uDmfMXJvYHjWE33mjYdG447HzJ9y5ujGh9DQ5qfU2ZJXGzcobCzU95Fj5qFjc7TV9+asbPu714c+&#10;Gl999VXHCmsV5di6zU9u8Mjjl4AtnpDjyhD8rVs5xpbB3yan7ZyLTDDNuHjHibZibfuTec/O7Yxl&#10;8+TO6IQ+fAzGbtExtnXToDaepGQjHzZJZwr+5EE8Kt9Dn7HP2HFlFw3l/+hblz7HDi/oRJy1n+ra&#10;4rz1jRzie3NVaTtXiKzqLvxQmIN8Rz/01T/5lC5e+mVgXt2dvhP6i6/cMVznGT1HyvFCbXDGXbK0&#10;75ExfY390clX9WE/N1F4Ev1Zhxb6cGvjHFfPrHtVdvOPPBXaK87onfrV99YpOkaX2ievjN6bVODD&#10;sX6hzfu3o59zhYsGH/EvF0eWlsP1Cc1sUj+8V8baL5rRGzg3l2Paj9puyquXPhG6T2g/OTH0sjwU&#10;j55bvrz22Bbf1d2289DDw3H51b/TH7R5IUPEWxx6PuuwR+pZpn3PuSvzjLkXn8bb9iWYA9veFu72&#10;PzY6GC2Xk77/yPlr7zc+ddnkLoOPPspP0zxtF/7mimNd9fLN+DgSV25bOgB8vSqfDPuZcu4OkpyQ&#10;GH4932zjx9fd9vbjzl+h7U2F9ncuqs0LSBzN8M13U7Mou5ajlMwLe36xx7uFM+scEwfffZvz1thC&#10;081lTzq/kGUJnS2Lbt5Z3JUNypa9ajaykuXYOJlSoBRt5g4jH8HIQ76VC83lgfdrkJu8Yh9sm9c4&#10;1/Ex2eK9lnfLbXf/SbeyKIhAvUkl284fFGkT/eZcZXIp/F4chSd3wBN3V2S26OI1fWzKnrKtLFv2&#10;tMKWtVVi1HE/CrIPXsRtytqzMp/oU36R60l/5xkjbWyKwLFH8XrxLf3h3PjLV103ODo95YHfYzxz&#10;DjRzrZkTDU/2Ia/8mWsjOTdkp3d+KP4oKU6rT34b2BhJFuddyvXrhR2j9th29Vp7y/sfixdJJDI1&#10;h7eBcQTWxLeilXv1YcodQ7cfjq+L3TGlpPrFahSo9SoHWeQ2+cAyvgvbQ1sMTcvRJ8dp+34LUWHk&#10;gLU9sDeK7k9/VI/KN75kQ7psH++NfGmHDp67fqILLg661hDHH5OLyTO0aEOGzck3Le2SbechQwcP&#10;YLMFOEmAe9jtUStyvSj+xUHbptQ8w8M17433x7Y0tQZBtytWwmrb1BKhr96HrfjATT2O83Xm68N2&#10;Zd72m6dbe3xiTo4uWw6J3ccDSflNSMlNw6fnJcG/4ynxXBpH3Ye/T0lwZ29lYUIXd/FQJw7Nk5p7&#10;jFEP+zbfHN2mr6QRAr8Bu376lHFtZPtZ1pTVzWdsjCpbgJVzj5UtLQL76cjfgrmBZPolfstbWz/x&#10;sUD/BftsAfTHF2Aujs4p9Ga8zP5Kd+g3Olp2EQnukoGz+trffn/lmmX8guk5wHcJnaJcALYQdJ/U&#10;L4LExkntmBVgRX5JedtbpOBgwazNdNr7DlIJsoavAHfQFT9Co67eACApunN07sLN5EqSzUQerHzb&#10;7ufgIrkLxer9OdZuf9tonT7bNWICJLIKwnWJ+uI8ZOpEK3qxiRN+J6RHjch6B9C25Yz5DO3Sj/6V&#10;rQ2rSnHcoTqD9AwcJu5gBpTcAeQu1kw0tTUQzpO/0Tl/Jv+9gJJtL5BLsi/oT0dHb+2yMkArrsSw&#10;cHRfPRTzqeOVq7bRNn/q+jubB499dFgTPMC2LpDg4yJmW1W+6Tghm7q1S/ChyFKBkTN0EoOJqtA6&#10;dg6OdpeMtfUdT22XNhO/81tU1SGDtYvQ14LNsdNeTA2F0hzmo9/Kwf/41V5FuL/4KdKNjgQDoT3y&#10;T3JXdMnbatE+ZQbMToiPnWvfg0PuxmXnGPYmbokuBl1M85uqQBlZDOi1e57onKcX4r/YTqJwIuwj&#10;ZsWV2CGndvygnYF8TohHF/Kw/buc2G6yMWGZBQpP0H5R3eB0YIrL1la2v/vdn8tDvT797XffNuV7&#10;FZy77n/44bvIPIs84nn64/bLXdypikmc4wc4/SR3mTjVHok9/Yg+tWF484wFLjrjz/fVNXiA3elU&#10;2yVmRNrGAVeWTiovvycE7yeO5mJ5aYa3XOnJZaDv9+/wVKb/rFzdpqy2T1sw7enCBhY0+OunXhgc&#10;OdqguM8v+XehGrCBPmObP7UdkI8fq0u7X/jmQo4FlC6iN4/qN4mh2Ang28WT7K8NOpFo7Xy5eeCd&#10;17LwYcYA7Q16FqyvxbPTvvGJdujOb07Pb0/T3UKEySxZC8HBH81s2sbx2tG+z6dnAkrft+QIvkUf&#10;4CSjvzenuc9pg+Du02s/5Fv/aw9n6xyzZ7cCpjuzGL+2hqtN+8uJOX1UGej2xFX5hJvFF7ojrX98&#10;/fXXbf/73//+zc9/SAwfP6INpq/e+2LYTVI+6O84bF+ZfCyOgLgAPaFiZmJNkeLC8tlj2+a/IK/+&#10;ZKIjXNvCgw7ee5HCvg8gq7gALmz7zPHYrf0msd/FMONq2n3+xYw/bZTJUwxSm4iZ5W9b9kcG/PQh&#10;T9w/y0e32/f0n76B1S1n2x+Z5b3WBRlNsGNW98shbWMHeFNPNn3ZArUF/GmzdVGiucl2xzt12/6Q&#10;UVQbzM5+H3ke8m7N6y16tQ37ECKgjM888bIXHJZv6xsUEB250J65R7aLE00TT3w+tjDOXsj45C/r&#10;0IHhNxccJt/mbKB0Vq69M9vx0ien+Nr53MfHfiiiuXrsVqwo35iEtbSUeZoLbOzLTbsoqt2PGUuc&#10;EL0E8qSWPqfPdGw7dOYk++iX+uXHDvtkxC5w3LxectijH2vLHG03Cr1ti4+Y23ijD178ZytvzyJG&#10;7JX828Xg5DBgfIxkzcX0rC70ycex+r3R4vJfW95fL9vc5fbwr962PVY6NsFi284r+KYcxswt3Nzp&#10;gtf8xu9clDm55LSl69AQC6NzqQzxiz5btK833/IlLsM/VZetlEXU1s/ckNZ3bqHLygzJPpj+e9uv&#10;BFozX8U7/lDSubz4jR/U7ZypdS07tql+kw/xpoe5aO1ai0p1cwFQjuzTaDnueVH6hLpdvEe7vtjt&#10;CWeeWZ1WH9snbr23+GuDR7wQpbokLuWCHV/wJPO3+wq4mCtaK46Cs8Gnc4kcL//qd/S1v/JNi/ne&#10;+H7KWZr13xkrEr9uHq39k1EAAEAASURBVDHL0V/EM3BzSmXMWGGMmHnizmmnkz35PvmvjOKS331e&#10;yBD6l2z1+TzhwheZeXR+qn5BWz4SSnB8yvsY6Ek7qFMX5J67ZmGD7RZnab7edu7wKCydzSkpx5tD&#10;6LZjpv3R482b7/LEoxzdPpHytUHPudNS/Mor6sV2x7nYRdYlG/u+/eRup0wfF1fNX7GlOYi54OSc&#10;1ARn9SIHnj7eHrOwdly59Fb9fOTm43ky2BxiZZYnK2dozbjg5nb707+4ZnmVT/DMz+RQdniO75/n&#10;5ruRaXxWu/o6MHSSH45tySVuehExeOobF8nLQN3Irk6/15cyN8t5WCoaw52HZ1+7zz6beBk7sMvY&#10;Bt0b2HFiUlkolq9945X4deF9fMJf9/gLB6C3OXmPzek7bofnN9/87aK5vLslR5hvnODBv0uLDvZt&#10;nzzg6Z/6y5zvzVjGPurynzaRq/u3vVc229o6dhKLeOIxfEaf4qTs7c9Zk0rc8sARtzxnTnLbs/SM&#10;H+Hp/MGMZuOO7MrpQj4yr074gETv7OS7MkUXrz6UN/0OTm1zYtAFXuCV0HMT+pxHOt+76hIzYsTT&#10;ucYE83dyuMDfc7s8XUkGsn777XediqV1qK5/15axX/PP3eeyJ9yix9iKL+j3s/F457fO0dqXInul&#10;ffVFrwPvxG/gvYsVFjdrq7GXc0f9L0W1P7zqQRef8PHTSa+h+fzYG96C/LOwMbDn/KHWqsUnB6DT&#10;7h+E8q5PYgjnrU/QjG2335EfDnyf7aOjR3DDtpzERfzO559krWluOBn+VDjixACHW7Z28Rr5UPGZ&#10;vDExNk8Anhanng3TTmvx8cj18Ha+um1GD7LzUSVtXh750z7rTwsjxx6RefBbkpjZi8COl5abbGdc&#10;mX6uTrt54kusoU9Tus46yUch1Df5xXjo5FttZVz/7XbX50rgA1/6gOt+4dj2l8xP2bU7cTSyxsZi&#10;OPw7RrFh5g3eIPJrsPZSj4fjtU71Lb8tuW2H32/Bvmlu9S2t5LSlabuwOHtsaxxhQ3byu9ULEz/T&#10;H513t21c0X4TfGtjzr9+W7qZry9N27Y4trTpmL4IR9anzB+6gZ0s1rTB5hw6NKaMUY+csBeAihyc&#10;tcGeg831B7oEQ33s3TcIGsPi465fpdzfxhhajmPm5nOxsXZAxzpE1wyTg5T3IulBgCnXoaay693p&#10;w3LZyqQKuGmr/S/02YTs3ao89CoZntG5NgjP6bORNnSNQ6A2pUc+9WElyLrZ28/f/JjfVb3OT83F&#10;8ofu5gasHA9EjsMcLThd38k+IOOsXUzMbH7CU35b2HNSP02jJT8aw+hQHUMHm7kZT78fesZH45kb&#10;qlw8tQa8gM4xy5FDLqS/+fvovfrb0qq+aavjk9XNIAcjeNU/h81f5Ao01rLd87swbOx4kndzRPEi&#10;I8Aulho7Hx23fHk4nvicOGSujlmRBc76SN6pnWOT9tulq336qjVLcxTxO/FN19TNJrnz6JB2m1+2&#10;bvyX+qPnd3mgBL3KERn4kS6rI5KVOYW2a9cyfHzddY/C7P70eAWztl1bxIA98yhwvisK/7cssrOj&#10;dbUK8iA3vMdnW+wtG8g5DxE7C50HhbY2nXc+6snaG2PDa22erPJBftoeU2U7dsWD3DFa8+tcE8Gb&#10;XyfHsiPf9Pqddo+2lTFyke1Jc/RLmbEuVsCNH34WmBwYGlcOyVr2+5R1Ptpxc/h2/mEOySgBcjx5&#10;tPB81Q4nfhfHdvehffRf/tN/JmkJtSAIJjwSTztXFPaUqU4rIDkEAUbp0yXwI+AmKhNlQbDOcgIC&#10;t4vQ4aNDLy5+z/1VnrN7oTMnMAaQTYRO1kxYyz984DCQk5BNVBK3k7BCZOsdGtEBHvoA/d6BEtyh&#10;l8JTh/YGIrvMpOUkrxyr88Gvzsv+06Bbv1t6s49FnKU9nXDauSO6x5EJCLB2luwrJwNA77ntQb4E&#10;hCS7gbl2d8y2LoYI8g2U7fhLy4U4/mIPfop2DX5t4bpIuLi2dBAHZGQyPyLOtu7UtgVs3k4TunzT&#10;E77U0YHPyKzt0MjFolzE0eHmbt75TUsJEDgxR+NJW7m2ygxAehK59rO2r82O3dijciS28d4FHrSA&#10;tgvP/WfZlqO7PjQBYLMXPB/02JWcXcwJXheV4tf1j76lLdomarV77LsnxMqnTWIu9fi1LHFl8NDf&#10;2E98aTv9bwYchuF7MehisJshyGO7d067+9JgzM5+z8ECo8Sm3QL5DMARtEUje+SNTcWCUnzr82zJ&#10;9ymfJbYtXC5PdLQBfrPrx+CaAKztxAWQdyb+Pn7znRNc8PDPyoGvCfDVPnYltz6wN2B88+3fI8vI&#10;4aI5eXehRtzzSyczkQsLKjopVWdCY6Chjw/gd+V4AvpN/ejVwnwtfxe8G6vh84SZqOpjFvluentc&#10;/tFlJzjKK2CIrHwd3Crb6Us6woGNSRcBTbbFDli5m7MTS99HvgtCS59no4Xvziu69c+nHZbO559/&#10;WbHEhPxqEU8uaD5IDHyZGwT8zpMngL/KWOCJiy+Sx0eeWQyKVKXNTnjgX3tnPwJXFPy2rDIeXPkE&#10;tC5beD7bP/X5lXXx1qfh0vy1bW1XhsVlpzXr4qlbmhvPyha2zvH4aOTb9ur7EavtPZOP9L0d79jJ&#10;R79aXHG7sDbSt9Ht5/joKW9zx/LLdmOR/e2jXVtFlmfOKf0T+8ufrFccnLrnCfrqAmfBjSb49POI&#10;q+U1MphM6bvz0XZtJQ9MPpg5CXyw/qWfMPFla2K/+czY9c3fv33z9+QQv/X3t799kzz3fXLcXHzu&#10;zWHRaW2pz5k/uBNTzPJ9n/w49huZzzh9dJHbyptlIht5Qf0WfcD6rQvp6XNg5jdZvE4buo4MJ+6L&#10;ccdYbbEmTXdwYXt9Nr3jjq/GQW1x9+FDLm1mvJj5j7jK3CH5k00b50Es3YefTXBn4Xio6Htg4sa4&#10;wP70nrGgdzKf+lAL7dP/xNnJc42nHIOhP/lvy23DofX/6MuTBjuv43+geU9EU9cFkvihc47Ibi7B&#10;RvSck4rEdMpn7nm3nRw/4wm6XZDlq6P/cJrvJ64SNip+bTI5ZeKcvTKuRMC9qCJ+n7Anplumf2m7&#10;r9RT/sJ/PUEaW709eVP/mziIfZP7zQ9/99UXb/70pz+++ctf/vLmL3/+05s//vEPHXs/N58Pzebv&#10;yn1sEznJthcQ+GRjqzIYA2NDejz9BmfG7rGBG8TQ8RFvEyvjg/WDforWzM/uOQy782Xnf/Eb27XP&#10;4hud6PYvX/+15RDp4PxETD3tPfJtv+WPOQfhJ3GhD4tNcyvjOfnJu/OkiUeLRdOO/vKaOZUL3IAu&#10;z+32I20m1swnzuJ/5iHOZfyeby/onjHMxTx5WTzJRUBb8qytyKXstvNcJGYboNyHzPB8wPrIvvrd&#10;7n4KH2XBaVRMHmPX9YF9tl765hdk2jkjm/bNH7GjOSm8znHTn/mXPJ1jpo05/t5AqLvv+EIQ+3D5&#10;Eaxer3XTH90ECddFO3MLwJ9T5ic+0Jrcpwzc9J75d2xQ3U6uWhng26eL13J9H735U//A9/PMY9ls&#10;/TY2OPonTrSBz3782QXQ0DTeo+uDx+rLpsYibpk+vAumg0tGsPj4djEpdJSxvfMCPNdXOw4Za+Dg&#10;J47Jvcclmi9tfPiMn9BxfkAudOkg5iY2xUnkIm/oyjeOnZuRi/3xMkag6TxhZUQPjO5zzul4F2Dx&#10;eMrGTmisrdCqrqcfuqCqDEy73Y7/1GlP7pWHfOZRe+4sP9ABzjfffNN4RqsXa6OHuS1Y36EHyORD&#10;Znz0iT/84Y+NRbTJvnirk/nF7k+7uelAPyKHutU5gre9voE+e3csiZx7/rf4G/N0YGOygs2xfC4e&#10;xLG+vefbaPKZerp0PnT4oi1X1u+xgb7rWFu42sqZtso6b4sOaGgDx3qE8zDjBqBb67WLPPLltJ15&#10;FLm12w9b98OewQcraw/OV3GaQ8TK8U0wAfuNz2b+T6+rT8TueC2wI9+xybQ540Dio/ZInKsXP+8t&#10;aoK0N39EE68nVK7146lyjuAJnpv+zDPIIT7Yas9Z0IK3Msq/wLg62yP70cG5IvzGUGRhKzExN4yR&#10;87yy/Niy55khJF96i5/twsrHggv47rgutqj244/WEOSh5OasK5B1Y1nZyr7l6KIxcT76LX1lAK4+&#10;yeZAPOEhzyojh/5mTG784pkysTT9ZOiILzmq5iFr8kXHWzGb8uExsYf3xG1ZXl90XLnw5L+J8cnZ&#10;ZHAsdhhEH1382iuU6Iu2bbS7aK9t1tZkWvs8n9adGwvnFfjbZolM24knsqJhHszvi0ue9Zt222b2&#10;jZ9pGGCbfwQr3+LRsT6Jr59vYcKb3VeGeOjwGf3rk0PkwtHm2Kdjif524pgfN2cv79dbOODJd+Qd&#10;TDlqYWywtphScmz54o0eZJbr4397T+EXMdttOzzHpotLr74iOXjOPzZO2Fy/83H+RMbGbPBXd2X6&#10;kt945arlg7Y5ZHN66sWgftI4WxnTQFnpx1eFU7eyKVMkv1Sekx+e4wdtyFPEEjlfob95o+d38E48&#10;VdjDi87iZNcQ7IOf8pNiYHXXT4wrPddWnjxgTc91Cm9Mi+Hyf8+JJ8718eTP1Pf8Lv2eDNsP4fiM&#10;Rybe6yN9PnavXuH1Y+xL57kBc/oPu+/8wA0wjidHD8/qenh9cuYl9HkN9cnxHfm1q/9O3pK/nOtd&#10;cHCqR/1h/mb+NP2neHLOAzqvURTak2u46/Y5P6XqBR/zTb7wMW8dmeietil7xsjf//7Ni7zcvJfY&#10;GvvMtZrF35xz6XkemFHeHB3ZOz7EnoXItXGPRukQgsAB+vDT9AV5vcX96rlwZN043Jr2sazvrI9C&#10;pWNEb9gKPtA3zDtmHJm+1OteqZdvfkh+nzElD0CdN8SsjpeMh6Hjzh9Cc30pHueV58as6E4Lfjt6&#10;MTScha1bu7lIrD3aHnBqfCcG2O41mD/Aj9eQLWjXT/TpHEVsVIaJwScNPM0RFo89tw81PkKf3PBq&#10;0zRWvjIaf9Vr0wcHzv7yMG8FbACqa3fmePry0ESj86TY7Gmjfb10SBfoSYZVWN9kG/KRYccMNkBz&#10;5cX7WUeHhadcq+fofLGpTeGjW7BdoVIw+Owk32RelZ1dL5sGafvsyyl0A9XeXFJbQky75vTYTP5Z&#10;X3Zuc3ivjManmcOY6zkfjQ3NtUPGjQGJ+0mMV1JIxSpg8Pjh+7yiNX+SQp3BsAFGM/lCvAY8jLUV&#10;LMmIpSMAR4hZtOFwCRUIJnTr2Diik44oR/jSIWAmLvjjoRxu23aClUQTfrdhp+0qzw0zKWWonASl&#10;7dIIZvYjZvmNE1fvyxYhoKxt8D488WeLfKeeP2bwUZ6jx8crdjwRO4ON2gZc9MEb1BmVi03H/Xj2&#10;LxdTnET3GKOW3zJpj/ban5ySzPAI7dT7TSLHPVkKT3clwQeDPx165VHWvyRJv+OrrbJL4MjgFVMA&#10;HTEwNqKLk7xBZZ/WZ0EOoAPIC18AGyyq58dzEtz6cwK4Ml5P8+m4ZMtHe2AfvQ4E6g4PQsBBg88W&#10;lwzhXP2cFJPXQuJvweg2cbc6KNtPJwvhvTxst43t6lubHtm9AgDoO/iX7pG/PvN0Fl1S5gJ99UjC&#10;WJ4Gxb52In74NPvXpOzoHMTaJpmjrzyL0kg1MvHlCXJz4w+5g4cveoE35WN3E4DbzvLAxx9PnPSk&#10;ppSGx9/PCR666xs0TNIkXhNI5cBEchdn6OIisQms/MBPykyYROcP8Y1W9Rm9sj8XDbNDochEj/sG&#10;heFP0Y0HmBZZ9as9sVWGTwe13CHemMkxqI2OrI4NrB0UUv18SuyWY+yIXvZKV7vV97KHfHh4lEn2&#10;pw3swRcf+gLZwdRP3Nknh3oAt7A056jf6jqpiD13UkwOfnuNTnc6oi9nP2Uy6Dh+exZgNH7R/twt&#10;K4fLl8kUcVDky11fb3M3Lb+x+7e5AP/lF1+++fjzl3nHuCO38335yBfoiB10AsrpApobjwArZ/WK&#10;bnO8NoEdWUMHlZZe7dTd/hFhOwGZmrX7HuX4yHK1C0F8Lx9gMOJWDrLsR5tYwiby3zm37cVvfK1/&#10;kMHiv4+ysV0WHE2uAssPXfvd0iz/9kG4Dt/Iu/wXvzFM4tP2dX0J5GvsH3r+H7xajw1dX8HGj2Jt&#10;AD673bHe8eZK+lWn4D3r2WgmfBOP2jzpy5fytvb72fG9vPmqvBmGPBM3Fkt6Q4KYODKijV9tcnzD&#10;hmBx1sd7nMjs61tWP7jylX7UOUCOtw6lXURBt/GbmAdwRld5lr8mNirwZTs0N26yMyY9fI6PMz+Y&#10;fFyyL742j8h7+Omn7IdQT7zT9wD70e+Soe8MGBvcOXPy0thhZGXGjz5yAWDotH30WP1LPPayaI6O&#10;tvcbEiYW52Rixmf4a2f7Y4ajtIJfgV70CG05eV4HP7aulD33SKyEWOVKV/w5uel68jh98AnDMzhX&#10;OVo3xtIQk2wIGn954oMu217V6ixex/4T861rnMnTM3dGZ+02OtxyvT98+pMqh+/6LxQ1vUCmeTmb&#10;ER+RK3eYdr6VMbUXJhqvmtWJkVW/u/sGPej96aejY/HKZY97MCWRj+z72RqvNuKT73PDhX5PVzid&#10;N4f+5tXaOuX6s5sJ4Wx+EA9y48U17fQ1NvX58WO/8bhz8OlT7E4fZtPe7wEOcCR7zfHIOzfewPvk&#10;bS5KhJY+38X8M6cnt3o0D9FLPnFFN/U9+VpJHTtpjr/EJ5r4aY+Oj37r9Z69ITI44KfMgzNrqq3Y&#10;AKDdtj16+aXcAuvSl7/Z10cdGvj/Ao5J0GZHsFbqlpkObD52WJlCc/2Dx14wf5efEFmZN6doYyGF&#10;fLVR5HpuN3drRw5btlGOL9+7gGAfiJUf82abxTO31o7tnYe4+MuHYl3OdW7J7K9h7anOb0XWxrnb&#10;2hag76MxnJUFf+Vv89NCXxw/ugCMj/lG51Oh0faJm6hemRtPaVdZsuWR0s+WrOQhZt9+pT46Wdh0&#10;sdmbQN6R8cRhaZdQGgS0JZ9485rYWRCccaN6oZ2PfeMX2HL7jdvUre5wl4ct2uQxz2brkVTLoSMX&#10;aetu9ULa08l83vndn/74x/qwF8xDT4wai7cfpOnonr4iB+FHBuCti2SA4wPwms/o+PnnE3duKtj6&#10;6V/OL3Ne2TGJD0d3dWOPoSUfOi5eZFigg89Tzs5zD//hJVadv01+G1mnj3uC9+ecX/S8O8hkXt74&#10;zQVZOk+f2PqOuamXH5+2CAVEKp44cX6Gjp5RGqcHK1tAk89s9VN1ZBzeg6WPjY7idmgWL7jYbRs0&#10;HPeGMfF24v+H0NvzjGDUtz+nXhn7KUND+/ogW8e7TkEKMokrOGVyytQN3/H5Hts6h248axN6T0Af&#10;4L1v4CjtlG2devvtu2hFH7yX39b/HN/SBe57ayLxi2OvtCc13uq0+zgXfbMbWtlP3CmbOdeIuGMd&#10;2oCUxUkj50G3bLlp64xj4gvAu+tHdmVuJAKVL3LFlGUmFwHxtO122wpyZ0eZP74nt312C8PhmWNw&#10;taXg43jfiLXzh51Hdl4rRsR3/jbGyOyz0JsqSu/IEvpbbztPAA3PntPpzytTtsbPLpBGdqDN5mMy&#10;dH6sakgUx1fV8HX00Yfo0P6X+unTZxy4Ws3O0xYdw2JrvH5a3UJWnPDB973Bf+KHWTsvz7YxH97L&#10;76IZFnTYz10ull8JEqUW7xc1ZKhJRnFzFW9aAWhO3ntf+05Zq37x9anXmP8GHPO9wFiZbD84/zjY&#10;68cXjXOg3ULXA3JMfv29/PIFp/49Y9riv94uqRc0Wzh2EZsrBxy22S1at/1fU57jXWf4cO2UlkZo&#10;v5AhVY53fXI8c2hGfXGxfUnpWCQyRz5/SUuBjJf6d/7kWvGGVy+SZH/1aB9AozJo96+DkOq8yrxC&#10;fwAr0+TESC3PLbnQX9i8c+e/W8MdRxuTbT2+0BaJ7RP6o/ELyOMfZ6xa0I/kzL0Za/3Gn5MnDmZ1&#10;/kXHqZ3Y5Ye92Hzw2MhFa1uA3uYTUvJX/jO3cLOS+QWf8G3k3q2+n2JjwE+Pn2AqPYj5zCa2M+7E&#10;tt6eUMDk2hWLXG4+NePsxuP60oXwLdPeWxKf0FdXL71TdfvSudK055NdMxjdT6MjzPSRlJkjbFXi&#10;7g+5kXjnxeHeuTt52Ba98eUwrh7R1Vpz5zfBm/Xgi2DasdvMfcj0LvP9ts7Xxt76RkU4pY324dX8&#10;MLxyYSf/0wee9tBmbGpnYq0XfzunObku6xpwfnrnRs2Jnc4Hk8vlbWBc+yx1+loh2+kJ47MpHDz7&#10;6NEZbI+ZmE1sEyRrOa8B6b1ojMCl90Fs+0MT/deg3idEridi8VYm7Bj7XeN38Pisc5pXhJx77DUf&#10;+l86Z988EGw79KvrQ6CR4yZKj8r1aHfXnr3Tnv4dS+mQ/c1xY4vY/3F+u3zV7UXvvgEusSA6xKn2&#10;9DzkL7bPOhdnxdrHwe288MKanfbZ7DL55u/1TbeviZ/jyrU+yRO++uquI71icR1aX2u70Fjd5U03&#10;9m0sQnZO0Hwad0fLtp/+N+tzFC6vrMtYA4NPj8xf7gSyThmHTVAwMJy9o6OJnyNCgHF2ImO7HwI8&#10;J8CDawIzixMmWyu8E3yDhIUUoN3T6BbFVy71y08b+yaA8NcpQb4MxnDq4DrpMZgsX+U+jus0xA+0&#10;L6XtZfjQJANctJbuyhXUFzIuHVsn5vTGa0EHWh7Kpi9OYllZ2HB4Tmddnluv3fJns0KIssMsIk5R&#10;7WQAWT3LbOpKP/rYLi01cDfYyF08ZYkrky4wCwf3E5hNHsEBtW2Soy3/ORHfgbz0YrAmVIM7H/0U&#10;oRKn+KDf9tFJrLnbvH5LHJJLXSfqiaGxiUm+idTouPy9LgnudlDCaw9sxbWYS0S27Ne+2NarmbTB&#10;Y2SMbkc/iyMv4BE35DN5oMfyXj86lnS+zFN+ZNxFoqUFb7oxEyUWo4vtArnePl6rzf7RrD4SO8V9&#10;4Gv3bO+YPy3sVLdjGzYrPzzzh5b6iHjKxwYbLyYTBvmrXeiubdKgF3glHh8Jak/4LNh5Qvj781QB&#10;G+grK6Nk7ylldEs//gaO8c59DFF3TgBbka9t63j3XUDf/d0atHbf3Vyg+qAbX4H2qZjbwFd+rWtV&#10;2s7WtzhCa+ltzbZBZ3w3NafnL1r5sfGvQdiObPXpSyxyLG98lqe+K7YtWMwrgqJTYhcO32gjJsmO&#10;/vS5sa+nC0HGiCxoJHc9FiCWe21VmdOP6//0W32QU2KvkE1szsLDTmDmBDtlkU1/RjejSp8G4o/3&#10;n5wnwMKkr9ghWGBjicx8D/Bv/xnjBP/O+UV49fW009pI/qG8EwhxDkavbB/+wHfbKO4+jLQtfkQy&#10;eS/eabdyKvP5EOChPVt08vHZLOSSRXt5+6efY6eT55SXVsiVL3nzVx6PuuW5W2P32mrbbR25Wpd+&#10;5E989IaryDx9fsbkD8n/uozM6AJ8tF9wvGUry9bZaqc9/lyxdBancsf2jWmxHdssTWNBGmDKIIWl&#10;tzlTXtmFy9Er84DEP7ydlGsOmqdCaCZTpzDll0yKwq4nUdnvTQwpchdicwe1Q9e+Nvh0sfRM5Fbu&#10;YL3Id44B8hYdq84KpSx0HoelGWlT9nL8WfqXvKft0+7qxJW8+sSjU22dNs/yZ5lyH2VzchfkAPn2&#10;xHJK5tv48jY3D8n3GyPa8iGwRU8dWL7Ls8ZuzYe/SjNzhn0iYuks9obhTVfN+Lc6iJ8H8PsT6Ajv&#10;+Umkxnljh9Ej+uhDHYMjcedI9IPDNuqnP5BzyuS55LyTJ2+eeN1Ha2slnkyPotWVXJ+E1t4Adbd4&#10;uTe83eSVm22SmI2/zTeHiXwc41/2p8/23b24/5Libx+tnbcfP+1mf2lnqlIw/9+4UCBfmTPqV8Ar&#10;8bUrbG7IYcevzCv7Vo/ID2d547H7aD9lGELzjSx+coj5LDAP69iQfTSu/JvcNH0mQsT/tX9ERJ+d&#10;Nu7MY6bvn74VGuisjotLRnPHOSkbXnA6jp+b7xxvP1kdyLi6tewkPbjkW3nVFYh7QLttu9ut2+3r&#10;ds3Jqbz8dsgmSttk+eFfHMUn5ju28Uv+1KNNH9uVZcenrVf35Gn+vHMW53DzVKknv+aCPf7j73ma&#10;y9PAvekk/vJ0Tc5uyw+Oz+q329d2UN66bqfvkoecyj99P4uQ+Mpp+waa0hcXwXHuwT70J/P2t+U1&#10;8zM5YXJfEkbj4LJhTBgy5bfyjI6Td2v4MXN3jXPs5MIbHmx88UII7sP3jpcuPRa2TA6sn2IvOjj+&#10;gV1Dd54sylh/aCzd5Vc5T3t9wU0de47viVEXzC9fx0bq2zZtjGRkADN/vefWdASJsm4du8lkbxLw&#10;pAow39efI3r71/fJeY75r4uc4QmcM+rnnQec+Fy56NCbUrM1d1hQ/wRyl1fHPvFlTJybVqafe0Jv&#10;buAO89EzNIf+zBee9lNeWNwcKKtJjl06tqQ+2tdW7X+8kbI5Bxz9plHyWfy3N2mof/du3jKDD30s&#10;ZALk1/bjy+OHtO+FdLj58P9HyU8A7bAtX1trRC7YATf+i/3aN3VdA0nbjbfGVeKj/MNcjnjagix0&#10;x3PkKdnrSxkp1Ddu2TV+WFh6PSbcge5peIpmnFneg7S2uOyxssX9SJU3mY+MWjVnHZpPee2ze3PA&#10;+hf72jM6nDnDcB7aUzf2Xl764/MJ0DQff40rwiPH+Zp52J3nPnX+i9+xQW1VuTPO53zNAvvO++AY&#10;16BeNnjIvPbY7crsmI61/6MviKxePDk2qwxHjjJI/VwACL/TL/kNrLyffGL9b/TZstf84ZO3cOjb&#10;DP5W7PHBOxu09Nku+J5Y2/45Nye/7POaibkBfh3ZyI9WP/ZTvnPJLaNixbtFKq3t9/BqiZxPLo8p&#10;u3mW1sEjQ8+P16YjVPlaqwq3fOg38mrb3J6cKJ74nb+fsOdDW/bj43cOt+y55Rt88NC285nLFvLx&#10;5E8i471jIVn4OiUltyqsjxXarx2rBx+Pfevs02DblchvfGn7IVj+W7/bxd1my2flK94VY4v9G9sl&#10;FBQ0ls7ONbfl1PH3xOT2D/V4Npdk23Wp2G7Hh8bhsTu7vnf3VPhM3568OH375NOHPOXtOPh4rGzl&#10;eeLbfvtI5ipsxu/ykeHjdRt0UnjIDu8eHBqlHxyxoq0P0Gz0HxmNGT9kvFLxHOcmx1nfyvzg2KkE&#10;8kW2eevB6vyB8aM89Vt2yrlCaMA2t9ifbooolcUcD1TO2OKn9BnwNvMHrzH/pBfuYvEcz7yV9fEM&#10;Us2QWc3RcfLj0J3xIvwyN4Fc/DRZe3QNIIV8ps9oO+cWQa/O+DAYaV7C2lNpbY3/QVn6DjMbyANE&#10;5rXZ5+fwu9qmMEUPudjrEHlszLDlyVnX5SfzLHMC47+fAEXDGK29edXxd2i7ACaeP828gU7g+Wpg&#10;c6tMMQqTz45PU958E+VvfdBSP0KOm2a+gsDo5dwi877LGpEz/sfinuWNLfYmio9zHqqtn5tBXw6r&#10;5SMvGfYhjYmh4e1GgAV2BfywmZYd56OvTZ0xv74KbnV66NL2+OF8SGu/oPw1jL5Tah9GVLhe48/u&#10;KYm/7rHhNQ3H1rXYZ3/Pfp/iVeeGJxfIq1t8TLinDnCqaHdefl14leOu2zjYkq6rJWb0OvZ3XgB6&#10;/al78zX58raDdjDnBoKcQx4/1O7R23Y0J+I4pHOY83Y9NwbPg3oTGeStzLYnVmt3bRdSt7A4XbOB&#10;s3WHztvE/tNH2872WY6n4+b9yh25oouyteHVJrZZaZbGR2f9/kn/ue8B2ovQ9WREGQ6TvUOUDjq6&#10;bR2R5IuJTjAC6tz34onA8tvCwB01EjgnGZC+/34WmbTzG1LoUaY4Xp3z6AxrgBUarnY+6p6vsNJu&#10;P+1QaWSi05ONtNu2xXEycvCX9pNujRv678kSBInjI4sORrzATtLps9A2e3C2nHVjjO1ahV4+Frtm&#10;cj/2VLdybvI4pK7NymkLJNLlfcnXZBH5T+KKwa7guAhlZxLBxAAa/uCSQR1bDb8JzMPyJtE2d3yr&#10;SFHlQW8mmsk8p+EMYiM3G1661K83HXJrW/7Hd/Z74eiclF92OrTxe9JjdzpUL07s8d15ZsCe8l/7&#10;XqsNjUMkyPgM/7ulTg+v8ZWEaJ+8P/94d3Z1ytu+Os7F8bkYN7Luglfx2umPn/FMGxfngHr6ie8F&#10;dME8wZnkHRuaZG4/6MX4nJi7M2ZPwn/s71yyy1K5t0uvNE9M3bVv+hqwFzrVjxYaJp7JCDqghoEJ&#10;DfzeUNKtO9CnT+mP1wXH0Fm6aLT/HVroGbgNxuwByify25pwnMLQGP4tj/x7vHohuXqboCwsHQtH&#10;Fu+9asHgA3dPYpa3joVeZQiBpS12OlCFB12mXCwslweuwuC1/93V917q244tTpzB9SovFZ1gnVjR&#10;r1xc3RmHOKWDseCjvgFA3MR+tSGdDXJzB/rGoYWZ1WP1wo9OC63HOzIp3VfFsrgLugRwh7qFWDEN&#10;tBEbfTIscesi/3sTwNB4786kbF1QZVu4n38yF/DZb/trJL9opQGzXbZfHivbR9EDTe0X1MmtbMC/&#10;YbRVw78Up6h0rtrZwbE2wfgJIcM+6C50gSd4G8vKK4/8ED/2NXqxh6d9/Ckj0+LjX37r8+gy8pdZ&#10;8ZcXuivvbmfcndh7IRcb5NM4OPJ6gmH5Kq/sMVv5wa+X59gTEDOBj8/yB2dtvG3XFsvHFsBbPtM/&#10;QuHoV17Jaet/+C3D/3ye/ixvSAe2jt6fnNyPFz62aIg/Mu6ij7JUjO/sB0zc9JnBux09OiUPhLZ2&#10;s6gBb9pHjaObeIsN08e8Zr804WeONOOqmMzJxbF9EeI/cryGOXkaO6ijI9n18xeTi9Nw7TSH95Ml&#10;0276wubh6h5E27XLIVM+u//corPAzmxEjXkaZGJ/eckxPenq3HFsTp9pM30cLfz5Z0H7D5hiq69t&#10;X830kGd1X5upckPcTOavZt3ZnOSAH18DGcxjjZ9jpxsHXfX7G8Mv6t0MAyHgCYpeaIiB4LtoYSu+&#10;5Vq2Wd4bU0NrpIELbPUR+Dkaee40U5zf+kJTPIs3+6UXUn1FVLZ7Ikgm49z44vbHr9EWMwA9bfYj&#10;VfCx8dybZNQvX/jr/2d+oj/+373/7s3P3828xvihLbCF//Onk7fQa/sz0Km/P23Sr+d5zV06ey6O&#10;RLDqvH5CF6AlP4On7H7m4O1bC9PT1+UW0NdCZy5lXvXRR34fyI2zM77MDYn3BZLOv9InPs650QIe&#10;z7xnvIs3yhvOyvXEr/wpePYdPnme88Cny+LESkviKlPwpL/7/PQEbScOZx7rIs8LQJrvz/i98YA/&#10;XHKRb2VxgYwP7/PMOw/h/VlesUaWzU3omCfasn82vUD143cv5WAXPPYnROAXOeLZXVDuA7d2SZ19&#10;PH3IMLwmJnphL36RO/h2ceR04IKSMnr6rH34Uhu61qadS24/HP7qerNS6LLHjj/kqXyRc+W6ZFYW&#10;GX98P69NJAM68FwsX/lXT/VLwxbd12XKF5w/9OcKspUj+vrntNlxj4yTk4YufkvT+PQvf/2XxkNf&#10;eZ6+9Fn6c58ojmzss/Pxp1PwR4dNo17HuZ37/dwF1/iIPUN/9VqeK/durUmY3/ZtFfl9vKWjvvqH&#10;zsLyfY5Pbg8ce0ycwF1f26+pjr3WJ8ZWtlqZtH+EXGVWPzcuy5/hodOU3sSEBXztxP3wF7eRv78X&#10;tjIpW/9NXl/cEsuXNo23Q7uyiJnQVm7hVtzDW6iNHGqbt1tsmzk/OzEfuVIRPd3gHtmDK+4AeruP&#10;vvworumsbsch285htIkv2etpM/Tx9nlCj08ZuR3LN/xiv3ZiltPs0oyO+ah38TaiLErJa6uYXXac&#10;JI9jcme3YH/thS97Dc/1xS13bZnzmsmiU9/8eea738U+gB3JhsfSU84u7+XM6Gbu2LLwy5TkgyAe&#10;2PkJo9ctE5npYPK4eRp+7ZKb9VY37T4E6rdufm7hjlF2m3HUHHt+koFeSxO9bWt/aY08Sn4dXrdj&#10;p3kCWr6eOeVcYBDXI7u+iDY+lSFbgBZZa/ccr3z1fWgNL+di93lwGx7cxZdjQXnEVy4E9Q+f8LDf&#10;9Y2uE6as7MU5m912rDzBl1e5jxzbF1Z22wsv9fb3CfdDOJIkp2MSIuZTxhz5+ajdOnPTybv3gzjV&#10;AdKJKzEK2PW3QA6fHIRv6Am9mH7nsuz3hNINybVf1tkv2DIFu+8C6O7z18RrbBNe8zbDkfMi8mon&#10;JqqdXhX3EN3x9107fs+xhiA4y38KHt9w2CxwtfuV/UOtuEsbXZ/x6TGEi0fiKBuxs7wHZ2I238kF&#10;2rmBYuJvRel5oXahwcfjv+kfaKSEe06+TB444yleJXjkWb7sDby9qfMXc11044v2c32lGPeXuvbH&#10;8HMDyAVH34nH0c354fK68LJTfQ9ltiic9jmZSxuJEp9xQfNskMhrjbljQdp/vjcgZP+K5UPQ2r38&#10;8UL+EKz8h6XN+meffOzbGczV9JHtHyGCt/4/61hDwPq+cuN46w4+mkM79sVzP5Uzxy7gg7M8xT98&#10;epni7InfhbFZjg5tNrjOLU8ZXPYem4szFMPP9uAMnciXf3Zmt1Y9aKDD83/7+m+1Fx354F3W/Zil&#10;b5QMPhu7mCaaV2c8nUPJb94y5SYfY5Z4+jnz2M4L0u59npLc8bf8wqPyHjmO6Kp+AdUh+p9Tw7ab&#10;ZmN3dOB0LZXAAX4HP2XrJwrZz3mai/Rel/s265hdxyZnPj/ks/OcNnx8VbYc4zE2HrsPSuZ1Rwc2&#10;liFJwMeFHjzsFfmsYex4UN3Snv3viJimz28sxMw4b2rgr2xkoNfYYba5lFRYmX9kwwBa+C1o08LY&#10;BkxsTly1Ljqw58bns+3SvgRZor+xHZ1vBDSMJV1fOP5Tyy94dq0+27ZLLP2c/EXvRHqJrK31Dzqv&#10;TVSWtgI8nhVtSa+h0bHuVf2Omwe1spTeEN7ia1tbXUehPaSvEhewwRMPva77K49ur2FxbdlhfbB9&#10;WXwnMZTmJ4L8CZD7kahC4LPPvuhJrIV6jHsCLKgCEsPcoTcnKlM2hKu0q+ih4WTWCTm68zuHNy14&#10;XfBOIPkNrvmdzgn+PcmEwxnkWdiOZwKyfFfRdhTOT4VXaW2zLsbQIfKX5wl+Mm5b+yP7ON/kG+7i&#10;1zaHtqQeocr/Q19E9uorJ0Dv8roIdNEHlTHHM0in8/lb3umkHcjgnTJtVkYK2YfPXuDZtvZq6XyV&#10;b3arVxNABDvHs+1hZeodC5FraMQWsdF4G7+Rm+ylRZ/IATqhNCgfIA/7eGXb1A3uThp0wL34/Uxs&#10;yHlVTdtbDPwpi4EYBz79aF7NsbQN9AN8NvrtpBqfPUuqLpdOg0epDOEX7UPoFxu8tCejj+P6odvb&#10;98u/eLGDC2hbNrYcHy09jJS7A56dVpcuAGXUN9kC6rTppCT4pZUq9vMn/lampQ0HPVvta/PYdGJ3&#10;k4JFwvBNHy79sx2cKcN/k93Gp7LKYCew+tqfSMiW7QM/5wllC/RkwAuugV5fIntPdnL8eRb5nv35&#10;Xe4ex0N8sHCfaN9BOrawSKwtWXfitzJ1Yrh2SttOMPkuZXtivDEo9zU2CRvYBFkaU9D6TZF45D/2&#10;SiUVs60XHvym2enn6iN32/FV/ptv+TN18UjrGk8aAi59AH6Fayco+PlTVjvEvrHxxpByAyPb7AIk&#10;Gvy8W7t7PDTi8yi68eDC0k+Q8DqzgvI7dA6p0tuviaPQOE8IwN8nPvhBHMzirbjO4mhOXkzA+WUX&#10;R7uYnnZ9xblk8AqWxxZ7AgfgtXXsuXkgxRfcOFMkpvsKsSCpE5/16fosZVcsH4Xh8RFc+3S6gE1j&#10;w/1T3hg9dOmojY+Lp+DLr74846vfRt8+kouX6SN49DeUDr/Klzb0FDtkfZYpV1b+R171axf8ivPY&#10;7vi5dMhLvtoQpVc0t738eb22COHAVTeH/eZP8ixNhfbxqx1S57/qsEn+O/ZFjpXlSXfbdZtmmsaa&#10;pYWeT76u/s6OVLAw72TU8eSa4MbP2qvHy+cJe4z/2rQnQ/pJcJV5xdMuaFafk6fI4G7i9KKSrA6h&#10;s7im7ur028q9/fkhQOk1L5NxZBhijvk/uj7gaactngXwsffabvMbHWqvRf6V7dLd7a+gfbBYbl+o&#10;zfz2SWBpcdfClu3xv2Zb2x0iH2q/ui6f2i2E9y0pfA9mrnkOcrx20a45/FqsewgcvH1F3tJBCyy/&#10;OfId/13kr53yba28wcdF2q2a6Sdy5MqElnHEOLYLODA/BGOfO+88BVP3jHHtw7lk2A3Prf8QbWWb&#10;s9qvLLaK/5Cgh3Fa/9efgfh7PV6j33Eh86Uvvvyi9fDlJf1UG7ByoKusfZgrogNbL16RFUvSASdA&#10;BKKrMeE1WKCY3wV3nuBcxcW3uXgIt79hRsbgsTccdpFL5uk5/EM7OE+o/unbs0BNfq9Hc2FoVnQ+&#10;dj4QPfY3CNEA9Qm/yk3hBWx33/HoMmXsQNctGzkzF4g8a1t17OO4eLx8aPJbIayedcrgXHYdURi2&#10;ANdnFoDlWwPC1HV78LUv3dDCH00y4+vjd2XVb516+wDeXjTuPEbb047OzcDhI36M03K8OSN6wM0N&#10;330/T5iXZ2zPrqvT8nW8um5bx4WkcPvG4eqi/bkogD5Y3+/4ztfs8vq1xNrrD8tf2+0bqzP+6l1o&#10;/Sz7nrytj1NWiCzk6YLLwf0+T9G7kA6cZ8NHj83YKw3apgj50r6f7LPd7m85vMoYnvPEtTHKzxn5&#10;mYo53zTX1BaUR/cmhuhAhoKf/4jNvsj288jm4i+feyqYjH/805/KX5vm2WzNoRz/lJsogNhyXNg4&#10;nKO+AYGsbtQg/+ZF++T6MnVsNWM/2zsvm75lLFj95xxp+g3ScGr3bMnpeGVwHAsmApWxVW5g+Gzk&#10;w6fz2fBcOrbaLJB3abPD0+7LAy47rHxwtPPkFxz0SpMv82d/cZePLT7K9zxAW/1u5/pwGoPHrupH&#10;r8lp7PrT8aWY9ARw5zD4snGOtbFPBvNpIDeqEyezP7kf3sJ17oVnPvTbsubqQzfE20Rbfy8g9PU/&#10;fq89TqUmaHYxmY9ODFW/lC88bYbG0Jp8X/3yEEO54t1P/JJXRLLZ6t0b8GO1BXjqbcFut/659Xu5&#10;xlrjzD5No55c3k71ec6f69tcKLYdOw0FdL/KG8R+jb5y8QW0rR50XLmGTGiOrRw2l01Ba/Wdxcc7&#10;B6fVbFr2omTL+dKYcNvlNRq6e4EV2eUDb+n+ZAE0leqUkWfrpx+xz8p09zH6+nz22eShpdfGvtDM&#10;nzVHtH0mFiaW4E9syz1TvzIMDb3E/O/kw/j7beToPC354KcfE8+VIbJlbEonCLdbLxc3XAS556eT&#10;e06WH10jA56/DWPf1Q86eSN1L8beF3+nj3HH/LSHtS9j5PTXtCqb1bE5OHn7mds/JAfb67NyYHUf&#10;Mr2gZE79fIJ1ZewccYkd322d4ud+hST0BwDePzJP7Rek/h1k7fyxLD0X4ICnzRPFp5SOtxxwSu6c&#10;x2+7pfakcYh2E+Uo2PhTgCY6bpbouSVu4gbf5JkPQWkTZWXI7pA946SDVk9+bv/oK/MOYtuFR+JS&#10;jBc3fNmkwqT9yr/xLX9aU7J+k06Y+pkPW98ebmmKZ2TvuEopnyNLmTy+6gNx0/Oq0IQbGLtO7vT6&#10;4pljT3kMMyTDccbxuRmp4230wHvj7aP7KZnSXn2e4ijrWJjt8E3eHiEuOfChj1gG98Vf45kYuuWe&#10;PBTPBfeO4bFHBU/7SH58FaulPR+UN0qHx27x25tn6fi26wlRJzHb/Bb85tjgXW1SthdzG6/nRpjS&#10;6hiI7fEY/vVXCYwcHbdgB9A/8WGffquvalTwlZM/O3gu/Fo3NBeeB//O+UVwZy1ixuuf4veYlkuz&#10;TswGobY8sqUjfzZOUlVdesUtfMUNXbLdt++RBu5lh5AGfPcatOt1jrT5/AtvyJi28IzbJP6pXx/u&#10;f6/ptd2Jg6tuwuJaZ7jKX+30SdXYyjUP6q0O9Mj/tV76YixV8QDuvHya8m0LxdPVLvhtPmfH5YFB&#10;7XW2r22nffu7nUCkzFdihq7HPy4ic2PnDYmD4Z36i2Z7bfmXiK8Tf/VD6PxDCD6ZcwYbYvd4Tp5E&#10;0282r13afmy06ZoItYOb6hKIEwPiLDklf/o2m7v4/xwjVi9MhZZzwSe8wIVTU8gHz5ygfOQ+m/JE&#10;54rXrWjZ4t404Jk7eNDvdZvqnHa2xXneZYVJYPjnXEACuAu2Io05OwTU67h7IXMmq66mO/lnu0ne&#10;Neal1CQmydOJ6SQZZj0BF4aShsHneQf7DkYm7XPXcV5f5IQebj5gFuruTv15TlD2ZHSDbyf15bsB&#10;VmNE3hhtJnaj3wxYI9c6BZ81IlqbZMegkn7kcOIRJ0wdQ2v1S3DC60KYCxq1aVCGTiOjixSSDlnR&#10;Ip9thto66Yef59VWlS32fS2jCWz1PLZdG4/uGeAtABxY+WfL13XxVnerrjodXzpOQTsEhKVBjl0Q&#10;g9+knC1Qx64GDPbb12oguXckdAGtyWhOIIubRTY2WlvCtYiizIkCO/UJlXR7dNX3lVRp0Da2tYM4&#10;mYHVgou6ylikipiyGUQswP0W0GV1XjzH5F2fleyh/cQdvIlV/OsTRgisPOZ4fP4+fYH0JlkmJdoC&#10;C0mXz9MWDTB6xS5ZcGCHhbZLW2yesq9cS3fwo5u/jd1D36SE/cDys79tn1u/IXwNKmnXu0uCK4EC&#10;/ZYcHycJKaOb7Zwc5Gm4tPkod+brk3j5/NiYSZm4kl8CaPh0wnSOlVtQHYs6Glj5HFngRSE35iX4&#10;lExs6Jej4/0EDkPMRZvB8+0kvE/txR7tm+EHejf2rE/1eNrObsSMVX9pL/JHierRiU+QTpdRjETr&#10;Vn7HYI/naL63n1eP2OvH5GiTGrhv8ySniaORGU9l7SekynFDaMtPfihe+uPbj6IfYQLK7klYYirN&#10;V6aRYmRDX65n6+qYSmV7cquv6mcmsf3NFviJ+afjDJzwgJikH+ikMycb6L4/A1nlOjJuPyhyvorX&#10;O0PHzivPttljirTfxRgj6xgbvSdsP9h2ZKvsQXq22/r1yx5v/+lkJzLr90BboH8r2wsF2u2ndbHZ&#10;4m75brVX5/gJrb/sN/34Bc4DnXz4r1zrA/irp7Ax0V6f4FV6Kd8xuzwfcnReELxnv97+bYuPNqub&#10;7X5KO20dr1x4gsW3T56NsR4/+DsGfYLvox/efPJdPr2482nL9Gvo1wLTsVfzVkJgU2pf55l+NfrN&#10;RHrlFgvmKiWEWeVN6XbqFOkXoL8llxgfOmGcdk6UOnHmQ21NsbN9AhnbhrarX1A8EfJ8BeHrdk8a&#10;u7845i18gN6+4krd+hI+u7OtPg2Wt+22Recunzh77a/PP8/87PCati/9XuLnC94TVt5n2ev9vcAN&#10;9/l5Xuzb8pFj+suYWRt2vamuPk/eYmKeID59N3ly2pB3/DX0bjq7d9Mb3xr3stdqPGZeGxmyP3Pb&#10;9TOhxtZsqm4vWmts7jXzn3t+V6KvvvDQj53Im0ONX8cGcquyp65zg+csZMqFr33yinzbolm6nc8d&#10;2ic2vv3u2zZRb+xvLglen2RL15Dj8FDn4/ivf/1r2/zud79r3VMGsu4HkgtUey7h+LY3PCUD02aP&#10;7q0Fck+JenUw/Ldvv6oue2NR57HRhb3JNj4ZX+Krf5DPBw5bO2cpHFnpng5fudvfc6Ssc/fkQeMa&#10;+ZRV/sjheHOnstVrCI+eyjpGpN22JcfSUuZT3Wv401r6MQEJ4LG027aD/NDXrj4L3soAx1j90/mp&#10;COXwwPKyv/gv6sVh5ibyMFy0/vznP7c9muYIFqSNDeqBN0T5XVu4Lj6y2T4VXH+E9+d5zalybxoh&#10;i5sqv04M8e2f//yX9K2R0RhMn6VNNvnjKWuZ5qtl6X/6g7keXmjjw+/8qP/pI3BB5zApm7fs5Km9&#10;tHHhExwTyeIXPnoJrdA/E9Pgo6W8F83Cp/Z3jGfqlld2StTxzqW1c0MRMC6xo/M/0tW3qQel072U&#10;pz08MiyOmPDzH/Le96GDlTy1i4F49Lz2tGUP8uEPHNu33RuUK1v063gZnP52cvx56dOWv/xq7jr0&#10;Knd4+gv1trVOwEYWG/VFd8zzqbFrfx8Q1coTmVZOuqLCPk9d8IBbG8S39vdc8hOLQ/if3Da/PTpx&#10;Gotd7bLDyLWnfbHy1JMM5gW2ja/EPpqVs/107HjRmPAaekcX8vdzZKk+4cnZtZD9wOYQPqaLBX1l&#10;jp0vjN3QmnFZG+2HXh9AajvyK/Obv+zFj8776NA2qWd3b7KBe/n9+A4OO/Y8P7zZxdswFpb+nn9d&#10;9got+6tTdgtMDGrb1AL67Xb3h058IAeUTlGur9Jms8OHjvp1zzuSz73ETr/mi6F1NS2/+d3f2CZ/&#10;7Llybnu0rnl0mpILHhOQ2gWLuOPEbOSnQ3jtuOKiMBxygcaOc9DgNM7Z9yF75Sd3y0YX7Sr7Q8/V&#10;ZZ6gufvujk/llT5En98CD4YY98CnZM9nLgTazutBq3PkWd3gjnyZC0X5lR/Ka5i8NBXoiBh5BS3x&#10;1zhuXI3OyhL1qZYvR66lKWdccUGzMByRrecMVv3W8qG/beGqi+Qt8hvcaOEGhnb8E753KX/JU+Mj&#10;uMsfHTz1RcCv65PdKufPPbbdj/Zk/0ewOJX1HDx57QWzD9ER98v7Q/XKkISz8br63e3WqSOsenSN&#10;xQvbZugdvGNZ55FXjkmbj3qh1Hl0YiE5dMe7pfVr27HbxsMj3o8/tbtltj+45uVJHaPog3hULv7K&#10;XvpLQ+UrUL+4zypx6hwkng69M5cI7uS1sBXrrwCdjTH5+wWMYJUtFM8NCvLuYGn7Us9brnAdumgE&#10;D8AXg1593Fx25NHnlT/9OBxefdMFvYXQe3dkmNcmh8+pt4E7YxHe5oEScMrax41h47v1/3UDw4nV&#10;xuGOL0fWaTsGoBYaAzNHekhXffN1oi95ZOWO/mB92DwbubzKFVIvaEKggzhFI58fzw047CSOlTWe&#10;q0fOX97db25R9zpOyJ4e0DjYtYRInZgcv4z/p12sNHETudbmV18PbXYsZL96ZWs9lQJ8/wIW91EI&#10;Z+UrhZiRbNYWyda59HtvShTLoZu51RdfTnz2oZ0swoprfVb9R376MQB/1wUds0O+Lpnqr6zpmY+q&#10;WjvAfcLqPDJSN+cUeQ01eq/jtDxO49XLIfk6BjTXu6Fy5qjWtT2YZL5M90/yZPmn0dta9bR72O9h&#10;u49yrrNwy8du9cA8ZBNe+mrOiC4vLK44v2R90k3zR3Quixdb1OTIj0M/Fm/d2CJjzZGbXwDcznN6&#10;FPOLV5qGz4Ntj/F9F9dxMdinol3EXllX/hd0EUIwsPTj1B6v5pcMhyk6IzMfhvOZa+x1gZX/aScx&#10;3z4Wys4pzTP3+PV6T5mfr5E9ftA3Q2PWZmKbky4u2YK/+m37Z90LgwXhqLyobUs9cSeWbEH7TCqW&#10;tq0HbFsHKwaf+Mw2dcx/neMguCDeT47TN/cyBX28deht8uq7M65+gtD1OQKtAW03wTrxXSNLfoDB&#10;OMAWDfgdxEKHEU1u9g6iWTyZCc8YeozoRKGDXdqbzOWrA4skYfL3Ue6sJbiTvPJLWZdhjgyrM/4L&#10;S588K5uOy0nvstjSpNoEPHJX/+MEDtGO7IJAe/s9zj5Ye0kU/T2cslY3wVqk82WCWzlCd2HbK7FY&#10;EIKl2eQSHvddLUHA89SvjqUX2WxBWtdm9lf3lp929pdG9x9fQSmsTMsD36WP5n62qckAuBZAQqgT&#10;guAuLfUWZcD6uJ3rvHbEJMJiEHwDN//jKYaozRcdXI79te2E//iqya02YL+bB3sAMq+t1i4bu+XT&#10;iVdRf/Xr2a56Je7KK19b53i7cXVJR33bATpkVQbI7iQUfziNKck5i1drG3ho+sATp1uWPDLOAABA&#10;AElEQVSWwrbbYzhiS9v1E5zdZ1t8nvhDe3hUl5UtYdSEkfZwFqpLYnz7/dJ61ndfv4qs4ndjgBw+&#10;O0HviWZo858LH9cEMmWSNF3x23yyPNYWQZiBJjjVPbRJar0SjD5nWxuP7a5XJcQUZISXr7YRXy7M&#10;zOuy6d7iVi9eJ5THDyYe4hH8eOJ/G2l7204EHmLBLa0cjoyxUehtH/d62CPOhVcG52vqRmf00WgM&#10;xR725Q92B+VvYM7xLGJE3/y1zx3l1AWhuE6uPv3UK/nyakZ2iIyrX/NvyuCzk4ne6mc75EaevtaU&#10;vyNDc2K2fC/G+dNFBoCWxVx18vnn4U0+5XSS2G3VA3zcOEC7DrDDtLxHhixQugAQubV5yrftbdG/&#10;P0oO7dN/HD/bl+HDX3fbsVuPY3+v+ilu2it7AlmUrZy73TK49j0NY4z0gaN/zE0O47fNj3DX708+&#10;e1FcmfbCjr8WtHvC4rT8VD3Ht/ImdyZm22fhJjv3oo0cBvAoreyr5x9/WycY1C9/++JQuTK6+NC7&#10;7U9ZCeTrSXvbPsvKreyWb7Y5hoOukwo5Rl5DX3+w5ef1tb5NpvfRiT6tI2OAb9HpDTZ5XVu6SCZc&#10;M+bhkf/mjazOJQfpH9rnk0Wv0jy5xlMz1TV+BdUhMjTnh34XwNDzh+iB2oRFI/OW27Y87dAMtcHO&#10;RrljOIuvsnc0ts7UamwwjeZ7Fsu10X98Jm8+cewPfVs59Pbh4o9dp58/25JzZVpdmlNT7tgJLJrw&#10;OgE+jUeWO36eNH9r/5azwVHUpz0iefMlfz3MXbxtu/T1gWO65LLEyR4EoftlMXx648A23Pps9YtZ&#10;EGWzade4DO3Ni49mwRmfk3P362vTRIuOaQds3Y3+r4Ha/yDaR7fjcC6efPbpPDnXcbd94/QDMZq/&#10;fwTim0RoTkxOi/X52n6PIRc3PndO8EVuEPCUJnDB7n/8j//x5r//9/+388p/+j//6c2/+3f/dMXP&#10;RSO42qLzQxag5Sn76kcG+9PPp6+X/EVnjvY7F0VcODy6z9O/iQ1/KZvf8Jx+2/Hs9GPjnDi2gMp2&#10;xmH8xfP6lSw+ZANs7kMm0AuhPf85do5t4KODl9zoBkjtl8a21V4ZeguOl5/2cNWj92zXNoau4MOz&#10;9QHdPlLLtl8etfHpr3hpr2z9uni2xQ3O7ndMOXLR65tvvumFwB3/yOhzycLG4dUbx2ILN0n15ySe&#10;eoWeMrJo66lctM0LzGHEhrnGzeOei6QnXOPu6zmS2CeH/Lg2ddwFhfChm8+OK5X5uMI+md38srI5&#10;lxUntkyNJt3kAnKLNe2WV58eS1ntGwO2PG34Ax7e2ikHXq0MRqbQDp59AJ93jTlgy3dLIPFLFvBp&#10;jjsuhX55RE4U0HQBsK+WTpmxcWVBy8cx0M6+NnvuT0bzy89yYwf6Fi/+5//6n5WN/TdmtX/SeU27&#10;dDMa+zmTxZ2+SIfJC+yPHlibNu4VkDN6KH99g7Tq+uPkDya0aDLl9OsSRY9X38kFY7u1YWVkt/Cw&#10;D3ehdckdnX/Uh/e4vHg7JpYHC41ZS0L7/az/VSzu82Y9tpfL9IHRa3LkysRG3deB888P7EPRPSdb&#10;uflS2fxsgHWZWZPRfuXoDQfVl53M9Yc+u8BBQyzhIwZ6TB8K2rbtkTH4XYOJAMoXiLd2Ig/oOapZ&#10;2No5W/vh3no2KI3yYk68WpWvEAR3wRyf784DwuZgXbKsrLbzCQnzYHryff7obNz29FZ1MadYnMSw&#10;vLQy71wMW+OXGPabe+IE8BV827W3374Oi+HZmDq88YhceyNmCbDbpQV1B8cF2DDsceWdwxj1MlCb&#10;wwe7tc+vK/e7rArzwyGnuvX0y3/B/vCd481JT5qDT9jEQeLFMblsF3afbdT1vDP1bDbtlQ0vbar3&#10;o/3IIL+f/Nu28sWULR/9Zm39ok/WFDyMtlZjy267P3ln6TDK05qr7+o1Mq9txM3opRzuyPCksJRH&#10;gqW3pbs9LsuhPHTbb+s3PsTkE5bext6z7rm/foC/ny2Dtzn42cb+8nvi7v4zRl+UNSTusS9JpE+Q&#10;vqb9PKY/vZ2qT6aYHNe+GHqevC0EEa/1khtRPqQP3LWNbfPlUFAx/WiQplTMHdphMLGZms3F+PGK&#10;Y4CmWC6P7NuuDYqARl1u/NfyNYiXocOO4ntpFZM8+TQvn9OHJ4+RZ2SG7zdO3+VmP/4il3hBAg/n&#10;QPrHRdfOoT03dUiao3MbDGa/qaDMjczog7d5w+Pi4UH+hbHB6dux1dpEnu1NAbmoYe1i5M28L+NO&#10;Yy88el5J4EBv2kpupWesnrnJPAAk37a+jIcvHnRkH9s9x3PsY85kCgJPszc/Zz6U44y058GVocO3&#10;+1k+k0tGpvKlbXlXjH6VD0nxY/+fx045LMBHVz1r2ZRGjqYscznr6zlmm+ZJSPkoawPbAFtray2j&#10;/IxfRZp6vl+A2/G2uR6eczlzA4TuuHSj2K4nwemn+uiJQU6Z9QkwsZX8nRtEFzb3sNl8bv3gvBw7&#10;Rr7tOxEjbe5zIzFCv34id8+jI8YPOQdOTcqX672Fu7kfjt98TkER6o+slbgIDIzx3R6jre3kGYZE&#10;Z1/7vPxWHu1iHV+VY8vHxmOPnUeWSb4WB137r6H0TqH9sVVihZyRh4+95joT8mJtPn5NB2241tO6&#10;5qDv5Bjs1n75KU7dUz9POBdOG/vovMDRxvUSNgA5RttHvyPhzDVTFXv3BgP94Q6Vxs8+ZVvbJE/h&#10;4RzwaZ6QYw0srjwqnp82xFf+GrsdmY5cNqV/iL6wW9o8bWLffOQJz/qhle8dl5uXYmdFZGD7/FW+&#10;ypgxKfRcs5hz+NTGL3CXrjYdS8R/KT25v9zXpr2vBMIoVGhXxpKnZG+BxaJGiaY9xk6CAQZOgG3v&#10;RDTla1B3+mrjRAQOg1ggcRIh+f7uq9/VoXsXrnblLbFlcNGBtNuF0ioaepWZ4tlHvwNB5OgE+QxK&#10;xQ0O3v0dFXgxGCjN0K2R6R2o8SLf1pHjrQUu/OOcnmyExuKuc9dJrXj15SQ5Kl18DqsLC6/KRJd8&#10;6FK5g2H7lE8jx+SZC/LjH0GABlr5qqxNcIfGBkkIPmijNjx225OWBw7BV4byjX3pqmxlph+QeHsn&#10;G2UP2LXAJ15+PBORDsqp3ziyCEYuvE32gXb1RXT58ss8kRGf1A7RsXcsxl10tbgDOllO212M2bZ8&#10;xg6V/ehCdp222+z/I1i/k60nsZGz9NE+NIeGXjB2Uc4+3RrkDu4T3/5eYAlG45httWObXVTUf8D6&#10;wb622y+cIK4uyheUSZTo8c1sX++f5Ixm/gw4jUd3WyW7BvtKYOV56KMNbD/LnVAO+9puA8oDtPk+&#10;r84zCREnfKzfu2t4Gunrn5xcMCd6/a2D+DvI+U9MIZ59gycdALr6Hln3Dla2KxRvFhnI90Wexmls&#10;oZcJ2wIaLtYow6ODUvwE6J2ifGKH4HyUHIfW2FzOi49SJq71wwjUdmuXHvhC5NRtGZziaVIeBw/C&#10;K1xFHbiVRzQyTxnfTi57n7vJPz6/p+Fu9NaHR+uzteA2us7A/d7vPefPggT78Xmmse17jp98DJ5z&#10;193wRRutfhIvgEeuuIm9wNQrn5ModCcPxnbJxVnSbp/++G0WM1JXtQ7dkSll/lLGd4XjXn2pDY49&#10;PO2z/E36+WhknGbVKbtj99lOffwf+r3DN/XKnvDal9t/4KyM3uoAXrfdY1t0Ruai9mtkmThYuvp8&#10;zHKNreJKblwai2er/cUj/gOOfci2+8r3Bq7FV3ZBmsJnNydy6HaROjb/JE+C78kdniBZKX3l2Ckb&#10;NDsRDn5zFh0CHTczbaO3nwBYX6qrLSZtt/3+NIT2xum1A1ygX3bMSJtZRAtj3SpyJGrHr9nTV4Fv&#10;8lae9JGo15jriWFyT+2nZerwo6P4+TmLRf2r/dAXg3MBwY0JbhxzEhILZRs9kheeuihsXJwcEsTQ&#10;fPfm07wCWc7bsU0b/c9FZ3eVenXSnhSSnx49iYEVf+QLqeAcu69+ymMzd0L6e1Qjc+HPE0bGruib&#10;D3/VptEZXydAfstIXwXj63LsPttXjtZOPVlqx8o6vJSRYeXcNnL99JfJN4dM28ujn+UGqAmvybl7&#10;ov1an233eku/BTxHrnjpjIs9AWbHgPr5Lb3wCgNjyMgbW8Yui7M6OF557O/vrSGnXJuhoRasj+RX&#10;fT8LKCcux8d8dvpvcNllfUK2+Rz/n3aoorO6tb9m3iNv2vfmh9+CpQtn9Sqt0N8xJNTbt2du5hWm&#10;69+xyW/R91Smk3y09Ccw/o58iS/zvwVxB+D3Sc/MF9wAY0z43e9/3yc5tQV/+vOf3vz7f/9/Fe+i&#10;lzp9dOW2AOOCA7n5mX6jLxmOfcOD/cSTen8FBYGvzK/OPkTjDRoL4omPnbPMb87NOKp+5rwzRpmH&#10;4LnnSivHbPkWfrITHjkJR0/e7fi+zLKFD4+sxT91ytd/D/TaesvhD4/QOTfqrO0W50ln95cXXO3n&#10;aTn51W9gTf+dsXVsViuy5drtyC1RafMCjt2VLT7fe8r7n//5n9/8r1wA/Mtf/vLm3/7b/+PNn/I6&#10;YOPB2sDWRVT+Vb7nGut/svbC5em7o3vmfHkr1Fc5bzB+Gs/Ms50XTq4/86C0YXuvJX7Khob43Ito&#10;ZF0bquv4mPkxWnz93bd/r2/JunTKL3nNVrHzXO1W7lu/Y5PYsfOg6NmLYuGztPBcu82YFv+oT5v6&#10;Kzmdbp9FZ8zIqx/igdbC2sZxb1g6/cwcaJ/I0Q+BOC5+2rM9udFDt3P4POXZ8/G8uQeQb+msrK1Q&#10;d/g4puNeqPbk7t8TW7Vb2gP6sBnoGPVuxh409yO+2qZI0TFtHPutNhei2EjZ4ruho3JHh0JlTZwn&#10;zcg02//g116hxbaOwdAafyyv1p86/R7f4fGyj5Jrz1NWHjTJyL7yB/sa85WBXUhsfeJwYmh0ftIo&#10;8uNr6/DUVh+1Lx70HU/Jsyk+yravwoXnTxs2IBNQ7vzh/fGJsj3fMu66IYP9jGFA2b5ylz18Pk4e&#10;wiPEGkfGZbI6V7HdfNtz1OC+DZ7ylalz9NDe/sgt1ZW0OXiXtwPZGmvuuf/4jkxuJi/Q0Sd/5XX0&#10;3jlucUKntDEJXg6qvzpvcdO++2fbg/PlPCwI08cfYwh6PdeKDTtXiNxuLuywHbN89VVuwE1svst5&#10;2S54m4vB5QdxDarjmae378Xm5NlXv69si9s317ySEw3683MhxzNPSpwHl116USO26blubDrj3uit&#10;zZJcfre91EX/2KGxe26aqO/Tbvvkthtag28fDK2z1YfJmbESjWk/ePuNFju5wBdVfgFPXr+oTIF6&#10;+iaTV8/O7xMvI//I9sUX5q3ztkM0ls/qLactaFcbh64+bd/cXx/B67bi8J5+f/pDfLttxcHkFPPj&#10;eYAiLRInN4WZi544LeWXBjA/Bbsd5nf7ne+yX8Gcj4wPHsr3vGCQfvk9T8iZ/8VP6dtrc/4CS3/l&#10;QH9xRuyRm+4fAjG5C/vaOR5IbhQhv9JuackLcow1NheBQWM7PlXnrBZcF8eP3ZTpLc1P2a5066PV&#10;wdrkC5tpH5lWysr3kBGdxnLadcxMfMCH1z+4ETQhc9GoLIeGDdpiUhvzim2vbHSCMBL7CQmyirX6&#10;MvuVKX1mfYQ+nJY7eMAzatGXk9A54rz5LjeggM4PU9jx3nZKO+bbHRnWKkQeDL9hLPeh/XP03pb6&#10;IlqbE5W3DdrTNHYwj878P/LQ9+dcIOWPyply8yJjHZeIG+UXjZQ9dWMf8Oxjjkl8XcQ6PkNj/d81&#10;suCMLa2bjHBw+OKT/gTGnAvpEvJj5ylxsDUB8mLSmDh6VUFCR2f5GRgjFtYWjZ8OJIlBayFoPnNN&#10;aLhBV/m2tmbQfh59sWhMrEHDoLRZ5qFjRTnMaz94taUxPHMCNBOH/CUfoLk6fv/9t7U5e9HdduOH&#10;j7/43PnXEMe7BHPI710zqRyb/9dA8trYZXLuHbva4UHOyefyq5iAT96bRorjo3JNfQ7aZiwwl83f&#10;5CbVv3cOQC/nE2w5b4X085Q/vfnTH/9Y4Td+2GpjQ4UYc9zyk7vMPTd37ZOscOORXgglIltuDLU9&#10;hMCt29jqqc9gwJm95iW8w7fxj4N1rZTNenrW78On9OPPhfI/tuhYGLkQZfI9r5w8XotW7uXFhk/9&#10;LmGW+Nk+eUwRHmcPr35ik8T3x24MCYyuF1L6Zfq/6w/pIxP3xOT72DH4zmueUJr8cfpSz4O6Di5W&#10;pk+nOYzSNCcaekOn/A/NXcu49A4juODeRmb9+wli4PRRxWgi2TbWVhOU+vJK7ifmxOasN05OaW0a&#10;uUl437iaDjFchHGViLNCq3Y5+soBO+dQHsJvPvov/+k/p0xgTKfROZ8nAO7KV6esJyOYprMb2C3e&#10;mSBKUk4s4FXYE7wk2vIqmGMKl1baS9wWARd0RnXrDEKqbydNHRqOJYalBx8PJxsAf4NCB6IcN/ml&#10;vq8RyxbNlYETQ7IQ8pUHvZ4EMXo+dBQQeOKj/SRQDfMJgduJk5ikkB0sybl6XLxrY06dBSB0K3cG&#10;LIPGJnsLHuiwt4lqeR258CDXXjinBJ3JD/Ci+4K6oTdPBbhzdJ6e8/tMX1yvrVu7ksFJehfYIi/5&#10;5kRlFtEdk39fXbp8bCeeiDsd6Fn3en/5sSHY7eL1AnEOivdw1uLRn234H04XZtgt8TV+SUJii9Q5&#10;JretY+Vd7Gm/G38v3eXPHwabxjH87WgHAZ3SjJ9qE3ZJG4DW3iwBb8vg7YSpcoQ+WUBpHd+W9uFf&#10;WYODpk/jNHWoll/KYqXGpjv0Lezrl56wZxu/YaaMPC6GuLFDPbbffe/Ve7mTOMe9WN9J0/T5jTOy&#10;dVIWNlQx0Hq9hoXXteNO8itj5To+Pb6gzyyEja7wlNkO/ehl/wxGWy7B791T+xrM5wXhsWxJzFdo&#10;7oD8KO0ufkDfWXB3USdiKah/D456dydOf06/OnIyAPpoecVl+1V0ZL8fYt/k79h9LqqhYZDQd5Y3&#10;ver/k39MlvDQl9jYb+MCT+caAMnKxjPo3nKjQ250K7IvZWIxdNST77Jj6pd3F0QTG16xWAjuwmO3&#10;RWQ1AAGDZ0+KDq2Pc6EQTblUnmYXsfFldPkqv2/bxcnkY78F2v3w7IJU6rton67CfsYWsb+A5uoQ&#10;Bv7Lp7rGnrVH7CK29U0GIAPaFqLgH3O0Hbri3WLsXpCjx5/++KfKzf5gbd3+HgL4VRb9ej+xbSFN&#10;Nu+MD27csdmda9SH+NXODrotd5A68qAHnrzotTLAv/tbFrBjR22U0eGKY30mfmBbWyBn8AFcT0nJ&#10;CX4DBQ1502ISWuyODhnWDtr/QgbJI7C671YZXIB/YyO0KnvkesbPjleN7ctAbdov8vRmp8hDFnKT&#10;f3UhY2NOf0yLtWnnJNH773m9q5O67/IK6K+//tub//2///nN3/72TXKen6bg37ET2cDK3brwefbb&#10;zW/ifHG9An/nGMrmJHPig5x9w0lo1zaRp2HwihcdjM/svvHXfhb5nqBu5URILf5fxIfmbXI40mxD&#10;j9ou/i5v+OezNOG4iDF99uUYVJkij6czd7FJGbjpGCPuC7Dq0JTDdr87+brk7v7EzbNuaT7x0CLb&#10;T10cnZPAXjiLfjf+S1pLc7fssjS3zfpRzMlL4moX8rUjv3xkce/bxM/M5Vxo1J/pMgvhZHvS93vA&#10;k3tmzoHuxCdPsb8+nvlCbVROia/Th46vV0a12uivr2HlV6+fOqbL5jByb+78KnM7cfD555/mQtuf&#10;3/z+d1/lYsCn/e3Nf/Nv/vzm3+TiG53G1uhEnhTQVRy5QAvGrycno39yUvutfhJd4WjT2Dn5VN9/&#10;3bfhelWoOYic43cMtdvFbMdykv7TixXh/7QLPhfYzfGzjGziWk77PvHbXHB8YczZmKWrOezC8uDX&#10;3X8d81NunjA45AZ8O9uzM4e1Z2Pp4NGdPLVV7NgLLDl2I9Pfv/2mrdz0aE5uDPnr13+tLPCveUZ4&#10;Oy9jL6/JXhn4GX3H4sZWO/u2bLk2dswvO15grGxh98eGs4jIJ+D77zJ2xHeLIz970hWQwYedyiNb&#10;NMjClnSg0//z3/7bm//63/5ry//jf/iPb/7v//Af3vzxD3/s2ICO9ujMTwCNrHgqX5+olzfN/zuP&#10;j99H7zNXKW8L+hkz2b359x6jp4/sWH7rjn8YdRMl2ta8GI/hb5yd8+QeJ18Y0/b1t/xdEvGT9mun&#10;LbNgRnZy7Q2e8oDzLXywFhfsJg46b4+v8TKeNGayLwY9RYu+D7q9iJt95Rb/jJfawWW357n05iJb&#10;9WisbbfN377+ujzRUwfviSsmGlfHN/zrnHF13gsky4Ps5KIkvTZW8PPRrrGS/IPf/vZy4zR2Ed/1&#10;N3nz5xz2679+3bZ/zGLcV+kPaKOln/MLP6OpbGJlzuPrj9CUL4B54T4R5MLxLmaGWvsxvUfOovdL&#10;mTb3hdGRe+30dewnn/3ud7+PDPOE+vIg09///m19TFe+Yo/qH5mf8couw/vYqHPye36mnb5tSxs2&#10;Fj/6DxuwG5miysAj3OnHRvVLausT9o1M4rN8czzzttP+bIp7/EaHlVMsi2nz8Wf52lCZTxfog6c/&#10;yc0h1d+9Fsto0UEhW+gvQHnHnzPGKKPDAnkXxIA8T/Ztr+2Oj2SEDke72mgbZ4vuzOVP/Dh/yPny&#10;DzlH0+4PuXGpsrmx9vAlX313ZBKnAE9yAHThf+kBCDGdNR7H2uarOBi4gW7GssmftWXsRt7N9WTG&#10;z3m9/eWByGefnRuwQmsXx/HpJzKY6xjvdozcsU9bsuxYaX/FUhcSpWH/t4BckPHpInpeaYiWc9ze&#10;lJncPWuOO7ccavqKcrpYM9g+U1skTtgS9AIrd9Pp2HT1K0K+GnNip/pMLrh80jik21lni3+v8Tky&#10;zPx44gJdMLbYNm5wtU5ATuduMzbI4/qzn5eQ+8xhGyfBi7D5gOnTs39/Lx8lbqDHb+aew1P54Bhb&#10;X84PV/fdarv79LJf+dsH0EPthvtC7vQX8SYm9J3Re/R3jJZcBabuJqYO7PzCXOMJ5oXgdIfZP21K&#10;i1UPDrsaewm7dph4nXPlCz/19psbjmKXvqHXWEJn+VS3I9cpwwOMPrN1vPosmjJgPKl9HhXyhdw5&#10;ci2tkQ0dHzFBjpQWD62W6y+B4S8nx7+xHdnX5totrH33eMjiMb6Wf2/ZlQ/mlrEV26KvjT5HpmA2&#10;X8DmO7ybN+NvOC0Psa6PpS9W3ui85RjhIX/brsT21y7FDd0rao7/lB83hJcxju73+tnwiLxp+2nW&#10;5+f4UqyytzBfcmQhfFeHHpdXzpXTf+qLwfr177R/DX4H2byIruOvWE7eikZsBfAUs/IoXaZMvj3r&#10;VikwX2Qndq2tTgzAxbZl2Vkr7tg1PLWBefAsPsI9H3lp53zyYNe+Ukc6/GacHbmWRtvjFrwds7RV&#10;ftnw2I+f4N0w7fZir3Ixag0BnnKg/5sb/v73f6hMe26CD73ME80JjBFg7WmfDP0LPQ8ggcbtCSTi&#10;bLy4fjP8J+/DXdsYQ+lPrwvoFdn4cHS7aq6YJN+Cfv4CHrSWD7+PfEOT/PobvvRV3/g4udTaT+cl&#10;qXOxubYKz8YP+R78Z8x5IcGLgxkfJz7FmPMjtkT/eR1No9otlu1+ZAS9wSRbLC/+D/t03kumR1kb&#10;nq+HOV5eKE49+1h/+S7nk30oLGXm3W/NA9Pn65uLTuwVMI8It8oz8f/bY6h5Q/ES67tuh87KZU4i&#10;9vRH4Il0uvZ8JWXm7rM2JC7TVyPbnnPVv7Hj+kOeQktbvMQv+7V/pw+4ZuE14uYB81pq52zx79Gp&#10;AuTrffLKxoZXQL/3Boa0fZsHplzwBrt+0vl9aGy/6Xnpyc/w6Olnca75ZeTw1Lo3IYBPJgimgwnS&#10;HdAR1InWyJRneFYQCKs0BhvopXi+tkzQDa0ZkJQ7Bk2OobWD4V6xX9rwnEiUX/Booz0gp85H/j22&#10;hVseJg3HOY4lGzp8vHeEtlWOFQZuPQXXfJQLIO2Xr7pPyBKwL3CRWL5ufxh8+q3O+CQJxPiLy1Ha&#10;6IjoLCwv2/ltsHHUL+pPgn6Wh2Hv9HnSwwdsGZkEYCeD2f8kHY4ckgLT4gt35I2Nj2wtj/9L71HW&#10;hZdb/PJCB5//v7A8H2a5SI0cI2eEu2yszX4gd8KY7S7GLIEnDr0XT/3qvri73TZz5/yWZhueOnjb&#10;HdvV5+fpC5jafoiusn8NzATzl7jap4c2EegH2x+WV48Tc5vk4exkrL4PyS4KVG5xWmEbCyawQLyy&#10;D5pDdyYE6paPAVrTxbF9wmcmSAeKswfZso2LF2DbP/df02qYJU61exu5Ovhmv5PjHPdVNYf//0fa&#10;fa1ZciPZgs5kJlWJFueq7+a87cw3b9tdgiymOutfBnP3CCZZ3TMWsTfcAYMpGAzCxW6bdaC4B4id&#10;NJRhvuAMPzqegTz1xb2FyhC0Z95MltlkaJRXaLUdYuc+QfPkTd7YdPUp38PbRAc43aC8cmHQBXTK&#10;qxYexb6/1n8v2inS9b7k9SdLR5njnTiqbbNoN4Odl+6RqefnWN3+HZvU1mGwtOGW9/EflOg6T2ZN&#10;7F/Z+eTGI/b88MEE/tvq+CXHSxPr4jHNcaen7EGsn1bOuFcnNBkHtn7zg4MOHY1rQKx+brL16e0I&#10;93oB8Ixda9fNc57oefFyLo5snymjfHVClPzGgxpgSyYl61NeDeB3m9FCs+XJZG/56C2sTHC66bxj&#10;QVD4w9JtXE8fnsY1ubJ5nMlVnmZYudDycb6fuX2OH2V8eIzfyx99tAtpn/pHYt7K9cTrZCcEdwNg&#10;+05lM/EJLfU2fU1j+cjnA+QRt+TLM3GT1k6hlYKxHXvmGB4Zlm75wsmfBdxCSHDk0eXQMwHd+UF9&#10;5AxpnuCTr853mRDa3AnT1m+KaAku9Zfpto9c8pDzmfcS++XZ2gmfcIw97sUFP9dmaALp6t2MfD35&#10;OJ5z/MeP4U3+yPR8gnNp6Lv4LG3pHg/O3T92A3Hr2mQAi38t0OvDg7UTaDh8NrOwtGHsbeGXPJvO&#10;sylgg/keX6b217+Xn1Jtt33ehTegPP8F+q1cFu+xyOF76zU2Ml+eDYrX/XP5TSqOh/5ZVPUOWf4S&#10;2LweHwGmTb7uQit3Kz++pk76ZfLGM6bQRRY3EfGT0TF9rfE5sp+4qC49lOsRXRizscXLGZ+UwYsW&#10;HWA+eeomuBZD5kUrM5rmDUCdvUDg+Op7wYeTy4alr1+zQ8eH0xdmUXb3c/V9li5+PruAmvnOtNNs&#10;PsyirvKEZm82Ypkcb/8gNz9+AYfH5m25OqsjOVI18izWy3TlhNC4lAbfV6V38yJ9oJsAievmZ9Ul&#10;8b03m6YOXvjyQWXLWxyzsSxfG9X2we95UrYuT3Y56x90fHbuh5YPMI4pK38KBVbHTd0A4Fh9UF7x&#10;AQtPNw+5EM33V2e4bL5xXj1to9xY9endp17c/7/+9//O74P92Itf//Ef//HGxTuyGJ/Jd9ULr336&#10;rwLka2XbdO2z5WwTpJ7O/PTX4x15rK/c/MenV/6lgbY/oHx9c/GkbLw/4cCH29aps3NmbeUJY26y&#10;sqIHd+jdDlR+4akM25bHbi6W64fsLu8C8kfPD0lXJmXr39aVn9I21r08XF3aNA0fddzh7sbo1kcn&#10;5Y5XVqn5mfZ0jJ8PWHnFz21rsm9bNA0eG5kLirlvyYD3oUOnpbM67Dke8lZewuGtDkAfP3745z//&#10;OefvrhtJ3PSh7vs8oRysSya032X9r55jNHrBPXRng2R0ky8esuUCevps/b/9914Xwfe71OZWIRsc&#10;dpobbG0g2YRfvZ5tqF5vvjMnyx9/kweXTfHaczJbV6z94a88ZCQf3LWXNnO8bbP84S2+o16gz0H9&#10;hvABuGIjmP2Poa/u1m9hvtqWJ56pUh8IX/N3NJ919vhFyhdS38DzEd/w6OZk8umzG3Nk8mYKAIfu&#10;OQrO1Jn8KVsc6ccP+XmB1FUfPVC75WkxdGy+5WBoRg55TyhOe87QbtsGDz38pT0+qVjYosR2dAvJ&#10;2Lc0aeOpq3bg1FPulcVHxMQQOn5qfFx88d8HxDy1vTeArfwruzYArbe6pV77L1sfsSSemlOvn1Ow&#10;/NBgX0AVdlsemz79uYivvvQJUJsk3TX67kvMhvTIy7bG82tMTCV9Z30eHcdiOnpk8mHTSHbJBm/h&#10;qcvmVfbWj//kD199Tazi753PBxmPP+aGORz4zvoPOmiQhXXw6HogPg/UA3C6jq0vB98TPgcqd053&#10;frz2fM6P5aF9+dShOSTomwvEWd+CxtebfMueeHREb/nMoKCCz9CCA8zN9ve5zTc/8+V0UPx86kfZ&#10;lO7F4vgVGSfunFgbn3l3fLAXCFL74otBwJiO99fapwi+4m8Tv6DCHx+svGyfPO12ipJO7PQ2p4KC&#10;CCwOncOeo9l4qiwFK1us0D41lbHU7ve+zV5Urf7smT83ZOFrlN11y9aXwsX8qaeYOW1hnLA3rXxk&#10;V2f56ntdq6R79PdyJ1Sl7tEvuLP/PHWXhvr7CuvyR/QVrDzs59M5S/R55xWxqc9u4rD++SXzpMYl&#10;+YATFO4bEIbn6Em35Ys2kLc8Sz95ztmwcGhvW6S02eiMrQbvohGLk6u2XBqpMbjjxwg8+TsXPisr&#10;+rHvl/T3J7DhE645wOqewpXBa2u7t/Rq3DB30K/1CQ9aAXG741zPxNWMkflE4ulvPc5Z8NpXkx9r&#10;jo0ue7PK5BFnZXUMJVbvwdqsrLRFDjwVuHZks1SuPJ4wTAdxWnqr2/LZ9lkeOx4cNeJ/c4Eypkz9&#10;fB35Zrlgzp/xxbiRoiSVocK2/b70Bhdt1LVBUjLibV7rCccFh8tbelQYetHcmm9lR4M1QHUu//FJ&#10;OGOH6b+zhuJjkS91KqvxoLXzVZ2SUDA4sdThOUXGDCAfaseIHODDGtXnnCsTQ6Zs5Rgc/rG4I9/I&#10;j+/QRm1A+e/B2gGOddTq5bx7N2mMzttiFzJ/DfBli7V5adKDHQ4QY294kLW0XtgyDfWUZ+sOfto5&#10;ba7cjRh8f8bfu0+6wWnq89HDe9MQMVdYWj04X4t7PbgUuxuvQiT/xrdpo73+1p9KSwMv6Zbngitd&#10;2HsuyoZ4ROsbASAqDKwNGkeT1z6cfONBx3PL8thh6JRgyjLPSTs0Zh/fKbF8JXqkzWbuz/6JyhTl&#10;nRfvnSeQM8ZLrfFDMu0eEZwdx8U6f712uUqm1nsDEGM9PwQRrASS3RjacuJ9k0FiBtVxYvjgxhmj&#10;PR15MG6cxWXCccbp7N6zfgXdlM0G/ixsdCD1pIKrj8fwweZLya0xfGZiMhMUr7VcmdoYwduNDTRK&#10;H49Db2kpg/8EZWD4RqbIMjgm2oN/3e1SmUfutdtF69BxXtnSyDs5Pk16TYqVk/Fu4Gk7+Tt5e5fN&#10;fTi/B0+Z+0REBp/VFa0p54Yzoa3j4Z2O896GSdq/A1oUZWv4T6gewfdnIfp7wM84JkBnPnO89dCL&#10;ccY+PZy26CunF+nUd0omgL+Jk0BW6ARq9JsMfPZo0vJ6ZFl0P23yLK/esTcit+wv+0R9KuXqLR1p&#10;LFe96b40S+PYgggv8h88VjzlxdEOynMO9OkFAQ7OyjfyTKn8jx/0lbMJlGzlu4Grb/zyaZ48WP/y&#10;Kg20yjf4TR+ysb08A00OjEAX7sokHV3DL3VBJMwk4ehzyi8eLR3c1SOOZVY18eksljtxCn84dJg0&#10;/NmHPAeG97RZB16eUrmDd+IeVHhjy9ueJVH9Oqy2TxgUyysi8Xdyb7sPnX636usvA5+6oME+rLo4&#10;IVNkYUJwUHrQvHzVzsFpOW9apJQ9fWDtuG1rsu/OYosHTxAtVIqlkUz0ti67lN/xLWiziBo72FgD&#10;5VE7iNEujp0FKr/KZ2XsYJk26WtVoqP+EJWHhgmphUhgF2orx9Zfm3vS2iLzm2/Ohs6j/8Alg6cG&#10;R5e5YYJfe7KmP0+QCSxAf3k4h+9DZrDlTxz59ECv+OG9duqCLXo4B+rBAXQiZm8UOHnyl+fzGP3K&#10;kYsItZHCmCbSlib/rc3RbFELp05kJ9vGw6cuRc4X+nsTy8bJaH5N9NRZndcG8lbWzSvOab+l/WiK&#10;yjttftvD8NLXaBP52L90LgLTn9Zu6Llob0x/xpnWDYexw7SbcdYGN9x9TT6yfUIpPvH2rSeA71i2&#10;E7TLrueO/VQYabhn6AFt24vAjkPfmGsyd6kfvJWvFXydutf5OehGKXsfP1geX0PXLuR74lpEOqc7&#10;X5/4PL4Q0a62X7rYwt/PyrM0t3zzv5Yuv/62VuPdxoZJ1cEP3k5Ul85Tjs2blExjwX198paXX2iZ&#10;AndSnRg0dOBPn1rc1+lLfmS6m0IM+ZTxT9ztgtyYEtAftJ9xsRsg0WX5aZcuIII7iwibeFNPXfUA&#10;vclqz/r5VIUyrxfv76afDf2n7VtOSHhJd67XjN/42jGULdYaS3PtL2zPJs9LIhZcvdv6GsNiE6t1&#10;OtfXRreKdPJaQs/Q3Piib7PRJ7+7ZJGU4+1fOJJnZeKr6o3PvutFP7jy2Ntxb04KfRegnPtc8ant&#10;NTGoFzpSb2L8LLDhXhC+cJb3yrUyrX1uy101W8ecoronu4u1nIwv1EQ9vs+Pnxw7LaUtf56zVyr3&#10;NVViEt1XRjFLnV48I3v0de5jzDa2azObj2zYGI5eQDyRt7RcSF/9X9jlEkYz3jFF9tZ1bKxyE6V2&#10;Ic9f//rXPq1MXmOPC1jkWtrqdv4YcXZMX3odC5PvwrGLvl79rL6P+i4mugCMtnPt7cIa/Z+w9OjZ&#10;PibQBVYOfJWR3QW+ha3nvPTjX3ln3+HFx2REZ31B/WNH9XohgyNEV3qzhf5EZmOHpyfxgwutF7Ha&#10;J0IwddLpS9shgPuc75Jd3V2vth1z7mnrLUNY+fpHGaWecuBCq1eyo0O+3o0eHfAvjRzD3HjBdp4g&#10;UObz1BcNeV4dvFCfPSej58x36LLzbcUdS1MfDhnY0kYbm+P5he2kOVcGlndP8qXt/a0c6u7FITit&#10;Fzubw/0hT1HyT3fzm9fadFXP2vbn+FNvIAi/1kt+fSNtzI50+pCLGbPx5MLSjAVwdx3ODnyj8qft&#10;JzXWmT+dn5EILXjiRTfZIi8+fBtNMDZGf/chZj6jbG0L11+1D72eqy8//Jwvf+Pl1tOwyjaO6LP4&#10;w11Qnu2bsW1ok2cv9JbPoy223r6CmLLwF0orJ/q0+fc+iVIfDJ9e9A+9S77glt8rGvrN4pAXjovS&#10;HZPjV25gkl/Rc+6A3/SPj0SkJUnmypiMldUGtbFBrJyHADK+tf9OOz3Hbna/BtCjaO2C+QFydXM/&#10;cZksK/P8mNr0a3Xskfj7mLdk7VqlLZuytR2SLOpcjPa6bMdj+9Fhx0M22ovCdFsaH3NTzR5Lx1Yn&#10;/pcufcOF31rDOT48pXhtvVhdVmHtt/rBq30r8eCMPqfCbyT8oHZNuX7h4u22tyrTfqOPtnibPbo0&#10;WGXSx/di8FwsGVuRbfcjyJ7aL7jLa/6xEx0+RfdkF9T3oQ95Rrczfgb3xx89FLHtNDaduDzyti2i&#10;i9QDKvrcEl/eeM4HU3Pz8CtPs1gWmXZQ9ylPO2i8Wx5abtwL8cq9OvGaFJ8YGrzKCmVlvsQJ3vT/&#10;jqE5RGPsfOPiNXFrfMHFW7LvOPP5nbZ3M4k9QDE/+B/Tp9r3d/2M9tg14vc1oCRCe+QdfeUNsMH0&#10;Z+eDNyU9Pm1lLs62qzsfUu68FCLnE5T5K7BR2tga0xgFrvV4cEqhfNIa6vUzcb3I+YKz/Peiankn&#10;e+WYNPY6Mit/AYc2Oql08dkx8IvfBz/01Ltlsf89DyCpt7I/aSc7oN0Sj9B+FipJf38tz1M8vKbe&#10;1ITPpNdciN16fo8jWOCk7s4lxia33s6VG7MBPKz0Y/kr06ZF8gWpyUlbT5vQMfHhtMfobJ61u+St&#10;ttWvk94Ad2zw2jrOTzi89FDxhUxHnmRe+bQsTvLEgI5Hxy+NDbmvNeXjb262bXnmBfiRX0yEp0/2&#10;J+iCyyZ0ZPfFw+PZ5urKy3/q8pnUgx9TqQ823ePBn3aBoV8voFdim/EbKRolj/ErmPFz2/NZPvIs&#10;Ojt37KFn/hBszIn9gPljVkFTlnOyicH7FCgZCid1w1SIHH0ntl5jW+rlv7A2nbNbXfrof9Fsi5pq&#10;k4ZMCIHeINej+brFGAZfTnxyU7cbAurbQV2qs/bC97Y7SttO6PU4cSojdPCO4MPuxcOGV1sd2dQ7&#10;h1fRs72RsD9qDOV9PukwpVxvTKO8P3sXS0cPK16wOq7EzxaUvYZ9I+f4yMhT2vw9RHuBNfVWrUu+&#10;k+Fi6jfmqtkM/PTBuiU3YMUWgMXaRhGbL1xEqve0/bThsXtR8Lrl3P5PFmNB6VJJzE1fuOcX6gyd&#10;4qTMhV2k4NnfxsunF4CDlKPGjcrJjkEW5/ogK7zEhL2wzI83fr3N/N8FZXHh+YDi2hD/9m3+QI7G&#10;BH4iPox+ytlefybPsy6+4xsx3Gk+uLV98O09kR1e5h8HIwhP6IDpQm+D0xiuBIKncshd6PIJ8kwZ&#10;mxAWogtbDleHT43egQwXHrr4zmRr6Mvva6/wyCJrBxw0LyUPA+crY1OB4Mi1vFcWuED+BTne+lfe&#10;OVheU+vK7GSKLjo6+YG7KjkKYCcsnhszaNU+0VsDg81zLDCufD+boLbhp5Fdb2xngBggb+sGZ+ts&#10;vjILMzzqKOyb4walLEzZVR14Bh4Lo9JIc9dup42vQYgesWl9Ik/s9a6IMFsa+AL0Ci+MNVmvv9ln&#10;QT1VW7/HdxkcJn3qKK96sae/2HPzepCvXtw47WIieMmWssUv061w0uXTdsL4N2Bfm/XUgx+ovzRU&#10;ffJ1vuXa4jXA3bo2ntoWtfvkG+i0FdCGC+qQt5tPSbXp0iq/Ixd8dkb38+c8ISTAxH/oMDRG3+q+&#10;usDxJwAJxgFmqW85OXkCzQbw50VXKHGYSy9y6cueQFiQtx955AMubkfIHu9X7RMBZuGy/T6lqQN9&#10;6XQAIG4yGxijQ8s6gbI4js/nrwuLpOhVsVSxD74DxPJVF5QGi5UfXRKI/aWD1i6DVrziwz11ty3k&#10;GwRa3jjbw6hgkqy/i4Wi5CEGP3/jk8TEa2JmbXXoE2B58K/t1/KG17Tz6t5Mbbn1mzFfz7ytr4S+&#10;fWK5bZoJRuzYCUOMRmKc5NV3I7665GZPWhiZxJJuHNmgWT8PLpt2DAgdsbVir05Ja/vIKm3/yZx7&#10;6G9bsqmYl81mG7MZNxZ2AWKz0Obm3z/lFacP2vBe02fzlV/5CztgEpg24T8TQ+lNh+f4Bw9tZWMX&#10;LZu/03eUL+Dhb2VxnBDXvJVFWnppi7FTsNIe4nV/Lze8VlYp2fqX1AUWm7PkULa02NNFebKDLUO3&#10;MhwBV/5z2uRZLoNsNrDQsFn+MePixmNl5Hn9iqqtt2ltw10CtUVsNXePGyfHvypjpLtkCu3ipp4+&#10;tCCPL+hT7MWandAFb2ks7pVO97zssPm9CJz6nuybJw5LZIuvdO13ZZyDiFLoPOvkwS1sevKfCX8B&#10;bF19Hr7jnN8vjO5fnxfUPrHNyDc4F/8SmD7ktdKx4tiT/eIv6K78Q0e8GnmWtxTer8aAg7C8unl2&#10;cE9RaI3R4Wx/UjaLzdA9vz15zW634m+ky+tZbOzR9juf2ZtEWDbBqDdUdjPyVKKnZhkbByv9QbQh&#10;0871VI1XtgzPfq7+teMxHHrNzUttydPsY8tp340J+Cxs3p5fjZCMlStH/Vscrw3ym2LfRidyilNV&#10;JMc2Z2ywr703Tt5trI+eDoBgbEA6ejXC52SknbyNgVLtJtb/mCfgyHb1TWTyJ840D4WoqB+IBVKx&#10;CQ3lXResLZN23Fl68X2Lmfbn0Ctk/FlbSOcJsolnI5cN6NHp8qfgXZDjvdCij1XXZznEI8/Or4af&#10;drrj7dIz3uADZ+Xyu5RkUR/IF2/pC+h4bZw1TjW75ftKSv1mx/Z93aq5zj5lqQY79+nD2Kn8ojed&#10;Fupb2vDItunlu9HTWOCmG2VjvxnrTdv8vpwnHLW1z9anBxrpCtVDrJVHR/lwQftQjj1FXH+JTTzR&#10;aVGMl4u3bgDYdli5pctLfImFqys8dNDVV9gIHbhP+9YWyQfVNcd8Ytc53gbDm1wcI7f2CBH/mv4F&#10;9Iak8DF/Ub5rLSe1weHROfaxfXk+CNUNcr74qxtGl0/Edi7uzgWVyHGkWP30XTcFqCvPhgNbfMoN&#10;A8tKrNt+pzq8nRsecn3qYi8KysMPkI1u5qsrp7Sv2Es+MJfrE7XJ7zzi1CUTEH+6Hq2hJo+MdFyc&#10;4oXHttHm4zV5YyebIhrpXS5O0EsMc/HXDQQu+smTeoW02D43R42c1ZtvunCZGAhv4wyfIQ9/6NPR&#10;kWVlIJvjp7z4tI0in5sz9om3XnRMv6nckc3vlRFYLJAHz2aXMbLtxG+TX1rsE3S85PnkCPvLLs07&#10;ePwerJybXnWDJ8+H7vCVOd55o5vlkolIyxwXh+zyA6e4dOSJL1umfHk4Bs8yxz0/tAaDf5NpfGHz&#10;Kn9Ydq5mXUH2/JENtI+l+wr5dOl3RX8pD9y2fftnbJ+0tPtEo/mjuMAnxi5VUKVXgJ965Pc2Hk/J&#10;Vabj9ysfGesb8o++b789Mp/6aGyfYwr7B61/dFvWO0aNr5ppzFzDxrffzATk4jsAX2PNbIw3q1/m&#10;32/TL7/kAp4nqrz1YEwZPeJ72K4utXFq4XX1cwgEPfnS1fPyfZm/ATNe8/mRmbyzVsyGf2Ime0Ss&#10;yD5yrP/vOG+9gE+5HhvVjzLPFa+ffrEirB70HP9Ae0ups/OgzR/92K8/h5Z1YceLVPrlzH+n9sag&#10;M14kBv2Usev7jFnGSXZEadsTvd4Nt3kRSBzquL/yRDdNAuiuvXN04sTL2DN6T3O42JrWS0hZQqHz&#10;VDJU4JNB2ocDJvyVT/007b8/G4P/1hen38a2x7VaX7knVdHzO6efz1g+a4y7Lrzq0EHN2chX24Ru&#10;c17J2cx8rX57Lu1aNhvmfEB1MvElPz3VeUWscMje9Tej9cXVxLDw7N/hTe71X3xDsRdwcufG5TP4&#10;m4dt3xIr9omq9pHU6wUqNB88Y0hVK48++oTLP7pPkpLEkvp68MhBVv2DG+yTvpuPDjaHfFJvtsnP&#10;KTygNgwSu6HVN5w8Km0bq+K4FyKTvg1PaOMXaWc0IkRjX9ry5rn+NkzhrE7lvbIgFtg+vtmbtvTg&#10;bB4B1q53Hp1PB5FJVsJ0nn/HlcVv0bAuLvus/di1LA9fVM1TLpsc2quhfGM6qJ8rf9WevanWxZyl&#10;GR4fP85Y0Zuw0kbD/wiFxqFnDWqvVN/MYWWDyx9mzuzm2LxhR2HrHN3R8EneRxfAV99iTbsqL62H&#10;vG/xsldm4nTkffs2P/HgL+eNS0n375BrMv380Q6ncF9BPzrOXGFufqwDj/+IGxH2c/tw5F5T5HzX&#10;zlR815tdLtHKAd3VXwa8G+akvOOj0kIbdmxkvCG7ss+5Ssu/n/Ah+9+lH8JdP4Xk2yMHvC3bOivL&#10;WH/KL75BqixHDsm774wB8sd28rrOqDzmrrd/KBPX8Wi/o6zMwPJdXk8+RXjg9PxhqKkb+8RG8dQp&#10;ju2tkQ75JdHUuDK9Ov33Ya+b96DDcdF7YOieEwLXP/d63cq/6eIZZy81zxj6NjF35x+oNE5nDk8u&#10;uF6l3AvvIcKuONc/GxMO5aN/6azOJw8Gve1PmP+7SLvz8vVHctNdO3yb489J+fWvDJYyftN5ZJr6&#10;c8aIj5+yfg1tPOR3LhcfpIuYwO55K/Po8TBb2/TIevlL4+tBoncOqVG7Zn0x8fdBhHIQijvrLVmA&#10;7dsXwsONJ+rm+tG8YsWktI6ZAZZTPhfMH7t4WQITWIbkfCM8DTmNJfc5eD0bfR23gTNyMpTFVxUh&#10;9GOSsjzaGJnIuosYrZlEzgLN+dZ1vJ9ukHjdU3QZeRjv7lxyW5dFA+vce4ymco1+lR3cVsArB+j7&#10;lG9y5rXNypQqZ5PBEdgjReXtnZCxuUX9bgR5shqvGbwjV9piX2eFFhu709TdXvjBnc/I32McHnJy&#10;4PLngI865DP4WYReunJa+prcHTnVXXqbjl7TOao3W4y6Dx4nA/LvAPpg6EyKmHNQnkfPZpyvKU8A&#10;iqzb/mQXHJTtwL4bEqVl4ZYF3OrRjaJXYl5lx4Zrm+W95aUXfrPxc8vKbnBWprbZC5lf+Vrwweh/&#10;6y0PHfYRMLZ8abcPZJNiL0Avv6d8tVFotM7pZya0/K024k8P2DafCSi/n0ELfv/YhKojctPSjr2z&#10;xywqXQP6g2wPi6f+gVos+K/hKb9j/Xhhy+jaDTu+emgKbN/mffkXHP+ZvpTcB+/i5PyWZmotrZ7R&#10;iT5dcJy4gWY+Ev4Fnv4xCz5meUk5NU77neA2V/KK53ftGiPMisKs7dxJaehHxpnAOkx5PtrmCevn&#10;6yPKoKbXt46JJBuIYxZ1fQV+FOidYV8e9mq96Ck933jWhxANOJ68h79GJSJ10Rgf469e18o/Da4u&#10;tHaiEf57MbR7InSMfb3C6rsv81TnTHrHRuzqbzdLlj/67zrpGJturFw5pz3W/tE9jvnJXfhtt/zO&#10;cjZcgDby+6aNPwz2gMVdmorovR/nW2YD3FhGTjoDfd5HvM/WYvP2a+vtuXraio+QaXlIk10/63Eq&#10;rK61zfF9/aP10keV71jqrm13rfUO6tQt37pv+Dz6vw13mxdtt8iPl2P4y4d+y7tyxlfHzncsXX0i&#10;zEB4ofXUd2W4cILpIjRYvOWND/+4IHTpuXgt58edBJnWBiHn5go7J118dXy6sArN5ZEKkfHlpG7H&#10;6D7RIaZNCLzEeH2wbdN8PNguf9+44/+00es6QTvoGw+Of9FCu/83gJyAjuo822Muepl7DM7abMmO&#10;PaZscZ98HU8dc6BbxvKrfHf+1tuxYvGHhzgw/v81GdB7jT88xq/WTssXr+W39On9e7D4LLWALjX4&#10;yvLfjfsbR5m5hT49E/dOunN2jz143+PTyPJSxo3X5Hitz27yLs+vpbf8KQ277RNkyegX+fh94sQh&#10;zvfAXW/akr3k1U8yJuwCs/6e/J3/j109oTs35ewrNKfPaK/jvOUysQ7PpS8bj52ji0/K1heV89kF&#10;4x9o7I+viTMbR128dEHn1iWIYY/WyLM2sGnmEz0eMdi4qi7flC2diz4zHijzlOAFq5s0ZfTa+Xtx&#10;krfyrQ88b2CBUztICRr8jn+h1z92ePSnT2+z+EyJsUL50y4vdDxxhC33icLLxrkYsBf7vslYCy57&#10;pevu/LT49eWH/WIf8v6qfSI3O6KjnhQO8MaQP+V3Lzu+pR3G7nHMNGn5vgwXxVs6JZAvMd9Ffm3r&#10;9b0LeLAnmWee+vt9u/UiW/nW3I7H/9wkZOxd3caes26yzto5bltKzDYm5g+os/1j53nWFuY42p/O&#10;xYv9jP+7+f+0FfsQhjxg/abrq5OJI7nIXx2Ct+e1a87nolXy4zfKmh987dM+G7mti+GZ49W26VON&#10;LcGz4bC0v5bKawwJr7mZaeYwOb3kqu1ik71BBJ/edBAZ/J4UmVzY1abbn80r0OazjVWnjnZl0/o8&#10;fSLryvXUfXSbNfjqrl206Wy6zs3l+nM3bcJrZSYP+hMP5mKw5lC/skYG9lMuL9avbW2Gb391Udjv&#10;dSkHTXNcH7FJF37krm1CXH7UyWd8Q746bm4AjUUeDcp4QQa+7wOv+kQGMs98ftqb7eC2jUT78HPu&#10;U6ByxOPr/AuwVXU6uOg/YfS4c7btx79DIzRrm9CrrkFdescUrbxlTqpr9jHoWPnDE40IXJlbIV/T&#10;d6ad3j/KzBFqyxMb96Zg+NcGPp1TpxBB+CK59oaCeZqerOPv6AGykUt/BvLVmxsCRj6o1bEY8+Uc&#10;LP6cDh0lytH9Z2P43kBRYkMwseaMS4z9CtAt701ThFPMzQAAQABJREFUXv+MbXqzd4T9Oa8X75Nj&#10;afe+IjG6zcW5afv1GU/+rh0uNqNW23Z00DHGb+DA3w/feBdfXxrrW/Rmf+c7v7novzrQhvebycZH&#10;8Z0YkDbJcX0vvNAa3uPj+HdtEj42UmuXI2Nlt0AaTUrnFeueor3wrK/NzQf+8IPf+LMncq8Rd77w&#10;MeU2h0cuMk3/Q699NTJ18zcxduLscFp7PfvI1Imh+3MQ44Nk/5z4Ba46scfC+vKUT//fMinU63XV&#10;aRNgbTc25FtfekG7Bf2Sd9OXtfUdr326nv04vilvZJu6794n5iWvY2HWhfRe2PynDPrf6kYesHw2&#10;3fpS7TJw49Jzcc3XdeXd10Rb+fA4NkBgCaXQvox6pXHy+RP/jbWaP+Hhtg1cf3/75W8Vx3lDmj3E&#10;HK9OpQkjeU+4ypO5Km3eJVurRa4w16dCpDz6e6nkyp95MVh1HGNV+R5yyAfw+mYm4VL5odOCIyMc&#10;h+TB1w1v9O95bKJQzXav0HT2uxA66s7n7m/q7M+aKOs4fQg5L5Bl80hbOi9pQCXv6lzZ+yVv7HO1&#10;w6G1iZvixCBtR8cd95XXNhljC+gdIJkzsthPBm9zkZd/4zY3E8hLG4XovO48Vjo0qqtYkae3Z5yZ&#10;svFdfjhzpuFS8i++apvDdwu0QfVPe63OJNNXwfJuGjlG0hZFz8SOEwdbHtq9yY/8uYHEePTp8XNY&#10;U+vld3lfY+vwrJwHbfjr6+w0NiKfn23YvrfjQPefgsSec4GdvE/7j81XgqGds2Pf1X/KyZLaGua4&#10;jTXy1OHbGzddC5oYXvyrrVCZPi1r9BxZqt/Bg7VyPGUl0+aHWY/XLqo6zn+Bv/U8bbH5YtOOkVc9&#10;PtWYFX99jF9D5eX3ircybLpYcyHyYU/CpFK8UHL5t/Mn7PlreitjNCh653khxOZL02z4CycIeIp2&#10;QbsXyHCMQoZZkxtrQyPjyXf5mHvzjY77xlky68CA/XLMn7q/hMiBla85ybeOKLT+jFV8wu/qgs6l&#10;/VxifGfEOk6Uk9K6+o21NP9utdqObcwJLvZ4JN6IKKiv7afdrWXCH93DAqUtc7zEVwdZnyLYPtH7&#10;bIvOa1Pe61vHn1oeGdo/rFFyvPtajvuGjmMPeitLfDwD9FHYo+wWFFPhNuwKRyhlCPhsowx+C18o&#10;YqJEIR/4VTiv3Vsl1eMYHKk0MAhsnSqaxm7wXQdIucFEUBu+I+ceC8py0FCvbZbjZNT5laELXyNd&#10;gKaPjJSBD1nUAriXLKlLr+rO0P7wQf/CvW24i5ULJ3g6/drQMXAnLBq1U1LB+RkAepdu8IYNWW87&#10;qY++vwV0fsjdjPKBcwvw52BQGcK/9Q5v+L3LIvhg9ZqBdPSSv5tLyJfH4TNytGJ4jk3gfw1m4nPq&#10;PxCW51H2KnmBfwZ/hXga1NpGyS/ekWdprW1TWnp05/8Li+f8ebzlVxo7re2vAHMKlwcEOLVF5Kh9&#10;grPp0t9UdW1QPVpX/fQLC5P4xeZPG2TzJ51X2T7F3XaMPurAbb8LPRtCQ2c2Vi1Ytf+T7xG9ifxu&#10;qgQHro3gBXT9DWJslL9tX2VuWFD/HnS3ZtL4AU9QDle/lLpDOZn+2yeU0wW+Pm4CNzThHF86PjW4&#10;03978fXQfHDtRtXznBSltwNDClen6pf+HMHqR+6eXP2WRoouHxNov3y5XzEIhxwdYNKn8EFzecbw&#10;S+ZKxZ8u9M5CmyxZTrbcwrObQN380X/nJp2agYyNQdMe+IDleWaq5W+h0992UR7bwjXBcC30qXsJ&#10;DJHQmTOy3xOqmqYFtSH9cua4bQY3GYm6j7xDJzji/Pjp9Dly2MD59KoPFie+x9f5Lzz9WrzpHVSe&#10;AEyeAW0HOFzosnZYBbacXJ7W2f7iNYGeDpkLwkMfDbps6tjEePXbspVH6qMfelUjecmp7wHn2m/r&#10;yds6u5nywa1ggY4lPRoZ4G09x2gBeS/yH31Z/my8hXfs9+HtPOG7Ms3mXHTNHY67Maz/yVeX3Te1&#10;KYKWungvzyNiz+WtnC0/PjOC5js234v+8tBae6xMNo3Ba1roxpFe8s1573gNvra2+SI+GTcre/2P&#10;rcZGaPqwNTyL6dJVP+SrW+y0sP5THNlx0/S4FovBCy1PmVlGF4DFmTafBc/gfvp0nuSrHDcfdHYR&#10;Uxkj98qag/y/xF2+U+8ph36kbUbY1Y0tAP180AZSOHMuDtxlRXh8bZ3vv/+h+OMbt3/g+zXYO1hr&#10;vCCsTIv7+twEXt7Ezad85DU+zwKdPM7HnxwPxdf0ls+mv2VL7Q9s+HM09HaD4vmbXF7xujy2Tium&#10;jrHBxaQbJo+sM09JbDjz2j1fWupMO00MWRrqwtnF0rZD8ypkbHoWV+q0PCJ45WRxItf57wLJIgrv&#10;9x9tys9Gu/7eWBjb9rdxjy3QItP+Xq1zsW18aGKk40uW8Nd/V0ZlaFsBNdanveBuvxJH0B8eo7f4&#10;rn+qa2562+vQCo+lEULFW/5ptY6BFCbDyqGczpWFkQL8AG04pfeyMRdpcA89JxvL1ds4qN2X11Q8&#10;Mka+oAWOQXNkzIK7H7yXpjmQCtUnPFe+LUdp6zmW3ye6Um82rT/3gjAcNnVxmB0dS53v+Kl+7dJY&#10;eN/wA3ehcowCm1VaEe0CT+TuRW/yPi/Qa8elRyb04JLVRx65pIA+PsaqtS1/8jvBW46Gv4dJW4bG&#10;0nmmTLo80N0N6vVB5YiJN+S1vip+btjZGN/NjMiJd746Z9IP2j4Pe6HEHurTezfjvAZdnrHB67nI&#10;N+VovLS3s9G9rLr2rm7HV81PaoOVB354ySO/n8pgQ+fytXffshGe+HcDNvloPuk4J+OnX+71L78O&#10;leJWhjT89s19erJ6UTxAbjco08k6eX1y5xZwzLfwZef1b/kAj+piGDtrh82XLlTXyArUaVqd2n26&#10;hnfBFhjnyUpuuMa46h0ZwPLsOujYgG+4kGYskMIhq3rOgWOgbD9k5//XhePIqC3Isk+1q7N0zL3j&#10;AdGZH4h11uLmV2nDE5PZDl2wY6LjlVuZ42n7iclkvfpoxNRGbafIvPOMVGp7oQW2PAjlpy0v3wwu&#10;qN1iG/ySFHo8h9e3WBtJznpk7E5XN6YsvnQ3xNB17tZFOgJ51jPyybY2aHxgt+R33aqOiVnwn0CC&#10;/icJKootZidQ2x+7NsNXaNR2cNGfilOMfj7dH0o+2S44uNdPJZzzUEinSLXH+efcYA9q7yPTRScH&#10;eO5HPjsAc5DciT/1ctO6fPPdzm3ZQ5sHjAdosxN5V4/+7Enw/uEVssXPRc60sXEZrUSrHuPt3Dx3&#10;5UhW7T9lJVkceFjgN3GBr97xowK9+po2Wz2nbr4j72nDV/qj3YdHyit6ZtwIcqnuuEsuQB74Oer5&#10;9XXKnW9/ucpyoF4kqr766dIjE3y23Rs5XCBdGuuTY4dpE2848RAH/yDr+PzhGx76tTkxGec7DmIt&#10;UbeM3XNz8j8Dcxe8h//ovnXmFdF7Fq2i2/ZjZqDL+Mzt3+SnKzOgeekTn+Mf4wf84U0uIOcV7cnb&#10;sU25C+Mj0+Bu/ezSj9/y3QNoLH94Cx1jK6sxh21e6rVNOGuU9Z/xVfslS2pkHarbjhU8WWjO2Cge&#10;Du+Voam86POE6sKfUmZ+9uMffmzxRRvdFe5URHnpbtlSlTYvdaS7Htm4bM47DzZNX9cu8CpH7TNj&#10;wdLd/JXTmMsYjcFNJ96lISqdB42esHSogEbPc7L9GLe2x0PWbZuOpWyTev5YePqrsUU7gsO/x0Hl&#10;Z/yHnyVv+SmujfA5uM2Lb/0WDM9TeuSzR/cCItsTzNsmbug/OTYfOxzJsvbIQautLNtOT1qO0Wjb&#10;sV3OaVsPPmqjjeautdjKBXb7Ho2bxrvmpR+lb85PwI3N+zpr4UF/T9x5m/JtZ3Wptn5zyR3+6xMQ&#10;4gnnPAWBmWdMDKiOiFS+8EjKNhRZudVZnuaP6xeX7WtePjrt1AdYKlcwMtbOeG5ej9LYa8f4nOlW&#10;pnoFfNhl4TTBnlZOJ9UqFYkOlrfjzUNX/HkN7ARn9NDHts7gvssrkmOx4pAH8FWymLO+98rVA1u+&#10;qWyxVjV5zU86Mf/Qaqw8NEL0ZbtNPfMZN7BhWjqXPJxq7MwGhSSltrhH5il8fFMg8CHXCRpr0YyR&#10;5k00g1d5D55ewQ4LT7Ir86Zw4LYnkaOVnnUdD38XgwE2ri0aPxbQM6/TD/wWtVjtaVvp+oiyt7Gx&#10;p8cX2p95rLnHU9Ag4LO8eyIjOBu7+Hkxko9/bZAMfWEBrrKdQ3WPr/MMrTF4nnzGujbwgCw/iIyX&#10;XeI7HffM8Q/tz/b4s7evLfsKaPmnH3We9EKG0XdeEa/tQvnMZVf+yps6S3/l33L5W7bp4rTf5+S9&#10;DXKThEU2eZ0OMJV7gSaIV/nD4PJ2IjoBKsodpp14CLgUPHmYoi0or8I2ola4On/03kYhrImVc8bc&#10;TYRtrMXr5De4jNRNlRzrvJ28n/q94HQaEV1yLFS3nK+O8pf2HjvvJzTwK88jqwYFTz2mfPJbT7Oj&#10;wXHQOLKsTdT//GjgpbcXwNQdG6NTk5bfqtGy8NiJwOgSmrE/nlxPm/Q3T+Qd3OWDPpBWj9ibjZp/&#10;ypz74GVjy92ZOzFs5VPfcWmk3kx+t/TX6S6s1nbFCO+FZz4xVp61xT/OBJ69e4HIxOfIK9gsHjrq&#10;tn6IP+niteV7nAyHl//1JF/w2GD997LRQVi6qi8unuTwASvHjXsHoi0vYr46wTt15KmDN+gmQGg3&#10;j1wrW9LRczYKd7Nj+LZqaNz9aeVQMrKG5uOis3L+4n8WSRMbDKopKmxAGR50HX+awrs9B3u+4ZKj&#10;fyt7AmkX+znHt69hMwAcRr0jMrTzgOO1METNpGAHl8rQhVfo52/s9PSLxCV/x5fVVyeo4y/6Rvyb&#10;rt9+mQ3cLp6PDORSX6z7FYROaofWxJPqGDx1Fh2rygg3n50w7MWtpYnnxLFsFomlsUPbor4ULo94&#10;QU/6PEEbLL75WOUOTXo2P7zXJ9WTt5+lgy/5Jg7DKWIG6JlUbvyuT9bmYsPERxM/44sJTva1ouux&#10;bw7KJ/L6jb9uYhxd6EDP3qiCmU/w117kalv43edsjBhI8Wn/Ct8urlNnBsyZoCkTH6TLV9rz0FtP&#10;3baqDJEDzuaxWeG0XfmFng1AmwjiEJ59Isimf/5sxuJ70QiB8g/dX/3+75Fi9dz0td+RAW/lYMbZ&#10;kdX5luFDj4sfnidvaUvVX5zdOO75iQ/aF8Dtpo8F3eGNPn4LdH7aafPLTzw4tkO/eXrKqS8PSCt3&#10;JktwnFen4PJF8gILh72Y3IzztXQ2T1wg7owNsypZHBu3nYs85FLms31v5xN+83cvEOjekz9+SfLq&#10;nnTEczZ0QmxF6eEx3eTlBP9C+WqvC/3Sf3PW7k8avXnk3L275XcjaDftxa4vYwOaz7y77nBbG7G9&#10;9hj826eWx26QL/7UXtq3byz95yQWrp8g2Dz9eOnM2DLG2PItYyM6PWVbvv/TVP9E14e05PTZRat0&#10;Ze9v6QVn5dgxrnXi35ryrd/Aja+S2Wa+V+x5iiTS9pzfGMumr90XuINw0V36k44NRuco/QrESvyN&#10;aB1HjifC75iYjQQbTMYRc4nGi/gC2nxv+vD0Q3Tk+3TBDOf0t2jUu3q3XAr6G5tJlVsA6ZPooKuu&#10;C4ApijDaevKkcLbvqwe3FyuDjIYyd7du/ITvA/DetcC336Nzy7+vE13cbsxmEdYn+o4uaG85WcCe&#10;j+5jA8cuwOXssgu14brQpI3hbF10VifHoPRi77Xjlqvjgz8cHzidDz3OO8YfX0dv54Mrt1dWAuds&#10;LYWDNl5rP8f7kbf2Vnfll7/yLU3ymHNVj0NbGR7GPm8QEke1mXZ+zufQXd0c9wMp/2T1EwzKgbKV&#10;HW309uLG0ilivrYO/MaM0z7w1FNu3mFOMvPS2CR/6elhjX8+4MGb7m6iAJXz4FhDdixo2wy96nRo&#10;GfN7fmitbCWUL+fqk5Us/sjAzurKV3XmTy9pKWv7wY08PqB1czyjWbPanl3v5nQvek/J/V3ZQpP+&#10;I48NOYPZrZc4AcZ2Z3zHK33oc+YCzyca6aGtfNa/rQmfbxXZ8RNv8vtpCjoBvrNQyxwceOaM3bBi&#10;seSjXztK2fHgTqyY+SlD8gd9Eyye49kI3Rh0x5+VG075COKhk//aefms7ZvGRDZzKudpfzZYvdBa&#10;u/DzaS+5SE9/Fzv4945tjn/4IRcbwtibadiDfcV0x+Mn4587D1tfV7aAlzG5N7xd/sV+wZnqlRs+&#10;+UevKUDHeXXmo2mnzctB5VBPeeUL7p4PnZ5eX4rJA662wCN51lbaqv595Nh2Y4NM7eubT73LI6Ly&#10;g30FINpP3mz24vzICA+s7E1vs7XsWS9ELlsoRGbK02fFAg7CDvk0PmScBZ0nBtfv9W65evWXjFNP&#10;ECvffzcxAA2gbeGv3dDXdj7te+U57cRnLlh5N6P1Mg6cGxfRQddDBU+Ydhne1ekUFjf4qXZBTo8N&#10;tOf0x2edC/HVARx80NTuUtCYJz086hPGIOOqv/iKMYafsEfpaPvjp3Gk5q1GrRNiT5kcz2fasIwf&#10;Xz/nxt1vcxFAn8FjZYOib+4rYIfm0NqffJEXCw39yDRrdf1k7NRYlCbaGBPM4khnh/th3CPTxgen&#10;t+yhqUp8YOQY+uKjfcRtq0PislUohF+45TP9aNoZ/vbr1bfn2ScE43uhG/ps8K5vNZh+vPHc69Pj&#10;BcWvHdCMkKnVvOdX57ypTg6A7tJxfMi0bPXryfnS3sJXhIlsd79kD67kA1aXffuk7PWVu+ylzZef&#10;lI3Zv7idy888RVnHn8gBB7+xUXTOuAh/6UvZshDk5idv+Wy83zq7zzG8b9kW37j1BPXmid2bJ6FG&#10;57v+VSf4LwCjA+WBnr8rm+z61egKZ2XZetUpJ6uD/Nr6JnLZY59w5xul8wpn9KPLUp907TTtgdf4&#10;HzwkVmZpam+lpiufE+MwWH3mJvBmlebO3waHjJkLHRmZZN+spHxlWFxpsOu/b13dOoAGCcHGc8dj&#10;y/hX7FuoIsGLUmQWL/rb8Vd/3RtIjn0eRiqPVJ319yvjldeyGDkYTQxOuDiso2v8FE/5ykdu4mT+&#10;dHiR+bInOZE7bYBQ9/8T03dYGZ8oi37pCuiyHVrDKkSSnxHkzY95A0PzV4Zjt6tNd4740B3hkPLd&#10;eCqEXDLKDgyv6FtZ6TBy+PmdJaVOY2Ns8j7yPWlU71QePmOO5qlzMuGnl5zXIFegeiKfIL+/xV1C&#10;y6PpkxbsnINN2e3iGT7oXeUaMnLw34XySp50+Tb+pY2Rzvebjw5SPvP8tEns3hgcItWlcizF5G0s&#10;S1aqvQCxvk/ixk6Oj/jjT8FEb2P+VfFBhJ7ln7o7d94xTtn7vNEzFPrnQnDh1F/9+O9rgLLl/ZnC&#10;IKwt4V5l5ZE38KbC+v7uxY9sx/4PBtUn+F71rC84Z+OZ3+T8tMfyMG50XpH86QNDk7FcY6iPRMPp&#10;WCMb3j4LdDBeVia8w3N/frV0Qhu/rePCuHZjS7yVrTwXXtrMdcH3HYCCfBWEEZN34RtGz0nmkwic&#10;/gt2hE0yzDgNB7NZO5sRq8jUoQB+o+xugDJEFT8pXj47UXB3nd8CXTlnETEbGfibCO1igtE1ig2l&#10;71Lmd7HIdjtZZCNDPpx/eI0NVq6V2R3eC5UxJ/DpMBOZ6YClwXI1i2Du46mLGCawjVMbBc+dP36T&#10;xR005KADGmBTdfaJNXnqGlAWtg32HD4cUHlSx53Zy5ss7K1sHX0cdzRjUxe14E/9obP1ySk/X3YZ&#10;ak8bmRGe+IWWz+F/63tpL/LW33TzpcU9OtKT1DYJHdPHxscuig382kh+/c2CvXKurLe9nzyex1Xz&#10;bFZsfts9MqyN1t6rB7n7Cb/q4HwrJyUDkKsOegurX+0LhwA+x7jK++HPiXvKXWwzF6+O6YvtJ9qp&#10;PDIByh2Ay5+s8wrgWbx1E/owX7nQh2c+42k2ix1S+9+n21IcPxqq+tSISd8Z6MsHr/QB/rVQfc4J&#10;rU2u/IbOE5448ruRFwbyX9g6srkzSJvza/q3rwVPv+x9ZXwim++NFZHHArM082Qe3W2bbzvM5O4M&#10;3OljcPfmi+pgA8xf9BkZtZ+mOX2l7Vny1xe7APgGim3r6hFRauvw6UAQOn6H5YLUMbn6lKc4G0sj&#10;r00CdbwCmbzq7eshygM/TNGKbKADVk5mE9cicu5SFq/B+/09zSNs6Vwew38iU0IgvogOn+heGaJX&#10;ZMBTPqhOnjCNX9jQEX8+xfaq21DqgrUxV3u9efPnP/5pLs4FV93G7kMLPZtiW7cyJA+vxZM3n6mv&#10;jvL1wS7wbQrrJ8YkT8hgfHhUH5UCp7mGvj6Uz45/0bA46HbT8ehig6KypNyFFhvyPuIP2vcC5LYR&#10;QqsLequD/LSqr4L8yjqnV17rxHuXxtpCPnmNEd2UMg5GhqVPBz4lD8h3LEYqQweNtFLLHC90IXPG&#10;tK23dBdHunZSBnZMds7/2QOf7QsTP8Y2ZPFRtvUvHiEnf8aboUs+eeLObKDhefTNURcroYdGx+Mj&#10;0/I2t6DXl1y0e7Z9bXfu/H/33VxQgGtzD+ycBDnzJHcKtg0iywIa+HiF4dcApUob+eJo0WGw2C8t&#10;e1d5HMo8KuRA26zvTztdtjq1xQh5bDqTzzu+yAPKN93jLZPvSfltk5lEF/2SY1/ROO1wlBiUfi9N&#10;JxNjp/DO/zr/LfeKeDFDW69cyvRBF57I9/8H/AYu0KZMsZtH2hOIYV0gXPGbjmSecZIsO6701WCH&#10;TucijTlsz58jb/pP6+UbdU2wiy9xGi06rp582fHaIlV+BV24aOf8kbO+GbrdxAhN8neOm5rin/nA&#10;hzwVZGPzl3+8e/NLLtjAadxIHGCDCnY4rTz8csby8dXKGH7aZo5Vu+My+/no39qODnyk/eToJK9x&#10;Jal8T3+S44dv56Kmp6/3lcdrAzRKp+PhjIl49Km/jiuRA076JGV+CG+06aseWdioMlO1bTKyR6zm&#10;7zwXDr4dQ49ZclqZSye01n+YC27/IJ3ztUnnWqHXeHh4wiHbQucIYoGbmyKrWMke4jN+t97RI23O&#10;x7SzfO0D35rn73//e8d7ddgPT1A8+PlYd/z9p7/3Yl1lisybqgfo88un/IZq5lDydiyT79znl/jS&#10;d99nTAy+/ePaPvLAyVfbVLo3Z1av6Kyc73SDP/L1KZici6fWZtY9nl7ls+rni0iFq+1y1vlvcLat&#10;uokW/fL/5gO7+EQw5z67gVz5Dj2J89d58q2PQetXBvZDc/rm3Bg3ftL1U3DX3mRePPUBHtrOfAze&#10;hw9HsOp4y7Ftan5MZj6wMm6ajOaZY2l3dTrHCm189df5fWjj7QiwOm47ecPDWHb8UD3KotU1ck/T&#10;r/O7dubX34WOeAdt5qDpeznxx/e1m7bkG9U9+Qu1C/2jd5+WSx8eW6l5zzUu/VKRXmhXnvhGN4LC&#10;D/3ewJU8x73J5cxt3OxRiaKDDVK6m/fWpmk7dmNPeuz4Mb6M7tgBLhA3yGjjUKqZ4JLR2x/c8Iff&#10;/pSSMk8So81ebND2a9077njzgjEMTJ3v3/zgiX0bnhnS8EeDn5B/b6Rmqa5vOv5Z+9zxg0xkHNoj&#10;w/rF6oPf0758tm2uIOB4y8nVsrbvlk+6uHv2iV0PqB8i9XP+AKpP6Ok7yvcitbfwlGd5sXNaLh86&#10;xwOLi1ZBesrozYd3f6Q8IZU1Kw3QD2z50DaGTMwY/5v+PTUq+oX/OWvF6VPnpwwylosI9BlZN428&#10;kc26yvjSV2rm/A9/+OOSvfDVdYF4da1MXWeHtzcRpL4P+4u5//hlfgey/pA8/c6NFtYZf/u7N5S0&#10;k47g4fakiwZYPXuSLziga+bH+fAd3vjwn5FnbHjTHhpLv8S+8qV8bT205+JC43z6h/Wdvtn2jEzG&#10;yY9fpq/SnY5oqAunsVcfiGyRsg1Hk/b31L/lY5NboMsfQgeOczT/+Kc/JHboK/cYia9uNXpPW6jT&#10;dkvbde6UmAvP+PP9D968MftM5h2eeiSzp3PdkIZOeW5fPbSS1FdG5vhR/upX8f3mOQ+SrjX+po/V&#10;wfMdHdwAjV/oiwk7h721Trsnv697TWZED4xR1AErm3w8JqZH9ujFJn/7298iS0rz1TWUuUj027p7&#10;3Ix88Sd00FOnN6VVh7sxOs8Jic5Vt6IaN8ojN3LHAGiOH+iHg8uv3GwUQi/wnycfEl+esDxKLwVj&#10;+7EvmdF8Any4XhkKl73c0Fmb24M6N1ioc9tydNN2+mn1TT31F1o/ee/FF/OBo0Pj3olNcF9f4Jg2&#10;4PvRWds+aMJXf3SauGSMBE+8YFx55mVupGdbawn80OYztcWhL0lWv6RPXYff8O18LWjjixkD+UIq&#10;P/mrO8S0bXD5Cn2GfIrGv+b8Pt468tFjX7129aHWylUexavTq1Id69/RlR31090PWflcXPdbuV1X&#10;pQ77bVmJnK/Ne/cuN3Elb3x+CuWRlQ3E7AHyQuRD97i284sEi6L1Yk/02ht1tMXY66zNDjW6ksFP&#10;ue2x8/mIJVOuXYE+5Pfh+RqYn5vM/loewNBGflf+Y/ygax2VM5CF3IC0mynSfG6Tdq6xtmbb4X+q&#10;CVwH1p6lnzx4HtZgtx7G52vDZRrbcRNfTXs4PnpItv27VqJXMi9dQ5Otta1XCg+Mf93HoRsfsBau&#10;TdJkYl5jTJC8WadvXA2d5d+652R19lMWC7f9Nyc00//BjYVeeNeQ8qdkz5fug2xttfnwtg7ByF6+&#10;Dw61LZ6HaUfK4wd9wNPNain0oBUa2oQtvgZL42tl8rwW+Qnwed/4kXn3+ACzXTrMSatZA77LTXCf&#10;Pmf87PguBut31q5jO4jzBpgQX4HQkJ/5whMu25xM9Dcmdv6Q/H2dtL72Tvtk/m76tbFBXCC/+SV/&#10;qIzywjsj5IunqJVVNp2i60y2nPHf25+Ac3EWyELFb8nTkWxtuqMPnPpHbTS2xWN9e9YUmR+FkDn3&#10;99/mJurO/4aX+voRPLF4fmJW7g3o6xXevPn2//2//5/0TZsN0wFbaPBPx7FIEqAwNzCsEBh0Ipa0&#10;E+wYhnHgWNQo7yQpk0cbTjaYTPjRXuekPPp//dtfO4jb6PBZgAdfo5mImITLIyuQB99mx9ZV7olB&#10;jrR6PHk63nMLSXj/9Zf/zF0oP7758ccfKzt+e1cW3NcdjMzdfDz2SfONY0SuyhcZFtS3QcoWQD04&#10;/ziLHgs1r9DiAHAXSkcnOrTIsOXyHLPfLqTVe5a3Pr8KbjcwI5sgv7/bpB0t/D19J694saWnHTjO&#10;/u6w35et/lz26IePz8r0888/1S9swHHyDqyhv4BXHTL+xSHxUnd8yivivi9qtO2EuhcsgzNtboGe&#10;C9j5gz+8l/Kk/8gGsAm8iahg4FzKPhaH2rM+E5nZf+2EJhz+uzpJyVf/jh2k+sGW46gcvQ0qI1cG&#10;Hz4aWmuXxb03kG6/GMmHFj0vmQ7/8sDnfJb/ppuPDp4WIjYOVqZ4Q+pyKzadfm2Tou0QvcjUhVZs&#10;89PPH978lD5kkQkEwfaB1EOE30SstsHKWcR8oT98Jgce/dkVkNMrKBY2kKJTuUxK6gvj++RvXGl/&#10;mFr80yRsByiBeSfpZL0A8wVCBUw67g2IsWcFVrj4D9zhPXjNztf8hsmJdweX/NPOMyGh59Yd0ls+&#10;/sTvu1BLW7XfsvHJ45ML075HpyPfL4kPXdzx0/wBvNrWxz/lbdusb6z82lw71aeT2UmpWF5/HfnU&#10;rQ5n0HAsT6zb4xnUbhsPn/E/dh57zOATam/+mI2PP/3pj20Dcc6r6DsOhG83L078+WM20NiCzwH2&#10;6Abi6U/tg45jMzwXl3x8X8xZ3UvgFvHKVy8itX6Pi+jLBNq4lKP4lc0OG3nQK0fK4LePWzBADGjL&#10;2lPfyLk+vJ/KGJ/XH1cndbZuY4S2DC0fdBYWZ8+laMhvnDjtrz3l4yXfMTpoF+/QXRx0lm914UnP&#10;CV/0HZ/69RgmttZXQ391lFb/2AFU7hhi5SdX+2n8YuusXeCLqYAdjUFifC+kn1ihfOVVv5MxDRjg&#10;B8wgzwSoC2e8j220h3bVhnga5/+eTbK//u3vTX/O2Pu3v/305i9//cubn37K7/BlbIa7/dexDalf&#10;/qH9PsQP8grOLDAsDpYHXAumqfNK7xBgh5kLic13/CNPpTupY3pWodOm2oz8S6O2DL+pMvXVmzpu&#10;kJmn5TYWjv+K2eMLy7M1Itekd9yk68K23+AMrtiLpgtdbD5zOeP8tOGT/sblpSddPMfXIvChv3yw&#10;dF6nylYu6f0ZHVb+zV9aS+feABnfVr6gDt3Wls7B1tUO4PkKPPOMvZCr/PkbanBf9KucG78AlQ/5&#10;o8PdBkV4fLETGdQRh+Y1f5kLpw+iJ/YbR/QT7c/G5ILfcSaMxPdvOw6j4+aUd2/+9V/+5c3/+vd/&#10;e/Nv//ov+fxr4/O//MufSPcrGzee1zdD88RndBo/HnaatYd+Npu41NBnG5cTY8QJ5+bo7Ot84xV6&#10;Nnj/+te/Vg8XK8G+1eX7lNlAVJ88+ht9zV22v/6QzVdxe+YpmW+zV3iZa7R905+mzvh556nB2b7M&#10;jmNrY/iJq5Fx88yBJ9ZNjEWTDXrB+fQxvLvmSD7+jVmhpV7XGaccTfX3Q1d5EwPYeW5aLb8cw2Of&#10;xevB40tdFwjdpMre1hl7Q92Pqef1lJU3ckrFcRseUsAG5gPahp8tf/HYMaALUH8BX+Cb7cmvfucI&#10;4aW8f0nVYxvAJ5XtmkM9eW2fxWHDIw8J9W94y59caNRmaOd8y/kV2vSDo471hH4ya5Ppc8oqT+ie&#10;w54/v5bfM6/043/Gqs4VIpt5zsrLVuMX4gq8n7s+tfZdO8rnu2wvz/pV3zHX+uHHXOyI/fobqBGM&#10;3C6QVedYlA7b1rXr8ZGVlV5rn6fc2sK6TjvQAb72IuvYZy5Gkqk+wobBQ0//A2vjJy8egN+03/R/&#10;eNa86rELOmii7Vx/m02MjSVzEwA629fZ1jlaUp/SOTI9dVPnXveMnLcd0DA/ms17Y8H+xq8bF1z8&#10;NT6TiT3g0m/qT3/He9rXE4L8beKpY/Kp370OG4k5N5+ha8fM9KO5AWMuiNe2yZs2mPGZbNbifEQd&#10;tlx7S7v+jUwLZCNj/yJDTgvkIWfH22S6waO+Fvn5lnEJ7sZylUrn6Isu+Z824DdP6JgQUdiAzmJb&#10;7Z8UiLvO0a1N4rt8DNAZb3zII66y+bTNxEF4yt0cYL7BHuyHL5j4H15k1ddO7Fg9yL+2aYVXX/QZ&#10;X0oMiV3w0p+SFJyrD4bm6Nq2Ftfy13Xr+mFQ2WDhtRzil7GsffbYYX156/QGupzgvTLB6Xny8Lvn&#10;AyOosgU6b0yQP2+68DS6Pp34EX9bWtu+6q4fPNuYT4G1geP23WMT50Nr0px0zMRLW6hH9pW/+Dlv&#10;+sqXyiv4OyfcflXkfK0Mxr/x44kh2l1Z5Qht9l/crUuu1VmsUT6fwWC+LeevY5ezT5X+SJZUab72&#10;WZ3YbOVUH/CNfUuZzWTjaelHX3R/+mleMb32pktvGNEfwgvO7MVMvzdvJys+dNt4cOsw+usSeJmz&#10;LDgHJ9ns0NAmI7sy7WVNrs0aa0Ojayzpgx6e4JnnXL755vKTB8iCDtg6czPMrFGNm/InRpg7JD6H&#10;Tiiq3HrXV+wKxIKFlWfTzUfTZ9pm+o42A/yn4805H37Tr9lEfFpZ4S9teWIWG4Hl4RhOPzk290th&#10;2ypSjB6R3R8V8J41k7io9vCWosF/tv2Vu3jYvPA2V3uXmwjWJzZVPvwzh0gfJ0P3ONGMPwF2Iz+5&#10;R957DlV9k++PnFK22Lab/ab4Wf4aP2AEH4jFa8MoTonKpwwf59dxDoxDcvjKyl+E8+XmtSdt+hqD&#10;5GlDcx5Qacl8rYWZOn0M8dDecQuueuIWWB/dfrJy6HfAup7fqDO0x2+UkXfjk/OFWw8W+jocM8Qv&#10;Psbf5+Yu9T5mT4Fu9DL+DYHoxf50ro7OR47vvRXkd+Af2X/v/PKML9r9nl/Ovql2Nc52zZTjj+Hl&#10;1fPy4jD1cX4Er7aL34C10bTFyLcyrkjfuQCl3vmptKl379/sDXYv7X98IcqXb9yIvpUv7QvWxu3/&#10;l0/d+Wv5n6K/tZ44jRYfrIzRAU9+PfSGZ9s/+OYgbD9PUopnkSX5+IL1G7SAdt5j53tszuW4f/Wh&#10;HJ068FwcfI/fGSPDILq6xiT+P+LPo86uo6i984vt72hOf3b05s1P3pAR6TYmyMO/Ph2pPIG//XL3&#10;JtrPgwOvZSqBMGzfr7aTJYZccMqd47mQnlMfCMEXuisnB6DLpNohJyfDvgScjWFru5VLunlb/ymn&#10;8Wvzn3RX11/OA2ZLY1N1HDe+h0f9LTqNaLeMLnCvLFtHm7IrudndTQZsumO1mALEfmsL0P3g9E3j&#10;DV8lnz7I52O+G2qa8K8sYzRyLt7681Y4ZrzsqQ2mD884CI8M+jI6ZAJ7k+h19YGST0UhqbAXbrdM&#10;XuGkG6jkCSjPBnH1WaAjwA5M7egx1irlDkCdjYAThNdhRvkJknOMR+U4Wu8ANx19FEZ3ZZT/XQyO&#10;7tJWxtl2gDQZcUGiDVXjh8cx/urcNGJJsQ6HkV+HJ1TxGXnk3HpKRh5HjufjeHG6qIqPrMzFCdWV&#10;VyWvhXgG48O0dTjhMQeyhaE9nZvD+S0BOtcOoTcuOTIYnCzW2OND2oA8FnLkaZBEMXKvAzlFnw02&#10;/w5YsU9orG5wBTky4g2UobU+0UVKOvH1G5pnQILbzQmB+sDactJjebKwUT5ozybD3LyABx3aeUJD&#10;u4LKnrQd2P0qR6aWhc5C9UA7GY730yd90iZ45uv27Rw/fzNU2f8Ets2rz7HXLqBXx/J8EJ0+MBtK&#10;MWtkZP/Z2KIfrS0i/abNjK36yeiu3ADdxfwvmQwIZtFrgtu01/BFFyXp2HBEYHv0QrD5Oc+O8AYZ&#10;OC/QTwap9BVj8/duQoiP2JD5+HEmg+8zCW6g7MbmDOqqoutH0XeQRtxguucr2wZ/w1RliXyXnAgF&#10;pi1nQrbnmy4d5/1djqRPuztOb0rm2Aje2mmPI6nD6ildmu2DfC5GUOcZL+nDXosrLV+s7LQ/TX9o&#10;thyD14BB4INJXkCMNcGZCbzNkzneJ3C0RydQ7gI8dZ9ykAtcMvWYH/Er1kg7nPgnvmhTuvGtL5+/&#10;Txy2yTwTYYsyv63jiQfwTR4310/RJkM34+LDYGXpcXri8GMLfW1i1OKo3z5+hD1qhMjQWTy0Rjcb&#10;zNNOOwFNgf/GiG7MZvwyjvgdm9UdXXmgF5Ad5mMhB0QMEwtxbvg0u8eVEAP/eJ1GnSgzeKVx6BcH&#10;fmBp0WOPt/yrvFJvF7CLX0K+Rvz498h85Z+DjUXPfHxNdDKaNBtNNloZvqaL12O3PWMLNIt77poW&#10;l//yl780XxlYu63c8thmyw1enj5foPeC3G3jTuDJZ9IVvzQpM9Z88wspR/njYh0f9qI+WjDcWdtx&#10;KgtSgP+2ua4P4FnQ7eKz9jnttu258kyNW749Jx+bwGOPjVN7saR8xPMTM7ZeqhRMJhfURUvcG38Q&#10;/+4J8sqyTxNtvd9Lu3CM7l0cWSTFjjO+aBPjym6QDO/l8Zom2f6/wLN9tz4eX85rrzfvt9K159Q5&#10;Tn+Q2Wrlr18eoz5xxQf+0zdJPMp/i9/r/HtsmpInny4CzgJt2m1r8zl93Pw7bZg+t/Psbux+G39J&#10;nqeI6nsn7rZ2ZGy8io26+EycD3LwXIS4+w3/pOeM1XgZqyZekUW5DUrA9+GCqWPxmogf2+hXa6/V&#10;Af6HL/PkUHEyB4WD/uKiBd/4Iz50IR2d/vO//jMx4b/mooj1g/lr/sBVN6c7XshDp/Po1eGB3/ks&#10;ny2F0TGETl9jg51fjn6NG8FfwLt5J86UFzvJT7rxyhsmwOrYeHH6DWxvL3racY9XJ3RXF8fd+IrQ&#10;Oz6tPK9TY+murcyZ3MiKjnFp5t02MScelD6Z2Sspf+BH8huHIie+3/wgbtggejk2wItb1Dccl15o&#10;VfYItjbuwZizOvNHdtJmxhty9UnH1Bk5Z21S3ULPhjp5kLhotnB8Br+VbWWgDycun9gBDF6ehg5f&#10;5Vtv10Jw6C+/kNTx9VE+JdW1OufcmpG/gs5Tww99F62MdyFQGmj/8GNecRc/IO/Ed3bTp2ZzX/up&#10;wy6dPxA9COZONk/3Jxie/oIvGRuLw7ebfuEhT3/Bfy/2hlvp4q/c02ra2DE53v+QtV7+0LdOIEek&#10;r47oywfb3j15fA3PmU/K5ovauf02/vU5m/yAfczt9Mfxy2nzjsnBb72zV6A8nt865MY7lCOzNk57&#10;9Xhs3HbvgHyfw/fk3bymFO/pm7VX9AbqkVFKB2CsGN6jrzzrY/W6XolcbUc2UiefrpvTVvLjDbU7&#10;mtteY+exLZ+GN7jSuXlHW9ffIzdePnDkr91XRqk/vIGEecTjf3zO0/qx8Y1LjuE5uGOjpx1WzrHZ&#10;mZ9l/jDUxw7rA3kkpracePL9m2/ZI7YwVwFo7AVrx7t2VdZ2Sp4/Qlev+Nb6Qs8pEni9Xpe3eqMD&#10;99aRpPOZ6uirMbA3lO/5pqUXOZaeuksTzjFv+25Gzygwsu46gQxUYfdeDKuPjC8pE2M0jL2lFxct&#10;l/gw7DoJnjpXW+iP54lgF0TCPGUhV3tNHMFXHXGoZbsfUdljgKMAP6rV0TcPgBxoLEr77ZqtPtWS&#10;X39V10f2mjfqF0K6sowO4Ra6/tCsHYK19m6qgSKf48oeAsR98tnjuQAeapjBQbu4Ez/EmoWpQ0+2&#10;VGf85OY9mEv7nBWP7S/7H2bw9MFwPWWx27HfxVNp8My1PDH25czVlee0/ZEs4l4BTmhUtjxtODy1&#10;CXmZZdKdL28cVbc0jt2ct83S/xbY8IY5obshIaEnsHzOBUvxDtMDl50St8150LMvMzDtVZxTLl99&#10;bfKEp33XXtJtk+5HZU4yOsYu2ip/T8g2D4WfWV89ZgMydX8k+n3OXkLOetMuOZ6yUOjSMXZ+wnV2&#10;7EHejW2l8aTFMAemXdPP44bV9bhj411wzNeNP2ImMN/eNYnzn37KDV7y8jfjjPn0rLHEjo7nwTti&#10;VR83Hy/0YuzD15t/2oNtLrsi8JAbnnLr9x5HpY0FzmeMyoWC3iDDjjdP4zA7Aj8Bs7B5zpfWXlR7&#10;lk27DD3j1XUzNWkju72k6psv48m1bmn7xS3OmM3UbSMxoGUj0zPermzpaT1c2bU3H1+fnP6nbbaG&#10;9PX5zXvpvL4gs7WXDjxt3jdZdYywljTfsS+d+OIBD7Ynf/TiT23To49Y8YRnO8if6zORNO2Ip7iu&#10;XWuz0JUvBm/MYXs9xBYMfuYgbZu4wbbR+OqMjRP/RgLlfPl9ZZMXTpGX99ofsxfLnnNjS5UqPpnx&#10;/BVUPrXPvCp22rF/cfdi2p6/Tnce3gvQH180Xn12535brxiR8WP2D6JG/Uf6WSzOGPo24zz7LXx7&#10;5jZtn+qdMhUO1JdpsA2e/LVjUU4+HcWH8gp/8AKvOffX0Lv5KEGjaWjuHtjK95QJ3XeJb/rHRu9W&#10;PF/TN59a3qVfbSfFR2f9U32ttvCM/9UpuHC+RutZT/32VfPKPg0+vrR01ee7pbn2fdAmUp/gTYVL&#10;huC1TU630c8KJ349f7YRnv6z8JRdHv7/yIMg+DSeOzgAN92n/t7fKI6c0wfxH+azLpvY1Otgqett&#10;SYC86zNoXcf1vZuP+Nj5Q/wTzo4rJZKvFamyoxuc4r/LvCDH9K88joO8vD50fZGHRyCBLZy0Wf0y&#10;ACH6/GwnhTtOPQrMq5AElFk49e45nV9QY63A54zsLjKB8oorXWUC1RF0F0LK8OhEhayrROr3Lgp1&#10;8tkBawMd+o5bd+vjqSCw+lqA7xNn8tSRgm6QHPuQY+sow48uXpGrbBdVO/DB0UeKF5pgZVz68kb3&#10;aZynjR1rG/Kz3A4DzVcx4HUVaZkGAyKTd2lvyvbkBJU/FpBeg2ry8eiT03FKA/7qum2x9RivMuJK&#10;Nm17Fj6dvJyNpuUNpz+kTRf8D+8uIFPPQIivV/31tXWR1QaWAdBmiE0iF4lUL7/ISV/yVo4UaDvQ&#10;wBT5OmGOfpWZnod362ynG3FKQ/tVXninHto5DPTLQXGX5uonX5tuvnN8yG5iomwncKv71h36agzt&#10;TVcv4jj+Tgc+Oq/ecJ8893wmo6mXDLgCwQJa2stkZG1rcdzA1LKZGCy+FI+d4Ay/uw/0PDjKTQJA&#10;ecTV9gIDHDKR/2ugvGXhr+5rkLebCNUn8guy9GBPg3tj0TmvTMnTbmvfvQDypA+PSC4i9PgV4ycu&#10;G0J/jTdtIX/Kyvu4i/o7IKUZisOn5e/CffCfE/B6SPmUVxWYNtvBXmxZOUYFcXeFn4Oe438XdKKr&#10;T2uLrV97JqrUlhl839oU9JdXQq9uKFelyrJ8JkUHD3354+mP6uOxsYX/exLpD9kE/dOf/pS+PbHW&#10;wgZYCDqml1hAxm5AJwVPHRw/z8e3M3HMQLc6hXPrPWUWz1/Tgt86QewYEf9BG/9uKNS44Ze/c9i+&#10;tAN7CeZr8E+7tr/dcba2jl5jwK3xMsVzxwttvPoN3zlfWdl2wfHq7JgcW3fz4V76bMWTVrPwBq/j&#10;10EpPTSVo+NTfP09sq5+fOUJl7zHxmjsB+6Wq9MN0fgAeUDlNS7kQ6+1g7InH3ij92x4o1+fDX3H&#10;2syH8Z0bo9yJ7m0E37zbV9qxIb1mIQYbVL7Qt1mdqpd/WKSK6UMfd/WHvrwn9Dx5XXi9KlPnCXQ9&#10;wnZyWD1SZ2xuI/i8ekylw8/hyuFOvsb0xQvO8hCbV7bFf9Z1/M9gn5CdtpkNczLOheG77/0enWe/&#10;ecrze3VWh03hqvu1+ouzZUvX+frN1H366sv+tfS37p5bAFtkmogD/UHcAmLf9t9m5Gvj/p6zG3ji&#10;9YLiQbi3724cvrV0Zmy1sJ558m7wZ1mfO0hzc4P4yad8jq+tPZyP/qdPRJb2Hf4dv+d7fQNNeppj&#10;es7bVCw69CXzl7kZsDrgEVDGL/Axf5COv46uU3d4o6ts24Je7df6T+Ij+6oPz7m30HzOzwKYB/75&#10;z38uP/jD03zlxFhjRupoD2DMqW6XjOMrbaP086BegJZ60nfv7phNjvkcOx2TBi20mXj0X12d00sq&#10;75IxFeSDblCk7jeZq4uZOy+E6xPVirs2UmfpydsNGD7R/yPDyoJ+N2HDTyy7Njxyro+CY6JDlw6r&#10;57SBherGee3PrmD6zNhxj1fuPXcBN4RLu3Uo9Aq0+ae81lMd9dv+x2azQXi33Vg4MgevbXvqqEcu&#10;/NZWys3/6W8tyCbVLmnlixxdT8SO/L1zxeR1LZkUjk2whdZPXaCMXitD6cFPnvHEXf3kAOao5hGe&#10;ZnExF01+TFbyzdOMo/+Om7nPrvNwY+DKhZ/5D1m7OZeybpAkf2W70vDYYz0Ajf6+bviJL37ra2VO&#10;pOgx+7V9g6PNbf72BqLjg22b6BHFqhcZbJgMnen3tUtKh/fGwNi3Y+n2m+MPNWHslTLryr6uk1z+&#10;ji3nwmd4HnkrA575c2xPofxznoPK5QLQtHRPLztoj12LzG+xk3nH0tvH1Ooa9Jt549XoNzzp1TaS&#10;JqbsDVbGsC982F/kIBvctn11EWN8ZowcHHF1nnKlhzpg/Zdsuhofg6/d3+cnJ9hqnzJfH1MPvyfU&#10;HGQ581flH/NK8W4gB5H82hzf/cBZfdG6+rq47OJ6yvf1k8q3njpgYgw9J0b8LU+wt07qwW1/CZ51&#10;L9+38b3lfBnOykDu6q5e5iqv4al7KmV2H78M25UFPlq8AUz+6NeMfLV/R3b9c+utPKUZ32ybRvdZ&#10;U9x00CCv3vBprjpWTnnMUdZ4kC2+J5aBtnIQ6PZd9i/4Kt7qLLRvpV5v+kjmlJszBqm4g+zGM/BN&#10;5PNzBW5qwK99Wp8AD3xCzbx25NJOT713fDA3XBrkWxh7Tt3Na/qQ/QU92oUnqA6xzR3PJm/LpWST&#10;8k1p12epvjQ3LcF8zfxzzpaOvsi22uGdV6A+4Fnf8c7b7rrj44s36bSnYz4gnY92G78cvFuOi17w&#10;6zdtNvXGz+C7cZBf2A+JtHHdeRhl2l4/iL+kDE7p133GLn6H00+H5OtoJ83H/+Y92uRhgsE7GWjH&#10;TLGDMdV8beTrHhXMQwt/x3u+9Da//m2+e8QJeto5ep25MPzXdeVZm4D7Qj7+ab9crEHbK1zp1GNE&#10;A6WDj77wzyA2BkxFRr2vP+MSWmTd9izOET5alqd43blTCvEvBMfxrp3Mb38PSiNyfpP48NR//Vzd&#10;+jrZgkeE5S/VHhv7Lj9IHbR2HCKPehUxX/3ryT12rPwuxIGxoUo97dfQSR5AMKAfNW7hl/EH0B0z&#10;c7BeYMQx5cujSP0yPk58ar0j05Zj7WfKXgD50/47B3sfnn3opCynL7UVo4c4wgbakA2fsLK0D6WA&#10;vvuBN17H5JEiH/3p0v/gFk/noF/lcngMVn0vMzU7Wb+CleNZQL8F8tmD3LjQN5CsnTv/utdX6qCn&#10;TXocucwHl96Ktjz5gRvUPmUttnsNa4PaBa3oJ8ZuP1wdxCCXYXDS3vLRXx5iVuNaJfntLzE4YlTG&#10;9jUngZo1x3x62ki/HDqTzrn51eZXtixZ6LU6To3f/mYffqKffvx8bnZPvzIHQo//oAfQ7Cfn+h6+&#10;jRnw2IOsYnZw2REu2pr9sz2vlC/AQn95IvaUWX3gZtvy1Aax6ROWxzPPcemo/kC/aBP6WYSPvAf/&#10;5U1A65TyD0os3rqRvLIv3kW7pUPuHM788SkI3ifGLM6Vhh/70Rntpa98ZMiYeOy+sjx5p0rj6EVv&#10;KrbulVddM/85vF7Icmzz5Cu2lYfftQ4clGjEB/jp2ETZXrdop8i5vlHfSdvz89VpZZb2CfIgSrsP&#10;nni+F5ntz+h3xogFdTrnQdv1B7EgIqC9dJ+487bgiSfP8tXxu9zQ+wKij4v/xkO6Wk+MHL3Do/EE&#10;/tvEjF/yySvMxwA1vg4QqyxxZTPZPSlJD34RQ8ikXh5c9Sirw08apWKA/j56BNKBTEiXvtTFP3Xb&#10;+XI+NGZzahcZJNyBGJ7zCWqzcGrjJP81oGtjQErGnXS3UxxZyDnB4m4ANljYTl+ZtyC00ORCgrUL&#10;sQt7seaF3fAPbGBfXM43jjU5lTOHeFVPPM5gsHU2Lf8G6XHMLo7q0qn/sIUJNB7AYtV4bKG5epl8&#10;OLZY2zy4Aqfzke/uzPiqU/6ha4IAbyf0ZPdRPnowpnNU6TbyLS+v/7PYtSHxNhsmrAp56XdQOeeC&#10;cfMROwR3gXPzG7nx2ryVZ+svb7qt/l+ysGq+IE3IQJNz7Hx5o7fgeD/KF9D+Gr7yJ9217+TfdI1C&#10;oXy1gfLSXx5HhulnaOI3OGjaWDHp5gvdrE8/7AWXTDps/Hj9gIvzfOL98TH8yie/Q+TCuY2kD4df&#10;dRFYkmeiKKVtB/fmnbqVYXREj3yCYNu1xIMQ/AWvYQXomQxIgYnLx7w+aS+g9zxPCFtw0E/c+eYx&#10;0Rq/CZ0O2Nsm478leL6WvlPH/b2OHIsnJkKdTKRfOqdz49vBvexDm7UL3IjM/58Tdk/tw+G/7R/p&#10;T6V9bIGWwfL92/sOJDK9hvIJ/aYY1eqDxVQdAHNwxHlRXZ1v0+HpecUEMqW9+b27zE3glcH11wFx&#10;ibUenmMraeVwEEDXBJRIdHO3Xp9Qy13r88Tl+zf/+q//1gu/f/zjH7opSm8TWjcf6PPffDOvuAmp&#10;C/CYdngMfKd8++7KUbmDT5a0YLrNxOIlt3hLvLbALB9Jn+aPXeVr69ojMrJP+0/yl8dO4oeGcW4m&#10;BtW//jPykrGbaXRN+wO4K0stzd751L8HpXhb5kQ5Wmym/oJjes5dz0P7Wb54UnZ8wmu8Pb9kC0+w&#10;Y6++5tiYQbbZsEz/AGQAAEAASURBVM0kI3nv87umQN2tX9ki8/q8n1fg5xa6ftvrOQai7Ykkqfpb&#10;l75rh9oyNlS2PNrPQhNsvjK6rr0jQMqif2jDN0599+08DUee4TWxzKTUn/ry/S3/j+kjyxe/8QF8&#10;42cx1W74lhkZji6V58itXoFAB/AA+Ozi9osbMYw/B3bht+e/Smv3l/bfRbxx36bzboA969LxfwJj&#10;q+lXT1ug8Tyv7UJb3uY/dbjzbh3/mRwr67PuHA8N7bBlT9zNWxmf58NT/em/Y47XNqED/7Egjw95&#10;g0b8wxMRO6nnR/8dWLznhd/dAHld/8LJ09bdnDr9t3Gg/Ma2u5GnfnUjLM/tvGF8n0+a/1qQAb87&#10;I9bry8Z9Fw9//jkb+C2dJxv3DQz6acJz4yH6/HrbN14fv8949t4FmvmJjrvs4Y8RqTf4HP5o7Nyx&#10;TBOaxBF3+Ysrbsb893//X2/+PfLoF/qIn/RAe2W44lkWXfK6mIoCtc/F58xPa5NZ+LHNwLFfZFmd&#10;ar8U4oNORAptffGOOady825a2QBwATt1AJv1lXn6fdqKbqU5jbIkRu7KlqwV65SuLIvsHI0nON88&#10;PNvyJ6/zmPgM3Xx60S2Vhx3dj93EuuSTEeCjDZ42kcceW+586TrO/5S/km/KSDWgjnZ/G/qVPZy9&#10;2rWbV5mLtvzoodZV//DbG31R47fkLh4dHzJN24nmN9zzx8x5wt8Np7VZ6pGlT7Df6DdvPIKDpjRC&#10;XljO23+Th0bnU5F/bYdmX3GbFC/QGwEcnHZ6Bz83H7hgPE+Zjp1dMNOGfGqfvulvSlqnxo/qU6dN&#10;kFue7dOnLeV3Uzf9m2zkRc8443h/M5gtxE860NPc52N+69c8mB/vzS9iID4z9h1arbf8Y6vEK7T3&#10;QwbQdqfzh9tnvdoSPbqIpbVJWk3dZBfo6lycSTL82+rQh5a0a4sgOAY1TY7VBfLRMLdLrVBIfsr2&#10;/HOemh16g8sOxtDtu6tP5UQ/crkIiRYwvsqbTVTzjOlPjbP4ht7Hc7EDH/6INv3RXLnRgtunpMkQ&#10;miPL3f/glG/1mzmTPotGcckW4HP7UW6TdOMwvqC8oufG47HL2FnZyvW0YyvmS972oS2XqkO3qT/Y&#10;m6/sSXNojA5ietcdqTJ44lJsmjoXaE96mveeP2VD825v+i0f5W4AIat+0L2gdTC0oicovdAnkw//&#10;GO9pcfNIcpXnmGj4aC9t/eRZGsWZ+cVQmfqO4dZGaU0358Pf+lE7bXL0Sr75hn5HryfdbaPN37LS&#10;X71Svxdg6HN4eNXlwPgp2yysDJtu/hpjeWw5G60ccMPisiUcf1vOn8dOo9vSmHpPaw8d+WDbc+nI&#10;I0dlwQ/TFzB+pn3U8Vl44sq/6ARhjgdz8SbvBKQUjcxDf/e7rgubND+yXGnyyP81WNpdV7HVJc9g&#10;4yVGzQ1geA79hOIIOzjWOqfLJ17oA1v3tsnNP75aU6RfxcE2lkerViIPUdnNzvet69hQf9w2g3vp&#10;Hd8Eym7+Q3PyZv6szow/eyGu1cZfqpQ2mDwKwl9+m/vVNHX9AXVAdTh6NePOjI7Bzm+wgqKPqD2f&#10;vNBIQefecDPvX9ixcs83xQ+ttNJkJYPs8tnaroT9OeXyd7/Z8fc/5AJY+JBLfseXUKGLv+cF9hJH&#10;t3SG1Y5LeAF1mqb+yHAKJvOUFqVfM86x2d1Pehy93VC2N2CgT8f5Cn7mEsbJuYB3eB6ybYciH/wV&#10;7pSjHy+sjcVknM2Zlua0o5g9axLVag02ObFQXudgkUsfqlwPPnRHpynkwMMSk/H4hjcx4W5vxW7A&#10;Wd6LPvIF76wRXuaPLckJpPWbcFfPnqvnMvEjszcz5aB4OY1OJ847Cbz9Ntbpvl+Okzd0jyaDUrzV&#10;1bwPP3j2TPmTC4+H3dBM9do6dO1f5Iwo8UFzRfXCJx/gJ3aUzcc4lHZ58B1/HV3g780E+K0c6iKw&#10;Yzy8a8+jtIdg/cKwdHDZ/Z8BnNokDP2Bic3Dn+K2VODV5odgcYPevsiXg6f94Vx0Um6OXJo5di2m&#10;5cERJLcNxx+I/ZJHEIojf+PwVR+N0jkCvUrU8XdBzkHzz7Fz9OR5A8W2Wdeeh3dlDJ6fS9vfpP2c&#10;OPM+ftEyeAipf9FdXjMPmya5y92IBkJRZOvxb32t3ktaHbCydj+fputUB3FlabxWHvkXtj+VTsra&#10;YjVnjtKG0wfGNh76uCR8QXtyl8/SXjn33I28gNyVMQjqwMv32K0OluOjw0bSL5EFbJvvheGtzzaN&#10;XfzgyRj90y7WYeApJ3rTf+JXH2cP9olzyZbMvs0VvWYGX+xNfdc9fvgx6wIVwQh5HzuiYF/hqfID&#10;dlLF8I4tIkAXQ+/O78amzi7+lI3SdwfZ8wpWhWai0fPgMw6ummkX2DksnfJMZzR5rRNPASV6vvLJ&#10;5gylpSznY7yZ/N2GvOXD/6J58NEF8lc+547xqkMeHHn4dYF0HGTrd7OqdMYx4F2v0Dxuikf/8Ipj&#10;dUFlUXU67A4Qi1eakQHuykO2loeGC+yL65XcXfgeWcloU8RmxY82C+LA25YmfDZb/AbV6ozOHm+6&#10;fJanVNl+3AXvmK5PcK6utnXxmWz46RAmlyvHvqLkdX0dnSO/lOn4zfI/HXKe5jL4TjDvZDb1AT7V&#10;pX1wPC5a1peUry+90CH0F8gMSuNk6pzutN+8tVHNfmSWB1avG+elTofkbyZXADn0iDavJNB70b9l&#10;LY/aLbbLQtBdi+khlXUZkOeLDQt1S6yGmWJ2zRG9fC6Zo68JHF6mu1NNkNlQeKqnduvNab9rIxXA&#10;aVOHAr7Jht+JAfzeZHftJQ//XsCtPCk7g0SlDMmvPeFbmfWwtsPIVxkQfIByIGkfT529uEIueWTx&#10;dEd9xKsk8x/LTj392X/6Zftz/NpaogOUiWNs1rYrdmQ9tml7VZ+x1Skeu8lHbUTbot9N1xYdfE5F&#10;eS7+8v0fv53fGGzbiQfJA2R7xoqv2Wjw+FI2ZfOqOX3hu2wisodXk4hdgC3Fr9lYO1MGdk3eE9bm&#10;8vBjX3mOS+P47twVSYvoEJmfsPo+8373uDY9bdQmW994pnWmyrGyrKw22MDKt7zI7nXwa4OIWqjt&#10;9bGjX33nVJIHXqebtzy3vMj5iqQ9rEXoc+jA3w1CCM73s+fkI6s6a2848tHVp/gCf7WY/T+03YmS&#10;JcdxLmj0goUAKYlm4jzw2Ni87RUlUgRJAN09//d7eGZWoQFSc+1G1TmRGeF7eHgsuRx1C/shC2nn&#10;z+ScTpVJG+cYPL8iy/JA38eGKLre9rBydIM1dJbWx3ScpbOyVL7Du/I0XtDhTPjC8ylbZYos9Wu+&#10;zZfy2Yk830xtZJ040hsUQmtoT7vUX4OibH6zJwvUXLTacciCS7r0yPnGjFY8vtb1f8qr93eiCG+e&#10;rB065O8NFsELyzudE0Vem78xfnnRwcKavZ93aK89NkeQLr+W0Fz4icm3f6nb9lyYX6K1fF7nr+Ff&#10;09lF5Es4MmzJ3c5L+6oJ0LTxlAzOIt5+q3wuvG/ZTR++cYzuP7pp6urv84TTxp+Olcs4+VMWTzlY&#10;aC6MhYT6J8wD9cWh32/rbwDXV83HZ5EOaBbv4YVezvnUxFlz0tGlvml8dqEiNBTjuz6qH5mvuFCo&#10;L8KbevLNBW99qvPZ4E2/HTj0vnYDUNJTHzSWv/I9LmD4Nzb0ZOKDi2Nglr95mpsCLX7Q71gpHhE+&#10;qfJFtrnLVey+x5HVC4xE7mnDwX8tZ4HyBXzqps+74D/2QntoLX/nlUHc9Nd+O69sXf/48u08Sbuv&#10;uGY3aeVDC31p6VZmcuQPnNSYw2bHps9cfe/izfjLv+hgob8yoC/ulr52aPtP26z8vfETfurg2XDG&#10;27kP3EuuY9PSC2/NYY7wTIU9BcvDKVqN3cFBZmiMXbWReZS1gLT04aO/r81iQ/NMflJ/TO4C/Kbl&#10;XbmP7D/Ej+hjI6cXPpOjv3T42PJrTqmkLdN/ckKBZZPWmSQHjb6+PX3D2ybmdyWVo29eRGbJGEHP&#10;6haa3+Z3mvm/eP3HP/7HF3/8jz92DPjXf/u33Dz3r8XhA+0bRye4fA5PdlBnDVf6OWdFslhT/S3n&#10;6H8ZHdZP8SKbfjhyjc5rv9LHI59u9B8fd84u/Uu+cZG/qotE2WQa66z99hW8P73N77rmZg5jFT/T&#10;RmTueBz9nC9fuHv+5k1uEItPV9/IfMkQGGkvkDn+8OGlz9Jx+10QZx81ubQ6ILP8Zk057QxXsgGO&#10;p7XH8n6fTdvF47elHZgjUvHQpwN8bSSGzs2Rfid31oZsi8/cRJ35VccFPGdOyY9qE+XXOkJ/xHLs&#10;KPa/dcNlfIAecN1U8Nfv/9pXiJPpu7xRob9FnDGgFwyC6+YCm/d/yiv3JfI2fyix+m5bri1t2onR&#10;9KKjHIy1/vo+OapHeKHzTNUpZUt32wKMsYi/l3duRJZCwVftDKd4p2j9BIsnn6Wt/5pfqXPDcCJb&#10;aeIDRnyE2/bOwbZ7gfJ18QsswKU75YmPoX1M1/64MnTtpP0f8QnOrqlW5+W3eNUVc0IlmQ+ScW6a&#10;OGuzxGsX9Gcue2J0DIQmcY7rVue+MesU4L8/ecAflzc+T71en6/9F4a+1SXtZH4mjfw/b2s+D5b5&#10;tNUm8D7t2+d4yhZi8vIJXseO5GBGzxynT3S+j7jS8nFszgZfew2Os4I98sVBc9PyG1nu9gYr0aE+&#10;SpcSfLn+XDqboye9Oxfe9SF2/9LNcyrKOzTjmTbxndfe5Te4wK6kfkLTwJ3jeHHnSeDSKg9wazan&#10;vuw5pD4X9jxJXlumcvRnAzEO7N2e4sSub05NcNOP6j/pU+lHv5Y67w28ZL1w85r4OOdjhj0mJ5nv&#10;81/mYCx7nZ5428/B1LyxfbS8aOuPhV/FMc5n4sbotj7etlRfWmMouEWV50/in80D2zFFrDllrThf&#10;yt6/nxg/RFIRnKF5jzdPnAvuFFZ2fC68I8/y0D9XN2XP4+BcF3Af8nfOedZ9f/3r950rtUEOTZm2&#10;9BH7pcrRPPY9PFhjngacGFUaR9ZY2DK/803ze3YQ0/zmpnHQuP4ma9ud17JoeZy3XjoWTfzEmfiI&#10;lhuGrossB37nbytfipucs9n0z22vVJ2HubYtd+94xuZpE+uio2L69f0AR1ru8gG9UNLX9fm9Mcx8&#10;KFOC6vpVxmNvYIoYI4vYkvais0KydSxMnJMqc+g+dfH0L1nA4bP+PHx++uLb776LHTOngH/GgSe+&#10;uQcZ6bSxEnut2gteGP9KGr8LAFkT4+gioaXup7N/W8us0VLfm93j/3/PXOWZ1u5PGZ/1r49dvyjv&#10;2M6+4CXA8kq+NOFGwrMOAjoP8CUgnDnCoNdnDqPGD8fTBLX9yoZu+4rqw0+O7jONjQJdGkNIWctP&#10;m1xyQzy0SgOtB+2luyCP6guOluqnzhgZ3j6LlOO0ePrv2GD5kHrlnzz1gJK27imLcab1oQt+PivG&#10;nHdMKwU9Qq+ndwrOeGgO/DqhI60MnbiLYy07A17PyIXYpLV7deu1jXtMBLHj5o0xN7i3blgOocc3&#10;Wu0HR7/a8jjDxIHwAB+lZiw0D86DbPl79272O8U2OotT7Cc+bgwBt6zXT1YP5bt/tzYZVmyo8dC8&#10;7YHm67T2hd/1Rq7nmcNYg+j71xPAnZy1ZR4kguQpEgLt5zngR40LuPUh3FfIJZ8FgNfnnUVMleaM&#10;I2Qn3jnuhb8ErnUk9XBXYUHN8eJh+KxzvgZbGVcqcF7BsxeQl4a8nxgs0+jgh+bRnRxzp81Q2Q6A&#10;Vvkmf/KchVdwDv7K5twxh9m7LmcQsVFQEh08Taagruwcwt/aVkA3+e1FywD6bSN0/tlE99JIVLdA&#10;24snFnAGBIvF2jjOoMwFX/KQ/f0jaKxe5HJc/V4JwaaXHXIsvTnKrj2CXNu3Loy+/vqbbJCcCwHB&#10;MXD1YkDkHvuFTnCk5atNuiCInNumy3fvmCPn2vFNbKYT70KVgvx9L2jA9fe5dMk9AqwoPwMlm49E&#10;vvcdDDPAnAGq5fjks8ebl/9nytXTjy4L+7mWJ3v7b4Ca5zcCtTU/8YouYn18P1Qcf8ri4+MnG1Jv&#10;8hses8Gxeo6d9MH5bcuZtEeGIkKmp/PbXgZB+FE7Np12Qrvp6HX7bHwkf6RB8+sEor9nsvfjj39H&#10;OnaLr8cX+fvbbKLuAnp0ZL/pPF38ZsCHrw8JhG/Y6hEEGyRPTBztR6TnN76bth0s1vxJ8HoWPZY2&#10;uBTX1i6k9jUQYKOA35HYGLn0SieGUT+bZtN/1O9F67Yz81aHWmfg0/el8uzR/aVsm4FIEhtuUv9j&#10;LjBt/NkY374TH3mXya7jyhC7icledQtvX9OPFrlL9yXxsvkh/XV+hzk4Z5AucGiIjXOH/C1cJ6Gl&#10;b8Iav+E0bHzKLj8OrX2KGv9N6i0YVp5nHRpS2/qgXGWHxsKDBCLWgClcX682m2+j8803AJcfrG/A&#10;sQAlUz9Hf/zFmpvXoR+mfUOEfpJ2hrPxi9zPdMmUwuojf9hhYdVVssiyMqNZfQ6O8j1fPOev6S3P&#10;2hjVwESzonQSlKOFUfjko1zavCcxnwsgkg2s3WznF+URnN0o3Lht8WM8euoEv74VFlc9fvlcfTIY&#10;m+jl4rtEHrGnC1V2iM0txsjg7sBPnxJ3Os5NjGvbpdwC1HhoUboJLfboFgL+SRYLdCGLnir87N36&#10;6sWSa0H8iEWPMAWsctYf0ifbI06brT1ncXYIFGO+TOrA+LAFuPWpjUNL/4H2Tx9OO1l0njlTfEtS&#10;bnNv4vbYYGVd4uuPz3PHr/1u6z+X47t0Nn8Nt/SW/xNu617j7PnazvkTP+YsXxPlSRML6puxsXJz&#10;248fvcFm/OBqZwVJw9tx2iY+1rhVX4uX1Z7GiulfRcjXRSNw0ujC3uPHq4+LSi7e9TfeQ2L7J398&#10;6oF+x9T0KeMAOJvKxnef3+T1/Hy08/bA6Cs/5alevs+PMo2YPpo4L22f343dMAvNn/slWLz/8pe/&#10;dIzppkbKVra1u/mnJ389qaVMjBAz6Oni7/Z3dl+a1/qAndNObIMXfPKNzSbm0Wcu7he9dUtHji6c&#10;jddImk8sjff5SQRp5e7JI9ZMv5y2AjObEG6GTYyLnzTuDFK/8ZLIi/e25/ITfxyLf3L6L2/587iE&#10;8iWmoVe8A1P6Gdv3CWq8bMaJfWh0HZHxTsLDH3xx2MY62dfmBcoXPHSlyuE8cBK5m4cGOpt2js0e&#10;bjJQ50Kgdvb55rT7U6/VBw3lPi4CV4fooZ4uZJn7o6efmGt/H9rY6wfgXfjai67y+mrwSje59YZj&#10;tEqXnXK85x2zjhxP3VdHefHxa5sPLe0MV+53N12E4gsuQu+mtfkPf3H+18zT//OP//nFf+QisIto&#10;v49drY3YqrKEvmQ9h+b6kbnbu/5m4PjL1pMpBihPdqjsdCRP+subjGt8V98bWefNBmIDnfRveM8b&#10;wNdmzUec8b1jnwqYL/jd7MgxXvM0/dTixVfQYGc24huSsQyuTQ9r1qacr776snppZBghyi92kehZ&#10;XY+9lHV9kD5dvVOungzwlncIEjxtsXYgy/TVtTU8dlk6aLP32mXnFWix3YcP7/rTRvhLWIDFd3Vx&#10;jB453HzBHgM7NKq7Hcr8740wcMiGlle84eUDlo+hod9ruz/84f/qT7BoZ+nDh5Qn7mufK46W4dgO&#10;HXQlfPZY7i+FFy58/WttCeeyf443psJZG7IXuk34HF61KQ6xcXlGlxDuMR/fjS5wYs7KNYQG7nm8&#10;9DqWhNDaG8wTd9vmWnetbAfukmcQa4PaInJ3sz3lT/0HbGwlNHqF3yZ7AlsPh00aC4451G3bFjBf&#10;bhCxxqIz/1BfG+d8bJ1+cmyI5ibmS7ALjPac+Vsv2qwMjf33Phu8tcvmyvCtrBwQ+TbZtAH+gWix&#10;35pmw21zfgRW21/yHduOjsR7xLEKHPiTjkqVCR/t8EzlHdLilTTwsXsOVv71M+fPY4I94cY3a7CD&#10;O3Mt5Wz3TE+8LS+/qvlo3+jKCyo7Q0SGd2dvAE2Q/OdvecvZJjLql3xVgls75njNWJN6d+tJ26+c&#10;Pi9cjD1in9DC7TkHUmfskTZulHfi1NAb+mszcHusv4Ahz8SgnR9TkXR3guOnAVhW3V4Es6csmY9G&#10;3Yv2a3zny7cIn/lyIVpi6xfpyHLZP5VsS7ML51XbaqOVQV8xF99XGG/58iDXfEb+Z99bGLn147aL&#10;uVDj0PH1D336ny3v9lw9tszcTHXP8fRX3qya9uvNSCO38voOBCn67H7Tli9+9QncXgCsSA+8xtn4&#10;n7G4PHI89HecnTHnx1ykfaZdv5R9vmrDeMDu2z3tqMXmzZNZj4eP+eH6Y/EDwGZX0j6RI0PA1U7W&#10;P7Tliy4qdh8/eqyN3mQv8ZmUr6fUSvki0yVXjgtzmXCgUxwmqSu3myI7rdmguFYLBr3SCV7HIvbT&#10;b3z89bWo9I58SwCLHIuhm1q/Jye/ZM25/u2c3cQT/sO/0cFJ/P5oDNDAl0yJS5HTk6Djm/YMjCvi&#10;AXtlPRhcZfWbi++MOc/fAK7oR2c8px3EsbNeTLtI6iSy9hMe7LL0HZMv/4Et6OPgnH8mMy+o7tGR&#10;L3GOGYcetn7wRoIsa8PmWAcP736R4/BiP8n56rA5qBfyFgb0UeDwWX6ln9rlDfKXEhyfjnOvgGq/&#10;I6Bj7dZ7BLK22zQw7Hv3n9d8K1d4bHK+CezzfMvHSJ/XYdH5nX/jzox04AenMhxDOHaB+AmDDzql&#10;kWN1jru/UQZHx0OjD3geey/MRz/XdoS51hFLWJ60us0T+VPmmx880w/nBoWFL0x4e3Vz51WRbsoi&#10;qfJ89Klpt/hjHpLpWJsysdA8KcoUd/fY61upr+LLnPzoZL3RlPPXMnDKLdPvXuAHl3xeP1+bhwhY&#10;ez5XCkwuAJdPy4JSYIDtyCqTqlQM83TGBjL1hR04sBYF4NHYyfPQuzsdOHg6//tvToDOucBncbKb&#10;WRpjXlOlX09HLN3Q1+nRJwd+MzDcMoLj/KvTsLyNqDEaKFIh+HSiEHqr40xypgOu/OClGjQ8G9iT&#10;Swu/sMrwrrzy/C0MvLCvrXoQ2LUgeGlzGwTlE9naDq1NlzhwKWwJXq8TGAN88Q7+wqgzmaOvYwtG&#10;C0cX3Aw6b9OO5GVn9fuBX/2TLy64dlVRKPIM7Nik8l34o5f6Te4wRA8NGzjPi79tE/QAP3DAz2cm&#10;db2gxaYGrHQEtOD6QJY/L9ItPrJw/5m0Mod1dVwapR1+eK7fdkMtPHtxLeWb4GxaepUxhVtXOpe9&#10;ZtMLDvjluTQ2X99y3sVF2MygSD8TgLvvodOBvX1t7p5js5UHrZvO9AuvOCdXJ84P2cgDb3Hgoe2C&#10;oLvxXMCjcSECpw3TMpExJT2VD/zabniPvoUJtr5Pr1i0MqC39rKAHhojX+vCdev3AnZQKgf6YPqf&#10;i0Q7AdmmgbexBs9OpmCQk0BJS1uf+/rrefKiFecLnHZVj1cXHkFtnKFH6iRwuwGRk4M99OH650sD&#10;e1W/OHjKrcJ5SR23e5enA8hbmZsPEN98m41DsjWlrn3BmJVjNiDvlUKUD2xamv2NZbqJU2QNrkTH&#10;XqQwqQ8vuu7FVgOkl0/Q0V2QqzoYn6WNxk6Gtw7twueL7NtWyiX2fubafxmg0bqTA3W47aJu75jC&#10;e/WvPXJuI/Mpn+OBe9o4JnBVvmzHZmDanhikSj2aq5PjViWv7oCSHD/7ZgsfX0tj8VVNP50xEV9x&#10;4HVavsptKi2cTUhysmH5pi9XhowTq/fCLo0tR+spx/rV0qdS6UcnNCSymi/Ur1KvHMz097FBN5Qi&#10;h4T+k0fH4wEbmmkPp/rs+OrAi/37JAV8fmlShl/jgykmHekdmehkc8LGuvjZCwcpY5NNu/CeC7DG&#10;2RlH1T/l3AVx52c4HPp4SJ24NSbyoSyIw+/FPKNQP/9a/OUlJ3snmOFD7vc2Zy8+d8xUBv5/kmZc&#10;GZn1sk3Iv9xc0rZjw4WRP+X4XPlrefZ82vGJMce3+GQZXZbHDR17R8Apl0cyX0kb2vBRv/wW96Z1&#10;44ExN2LbnReBJ8shu+iH55w+aZvTekrulutCueYPd5344kKCjdXxvW7IpE+b17m5JrdQnxiu/rZD&#10;fSFOJ9Ze8t3uG0jlE+Nc/LUBg6/++NxoBtc+fxaX9IYn1UZrz9hk9Vz5xx9nLqYOna0rgfO1eE6N&#10;Ff3d1vCgnzmpen/639Mfds6/fRltsPLp2yPnU+bSQu/I89RlbIyGNh2YrX8tL5i1t+6A3/Wa39SQ&#10;wXg34+jYRtnKX5vGluwtqXvmjlfGVpzzPV74vaFzN1XJqz2leNkV/4dfbBr7ogtfLr7uGEs2Nvcn&#10;Ldyc0HbmBclKV33XYGTv//g1+JXPnMAmnpjWm04Dy87LPwflo43IiOZsSpVr++u0312+uG4u9Spl&#10;9fU1c1o3E8bu9NRXXaCq7on5ZmofwkNafjsmhXHL9O3KcWTBq2vF6hglyQeG7vlYn9p4ciyZjy48&#10;3JXtx7yJaccRcOYW/vYGKTdCkOUPf/jDF7/77e/6+9fDZ+RtO2Vcc4GerisjOs57o2no4im50PZj&#10;ZNJn/NyLx83aXuWa9s8fvLnZInY5N3wUOV/ql1bx6JfPjs3YkKl6rM1SD4f9XVhX/1XmxyyjPcic&#10;d0FXFnjOh4Z59twYQKa8ePCLr0Kr9g0dNJWTSarlyJPkooIuhE7XHhnrV15wcDv/Dj5f3bbij2h+&#10;k5+okJsz6IvG83v+cPs5XmKxWKNNV6Z7fe0Cx1xUX9uxUdupssI98+DoNPyGF3nZ64dcsN350uLh&#10;Y23kj+3RoNcm/g2/esYGkou9W/7v//7vLdPnXBDGl62um2yCL+GHdufLOd/9H2W1vTbI39pW+SZy&#10;SUuXutvHFwaNEJ22iF3ApBddmrRNIwM5qnNhPR3t97XFjOjGFvTP3KxylHgI5R+OpHx8a/xt+1cr&#10;z9fQdxKcg7f18KXNHS/tzbcejA01flW+OZcvHNKeaNvztTFd+aQ++rn0HHNsYH4dmn5Pdh+mqGyn&#10;bPH5xzPNPDMPWORmkpm3svX0OXCJDPlyg/V9w0HLQ/eZyqvwY2d144ddKFYH8U57i+9tpwcB7Y5G&#10;/TZ+ctknOP7qF4F/NgMRwPm0H0RaiR35r1y5z8fsTdAL7Ka1t/zid9lnaJbuA0fsYPel09/fDUG+&#10;hE7+rzSwU2A+B8aGM9xpu9E5J7XPpUPO2YGtrEFisM67EG7sSs7XE7EvXrc8Iwddjzkq13Q9soz+&#10;C4/AHN+0Vgdq+0hrq5bRJX/Psl60fMAVKbaks4t65gvPvZsnzYHFQ0wHvyWTG0NF9ZHzYWDQr4Ff&#10;ol5nK+vaZOzzM0YdryGxQWYGNUDb7cQldXju3MMNW/YodpxfefDrGiL5xRtu/vhz+ed87PNSDvVw&#10;/Em9WEggx+Fd2vHvZ+IXFfpZWPiJua+KC7vrVG0pfmwsKO/Kbf41mG5S2vSMO+r5qZjTsTtxTN/2&#10;G/NLH96OF6XBfksseXViXyl1a0Ona7vlaf4iEr3LWzwkvMhw2WobuLWDj97SXDqQRs+MVjmmXXk9&#10;ytEFr1z7jix33z8syvsax+Dnb3ie+bE2P3a8eIACW58f+7QNTVKSZs0yuXM3uYJnU29r6Pwxuosn&#10;+pXbq9anhvfIDjfCXBm6Uvc5jCvB9xa+mfvElmmHjbXo1D/tU5XG+FxQluTR4ShXyp//IqM/aeYM&#10;G8vY4MYf2WkS3vGljb9+arB1KX8wrz1Kj///Str5On3SmBdk2+C0hcKVbQE+ugAf8Oc8Zuueeccv&#10;+Kdw9bhgiH1OVl9q77FmgdOU/Dp+4HyurPI/6Pyc79C0HkD+czRmnFIXPY9/HLYtc7w+cZcfWVOA&#10;5nOO8poHIhNbtHVoHSsZkSV8X6fa5fgFm84bAo5dFiH1/AIsP+nxuWaAx9JHe/yYveP7p73hNUar&#10;V5FUvo+8hfn6Kde9VlAxgX9KK4pjuIvvvCn99Yo5KRj/Gji8+9O3LvYuIWXmfOmHc/NybHdu3nlN&#10;23ltnVxyvvOeUGmZL7Jaj0z9ibPKw5MWwZpj5/nMQwsZ+w6MfM6mZJg6fqQ2gIlBgskaZ5XlYALO&#10;bsBwFgFTmrthM8FM4Fv4WUDNBgSYTJtkNGzAt3DcO350TJP/PqGaSUaVihJrrF3M7TvaKTyyTiBc&#10;uA2Ie6FojdPAnwXdMzDAN9hJdBWU5TV6ZFyaKwv4HSDULdwQ+Ln3F6Z0plEFz306D87Sz0EdxXmf&#10;KCDPacR9Urk8zpe61wmucgtwnVRSxgFXTuff/fa31Xk37E1MLRrcjQWWDcBtRy8hnTIf9IfWyj7t&#10;U3i8gtsnCnK8/JsHa9NuaPSJk/jPBqQuGA6flXu1XPr486+3+Z2ELkIbJCJR+Kkz0LAxWspep4V7&#10;Xb7n1S94F25olu7qzztSFisxQAdbuCkyspSMegmNi05Lpmw3Dbe+7RO716+OndB4fha2ZNCPajPA&#10;x+bpf+5Ooa62oTV4dE2q9Af9zFO3Fq9pokPm6BZ6AhT5m6fvdwNP2as0cvCPCULd4BLk9JvyZPuD&#10;V/3ZyfnpxynTvwsfPl/mVQn7xJUn8GyIdGAvSr4CL+HrCT+/9/sxdzLDf06UZ1EWn8BpVkgX3uJv&#10;u4hdrxN6TfQ4slbXMxlBf9vj62wgTd3oDQ9O69MOH/KEcRdRaOaCkte1tX2OnbTbypKDGdCOrbcc&#10;fUXy12lhNr9gBqF9+TVO5T2kOoFoX06TJ86+7Z2J0eHoWH8MbHHqTYfawVcvZvbDlsojqz7n7Q7d&#10;IElh4+1Hm2CJsSm3Sd3YFLuMPHf/0Jfru9X7+ErIgsOPrtqIP4tTkro5IMJNq2Zoi5zqA7fw/Gs3&#10;9lShL8Ez/jzP27IqHkm87LRB+VYl302x3WhzM8SWjb+O3ttucp+JY/gPMa9jl1beZa1eWT9dSQ7M&#10;li3cjh9rk62XSy6wiEHaa2M6fxWPxVblbDBj1cT9tk94ziJt6Czu0i9OeCifjdGJ1Xguzcbu1C9v&#10;uQ/d4Pvwx9JMm+pXmy768aduwB19Ws8ukU9MwB++eAqHWcnvNWiSeEOOH+CLnQHQD2Z+Mf6G1k/x&#10;Nws0qTc7eO1iZP3LX76PzKZR2fzdUIJJEnl1e2nnQNXr+HwKa0Nlu5E80NP+s0g9BLaCnI808YuO&#10;o18vSMenvYrd4t0rvO60uHefYp9fS2TDg130E+d3G4t5ifFH39d0wP1a+kf1cD8Pw76/Tnv57vyu&#10;k/L4A3p0sViQxDlpNnp6GJjEgSO7+HhKq7+NWDZjB/7/j9PxBXjHTlqUDE7l0lPP9RUifPWVp+Rm&#10;Y1U78FcXLcyvyUGGNx0D45srdxDr76n7IXeAfsp87sevMrdGMPy0o9evmufR74OYnLFJ9bavfih2&#10;iFVrs5E58pb+eUK4NyjefZguaxu52KL/i/ds/axD91/+5V960eMv//2XztdcvPgmTz7qk70o1r6l&#10;a84Fmo05GyfZQT/ZNgn32tQ5PcksF+dHv2n/0WX9etpzYQZ3aG77nGaiXmlOPvYXWyVjIB3FynkC&#10;zxuQcjNlZRnYAuZr5JrYpIwtnj4g1MFb/j+rPzjWZeZz7AJeHFE2a7GMj2eDiW4bW9HSDmxsPtj5&#10;Xcq0txsywW07kW2TeEY/fEor+ch8xxOwTz3o//c8dfg3T3Wfu6nhG7e/Tlv/5fu/XLpPm4RWaODv&#10;A7b8kl+0U57ClnsFby+QROZe7Ejd15++7pPFfOm///u/a8PaOzBP3dH3uq5NbOgToC2KvvGNlNXG&#10;JxYo26fq/WZvOmQvLKLnBlq8epNR/N6x19yZB6jX7/yulHp1cfL2sfp9nob+Lq/sc8z3//Rf/9Xz&#10;0k07eTuTNpP0qd6om3GMTi4coufDXi0jW9K+VUmf0R7k74ZrcP72t78PrfjNjCV+BzgX0YP7Q8zQ&#10;+Ti6/g59tOcjBsZvPCUU2+Lb/hk992KmvtE19d7nzUbR5UN/736eQOaz+rePJ73x9PTz9Me/Vofl&#10;Wf3wii6O4Wguv12chiusr62Ht32BjJ9OPFEuRtK5MJGra67EO3Q7rwuPqR+yYs2++QDfNGh1XqZ0&#10;dwMW/djP+bfffrfVpTu84k+54MvOw3PigbmYenbUvhI9dj1S3TeWRVew2tM8p2u5qC/OuoHGk6Ns&#10;yB/5kp+CIhfa+snVVqExdCdesrk03eC2Jx+U2s6RaV47nblTaMKXrGW80rI6gGHvVgydmffO8eJc&#10;ugl4jzSw0xYlEdrohlnaMG1//FHRJjSJwmb0qx0jwya+yFb8gT7o0WfTytS8tMTy6I1oYMH72+Rc&#10;G4tMYmdpHdj2g8Dyo6VRmVIftJZ5A83rjVm0nzy8yltama719IHTt2oXNF/Ids8HK3f82ji4MP0J&#10;oLTdryXjKnVsPrppFe7anTz2V8SjseX0n+kD8xQ/2urpTYb1HeVoVa60x4sUumjvZ+tWh/XDlpOh&#10;Mt6+M3BoDv14w5I4KEObn9emIM/+BQCyStPst/+h1z2G1OGxuNx2Zd2yUK5+ES/6u0FJn84nssJN&#10;5eSh1XgceP4+8a6WCc3IEQK3vreOeG4a3reOlwyYn7S2c2oOqPdIlS/+a75y261V1cnRbDxPmW84&#10;y5O8ndOePZ6dY6uvnvDDz/FDnJTebX7b6sZ56rB08P5HCa1ltDTgkHHiWuK5dgyYduaPH84bqpb2&#10;6DZ2N06CKy1x8fhq3xAZBPP00Ut7h3W/hlfpRB7j7P6W+epCzqEd2PieVLfIF79rmysI8d6gkRyf&#10;znP5+5FJmbnb1I39eA98ZfaK6Z6zOS8fca8s+2X+NzrTNUhJjZEdV3MBMnMRN7GA6Tzxoj8XnviH&#10;1FjRo57s0ch6nU3Li4dsweff54nTzkEpnvFv7d36lBmrVl5lcINd/CVLx7ZR8gWu3wVgbV7c8FMu&#10;ZVRtrklHdpY7CZ/DY/XbqnBqu4zNxlZ4LvyuN1eON51fmGtP/zdXMrZvXzdvC5WCk7HxLG8d2gtX&#10;84YaLG8d38bRqm8wW27doX1iG+PxjjfGhr2o3PVgpNT3menC50v5uZuPkY+u5nOSvVy/H/qbb+1v&#10;jlnpBuYZso0jlSF0138mJ8/YpQTz1bEuzPW72jzHfsJKazBr7Rhm9Oj4mWPz7F9LM48+fSh4EvyV&#10;tWNe6NDB18qkV5Du4/v4b3i//WnWiIwz+pRUcMZWVwxJvWOpcDmuxcqgLXkQJ2NvqX32HDvH+9cS&#10;ciRc/Av2yLfnxtfSTt/dfZi9eYAfuGGcnNs2izf9IfOXI/f6hXLwkvxHE8GkqR+Zr/qU/8TWD4e4&#10;9lMiDzh+J9Gl7Qv28MRr5rk3zwI/vsBIsrZY8O3dLB9vrLxSgPDs58Jb/M0v6FBJ2aVrNezpzgGc&#10;dA4bHScmzs2oKEwfW5qRIfzASF7LTgZjvzUDf5TkYLi0emuLxSnA4+tqh8BpDfDS2qPHkX9vONYp&#10;t07M0SPgkJ9srjlYV9mTF2O6xot8b/7f//v/yTjBaINQRocZJpCbtiznGM0nnToKNihrGJOJhQ8S&#10;Wjq7RjbRkWbCOHAEMQiMimHl77TJNaEOzgYEQQmAxhfcOqF8BIgqfHh2IElw82ot/MlFPuUGNXQs&#10;yruBFHqdnIV/G+noUfmDq4yOqxujlnfkdyFNsOHo6EvwKkt4mSTjNQ500yggfsUZG8PREDsIrl3I&#10;KG1n0pnRsykBR6Pa6IFX+dkUncjnFWKCJHvWBgL4yhl4GzErN/xufgfXxiD6Y+cJsC62/z0bBgYZ&#10;5SuXjQh3VkfNLvzRF5TwdNcxWfYcD3LMhsrc8QR3AvkMYpd85Ait6TTZvLBxYlBLW6CJ/1hu/HFs&#10;etsfjIQfnAqoIOVr4945n/PKeOAXR+4OLYt9fovOwjn2uVLPr7Pr4DdZiLNBf8Mn7VJ7Rm504PMj&#10;CX0bADYOkNUO2gZcN+XoHfyVQQ5HgDeJ0Dbau5tCsbHfDlT/fRb+dHfOljYe+L1NAfziRg0i5Ovk&#10;AfMU7gSqdot8L3TN+drhMaZVbnDz+5jJ/eW8sHp57Rxfan7aRrs8zwNv0rIbOzsBWFpsJaElrS8s&#10;jxbmC/wmMLvIKdyJH90Y7gQt8GBiXzZ+po1R+h6W7SO5c6cnkbU3GYTV4lf/B2821o/rb+E7NhjZ&#10;lw+cDgRsFZjGvvbZd1/89W/3Bhh4sJsc4ltbHHtsncZY2E4Qjuzq1x7yXgRoTDgxQ7wqjHYwyb9l&#10;vY4fZfg0xjcGTFwUj2xymux+o8/mYtk3edLg27xu9Nvf5OkOddGP79ig4utosNOznfEb2xg4pw3J&#10;xkbsOW0x/eeywdF7de/4FDvRZdtWm4rh1ID3Up3bbuyL75XQzp+yltM9/bJyGBNyvDIvXPVE5/Td&#10;i9bjYHnArZ/EDuCV02NkvNsBqvJn3RNm6+T7NBhboy1ZyIm/+7QJ2/uAx3PHA7DoGgv4+cbC7/ta&#10;+U/dqAZ/yX0MuXLLly5am1ZW+ba7NnUuVf7EIH/mDb1IFR998qHDTyn7TfwJ/IwT5yJR4l4Xqyn3&#10;ExAczUTX69D/kleu/elPf/riP//rT309vlcofZ9Ntu1nfHDbir3ESZPMxqPwk1wA5ld7ATiCMW/s&#10;G1+IHSX9che26NjkXvuKM33FZmj4jcpNuyha+yin18Sl6Y9oSAuD9ikq/eUhXjnWbrN4mf7ytDE6&#10;2kja8qVLlk2jx85tMlGOvuTaCa5zfr44s5C0oW+8Q4evDjVNDK7tntz8RLr53j6gfPQbX6cPOGVs&#10;7dhEdpPz14mdyW8sZBNPauM/drzleo2358bLlU0ZP92xBI2v8gpOuqE9tqTo7ctL55dy4/ekkcW4&#10;y9+1ObrP/jNzAhdqBseT7X+NP5NJMsnfzZCxhfg0FxO+y0L+33KxVf673PT3+9/nN0b/5XfpX7kY&#10;HBlmjuyNAPdFJrzdRMDG7MfufSIgPkVfdv0qfo3XxNTxMbLUbzuP8JRdfuYjtHbeUb9sG84G8rTF&#10;bIbq76vz+ibejvGRoy2R2eeWfy6E8Us0wasDvzjro+1TobXrEvSmz5x+E1vOBbHxTTKNTUe3ae+Z&#10;T5FB7Dd/ouNejIPjQgzeTx3GjtEzOGn11qlfmeGBkfCs/HTK30SayGDMjvy/TRvSV5+77Qr/+IS2&#10;Yev4vBwMOYtTu9gw4nszjrPH8iST4+Kf9qpQ+QLv803G9JnLn/iAR+TaNwqtHvDI66Ns5jie3oxt&#10;Io84YLNLshYwhzCXxQM8P15a9YFDyzEYclpHWCM4Nt6T3/xrxvozlzi+ACeAp68N/vjSuYCOfmDJ&#10;4qKW+Zk5DVrO3bBgbPi33/++svJx8j55i397XhnpwY/YIvzR7yvSyZ2PxBbT/0cm/OCyKTvvuLZz&#10;oL0Brsi+olMQrlO+uP5UPwx97Q3f5usNOSjk1Ucmn7vGSzPVM6bdfQ/dxnq+GF1q08OZCNpmNznw&#10;3vkXv4c7H/PAkbl6BhHvTS5itr1Lf8eq8QX+AFY7T9w6PEIDzvDXF6Y/oV8ZkisjGxmW7+TD2bHE&#10;L8U8myd40cOYIH5IeIwc8fv8sYMyCTz/uVJotg3i8zOmTp978ocz/p55RI6llZPdlGkHeqBl3a8N&#10;Nn7AVTbz7y+/+K//+s/KA9ZnZVuZ9PejavnAlwZWH5/+tfZYPHKS5bl+pvtz3UZ3TyJf69rYp3Ez&#10;cHAnNo+PiE/WKbXFsR97sv2un9WBWRnpMhcIXnox2fqXXJ/Uhta38Mm0+ydkb/9iz3zwk3Z9gA+Y&#10;6rqKbx7aUtvhyAvenBA8evr/H//4x5Z9mTbhQ/ytePhFHq+I1t+CesmsXp3U+MVXe8PhbOYu/YWh&#10;kzKyiknihPOOSXR8ZTN1bnzx80n0/z43Mc5vUcZq5jfsHBh24AcClnOJXddOzvpbnalTD4/ePpvE&#10;JzZSR46NLXwW3IzV4iS/1cf4QM7zZ74jfq085j3d8wmt66YWNMtsvpfv5l1/06U2GDnVoekjbnft&#10;nbKNVWxBrtGJLofD0fOyRYq779L4MjDi8/SBaT/tTc/VAW+0r3kWXdJGXkXZG0yr/+l/sQO51ZNB&#10;m/Xcfo92SUt4xbL8lxK+Uvdzzjg/ZaP/6DL26ZgSHTfBMS7xATJL5otiJxo+035zrB49aw7jtWP+&#10;IT15HpFa1vVZTLw+snUrhvPBLZnwHlnZ1fFPebtFN8HjT9LGdcfwyCDXxmjWB2PL5adwbAD51j0A&#10;SFR3RyvDrqW6ya6t0m6pbRuDl9DrJ3zcCMWXJ24N/ZUnRGur3fuBy3ZwlYHji5tq08joNb18Vf80&#10;z1r58ZGCOXnwzWm2vnUpy//o4zh/xWOcZzp14qa088kQ6/mCWwvjtjyWyp7zne4/lcaMLe0POe84&#10;lvnIIdDYqP8T0JqjN/flASY+Rne+gu70h5n/i7HoiSfSM75Y87soVt+nDx+I/dAw/+QL+xu6NUop&#10;nK/A5L/+9MI+xy74oSd+agfA4pYYrO3aB1K3+rDzyujtYV9GL2+/85MTbFa/1Gfy11YJHzJpv02K&#10;Xid+DIdOaEgzZstLqXbuek0cOrFo6AwvfUbSVnCu8TGy6V9fdo3LF8cX6lPte8bG5flSuG1/9CTn&#10;+2lBvtT5CaLKGT1qU+AHB5z4Cq/jKt8/e69Dy/zrJV84z9RxLfaZfjU1yIvT/sYfZp29ezIpjgjm&#10;V+YXfjbTXs+Z2+cGv/E3/X76q5w8UvUNg9Fp/EMdHzkgVe+KP0fXhUdjdBt6+s6vpV0zDd5ArizO&#10;Ks8Ul6/DeEFLtj/wOmnlW3x543fyvQkEHJp7kZn9pKXRk1df6F46OXno7AJyvf7AjB3iiykHx9bF&#10;jR1mTLltvWxW3j1/2lIZdnSm7/JeZc1ZVzZ4/Mm+Cr/eC/3FT9nKs3zk+tzgzVjdh0OiI5rKzQWk&#10;pdc+qj52o7cbiHNWmM99LZ3R6fhc5xs7D86bkzLGrB7lGb7inrkzfHMN7Yi3a0liHz29vfOKLmuE&#10;ChECw3AcRdmzfo/BMErzA1P8x7FgEogGl7tOwJyBJ2q0GI12EoaJoHisDJxA4gDqDP4dVA4MWGnN&#10;uB205QemAOdrg+DS/5AF3TT8y4kacEFgEzaVK/Jo1o/5DQfGLW7K6CnRg5zoCzSb4Baf3U4yyZXA&#10;brqOw68XBPPysllYjMN10HnAo9mAcoKhcwmdXhBs8FnrpOLUrywLX5zogcx2vNLN3UEc2WRAQFX3&#10;6Wx2cKgJbuibZJ12M2ksqzkPUs5z4ThPmkjg6OGO7+XfdguefGHUHXFfdBS6+QjsWr4y5TyFLd8n&#10;pXfBVblKdXifw8uPVobCobMJf3/Jt12W9wZQoIuiDmxlzpeFfuVsh78XfyV/kEovOrPjbmBpb/ah&#10;18q2fJ/nNiP438pIkA5uaS+4LrxZXLzx6rXU/USP/HXilEFO6Eb3RYqsifBHxFd1KR39Hv70Alm9&#10;NgltqAcMT3zcPVn5wUSWab8hsGLshKQ4JUL0l3KUVvAFs52EoDKTn1t2tgC7+HIxJ1sV7TPv3+QJ&#10;kJR18nFkRGdtXNq1U8FKZ3/fAq1M5VJ2eAR/fXdkof74Dl03rSwDQ7bQTlutbB9zR96btGm2AjOh&#10;nAFkcTYvbvjtppDzZYGeExzXvvAay1oJWt1sQD+KKkMrT+FOQJb22qUw+XIHoPSUqwXnC39t5GPR&#10;svjj11lQnvghXkro+AN3wSbOssnyADtjRXCOnK17KLK4R4xfzJbmwssrQ9QiI16r+xLR35bf84IL&#10;uef/1AcBjaE3Za/51X9zB/VVfvxlWm/iPb7kWhkv2CPY1i1OG36FTV54+vDjOMUT/wVu6pzv2IWE&#10;DcJdRKqDS+ZNFmMLP4vyGZ/Vg11ee754W1f9j25Lf2EWx2Tp3XliF4w0ZbnByw0u2j2f2pq91+Zp&#10;DPLpw8YDvuzCgk2fb11sSPmf/jxPiC0vbTjxM3TOq/P7GnVvLvh4663d+YGnbdw164/9hTV1mULW&#10;ll0A53ztMPLfc4NI3jRazfHaxtnCh9tl54GaOqo/0/LZssa/8JfUrf32XK5s6xb/UyfBdJi5DDhp&#10;8bV5THml0XPGbYXTbxKfe+F7+sCzL0y7jI3QfH5WFnRWHscLM+UzdjnetLCbK//4cX5z08JckiXs&#10;hVZdpmW/9mWTuv71CmhlYf/dYBiQuyXBPGV5RaKnNjeuRRShkswJ/UYUXAvQLkbja54+VjYXD8zT&#10;Mk4Yq5Pw+lyaRb3fI3XhKr+5+s282YU9bI5+9dW3Rase22+ik3l75T9lS5ssfj9WEoO1aXkbzlPe&#10;N3M8ZNlXkdrIfW7cPGPG2mh1cL4fZT7gO9alC+68S1yiA7rgF79rDk8sHTpk5cfqdwzaur1YGwhg&#10;hQFro1k8m4XT+CEZpK4/QutT5rLqS0v/L/25ALDHq/P2B+V7fMWMlCmX1G29czpvnbYMm4pKd3D3&#10;zQITCELpgtembCHxFbDaS24+b9EIxiay16pK7IEH2T6XVhY5vV3wngvK07/IpLztHVrmGGAX/kkT&#10;HLXV8aWd74IhJ9v1gnTOwSqTipf8aScxV7uoE//B0kCsl5TvZiE4jOH/9ae5wa4wtD58dgxhI23w&#10;ZS7AkEUyZvntYrT/NTdVbNKnlo8b29gFrjLJ7N/TQPRFV3u6Sa5zmZSBU7drQuXagdoodNyt6KER&#10;2cFKMsf9O2WtyNfO/4xV9P0yr31dHjbT0F35Ni+tQ4eM4+86+JE9tLRN2yO8a+sje9s7kpAbPZ93&#10;54kVx2jzSXAbP5bvyrxwzm1uhMhFS9n8hEz8OPFmb5K9+yR7iZE2cdzw7UKBPsW++ZivHj3IAm7g&#10;R5/lXRsEzw0ct6xzIWRuiJnNUuND5e/jX6cdQleqf64t0oh4iffit+PlVeB80aE4+gIbaS8X0NJX&#10;2bubcYETm/jC+6+/zAU/v0E//oWO4+5J0P/c6Kts2wjMtMH4T1EPftsTQBKbiPVkkA5Ij30dFeeV&#10;zMeelT2v8ESfLrNhN+29N3Nk+/6LH/TNfPbmKuuSj3wkem6q/WM7MvET6wRpfVw8W9mUr3xjU/LF&#10;Jpr6vFK0fhm5rKsH/qyrQh+PxsPc6Le2xJ+S10/8OE+q3Lk4YS8EjocJzLEkfU2/hgdOnHUBjZys&#10;2LoIerVH0Fae6rs8jjKBLI+Ryaaduba2GTk6Lwi/+k38wQVEF387Piaeo7lzd/Kh0zZK+dCZGMsf&#10;yz8+5w9fact6rCZ4PneyyYju0IbJBm+8ke34LzvZWHcOd3QXB4znOc/TsUw29YPnrV4BKJvdC1ie&#10;bavYuzfKHN2PuAEZucGOzaZPITW+csu+apg/8D/n5GRTfY1vGlO+/mZekb78h/ac4fG0h/On7UBd&#10;eqaGbVv2ZfIjKh9pm6S/uYGv5Y2XwS08m6XNzce1rfEkf30TTdZEzz5b4q+++IbU12hmPYPB0BsB&#10;1ncLlK/d76wuAdSHn/Pf4nLAptTz+RTyObLA65oj55JY9awf/mQYGhOPC1pbagc0JLa95t/iUf42&#10;4SFc6IM7Vs84OhAr/7N9FveZkxlMP0etxQV36X5kAoLfvJZ0+viFP80bO7BH5Mqf9t+0eiEFhzYb&#10;Z9Upc85GGkmMcwOU4/5BVJvyD/Zksy+yaX3LuWPwm5b2nv9P8p0/RLTqUl35pYIk9pdwq06nnMzO&#10;wVXv5OurYFem3sCUtqytSB44axr7cmI2Xatb6QwnuMo/5o1y/yi9y/qzbZU2+2A+EDpiyu5ruQE8&#10;hn5hLzTxFJN+yBOqe7xrrTZDvqatMn9IO+jD9JuyMQ+8+Q1Oc2J9I4TzZWf8zY/8ogW9WIPnz1Jk&#10;7YWwVKBV25x2YFfnLMAexpaJ/fcYhl73fqNHonLGmvDMhxy1OL1z7KYOae06x7FX5kq9YJQxrDiB&#10;1c/1abxnHRZ6Kdu+D1cde4gdbs6o3OHPnlJ9vro7nnlQ7VM6bDJp4Z3B0XZd84Yjkf2bAABAAElE&#10;QVSWN0mC1HK/ljb+BfVKjvk1m9THWCMKmmu+zZtkzIuNm998k7fh5AK4OXusOzoHbv24ep7+XQ9i&#10;pHzGjkeuc/7hzA8rxClzjMavJbHmfydph5VHm2+iuzUfkX8pwVv79UnhA1y7Hfz1L7RbnjauTkev&#10;znkOA/QwXJ31wbdpV6Bb9lqWa/6VitGDT98xHzzc5bl9dOm8Dw9e8jb+4uWW6YZNF1ynaxWAV4UO&#10;Pfj3zBnKS99NO6wdEVh538ZXjM24SPVj75mInsq7Zpuqll3j66MtTvWV1U7X2eitn2xaOfhh563s&#10;EX7auinx1OjTaz4pULd9Vr2+RD97c/k9b8Y7CjlIoixBV5CFQX8VL2C+puMPk4EbGgvXQBsBTDIx&#10;siB+OmU79XFyOF3whxHH2UXSdjidcjek1wgaSEJneVamlIHZstUFrPp+6g3uwnFx04Vcd6Peg0MI&#10;xJARO/JoSHLvwKFuDGmxY+I6HQ0/x50Ix6VskFxlJwCGIvR88gTC2SBFS3B7yvk8Jjc6S0tdN7PC&#10;q7Kww+ENRuIczzvEl97SkdO5euVYvQUqOTZdmxChP5PuU0eBR4JbHWrb0eVNfIjj8aUN3LUVGx8Z&#10;9655+Pxu2mbaDQjZ0mKXjA+Wlfdp99Wvoq18GduW1+Ku/s5Xd8ev4ZSxrb+fJeX5pEUKM6ADV9Xy&#10;hbaNMLm7dGuj2LET5COfrLrnABw/qw8e+1RWPJJWv56crwbYwLKz9pfYcGHx9UPkeP74Zjaoht/Y&#10;Gk/ptY4z2L7Ue+3zzBdv9Qjj0vO1suPXifqpMrB7jYmJmE0ZaQLsLbcytt0JpnNpeTtG9102YDaV&#10;NXpnUrHllYNtjn22HH7vuk0BPZz/agIf958NqJF54eEWvflNxwRDGvZH1wKSPxUHvviRQdtlppoK&#10;G7Fnc6lgN821eYpf6HTItnjrVq4dwGoL/ihm7eIkIp49/fog3HhH6mcgXPtpD8dPO9m42aT/v82C&#10;/pnq+7GBTc1nbB25DEwTV+Eo2/aOdOWlHE/npxtURgM42hbQ8DZ2VtYjp1hdm+Srfz0JHzK3bHiW&#10;PvIP/5g+xB8nVvPZrX++ho1NSiv02nYEPmnh91z+LHNsnOgEOvbetLZ5woMtrxYu5Mi/Zy/8YguT&#10;K1/Znvy37y9oOeBz7CA3BotJaHhK1vnW2zz5tQTOhz7S6rV5y0LXP/VXfm1JXp/lB2fPV5f6Q2UV&#10;h7nH9K/6xpmSTf+LDGrzaiX51/GZb9w4E75/ydO//AQu/sun/hQA85VnquyBq3yRyQXlt7k54ccs&#10;FCp/OlJ/c73Dlo1LC8PU6NdJaxP4u2DbOcXadewT3wv88q9mkZOv9cO2qUd7E7zXacuMwfq8cyZb&#10;0G2fzeEPzLTbfSF4zsm99RO/x2bmMlRsc0Sy7ffo2QRRvjzgDx3j+swF1O1mydAgx93+U18rIFkZ&#10;5veO53jLcnbqm/XL2PdMK6OcLL+W6NFXvgVuJ+/g62Mh8KLsCF5ZO8a5W/2euH+OTzdf4zPVvTHZ&#10;cSCDL43NzJt7WrtNmQ7zy7KvXsbxpsBu2dpyc/XbHvJnmnGbz0z775zc2ME25h9bh/7SnM24mV96&#10;yvHPf/7TF3/L08pucPMbp7uxCmfx5Oh3fnT6GFlsyEqf3g99Mu6r88yvtTm+xhcyoQPG5/vvBxe+&#10;OuMNuFi2eDs/UyetLB86Bjvng3TPsBzZBmbshW/XNS29cdHCAy+yXzZJuV7rfOj8cvsdkuEwMHDI&#10;tvK6sO7pN2sXo6MNYXGk43pysD7rn3tOH8cS+C/T/6yparfEEpsg9BR36IBfYcOfDNuupReTuYOZ&#10;jlcfK9+xBbzGvfBBf238pNe3+uAXXm37439rs+O9UC65e5IvdfRHly5k+hhZLv1Svxeeup48tOHD&#10;6ZpuO5aynQ/luLoeujayXMhZGdU9X+NMBhd8xfNeXM95/S+2doOQhLayTXTVt+rrsaPxRtp4br6h&#10;7asT2Hzwpc9eNLr01C5kTe6Tr2WTC77xEbJ9il1SCs6cQ/uCJRc+K1v5dUwZH3GxU4zu+uLIR5aR&#10;LRvU8cEI6b9sK1PYy7X9XrRcgfCfOVV4hre4V9jgT55ytkAwyUWZ0WspTH6qY28Xbm/51Xb+cGzm&#10;9at7wwr6q2d1jyz7+mk+PLFaLFGeWBJacwPI9Hu4+vuThuPKdwTCQ1ImLfzIOO24+IGqzm0T7cIe&#10;xo0cLz7711eiz/LKYX0R/Rf7C8HnU260Xlu2rciU//Wx9UU82GdhneMtwcNvb6A46rTu175W9o47&#10;QeJ7G4P0H+kdOyYf/tq/xVf+5EU/Ma3zIBUBXhuXlyiw/nbqtn6o5qn5+Ed5sXFkaH30kyuXmud4&#10;zgbTN3vivXr1YlbktRciNr7LBfrlp++/c7Nq8LqxHT1rz9D1tpq5+TllF/nb3vgvHbm/oDc5R29+&#10;8mj6ibYB47Xw7Pr23dy4oxxPMru5hEYucuw6t/Ot1KONplfM8gs09gLox3Mh/LINKmxzfY5/5lxi&#10;k8qTtZK45Wmp97mogCbZ4e1PrszN0/xxGn19gszXGuvQLXFfBzaEwmdw11YXzOOg9js4xmBpdXnW&#10;bRl2w39iEztwKmULM3hje/SWDpiANmGpfFPrcu7vmdDUz9mJblllfPE+uZlK0duGsZ02P7TdaO1C&#10;E0p4LI3HsvHJ4joGt/AK0bd/4Qmh8nqMf4ukLQNZvOoZmy8NbX3779jVvWPtz10rz7yrtMvv9LcS&#10;Hzt0bDsPguhf1YVNjrIrMxRxKDXFlrMWWTaW7dywAOerMgdmZXjWvT4ubAr1zU1rY+c7f94HSpSd&#10;Jqkc7KSETjuWincdg2LHr76amId8fRf00XPsgCKLzoXOrRuqs7c8+oRT6NFfktvGAF/7HJqtzFe3&#10;ZSIovqrQ+P+T3IC06QWN0ENR+0nstCx2Had+4+3IXtD5IrePfp+SnfMjonzmsdZPuREjJkzR0Z8u&#10;5rDsGd6peMq19ltObSvI+VxtOcgt2zevjI0n4JJ/6fyYNyo4/pQ1WmcEaEnoxfEv/1zlp/b6Vgzl&#10;XisPD/ZwSaQ+EANUhwJfqNdB2/ecDZvQCN2xb/ZmYgfzDG8F6BPpYTg3XwWpCGNPtpbMhTeO6ut+&#10;PoO9R2f6aRvUXSSaB2waM+Cfm+LVDU5iZiXRHqObuFf+6RNuCvbXm+hj1yZjZPoIvJ2/KV86juE0&#10;jy7bFnTBgz2nTrwenlPy8+/G4BSvzwweux9Z0u/0W+yMry64v8mFOzG5/Tnz5p2/lPo0QGUiV30j&#10;ZfWf4L72xbV5/f/ggrl0+rnIL0qe9F5U/JMn5X/kSgtHW/Gb3NE3X/+IvjZuu/K3s4/yIXjXE8F0&#10;TxMYz5YmnjkbHdc2zfEcwQuTE/7/OpExglW2td+e12uiD/91gVVqfz06dV8gdMkjrX6l2ZLPf4Gn&#10;B7/Y9vGWhzR+6QtSzzFiFWn/dWX59Jfy5MmIRYdt55UjNVcdWE8MB9nhpfMcrl+Pj8P3x66Ne4CC&#10;1vVB5p1k7a7GMfD06+mT1jLzlpihNReszc+yzqEAI3P2dYjd1F9DrPCxe9IEhi1TIq2ic3yfm4gK&#10;TjpRG/tMpuGPY81gntMOBAzLHOpNsts5EU3CQwOtnL07BuJRemUAs3XKZtJ+5A6dLm7g5bM4F30T&#10;YTI3qI6DbTBlxAaF2AAN+DuBfdoDzf4lRwfOys1ZNWSUp1En6ezwNh8kx7HjruRLcofUvfgGk8aO&#10;fptsYvTCbAbK8g1P/ExA0Hh+tgwcGHnlG8sXFi3BqjBdFJwJXOeqYy802YgDdSDLBUapMh+5ex49&#10;6VZbRj7pQ+7a+hJ+aIdJAok7KG5ZwaBbe522VrYBg1y1n8Kkp35z3uLPfsF9nRb/WbdlYNmDDvXV&#10;nF9wkS1Wfk1u6sNn2zsCXjDo6ge1efDZkEgL4phdtv1Mfvapg51QIoY2WhDl+pWJFtn4T6zecue7&#10;sdHNqfiO4FFdDtPSuST85QO0Lt0PGNx+nPf49tulNBMfi+2AxI7DL7J24yF2TfCqxK0bOozSuJT8&#10;iFk7fZ7/cnqZN4qwZ4Lf9sVrYio4J43s0z4j19Coro1C+iPZTxvWBuMDW9aJ1KC9+F7aNlillX3x&#10;StIXmqlXPkcF7zne+zTIC7wBqc33MAjXYQ9CV3qxgYsDvzNYZPHJxuR/l9+heZtJ2TN1QDz9V/na&#10;sMdtF60mHjyx5li5ZBqwcvPZjTnqamN08qc/gGs/EwTVV87x6aXR8uCA0/s+pB2Ls3nK0cWrfSs0&#10;S/dRX+LnizwdqAPPfHDBO/aFduPtobkLg23LthsNAgd25Sz/0x/xiBmG7rFL9WDR0C1PNMo0cAdm&#10;5Jjy5bd1q8OFU5lftf8BArN6KCLb8nVMv/IKX228fJeH+sbo6MeX0HLhAY3WdYEwNoez+Jv3hq5j&#10;16W5dVRd+146Hnnx8SGjj2SDzSuvdtHPR3+b19lKqxMLWuj5k+bGm/Tj8GpsTL6xkhztC6HvTuE3&#10;xr6UeS9Kfws7dPSRkTeUI88m/EilzgWA2eh1MSLx2+86HRn2ItCZO8/YHRx+txfP0NzY5Lh1YMJv&#10;xgi6hGZw8H1uRoBd28GVAhI++Tri1jb6emjuQh3MwM5B9Z6ifu+5JyHcIdx5S/DNq9ywMDFk+ieE&#10;VAUmX03jc2M3F5DGP6YtzSeOHkF6LTt09ZOj5zMyLiy6fEP+LANLjl2wqfcE7ZeeuCgdVEeWxVtf&#10;UvO5tH1k55DLc/3L+aalyfa72bB1v5RD37Z4CTM66x/bbk+4iUWZn6RPNtUZ41MHaPn/GFv2zu8A&#10;kdUTOT/kLS4fPnxX2yljS20nl5BYXV73z8vufqcqsa1zmTOXHDpjX6sR9ez7l/wO6//6X//Rp/X1&#10;VxcV8pLS8tj58/AdncW5tSualSt22gsbKwNcck57D9xsWExsIvuf//znK4aAVz8XlUZHfNYGdx7Z&#10;33ra6hF7TmxA84bT9vGEjJ07zq67PmEck7N61L4TU1bn0uy87dkGYwt0i5sA4mKIm27IRRdxWHxl&#10;L4m91Um1W9r+xx/z27vhv6kwwe2cMbD6sjIJn7Wp46W1uMoaVw6sPgCXTT1dsXqS/H1uXqvcaT80&#10;d677nC+tPdBvzA7cJ5+nvGQ8bbRaoF9ZIo8bd/cm0uUHvjYKrg0miY3rN8eflqaxTVp68lPQMnTg&#10;Ne6FrhwtyZrNzyHAQW/HJ7mLrGiX7iPmFC74xgzxv3TyZQEPdm8uW/nYrTcUhRc79kJ07B2G9zh4&#10;ZF7Zd56NhvGvvoBfaIw+8bO8/ku/cQFem9Q28ZfJn/2PLV0cvX1rZavweJ+GadueuVztHXodMwND&#10;Nr4C13GyfOY3ypaeJ066zoms015+g3DwyL1rgqeMxQnPLQMnoSltWzkFM8KOPPrtXOzR3/UpevOF&#10;ovbL07Qj39Ak8+oAYG8OgUuv4XHj66+r38qkHfHbMRWeY/pJ1eXEA284abu78N/YNesJcWFpL05a&#10;r7zWFvjtK5Jrh9o8fnptnI3frnzokOWid3xuyzZfPeTVdw3GeCd50xR47W+McOxiu2Q/ZeLPY36/&#10;uGihGzvra24acjFxcde3zeHeG4O0d9ts2q4MllZO9hWJK3scufGyNsqR9b1EF7EN3PVJv9VPN+GZ&#10;yrRHfg7ly/nJLTfepLBxdOFqn4cM7QOpjFad/+mT2tQaZ2+cgbMfF2xHz/TX+MUlzzkGN+vqbN6n&#10;b166RZS9uaNPbp3Y5qJr22kFlIeGOStaYgx4ud8ljtFqU3UFZeDTtDcvto99SuruN22P2Gj7JTnn&#10;4kQgQ2/2cYbc7oNcNMutBHuEvw3O1T/3WU7nbBtMHwIzHrvI48NLk503rT7ORzVKbXvr/3fsmFgz&#10;N/D/HP/YBZHTJguzeWWu/4x/KV+ZyFG5owef8hY84x5JlWf0yIWT+Epl0/7a9ciZsvtprNs3l+/r&#10;fNp4Ss0jJWP+M+2Yrqxz1/DnL+R1U8wLuwU3JYUD7+IvsmguXM8PL69fry1OfJt5K73H1n6WZ9oA&#10;tR7tQen1Fa7FnTnL2hAQFh1Djz/UUIM9Mh0ZTtFns8ocuOeaCrLyjk/nBq4iv7Kbss5bwt9fTtJu&#10;yZJ7OwxZO36fMaM00IUHVn32p/T1vUmp/Sf1+CvbeWVtePxhcdEz11i91zbViUzaJXRYVUrR/zi5&#10;2YzEjZelR1Y+Edvniyyv067fpnz639pT2fqA44nPY2/noZo2Dc0jLJ0um5AkPKtSvvi2dXuxyPJQ&#10;sDwyznXdFvuSqf0G8I5/Ofzq/VzgTotdPtC2PLRm/wLSS7mn5NU3GY49yGgMI3tjuHEqqe2h8jqm&#10;cWin6OeWzDw6MXzmHMcn+FL1GRqe8kNzdTOP9NSjuILv23cz9lan8CFTbZi5n/manwyYn5G452b1&#10;S3Ty1hui4j9tnrxsJ+7o82EhWvWPrz+TevMOMRidtc22p7tGyODvmcwPtL8myEj5rCJMoKdu7fIS&#10;4OUZGoULn85PU105vGUxwnsrlqfsv8orucH2ATi2idxezq1/Xn7FzqmTdl927Ql+28DNNWv/0T2+&#10;ByntJrWfBka+c4NW/B/4Wvpr8x1jph/Fkp9xuvroK1m0sQu/kjFCe8ayvq6krLj8k375wwAW26e0&#10;KHnqtLp3PeCtFEOsuOfwwvMKcAn/Td0bTodJywy/VNSmAEJ7r9cp84ppqWPeRdx5QI8eI/Po8lr3&#10;xr/g7YNqaKFbfsm1+/jh4K8cfIvG6y/wpPrSeZthKF1y41ubhWYIgiy8fvdM7SupVl45loZ+1Dd8&#10;DLS68XPj5tDSEm/CGw1/rgklVsxAVWJBqgGS7/kiI1shI9xOnglqYg5Wki1eC/ar9KZu4BbeBMMF&#10;x6Ep7r9Pg32MwOWR8u3/y8OiQJ3AAteiqAY7Mi9Lhv50FJ8BdoKxejSKk2O0pOoZnFm0JxBYjG5d&#10;cm3S89iydkhZnToV6qS1z5ydb5Wj7lWsIcKwdxToBNpa8CADZ2r9gXbxdxYKXvEwk31BxSKCTTTk&#10;JcCyVCaFpkk2uTcQzAT8bl8yq0erwax6zTlY9ZLg/iYXo7uhjl7K2ybBkxZO4PvygUcGJLzqBwwd&#10;fVaO6hxbS+ihr6z86Af51JVfz+aL3CZAawOgR5wegF/8B1oPt9wEBFzxmr/UZ2x3ZEjAGNihy3Pw&#10;X7na4UKj+h1a7LFygN0Fp3bfQcSssQEq9PDzRy6wu8HH1+HjsbJTRPsS3mYUeXbQFXhMfmwa+v1f&#10;E0k0pr8F8sjZAfjYeOlWXm5ZsLEHnZ6JnNJMDLTAtC8aa6OFb/vkZOnnYI5DWl1tzMRHjog2NPQT&#10;ZQqS1s6Ol89P5xUtzzr1m9hZMF4aygXB4TV+vLCfy/WJnTgQY/3S5tGntMUu4NFX38nJEqroI/sW&#10;vc6nPWPrS6ZbVLZpfAhSn1qVHxuh47Cn+VK+dbU/gIfdKnfk3Xb0apqf8hqhsc/IWBpapEShj376&#10;KmdIz22Z+p34DJsbfwTCe/DF6fp0/IU+jsXmyvjKl8ufHwx68/WznpwvdPh5qLSPFI//KwvtlR8c&#10;mMqL/9ELzcJVojCE2wEXzOmDZghJlTf6T67kZT/Y1z5u/w27q//X1m2joxT0JDLhDxbd8bGRr+WB&#10;WZlXH/mzbnUpwQO/x/ILlo5Raj9LZ/PGg1NPntfJWLObAt0sT9dxAWf9Zu/kfOKhjd/KsPkTxrH2&#10;eaaFWx9V53eHbRao+/hlLmblqQY+5Rzc+74acOgE6pCbdndiPOkkrO1wxrWAjT1ynnFNjJ5J41wM&#10;eJtXPc/d99PWNtDEXrHW3GH914ZR/TuxVh2aCQiVS79eOPlemKs/hn8XqIkhHQdXavhJ/d7jkytv&#10;HCvA+CZfFIc2rf2ghH2Uv31mYeQLt/mzrjqcdkFnYTZf2Kh0pW2vsSlfY4/4c/ojG7m4eNeNnfg9&#10;TccO6y9H/zBe+IsJ6GOLuw7cQsxxF/wPOP67Cc/Flb/WaeGeufYFWz+PXo7ZnW5u/NyEln4iae9/&#10;Nq3tnrKM+KNYN1nQvkiObdIyI3+AQU64ik6VIf5WInlCKE/te02lha2LGd9/z3+/+OLb77794rc/&#10;fVe/psfKQe7qcjO8zkf30aztF8YTc3NwbNF41rYNnfgfui4yfZvfHnYx4ne/++0X3333XTcFxJ7G&#10;lMjzUv/RHSf01OG9bWkus+eehJ0YNv3AeuaZ8CTDXjxx7LM62gBAa89Hjps/WPX7WdoL3/F5bRU0&#10;rfEmT8Ks3PxHA+08/Im/cvGtzuNSqay2BRg8YwMeHW9ji94xH5jGncj1deIb+NVh6ZND+VwoeKmP&#10;Pmk+gNffcoHpp49zYw/cxvvoA5ddV8/mJ76OjUC7qOM1lGNPMkjNE0rfZgPTBZQZK5SPPqsfOssj&#10;jIqrbOlA2KddW/mZLxd/yazP4Q73Bf34Cj2l6nD41H7pw1sH7+Jb6IFnb+sudfs6V9Xag+wSH+Tj&#10;Lka//T6/ax6fsqH0zTe/6QZB7YVvaEy7xVdzLO0roPlnN41O+7ed0wb026TdyIseHckg8bctI2fX&#10;yCdugR9d+cLgwlHWtvmwr+g0f5oP0dYWeJZm4NWj0fGy8+oQCvDCojvmnbZUfj1BenjvvAEdqfHj&#10;HLuI+iGv7P2YTU/ytS+dOLe6YzDtSNZ5tZnY1nVV+BlPxodLvhdJV6/BY4PpZ2Ozs37iQ8aK0AC/&#10;Os/mqNg5fWRtiXeAuz7DafQuenHR7nqwdWOPgVOu701sDKbiJjzRtaZaPvopffhHN6MDT1cxY9eH&#10;q5+8nSDURtfhga7PMJms38cOq6+yhVscckhLz/HWOZaM95MfHi0bOO1Gp4VJ610xjV4Xv+DgIZHH&#10;jUo2qGqLPKH08WNuZAkbcZJNvjo+w/CwfEO/6B19r3kZmNit8TrHq8OHrI2fiQazXBxd0LzsE/xN&#10;b7M5/vX7r9fcHevUaZdN9DG+2dvpK2GPTF0rnIvX5pWXzKHWJz2jI57692g3FMlCyb1JJEf1gZcw&#10;0+ZcoU+MlvfQQuUtmn1Sc3zCbxMzJTkbK8J7U21UP4+9aHrs+zYbjXpvokFB6Umm8etp01lfjm57&#10;45LX+YqJfa352/DJdeaOa2uXmhynsf0pLo+2GwOcwvpjBOoFzkD0PPU7n3Qu7fp623tzGklzE8XL&#10;cXL7Hj3Xb6t84IfuTbtETrl57vLdcmsPZSPH9G91hQuZ9Ox8pXzbqYgjm0P8wfJ5MUCNNpwLFXl9&#10;a8p+Ldn7eab1tWeZjaOu8Y7NrBvabyOTcYjuq9eFf8j++MrfNQ9/Os0UP37B6RdPLrpj2sItz80X&#10;edoQj7ETsfWBhZt4c9tw8X4xX70BhObQ12de0Tjz+1SUFLiOZ9D8xRYr08T+jCfB6VOQXQMF8Mmr&#10;VO6vlV/JyDBvfKFbb+xIvHQsXbCht8c36YGplPQpRrGuox5AeK3jS4jrAnT1Qyu+V5SD93q+vfq/&#10;IvOLp16x7CdIZsyeeIKBuC/tfMHx/vRa9czX2ujuo6CSjl5dhx05W5yv2xZKXPDzFrOxw4zp/Dfn&#10;ZeL1yPcbHkbxaesi56v1J1ZftlFJh4yd+tVcDLvEqq9ox5E/sPpI+lzpH77aVP2Ov53r1S5j/3x3&#10;DWpf3x7CdVPV8RH4SM0FrBNnyZkPk/SJwbjn+59mLjJ7C68768gwe7x33Y5xeHT8Ovx3/Wt86xy0&#10;vEYH+pKHv8CbuWhUbl9KxabUgds4fu97Hr8L3LN+/WTRX+f0pXD3IyietE9zf8pNq2snNEu4EPcX&#10;X8iMsQUsAL4+ftpi13rbHtMOmSMfn37hE8GHi8Y/m/4x7GuPfknZ+FMdHrGDzfg639qHC19i3Wfb&#10;J4j8pZtVIj8zsmcPji67H7Lwa7PrGsdN8udHaJTu6AJ39laSZ37EBi4+r39NnnaIDrs+rDyHsmMw&#10;vbZ8xqeRe+ijpwUSytoX6bNveVv5jeUnGv1c3kdJ55fHz0s37b77Py5RU+2Xkrpn+1amCtOKonkq&#10;/fKZEf8ip3xujNSWA9fK6P4+crzPzS3anj28AeZT5uJ7QduNdd5u1FdAQ1oDbaAhXBd7IbBJm1/p&#10;NNgoPYpUmdWYIkkVPubu4jZCgWmnPHUG2QlKE9AstPBdGDQmWEzH21c1z8TxbFiggZ+Au/yDV14p&#10;3wmd8xp5Gyy6zSJjFFNP3msylmONSRZw1eXQr73iPhPQ6EnSSeqkgR+dp+b+riT4+XsgIx8Xajno&#10;TiA1YJy9wT4dOYrNwBj53WE3fFJm5pXkvDTRP8cLMzZYPUfv3XxCv3ilEjpHbzidgKccDwNa2yz1&#10;XmH9TCaqhY9schNVdyG9P7+fCH8H9ZHp4Tvq8lkaQU+6/W/Oh1v1Sl3zh/0cPuHWj6r3qXjiaNeR&#10;d+Tq4P9QCD3w0njPozKHbDfBPviCbHj4LA/6kMFkgM9evM5mDjhljTY5NqCCR3f9FoxyC/78OsEl&#10;D0lal/JtQ1LymcE1gfT0fXCT28iy6QMnX5cizlt2lZyDtKGn2bTABrX21wNvIKnsqf8cDfaaycPw&#10;YgtJcF4851veOlauDQPLLmeTrWWnDlwk7l/7R8AGB0fSTn3zyPoxr/HY9FpPeCv7mkTwl9R1QFBR&#10;mW7ZOmCQIHXDe2XIZCvdihRPXivXEW/qQpPvmOQM7MiC3qbG43Oy9FZOxUAjAWaLMnnlzQSvN+iM&#10;jcnAamy2/mjhvwMrEhsDRqfoH591I8CnI2fQS2PtsnfydqKD/is5nNf/E7+6YcqUkVCbd9OBDY5f&#10;6PcfEiskdlF++3WLX3zRZe7AelHcE3x9Vo+nTbcM4LYLvc9cofotxd10e7b/U8fGl2MTtJb20l35&#10;nziFAXs2btWh85S3ssU2W+b8SWPP2eh1uToJH3Vbf8lW3xgfe1F25N/2QAOudpNra3V0q1/k2ObO&#10;wlvEtT70HS8+3OVDT8cSOguvvXM6iT1tvuRvYwU4ND2pAH/xPBEsrY456PGej+9p2xDFEZ34mSd/&#10;OnYrK70w3yt6cfg8G5T60/8P/dJMX/BElrtsyV9d4B/5yWhSTb5U1j/JZ0FDn03g4BY/hWg3Vp5j&#10;cOp2cXstiGpLbR5/iZSLvzk6z88sYF+O62BnwYfvzAGeOHiHTJMnaMfWw3NkmvZUDm95b534540C&#10;zNkbmA4xsOvnYpBzT+cuDbk0OT0mTrTwKt/6q7QHYDsHzNnKITf2rXzo1h8Onx3TltLncpNnC42V&#10;bWk9YZV1wZF808qy57+UF/fgL8zidoHjBsBDlwwzmZ9253Kv0zTnabx4iN+oscFSfwxw7RSdxG+2&#10;MP/h5/qDTb/tt0t32n789KZhDJkbIkowaq8vrK3W7uHci0D//u9/qB7f5G5rfVjc8PSkC7R4Lt+n&#10;ncN1xSj9hVEIbs/x5nMpTfn4szPle7FZX79kPO3PrvqcbVjdVb3PtMkeG8/5ONusXe/4Q8+2S3L2&#10;1MW3TZXbtG15VFGuTC5e8BnnkrLmD52jTXWsXJmHfYyt+AbQ1R1tY0x5hABYyTm55zekx3+Xl3q0&#10;wZizyrXbxtqlDf6JA0/ass0J5G9pvsZzvk93diwJv6ajs2Pa92YYtE45vNVL2ViomJVB/W9yc8PC&#10;ty2i//LfC7Tq9XW22SeMwUhst5SNabu5RSf9YubN6SPtQzOusY958draxV9ymM/sE4N+esfPA/zE&#10;n8IHN/JdCf0zBiijJzlZZuUn26cfps+bn7ibXdwsfGhZD/QnfoK3Nihc5/lzkVB59T9j987X4piV&#10;v3WRUKzukwvHfni0Lv1Gn9p2ECdcyKnuoe0VsgMb32OX2EnChy2fG6iXLOEB37kbMMqHfYOzT3rW&#10;J9NGnlBR33RyfnK8fMrzrQ0znSpd7bY46HS+y5aht3FgEbVJZQnNpsMDnv7jAtPIgrY4IR5ro2kn&#10;9ZLzKb/7TEi0/0+98sEhm2Ny7fi4/qhij8H92+9/33Ptyj+vvp66zp9jsxnLZ47G2eDVRyPrrr+2&#10;jCz0veMP37vXmiNb7JT2+Gjin6Rs28s5+bZ91HFufX9oxo7q6zPilPWqC7mDB67tkTUPXG1pDt9N&#10;u5CS1BuXXJxzc4W0NjF3M7+qfsFnFzR3POs54560eE4d79PPW+435hz3gxLZ0+4uxEriJ138FuBc&#10;bJzyd27YDf/c41JfXH93sXdftwz/y9B/F/1+dBGbr6Te66C/SLf5mLXOjvXso+6SZY8jk//tVzYE&#10;E8TSVybessfrhMaH2A87/ro+Cm7ps72+9nX00we2PSvHIQh2U49zOq8hnnI9pu0be0n6vwvBYP/+&#10;d3b80E1Gm40dX+JT2k788EYBPD/46ZTDR16f4MRJEbEybn9Wr130gU2FBygCJH/9QfrWrUZe1JPf&#10;Nq+hU4rPfthPGrqbj3wEdKOCG93U77h58Utb7Y0r6tGMNJFHHBqcaBQfSEzxjFhgAlR+viIFrQ7v&#10;5JGlmp437l2Av3KA/y8lvucCr6ebRFRjwHNO7PinwJB9x42d36FpvmCDPke3jEfPUcX8IzdJXDqx&#10;q3n/PRbyH2ntLR9bV/MvvvnNt63vV+zWv4ve+NwVdwLEtmUQAdD5R0lcuy3O5rQZEvRv+6Kl/EHv&#10;0ql7N4E/cQi/Xatp4zQu6xTXELOiy4eGvhettuMdHjPmztOTijruVIrRceatt0xgbvnYec7Frm5n&#10;PWQn4z+brK/JX11Co2MH3yVLmUaPEFt7VIZV8sFEeR+8eJTtIZozXs3crf3DYH7oNLZq1yRFYPF3&#10;QXj5Tu1SHN2LXr6g4+EPuRYvXJrYe32/ap15zFIcv2VXMeROxu/2AG0YIeAuG2OaCd07exlZO7DB&#10;3W4ZtwNvX635UYBcdzs+3+A3PMeOoUm+hCZjJZ4dn2PHtktAnzGSQOi2b6QOfN9MmIN3337XuC1m&#10;2Ssmn599MibYu//6a/1zhOsaiL97rXN8wMWkv//9vIFqxPvZ98g7Y5XYkYgf/uYsoZEx1PnrdPk6&#10;QQOxbfWEG3x0juGelY/juYHlUXAO2+eil6d/sdHP2Wzng65reG01OKZmV9LoB9tVY4ngjD/c66eb&#10;F19xPUt66nC1cfW74f9PHJkdjX+NX5G5vnBydty0Mq7/Kodfrwrcwhau/jTrxwv/9FHn8aIWe7vk&#10;6Bvbdb9zoEeG05eOf07N+Gd7eHh+zI1ym8jS8Sc2h0/ON1/Ft/S9lK1/g9dOrlNJlbdHaB895IHR&#10;51evwtYu6VPRWkPv/Kz9HsNNhzYhRpa73970jPOhk7Qw6F0xJMfexPk6VcYtPPOPpw4XfmDoWX7J&#10;N+HYuVjmWt7+9im+zdK9CVGMiOzo6fP56YkIVMPeRkWIfiV+FFD2TucP/BKY41dGjenQk8qkgXU2&#10;++FhuhOk0sm5fOE7GQ1O1GqgR2MGnZkwuoilU2/AuwwcOj8PJSXbTo3Opj0u3xSjcVyxi2pw6txd&#10;t7JFmQTETPaOATvpOHIP/ODku2yWnU2IpcFB/V7gBkCA9K08QbjlWlqeRJ47XtG4FtiB7UIwdT8k&#10;wLjrZJ8IRpN9C6/cpDG4nkBqmWiWtPj0mc6j/afN16bogGa5WvfQQKcfAzHaaS96lEDOuzDluAeu&#10;G+45b5sdPzW4kOHLN7eNS/PYb33EZmHv5Ihw6tdGzUNLWVFqP5odMXjhKQNyt776nJ06i09ySgKC&#10;ybC8dBUGbseY5Q+ffDY4qndUtSCcRekEPAvN2i/2Lay2j+29zmp9CB346C7t6h1p2Yrdlo8FMVnB&#10;5aWWJGsyUM0d4RNyDZ4zSNFlXrHGQB/exSfO79rxw5FJm4/uS2/zlcemUAS/5MsKOjjw6Zf2y6uw&#10;5IFY1OrZhVNwvYJQQsbX6rrw5FC2/UnfGOCi9Quu+qWp0AVYfOna8zLQztvu8rRLAmBtapBIgc/K&#10;gI8JBDhfW1+C50ufa2p9+kFsmg5TmtrfucVTd5/CG20Jrc2Vhfplo+oL5cDUFkFb2bZ88xIqzXN0&#10;8Jx1AR7aNiIMhFIHtvgPupU3ZWg5Lmq+KkN7d1GO3KQM7Mp6dBmI0M3fM72W71nnuP3o4IgxNlPl&#10;/LIypm0at9KGG3O8epeMWCv79OPohB5+/ZMDalmzwm+/olttHph36W+dnD1sMb4U+4TvXEBe2wzd&#10;xZfvAnVNcdiOLDmpjMnZBrxzedMt+pzn+6J94FWsLo6XhmNJ3eJMycvv5V/bHOEWXt74dFDA9nPG&#10;ALa8ylInvctmxMpT/PSxfeLOYge8eLN0FzakrgRv08q/50/Z1G3/54rtR1Dzqa+F5sYp+Hi7oIJG&#10;cYOvbGXYfHnJn7I4v/Wd9nrWb18xv3DcV1EFB11w4rGnAqTKl7wy9cJQFkqFuydYzr1SD2zDWvKQ&#10;bRLn9vehfkoc+ZTYjvLqwJclE8bKWMQp038qRevoeGJU4Jm+9alDa+wz9lIuNcY2Z+yhaYSX8Apa&#10;cvgu4HpF6PRZ9dsfxF4+YMxbmTfHU7kkZivHG51I1/JnbGjB+Roaw5vuLrQP/uiz+JEwGKPX4pvM&#10;117Gq9bPbzjadJx21s/z6aI5+O66/gfJjVcS/M7bznizmwVxioxN6m5C7NZFiYN/kNZmzM8m0lOP&#10;rR/5h+6SBOeuzpv1Hm2eC2S/zaueg4AOGjbUPZVn8a49LHz7esFAXZuVOY61W7/tC3fnFjYdzGv9&#10;XuyXNvDCYPxscNrOMVtuN7tobL8lu3jSC4GRyfH41/Hzoxx6PtxlbL86jS5wlO8rIqEpe9JaPyQ3&#10;3diAzy7vxVnZ10aTj7+pC5vijmgT49dWnTtPxYtvNKSx290fnG+5fGWep0Tu8QO+OnYTdySyrKyb&#10;d+4XOG0iuUi9cNOHt9+0+vpCW+IHNpM+vD/rkJThjcbY916/8Il9egyuKASGt8j5fO1/5iFgjLUS&#10;mk+biG+V88SJtUuBH1+suC2/MEtHXe13bLVoa5sLLvV9Cg9c2l8yr6vMmZMsXb62cqKBc9vARc+s&#10;Q2wWLW259eHfciOD8eKvuVDJF9ByURb9tXEZ+jo2AGNhrm+BsQ76yaswU74LenKYp3/I09krU/Mz&#10;Nq2t+QZ6+xl7pGVOW3jCGAxeYMS+phybe3VOluOVTV11RzN/I2Pqz/nGUnzIg+bSc7z2GXnGnp13&#10;PuC1/YylMzdnaRcfGgNDo7obq4691o4v+A3X3kRyDi/efTrujE+1B/vGbtLIO77tnH5XOvycjy5f&#10;9AL08tUXzYGMgerR9opmbXbrPTpfNM9BbXqO0ZvPY/2fuhTXzs9Y6WJZYxY/ie+uLYbnjK36Ofqj&#10;m/abeKfsx9xAcD9Fc/pr+qT4BZ4cGLuwt/hXOXkrk4Ofp+KmuHEhvsLnLz878uoTEnk7d6juWPLt&#10;rB/1gbS1nzKQN9ZFLvmXeYLBXgKd6eBCwPBIHh2I1ouyVABDD37zSHRZP1a8fAubteybr2KHqWid&#10;8rfh5eJ3j/lHQsbbrJ8/xUl/ykUHNIePMSX8IqvU8RvN1E+BmDh0pmD4q50LxSvrDR+CxUcjWi5a&#10;c/JII3sOwIR3+S3PFLvQXF+JbG9iY/pvHIYv7UV0ffFj9hb2Qhfa6LVNk9OpfNn48Gf4yhDdvvwq&#10;MSR8dn7H51I8OoQvP/v6q+/6pgN7BS4QeyrVk3dk3FR9w0u+c9/pm+cGjZSv71ffIO46bmlc8qXA&#10;8cvPzj8XemTU16hFzr35JDXhNXyfNJfvUlDHD/ZGXvXlKfbWJnd7wSG/J87Z1r5L+2B05l9BfZFW&#10;du0LAK4LWHjoGza+/a1NXiA/Tl7TfVRl3N8LvCNbn2Y7AKM3Oafv7hxXi32Kj0vK6l3JybXzV3F8&#10;8MfPzLl3PEpNZEZ3fN98tBf1u18WunSMD/Up99imG9gtDl7tNrzDbnhm/1Bskdb2oV7bbHkrf+Gr&#10;cj/qUCcZu6OnL/U4DDsjwPiR1ofbGolJpXdAaoNz3HjVNRXdxwZ0FTsqd2SWAtLUstip+yPRJoQv&#10;2tBKOwdr8+H7lG0IFQ46HPRfyT/cfvl74jm8o9srWbSthG55PUitjK1Pm650MNT59KazQxvc0tjx&#10;yfwE7aAnXuAzbSMPdvpZbHlkkD8jJpl3/KnekE7qeeDnibgpXN6tSxFw8yX+JB4cNi1fe+h/uxYu&#10;QJAq25il+vB3b3nccvnoZAwTO/lcZM/B8l45n7k6faP5sabzlbtjzRMhxxsfht+t/5QnliT+qVsd&#10;5olotrZWsn5zs8701YAGNvyzB6LL6Re597Hy+9LHN/GbmSvOGFnbgSlIe1j5bj+DJya0zQCxUTK6&#10;Vdbm4YsxA/6TSdu1b+abT0ltj+Tq0O+1EO2IryROp937dih9MHjsJN5Jz7iyXu0moE2l2TE4a137&#10;P5EZ3OKxtwRujxf3db7t97r8nz23fyJZ9+zNb84rjwb9B2nxyTqf+EbsIxnr+dylQ/RaXZfsyg/m&#10;qD3w6AG66KI/TTuw4+vGvgHTPzLenHFVm0H4mBvryKXtXODEhA/loHhzPsfbQisjedwQvDE0itVX&#10;jhdUnuGd3hk91wbKVmevoMdt9Rz40YWGs7889lqC6Gzam/M2npBX/SXrMdryK30c6ZuPtpCTQXsU&#10;/7RPZU5Z7Xn8AHws1DI3N74nJEAOv0pAQAxvwFIFOFL11Sia7whRBkO2sK3KURXFsHdsErF9q/x6&#10;ki+mKD5moUcG3WUXyC5w9p3hFEhdHTkNDafOmRyfZwM5r7yh3YV4nWZ4XXwPjEAF3gLIZoogBrcL&#10;jcfgTK4GOHiRhX18PMWQguDcesCv7vhfkxNOoJwdhgccNCt/6KpfuTdPw1y85uIIG9k482rfubvk&#10;bTYcKnPk2TYMsZYJwl7Rtgs8cKOLSfiHvKrM7x3TfWyaUHfJ0LYITbZduvWL2GwX8L0YkMW1C/Ng&#10;1M+drfObMmsHfOkr52vd9EjbZjeSqC1fWHRMoLX1vpufbUqgdipKrBjHP+037f+yky5duMG+07ju&#10;tHtsqY3aBvVGbE6nOUhYrmxo1R7RoZtvp30QN8njGzFEecGhyw6M+HilGzj6mzzaYO7AxDhJdJK6&#10;MZcA3YsR7NHP7SvszB69g9zdxHnK1QBlQVMZEyyjWvoI35hNVnbfJxToxI+0x68lrwqRnnC1Fb1C&#10;Q/DM0DpPiR7ZDerTRzyhPtSxQaM2OjzZmf7VJescC95WhbDJQG2eAnjln3zaip2GXu/EHhaFZ7+R&#10;b/I3AnzwlM+iPcDkLs0cxgaF11aH5zURCOg36T+xUgDBsdno/YxDaZ1cOKuCpTWwOJIS6m1n1try&#10;6lSI+2tkuc930jI0hlaELwB5/Ih8Bz5ulz+JPccX84qw/N7j6qcOTxsp7/NkmHb6Ka+CBuvYJLAw&#10;5w4/fdwANbY6bQCg9kteG44sLSZQEn6b6h9H3to3r52G9168SNt8jCxvGhNH7tf4T1rsNvafnJ0l&#10;5Dcmv7ap+C72VVZXycGzT/y2sSrtiQ4++oN8utbD74o1erXvr58EvjcJnfrSrjBp47Aibye4yddK&#10;2v+2p4n2yLa4lT80Lj2OjpUf7aS1if7evhMzrO8uHW2K6V7sWJ7P/je6JuKnndEBM3bIGHxksPGt&#10;zMdiHZyncsSu3RClE59a/F0Uw1G2Mm2+tG3quQCEps8sNl/rOLFSu4OJKRtz9FtPUnzzzfyW6NKO&#10;oPkfPZSZuLP+p8SZtoL2zlH9iL+nLX20w4xzs1msfvHl1a/jRMDDo3xKcfQm9XijG8UGV4k4Qa+2&#10;R2CylaNZUjaLLzx7g9Phh27t01iYsTIXAJp6kXdsE2lSNDzWvgN0QLU9PqcNlU5bKJ/0rJuSG6f6&#10;LeDJt02jShP79Oa0UzD1LDBjkM20t4mdP/YVuzN+DSafDUzakgxL1/H6C/OuNZVLba+p6Lni4h+7&#10;XYuzA1+gfFkw+J1G8yCyhXWMz+f1sZfzpcV5mY9OeInFK8/C3BZVgnjaPHLSZfVZ2M/lt631oknl&#10;dfSwCBVD/B6T8hlv2S9zMDqdOeDwfs2B3rlBLHNFb4r58evcOEaP9okvssD1+2xfZ35tjFOFx9Hx&#10;smtsFBu2j8dm7aOB/SH6mZu4AEwuffOpLxwuuv1IOzvWD8QUN669/10uoCWWNI7wl9h3aShr7A4O&#10;XOV4rB9sTmN9qXEt+eLDdcHBeWWOjMa3/4+0O9u2JDnSw4zMrCxUAY2BzSstPq7EJb2meCuR7AZq&#10;HjL1f7+5RcQ5lVVAU3bO3h7hbrObjzFsdPrEJz2c/CdPvzALyxhVu77Mb8Btv9A+onqMvWOzPnzm&#10;cniC1lM8Fq718eiiDsdXcFY+P+zFhvox/gFo4XSzt0FrM3XskQ+XXp2fqbzoVbnJR7M2f5XfX978&#10;poeXY2Duv+MIOzx1J37dVPrUFy4x6SXnLzj81t/fPfosT7gL6hR0nlUO45/qmPht3So//Ip8zpcf&#10;P6+OytlPR+n30Xc2cEZnT+PS+8KDmw9fkSUuxUpvmtV3xaiV4wct1YWNcHrTES9zbDdN4C3m+9R8&#10;/Cff+tTaxwfQdW8cxven6CdlX/VICtRPfZcyb7X6/ufvO1bk1Rdt1/VPXMc29P7obkOyPjs3Ik39&#10;GT9P3MGNffP60ozZfcVrC6u7PpsvtA068N8TyGJDZZbX1I342rpkh3Hb3PAPf/hDiibu4dAX/3nz&#10;kJ+wyfojJk99sT315Ds68gloqn4SXXg/L+DSseN3NiStnUevkvXLa8zoq3/XTzrmH22cjvsK6qVQ&#10;n/zOvwC/q24e8dkYatnE29JL10ZyjGXb1sYevpiYD3n1mPq48fCA62ODO1VbGLxpd3iyxf7C4krp&#10;C17oHTdOvy2d2No61NfyaWMv/VshfPRlh1WsPrGZcn+g+MFjin2HcKg+VxnclKtX0IvQ1oHxR+sh&#10;zOn49ddft1z9rE2pmPBPXOdP3k/ZxGsbdvE0T3y0fpL/2fvwj49rM1WS17YVv4ix9uPmbdGhf9J+&#10;xg8E8wMZ+6r1jmU/ps3lqeQw6W8Mzxqlao6sHOKzQD4+7rt+k1eUg6Uxt9Au6BYiLH8HBY0+5vvE&#10;Z9ey0RfP2nJ8o7ztd1jGJ/jmJKkEPl+Cq4317Hyl3FNK/Lg6oiFfqq/wufx+yKobn6QtkO+ipLYi&#10;n12g4ym786fuI+IFjC3jow+5KK4u0M9vn47OaIyf+gifjefvvvt7b5zQf1hTVG5wpfVz5M3xu7xO&#10;P2+4i65sKASPbluvzasaYnjq/4rdFNIz341n5WDlOcYHPgPlL8yxvMmpP1uH97mj4V/q6uXNRV1v&#10;pqz6ROb6tGuWrLfFrnr+mIsr73OD8sAtO0zzT6cBMpy7GDk3n9gf0odZi327aJ9M581Hd9HOkzfn&#10;tnl8N7LoPnsBG3/jBzqOD5ee/9iHL17orbR4BO61Fmo9oBqfumlV1vTDiUHjxtp84bpZcJ7yXL3K&#10;IaxH7vQD4Si7FzhiRXWg721biz/5hc8CGUDORMQ5C7Odfzx5wjcXeOctO8afxOj6t20v9tBn9VPn&#10;bxIPeyFGmVg2IKabKyx/ePxKhjwffeuWjz9G380bDjeftWd5PMv/2eMdP1ceF/U4MVwfnf6iso7/&#10;ehwB6rM3R7A75+vrtrfYox1sfE3b1UeGBnb6vY4N5wLw8qT3+qHt+fF7vspAowH/6GOPtnn8l49x&#10;8oLI+uB89U59FGzeBDxBuPHkPKelb9/IppybA+jHuo8TnNmvg4iCGWLitn14zLjHHy60XsglOoSl&#10;TjvPDWCfgq6vUkAXOnY/8tjRi+qVm7LkNX4iC/A5XfX3xu738QG/mEf5vW32jI+mP1VX2xfMtYu0&#10;jdAn6MuvN4jn3LWI3Vu2d32/ncS6C69ZI/F1W8RLM8ur+kWfgfAPTuWH/9ZDX9/8uOH96jMuDp8+&#10;MEbzPWAvG8TZvGEmolJuTS226Gu9DEcduQmPMvYzLibNCYe6YXyMN3/XXhqHDxD93TsQM/4iH17/&#10;4t/fgqD9/wLjBd+7EC1GAJtmvnxi4leE8Lp6FDNsMldQf4XYoH/6YP4amBiLnfLPh6/s7ye5cHpy&#10;eOAL6ouHnRuvfEXuAn0W/GSiFUP9HX6Ng8qdtZ26osuqu3TS7T/o4tkN54Alb6JTarrnvsSKFYsb&#10;VOehs5f11TkcvHzGDv2idje+0q4Am1Zu+8Gca2d7DS+WHhwxVgKR0roqg8eXNqGLwrNveomRbfMZ&#10;h5KV8UXsxTvZ9/545nXG2a7BTn/ousHn2Xt483/9H/+1XsVsoU49jn/RAfEmxf1J89mgqvFxlTJQ&#10;I5PK15Hfd5rEQe00ZzGuM+KYJ37p4xwDpk0qjWcXbBpNy88A4VinxeDqFJrR3yIwFxCzaN8JsPzi&#10;JiUPXwFa3ZOHni4ajckxnC50TYZSHoTp2JKvEkxavs8GFrwuApLiAfAEdOjiJ/oCHbeyymrvMfjP&#10;fD7EE46OqIsCtLFTg6B3f7g8trmAY1OCHNCGHX+jJef3waGK43amkd8AEkRHDymozMgtbutobPQq&#10;M5sfwJ26ymcxlg2Q6Od8PnhEd/Xtc2w2SaKPzS54Jq1rh9+EAcvjOt56jo92wxCO37EzKaz/IssE&#10;RWBbgMzFUhEycagqUlR6+ihX/4B8kwMdHEDDL4AfDGLSCGpske28A3rS+jL433zzdfPZRs/l1wvj&#10;6stAc+KbDts+yKus2Mc/7sDt4jTyOqhHnnM+FFto6SAG2MQ2cTGb8BOvYsAGHl/gLo6D1acUvvnm&#10;2y7Gv/32u5Srw4rvxhW+04Z08nd7gMHPYHASD8d/c4E6G/yRNeVN+lXdDp14ATvx0jGWV+XIb/Ho&#10;cwxrDGn/D9nP9sE/OjB4HSDon0Vo4/rYtTrsBEk/Y6K2dayeTNotpKYNjd0TuzMA0BM92Pjo5Cfn&#10;fK8dfpMnAOoL/HK+9bv6ipnGSuSDp0347/mz7HJKMhvfdD+vu4Hvjz7oFzZfKp98un6f9mKQEkd0&#10;5hdk+kt4fKAPhM8nNjW9asqdgPo+gBYeueVrbFjZYWhTBt30gfrId7/7Igt7E6c//+lP6as+bz9U&#10;HSK/5V9+UdvoVmDX0a3n4U+/tbFtMQWbt/5l7/h3+ka0217Q1J7yxn+CDY+JleFf3z3KTNy6IRUf&#10;2aAAaPhpFxTaIzumbMo3tsK1vlKmPw5pbWv7P/Z2gE5bEm/Tpqcu6R7ytjOyPE20fOk5Pp4+GmM+&#10;7eY6m1KHoPbQIPj0XhpttxP/2FX9U2+7cSPO4T8BLVi50vF1FhDpQxx3ozQ4jm1m0pnfjbt9PWXK&#10;+HL7ja1H5z54+tBHGXui+qVLdYga0v4lLU2RaAfoObovv01NWvWD+il9YC9wpH692kpf+P/8v/89&#10;m/g/dSEgz3yDXsf0ct++i4jaH/rGH96ZdNELVEd6Ij4MPN37GmLxZJ1k0IdueQzCPUYnqusfdtFh&#10;Fp3mN3d8rpznoujSPYWbX/0O8h5vun7bhTk5vwXwwdK/TlMSvadulVXv+G8W41P3K1MKx4eNaKde&#10;5YkJn/HDE+fHvEYQrbY2PMbn6n3iTnsOj3yA8dgFYLzFXWMx8jpWH3vI5y+b0fItougAOj7pE/X3&#10;pw7lK98N8ZU1+YcwJ7X1kn/6PkgBNoHl4Vib0ib65pAIa/wFT7/Jr9sPLg2/9hMZ7NSnswP+H9Ln&#10;/jFPBP9LfoP3P/31r/093n/9T3+tHTPOje+1w52zmtMwbP2xOrIDtL3W7pkbdO7B16dN8O/WlbT2&#10;07H6j/3mTvqo+ixs0ZA3daeWJk7IK6/YUz+0jl75NrzJwJ+KLoC3ftOmgTK0LrrpE/RTO9en+/QP&#10;ebLJmJYy4685DFy0iyuOd3G3c4LacHy1uH/727+3jeLDTrC+4fNvMxeGyy726yvB+scrs7d8xyTn&#10;xjUfF4g6Z2md3ReYyy88bXAsoAuznvY4R3wBFn/T5kXTnf9cOKdeBy90od85sbyZY+9iVgzueiJ1&#10;lnqDQ3bHm8QnO1vXpy6V+cAD1h54TH1Ofus+dJXpCgAAQABJREFU9Sn9v//bf/sdH7sR4X/7L//l&#10;d3/9y186J0br4gOAp75drAV44tcNjZyLj1mTRr/8wa99Sa1b4etntftunmXsYycVjaf0MxdobCRt&#10;3R07xFP90jFlbBff+GqnWz9rb2nZGxx+oJcn7fuKuhwrR68e1aQNOP0AG6zFxLCynV+wFw1eynwc&#10;d3xOfBvHt5wObAdsEV/DN3PIyPzzn/9cvTz1qk3oG9ldWe0fxz59zpa9to9s/sLPsTa0/rF+2Y1C&#10;eT7zij5xMnFBt9Hz1lUeXmDHZXrDY5s6A/pr/jIvha9c6iluv9uMBZv5QLvy+VPmr39NX2ks+frr&#10;r+q/L89rSV3cNLcFeP3y06JLTvtU/XH++E9d8KU5pv6BT+StvlMv0x+uvta+1m9wyOv64MQrHDSA&#10;/T7LU5k6l5IBti8zxoix9RkauEu7fYD+By4fy9PfqUtzJutyvnWhjw+1CxvK1medJ0euOIGvPKe1&#10;gcy1beJo7KKf/G8zZ/OGihkDE2/azbERjj6T/O8yl3NhhQ7qmW9c2FTX48eJD/Loj7e/9r9J1a+L&#10;qbUr/JUvoGE7PmJb28RfnEyfNn3M1j+6padbZWEXnxUiH4TFtL8zp5m86ffQ0EnMbP70Tdpzsy79&#10;6WRepO2gs2fHNjHyqfnb6oaL+OuYE2WMlWJx5k3TV4TNL2FUTBRPe6ndOVZ/Txi7bwbw4fAbn3JA&#10;L/an/9K++aNjnLID4rAXqU/e8qzM1L1+FCHap/+Rw8VXH1N5yRPT6rGb4uZWiZWJj4mZnSPrU+GK&#10;66e/8F05ZAqTOZ9UPHgtcuebQfiQmOycNfUDV58PZr6WcTxPUKsnOvbJbb5J+9wNe+2F7tbj3esI&#10;7epDrn2Q8ckExfaffLbz2dW3gltrc+Rb2cLy3XNp/ZtUOzOfBGwYM7SX1Ftzb17Lk42rAz877xyP&#10;39qm39Zu5CsbLTvZ0fl33gKwQCZ1l7+TmXNNnrpuXWog4eHPmEI2/m2v+s38qVu2ffttHuAJqCO+&#10;ri97zsZ7jBicsZ/81aH2H52rHNrwqUxtMHYsvNb9yqeRwsDI59PJ0x/Z+6Gfvg/wqXIx2vE3x2w7&#10;LIJ7xvzI7w1fI7g0ZZAv/QNEPvst2PkC+QRMf2fP3vitTrcv2ygYG/Bmi3XH018rq3amvBeIZOZ4&#10;ko2tntam+maNG6TqjYcxxmtU+RuKuPFpfUY/vzHMVuu91RndgvZduxIvgD9mfRhfB68XaNid8sZX&#10;4mbpydH+2p+Rm3oZWnVljDsxp02fcrbIF7daLJ3EUOfw6ev3obYqkxoTp1Gwp+vHyuP38OrP+wRn&#10;x2g66U9ESKK58wPEjX19U/qSti/R0HYmbibW6rvyrbh8Rf+UibHqqV3J07fkY6/H2PMatg+Vr26c&#10;4922H1unD8bTGyLN/07sRlYhOPnPh7wBPhs9B3fbwD0+Bu8T9Pf4KwpexrvItc7TloxL+AOyJn5G&#10;Zvu72K5vcZyvSYOrf+fn0VdaxSdVfsat9Tn+z77UOVgejqkRbRyOz5JqR1gvrKn/qP1WnxBtHaN/&#10;8ieXrOmXH/5n4yt/3bIztwqTpx1wPwXmeutfMfPUu36OXet7PgJ1cfId8N/qe+l4HKGtbd7aB7fy&#10;xHFgrzn1JF9X/Rz7xF/HDP1H5O8cprolz1g+vKeuKbNxgufYkLFE/dA5MHOcatHz11/i8AkwQ1S+&#10;5ZeL2+2HYqc1HZh8scXTQy/vhx8eP5HzYErHjW86XxCaxjYuYZNXQGMuKG6kPWxeTrZs01VmFcGc&#10;ExfgqWwwk/1R+MnvNa+jxLJoJVJcx76D+tKsQc7bKCObtEuvGDRlo4PjT33aqetgTznhlVUncdBs&#10;tLzNLZXonW95z+PEDoAJnBT1jiE+WT2G3+iQUmIuPXTY8OhQz/vKh9/k44+pcr/7Mnl3+XNR8iH2&#10;e7U0ElDak+4d3s0LgvRZ3o2GV3kYFS8KuYAssJ90fNAJVOqGXgsOtz4s2ASxCdjKgydvLybPwuWi&#10;vu1O1sZWJxzxyU40+GRkBCN62Jgr/+g8ekWJC2cmzztI+T2T/BfPbw+y4bKr7h5b5M0Ce/z9lLd1&#10;szJt0Km4bfwb91KDVOvz3FHGUrxA6aW5PX5p8N6BvEj5kref5uW8RsxJ8Ycnu4eqNonNxI4NHptQ&#10;BkKpCY86gYxOHBU/uPU1Bz1gcfgD7G9COqZ3bzDI8fpj7VIOfu5E8SgmI2z8xgSbclQdhqYVAKOQ&#10;mlJcPMero+MP8dnbtIltQytzea6/Noak+pF0dzmaCfngJuu1f5O1/CozstAvryrnq7GU37g5E72p&#10;lmo6unKjOIqenXQlBU+d+dsF6IW6ZE9OaoK70DZ1Jlye+g3nTqCVGwxrdzSld/uVpPuElvgcHaPW&#10;aU/qL0NX6dKDVAyd3vSuxKPrRRdbgr+DdWNuFT4TtZWvjJ3zlHH65sSOif7b97P50w3YlM+i/Pg3&#10;vLgMXP4/OZfvgzMyolueBlm8uy4bXOP3TnRjX/21nMv8koG+Fziac39prvX1sesuOfEYOiDhQ7Xe&#10;89WXnv74xydAFv+5i0w+OnXk1UBdGJ/8IiMJzra95Z+cU0tHj6DhSRH81x94rE+k8neTbzekdzGp&#10;b1y6Kz12lE/sAPRdXs5b/w4C6JR5W8OXb7+8YlHZbGhOH9O4OLHBvx8+S1ykntAqk0fcC97xEf7P&#10;vgm+z1Et5SQNjA2j89CppGnzbmJ4/zGb2rHlhzwVaeFhg7Abotpn4pQOqLFEr0w6Ik69BVc7cPfu&#10;28+npDgUOR/VAl735/AuyOHeNbt5w8dYftfnjLWzEdhx/1yUVYcv+C2T/4WUP5+8+Oa5APs1lk+a&#10;q14eyNPGxaP+ZXi+y1xF5annpbllje2rz6To+e3U++E/tBbbk7H85q7qyZs+a3zJJuCNA/s7Rsq7&#10;mIy/8evGTeNrfNv2heboXwb5YrcxccaVydWOQRclkzVtIXp3cXHq1Cv0Rr7FNTmDvDZbZC6vuZAy&#10;/ak2oMvovCKy/c7y3qDpDtBIrg1HdON4xo95U8HPH+b3DoMUvWyAeaRp+n2yLfIR8aPc6nMC2bFC&#10;f63z6rx+Nd7oz07QH1p6wEUrVofH5I3/pu3bHOkGSei37VeH6GZcWz6Pbql5+G2/5NindKePYYsF&#10;3oJyctEcl1evlbU6wtHm1I0N8uKfPMc++Oob7ieY5tW/ZLmYsv3ev/zLnyoDL5s+AH8fsHpLw7nj&#10;cUovO+AsruMF8aRt0Z2HnLtICLavRHdddCbzWF35sWGBJtWGD2XmC07PzjGbyXvGMVTz7/ZPYieg&#10;HkurLtLOvL0pGS3Db+to5ytwxTr+gD1AfuUlRQM2LU3wpW4w+9O//Es30MxF6bM8PD3moi86uPps&#10;6x1AXvv9HMPXzt68dYEL/oz/78IP3ax/1Lt2OXruxjjePq0HdXFk2SBZOVI+AsoJIB8na6HOx3Ku&#10;bC6I3Hx+DJ+dMzYmM17tmN2+LWLG59O3ulCNj/h0sdAFucqMrPHL+EIe26zPF+i0vpPX+ErMahe9&#10;qJS2qA91oQJtFO/QOsfCJn5omz0xGRx+at2y93zCuBc5UEz9TJ2/lo2vDdips/RXuWiweivbeK7+&#10;4+4ewsGLPBux7/KeM2Bst2G4MRCE5neumvz6KbRSNmvbLkCN3nOBlE9cGLah6eL2btSQV/pwpNvM&#10;v40PbmZxvhvTcwG+PgvuXGidsWb7FPJmw1WcTPxX5+pFTxdv2XTiuvLGFrR4782K6nfjnLF0HP6P&#10;PY3UcW4nueoejr/yib379jB0yyPFBWub2aO5446P4OLRjff4AM+uOin/hKN7x7b6KTKSVyODZ73p&#10;ePqYu2+o/+CRotxPK2WfRn10zhUx1httG4mU2pO06/rIAe2DqmNozzhT2+l49LRe7jw9+GTup3J6&#10;89/kzzxi7Gb79hPDb/Ren0az8Jl6oqvY6dgbGeIEzFg8vqrM6F7311+Tvz9HUoJ81SfnpK0juMtX&#10;Nl0uOMcd8/IUM9ptM5mVtv7g9gLNwb18o4CLkvQCSdKJ9/GP4gXz69VrU2VkDcSu7Acw29iyMWau&#10;3rk4/2Tu93HrR01GHzWY4aXQ8+gPnjbuMVk79xtfT+xP3OpXJj61k70JxbqRvrN+vPnKm8+pv/Qp&#10;eM9+0cSZPq9vLYyebjx6DWItEps9ffn0CR0HtR2x0RjKDZ7RozFR86YveG42o5n2Zj4y8ylvi+ka&#10;O2/301fxg35PNXITXcfPvxEfr5X+xPlY4Ht8PxFxI5rH2t8yfrbJpWmTSwfTeU9L023raSnpqV30&#10;CUzIgcXR7l7LecZVkc+X/PEdgaHLef+Sjs/mpoeRMEStW4fk5tN9PWmyVteVJ3WDrzL8i+s4wMdg&#10;biBQPOODPqC60AeUtzz/Jy/Zg+fAWCZa8kdGPh0Tcj6+wASaMuzGp9XReTuNgxOaIs1pv7dve2S9&#10;OBy+Z2yLAEs39dK/CnyBXj3I6EUz5f8AvD2ga6tWkX7o2H7o+JQOeE4iHfkR0v0zOOjY6uaJXVOL&#10;oZ2fY4d+Af4FKejP4KT88nXlXhiNG65807Xr9Ce9yUNfGWbY7RhyzWfD11wJ8EefIM2xctAI0fGZ&#10;O6eBvEnMwB7fFaVxOkfb7ySmaRPc1nFI/XzMx8yNFjo2nXgR56DjET3zKX3klb6aB6EuTr90PV07&#10;nevPuTHux+j4zk8Ixp+A+l0z06P+aPb1tXgyfnKB/RVM29NX5QGmzFHp27FYnJ9Kolv71dzE1ThP&#10;/ilq6mYteuCxffslprTidPZzXtMvnhn5ysGLE8jAc+YQfNpKT56ynCcu7tiOjnHvPtGPAwb659oE&#10;/0BJ9zpA+7ApWJSLf7Lp1O2OHHubR1oAtiP/we8c/may/dDKgex4x5/Kje19a0gDMuXRb5/knRi5&#10;ZY+/filSTH0Kdn7Av08c/Q67eoG3g0Oo2Z256FO3qZfxgadwo0nnCY7MF6bNxSDHQV79MnJDqbFq&#10;Ye1oCi+2HnOL9vyC07p+Zj6On2Xll/ahlfWtDYQdSK2l3Uyb2Tzp6uJ41nDR5BjKiw8WGbfv9dlB&#10;Qabllc9TF8fL23F/83z5nrS+ODGdBpIrIv8AdkKGfpkTv4LnzoRpHJsHbwZ6A2wmUhSWdxYGLasB&#10;k4+3ygO3jJykFVj4aIx4+1SfpAvyTOpWthSPTvpOEKw+S7Op/LmD6paLfnkpNymUVruk6w+pyUU3&#10;WKJOJ5ZHz8GfCqpuAj0B2r/wAEwgR0dRfBmPwbpIwR2c276hPfYfvRYHn4U9NiA+Aa4PWDq2HI5P&#10;1B7bUJjFWZovvPi6GxGZmHbCc/i1/nLMXhP3doDtCFMXmamTNTrpIKfcRHn1OyodvFsbCxC+q44H&#10;qY0qx/RY+hBW9toUK6t/N96ih7uVdIa9aylh3ydIM2h2or0d36GhZ20+gyyeBoW1gS7o4FnAq9fm&#10;5dxgIJ/eu6mJbkHZ8nHMhsZILkiDxdVW+rtwBsfQw13AzikdtI+lgcNX7OxxBsDe3Z5FyF4Enlfq&#10;zGBuo3wH8tXfxOIJXsnVDefI8ntNXVgk7WIpg3c3znggnUnrKMSrB79sByivJtSXamds6kQffdo6&#10;nNdgo/rMudJtsevGUEc7YSlHjvFfGel4k5qA7SLYFsSH+JOPoC6UNvk6xGe+8upUtsrmw07ALxaq&#10;q3d9WTtZPvaI9QX06pqQtpewWf/AWT6LL90FeCdIR778WfhNPe8k+RkHcJzjufmT14IMvtHjjE2l&#10;P44VOyErTZ/6dRJofMTuTiSbM7oPf/3f+I4sf/1PnnK0Jn02o/S3xgR+2M2jw67J6lq+YaIN1Y7U&#10;2Y4DT3zloG3o2LvleBSODlsnq6NU+4O3elYuk1PWSeAye5Uu/sofOj4Yf1XGOQ7z+sC4u/Uvb3lI&#10;X8PQ28Sc/kS5zbTXuDasn7Dytz21LsK+/V/7UvU7ejZt3Cf29LE2Ho4ui8Nn/icZPeWxo7akqO0+&#10;PNWr/hDtbEDPRRI8lx+f7oWQbL1U3patHdu+nKNtX5wYWj7Fi5vJn7zBWzdW52WWzO0PtcV3X6Tv&#10;Sr/1feod0NcTpAt8/ObtvKmimwdbkJSsJ2iTm9c05VLdw+bbjAF77iLCHtPTzTCxpLbww00/9e6c&#10;qsr4xYRaOuPG3fdUSOVM37Tn/yhdmfAc/0eBfk86x8bKhY0N5/LZcr/K88Zb/JfpxKm8iKmc4X/r&#10;uRt1cDYeHS9YrMWT5/Smk6FsF+POlzffLpigb/79anH1NmPRLECiX9rPwtavc3d003112LL6TSz0&#10;Va6j15Y9ddr5tVgpHDlw3Vz0LunSRYui0Fde55xJc3byx0fTdse3+mDjHpDP9p6FTp/h50PGfv4p&#10;Wm1Xr2R8zE9PGPd2riMPPl5SfQKejdfUv3J8zR82NowN1Td89A0dMxMaV/uK+s8+YOSOTfiTA0bP&#10;OYbDbPOeyj59BVkzp5x6nc2Iu45Xd/qT6SLP6q+sesb2HeuNafq61YnO8Cs/Oil3zOb9nV/nK7eK&#10;H90rM4NE+8hTF1u+6doqHjr/SJ+G32v/LL4Ld8qLE//C6/GpP3Nw578G05ZPXSf21PPyW5qeR59E&#10;1NUG95hNyuPN1Heq5OhiLDRGgfoi9dJ5SM7ZOL+RGVlHzyKeL+Xrhz/kafY/eNI3eS7W23D/PBfu&#10;tG0XF+W5y7/xeHyqfsQekG9OIu9Hcq2XolbzT92trG2Xysov9qLr2uDoxiI2tn1EBtuKc2RDU7Zr&#10;YU9wushbH8E5eHC6OZBUGd+wyXqT7PI/enrKz6vipTYM+ttOsVnb2Kddj3pN8JsLo3lTS35CobK0&#10;wVOHkBxXp7RZvze5co2dO57yuXgKauvj8kvy+WHtxKfH7G78VY1+jS3HXyc2a2940N96RR9np2Lq&#10;nV43vTgDW0c9T5Y6eZv3u/H98jPXJg+D1Wd4qkf7FDdjdH0aMjq4eXba6/jETTVzsWh8MXZHZniP&#10;NmwfPdnggpo5Bhry1k+huDao6aNcXwLcoGyclHfML+3aggde3mqCtqqv8NBvO1/7Wgdp/6ugfFDa&#10;pPfYPDZq517fye4nDzTO1wbl8xT6xKT56I+JQ33YXvyHC670yMbH+pEObypn+mG4B8XhyAu/Zm7d&#10;ibsYUzvwUX/ntejV9/jn44/TL8njg4L0COj6tfESm8h4Beje780Bp6x9UjbK3ZAwr3i++/NtG7sp&#10;bZ/hCbx+6ZHj8WP6ED6KXtaqaMmdLFEpXlPsCxw7Ppxxe/hNP6HYb6qyb3WQp37h4fsE8l+Ms5HR&#10;Nl2iwXxBd3y17a5yot/270/ejudm82ecTZ1ZL2484L8Xfx0bsz7P7wXrx/YtGyuP/rcNcutRagRe&#10;2iZv8dsfxNbpr7mQP8bX93xUPwDHTS/zhg3tb6F60vXRTzkWvz7rb3U4fc30PUN3j6HVdJRrPdFx&#10;4iAxkP7iTeZcYvFD9Ctu7FLOR50b6MdcqAmd329euP2yOWP/9nvl0RhQL+pk2vaN/cujndfuPHcx&#10;wkZUHo+P39m5sGPlnksbyej4Kuf6yF6YftZb6yylE/wqqnYun9YnfPET+6d/wm10KJ6+119tNRal&#10;vMfjVzhs/zlvT3QTJEocAP6XHY6ja4Mrx9Vl0C6cvYCpPqAsfeeH4apfUjD7I8/YxU6/MW1avV5y&#10;j4yrP9LOw2Ntl4LKOppvnnx88p+POcRcYMWr49OQnvLxC5pfg2k3I7t86RGyzkdSBz/pa15B9Tz6&#10;Pm1azKNC9cT/NaivSGn2+v/Jc8vSQDq/hojGStqYI1bxRSP2n7Brom3DyrizF35Do54mb1L9hVi5&#10;9hlf6SvO1y6MhmriC59dP4qD9vHJc2GGXV0zIc4xXefG5bG+SqVobnpTlzmJpEYL+v0k49rrYcjR&#10;oXUdbei+dTA0+AyMTyfuurZ9YTsfDr30Bn7lL3T6tOVF9Pi6fI8nfsxPWPFKn3jWpgNL5yGW8Z72&#10;YR98+rvRk96zb+X6wdXvhcdLfXDEV58SxVYh2YH+RMKJhdYO5Q8O2df1A8jHzvLPcdO0vdrjnB0n&#10;f1CTE9Fu5saT3jkaTaI7uvX98CBk8ufo8X34Ngef1TH9A1mrQ09OGdzl/+D04lD8AW0inrt4Ne/o&#10;hzfPXzdZHXlwrMPQPeXwdMeF6sHiG3a82JzMXi/ZK3/Vf/JZ/v2pttSxVzN7HbP+ndK9qF7vzl5K&#10;x5Awep+9utZ87Es4HoySjM4rLAqRsafqHqjTyo6fpe0flGmTi1zMT3zxX/BKDz/n/SSO8c3p/ERT&#10;SC+/PHhWn7SB3wL7B6C+io4zz2DL1OtrWvIXHFe3k7HHMPQkPJD9qSFYwkFSdDOic5V9KH94XsnF&#10;PEJ1mjPRyuQ5BphECcRRfhoKwuW5G2vOVQBgh0mlidhTt53EwFn6wb/1dQ7aabzqMNAv4Fve7CLw&#10;wOgxFboTwOIFp9pVz6n4ec3Y6Lx0BgWBKzhcQK2eXJ5zsDrgucf1Df6hHW5j394RDg/ONmgLSxf/&#10;LLg2GC57HjIq8HzVhkeGc/LyNWnKivPQqzzPQoOP1OtOTExyVn9s4V4+P34XX+8ykbWoMOAtzATc&#10;5GRz7nRjUg5+cKrnjdIjeTuobpG88Qmb+Do6GcRTH3MR5J7Qo1kflFcbbYTln778zb76JLh47AJv&#10;aKcuO5AHV30DctHuB4/qryDG9LiY86V8/San9Rw8HSDc/RS75+MP+buBZ/OnF52l0XMm4HktXDYv&#10;9jWkNjk+61N3q4NYu/m7+NtXO9AzgP/+5lE3os9kavzgAneepMvG0xNufpP7rMvacSYkjsFM1MjS&#10;Ic3fUCYvf/W9BVUnAXen18lGfLT8D7vqvPRXevA6KYp/3uTC+Mrv0wyRA4JWeWT683/FbI5BbaAZ&#10;35yJeU5aZ/RVd0+ozIPr2IQU7y6yCQysLq+Pne8G7sbpPn0xfepcVJ3YmcnTvaibWOtmd3w7m+oz&#10;wX17LkrhT9+qkS+DlLolazfidzNg27lNbARdVJr95LRl6CMyUV/bhtdsatlgLc9HW6qPTfrO5AzP&#10;/Bfq+xzh5wl2uGB/W6kn+eK3uUAeHSKjYw7vVpepU7jw2LF+rr+KP2NBy+OHHXvQiKvlo3wH8NUF&#10;zvrGMVj+jvmhv3+TGIHXiUzyo+VlM791gcaJtX/aJRlM5uPt2/EEfKLOKivHy3dojgOLN/aTvWUu&#10;6O9E3OuZxVbp8Qzexi781kt8IE/Z2ra8lFObX8TW5rfvCY2NzL34smX0x6srtVtV2YW16To/7Wxl&#10;b/4zVU98srC40sqNj41T+io6ixGKty/M3OTzqGPzHK72C0KSOcuM4fcFxqnHysoGjTtuu5Bb4UnJ&#10;jJjLV8uvTPO1ZfLhVsfMcsSuWNhNFvruvhO9wPh1xs/1J/qF13Gy+f9MWtsfvNAM74mdf4bHTYP2&#10;HudX1+Wx/b3z13LZsLE98qcO187lNQvNu5/lu8VZOubgVb+q22TsptS9iMv8NL5vjHdcGi2nTamf&#10;Od960S+1Xwvfjlcpf5v4X9mD/fJ7f4MNzi/wotfM505jOHNfHIJdRuh/Noc5cZCD/iZj215wfhJU&#10;hfgqf/FEzsjCMzeodQFho8Srjl08mraKhD761z49/DHzSX1x+PNzf1smN4y0n49/149ayfgrPjj6&#10;ssF4hB/aCzfHuw6gW2VWt/EF/M4nT/0t/eqGP/0uecEPefudlbMLJPnotx9D8+SHp3rtHCl1TcfV&#10;Ex5YntKlX7ynnnD7hFL6cjz1c/q7ueA2F+gWHy6cXUfgB/CXj4Y8H7Dlm7f5dFS2usJ1TA+8jMtP&#10;2q1LeADufta2PR+MIqmdC08+nmE/ae7EM36hA3QzZkrh1YRjRxEOjuOhkE78bDk/rR48cPOaNqtv&#10;pMDioCNL/vqGPf3En1K+xhfsxd3Ow+jpc2i9/uq6weLYtD5Eq37wWTmr3xgKI7qc+QscH/L79O/x&#10;99LCXb9tKg/s2gQtPdcGP0kw85vwPv7tjQR5Ym9gUqrPRWCvgJ75mwu/nv4ds8b7awudxM3Oy+rb&#10;1Is2ujhsdzOr9sTGiYPxbfVkb/6e5etX/GysST0NvzC67NmkbsBSX99/P69UR6PPse61abrtxtoq&#10;t41U5vrapuzqgtvmPyXUX6Giv7UbfDHLX46N7xfQO3bTAa+5eDu/lU6Peb3wPNGsH/3yy2nruwap&#10;s/mFf83zUz3w3mU3a9eNeC+svvLoRJ8nQKUPWLpJl8fcaKecfeqjaeXPjZYu3KvT135Sp2D0Gr+s&#10;7VdjLcaRTWTs6UZiZOEpQ3bHiLYDTTXtJX3RrHXmBu2VTffVj3NmrMJ/45kd9/HazK46M7Kmf98+&#10;ir9aWr7wL5pTBx/zxhd+Bm/j34xsmbu99NXSbLr1gM7+zfYR1oJzA8Q9D9P3T58WASos0HrN08Fx&#10;U9tOM88XGZ0TtKqnX3tZPjEAz82CnvJtWNS2u4yMI+6y78lH4fAYGmtesL7YY7pfx5U5eOrJJ939&#10;wKmW2qY+PgHj5um3n3L4kxxtuPSNlXscwUr+xoZ278JgbyDIDVi1w7ohEK2a+hrdo39tvbJ7MLpM&#10;Ht7brz3zlWrT9Nt2tjczbBzuE0xw6ZH/4s/8b3wnf4Gsjfe0rraNadupx/Q/C/DErn4FvTb07p23&#10;yQXMe/S/6aPcwAS37UnZMcBT01yCN7+x7/PPzQ/GFnx//tnNb9MP1Yfq4ejaeV4vgrPp1p9Xn7AX&#10;ZZ55O4+e+d+MG1s+dbJnJ42OaQgvM9l0bFmal3qcWD04iKnJt40TticUtP7hc+uNH17w9eF8hE1v&#10;AE5cAfO1uOiq9/UxLTcO5e0NOWhW303ldT596SBnQH1RwM1nhWO/NsAGOinfcR1P+s5nxh8xCM/f&#10;uVeux/iNfTOuoN14lV+axEEv/tX3cVbGITgjh6/GP3VMFfz1Lzrx36fg2h9L4axRxm4SFqrrniRt&#10;WZiO3tvB3P59oLYNqONwjz1K6B0OPgH7GWCy8HTzxthqjHvWXz0ZxPo/bdG5vp1x/ZMeQysjfKff&#10;mHZFzuiS2Mvx2zeZHzVvbJ+17fR//EJD/Lr3lmPAktZB2qs4W/3Iw1vdVaUhvvTxBqzyD14wEthT&#10;IRlty2f1rpDzVTkcE1h7mPfWeNt4DM8Ig8Ib/RcvhcM/fXFZ5MvYC3NjXky5iWLtrm+OD48b84bI&#10;+YmqIB2+klPn4elNjvTEA9Bz+tbIyvGn7CriJ74q4vBauk/pdM03wv+pF/rVg2ye6Hd1ynHqQN83&#10;mrIn8UPvzO/GhjL4hWavy1Y3iLvf6njryDHY8xdqOnlRtvXV7F987d7FFgz5Sx7KDtuivcBJPIjk&#10;13yW3zPd/YAHk/rXbKt9T2KN7bUrQuyfvfEkdxq2fQzXH7TNjxn71i9w0ZhxaasTp9PH9fXbmW9e&#10;ENzbZ2Oj+e1vwYyjMx9U170pAR9xZO6uMR4QG5G8p42V3gAv57QbdtLoTed/bIse4Qfotv25GN+8&#10;Kx7IfNEOzAvGvqdv6XmI65s5ub/LL7wA3zZ96LA+hZc3lbwMWueufEM6NBGCxTDs0WSc/DFsmbbD&#10;jNOuhffBbcUehjo+56cIy0veyJ1KTy/Vzm3zVjYd5YHhw3HH4Oo9ZfIuByZ/caAe8jbo5VWG+UK9&#10;jsO/E4Lo/AyGpTEArT7y5jj0Ju7hs7LWfuX+wPA4ldmc+6tl4Uc2G6Q+Zi0rW2oBUp5hOenwxqmb&#10;E49XQ8hbWsdAQ6MbQN8Nksj5SF74V+94RJmBrDqgC40BQf5CLdvz0LLMK9lA8c9itoNO/GOQ3IsH&#10;cEb/0XH5PutvfbLpTkTRAvkaGL7VO+fo3ycFdGcXsDGgjvcCqrzd6KgJ6XF0+DZQ8bWxsnzXF9Je&#10;VDZZ93Qdf2zdnkY6NiUX03z2nDx8fa48OPIOLRznbAKKF0obvK0fi4uZ1NrYYH/KQqYcmAjnYYNO&#10;jlzwcGd9LxZG35XHn60nk5ccg59+SvxFsNeX0FN91heNG3JsOMWncM4EEx1dsRgbT0qv+Gjyhj/c&#10;7QzrIzT+jvx9hcrwHDnwKiu628gqBB+Nzeh2siN8yvI9PiYrdngFZ/6A18XQFQxOozj8wzcF6hzg&#10;vXz5qLqGziJt7XnGo3ZUnKNXmbz+om/i5rdA/xKLImfb6MHmgzNYjC7jcHY9F5pivhZVn1uSPFDa&#10;pOvvZp4vvOjXi4aR9T6/x7N1BcUA2TS8Qf0Q37Dop7S7d3mvyM8/5ymUxJ6LjRajfMjnbZfZnJrJ&#10;3vRzaQnl8/wSt+vfZ1qc49u1Qd7zuPqfjb62k+Bv/9WBOjpa+Lcsei1/PNLrh5e8MM1XceIPZT5w&#10;gf6LnKXd9KnH8E/9ha7ymZnjMB4+Ody6xBOPpd8LkDseKXOnaOWcto0GrG6r3zOlp8+Fl7ZKr8v+&#10;8F25jRkTmfgHDlC26fbJ+NskxleMwDEe3Zsp9+bb0ir7KU8NAvR4bXxe1T+iuKf9xeLC7+cgrr7y&#10;Vr8yPrwd0203X5HBBRaJfqfazTHGgG0n8ULaj/q2AWODePq9bdvHDeURZhwzx7/yva8jpl//pGia&#10;DlHP4299BjmXnTl30a4+O3f6jz58re7czDL2bPoravxqNjryN4X4+vxXiVOwctH4TLw4Hqptv6nJ&#10;4M5cafkNzT0eLA8Vv/SL+1vp0m3aV3OlPXPNTqjrpqPTcVlZal/3DUFbl8YRcZBeIHE9Gxticctv&#10;bcj8NeCb7YsXT14/p75/zo0Gu7uzOJvi2zZLl5m2jKjQ6g+I/pBxvHVQW5MfjDMs5IgftfmpmyGe&#10;76qdL/O/fTWZErLx3rHuSVO9k7E22EdwAfZN5gTbr4pPH+d4bbpzp/aFhOe/89P4ozGdxikF+POb&#10;udVukMKPZsEa/5UmeK8XRtWfXfXPvKGl/HLedhSeK6O6h8eeVx++pV8AvvhFD5a3c3b5/I//8d87&#10;H5LnszYsft8QE37LUzk6+vmwb+EpZ+n1WWjL34k44As887d+gI8fqI/EV+Tsa6Hhrky0i1s+hxfa&#10;6zx5oOuDM2erfpG/9VZJ8ZH0NaiXykk9gvKlMVmH9+S3+JM+ZpvPh/h14n10sn6oH5MP+uRv/GjN&#10;qb568TG+cBHx95n00ru2R9ef1VHS8efoZU6rroGxwOs76SgPHVxrP/5cXjPPHD7mivMK9old/UXX&#10;T+EHH6/68ciobDwja/3R9paLNG5epaOf7umTpmnffRVxfl6B2zzhrC25sOdihVdM8sUXX+SnF0Jn&#10;zNq6lc8GdCkqjA1qbDL8jm3tTB2r1z6RFTv52zwfj4/Z4PIzSPj2gird0y+uHVJ8wdqKJx85/ySc&#10;fPMFtlNwn1bWZ5NLRn8uKLitv9PPqP/5eREXUF49ARc+/UsKxMLqRs/qZx0S3dZPd/7YjA4N+Xyy&#10;NjgXX+jop22Pf2d9GGlI6+v1ya4P0GbWEdpZW43sl/556rk6kbPHM+af+WpddvdDaH3gtm6lp84/&#10;e7NxFhWO39sfJFbw5//W1yPeX/BSheGFd+vFPPLw9xSqOFnbSxeegI37Ok51RraNNYAX33pD1c61&#10;+Fk+QNuxKbywG47yR1c4cPkXn9VXPph6Pv3m4Uk2PGVSNyxYB+DZ+jgxwTfDJHFwbl7n08XrRni7&#10;vfsmATx9AL3WjmY8vuCYbxjPvV3DjVaFQ798uCtTJoE45ed7yzeTXvccZ/raLZO+1mN1VOb4usHk&#10;+Gjxe4FQ3lQH9BBMvfTw2Mri1al+k394wetPiOERf/npppFvLMYr7TE+VxeN89QFUBfzpjJrRfs0&#10;93hl/KNb+UTU1NU5L/V8bR2MvLtAHcqbdkv2xK8njemxN5Q51ze9uEHk6EYqHekl9tsfZSO7F0aO&#10;7crN/fWnTzCHtOJZ+Dn9ewJ4fJB2hVy/6Sai8REPj0u9HhNMGzBmpb5DsPPqncdOPzF9y9RneIXn&#10;zkXxMK+lW3nICIyv6DYyN29j4jkPHl7aRBsC1MKj6jertp37D3Kcukp7xVO7vfdXBv11fcEHbAbC&#10;i8zWb8w3hrrh5DWdc58+metxskDn8ocf2W03Wb/Wvofi5X3O1S0NNq+45TZfu76h13z0Leoz9RLa&#10;Hz0gEV5LJ97d9O33ycXu/sb9VY5JgHh5e0GCEmJq8qads2994YGaBfUvv3Pjyr7Lhvf4a2Uu3afS&#10;qV995tjnwJ806hRG48Rt8t7YD0iunyWs3x5Mt45WrvM9fqCF9XLU/d3tp/kp65+Unb2JQawPB35D&#10;s7pdT3gqWAiy+lkc2b+wCcN8rnHrEjBMRjZZp/2xd2XgX93mxttL7wikJp7aklQ8gNJGxYtHy/Ef&#10;vliXNgdkF6rTtCPl7duKRfXxU/XHfyhq03WYA/0uTO1ZfHVcyvHWQfve1OnctFQNem1DH9x5by50&#10;Fejbz+gsLzldvxovq9s6PHjmQ/CrZ3RVLtYat8TUtuiXuuTjINcX+K5ujhd2DNSuB3f00b9dPl3k&#10;pOURGfz7GpS5MLgwPz/VqO7yKxxjJI+GPmOaujROVE+50V+/tnV787lqoVmVE7vn4v4vy4ZPpJGV&#10;Kh89ltvIiejfhF2X4AUagTlu35Dz8m7Jq6+DX2N+TYg6uSOrsbN8X3H71dPWDf/l81M+W1ebGrfU&#10;kGuSdMef3/zR7enj1umRtPb+5DfA8W2bm/EVitgEfTjOvCQ4+JkXaF1kuv717u39G/TwN856jMuh&#10;c976TJ5IkV04ilTnVeoUkbd23gTh4+/4f28QQSJP2QXsOidP2/HqnCCl95zroroO0Dxuf73ye/Bk&#10;uMqsstPpER4Badw9ilCNqZ/Hce9E07Hkg+d2aIQY3IaGwtsZjEnO818adDv4Tf7gLM9OHg99+QZ/&#10;8box3Y5n+MnHuAGVYFLhw61ml255SL1GzMbC+9CcbveqAnT7DvvyxDc++Mzvy6YnpXc/h4Lsp/30&#10;31d0kFU4NGtb+ZoJBtYPJpH9lH582DtRgrN+ouubXPx1voD+NYyOw9vrJkCsqJ6OdWQ61aePh+Yl&#10;LzRgy/YuG0+gogWrWzdTwlPs7ASw9XXkto4uL+OZj8nuKyBr7XMMtoGUX/wN6vejA1tKZ1A69M6L&#10;30EtNOjOIKg+f+piwEJ1FitvTToP770jmC34tH6PLyr88bU6La1U+5Ci7Z0vfJL63o4t2S0bNuIr&#10;n6iXllb/zaA5C5EZPF/VC5uaNXU4A2K4hTF7+KuyyX/ouofKKjAZ8C14bDpVv+MDCRv4dgdB9Ab1&#10;bgDgXX+Pj5TB97megJT5CbAABPVr+HRCGLrRa/gop3vUKNQeAzDdQVK69DD5W1fkK2Pf1tvTC7Up&#10;9Q/YbkNCvLpAZF7KXq87AyYBndQlLd/mGmDmAnF5kXV0Kp/wlP/Ez9mL810Aw1e2mxb1cyZRXlHZ&#10;u/zzZDd7LeiLW33yGyjnDjx21S/BWV/Qpf1j0vwX+CEK9FysrA+rY3XNhDG6FEKkfdBrGeBtLbKy&#10;qnNwyjdEbUNZsAGTwG+/M0BHZPJe+wLOLLDCj//FUNLljfCz9FlPOrYrLx7/RnZpT/3T0warDU1P&#10;lOwF+PLcFqCajAsUCzzjhT3y+VM+uyrvGh3G9hKiPfo6X34tix5rhzgaG9C2NF/Tl3iF8ExKJg63&#10;FGLlRxe0jd9zvDj4v5BZrmeS8+P48XV59VgbHzouT+nlq+hKt+1T1x44vYs/F/2vG5TCM7VXf/AJ&#10;IGs3XCo350/A7xnL1XVRInvq5fSdwQXqJd6ojsWXd8qeMQjX5gGgvwn8uz4RnfZqcX5oVldpY5uE&#10;U4Z2J4SkU22e2BidxAodwdI0fdBbaHRzJBtBe3PSM2bo3PEgNI5noTGvhvyQ1yvpD9m5/NfmCv0n&#10;vkb/294lwe+f4fWUPTqos/jIJzzuDRL64z5x3PHg0TaWdl2zoTD5o5XjOX/0Aavwq3QWNvwCV5ze&#10;Nnpl02zITz8xm/Q7v1CLKT+66tOBucLaNH7RZlt0fT39tQsrv/cLtkw6i19SUrfnosHF5NXBZ/lt&#10;w+p/2oxi/Rl7jPcbf2LN/5T3O18ff/ddniJkCrnsnPnC7T/9oxiaG3QyqEXYxt8z3tg6Y3v0z4my&#10;uz6Izl/mGurboj3earl8x2J445h29FmfXOfHAHy1e3Mjcp7gHF3T4HtK0vnOT+X7OMeHLtrg2rSy&#10;pPSRD7f4NE19kf0sqz7BXdrVG87f//5VN1L/+Ic/5iLcF+3PLNqMK8aXvvrtqd/p6zvuugkyPPDb&#10;D30W1g+VG1t3nKibgvbEjeo937w3eUoUTzyA9BcfROxK3T7LFl/63U/fSwphd8HydZF1acnje0AP&#10;HxdnwZZdaYQ69hrzBXH9/A3ffaIUXu/IXsSkZKLci/h005+TT65ydNYajt1h7mly/gbyuymefBdd&#10;zVPdqIafD11+gpP8ygqPMB7+OZY/FxcTZybYjfuXsVpB+UK/85LRKfEGf9ckkTP90VBU/8hCd39u&#10;Pt2sy9PY2pULxZ709XFB0nhbfdP/ej1lb5A8fHAfftLEZ/oDbUz7oBcwxr1pn3nHTZCrfxFyTNet&#10;G7qKH/Q3D+u66JfPdYNmiFcv+VNHWV9/m/lr/O1Jy8+//Lw+Uaaf4mM34NLJsbwFvAiWD+b81kMc&#10;rE7Tx91141wfpg7oMnrN2sZ4sXYsz+dbyOg2fMcH1kNjy9hEF+UjX+zBH12UgcGf+FxZy3PjYM7x&#10;mfF96PCe9qK64PQCW+x5trvdhOOilS/VL7Fp447vJtZvXfDRz8zFkruPR7c65aB24M8W44rxiO7z&#10;BKV9h9RZYuu3YHmSZ9csEdT5epRsP9BxWf1EJyDe67tTB7cek3/pV+SRvzJklTY8yPkUwO3fsRWO&#10;mzCWb8sfZc71I60ReuZ8ZSx/azP0T2hdhShVm7Xky7LFw6t1HF07p7xDvyjKwcTZ8LjkPOR9lptE&#10;+BOgEQeTTh590ZVPxm/j5cUHTepxaWsbHv7Ky/zu/o26rT/086Gfir1tvObD4REm7XfNFpaGLK8N&#10;3X0R5+T6LPTNWzmhw509eooiUB/36P4a/O1b+OHD77766pvImptQXIwTw3RZ+1A7X+g8IXK16T7k&#10;kWMXUrt+eNDufLNrhuCAtqllJAr5KT5fzcevGZKzFvgx85rn5i8ybKoXf6S9kREm8cH2QeNHOr7P&#10;vJFO47v46cwX8TCP62tLs3ben6hZ/s957qXqq4OdB0eb9p/1+fER/k9/Dd/Ra9nUbvjRQ+NZu3oA&#10;iV8OP/V41X0Q/aX0+GzGd+uNxecfMDyNQy8bDvsy4F355qsLS0vecKHiqaejz/BeGWn/ZwwpzRIF&#10;qWNMdP9uX8GcdsDvvYj/Rp9gXnGMr0XxRf6nfYrNtJsDxbvWTeMDRWtjtMzxvV+hrGPOYXHNG0vz&#10;ULJ4sP8XgPD45Lk+Wi7VV3Plu/iAxPUtnB4ryzG/SVm18MR93kCpLZUnfyFyK0UOOoaHvhwVRLe9&#10;yN41C1nJfj0Ozxu8Znwemfw+Wjhnx5tsZtFR+2n9idlA20Dy3+ahCMwb00NaS8gyMvAPVwy/i/lN&#10;E7zheIiTsEO/QFT5QggfoyC+KcwRroG6ZMbHzg2OiCkUv1O254Str4dtMyqn7OLj9X+rmB59O1T6&#10;kPN7v52TYHTsXt45vfhsHln4TR8l5qNTYgLwZ9dn7QSmX+ZX9dx6C4516bZtflndr/p52HfhUeRA&#10;Y/G8YWQv8q1Ord9Dv7TI6ErPG7RTbSzy65TYWfcnzrTh9vuh2TaauNA3mwN/lrLC0Wlt2HknnNb1&#10;C3lqN1qK98gjwoV5T26vaavfpreuL48W/5m7fOV1fyJIdHjCE2fzX0Rq8Om49cQv9KMnoPMCvIZr&#10;/Eqf1Vn+/ITV2Avfzei7vwD543ezvr8MD4660q4+5uaD1scKOunyd+qmFN0g68hGu3V90TZv+lA0&#10;gPr7IGwzHl/qEODXeVNkJHrlDG8FC+d4c5zSr1rleG80aLsOzcRr6jxI/Zw14rL7RboMT8HYZw4f&#10;Hxk7GzPRa/klXfuRfKZzA5s5gikyEbnp4iwe6/2paEHQjZ8MhgTDsbjooi18LAQcyzc5MSj4zRe8&#10;Oz90nrIOBknlV87J66Sx+kx0teyhs3M6QGFOKyV5i0f3sUOeswF5M3iM/U/8xemd20cPxPBvn40s&#10;dzJ24XY6NrTLq4PWYVY90+GMrjMJMbDsHSDKq1NtHaJedEr+lvWiZXwH/J7p8pQ2rx04ngate/Kj&#10;vDgHb8/ZM3eWDP34qaz6pYPupDi2je0J9lR689NYbTgsxJuX/k8+u1lQvMhHq5x+0tVLikc0bR3C&#10;52t5QD6cHUCah+b4a/E64Ylv+FlHLN7aGKQaH/zEibvUmi9o8A+vfPUYjrj1BMUPmYzbaIFrwjeL&#10;utHtqZ/y1fHSKXyex2X++NIe+AMtPB3v4tOlHhnzq1rbT/Ibg1k8qovSVc7Y0AG6A0YW0j9mEys4&#10;BjV3tXr6V2rzR2yykcxO/MNj/HsvArXn3o3qTtUDFha2N3VWb9MJj3/H363D8MHb38LapHx9pNPz&#10;irhkjdzHYI4OTfEPzXMxmaKWuwC/QF7bG/nHL6OPyoY/C4K7Tep/EgNtkzNbNnEsbfTf354YXmGB&#10;PheHBmJF9NqO9ppkMybyrzp5+oBHTpkNxw/hta9j3n4TT9A0x/qH+uHEvuKxaWz9PheAP7zPk07n&#10;VWfrs22f/Q2qyjREDa8KOHrg1brSD4jvM2HpBnZiZF4bemJTzBy/4tH2kMWMvHixbLU5kwnjgXay&#10;E7hOiDKBZO/2B2JYH1CbtJ0c4PmP4Nfw2hZjV9tG7YuOmIenO/XUC2F8tBuydAcnKi/fiqWtq/IL&#10;Dt18+ClCSrM4ZYLPwwY8ARzQssTayseXv+hEzYXBHz3RAKn84ue8Hs/5vsZR+SXv6L405Oxvk+OF&#10;Tz+JcfUDSo8HOfmbcelWSv4T6p/Qy68Pz1DTdpCNBeW9EJL6Xb+tnD2X7rwA3f4mZHU4PkPT9qmd&#10;8n3kdV4hdlJ3+jUwPkvKCxn79C3l034q063Q1tZURf2RdgX2BgBl73+cCWVI+8r5N7mRS9wub/jP&#10;Y/x9FtSys70ILH9jxzEo/tKoT6+wOedwl9/wdifz6Lmb0HywcE8a7/ii3/JYvP9I+qR3/JT3KT6v&#10;/aHahHRm8amf0QvO4q36W4f4TxmcdcX0A+xg/7N8+Uj3mF7jr6kPv+MM8N740CddF2NPORzlI8MZ&#10;PnRGr293nhgxlvkcmWS5sNGx8cRRaVfuqU95784F3PWFvCe4Sa/yTluKlBf1xyd7MSXW1bn6Hz8P&#10;4fyyO7LZOyoY/0ZK52w5XN2l7NX/zc1J55XFJuIBF+C8dWPbHP7rZ0+0HBMvueYTW0f7O1lsUL/a&#10;v4uiK7sC8vXUe9sfOWiAOQ5At8dr5+aTCaQbQ8a8ayF77J8+Qj8x/sIP39XP/MdThjaalMmvHof+&#10;TV61tvqTA4cuNqjp/sf8Bq2xzgU4T2punKgqF39ddES3+revDG/nfIy2fM+c2DC6trFvN4HhFDcb&#10;EWjpBM/8tPacOJbnHMBb/zlfO6pj6gjW6nOVhfaQI2icqK8ds/EBM8+6fY+ejmxaW2tj8sAzzznp&#10;aPi/547je/l4dJ6di38AXwB/YfXdGPv9R29zmLpTn2ie+EMfvf3FR4C81dEoeMk55Z07pL7hNy6C&#10;Ax/frsuSr137iZu2SUwDtNx1IrqJweQGF17nIsV0g+CJ+dP+TnbxzJ98nrZ07ZFxqXOQIHf8T/3Q&#10;ce3CY3U2X1i3rT/WBpri3adpd6MqyPDGL8euY3PpT0yJicpwATSLqq235R20XrRfXnQanuogPsi5&#10;MhcgjW2e/p22EM4h5rPBD274m5d6vXDnqqFbe9Hgsx80+8lB7WtfdjouVauf4hdtw5OG+kL8hm7a&#10;t3Ln1n5rgza/x9ZAOWFW8RI94dnTS5fnpnxYHbxJ8eZ7axo81cV8Jh8nNPSy8QhfuZTeaDv+X3x+&#10;Ge9I2IeG7tYKwFPx/I6P+Q0YfhPb8Pcjv+3y4eNuUoWGbso/2vVLlz1+jl7+2JsyN1Voy/hte6u9&#10;odV21B8+enx1XH/UZm0suaFrfnTVptJqj79ShCb+Qy9eWq/BA/qVGd/GZ+ST60NnfPMfv6T9Ja82&#10;imLl6X/WHz9+9BMEyY8MY0t1OX0cuR2bQ9M2nvFxZIxP6UE/QP4CnNWn89ToQyX7SG6+AMr309Dg&#10;z8jVep7AX287h2DGyMILeHOCuZDIqusil2x656jH237IMl69z+/uRnLHnfVfmeULTiEMe5zT+nIR&#10;krbdsOf4SFHOGh9oPPVc+dFDPOu/Np7hqoddmznX362+ztd3joGbBKJNj/eLmmL00vcqV89u9HCB&#10;OW0+x999/2109jT/7zN+Gzembe26F97KxHd4TiyRt3Gy/cWtw7RjtEDdwXkCXlM303ezM4HU/ZYQ&#10;dMz9LHb8+EPKoyu/APVj3+Lz+O6Hx/7Hk3ex8D/xVLrWCYmjR8euxpTS0dPRE9b2Z94ci58ccQqN&#10;mp7TZo+MtX/jbftv+H0FaOlGp9VAmez65/hvZFZS+xW+nBhLSY6fTwGTuR/ylh//ftDeA5WvPiJo&#10;dXzKo/2YN3agWbyJx2Zc8xflq7Nj/YV1w7t3xu/omjaxY7ZX0f+cvTs4/LJQ/g/dm19f3HMqee0H&#10;gjfyTmNPPvqxdWJNebIuWP0343X55j/TjVt8w+3ciDf1zS7tRBzNxdRb2OCjeMAqU16P/ByG4wtf&#10;KBW7dN7+d+cEdNo3lXQPuXE98aBdaCt5nDC0Xk88/qpfxP3KDt/qePrnlTXpjbZatu2Glmx03aso&#10;O3rT9dTk2ngI1+et+0eZcUMcVYfND6Py4erEjjW0/orKla9jf7TniijtjAkrC4FxR8xt+79E7MHR&#10;j0/FIR+rx4tHyummP4zQW9TJl6F85w/OsR76wac3vi2AEJBHp4hMeq/5piz22SMcpNK+y/rLXwnR&#10;O256xyLP129RoDfUnzUSvF3/O16oC+BGN3NLvLcfh8Pm4Td+bXtLPrXYvDrod/rgXVh4ZX+csSKa&#10;XmvRR251PXVvX/0fwb71obOqI39ohvYfsfhVGYw5QM/lLwtPU7oNtWd547U46dt4QkwG9gLjbrPu&#10;hWAXc0F5iqOHyWRuvjXpCwid/t264AnX7xSnnYPtz584D9NSP1O38xvt0ffSZ2LG/njjLQxcUAbd&#10;Wwne4jZTfv4WsGksJFbkvnFzBGPIy/piQf/0BChPaH9y+IoNIPY6VonPM5990jyP0Qe7HKbtjZ7V&#10;/ejSmDs4S7u25QLwCGUQ2Ia06eSOsY6XsPkhgifPJN/duo5N4rpBklTDmgFzJtbKObx3dCcVQNv4&#10;pJ2IHy8tLcfWuG7OrUaTll8CuI005ZEWedNhbqfbzi2Z+HEPWPtWf3x88tXy/TJBtljyUe7psRt2&#10;wB1+FZxCPMmszuccza2rifBdvrLpi3vpjs3Lo7phErjyUnU7CVpf6dD5sLLSEW45upG/eWPv8lJH&#10;Cw2YUwfqdDd/3EW/k1ALIb8juReA0QD8yuvo/3k2xfCI8N/5OXj6AanJ9bqzdZMTpWsLfZ+LAfm7&#10;ydgBEW4acBtLBsrGWeSOnac+CQvQq5Oy4xt5xUsDsj7Zc3kzebOZ5K7pvIotF389JWBjqZsyWSRV&#10;ZvwBv7/1KT2fMos7KvP4oX4+xyNtvrvBE1+ixdNFR7jLSztKUWHbytTpyPvhPMnH//D4SFp5OXBu&#10;k8lGgLuZbdjiub768UyIVydytc92imlXoJskNjLj68/THj6L/T/+aJF4Px2y9OSa3HRikONVHl8h&#10;MnZFx9Xz+9S4stSBSVWsWlZNP8sddkMztFtY+3Kifqbt33T3pGf8CNdmjJhruzv1Ru5sGpssTZvE&#10;vxPIlLnD97NM4A1uYVC7Nn5DUb12omXiWRvRh79AJlddrUnqgswg1L+9I03Ag4wZS980eFB97Tkd&#10;HeOvDn/60X3q89kAAEAASURBVCZ++th3Fql7IX5kzGuX8/vr565/8UEf9OV7lMpZxbcsR9U3aaI/&#10;i5sPv/vyixkU2W3De9sju7nF76B87G+xxdbo1zZ6FvU2E/SbBNqQ+Tn2e2LBxThixcn4ZGx3XP3W&#10;YfSITLpvvK4NlIarr3sN8skUw/ooNPSXPumbf3QYv4wv8Fvc13IHLwjhrd1vPDz5bvuEU14P3+85&#10;vfnk82w6PGWvvBLGD85Lc9Xd8BwXzgZtvFYe67bqlQBc+/AQ0/xI1taRixsL6/s9r7+uucGNd5Uf&#10;vWwaiYmfcuMEHmwn17hgc9746bM2rhybPj5fffXVL8pWxqZPneXVrtPfzwbNNqLxQ2UlxBZXf6Af&#10;GV3bMBs3Fjy7yaXMHOZdbCn/t3Pxwc0yrYP4LVGU/vn2BTnJvPxaefmC0YVFUnfgvYZtcxDT3f8C&#10;+GiBD53zVZybi5gzzimXt/FPF3pXpyX+J9NOItM/LvxH+MBdWNmb3lbAOPOCg6xO1J3fLVvgTt5r&#10;HMVmeo192q0m98v2S9bK6zgQDruA6yZ9zmtPGHRMI+HQbEqehSIZY47+Ip/42pMUAI8dV8jBa+Uq&#10;38Xe5MsZWF12gSS3GyaxUzy1L3T8mNsqX1D/O1c05/I6z/azufHm57ejcxRpns3e6hT68VXiXv8S&#10;ZjZq+EM5WyxM+L/9Qm1LXtq0V8waW2ywvH37+/qFLlPP4esvDJ++q65RuW2dDHFaHab/2mN+Hj6l&#10;6FfHk7wGW/7MdeatAGJ7ZUCsXUnhiYn2adGXzLYPC7G1/+AtT7iVG731T7UzfuVbfLV08mZMG12S&#10;1bzVWboXTZavvuM//+f/XJ6t//igv1ksbjL2uSjsFbvVT/sN8Le+tX6Mvi90V1OaYZoEGXTb9k1n&#10;5+1fRU54yPMEdG0r97te4Bb/4XPn9YUeK/xHhgXkxre8nvyCp5hrH5RiPEJRnO/7Ctfpf/WhbqRZ&#10;n4kx4z3Alzz1jX4/8ha/88bEnrnhF/kA7YlKb+K/1bkF54t/1YH5zv/8t3/rfIdMc3W6LYyfZ37h&#10;mC+A+MnXxZu/fRanT/jR98Tc+nV88PBbcPZJxbVN2gu8dWqEtU5OLCePPeZnq0sVytf4JPpFLz9T&#10;0CeX01b5xXpq/YW3GNM/eNLa22DQqgOxDGZ85EH9onEkth/fyhPDO29Da96+MQf/i8Sx/JkPJAaT&#10;JwaBvNJ3tyj141XRp0z6Judu0KzP0Imh6BUVypNWf/5y9OcrdqagvPlKfxUvlef6SD9tPeIiDj2/&#10;/PLL0e9T6+m4UBsHy9YxXmJZn1gIys9vRs/1xcr7+9//PjESRHKNAfoBYQPg77jjvL6KLuyBSw4/&#10;Ttlpw/WF+c+M6xtzaIWldPi6AD03Hi8PfKYeU8ehNz9pAzn6VFCYrB3O69v4QXwQIIYaHznmx9ZP&#10;jtdm8seO6V/xcL7p2DY2uumFHorDYuo/B57seJM4FJszxpX8+lr+K6s6dGyZ9q7exZanMo2h/Khr&#10;fK0jX5jv4qOsfgsfFz/JphNY/YuT2KwPw/eHrIfJYhOoHvi03ibt2iVxB/hNG+jFG32w9Umqt+Sh&#10;8xa1fF989Hdyli8eq0t1Dq9r3O4mogva9kXCNPzQgd5UWDt7en2Vb/gDx+V5nWf+FB8ks/l9Awid&#10;jUHHXjc+7XikvdmPAO03QvuMu8O25fu1+z/VNQheRetiUNezOfcHOm7xTW/O5K/R6fP0L+ub+ioX&#10;wcHavb5q5ie+xo6xe+mGHx4Ts8sfLh/8mHWz3650/pe//LU3bu0r9D0NPHP+qe+5gCCutGG6Dc9V&#10;xTwJ0BM/pq/O5LY+Tj2KzSfAPdU787AUwujbCXJB2jzw66+jR5Cqe/Q2z9i+S7tw4eHz6CBe1mej&#10;R97+4umpI9P+xMLepNYb0HMzESBr83eeO7rfdBc9xQNbvnKf6da7G483H34vNiUG5XkKuTflDrd8&#10;jy580nad884PHy7X9rbfXH+aI0xtldF8HR2dtC+Mf/BSQf7ap6QT7xwh9PQhXdq6Pn7bNw9Wd7T5&#10;jK+mf8+gF5oZ21Zn/DcW2h+Vd7gn5rU1exq9CUHdpf09VK1u4/+Jq+pV/aZ+aem1nhFaPduuQrWg&#10;vPbGT3y1FyBG/60z9g6F+vgtwKM+iY2zRpkYr+/DpOMbn4j9MCLnPwLqcgEp+urmJDJnr9JeCf4z&#10;luy4bVz59ptvSj5tInNPk+fU3fiNm+52UcTw7R/+AftDdPcmhslvduuEHuJkfVzfRl+8x58Z31Kf&#10;RQ7Z5I0/dw2Hd32YcvEBZ+Pnp8Tje/uLaPMHtMHqnPMcJiNz0SC4WHrdMHHqbgjCtxx6NnY3BuKJ&#10;jGET8tobHoPjmx5N2S4uaVCBzc7XCHneYMNuAP+T8BQQhKqfb35jU+s6OP70qxHd+uXfd3kw5J0L&#10;cDnmU34bDrekrVM5vSmuafhH0PCcuvAQz0LjdE+SdtyBTY/qwnv0Eytpy/kDreNTz5V72kHLUyH6&#10;HFKtH9wwLT63rfG7J3/H/3f/V8aoIteF2db16WeUHfemfDD13dWuutFxdBvcjcFfqYth0fnJRRf6&#10;jh+xZXhk3hthZGw/Jb+xEVfOReDhT/TFJzh7vCmsW7vwTLyKKW1V3ehnXFhd21YeWeovL2SsP/ik&#10;x/Ymsrd80SPMp7pF1r7x9ofMZT4Jx1ftk7Xh+LK6Jr9jUOT404don0C+y9o946vE4qfg6YuJg9DO&#10;hKfoW05X/TxYP/Xk8dUH6NZx5ncpQ9c2GX1cTKYn2HGZHy5Y2itjDshT13RJxx0F0vekRl6gw/k/&#10;//f/Wm5FDO5rRb/55ts0zrxSJBUJh2wKcijn/iELOLCdmoZrQSMdB88dmjromWyamHxbPi4M2nRd&#10;QHN/ZiOWjBcQJUzCu/GTRtZN3cjrBZFsHuhYNkjYYtHmLgKvJrJww29kmAQajGfhd20kdeJvQB+5&#10;XYS2QjxBaXI4v3GoXIdmAdTFaHSPO5unjA7l347u7hz6qqtsyuksTD50ZN2EiK5tJKF1V+TQm/AN&#10;L3n0Zyc6ttWf4b8Ldn6yaMLbBoinL2zo0WcWNGMT3nwQIc3voib80MIXfCa2Xu+Gh0V8F/oJot3g&#10;IYNvv/r6q17ghVv5WWjiPzcE7OZP5KVTf8otsq/IZQsd1uetnzMIyFPeQZjeh8/mffmHL2t/LxSl&#10;fFjenaONOMC3XufNvtVPTLOLbDGysSgmusmQMrY31uP/XiRofGhQo7eyLiJr89Rbf5MsssTD77/I&#10;UyEpQ7sXe9RhMlu3ax97/Gkz2wbQqfPqn+O2q8Ss/HZo0Xt+Q2nb3KFNef5bjzZALAS+TZtz8Reo&#10;XzqwkT+XrzIdmrbcj5jOOah+55h8H/BjFkzqpnfSxBcA/11gqZeF1lnaDH+/i+/ZMBtgicvw9mph&#10;+oDlSeTqIJ/cWcAObmM3/Ea/ujXl567++ErfxZ+d3ITZMaH+ERPTJ5zN2ci3qbbtUPv2hI2YJ3c3&#10;k9Ql+D4XnzuAhOnYNBMIeN9kQ+77+PyPf/yTGVr9Cmdj3GKkF29D65XSwCTIgMcv48OJTYu3xn9i&#10;gz9nQ/DEQWjeRx/tm1H4sre+Vi9pP4Vj+/hpYk2+eNu6lOa/fDbveWEb/tYFDgt+C5jOYscrpfj0&#10;y2zcaHuft+/NE1L5jTqblV9++cVcBO6idTe40xZCC1a/HkfG6/ZeO1PYBVRiGP62odH/+FI7jf3L&#10;V9nyWjypBcD6zDlePuoqxPVF/Z24MIbtK+70C55eX/+WpziLeDHXfj72f5dXHOK/fXQXTPq009bF&#10;Sn1HLn2VRe5xR4+rU8rAto/ihId2LAaXLz3k7ccrwNXx9il4rI3POoQD0Le9JHWM78LyIFs+H6Fr&#10;/xHb5XUsC6vverPJ931CDv3YNP141O65/E74Hv5Z3VoW+QBPvMkx/rINnj57dRodaCOWpg6lxkp9&#10;cCeSYVeMpJ7s+S794d/+9lU+f//dv//7vxVXm3RXvf4rWrb9h2HoBsY/J5bSz4Fn/Qz/kx/56l5Q&#10;DN34ly8WPHEJlD9hcSzAxncvY3lotHPzmdfxNf0hniaNI3tSHmDXVR/x4+D9Uj6cjdvVZ3VcGhuF&#10;QF85Zg1v5WDlbHrrMm3FHGlpbVbuePH5524cSPvJ2DXl087x3PhEO6+wu/2pnI3d+JyTyTl1tbzE&#10;k8W9OP0tcDFJX2PTELggvAsDerC/tp2xD85cVDWX1ZaUi0d+OXH5wP3xh3mCZf3Lh/fxtDN1wFZl&#10;HUPiazJcMOuchfnx98329KfJs8FKB/O5LzNX/0NeVfynP/3xd//6r//6u7/8+U/tny1W9YN9qllf&#10;kg98sti+dd36TbWKqdHJBag/Vl9tYIH+2/fqr7aN4qOs59V/xqqpi9CH9/Zv2ryPto5mP3hMWx++&#10;5sBkXzwocfiQo79Qjh6s3vpdxy4gVffQaKuO8cSPLCBdG6QAP7h0fOqkP/O3sHpXxiu6pV3dts8m&#10;g3z+F5/4VxdsYwZePujgrT+KExT0qxMZ1KFTvFh6dO13T9/Q+cXhh1ZM7/jKT3gYR4znawf7yBDj&#10;F1TPkb9jrfXR2ge/NKfuHRvPh09iKnXd/jIMJ87fZX058/v+Tm/KX/u/T/ueuqAHX6xGatw8lvyp&#10;/am36gE5IL/lfBJc+MBchq31bfKkwIVm+S6mufj8pz/9uW1w54Hwdg4JH0/rDvNc0N8lTnxJydCG&#10;raXgVY+th+ThhbaQ8rWdz3qDX3RxA2ftbF8zbQKftt8zT21dRI65xdUuyU39w9sLzPoo85uNKfnq&#10;HT/60cfxlvfNSBlf8WSPNepexKeji9fPV4CHOLTBPfNVftQHu+CinQL6yNs+xhrFk3n0Yr/x/Llm&#10;6wXQUs4X/XY+5bj1ER9184T88KZD6zo+E2/m+3jLm8/EcFvNsVs5u2cfYeb/N/60A/0svPHRXKDV&#10;frb/37Zz07moPHaj8QGTzvE333zd9mdOveMOHLzYMeNlcNmWczri3/Vr6s8Yag7BD0BbhkMGPPUr&#10;DugNR7+wbRf+1jl5q598+OAPeQOCfmv5i+luqB1funka3Vx4m3mb/pUeeIgZoN1N/zdPZ8pDt3rS&#10;dfNGF+UuEEz8t/D5FVqgTwHLS0qu/oTvzeNnf8v4N+0Df/ErjgAfizk6iJ/ViZ+69oEbvsr5oXak&#10;jwNia2J69p3Q8j+At+OQfHUV5ukPjHmpy6PPpfPpC7QPsYbWBfLlX/li0HqSnOhvHoSftszW2hD5&#10;/C+WZ4O/6tQvfDP1qU4/pH5nf2/7Dbr4LPDLayBjwfggLncfa/q6KcVGXzBtcPu/8SNd6UHP5dd6&#10;Sd0Aeu7YIwb4A97q59hnxp+J3YlBfc0dE+Zz/K6uV87u+alL+dvupm5z4Th+Me/idwB/6xQOXcZH&#10;4yty2bL80dBZX9nxrbaIk5uPutW3ffvtN923sZewfR1/zro8MRVXD9/x+bp+qig/kZH+Ut+sXeMJ&#10;2pfErr35CP3SKV+b2aCsPg1+2/Zd9cG0B/lF68F6yQ3p4ZTcIAXfmLh7TvQZn4y+K0/7SMGROf5a&#10;P21Kpye0/R8ZHkjgx2lH4UXfyNWvaNfK7v59uNAFD/p//e3X1UsM7BgOS3xtFDO5MhFuWeTQb26Y&#10;0O5HThE+YQ/c/JcGzvrisCzZr32RLb7Ui5gXS22jSd93fB7KWROcviMx2Yvrwe/f0ffSwUGgc4LW&#10;7cSUPHxmTJh9xkv3+mTs7ngaXPt+bKHj4B2+J29eoT/tf+Jn6pgcoF/BC23PWy93+9bGtmz1gLd5&#10;29Yac5HZWD2x5pjfxCA9AH4uNLpIOGPH1Kky/i2EbmHsMqarg/g0/IDxw80iXrFv7BJj7cdShnrH&#10;ibvfS3+6Pk+5fo9+4nZuAJqx57poExwgDqevnnHHuTc67pON2nVtjt/4wHH9pNYjT3+75duHbzn+&#10;P2RceB+bqGbeuutvcsw9y1/8iRFvewz/7Q/Rs3vjyzkoTr2QsTN+Hh7qYvay9RXk8S2go3ZKf2Me&#10;/rWzfek8JLL1lsLQ6vtnrrLzYzIXNjY0YHvuhGk3q2ftp0Bg+22yW//hQ6/6Kmn7p2X8TCvP+OIm&#10;gHAO/xoFJ2XTl2gf8S0fBWfrvzUVdemsHFSn4NETa/k7n96y0bvsS4tev9MaID9ALjs6f4kf/QTU&#10;xkoZ1xdiKDobx478En/iSz8DWqfGneOn+jvyr/iitA84MpJUFw8OulEODXnQ/PYu2i/O9ZG17bIF&#10;cUAc+Gk26x30aMxta3dujtgb1sr0QeNQfatX8qp/Dsjh4756Ocfmb78F6AGfrv4df8880DrZuLz7&#10;JDOX2Pid9WrjnBKBjafqEx6tr/RJ/GruYE7ap8mD23r7RP1sPLGl/U/mF45dUxkZmetHHt98k3nD&#10;1j9b1x9FzNdnCNc50ml4FgP3YnsrdDrDqRgMMKtDw6OLdw22nfmwZzN+Goi7V3qc8xxeQcL9eABp&#10;P1puzzl+JrtooRnUR9+ilOcOIMtHCRxO0HHg4VxAvMaZgDyVEzpyFtDsAm11G9kTDPjrwGewPBN+&#10;QZfgJmuBjPVd9Th2Kt9XTMEhw5Mi7l6tnDRmgU8n9J3YmPDEzwBON2X6uoupR8E5F5ZmQC5ivp76&#10;b55UvblzGy+NaxpH6ix357W+mnf7RCXgtXg20BZ0mu6kBHAMiHsBmq9qU9KhV5/ZoLRB5O/kl/bh&#10;u7U9Gl10FUBGbh1R/mwQ+DzBBbz6Tjjkrx1u5BqAxUYXcUd2/UrvR/25eABWR/K8CnHifCZIOsnV&#10;vzYnJuSpU41Q3pbjZbBgu1fBSS9YHdX10Uk5XiZlYDt3+fR17iYC0PrSuUWe+jGoyhswsM3F0HUR&#10;Huo8xtTj6zmLixATVvr16Qtdw/TFeXjRY3hO31E7w3l9N5NNA9QMAkex30zYEUn1B8SnzPVRjEgF&#10;Jd4PpwtnDT35m1x0yZhJ21DWf/EHb7w5F2Ud45f/F7AyTPQcWwj7dDGSTQ+/fW3x5QKwiS88cbjA&#10;Jy7c6s/4aetJLHtqcPnD54OPnrRNSob+dCZKw5dfmXo8XV9pi+S1LsNj+Un3eHXZ9LIxzDYWtu43&#10;hXuX5hhukCd1LM70VdHt6LC27yCKx+qg/8Pvojd5qT2HV3ho+69h5ci/aCN7/bg8U1hS36Yvsf7c&#10;yTo6bDsuUr7WP/iUb3TRhtkAtBftH572fW8gnc3xyGsdBu/bb9MvPGxDX71jU49T1s2R0MhfXUeH&#10;okSW/ssmxcv4mdLhF5PaF0z/dfu2Y4rCAJ+uDXwApPSTomXz1sv6FN4eb7p5UpsJQB/VjbKk8mws&#10;+nwSIn7lPP2/Os7mxrSBjQX4XZgeHXvevuHWr31hbJmFzoyXbmDqZnvs76ZL+rWdRNoAmQvK94Ik&#10;rTG/D62e+SV+O+PyyqMv4At6bpw0M1/w1L+6fD7VueVSOOgB+4C8J2x5Xwt44uVZvnOeCZu7zexc&#10;Z3FNSEf3T7ehkTtlTx0cP8/xW52Wt/NMR5rveD9L95rH5i+99HkB1yLz3eenvcZm+PqRX4O7jO9e&#10;4ulz9ZMLi9u5aDJnzP7l5uXib2pi/7yY7Pjt/ABQ+V82qXJ9lwpJXHi6wRMoewNa88OU/B3/BZg2&#10;+hqW59g/8bF95/bnr2l+7Xx5bbnY1Nbnpy1+yBN+cwF129mOG1uX4qdze09y5M+4E63zmb52+VfX&#10;RwxUXlyhz9V/P/sXuD7azjP+8V+56JWDxZW2USavupyx99lvleDQwH/ybxkWySdHnay9r2XBhad+&#10;6L4bI+oYLfzdUC3ffLUu45rqeTK7wRMe9Hjqsv7A5yqLbmv/6rO85cdrLd886ZOP89oVWcvXGxbE&#10;zm5Sk1UZ6jLH1gpw1yc9fpzvpvRTd7jzGXnkFqIjLYur6lL/xkdAJkC3fT5Z9FqfKvfbxUC/y58u&#10;INXG6NkLq6FveWxCr3+3CdQbV9M3d16f8cfmCZkWv6uvuZk+X/+/dv/lz3/u8V4o6sb+qS90xg58&#10;HC+O815Y4L+Md0FoLMmvzNBbw42eU+8/nw0Mdq1ueO4NqRdu6OSzbeuiNIde2cqQ/7n5UfokT9Zt&#10;36AWVhdz0MZX+qTddGw8i+nMJeGZ33yRC0nqa9uXeu8GspiMr8n1AWjw1DfgKcY75wlex+CU8dU3&#10;9XMu+kVHdYkGDxejPqJx3As9YnBusNsb58gZmXNDwseP86Q7n6Rg5u0/TKwN3sRVgit2oR5Qtr6k&#10;98d3+qJTn0Gk05Tz4bRheOMjQTwbsJxjrsYv5RO+q7+5mY+nH60d8XFjQt98tYo80tFp6Bs/4c1v&#10;rafoYwOUjNHnfqKeLkD5tGk+PTeAmNfwTYAONrzNbf7yFzdhu7DkM/qrDzpY+8wbBEpWv0arczKJ&#10;OH8NIa1+eLgJAqhfcS0m6aF9ie1Zm7DNxXNe5Md7/QdvAT/AD+xnoz/9RddAp7w49UH8nXVRuXLW&#10;gfI5uM+6Ury68Y+4Ffd78wK5AM3C3/79b41fdriZynhuHk2GsdyFANgXTWgdm8vwpU039sKfecTt&#10;X/XkYvhewAxhbGa/Cw0u0L6Pf79JOjHgYksYtR699lkcjB6p9/z3OGuTbdd9NfcxhM5vMrcy9wB8&#10;+kPe4MW/C1v34wcyp69Z/IZf0PFqHSV9nw+o7MRTeaT+nd/56Zt6VvWvMvW2/mvxUaX+a4y4gH3H&#10;BxxlO17Qrxdxjs+nDsb/yXrIiVbRR7k4/P3vp/07n/FtbujoRYXgzQUG/YT+0f7bjJHko9eWgPrj&#10;h8Ef5XdevvLev7/bz/TTKzt9Yvh2j8YF7MgVy+qD7uK0Pjx674MXFQzhgDeUwaOjPksgiLPr5060&#10;k+B7mkt7Avwnb/uZeCrHt4/UC9/oL/TPtcWeBBpxfWIoYiPrWxwF1PDOcTj13MY/CFmh9sxh89Dv&#10;wd4E3+IQtO0fwied8uqjLDJ/SPvr2EN+GI7s+CDFH/NmGfEB2HPY9Vzdbf7OzfFdWVRzrE9bvB7k&#10;a+p8cNU3qG8fbYFt6LXn4Vu0S4/RZ+YwU/Lpb2tevKI9KUXSf4tbscj2fZumQnUKyDTPgQvIG5h2&#10;sHuGV/YpfSbKyHkNYpXv+cj4oW9MABatZTkilQ4X5LhvvJM+8ruelpe/Gdeia/ilt4p9M3bj8SC5&#10;WDrggyfcvn4p21xX+wMrS9Xyb+suxrIXv20Xzu3/e7rz5/wu+ceP36V8fW9Oc25OOcptHFVG4kK2&#10;m28qlY1Hfiol46N5Ufq3xK+5YuMs+ngD5MYGPtOuy7HtUZl9Nbo9gd3Knr5Vvryk4Fnu+LPY0zGa&#10;kqnDxZPy2fxEUfhcPXjZfPJr+r67aHXk9/qGQwJN8rX4+sDqFRUHJbF0cDvORLrT7q8mpueGLDfw&#10;fug8fCVetratTC4d4pnMS4Z55xGnryNz2tVyeJkqJ3MBr21fpUt5b8qJbo0pclK3Tx9qg3SPhWUT&#10;j6ZcnKWF5KB/SdG3j+4gm/LWccYWF9DDoP4Jh9EhVOrGifgNl6Ed3gR1nc/O+N4Ttc+6pY+Lv3jO&#10;mIHi09C2fYrKK3qG9AL21e/RR7wsrL0/56agGcvYPKXw32e+7Cc464Oc7xvSonLeqBJ7Ln8NTfv4&#10;6NsLx6ev8XQs3vVDyqTrJ1R8u7D5m27+U+fNe6bmXvxFHz7btVN6hqLt3M7JVSfqpRni7vQn0UUd&#10;p5ZvHTNmv0n/iu+PscNcZ+vDurX2HFtr43D9xffapD2JT+fri7m5I3KT9yHrLrD4jj+bjkjNmNTJ&#10;GgSNizImvTrFNsTYhbHP5h2CEaDT08kpL87ZiDg0xc1XO4OTt8psujjSoFTuTMDC90AbT44bFIkY&#10;jbpBFveC0XEayJuzcS4PrByV9U60HaNRKmtsP5w+G4WHNjj4qPRC8N2NM/44k/FDe3Vc0akLo8i5&#10;gnWoJ2DoEX42HqaziA7hqypItTi5Nh6EdOrCokHd0Hc7JCxr07FH/dnkO2YrvmxfH2ze87y2RPr6&#10;GJ9neWli4zRqdxDnNdBnU8Xve1og4fF9ntxxEawdbvRk3/Lk423wuxglw9/qJMWnE5yUvQDnypLy&#10;GR3pA9A8wQBO9i5asrRqcS+oxO9vzwQRDz3bUw/14gI8qC7kJdaK02OTB4t/C7bEBNkZL9D4qLve&#10;sJA5KJWXblOZGxP41z9H/bVDuQHPponyz9/NHfriUru49RofFD92dLDsa1OY9ZwEi8MZVKJR2+tO&#10;2mroGcC6mcSvyaTva9i8F51sdNUJdYPPwBO5M5CJWxMK/cj4af3xmu/r87kbOk45E1nl09ElL2qV&#10;3yGSD/jEq8KzfqkuJ/Mq68H56qB26GaQmRjga+fsW/O3TtZ2g4e2yF51xPcu+rjD8H1+l3cHT3aL&#10;A9CLWMHHtzKE8vENXcojAmuDCWZ4UkAd8eculN6+N+DGn4wMVKejKJ/jPQu92PFoV0U5eGjWphyU&#10;j68envOrXH7+pvyJO/LHnnyTfeSzuXqEFz7kaa8/RTe/g0MEOmX98IM2SfeTX3k5Rts//ggoH/+N&#10;DWQWTjIn/D2xv+fPdG3jxydsvnQmdNHX5t5ph+qIbLpamA9ecFIX8l2023hwzv1wihc9Z6IwEv1+&#10;YApatjo861I/j87mIrlAHwTUgjJjEChdj2558io3elSXlOPzjDM4zjv5wDqM2YYOtA2nbvZYvG+Z&#10;DeaORfpFf+EF+EW/qPyCKerp4kl9Lh3jQ3TLHzL+/Ln9GN0mTu62ybby9Bqf6O1cLDJBvVCL3uJh&#10;bYcPr5v+2mdwP2RTGT1b+Jku5KNrW2zJbILB658UDSFszPEFyZOv6qT+0BQ3SF18nvPNK9/DY8d3&#10;eWBxNm1mvtZeKVCuP3ybV1k7Xv2W7smPDK/IXzrpljfznMtbfZ597eIOnzsWV9amy2tSvOh1N1h8&#10;1o6Z80X/ynxJ6Yw79BIxrTCv+1u/D2+T6J8yBk4/uGXiaeJfZan73wILPDpuP6v/dvfs2vykXV3J&#10;jeLVbetj8fzGn42QzquSaR7S5nzatPgA/x9pd7Zky3Gkixl7AEASRLO7b/pObyuZ6TF1LnXsyMQR&#10;ILAH/d/v4ZlZhU3ArOVVa2VkhIfPMeawLpslX7zUNu1fjs6h79WXvwXorI1KNyO6eO7Tez8mNvIE&#10;Fxxtgp3atuNCcSlPO7NQM4rg1gVNjtOGbtutvC/scnxTGaKHOmD9fPUx68PwnDnCHRPst/JdPCIJ&#10;fyydEj1fF05srFz7Lf+jIzRzQLzl03nprHzPI/7tf8xlkiYf/LFh5pahA+QtLD/naMHZuu2DkteL&#10;ZuFPPmWVgX+3nz82+ZBX0y4sjz3KJ8fyk7+f1gkNfMxR8PAB1Tu4lSl+xUoeWXMoDRcg/ATGLGDF&#10;w8v65Slmj+zoVi52CJF9RdfOgZSro8zv9e0YYpM9FRW3vHThnfP2uzmH3/rJf+pP5r2RB6+v87MG&#10;z/WWzSWAg/nau9gCLC03sHqad32uLn+VbmzrtWXm8vBdrLAWw2d9+tOnPGGeHZbPJw5qYzyDA/B8&#10;m3XAjmkrO/rmdCtHkfNljJE38/fwT30XEvdJajJcc5rg4bd98c678GjMns0rbXnjFh/l5PeJZTtW&#10;90nQ8GYLawvyWsuhMzwy/8wfudWXV5xjG3XwsOb5lJ8kMe57Q0oisnxczIIP4NLP5nwvgDf3lmn5&#10;4VO7h86H3OS8sL76+Jmc6cP8sef5xCwvAA20Yt3iOJ8xgG7TD6jggscCHB/ATvVfdE5mbYKXYuNU&#10;X3t7/P+mFyTF28i7uoxsy3/Hn/HF2hOusWbOpy3/IW+4WjuQBc+5kDv2nHVg4q36KT/K5yDtIrD6&#10;fLNgHjXxYSyYp3Irb/CMYUiIKfXh/Rp0TpQ69PPzWNop22qTYpWsb/JzBXQr4RAbW6TvSjkgX+UP&#10;v8qazdqZcya2Q5dsUNQD5MInA2npqlMap8zFje031h5PHLQAuuJV+xjbT7y1Tnhl9tE2oEx/2Itw&#10;8Q/e9lZcvFZ/aau36R5DX10fdpy2HducPQixE29Wdxd3XTRmu3/+lLcGpW2opz26yUX7QX8+9hVi&#10;15Q37t2snBsbrA133lQF015XHhcr3h/F0eD32jCIbT/JK8Q2xtZdr/IDPGvT1e+Tm03yB0ae8A4O&#10;m5szV9dQTWF00L5uu8JfP5KNvGJTGys9Y0rAuNzXo56HG5pH/vwPz5d0dh4p3thtcfDYNBrmWy7q&#10;jhxokHHiiu0HosvRl1mqT/TDw4awo7zx3/AanUYmdQFxjb/w0MZz4Pix7NJeTr6N4E99DXiwDg1+&#10;NwZ//GCeOH0OWm4MdqTvyuomoItFSOBH/4W10X3+bDcjLwM3ZmL/ATI/bFiZR3759Ou4c+yuztrW&#10;cdY3Q+n1N9H4ffoDNLetn/YY+nReHz7rB5ukp03RM6XxOwMM/vQXpRl/ldfpA9XFk628+QY87dTz&#10;ycwFsIlz/njaU755/sdcIFd3bdAxPbTrbzzCe6Ey5kR8kj2Vug+65V86auPq1fdp39WZ7niG9Mf2&#10;gWOvNKRLr+VF1yesnlc5Ixx4sQ948jw9e/WPR+baInTZo/bVvkPQeb5ac0J72kx5nvKL28Fjt6eM&#10;tfGJfYSstwor8Jxd/pI9bIc3WisX1NW389jTzssjFfXpfvph8NhZEAVCkJzoajNBm3n5ypIy/Zo+&#10;ct9coq5XCC/vtaX2scB35RGVKudpY8u3Y27K+HTyRqfpf0hkT2XWEnDb58gOkDw5px7Zp0D8LIxW&#10;p4yO+ejr1wcwe5E+x+qT41zkHgqlSaRa59iW3ievLPO1/Z9ac8NwEvideuvTXgdKPrv4N1fmAjaP&#10;KSU6v0OnUAbTrt/kimcirnIqq7zBR0M9dBakT9VmLT91uq5/Fgajts0RnvnV2EIbE+dsjAz+g8MA&#10;pen8wZi9XLAExrMec9D+EWH39m+llNLgr9+afx7Ca8XztXo+86T3gqE0GvNxNjAqyhcnExtwnvIu&#10;7vNYeyZDnc4B2m8OHXj9zeXo0Z99QDx6ra7KVx9pgI54WVj+smrP1K9cB+fDsaebieYCbCWpvfnD&#10;+g69g1ayQ3MIEOmI9UIWMZZI/U39dy6xMd1+nS3S/gBZt633d4bFcOSyxgVurl3hOldOG/am08IR&#10;Gk1vE9h5AF82Rgbrwm27iObh3jwydL4ungL728MzZkSO0OkTzvqKzFdKf/vWE4/vO4EUjxX4EApB&#10;Ew8dHAXWuENwOgwD9wqJoQXSGoswxU1FnZd0J3g5wuliKukRdAy1dRzjl97R0KdhT8ChweE6bUcO&#10;0QHuBOIKNHTzh8/KUJq+4qz0rW14Gp/y5iW/nSyU0OydCTlWn1OvtJI2kMAZfi72mLwOLfJsgGg4&#10;Nhd7B3bqsGMH8fC65SJn7kjMk1Lo7qIJS8DNq9fQzmIteJU7ZbP4m4uD8E1ldkMTLx3t/gZX9YQU&#10;WJrSa6fqGnt0kRAZ8enAkDSoVdnrFdB3ZJvNim5OBK8L/Pge//UzGgAvIN9ilDxPmdY+8K4NnMNb&#10;GYkcybf8NYqlX+Lnq/EXOuJmSAzvxSnv1KWDdOkGH238xdnIM/LG1bl4Fd4ZgDRAZRaGbegh+tPb&#10;88rBxOi+XvbJa9OlGfpP3cn6Ghpr1XhK+PTD55n8r258LT2Lv9EFHtt200r6lOMnPeeR3wQgeTso&#10;X/yj98QfHV/abHHov3fDBmmyJ1ya5g99SG2qvZ0JeJSurGvvpfevjvB0CivH0sER7SlP+ixKyVL7&#10;BsGTBouzIuLTNLzTEZZF8vldmE79oQMfXJsoh9BuqdBzN7dY7fO39MsxMaUdaEvq1k8Wg7koMXdw&#10;z40SX+d1p+xIlnij+mgb+hWvgyDLa6Dz/Yme4YU+aOzya3SpPKvcayI5v22XE/Z46P5EpyN4ynL5&#10;49RTWZupHtF3cfHYvlF7dffU2n2ekoh/ty4BHrDyra7RsnSf/qEne4Gun8NvebtxYmHznsf2C+xO&#10;7vBeWZ84ZG+7iy+VK9tyG7Pb1uDV17G9zdP3+V3mbuSIqdOE8DF+bX0bx6vyuunSOd4zvnXgP0js&#10;182b8Iow1wJ2dXx9rF58FxOTr8Dc8po9cUQeuE8gx9ply9zgYK6wdvjLn//cTTDzhb5Glt+jn3J9&#10;zAtY19bd5+SRJtPaRT00ZgNlxhh53RA5bdT5jDdpm7ET/DC/ZEard7CH7srjSJe9sy9vJe8YYzNy&#10;X1fZO34bpzgMoCXG2ucnq7xybKwf32Df/Mox+jkfV7UllpjUAp2X1uY5yivPQ3vz5nj86CSw7ZBe&#10;PsNzxjM+WPp7VGfTs4l1ny9PR6D+ppeP/E27cLy0Nj1xJq7gjU8XR907PWWLbwFtPrQw4+ucobP1&#10;Nk3EeSL3xNJWfBzbJtP4/N41mdHQrzq27Oj5qPIi+XP68YRW+u/jz8Y+26ZJx9bV75SpODoPCaTx&#10;GBZTf+zmwt/oCb9waGR9WZovnh5PmYn+9hu3HU7dXznsmLB8QuXCRsccwTULv+UOPqcD/Xzss3ai&#10;FOnpqr0tf2PW1e5a+/Ztoz22A7VBdHifG6Pg+ywo2xiV33VE/LRzmo3npbP1HCv/ic/1heOWKTc2&#10;GDPw2Y9y7W7HIHoBuD2uX5O/8U+2xVv98ZK/dPeIBhz4K9fmrcxdTG//rg+Irfxe3gsYsS6+z7KV&#10;YfPw2o885f5+n4sH3+bjIrBy/SmdFvYCmjzyp2b7uZW75aEVgq2CJoBbGdSJ3UK6JZcMyVBuTFhZ&#10;njxKJF/Gy4XSy4kj3G4q5BzNvaHvSb/6nA2afdPDrjf05/uUb/10fLVzMW0J+N1gcyd9u7nIXBBK&#10;/xA7kcMFyrWX9Rma1nbawS780RmrjOzV99jr+YRjOZ78tV/njdGPLqUTWfDbdY2fzTDm9cJq8sm6&#10;cxo3Goq/XlA9F4x2bS3P5qTzoXXPg2x6Wa+Ym3sSkrxDw88LuQAc/ukXFsgmPs1lR+950lr5/tyN&#10;NDzykHFt0HYTe208LZ4j+F3fIDX66xPhA/YhBzrSsw6bcR6fp42YdPm1cr7Wno58vfydowek1dPP&#10;Ld+hO3y3vMj5onttEzsA5UMv8Rp7Lw/09/XYQansxrLRY45kFjX7xix0nkBf5eYpYPXb48wBRx58&#10;58LW6GMcNi/1+kPtfWl7Is58FPAvebq/c+yDDpAfVfVK3b9o5n5FTHirq3ZnjY6Pm61Hr0GuXTOe&#10;i0Ftxo2f25bYspt36BmfU4VuTyC330lcaGwFB5638PBF+zV9Ofvl03VQ+nvpFUZZZU5syX73afaq&#10;PuRVwF5NmM2B6+nL7d+6pgif785PHOz6ojGQiz7aIJ21S7Cy7xHPynTK5JtrOXqyjSDmAnsBoReX&#10;Yx/7RX/+f//cj9f//8d//kfp+0JPfcd37/Ma7cTth5yDuOCCxaNL8c8FBXtDO8bRp0+nVS72unVQ&#10;v/ovvxTqM5Z3JG86X/HD9JPKxCz/bqwP/tQ7YrYeudAAYm1l0sc4V6++zpvpeoN18jqPmSbR8tn7&#10;skc3Pp14FJv3viQ6w2NeGUkvb5yZORiDTf/+KfGgjH8cXSDWZ3zyWFUA7UZp8qZus/u14wha+K2e&#10;Cp2T03F9T8cFSTdK9YbBZNqLKX/2TUyKLK/IdJHRz02hpZ+Z/nxstTfQsNvYbqib2/jr2jRrmbHF&#10;sYfz6PllGB3qi6o/eOQaGlOLnvwM+HP6q3Pesn6ldOo/7aLOsheH3SuNMfy1TB19Ep5p50++RThf&#10;F37wNoa2vNTCVByRXbkYlgb1Scrr57BtfD18U6TIUEj+xmX9Exr+6Eb+9l7Bfc4HSlfPlnK8sF09&#10;esy5uf5vgRvSVhd+Xxpbb9oavaZfwG9igf1nXrO4R/U97XH8Ev3ytxct8JhP9pgTd4QfO057SGHt&#10;tf5/QfDVyc7vjiXr4dXBUb83OoyNVKfv6sAv9Vlwa/NXSkzcqVQrVe6nCG3Tqcn/10XqIGjHbbu5&#10;OelZF1/n6PYvaX1QH4RLnY6bZ29A2yL71SdEtsrKr2ddvDfyNH+NcARU//UbNnhC22Mb8WR8xmM+&#10;42O0UtQLOonuUoMvVds+bFS+h1/LpIN7pQ8uXSs2Os0LtRw3fmtn9YbJUOxJyOXvAnU8bfsK1H9z&#10;xvJ/hY9t+/OjUy/Ohg55lCWVN07cP1FS+z95BwOfNIHkHhki88L61Pnqj+5r3KnCGnd/PLEy9mhf&#10;U4HM3/zE47RL9ZIqux6T3DWmzPYTOeJNOm1OfIxu408XOWVk6MvgELwtzOnC1n/qMGPUYMh3sQ+t&#10;6waWrfw4oq1d/xpgTy+yZ2R/yDN6WtODyvkFWd9mHLvGPDLFPx9iL0BOa5Bzcg7BwfCA+ZabooH8&#10;/qmvPQeN7aVPYF7ykQf+ivTSjuwfxbLfpE/9NdjXMbPl0lP3zdHbHHZkmBh9+lu/sDcKVf4E5pvo&#10;c73hl4yd22QuHFlpyR/eAFM90172N4Lr3+Av/cumqcMOwHy7YO5e9XIefgstNa6SIx8XjN975dIa&#10;fI+MNQuKnRiZXOASIRk1DbwdZXKYz0CNoNcJgA6EwZtOfF+hlNo1lgYaASrhGE2dcVhoHRoIM4KF&#10;DrlmkTYL3vIILQvSZwCHmqLSQsfHhHRoh1pU0Hidz4BmgjST8lY8X/hVW3xXnlOGw14ghlddDq8Q&#10;PrYc+ssDv/KMwdWRbidC3nQApXFw2BLAgWvCx47Sju/yATYWLEBYiY3Q+JwJPlD3CeoCuZPq6Xw9&#10;cCsXOgefFZ42VUHZKS5PPgAWF+rvoh2ei14bXwbO4m7l4Ba/OpREv6pHUqtDA5V92+DH3hCdF3fp&#10;tfZdzykZVidqDs2x47wCZe5EvxRSiVz5Q1un73cipT2pdzUweIFhfVt0F9XKRg+2GntVFpSP3hqy&#10;+FjfKkdw2tnIjg4gTycC8QcbWsgvwJ9J/mwabb4j2j//M5tWOWoHznV4XUg4T9qryjr5fVTsnTaR&#10;ZdrO6VRSvj6prD2PjV5PqnNH8w4pdNxXILE/qLyJBbbSidnc+jUYe90y1D+14cizGxrthA+heO/E&#10;+d0Olj8UNFcHMSrO2eY5WC6OI5nVF4tg6xrceoOHWIkd2rfEV/13W5L8DF7LGx0DBh+6gQC480d/&#10;ajNdzJgUWPS0XwrugrIBftMvxJfZrP86FxlXfuX0mc49vJP2FMYv4AhU3RIHC86fIO7QBo49T1ws&#10;Hptfk99TcePY0Qfu8wNt60sPThPVmd5BUFR49u//iubQPxVSd/HkSIMnzxfnwWfbta84AOrVHznX&#10;z9r8Bfo5F42VazcXfU5/gLrs1biyAXP+nrpBfyE7K0dceaQWQpf9jx7Lr6yCp42u/ENreFa+yP5C&#10;1sQfKF7kEa82spx34zh5+G3dF7xa85df+g91LWQcQeunb2m/lHa+/BzDIvE5tnK+fY86/p7272Tx&#10;jC/V0diduq2HvgsmoeEPlLxzeE4CL3Q5NpQPR2yh2z4gZTumeu0vUM6+aOCh/7do14ZnQ2f6eRO6&#10;0dkYNzHBtu88lRH81c3xCdUjPtn8Pa7se1Rny7b+s2zzvnRcez7LtNulp1x66TnOZ2y49bf8SUf6&#10;mb805VPVPNDm1jNf2YK6y18evMV1dHH39fxr64ZzkyeU7uxHigyhenKmnTvBU6hmavWbYA7Qvt04&#10;QZ8Mbo5kbzzkiMfwGp0vlod6LBn8kWNlWvyPGcsvG1IGv9KcytoQWBxjyNpITP4WqP8g17FBXPu9&#10;GJsvXwL092ODmp7aiTw3lFHWufZug4qfr3YSZvDYeOYPI2N54hs7Elvb7hwguMtrjy6Eqmueoh6g&#10;P56Nl9T9cN5iAg9OZYk8K6d8uFsHLec+S+9pP/S3b0Gv58lbGdAnX+dOFu350+fBXbmVSa+seCtf&#10;mchc+eHUz7Fr+onOjY98l2zkyedfwfJ84my6ZewbG+zF386zEoLyungMaXKFySW/estf2fRh1lD6&#10;2rvPWDxHPPf4WlZlxhflrdPjYLGf8rkAOG2yN8Amr3OAEaRrxuqV/MoUuXqectbRZ3cMetj507El&#10;fPG5QPfGQeRYP/yP//F/5XcY//DVv/3pT3OzavisvPgsLzRsZv4u81V51mU2383La8eUN+aW9omz&#10;5f08mp+hITbIIb1tvq8DDLK8TymHyyt40dUrF9umk+8nZKy35qLkjFO7UVVZMvb+8IM3B4V+aGl7&#10;ZA3pyrr9lqcZ/5lXLO/FBbzL/7QXMvrAc8zvRl3+9ApguG5idiSnpxbNi+HiyZ9moW/PWL59GPyd&#10;M0j7kHvWKJlzxcbb7tBSHjUK0mBpjS4Tvy1odEhN3zV6j2+bG5t8zprOPkfnLvGr+PPKXfM9+H4j&#10;tT8BIP7zCkhjvrKoX5tO29b+zRHnph4XBI15fOIisHbX2B+hqsPo2m705Eo/Zb+yzwXYOw7hjRz6&#10;EhdA81Mb6Yd2fai/rt1jKLyXv7x+Iivgl7mBZ2JxY3hjn07w3ci4ddtvREznQJ3Fd04vZfWTOMun&#10;r02OHW9/nX4kuFw4thhforF2SIQdvsaaxMm2haM/+wa5fZR6JdZD6J6+JRWj56ybhk9kTn/rLlHz&#10;YnfMWx8/QV1Q/NTV5pqOrRe0pW/f5saavD66c8HI0YcVctw9rsUVz+o/+08b5OSwBPzw89hy8V8f&#10;/+3779tHutDedV/aUP122jK6xx21wVwQNU7O+Le89cNkEbPmvsqNO1/nQjIcZWwO6tOTRr/jQPg9&#10;13ql3/bMif0PbX309p+HDtvU1w+7ngvS8p/tUuzsHhG+bqD1pqvK9ap5PGmSOaRKC72NS/kA7sap&#10;17/Pq2VnfLQB/ZRhZBKbd1+jD4ID7LXpn9Cbi807/u88GtbNb+vBbWzn4r9j6YtT9jq02XnnIJMf&#10;2TL3Kq+P7D8xOLJNRzhxNW0S3spWXiSJHny1PEnnXP76c3C1tzGyuaqY8oaZlV89deDmP/n8+6TR&#10;5thyuIXymDrOnzI5r2yJO3rPHHtihBzi0c0NI+fkb/09rjxLK4Qko+AdLH0gJuf+0AT6Jf3C++B/&#10;OGXyR7e1QWhln2Xzu6d9cETCGzxygWbnv9vu0ViZ3aBBL3Xv8rXD0O54XS5f/hr/jm/0yU+I9Ttm&#10;N1YylvFnbRLn+e1Ve0QuXi4Mx5zFLy9hfXRhtJgu3ddtA39dZyg0hvg5p3ivhGuDndcsv9o4J/Ba&#10;h89yU+1ewG69lEz9rfWvj2J5YXlWmtjighOHcXCyVsIpnf4qMpwypokHU+g78ZH2bsxfudaurR3Z&#10;f8t/27eo3/TGaAigv3RHmiNGNhnYCeiv09p6LpYWasf0Q0G4cOWhR5ceITsPlN6hubSbn1gxDhnb&#10;9yJXK+Rr+wfnJZuv8n3E4eKITTgbg+MD+NGlr/IefYjw5K9Nwh0/pMklbhFCC3TOkeP0i+zANgqO&#10;fdKO9RfbTko7IbH6s/mTX2meutK/BeaHgF7TP2tjQ5+IMxcaWeCl1A7uJbc+4DWMDYOTauYP+iI0&#10;1fUWFQVoePtQb6B4yHvXnforS3mcutJrt725aGUon/TbnyIX+X8LHqzrg2j+i3rLi9yV7zQx6cq/&#10;TI588hd2rffIqu5bbo4C0OFT3hD24iDWadl+rc+f5888fJ1feUkv/63zpePqd9WlR0BMfvjnbCJt&#10;3C/u0nHzVsf3U+epO6f3t4PjZ9dOvQWm69Xku65h3FDtkneJHt5O22bFm/Z37D6/b5x6eXuKP9ZG&#10;48l75M29j16BtRMvxlhHXMpiIlBbZkNFh6PfsTGgzCbdbMDswhYCmuq0gR/mQ8Mm2r0p0gGaJl8A&#10;MpjQzAbUXWcXfVXvGEhDn8aYYGHMftT/AuFkwR36MzmC5TxfDfCmk7d0l7Z8g5qLwJxdPPrWPndg&#10;swt9u3CBH35xUx2ijnJ13DVbR5Mpecp20WLS0NcohRe4FhtwU3ds26JOasiqvk8DqYPHlPvGc0L3&#10;5AWPr0j99NPmwbcIBtKV+QSZvLHUDFI6R1C8UOTjLrJO3srLd+TT4ZMXPli5k2ha3pZJAzgV9qSd&#10;kmLpDA15/Euv6YDacQd55Dc5mglwz2PH1oss6HQymiNQzgdUpuvKo/5emHeH/vJvfNPvDPI9P3bD&#10;A57j0sHDOSivmKJHkh+7KNO+4DWGks+WQHtLQfO37ElPngmMY9PpVMjUziV5oBOYzABmkL6dO/JM&#10;e4eH7tJ2vtA4Oyf1bSbFc4cL387gppgvujiJ7TpYx05k+i3Yp31DrLoufuWJTzph2Mwcx253o6/t&#10;Hr5bHRwzDkb/XOQx6ThQHwUfjOeT4MPk7WRvfbNxxd+bFhs26J666Sc+uCNwbX4m6ni8753cM8kY&#10;m+sH+C06xDzzyqnIE3nJpow1F0hW/0bGmUjccnZyzG4LofElqC2/ULa012a1AruF5rb9rYZN9Y4t&#10;9FPah9d3zE8IJO4jO/u1L+9gHpUizF6EWJuS75mm27Ybcjjf8pXrSzqR1f9zgxEeuZ/1ti2h6TMD&#10;b3jqz7JHxHdtM2cc0qeRuXLk4o2Nzs1DF436I3I6Jzvb7G9K9yQyrA57rGzBz39R5gaV9Mv5DQ0Z&#10;aIC1xddfjx4mGPL6iczoSZO5IHTytzItDTjJHpQjZ/OSw4/g2X+pD9hDDNaGkek///M/S5vdLJQW&#10;lC/fps95JI1bZgwgK5yVo3VDs3EUHvjvXIFs6KiD1/Zru8BNUeAotELk2PqZq+ibxGWIj7w5Gltt&#10;Mtsc+yl2tAHcfj289Qs2T3/44cdD7aZdGUJrXsc+Cxg67RinAr6fcvOHOFKmjs9rIBd4lkmvri/z&#10;xwcmbwuL57wx+eDxrAvvBvWH1p335dSznv58AW0fm5ELWCyOMpuiA6tjPFQx4vUkfDau4KlrQrz5&#10;nrp98j/Eerjz0X7qppivl/frMjKgm7b0hcVZiT++zE/7e35HF/Xm5khIS9tRPzH2WbvjswvIITk2&#10;2026VKlBaisyqR6dwa1fT2trImgboTL9qbheNQfti9/oP+0sJi1M9Y36Lhu34lXf3H46ssycOxvg&#10;7V8iExr8n+MlL2Pks5tbT+ZwOj8O7acuK4u+QvtO6VXNuQ+7dI6VNBnHXwfvUaa98c/2DU+8zdu5&#10;kzK0K1dkW5lqz8c5YbZs9SQD+9Dn57x9hf3R1z+sXekBBygbe84FPnnwfNAES7PjX7rN9D6XbB17&#10;0kQXd+VxXPlbFlJ7B7Wy/RSHlIeXPm6heTHl2ufnMz+cudnG77FBZJCvTaKBnDF85OCmsWP5nv4Z&#10;nykfPSvLkWNjC+/qGJm5vzixTdc38RE7PXWRXpu+3lDcNxyh4adoGj+RYX+GZW1eHslXLm7WHy6e&#10;WQP7uJCMl5+uMa4bF6x/VpaVgwzoOa/Pz/lT/rWD49o6FZxOvRMjP0ZmmxvPJ7LYyW83oe+C6q41&#10;0NfWlJt361u84h598jiWfow6fdS3vRhbOTOeeSLUE9nO+ZO99Lm1ybG5ev1tX+0uvu7rsRMDO7ap&#10;6+Pc2zXo7+LjPoFN3vovdb/J3HZsWrFab+SM/XIz9JtuDPK1sf3EQfRY264+U3u+t6w66a9SUZ5x&#10;dC90zPnEcsRLPpknppTdNL7qxVMXUbXHFMSGE2tsYO46N6Bru3cfStbLp6edkUOe/ga8f6+vmZtb&#10;d3MIDpiYnL7A+l/+/Rmd5txNSuJMLfTp6jO61c6H5tLly2mrEw/6d/32xrtycrp5dd6CMnE8Mo2O&#10;cDYmXOQEpduLXzOvJF/pxMDWHfphNlzbr43FyEJ/Fioxt3XhvN4gTVahb5rJye79TH868f3hQ2yU&#10;v87n6K9SPuj1L0e2YjO81ne9adZzLCk3f3TODnh0nNB+UsbgI2N4ZK55RBr6KW8ZvfMxh+w8J3W0&#10;zdot9iYfPBeqvQYzRbWXWND3qeuJu7ffuMjMP6TNRmDi7k///qev/vjHPxb/d7k55dvEoTavbblp&#10;AXR8zBz2giP3PH0V3rnQuRcMjXH06F98C/ibDb7+4+zvVKfMzWd9mXIxVlPGVKTaAABAAElEQVRM&#10;zJoP75NdM+9lKvOshwyXMDVh9adV20rkh096vICD14M7q+/o0HS+yJe/jcvKFxpzoTD+1xaMx4mv&#10;U611p/7EgrrLiwzOJ661oeElvvnCeTdjc9z59RGzNLb+9jP02jkSmiP/JUIT8vQfcAfuPsR57VL7&#10;nPIwJO9+7G+bJ3lKfS90GSu+Cc7HzKs+fnx/YoeeZ+4UuqPb2CBcUnfS5nnAOd1cCF/7TJ2tSwZ1&#10;+Gfq7J5WSmp3+ErEJXA+NA7+HK76S7/I+VodzS8/93E3eSe2Y0/ths5uLArlrfbiiObOuT9FXvPn&#10;lffiR/f8Pec3ZP6U+OHnjd/Fx2nTDLD6LeOjVk/htfzovnZmkpVj6+2xtOEfnVbnLX99fM7darNY&#10;HU9uKY/1T44du6KTN/hk8yXl+q5f2m73ofBCI+L8S+BvsGPO2mbP/1VFtdYGe3ziNmrCu/4nQD70&#10;2ovmNufc4HbJevR80pDWpoG2BMj7tA+fgPoqNNbezresCPlqH3fG7z5+n7z3aWN0dfObWOmaJrFj&#10;vDAHe2G60ER3bUPv9vNH9rahTR+mP2WOub/pi38EjN7WNI84jE4dz1I2cps7BLVjXE23KrT8sLjs&#10;r44KPR7M+j1p9mO5jV3Fyp4+23N04ZuDzFwL9thfCgzuzmHgh3oqHvdcOIObcSztnB6fOq85MjLq&#10;iW/zeMDuacUjp6g++nhCsuXOg7PjV+UIkYysLX/9tbZgGrZ5Aj3vOVvG6RHm6LY6Nverf/zjH9SL&#10;DjMPauzpW/IxSwFPWzof2Vlu5j+NXUQihwOo/DFa5/ubefKVr/xLu+dHDwf8DeFb/qwjvbIZu34V&#10;Du+X+kwNtH+O/8g9cRGdPJTxAG3Gk6biFz45HffJ2H1F9lXl6PA83ywy6Bf8RcGi9LXLTtHMZ2Ht&#10;43zTeywe/Ppoxpyt9/rowqy5aJ+oFoP6myPQ2Jclh2/pn/5IWr75fcf50688X//89tPcHLvl+hN2&#10;2Yu6ZGG/xiJq2Bzzrk3aKtKH4OftbcADf4Xk2Z8TiZmk1j70aJvPTxexQ1uPRCfAQUVwFURkXgF2&#10;P0VWRoeIetOJRqrMc6pIpRyjO8cMqKdx5nBNApVtAKIFB0wwkWQXZPfF3y5ukk9em78aXH/LtzXn&#10;a+RIOjTR3XO4aO6gT5gdBOCxb4+nHmqVMXJa8AITsC540D20dYar59aHq85e4Da5hEMWNCzqbTJ0&#10;QdeFeCSLPLsJwS42pC2q3uaDrteS1TZHPrQMNo4WevRTXpyY0mJeGqxte5Iv9IA6C5vHCwK9dFis&#10;dgqdHKXh0cGRH4B8f6xogVM908D6+8BHhtbreDB+Uc8AGULHRyPT6oCfsot20q9BxwKNHRXjAR+s&#10;rNL8jC7f8wu9rx+4P/abwXpw2X8HE/XB0q484YGeDbxugud8+E07gG9wmztMK1h1rWytmwVH/nbR&#10;DB/g4a//SXehGpm3jIxsW12ysPs6C0jn6kXjysAP1TPyjawTx1NnJoXlkwVBy0+95eGNC3P35/h4&#10;ZKoI/XL+fJ3KXTKp+sRE9Ly6gR07wWD79gHjVzH0W1Be689jhwRf6LHVxBsalbE8w6v8Tl9zh/ex&#10;EdNG/vwBF3/ZxSIZjaRqT3YhM7O2E06dTsJSZ3H1qzaBO3E7tPgcfzz45ek//HrBXNvxF+J+s668&#10;Em+fu1E17efr+MbvAaFRiDzkgNs7yJO/ba+8ok/b3dkUW5t30AyBY8Im6vOTMXYTOzcoX5Dcc7aQ&#10;VmftFymax26ocJELvx8apzPBV++93zCKrZY0mUPt0mH5OaK/4AlmNlhd/f4U3UDlCMHKVHpTi2zy&#10;/HWjebJf0D1Z1wE+3+0TS/wK2Bx/T0K0fzj+wFu7V08bV6bP8ASGo/OJDW3zlhXNHXMYQ/+tLaG3&#10;eE/9vZ4Mf2ULznvROePCz28yNh93rc7w4PhsGfutLS76qTe0Qzxp7WDLipvmiWbjObHZtIZ36I/M&#10;4+Mffvxh9A6f6RP167cv1QXiBK/xvyQbTFnz6DmnxZdHRvaEx0d8AuRVx6vCGAm5O0ZGhp2Akrl0&#10;bIppc4f3+8jdi0mh2Vg7si9+21PqOBobheCWVRhf9eHxY2T+OnGxE9zyObyKf+SQXhmaf77koQ8a&#10;I6fu5q3f4PlcG0TRY+ssbjPy9Vpe9dau0gsTB/f5k87w0rcqHxlfl6Oz5UsTuhvcEsmRQ93RTfmo&#10;6XzGVHn006+uXHtUBm6ejw4++Wzl4m8XjPg1dgaHXiuXCyfO3+X1+78GX9tAD54PICuaS2f1Wn7y&#10;ydZP5ybObw7SNg67IYUeOzzKY6S0kNv2W5PtxJ16pVH7ZB6Q818FyOrmY97T2L38Nv3KxtILQQ9R&#10;F8jElo1ubch6gPwAzdo7dLUldMDax/jFDoM3Oum/K0t0caz6wdk66Jjj197opz2+BrjFT//nwlPp&#10;HCT18BTXjugH21fP149bZ+3nfD+76aavcdGMj/i384AjK/7oL65x1muKweq8/Yvz/ShXl3zbf7Xu&#10;0XPxVpaVVz2w+XvcBaF6q/PK5gjQ2FeNbrzBR0NMiK2c9Fz+E4qT+jvnsRhdPnB74SwVpL9U1zh1&#10;yfrAozN8Fxjr88jhAoc4AzZ+dn1lro5nF8hHp8ZxZDaHpEMvjua8Nj2y0Pt6gg/vQ1dMbQv73/Ib&#10;2K2TPPZShz0qUzan9wlfsqDF32tXr4yuzvCTr86OTZ2LhZ48+B1bQqO2oGAAr65DTn55Bx/OygQP&#10;TbEIXABh05UBf3k5DCQhz4Xrb76Jf7I+scmKNhqf8lYKPqvcqUE+YK3Ilp0nXDae+VPHvs6F0XWh&#10;L0/Ldj07T6B2vn9shg/ZzZe6eZ/85bVxgGesHK4uYpjj2kcQQw3D4u9mrA0UsDTQ33M2QHPO4Yj3&#10;l/2t84Xl75yMu/bFYz4n9mK79nERaMcgspnv7TxiaLHfrOHM9fCfJwTHh+zsAk79Hx+tz5jcK4zp&#10;Io9uo98c8QDy0MVLGq7P5zwZifbHj+QcX1pnlF5kWP+u39Vnc7ErvbA0R5fT/8XPYMv0/er1Y//h&#10;IYt6baOn7ahHBm0ToNQLWOEd6m3rP2UjXQz1onvqia1o3T84L4Bdsq6P0EP3yF6+D57qbIxKp1rn&#10;unQY3fRfsy5TvvBcRz3bYeVP3Xin9ZdO13K5IbP8O+efi7frV7p3XF8bnQtutJshU/xM/08GdArV&#10;TztMeeq4GUUb5/vZI8peQfrGfbpb+zMF5htPjUxfKJasKyee/Caw9XdvYIhPK7P40VfkD3gL1Vyg&#10;7On4PPXZkivUsbZZ/fEE+K7s9F2A9xrar5BLWf6R2P06ef70b58yHwOde8dG6Pur/JFl17Erf2U6&#10;T9MyY8/VuT7x+Wlf6JYXn1Z2Ppj+fvPverBvfPnTprWvoZ/S0rvWcZFTGr+l13YQO6o/8XFicdvX&#10;iY22J/zyF+QkwoNdzscNvjZtZ9yd2Gl8pqvyqvdoUfqebFYHL7xTSo2027FDT/B4AFx2DYXUUeAL&#10;nRtpdVK0PuhxUNsvoNNP+9+pK4bo/gL2/MngpOvrM8ZtPfoAtlH+BDhro80f8oO3ddUb3GBFTmkf&#10;N3/kG/F8YoN81Gl5sjonynHq3uWle/pnc8Kfs3+05iLu8h0f8MLwQ6fxgn/+Fu4Y2pxfHtHsH38d&#10;HsvHPKntNdU655iOpkTEBL6Fc3zynnXlFPteVDyeIN/8T11yGJ92/7dzYhfvUqm8glxdI6ugIqfz&#10;lfdJV/rZl7h+EZEv+7Ch9g5Wtp70fP3M5tPnfclGLiiTcevv2Gr89fr6d+/2Jq1RenVfed9/nbc8&#10;ZPx7k98Kfku4IMCZucZpj0dn9lwQT+BtxjqxxAbipU0kZRNvc1PPx7R51xQyetSHd3Sk/dr/ylhn&#10;vgL0BSHU9O7nOKl3Sj+0z164/Bkbhr9zUN2ODM/+e8s6N0r5x+z5dN7P67EjmXVftUfyng/OlHC+&#10;OiZx2YmJxgrdGgsKRvb6ijFqSzadOGnsnLih3/Y5S792jQ20Gxfm2u+eviY5RUPLn/8vQcuDA3b9&#10;J72xwbe1bWU6cc/sfIh2q+LlpiHz+4xbaIXhjG03Y/7KMNU6T77q8tOCMkg1Xer0PIUusLKBJ3n1&#10;scXJkSwFMl2fpWaMDb0zxkz5lNHmvwNi17X8QkjEM7cMV/bQ3rbBB5/6RDexb13J46x5q8eh8frg&#10;An/9EjxzhNVbHNQeKhza7ETOZuULrrjDYmPDybS9SMD+D7la8dXX2g7duy3dSNotWLztixuBJX/z&#10;mP52/EV39lx9xlaR9fSzcHd90n4lMUmP4ZU2lBN1zf9+AccGfahvKx17kXZ5qvfea4q2A91OZpQZ&#10;BhZyQEO7FrPpDDphjkBv3L3lP4ymkY9jdoCAx1HFt/JJo73OT50SKBd0kshX/3KEKwD4SWOzUGO8&#10;99/OBvvIavIrIIMUUN5PaFnINZ2Q81c5Y9x2HAmOxd9Ob4NKHWDRv4v75iWf0xfPAIXm6tAF2QlE&#10;9jKR7wI+jrWAMMFlMhdGf8wF4D9+930HcIu1AbTSyWbQcvFjLyCyJ3odcCFEPDrXpEff2iI67SaK&#10;36p9DXBWN2W7QSO9+YLYRP35G8zdZDnBqXMUdjY11CGTcjAbHWzOjRMzcPi/F7+KdX+1kz/yw2uD&#10;1bGHnjQ7d3KRvOp35J80urxK9kMTrZNc/D12UtoOYTogaBNfZ0Muix24YT4+y8CvnFyOu/FZfeR1&#10;UNbpxF6psz7UnsjudW3fff1dZLTYCL58QzUWBq3c3b2L9Zadu9QpszxKN3GPnhjtTQ8p74L8o/jI&#10;Bch3iZ3Q3hikg/j+4OnB4E5+5JTKl8/QjzzFJZPSgeVNZ1B7ls6UN2+IlM+de6eGxuhJFne+0GX5&#10;TJteT931XqeKH15X5xktPE3ZjZnIRH+isV/bA18kTmOh2njpkedLwK7dGIs/QLZWMsmaDnbjzxG4&#10;YweZdvIx17ze2cagGzPEutcCnk2kXFjogBQf90711NdvdPPu9EloMmNffZj2T37xYNNOFOsDO0EL&#10;EhlMVvBxR7lNAJuTJmHzm6zj6i6gQ5eM2pB4QWdjokexV5vOb4yQY+JkY8PxxMMeo/gmU9oqvjpQ&#10;ZTqAh0gxsX6XGQ+5P76dC6LwXWCzafhzdU/OscH2Vey6cUf39dfm7XgSwlEO3+nH1jcr0Oq18j9/&#10;S3PzFtex/XHsDvrkeo7lGRn46+fw4bMdR0o/vmi/ET/YzBJ7YttmjTsC4XyXjeXn5l0Z5EvZRiLb&#10;kR+/6Utu3qu/JwSk1Zv+67Y9mm4Ymr45fURwujmAXmSfCfvwa/8VH4DGUviiRHZQvVIfrP1d0DBm&#10;bdnWq33qsK+++stf/jJPSxmX8+eVo2BxxfMT5D9h+xh5T7qeYFBGZ+2MDDv+SfOJuYm8SnxstLTh&#10;gLYfska2WNLbpsbeOXK7DSpP+vzu99/mzrl50s08o7zaz9gki60idzcAk4d21ddezx2oyQxe5K3d&#10;bfhPW//wcX5jscI8v8hXuUaekXdtMz6HPr+r+6JiT9iq9jn2VH8/T5takMGNti1XeeMOvo3Y9Qlc&#10;6ZGlbNofTeqOkeUzmyQ7b8FjIbZIPwXm6dnEA31fwchF/9EXb3bXb4pKffxzg/JV9Z6urivT4sx5&#10;bpDKJurA2Idc3cxo2/ulTFt/j2Njm+Azv/n66+dFPnPS6B8yod4qV9vZ/s14wFdZjOlP6KqfP+v5&#10;a67WBcYQKq31gflfqZObb4yh6PH7KRvW+D99MKfkj6o9IeN1w1Po4WE8QdeFWf5ofxn55vfAPuU3&#10;EP/Q3/msX9IfGE+0F0/eWDtsW+HffRKqsRkF35X+xFP7rpybw5Cp41LOXSDQR8gf/W6fmDPKH7Mc&#10;+0ZGeUsHLbKh40gnfdrelCN/ben4+rP9LguxT1B0Go1X8/4/fPeH2Cz2SZp8oDIVbfD4nBz0Zk/9&#10;hDEd/jdeE504TlFx1O9aqDGf33zMxv7032iP/8hYnm0LOweb8Zd4/QRn5UHz0iOMUOn8KEdzbrTo&#10;gi45lZGzlMiBYsbsXRgPjvED7nxG5pmf7I1P73ORoYqFwrblEL3s7UYPcxly6kP1L+sjeK/rkK+x&#10;Ex28StfmpvkB+9Gja4vIUx86hu6uE+jsZgUXZUMmY9KPXV85f0LrJmNt94fv/tg1pQvReC8vfuMP&#10;dtWH1Of5OZifPs6rjT1J+z5j3T/+8UPJV0f9Z/QMocg6NmH7rpUiLxrweiE5vgUr3/q7N8ymDF/9&#10;hfGUzJ/sIgXIxyfytL2xIV7Ja/z2OzhkcKHtm6/++te/fPXXv/29McBGfWtR6NcWocNHe6G78on1&#10;dBrK+xvOGfMAvnzPHjuXb5wH959v/lnZ4F12DN2fYrNCbAJW/66pY4vGaWJx9JjYoQGQB3/TtUPj&#10;9sy/Is/zCVP49J7jtEcXHDevhA5dehj72ZssQ4cc5tbHxuFt3ocvmhuT6LC9+Sw3sge7ivF//MPT&#10;4z/W1/LXxuqgsTpoB2j82799r6j5e4SzsPjG7HfZOBjdxOT2g7nAH/knFhJPblgJn9J38ejEGXr8&#10;x57jx/gysRTktiMDLl4de/OU6c4Ld/5XvmIy+OK4fXbii97qsQVf68+S0dibfj39R/C103imPN2c&#10;0CfuYx/zR/5JkWqF8jp9jw3Uto3oWPnCv/JHF30SWBttrOxcXfnHyLXrc3hTN/3xqcv3h0jpsJfY&#10;B+Tw1DI79cmMxJ64b1l279zfXNonXoWqPm7lTGsd3NBBK6U9Slfm8LFngGd1Thv3tLrf5nWBiu37&#10;tG3GZno4J4s1x/Yl4htPgOZrQHvp88e3+c1CNGwsu7gwN8gkNmJvMvQTZ3QtEWLOwZfmYWxpLrCw&#10;/Pcof+Y7xr+ho+zZvmeNMvaGL1bgtm+PQV0ciWaKClRMrx9dc4pWE2NPyeUtFoxx2o348tn9QYTI&#10;zh4uqm8b3/7UuYBcmfUN5hFk1ad2LAgGu+I3vCatXh/qCF9jgfXZ8J+29+k87YqHvu8fP/xQPsvL&#10;kanGbqlDkmSQFbCLPVBxWJm6/hDX6pkXDd7S++GH9PsNj2k3aJBX+bST6JG83mhhhVR7D3+47Dc2&#10;jU0ijP4BdG8j9rVH+XUuor1Jf/Q+c2N04X/OK/H93VCHnVPpyJu/3V9OwLVs64xPwgu/lC3dm974&#10;2hi5dbYMbvuxHLUj59eFxNCqv+IbcrZth0ZvLEgbGEg7T/uAB4fGaMxcfPQP97Z/vyM+tn9p3429&#10;VB/7scnDHnQvQPgV4PfqE/4LZBrZQluci7UcxbSYgr9zLeM/mJiMLmP6kan5LYZwEid5+KEpBhYa&#10;y6f/V/bzD/rPzFcOwvZFjafKcdYVhz7ZyF/IAY21VeccCcau2WMrtL7xBorgE0e9rXrYVV/p2vPI&#10;vGXwO//0mn1xnAJPDIJ4N1mhm3kaqEzoS/s7jDxtD9iVL8hLvp+z9vln+l77PFwJ/7nGbVytPNHD&#10;OAbHz7uJNRZ1fU46rU6AtdzP34Cl5YKQHrbzpDMPI6E+SBvRB5X/KesFsF74Cz2E+jU60GvtdMfU&#10;lDnfNrL9lbyf0g7e2MuI3sZMazrjGl26L4NF+wjMBma8mfS7d/PTIGsKuVfsJ33vh4ZOxtRrPzBY&#10;5NEnL2y9kY/crj1MG6Xn+gyeui9iDfZTiEOUTcDSPtmTF/zaV/n2DYN+0OwvpL+NKO/OhUrzBMAP&#10;GRFyjHyho+/AQ/XOPWI/6+U+rantttb0zTVxMOmpH3K01odTP5Fl3Bb5Zv6izkR4YgWn8PTZfkJZ&#10;Y+Pw2cOOZXv++si+hTAQuwvrlZkXic9wreBj994wEDkybE5Z7IJ/917IYnxInX8JkR2IcdD2pX7a&#10;B190/p6yXmBfYwSvF1WDt7DztRAoDTbxmu15KrmEF/WLRz9D0Hbb441yxLt8qWTWTGMvYzFe9unZ&#10;puWZ29Vua9NkwslXy8lqnozftG83T1/FxXEeprFg+tUkrYvbP6dg35aqjaLr4rC5pPR1DYoshx+C&#10;b/7P//3/+Cwgu2kSYmCMfRpWzuvcVBJMG3C7ELT4qIFSFlMJvRqFAtNZpvMLzjpiGvy9+NwLQxoa&#10;/G62J9gvOdIB4guUb8NueRxtUdYB5ODQhVGKmzT5agBGyIesgho/jZMxLMJNPNtYa0jBOhdSV67a&#10;hIzB+10WPSZ2oLKlztqsmY8vA5BG7MkywD6gg3bp3QEuH53COQogMHKTecp1KGy1HZROgn6APTaY&#10;2KOLrdCxgOALePQABioyypvga3bpWtT9kI0RvqxNc2TX5UMXNJ23PnuSO+f1Y/DXd6jWRmey4nzp&#10;bNmeLz30LabH7yPv1iP3DIB3nKoHF59ZPM0T2M73s/WXl0VrF/x0a8Ma3MpwfLV01QV0msZug+Q8&#10;BaAg/AvHd8tzFw3O2xbEXtLo8hU9yA34s5uppUX/bDgderVD9F4dtTcLOfFsIWkyDt+ixnlfLWWy&#10;chZ6yIjrWfTNouIvf/lreM6FbgvzDjr8GOjdhSd9DbQtuX33bTYc/vH3HyLHT3ka5/fdcKKjhamO&#10;ScezbZyugGrVJfa2iJEhrzaX9tc8k8MdaoYxndeu9CFjB+fiD53BnFBsG0/GTFJau/XhDJ0mnEbW&#10;idt2pCGuDltun9N2FVupJ/7kk8HX+nNxncPXpkqbgoHyPDo4/ykLCIsYCyHtjN5kZm91bUQ6zibP&#10;9LEWotqsI1/aaNo7Qfs7bZFbv2HzTkyg1/7m+BIPsc4H/0z8z8WJiSsyATHOWrsAqT6JpW3v2rey&#10;UX9shaa83yUmvJqx5fHf77Pp8Mc/fp/NorwSMHJrMxYmdN4NpLYpPGO3Kw7IGRl7niN9F9omiptY&#10;Cl+gz2MnYEMTfe1hdZWPPkBzJxfVNbz1ifRqGzi6OtcPpkJpuujx17/+tXJ9l9e0oYevTQJ+6viT&#10;vnleK5gNxtgXL/V7PLwrQ77I2wtDR79t28rRZqe1jSNAp+0nddb+1YHHUmd1vHBjH3Vqn8ipfPv0&#10;Jy1pZfogYxb8pzzsqI0UT2wnzmycV4gwE/tiUTl56CYGVtY9royOy1N65d36xjppcqAnvQurjefG&#10;mLr5iImlU2L5osv2v/L0i27M0U4+hO7fcsHegu7vOf75z3+JPv+sPvxp7FOG/9jDXMTEfHRlj900&#10;4vdLl8jaJ3xiHzhPmSJhRdu8vaEtlYOr/Y9/IcHBeyEY5QFnYPy1Z186snljg31Ca/nCJW8XlpFT&#10;/uJdDk0/bExQrzFx4k87XF/ufPBLvO+8ERi/hZVDHErv58kbrn5Q+8APbL3hn43Mn+OvyOl87b96&#10;iAf9kDqTJyb5kL4+JXnZ3DhiLoDOfmAsvdmYmEWJcjx/8huCR6/ddHrW1T8vNJ7TfthvcXZc2jEe&#10;bvuDyKIf0oYa14m7F/IeOhZAF2gvbPWgz3e9QJEL/b//ffrlbKh8//13X/3Hv/97LgT9Pvb5+qvv&#10;04/9PheatKmZH2Zhkf5T/6j/Y78f84S/vs9c8k//9m+1yV//9reLtYT+s+NiZGCz+dz6sxO9QVI9&#10;GpvWFs1P+fq4CPlyztbaug98C0ljkfF5+x/23zF0+W9cLF800bs+Od+LxMbUFLQvh2/8MIYuLfYB&#10;O56gvRcO4beNRC60nfPf3qCDRvvcY1c405dkkyU6dB4U2u0/Q5cf9EHiUdzBrz/an2ZeHVmMN8a3&#10;WYvFLqlH/sr4mCe2/wwueeE6Dv/ZNNy+VB4g537oRL72oycfHhtYg+xccv2pvj4Ojo91w8xP54I4&#10;u/gUL+X6Vedwt59XVv7RgQ+UjT21iVkHbJ/kAl5ppk6PtXvssDxi9xd9FxsF5LGfm3A9qWoewvbq&#10;yecvfNlGGyCPPPXo1/VHfOGpZXzZQRqI0aXD/+gAeKB04l/x+6c//XvGpNwYdz74oY2G9tT2GJnV&#10;JZd1pLgB+gm/oawNrY3EgHTnfMlX7//+n//zq//nf/2v6vhf//Vf/b1jPDuPCQ8XDdmAXOaL+Bgz&#10;e4Nh0uzig67+6MesyYyjayP2MKf7wx++q9x8sxt3+GsHQDzvTSNo6afgse+26/oqPHfcqy5Rl8bo&#10;7Dhb3pGX3fRV3YgLTv0T2vjyWf0ce42sZw6R/PJj1/wZw8gBB6gLKmNwXsPIRCL90r0uhTdl44/F&#10;Q5csu5bHTx4+5neOy3N5bV0XSLXZmTvPGkHZ2Im80dXWIJmTL36Ua+M+8BbWNmSZeM/a7R9/L568&#10;oas+2Wb8UVe87Ti17b7xGd3/nvp0aZtJPdD+MfTw/y4xYezQT/Fd18s5Om/esbV6TzusPcyf0dn9&#10;jl1fwQd/++vfatv2fTmng7r6SnZj6319545p1ef4mt1et58QaTvz8ysumKJ595Flq1ogbTJlc1PZ&#10;rDtsurnpbYHsYPUprfDePr1yo582s/GnjriyLvO3fQP/ocP25mV0dMNpUNpnvOBx4kDbWv7GN+fw&#10;tGMxzz7T77KbfnfGB3XII+7MmTwtt7F0yRcZre0Xlv+eO7ohQD7aO25aX0/em9xcFvkDyuc4iaWl&#10;z2CzBflikfxsKIb0XdoRuRqLp3/UX6z9a6QSEcv7ufk+WFSWlQ89ZXedW5aV9ynfyrlHcrEbO5NB&#10;O+O3lVNd4wBf8Pk3bhzn8/TzdH/RvwTXPot4sL9i7NQe0FZfP6wuYBsXU5S3zZ72uGXiWX1yrK47&#10;fy2BfIntuZFt2j9ZyD806KTvjd31FblI1Hlr+JOj+0X6DZ/8gbXT+tZx9iGP8yEd30mCrds0R8g7&#10;R+mlJf0lsHa/9DtBpv587rF67bY0yhefDczlmfP+ia2kZ26+c907NoZn1Ikf0OjYpW4+T/76nuWx&#10;dVZesmjr8PFhm7XHyuv8meb3nRvhzf8hULV23tDxuLIkTtK24fBr99GCqX21raeeOBNSbfP8HNxU&#10;vYBsI+/dz8kD6IiZ5zke82GL8D/xB0c72PmgdkN3/dvE8DCtvQ9PHPF+wmF9ZSlevRZ37XUh/UoC&#10;76W5ejzR2RrQdeHJb8tflzknjzZq7ESbjfUNbDY+tI9nHJ12t+UTc/G8Ohkj2saOkGh66tm4Mviz&#10;f7XXHzpvPW14/dz1YvDXPtM3JY5C0xgof8vwnLEw/KO76PMUNTmB+NMfoc0OjuS71vH6oeSXhn5R&#10;/P8KiAdxsNcoxGXjunPB8X1VJ1f4oEtGnwjXusg35iUExAHJ1j3Z67fKPCFcXm7md4FXXWUvfTrx&#10;r/3wE3+w50LbbU5qYw0JpHztGeOMrMl+yjJo4uMeX78xfscW9556xr/sV7nY+nxCGKEdt8ybnF82&#10;Kfub/8+x56+BC//syu616ak/+lq7Tv9aGvTSL+qRLlUnsXWX1+pqfkAnurXSkbUxJ4YTK9af1hz6&#10;SnFtXTL91VAjg3008f61uQBaAbFIDtdBZqw7c7T4cuaTv7yBVAU6LLjB50sQi34pm+Yv8rff30x2&#10;aJzmwS3pb7N+A9oIP7XtscGZD3rAbdO717O+7nWKQ1hcql9ajyObAHMJ/atrl3/8/vtrbZf1+UwI&#10;Ifq8dhRDP2En2vI6SJzCPnxLB4Y5iihCb560PoFw8qZafkMxm0qcXeclEExsnU8nYwBRbwZN1BdK&#10;N7QFiLvXt6HBXqynLleDOwTgqWODkE5tMKlJXwFpgpmvyrU26J0DwV0bVIYE5cryRX41h07i2FZE&#10;BuaOu8hwBsDmsUPwVlaofgvGJkVflRZ5lFmcw+N0k/fdoMC/A8qhacHDH+q8+NAB8UAXBaGnroGo&#10;DT11TPx2c8Umzl7wrs+Du4tuflpajpftcUZTYAbWNo58XXniVw13Yes6L82H3Ivz+ggPj5moipfx&#10;T+knLd8kU/7Y7Ey4k7+D0vIrzwjRuqGrzkJOCxG/5aFGwzZmZf0sco6rb2k+8sVOW1QqKNvBAv5M&#10;3ka+nay1fcafYhVvMttsEjfSBmDn9ZeOMDGCDluO/OHzMRyTN5MKm4Zj87dvn5PjW9fljQfbke19&#10;ZEX3NWweXvDEEHnaIUEmdKC6hgWctQm/dYBSnr/XgAYbg2f51q/Ntf9jS+cLh2113jzH9hcPPDK0&#10;7YeNOs7391qbfhUDJlCgA13Ktm4zv/C18tMbONZOZUZ0cTb9WweByHZQq5e8q2+jZ/72t3yC0Lr0&#10;XvqN9USYiSS7LLHWW9nRUZbPbpyRU18CDyj3h/++KUPebih0Um5ievoO/JH02ttecEu+fnR+f80m&#10;8PQtFonugq76nVjoP++4Kl+EHsByR6oXufLT2usDvgJ4bh9q0H8Nayd8RuZpg2/OOBiDHZMl5muv&#10;8du000nP5GNsyP9o1Y6ZeIz8+rfp22eBO/6Bu1C8nMzFnvhUv584mPojG1yLfU1g9eOT/ocBXO1O&#10;fEjTB57j6mljwO/fgeYFT2ywk1jexcfKVhr6ikPnqpdEcnMHaPqD2mh4sMXyuuwSAVe2lcu4UVud&#10;sp1kqQtn68JZXOn1pz3O16DuP/4+G0hXWczDJj7olj+ah49YEzMpYkZGyX9sZsKVCRJ7sCe7dfGu&#10;3pFZO535iLqtfW3Ad5JcGvq/2weXnpxYdnPcNPkIg9okh67y2uW0Weeg+JPsd8T7b8FrOi+J3DL0&#10;5odTKFYbjL5js+37X9Z9eWZRtLz4az7sMxN0/n0JN2/1lO/CbBeWNlw9Abu/cUemjV9ptLfPxO8J&#10;7bcTAame+jtGDsblq9YZOssbxpYvPWgzft0yK5OPLxk63iSvbVT88HU/oZc/+Svr0h0d2PfOmdTq&#10;svymz1WGX3VL0dBHff/0kyMX3PojMvDN2HfpKR08F54+5C7dj/ktS/LYaP373/+WBeePbSMuCK3N&#10;xT7+bxP3H9/NhoHzynT0vQgngX9Km1W7kD1//l/D9gvy0ev8M+nZAJ6LU+S4ZZm+zvnyf01T/sLI&#10;Ev8Ef2l3jtY+cm6aXFpXvW0GYqhtgoVi4/SFzuHpO9jFBYxbjulb3uZNAfJ86DebILFA7RJC5Eta&#10;mfmc/PZneCXdDfsEh/Zn8fv+a3EQnPN0Ed3Y1R366hVSTkZ2X97srZ+n3+p44acQHqcsf/J0zAg+&#10;GDHHaevPqaNMXTe4zW/Cor9QfinX14LqFj5oX2nzCPaM3E/oxZrowFf6aFBe8EJT2mfrSbOveG5+&#10;7LE68tXvc9Ni5yvhVVrBhQdKI5OftY38batofopu4hAd9LURG21uGnCBjfxLhxbVLXKS2ttGgHUd&#10;nfDAz1s3HMsreZ3PrQ+D/54++YODnt8rXnnx4+3qlzIc3Bj47/lNUQt/bd1Na/JSqTdz8NvOadUz&#10;v/uUucjKiva2NTY3H7Fm37mVV7Cvb1eOCBe5J+5+6AWqiSH+FrPwKn/k/Sb64kWGzV86QasN2Vxe&#10;ZaJX6IPe/Z96TZ9Y2rryyDUxtH1CUak+ZaFjU2TlR3/H9xnbNg6mnm91wfgIHd4ceVauGTPouHj4&#10;89eRe8IWmdrjrnfTp4fPxIVYn42oHXPldy4TmfmQYPL4SD0014f8rr82Fu08HN7Hjz8M/cgmplKt&#10;+owN0T9tRcGBzkMjCl61FyXJEJzzE2RtD2tLNxRM/xYRyZdPKjeNJDy2QQZctjg2dYM/uzVGgyTu&#10;dr27x96ok42/ubAW8nRre/9nfyKgtnjENF7zKsdcgMz80QZq85jxxOfKQq/as/6bmI60lZNVPqYP&#10;6BppbQSfHvmTGluiNnCdhyGVzTmXx5bt+YYWWwM+dEFaG4Vjc9gNXYN/9+EjwdiSvxfg7ROo5nXs&#10;t+N/f06JEY4fWidpNzKCmceN/s3IV+eAD/ry8ZhwnHolxyY53Z/veZM6o/1S+tfHiWF0hQ0dM4aK&#10;n5ybS/0hv5FMNrB2EgfaoLYvzl8C342cjvZXKnO9duQ/FeSz7/Bd3uPTqTM2XhnF2cRvtS4V4x87&#10;Afym3ZFp2qv4zkq57WDrO5J992FaWY3orAw/ewB+Mqq/oe13od+jF4TCjB8uysx4pYzdpl8o/fS7&#10;77551431U6mHHd+6F3EKpt+6x2K608XrOR3vmBF54+urTaScr6cO5AEyKLG3SC/lF+/SGDtP/7C1&#10;7rpr/7Ht6r14L/lgVXYthrv40SN/4K6htAI1n3DLqxmERcyT+qm16+TaXhk4zJwaB0dX2WMHuKW5&#10;+EtzavdbOXz9vvR8xk7D4pYYu+Vx+yptNfPBkW/ib/caB3/a8teJATYwh5E/Iomv4fXuPS3P2AUh&#10;sLFBDw8o4D00HW+5ihuC8Cb+1BWH9tXZb/ZrVj/4fpMdyDNW9EnC0Nw2ng6z9Yr0ilfznl+1W2hl&#10;bCPgou+aTuxUl1O2fRzZRqfYPxdOniA2Rt5j02veYgycPPhrh+X1pLFpdPikb7isnaa+tz7svFwb&#10;htf4iubSS3vpWPf5A/Vx/aiOOeX0f7N2nxo3jelnJpdvZgyZB4dmPsBm8PNfcOzvvJ6MKTPv2Nie&#10;/nmwzRHSB3tVvXG+dg5BR39iIDcg/Crgn7/t262rnIdIq/Hf2GaorN+W5s6bDvoL28HV/wA9QTSb&#10;NPJHv2m/01b4V/+9F6BVmViZ8lZOZkS6YEPCk6lRl+qXDPjj2xgov6n41IHdaAzYum2CziFsnmOc&#10;mLKdSw797TfN+fpWr9TdN7p66rhxjyeBfgV+TntjC/aHDvYtEV4RPv4/MRkE+ornC5LefZP0MM1W&#10;PP1UaMlLvb0Qbf41cateZC9f7STrBPur+qkYkl/53f4LudgMwH/S0n4ae1nyvH4jbi8MB//XYPvM&#10;J87wOvzWKAfh1emJTWuXwYdG1HnILNdyHheYxfX0SWMDkr2N/dfGG1h98wxGfHMADnh9nJvIhjdb&#10;872bBn5+n+tE6dtygX8GqDXgCyIRaCYiE/jKdrEorTEoX6byAEUmYCYw6uRqnVSON69M6NGIDBbh&#10;Lv7uBYmfPSL+2ppDfr4fZejRY3leGwt4BtBRtmnnrRPZe4d+yiwEg1g6qxOacNsJxHh14uElv5O5&#10;szA7baM81tV4LN8W5Eu9BeV1eDKk/eFRnxy/uAjbp/piJ5sBXchn0oiuRQ5/NMhjP+cAD4sEd3bv&#10;Heot8IXP4cVP0gtEe/pu6eyrryw+vSYTb/7q5kQ6mIXq88rOcNHZhgxn69FTemFl2aN89Vbmp+22&#10;jsk+39kocxFUB+EOERe2t3Ncejuoio+ZlGSAesiP/uJ2EcH/lT9tLZ3Na/5w6ec4n4q6ogV/ztV7&#10;gRedq3t42zTCQzlAh/wJhdbHt7QPVdGD3tbpItiiOPrbfLJAng1C8pJ74mQ6zKTdCRI8hb1bWQfa&#10;l9QNg6eeaP8udtzXx/DU6EKK6cRtCInhDjTJ/in0va5qyudONulGd3SrXqKMDvk8+xN4yXV4YQ/n&#10;m48OYJMe46Me57RpeqOdrxf1xkfB37o5vqnd56I5fDGuDbZ+qHWBgkrK1DfgODoXTwV0JHJ8DfSD&#10;28/RbXHanxwS/Kk7X73giJFdwItrvy8xOtSaZedGkk6KEicyiLA0ekErdJ2jteXL37EDaOqKE/qw&#10;WHnwGP5pW20jSe9Es/ROu9GWol4+NiXTFlPPqyEbdynzlJn+vfFeGhYX4p+sBnJ3mEa+fMo3x9fw&#10;zFeMn7xCjrspgK4NjdqtG0WvJu8qBhoV9UlPX1x8JTdfAfqaKF285IUfPisTXHZ67y7Bky9v6cym&#10;1Jk84Zm/wrmqrm7pP/w2CPO9E9jyCW+6xVIXSvmcs5Xb8UqLq/jVWAXYJ17vubouPMOVJtr2kVf9&#10;Q8s53srF3NoQvcWtTR6yVa9wW/qO8tjJH/uSy8bWyDXtnizyFx/J1Xlp0kW647aTgPPKSJdzjhda&#10;aCrvJ3zl08V8Yzce1KmsZxLqXH9Y/tE9USvr6Dt+FLduDNMHagt78beysK2/6L1wpdk1mSPTPQdz&#10;/gTx8QIetCb/pv0C75xc/HJuMUbOfwXLW51Nj93IuXKMri7CahvmHr8GT/43Hj+YW9Ib3S/LtLZR&#10;r/OkyLV8E7iHnOPYmB/bXuPfhZf84/ew6yuZkoDfxcEil442EDpn47PNJeXc0t/VeYFrrBi7pEr9&#10;3Fhim3qXZiPLi/PIN/2diyt0H3trD/LREpvA+a/Blg/2ie/U6Z+6p/48paQdZENJTAcUTVtzd+hs&#10;5k1/FInaBucGSD7ukywfbDZP337NS0Kkeck3VjV2NmajyBsblRQqvzvdjPNF1ids7MnrK2jrl5cx&#10;SW56sD/65cEHjzHySbNyHVugvzLBkd280KsP4gf9kfg0/j1hZVuZX/Qrh35tF1u0745s5rj6m882&#10;SU6/9prm+qtrl0vOWWP1juf4YHWFY54iRozfaK9c6LKLMhvuLo4A5YuzsVUbHtutPfYYA6kVYmN3&#10;vM1l9sKeuj7rc3jqbv3l1VfCPvi3tQePbaxXXCg1v+hciN4pi6DVFU92CaeLtnaEh3mucR8uKN9n&#10;Gp2AsWVhfcVe0/6m7ZaPOGrMh+6pizK89gcpe9oQv+bDlU65i12z4T9v7rBGGulmLlc+6B1a5PJ0&#10;ZOnSNGU+i4eu2FkaLXv42jlagDy1Qc/mS7n5uYsYnsREF448G0nPC99bjW18Fth7fczm1hjsFNIF&#10;r5PeMbg2OBfFt924wALQ0bd4kzU5xJGL3WJ5Xsc2sjWm6WhzKTx6QTr81Me0c9HDmy5v8+pRfLWH&#10;nqOd9kv38j12GdtMTIz9x2Y7vzIOae9k23oR7dJz8lp0fd32nzYSVuUrfz6DanN0Qb858nriz7xx&#10;ytae8Mi64/Q+2Tg+uemMfvqnOy7VW961ceiPXuL9nmPAezG/Ks+V8D6Sc2Hsd2yWMaSLlRTqJ/Ek&#10;397UgPfId98AsvWt0QE/wxFTYPHPSQ++nrRilMSaNxLMDfE2593AAcSRuCQz2svPDRY2wdQVx+ww&#10;8Yx2/CQO80mq+dq0+rvn8aSFz9KVjtSpw58zvyTrQuM1J+aDsveGf+VbFqXTDqZ9tF54Ny/4jfNT&#10;XxnaLv7Sl63o9dNPP/a8c6LwWWg/nb4aHtlW5r2IsucpLk7bpcrJ8LcgDRcdddlr9gfMG0bnxV2a&#10;HXviA+e140O/xdk6PRLiV6A+YsDQK83Q3pjXf3n6141AO8dnJx/x6Lj9UJR7wYVO6MFz3E80e6TP&#10;DbjxWOMqvr7xti9hn+W5PAYPQ+14y+d8y7SZ+B4Z9k1fuKbomiPZ5l3PNrg3vLzNRR3+2OpDF68Q&#10;6/8d/3OBdWQlS6TtX/sD8e/vMN554a0jysS7+8WRZ2Ji5u9Tf+ehRNhxER0+GBprm55eX/inceQ8&#10;R5UDy99py+WR/PgMzqb5fUHeqDK48sVPaS/S6yP2eBcvhfExqC177Ol17uyoVJkWrzY8dnQYWfC+&#10;4dZLDIyPWi8oTDCc1bl17fgv7oIwvIbm1uOPTS8n/GvKJMSV9b4Mfwtjd+1aO5jcjbvNQPc5fxqZ&#10;tf1p2+Sxf4OfeBQn6jhf0EYNFm5WkL83lChfk6MzfTOcodE8tIPXvBhdXmPRqurgraxkewFHqV4w&#10;CxU+S+3UYwq2f4H94kTZ4I3NUmvKJ3PqxwZof+uJ/eSPbSfWl5h665tSCuGVc/m3fTR/+5jbn1fd&#10;yBtWqVuKM4+K8fzNPBbHkbGyHOJ4fchP0E1/OPs0bLgxI9+5cdPRWJVE06UYkksv2WkaaWsSB5SV&#10;1hljalexkU/jKjJ1jr4VcsQnlC4ez/h6oF3JnZ/thd+pPzHoTRvmA2BtxSZg2n36788z39h89a90&#10;vOZmx8GPbKcuHbctiBs6fs5aasa2ejIMt0+84w5tcj6h/MSN7GvPYuQdmVNGJjgHrnTy6NG+IWZD&#10;q74KnjFQ/PkJhpn3TDxav2rxs44/9n/QXh5bRx/+W7A6PMk0LxW3f18alTFyAmlgLk8n+2Qj362r&#10;9SuobeNL/QB7pEIuftqje/TvudHJRezdm+EJuGz09u28kRcfF5FLE+6IkHVE9MzHeTxZfk52/2dl&#10;VY7uttNMEEtrfdJjeCw0dZjUJskYGwzGvrJa+31Ua7sN98RW5qbPgkMYn7ehO7QSV8swR+l53fbw&#10;2qLVwfnii13zDPvT7XDTNvtW3Z/neun7HUAxXCWXKULSiJjMBeOaWLVRHMVb92wKq5NKY0T4ndig&#10;/QVDHnoWeQaKdhqHn0DopB6tfgTb0K7ByNtTvNboI2tO+676zxaSwasO2WxwBILWwPr1KYNjQsRZ&#10;7LFBbZHauz3OYDNOHOfT3+TSZIe+F4RW5Tt5TzsV5+STZWS7ajZRW6JxwCsw5PWVTXlaua96jRPd&#10;+W0R4HHulRdfAW3Sx57s+uHNWXDxIQXCt/ZMr+J8X4GMh3NW7YZTJ/wxePJrm/CchdPKnXM2zZ86&#10;jqtr7Zx6aAKdjUk6nF3YyO/iikx48MnpVMcGMIJDpgct56A6xOw6lJZHhgVsl9433+YpDhsX2Zyx&#10;EFwZbPx/k06D/uURuuqg+5SRu+TBIS9Yfo7bLiL9YX/LIUP9VJ44WT2Prq2vLDGHzurfSV9w1e0T&#10;AiVy+CZfvcoZ0h/Iv3LxRMqiZAcIF+U87WvDZ5+WEK86BHgWGBM7LtsldnTGKTew8Fk45jOAH9iB&#10;kR0tPMWAyVi+WsdvDBqcOrAk79YrtCsbW04sILmyD5f7e/mtrkqq2zmW541+pdBU152GF42HHhfi&#10;64Q6+dAYjeXrBpFrszFlu2D/5Hd/o+dsiKr7muCc9wLroW2Qq2w51xvmLN93PIuTvTMdf3+DY+ya&#10;vgxVZgSVNyfaJZ9p+8UTx80bG/CxfriTieCvDGSWJ3QbvxEFP3xLvzFw+DRnvtRP1Eb/HBO76JCJ&#10;LUovaOTfRTj+S3PtKh61qb7aJeUIFE96YQmfczyAo6JCEm03eJ/+vm01tB3JgCdY3j05X43z1F2c&#10;TkROW3xevIC+9l6a6qzMjle/EXbLa2w9ddl2aQTh4llRoo+yhabv0+KujCFTXPr95AL6K1iesl0A&#10;aL8X2uUdT1zjrHb6tViJH6Pz2m3JXfySoa5y8NRNvPUOw5YE7+hY+ZM3sowi6m1d/PzO7463bIq+&#10;Tb2d9DfvTOY2fg6b2lrf7wmkJ48tX17LDx9pNOurxplXMPrtX3Higo/PvGLTwko8W2DgXT8/dCQr&#10;vl4TnUTTzDOxODYKw2zSjX/WHnAvEGexH0Af/mtYvdl16y6tPb6u8zx/jbP95jXBfSKf9NrO6Yp0&#10;06HrILL/b4HY66S/47T+4W5r6r6WY/ms3/YVz4Orrcci2TRff9mAmLiMXInjhV0Yb8xufjS6dNpX&#10;6SzP0WtokHn669sG6g4Mjnprn5v+pNZv4nzpL05voDgVV3/6khl0Ezpx33pngSQfzhM6lsvLvx62&#10;iZw3dXC3TxI/xgj9rgs2xm1twm+c77hhPjB2tXE6/TOe5pEW6m4+BPoPdv2Yu1d/lwtLvQEvcwz2&#10;w/bp47X/U/a1Bzn3Dmx0F+dF/dgPqLMfNH2qU+RcWeG1/emL277NV+4+C30fdPbYcfOMEct/j2zF&#10;HpUXf23wFbCjubZ+BZ7+yxOSjvDJ08X4iR3ybF9Exn1Dzd5IExK1ITtK7IVo9IG65ldA3/u7P85v&#10;rjuvTaqbs4nzyu6sBF/acctgLyyec+Vdh0Xm5j9oyAdre7EIf2m+piO/eccv0vSnn6MPnOoQfquL&#10;8ieoN7Qmd9uMM95Z/nuEz3Zbb+oy7kvcMfedjz8g18rEj9Zfmyd2XCgCjYP4ww0Lv8sF1+r1sNfq&#10;A5etgNjwMwQkb6xoxadOEk2r95Q9CrauL7rsDcwzX5+i5SXP26O83v2dN12F5qwF5qYGepBT+92N&#10;K3lCtXOCYwM9irpvM1fY+ewKgRfdibWymhOKUbT++P3vm28OveN6ZU2FeLl0l5Zj+aTezuX2fG3W&#10;fjl10aa/NmAM8DpSdgTVwVnKd56pzDlAc5J3XqSPnPScOB2+z7hp1YvGnN3t6pQeunf+tNd7E4sc&#10;8vAnjz4XjEwjj/y56far/qyO8pWdjQdGFzZ9zmnWXvzKNsYf/H7IjQZ83zEy/t3yMPZ/8e98BP9j&#10;y+WHrg8gi3xHfd/KtuWLE6rt37Zu653xUB65f67fhuZVP3QXaMsWn+yCNj196td59ez7PIH4fX5D&#10;2Rxt34AltjxFpp2SzfrZPk31+RA6uQNhL0Lr23+fG1TVWZ9UrtDddQyelT+63DZJKvG9r+S7cKLT&#10;vAJy1jBsH+HTthCB9UvQ3ECsO9/Hxs3Ml/J9dTh/6nO0r75twNsfdnwqrv5DG037yVE7+PHHmffK&#10;r31DHydlzutvYprvHJ/zU3U+sox/zdVvH1w+Jzm8o19vwDpzJ2+gWCjOnpzj7eVXBY/TypLz2dC+&#10;51L2F8xJ+NCexPYtRNn2z6fbJ0XDkTO00JzP9FkPdjgFb3LguKHnnJ3j6Lv2XPobL+qQZ9rHtNXV&#10;XZ6+EuhHG/855ytM2+cmZuAtbF3n0v3Ed+qC9qWhhS/Yfhwe62+dU1wfw+1vjYaN8tcwtMZGytiT&#10;vdsHi5XUnzgbGbY+Hp0HRP8njS/xUGfw6ao/vqNh8Z+iRfPKrmxxF2/57/HOH3tt/tZzPrSP7onX&#10;JywekTZdYQ8S98QkF+C3sjatMRya9U8wLzqnFn3gbpu7iJ0EfOXmN54e7Eu8jpjqFsKjFzDYO3/i&#10;RuxZU6jvaH0L5Ku1cqANVsdnnRbki48bmyfD3pS9u+4fZKwExpSRc/bCtl85VW76kQ+0b0o/pt9B&#10;p28sDE2l5WeulrS2a+ye/bVbbjSeUBvWVuYDYilAqQCda5/ITd1daytb++x+njwwdlB3zredH3Ol&#10;/MzDs7daPyg4/KbG/c0n6hceODO3UtoAq5xwakdtLZ+d/8hfWSfuUubOOFbyfwRbu69/V4/URqK6&#10;y2NXeSuO/sIDAi/efBH+Xv07/omeQd41R4nla18/uy8dap8VPDYvRK6aJuebF5JJm/PdJtt+bOm+&#10;PpKPnXYdTb/qfGisvlsPrnJ702DHAum11TNd/BiSjOQDK68yb9lQz2d57diKNn3Y9ZNGmhsdBrdk&#10;+jX15lzf+PIm8vHtOmPpb+2oWECDz54yyGpshya4zpse4yjpK5rTd+9eR+1BZv7NnPc3IYS7ryva&#10;j0BY1iuxmTc+ArI/852Qd+xzZIQXlnkBVm8EVc+FWfUmLumRwvDRtqpT9q3ZzUNl+gp6eC2y+auH&#10;08zBvJ2UXmTgO3MkQO5NO3/uV00aFzJF1tQdHUZW+ATLf+VQNn5oSb9ueokNNO4ilXsWy7/IdYLm&#10;BZG9fcyzdvpAsQfs4wNUdjpFjv208Atfy/VdbMReNH3zJg8JJkZZR7T2GqEJzhIL3bvBOAmYWLXx&#10;abjptAeXUUYIhgHOkV3Bm3nyOWfKN3eOOmS/G6qjMblFqgOCiduZvHVCcYxfVofv7fCZXY/zs8HV&#10;Dm7o46kjFYT0EAwG1E4cI5PFu6vh83sqs1iqvjF6N8Iik4Xr0/nLB82rUzw2wJUVahH2SP7apxK9&#10;PqfLK9ss/dJKObu4SOJOR3YyKJK5d4Bm8HWx1l3ZFjXEMFHjWLB3ZqNpwrc2FRyCoAufHG3EsxU8&#10;x9IInfUZ/+9vibYDObj7+y58Xj1Tn10A2u4Irl+ThqORf84CrHzSsQMyorkXreXtoFD/sU/+1P9X&#10;oEN2QZd90Prl4Dl1lVtMro3IZiGl03hDNgYMkLF2yKJTJzKTuDSZEbllyn12I2xlWxqlE3rV9eDi&#10;f0hcF03cwfPJnS6RAa4PP9H3iLOkr3J29OmiJ0jsQ873nz3NFg5ZY7izRKw07oNrIG1HHjwgLXbM&#10;JRotobNtKuJeFyIb4ylzHJluueDRv785wRbdWJ4Oq0xeKcBeLOzYRNJrr7UnXSY9cvYOsqAvkAFO&#10;Ab3D42KVxEx+Ku2LCaw6yi7ePb9jtnxPDOFhMfu8g1Z9OI1t7Z/uaWuJ9NqRWsq/BORb/265uG2n&#10;XpnJTbdAaPQPrdRDU+zoKxaKKz8fad26m4II4gAAQABJREFUY8F5ZPtwfr9D4JYX+mgGoFaPDgXh&#10;Efq7mTAT1PH3ytE2cOqqjz4La0OyyfY+vwXiN6NclPNkiN9i8LqJz1/PZL99ZvrhvBTrq3eZBZDF&#10;QngkGj3lrYz4qNO8gyU9dsJU+fTVu5Em5ntjzqlH79aPfnQu7WMm9NHSZnpR5qTbhzF1Qrljn4qB&#10;7dv0T6WTvLaZU1a5jnzw4bTdqH9okCcF009Fpk+Rt09OJPttJ5EjU6M3dfgEXL496T45Ef29HWL0&#10;mwl706GfGqpN/5vXg21+L/LEZ6u3Y9OxF/2kF3ePJZSvxX1xfvhs2R6fOO2T9eORy9/qxrZ46svM&#10;Q6QtKB2N0drWzk/QKEQtdPhe3jdv5jcWl+byLc6evDquHJUrZWQC7cdC8/PnmSvQZQHG0tx8R/Gd&#10;gtrZa9kWp/Ue9ZfO6+MLfDzyR5dC6m/6addJG0nGpoP85e+V9culv8xdefY4G2ziQn8XaYyViVt3&#10;35q4/hZ9uHORZmyzdHdh3JuB6Hk+E7fTxkn38+nDjNkL6s4GwujPj2IGjvkifvj4tL9vxfHx8pcl&#10;rd4NYj9tpvWS+7hj98Z5mZr6Q1tJdX3WSx/yvEECTiTr+EvXjm8yA2QHbLw+/nz6hHuxUZTiNHWb&#10;ZQpefdMn3EpPX4SfTUgX5rWtd3mq6IIgr93YVN9u3DFH6128QdR/wFHf3KIXhA4BtlCm7hN+LUbg&#10;g8V58mcnF1OB/I2R4uoH8vdbsPTJtOk9srYLcPrzbrKv/eMXfdKnvO3Gbx7PxZhgRz/tsXLk6B/o&#10;p9R3Icpc3Jyy+em7d6N3baI+IEPH5PTNyqTZ+hRO3pF5xxsyiQ0g1s1zjQ8d6+MLczx0O5bHT+iq&#10;07xjZz5aOybRcRu9tcke5TFH7RAaQUg8CGY3xcwNBEQ5ZFu/flExsGnzpy7gyR6CPuRisxjn4rtl&#10;Ww8Nsqy8e75H8415mvQRPwRegSAGrJPGvgcveR1jIo85d32fscZlXHh4kmHXSpcM8du0h5dxZBNm&#10;NxlcjP1d/OKJW7SsZXvD7qGH7tp3+o2YIHgbU527pzuCox9R1ot2qbd22fp7TsfKe/oxGxmLo0wa&#10;L35c/di+NolvCnFrYyt12UPZ1imfmO6pu7zGRcaEv/71L0lnfpnYpXdvVE5bQKd9w5EdverX8+GX&#10;2VEulmf9f2yeouqCvg852qezSXWZLzrh76g/QvdtYhOPZBXWBvJOTvGrd2TdNjXrrnvuY4MXT/X7&#10;mlVCBVampHI2/aT8HceUTxnZlYATS5WLYFNABkAGsLI6+qD11GV4635GR2Wbt3qg2f7w0Cit5H02&#10;H87Hjc59eju0za0OY4pV3nwTxH9SOeZU3sgxcg39aSfqKzMGPOXffMfqwTfmKZVv8uB3Xs4O8+AG&#10;9C/CtS6+/KjbSH8bHdDpGwQiQ+1B4vRPYrU4sa+f+NIHlSd7R1/nAI58N1H+8ENehy2O43v1f+7v&#10;3n7qzRy9qBtZR+b4Jx3Pp7zl6G36j4nDuQjePqn9+Iy3s6Y48Re+T8AX/PPH2X+r/1IXmLOsjys3&#10;3ukrbUYbW7btacfdP0k98zT89/eH2QNeL9Ak3vsXnsvXcdPmUvVV4qtxUBkaBcEZefRxcBa2bvGT&#10;PfKPTi78evuEsh2vIkD5rRxLRx/5a6BvKS+xEhDvb2P/+Qmyea25vI1pcviw33zIPH3ivroSnVVl&#10;nmBcW4z82u1xT/uXxd+8sd3I4wn9hbUhftI+vYgVW/Rm+dzssP3WN5+9OndobP3ho83ddr5/7mmw&#10;1n4zz4zf6BtdK1uuVddH2dQZGfOkeOZPM7cQI/id/iUxtuPWc27Z+X2IobM+xrn0K9bIpkysrR3h&#10;7Px18KdMLJs/rTzK1jbS7EOnCzZWr4yTiE3giSm0qmeK+Jq9b1mH11bf/MV/+nbLIvighze48uvH&#10;KUomwWuILXec+BwcKAXHQ1MMLqytZp43yI2Hp/4HeXn84gbiR7mLwou3/WRlvHCmz2IzZhobrJBV&#10;5YneWs+YRLv2PvKxf/sKg8OxB770EUP7O6nqrS08eLN6Y7D5ZGGa9ctKtcddt/GM9L5BoX0jgtnP&#10;1k8PrzseqkS+tg2Ri8yzZhzqrd6vmXttnS8ddy6wZSNv6OXv8179PLZYHMdbLxrMedtC7LV9KZz2&#10;z+zlb+PvyMyuxqQUvbAhevSe9uzsvw/1Wy7mf9Q3lBc/Tl/BbuyoJ/c0Yga9rmUra00Z+fTzo2Kd&#10;a6xkjo0jT85u3kqpbHCyjjw3yG/Z66PxmA3M8djr8ndk2vWOOmvvPS4d+OD1sXl8mL9fg45rHBCA&#10;i36kCe9MmgPTvtGY+Wgz+TJ86fnaR2Or4YnWrvVL68hiXQOeNyOu/FOSsvhInrW8Y/vBoyuHVE7+&#10;/P8JbT/V5yaEjZsQemPK8mxxBD+yL/b0z3uWI9lyI9lYL3rEv/vaZ7bZ2Np6+lfQ845z44tmyj+2&#10;3vPrWNvGP/ETuuHaIvT5ZOYR2V/IvBjA2Sfc6xcZgek3+QLO5EFmc3qQ/4JBatnmiV9g/3zoTsnK&#10;M2fz/dKUR099l/qJ/yds+wrhKxvelX/lTuI1P/Hjuuf7HaCuIHKxgNYBxtoNOuU+8K8NkaE9uEd6&#10;dcAaa+muIVLQMvk4eEPZDIgak0Eh9PMBXdwcw+052XT8gFIGUB1VzznoOOnJvxPz1JO3egx/mwHu&#10;oJ0nHMiOnjuBg9iJU50WPqP3yEW8duaht7a6+E9iwi00lmcFzNcLuVIeLpXpLi+Bni4ue7gAC7bj&#10;sTH13XffVa7e/bp3Yr2dxR15dQ7kqw6RdXQomdrY+S6O5LIn3LmbRYPIpmpsq5PCt77MZNtx6e/F&#10;5qE6308b86ENqmoaWdbu8tDsxVpWOH7tBuPBg/vudACVnVUj32mGZXbFShZDXdDhdOyOhwlIF0YW&#10;jdmYABs3ezdmM+XHHuriZWATl+TvU5npld/1at1i5xhcv+emjs8T1uZr00zFIjorUGHsqXNjg8Z5&#10;dO6A39ii4eGdZOU5/hOfFk29A1jsRq+QrY/Ks74aX6uHdm2XJvJaRvJeUr+SXxmwwB9dRu7JHVoR&#10;aWieujtIa+s01UYu23yBvqxty8XT2SVTvkXL8Mc3dnp0dORZcu78x+upW+U9sfwyWlb6+3iVhyD7&#10;z2KJzWaI2htKxNDY18JpNltHjnIP/2dU3vRtvoz/ZgDYCxTtN7ZKdR5P0KMbDa/yUMTvgqSdkdmb&#10;DkT22FA8xq7uVEymyeYvbIOO+o7KH+0NbqydaJ1F9PYftX/Q19a4V//UBeQwWXjyaoEyE6HjW/EL&#10;PE3yPheG4aPjw06lduSB96T3TCtboO/KGUKlo0ze6HaXf9JYAmiVnsqBTrSbmq+2mfjUEVz4SZfu&#10;kVv+yM4bPovbZPuUVJb58OvgDMb9jQ5g2/LPuY2N5h/y28bkLX5pi92H3bb8L9mgJaMy45wNsq3H&#10;l9OunnKPXUrrtKtueMUOS7N2i5yO5FwbKF//Ls8qlK/GdGQs6OP8BX/r6mfQ8sF7ddnzxSUvucVn&#10;Dt0AWx6O6JW3/iPl5HnSW37K5H/MuDlv8hg9lKtjYyjiRe4gHprorw3IxWojpwsa+AUXTsqer4Je&#10;2VtWDEipffo4PBfYpaA8sPaUfj0JTJREjZn7KP8S6MeW/k4Od+4C/8G6eCvr6zo7EVeHTdCiOzv8&#10;Gnyzm80Hae3n7RTSaADpfDd9H+Nnk/X2K4s3MWJc/+hW0gMr7/Pa6/AahO2fj1kvXYfvUlncl3a5&#10;S1e+xdP279IvpfRxC3DZm6z+/HcD7Lh/N0tXJnjSq1tjMcR2o636IR66m4eb+QrBpr5iPuKvYUTk&#10;zuszV9C/uAnNxSv0S/Mopb5FgrbgjTPg/2PtTpQst5F0QVduUpW6qq71U49duw87XaukXJTzf7/D&#10;SUYopZ5pG484hyTg8B0OEFzOl1+8WWYuDPv9L7G+beCvrHBX9tdl6grhs/EDFzxxxQb5SpexApv/&#10;WnbkVd72Q6I02z9Ds3OrB9632jl/cFKIRheOKstcOOmNNuj7S/nLT65fxAYuwnYcPvXkNt55+4J9&#10;uW/Bvpie8dIYeD9BBwc+GW1BL5RmS5+1VXHQzcfNoPqmCwGAvh9yI5Y6vD7nZpanztUx+LbFP6I5&#10;htf641PHeKJv3+87s795886LduEdLYvRbR9aa3/tUlhe+8WTq18XwPSGwxuOuj1JNy6AlVed/X4i&#10;W4x51cFDG7el59zIxaK92OMV3KD2JGcu9MDdvrV0q7dzlPSRJ7w5NyhVr1TAhwtc7NWP5LyZo/8U&#10;PeYcrfyCt+2G/xyPPiUxC2zk4b984E39yKFsaSjXL5+0xJ0YCFLxeoE5eHMhaGjSdel3fAlpfl06&#10;G6+NefwjGl5uUFuZ5AS5q2/QSOxpI97FK/k6F4w38F354bzJBVvQftz8I/5zHL/ISTsP4Ejnodsv&#10;0Vi9tS+P8Gl5kOGB0jp2hrPl9ldnY9fkhTm/8ZrEaSuu2AFui0pfDOyYecsh0oamsm1vG1a+fYWO&#10;m0u62317czwXr/uGjDTQZvVD75BM/pv88Cbno6PzjOcTF16Rn0k+u6a9NuQU4mR+l/6q7/Jjb0Q5&#10;N4Wgg8feKLk6XfaJ7NrgMTwnlkaL+1vdrguYZy9U/ituI5Nzo0NrY2vPOeCurbSf46Fkf26gmBy0&#10;5/rk5Fe21c8Wr2sHkX1ieZ7e7PpE5CSrNuPLiaXePBA7fXGx13labMdOZJybaj794R+ZZ8jv8rRY&#10;33haOemRjBS6oX/m4KsHGy5s/Ozx2HX68nMfXR/8u+4Su9V32Vav+BPoZ+8zNnsyhh0qR1wwN+mx&#10;1zy4IQyjfXDuvKG9C8rk7Ws/c0wGsON5j9Om8wTRgH8+oHXHpuKrY5m1jUOjSPmihzwAyKD+/rBa&#10;4OR3u98CNBrLiSF8nMOA9QN6yui3wNYLleGVXOoUhXQ/+b7kUqfNwpwz8Qn971zvJlHgBgT4Wy+f&#10;dv/4afvvvAqSrOJr5hvaN1dnW5Z04ctsm4vDb2F4hM+RlQI0Fv9w+dEcYPLnzKvFhPFPfJAjXm+c&#10;MLzf6+abT0dOfIwLXdSPr7yy92kHP1Wyx+QD+5RdD87XzmHXz+JnYWNhX+GpvDSHXGNE2Y7FaOxF&#10;6hQmh8RPZFsbRI+1n3ZgZZyjb3/L/5UvNL3FLCSH97E3Hv7BI6xCW/ymKl/9BOlTbhLc/c67GRec&#10;GDLX23AiG1ywNOYC39Cb8rtujsXWlDkGTxncxDllpK5wMz+PjmuzIuQLnZf2ecpyn6csvu3lv5W7&#10;XKJHTrTGd8YIdrrnHNrdOju6QXx8/OyiML2S382Rl3a2ex6jxYuLKzeJV3t0ODZ/VSNOFtbeczw2&#10;Vb8XILtmefS44iPH2j1tZp+4K5ucQNnRRx9ZjmcbN8gHLc+XeNZfl6b5kVzm4Qmg3HiUnp2DyXWL&#10;e8xUPF9dS8xW+TM3D76YIkwqA83jl3B3vHmThjq/NWqVPpIVH43L9ymZce7X+slCwRybJOY6vhNI&#10;e+Np8l0j83Skypa6Ga/C75Efyvg3vtZ/3YYi36G/sH7abcu5Jn8A362zbVnqdj5ibKkSqSAqv5K7&#10;bygMfu2R3N58m5z5MT58m+NDqvS2y03Z8Fheuy3fyEKy+We9I+PJP3IwcJH1KReb1n6pQ88f6H6E&#10;3uNE2IzXoevc/hIy7cWJp2ZnPM+NVPkN8N8D/TUj2m+i7A0AdGjuPzKunK7vvIDUg63/JdcwxLE+&#10;0jWl6LVjOZzPyRWeYL0e0sQn9jfv/JiPJ1zbXw7f5aVt/gvPC7virlef66R7TuQwvXCbX/Kx7cqq&#10;cvd3e1x1tdud9ff1hHMq3Jw7fT/7x3cjZywcPjOiDwX2APMKfy58ZcdBu8qrzlU2ceEQ/Z3nn2qJ&#10;o/5PpXnkKI1AA2l2ro7RjhCjmZiATnAEBOsGVwdaZddxF6PsKJNc90mmZ/JT99EFHHdtmhjFmtj/&#10;cngJ/ufdMvCd0N5OuRUtn9TthKH0QpN+7yia/fI+wtGjJ785lkh2vwkLWYbLhZ7VTbN1OhkJimfr&#10;s6/ulgb2wT92mpL5Lm7a9E/iOR1see0WNlxy+1TH6MEXy3ufkLgS7ZFF28VH77Xs6kFpu4snf88L&#10;omRTt7B33CqHC1aGxUnBLEeHH3lGzrGTQW4S2nSZT+ek2wnePsnghKwXhNN+YW3R7enQ6laGnuCy&#10;caD2PG3Vk796b/2p42sJRFvx9NRjfYOeZk8b8HkhFfAkPHoCVYfNxZcMZJp6dhhboGnxxCLKv/71&#10;rz4x2d/26WRxaLODSbvYpPsbg0O2kuXaBP1eSE9dJ/9JpiaEu2hGL7zaHo18Ng4qVL5qo+Pneru6&#10;pSJbff/CX+UOnWwKa3N4nQyltHGXGNV/doBFr146dFaHe5u4WJzYzGtJQBO2iXcm6v0LzuhBr/CI&#10;D8ly07l1JJMnfC5ZV/aHTwi1uW1PpLXz1zvn/zB30O4rT0xY8ATbzv7yt/+EnsiHXvPSdqeTy9vm&#10;6GN/bfma1tO25FqAz0zq2776jSxdZE48uYGi9I4R4C7w0xqnOj/oOLtc/SySbj9QxifpqR1EHI9M&#10;kz9++mk6Anw593sLVAFx/Olj8mxiQp+Xlz2BDvDuxDjb7Y+v80ARzxd9qrNj+4lTE+kepo8tXcfb&#10;57RpX5Bvnydy+m/4rl3FK9tNv5pxgZ3Wbva3z8/EZVuWfb/Gluc4fKc/xFvZXznaVx72Xt9rVd2C&#10;C2r347Khe+c1x08fwlemzfZdTzawh9+DB2J349eJV3mlnFxoXXKcPtX6I3cJPL60Ub9gf49H58n1&#10;6mthOewBlf3VcWUIXaD/LR1+QYNueLT8cTF7eZMJ2O4+XHfqL87aVL24vPKWuMxiEhsMbuikLehx&#10;tmPbtEk7qnviPYxunJNL0Zj/keNXUaLNsR3aK+uzTDk+C8NljnqSisF/A+S9bTG0RrfxVU/cHzQu&#10;OVKGx8Lgpf1dVJts/W9tn/TnRHj4kkFULD8+ql8Ooau8fpwxWpXXENb2zcHewHCS6WlXo4uU2s4J&#10;3tio7IJzXwieWNSHfwWPIjls7bW4aI5Nzf+mNTLLsyUn1ncBUdniTov57o0D2dUnxyZTPvr/v/Dv&#10;kV9b2CN6vs+Byf+bN/KtxUW5K/Ph6NTXAiUX4sNH9ATrA3b1Ud9xoE+64DEyyd/fpY15zPSF25dL&#10;B609v1BWGUNv9SQr+nsMx/HIFJ8n/t6dm4SUodd5OvXOXGp/IkM90boNHbjowl96tvvBa/lu2ZUX&#10;Yyd5wAVP48DC4tluW7kVL/PwHYPkGjZuLolMzbmdh8TWdDp2RYdt3dxpzoamNsaflZ/97PsEoXXL&#10;X5tdANZWefNk9pfeJXuNM0dw+Ywv96KKGnkwJG54HMBfW+7Ygh+5yjc2kyt7ASE2L49s+2Le8FOu&#10;Hi4Y/cYHqe0YPmUzp4YmJ4CVcS4Sxq+R03y3sQDxITO+T6jMobPzCnVkcGHImS/fONYKbuch7H3y&#10;bucP8RlZLtmD1+OUfcp82z5/rw/o4QPUL2xfaH3oe024fXTRMOfhv+WDnvKlpRyf2pkPjxylP+wu&#10;ubQDv6CZ/R3H6OiNI6VNxuyDjQVp62uuDqyv4HV8jJ1qi9Ar/pG5r+A9etCPjPoB/9hfXbQR62uD&#10;2jo3Ackf4poftKGreOhPR0Vu5WTgn4obtZYmmcU/GF7jz4ljPhv+K0fbHZnQpDUYWzlGZ+Z6c8GD&#10;zuPX+owAxRl/hdTIFl9WxtAc2dQPDnwiqoc/cO1Ev9tOO94OjWkD3zG7DY9Zx9g+uOfl8OpbvzNe&#10;a017crjpj477Qac/teFGVjrxef7w6V/amCMLIcdA/eb5py3a7uC8llsdXsZsdbWJ+BaPxxh7g015&#10;BPe5tW/doPF36lofmSeGx3Zri8qfRW+o+sbGE7mbF/MEExu5eYUsBXLlYoaFXtCbZ3IzHxnZy/n5&#10;L+kPtX1i0bMBwDmRt6oZRwFbgfGR/JQ2kZNMW7ZbeKO/8TEXQMKffKA2/jTtKjfC0YfcoDpG9rno&#10;marEJ/hF3wlK+08MsLbX58bvO76f8az2HNlGlpKprNN/Zu60C5Fq5acgHBw2offIXrmODm7uqx5J&#10;Jsa6J9w2OAnrWfmN/eY74RhmeOx8z3Ft0nM58aTfTj4ZW4klMafu2M3OidUaNUdDd3y9drhseHRl&#10;AzZB95rDSpSBn9SJi+CO3eSciVu8+Qm9D7nh+bqZrXIs74yhaW+egf/mf7SsD+1vGzoWBwsrK/kL&#10;R9bpm1NmnjpPKJNp8poboDY2rrYhMHPayL2ynW31Essnx6GzvMm9+yuX7V7oRdN6SfWyFrF9LicR&#10;2o7tm3GezWvLFqxuW6t97KAFHcDeCEDOXoA4uE/dFO3xU5ZY+w8/eUAkcrZc/B4ZKxWbh+XyOqTL&#10;3xwNtN+e9kxG5OWlnRhwPJ+tC+KRf8dlbVcOvAv61uxdNIujXp1GAWVnp/YwVrCL9TE3COItfioX&#10;WQ5vOd5+dY2c+vLSWpmf/h4mq8Mc8aN2cqEn818D0Yyhq5O8YI6lLxn7+opS9UeHzh+DA96nfPpF&#10;dDl2JE+iJ/h3HJZ2+LA9qK5HR/OLd+RKejcOFoJoHUq8rP5tvHYcrH53/hF5i3kYtI8ee4XIqRPP&#10;aZKv9tXsssvMWYfP2nT8MEy82VOOvPJaZGIfcieLJuduBAx+RSQ/u8d/fUtV9R7ltx8LXDaSP+UE&#10;tj4UItfYbuQZ+dXV/0OmqOrJsnD5KOX5j97y3tF724c2UI4veftkeMqWXxEQiIzvcwH698AFQHL1&#10;N6SDv/YQP+jTZWH3N9aUmwP8HqBdiKDrfj1iyfKffNZ4y9Z46qIngK/umXfYaO0++zleHmmzawgx&#10;XsA8VzynPPtPvHjo0O9eatk8Y0J0xu+9p88ztHZMRolP8lfIPt5G3s5fT9upnG/96Z2bqsLndyGy&#10;N0JOvoZbvRKX2taNh8DYglcHh0wXwhr3bNePLubGkZHQPCV2T19AV9zJBfRz7uZaSPmm7HNtPHLD&#10;tca/ft75DpHWJvxBqNWUnZwfiww3oAB0iLY+60HK9/yiPmbjo/Bu9cNbNTRKpDTZo8fhV9tkHrwx&#10;uo2+5jpYsAb/CFgWkbljbtqCxelBvtbXOwYU5wgyPDVKqxBzg6uL/h9iS/i9gTt2fOPmxr2DexVa&#10;QmuIubMxTjiJhFA9aQviOGw64OJfzBEKkEnCvBRP2SQGnSzOy8njm96hPSe3HH7Xz8mvQFA29Mao&#10;jslcvgkQWzzWIPavk/7UfRAEAROSnqAKgHy2A5VezEpPbQ08ZOsENOZn8DqmVEanZOA6prYLj7pq&#10;kc62dUdOTR237NCxWZtVFwbLZ/e9woi9JVR23BOin/KbPha/fshTwF3M0O4BlTuTT3ILnn0N4dKF&#10;ap+Oq5ikqszrHmyBMotSO0AJ+PWPk5+lDxcPXtJWR9zJGf7r/6e9f4mdC+E3A8ZM4pWtnZbGIJ7v&#10;4C/Am0HoxEJ4gfozMeKu3R2MDPobN3DEHztF4MqMltarOxPsK1bJ7xhrNJYn/9xwxwi7oDftJtYl&#10;3aXd+BJ/KTNh2xNQr9Uuz5Szfe0lMca2bpTohDMMK2twfjqv9tJmXg9Fx7EF3cQ6Ok7C15aSb+UK&#10;3V9ysrlPczgF7uSJfon/9iUKvwJ2oMf41eQt8oQn44zvQymFK+PV/EFLW//sWDhbbZ7gtXIRp3S3&#10;7oq54HbCmAZj27vl4hrAAX2T5QtkNDCCDrp4tiwCBRzyMR99+Tiveb7yBzmDUP1jv04MyJG/b8Hq&#10;yZZ+f8q2g9TmmbNAOLacGFs65KBH/2wZ4gmh1YtkWUCoTskPXpXDFmJbGdjtNkWzA1LowysP/gvg&#10;pW4GUnfYnzcPpA3Zyyf14vBr4ui7vELUSQA7Gxu8enzXPD9HDsfs+Onj/Fabk1oXhcW13+feiQB7&#10;o00WN+yAidHpM0eVC8cxtEjUwd9ASubeUZoFnPqvg/PIPHLPyRgtQcuiRyfpkd0x3StHcNCobY48&#10;2ji+IPs91i6fy5ZB0ZaA9Nw8E6w2lSdrq9hM32dL7U91wjQyNZMeOofhymK7shnjALF6stI6/X0m&#10;yH6T0MVfr+VmH/5VN3KnIb+v/OQ4+lee0k2Lk0/aBrNAbYTpAcf7UWR/9dr8W5tsnRg9ei9dvGsD&#10;uuh7ctADT3sf8qMvv9Fv6U+ei26PWO4rAkOD7en+vDDylLGxc/Kwk9K3H9mVPKd/RFdyNt8kVqhu&#10;Mv9d2oRsZd3+ie6H3Flp+ym/k6rd+h5J0LJDG94pPJvDC5NX0MlsyrbNN1BetOgkMjmh+e/UVI80&#10;nO2rnHJoL59doNZ+LmZOn1hfrBwvmD4O9Hc4z8/Kgv8ssI8MytcuS8LcZ+4hmT6yOF3GSnsnCpOX&#10;tBg7ssnOUzJ5KSk4QN0TtlzZLiKRYeFN/LvHG1c96Q7C6sT/nftQI20nRsa+OVtZUtPXmjvXHslx&#10;6QPpzZOPM0av/qUdXLn192Blg0M+dw+jWAhrdniXk0XxZ1zoXCPzOb/dY1+fWaOsPmzc1wMF57/+&#10;7//qyZd+JNeIh+1DaIqDSD3sYmP6ALS6PT45B5d+q6c+bH/1wFuZrc/2dfTYYhf1i5d81ouuqy7b&#10;ps3qsTFKvFmguuvIszLYH9zklfzp/xbPPnz9UP5Ls/nq0NcG4OX1qj/++9/Bnae15CRtDkLtw2Zw&#10;XTBe+dSzHb3mSc7E84cZE9St7urJes3bQgc9Y3/H6WPzyimHBveji3D5eFPQE9bWtXdQd7EKTsts&#10;87dgATmZeA75aSvO1gkyvsZsW3bsApZ5p/wtvgKVLVu6o1F7p06c6S+fzROc52R/Yz4kH/OD5azP&#10;OzdzkdEFmMm/eHwL3BBJHmM8GVZ/+ylwAtxybfV/eO0TOV5/GcPFPgmcPKOhLynzJAAZnnGMH3De&#10;JF7Fjb4GT6/gO3ZXJ3baJ1s/cY82IE/n/9nHk8xLgyzk87vc6LFF5UrZ2hoN/kMfTXa+bhhQuRCh&#10;0AJo9FwBncg95crQT5+MLcTw05baLNjvuRGbp3jr0Pma150DZcYF557ucMe57Y7dxDS/kNs5zdII&#10;0/bP6zjt+KP6Hvmdt4gh/rBCxpTw8a8u5Nr9wzeb4M15jH2+QYddv/8enclP6Pis7nD3TRYrEx7q&#10;N4eRZSFNK9u9GDv01Fe2sz2qtMwr6obm0F1au11+ju27WAnIsLm4c6kTH5ecyROJ6sqjVy8dOWZj&#10;uW9CC63miKN744B9OgcSnxOr2vsA2zsiRudW8EfMuXjicdrPHKutD5/Bz2/YRX+wbXa7dvUE9Oc8&#10;hdc3guSirIup4gce/enO7n3kManIsZ9d8baCd7FVx5OMu35PuHB08FuV797nNb35ayzKAYlHIEd8&#10;8gTouYm9heeLfTf++dlTumOViUO2LpyNOOtKbl4pDTzNQiZ9w/Yvf/5r+t7e7GIxfXKEed3Hn2dM&#10;uXkOUfNourPtvva7OLH39OPxW+0UO+zTJWRbPPHDcMY05y89jwnNynhsiNZ3H7zuPvYWb6luuFen&#10;ol5f6C79FkZU+e2/A2sW2tbv8Y1taR1dElKNdaT0V/MBNjV/1ZbsEzOznf3his7WV98UKwPlccTT&#10;hm7stL8BWqR8/fjjXGBLRYvYXs61YM0u1unQGhpzoccxOT/m3OCPOX+uvxOTE2vyTeIgtu3bK5Jr&#10;wUu5LsH6BLJ6+X98YAyeHLU3J8xc2LzN2Dxjz9J7zn+jIVKF0w26ZGLxGA0grdJFezE4NjnypH7t&#10;u3Pyro8Efy7+Dn0pwwUd/GZNKnkr9AoGjYBYAXLRVdeSl18ry7N0znmm/Wv54I3OsXacOnYQGzeF&#10;yybJJeA1/9Ft2vQJQXaL3xfkNfmJSpU/tvOHh7rargwn/rSjRz8PWvj8nLgooSW+eHGHccz6/fpS&#10;+835iz5+4qsIw2f+jq3ti0My+rvyADzokfV5A8fQGsqzP/k7bNN25wqv6puvQj1Oj4ax5cTRygC7&#10;evNF+E2+tpYjf01f4CfWhWfNeF8HPTkqFUcftJ6Ah7nkNSYeenzT8sgyN0jcrUavmbNu6ROfDOzl&#10;9sGv0XntWRHwS/z6A/uE/Oo6tBnW/+D4qbTa39iSts1fnbO+lAE9uUpss6BhPsNWbBQ58Dw28CSh&#10;m4obC2wY+5N/ZdEP1S30zaKhs0Xqam/b/O3849kGK09V4otuvXMILB30e95CUzn6XHzvWlvaGF/3&#10;CeeV5fe2ZHkxN5GPxoRtVrkPDhk2Hn/5eeIN0uqA1gUPubUZcE47OK6x8I9+Jt5ibrOYoR+cT1+8&#10;YXRwZ2Os0JfYfsagZ/641hDCiM/ef9A29git48K0HSlWp8pdm8eW4jn+/Bxk14A9gLDzVeULePNj&#10;+1twr9gLgt939gQ/eLZpwauvjvv6S+Tb85r2TXEUOvosEAONwdBdPZSL59EjB1Gsc5Pgjo8iAxkT&#10;D2DnGfbfOKcJIU8wr98+ZYz7knmR4zmfOmMlGc5cjN6uVZFhzrPKtr7AdHJM+kPOP4xpYoEs5oOe&#10;6kdx+ZUPHdkv+ooKfXR1Jmff7FHt2fPMU9A4MTF2hxnAyCZ1brRaPltm2/jAr5/YPHO/trtiE1bw&#10;5NHKZa1iyr71LXb5yczVuTYdzah/yfWiT5kLvHeCtYEqaMO6CtaZQfQbvT2JjiCtD1OTE4TnlTjj&#10;hG8x3zK0tAECDg//TjCuV0AER93Ici8KOcHrBCYKM9gE33bUBE3kWNgTacch34Cdx/Q5b07oerIc&#10;mqufhS16mTTio6Mrq5yRxwUoQbx3qs6EhexONDl8uDewouOlQxK6pyr+nYWheU1c7mYKammdCbJA&#10;8LewMnEswnRo5+bsgHp3pP7jn//MwnIejQ/9LsyF1570wNHpycFeTpAkMQupJisWJdSzK5y98Ihn&#10;FxfSRjsfJ/oG5CaTHK98rY/cytU7tq8Dr5zknt+JyzMA6KV+69hKm15Yjny2a9e92A2XbdBZnZTx&#10;d/mJ1chsvwNNaKqbBbb8tk7sY7FDjM5kenzeJBNZSvPI2HhEOzRnomJCbcJ8ZCf/ufVXO598EecP&#10;f//7P3qBZS8E48W+/PH+u1nAoB/ZbPEir8m9WPjrX/5aev0tydCjz/f7u3zZJ1N7TPjx19p7TjLm&#10;5gByoAnYfBYYxidiZESlz8RnbZ+Lke6AEfPq3UHcxZTIqB+9Pa8S/2diLULVLmQJ1ciRhicmycqf&#10;aLF1ExO5Ewt+3+unn3+sDnuSmKq0TyxJbAE6gfVpn0wKUvvTWRTspCf8avdi31/aFaLEDNrjl6v8&#10;oI7P4MaOLKrv5m/jm25M6Fhft9VGXLMPGTqoB88osfJ+zhsMgDgtYo/ydeSa9qlLs/19tu0rcpmn&#10;YVOzrV5skageVIJy4naR1PVEMz5+9j31t3xj59JJOZ36iR3Au3fzZGTlPXUxTxd9xbF8yU4fEhdo&#10;bD8e+jnBzROmfIXm5KP8Dlzi3j57iInPudPo3//+V+NLPvqQm1b+mLyqDh1tF0o3euovpZEK9QZ/&#10;9BbIATfMu+U/dhVP1S+4qnsTz7kItDncBdFZxHzzh38lvkvn8Lnikc5nobMyhb4Iay6JTfDCQL5o&#10;jo58TrDhihOTkJVH/edPeVXjkXXr+W5jDV+2Jjt7O/GiP73wXRuhr1wfxV87E8zRe/oSG8HxcYKh&#10;rX6u/9dXh57y7+gYHsYiun36eV7ZiL6xEN36P/ug/PDMp7JGBtv90Nk+Wj5ksG1+ij/QVAZHjr1+&#10;xiC6z4TtpktXZe6SNfnXBn2yqSuf9NOF+iQHc4E9sZJ/OVauhE+OpeGCENuTge76z+TCr3OxPPGu&#10;/mf2yN+bNxnn2CJ03saPG4k/ZQFI55xw0EmFaVrQOe7oBdBUrrzTV9CZ+FmZt91zq41XNIVgab70&#10;cdqHLzAXYSfAtsuLvh8+zG+8yl/kAur347jynrqttyXbmzezwECPr199GnYpN1bO3Gvbf4u+C1FO&#10;OuekaPpGnxA58RMLYfUC6IOPuBYfQ39ijg3Azhca+8GLpJFpvRIZw9MYvADvWthJYUxQ+Cm/wUeP&#10;vcFt6IuzKcN7bbV2bT+qPXMy1X5xiB1mzU1nH0+882WCccmw/b4nwoubGH8NH84rpJ1ob3yuL8m2&#10;rw7TzuT+SaH1ySN0mnmDfnDyWMrow9DyElzzv1mQ99upPzZ3oquufZjPzri4fYnttAcTE5OHHeOr&#10;nr1mTsJvxruhaTFgaduKt370jZhrY7oNThsyw4FvcVv/tr/tNze0TWg4Jit6chD91o/aiJGJ7eGv&#10;nTGDTuRfXva9TvkJ9DW/R08cuFgkj+zYpNyNeXKEJzGMd/Kxi7L8/1Nf3zzzZ+cZ1Y0Pox8gHzw0&#10;d24+utB3+kAvwLJXoPbOvrHzbXSduXPG8uSGL/JX5PHp2JIFGTTwWNj6npccXOd+Lk7rx+RyvuHj&#10;vE1bPL322FyGLHMD4zwVSyd6G0enn0w+lgPpM4sq5mAjOzn0a7gzv/3QC0D78zfoAHGBt/Zks0+2&#10;tmt/zIWjyOsciTzuSDPvYHc66gvgj/FHLJm9k0cTJ2KKzRfM2dExy1u51NHVeZX4EuPt5ymvDSFE&#10;Hgu0O//w+uRfQof/esNlZHajwF/+/BfYlT+N295x/XzKd/xqDIYv/ddXX8If0F8925Jt/cpXtVdw&#10;lPlcMqZs+xg91G0/pTf7/pQFNIsVzhPHj84Nhpf+hBb9l59t52LRDR57PsF4u7js+dO/nR/MAjF8&#10;nkATzpxjR5/4km5k+OP7P9Xm5PYqSeXV+4Tx/sxPSJSO3CO30w9oBx+v+o2MoS/Olemjz7FArgVw&#10;fV7D2pe/0MEv0RHew3/4OKeacVl5Iin6jdzar76j8+TakXPmIuoBuXd/6OcG4MQgGktHvDWG5byI&#10;Sy4yPPVvDB47iC26A/4Wk3y0vBx7i4w8RyZ04H0454d7PqC9NoAeyj2hZMyS5yvDsR+Z4VwyxW76&#10;YV/zFzvRQZ/3elZz5AW6V/+ztf/Pf/0ztMIzfPTrz1bFDwS7e3J8PJ5OMn5/+/2MH/S0/gXQwt/5&#10;mH11Lsb+x5//XNnl4M7Fw+xLdAN02kVRqs/YOGMp/YD+uAAf7LnwOSxd5WJnxyI25tOPOW9oioJw&#10;gJ0bK4mhH/Wf5Ex9U14no7GLr9b3PV/1tFigud1NwseGLpx3vEg7NImtbscxybm84kM/BbMgT8+5&#10;j/w/caOufmNL5xWxO/qg/Pgj/+WTuRpyLT+GYKud49TeiZdpVxL9gkP/nm+nZPr3yAthbeMiyJ5f&#10;Tl+aOSWZth+T45pHOkfrfGLHFq/8vt8aFMpjh9p+ZLCGYH5mHrC+Xf6rh4u8FrF98BNvynLQPkJm&#10;OsoPKxe/wTdebXzCYzv+XTxF5tbGuK/xN2gMN3aSJ9N39F05/eef+TfjT2KDbcO0bXdOTDYw29vP&#10;yvRBsUVf9XQUlNtG/O0FXrpsORy6pChlM5+2D/gHy86Nc0wObXXT8jjywL3qst8bLVPnITw5A25z&#10;zJEJPkM9bbRzWuO6eEy6ae4xB5GDNk9oKVe54N34ynbXR2+dRMLICJ/fO/9Nup35VpRKu5Xtp59m&#10;LlEe9FsDBGfg7oungFG6m4grrR6cdrXRQSST2BbT7a/BwbfnOqkbdg9/pED8gNo4+ZKdDunR+fAs&#10;ndT/x/c/VL/Pn9jFOe3M2XdcRAv/+kEMhpgYJM/20cp55tTwgb4F5B7ywgFdI+1xckH6I9qgOPFx&#10;1+VyLIzivcRdeDvOF1zy1d+hgf+HP97jx8pMX+ddLkqSY+LHOcr4ik/nDQszfjWnZuy4248N0deG&#10;zNZ6qaCv7UXOtcEzx0TUmUsZQ/OZm6rxdn4R2+ZPuxy2v33/wx9rG7zXRmg05sLPDVLNxYnjvTYC&#10;D/6+tt2xulDsZ/WcvHPHP95tGzuPT1z/2fWDU0fH1L+1hquvxuf09qUtm2yM0qOeUs624i/+fpe3&#10;UcmZ8Ha+GcQe6ydz/nSOM29uzo8+aDifWpAjF/D1pz8AsgBjKFsYy4uRcnzFCD+ra/7WLwQGWdse&#10;v196g+X6eWmLB0+7G0uNc+sbdvkl/G1d+zEX5Rt5c3NmhYqOeMuBHavTNwB92Ie+5Ccnmdv26NP+&#10;emjiM2MPidNP4J+24gnQ+nqrw/Gd8omVkQN9byypj1JX+5hLRE45s5aLDgvVkw70Cv2ZtU9cNPbJ&#10;Xh3FsfwPI38xrz73JTtsZ/y3zqAPuOma4d3MB8hsndZ1kfXl8rcVw+RYfdla3HjlcuuPHcSg9uwx&#10;/h+7uM4Qtolv81/rCJmn5Gb9nuOknLnxMPatbdYu3gbqJsKey4RPLxyH7zOX9jXbfBA71l6hpf3O&#10;l81bmnfS5+WwtC7TLWOz8dFcMzK3LIQG/Hc5T2Ej65ML9Jw8KU8n5nNs/t7+k+OPeUvZu7xqXvvc&#10;3V79Mv7tickYjqPMFQkLnNQ0qcXZb5MEK+ARZierVYxy1+e0z7HJPGNuJ2lHTQFczpE8s1vDLE+K&#10;PD/k0OmWPuWc5ApOiwwlEJw7RPGboz25QaOBnnY6HT3R26BYueApG/lm8VrZJDN7U29L7r2QuvwE&#10;QRc3kpB1cguYAslErieykcuEBt4MdgJy+A3Nsbt9DMjsM4dT11eoam8QyQA2CWn8R7fF16Z2Cn/l&#10;7Sy5bWRlvex9eLDB6D2JYYOVrYB2T/rsdPtl6pkdfx3fth2ToR7gRMIfYBuvVFhZFg3PGYjzOybt&#10;LOkwfPdKxp6wJ4a+Rq+RhRxMJ7ZMLmK7FIwIx+c5psvqs/Yw+XTS2uOtj3wLaPpcbSOLP3J9PHX0&#10;CcIDJ8k1f+WVVwqmqjrTzQTg6St86N2/1EsC7MhUBiP90CDUhBLbomnASEWTkf4IRx8FY6vBc8wL&#10;tSlZk7DoIsG5SUIaqd62dIpuheo1u771Y/LM/tyxNvv5Lu4kMifvicQmG3qoq91Ctws74pH80XP5&#10;lmi+infqO+FchouQLb/2gmpyyBPYFyxN9Avh/xroCWrvyFi5yId28MXTwsg0/YhdGWHjdnktbrcE&#10;YQ/yxWS9a/GI0Els6rWXsF/Dk97kx2M78obGU26LKfVpJhNkBvRpH/PkF/ue/jg6TB+H62/yM4r5&#10;e8hiwRI8bbD0lQ8u/+aGkiwuk8r+u9wBhmdPLMNDfH//3R+70NmLv5nkuGutE7PUJYCRK6DZPp54&#10;dAcYfntjxVO2Ky9Vh1c+EnfxX/NK6LNNdX3ESfOTPuOusdD4Flw2xuN8omLzNllqF01LV84de65d&#10;vuRVfOJkx43a5CzCXDGZ5gZ5srZfZwtmIjH577mAuroYwLuQE7k8gbRAgkvu7IPNBYtD3/6luhir&#10;20Eg/05YV67ypV9wX8PTL+ocs28XCyINGvj5X73KA598/v73v5fkljnA52mj5vCY5rkwubLstkTy&#10;te3QAx1nMxYDk0+y3f6fixpLo3zT5xu7wcfXDR4r27f6qoURsDTgstLy31dEq9cPnZRVn9Nm8X69&#10;vf16101ZJ9THb9R0vHrj03ybpLNl5PstWNor/xOvfowN4Ey9vjQ2Xj5y5u/BLgwtzpxwTSwNjV/H&#10;1f5OtTeR4K3N+k2eeQ2zQHSXVsZ4gb/21cZDR26Y+N5jNiLH+nZtNiftePHmDaWdsZPaL2tunOde&#10;7Rae/1MQL69h/D+l+tlA7Jh5FWz2oB/oZP/YrGX0P3W25pCz2HHn0SDE3uYAOQFyYrX0Ur7z/9JI&#10;ua4lnvkHnt9lXnxl2u9csPKceVqk6J8FGHjyBNi2apXjo2w/Kztc+0t/2yvjw/Vry2MK9JbG+hiN&#10;Xoyzc0CeLl5yxVvz0hyjuecvsz+2hbd87C8sjjKvhhZLLiR4WrPyZn7WXHbmafAsNO5iJHta6JD7&#10;Sz+Lp2wBzAOv/JEIND+wmIHG4uDveMeeHDJWbVAij6/NX4q2nbb7MUfNUc9plPGXMoAf+bRrv8rW&#10;sZzbstRbDKSXcxZlwNa4p9zcHl00PSFqv+NbtqUf3TyJTRfnOmSxLw7p/c/cEFtaaY83f2rnQw42&#10;B+y7F9Edr5/Nf8JUUeUq/dAFZOmCTOQVw+Ymn5SFD9gtfWiG55a3LOVogEv3YraofK9yuA+8baN/&#10;ArTNEXo+nn1k2Un58t4TffgX39MWn/omssMvrbPAqrx2dy4BX38Wgzn3x2NlVCffdCE49m/fivmW&#10;NjqLq30Xj4z/hM1nZQpS5I4UwZHL9I/aEt6x2crEsmKu86f4nY7mvOS32LSxhu98SFkyPf7jn3Jj&#10;RWNmZPPEBRovQR6bC3/TdvymbPPKyDNyij+6+Ljhlg9u3085uejm/GpxB4/uE6N4ieO1y8g/OW/l&#10;W3vGgKeI9wbUkcVWXgihWGvqlZGdnejf85A0S3GBfOsv+/sR59oAZS7o7bxLY3Q7P+xIY31rYkY5&#10;aL39c7z11ZF/A/b5YHHX18rlA3lPc4v09DHXLs6JUzS2rXzKriQ2XxB3zR+JKezQYaOloe0CGm/+&#10;OPZThocPQMNjE2KMXKFQ+yKI38U//bN+zVhRq40bSsNXz1/TpvjHN/DxcYOIJ7hcmMYBDK8c4ZnP&#10;6kcvsHRmPcAC5eS9LmjHTtpEi57/vc9PPyBL96XX+cKjzA1JHeujZ4xXHnAX2G6Bz1pHNr7IX9cb&#10;MkfJaNU1g08Z764+Ex80VtJubYZWY0+fj1z8C9Dq7+CVXXTgi9Q/55d0L274O890yA7KvbXAGK2d&#10;Jxm7qBweFnfJvDeGlEC+5Bx43+ctVJ9yccsCcG0bGrbi0HbjYerGP34LtuUNiTtmGgftP2jMk/vm&#10;/11jaa4+sRR5RpN5UIGN9E9dCQ35Te7F8z//8z+7Hf5ib2JpCfSmv+hRe4UGO7C/xV7nLtaEzCGV&#10;Ne7CO6YeO7H5iSt2weM17Ly4cfOiUnyG1ImPaar90FhSfN3Ye4H3gtDvHjSvabsEYbPB+fucN9jR&#10;Bw8oO0+ja+XLlzfnqWejiQMyZn4RWwG0FtbPe8wPYhOx5hHx1dikv/w/C/CvbadNeTbO0j7gGKwv&#10;R96SLg99GNBZf+drD1jUB9mfeTT/q5u1RPj6CX0uYJ8UudF25cB6PoMX87Td9bDJ8c9l2wjnov3H&#10;MxagzX5kXt4bE6PPyFtr5m0GX7qOygej09PGKyd7bK7YMttnTBJ67RYBkuPZxvxx4upTbpC56g+R&#10;9s3sS+EvaJ36lYk9yF67xFLbDr3R6WrQnBrHn4JsNAqYf9tvPs4DK/KN2ANsf8HZRbs3A9af+vq/&#10;CDHRbKs/Bsd8mf/v8UNOCbV+IY5gC1I0/n9rbrP1uOeq+DN/rixk2A8a3/LN4u4WPrjpT435PTlX&#10;LnjGCX61Tg3Mz+UJF+jXJhPDM5YOpVGJb/zc4fho6FbCY5eQuiG8dq6i8Cnb7tcX7Fpb4RE50s/4&#10;uuMPeVPvzQhDo5t+wUt18PJVnBkb0LI+niE/bwJJ/2fz0hl9f8m6oidGn7E99h7hN2fOWznHrsM7&#10;7ciaD5vynzXuhdVpj207V4qd1blQSZYn3uv55/KmkjxmfuNCIVgf2+8NdUFafGVoFzQOhGv6Bb9O&#10;PNl6Qn/9rm16R+FJuzIap1IjfjofCC65/T68+GHJN9Fn7HbHdek85LpyeNqy1Yq4O3vjVS/IxqZo&#10;P8ErtaefDS/x8jlrt2D7sfgtVL6x9cY8+Rfq72OblmV/fwpk5DoyPkU4Mq9ckXCaPnNHSlx01mc2&#10;d9U/ic99Almj7VslkC9St03kbx/UtzbcsqMP5Bxn7kx7Bg1C67BN9ohS4oln3wQQVZ3pHuync6Fx&#10;XfyK0gy6Rp1ke5weOhUWk8DgcaZOMLJk0/3yDJ2ejGdw8oQyOKE58qXdytkTII0DpSuRBPAnb/GC&#10;r86+gbcTsrRRbwLF6L3LCRe0g0uuTlDdxkCeDMiOa9Qz6UHTgoQ7yF2IRt+CQk82w1/9Ea11aMKx&#10;LWQf3Ss48Ew7F71NYLfzDPIskPcCSugCuDrjXjCs/jmuzqlf215CpKw2aPNMphEJz558pExw1k6H&#10;vk714fvt4pCnfScqZ8LpToUt706+yEVF/H+EJ7AfFxjY8ZJtG9UWEz/ax3uVbSZlMxlYPmtDCz7k&#10;BUNvtotn2/rQ7r7j8p426KhqTGQHjT2hlQDoqWwWndSXzHxFryzXdIEVHSfROacY2yMaEF9PQAsR&#10;+tk63t9f5UOx7IK+rX4ZEcrbCYNXENo+L/h0Aojm6c/Pxb7ySg1eJlRu7mAq6Ku37SZ3OWGh9afH&#10;eZIZrSam8tI+tPSjtL9+4yH7z3J1gK/Flb/CKdeejb/24iK5xh5wyn/bs9WrslPQzU6qe/D4Wv6K&#10;aovQJ0PvYIohTOzYqwuEwWmMBqcynZgi8UW/+h0dliYZyZ3BTcTiOXrFl5mcGzzFKFh5uj26FT/2&#10;WbhsdArQEhct7woIe46dXHDWPoe1rP3eBacsJ8/imN5oqPNZUL68Nka3Gj3Q+jRpfJwLm+UF8dBD&#10;x40vb7PI8uG7H/r0k4vAYk5O85TOd4defTCkY+PIlP4DrsE3+3D6wSP7ZNYPlIkjQJ/2DydR/OSG&#10;lyws7wkDHPj1Q3iUXspW/93CWwjXNDr86eqfT6MH+5dG5ZkWaNDPggYRFuAtTBy5e3QWcTthjjzG&#10;BjavjR521A5dNLolxDegsio/vJ76rJwrx1JYek9cttsJrH3yANtt75h/n3R3353aYtACIp0sZG0s&#10;obu8eoLPnpF39V76tnjTCX79eWT4Fq3lTa4Ffl9bbv1u4ZDLIq4ysUxWiz9A7q0fs3/3jlZdOrtI&#10;lIMpzDc6IzNbzXi/PvnCJnAfxOi1tkBEjuy231kgTnw/YTk9dVC//tkJ4sxZni2/vY/30tq2MFeO&#10;tTmc8f2dj6rLIftb+3sHt/rlpcnK+9Qd/+ULRxvzSziDZ/vC3NfdrSkd26bd8EmfZ+v/BpwgGf92&#10;Ec5duWhxEl62gCyjg5wU+bPo1oWZ1v72FxHk5ESS5JTGt0zo/Xdwn8APf23M/Qpp3ht4coDShE54&#10;mZOmBJZ+MnP46T/iqbkmMb79UIzvXAah1XVzam3PRqiGPz/1aWt6hSk6+vHYfXSyrw6+GNo6W7kB&#10;hNLEQQ7dsARvZbLvo71YocfKVRrjnF7Ym5X30EjZE39jrDdaHVpLA//Ftw/IM+3pkHjtSWmrgpzj&#10;Ryyc0i7UvOw3bdlq9IELly5i1RfslUUi4KIkHSNI88yeq6zu2s9cODRjh5V3X4FXWZ0HJIfR1WLA&#10;2k+di4fZID8+WPmP3dVpSy+0V94Kd756rhLEd/n9TDz2hjTz2eVlC1a+57x7adLJ/m7J13Ypq6wu&#10;ZD/GFrg+ewOv37EurQmvyizm9C16mlcAc3F4aJLjh9B0zPbG2tIInnofC7j4+mw7c7WVRd8gs4uZ&#10;X5Lr7a9NtNfGR9Y2dwTloSy4YdKy7m+dksN/ebZNMedrj+m2MijTp55t6JuCNnqWLynnnsu7T2rH&#10;JvA+RTY3Gez6xeqknUWYWRjyCuR5AmXpXT6XR3IeAnox6Nhi7SpGO8dKzmOCzRfwzX3IJOfiOwuE&#10;ZsPTx2gzbWaB6kMu0rhhMC36RIA5h3Gi/VXMrK3Tjm5PmBsPJv6V93wj/VpOnPOozRlzLkaucZu8&#10;kwXw2I9OYC468Tf5puy+cDR8lYu1ualmYmxxybbyKfPZ/P4tnDJt3xy94Dx5q2cDMu/NIkvfVv/Y&#10;CxTabpxP/h4bs4E+LRfBcczHk3fSRxP36G9/aB6O/UaWW5/VrfwfeuqDcPNVu6DlWMxMm1Sd/kcf&#10;MfU5T0gqE/v0MpCJp7H42KLzsvBp7NmWRXTsqDe6kRm/BfzKG/IBayjbvxQ9ccwdjYtvvcNyKjvf&#10;1zeieWmNPSJg5J6LE4d2eIT9H77kNc2vQduVS4zNq7bHluTb/NM1p8ocXo/xB73VozfopM0eP+vq&#10;ixSM7wlPxcEAAEAASURBVGZu1fgPzQXtyDIXCs+5FP8S/jegMnYOEJppO33JzQwTO2IIT7D0p+74&#10;PjydW3sK5+PHn9p/4W487P7mui1f3/ScM/QzIs1N1MkjYpYe6jZWrYXov/N07Zxnk0P+gaeP/v3v&#10;f5uYS5zHKyn35K9zsBkDXq6njN1WN/JY/5gLBacfJnb9bBIewBN08NgILfvAk0pdO4gtnG+QB6hf&#10;HLZ77qvfHGS/PIJTXdgjn/GF3Da2Fmv4KkdrLp5NrnUOm2WIiweaOZrN+d6LfK05spNrILyzj+bO&#10;oU9F4mf1oXOoGlOOTRbHVv+7cV/yDtFIk9i/u3CbtjREq0/00gfZUr7T3fkY6D9jLwTG3n6yhzxs&#10;PjYRo+azbfL/+eu1TrXNg5gcUjj2oJNEtn5tHgt/5wUbA1GptiLf+3cZf/PX2LGXcQ9POvj6Pj/t&#10;pE9X/xx3/Td2cOMhUG9t9XTHyRMEsN4nV5Ir9Gbda2w6xNs8u86N2XL6MxnnguPMdaxns7Mrzl/f&#10;vcx1dKwpKuzQ2++NoT2/FUdP2Dk1vKvGfnR1CtW8n2PmdOPPMJpN5wZsGniyxuJJV/3TfyvTtIt9&#10;ciFI/qhfNH5CCGvLvnzoAqJ1hO0v7MX3ew40NMe+4vTL27GrN+QsPDQtT3x3jlyfx/8Lgxt6+SNa&#10;4yIy9aGYFIwusza9bdh41ahd0271d9yYfBosDZ/5D52uN0ZfuKTpOXZM7aaYC0Kr8XJshKkYaZwE&#10;qfaSr2OHhYmr1KWzj4zGIn164uyp/9pJSE6MDe/R6SFHiD954KUt+rVPdpyK1orxJd0WR3+iw9rF&#10;2FK+aVs7BZH+y9+6wb5CHZed/xlXR/fpo26IZ+Lmy9p65K09yRI+/Z1ftiGf/vkN2PKZp0eDyN9c&#10;wi8EO3DZBK18ujSQui3fi7/QO+Y/G6PFJKds9SaRfE4+oyY/bX+Mx1I7fS87fbJ3Sda+aJ7P1tuC&#10;4j3qrAH3AbeUkfcJ4dhDr25euZ71ZNNmfzP5aZtIcKMmZfmZwpVp8xEEPtKnS4vfOobNeKaej52/&#10;pCR18vLUEXXtu2V4Vj9xFISVWX1Go9TOOKEfv4bGXQo3vtBpvwzP6hUJShPjMhn+6Kh3k+FcAB6+&#10;V5+P7fI68HkCCWNCjeC3UZtw88h+ofUzGOiwnI6B2lGQkpEuH39gDfF6fzuXgWpxbEGNFrpoOfFb&#10;cDzkR85djCjPIN1Ovh3cCfrD4OITH44TXAyzTi//MDCBtY8uQ3tlQZN5ZNqT2jRrgnCH+c8Ht+3P&#10;vosbOqdXNqOjzsmQE1IyUaQnFwgd6EnytX/bQlu2ZjMXFdAhj4ntLlaj1ZMnE5v40qQA0FEAlUba&#10;grWTstru0Hx/6ov06qsejcwLbfc4Vr6Hl7yHPtx+EhNkWd9rsz7UBrzeaqeMzt8fW2nfSQ97RKRN&#10;1nC9I379iXb3iz/0y+TQLDl36yACsq2c59h+ByZP8x2bVrfIs51IM/G6vzFHLjjaatOnFo5uz7he&#10;Opvghv3IsfLok7vg0rapbl3lHD9axNk7tCWkDx8mTsTtnAxMLBNhB+nKFpkXNh6G74kRPExAvYJ0&#10;IWUDabsm09OVR1a+BSmZskHGuLI8y/kQzG9YjKyONw+tnuzcgSk02Wxw0MdyEl8Lz9dBEUgt2Qn4&#10;6PYN2R6N4fAZwJPuvQCccvxajizZW3aXq1se9hfWJh2wM0nKvDvt85FLMqB8F1qlHbrLu6xSSN89&#10;mSk9Oh1Bltf3eaIW7WfcNbZC17b2y7b5IOfA2rX++KrlY6oVufXLrzmnbW79ljcSJr5Dc/qBE8+3&#10;b+dk04TTiTQdvMrDZOtT5P0ui02bfzfXzknc40aO2AddgzAg4sre7fG9/oGHi9qr18bW2Hz07TgQ&#10;KmKQT2zR+Ra8Lt+Lma9x8VuYCaxpSWimvLJk605s8gzuxHzph3f1CM72cXjs4qNOeZ+MOrh4tTxn&#10;7Y2Vw3/leGqz/Fe+bau9T75aVQ0yK4SvvNu9UBkMeQfYqrt1GVk68Qz+jrPq7S8fcq5O6NBpaZaW&#10;2E2bbbe+gbMfN5FpJ1ZA5Tjjm/It+9a2doJSleXzM45GV/ky58aV1/6798l3UfddvuK5xp78vLqw&#10;2FhttsqfNwCQ65LBfur9BnBYVubenZ+cKm+loLgXfnbG/vIB/jcsTyX21cEdGPsdN52yU3Ns9KLw&#10;Nw72xHirL53DZ/XaOtvJ01OifmS/pd427D34I+/iLb/9DcXBOYtUUQaevm9+RutL3VLztbzGIsuv&#10;NZXHnhuvJj4cyUddaGiuUAIi+5m8W2Q1XqAlb5pbzSuYlxe32ffJxYvYd/LTXY/iEwZ/ffWoMX8+&#10;d5o+Sn9jd+ijtSd+xECVncYU44MSEF7Z0XPHzhYfLVD4iQwXCf10hCdD5hWYszAQnb/zxG7mxc1B&#10;5o1jA9Tw5gt5bt8alMJ5xe6RI16qUKMz3ne+qJwV7v4SG31dbfytH/vAq+9PDGwurO6UfgC87c81&#10;RurMBTuWnLjbvPSUCYnlo759GIHQf8WidlrcbfekZX639bY5gHbB8/X1czFu+pPXZrr5tn7JIpPX&#10;OHaxIwLQWRz27Rc5vnQM1eWljBxoLrQucQvoYf5bnY5xKl/rjp5B4rOluXm5BM7X2m9lgM9P+4Qy&#10;GbadXOki6zy9EJ+epASnPA7Ntd/yIevSX1x12swCe3JwxqjGR2juTZBwLMBNXE6e8VvES19czwXA&#10;tcnISie0nRt0fNBRAmuH3UdnXkU7Y1FlS3zBe0LbnRi2j35pxFb6C2CLZzu06L2yFunVV+keXvDY&#10;19PQa29l/M92eDpHAuqNMba9gB48c6QnvZ5P5dx1zytfsS6uHPiUeduzmVhdMzSnHr5kIkvj03lT&#10;citwPvKkVX1im/ruPMEGD04wL7vA23JjTv2VAnkND0K8pFv0fmm750FiZ3iOHeQ+ZWxUOrJd6CsD&#10;o8NjPho+Q4NdRyb09vy7jdpu6vbYK1jRtwgIf2SYfbHRJ8yOjtEq9dMXtL/XAybeRs+bN1oa8AM5&#10;/EwFXvDMy/Y8uMeQAuqfPMx7NkYbN8Er3eCSTX/XRk4C61v76DYOHDwhDJaGYnHreD9yxAx90x/F&#10;6s6j4DcmjdHhC/Chi+0Tqtcpf1ZVrpyH+Ftw84bfBwYrh31rHsWP73frnIie+Dfe6NmYn3xEFjaB&#10;AyoHnLBzzg3EZzgGx1x+5ID3Glp2yuGtbDs/Mj7g3QsLdbc+k/yVOTcZegE77bV90l86W/asVwf4&#10;W3xa5MRHeeNh9Uq9HCA+Si/8ste26Fo4nXjix9s/YsU8pXIGb2MnE57S0WbPV/XPJ6A78oWXm6SD&#10;q2z4jX0SUbnwEFtGFD4gB/4rK3qO6TT77H7v68fzZpWPf/jb3/4W3KHrXOuHH+aNFdfFivB+DWRZ&#10;8ISPnuGCtjZuqBE3iyM/f0nuBcroy/y9AM7OJ/76il03nObPvMCb7Ty91N/gpKj/+ufEZpWPnvG7&#10;/Nux181CEe1T7EbHxl3nqPx425kce057q3LrVGHP1+rxLBv/PEsix+v8nrn04EXw6MQ3u9C+LTfG&#10;o0RuWoxXGSbQOXXKwMZbKnsMdwH9jT9taUjesZOLvxOHK1v7UGP5kKrfxzdKVi9ijF0mhtXxS+2W&#10;Cq95PT852bLXbZ/H9guRe2lc4+oxvo0cKELXBtPnzhO4L3QW89aQR9f2H2nIBTg80Kqsx98tU779&#10;asShq/GlF4yLc8Y+BFpnk34auqWZOLsgBWJdDI0sx4bHcGL7Ao1/E45PT/3GQ/2AVqDx99xvWfrQ&#10;ucj0nN9NjitCxovp72gA9owFQm/6nxwCNl/bL69uR1eid9wJrjh0bgEaT6HW8TJ+0wc9XAHo7vxI&#10;/5VPOv/SJjbGa27YnbbmIDuGMHLjInRBn+bMdh4QqEcv+TZO4c354LFVeLjCR2449NkLjnAXlG/O&#10;s6/1cF2Me7vzoS2pzkH25KFGExbHj+E5cXXGkcTIl7yFYP0qxic2X3Lr/OP4GB/yz3YeEpmj+V7d&#10;q1/mYcYYsDSQwW/xKn8JHhmHzLHljJnNkynnY/IVjo1m/Bnf4hEVIB6A63xNTnYT7lRgN+o8x8WM&#10;Ekka84DZ4K2MG3esY1i71iMQ0a/Bsc+e/4vIKY4NstMnjqG19P6qf0vn6HVXHRvoCWl1ZFddL4kl&#10;NjjzYTqtbdjpiDO+SqUxkD5ieM/70PrQXHBiUh+M/VbGxmHmra5pfYkvq1v2jWVDOARCe+2DHtC+&#10;80UyE4RwB8je3qoutnOeuv698NJmY5K8C7c/pkQ7bwfpnOi6QBuy+et5S3Srrof/tL/pvZYbVWNb&#10;X+d82tQGCap90rs06BTY9uewZb5KgyFDY8d17Vb+3bf104kfvGEmN7aBOS88uTH17xFoYoojgCDu&#10;RJmg+ZjMbCebpGGCkkSIIVekvns5hu8zk5y0rW/GICscHnCGVi4O9MQFmdDJZ+u7k6+dADaBRunK&#10;FMImvuqKn68ml0O3hfnCc0+Klb2JMZShAUqr8idojt+Uuau38h5ctGud0h8d92IamTsBO7Is/bYJ&#10;PzJ2USqJanWRlOxr6+IdKL/uvdxXZJDrCQl7T2xUdhN3C3kAzT6Jmm2I9YIIXfDp3YzpDDqWsv3g&#10;qYOod7etBSP+D8pMIBPo9XE55At7NsmH/0bHSY5P+cXLTv6XV7iWLxpTFsrZN1ji9wTlYMvJZ2Bd&#10;Hm0f/kCsjcyh31ieyW7tG0J7gWv5kxuor50yCJdRmKH/gkflGuGUo7HtOzEIrTeS1QFyrX/gx/Nd&#10;wBKDbEuHX2IbE4byCvIszESE1acdG8Exwtqv+Ckid9+hf2ykHO19lVMnKRHDXfIfP85ErbSObOT3&#10;/np3/tifmNGvxi4JkssGkiT5wPrMlmZhe8pnAoQWFkAd/5PNbwuz24KyOfk79g+ueALFu1GHEKI+&#10;wal9l9BhtgtM6pEZO4na8aVXJ4B5PUR0LKnx5ZKynd9vumNATC2t1o8IEzcpaBwYnI8cK9ula/Bf&#10;Q+PU5CR3S3pysK9pbvtXup2GaAqLCdWxUZVMvSP1FqBX1sGPBBqdevu1eeL0XRbaWp5Br3EQn7d/&#10;pBAO2javQV31TcVR197ZH5vdbZRPmVj9YxZo3x8f6DPv8orQr+kH8pkJsjv8Dfxez4tgzZbtxJNY&#10;ewlo99NiA/Hk1fbnlOlboDrrK/p3YNocp4SofGlMoa+634LVOyH/Avoan/gQv22/MqCJ/3401Je2&#10;vrIcnuRzzB4+nhTjE3ZxsqBsYfmgCxzbf10+fKeV9urHnm1UmatXyvGyTzbtbJ/7ZKAjnK1fnsr4&#10;FwzPkWv38XUDFxlijYuOdsrw2QVSx8vjkjf+ORGRcS5jXRYkn7TxfequDiyOfTwEFTyfrbN13BPY&#10;xGOfBI1cwud97s7Vp5qvTzuLSaKEjD6IOp75C5uFb76Wfqq6//OXLNAntum/uqSictX2J15Xttme&#10;fhre5Fc2n8iHc2MOB/l5cOGNXMoHVsc9/p9sn/qMDLPQtzZgPwDvfwK70KYtvZaucR2/eYX0tyn/&#10;/6Ff/Rg+s40/E3PvMmEe/mQwjrH/Sx2rr2b/DfD70zYm750vxl6/dEH694k87bMnf10ga7Pfb0s0&#10;NpXrRJ+tExYXC/QnC/xfPnsCPm+oSRyxN2ifEa05XhuvX5z4rD7K7PtMG33AnGbG/m2/NBz7kAO0&#10;/OP4eevQtH/VkyF/w/+0Sdnibbl5DxmWt/LFWdrqK6sxOHJGmiibuI04/B3GaUNnuy9ldaztymW/&#10;n/RBdC5+xbi/NDFH2XFJn9+FpC7uV9+b38on95B3x4fl33p6Gveic3+DOMeD6xwgY0bqel5Cx8j9&#10;e2CBGsriLR9tVsdtv/akT8enxFDfwJSFfXXwa//Is/ScuygHysT+6kDGOUFno5vG4tv2J15ywxi6&#10;tXFkVe4YPfTFk4vCQHx6KgGuWO8TtMEzD4K31tDWMVrLT3u+rJzxa/klHoLQ80i0XczYC1rwn/OL&#10;nhMcBmiOvvFheOO/NppxYvRA41cykDcfYHwEK+PyJjt+xh+x4hxj+6bzg3m1WWI6+70on7kW2AVJ&#10;dPzGJC5ic5/0HB0m1qNueYjZ5Y9GZQtd9buAsrLMXHTGfLgdQ9k9+uy5rlh9358LSQy3d48PVmft&#10;FvYNX72h+thQe7ilefx+zEXdygoHyG36Ntsre5c3woCuJ6RsF2HVNWbkgRMDH/JKxafebag2zJR/&#10;S15l6Ljg9Euuangrkws6H/KbW6/HSjKPnMNneb2m/+RDv2h46bl1OyfoRQ4y1rOesDuvKD76v56H&#10;Ov8m717IRr99TR/P+EA+cikDe7x8+T3SjJ2CB3dx4LPv6HjiJmXiH7WOY3CSsyygv8/vqcpd+9o+&#10;faZvKIih8BOny2v5uHGGzOLOuWvxcmNt+3sWqeEDMcy1tTE5g69delBttfrYtq6xkjiLDMrkqcZ4&#10;FgQ1NC+hV/th4vtT+qFz3fE9jpHVoiYmB577y0/V+G7iEg4fLW6Pc565/nxNC51tP/svx6ktW35L&#10;d/jODV7q6pPYb2/uoreYaF3HLL6ZXD7jViwXg8otpUXCtV106FpS5oaf0//YqT9x8HXmilzS8TDn&#10;OOq08wEbK6WpqPZgw6lvO91LSbq4eBen4izIaU8efVOft1bpIsQu5M45pz5h3Uy7v/71r6VhLNVP&#10;e/E6PPcGue2zK99TVjJ5wtcaCb5su74gn2P9f9t2jpHyWVOZuBA/tXNo1deR3R+5L9uoyx9AS4wV&#10;N/RT0HjlGz+D9jV5JpWKY+NpM69AvudVhrQQybrLxA66SP1PYHX6Vluybl92c4onR3e8wE+c162H&#10;9+aDpRXprryjrPaNzPC8JhZ9cfWEGX88CDG+hPMlvDvXdQ7X+Tz7jL3ZeG25NkaPbYCcFNT0/QRd&#10;PmxPh/Xzi/n50WPplcDjq/Srt/Z3Rfta5Zm1TLlq43DHa9hLt7nuNP/HP/7ROZDYFcPs2jnKm6wj&#10;5Fh80RU/2z4RHbtuGVoxQXQKz3ODDCJjx7ETfXv+mz4FJtaNpRNnR5TKp239NAxbFW7l98RjCyaQ&#10;74E22u7+7Bk/5glK5WSWg8Hzqd8WPL8q/xTUb9nlPsFGr4qWtZuCg98B8dsxU6we+bxVTh5qDIRm&#10;Y+LYxjjpwZGJP3lm5qW9mSu8+KQCHJ7yJGCjN9Gt4uSrMZYyQObKz0QnDygjj+3mHrjaz/kqm08+&#10;JfbEqzhGc+bhs03+xVvjb8HqfOo2J+XkNcRj1z4JeirDsPxRSzs+ZQvxzV713Qioun2XXGDHvIlL&#10;tk2hL9uSG3qNkxZ9W+Kls3ba84TVP02H7OE7Agc7dty1BmNK5+zhv+NbBY7QexOZdpEyF2snHm+6&#10;fHeXTbmxdK4pecPEjhf6z0L13YPHlj2qMwRGC6SXd3sOr33z/4Wt02zHi/bj6QhBc56UfHAQ165t&#10;H5e4IYeJNifXT0dI6/WxRFHXzlM1NlkZbJ2H/Aq0Lw08+Hrib12y+BMLE1NbZiu+xyZznkdG8rWf&#10;onfmFJunt61rAZU8vu45WLbmdWl4jTNoLHjLW2+USj0gjxsfRubYL8diGp5+iKatC/jFTRy1PM2D&#10;Wlu6zsAf6sHaXRnY8agH3/g6zUpwaUDb/aVHp4L+nkZkBuTdeIDxXoI1iBsoNN4BbRVID//Dm/5o&#10;N2NrPIMIYmt0+wva+awgFgoMaHsCMXTXQOdCaCTZE1sOCoXSWFqvt2ibIDnp/ZgfQWbKJ12yMCSg&#10;OMeAlQlu9U2dRJ3GtVfxsr8T33VGA6mTh5e6oWMB5YXzDh/6oveXv/yl9QYCg/naWb2TG4vaEaA6&#10;VIiHnNmtXhY5wAw6Y9vqG58t74gycBzPjvT12aRtX7v5DPqclFvU0HHUDY5aeCYT5cWOhyZpO3kM&#10;jvbLZ+vHbiigZTu0Zm/8cMS86vAAa/MehM90qlngUkZfi0V8JJhNIPjH3aJIkK3yPPQvrdTVfmkP&#10;0OUDA/DadRY6Wn19uUC6+pHRQsQmLccbt+ReoFv1SNn1itT4ugs1mQRrt3pNx4xwaUQ3dePT8cMO&#10;aJ30rtGCM302A8uJS+1p705Six4Wjn766WMuDGeRZ0x70XbxdyaG4ee1BifzVv+jxMYKn9bfbLuE&#10;4BxZDAR790oZpVzbTkqi//5Gx8ZGE+zBOSTKEQ9Q/4UnaL2vg/iafzU+MuE5bcI7+ebJRznqlTVo&#10;zVv00jbH63+HnZCGFhrq+ekJL+yhTwQXXj+kRwSMOLN/vreOqPMbzOwzN3C07rS1f8I0MRqOkWF0&#10;Gtu2Pj6zXb2xcCye6s/k9EsH+mRgcgwserhdFr4n19HoK9Yq2EvB5ySRXmXQ9r7COe3mUHt2M4ni&#10;9y6UdiI8J8V4u8C2J2X0KW9jyyHS4/Q1IP53Avadp1SGzfU9ouQ7NniX/L0+m7yQRZjoDky25Ybm&#10;uE/xU+jis31VH4holwwry27RgL+fPbY1/9F3Wle/t7Q20X4/YxfxOD44WMm1YRwV+oRT7KGefeQk&#10;E9Clu/Gx9MjeD1+GxJ7gqF+wu/jTz48eJzZWHy3ESiiWnzbNW9kuPU+qGbv2mHxw+ChYvWA9E+YZ&#10;iyZ33Tb9zi3xh0/bPHgoH/nGJ+rRXznY+Ankbs7OmGRcgv+0D1xtV1bH8AqCJrC6i5H6H62MAfOq&#10;yyz86DeJG+2+++AJqrmDUDv8eqEiNpND10915K+idPhVntTNZP+cyKVq+/XHXAAD8PDY7ZbpK3Pz&#10;yskJ4f2Eteni78nHjhto/h7w5WvoZP8Uql8atvsZncee1THyP2Hxti0csNvlYeECDD7fWbTIaykz&#10;55y22+6px0sfk4WaN224g78ncCtPTxa2f6WRMVk7855u5YtTX8EeX2gM7lOWB8K3dqPPG4sN+nvo&#10;gpUzNSn6fVrzSmr2GeIr/xyduDkHQzd64BXaPCse2DoW6nbbiZsuThy/6As9Cf4c+6cPAjcYytt4&#10;q0+TnBiSevyFxofc6V6+oYNU+2f6U+M2BXszJdu1/6QNesUNrWaRHGxO2XhEs2VyeehqXxlTbn8B&#10;TQDXZ22rHP69AEPquSDSedjR8WPOTwrki50sLC7gg6bt0rWtbGcs3bkDfjOXm9ar/48/zwW8zVty&#10;PHryvouWxgfHfY1zbCn3oK/MxUXzz7fi0atDUg7IVLjwjOguQshVkfnINuPd2I7/F+x3zhxynnBd&#10;WN2i4UVj69Dt3CKydH6RCjpZIPO7z/TXHuw4qw35W6Z9PrXdkX8zj3LygKkXw2MHvtoc7iLlyru+&#10;xhcPttLma/K2+Qdq/L8+sb8XibVtfKQNWy0tcnRelNZrC/lDfXGypTMtV1e/4wkuHeiZ/ucPLB7+&#10;eKKzF2ovP+F7AJ39KPo5b5CqTRIXYkV79XQ2FqkrfmibCzjGRxn4kyekYxMX3rVxDsp/xuXKgV7m&#10;MfqJvFsIbu2fg9KOPfAFS9d+7X3asPOe67s5G8Dd+JYD1xZj8+nfEaa4+0W2yYn8/6U3mPH5Zxfg&#10;Di901p5rZ+2HfkrG9D2Gd9fJh5MvlNWni1wsNMiNxiGScvs+gz9xaU4LNr887WIfHwtVjZdDasdm&#10;9Utzx+lZKDq+FIZW4BrFK9Pa6SkLO6AFNW3z10XWHC79idfTJrE+i48T/+ZA8IAxgq164a4/g5D+&#10;k/52/YhbcUavp66h3PaEuG00+0jTeWVZXzSGUyl+QemdeG3cZd+cnS7mB+Vw6tvgyDz8Dq8jx1y4&#10;SQxl9MuSxqVf2/kiZ3y39hZvK/fiLN1ZWNcv3FiT/sYegS7iZ8vH5p/sHiVap+3ax5YO4XjZ4Fmv&#10;wfShOyY3HtRp74ZQax3W6ciKV/u3vcPz2qYMrz1eGtooq16JgacMHd/JwS5HTnysL+Dzuo/w59bX&#10;n0cGvMDiV4bUPeMx5AvmzWg795wbdIYXUly78jnesWRapi5/aNcG2XqzlGOf8VcwEIn/5Q+28xSt&#10;p0/3ZxiMwdqr9xvAqJJbXwH0CrnSdFxdznb3U6qq/Wn4Rde0Yzc4tWfkcAOsY+PbvhmrDdO+uNny&#10;Ad57rtSb9xNXX3LzqLodG9HR5rAumZ0fdu6Wzkpu+N5c8/mz+SU9+YXdomdaSbk+MS7lOjZoB2q6&#10;2T3Hx2k5Wt13C2Hm8WPz+v7kRT4GPY8/+2Pnmx5fAvHZ63GnLeH8LYx958h+dVBPr8RzrBtdx+4b&#10;A7Abn9nuHJuOyjZ3k7cyD6Fh4PuS1/n5yVEkCoHyjwAuJH8LnrKq31yxuGQxg/DzQOjxVe1pX/92&#10;s/B54+bKuW3X7rtV/ic/gcgm9e/xUej4GRivpAchXR5k03ZsRpeDH5zKnQJl9l/qQcb01/OUqzHB&#10;OALH+t7XvJXE/o5vaOA5sZeD3wBtRpbD/+A9W7DXri9OrA3S2sCcTjxEAP/tR40rB+Axv52CyFX/&#10;RsBANNvibrVlS/1JLgbkhHfuCZj90p+5WJUtZr4iLzvIOeZaPmIMVH6GCWhOdzZamNw/R5nqFXaM&#10;dLCyaVz2gxK6/EOvB63Tl/KK11PPHkfn6J8M19ZvekPcyjTxcch241X19F+4eLFC2PXC9qnsmkry&#10;LFk0oY+5uwuG8rh6dpx5Z+ay9E9b9C9bp17Z+rrn58cniKK7gM+u/7jZBR08ts/B3ZuWKkPtFBmi&#10;/+ZUtFzUHdsP8a6JhidZF29wlnO2Ie6hwbfnRp3GDP61yUNIdMJ3Qo6ddz5kX34e3z0ol/bYJHQo&#10;caDzlrQBW0y+WrUMBrF4tUdiIjp4in99XwyGU5ItPuPTLWtVv9oHjh2m4JbFcaz2h/d+LiE0lk7x&#10;1CX+lPcVyo5XYLgnNuHyT9cwyeQDL9uZf7h5MPGTvxfw0Mf8orF1Yt84+kty8/Y1uoHKJ7ISc2WT&#10;r+16jb2jGp1WVO3MT9IDjo1TkHb6mU9uO/MK5V4sT6RXL7huwO28heRVaezj4Glr9F0/+tUcJzKC&#10;aTvbHpee3jFAJ7llddzy3dJrbjY74zCFQ/TyRRBzATiTlhhxKs7Jro6ZbMeIFTiMGea18Ixw3xGx&#10;bI+xDyPKxctl+mSsLQV3IJEMnlBewTHxHqf0+5KhvBP0/dMJgusDlg/jGPDl0g70OV5YXZxUCjYd&#10;eE9W/e5B6QcfLTRMwLUxYd+7diTvniQt/Ufk4KcDmHT27uVzoUeAdqJ56Jbm9isGSfmUncKUOSbD&#10;PA1w24zcLoRrE6QsFElAg78netpoC+iCFhz7Phae2ry2ziLK467VwbkDsETOFzql9aCN0Abk0mdX&#10;oHxh2s6AJfYqX+ix7Yc3mZAnFrSnk+3IPL7llxTX70tP2eI1jtJ0+A9G29dX42ulvbs7keUOwk0g&#10;02bkhaMdQJMe7O3VIvpMy1NmgJ4Flu20p038zLbsL4kYyNgAPrK44Nc7slJAh04Gsr98h8c9yeA3&#10;tjLp8WpZcvyUiQZ6E8cpT5x9zNO/P+XEyOKEO1RBBwo8ogP6eEez7M+A9OR5TN92ncBjULnutvE0&#10;BVI8tm/fyYi4fVUdqE1T6lXPY98WI1eZGh8OArdc006ZV/uubAetpJEXL/RR0OPDc/Aj15ERncKp&#10;33fpm1iarM0gEhlSb/JAF+CObguA/IKmTyxYueUDJwfff39eAdnkPDj0XJl3n+zNhaFL7iPKhVeG&#10;K18OwvYFoLN9KRSiWXT3l3hQh2DjOLJuf1C/eZU8JjZgT860o4McLjb5bmHlr321ocCB8tuylO8T&#10;3FtvO/LO0wVfdzZ72qD5McPnu8juAiNgYzot0BXL1aX06AlU0Dfy6gNkU6+v6RvayNGdCJ38M/1j&#10;FmFNSvlYm6G//WHkxkLdxrL9BbzWFvzY41RuGdFytOjdbpvXC4tpVD5sb0ywhds8kJaOF5STY/ls&#10;uS3xhu/sV3by5+NGkJW/Pk5Z+R392eyJX5xoHi3La9sMHxcy75tmvuRV37NwPFu2JF/pBw/u3qCy&#10;8ivDD66Pp5Acr/4r6+onfrft4lkoeU4in21e2wcPsPwufTaUoife3+XHqOVIF3zRs5Bgocg+207Z&#10;yGJC/SbxmgH+qnstw8pB/r3YC9mJ/xGpci2eg93fbREeX3jIXcvLVvzvsXb7Mf7/Fp0HybTdcWt8&#10;97IOP/Xjq6WH3y60rH21e9JaOrMoMDHH9gvbzni28m/d+mj5KV+9Fme3xs95qvDul4Mvp7iDdzF/&#10;e8tWPvCf4yMdb9Cn+XviKajFn7Hizg83/uzR7bV+i9Pyl6liq353K/Y3h4d4pALZnlzHHk8Q10xP&#10;HyffdMW79qWzeUXGwbe5kAdG3unH9vlqcOk8/tr+1NMzxsinNslK3i+5WDknncFP2/Xn0EV/clvt&#10;m0bP+o0LZfJ0LpOWN339VT4aHxXhkW1l1JdB5e3efDl+fpYPf5vDb54i437gv6a/dDNrKJ45IbHK&#10;/8jX+eJZLWq+i7CrIzwf7Wyb39JuvbgyVq74ZG3GRxip39801r7zrpR1Hi2XczTM41M4r6E00qfB&#10;tcAUvcno07ExsbS6m1fM3HfGT+3IRTdP4K1NlM2Cxm3rnzL+8FtELEz85amstK1NUq4e3DbIAZ2S&#10;G+gx9vqSsezfnd+aV3+XeRfbsQu+TqRBdUtbfcDvAhuf1JvH7liHL1A2Y8k530jZ25ShwY6X/oTP&#10;hx28Ugu9rV97lyCc8xGflQuvtKGDcd2NdoCuI9c5N9MgwBZD4+iy8nidcq5o7eJW53qp2/mTi6Rv&#10;MiddustbH7K/ctlnbrZ1rgDEft/0EXpyA73ZFpCHn9cWLWOPA+iZa80ruvV1N2e7oXjOvasznHP+&#10;U9vmeGViV1zYR91u3WCFpwU+ZYCtWcmx9qtLK/OlPYB+n9fww+Qb9eJ41zXg7sVq+8ZpPIGxDP32&#10;XwQKu715qV++B6ntKlsK9ies4IjFycXHRp2D4XV0Cb79m57Ylt9Gh5v+4JHV+G/rPIlP137k2qcX&#10;tSuP+EY5wINvvua1hG0fyypzEb/1guTYbfF3C2/1c+4L9ni3cPL/ok7MiicVePfmx8QO/m+/O+sq&#10;qSODiw0zns0DBPo3PEBHeUvOk6vQst+nkW6mXZztOLllbU3W2dFX5ABkV+61HwzNHFuDqqzxxbtc&#10;WCNHeeb3fenTM02xE10AOUZ/OSf9O/zw2jlTkc4X3l9zsd8FypVBlfYzd7rne8929uHzeemLITun&#10;3Hb9ZAsuGcp06KvZWN9z4R0TGkNnAoWGp5hq++TcpVnC56vyH9sOfsbuk5/ZafWrX8O4Ejfe2Xlo&#10;wsn/8JEvz89kTPlL/ZY3uzaGEt/TX854xTbi7YCLhL1gH7o7nk7/Gbrj+61z8+j8RMM0f80brzln&#10;wENb40tf3RpbyVXzatD7J+yqcciwDXzQPho6cqZcrq430kRvuWp0mzbTjiWjk398GKtw67m2sm38&#10;H4yWZz8ZZUsSx5ElH2DMtHuRTNnOKS8/BgHfgclp4sRC/VyMJk/yrO/4tE9YZR9NvnkNdBEHheA/&#10;ofrilc9zTts5eg2AExn4bMYE4w6+1r/YcdY39b2JqyHHbjPOlV/qLhCH+ZtYeGWLY5jNQ9qsH+3f&#10;viDy6KJ/Vr8nD8gHxi7sflnh8DZWjT8Wd7dP//zph/wGbVjJYzOGzxjgrVPyyvy2O1lG/47rkcUb&#10;zNwso02dc4hX7PQPNgA7R5/9207GUN1Lnn7r5sSzdnNrocXA2mKPuz1KfMtmw3mw1++DF5+deWvn&#10;AqExZj26GU/FUsob69nd8YkMM+5H0uTqGi0sdMN6/PhLuxlrjJ9vu86qauxyJCv9F9rcvk9d82hy&#10;AZ/gy+a7djd55/Q1cdYcFVppB84m27uvbBv19qXvRTQ2vc2NLG4Y4ys6arsPdEwck/vu5+hMv67m&#10;LFb4pp9So/zpp8oYkkR0mrOyks3+ykAeZY5B564MeZTEvX46Etgnab+Cx35PWNsgEaKlrf4pG5ry&#10;w64fmpc+obI6P0UsNPa8Ac7GiCqy7jkseZWtno2j6MW2787Nctvelt6LPw9AZd6AZssnF8Fz894o&#10;62iALs6R5E8+mhnv1i7OfdyeGlkWts3wT/tU7T5e4/fVR6yK0ckfdi5fpxFcfWDsEgUeUL+RFfEA&#10;P9/zT+Na2mVcWHq2ALYbTitU9hO2DF85lqa6kj20cxQk0kd+fzlc3M7/xHv6APCUL9965TGe5oUX&#10;0M9alhEwMYJOX8cMH43lM6JezejV84a01sh49yZ2U+YBJHQAmp/x6IdawYldViY4K7cxRDlfZ9Yw&#10;iejUwwOrr/155frQLg2xlL+uxxR56uyC1cf5zcyN900E8tvMU8n3vo6JwNNoDLET3BbmaxKYBMNb&#10;J8FEaz/YbVJPoL0obx+sohK1dr0AFiN34nwWLfEevFFWuzothpQYK1vodYKRtv72iTSJj9hwnp+L&#10;LznIdXSrwXNc+ZQ38E0eZsB882ZOlFf23Uoknz7FscFDq+c7Z11w+Zd2dESbJXUqZT4W4N0F5OTP&#10;sRNCWyffXg+zA0OaDlw7Y0Mhj4+kNpNXaPeragxwAgHvcfTIWTvg4+7HDgpH98Omm7SxkFL7RWY2&#10;105S1LHICVpfzSJT/hbWtoujbReAXAjMvk9SwdlOmTaSBRuRy4nVDBJsmwFDpzhtSi8ylX6/54vN&#10;vns7F474BaC3PNUP71t2uumwFjvUvXeXSP7Elrv4Fz87GlVndNmhry9Kp+lFv0wqtZNk2pavg29S&#10;UTs1JiX7ifk//emHtl/clcFi69f3kzSXX22T9jvQ4E+uoRubSSjRVyy5UOHiHdsNSObBiY7ixZ01&#10;TqqvtqduJ/vors4d0OhUn9/+RXf6yfgKLZCW6Ym2058nP8TP0fmY7+KrrgkwPrEP6IGuidKbXPAv&#10;/2PzlQmP+Y9e+Svvwx8TeKV3+iK625Z/4LvAK8E+63qwX+iQJWptn63d4mvyffnlU2IyTzO4SSQL&#10;3/DQFUt+21M8uAD8GsqbIQJkrPz0DS/wJgNg+1b6SXWoqi/tXrwUuZOQin3S5NycURnIEZpALG5f&#10;dcwOax8+IfjExfgPDqiNT1+xX/sdubv/4AGfXdumbYePC65uIiR9ekp0TUz2VU/8m1cEe6VxJkk4&#10;O57Xl0feTBDCsGWV1wwJjfRHuqwsTqrHVoNf3LRjg6x6JYf+eLUp/eCj6y5atEozcV2bsVfalUZ4&#10;YPnx5/HrCZOLLxq0Km/7PS6566syXEfZYa/G08Tfs+q5vzowihsM5JiZmIXEyY1wdvFWW7z204lW&#10;b5mOWGzlb8x3sSmPlM8YE13lseRXCw67QAvnskf2GyvZjq/CL/aywC9H48kWYmDlYO/97Uo5SZ14&#10;9lryD+ybsWkvAJBxn3DGFw1tvOJxRS/d0EB3eZRncHdyScEv7+Kz9KEdU1dpbcBu7Rt78UMToDe2&#10;GDuEXcvk3HfvjA1ByscYUju1f7iZIONLaKw8K3Tz74OvXXaIEJWjF39LtOyjh9r85e58T0WtrPd2&#10;5IRNGxckFupTtPLpX2SLc0IDLYKP7mjJqXujy7b/1pY+a5uVAd7FK/tDD83pO9NHp5+6EWnwJ8/u&#10;vgV4YAKsqy+ws7y/NH/5Zfyz/FYP+Fv2lOu5vzSNae0FY4LQNsawnosb9wlA8yQ7peMfc1U+fNiB&#10;f/W/1dOCFjI+g69uaC+eWBpPld03vhBQfOgWowXfwP110V7g3ho6FJov0y8uUimnRyv56TZ650Mp&#10;r/6bbw6dLiAkjhrvyQ21RXEmB888PI2PEbo4gk/0vsfxlydafm9xbbg+lBf2d9qJ6KKRODI/BfC0&#10;udRJmeOJz+SEnOCtzYdmPd76zQ36xLZZmvvE7coj1uWN5Uf/mTePzLVV5CJI6YkHB5HFGPrMTXiE&#10;0MhN9iMvJ3TxIHV7AYiM5m4fE++APfY3fsnjAh765Z9YpDfYt//Y7/zOHOJhJOdVT7nIObij5/bt&#10;9YM6cvp0X37hz3zgkMvYvOOwhVT9lYz7cwBw9obGf/z975V1zhkmZtqXDj1csDKW4ANWFvZ1Q2Xx&#10;sz/titJG2p0m9X19FTks6jZ+orvzKGPom4w1dN1+b+yB969//6t9Qh0/k/0J1Zm9DyOvDwPtK9mv&#10;39KW/r25LH5sm9iIDMa6J6xdn2X2G0Vi6dwYgAZwPjD7xx/rm7Olhz5Y+bOF1dhIe1v5h15ii6yg&#10;FxPcdBq7wFfO/mRbv9qfCxbj214IC031cgeZghL6E4t4tU1obT/DC35vlEq9Nj5uerYl09dPIZJ9&#10;iw5NlWmzslR3NGLy2sd3mDZm0wb8Oxf9+czchK7qOZSO9TfdUtTy0954CEYHOo9s+o8bAfly6//j&#10;P+YJvWnf4rabvaFhX73Pc+xSPjF781OWVrPJN/s0hpxDVFY5jW+8dSQ3h+c87ok/utz8jhkuemPj&#10;tfXE6pTNBSM2Ief4+ZwTigKEcXoQ3JjyMx76swsmO15q78POYHPP+q50QqvnV0fdkX3stPYUK43X&#10;0ODjzpcyl3LejtcHuSR+7TpG6LhgtGsWH3Lu9ePHH9OPv4utUpkYqCxpB+djLkj++c9/aW7YNRYy&#10;8Lff5PsQ+eUDn3y3rdfhCiCxmGxROcyLmYXMu57wJTK+7zwlc4jIaqwz5vEbffCTs8U+seiweroB&#10;asaU6J5xS3nbZj7RWD4+wM/n6ZMKeb5WHjHbc8foBnfpQXP+U77HByuDOu2foK1+5Kmu1uX457yh&#10;gmzqJs/rT7MWQ1efvbmcHcwrB44cOu+WoO8vWzT82X90h9aTsbLE94250N2+UfzQc0we/JVtm6d+&#10;CPcnkMRQfA2ap3NRyzkLef/6v/4aH6F/j937VFLb139jD+fzveHEONwYiu6h4dxs5GXklaXs+kXX&#10;1sNzjp7trBllfEqcgNo729WvZclHYsX4/cxLdNBPuh6W/rygrfOJF3BsTa4Cu//q86ARpKcM5peA&#10;zPrJjoMtzNceW6g3/7ph+cg3Y/t73DDnT986+OY003fG70ND++lbFo93XLzoH1adN6TQyEbGypA6&#10;sUXPmC62mpyHP3m9dtRT1P/O2G/9zVPUfkqCDLvWVFl1XKZ56LXn781T7JHc8BrWl8qftnyN51gM&#10;wjmn693f9rYbz2tneu241rzV87jYzV/0L63o2ePQ/fHHOf9iTH/qLfp7M4sbGDwMggde6sS1LXvX&#10;36f/KgPwhBy7k2Oh9ooptv/rm7zS+Spp2n5od5yuf5J/i7dUZkt2UDkq1/ClA7jtY24kdx6ZU79j&#10;O3tp3/W5tmrD2Sseaxgyxn+laV0q9mwMkCF47KH/DTb82Cg8Z61kXh8Pb9thMHGW2Al/r7gXK3Ta&#10;eTMc81r26/w9eHQYe+IUegL3CXg84jCR/ay99td2Qce+c3J2sJbwPuvJmRklR1zoF88hPfbdHBKp&#10;KgtaMUZojF+2deknfgvPujQYH5m/GxenLRQ0dt7Ahn6iBjR+XpKPbPrG+BbO+AhtsTc82AzNPuGb&#10;3Lp4cH3MwQG/XfCQdeMPHzA64omfGx53rXeeXE5hDfuMubvdyCgH0Ztsn37yE5rGz5xTHhnEpvb5&#10;x7E88ZlxVhk6+dBNmyN6c0Dakk35uyPztPj2d1k8dG/b0kCEh8/5hYrwc0EYsIO5gIuW1cV4Syh1&#10;Yrk0Z1xt73jEZnFSHytWD/XejuLainMVtOOZoYXvAyZuUnB4zZsbJBxzVjaid9qzn2skKd825AKV&#10;Hd18zKHl+69fJui9WVP7ypC2b/IqfO33jX34POFzboAs1SNmuF3V+JmP7k978Kl5pYv+fP82PxUn&#10;z67+5hjab44Uc26aI9nXXI9ZmNjQTyeHvMnguvIujm3peA01mSL35I+jf2Srj/Iq9vLk57a55Ufj&#10;nQccMwX5fNbj+PweaxK3/+f/+t+xTwRnLAqehDkTki/9bdE9gelEmLHhHiM72dPJKF+GHBBHqgej&#10;rM6QY2VVJA7pBM8rmF1Ym98j68QH7bTTqXwsoBT30G/HaIcb+n3Fbo2BB95R6ihJBicZFJ7F3Ako&#10;fHzQFbQGTHy0bdmpo6dJ4dpF/XQMfYmj5zeoTBqdDACLDk5mdG60Vn+6b5l2lRVebP97wB9kp0tP&#10;OjKh1N6F29omsjp5U6bzWYghA70s/vNP7/IiW4IVvZ3kkEG7bWuBw+CHNn4rP3r03kl06+Jzr792&#10;gdsTru62x1udDz4C3AUC+3gJYCdGQOI2QPzX3/42gc0maW9RjD/aOYK3gyL+9euRmU50RHtOtmaR&#10;pPbmp+hhvwvUkSdKxpfjb/JZNCI33QxSbOJpNO3otHcPKm9shE+fuo2NtV19/pVXtKEDnHTw1Z9+&#10;+CF6zMICGVeW2vn4uwtYsQ+ZgE5M1ysuxWDsZeLK7ug4GSGXOLAwN09fxIdSUPQb/5yTnchJdhcQ&#10;UxXac2KHl4GI/OzQpMI+gYmDWRzpYBWcHzOJrk+LP8lncWc73br02g8fs48g7ADcJEWQA2gCPEs/&#10;bW0djy2i0xl0euEodrVgpb9/ii2+i9/EtmO803joxWZgZObnLBTFDuhu+eg5sYh2J4DkCB1xx1/a&#10;sA1/lH/9//EP//znP2t/fU6c/kd83fgLrgHUgsilR47x57venR4xGzuhXxnIFR3lNDxH5g7pldUX&#10;/Oar0HjibrzsArG2YPU86o4eiQUXnkz8nBSYqAax+tG5k/2jLzqN1/Bliw6AqeskIXd7Ahd0uzAY&#10;mf8f0u502W4k2RJzcshMVmZNXXpwyUxvqP7f124NOZPU+paHAzinWNkyU5D7AIjw2T08BmBjx1nt&#10;x+IebTdN+MM1mP/xP/5aXvqvfmSzyaApl0LW38GP/tPf11908Sk9Y0poKOxQm8bmP//8U3PAPqTR&#10;vHFsQUc5ZcttmxOHaa8cB772P3H4tGfrAwPsWY9u7UfOyCReyK4sr4VXVzoP+iumiR7dtMN7jkHw&#10;asvosW3aldILTu3HX7Hj0qAheeTotms77XCNiWDlfOUp79KNqIX5ITmuOTI66nPkIYPXu+oD4Ds2&#10;Jl7k48Uf+vdPQJADzatESPG7eU2ckyOSNUbRRGP1bq4Ksjq0HPV/MeVcLjbmiYGVa+H2iHf9dPrr&#10;LxlHvvVbiOH7z38OvjmD8//1v/6rNxj6Oqfk9uLyT3N2YieyBzH08tHH0DzzFLAzZp2YPSFXIv7A&#10;y0H/uvXhozSlQf8GI9+3P0ZfMs7H5PPk8OjqZjh/bBvyu+CRu8xPzGPMNdSzBfyBG/vu+DCyjN3B&#10;df5DqEfZ+SJ+AzNjlZhaO9+yPB0+RPDYAv73Cl/dc6ShD37qT//NNX7KHG9j/5qHpMwz8NQ2D9HB&#10;m/nHU142AL/82OoPf/jQcZaf4ItJuZ+fyTDyT27Af3PUTrLZGU+FL0JkHpoIrn6EBtn66Thwzo+N&#10;bFbO+DA8qLnzMDFiTOyTpJELz+a/chsb6I9rE/z8JMSf/vTnr/78pz82H3//XXJy5nt//P6Pnevr&#10;3+K2OIkXetMXboQvv9Vbbv3hh7zieOU/R+yH54xfO89Sb6zcWL30fsCPHe48Mr/hmXlb+pzcSp/d&#10;0NsNhtH7zo+6zm7GGH+VnzJO/Hg2Iz6kvxuLFL6Z+eMZ29Kf9DdlxqGedoyk0+o1tdEndXJYc0Eq&#10;q1vyAffJt+wGxw0Lm/X8Zx5u3qmA+zE5y5xTDkFHGzvA65w9djYP2LFm8CZOzAV34c42/M8/cind&#10;vv/++8YLn5JFfXkFhq+fvmNHfJ9FTvMQD73Er3g3ZjTuAivfqmdP9OAvb0fw5FHwX7iOu6ljl5lL&#10;jT3A+qADdx8QJbPy/fffpT1xmDiS98m16w7zGDxFvrFQ3C0e3NI+edI1HvMTE3feWjh6r7/nRuls&#10;EHXeE9raxIcN5p9jA+PQ+svcn0yu6QDf+tD12te5fqy940RkUUfGHAJn/LjH87HLxB8a+0G7cIFV&#10;Sjd1M+f89NXf/va31mnb8Z+dyGMNRU9rjOn354b3w0b0eK532Lc2JxueEZYvGxs5KtU3cQlOfG7O&#10;3bhf2cmtGLf1TfXfJV53Hca++0YOcHSrjVKvrzhX8MBLfMnZ8vcdQzPPLN7xaXP4yf/8BgdvBZxz&#10;/Qic+KGbOnr4bMHDPOPGmRysXZ8k037gszFbyttE19/MNdR1z6A4E2dsg7/xVwE/sXHLZ2xxA2zi&#10;MxtvgUMHbvUNbT5iK/K0PTTR0YfR/v6778ePwV062msjuMFDy0ehh4+iTn/oeXsdGTeGBwfsri86&#10;bkWWpQWP/Dt/4u9nAaeNffRlRzDi1pzs12yuyeUTx0N35JsYgD/rP3TuOTMe2vgmGp01iVctT25k&#10;F2sZuUpsocmm4otdXNevGZN+zgNw3+YtW3K2OvmweS/xs2MPPxmr1i/VqzHqAd/snyQW3wWfKX2j&#10;Tvw2JlPRGwy5NibZl1G6JouP0NPPK9+JYedb8PnXv/5Z/w6PyN4oiP75t7ZdeEf2VV+fie+MVXCq&#10;s7E7OqO7eYGdyEt3cdMSEWY9N3bC8jmHxWPXSzsPhVe7hIaY2/7d9WrGLnaPECWvTb9xXH0d93xp&#10;OaKP7uQEOk9eZwHFPNBe5y95oPvjx+lrNnm/8WrLtP34o/Vl+Md/rtsvIgvbK/yP5n7E+JbN6+Qi&#10;A9vJt+zpt2X5BG+22GLeQmb5R99tbAfGRjn1rXPZsn7y7cust30RgD3oqLCL/O7n8fjPQ1K/njfG&#10;LZ/C5Q/6z7mwfrLfqGWjzY3POeiTRtRqaZ4QN6fi6YuF3zbXe97Yqn9n3iUu2Wi+RT+2Ugd+fCxX&#10;wy+V2nKtB2bp7nH9BLr4gjH/a9/6RYu4DxXy59/GsSr2bl5MbmBfvvEhA3r2Ml4XeHRQ9COytE9p&#10;SIHX2DiyTPv0n/UhuyvNIYEvv9hJES9Dao5De3LG6iUOxZaxa21R5PwZO9byMzZHZ0UNRmRjN9cT&#10;V/iIcTFW0OtP++V19e8nbGdMAkfO7WNu3LKt+Fv98dqiz7FB1/OB+/DNh8Ibb9gWHnmWrvP6bQU8&#10;NjM+r33AbKkPo5/8rtC5haFPceoLIVvExtpy/bTsCnMu8HsWN4zoQr4Zc8yFjQkzd2DUJ224fKSw&#10;n1Idnn5KHZnZDGjnYuqOzN0PC4/1deMtgOTv2BVbGGvkNZ5u+8lp+FWmwPZhmeC1/wcu0dybhs13&#10;aV85CbFjhjEJbXyMi+URwQLeernLWL5r5Y11NoWnXZHn/nfFOkCsioulp380h8Te1kRf8m2F+d8R&#10;T/tFc10aJZ6+qH+i++brrg9y005Jdf90rDs34Pp7sXI7m6b98l+v1Y2tHbseC4nqcuyS1uorfsS+&#10;+etVglM7hG7zXmmY02f8iC2U581Rb6vgs98rvcF57Ik2Xyrw0Pwl8x2xIK7IbB4DbsusQ8yDD3/j&#10;G9/Ht3SRD8Tu+Gnw2k/iVzx2H69xi0/q7XeYi1W2xFjjqm1y1PSl5Y+HorZHsQXhFPQ5Yv1Mqsb4&#10;6cOd78BevNp0Yoq+/NCby/RzHf2Q7xf0Mj8Fw04069z83NDtnkXymthYnFknTb+efpq+H3xl+8jq&#10;c6oTG/r/2HLr8K8VTj8qgYfOaC5OnhkZY3CCwYZCzj9/MjkxqIwAm7xqiNRtx9K+MGWUP4R/Dryj&#10;zASI8/2An5vKJ3jC37cwFPJq+/BBZyElRwfOE5wPuRhkZVg5SLzn7ZDRZ6/Rdt4Fes79kLPrDiAx&#10;mI09iau86BbcnbxuEkUj1YGZDWhBzpEbRO0cSdw6d5/yh/Ao+K088LZs3V47jmzHJrleuzY5BpWs&#10;IQcQeOHhaJdkmxxPwukiIOdeLSJwFBssTx6HTNu23RE9OGsXOkpMHdw7IRr+6mk0Pj7JIjXip3TE&#10;VmwuyRvbKitjplTeI3Mr8kfCQbODavh7/V3x8QkdG+Q56fnaBi//PEQlhjY576DIVpIne7iB5MNX&#10;6NnMc+Q3305r3WOS9za+htsSBb7NJhS5wakXb+i6noEwsaG9Vhm71HfxOtOtAABAAElEQVQIRA76&#10;5yTw7MNyM1AGvVfVRVwmTvoPyBXz84pVNeIIz+L5U5iJ3Zy+SMrgv1iKhy86kSfxPck61C5ZX2Ja&#10;bNCDvcG0H2B4ysbZId3aqrzt8U/7WCYIkXb4BN9CyOs7TNQ8Tee30ExG6LivhWbfp3zVP3QdW5j0&#10;uKp4T8ZpivXHroEvjpiKHHQprdjU4ohe4lWdeP82MPNUejY8yS0n5b9vHPNt7RAbLh3XHr2aAX18&#10;3rqHfORdGZxv8Qas1qcCL3m39OmYp2ydl1baVSlkbX87Fdrff/0YZAMnnrrQ7obWQQwuXr7tvP1z&#10;eaNrsblFPRgPfpCp35w+sjTnpB/oD7PB63wWSvB8mARON9Dav0cX4w+nGXuaVwOr0Gdfn/iU6bvc&#10;gOdHPNFU7r4gJ4/MF075H7ics8uW2jK0nkVf8H+KvnldjB53Y/2wMQwePRsEjpXvyElQsuKk/3zM&#10;+AZvS3138CtT4UeupQXWOVgyNe/muufVcey8m5elE47VJ7jgumgHi9gp6nFKqFVvr8j89vzOEJDZ&#10;BJsbVx8/zsNZK5M4GN3umFy98cBPH7hKTuXdTlCTS2csM4n0SmYPAYmDycvkUirfoYHv9gdteNEX&#10;HjkVRzg+L27Opp96a8O+ss1Ez1hoQr+8OrmLfS3g3nnSjgiJ+Y993czo0XEpDWMDfp6xAG91S6vG&#10;VJnSzYae3XYaGZNLpd0jLxBjycaw/FJ7oNGxODyuvP/0IhqSy9Aih08sVBuRccvwGtitcxx4xzsu&#10;V5+pu+mDt2APdPEWTj2fPMvS3bqnLFv3PE5fGFvDXfw5xqdnHgOn/slx7SsP+C0033LwpKsyk/Ch&#10;R/fBf01XbMiXiY/Eg7gBiyd9uhDKUZ35RTjnMzTxeBY5bHnMt6KH18QoGmOfuufYD/7qORs6SxGu&#10;MWlw6rtnn6sP4LIFecT9yG7uOp/FTau8e+xCr9l8nJiVl9i+Y4k34Jx54tLAu5s76WviM5JdMq+0&#10;jjYgFRuSswFqvmqhlLlpPr0BE1z8a4P8EefsruyNtbF7+nUWTfDYtXO/wKC3HzibEx1//HVegW9x&#10;Zb5K7t7EicvoJj/s69LQuMbvwNWtOdbOrh8FrOI3gAgORml9q0amra/dIrfSnHV8FcTqTg6/r9w5&#10;ujXYoWkDZfwy8Samd04VDrUTHuB9YtWTo+emnBsnfTo9bTkpDPuNv+88ULkj28pbQfOHn9yk8XMN&#10;M9eK78JPfedCuUmyvtm4ZEPxzf6bw52vjM21J8+Wb+ht+5O/8/w/Mk/ckqsxeXy5fNa32nnG9W/Z&#10;nHjSI+eOC1u/c3HwZBDnvTnWeMk3yPKwBNjGRXwGn95brBc+uYl18i1/FSb6K9WBDfM7ec7p64iX&#10;YqOAXGv/rVcXTQP3Mu7Ui6UgdCx9925ehV0axZl+bZwgU29QpI9fdMkSmd30tb4xzzLHRZOtfcDO&#10;Z3h7rdnmaXKObMNnddoNHvizpreOPg8ZRJMZ2+k0fIKd86+++u///nt4zjqS3eQSsP0XfLw8BCIP&#10;uOkHj8/NG43P1gTVNXYis4ccybRl7b11tVN0UMAby1Yf12TpWit5uXPQxCndwayuaM5n4lz9fnYk&#10;HZnm4WG5DHxvAIuX8FHQfH/OXQ/N+X1SMHR2A2zaAh9Zw6n4ZLR5tnG/sn0ur6JEphxDZ/mpXcvg&#10;hXZzyZlLzFiX+ZZ/kCPr+G3z88vYHXpDEfjaoMfV69garBizDmh+CG36/+tfP3Qc2r0FcGQDo903&#10;mxTj0a+hiTbYrruyfqicaa8UeMHL8ZNN2BrgbuNHm23rS7jmCuKpMudcm77h5q/P3kDRTi6FTX7N&#10;uP8xew8eVoC/bY5k808pfqTTJ/y02MKt3N/lARI8ffjJT6/xrVdC279Qb04IryYlMzifxGr5HV5L&#10;c3XBf9evpaPiFPIhrR48eut3avrmY3YDC70yu1g6nR/VbuMTuM/iGg90y8Me3rFhtO3aHt2ZPwUS&#10;0xZY44fRg66TM8BsXdc7YbkPKOIxc6XJpc2Robc4ESNyiKXRd3hNDghU54l940tsz3+KdYm6lc01&#10;34socijGRoXU4HYMdD7XMw5sHv+c7Sp+k1u8ttJx10SNm8sOIVq/zHzJPNZczZvHljf6n/KGBZKI&#10;wXfeYpj4bqylDk/kpi+lPa/qggtP8W2w99m/mviVm9mIvrPmcn3zcjU6OdvS3BZ7dW/j/HYt09AL&#10;rji5ynTlFzLUTsGfObuYTiweXHZmK/RWbt82HB9OvZxKrp3zl1f03oL/tlXG6L42kSvEz7ZfOKdP&#10;1EyHVnNvcdknHPOHTG6+R/nLh0ujx+C2X93iFE9b7coNYLLfMjqOzYqbTm9sqnd3TJop8cU/XIdO&#10;EKLVoOVvaas7Ml4N/+EELj7+pZtGZoAnt5SsP3LUEFhfuHquD6f15V9zJfHVHBA9lOoaJnL62tIr&#10;xOUqtHfN4th+TT71welajqSFcxx+/BMRizs183fbXdWeJ56mHwflEZ9k2bJ6mY/gpbBNbcpO5ybf&#10;tpGVMkD7imkIueg4nZt389NPh87xFX3gDOjEyuK08vEnmj6uwkOOCu707XjQdQpyz/XY2GlyaAS6&#10;aBTP3ldkPCJcberWvnyngKGboq39NOOwtW37MPuf0rVB9xjyRTT9o3xHPj6Kpyuv8Xj8cGI99OmJ&#10;/tr5eTNx6b88ii1KH/oacw5PXK9/Na9Pn77aOHhJ874K9X+jffk3YPp39dc/GqfJfedmLyrsRye8&#10;B46cI+vTnmCZt2OBbhK2biyCPN0m5/kXRcY2w9ucmb22rBlqw1TKLZ1PdJ8itMYQs/ZP7mE79FrO&#10;cWNpaTpuXWM212j2Ncrmxr0eO7Ct8Vq59Y5C4QNOf+5N8BOvWUleehUpf8gD5rPcHT72PKo3a4Rf&#10;7QA/eu89gRsXq7G1us2/cMjzLGxknFJ2vrA/Z7g27U1mmJEDP/XPz88/J2f7F735+GPe7Kf01cz0&#10;SE57Z9BPecZfMkK+4Zzx3L7IechkH45hE2VjqxeST8rKN9ZUgbc5+5eLm+WN94IOFAmLE/l2hlej&#10;PkkwuMlMHR0mc5wBapPOLBwNsGPENczSmaR/EtsRYA1bh4aHSVUsUwdbvHEEXuM4jifsGL3BoHOZ&#10;BKShXfzgLr2lRYbRYRKY66XjvJOBK7kNT4aSEJ4y5uI4eGxAnpFp6PUbVIEZmhN4y2c7i+sJi5GJ&#10;XGzjuLxKIH/UKc8jW3SSEjqdrOlE+cBlex0O/H7gazf4XvRf8TT4Kp2AxuZHhR7xc6JzoQnWzTj6&#10;lF5oKzpVN6wSJyuv+sIE1sZB8dFLqc4skf94/JYFrFhyze/kRe/qjMGnb5+woOeJM7Tw6Cd0DHhr&#10;T20rv3bm1D5y3rGw9fuNToADP3E/E5eJfxtWI29iNTTFSBekWWxbJNIRbh8mOLaxOdkFfOSv/SrL&#10;+IiM+M/xafvRaVrmL7otOV7nBwCN8UmO+UfGS3c1wRE3Yt1AyEZK4ZJ8tL2miY46/2zEGszXtxKY&#10;PlKclT80yQGmH858lN1ghrN0Ikgg5ro3cW2Ce42Q/0n8+8roJfNrJlCb6D05awNVLPyU1998971X&#10;yA7vbgxEjsr/5HcIVe4leuQN8Nb02ByTZLvV337rN1ZynYmOzefvYg/x+fXX+dZErvcbJl79VB2P&#10;PeBvHcL34qPGKi8bqi0Brk/ENzyyHZ12MTQ5N7YO78GJT6dbzXX+Bq1yj7xy2fjx6yzm2Yz/tXWz&#10;JbHivKUijQ1dD0yIL/24pxMqDF60x4d5zTjGONmMsl+zfdHRxv+HvIbjTX5jlV4bo87Z0xjzS/pR&#10;F/KBd92NZgNuyhWzxzatPH+02axhtOpMn9UptXjcOfjGvPS+qwrrkh4tewg9/yLV1J+/S0MfUfa6&#10;8oZv/g//tNefqdDGf64Vf9tfc5RTKu9DfvD7CVYRSmPxc1y+6C2tPdfmW1KFqWluWdX5yK8dWyCd&#10;gvzKzH/gbGwrcxPAxFa/d7M1E7ggzOcQyCEoLbtxXBlSIybB6kOOa+7rGJi2J9d08kxOsXB1lSFc&#10;3MCKIYXuYvzdt4nzk+vU+TaWeHfTJxmvcGtTsr/L7xiD0y4GwTI03l8Hl2345rcEdnrMvQgkVz5d&#10;ANWT+sgIubo6+vcsl63bt8b+hSit6XCLT8c+PctOKb1ZnePQJWVkbT9hy4nPPV55uph3P9p21c+J&#10;4fI84D2sjfeo0jnYoTPzpWmf+OZvdAdOnIx/nnSd37w3ybyGmGu+2rhGc3itHOzy0r6w5Fp2nr7G&#10;Lnysf+UBAT4X8/E5v9pQSLhEHpgb1+hP/O3m/cbrxP34A++VZ7Dvv+vnmTuAkx+Hl/h0c5mtVrfF&#10;XD/scVy//ECxgbgx757xvXYRgy/sQ6E7P4CxqHJcHbpRUDnkXDJNe20Te+3T52wgj4Lpm17iE8Xc&#10;0QY3vlu+ZA+6rD4Lt8ddS+wcTn1tQrfYax7IiKWzeSkWtoAxr8K5XSBHvNU3X+R6+nLqo2NvLqWd&#10;HOaCW8orFzsPXflX5m0Hr20/i/82c9bKEr4KGcWXsjTgyJubQ90Uf8b11oOHu3nEHKc3vEMTjdEt&#10;fYtfzz83wsDBXdnwWlt5BWDxKhGfzdwVLBzzu5X1gLzoUR7QURZeHKA3c/U8qHPenrC6gk2YJF0P&#10;3Vvuu5+uvcgyN1jGVnAVOFvMo2dNcOYuXTR7LVfWD3m1p1i2BvOmC6UxHXxxQ/bqfmzjxqcN+7V9&#10;5+UegY5o9GqeD46bwH347AQWePo51rahvzLiZ27Eh2Bm3XDbX9+Rj9xM067g5Xxsyp53fi7A4w/9&#10;d+7Xfhte8Ja//GJq0rrg9RifOuLhGzTLC9m2p43fxc7eQNw1d2HoGVw5Wr3Ngvq8dNkgsRg77SY/&#10;nBAOzOYFN0omTlaOwuQPOsrIwQ42RxMt8s+JRTcwVs6NFXa0V7D479/DxW/sGJGLP/MN8aPeA2G+&#10;9T5r+vrv8CLD6DQyu1aWn+P6fR7gmXZ1I6f87YbzPZasbCDr67h76dFHzHp4TJ1QgC/+Ow7Fnkvb&#10;cb/lGbQW+LFacOk1D8jw3dvgNQaP7dDaAmcf3AkSocwYLngxYAwhK7z6NDSX59KpXJEJLD+sPSYu&#10;5wYYGqPX0IOrTuzbtPKQTVpa57i26kN2/a3LyGAjq10kfyIu+RNtFaNrljTWrqkho5ti9/X0ixlX&#10;46PA4NH+WHvf/RddeD7pKe2PfUAo/hE/Ysa63toCLDo7nlcmeGwXODeAN29ok9vffTpz5YjuDQPN&#10;J79OHgazc2Z29ACHOmV1cdy9jvd5XfjW5ySy6HfzqV+ytltcdOqDY2f1Oz9eHur23Dhig3Jz+vLh&#10;V/qxRffngrNtxY24xii4boJvG9rPon4/eCnwfQbHt+pFZJ3e9oHh84nz6hM68Wbbe6p1T1p7/1n6&#10;z+PCxo3R6yWvfcOABxOOG6Kz3DU5Y795Kz+xB5sP7eG5fDxv90JH+obgvUGv348NYJLJzRHxumtC&#10;+Wrp6eds4Fu8+oh1ALjPyWUeiPfwNB/tb9J7EK0PagXufX4ipzEr7vOhsy99dI9lxO5fMf0u30K8&#10;eU5ecr169mG5ygtlZCry+YOPPvomN8rhKOoqq7eORWal7jJu5GTtZJ62P7PC5r91HrN+Hj+RZfiK&#10;G5QcnUyMbL/sGKtZCZ+B2cuJt63bo9bFLyRfDPsLX64C3/lp2NYukWH7p7zU3AYm/7bA42N9tfVp&#10;333NCybtG2fGwY3Tp3z4rS/BKuJw5gLhFxtvgbc07uO0pqllabf9FndJkLpr3LgwRZ4bO7P72Bz/&#10;QURz6RW6TnZ2Fz+t2Ll1bWtsyVwqetR+icldVy0dcn3Ma1l7U7zxMQ8KocgOStkcXqtnCIdPcmHm&#10;BHQYu5rvnrvmxbz/dF8tcPrWFrIpK4tz/WcLusrFs+cPmdrayj2rLOB/y0O0fNkxsza1Ppl+zBb1&#10;sbzziAN4+vjrUvtHX/a3JusxMdESHNf++PcRvdhxHj4e3XyBRr6g566VqvPDpni7XF8f4lF+9O/6&#10;/QX82AGd6ln6vjTG53e87A1dMVx756EospbeMLn+br+5Kr5w8u48dPJsKrv82dzz7341n595Tnk8&#10;kb90Ts/QQ/c1Lf37WcSVIlYaJweXTbZ0/u9izBKa5yRVtXtw+1MCbH2Q1q4u65PQjWcvgCUBrvRO&#10;xcavusqDwPEbEA96JRLUthy0FzK1LqzK73SHXTd0DgnAlyJCl31G9wC6PnG53zx23ZxyGL1fhitA&#10;jmTd15R3/dPZnPkbHQbQzWe3VWechDP11X1Or7/aFu+qPCdkFQNs8yVcel4lhNZS9VNk8YpneD4e&#10;2ls6MyefOcXzZ4VK6/RHP+t4xU/OL/8chku3l2nfsjF41Ud2uJsfxVp1CU4lrk/GHyP30TU4sxOC&#10;QP79lsFkBXIdqkmQMwFl/N3MawdPYnoh4Ep3js+2FW4HzYoV4dDZRWOIVQZq7o1geLuQ5GgKbkeq&#10;YoFdZZdfFX8lyyr9PC7I0nMNd2SawRg//Oe3+mbwesLDmQWOs8HfI7hN3st32ypjeO31vx3Ttno4&#10;ivntyGguXfKxA/pL0zkf1n/B60IyyU7i/Y3PMuh66sCmSfHx8nu4wXPd3+I4TynaPPINu9n0T4CH&#10;Xv2TTrz0lwYdWo7sK7+6ld1CsPYTWuFlYT4T6wyMke26+Rs4sadUpnO+Ple//PsNh0iFbnWIrusj&#10;MhhwHecD8/YTHjaJLBIt+LwG0eLPzUYbQD9Ff3Ky5ya8LnzSF7q5xM5sFpp444uPSWF/oyj43/zp&#10;TxfPWw4+Y4Nj80A89WRk9sjjwJUtAnQCmhX66IhnCKChsAV8cjouLTCdAGWh9ja8zJlro8Q0+bW1&#10;fw+ZtN3JDk3XFnnkvkpWOm567WTUADB6hfjCHcHg4/csS+tpi2f78xzMbux5zRZeXjHB5j/+9EP8&#10;5PUXf7hQSjs4S/uSJxArxorYoz/g017cQ2lhl/BOWMG4mdqnek68mcjU/ukdKC3v+iexZwH1tIHz&#10;3jTEN4yX19h7bLU0DCIAHMGujKWXesfZEFpJx7+uhkaO/gV/+4e49poVRZ61QH1d0O2kPSFILgWd&#10;LaUd3MYTiPhjHvbAf+JhYzCNkmT4b71XTBksZ+OoGy8WBKHBLl5X9e5MovAhR/V8xNLWj01qosLk&#10;T0VsPduldIM0x7HH6NAJFKCU2vJxbOXjzxNPtevfK+iB2L/s3k/0CHLxwVTUIy961ZENDszmkr0G&#10;wwfrx14HdseChVeP1sLBL+2H/Yb/5Iz32bB6fRN7eTp69fPQntw2uLiMLZ4LKHVLe4/LPw3Xopke&#10;Nm+NSV0QpF9//joWs0mRAsdcwWuebCQw6FN3tMEoZBM7ch9Y9rg3XYIn9sJr4fbmyiVXaEyszrhh&#10;DOKWt7kx7NsiH+XOt/MEH75XyXlz/6lDP0IxQEF2w3LlVHltNqRLLC0bdMaW/K+MRQ4d//TPC6cN&#10;82dpRrO0R+8xRW1y6yX+7/y7k0btPnRW9tiL/FnarlfGPS7MtO0YNL5g95vH8H7CP8+f4wy//V6Z&#10;2LvnODePsbO8suUpJwmUrWv+EUun0LN95/B3zXU21xXXeO2Nw8bhwZ1xzebC2PBU/4cD+ww94z1t&#10;Z7NqZFn51s+7IN96m9zR4gXtE2Klc8WzOMdI5NxqVv/qkvrN5Wzq5o/XW3v9cze7c719ROzyCxnY&#10;yMdipXmTNKkf+51x5dQRctucg+kbINKPzLF6szj1Ys4Hj/2GMDx1+lTn+un/rm1qtj7tYNp+FCSv&#10;+UH1O7lj+TZu9CHjdfWdTXnt6DRfZH6FdnECq/Q65n5uxKC/9IC5nqJ+bgCt32yudOxEy7/Qh8uG&#10;zXHB3Ruabgb1IZS0vf84NwirS2CKF/n2OmdzjhbmgVk5hLAcQieft8bQwGk3z6evsvZT3xuZK9ex&#10;LZ4gFx5ObyCBOzcw3SSiT+1x5CxdPA4feJ275Gj8Ddjk4SMT+L5RIf3BuXZldX3yF99zE/z0z8T5&#10;m/5+uvmLB8zmrQ30vvpQaNKlN3hz3k3aMEGX3OnUkctrmc01Jv+wr2KO6Ubx2rZzLw3BJSga5s5X&#10;uzrtKeq0k2V1eLGBEBj1lY180d/8W79aeurAtC6yOt/fRwSznzI8tHp+/iwdl3D1ufbho9Py75iT&#10;t5NE6q7DrAXgimc2Z4/9JhicLaVfV7ODDczENTnYsd/Omj6kzj8wChnYlf3lzbYHxm+41h7mJ7FJ&#10;vRA5+BaOG9hw3GiTp9hny6zNB45cdAWLnlK9u37ZJ/DnG3v6p/XLwsFdHZ0/P+j5qHNkL7K57k2V&#10;chpbo7G4rQ74+rrw4flVzCG3qB96uY491E3/Va9/5mGbN/Oa+pCtbQ6rHsonZ2jom+IW/1nXTXyC&#10;QTcaEPDwGL7aup6iB7vn6NO8EZrGvZ2fqS/t9Bnzdb7WLwISnJK+RKsdCZwCz0N1PWe3xEoRWjO2&#10;kf/e5q4LWDt65N/SulzUriKjwTGt27b9y7UNXz4nGxybjt7kVR/kunRS56hOvLGdvCGWxIS1HZuC&#10;0See67fZo7AGJfMIE7DSCkIF8yDI5j51K6e5RGPa22RiB/zZQnzvnAaBXVfvGEKO/eiPlfvwAm/c&#10;kR/KZ0SImW5b1ebgHjhg5yO2wzPxUbtlvAGnbXlex81yIU228qu8xoyRkTwtkUMdMdjy5dzpCHlA&#10;J/fpV3dZWYm8smxeBDWy00Ef3xvoq1MqU9BgK3otvaHV5utP9a6csz5d2KEhLmOdMKJH+9rp+5Qr&#10;vejpWI3Dc/lOXd7w8PPoqx/ON3Nv/cF6gCyUSmNxGhuh62h+/1vmNmyo/eu8mjrvmDjy5E0oP01/&#10;EcN4uHGg6Lv696+pJ16/UfUwc/VMWwRu/MMR7+JPNV70JfMWOCvjHm//vowBfbE35ARBSk0UnfRJ&#10;9FsyV5rYn/FgcvI0og+n/fOMF+qsN9Wjoc/u+t78VCne4dmK/Gks7gUYvgx83y7wGE9SyVAPyJye&#10;9ubkxL28rPjZHTGpvtcRaPlcsaoun9Fl/Odc3fMDnx2OCoUvUfWh7waz3LG8Lnpp+5ybpYFCYFFq&#10;GxfBvPhfjY8TMhTPMaXXjvkHd+oe/mrN/MGOHM+yur2u6/WxY2VfG9cOIyOuipzsxmjXSjn3ADcZ&#10;h3ZBLjmbI48OpRtx+uaj4G1cyd904bfGauzcfc3I0G8TD1ssWg9v7YCb/vd7Zef9hT06bhyow1u/&#10;POolnslxz5nSu8MvgGyxQBBT6LSFTM/rrd/jLbO+lBh90ItKLDCgoels4Z9jFQD12+ZaLD/EUFU7&#10;BixvLMoDTnlwpufx2ca9vDU4Wb+dN/+1AuBRaXjMGIjm+qu+Sv9cn73mDfZLBekKojFIX8JbvXb9&#10;Dn4fkPoSTXW3Liuj47/7he+idks9Gdr4dY2RPKyIv2k7gKmT3yJ4ZQajPOnvdfv/4YsudZvzMycD&#10;v799C/5ZtIVtYMTcsHnSv/wPCUAPc3QO9rJbYiGjQ+G2zjdkOw/Pmmzr4JlT9FumYv+UyikAyCt3&#10;6S85x7c6Hf6FUw9O8KZcdTkHi2c6cPNiAU790AlMJODn2c87MdyntPgguKGB5owD+Nxyld7pyz/9&#10;OD9N0/VybLg5eHn2pzsq58yj/V6wYux7n7Ha/TcylX7ql0+B8of/yagM5ozdrmePdGLH9esyNK1l&#10;xN78FBAY9d6osLIyK39kIHlNIm8geky4ARJ2ywibAMu/2ajYFgYO0xg40+G2jzAvHQV6HDKwknuL&#10;iDzFQqMTnW1jzPKbSeY+cYqODjQD4UzWkIjbfregDbc8RsGB5/BTnI6uDGfzxcQnN0os2B5lOu/t&#10;TE0mkEPbwDUL/xlo5uaKNoUM45jRq5X50xt950L7SvW0p+bVH+0mkqMT/rxR3OCD89s4jgqZVgYL&#10;THCdOOWcP8B9endkzPXKQ5LlNXKtZMdWyDNcyvICV5x0WueKJzi2fY9tOH8KHx0sVK6APTYDsr8R&#10;gR7fO6IT93ThswscsOJxddWp9ubEdJDRcehEu9jR+Z9zg5bOJhq7GdlJb3h0U0nSOzZcmp1ABv/T&#10;+j4waKWqpXaNT+i23wyYlC1eb5t1wX98QKeVHd5+y4dsEuXofevYTYMkG/X6NXxwaPhBdoMDF3Xj&#10;OzDKl+wfAp3zBjzCRYFHwoaD/pfKyDNyXe0lgs/ElXq6XIWsIVf9WCIXm/zaEEA+9M1WmSWUanvw&#10;fXWYQSNyWiiwo2/himVx459ScWu/m/elN5sEvzYLYMcDaDlffdAYmKn3evBWuMRHfojdPRmMd58S&#10;x72MD22yjDhBZdipd+xkMPrRKdYrbT4Dt3KZ2M43/xJjsUfrD0HX/Ly55pLtwb/8Qj9zzbtfpf2T&#10;G7/hk6bGvNw7+W5oPuNvniwcJTqxE1fhrZBvNgrFS6v6hw58v6U2KezkLPV4yK0m5vi7uV7/Og++&#10;jdlP2eiwMerbZurw75i9N2diCzhkT3Nh0HZ+lVwwydqPnLVjcOCurcmiVNaD/DyXXxY2JwfiwL9g&#10;OHK01+F1/CW+L/xgry2rV2zlScyx28P/qevGRGhMLx49MH/Scj35f/hdct9i1t6zsfhybIKrrM9H&#10;hql73gQbO7upOhORp6zaFn8wxwbVcRxD4DqmcXvsVR3i0+bJ5DfiigUfpbYRb/mX2su/bcwf+GAU&#10;55On5YE7zrZ9n/StPQ8emcuji7uhw8++7f/113myMDFh4o62/JtD4OGwYZjmjyMa/AyuJddod7zo&#10;BoEbWKPTAORvuyD8EAgaXmJz5UXLv3313K957WU3N0aI8tINTIzpW4KZ3L3Wffyi/f97ufQICnzX&#10;zbWr3yFF1v0Qniw7UQdy5/9jl1M3bUd3Fymr91z9//v7lH8p2VC2GfXGOFq55Z+5sbkPNy7etA/m&#10;2G/GVzVo1GW3Sh0Lls8eu6jZixzlyS21qUEn8xjPz7Dtl8ptW/O3OPs/lC5eEBJIV5nY5LLqlRPH&#10;1NYvo1cW7lm4ifdvP3yT89z8PfbRT/cpZnXkn3FCnjJOTN8Rb9YEO8+g9/oSP/w98NdxSoAr6d/6&#10;2eZUsqCj/5rnmSs2/z90/pCb1OZQxqNnH4ZDFvjouFbAyLnGT+fPDXzXCtjCn3730v+jx+qC/uiz&#10;Y87LPtUn7BMY9S07C5JXRX9WlpYjA/nngUPzWnOJtS1fKTuSNh5Sh0fnfTlW5mPfqbdRPJswcLWL&#10;j/oueruubOFtY9iDk+zBDqT7otzBIScabt6BWTuvLnMDA6+x03MOzxR7k3B+B21sSL6d93nDRHVR&#10;meLch074+d3Lfss5copNfNjgY77l5IZf+UcnDwqIneeDrf1GVNp6szP09hvANseVr+ur8Y1rfNlE&#10;3IOh48/nAYM0tn3t5AiePZ6+V98+EX7KtoFtSTuY9XHnruGjfWiP7wMC+eorjZlUFVfjoWOOBLf+&#10;OHTwAefBrt6sSv3WWe83Xipf8E4MXPPoQ2P5od2xG/zRgew7j3mTvnbRPjqPHgHPv8oVGHG++fbj&#10;R7+TOjcG9xvs5AILZucaT9vSoyuC8FDf/pJ4KJfqL1fFjj7soyWxsoXobW+0j19GZzALf+QN8I6v&#10;jivPvGlrcszquDct9pq9xBDd2Qm+OmXzqJs04jgNjeVGQ2Q2F/38+ZfK6ac3rEc9jOzGzPa7xmft&#10;NDeB6Nt4Di35eXw76yMyybWKc2aRY1iNvT+K9eJpOzZAT33Gu+IdX++cXR+jD5vwHT0tQK85X7HO&#10;n8D9mm8wijF9tQ8jhH7php9+Mm9QiuyRix2mjWlCObAfzzyMTOzVdjr4GI+O3KguTo+BBVN4egdu&#10;YXteGrHPwZOD5xPf4Zv2j+n7G4Po7M+FlebRw/ji80v8pCTMz00uNsmDyvkNWX4RB3KgsUwZWUam&#10;vu65taODON1S3595wt7cox8YY6Jc6JobusfHI7muX1TF//g/y9jnjsthZ53CrpMfOm5HL3Zn5+Oa&#10;a85Dft/+XRujv/atPOe668gK98oHJZg4kr+OcPVLfIXmTYuc4oJsAyg225dP3xp9lsrALP7SmuuJ&#10;rzHW2LpxFZSVGfbQ1p/0/c1vI39v4sYepZt5yofv5mfCAtw6D1dvHKP186f5bXjnT7vXPxF550Jc&#10;KJRXTjc2zf2uNzgFf+Zi91guf+lTZOoYl7VCf5LCXBU/MZLP5+xn9pxkkR2f+TPjc67Ktw+PnBu+&#10;5k8K/z3ndmtXbfSR19X5iBllN9WvHFKGWvhITrzYl8Y277GQgXn6RN2XCj/oW/gPXcfpA+BX3j2q&#10;Mz70rQRX5KlN2XnnyX1TOX8rS+odn7SaxwPC5+r7iUyTm4zfiZ/KM/qs35c2/8BWvqSvfJuWfgZ2&#10;dMKnN79zHPpk0zbt6G3FoZ5YQGfKyLpX//kor7cgfMrSQwNNR2VB9vqqOHhLSxyzw8Tn4Hdee/pV&#10;waNMx6HE37PgUR+cyuZW7Cm/hb3zD2wfQHzozYbtE+HlbYP4jg6D/Pl8BXzJia3X5emnjBJXs7hv&#10;WUO4SJ3YSER0zK/upZlkpi32XbsAn3mBvh5aaScf/Bc8g+MtLNhc8lduhlAyXyCKByUjvvkB/KXB&#10;P/qN/vq1TcJTLr+d66Bk/p7+FVlCgTgd2z4aKwPzNmtZPws3Msan52Y5eQlHhHfnLR1kJZ06fPhN&#10;PkeTjTuvRxNhwGlYP6XmPxag4Dv/KAc84JbwwTsDx4C+gDc3+b2y4wOYtc+u2/HeurXt0trra3+R&#10;5kdOuWHbewOYEVLU9VMr5bqbBPYq2GfsoR3P5r3gyGNspaw8Ym33Icb3ba5NyhctNo+NJnfOmNCc&#10;FaeMf4y4uUF+YseznVlxh+5tS7TE85T5IkPPCRK4T+YeZ0w4QHNIuwdo8Fl9lucB6IFWndvmWLnP&#10;ka/NmczN3uQhyW0r0vnTOQ8+ZEk5h8ZGO8WYrLjFXxvKdxeO9W58Ffv7adp5JfVhgCb7WJc0h6fC&#10;/P08RAeqfbtr8tmnwEfOe+dtpyliTx0abO1Lev4plXuFbs3LP5rGfiPHhZMTNEspMDtmmELNmPeS&#10;Tmc3FQxSqPJvTovIuYJ99qxGWOgz+dGBj5PDDs4q6LhwXdQQB2wULFz5TCCtgEU4f+Crd/RtVXIJ&#10;VgazcbA4lbdBcLwZfHVjwnN+rrvAcJ7Ps3BIJId5ki/ezw46zpqkcifSlcET8krJ5k+mYh38dTDy&#10;Vx58D/21TXFik2eCKaEv/CHdBkvx0DsfdnnqZGFn81qdySU59glyuGPbGVx9Nd0GynNho91TMQu3&#10;fMiPtjJLHYPPXIPh21oqNNd3YDdhrN5dTKSe3U0eHbX5hMyl1/IXY8rC1F+pc60YxPim55GHTPVN&#10;hAHbiXTqCke3xI/6Ti5im7/89a/FHR3mW2eFDYyNsp9/mlc3AdpBZXWyeJkJ2nTwHUzG9nmCO9+e&#10;tlCWRF7rUbvGpltcKz1GndWvfcxgSYejH/n8sPjYMnbzL/h7XJqswsZbSluCS6n+bG+gTGHOj+no&#10;tSX+/omdY/8CFPLlH7IofZoyx8pBFsksx11IFOj8GdpDf9sr28GPZvk24MjZWIosbrp6XRR/0lNs&#10;e/2zjeNYP74Z4seMT3YvGrSf0Kk/8V0e+sn6CdL4IDkrxGfAFFQxTnA6sCHmk7Ly96Igo//SRgvM&#10;9S/nW+cYDkUtvFx38of6kSP9rXEwE7cX/ELrhdyRdxeWblCD9VSlMrroBzbIs8GUh0XEFtr7NL2t&#10;tv6eUPSY/MHmLwszkGs+ZLyvjRv6Al34BQ2FHDMGOCaGs4FgYBKLNkbokFvrtSlck6N9hV1tcIRY&#10;vmjim7/+5MDmMz5deYaMjeUDEzByoOEoTtFw7qR8kHqcI70FrAL8IA4dtB5W2nM3SVrSzs6FAlsC&#10;w0c7fZUn35WxOeD0w7Hpbc/FKb+qEAH9P4J2EhLc3UBUj8byN3m3EUehlW1xx24TfwvvOOCONosY&#10;4sGv7Te9ArMloVIGH27snn9iQKzORGrmGOSQA+jtptCzrBxLa21Tekdnui6cGxCrszjb+ubS0Bdj&#10;JndvvjbuzQMH3vzg9f3dEPwttq46MzGuLFWF3tEgtnSJrk/76Dmnx+uycG1L82/mN+jURuJAv+lc&#10;MrRzjPyTe8Zn8OXlwteXM1YvH+3K5cNjk06I23L7vpfnz8K7XFiklt4TVh27Pwsccu0GojY0b1pj&#10;n6W3x437J63X5wvr+KQHbhdjN87EmevyF58xKD5kntdos6E50MCMnGO3uXmT9o6L8ubUozcL/OOr&#10;sNELn99YAvO6oOPmcemE1ugCk4/zgMPZaOt93NSZpLc/FiLXh//agKyK2FTItCLCUzsgk98KpK5R&#10;mpPjO3MSNNFbmq7ZyJG9dgwxh9i+Y77D5m3Xn/S1gwPPP99Y0B4JOt8yR3AjLT942mvzS/R8xPan&#10;bF6Ud2hVrukRpeEbvn6r1Icc1hP6Zud1oftd6jfm6IGmTdGZ59036Oi1OjR2ubU+jMWYNNdP/dGq&#10;Dsc+zvcDTnEk37lsXWMsY9jadI8LX6Df+cN+6wO4i1+65yZ5x5EwlXuUwuX867ySH5yPQl750y0H&#10;4zF5wa5ee736FCl/Sm8vgqNdvjQ/cG7BO3XDq/TMWSyUQ1/ZeaMYmo2GqV/ZKkd8vz5ZdsUNj+ph&#10;8R00vDrPS44xTsiJ4vCX2J5e5jLofUzb29TBbX2ulY4HqWuuPvLhqzgawzoHCoz4ekPX6AhePVrg&#10;GiYHX78rT3TVgS/F+UNm9T7so6jbT1pC801i2Q2/gdVWWR/xX76lM/jLA6yyvqwMh0eYtA0MOb3J&#10;SZ+hG3g0zbt3HKHf4kNcGZzzX4bivFlxcrlvxLAv2mNPULduc96qiyZYH3St5/3sDnnkcn0Vbzd+&#10;//CHeRgFNt96+FIbvI95kl4/R0dR77P5ny4Kf4FX6OrmyMacuqWxN1b9jIUEEFKl5xtE6I6dxPPQ&#10;qb6ZXy7f1WltgTac7k+cfjA47Pay7608aGMgB4oHbwTgI/KXT2we5OrcceDIiM/K2BuV/HH0nm/x&#10;HTlr32/GZoFRtg+QrbEe/o39wCr9pmB9NddkYbPe+AoNseKhAw9mmNsuv9rjxEUkrj7UcxN75y/0&#10;Hv2s5UbPeUNExoNsJA8NcbU+MLbNRj25d8yLiThy9CJ0yuLM1cRjAGbcyRHvsenYbuxX89ZvbMoX&#10;6skBF07rQ9T52CK/zZw24/nmOPbRrnw0X0yRo+QsY5+Y8O116ypwtb3xN+fqzUlmDCXj5oqBo/81&#10;B9j4Y5/8Q/fXT/OgYvVXG/mf5e4f2ob2E+aTdTYcOqeQbXUlu5zesrEnVgMPpnPdo/eTZuGH3CWP&#10;mFBq2571ovG0lyPGiffKI47FxfQtN4KHz/TPlWPx11djAn7MA5bdn3vJe9vhwSHTUy48u9eT9rXf&#10;8hj7aB+c2iH+Yys3f8cmk3/gzP7QYM+YNLm2eoTv8iGrsnJ03phrD+lt3PVGgHycot9ZO/WhmvD/&#10;Nddi6FPyqPyuWEu8y17m51y/TxzpNzaoI229cekdgzg3VjxfV0lGD01tzD7nxua0CZzyIl9vQItj&#10;toxNPcCqffUhT7jP36Nra1bxXKxfHNfP7DdyTvuv+c3jp892fCzh80ff2GLz3gT5xR7ottNB25Fr&#10;cdS9LmR484pOYWqHyKb7L9soMDIkZ3WcnYanXHBXx0Wc642BSBWebHvH49BRb87SNVdyytir0swf&#10;NiVDPuIx3abXD4jgHj5OTln+lRPRLYFZG9UO0a4sHE//BKpNwxM2oXaVrX/Sx7N4Bwrb6hu6dHju&#10;LzxFKjh+KaWb2L81aXXprE8KQzb2CO35xP2J2eXRvohmZRoa25dcrX3mfNrRucpTnlPJf+bLPvq0&#10;QobNK8tbPbtUhvAX4+VXmmOHtZ/j3vid8QHmg7b5R3q5N0Z0/oZ2aBpDW07O3nGlPqttbgsWnh0y&#10;hiWT9Nu+ibSi+xa/m8D6idfYj22NlZN3AI2tVqbofHimoW1VC0+SB2x1K4Piz1nhtvILR3bYsjZw&#10;PXZNrtjxa4FOG37izhj9e2W/FLYxyncrO7y10/LmP6pWM/YLvFfvuzZnEA85rVxkm4e/+DrE1j85&#10;v8ay0GvbKyHHvvb3zV/Hb9VHPMvHGQ/k7X5BaWPvGJP/3Kzx5telfevHLrEfiSNvNxSq50sBxJI3&#10;5D3Lxncodyyxr9bun7Gx8obZkx8f7ZdN0Nk25+TxMWbO3Gh01KZo43nrifaVxJ7xa+3m4YTCUCZl&#10;/eMc3BYwLTk6d5m/OfLb5zwg/6G4D5QFXxKXreD3ldfR1zrJ2xmW/hUn/Hne0sFe5l/ddw9u3zaQ&#10;I5vh31hZxqnfsjRdo+u685ADYC3Qn/Aprge0RqfFfx6znp4FmEpEMrUYoYO8QXa3HUKHIcKDM4J0&#10;ks4RCQ5C+Zjw77kjmhzvJmufqN2gDxNOWp6v6VpESMa7Yfa8qYauUvo50oKLfZZOTq+y8qiweeAa&#10;PZO6nZDRwZ36xV+54Ox57ZvrBmAulq4AmoE3df5F37alv6xtyKZur9G98edcnfbSf+hIJrCK4yS7&#10;LJQCq20nTd3Ujn6f0hkOcOHJD1axAHG9vHex5mjnaBP38Jnkt/DTgdl49EXvDb9mNnTDnEXUMRb5&#10;hn+SjwWk5JB/S78DWnSazcfXsWTjcWy5cG4Q9elwk93oWhnCC4/5jL9qw/DhX/Xk8A/f9YFNRQs3&#10;dWAU8H2FaOwBTnJ1g925l9hemycHXrtvIZg4m7zXNnxykqCnzhT08RF/u+Grwz/jJVClRUdPGF+v&#10;7k6sNkGFjv41E/M7Jkx6vVt/9D8bKNFtN/DUk38S4diETOSxQIgQo3/grnfc81Kut4B9luLCV50/&#10;jdEQsilJJ2Vxet2qxEbs2vqQhnOVw6p0UUCT3vkXSTqZgjs6DlbpVIYQj6y+neMJtS3aV4c98s/W&#10;O+qr5GAfg183kvFxnVIeOYpPH36YWGwziJ6UVk5tkmxOUVcdjhzqw6nwOW0ZfU7eCFzLOZBLHK18&#10;q383gdwcPzFm29MiTLvf2cZTG/6lH/vJdx8/2hRMO5mZnsrHx11MpiJQlK4Y7L6Fnfxm10wwz6Q6&#10;7Z3oAgsOfsmiRSHzTrr5Rpt4x0+f+S1H8tbuh4k8xj9b1meu4e+HWNWLj8ozx+gTiPavgR8q9a/B&#10;tcPsiXNN+LNZPmiRReHb49JqL/pawkchw5a1T2UJDTSV2hLP6LmlfA6tp157XvuYRIQ+PJ9tc1zd&#10;t16dT3Uge/63Tv5il1PUKXs81S8Ol04B5V++M1HxT1nejnfOHbtpL2180l4Zct5XM124k6vg869e&#10;QA/X4MsPz3yW3sq7R7DPon71REsh28Td6LztYBfeBFm+hmMBg6pzNxr26foZM9ad99i5cbHHtU/7&#10;UH6bJqNX+VyyjjqVbeuqP/Ei05bRO8C6Hjtw38FtPOYykVp72RRiCvRWb+drpydN9TPH2TGIfC9h&#10;Vy7HgZ/YWXrb/rxeWIuZkZ0Vo3/sr8/vWLWyLI1IXR5b/6Xj0t62xZ0j/KfpxoYrG5zZiBqf4sc3&#10;TA2/uS/2veFDL/FY2rF3b8YmT2pn53HRyjy8Nl/uGP5azskJ8knGasKmDE5amvSn7jQ92uUe/Ss5&#10;WOMjdm5ZYtsr+NBJf0K/VNgl43f0+5of5LbMPej26y/5eYuffkxujF7xv5vPvnG24xQ8MpZ37LF9&#10;iD/fZUP/06eTE9iudNnCuMTr7OuT87aNvRLFlYq8YnozoT65cdsN0kCREQ3lyv+V+9f8LMdP3dSV&#10;nz/YVM8Gm3UEHPJ1vGbXmANdfXg2gYcumqUfGH184nXq9qlkMNU19HqTJDptgesDL4feqKLnjIOh&#10;E3vNODz6o6PQe3nRuXOH1HnAcNtKs0YcG4LDq/iH7/Jf+7hmN/NNdZ0LRG821mac9wygtuWv3pjr&#10;2kMvW4bTXIH36QI88G7Ydd6bOovi8Zt57rx2VywvTuUt/sQDWG3LV3vnzfvUQ66re/gsnI0Zc3HX&#10;cWAfVIXfGyanDQ3fXle08dJeL8++ASBw4g0Mf2rzEStTxqcztyJD5EvSBfMs7LNyeisD2VxXxgeg&#10;OmV12etZG7iReXgkhnsTO7aji0JGZeVf2qd69Ix86n3InAC6rov8+ONmNr/xHznm2/7xR/65bnwf&#10;Wnjv2hGJ8jixvzG6625tYm7lAr+y71GdjSgFLzi/5LXTZNmNG/rro3KNIifjod1Nx+nf4njG6LWd&#10;frX+qZwPHQbmniOBaz8MTMfTyEJGeLesez6xYL5CZvrNUf+VY8buFZbhT1keNvydL124T/zJk1Pn&#10;QRm6FzayyEdPneDxU/VLjNABzOYt+Q2uY9eBgVfQCLnrfOHUsWfntkd3dkWDnjPPGX6VufpPDhG7&#10;8pybv75ZT67xyeiifdeXGI9P8Bv9xNV8w9CDG35je/w8b3eIbpl7KW6Ck2fstr6YI/s/Cx4Evzce&#10;79alwRZrf3WNsuCVfh8ynnl17X74gtuyuHvtGGmSPyc/7TqhsqSt3wZOjP/4Y/LlLz/lJ7S+/+rt&#10;t5P/4DbHmEuTO3LwqfN5ORO+Z5w8sqz/4T7L2HdiZnlrR6sfUh4eaOBTODbbsrBnTWluuetTuE/d&#10;nFvLioGO38Hpw9iHB5IrB9wt7Ldl5el1xAA/N0JGJu1P3MUbuuLy5qFuPwv3xL/PR5alu7S2nz35&#10;L72BGV5i/DXO+8ztl96PmUc57wMStfnkub0x9PYb85OZ7czDncYVek8+keuUpTcyuIE6/oJLb9eK&#10;a7jtt0GtHmfsBQi/G/zyxbn+6s08RPvmjZvGIRZx4umhF5+Lj2g7uCcPo4P26D58o1772s55ta3c&#10;6syXXfO5G7W+FLDzb8weYTFzWlzDXz1a1/6A+l5PjtE+fMCc+D54HhwJdD4pr/KDKnJZP/UGrYot&#10;sc/rgsfqs7LuuFS92GxceaHqC2M/UpAvn8bHjAHetIOW3Eg+/xRwTufqXKd+ZNhxZ9ak4Cf3LfTA&#10;97WuIbu2Grjxq3MFvfKay6vunDxq57S6RLYdC8qXrJF/Zb9slJpEc+jj85LUwqit1gGwDmy/YPpe&#10;5/CgC3b7TXkFxtglDuUf8dWS+tlzs093+kVoPwud4XQ+GPgtXd91f3p47ZqnShygZeNy167sUp2u&#10;xluWi/bx5lN3+dSNvs039FG3ZfmPf8fPUbd9CCtjG/HV7cPII8d9vbQu/4izvNXTGwy6HuGB0OiD&#10;7kd+BzmltNL4lLnxdPq+fE+GzSXg0Np18seM4wOffHXif+QZ+8hv80WB8b0vlrB1dUxnkjcRXD07&#10;/kReeyd9FSRmv1MiTfmy8VGt8i2dtftNQszIv6mJiPB/r/DXFwtmkc1c7EU58o6d9L2xH9vsXmJl&#10;Dn4f4Mp8N7Pe6J/xNf7qPCjncmgwJbD6PYc+5PeCVy62b+/R/mtzUvrFvglnceqz0KV6bxD6oiNH&#10;KJF7Y4BqbqDira7+TWV9FGTX+FizGIdmPBo7ufdA7u5ZhQY4GVIp3eXXmvlT+qlHX1k5a0PyJp7d&#10;HGVL+Zz/Yvn8m/2myhi8tUGJnD/7DWS5w/7HJYMT5fhrLlzGDh1jxW3ewJF9EccBHVs4b79FI23e&#10;rFkZct03OtL5yCz+OgcCe3iWR0i+Sd+YvYKTW/DOh2SNm0N/ee9x5XG9Ojvy6dYND9ez/rqvC3Lh&#10;vf82T3IqAPap2Om0qdsASdskXAIO7JDJuQ6Uygog2I+SF80G+EJH4AQFmH3S9nMSACPtk1LTlsQf&#10;JwjkTjoDbwJrMJbwV5YuStK2PNcwDFhTPGQhwcI5X4Nw5LzOdTbZh89MvsglwAvPLSH6nBSjB8Yn&#10;xAcuMksaPmzDXgIAP0l0ZVz+RcqfvSZ3B0WIp+DjszANqNPmvJsAUmZwlp/mwRn+rj3VbrhcGcjt&#10;N37blgWajfDlI01MItHpdGIJ/LLsOS/q0XN89jbvnvj4Qt6RA6+VH5bO7psgn36ZwVAbv/Kpsk8i&#10;igvJ3GZQ9T75uLSOXcnVCXIGF7DgxIr6bjTlaDB03QVMeO3NXk/Hf5ONRAtbsSABk2MG6o9t8zth&#10;pRUd3Ixll49sneQ/Xq/I1U8f6k3pwBqUbHA0FoKDN1uuLWB1YXb0ABcioc8WfPmpT+9bOFtY9lsQ&#10;7ReJjbQr008W/k7W+LBxeccmfb1i6LCbJOrd9fMt0DMAhFbtE7xETM6nXiLbmwSxXv/hq0TCqz/0&#10;+kzOo05ppbkFFtgtZGC4kWX4tG4BzhHeblCx5W7ugaU3m9Bx5J7+wff81zpMzgD9JfplE1rE8YQo&#10;mMWPCaJbXiHZPjH6sAXfK+Kym7jFR2Dw49y0HpqBtcFzTVL5jhlST+7mEjlWXJL1lGBXlpVZu7KT&#10;LueNo7OoL81MpsCTT8Z6+25o/JIN5j5hnjZ0/Ibxx+jqaeXZYB1aXjciHho3hx9hdxO2Eq4cqWfj&#10;KpOEIp5aJnT6G77iTn9y86H9OroDU3drioRX1k/fbu5tnzLpmYcxaqOh/uLv2ua3j7/M2JB+W5+E&#10;X+0Quo50LmzsMoPy5Ad+Vv+HbGYTDJx+WbvmuHH18Zf0SQLzmxKcLaW7Fzmi0Q/fopHr9tnNJ+Gp&#10;bBteSwPsFnVbr25lJcPnPADjWgHTnJHz+ufwZcdoUl08wSgnbs5ZGZdHJ87lN/SW78qz37p7bvZo&#10;A0eOpbc9HJ8t0zZXWz8yqxv720RW1Ovrk/vGR+qaH9nVv+inbmVbPEd1y+MplzZl+J6x5dCIh66c&#10;AmYnw3gaT8j2s3jFXz5Nvxne/AaBDSYe0N8iLwzOxPHW7zHe7SkUMo/s8dmxHVr7SeOipW5spiIW&#10;yp/onM2GDEZXjOyCNZSLh/bS0nZCJ7xm4Tz6XCx6csOPvjsWaCTOyjFwg/vE6Y3LY7fBOYlhQPsX&#10;fKhV7kf1v52OTW57Dd7G6tgP0tp7z+do8m0uNm+PAMOvaKq3ET0bPCPLw4Wn/88ieVzAD/wSc6c/&#10;rRydd2D2H4q+59sSM54PEHpkQMNbLX6veIWWOO2C6gDC3wXCtSlw4pCMYOH0PPPrPgwkJk98eahr&#10;Xt3rARlz69xMTR40H6ttQkN/U8jYzc0c2U+fMCd3g8aNJa8BHe8E2C4bAwUOHfDyE/p+q89cTN+q&#10;3rG9OYnz/cCd88l5+PumGX29KtiNI79Jjq6f7vD7oT9nA9Z1+6yHrcJL/0fb/MANw+bIIyT6ruEo&#10;u4BXx1eKNvJrQ2PnBiunIx58qt1N1O3z6qPFjCPpo28e+U1uUxbfuRtiITN1xtSUjkHRgxzobVmZ&#10;fKNnYf7+j38Ubuei4M0/janmAuZMbtjwm/yq9K0Hr2iTaQvL4O0jLnpzJ7i1I95skyM4dt+y9tnr&#10;53F1nvnk2H5jrDZjG3Ow8GQn47+bRv0GVM4LExnJJJ4+7Xw+172x1PmGV6yKgcgUWDidmwQGHvlX&#10;z5kDv//qxx9+bD1+Kxvb8n03OI7N6LK2NSdS0JwHBIe+uqcNtC8/R3jmA87ZMM8Xt66vBDsywsGf&#10;XRvLJ9csHe39BB9cbxCcvoo/utpbctz1FHpiwW/p0kuM/Obb0p/lQDcVp1/KbeZrja/Qkjsra2TW&#10;trq/z6st2UgOVci3Mrbi/Nn1+taRzaa4eYWbg+Q3R57zfLsyD3jIN+Dq5/iQOtpnzLrHOv7Y/YHJ&#10;6zFogN+e/i3fNUaT+8w7lc3d7zI/phcayshvfLxzuzVjWtK28zTnL31aX4SnI3prf/TQ2jrX9Ch8&#10;pFq8gWsCqD3ZVJu+2v56aKuvD712OXVob7x2PRp4tPTt9s3IMjxH70hePPYi0/AdXYOWtsk7eKCv&#10;XUYQK2/NG4LDxnKdviO/GAN6gzey7IMnQWTO8UNwrH9r04dd7Tl9eHseIomv0SSzuPObaXK3c/1f&#10;IUnj+NAm2++Vyn74sUec3lx46Zz8w+fUGgAAQABJREFU8lvirnbLYNl8eH5DfsdTYzZbiG/28MpN&#10;fb30wvzr97PHY70vzvqWj/QP44FvNf/w478yNv301fff/7F0dmz9NfqKebGsD9B1H3Yh3/a76hC9&#10;dz+CvuR4Xd4nHlqCi+7iGcucj+wnfoNPztrzDCvmch37Yq/OvxcnOhU3OUYRM262kW+8Mn1GGz7K&#10;l+TrmNHWu33XVrHqZd8n/tJTtzps+2seO/8igjibHO84fVmuWdyePPoeWvwlN/DH9lVw+Po0vs85&#10;+w4PtHOOxwN2ZB27oe3Dx2Qij2s5begHN5va6Lws089Wnr///R/Jl/MwKji5EQ5aYgpPBbxvY1pv&#10;v0u99raFtyLWvYlA3utD/mlX7H0aZ0asl/EF36c6p8/s/MgYzYe+XfyxD1G0u1+6gScj0d6/3/3l&#10;sovOI6+r7meEljr0El0DdP42TtI/56bvxM/Oe6PxY9QLQuTzT1mb9Bi627b1YHwLy78t2uZz8I+c&#10;/ekYlEs6R2vA/APLhHRla/0if/I/rfksL7/FGEXLxhxjS2mE1oi89LXO+ew7iz+/e8+eY1MQGxvi&#10;dcffJ89QqIzkU+Z6zhdu5dt2x9qDLvTQ//PPTbjahV5skKonLnpTprF/n3Daa9sdZ9E7GDnKOWjM&#10;uMPHclV07Zo2MZdztpV7+jrtoNKHPUooZq98gev8mpxh6ea4Mv33xKMYzgcFMR/vASw8WGXXuqvX&#10;jkGn8YJduMrRxvw5ig2Pqaz8YjV8yKkP7Z5abRw7Q8uhstFtxyD218fJeTxae6C8fC8/pQ48/Gcp&#10;XNRMBqoM09fT05InyOTnAsd+gzW2YxPUjHnsxC7r55GG0HJK4ZJ7wJJFufwRUdwgbo4IPJcgN7TM&#10;lehxHk7xxaMU9oKvJCMff/XyP/7ZeG0fDBQa5GPHrYM8tom9s04d3ux+6/UlBjt+jX4NrILVHPkj&#10;Jtfmm/NcT3zSd8eV+OboiFZvoEaIjz8nJ4RsLXfpnaq01QpRRREBWypzBcj60/wksENPPxJrmeOF&#10;1udPma+kDSibo9E3h8Yubj7GeyH8yEm53LJ2WV+olxH6EEZoaafbT+adaOmPhQnJEzO9zpwRL3Qa&#10;K6fNfb8t6ld+deTs/ZXg6Eu+WFA5JKDMwRY+o2vOzb9iY0qmgCuOL88cmdTDuY45n/Fm9ICT/53D&#10;JuLCPTKrSLG2lI8UfZ6f9B39QrzLv5VNe67tryvmef199rAtjpvPJ9aQ7rd9maC8h1cYVE62aMma&#10;5yonpumx/BxdV7ccX5RDV/yeEMJ0QOT3xf2//8//67NJhcn85UQCIBggdSa5lLWAxKybImnbRZen&#10;dnPZdom8E54TWJ3AhkaTeo6cswqQZjaoJzn194ACY6MHDPrqdrEIHq/nhhQnk41TWoJXw6SOrF1Y&#10;BKYLlATr1aHTBg9/r+GyUIGH1y4q6Q7mn//8R+3x17/8pW3/+uFftc33ebpTgOADtxslZ8IFjy3W&#10;VmQDV1nT1gScOjA+BkIyKE87W/gp6L84ti4bPFk8mSywa8h3gYLPyPLpK7KygYUL3ooEVD1Tt5tF&#10;7AIPvS6Icl475ghGWRujDXYWbrOIMVCy1+oIfuz5TX3WhRIci8gENjjt/LlFB6p9dLSeWwjfiQK8&#10;f/jMhDYxEnnpo6Dps+dz7GU7ZxfXgTUR880LMV8ZE9drc4sx7Z10NJkOPXCTjMTSJBdyeLVhfRh5&#10;uQic5DibbnNTeTdOtO2AsHKqE0Mbf0fa6onePxJ7Jg2z4M7iON/e8dreLiRT/2P7SrAkSggpTYaR&#10;AY/tK2RV1LGtgcLx5yQwhRwU0E+d91+OM/nir/S9xMHP2bAkgxuG38SPH/7wXRbq6f/5B7b6GBSC&#10;64Zc69JWnxEv9Z3YhyBZ6K2/7cJo4Spf6P3zn+lrCVtJke0mRqJD2uCzC9mcrx7sxUf6vN92Fq9e&#10;kSQTWsiD1ebJnW++PZu3sVdEKyxd6qfYyBEtvlewASf+TDRCrUf61q6Bp7d6Ze3YvBccvOlfXXKO&#10;xt4kVLev7LBJr371Qsvkjd5w5JX6ITTE2/YdfJ84JptkNQmDt3IawMC5vuSJjZXCH/vtggZf+q3v&#10;wOHF1h28G08z2bHo/pBNHv3NBNAG34d8G159N7LkgOa92bC1aasf018h5xZ8a385J/y7CRNccaJ+&#10;+u1Arz50mvxgUPcKtowj6ePq//Wvf/Umgm+P/Tn5vPn5+JZ99xtNS3/zIg7074ctjv3cSCHTbvCU&#10;d/go5DFB2xjYOnaTS+O2yvQcN+A89ajNU7e4jnjsUftetzJ/Fqe0eEl88HX0ZI8XY2DkIN/Qe0l7&#10;6ibGQ0BjfQPfDWG0+gq/+tPmmPF6NmrlEX0bnDFWXOvT+oHxqptNOfcAEv3XbjsO0gEtxTmefCXX&#10;uqmjoN8bFI1vOXn0iMqXDdBgbzrON49mwqa+3yaLfB2Lw8NY9EN+s83v0nUCJ15yw8nvuLnR8lOO&#10;3sQgd4CtHRL/Kzs55TKlPo19xDTe4qn5eUO7Xc3Yet9M4KMt69PdcN+WXXguLJso9fUVJ9OPl9a2&#10;73Fp73FxyUgvvsOHrR1nYRMtHnENx0aEb2ROjiDD5JSJv5GBLfl9eZChfSt2c8Rr5Jq+NbA3rY3V&#10;Ap0/S2uPQ2d8P7wnr6mnw/KxIJSvht9YVNvS0U92IQGGv/Z6x1b1q69zJhmzD88Zb/GYPvd1fwMJ&#10;5E1v4fEd/tO+OK60KdqnsP/Q2DjnD1qDpXfHAcFvEQM4pfrLnYGRf8W83PenP/35qz9+/91X/8ff&#10;/pq6vH41r1KWm80L5baOmelf//Vf//XV3/72t95w7biTurGnXPD5q+9zE3Zl5St4O1Z2kdgxYPpm&#10;80PmDPKGG7liQ+7Eb2JtdF7Z6SS/78N66tV1DGlsZhxP/LupRQa5WKEjGdHfXLE0Xx/lDznHhzE3&#10;r1eXY3uy+SjoakPHx+viO7dO7NvMb85Le+WMbn/5618uX4An536WHpri0lGpL2MTx5kDpDJ4LeU7&#10;eRq9//77f1dHDzHCd0PZfNOYasyj3/IbPjMvQgtFtux5eNGRbl5rrWjbeSe/ojPj9PRnfuZjcPy4&#10;8TGLZn0HzeQBskdW9ejTi1/NzXqz5+gvLi4bnf6zm9zqxb2jsnMeOX19hS6djfdkVei853DlbkUf&#10;lr/MB2auPpvpZDTPpYtxY3EdfchrTGcrOnQOEXt5GGLmWYn/4LKHdnG18cJO6urX1O9NNDLyGf0V&#10;fMHgpw0v+lb+wDlqZ1t4XSenX00cjt6sVLqH/6V36Cjw+BQ3/XjtNPOSmWNqt/5+ltseU4uOus3x&#10;aqtLcOV2+tP7Ghejj6y1sSGe2NON36ElXI4OkYtvyCGvGoemDL+xo3hyHRvlo1x+OPMB5MCuTcNg&#10;yOSv8ZnuaFujOgc3c9Wvu/afDXe+GDtJFDs+yjnenrDzv41FOqDDV8596o/YK5Xlb7xhn5Fr8jf4&#10;gZu+UttFRrmTjgoeG1fmxPqAfk8X+Y7N0AGDl3h0nf/hNXGPFp/turx8Q1dMsh+62jsnP7qsX8g3&#10;8+vpT0P77psVMn+qc+NgZNj6ey1hnIntI19/O5Ufcq4d/5m3jo9Wd/MhcaLU74l78bQyVMllFLnt&#10;Z+ibNur4eOcoA/+p80919PGQEX+SqTktfo0YwZuY2nkR2Wz08ZsxRkFPGV/HbrlhoR8rM+84eUDs&#10;+HdiYm1awPxBh33ZIaCXz7VrW/g96lfqd04NVxv59d1ffv157Hn4LZ3ywQPdK65X/sk1YBqbYiY2&#10;kp/01c1n+Hz4w4cL37XxE2zpHr+wJxy09JPOiVfP8Na/tM/YqT9MbAakepRY/qzOe1QPh5z03S+z&#10;TD+e3PaE3fM9woe7RT0Zn/3POqHxHlvVZienOAe/+BuDS3Pr0as9Atsck72TxjhbJIZsns/8Z/ZA&#10;0Bz++HlFuFdAn/XS4RlLtM3NW3y6/g6t1Yst9RF0FHzVGde6fsmafHMZW7MAOqPnbQ+42++0Pz87&#10;HzaObg6RM8HjhVaaouO8AWBok5cfUZ4+QEd16D3H99XlS3PyG27eKKH/XjkjtBcXF4Xc6vqJ3cOs&#10;cxF2MW9qWb+emP03vMgbJvlf4Q9KBYdx2ebJB6wcOnb791hLTeYf/yytHWN6kT9sAk8h5+QeOhgn&#10;zjhXvVyf/gYndifPwM1Db3uO1iEZnOnTu34Mwtjn2K960PkUNJU7BqZh+d1tJ6cMeOMhlJvPnzCN&#10;kcTolpl3893qctNhcvVj2z2On60N0nDahtplO/aJbWZ/fOZRINgTPTnDGGl+0blsfGXeBoee4J65&#10;bHFrw/5JSCTerxjW505OHUnCK3ViWM5j85bGhWvzz/G/evrxJXutPdQvv53DqdsCVuEfNuUPuHKh&#10;/O8NBfa05Br0Nyd4sNi3Fb/5Jl+AqK4je/15dEO3D0CRSbyEV6MrfYXNGp/VJS3hKUSsVzZu6cc/&#10;owveM07pvxGmsWG8JZfi2Jtf13VIHlhV/yk2iLvziKVTG7J7fKxM3E6uGX0nQOcNAjVB/7DxwE67&#10;ddTWobPxwM9saX7RXNo8Njj06OfhmyfNba9c+ULHllmTTAx2Hh67/+p33RNjxk2FPdESJ3JL53jH&#10;bmOjHbtjkzikb4MIHp5bnud8JHbW7yNn3VNwuV3Z+ZgYUNDesnVbX59FxqfOC+vYfMVG8c/HQ3/H&#10;k7anbWFWro4P+hZna3dD9ag0Y8eMcZtRZBF6sqO4WdteSBilfBO78qMvSTUPVG5j1+Qhe5cdbwLD&#10;z/13+jgY+9xuVnuQYuJkJcB/aOCz/ZTMT/v3/tdR5AkvpyhdV4evG8Zrizbkz+h31u8vYi3eOXG8&#10;ayJ2e/rDOQ7vrzvYa6wQouSVFOMk17M4tziajV7tCkJbSrSGGgEIqM7REzkUjD9a0FRMKDlbklAk&#10;XQ6ZCd1sXqiXxIf+0IOD7q+biI4ccMvz8P3ZIihl653XcItv0RdjS84j33kC10IjTrVBgN5sNDPi&#10;LKrQYRN0BRcYny14bKl+1TFJv7bA63SkI6+Nh96MiF0qXweW+CHtT3nxUDf++fjVT5FB6QQoNNWD&#10;EYxuynZyeHQFVznDY28Muu7NmMBMghbo880YwbP0yLAfdJTUZAH0QzuZwcbkb3inMxhYyRnbdsGU&#10;jqS0Y+eoHuxuMOx18T0ZqQNENR3gWbTT1Tfh/DPooTkD7MbQbKbgv/j9/Y5c06k04CS5g4FLN6U6&#10;0oy+bPKYpMDzT3GudMJwcF2vjdC1WM3WWHkUNzjVK6otP7KDpYfSCXfo+W2FeShjfTmx5rW7WC89&#10;ry1sAgzuykQyv6Er1mzoov8pTzhvkt3IBH+Lrp8Hr8+rxGf5578imZBbvKv/Ok+k6p9NTtGxOgWu&#10;gwS0twPHT3C24DUwqORfKvbmr+taV7ILPzwbN5F/bdpJSOw1sR5fV3h5YWS8+WQBnLjxqqb2E7GU&#10;4ubvxsk736TMa1Lw38nw+rYEQxvf6eNpiTwt5Tmn7GdgfhPb8jW56ZGv2JbmQB2/EPKUyhttwcJR&#10;ipej3+r1dGptEMD6ObCNeYhsGBlc2xQiq+svFbg7gGuv3UyK3ASPHeF1YYH7g8bSd5NfXtKr9ltQ&#10;Rg1vB1F4bG5QzaQZHtqKeEbSAtC3RcbG+JAD3PRZOM078kVe/6aoI5++wSeO28fhtS3fynifJ5pZ&#10;dW3IFkxUmzlJseFqk8YNBxtjNsi+7QbZvK7N5l03lQzgj8kVXHTIsmV94hX3XgsfKaPHbASBA2/h&#10;vYMvvOqQ+v23tAhqbhvgF3zQW1qr12s50FCnmACujHtcvALkz9rveQ2WHbtoOA2leeiSVxk/jg1G&#10;v+Sh6Fibxcff5SZSaaF3bCWmyGXi5Abvxpoxx4SnY8+Je29g6ATr8DMGdqzPk9/kRocPt6y+2x86&#10;ZnaCNHYEVzkivnxhcxQdpRPTns0fdgJLL7+b4TooY68MPl7Zy8fUKs2jH5/xH7zm6/C6aIWGfOjh&#10;DK853BtQm3uXvbwdIr1Eu/S38RzR3+jbyeHC7VF/iMQvMHfyqHLxSmt1Dd1n0abceCMP3LvuiTHn&#10;2iyAlJvGjMmdJ6XeQpRtwM4k+/YTvLWP89Xpebx895BZ+37g/V4h18oG7qLN0SmJssbJzMvUrMUz&#10;Fp/TB2sA8W9y0omLVvzOH5t0W8Tj4o7v5ZertSdPWVWYx20how/BBs/4lPb4SWmMxc7ifDeNzFvR&#10;XL2XFnx1HdPfzMM6337IzYOM650XmbtkbNS/5EgRwo+KmPfBrwvgNO48sYuk1IvLWXyNr+QTML+k&#10;rWN7eOO1uYGMEycTi82DsfHS3bFrN1HML+H0gZ3oTxex8m/2C8/TzSr76z82kJdvJO05WqV3xlh0&#10;a6vQkg/ZZG3R8S3jMF2rc2C1wTHXWLge6T7qhd5IQv8dL9hIocN+Fq458iCvjuC///57jrzktmG8&#10;8jvuw5voihVyqF8fyq29gSRPnnqwfOvGiTpzPd86Vp7riYheWmj+8mk24sliPSEO5EHzhy3kxntz&#10;tzHE+k9Rj8+e9yR/yLm26Jz/0CidCGAswdOrjh3Bbp9ZPLBK2448/OMpaN8wtwmyMPgVNjr1GJje&#10;pLZBkLoZL+fB07l5OTd/Nx47TzYHyDdr0Vy6SwsNcrALHP5nY0fzmZZck0+xobYbaEE8b3AyRg2M&#10;38Z+8uE3fYaceJGHL+AGMBTDK//ajzKHaZvaI2v7Gf75h5mxuEV7/imN09Cjh/hZXEd100f5bXQw&#10;jgwMuUfHxSErOV3D23p8Kv9pd032/g2sglfng8UdXm3In6FDxq358tG8cPnOMZof26+v8MFb+3wD&#10;eOijaH31XJf4yRn2gUOG+Y3n0WvqkEJr+PAfIbX5t/MtNuv6Sj5v/cQfnjuPqZyh5SYVP8jFbmig&#10;ZWOV77reCa1gYzsl7Y3jHMmowGl+iL2di8kcGj/e2qYN7MZTbSO+8lHG3tHz6IWsus8ZB9BBs7Au&#10;TlHXf4+6jT82RYP8HQuOT/pt+YPPRj9Gz2cRBXAV/D9eeUtMp5+ftnTR2tHDfR2HMEtpbjqbsvJy&#10;Mjnh83/6rddZpoNdYxgdlLWDc6++7c+bhSa/9GerOp9FZ+D5jvy9ySD/1G5Ig0lOjHx8ZO0i7mad&#10;bJwJXv6t7ei4pTY7b9hTh7ayPHtxrreOvvo5eeoLuSKltHAK/cK09oZzWVt1rjG2KUjQ91uSrhvD&#10;1kvmqdqif9eM5/zrr81P7v0P+aFfTsjcA+yVf0Lr1vXWuXEYOLoaC8A434dJ2kcq2B0Tq7vqtVGo&#10;d/wBvzct+drY+Cy3DM9a2GOr1t7i3UDH7+zatePx21s3ZgJFj9HF2mnWWPvaSzbom2JCo+NEcowy&#10;a21+G/xWrv+0Rxdj184vtJN/8vHMUYpz/nxJt43rp83A7dyY5reN71gb9V4bAm/S3vW9AUEv/StI&#10;ncMeeeSgrgePbfElx3zEHBuYM5BhaK4OK6/8IR6V2k7/yb6QsdbYp4+9Lle8h6Q+8SxP+SLss+mL&#10;5+Ki/SrC7k2qkR+4sXLmHuzFL1vubz0bJ8T05GrnF1zYe2jFN7u3bnklIoJz0yu3wIsFRV77fPZb&#10;WpE/YzN2HBuzpT2RqxDyVTEePMuO78865+sPTuu5Y/55CDDC57+P0+Gx8E//sOXi95uIwS//6FV8&#10;7Xipl6NT/95P0B0Z0QSnngXmmNPyHP9k1T4vMhIbsdXcOI0P+CZwfdND9uj2CxV+ag+hnUdt7DQe&#10;04aeuo3PgeOI4GSfdNfPJLpK8JBVVsalP7Xzlz3oWrukqrodRP2W7WpfUCGkvfOVwozMv+TBO234&#10;xCIX+Y4ykWHn5NugXlgZSwcv/j99r2uU0FjbV/bwqm9yrA0+Zz/aeBCb6I/alMIc/y2v60g+um6s&#10;lXDkffQ/EMrSmTmz8WrkrKXCa2XmR+WQuk56Azr1S9txcPTV8ePm8PZn7Yd3CZ4/fLI+j6KRi2yj&#10;78rgaCxcq7e7pg5Pcwiy0Qf93ZtcWeShHUfx0UtHrvFj54iB2XUbvGPqp5iVUUrQn+SGfvPW5CgF&#10;Dv+P7OPHRbZ2UvpFtMbD2DMaNj64Sg0ftxz4nodgZeXTtONzoNrc8eTAXPvXT/xA1ersUy5Fq62s&#10;LhoDI3TXQrVl+YiHkROM0vuHfMgIKejt2wNce0CLfI0DXDcGNaZ0LzPt1SE0Z4VGhml/ij0inYY0&#10;k8H91IWFAZ5uYgUvD3Y+S3UTh7mfSpeVq98oXgI5rg2eY3/1AHNi2ul7G7IDnC6dybJzicONJgHm&#10;BtYWScVklpHWSdpWySbj2FECmCB+DnC34jPRGaOb3LxJkkZzkpY0NAu7efpuaO1EcDrhHS5wyLw0&#10;HbdO/cg3DurF+QNGIXOdF6PuJLs0YgM34P7n//x/+m0JtvG7aau3ia3CwH4PqudriFzUphx1PvB9&#10;ig8vsM8PI/ZfAoD9V3Ydfd+/D7dODM852qT5eRYwWfzt7xbx226c2cyrLJHxBb/IQHebNbtRZ0Ni&#10;ngDWuS1sh18uSgP/+slQERn293pCuLKXL3uIn3Qc9L0+Gf3LXpeegtzCBo/Qz8Kldg+Osv6xOHmW&#10;py7qbXDNZICME4v0ZENygHft6He98gacwsHtwBz+mxTWPoVN5xpeIIdu66Wq/C/N0GWTyt2kfduJ&#10;UmTrBJR1cj10cp4J6V5//c435iZOCDYT2iSmLAK7uRW8tcv1lHRsjD77ig+flR2PkXti8oqd0F64&#10;PrESnIW7cFNX/MekdAa5+NOEKjqS1Y1Hr/bxFPQPeQAAjIQ+yJMbVr+2hXcT/okffJ+FfuqazOiS&#10;f/6n4sTm6LQ4Q5sNUvPQHZ743M1Yr+f45XMSaEDdzGxbZGBnEsTqTlvKlf6HnmoxXDuL6diajHCU&#10;1Y892EVb7RgZmhPOXVJ6D1nCDt7Chmptpx4dZSfcbEKmtc3IF/z8U/TNdyGsvderSC5WtguW5mSv&#10;6tHsAduJ2F4T9JTqleu3mYjAVZYuhfa8A8zZMAF3wQae/f7wwTdT7vheGBOzfmuCv07s1H54RlCL&#10;P7J1DEquNRHfPEWWkdsCyAZybBw74Efn8S41j3MDIbYUY4o+KZ7liPKyEepVRzZfAtfB9OAujepL&#10;71KJbqe9Y2Y4uumvVI7Q3oJXOnxfKbI+RQV/xCL5ZcvKEt3xXL/vsbTD/1nI1HYaHxsu7tqSfHv+&#10;POLFj/C33NppGl6+ubtF3fs8NMEnbz9O3Ovf6vGVF9BlfxNHvPsEXdr5xhjeCVN4ggfbHJZrNIqb&#10;ev8CULalnWu04VxjY5rx0P4sYHyQUGwgGHssCHze+w2alB2LLfJMtGoHMiTmjIm/ZXEWZh2f1DUe&#10;Y2ObLqkuX77uk6+hV545kgct/mUbD/JUpt0x0c2bVlh77JaaKeR+pc9zQb08AO95XzGWa3xf22Ku&#10;2Xpyy7Odzq4rW9qd7/WT/hNH/bNomwXWxNDCzhE9eW3iLyY5uQ1Pm2wTKxtfcBYfj51oz2bcyPps&#10;X/3vOnFwnF581xvfI0sqZhxqjLhKab+ZmFmaqoeu3H33D/XPQr+dn+F1l5EDve1fpR1S+mnH4ZOP&#10;2OHfy20LczJ6FT/xOwvXW17xGyEPieCF7m2TiadYr/nnqq/+act/8qEtL7qZ2j6s/eSNP//5L/UV&#10;3IXV73yiTOvkVjnBzSpx39wSGpt70M//9JtIks6zcuw31Qivrp8jjzp4cJTmhtiuOSMwewPNzWnl&#10;xo8ssRlZfeSLZ6kdHxW/5UGNzTutjinR4ie2cN65JJ6ha0HWh2Zzzerf5RWfATk4ckc2ODKWNGfE&#10;X/iRQwF3nZ94kY3UK7FS4Y2HK+fOweUauZI8hWXQlN7AzU1sc016+H3euQE7Nrr4BX9twS8+eLjB&#10;8I9//jMb3T/lYYwP+Vb49xmX81BH+MD16RrBeJFS2+CdT+2Wum7Sno3Cxk9ox9vJf6PvygxejO1Y&#10;VT9Fp47l7H1kAo+vI5jiH70rQ3ivXZtH8sCcn7cBt3ZbGuAV9UunbVNdefTH541qcvJYbV4bvIx9&#10;qHsj3APCxQ2N3uTQmPOgVfb2E3Wn7I209ac5/ZgzOh0brw5QyAq2QLnWBv4gzQM0geFbtK151q6d&#10;T8N9lOpOPvDpW/VhCYZk+KM/87EcMy8Cv3WOrjuWd/5y2/uKsxPLy7IbGYl18k3czVyweh1aN4/h&#10;D1edcm0A5ZyszwJm5S+NNDpu3NJ/bxCT/SqBuel7jfHMVZ602DAeLMrCooHeziXL84yteFpjGO/M&#10;Fdh35jYmC9Er8b1l6KQPdm4YedMHNscsbbBwPAw6Op0b8epDv/qQ5/hs4O8+Cif/S7ttO4b0YvDB&#10;0LmwYiefnsdfYk7mvH46ifihhyZZN36XtmOEOrIZVkeW9Rm6n6IP/WobvILS9Q6aiadwbQ5MhBC8&#10;Y/NVf+bXY1OY2Jlf/XJ4RsDwTyfMOj90jr09YLhlNoUnH/sN3+pxdNlv2Kw94Bj77UuQXRwjv/MB&#10;R7aovXLSf60IIls5BCG35a/z+uzUv56TGdcbf9aE2aeobOgpoaNN/3naszaNHTceanOpl1z+kQsN&#10;8hxZkVOu9pyh6dMYjF7iYPmtzKUTPNedTweejc1xv1SWPv8p8NDYjWzXeHi9ozWBBxY8LOHNVPqY&#10;8WNtXQIv/rDLGHnk0ucnxwBDb3VIIB37aBmc1UmNBxAbk9FZgff8oAU+/68jnszqWL2Kef8Bu0X7&#10;0J95z873hkZs336CXvjGlv22+HnlJRjjeh+cTJ3S32Z0jO3owxKEsVFtX2dLv/kV/7zJOk136itB&#10;Ez/zuGau3WAI8OS5xRodXa2NtD/1wXPa8R85yNm5HTnOBxwZ7+uC58/iP4x0mp7zYlUygn6i3+68&#10;V33tEr842ghHMppqCsbI0PMo6Abp3uSXmz0Q0rwrP8hFx+/jY1RSry1l8viJ71PXhuAtn7WT+j1f&#10;WapP5cHqxsnpVfRpUk9+Gb4a6bYxR8S3mVNOCfXjEGRmPqH/qhe/6Zeh5wLc8nKsLypPaMuRYu/Q&#10;OsQLw5oK+H4hoTGqdv4t7YHRvyYW8PPv2b62X0Emf4vz6WdL/8It5/nDYqV9lHA9PClzA972CERg&#10;NzeXZ68DuzQc1UVOY5j5c2PXb+Y+6HtNsGJ+1q1+cRgb96crzYvMb4MvZz4L/cWr2CeXPt35FDuH&#10;L/3HrtN3rLuUzXVHzMh2FDx4Tx7Oa+ccyVDbBW543m1ofPuHbzqHWvqdY0ePzv+Sm4fN+FvkYFc6&#10;5M+/uZm7dh0ptOgjYNMNr0IvJuyxslkL+gISP6KhefTq8Si7/rsIPU7g1n4H1rV/z3674LVDZHva&#10;f9uKFRprh62vUC4ocx+ab8SecemIbGSuTeQFhVy7blidb18EJnDy59xj8SUYfX3sE7eF9eSwsUga&#10;1OGSBzPkefcJmh8i92t9XfMNGT6mz8vv5uvdl6yedA3l1Stw9OC7W9b/l7J70bIlN87EzHPrZpOU&#10;PGvJL+B5UXv5dcdrRpbEkcg+3cf/9wciN6r6kCNH1d6ZCcQdgQASednaLw14+Pfi7wRE9WRL80to&#10;Z4l3NG1PgYd/ICHdi76NixzbRqVA5grPGMC8wVezuPTjzTcxoIxMNccGr3mGeczBonBUqJ3itvz0&#10;VTzy+SX77+nYL44KZ/6C77QdkceubPjZ4cTP5IQn34Wz3AG0wxsbWjr0Z/epv/Hm+tfK00+Cfa4d&#10;xAmR/dt5P/nFg+pPA0TJ1Zu8W4b9u27rlc1qqJIDkDmSQSYnHGDCtydS84rAMVg9BR4IQ4vn7aTZ&#10;x+v+EChhzh1tFmnyes4sCJDFiFRXUQM0I9WbgHVimv09QcVneZG/naNlwbuT5zztNTjqweBFXmyT&#10;LApHV3Xb6MotUnmKaS5GTyKz6MQuC0GUtg+W/2Nzyt5fgL0HDPiLi76vq41Oy4+9m2xeeo3tcPht&#10;QZDD6UXYMyjN5GIw1keO0N66suE+Xvn8Y//5kMHfbcP4LvV/yGuwLR79W16RuSfrYsXFGmBhJgwa&#10;S453ANTG9Ivoyr7lw5uJsQT16gDK2bn6OObfxX14nZiEx27bhfUDeXQR26AntAYXTC5Y2mExftvf&#10;D6kvwj9CSgG3+sTmxlD8pKz95L5IFhsAetCnWEIzsmfQ4DMnC3AkYdBJZPRrWdvg7clVkc7X6u0J&#10;C1Looz8BcraevjUZX4kkME/rT5yg6Um4hMk+k/FetOZbfQVd6nqiHPrs1nblsfmWhXdKWqbcZ2/s&#10;0K4L/DV9na77yU5ht4s9W/a8YuNgxp4uSJ6FLLww3MUZ8r+4Q5Do5p+JidUNF7mwvgtu+6Jwzt/a&#10;YdFbHC1udY8u9UGwEuWPvUXKl98X0KRzN2y2kRGSggnj8nvZk72DUL58cmICYW1fBuFCN8CO5wm8&#10;tr+ybWP5Yy6Irr1L917u7dsyvr5Makb+yMMLMKex0gs9L/1bd+ls8W31rx7HLvubK0pTH03/K57J&#10;UWWTC4M/q3nz4l4sFv/GADkcPp5eY17/Bf/f8goeVHTtBWlOCVT+pQshK0e9CAD4//Ipi5u/zuIM&#10;OkCXzUstOF/VvbzSB1PW3HBobpna2VjRSU3w1OEJVsbur/9u3JWz/oW7PG2rH1sPT/X8sLCy3DF6&#10;A76f89sitvq+3L+LQPL5xsNMwJL/zwRpdebnNEQXXeVeF7iSYSqC/nj4kL/7u0C7J0vv9RldzB+0&#10;0cv/D17MKo+0/0InmJH3LQss/MxyNxLBw8LEWN77lAWUxkbi2GLr/L49LiOnF+hCt77Th+Tp+jd2&#10;Ot66vbs0M6Q0xmiyfn7aQXscG2Bsmw723//Gi/3PBLWs+EV7T1zjMHOtl6/6VEvLX75bvdaf7yVv&#10;eV9hc1WiW1rFM1+U05zIjS9tzfu0LxidtcDs29762n+v4/dobnr7YPW0vzFpv9F+/DXHv/0eWvZE&#10;97QiGxZqj7YKKD67W335AM34pDEXxJvP+uqlp3YZNjfew/jdzmuBUpRNHqOLpwLy/cb+d6RvfKwP&#10;WCxzY8f4KbGUPNEniLPdedjcXHUWoiPIE1T0bW5Jf7EtpHDzTWMibW4K1CdSUicG5L5ExuMrZUtv&#10;H6x/epCv+unwXtzOT1Jm3t+xM1NGW/XLZ3mtn5fv4iweHv74UtkukKKDK+eVV+q0vr6kvO2fr54I&#10;eiIjc/ONb7LQw8Gz+6UOgxQqb+t13/Hrs3J7TnPiovJRBM/ccG/cxPujV2JmUQnd3DwwMkoTfOXA&#10;1scCh1c+i6PPfteSzxIL6sQfG8s3fbU0qavPTo7eenf1lyb5vj4s7fhQOeicP3kUuBAgpmYMD5fg&#10;9NwoW+hkaAf1lXt40CVWjKyyhTVxUr+dfU7tfG2Pry1+cPESJ3RxERtos5ZHPh32lbjmyV6dLv6V&#10;UxIfT4iJP7H8Q37n2pjGFwCf1Z28BWUAzdecL1dvbZdj+3QqXeTok8r4Ab/GV7eDTw/6aKu9sFb8&#10;LIwbarffkkessVpMK7ffJ1DDH83Kt++zQK4crIxuH7JA9e3nyEte3PF922tpwqG72z9qT1rK75OV&#10;T3TuwuvxxcqDV3v0w+yj1zse26PDlI8P39MN/dLOEwyrk+3yXx74tvcdvnNOM/H/nm5lcU19GRtY&#10;yfcb81/ydFkMrJ82pvCBv4B+wQ20N9RvQVicxtqFsDpskWMXiV6vwjV/mjmbucxewIG36yc3j+1z&#10;+PGFJ0Z2cTg7T0yI+4kDcyl9cvrlrcfqrEycFGL3LU9Z2yD1nnZ1fgYsXoLqGUYbiztexMOtR3vL&#10;8Ru4bUHrVY3T49yD9O95wpvd91O+c5Et8Zf26w0pie3sPkCH4XVyNV4ty8b53NEFzddf3j6BfML+&#10;sdnFO42/8UaI/XjokSfGLeJumTn0p1yQMIa4QLE+sV0+zRHpI27C5yv6+mAbz5b3HTur8yP07LT9&#10;sy/vwREvzvnFUMew5BEyVx6y6mN8i57iFd6eA6ivfTHR9i95QGFzl2O5EnzqEyzzG3p00FfM8brQ&#10;WzvnZ472BkE05N5b+2JRn926IuSrOh78KdOnpl0Xp3q2wSbnzLHaOZaf+ELum3Hh1XGxLr7QQDHh&#10;WdbdPwVetepmg+WtrcIwx/KfPLO5no8ntu82t6Ym53/O2MLPe3619jpPWd4u+uIBuk3/+iE5wP6v&#10;ac+P0cN6HFrt4CnG1zxbXp/4st1yv7H4Fob/yvz40c+DLc7E+eJXTvR7wctJR81j/5wn4jn5/vg2&#10;hJvLeFl8j9wXH87Xvxcaj8aOjE1wPTk9fmarOU7aw1NXh+ZeQ10ecVh35yJGduP3B/D2V10vPYLA&#10;3gfwCJ0n5Ao5ppu+oHzPRXZ9Ds7YNuj7Lf52TFJG7ZePsMJr5gWzHd3gbnu+bNS+ag7k4Fn/TtGb&#10;uoOyv7sbZi1ZG9dU8QjYNjuzZQvcpzyV4zd5f2Iefs9fkq8eHTEO7c6z3UC+cPtnfWAt8oEjs08z&#10;Zr99K1Lfw/COjPP7xrWFY5PQ6biw5+uOlVdve+mz7HrF41JkG/U3F9aU8hufkLtxs21jrH0PazuZ&#10;tw7v8fjs61dxJg4SAx5ySV4lN9oJgPp36cjWF6xf/xIb6Hm3P7y2b+j6Z7t+0Sa1hThyBldOqseO&#10;7/nEA31j64xDtbn9Rj4N9svFlUcWeGKgR7/9Ks8Qd65ZfvFPxi2wsYYH3Ram/8iR0y58St7Kov/C&#10;5rw9tq2sEGvzj2fOszdG3vFY+fzlc+xZ+s2Onvgmo3EZ/c0/4N98VjZ9lVt/00dy0Hjb+ZJ154HX&#10;PKLHCAP1OR4rI7ke7IMrtTtFP+enMG+o/jlx2DY2fzG3jQcHLfyHt638nDi7YH1vZnBUeWNjz2OD&#10;j9/ocPguj2WQY/G2v+8rrrT1VuPd3npyiTeu7Jsedv2CLV7RvICGz9OoY8OxadsLPmCfMVM7maeA&#10;4hi7zz5U+D1fzra0tvqD2DwylmcJzxf+W77nT6F4UFYfdpjfArrkq7p9c+72YM8OfjumPXjB/5R1&#10;NrD0fXI7Zmwb5gL9TPwocE8YOwEMU3fl9emALCqYpHnilHEW8H74Ic45So2QMQIfCn03QVad02GD&#10;Y7JDOTQ6OLq98GVxYjrgEH3KoA6UOYHt67ESGHRfg6JO9+FpTvzW4ZOc5thEV+pVny/o5bv4EgQf&#10;/Nf/47/24oHjXvANnqDXKd09/1PuuF9Y2uVp+yVBS1+BItnfupC7wUo3fu7CM92CW327ID13qKMN&#10;gxGHNrxd3NiGn0n68X3qLEbs79wigleeV4JS1hO+dCT6ultl7dgTdHw72Q+uurefuUubL+g+sTIn&#10;+dMmUVl7uZs6uvPFnky64PJKZKk+7UhX+2B16UEL8pWq1cErNLikPubfQ9cLuwlPus/EaDovPGXb&#10;FvDGrWdgOf7tQCVNHXc/8om/Crc9u0gc//CTRGURSLI1wGbz2MH/AB099Ckn6p+//NiYsqDUhYPU&#10;W3RKoyUW0jZXmz30KfdEWtgYPR+9+GbvAN2L8qPnSWAT7qOTZBVZ+qBtwaQzJ7r03hM2iY3uOyG0&#10;aGZw1S9+PXessAcPdej2xK+MwnjkRFZkagdtxS5btEBb0X/h2g39KX12hmdjIXosXXWIb7zFYPw/&#10;dcr7ii0S7R8+m6zpsdC6qiRWDn7Vmn6yvP6S3+qtv/OUa+1Ne6uTofWH98BetlfXGFfdw3d17/Hx&#10;p/0OxQcPr9t35JhQPLTHl8VLnXo6GRjjjuZMTtTnDWzoth3gVu8QVwctEz22PVZGKjm9OPDFrhy2&#10;Mp1UClux+5sLdkfGyrIlvyfXBtew4bHmo/QLoK54+nZwNydV91x4rf6HD/zqGX3EKt2/5uS0uhgI&#10;U+4pX/HpbQ5+v1t/cxf4n/70p9/9lFxiXGOf8YXcx+7yJiEQPsp9/MZx2+QsgA+C7jjj0p4M1OYT&#10;X90Pb9vPFggyeWHHfvCwbwyY8fHl7+WPFrR9Tt9cXVe3K5wra+W2fJrs6Llcj/9ehx3zht8U3jLk&#10;nv/yv/2X/g4mfY2L6uX0r80NjqdM3ceP8zpgODO+Tgw6ri8SM6XP+Od4275j9fGFmOLbykgbOa5d&#10;csrJP3QBy6OxIOZz8o//1tk6jPuSr/W1AF/mzN+C4bTBxOfn5vXYEDteC6sjJ1zKlzw083pnvGP7&#10;qXMip60KNukjfeK86hSrVYmKwdnvo+8exqhn144nKKL0U7b27fa44qm3U3+Fjy28PVbneGnfjAmn&#10;Dg78/yzs+GP8+JwcufGA9/6GGV4rc/nCA8aY1W/kvmT3buzjHyrNDTVv23dz/MyzcHzZ5yjWzPdh&#10;+7KNf36rl74O2NOTBMfpB98DOB+ysF2fiquja7ehWd3ey8Rr654FltCDtXN8oh9NjKnrWy5O+6W4&#10;cuXSfWrk9vHQT/yay3bekbcBmf95La550VH36Vebp9HOhYV5amjblC5AvQtn5lD6ZOc36U9bv4v6&#10;yXjtL2T1Rq3Qt/+EDg9gjviUKfeXuvKKrvIIKH529STAVrnhtrkV777w8WEbyMwlzh8kPJXjYd+W&#10;LfSx79MTQHafY1vtu75yg8wxZXQM66EdGcu/ZZfutQcKm/AWP25ky5/j2p1t3zKjzYKKhm59Gjhl&#10;xj3H7EOz9djaNz9xgd983NhqC8zljT3gJ7/RnjqARvm0zNEr5fhbqNucvDLNPYo8TVIe5RU+Lmxa&#10;/HRjlrki3vupvWxmp/lU5FOBzeYuypfPvMJ32nDPK0ThtuvqXuHf+TKfEMs7V+Nfr5mli9itLLpF&#10;AWXyuI99dfqK+UQO+qr0+jw+wvM39hzdqdE5WLY/sDHl+6ncyOLnXyxiM5y98PyljfQX+OsHMQif&#10;rejLP/jqrxvIWwenc+2gqS+uXoN/ebaox8ra3ng698Y6+8vD9oTMEP2N79UJLVallxtC/wBdc1y7&#10;TVYjDJ38p93XP7WpfIbeOXowH73w6zkRQd2fi6H1q/kB+ytnZOCPZxcXQ7Pjzfhi2hmfOR8cfbEe&#10;3bNDb6LiypURb7b94XTMDw7Y8dS4VRjVwkL+mRiYivXR+GNtf3hF4G2zHK/P96LOV/nbHPx1gxWe&#10;bPQB9NzP5PGpF9dQ/PSFmNaf4fHx5y+z5kPP9uvDyw285X1iqAyWf7TsuWt4HvTBjRyZxng9PwEx&#10;er3BOfz0kyhRvfu1SKfkU3IH5r+xLb6nO5gYmr6j7HNeA/bt24wNfj9e2caE/fFVdDRfyd8N/L7n&#10;g9pz6yu/dr7Fvy/+rT747T46+79k7NXHdyzdhb/iNl7lKGsoQ7v29ljfPFDdL50fvNTfMqFXNgYB&#10;dVvfgnyp75w6fXXzgDLxCOB/yRuC6N63wQVvKl7x2/OT2vXWL4M4OT099nc/+S3hkBuzfe48EE2G&#10;bRCq89kq9BNicKNN9aKTfKGPiVXHq/P06Rcv9MaPtXvyzNxA4U2HnxInfuJs5pVjL14L9l/6qPd5&#10;xR2++8ry1QNtWUS/m5fyzlGfXDd57y9/+Tk2jk7sAZ1XNb6TH/KEojGyr5IOYwu8Ytl5pzlk51UU&#10;y/G35Lrm2GNDdXr61/A+VZXja+fh4yMxEvm+AubCaarvwKkP3i6QLxL+Qz447+VNW0+b2d/85Eku&#10;7UcPPp51AD9Bk0wi7vhtmZ35OD3np/vGH3TouHv8uMelPwrq32NrChJWzbkb14tTHcYXK3LbcvNB&#10;UQ8dnjcsziMnlWz6Hoy9ZE19mvZqkxdN8cwXjm6rT+dMUXLjtG90OPrsXOol962eyvcNV2FbWJ33&#10;PEhu3bKDMJv6UQumLx55o9vwWf30dbDH9uGFbW2evq1ezcDkyInXILXwlnHj7T4G6wNl8PWTv3jC&#10;80DnAGrW2JTv9YnqcZW3z2U+pp/hNba9aI3F5JFRe8757Noplo23+gcf4bc2etq9oo681Wv1LH5w&#10;3gPexmptvuCNRdpoc6E1r3TcyJr88uv1E0Wiqfrxlf4UvfaC45reta64PrOmFfFs0ZBPeeHK9vVB&#10;ds+58PiD3fzifPMNrBNSSOZty+LhaU1z1yeVF+/Qjq74s+fkzKudRvXoH/zeQDAEVzsOLQbOz2rz&#10;la/b1unbxsaZk41m9HrTNqHfsbLnF52qvHD4K1bUz7dt5VP1zL/pks+JsdoaOXMTnngLv+BWDvl4&#10;RrdXrjwd9wjYVtM+YOJ29vEpyFvhA7yRA9AJLL72OwWzzfdDf0ocd6yiO57xB/oHovvGiLLKUB/C&#10;4ivzh1E+sxk9wqzrGh+ypodE/5y+NtxXzi1OjT7nTTQf4lew8ldGmaW8+TbEY/fROfqC1UNdx2wF&#10;B+g95xjZ5q/XYbby2o4fraOkPwYc49dPdOybLVKOf21IHCfi4o3RGX4tiDx9+2P6HduAtvnVnCw4&#10;WcWpHvrB0q9vyNqzo3FeF7ElBskoxiVx2OoEhPw1d/2ucQRxEgcCeGCZ65Dob6jALErg9+VLeB2j&#10;BfE0nsAdOidi8/s5q0v4R8biOemxvx1s5VSN4wj7JhDwHtmRD1bfuDyOyXFd+2oIun/5YU524DaQ&#10;Y6+TH8fk7vv0Hfus7Xu8eNU5OmyQrs62O5narbv23c0bhnPXKls0dujXDnT9SG7eaRyQjLYerfps&#10;Co9eOZKw+Hj13a1g9d82Y0v8axDj59LHbZ/zlJtXA3ahJVsLEf+RCyhkG8hNtny8Qg5df0MsstDv&#10;q//IW1BugOmkVIeM/PVVaVL/009/KD0ZQDuNX2errPrZ+gvN2Dh2/pJXR8H34f+58/3YhDiw9Kub&#10;4/H38IQTDjaFleOgNPG1gUxszIJemqUD+vSdObEb/UMwPNKe3pOgrXVOPiXXBXtPKAIn8e6yByPT&#10;ic5Aj1PqDhmqfYr/joQmDRM3um1SWLr3W4uxC2u/429p+5EsJvSDBMCje+LixBubq+PxWTatW54m&#10;NgvsU9/taasuoNE9bYMnu/ge2DcB634IiUdrxwbQWXnj/bRRfydZf8EPHf2PPzqxyULq6uWY44qn&#10;lTHzT8Z5ajsjTU8GRuLg6q9oyAi37juez+juAo8bAW6/HhUhFHfaffYrWv5z19HhtTbWSPJuu0JQ&#10;+x+mo2F1OD7s4mr2lRW3sTrxJjYs1FeZfK+eawdu/ErX1lEQnK3BqRO+Fo4MtADdxnQIWoYOn+E/&#10;+epnuvl8Hv3EgUkPvYEF1drgTsfA8h8+LzzlyvrnDkfxFN93YTo2WszS5t6y4LcuPfn7P/77f2+u&#10;0nc3N1eX42fyaje5Dg5UzrFF/nLM3lfuSkjlbuOJuxkDl8/i1o7IQTf7r37j+P6gcbw8ih9dbFe+&#10;uhuvuGk6di0sHT90TI9vlfkDy//edwEPzvLnicWztYBiDAD7hFRzbNqUbZ2ciIV8wPiZfbFXzr+g&#10;MrTgsbf+DKKLU80PeCZXald5y9jugsw2ztJhWbve6B15oV+cTtTS8fEFPRnO1jgP6DsL7fNq1U+5&#10;EPXpr1kI9aqoTrpcuOeL2BV98aaPBZnGa/KCOvKSHkafa6FO3/nVQkXlxWY4b91RPd58cdqBbcvR&#10;YQg7yTs2L973tusDW+O9uRb9QfXNdn2/cra8SPnacgtwPUGJ3PX51J021mbiQJ5N26rD29wO3Q/P&#10;Hd7T7uSMrPHfK36H38q3fV3wfflF+eq27ppJeike+xYPjiYK1Ru65ve0jTne4ATxEiMGerLFnnzS&#10;0pgU1gZyY3jL4O+Iio4/PqXRe6Jx6MhZKK2D71xc9gTTQMbHzLWi+aO78mmPacvGdRi/ab8ck0Wn&#10;iduf04fnApZc6KkoN0AAC/zbBjP3Nac2f0q8xD6/OYk3n8Pbm782fsrkyEcP4G6O2Lba/vYt89nJ&#10;EeEfPHkK6FN4Pr7l8fhmZcOBi9/aaivvL/ATWJm2zUt8cegc753EyuiiDK/iht5+/1L+a36qY84N&#10;Zk5ZvLbr8H4uLIbXwuI49htie2wL6rvoagtW3y5ybJwdOu318SyiwScPPl+omzl48m/wlw+8ygje&#10;x7SzGIIvVnohKTy8uqu5NfKdUC5fdKtnAqH6lZY++njSKTk+8HYct69s40O7qNubAaobmsjFT6wY&#10;p/bcoPPNnCee052hzUUvNwnPDV7Jz6H/NfTaSdSY39B7ZdPd+dXqNu06bWucavnJUWjCKfODj7/7&#10;n5HjorgbM3+fCxWeSqvP4rs/5g1I+5Sw8x5+rn/TP8TFPnm4MVQ7eS26dvOundU31qN36c8d4LUp&#10;cw19000R9PP38Cu3V+ycw7ZncY//236h07Z4gtqa/aActV7tpy1U+DvI49+0jzJ+AxObS9+i6iZX&#10;LY8ulqVqdSZ394eC/vziM/3tOceOfje9vkx/40d9lrmEVwIvrM3fk7E46NbmyZnTJj33N97HR56O&#10;p5P6NElg/OCYL+cJ0pTxUT7K8EVj/5kft2xo4C3wDTt8VtfOIyJM7sHL53tQOanTZ8xp20rZx3N5&#10;jX8mLspPHzg6oh9d6DP7PXdG72Jj4O6/H81pa+ec86hnJ3M6vrfu+CJ11e/Uwx1ZLk7L05Or5wLx&#10;yx8vPHsD+PiA+ik2gtE/+0TmT0xUJt9ljLIA5vyRP7QlHHkE/IjHBz9jlHPs4M0F9PFB521HBtry&#10;5DfnJcbD5C1jp3L8n3leOc+Xuo2Rq7g09/G2kzLx4sKj+FPOpzvW47dQe6IXPDcY3bB4jQUNc8j4&#10;5gb1QM6edolvM27JC9pG7nW8YzHdAP8Dcvgh7nvot1wdfL7+yW9cH/z2h/C2hSPOrf3huX4WG/xp&#10;IKEXnwOmzPbstOxDbyDAy+cG+DMf1mnHxrXz0e/YhE4dPda+0XHHuslTRLyXs8cVf3TAS/nqz/cr&#10;m088gbcyu37CH8ldzocmxpznOH/ER6zFH0nDK998XXwnBIM3tlX3yh1bVHYOG57dVuJvv2bcm9ij&#10;89qzmGvLHttu7Hc/9hyzHxTHZGrDzjGj/ugJhb7qxp7pO3Se41bkyzHobx9nu/5rYXjMuDNzwyn7&#10;7TeZnzI+8Gmf9tQOJ375x1/H6wlpSj9M1g+hfGRH89K8dBl/7bH6MHz44N+ycMVvxpHxywjK2Fh9&#10;hs/tx7VfH++k6izVk6VucM0/5aP0owTIjhd467tr6/JSjp4GtsZsOi3ceFu2OtUfOejfKZTfPuem&#10;7vJU9p360X/sx5MMuWWDBm3L+W6h9h29Vtaph07u5IjXQw23HZ2LHL7O4c9u22Lt3rxqftgxL75A&#10;pxyOP3qObVEseuxFL3Wf8qaPydNjSm+4sJ6wOYU76mn1OTjmlXf4y3fNNWSlbnitvJcv3ST5NwGf&#10;5MvvAZk+1m+cHuz8zHqHcmGVbN+xeGdN+iqQd6LJ+O3wqY4ugKUOpNi3r0KapOdjveBVZHOH6Jf4&#10;dqN33xoTdDNzcj6IWfLg/j246j3hTHDnHNmvX0O77X2hHv3mHKBPhMdebdT2N7bJ9R1nwgDhsVNs&#10;1bYjx3UNdNuWjYvGSXjFPjpsm64Zdyzu+gGmGz/Fi0y+Gp8v9+Uw/m37nfV5Xvo1c4PmfXRVkuqn&#10;nfDb3Lb6hWbxXpzf7lnXqg7hB7efxIg4Ke/w7HndkYd68e3vDSLipceXbkjkJLC8e3B9DdvxYYtD&#10;X7jl2U+/cmNi2+qi/yH663O93lEaNrzQPOhzP0UMrzF6+s3X89Miy3L9ZQ1+1wH4YcvhVYyImJ1n&#10;q2LsDE7r9aw5r3zx373Z9mcb0g+WV/XDN/GqF7q57okvvsnHujpwvpvLvFPf/jq+M6b5bWU+mwdE&#10;xv9oRr/0IQeBzya05KkY/oimkhEmZEAiEXyUEdQ60E7OhlYgjqNs1c9kMswDynZ7dlvmxFrymxOl&#10;OelYJclvR5WQOhCyaRaC8FrdyjhfcFmGjrzVx7F/wDlAWCof3Sfxlr614w+7FhjIIX8TBrvxdnFS&#10;8C3P1XttRW+SO5Oh0Y8M9d1mH02T8knMFhlcAHRi8jEnF05AF26+pQutv05Wt9GO3craMfhkGvjI&#10;HXw4iswAAEAASURBVNl4rr47GJVn6Gw3WfUiZJJibT++Q0t/k7Cfc1OAu3jdSdtFm5RXn/Cw+OHE&#10;a/Wr3WfgU/bXPl2uftqBXLquXg7B63gK2k5pQNuVxQ9gfYSGS3aCa8GRL+c3QxM7mRhs/CzNmCeG&#10;J3E9PE/nWrzqmTCqXpnMjt1XvIUeLwMTGh+D0NLTc7QdfcmZk/6J/xtPbEiifdXsiZHaSaf8/a9g&#10;JwjVGXJ8vScEyjqROrplU9sturWfaXftnIu/+MC3gNaTmMj+kqeWwQcnxDHIB3RCJdHqNxlk0e2J&#10;NxlhmoXPxOXBdUFnoVYVKSXhp30Xln+Pz0Enk1BzvO2lvguJJiwBMbBPLqdHjp7oI8dgRkZtyvHK&#10;728/haO26EnCcfX25V7cjX/kQmU+XRjAN4An2uKnDA/H4/PXQoSnelY+X9VniRt3me/ii5zWmA/f&#10;WolffNg+SePwBXj/Zqss9V9+mEXDIpyv9vHWD3+2lz4xPTqF9thBB3L2pGL5GD/oQoXWH13Q820H&#10;0QwhjaPT99cW/X7vkLevvxwTuniNH1y89N0eh8fmGd5QBip79Q8TYxXY+LDfGEmdscaNKn/MU79/&#10;SA53kdhr/dV7MgmQa/K3NLb0oGDLipWvI18ZsLG/eqGpbmxJ+7YczcE/Krdd9XP1ZO92eL74VUjl&#10;jLz1ZXUKz9UD3sp9T7PlPDdcBndp7u1MYBdrOb3w//n//efexNKF6fT3H6425r+1RWzpY6snHVbO&#10;ltlueX19xNlfHHkcODa/WJ8d1NLvYtLiLU/GoqMHOh+85Qfje+vML06epbt+O1vzGb8dPQtYYkjM&#10;yp+2K2vznHzTp7vTj/WdWBC5JyaP7c0rkwZL35TopOJplRbPV/QGdLy3h1XL9gvO4m1bL43yWXQZ&#10;nMc3S5zt0jsZGpi2ulDOrj4xNq08FXhSk24zBshRE9ODN+1s8S9Y5bV67raF/aLnHMmlfAZmM/uO&#10;W1derxhSPnnXHh3ms/bF0sNH/f9/6InQRUaHsf0onDryuwDVGD65wA1IfQODk+TBXbuW3THzsX3L&#10;bW9cscKeskl7vewdiuaHOvClU/Gjz+Ym257k5iYcfcqFLHZ4fXfrUr/92LGcb9vfio2Y5dexNDqg&#10;3RwN73Zy+5LxOAvB93g5Nkw/L33yyA38MTqkNAfWEJnVi9FkKD7zLfuVk/6rj+O9Xcr+/YFr/sGP&#10;aNhP/tptXiafKMODzg/P0PKBMvN2PgRi/vO3zJmuc4a2EyltC/EaP+UPL7zdbNZt6utjC7yxS256&#10;gA4Hqk/2184tf54ACu1kymkfJ5q1KfKAcRyPuQFs+s8uIMjb9l3c94SERTIXSNBXXvxhny3h0nF+&#10;VTOvZvft440Fch+6tNWX83vs9Fg7jJGdN69+kd08Te/g/ZobcID5sIvH2qv+1m6hWSCfrMe/Oe7F&#10;ZPk9nYWM9tdkZvLf64wPnYD2NS/Ar3OCz9N3nIBP+5s/pv2Ci1ftiR3fsoiPR8uybdsHr/bwX/72&#10;HJo+C+O7abe+AjE04Pbj4GiD49PTHvCW3v7qY5/+G3di2rmZC/GDA+OmHb/seffUzjf8GTPl+Ynb&#10;tXNk8/3ozOfaZeaqrwXbCC0zfeCG0SX9J33IGEvPBSTHFcfGV59ZHNuXfh/7lpen7p2ufi+RT0bm&#10;tA/91xa6ia+ufaRvLy5+8Gb897pc5zmTM+TAvbkF3sYQWu2uvgusJx7Ibrukvr5L/ZNjDq7yxkzy&#10;1Oh6fHdii47JRKeOVOevo6/98teH87H/ODF1nzP3ZUc/WRVp34tOXTj/Me38NWs9WWxt7MXO0Tf4&#10;XUEZPyhboCv+4sw+frXrxOni2aJzw/Pu25b+2tKDPzaeei6XsQN4jeXIjoz8AfT1ta1zky95Q1vk&#10;tJxO7A9YRLv7PD4uuM5vFhYl9OGavFx+9eeMJeJix5q9QRlF7dSns+B9r1Otf2x3f+1Et2W77Zwq&#10;NsvU5Rlb/C39xGdyU/gt3HjK4MLb8rrnoFf/o8uO2bal4wNztatf4nHLbtVpT7/B3PaJf+At7D66&#10;refH5dV5cppCu078aqOZW3z44HXQ01+2/2PN3KUnZ2XY8hlZ9l85deVNG65uk39fMaUc73yXHi9v&#10;+7PW8XaOA+ctrN9aGiY7N6MLMC9Y342eJ/5OTpz+Zjwd/F877kdfsWpsyghrbBl/TJ/eHOImrZ1X&#10;ay8+WvBE8JfMM82PcPbp+D5X7BsbXjPe3xcOYdtJfrqZhKb5osHD38O9sU9e2o4v+fumo+9eqJDH&#10;17ebC3EZ/GE4+/rG4Z+d9ZkxQP2tx8GKBpmjtj+//K6O/HxFa3587cNf4F+xd5fBByvbPttcsFZ2&#10;katq2W13Gr/l3YY3qBbRAV5x6bMAHd+eBx38p54PVhftPHGzZThTSH4E6yNz0M4lkiIzKs2cJ/xb&#10;dvCCPHJzbC5f27JfXxBg/2zf2Jey+Ts2JE80V5Vivm58sfkeJl6nlAzxA464quZL2/gTP49Lgtf9&#10;fCXCSrd4K3f0Xt9Njnz6yMmHhPkDco+4lPNwjUIVIsadw+96A9ylmTFN3zBezlxXPZXclEqX1Udx&#10;+Z/YOMOP4sLKnvn4y76Jz2nz6rUEuz0OMx/VN7S7ccf6Jhnk6/uz/sWfyQOxU38CGw/Gwb4WtoWt&#10;atvvXLrzN/4KbeHYtvbxm3F467YhrS1WH+Ief4jD8NEsnXvN3H6Iv/+9cXHHUlwelnLO5FdnIc1t&#10;9Iw+72O3utJB+94Q/OEz5fYfSB1VyecrPrWdcT8ysu/GHOdP5PVzYgqPSovMz/3Jk+FaGqJS3vNt&#10;WJlfgB1H3OvjpzWTuiNz5jnk7vy5Y2gpxOP/GtYXMJ99Rh3oRejw115Kt11V2zcGxrr64aG/8H5I&#10;/wR3neOQds0Lj+WpbEXDn8+ZW8TZ/JPvoTtNYb639DMGjKyVV3+E77fE/0LbiaDzGf3nGH+w9NOO&#10;GORzylt3FJ21wFT7Ex8Hr8jwBWPAA3MLjcHI2dywJHiAO86M4em9T59lhzfHspkezj30mZ5v9Txj&#10;x9Mj7eiJ94xVUz7nTklJ9Dq81o+HspvPczf/CGvnTHGNTUBIrgTvhMkJN6Nc8IPjAt7SLFNK04kT&#10;0AKCOcFWgz3OD56J1u9/74TPQG/Sp2NPY5qgzwJimi1MGbOTDbwZaYEGjNwNqte2dWdyBac6RA90&#10;FhEkQHfhS5Qmm3Rn9wSWJ1B/6iDkSRfghIXdEuLcXVtjW9cvtp4j8px0gSZfQZ6yUHSrnPy/Hrv4&#10;eRaSkqwtwqRu7mCIbvFFE0E6CQZ8RE4vyEkYkastfMhQrm3p38lk6pUXbOmZj20HAYk8erBtBz28&#10;vKJNuxcvx6ALKfjl78cfPfGbRcO0Bfq/5J3ye1JngYHe5PYVZqF3DPCkI2/RYz/q7pjCs23ReJy4&#10;cHdD7/RPlmyCyjEZPXE5NuLH7k+f89rR+MEC1rxe2YLevOKzdwUHHwn6HeTYt69lnTu8T3sd3nTk&#10;DyAedwGKzFd7zIBRpHyt723hAdvezZ/9bSNtIda2nxhgJAFtMh2cvtqZXzNhP3zwuwHvlfmUJ64t&#10;BG5/rvycEDTxlqeBLvUh+OYOreA27vSN+LgLCOJOeej8vqz+W5uqCTsnputjdjQxG1xO7IX3Dmjs&#10;+JpX6HbyknYGdOHP9dP3nuAp4vmSN2ayNLH88IjOZOKjncXG4E3s8y8Qf+xyQRduz48yYYZrAuMC&#10;mPI+BVyK1xc/WABwsvNz2udrfm+mE/XpJqEJLjF7fEjRAVufmSxlISmTpWSjkae+eSi4KXdBeoE+&#10;7BErO3HYut3iy8Qv16upe1dT7GruSx5z8ucVH8vvjv9euKWbu/fceRcbIlFyHP34JNAbiGgdXfDx&#10;+j2gD7mA8PnT68mEyU3kmWyvPZuTE1fJ006gpw9YhM6JsXZI+2x/aE6JzrU9+q3OFUpuyvJVfG37&#10;l3//S1/v/Ps//lS76eSi+x//+MdeBJa/4Df3pq8Z8OuP+E0/lDf4ovKjsxPKO3bE2Ng1GnBLc338&#10;QX95Dr/+pQ89k5OjMD+B6n3KQlBavPTHgfWXo9c+3mjn8+KjHPSV1tny48iYyZ46nItXHrMfVi2b&#10;7amPPLTsLg+VBzxRHaz2kz4ZdZ7IYVfbuaihPfRrD5/JEeLXfn1KZ/9HdyLUOckBtnyLtzjw8wdu&#10;0KJT2yDEtng88FJ1ynO8tpApfnuqnLZSLg52zMGj7auvyUu5aKdNf8lvuYh3seI3noiYHDZtqW/+&#10;8OO8yu5//vnfsRm/pZptnY7oT8fO3Xaxotjvvo6/6/vDa/ajnbcFHNh5k7rFFcO3P6Gq2zLb3b/r&#10;4Lg4Sbej5pHy2lCrTxgeHO2NV9si+4X8ZEi9+K78cy6irI7L8dYDL0AG4Jv10+ps+57HYPsewqAE&#10;xsabv3q835bBBUdo9rb+b8sJtj568l7J0ZmnHUAr1naxZMasxD/9T/924gfe+jt9VT66eN31cuj+&#10;LAna6ho+niw2n207MCVyaDP9UVZ8/d1thX7zqTFC39K/dwEMq8nH4nxi6K/n6X9j2OYH9pnXmDu5&#10;mRHf9u+1UR/O72/56Qh1tOkJ8WlsZea++pp5T32fsjt3ll/wXZjbHNr5e3iXPsra5nvkO61M2baF&#10;7X6CVP2+JJ8APvjQ+rSHcS3H+nT1OPNR9jr+wx//9LsPyfG1PWWlp3903zaAN/UjE055ZdubatO+&#10;jukLjy9mvpefVMmf1qtOx+dv6IO7urzkzJjp2EXc1a3jaMYBtjjx1PbiaeaYeaNC/XV8xO4cw/mW&#10;WJi8mPlChPPJ6hAvVF/HzgH26VRz1Y61ZAR/byRyToKHyU55H7vr4xPnKarOadjEQbFRVB9+FS/w&#10;QW88FW8Hr/4LHd2bj4olCkQsmD0ymMvPjbWTR8W3McrYZM6lXnvg1/Mcc8nYIx95nZ5xYOf8yvVp&#10;c+Vv8NKp227VZdqYH5cnXc11Hzh4m+eUayvjkbb0hwY4xusY9cQTmyN1brwLnvPI4oeu586xbfjE&#10;h3LPkcm+yiAnH+NKfXnJS/GDU57Fm/7FXws9h4huxiN5hH/d0Z6CHquPuJbzmfhe6LlB/GfcEjML&#10;q9saTF9tKZ5Gz9ccsT7vIBv51wWYiYnJLfhRiw/FIVDGR0B5cdKORG2d/ZevEj/hD9ggdpy/Ly28&#10;m7dc72/brIT5wptPek6ffSCHEryxpY8HobIbr1FenNgXH/RuPJR6eNqVw/lHjqQfPenE753TpN98&#10;y1sM5CF6+A1g9T1nyoXWH3MRuH4LHagFwWssZds5WfRobY71C3pU7+x3rSgm1Sf0OMajwHf7bZnj&#10;H5p+Mue2pefAnB9OXj1laWO2k40XmH09YPpsWEgmzZH1cfZh/RAb0WgvUFknDtCyz3j989dwDJMd&#10;u7uwds6pGtelHnp+Nh+Eq49rb+1Y/x39DnrLyARTP/qg5avte9umy8MWLO3mD8f9y/aFK64nnm+a&#10;V30srZ0zlilvvCKLGDqAlalu5yKrn/5dXyW2ihvC4W+89KaX/Ea6eMgHiKuJlsiOrRXUmvSlxqAL&#10;WBObjdOMCSt/0Mb+Ldt+YxuvVOe9qPXLL9Ov6SrWbflpfDzt++c//7l9yHmSWG2/i4bTtnNeUd+W&#10;7uWPsdH4cc4Xk3c1zehsXB3Z/5H1MLlROT58pQt8+BK7jHchSuatfpKkbq9NemNgxp/po0O75X17&#10;TPqt8ag5JXxrV7YL6ELdft05o/EssmTUb79aN02MBb+/QR7fsYz+PnKFWAL618KOS9QupB/cOSvU&#10;LZ457eg0v0k69o/P3tKIH3osrIw9RrP+r+9SwW8dbuLjXvg5yOuDvTnf8WYPKG5k2Xaw1mBe2/zB&#10;6ACPHROeOP/Wi2pXfTEPbvblVEDP78HqrK5t0jiJpMQDP079xApfgvET/djeovpg9kaOcn6eOA1e&#10;2szfgvgj76/xr/7kZqfCMjyIzmELkcWEzh9Cy3cK1q6pu46Po/49T9gB9bOdOOt+cDYnTe181776&#10;Gj/95+jWarEXOEFG92n/03dr9+wXLeODa+Or58652b9zxJU3Oh5FK2v6mnIP6GzuJa9Pd575QbRM&#10;7BgTh7YuzJefO/uUByuYIq4KrTzMszFu78VJpdAmV71wam/okJLtqb2d1zx8X+jHNzsX0KNnjioW&#10;G6/ho09p2z9knctaLpmf41PXLCYeZm5mbbmCTwO2b/FdYqk+TXn9Z5u/bc/m0thGv+bgky8aN9HI&#10;uqGcP/awTTufcwr8z00VR+xjHR+8h87jj/yt017A9QpxT7fewCWWTp3N/kRb166j73tgxw1oDnl3&#10;Zkw6SqUPkTGxFjk5h719o7+tL56xxvhQGv1xYlm7yDvizXi4/b56RJ14bXSIz/wUhPHDT5DxpfZy&#10;sXHyx1kfOArrOdNyv3Xi6BwJj3HZjV7sA9tuG2/7ZO+H1Jc2dPDxXyDv4buF5ZX4S92OTaq064qu&#10;jIdfKrOvj6ivP4P7jS/DY96SNv0oDsNqcOITuljDxpz+a0N5nPrPedDnvY7wtNPquPQ377m56sPv&#10;/t2cpLbMnGxlVJF8GV9u2WObfs5fM/7CxaNbOZ4zDngF+YesJ6Yhmk+W17zae2NtsWd7kXeNRayJ&#10;p9XNTYzmhc07c+muhLXjyN+bPj783//n/8VzRdDRDCiUV4ShCf44YJwPUbmBaycHki26mejMCUQb&#10;IS3qHfQmV+p3EuiuHp0BzATSBPGV9JQvPVwGajBAN05eRwWzJ0LK9tMGF00HdpBrZwsvr92VmE02&#10;XOAsr+AuRU9i2iBzcohvT4iCj/c4nE4nSa4gPI7c3XpFD1v5sUERKWR34pNEYKE4XC8O49+dWPzr&#10;v/zr84RaL4wFd+sQsY3+oEnh+KZJJnV9SvlMLAREJ+DR0YRBe2iX9W8HkPCi+04g2L58ySDrVe+1&#10;4PNknjqw7dJJZHAdN6Yix/7qu3yH6vX98Cc3f/sUCgwng04YyRd7TjLdofnef2sHXn2CuzQz8KL1&#10;2mEnkuVJzuX+kIye8Y+4hyeu+WB8Nu3emEg52L5A3vYFEwayfIoTXS20qXdXv3IxgM8OGmRrC+Ve&#10;kbkXf/G372TKCYWY6h2q234hROfuEbHbSbQEFBl0SmEv/Ha/2rzilG3i0QKAV8lsTFf3eNa75Qv4&#10;gGOTWAZuUOhJefxkINsTX4OFtlqZzSHLo2zWL0l+5fnSCc0OHvVf6kEnuZGhXjlfOgmq7fJDytpW&#10;0VsM8Ov8Boy4c6IxZWV2vtysoA3wwndjR/XKoDtYufbFXOvjP4sIuxBv0Yo/8DEJ8hSgC8PrV8dk&#10;ATgG9FhC9ereinyRBeQNbep4y+rvE1/NI9o+n/wX/HbVtIkL7FmAiz7iEUw7z6BPf/3Rwrf2VAdf&#10;uQ951T16gvH39MEqXJ0mB05/cAKbV8Gnf9Fb7nZC7ULdnlxrH/p0gMq+V8MvHh5g7Vwdmj9S5xjo&#10;ixZelT9vS0iZdtBH+IRc/exeYFq+be/gyyf8BtRNHB17mmu0o7Fuco1+KBb0Lzzo4Tei6DH2Tm7C&#10;C40T9safWMgx/eun2L+wN8vUn1tYv057r09Urf67Veaiq2MfE0o2oNEO/Kp8/WayR97mHfb3Bpe0&#10;/foYzxuGr9g6McDu0w7q1h5lcnLfVJCtWJEDXEBqro79xY1Mfaf9I2X7ZPf6ZnmvDnRdUPfghXck&#10;TH7X1ok3NtBpY5zO7APK/Snz6bGytM0sop3JsH6Y9ukJYdrvv/23/6cxoH9bLPmXf/mX3/3bv/1b&#10;Xn2dV4J2chhb5NfYDFbH6hE5PyceP+cmpN4Z7GlgOC4Wxp1y+sLS2RbYmr+/5gIqX/Ld6qzesfgT&#10;Y1u+JxI9iT/tZPz8e7An3xs7eN26iCP+Wj6VG93Gj/OkhPmN3/e1vS/YkIsvnmD1zF72WxS6GSNe&#10;dS8frh5bt9uhHDxlAy+ejteNXiFXPuKFT4974SDVv+fJn5m3Kl/bLMJ1Eq3wb8B9ArW6bBvaynfN&#10;IWLl5NHOs82BU4++ixZHMbhgTjTNDeSjFT7x72hlWODJUXE67rcOhtL1eXjkz9ikPd249cdcuPzT&#10;H/+QXP35d//0T//0u3/I2xDEML5ea/tTTpzYI1+4yckrb4E42D7Jti4gtGZk2V3d7MvB+gc7pv9P&#10;/nAsn+Ld/djhGKCvT8R38DZYxPv2cTeGdayqlUPz8tNDUpvlXraM/MkR+jPb8Ns+ID8YV/pa6/B1&#10;TmIexl8uSAEyjZmj4yxoWIQwDik3v/Y2CTmFPHLZ0HGGXSkrn+jv5iDjojygXj42VuJhbjvzinny&#10;FB+6znmImEoeO3a1fc6FXvPdvq445zhwtKU5sn6m3dTjPXrOPBTv+if84c3J+AQdfat/cGoz/WPH&#10;zDfGp8rXTjKra3NBbm6NX+QEfLVfKltfJ5wv5ZUTe+hI3tpKl+k/4y/5TjvP+JbcER4uwm0u3flF&#10;9Yku2oJf4fzLv/5Lf7KALBeO1YGO7ydPddwiIICHPzD9Z27qcUyesQuvW1e+oH9vKsyWHDfJ7JPU&#10;aHsOa3wMrj63/lHH/u2HdMH7BrzbHvQa1dIW2zbO5Yzxk/ONiWJBfJsL4LVt8PDBI3rQxQdsW7Jd&#10;PLrQzda4owuIm+PxsKBoC/jChz/Nw/Qd59eNieDguzLQtP+nb7GT3mwXq2JWrlKP3vmOuO1cOTri&#10;Iw85nguMmzdGPl34UJy/csrkiLZp7BidZ54Gf+1vbk5eY8fqaotuc4Z98665AXb8woYQRN78hJNj&#10;uU9btE+lD2zb4C0uzA3lfznFmoQYdS6mGcxBtBUbVg9y9QVbMQTn9+FDZmNFHw8Pi/Ls9gauO77w&#10;aayHZ+MTv7QVOY2P8CNc36YHH/Ev/utH+bExFJ8Zz8zCFtpb8AwdHfOfmMs5SNqpay7yVf70pbZ5&#10;6PmBP8ily55/mLeJX/4bXmwfnTyZi7lyTzCza9uouV5/iH/Wb+UfJdXteL1jIf8s4AfurXMjOUz8&#10;0durtt00uvMCuHylf0yMvt6UoL+xQUxVl+j5wJElJtTzJf3Wd/DpPXE6VF2ADS4/9Eb9tKNx0jlO&#10;z6e03wH0PmuL4u/t4/XkkXf2o6H/e2h/hpt/ujemLt3pPXPB0Z8NcO5yupgXYCK21IPB2Tw08aP8&#10;1t3xDZ1/J0bXVzMfNf7O+AwXPR8PLj8nFiPfmPCHn/74u3/4xz/F1pmLyC2jW8MydJMvRoeJu/o2&#10;fPXBxx853jxA1tioP09b2N6gftuI7jOXf2vrP/7jP7QP7zx/eZR3204u3DE348WZd+BHB7BytNXG&#10;lNzp5vv/yPjw1/bPXKjXFzTJ0RMd/MoUo9rxfJSZb3oLnAsS1T91+hc6jGzluIUpd6R+wFiifD6j&#10;79bZltVdkP2dI7f+9HX7fs9U/mA3vvrfG/pzEGnQC+wTB2yf2Iu9yR1yjBjxs0bal48x88dWOdHa&#10;iPxbuvgnDlm29Q0fORdVPnOqqaYGP4Zxecsr/t9AcMhStzLXf/W9dsnfX/6an8DIgn/bLIzZD9ju&#10;s3G8uqsbeSOwbavsyKdb5RxbzYVnruc8OXPbfMCMhTkXOPKU4TF9TpxFSgrMAxbUP7mwhfFL4nVi&#10;dfy6Mat643X2X7nsie3oSN6MG2m/tIH1QNvx2Z3bK/AJqPVLzz/SvnhusDTPNnfkDSLnFfvr+8Ol&#10;ttmXH9Hqn5uLjY9ip3N4OTrHM76edgrd5ofGaI63HcjBb/2qj93x7pjNeGqyWT96NR67Nh/hZbzm&#10;i0I2HSfSN+btnPr2q03Wr+JDW5tjzzmS9px2byx4LX14obUePfBqn1PQDZ7tHxmn+Gjm99MubJ52&#10;CCMMQcpunaZQ9fgFD31Vn2WnBznUjT+DffFBa2yEtzECF4z/+HJ04KOnLvHT+E0dX2tH86XSnbrb&#10;z8rZsm3If8XV7+PH7+pXInOSjA/wtKe4ja5yAz9TVXzSVZzgS09bPhJvSSLlMX10bUs9mnxevNhX&#10;tYaWPG0iPwVW93PQjS98W0dgC8ZPY3+uL538vryhRPOi+nJDbN8yEf/B6flZbOFfMO0/sdSCfHlI&#10;TfsCvgF7jMm2k605+Pi3aP2i6ht70JdudCuvHIPmSF5NOwwO/q3q108//ZhzqL90nVccWQcx99cm&#10;8PUPsjwJrF1AOKTu5BPKVPbFNDjrU3GJVwqSt17zt+Vxz/8rZ4wLuraPPSf/3jps7lVPP3recB/n&#10;ppAEgdXIg6Qybd4kxGCgzIeQKnu4MXjL6MWIG9D86U//ECWyeJrfCpzXPX/opMBkSz34Hn98C9nW&#10;uBwqIr/Gu4Mk9LvAPzhv5Q+D+UYneXp61AmZx+yV7QlVlMD8NOFpoJA6AcB1+dO1NDpoPl+uAGyd&#10;8uD4AHau/kvbk/w0nEnv7z94ggp+0Zuslo/CmdhH93TWDmwHcfn3ZCwy8eKPMuIzdmbb5PdOJ3aj&#10;Lyu4+YwOo3fr4l9PaHxRV9xRUEIHXl0A78Urx+/kFO/YtfpO2Zx4fwi+kymDnY5QP2mDyGzSPZNJ&#10;xxLH6InDtIeFHT654ZajvCdHTZTM0OZjL37sr63Z3rzRsQtU7tmHa/DpyUry5sdzhyk89GTNwGEA&#10;GXonaupGDkFvZf2Pf/7n1sNnT3pY+RtwTB4tHkmSszB0JirBwhPNE7+UONAJw7nYoOg0wVa/dEkJ&#10;W/hFnNAR336OjBSWrgkte/RTIgyCmolEFtHsAObZP03Sgfrw1E6tCxpZBr4OWtmPxPHX3ZRHjw5A&#10;eK8M+xds+1X3lNuG3WyzLwF2YmPCID4vb5ALbNfupkK55ZQVISyXbn3U45T3YlNODkz4TBaAdvH0&#10;iLt8n/5CLnyOi534OMkwQfsNHNuVM2e207/oya/Avn6z+8uKz+bVSNNOeYho/BHEmTxNH46ipZ12&#10;MFDPSc36gu6NS20eRba8RBXKVvofJU/FfSRX81GWA8vfxFNO1E/c5YXn34ONoU6Ajl9Q7BsFnv6f&#10;OnmdnnK2yY/JlzwClPuAtevD6WPT99oorZ8FicToRwssmUBrs42HsqBBPuFHL4sAN7AJTyAPf0g7&#10;K1v5UzF2m2QX76rfvgi/eT11i2O7vO3DWR92LMgxFaePmYCObsWLLnxPJprSZastlld3ri++kn92&#10;AqYHuXszYmo/1MURi+QWwhJ/MbV23/bY9yl+eMEtXrZvYI8PbvWYkI/8mSCjUJ6MWd+w2VPeQN5s&#10;XxZr5085v9JbMwLyxw9VvGX0+Yd/+FNyyCzCmse4oP3zj5OTP1k4yWd58PzGo/328+RHN32APYno&#10;Qb6YthO5LasPHPDPFv4nt8ur7VoW/3kOY//bfo7fLIYZG6YPUEW5cbH95sT+yrQwwoaxQ/943RSx&#10;ZqS60HFqC//G9vHHd+pfdW/t3JBBsnqZ+93ly86F1mA1Fl78xkZd5y5bmr+1XVm2XUTIduaKo9/W&#10;oxeve1P+9/iNj97aVbpU4LN6yXM3tPcFR6kI0t9njAidXHScoE7f07e12f40RvNy+kUvEBjTkt+0&#10;c2nDc9p8+LDRAl95NU+Ik9GvPmD/kz9S174281ivKPzs934PHRtuu8KotPrv8rQEIe/fsHJm+6pp&#10;zgoPv09O583R+jK76Wx8cAECrXwwr8OdPgDHOOAiDrzNrSRolZXrmEp7TFc258GG6k32lPF35rj+&#10;jg17c4o27G/2hJccw+aFXiSiGz+Eb/OWV1ZHTr5mjEv5XOibcYdNxlltuLLg08UFvW85idWuPQ+K&#10;LmK0ubC2bMyOjC4gkRVo25/xjgmKV676py1Toa467rwvBHQpp8MvBV1gRVsfwTn+Wn9W//JLXOWv&#10;8Ri8+jV0FhjpPmN0dMCsmPP97y7cBL/nE2l7cbDzhD49Ht5dVIqv6GA8JyMkBecneI8t0+/YoEyM&#10;JJpb1/oh6Tf99MUZf37XfrI20Xfm9y6M/RyZaVd9Lb4C91y59rd0vhyXd3jEzF4I4k42feg5mfGY&#10;/+l8CIOnLN8aqfqSR4/68UF8xbEcv3rYwltoW4W/vPL169H5mkOo145zEfc1HuCxi5dwPuUtENMe&#10;xkfnThatRxZctrrZyhjET2AvZMtTxpZ/+7d/LR1Zfj+1F3bCe9vD/H94vWxovNQ/0yfKOF/ra+5Y&#10;+q1Dk9KrfPbp3D55YgGPxlD0t1XHxs4tMidZu/DXJi7Wzr6FwNAcgcoad5Ep7huQFHPsMH+OXHSE&#10;O+0/PqPT01eig/o7p9BxF4a9bk476se9GSltbb4yN1jQfy7+4lHdo2NlUSLgwi5QDyb2ctwYzEXz&#10;pc/xxpOFR+Qf84SxvsbOveh22I5P6/PhHW80Xo+Yyho7Zn5hvzpGf7i1P7ruQnrbPPPwPY/9JRdv&#10;4NMa7Q1ri1oX1J2nbR+wrb7RTdta11rZ8Hs+kLFt4trvj4r/s7YR2oXpn85P84agxHJ5xEcTm+Nr&#10;+WVzFTo47SP287d11oYmxiYXTayOJPhg7S7/6Lk21gGDOn44sXWKmuPskwfYWNo4bnjUg6EV20U5&#10;+9pYrEwfGB9P35h9No69M+8ePe2jq6S0z21L5R+5q//wsk7jgsX4aGXZ+sB9lc2+WPZmp3/6p/+9&#10;i+xzoVt7uKkxb/n7a8bg0P30h5+OncM7RYcXu83pJ7/ZxzOV/kOrfw6OuoX1o+PqdnCq30O7MtKf&#10;5NnEmu36Ha1985PJh5GV9OQJV3x86HK6T7Dlavkr25OnbcSyeP1SGckZnbPgPvzN18R4+332x+fH&#10;f2SE3sXfKR+dv5xzneEyvp/98QX/3dB4bKG4Yu8gmK+D+uUmyL6LCg8khoJVvM4Nj57ojCV7wwf8&#10;t+3xUkT5sKQDJQYbxVf2NZfNhRDtx2fwyYDfjzWj0oU2zq0dx5YcZF6ylXgHUtZNtn0a8vSvFuZr&#10;+IprBo2s3/giVXvxt3XR5/OHWU/oOKp9erGuDHhp2Xf7G35vaufAnHjH1M4hjt5ugJOzzY1B/fZs&#10;xVsddPxalH7d8xI0cxGrJr6Qrj35Uz5Y+1TZ9zQp+tblSUxvWwGNp86Ps5+Y9zDEG9Bw5J5+wIYw&#10;GZSz7VrCPjWb/NVm7NfFqTq8yMiZvDW+4Gtjm/VzbNU1/sKn/mxMZD99b2wYG2liHtB2PLiX1Gd3&#10;omceANhCKrYd0EkIgdvf9OjcoLro2/Ff3PMp/ktN8SO9//jw5Z6/8/nmoRnj+T62yXkBPnNc+YeT&#10;jfaLhKdEXM4czxzDDaLy5+i9Y+KDXHpj5/hPHmq+sqB5YGLzHGAEObA0T/6Mfu91gyd+92dzKNIY&#10;VxHAznlDL6LmgH0L2nL887JNnXZfwMtPHcYr7f2vMRh1mAcaJzDod85eJlXgY/7hZl0+Fkcv/4pf&#10;9uw1Q3Waojpm3zll1WUE6hw43vquT4Sni63KymsQBv/0j/v6Wivyxa6MRtFZHhx7bda/H+dEv+j6&#10;gAzxcwej0ESeMSX/I/PED30AP6Ti4fWKy1b36yVzXpF8CjuP4m314tJ21j5e9rc1kqsX7ovNW3ZM&#10;6qEx1vHe6Cr+5Ha/zWseuPEPWQu2jVPfPJQt/IXqTbfGxLQH/db36FP6ho8nwIHyhVu/BMcWd4vH&#10;/qyYAnqA22e3zrlGmMBxEpu/BQp1whFii6pb5xWIhKOpEWjTcD2Ow00IVtAGgwTrLhoTZXdSOqHW&#10;kX0EQhPwEby8HS6fGl55pwN2XymHGEDi4OPw29iZtMxgfdg/m9p3HBMFngZoKoteC3SAW89kSw5Y&#10;28hofauCB/f6LB9lku3SOo6B74LjYT/8D599IsAEPySpG/nlEYbV4QhiP52V+QA+FqjqTJDQDa8T&#10;UEeO8v0Qsq9YcMfDtsUR001xr460tOSE/IGdIEv22ylvfruPrnofHS3UiRsdqBcsYs/qTRZYGx9h&#10;ZwfPxbGAB48fXHBW1zhNmQvm2y7kL8CZD/+FRlIK4FG8I3/3xSCe7Qv8jm/jatpq9Xl8FD7Lj438&#10;YiIXV0euk2GLkVn0sBjoBDT8lPVuwtNPx3av73s94eXEuoNZdKbxyiP/PUwdWYn/VEJ57Na76gMn&#10;EaNrImJYmLBc9S62dELQdk9/jB/2lbk96ajs0B7+5MI3MbAI9uW+QHCaYPUm8Na9Ohlc+j86wt2A&#10;W94paJljPlt+bCj+WFI+u9ttdOVXOJVlkD1tX5bHB9pdPX7sNXfaRRd8NpbwEbOJnHxeA8HqIF5M&#10;QBy3LNswLu/GaPb3Auj0YWaN7PyIYnHFr5DbvrV8etdV9HSH1MRmkALVuydNJf/dz2QG0Ikzf/3v&#10;8T5FoA/EN16hJMefwTocZiEJ3fXJQXkO39wdn3j8+WsW4tJPvuWOUjqYBDrh3AsYlbw8ooAYA20/&#10;KT5/6xOe9Ap4ft4Bdgd6iyILfAbWtm0XZSZ1JIh/ND98TJ7jyJTzcf3+dZ6AgQ8239y20qkQ3Ztj&#10;TvstfuM8Mkzk2CAeejNPZPHDmzvsxXb4pBdngvV0hlBNu8H3WT+QQRdAt31NODvX1vmNaW168Pj9&#10;8LntsK8c7HZ5t/DdF9S2UnbkSOM4mfRonubLQHNW5Y2usxCRilO2snaLZvdtV8fiM8PfscW2C/vx&#10;L9nw+VN78pF67Vud0v+ehTZ0zeXzxF59F1p9tKyP3PWhPOVVt2wUG11sSix/Td/r/CuyC4jLJxv7&#10;Kf7yQ2I9bT76TbtsbNOX7GDXLsLX3rVxGM/3+sORejK6DR91Plu39OZpfw/YA3fx/zbu8L7r8daP&#10;gXGCjcNnYk356mT/rmuuSW79W7Lf67PHtw/wFBELx/w9fLavfPUUPTtsWB1sh8fMzci6F84fou/s&#10;3HY2t9VdOQHJ+AOm/uXDyjxzwpvdM95Y+DkQtY5eY6vjQlCas3JQ/2xFtk5swJ4qk9/F44zXna90&#10;XjVPDkHVdu/7rnHab/ysDPymzVNmX84J38pOGKwPKkvcpc6cf+jGntqdNtupI/+qoQO65Ue2tvVk&#10;FT7to8Usu5GZ3aWRU+2D6WvjE/On3sR5zlNyRlic3qwXGhdh6TQ0V74p1rmwRm5wjAnNG8l3jmtL&#10;/CY/oAerzxvfpBzuzh+NWebVxn5ljlsfHn0aOLjKjI3aym/N9neB8CGHnefjQo6LoOaK9l0w/jEX&#10;gH/NhV681if1TGg+uaH1+MmW3Bv2ePW13TJj5pcc+x3e5dEFLBOgAB/sCa15KF075pOBju7KHQfo&#10;hA8fPBePWxNeKYPHR9rw8Quf5KPu19gnPvBYW7xRBG1jPHgbf8YoNGJhn2Yf/5y2Sduqr8xsJy+P&#10;MpUV3W0Xtr2XZrf0KG3wxYDyLetiU8rQfmRTcHMFb/ziekPmdOJybeFbT5bfUB2OntRxsQL+yJj2&#10;lIvZ+yn89KMPWQTOiUHP6YPZsaZxFAZ0wXP624SV2Nu53tqpDDz5MnTaze91yis+w8cYF5n5c962&#10;5w/tv7G9vM2rI7NzyuzDa7x/mjnS2ovnly/TJn4ygE0z15h1A+dEzhN//PE1p6GT8vI/bYHPXCiJ&#10;DSljO7zbbvtjX3tK6xzXlhSpXl8U8dTRu/GL3zOvHvtWRix4+I3M9PO0P3ABt0/18Hn8k6/KoWPb&#10;qFjTT9RZq8Vv29ycZOc6ePuoq53Zp9+eS6pzLE8UJzY5B5ES94m3eKZ16XZtQ7LgOCKn7civZKSs&#10;42P4rOyuGx09snnGP2Z8cmE58Y3H4rtRRQzzs6cwPniTSOTg88vPieEcD25kGBMwBZXvBoj8xEDy&#10;+M0zKqfvTZybe1mD8HTg81uFIf8lfeJrFp/7hiv2GK7yB9gM0gTRY+LEnI8u5IgDPL3thp4prV9L&#10;k/P3jhNx6q/Rny0LLsaAtd2+GDFH74WQiF872j6p3y1ccbxjsRu7Pn2KDdGDjfQD+ttNs/hzOjF5&#10;m/xCNhvTS1MfRI89rs9zzCfKShu6tWHnOt/TWxNtXuFdXMhbPnjMDQSjj9wy+YXPRzf9Fjz6pMI5&#10;78j3JLSfcZubTeZixehGjo8nqF4Q69rW2lCpGyemL5gHNwa1Z/y5OWX1Rbc6KBs/RJfmmuiXeBND&#10;N8DBs7HFGQv3PkMP8CWa8cPgiw/yZvvCrf36w9HfW4VuHddOrJs39a/wtjhPTn2m7397re+5mbV5&#10;Rzsd3X/5loGpr0uuw1o+bTlK4/l9WHunftHwXRBbXKFozwe2bm+OvKbBW/Wb7dotBq2h9WndYOG5&#10;bTZ+PfFbDvR76TJ4q/OIUDbreHw3uXLbxnZ+7grPiVXy23+0ywX6jtx2Q3UOdtsx6HdIwFu/bvzh&#10;fYN6dc8b8A6Pndeu3XLR7t/0u0/3vwdzXjf9Ed5XF3YDUz4XuFqQBLM616bYzBf6EmhZ+tYjj/5b&#10;Pgi+30DXYYJn/tIxEi+OOs5qWfNr5h6psraw6ws7DmVUfcnE/Siwean5Ozzm/GGqzUV37HYG1fZ7&#10;FB8Vt/3cxEKfbR9vUQQbJ1uubOdCZRWa8YyaQAo1xfeaY8baYpXv7M137Ti6rZ78Blrs6+hnLDIe&#10;GM87LiWken6acW0uAm+OC6fQWbsyzrB12k+ZWMB/cFe37a8zzpA9lvCD3bWdXtN3Jtf3AYWw63jf&#10;4VEennEyzVAYVpOX27+iT/2fUNA/30OqG3dwZ11KPjvMgvx3+4PWjsCjQvcdjzztnJx5cqnGqj6X&#10;AtOKrwKvoAa1YQwpjzTEIJ0yMTd467exsXrHxHlV+pW/MmfoAzTNNa88N0zjl8NP7h9/RF52dr11&#10;8Ub8W/qOZbEMrN3noIZIRT1/f5ec4Y6vjr0h6lw7QpSvrPJSpyB6lu5aC1G+/fPTLhQgYojPgc7x&#10;Nq/iL464NduM8MVdPg/Ni3zknvUZ9fR4D+JduX6wNnhFu3K+/fHNGy4is7qba7KNX1N2AL18IPO5&#10;geUN0D/l0/qvmm2v+urh86rX/4hC3X6Jz/nAsr922e6Tykx1/KyWO6DcTPZHgG54J7DWO3nIH4GM&#10;k1AclzmugVXW9j/+Mh3UXeleJ+RO3XWmzmnhQjLCe3R42whj2Fu3wKucfO1CgQbZyQWnONHB0wSw&#10;Djl6wdsLa/jMK6ReTtqEtvZ0AerQklkf1E+TTGcCq+YVQGPHdHALENU3svyh7wJ1EknL46MFZsUT&#10;8WmSjIOAyb02gTt2vCafS5fK2rvbV9AkEfTi02Ci5y+wfE0itpNUn9TtScPKjODRVV1k+WybuYt+&#10;YevI6QUU2yRoCxvqhPwMQAaFCdTSZ3/bnz6Sxp2w2b/tqR5vgMYJ0Mpt4flSBkyIwK9XR2xdZLIb&#10;7+w++sCl2/LsBVq82Py0+8QWHBdgx5cz0P2SSTTd6Qn2FeMuANF19VUnFlvfyFAybYyeDt+DLR/9&#10;XnqWOvqsXMlpfbx1y2/Kr/rQ4dcJQrYLEsrd/97Ijq4y7odkXK8hWLvKQ12ALgZ4vNueMYnPe5Jx&#10;7LNQV8gx/mv7DmA/moCc+Ocf7RDEknQA6AA4LHzj3e2DIz8hG53WBjjKLN5KyTcUN3W27L9hdEzZ&#10;4e8VZLvIbsxpDkp8zoJKXmGX3551p/u3LJresvHEW1/lk0TMI4nc9ofYza9kMQt9/2z9NtUDxyeh&#10;A6U3wTBQHxu0hf2tn/2J/+Ice7qYkAkh8Aprx63PRNd2P+rpYwGlE7bjd7pWz8Ovk/LTX9Eu0Odr&#10;cNyw2q6ZE4tfz2CPHu70zfAL7jcTyeOh5b94d+5fCdpV7jHu3PiVf3Rcn8Sq4qzucFZXbbO6ZGfU&#10;P/TZFPC3KOFGETrD23wGofJpH7yRmbLgjF7D4zAanJM/1Hd8DS4d7g98x8VRR25O7rvwHj8q5xeL&#10;Iiby9umU++QbF9sP8YGr3+HX9n76W8aJLhYmOo/paxcaH8ds6njQhYUZrxrTJwftYjy8lTVyjIVP&#10;74n8sem205M/r+Poc06bIrr92vjcp+Yyj9hxiwww9s/F1xacPqT8hFKL8ad/nDf9VzxEV/q6cW1e&#10;u+8CcHwYf1g0sv2UOxh+Tf8gbt6IUXb9OiqcfZE7bW8LLLB/O08pt+B80eUGXeJ9mbz8fgK5PkK7&#10;bXPz+Vv79wXO5bH+SzZL+2pPPpyFUHXiaXHQvOSxTZzOfO518j85+dZhL3Qun93CsX/ztX/D1in7&#10;7e8UL+74Wb8wpxsWb+vQz8ksHzsC089e+gyfqfvt9/sxyPHKWj1t39uA/9r5nqty48h9fpXDC/iH&#10;7uHbyLqqzu7Im/lX+6f8EDDemH+6sfCHH3Kx8EeLxzOfcZer+XJ/J0q+1Z8P3epbnfmIX8PLBYwc&#10;dn9zAzmN86M0HrsgQi8x11yQfDk+mLn/+A31zGPK4/huea8f0IGhH9vwvsvR96JbbFGHx8cfZmyz&#10;Lwft/NVCrnnlzoHUL+DTuVv0prv8gR9688PViZ2VEb/xcevP/L+Luyd3oZWr5Gb68kX9kf3Wqc8H&#10;zMWRyZtblsoHb+096Kvy8I8Mr/Cj78771y7yjJFzAWd8uXl6Tipfuqx+tr1oGjpyfTo+HKnlfex5&#10;FDk7cFl026nKE9rGabqUX3Rm5y7CfUn5PhVd3yQ+3cjZ+tCB8flcgMSLjIV4qvx6cU6bpG3ERHkd&#10;P/6ci5hkL93tZ+MLWcaDHYsrT/tZdQygLT0bfcJ3/bx8+Y2N+p+67XM/ZwHhPp9ZOmU9dzr9/m7f&#10;iHhkjnx5MLGbNxLd/u14mPLVce3qWBc/tFxPDcOkgEJx+CV/yo15nbundvO6crD8bH2UO+/ofDDH&#10;4h/oP6Bys+3cIP6E9yETQHT6jj5z968cPr76NU8bENt+6OL5+bjhYS7uzoVFcviA3j7mF3jz91wg&#10;Ms+cttSm+gb5cunaNcfsG1541goKBNZWcuzb7r72s4+vvmv+ue3tXJwe6sngq+9B+Z8K7UCRjYu9&#10;iRuOsm5r26s9kfY8Kvarn34+C5Fo1s49x9If/sDZ70D9XkBbGii19+A+uh7fLAvlfNY+U//PXM8F&#10;X3XiVRyAyYW5SbtHR/fDb+apwcvx6jC80bnBKDeWJjb8VhzYi7z97bisO3z8MvYqN9bPQwyRn30L&#10;eXguP/TdJ+7EbAq0QNtg+wT793xejIsx61poJz7nfLi8o+OQz3ZtUEbGvrJUXICNDfv49UaBkG5f&#10;4geg78ClU3UObpo2cDpy9vTXheJYXUqRG0Xp4YMHWL12O/ijg/r7mN4r93k1aPxZi8oXBR1d4P1L&#10;VX7x1WemfniOHvb3oxa+jz4L1Dmmr4su019J1K7TxmPL5sDpk/LGDavH8px1Er/b/fLJ5hPbP/95&#10;nvCeOczbHCG/FI49K8fcVny3Ps21N+O1Dwf3XtOm83ud1g98rF4uaa4Ir5l3KbcfifHJDTcv5cuf&#10;z/HtuUti1n7b6/RB+cKZ2OTv+Dd9ozSNr6Fd3rYTNaHJbxiuDOVDP7Xk/+A3UgN4UXXXV3tx9vSN&#10;IlxfbARwPZENRt/u1gezN98uXomHG+iUJJhYmfZHT7/dDu5d9laGev3HeLTnCPpWL/iVeOJz8/Lw&#10;y/faFNn+QP3lmAMCdGhfbROkjHO+B8FvO6e6/fbg3fz6dGCQlNHFetuu/77G7e/zX32+J3rLZswf&#10;G2ZuPDX258nEHB+7lsZ220sM84PjfWpXfXNxty+/KH8Pq/mTyy5ZXWsLwns71u9t6xPf+O54Y39x&#10;3Ay1oN92vLlkLF5pTvnaps7PQMnNmkZ159NBxte42jhcAdm2jdJOM5cUoiOhNtjPR+5opGR/16+X&#10;xSM7dfb7G7eQc7z24cjvwHhEZq85ZM5Hz87DEqdClSRrdGPD0KT1SkuX+7NrACrJxrdzvRyHc2lc&#10;gNtzewUzrm1e0JcpO3kNvf5Jxvh95oRLr8z4KFaCEltDb+cCueIpOjs2M7fMnOL0jYuku+sfN3EB&#10;Pts8dgq68TU5d+bs9V/K/Ib4Mbl46MH6a/ercw7WXzMPnTUVvMQLufS5+6tjY465m+3Ctv8eoxlb&#10;bvljT/NWnNGLfrYEXhCv9mjc9tv66hfdtm2XdOkcb+8ZHoNx17vJbtrAuJ/29kmOWtgb5Pd4t2Tj&#10;yZ+33s/YEKvBh8Nrn+R1o40oEyqFtflWMBX43lAZwX1knXrjmXPGVPTczvHS9k02R4/2udiWKGq/&#10;6NDcecr6eLbigYxvzkFWt6PP0zpbDu/oYUPGtumW+w3hG5TvR/nOK6t/9BMry159R2eK+PTOsDNg&#10;fvRahZxQQj46DCEBKbOgoIN+afJ7VMfzUtoTVD9WCfz3RN5FMxPofX92un0npXAob/vAMYgsxdpi&#10;jadYEyic/AE4k1gkl5kYqnnPlwyfO0Ev38o/9fa33Hb3KwhfCSYyOXbrbprR+9gUfdTNCakTVr+R&#10;ML8ts+WpDg69hZD90ZM8d7e/AWXRqbQZcAw6FnHAtM8JMok2ZavfbuFJMAsd4KPT6BBFAnuBfmJj&#10;dHLxor9jmHrtqM6AVtnVaU6s6NDf6MUwULknIfOL5PUtCdBJocESoDFxZlNfv5Z2FcQdtNSjCQ+g&#10;01skGd+NDuuve0vufErWfR3ZQDtPA7xirnjtaO1xk5zZy658DJRrL27ffj52uCs1f7NoE378kY8B&#10;vAN6dGBbaVLGJhdjnGDPCbpJvsEgtPmbRaoMsFHDAB3y8B6/3Lbt5KOM8yXZFxBG/sZ3fb9I15Ye&#10;L37Tvqpn0F2/hVfLuqn/vLYG/JzfqJyLfCfW0ozbVviyX5s1cabd2n4xZuqyGHLFH/+BrTsHPWbn&#10;1PHFC49vp3z6wrZfC/creizgXWemoHwSSvs6c1gP7+4vVcqPbp10voqn/6fOycqvSfh7ggOlsg7u&#10;7q9+2nj9dLH77W5sXZ3uytUHD92hJyZ2oofY+5KrB/78DtvitiT1qX50G0/OIljP6lLXmArSx1zg&#10;ahyHbXN0+OF/w63bY2MlJt6jjzvte9EhEzm/pzN3rk9fpxf6jVH09U/KJndPvqxNR+7KWB0srBpU&#10;xZG6zX/6obqfgsjG1fMZE4KvzMSYHo3P9K+NT3h8C6cy8U7Z6kjnPuV58a5OB2/pd4Fn5bb88Ibf&#10;heVj29pePufrGcBzvLavLcWvdVs3uq6ONx/7dLb4GcumbU7f4T+Tbmp4Pei8Rmp4rU5xQ+GN7BSW&#10;NnX8jp6+5Li5y+TaDVZ/D8YvCbAL6O/D/8bIPV6U1clx2y96kIuXfGrbE7Ho5YngxaeXffy0i+lP&#10;+wbFycQw9YvfuhSxbZ4ijG0m3NHr50xsv37OWPVXcSdviicMAtmpr+U9N1F8jp/4PscLtSnjJrwH&#10;6HH0Uw/oAhzvvuPV0f4Nb3FG17v+/X71YPv5qB973mKuPre+yl7Ha/zo6sRu6s+Y9zhn+PbELTF3&#10;63tL3PLZ4j063jjxQuPWSee8Fm5whob/EhfPydP48y29E7CZ4G+/VI9+7HrZ9J7uPt6Tki1j6vOa&#10;9C38T2yfuWwY6I88t+PJ+3Fnun0FPZwXly1s34Ve+/y3sG2d5usTsPqOTxeye8HEfCt9JH+gF0o2&#10;drcdw5KffMhD37jJ8VwsnfkMeou4Xg1oXNn8+lxwTZnTpsYXhcDKyG4XLtK/zLmCNNXmNoG1w/62&#10;WXU6cWXf77y2LnMoML8JK6+PXeoA1viRQ082bV3p9dMHd/RgS0/Qj37yxI7paPoJXcszztiye2Hn&#10;WDP/m3ls58LBQytn9AnX6FJbj07V54xfeOH7+/CHw5r7ptTKCi/xrD5fs2VPYGlsGweRsba70Grf&#10;RSdv3Ch+v2fu3bErbQsHPfxBGhnK2NP6Q98Y5Uf4+dygDu7DL5V8M2PMxBn8tX8X2yb2jBfhRx5b&#10;w8e84xfb+MfFWhf7O+/PvKC/i5yxwdORgC4ruzctnnxD1sKjrp1Trh5t+8hBJFeZT+cmwVn/r8Wl&#10;OTyWHjl+tS820NWCfRg9/FaXyo2OumUXBVJBhvKxI0+Z54aOr3lKcEEdWN3OQfDH9tUJH7Jn+7rI&#10;vrS2z8L6sXV0Zue0Fx3SCo9ubLgBvo9ckevvBfLnZjWyjac/9NX8HCSbAABAAElEQVTEiwtJ/zKH&#10;xL+5IVv7AP1eMOr5ZewAzGZLXzlzCtouKVtaMqbq1d4jd3mMvmSgsQXWNPB27FynT3KWUfpIbDD/&#10;KX58sbKK3/j6XevXPuWrB3/hufND+ysTzh4/+40F9OMHfooXx+7os3P6XoCN/ubL5O2xPkI//JRX&#10;l2zByrK/dS3PF5vjmZQPrRsQF9DRPwyaV+di/JGRwBW3m6tiXcnMGfH7nDdifcyNqG6kZVTPoVMO&#10;rxdxz7zQG6QsKK5v9qc/2MIHpTtPl6DrE0cR9eE8yUa3oBZ3eVBk2+GzOVr0ZIabzfbmN36Aj/+8&#10;fnTWMORib5Wo/6K3NzE9kOPx75x7KIdr3JSv2Nl6nRrEdDlOnJNVHMWRPXll8OZJem0wPiy/4LOt&#10;/i+z+dp+exV1l89rc909+473Bu5tH3oUt+f/2T+62m6fm747PCZHj14E1Y7w2Hm939Nb2Bh0zH9s&#10;XKBL9Yt0cshz/If8XjjAd2FkzHxkL9KuXDjDZ7Bf5wejP5lw4bCjaz05Xv7KW9f8mPnFj3N+sbJX&#10;r55PBheYh9E5Vj32tyJf8G4QBg/EJPosL22wuXrxrL8Z93YOuq8bj9Rjx/Bnh7afC8AjhB1fP3oA&#10;Z/r+5ieB5+ffuFR+sOOvMR121nscu0Hw87Hx0Tk76z9ley5BFn4DiavXQYvYYB4Pak9xH4KpyPfa&#10;2bHe8W9QJtdsOy3+nN9Ou976Yez4fftu+Zxfbhu9cviavTmTPDC6T17YstUlgVMc30t/G7C23HVi&#10;cPR9jTnDb+Lfa1iLn6/pF4nP/IGHT/ZrY9qs5TDuypb+7a+2PuXyeciyL55e/X9k4vLICs7q33JR&#10;c/hkRKpA+fMG8bI8nfMYt0Dpsl3b93xozpLGLn2DD+g7eSv47Xfyyfr+pSde1lltxTacPUeXi8B9&#10;A9Tq9eTX1PcGpPSD1Xv1FHfK5maViZ+HLj4YN0TvyG5bnO2Mc2Gc4xuWbwlPBTo34LCe3h/6Kuep&#10;XFm//MfED361Le6ujyiQOOgme8a2T9Yvk1jIwtvHOs7K5iM0aY2DN3anIKA89KlrPw4qeu3wOucZ&#10;nmTOWnfmTJ8npu5xavusc/eRPTHRdeYz3lRkvn7/eX6CiKzq1+34bm/WWHvWjt3iccef8q3Db0EM&#10;utmBT0Ev3omxxMjGS8tD89C9yIem/unum6+eL27OP11BHEeY/84t+KN4Cg7Q0xjgLH18PxXkz6cN&#10;UJ/MOmXmJ0F509uCuyzX7sO+Gy7YC6p3efcPYa70vKoQHFg/bL9THIsiL3pnC5LBOqfZ9m5hK1J+&#10;7Hj0WkVTv/RbdIl9WKxh5m/guUCcGB7/8JqYP84Ps9Vjc8YyE1f0KB2dsy9vfMm4iQdgG5ATV2db&#10;tPTrm2Qe2a84eY25JX/ztfH2pvD45eXfOT9bHDJXPpy9QW/rbddf6rvCg6ATsjhjE5+51ySvDagx&#10;fJNgJ6BJ3juBwmOVGiFc8zJUR5nJTE74IgedT+9wDMEovtsT6HgeB+JZoP32A3rnA3biP7YkRCJD&#10;nQWEvTigjH2efvg1Dcj5K79M3n3hZQBgV+9iiC7ToEk2HBQw4Qdw5jMDyezPAnQR8oUfmE7hYt8E&#10;SHW2DBbTNgEvbgl8pRIdvqD2RX/6oBHIdGEfnJ7gGRQis7wObhNt6ifxzWL94sz2pUMIf/c1vw2E&#10;b7pKTppmIGuCIqN33tHLHUTTkZYXncjyhKt6+lSv7POlCzTiYS/8wgfKgYvZFmkcs7WJNqav/bYb&#10;BiU4X5X/3Rr+f7UB+y2u7QQDOdpC5JBHhicobH22bbLbxMguJ6ydXEffBXycGJtsW3TiB/K0XxcY&#10;g2tg7OtZMQuofyb66FP/LXhdHEz9x8SKO07y3rji+yLnWXDIMR3z1XK4n0zUtUPq6Np6hIH7RLAa&#10;HD307xtvsMv2fE3Jen/bNR6K12cC9s27fQNkN4mFJ734lB78aEBTf7/ibhfOZrFi4tagH07DJ3ui&#10;JFzy3dJuU3mOX+22cbD9dNuWbf2zZfOE3fDJ9xvbcxJU/IP7pi648ounAyuLDuG1+3vhYRcp65vY&#10;L/ZB+2sImldWF/qEDzn89FrAD+vwli/8Ldz6YLshyLcTq9ZDXQxLm56/cjgy8BFzv3oaMYsk2ieR&#10;eWwYKZ1UOxnsCeHIXrnV8zwNuP6lP6B/pp75S79JrvWkhgvAFujmZHSH8ZGD136WXtOIkY5NeB3e&#10;QzFtpQ+TBXZB0P7mleYauYc/G3fR79JxZbpQ3ZyZPqoavT4M4ORrti3RHvJ1bCuv9qDqR8f1P0b3&#10;pPXWf/KvOJh8je1TLyw1eKCyu/f60pY8e8ONVx0OfXN1hnk6wVG3uGtDCpp/8Pzw8dzRmvwhXzmB&#10;q1/04cDahoePmNky/u0Yn4sc8qIbvbR7+Z+xY3nYajftUl6xCYwOxunId7E6PFdneI3X6KRfmaj9&#10;1CeApp2MfTt/KV0mzuYY5HTR4the/zT/5AmS3MCyvhx92BTbjl4WLd1Ug+/8LMG8klMbNO40Q/g+&#10;cPyivv4Jn5OuagdZO2eJoIfs2bl5nUL63oBKCf5bVx+u7G7Hr+9IbzbdZx/AZz94AVtPcNxtoBye&#10;fmzrRA68l3+fOBbh+SIn/YYFfcR1fTDyl1c4lkJbwF07yFz9Hlyh+Zwsjn4vnPEdugc//LbepF+V&#10;+htHvVgTh38Pti0nZo7OSLIb1m94vuez8t6XO65+Qued+PvkBE7nBJd/llesifDJI+5WZmNtSjz2&#10;5oxcuOjTOT/N/EYbb9/pIrd+h8HRpXPW9HU6w11o/27Z4PbCbvIt3hYn+TdT6M5n0GyuMKfEKyb8&#10;BuhKRn1gP20gt4P2Za+EO/WT31IRRvDxK12Kqmto92Izvg9O/CAHuyAMD9+PiWV8lzfc3bcF+c2c&#10;I2t47U2XXaTnMbwSN1+/5ami5NL67cpjbJFb4Pzll8wNI8NFyJ0LV358Y95Lp9oQ2eQA49nit2+k&#10;3E2M5sr49knT0OKjPb0idecYLeOg6Mj/PIr28VdoyKuP6Bjcv3jCO7D8bBdf+eY5dNU12yCrap4z&#10;jqLRT4jeefWW2f4aXbxaGt/yiR/xtbj85z//uXawpec37+SbHxfCH079lC1YW+zj3fEs+F9PriD7&#10;+Q3h1Ds2L++FvOwX8A3N0xaHt2Pxs+Nq4ycER5vO78hf/ejWOd/Rv+3UPjgxsLo6pwLaUlnjJ74Q&#10;573xNmULbJrf2R0a+q8PxaOLK16dTLeO4x3PD//Q4t+5WHXb/ijvzY2o2mDtvmXaR3svdnRcTn5Y&#10;+XCcS4hrQLc4oHagXSDrr3yZ/uCch70uCq/c3iQe2s0b6Opr/ALeEILO3INsnyhXv7CN3ysvZf7Y&#10;VJzQKl+a3Tai8bhg6+D71JbwAnQB/N3fC89coXF05KJdH7gYNb49/To3eaPTJ9Q1L8ix/iInX61z&#10;gW9/I7zC8oUvQPcpeeZrcFfPyg/fCCsffaKxZ5sPgAvPjW2r430zBH9+Sm7obyifc7WlC0F50K8/&#10;QZRDflid1kewzL8AfrUp+3DpbRz6mif8vA0FeBpE22P/IQvDLtjGncmVcknyePL+th8K/PoURrZs&#10;Wfm7Lc/EFdgnhHtw1MczpIHx9+qHXrNqD69ZBG2bKFI7o0XLgucCbm/yJD/46jsHPnO7XYDEExVb&#10;qjfBR4+ec0fP0qXN4BYnssVHc0fkOKe0UL9rcNXBceZT+vdckJn6sOixeAMrU/leHFD+xQVYuuUz&#10;OULeTwyec184C+uf8orP8NpcwW70+vG9htD5c0xd2se2+H77Zn0TZoszbTI0eG798m4bxG7j0+9/&#10;P2tYze3R4XHqaVP0+PZtKdm+ZEx/Wf+gf+k2tjkWVwujxxyZ18zrlHP+Vl1e8Q8PRJqvyuw57DFs&#10;63c7HOebHvNq4bv07B9ea4PSinrnX3xHb/ZujKcPpO8rVzayT5xFL+WTG8Iso1jfuJB1nBu/fTj+&#10;fIDd8fnawTy5GNBx9VR/79cpTx96uHXHPAGfwRl+czxlN9+b50uHaddJf2VUvtpLO6G59WklaakH&#10;1kHU1+6UfT7n551rPbrJu7Ant8DPf+mKh0/+xGvH7fa5yEUSGB3sbYl99LN9/z22SUhHR9wPMv8X&#10;jpPkkNXVdtBe/l/eq/Me/63t3ZdX3fUhmnv/DY+jz+SqnUtp1bEBHZg51MTpTU/3hcXd49rlIDii&#10;sRGHXz7trtlOrGf9ND89htWOMcchiduNfbodH2aPLH/m6VjKH6DqHJ3m6b0Wd3xbH8CfnJatG5ga&#10;U7TL59AOL7l+6H8++Xmt5RU3RzwP8uS49isjINC2Dz80dJ29lwhoa8eOv+iaozOGLqTndk1OG/2S&#10;nzubq0EzV5v4ED98M/lh6EaH5aGfbCyOiWvJ6OA8J5oVvRero9z4RdHFi31B+/9Iu7MlW45jPdDY&#10;E2aQIm50q37Rlpluuq2fVJKdQ0kkRu6p/+/38FxZhQ2QMnnVWpkZ4eFzeERGDqu/ad2qqZv8HxrH&#10;fp3flwb/sFP817qHDzVnk7moPbHH358C8gPzoxB8oBx+zcdZQ9318sbDqVvbr/4ak6nHh9S1hnhs&#10;UHuk/XsP1wRn59CTZy81n4iyQl20y4f1zA/Iz0+iOF/NOam73k40F/D5sevH8T86C7u/W4S43Eyr&#10;sLhH5xWs9grCzm3XBrtd+s6nOo/a9ePQcz6Kj3gUn8ti25hzVZfjs83NW79bIu31O/L3k377Or7c&#10;+eb6aH+S6J25dOcoYzO02i4806qkrbl0PTzykQ2f+6vdd+1LOzl+Ae7QylhKhrbN/CS2/JA3dnrD&#10;5f1CsHaNXzs3+3bM5t1DT3UQ8p8CE+I46PnDR/gWstUeKBkZetgv/QJMv06Xr8BtxFRDhBMnYAa5&#10;LT71lXYl1G0S6mlfBoeRC2BdrA1NnUfAf/nlXAgQAJtATDrvRpjJeQycdvO04SQOym2nxafyf0K2&#10;TsYjV5Pe4TOdbJLZOurFjORD59jhTm5s8bDDHu/WogTocXTecv60bwIP1kHKwAQOm5hs6LzRP5HH&#10;nhHjgvXPg+60pwsbJWpr9/KLnk3vOUB3eVVvvgmuzscme4fFMsJn8MdmK+9jASeNA3AmmcaX2d8F&#10;UvZuxz4E96RTAsyzUmdB6yGTwNfeAhT5nsgaWdiVfi6CqnNyWltod8qU7xPGrbvFX2U9MWhffScF&#10;aWu/i3QZhS1UkmUXfXbCxpBOrNwByVeNz9DB08ex5OeE9dWr/B5P4rp0z0XxyhM+e4ezNmiTPcVN&#10;iu4ODqXSCVFiFrRdPlvW7cEZ2vwRmpGx8hy/8u3VNvz6Kix86HwmM9uHhNkjGd9OroPbv7MdGcKH&#10;fVdO2yMn/1UpiCkXH5VRIg9P8qhvn07Z2gZ6B/Q2e+hf/A4YM2nR9kMHzKd2IRFIdWlG9cr9KE87&#10;/Sl/pRnc+o2NzkTfHbwj18Q3XdiwQJe0X3vupHQX/elhYJDTulhBkMBlu9BygXsmF63S0QdqsiwQ&#10;nvyjED32o5XFjjuoS+hAmmI2DSe/20N+J4076KEwCykWCL1COwtqZ8bZfhe5qlP0fJ0ns8DEQXaY&#10;ITzuPlqe2jRvhC9wQvU2vxFU2UKzeeYmH9/T/VUWL7wJorK0fk6wLF56fThqmwPWT+WftiuHbXny&#10;SeR+cfSpTKkr7+AvVKYYbG80gVdNU1Yf59j2n0HjJ7GovRuiOnkNv0sesZS/pXWVB58v9wYQh4Aa&#10;PKuPoO0GI232U6R8rR12grX11VOEIXTwimtycIPGdHCmL4ZvJkZdqDixXXnLd3jdJzLIwF0Z6Feb&#10;B39/31uZevJZrKOYY3nVSV0Om1PRcqyuOhzZm6dK49G/FseNMR8zgSXj5OMxnnofPMlrzDEBRHcW&#10;L06+wDSgrHwO71Cr/LFe69Favxl3S1dsHV2Wxh5btGz+yLZtQ9/0Thl7u/HlniPlC/Q3x5WpHLW2&#10;0i40FnLIIhxS+srh3qHzrRTMPOHRlp5AOdn+dwCP5aPt47PJaqit3Ev/3u5etzan/54oPJUHvylB&#10;a/ef4tQMjacQSX5Ve7cFOeFMXG3bux7Py0ohzFZ+x3ffrNxb/3snHkt36I2c9red3xskB+vNBb/p&#10;P8GAFth8FZzE8R2Gxui2umz9kz5J+ZjDyc5zaNy1kIHkgFmIko/fv9cn0ocSw+1D6ATE6fpKOd6d&#10;u4ZH59L6xdLMVn0/Gc8Bmu2PWdRHmx7q5Td00A/GZSPzRq9v6kXi9J2gMiDC/XQTjmhdvEgQdUs7&#10;6FvuuL675azt17Yv3ozP4eurM0kOqfKNHtHBUzBm6nDIUFtlbPbk6/JBq3qEX/NexZ3cszetrY+a&#10;d09f3DE+nEqLvHuRy371CU98Oj/PTU225RGes6jEQAOdrx45q5/9wMoJny/Z3Rt80F9gJ2P44t7n&#10;0soqT3B642H072+UhpZ5MF4L8NCai/xHxlSKveUnsnteAPdGG43GFBntH/HQm5uwpk9UHvKmLTnp&#10;hPbaRjx1fMhWO3gpQP7JuL/nn8pdrDHXx4tt0ujSqzcapG71hLN6alv6duhTWXODSOZPcPazT0Cu&#10;tzZe4IO2C34v4p9xEQ7eYPraw4biZOMGHhmoWdzYbWNY3Z6LiT30lLlAtzTFEyg/tDo/H7noVMJH&#10;N3j4Ls9lunq0vrKI2YyLoc0GS3vxt71zDvI5vgN9+Afdj/k9ytaHjj9lOz9Sjr4x2EUbF34nn+Um&#10;jjzp7OZC9eIVPQtLXr8MlLPJ8JhgW19uDtxxE+4CnPux8tHnoQf5au+TB2uLyK0Pmu/2Jhv8z7xo&#10;c8HqQ6btM8uL7v65mb7tJHlidWXmz4JACG3tOneJXYjfMS11nX+7UYuv00D78kt7NDQHyth0bdH8&#10;gVCgMgXv0XbGDXXKtm/B0wTN2qjnb8Og+uCRD3DzgwvL/8jbiSymecq3MZp8qW/KpZ7+nTkVOdgo&#10;+udTWqUyX8bajglet3d8HO1SNLFLLnLuONxx75xbNSYTl3eA77z8ffrNxMvkADhruykf+3z+5ouU&#10;f5bzvOlntWP6A/8x+ptvvn2QP2VbQJelZVxqjJw81jEzsrlAvxcv+MdF85lfR6fUxxuXTfi7Mhrj&#10;As6RLnuNuBGJTyYPwOFrMP47SAqCVtwUqWPj6qTuAOyxCT12PjG8d2FbPxQPYHAnT7QgX3ICvdR1&#10;vDtBOfIMLf1L3fLQ1jm4tvrH4lbO1PE3mPLRSdnj0+p8PdZndk2kN5PErksDz6XLDPbVids5H3Rj&#10;gv4US0NANfV7IXSPW3G+7nLB23ZL+467tvMmIcBWAC67AHmc/ANTTzdtxdHajY2183ZHMHy1nT6L&#10;3gmH9L/QzkVObUBtl21vpHC+F5ibukaGUGuZr+Iee++Yc1UevGOqyX1HDzgilj5xbYFsdOn3ofmg&#10;P0j63F3OIn/iC11+0n50HxvIDW6uINNaT/PVr/k57VwYmEz6IL5+aJwEAW0zZX7yet4XL+Y3qOmh&#10;bgGv+RyOyW1BmOpUbL/Vx4Hjzl2zj85VHjqa8TVZ8PUmFjcMyfvrY9vlbz//rduyMvnE17Sfise5&#10;J56ja7eVDs0QDcz2Ycnn7YL+BOZ8xXh0nH5qocl1j/W2qXesDcXxuse/OGAPucvcsK9IPXIhe9n1&#10;lO1vtKrrHOzQLW5Y7HiNz+rHZmu3L7/wEx7Wt0dfNOiBz4z51seOrSKTcnTIOTqQKXDksY9SViGv&#10;dtnJP40OZH/l8TMGCPS84fRVseBpXnYplF8597C2EfOHDln4qNvki9f6PlmPTEGbdmdn5bfd/DQY&#10;vmfs7UU0faZjEp1HHz6pfdJ26ZeN47HEkMoxObVr/TKIDHgaX9BqDtT2CdL4X5O1wT6QU7R8aeev&#10;57yhSbWR68Gv+fBc/CULP3cNqDH26IP3eLjEDD5oTGUrFoaj85fRrQhzeai88ed9Ms5cBm7G6rj4&#10;xZvYj8yrpzUy/jWU10aPOvL0OkPqL/TD3XoAH10yU3zhQr7Riq2XCN7FPm3uTdFr/dkuSVt1u+WP&#10;9IbG68jQqqv+0u8U75rEYrGizwKRLzmyMzdPiP+5ztL4OMj4qX9vcOGD03hlQkfRjuX2O8cwj+Lz&#10;9qtIf2zSXHvM13YVK1/B5RZ00UKUXv7KYIXP1rrD1Ez+aK6Ifcgizq/xHlb8XDj07FeWKU2byY8t&#10;P/HX+PlU/cHN+tHDOfAIKhFgPCdSXRapE1eoMkizfe0PpRoAKWunpShI+T5hgqb9z7/4vHdNOjH9&#10;5edfPvvyqy+vie8koqE1nTwGSAeYAHpaPgxG3t0fliN/DR7+Jri734SbMnrhhcfQFkSMfmxB9EPU&#10;HeLaL+3SqjMG4UP0AFfbG53BWNpzBO+Qe0JXbVJw7Yf58nQyN/KLWclhZGHnJtMkAkHeE4gMQo+J&#10;wdiLnqD6naC4yvgkE3RQutQv75bQsk9LVze2CW9t752qC0gte5T3RD9ys31PTGNv8YQe+dqpU/ch&#10;k+h9wvaSKT7ZAZ9OeFtc2M5mwbM6Rhz1ThgrH5ED9ECrnWptFRp8zRJ7oRYuPE91Vd7Um9zqUE0M&#10;lvbROb6wjw+63U5F6bJBfwMobZ1gdnEvsr3N66Hpzw74pwOMPvGXwURs+RFx9JpcKpM20//Qwrf+&#10;TZsmE4IHnus8AwbcaCnpnH6Nr5soKH/FTmzH1e7OeffrObFKPzvmiqwbs9mJHn8E6Bvk+IQ/TIRs&#10;U9JYtpAY9eYj8QaWjx0XBuFXx+CWhhN0A19xTxx34Bge9EADXV+1X7cpfAbbH9Zn7TfBdaLhT33l&#10;jx4TO6v7CF17hmZzx4328pw7/dAYOaDQAZ84uS3g4lOO+3vYLhonHn7JIghcOAmTger30EXdXc+D&#10;VXkNTB978TcxFh4Af6+olTvFO5x9FZlzv4/5mjDxhP78Ru6LF5llxOTyjf5ApvvvZi/Pa3tkRFsM&#10;zNMpYzs4/JNvXx10x8YzYaOONu6ef5v2o14KA8p3OzbuYb/q99C8nkZOQ/j6Trc55i8yTb8Z++8g&#10;uLSH7vB7vu/1kXf++m9xYo+5aQCv8QfBjWNs5TXiHfBH8Uvoe59bH06ZGM4F9Cwcob807d/hugAi&#10;/o9tKg+9g9oFMA0OXzTJM3aZBTpxsRMFsQHYkJ/5QO6YJ87GXysz3N7tlgW6izfqYVyd44v+nl7L&#10;SrY6qTeuNOYjz/pCuVyoLdqTGzcnjD2GyuPbhLv88KzZhwYMTzaStbqqVEb/7HdcyIWfvUNw5YeD&#10;d+MkuPs7Rtrd5YQH2hdCT//veBvZ5U2vdjSf+dsPP7bcBQ58G/O2MaVxrE+ypA9WeLXiJOV7wmYB&#10;GeAtJ/HjyqJ8dbf/KVCvLbAQoi34Z+2KlC8naGDw5cB735n5204s52Rs5LMQueP78rIFbI2uLFJD&#10;tHTq7C6efXaAd5oqKlBjc27HvTOebf1j++m42frltdu1z9bz4UPnxxiofuchi/vpLdn5bWqH/kMm&#10;E3wnw0/H37TRn6O0vPl7gFYwW30f++86bL9u2fF9FJoxPy3NM9zxanzqvOvgbD5mF/7iS+ORthtP&#10;ndslHo5qlQO+v+1znaOcvmze0gtBaWHh0YULb4C5x48+j772S+O5CdZXtm/zJG3HuMi15dqB0khu&#10;05/p7w9UxtjXFk7nfDlunktcNq91/PUbvm7Qmpv32j4kepNT7ZCS9KmhE1qx0fLGx5yFzi9fpf+1&#10;i8dXEU04pFHbGXuqc/QGaAD51tyILeSTN6/nRqBeUEnZ+vhF8Ee3CTGysC1f8td1g+FpI6aU+8iB&#10;6G2M4ItfxXNwoPRv9tUntSOj/Mc+8rmbNdFFQ9/ka+OfekC2yp06ILZdZBXB6tombcH4LvXBta+d&#10;XO2GuceYN2OtMQrAqWzBmwvo8wRDdUqdODHXJRe/uvnq66/yBqLmNOeCfiIgeTs2Zbe3ebvRt99+&#10;OzIfmfgtBfUZHn0lbY7JuE/6VZZYEd8FsVPdUwS3uSv13jbFBp6k3qeBjSPGRh/nw+ynjTh5+8Fr&#10;qidGG3fG7siknmjrS2X+XIBPaeqNi87VwVw0Jo9zbLLRCYHypYv4yOeHPGE951a89BTwjNXKR81F&#10;xwFhxs2194zTx6+nP7GPC1iDvjrMeEVH49XkGAutc54UCiE9Ojdm0sf2ibjqjG9g9sVHziEyFssz&#10;Lgr/9NNPjSMXnvh6L8Auv9o2NOurUvI1x8q2HH37u4W1/Gfbkr7hZGjOuKnf+PTJ0PijP2MUO/RC&#10;fp4CYFNgK+f+nLgoT/65AVsrZyOA586ntk6Z/rg5pYuTYidl6vTfL7+UkMZmPY+OLPwyOiS/ph+g&#10;B+rvYwP9zKe5JnLCH3mc185bd/jJRe5UjA6HBnnkJ7HKFtUvdasnW7j4259oyUV6WzHYPJPfDDUm&#10;L7+OJxLq0UHM/x6gL7v1Ygz80z2NdbsY9y7jocVY4JWZL18m72Z/ZWwuOTay7wOhtj8+UdZzivD7&#10;+w9/a93aE931Lf/eoXY+tsKvn1o/+vlPGUALDba1rqCcb72tRn93zC+r19pEeXNd9LNfmZIXCkO6&#10;9eoWqt85uJff99Hp/CV+6P42DpmJmUc8+Z1PeXYW6MX49OcqmHZzsQ6dGQ/l57c590SXLJU5+/j7&#10;GTRl+vi+3rpzavlTfCX+gP1853hs18Lz9Y9/PGgO7cFZPfZCdXNy6bDX5P97Xlx7aDe8h04tWVm1&#10;cb4046V4+xQwfbSLOScGxZX4Eht3Hto2w7NF4z8FaQtPLIx9coN3YmzkWX6zVUYn5xfG1fd520j7&#10;RQQYe4V6UKtPdkYvdhezY/93udD7IX3dKLD20sjNmLHCVbay9Ol0/YWo4aPNPKHWopTNduf1jnph&#10;ZCtyXD4hITr4Gi5TZvdqrx3wumtAL+t4rCMm9AtzPbHjFfF3fm3wL37h2Z/QOnKz54cTc3POgN/w&#10;l6fMAcVA8cz7shb26qz30GttuPayJTvomCcQAlM/dnydeaHj3yh/6KmrryOXmKIzdOckLnacg6Eb&#10;+zyBQXxS9Pygcq9coVdZgjT6TP9WNmvC+D89hyICwKrb1A9uysizzp3qfrdfH9+iPQ+BiTh9efq9&#10;GAQfQ699WMzmb/lN7Zy/F+8IsHJs/c8//9T8PedDk096nmtuL/eEX+VMg/WftmsX51dizxwA+KmR&#10;6wasxILxTy7oDZRnHB3byVg5RUqO5zN2w0/c+uN949POfdH+34JjCH3/7rOZy8/cT9w4j3cRuU/L&#10;Zp48zbx1YuawzbcpnJwhvum5/o4OobF2WT53ObuuG920AfPb7XNOZD78ufhO+RU3cdDGR3NybLZ9&#10;rXaJTQGerj9t/4GzwJeALmJjYeSb/rFl9y0/CNTOfegZwV6/yRvsAvWKmEg5OvWhddcw8QfIW6bZ&#10;xxvI1c8Bfsfu4MgRbRdfN+4hHxnwqUzKcpmpePYD1nANC0zbeA0u/OaC5Ly+qSp8+FF5/vuZ1mM/&#10;D4XEe4k1Hkg9Ex462hTE5Gk/BXhYPw+Nm77qjsq1ybZ3LrdgHi8ndX54xvZlw17bBv6ud+C15Yt7&#10;r3fuDJ6Mt0E0D7LGeV8T0351nUbxROizAf4Tx8cWQfZ3B/7xcyPwZ0x923OMsc/g49HhOvnLm3vM&#10;ddl08nK2d4LZzxJl6jGfmFVNlva37HiDwR3WFkvni2e/AQz3SNJmHZeyV93Covnz6Avhxf/3//y/&#10;wR8Bt+Op2GCbBTIomfSm862ybVwBvYLpvAYnSjA8eoXU9y/b54liDWIiC3oSlbYWLbxKycn8vN7p&#10;LDjk+KKNHmec5NMT/3RM9Rs4GxAC0MmgD+gJWjs3T1kongmUyboTFvoxGjyJoK+LxvvwX9UkRtAn&#10;/HS4TNQ7WATB3wU53hNzwWi/r80LgpNT7prAkwTD555gIs8d4NG5Mh+5e4d+bEEc9Xzo5AQdNnUC&#10;uvQt1ljQYKcuIIXGf/gPf/nsv/63//rZX//t3z57ncni93/5/rNvvvm6bJ2Y0V97trGt/yNn/RVe&#10;PbFNeQM2rfhb7OwClDb4WnDRxjHcTnyDT9ZZAEnL1O1JDz0s4PycRRr1e4EVTmkc/5MHP2UTm8Lv&#10;lIXPLiYpI8e+5srChAWtXVCZRcZpW/pJjmLCK+gcg/WPfUmMHuxjH/09OZN0wfaXHnzqK2RFCro9&#10;CU6satPJgG1o5j82+KULBTPRmEWpTk7CX9sIWOpkcMzOBh5bsTID2pxk6avkW3vNEx5Joksj/uBT&#10;dhMn7nBrRJd2hKlMj/he+2n+sNMDr5PxHDauT79o3z0yEJzcnfhk+3sw8ffgoQ0QG+R0IkF3sopB&#10;slSebNsXopfBVrvWGYwaHxmAuz/+TOVDhOCKzzu92hi/8OIfF7DrpLSqHkcucoB72cpE/+1PP/+U&#10;3wAPz32Cd9ugqa3+0Lvl02/JJj/CfZ+LcvzUCXDKtj+xBXqeijDp1O/kHOVeVw2+SB1aPWkKj+aU&#10;8xuNysH0h4+f/ZQJci9y50645p3IXp1YWlsynadq+ILWTvrI6e5m8aOPfJG3Plio04/Jo479/+f/&#10;/Gu3cr7Jrr5EfrTz1YF287f+WN5HZjYk+74dwCK1+nntpdifxZPmm+CtzeuHaskGOTFOP9EO/V18&#10;4ncLaPsbVZUnbbQtvZMf9LEIepWLFfXGH7gWonuc8qWpjw8duTE5ll2iu/pf4yO+cuJunIhYV/wS&#10;mU47wVW3C4TqjFn6QdjGJxmTQ/OXX35WVVjZJ992NlBc7SwE7tNiYwc+mgsIcgHZ8LZgvXYVf2ih&#10;yz5w5MDth9vPvWYVyL9rZ7b9Jbb585/+1DL9RbsFNMH4Y0rZbSd01SWxKDbQaq6LvI7Zm05if+cX&#10;Sw8lMlz+rBm2zydXtI5HB8+FGWOQhXJbNtJvdgHz3/79f6TMSWDedKI/avgMxBefgoetkovSh4ff&#10;yNOJ/GlLIpM14+jMb2LXQ1yf04fE81tvsMiiW2Ps2Ixu9UF47gLX8l0bw/ch99pi7bLHK6/tlK1y&#10;J7dWxiPLiQEnlHMyptwruGbcwQsM/6FznfC0Zr5Whh07v0i8TZnc/ekxVX+QS+48jHn6grfNgKW7&#10;eqDFnvsK3Ht9fZL5x+COz3qicOx7r4fDtv04mbjh4EsuOLNotzHgAsz0m/UL3Ik6ss4RPnL4yJbY&#10;J9NNLlhyL7x+oi/bV5bUiaE+SZU9Yz5ZjCdff/NV5njfJu98/tlf/vzdZ99+881n3333XXMOGfRb&#10;T9TJ2ZMXEiOxJ1vpjwT0VwiTzTu1RXjs/GJ1u/uldgittRtdxcnmtF0Q7JwutOSehcvGKUfT8eZL&#10;ceW4Y2u2+hse35zfCCTvyome8Wbzo3bAtrYWO8fO8OS0e/6T4+V1uRW+PirHwd1xGH77YGj9Kre6&#10;0Sv09wbY5srTN/RjdND89de5IPTll181/9PTuNs8EBy5BOz8+n/97X999qfkUHH3Yy5+4eliGHo/&#10;/PBDx0Y3WW6cG2/g7JhKJuPnluPHH2OR8Q18UJunPsSLz55wc3jNF/BF0ydfJ3fN+HE/v2x9aH6X&#10;C7AWglYGuRxcNLJvfDQewmMfMUF+eu3YLfc6t7HlA3bu3Cztycne5GxcRTvxQR520UbciUFtzEHo&#10;TJZH/p05wspmCywEaGdMhMtGbLDzJ2X6nbHob3//W31M9u++/W6eUGX/8OlCXWJUbC0NMoo9gMfG&#10;mGPl2ujleLMXPcSZMVJuNfbJDx2rkufptT/DcdFOu+aG0ADaGt9mQS7yRHYyoV+99Hv6HT+3UeoW&#10;Z/2qHshzcjnAR7lYYx9j08Tb9GV4dEBf3V78Wprq+cXxziO116a+P/ML9Ut7+LtR4WEbskz9w9Zo&#10;033mcxP3xlhleIDGRGLQsXhsTCYWHeOpLTrZbR0/uyC99RNTc35VW7LhaYu+eBPj6rTR7wG/ORa7&#10;tVH8bh5CNvNTdNkTY/0RkEXfINfkihlv6vfIXPzg4Q/gzefsx6MAH+UAvekrcp7xJK+fTx8EcPQ7&#10;soLOySKT7bbXlvzGMO3FLfx7fjN/4Ev99Q5LQ5zdoWNx7GUu9a59nP2Nc4n90K+8Oe/rU5rpTwts&#10;zG7st3N1dezjPHEWxsXo+HbxN5eI0TCqzsYW9YBN2u/0+/D/85//1DWEH3/6sXpfesSX5JMXgPa1&#10;4cklL1O3vz+8fZ1Pl4+tP+cNK3/r2j2HlvJda2I3+J62bpyzVfxAH3z3U2FuX/LO0p050Bxr5yOH&#10;dvyO3miwKVCmv+8bJPQ3sPLbh69/yjfmLfrTPrX/448/pe/8WP+oez5/QptvxNPsP+jjgbZ6NPCe&#10;3DP5jYyjr/nF/B781qdZ8fHs+XFstu21ecDQ57/aJbwaK7FzY+j4ShloH61vZl6ydiC/fs1eOx/G&#10;e/Anpko3vJV5ZTrw5i7xY85A9tVncYuUrxUZH7KKa7jipvOVyMePm0+EMT6dP2f7t7//vaTa79KO&#10;rHDQM0ZMfxT/UwZ54kRMjS2V0Xc/68srdiL/vt6cPx7+mzFgdSLXjEsbO6+7NlaeYXbnGwzFgZFN&#10;njBHIhNZV4YZ31MAMxW1Y3RcXBeAx+9Lr5iRY9q8zgK8fjW6DY0Sy5d2ctujfmSBWyGC4wIiv3fe&#10;SLjnQKb4aOW+2qaALwBy6mun08/lDLlPnxr5H4TJftF5FM9eCMFH23b0kjdi+8Sl2NQfyLx0jSXq&#10;+AeQgz7kRkd88WsaNGbhkM385Ss/ERgFdjxSB3ZctAb8e1Dto/v0sE9jGV9GH9uxVddXyRR5zc1a&#10;geepZ9D179r4oh6kjcdYaPROX0cLoKftjHXvr3x2teesA1qg7wK3m3TF746J1S319BeLtTlZA+s7&#10;2659nVhfWVf2UC0+v8j1fATGN+Njv6HOp6FaumurR06ZGJj6Nj/2nHxX2uQ/H3lh92Ebs9CKdctH&#10;LKDleOZXk8/SnGJPfLH5cOMsGBewPZDPwOpsnx3YUntzls6f7EdP/YJd+OleDu8O/LnjbXmFHTl8&#10;av+D7Pwc4N+/KkKVsb35wD+DbXe3mzZ4mUPe7aLPWLNhO/k7S8FH38wRj3zaDq3EY8ZX7euX2p3/&#10;43vjc2zAH9XLeBqbxnuNxfHr0EZr5lkzt5p4nH7T/oPh78D2C/4AeICI8ATWrsy2MuDb+Sn+YnhM&#10;2rb6oJ073aWJFtit64hozfnEnLOpt0a+NCtnDuCB3bavxzbv5VNjZ/j2ocXEuXPR2g4/ssh5+Wv8&#10;HRlWbq9+xqw6wZVD89fycvz01z0uV6Y75pu8gQY0hjr/HR6LWzupP3pV3uiwslpdKgFfazCyb8Mt&#10;47q5E2+IIUi5EjrKlslVziC//SyzpTs0Bk98OjbYrDxo7ucUNoHVMfgefh2Abu3aPgbeCXDpop3P&#10;0pnmQ19502sK0TaJ9zQYOS9b5Er9E1lCSGKuw8MLjCMOD8eR70V+A6wQWugpW7CYkaIG1uAem0UG&#10;fO+42qR2mh677DGSi1u7p23vAAu2cn/KTbiTFsrP8d9/+HuT5OdZ7DMpBE6WSyP1Ekf1C43tjKV3&#10;VDCplATnxGeSHVsa8H36G0PH5kvzIbNEnIlsTtboKth3IZ0cJgUWaJqsDOT5o0frjv5kk3wN6jvA&#10;4TN3jJ7BJW3W7zpvT1Rr2+ga+fcYLRaufuH9Nrp3YsKWkVMy9XtlgCz4gLFHJDsyZXOV33Gm9NTR&#10;I//XQHNsVFu/yKDid+NC6KdcdDCZMGHtxCU2skhgcELbhR667QDf/chNsp6YJXmNODNQ4d5FVtu0&#10;E7/AhcRuw5MvvDYRVH4EcuiuwkTBpbf6neCi1UH42EAdMMCsXdB6TAwT30mY14l+6nCEC9ZuW58b&#10;nhSG/9TDgQtv6d/r2j51YqpSZ9+ig4Gst+GEHts7kRrOh/dN/js9/Bbg10ZwQ+NTsDTnROMhc+Xq&#10;76xKwi8yQZTARwfxu/ovzes4uPDjmtqhr59yF9VBXFmLE7uCazJ2bHblk6WVrUmENj75YoTKsLK4&#10;ACYx7kC/fWxt7gneQtr5/TqTPX3vZeLH2ADP4gs/GkDnBMI+/zsRtQj0WAzqxJM9/KXtqw+PXOW4&#10;8Z2tfa86eqU/1yisGAjNPRb/XVg9+GlUPeFV32zRkV/UAfmnNkyZiyVyk5PsWcDPpCH8TNLhyG/k&#10;wXjp4d0yxex5gx6nrBPiI+ebHkfHbH2qf+xnX58Gawv77EhmwBf6F57bfidEtVVi/z6W8mPL065P&#10;UYfG5hIk0VnauzjUstyBD+Sm6b/RK2OhVzWXb9pJnS9zRyZ8uQmoYwsXfvnCArYbpiyKsuGf//Tn&#10;6DML3Bffo9seW6yKNRCLbBNr6OJDlp0gOcarCzLFHV+vHG2jXzx1SWmy444hZZ/2xjr05d7mDPqc&#10;MjS1eZucTK4ZN04I3eRfHdZ/KwMfvUx+/5i7w3/9dRZk1OloV5tDZ/XTl0z2ATtMjOkP8rVjogwC&#10;Gouj3bSZPrM2hL/lszft0Vg69/qV645rnxz10eE99SNHZdwGv7PlNzAyT5wh1T6S8ocs8Dz5Mvja&#10;ACdC4IE3cfyK/WY60/pPfck/G6toA7wT1SE8OsjffwTkH38OPtxZ0Bh7b1s5DmWALz54jpuHd0uy&#10;u/Hm2Fys5U4w69encV1eabO54m4HTN5nwbCvg8t+RchWXLOvsZv88vI+OWe+1YuFkc34AcxRLTTw&#10;5xfhNXOUKJD/d3nTxEN6ciQeImdtEtobA7UTGcKXRddacqg8AsiuXf/ImfaZ6bTOV2MwIiXauw9f&#10;P9zYbPuULS7eck+Ps6+vLO7qIz+2/z5pF93NJ9PmxduhJ18B4wAa6jtupGwWb6cvXDk2bdlCfgXG&#10;kcmBc9PhYVfbkRvNznWz73hvUDS/A6ubn0RhM/PWn9//3PzHdzMHb+R20V0biwfa4Yv+xhW7TgzO&#10;heyl33Oew18ZWL5soa/MbHFiGD5fuYG5kcLvtzbahnl5i2NyK2MLYwH7kUVf/RhaZNQkmwvMO2qL&#10;jLtuIxKzcnx9IHZSb98HkAfw6y4eNo7Vh3jRDg/+QWtzQM9v0AjeftjVPNExG/iA5adfq1t5eHvl&#10;iVS9+N+LrqHjZgR648Mn6FaX4GmjX9amh57Q7wUYPFNf/tsnje0ptwCNP3qFz/XbueBhbi83s5EL&#10;XbajxzwxxT7axYyh9XPtwD76KHwLJjt/Hd0fcw90Qqws1+YOLvuI7Mp8m+Onnp6dk2MUQGdzbPWI&#10;zMVJv3bxSH4nDzltsdSP+QwewLP7qRyJUmaMjK2KF1nw1Ba92U7sXb5P4cYSOfa83lx26S8/9Vhr&#10;y1/ql04vTEcHPiYn3PunAudraVWu4C7MXEKujnzRWU4A8P0B9JzH2+of2TRLNt/cLtiuPtq0dWjs&#10;OYEyoA1Z0cIbHzjkWl+u/OrQdLFmbjB0gVzEi78IERpwVzfbXiQPjpvd+dMCLH5f5s9rKjsGndiF&#10;n/8COmDHoPkZsNF969Sbm79JH3idJ4c/z+tW5WVjnn7168dfu/5TmU6M3Nvax6V2DV/boEWG6e/G&#10;InEEq5hBpj9o27TfHOtYzIhROD70tL7iJqUdn+m4sfIxr9pk42kLPzR2vpZy51bXPI7N87uS5Kic&#10;fNT6xFifIKlYD9kOLRfTAR5j3/B3DnEbC5UDW3i7b9t5y/HJluO/beA/bwNvYW9iXd6z1V9Wfjf4&#10;zf7k4rGH8xp9depWgJFt+eHBlkSGy+bor11sp5xvtk6sL73Rb/21vhj6o9cxTdVZHRzAiQmz06ry&#10;JcvwZ5/JSfX7sem0C3/2s5YS4s43xY1cIXfMeqp8lzijy4nF4RI9z/x3bdALBMQ4PO4y2hfVwBzO&#10;oTfSBLlleMYsbTv5JDaKzbLadJ0XWhNce247jfErzyFfehO/yovRemtWA8NTHV4fMud7Gf7ayCc9&#10;v8l5zMfawpxsbHDxOVR2o5x+bnYDG0NkpbM6853Nj9KTGyi9MQvutFGfinzYBnQ+HbxYq8fi5zmg&#10;bf0lUuenlfLJGLE/jVSbnAaf3kdXBAzwPTqMNrpO+cqjHOzxjg+DNX5YH9ffg97ck2x02i63oVO8&#10;Q2DPvyfuIkNQYdeMx46Yw9sc5ufJqn9lfuRDPgOrNz4rdyv2q+0Gz3pAdU+dOSkYHyRu0nhpbd2e&#10;z275rltqd/G6dqzneENNxuKsuWnL927w2fn9/Sde6geEApE8uManuXl9+vPUTYzNPqbmcXCbu6OD&#10;B0py+05l3wtssJf+nm9EmvT5zIPT/kPegrDz89pNg9IUF2NXfXNsGvlTp17smnwvTc24oXMPcdXj&#10;6J8/6zMTajO/cK7yj3/MRayZ76TPpW9uf9R2+4r94x67lYMdfPji7nv2mHzz6GfP22pDl/VJiUKi&#10;U+uUzPo0vOfAP3e467+8Kvs5mPPEOdeLeIXKHl+tjs2H8m6ArzbGbPfTukOTXHS9w7bZcfxe96/s&#10;b/vdarM8ViY5yX4CJgPC+Pif0b7njeoibgLmKEDf3pznePjPm0YcJ/Km/0dndus8kg8y//0j0Pc+&#10;BetSuhkD6vcgGh19/DwU2DdX9uATX3uNa+3V7QYA/MOovsr+zHsaYk+oNUfQxxiRcXxz0IsXmX+z&#10;8w2GxpSt/baPQrvHK/b3WIUPd3wZ82VO94dwxh80l1bjtccPuUovtO68RpaJz+dRgobWslSNpAOv&#10;4GvEBtlNug0KeO1QcZ4EVhLZR1AnGkjnJvHhrM06afnAc4I6T/kMognDu/OqJPg7qVrFxnD5Th2Z&#10;dyFnnYK2k0V46t09LgkbCDrxjUi7+IE//PunUoR279xO/Zw4OsE5J6bRs4mPAdGqQ0f26pXChw3Y&#10;gwPmJJyhyF1dDl/66ZwrE+vB6Qlgyrfzp/gCfNDVtUoPrVr/Qml7R+r5auSIwy0KrVNSzyYm6ezU&#10;BaBzMjaLEVlsid28ioeM82rkpwHuBE5Q499FHpPg6jyysM+exNlHNyIVInZtT8bKmXZoLG9l5HWs&#10;7epNHyrUBplA0cHiEuiiUvCLCy/Ah47nTmgnCrPoYHFQO+UWZqJI+aDbRc/EpnZ8w/+TRGeyji49&#10;1OerH/v9cxywT3bldCnuKW/9KVcHdtuDfIkjcb2+23J0yAfIjn8nNCnrxEA5mnyWbRdOUjZShW7w&#10;92Lc69xBshMLdoXvz++20ncuIMWOaTzyLZU9xj5yppidAbxdGHv36/gFT/HaE5/YN3PmyAf7KQyP&#10;lJE/QHdlaTEnui0lzsjxIr+NNfzPMem1zWc2+lYYOQCRo/5NzJBJzJP9boNBnO9LnlPo2Kc8I0Nt&#10;Jhhv8Kk28IGtE4Zw70D3KgsXdGmfyQSt+7cT1NWzeYZu+pC+EBkMHZnWTht0U0ZXJ4n47O8IV9Yc&#10;jx3GP3BN9rqInbpCtitn4zaUX30+ea9y3erhl8ZRvbGa3wOWKyJF+7wLU05wDTZKwauc+L96Fe3f&#10;pyTx9WWe1DH4Nt9aPIn86Fbm8LeA1LwRHLB19qtj+u/GyD1XLp7t4l6v9kzBodY6OOwqF1iMdPwm&#10;x/v7yBbb3cG/cpZe4lJujBSVWV/hk+2ra8eVg/r25RFQnjmevDMyRorxx7lhyMVHeMaIO919Nffo&#10;nz6XC4n8CPeeJ9U3V+Lngm3++jqxHKsrPntnEqnd64/6wokFQgZKz2usot/kwPHP6l06aKU9OiFa&#10;eyx9rzy2+DeZ4bPPfswrk//9r//e8eY/vv6PoX90TztAJm33Q28yKAdLt7ZKuae91QO4aydl5LWo&#10;tHa55D+xuD4J19A1qZ0pcOnFXtrNiYwTwbzO0RARe8kbs7Dm7ScWM+jP/uJ/ZKz8+k/atW9LQcu3&#10;0g6e3eoWXv7a30OEHmiYD3XCePSHj0fnMpdtHn1j6vlWnoBrDJz6rUPXmFAZs7+2tdUObBmcP4KZ&#10;n804Ozyn/cg/5X/U3olnJ6PhM7zwE4/jb21HrsfxnZ669fvKuvj8uGX3NujvIuDmjMcCA37l2ial&#10;dZNl6fSkJep1oS6F2qyp7nPRmZecXFv7rv+ib8b2bY+uOFpQB/j/rgN5oNm2/tZmy9SQrzLF9327&#10;RAtT9kyXzbdwxbInJ110CGbn1vzAx301b2RhJ4uObItkL2zGh/IPP5jPk1c93/6SG9jkANB+1T02&#10;UDa0yf3ShABNghxA736s+FZdrB2nCFOZnumHz/pj2rMLvnNxlm7lX32m/ynrSWB8oM4iqLFSLmAH&#10;dfTdGyZXxon5iePluTfozJOlbHL6YrZe0+UCRq1z/Gi+K0/tiXNpnlyAp/bKtHNB5fvvv69/KmfG&#10;yl4Yjs3hWhztiS2/5KMdQINdxGZvgKwus4CuHt7GIllqw5TXZ3RP+36KG+lDa21g67PnM3sBvP05&#10;cy3nC+LHeA/H09Hag+p9+LUgXy7+0qG8D5/GWuQAfNWnLeIbOCtb61K2Olcmcl/5LTLneOes025i&#10;Dx3laIPqFNwQKw9jKpHhuUBs23ys7NhY2ba978/8bfiQrXeVs1f03vFJLHuiEV/jznu/LR9cPF7k&#10;3Fj5yJBY8xdePpUz+r3Kqzt7w2poyh/66Ort2FNN4sf5z1//+tee/4kV54H3c3Fzoen/6E/84MNW&#10;5dUMUDX7VTlEc3Do5hisHTthTZljVZX55gNjpRzkNYHvcuHK2J3T0sDE5ujHds5f+CZ08idXgW5j&#10;m44nxw/OY8rHHCf2uPDgB9e6wNB1LFcWJduZP5CTzVaHniN3rKeXpxanf2jFLuy3Y6t88ZB56Kag&#10;ZXCB890Xob/+sdWGrI3J+pAt5VafxHTH9OF3qFZH8WFxGzgHEAPiDcz8/PgltqlcqSuv5Ey4OWic&#10;hUtjDS1PSYD1JRtPrI59doF762374Zns00/s2rfY9fqLPLnyRX6fOW84MNbs2kDbBO/qr8en1nfW&#10;Np1jRh1jN7mzl210iPz9O7YtLXIcPVd+5aAXXSZkeuzLxaEIWTkd1y4ZO+UW06faq36Z3IcnuehQ&#10;mxxbaotPYzy6/5QnWR3Xl8Gh3/Zd566gtI8P7E/7rLvkbwGPyQ8ToO9ezHrWnJ8P1rbdNrZiYmH1&#10;R3b1WXtv3R5fbc48pPUJrZ4/1FQj28bx4u8WvpjTH8wJ0FU2Mq6Ozrce81Cx9DEX7eHwkX50vzlk&#10;ZU51Ab2x6+krsWHYlI8+i/+20cA+mrZ77AaPKePXFrdeDkJ7+z1aYPVQ5wZktuxYaUzI39Zvf1t+&#10;xW/f1iTeRO5ZDNY+CEY+IsLTL80lxAy5l06UrJ7yJcjh0Vv/f8SxOjHSc5TQdKMEGgODV7uEj2Ly&#10;jz5ujJr+P7+JLWej/QAxGWzsCjPm2105zW/c8EGPKW9/jRw9jOhoThljyJ/K+GjwfZMJsM+C/flM&#10;XI3djZGxVeTuGBCcV/pn7D7GnjyunXHtcXF37I02TKPK0rP+wB47n1sZJoYSxxmn+XHLg1qo/xyk&#10;jp1C4ZRTzH4VDJ+Dk43SbV/kthfTM4/hNzKTXTvlbkjfuSoZNjfirw8BZCrfnTiEfBSh23EnW8VP&#10;2mh/ZG/loTGxEPxTR8ftV0NBQzLy3y0HBX9wwzNjm/5lrZBeO1bpV73xuvE3F2Av2hFw94nKZgt0&#10;rFxHL+U7p9LGX39yx8LZLEuOXQ4BOJ2n5pjcc9wgPWs7M29pfIXz8LtJMCZNu7Gjcxrz3/HLoV35&#10;0YYz/WT6ZuxhjTNld5jYPf5LxcwzN8Zn/VK/TUP/BRZu2RxWl/b5drrYhJ8TQ24G8bMCc1P1yaGH&#10;yPSf2CE2vffrQ/Lorp9NSWOoOSSGSx63RrU2fLSZvdFxfJVeGNkJ9qC1ROlxh5WpZYexfsBn1eeK&#10;96ENhVxtp5+B6Gd+3Jya+CoE0fmR+FhAM5SrJ3n9bWwsDt6dk6s/drvwzvF9fN52v7e9aDzj11xE&#10;z/QT/XTPp9HxphD+GRuMX5XTjx33fGTmTg/94MTitdsT/GPX6hy6cEK11xNeZE7ZfJUGxob2tYOP&#10;xqfgmOGqeo7uLSfK8CGz3NvximHOdgAAQABJREFUgsXZgR/OudD29stO6o5bt2772sXwtvMh8/H2&#10;WTzyt21XxpcZ8/FX7saSHXcWcWySWD0N5a/tn8smraf64NRGW3kY4W0XPa+U/iNge9B1qtAkk9V0&#10;P3+g/f0J4pUF/QvkmcNPGbG0ERdoxf7nBD81hKJAsXLsz2tQ1uBPEp76fExwtnyDY5gbpE4Ho6jA&#10;Df4IEUVMJnIskFwoaII6x5Od5w4ak8cn0A49vJfvvR6dSQZzggKnRoss2Et+BoVtO04dg618q+/K&#10;usdPcSM+IyKqi5xFe7zudC4bBGsnHNppBq+JswNggil/bA7uvFpwvtSnecB27MCW5YMoW0fH2mHj&#10;4MaryV/g6GwmEBZjTuLkyy1fOYYTPoiJEcH72P82rw60kGQhx6KCEzb1FrIsjqz+nWCkGduTcRLT&#10;uYjSm8DS+SKPtr2L2kzwD6A2Dj0nCD3Ziu5zIXeeGHby7U7gQmjWJicG+8rOyOvk1IIUZ5DzVSae&#10;YPTrbicpZAd4MjEIyeKx115YYrPBGaTKWFzJ5jRs66Fll41A42j9GVm6OBf5ANkN0r0bJcfVORfR&#10;0Fzdn9MvvSTO3sEbugYJ4ALxxgrZL4VSR290qn/xVE880+1T4KQNaEfONPY/8Zd43th6cejg7c9F&#10;0PH1LDCUyJHR/m23VfevlQVP9PZ4cdDV3tYEHqx94Hri6GWeLAVkrj2Ce+me8lBo+56s0/2oX9uo&#10;xyNteyE9lVd52i0oE8sAX/Sf8Ej9YwFKjGr7aB/0WYBIqRgc81ayouH/OmeSnkRcuhb7VycLONq0&#10;r4XX/S59VOCRf6E6nXI51PFOYNjofrFEWzQsLs5EgI3lIXnF0z7TZ8K8ssktFqUmD6Rl2resk8bh&#10;tXLcfXpfZKcjvj6AfLNoMM7Z3++FB9BpvukR+WL/TMirV9pun2j5aXOf5HWSE9vuJL544reTH4uQ&#10;bl56OoAvLdswbP447Mt37VZb80nakxPN+0n+lEXW6FpaSyRbx9qDbrNvi7a6bdtXxt5w2+B8PWmP&#10;Tv4W1G09Wru/WzzyX5CzC0cesaZsZd429BPrXpuCpnrH+4re9SlaQ3/6ivwGf+uXbmqLJ899iB+W&#10;pvbFrfkHJ6jNOepWn5ErduwkcpRZWeHh4waKxe+FruTq3kAVXY0v7yLXr329TPrpKwudeWLKmaWx&#10;8uhofOk6X8yEZsfq2GLvQm5HDr/2C2GdvPjQLXo/GXvkuqETYtkzns4TYGRf+TcOLKT8Zv6UNoun&#10;/e7vVhm47Jz+uxPLqXl86+/awSWOEJjFVbGUHBA9/1UYGusH20cew2M/z+mJD7Dy3vfVbdwoXx0H&#10;d+N9eIoj+WD1CEVNGh+2myt2H77Yed5O+86jsrOLRtq0f9sJDP+JzRcvb+OfOmPyM1gbK9aWnfEp&#10;mEaf3QmV6cmjqxtoJj7Iv/qLQb6R15R52u9PeRrf76G6wIG4eZxFmJe3O1RnDJqFgqXvBtDO13Ii&#10;aiHKrwyIOfW1/eHbOG7Z9EEi06X54siR+0yqmzGkddGs87Ojn418uLRHhkPvGETZfizAuNi4OUT7&#10;7RtylPwz81A1j/g4B8ndo0NIXlC5jsGXv0rs23OPHMq2Hs8dV+QNNB4n7MnZyRXFD5754Mas3GPM&#10;hb+0yijI5rpu2vQKPTRdzPMksN8049t58moE9c0GaCxtvv+QOXDLjRvBwUc8d0xdmdJGOVgZHE+Z&#10;+Cff8eUzPG3EEXCjE5l3vou/C3xeq98LSpFB7MHBZ01u/DZPhycesWA780p4fXVl6nvukFZoiBGI&#10;OybU/qEjlnY+0LrcmPAh8xIgPntxLzi1w7G9GAH3sr1orBzt0ooLzdnHLlNOPq80JQ870IGfzGnK&#10;L+XV9+S65XPPG33CKyK8iz4rA7rLB++rXXUWXym56c9W9Ibr3MGcb8dtceKzF4DpIyZ6jpE+4qmR&#10;XYDGBx3885WYyV9o9lil8gNbhtaOA373c3SgC7ld3Bj5NVMWEw7dyL/jjhgjz+qNhj864tn95Sty&#10;Urb8zc/oLafUT8Gmjxh/yKVfbJuJh0OuuU0IrL2dw8vvq8faf2Wbi13jH7pX1ury8Nn2QfrBWajM&#10;N9m17Q0i2VZ2ejzrb8sfDb3GGMC0y3fPP9Qzly989LntR3d72W95Fxa9Ick5fPhHTrxL59iT7GK5&#10;3ghdun/0lFFAG0D+5fP51/PUv36IPyALHdBvTjp8yN+68MTX/ovkNb+xaBF/xrr8BnjeXAZXbnj/&#10;S2j0laoZ0/Lmold5u5Nxt6+GDo/y0+fSuOfFCZWOy6pCQ1ygVTw8yif2gJ92tSltc861ZXt+S4fO&#10;t23JElpBLWir34idt/lNt1DmrNLEYw4nPsqDLHXi4Gx8r2yIrjzWz8mCziUfHaKTNzLdobxSUL3w&#10;DegHYNv24HyR886z+yFdXDzYZxxxNVsecNjEzZ/NN3yXfjM3SMix+uTJnd2fOQlC8MDQmH4/P3My&#10;Pmnlqd8bhKkj5ujjs/2CPFwfF1Rv81P7C9o9LpSxyTht9Vi81Yfco//Mi6c/0jVeYpNpXp9qq7zn&#10;3YcQlCCefjy/X77+4MdC64eQmNlcDY/ffdpnopiykefwP3x2o721yZeRm6/kQ+3lvslVo0/xo/4l&#10;S3zwxtvRjkxdnE+b4TW+0Wb7uf2dI6PxKVja97r5TdDRtfZL5b35+HHrzWMmpve8zc1M4M5z+Ex+&#10;0Se9aQDo6+/fG/u8bcWbOKy/nAuQ2ee0B+/xKX6j825Lql/Dc9pV9joXGT55KpMG8J/rOPGkbtZT&#10;Sjhfy9Nxf5IhcshZlrP8TrNcNefPX+rqQzdM5ca54XN0ecSlLDJ2QDO1NsEdH+tzHRPS3hzQuLx9&#10;CD/ykXWh7atP4gqt7K8P1hbltzbZhrYpg8vkr6KQ+dH9/GTye/i9Cu3UPYcH/aGlHr35PF2PaR0J&#10;l054241K2c4FWu32omj94LikY6+b/M9tMD4am6JRC8sD51oA3tf5S+U7frafPy1nHpLx4vCxlqx/&#10;1jvBu88PLvunXCzokw1b1OqCtVVidSi0fPsleUBziH6dNuYHo7O+PDE+WBNT1SvExcfwmBimuziZ&#10;p4UrbeOjvgkB7fAJlZK7l+++7bgFzeV626bwgUs25E6uZe3s40OR0WH0Z9npE5Mf5f+9wOvib/2Y&#10;S30dYztMHz6jRupJzUMoPROslVMmfqJB8VZqZSWwBf9ku/RHj0EWi2gsq+Ze84mQnodS0v93HEp5&#10;TnMDOW+kddae2GXtZuxwof/VueOItKKj5xgxDP/v0+Tb3y9ZIoA3fJFD2dWHsk/PjCb/RLvYvU4b&#10;tFqqsg49pcan+iHz+/mZDrJFDX1ggru24PcnQKjAvX98qt4F5ioAVyAcoA87kImMa4+1m3WPFxk3&#10;1ha2ZF1w3JtzD82rbx45l85u4ZdWtuFWP4kyfP8ILpuQMaj3V0mjXZqHwET9U2pwmk+cLwugxU05&#10;a7yeThpRFFCGbPmbZPCYIGq3zKpUFDFg2M//2Y4y8B7lOmEaG4S7k/3DSzt8GgBh3f0cQzNpQWdP&#10;/Oy3HD9/h8bKJVi6KBAlm+AEUBo4AREk2kjGu0DghEO5AfAOlTvlS7c2yQFaYOxShStDT3qMJge0&#10;B+0gkcEkd2Q1ERykHZTR7MJyT9AneY0NhsbquLyn9fin+4M2MsVu8OFy7J4UOO6fbT4LS9tJl6cA&#10;bCUetlO321loGf23/W7RUu9Vlj3BoW+U1NZCzzwdjufIVb8cI1RG7XPM/+7OAPN7X/ldnsjqFWWd&#10;iISeEz+wic8+nMYOvYNTnbPVxpMafO8C916M1mYmvmfhM3V7IopOJ5fHTga8mfg8/C6Z8g++Ov/z&#10;iz/oPwe2/BTcbVic4N1x8dnFwu53IvqgtO03AfY4MnudXk9qbUPDa6TV7asSLgop4w8TSdD2RI26&#10;tcXxx8YB2fL/DEbm0s+JRWkEY2W3BfoeUL86Dr1pX7p34sFb2BPspd3ylePIurhw7nh4uENKPLhj&#10;hv+wQb79M5OgLVu5NobUo2WRElSH5Zvj5aOd/d0W91bGfltWGke1bS9/iN3pZ6lEK4MC2zXWs4Xb&#10;V+4Eb9uhWb7Z9sTROMd5wS1EBu1fZfCvbPBPe8f+2h6v459rEh63pTeZS7Rt44EN906sdEW8TELl&#10;jFSFAl+TUx7O4GngvfEsb3rKD7H75gs4lYe+5TnxOOUzwK+8yrbt6tKy0AXwwN3mFlgv+nQ4OPCW&#10;k7FAsT4vV0y/mKeX2dO44fWNW68t6EJu4yQHa/fWPL7KO8THhydHBXf9OLK5aD65ZeXbGLiGzdNm&#10;2y29+/HVNvyMMfzWeL7aEvPBm8xdrIr+cg0ZgDb1bfR+kl9SVx78jUfoL38GVIZGx9vsA3qgJUiU&#10;WxD/Lr9ZadGZ/a5XUN1iNz1AKOV7aK7M6O9niPf7LPrMkyKeGOsYH930ob0B5JJzmlx0+D6o+Vgc&#10;McGLTcQi+fO/+UEzMYvO28ht3H7zNjc5JV5o+iZ02APYmpS7ycV+fWl75Pc7bMUJH3xBJ5DmCkdn&#10;x/B7opdt5Qi+stojMe9v9VK+sPvFC/07zu7Dtf9Y/DqynxhYGoN3eN5kVe8z9PAY++g7ymaRgrxD&#10;d2V7vjX+8BO8WXgwl2CT9bU6co6d7vIv/+EZaxyci17ogqe6RNAbOIG9ma4y1KHaJXZHlluDs7sn&#10;1V2cYcfIHM2PPWILBonInd9EDvOrGc9HJnr0RDQ87nCd9JxCuZQca+877n1fu9UM608BfuTenNB8&#10;H5uJ4X0DDGN4awMbwgN0+CK/5e5Vtvpt/ctvwXXRCz/45upu8LCoQRpzK3Mk7YsUWuObyU94yeNg&#10;y9G23xySbRi33lfzknHmtFGGNtvgre94rSBfoIP/zh/ggqVffqFvfNh9OdP4tfNF7dWBGSO8si39&#10;Pa/urA3CF9i/4OxvEfnIDVWuZRvyyjU+bErXWUx5jD/KglyyjWsE0448+LlgZ1yaCywve3Hxv//3&#10;/9angv0mMLqeEF59EbK/x96csG9HaL4Lv50L47N9xhPcdOiNL0fJ+j34xYlei7s8epw2FrM6/rJh&#10;ePf8IuXFO+1nHB8/wt1zkMOqOrho2t+2TcyJK3ZbH6ys5XniEF/2kzPN08svdXR/LqvXx9YuiSm8&#10;a5+0Z3P2nd9ge+SWkLjmUd339Qy07dtV9J9Tz2+Npdir/FJuu32MXD5wtPfZXADvDvf2WzfjDB5D&#10;I+oX2OH167n4oq59M/T0Y7z/03/6v9Jmnwr+pfYmR/tubLe/c40Pu88FhVmY1A79lYfM9JVnsinM&#10;G2Cmn6ztdwuhvE478/R3uUC2ZX6jvIQiz9LBq7bB49iJzbTZv+YJ9osMe75H1uIETxl6coYFMPSM&#10;V3cI2uWLp+Vj36nPDS+nj8FhC/Ylz8rJZnd7wBPDHS/C9937iU+y3WFiJW9PydVn8vV8RLvoHS+X&#10;SvXBK/Xto8m1yKye6G3+a5k1leCCztP1jWlw5jlisNXxNXsMPbKsjdfX6NFXHPUGlOQ2/ktEXDzg&#10;6kP80vlObkh9ETxnVCvjd9/9qbnVTR7GksZxaI8cT21CMu2E1n1aQTY3e7/NxR1jpVzlSUfrD3/P&#10;b5iO7yeUnA+9dCNq7EC+vXl251t4jI5jJ3PU8Z9xaecq5JsP3PJPTMnvtZNxqPE5nQAuqByRz19j&#10;1JwheKXFRqFxQZrq/9cTtFG4T8VF14nXGYP6WmiBHsAbXLJl3nTPIeJudBv8+7426sn2Kbw7XXy0&#10;DWrj6KhX3vu1MoiRyy7pY+abYrXtjzzyUv3WuYL+MvmlDxOY1xz9bH2W9vId++uXeI0NzNvw+vT8&#10;M/zS2IctHzBlY8fZVwdvtjPHsd95YRbV9zd5g10ctvO/88aVedvPdnIIvXsBRgNw9AxDlmnRg/f4&#10;e21BpNH75L7KODIPz4lv/TxeCi5fTRma2vrAnXMRtoA7+dVvC7If/xnvczITXLG6Z83cPzFbfm1L&#10;5Ifc+Dx+suVRDguov+unbE2w9bZ8esdVJgWSZP0nzvs65yP/2OC8YYSkUUFu9nuQtnLN+/fe1uAN&#10;EaEfXdHYeT0WaDzA/vh4y8j0BOfgb5lDNgKr57bdLRuvry/lCVvW7H362jY4281XfDO2GRsl6nu8&#10;+jf+0bvBxe9W9nu796bbbnUKoyfNPqXjVRZjrDm1V05G4yMYHR70zMXi3Im9U48fPPO6Bb137D2x&#10;XRnLa3xnPiFu06hNxm4JnxyL+9qJsVe4JXzoXusTaAQ23sgC9A80ttxc+tI59asfXE3qDweF2CD+&#10;rw+PfDRDr08qV9+R+zR4xCcdk+Pur8BenOfbu2o7lhUn9MUfkIv0qNGFr2YOa2xvfXC94I0O+R6Z&#10;0+blzX/yyeg+581yYM/L2mjsVV+goM+lXJV4+A3chb5Vdqw48XMr/uPdEfrisz4o/+TwkePIAPcZ&#10;7+oU3aOekCyMvfj3MW8smyo0tBbnj4X7J7WhN3MiceB8lLUe9nIDTOeGeSDMmgP/gdWpx72QOU8K&#10;uz+v6wlR5l+Vr/Gpz70b2/Bh1w7wemarMr99+e1cMvi8z2fO746cOa4uNdyjUfHlc21OXfU4KPf9&#10;R6tne2nHBu9DR163FifY+H7X2v3uthuAbY0x+zSt+lk7MNdOm9i8Mi0LMkW2N/H9u8z/Lzg8Gy8p&#10;tN3eu1HCOy2NDZH5ePrXRePZzsp0FWt0YOx0AvLG+87XdTW56VVupmmOitxjh6HzeoVFE8H7sf3t&#10;LOqX9wTAJNwG5GFegUJj6UgIAGN08AboVMjUF1cwpiPeAzKce2IwLZ5+qxvZZqt2T3RWBmX47wLJ&#10;GMEgfwyWejTg32Hl2mRWox1ceOUb/pRBa59kVDek6D86S645F2kSbNub3I7R1pEkypXL4kW4tNNj&#10;gx+46+V4y7fuMHdY3LHRw58b9Oq3Lf4GMCdfJtsfI+znZMoEvfaK/PcEp21hFO2uE2AJyAXf1998&#10;c/lwbXBaXBu8VxeaOYHE+x9Hzy4CxR4WVi36oO0iJtBuY8o+WtUl+z2Owbya0x2nP0euvQCc2taX&#10;SL6cgLzyRMIZoEwo0PWqtX0V4fKzxQNOT1BPzOLn7vhs6vhuOpEYObd95XNwA/IUsnGCb4Grv40k&#10;sbL/+SDuDlqT1lkAmVjaRYahMbqRZ21icoOvEyJlQE9kxYnr6XfiEw5YPPva5t9O2k0f3mP15FrY&#10;hQwL1WBPcn/NAovJg4UwsAMG3Vb/ymtAK/Gi9Qv1REnZwJ/Cw/PgaoPOTuLgLF37S/JDTsrHd/Ff&#10;dNWu9o2tP2RgtLC7QJ726bDqfimeQSpIeDFi65xcH5tve1v9rtubfHvcinxpd9AOv9FtcmniMHI6&#10;scTv8yxQgZHr4KX8sln1iX3zV7rB3dy19kjIRufoffw2F8Rz7EQ8/cspyAK6nnwkg4HfgF1eEwbd&#10;j8ucZnRglDtaf3D9ZvDnecWbhZ+x8zyF1SeADKwG48ihTdst42wdrw6KiYs+H9FJncUd0KiKbNcr&#10;IlOmf6Ihh8DdyfnyskVnoXLkeE+iyNbB/+is3AR+LvTqlw87xXB5+nouHqwz77TL4+gZoepu/AnO&#10;V5WJDVPW+IyOrdcQXqDyZZ/v22+WXmvnSzm+ckLbBWfbw1APFM+XavKEx80WRTpf+O5nJj9peuhs&#10;HyiN0GGbpYvv6nDJm7izCK+dSdbL5F1PrTX3JseDleeaaOHv7+TDlWXtu7zR3JguobSbhdDjlzHj&#10;g8eRDx285LbmpfjVOFdbMZSPuIDXNkfGmkwOuOvpItPcPNXFzuD01XB5AhZ9d2mj46Iv6FOFzqT0&#10;hejnhJF+YOdaa8O73qtzEenZvjQnWC37P/xi6zv/lcGWHBNH03eUrW2Ur6+7mBHckfXRz/5ItKUT&#10;kgX5aGB5cMfY+2GnOV4+tkk3XFagh75vuye4h2g3S8fB8rWvvwOxsXBcU7ytn7FsMcgybV7k7mKw&#10;frNvEZosoDEXGbdeH9gFy4feCY1lmjZ2LQbg/WSBuHXGpuDEZtNfclB4xOc/khecSDW+k3zQ9lpU&#10;N0bs74LygXmcWJVDwzGvO/+iF4XZ0M0ObqRzkbh3DDthMm+oXNnPOO+vT2HZj750jBThkQX0/DHS&#10;5IDk8rRfkD/gjS/vdk+b0JDX1l9eKzZv7wi+fnNyEv7zdOiM7W4WnHjN+JFXZW6MjWmSb8NfGTAu&#10;2Sdb4yj9avT1tNrLziFn/Jl+IJeRhw5sMHbPd3ywPNFd+jvvRrtyHL7VV5zN9EiT8t+xjn7wdwHJ&#10;cefpsQc+X+p38Yk5rrm3rSdMzSHY1LiIx8YemVc+ZXztrT1TnrHyXXzs5pnQNC+oTYJnfvomdGrr&#10;lJdmZEBDTGqvbEFOk4OBOhei8XGTqdj6PLjkhSOedqyePjX9p7yDhy6dbMmuDTlGhpkTvEl87c2h&#10;/GEuPf1sfLoXgEOi/tLWfkSrfOREezg7mv63dnABtL4N7+LldQ6NwyMPfHqit/YlI7+T92e/zxyb&#10;2nfRHn/7a2Pzeu1L4NBCEw7Z+ZVejXd4BzbujDlpXH8NjfFFYy28tNeH5Jrl4aKSV9eKE/Vkgr+w&#10;bTfu1Uelwn0OJAbUgdVh5erxKX9uH7JoNttpjwZa+qbt0lM+8WpuN/lcTulcLXSGtjnQQwdl6m03&#10;v6JT/yU+E37lbXHy6RtwYO34hZ5+PHGmhlxzPPsrLz729Sk3VcgNznv4Hc/azt2UaOSPjRb4Tz/S&#10;fsE+f9fvpy4aNfarW5KGek9JzPxBzCbmTr9Cp7k85z4xQslqd0s1xVfhxiT8+HplEL8jd/JvdJIb&#10;xYSyzjvEb8dpcZe2cmfq4eCDoy0Qx/qkOFsafWtEZEUPXzI01k4ObsN8WZi7/0ba0tx6W/mhF3VD&#10;68vXX0YOuWr6Q9c0QhNsfsYTndo4ers42XpyH5lbcL46f0h5mqWNTjD0+JE+xk3b6aMTt7UTG6X/&#10;vvWTAanHD337LGR/t1gp9wGt23ryZvGSXs1rGQPx1tZ2LgCfznlkK5HzJRZLL3POpauqPg8/stq/&#10;tokjeLVT7IhnWLUM+ZURDf0X3vO+p66RXp21nT6Arj78LjcCTD8nW3J6Y9fcfW6Kamu+yQ76FQDF&#10;lD0HcQ7IhTbgMznOXEUf3zrt4Yy8maek7quvv2obdZt7nCuD1XX5TvtWXV+tY58aaWxyt/MiPqdF&#10;BlCa/Bnb5ODQ4atp2fO67LY+25077XxF3Gm35VrtDXDa0D8IiqPPI5fZp+99fW/kHl/p3+8aG3mC&#10;P7J2/AiNF+kDo4s+mzgRA+Ez8k6MldmTr6NMytaWZIrYk/vENt1DBB+0tg6Z2ih+W5yJh2kTbdu3&#10;4XmyV1oyXoCRaWhNHGyOcyOUeeHHvPVm1hMql/g+XWli9qE3es3TafOIp4dfRqbhOXYcndfv2i/Q&#10;bUF+BNosjL6jdyIqdWfuExR5Hu7EeGSSOyvT6OxcYeiPfcT7xGbapO1C9c0BWzXe0widFQONkWP6&#10;1OJvH0MHDvnDaQ6W+LMt+R90R/mlUx5otf9OXe2X2GOR5YuZ/eZZ9DEHl77kHNu0/Hz99vxvznM7&#10;fsXZ7Ufkj/mU3Z/eRUK/Km7epjB6TG7k110bY1f9gEzPLwBrX/sceVaf3X6Vt2LQNyvAHe+UvzUm&#10;ZSv3bv8Uewv62+plWSEa5Y+11lfZPfguMD8HPPrXfIlujlI2cWW98fH0vxwJyHL2euzLmApKr/zQ&#10;aRG3FMgvz0y+Gx5zc7h2KT83lEzzND4Nbdj7ESdDjy9i+spKh8Z2quDNW0pXnrGFPAcuvOgBJtaP&#10;kC15fF2ynKLGYyg0Dk7ZyGHcHPuyAfvXD2uEB8nf3SPX+OIYLpid0x1+uz60sQd3c4qxUf8zRM54&#10;Lf6nj9dukWPn6D1XY7gzD12B9gIru6MxepzatHcjnXmYMPjQ3wHXD6LnOCg/lTdv2Fx6z7flW7fO&#10;HIOFhOm+qt7bWMEVf4mXPJWa2DKuRB7zT13rrJ8t/c7neDX4035rxguOeJfszbHB+/iW9dgrBCO/&#10;3Ol6W/OnOOQ3egX2QnXj9pQrI7/fkZ++8rC3NqkpT3WrD1/xSGPo2Ky4+l7o1o4KfgfWn1f1CdmN&#10;XLkAEFFfok95ny3/brysTEuLXK97AhQi/TvEGKEBlYW3LGGVwE7yNYamXidwoY5ZwUzEQykI7+Ow&#10;ZbjbIp0vZQAuIwvYGYzQ5XHBOxNU/GrAlN/lVOY1jJMQT7vQpLAPHnVAZaVu6jpgTl3bnwWV0sco&#10;0HYSSuTqABc6K6/6DsIn+Wkytpo0TG7AccqnvaeQJyHdZYLDrulPXaTT7uJ90Rl7lmeYHRHLZmXq&#10;76qmwvHqwU7AgKntTtbh+MwrhWehnJwfsvjjBLKdLvV8u4szy6dMEU39wtSNjHi3+516dcpsFbl7&#10;cJ9InTITtrmIQwZllSV2vwZmHj9Kqy+gdwTYMtu9QMvW2uzTv7AtZC2wzdJUVhppPzET32W/iwPn&#10;5PDCOQS2rXbkdUyelmdn6/GhB1Dm79o/bT763VT65rNPvVeXTtbnJKUXyL1qNH8mFAY1bUw69rUE&#10;rdu4LxdxafKYvpwPKN0zuUhFfQxH36u9ow+oTsdGnXClHIl8t97+6oimzw605ACzMNXd8q/+aXi3&#10;wbaFte2u+pYNv6Hy2+9to2blsY9uvux20fQ+uVTW/CBZ58TaALv5o7zpEym3v8IHK6sBDX71OTYa&#10;jPku71OA0v1Y8V1O+2gRtQvY9d/wUnc9vXtiTPvKcXKbY7ALNlt3z71hmDZiJvQGPbFtGMtCrDrt&#10;Y2b9sJD9KxaE7imeyvk2GHut2me58PV5csalYwjtwD18Qx3xA5fu8M7nfrIq55Bj6zTbfrs8dru0&#10;xJlF8vo0dmFMAzX4EB6dANWuZ0yIxvy8/dYFEoAe2sbDzYOvchFkTkgfOhT54A+NE098kj6Jxsg/&#10;fpmFsSm3rlC5Ix48n/TwJTnblIFOcGIL7fHZcah6nrFkF7XcPNKF77SFa+G4tjweR9KHtyfHhXeE&#10;WRva9omlLnCNjGufEebhL8cre+umYHSRl8Ko9OIXi4Vgc4hFZ/V9qii2CqXyXZ22Lb3ouzKsnGjt&#10;vq0//y7iiIGWpfyKBbwz3oNL5rAV34tz/4275b98e1d4OgAaXaSMzPLF6gP/OYT99KkIhg6c6+Qt&#10;fl8ZjTGxVuIdBY0etODI69ruAnXbxSbQ5Wy0QyxH00k74UfqwE4cp3z6g300fcS17R20qfzBWxj+&#10;FXKLbtuJJ7bfsWbs+lhouiF/cndlqM7V5ynaFD2NPxirxyz60IvMKycd+Vl/eE5vcaZcLlwQd2D6&#10;3uLZPrVTkfpFrpOvTtutW73cwDWyZrwJTmaF0zL7PTm6tZtxZSkM/1nAG32vmhhlZTTBZzttQbVJ&#10;mVxUIyjME08rz+KKn41Pi4xdSD/x5aQdPl8iOxezXDgRk+FhDr18xXj+4Gojj/g0XtO4dCLV0uuC&#10;iLaH/+s3mXuG3o63ZKofgjPnBWN7PBaGVvx0i+e2qx3GH43D1O/8lzxtd9rILz6gtohf6OoL7vZx&#10;CyDagdqcfIeW+UPHh5ShpRw056TNzkO1Vzd5+fj/xOqeP5FXptr5CHwfvlFmDmiOANDZhW9zXPyM&#10;g9//5fvq4mdZXGQFvx7ed9n2Rqnh8ehLjvuEc9p4Qnhu7nSOEl+Eh7HokQsTG6G/eabM0j6rxZ1X&#10;lV/sUj+kLdmVrS34H4yUI0P5hMf9HA2Oi6W1czh2bnLGWXXGPjT7kZ/DC455BDt1XAgv4yGcp/GH&#10;wtGfjVP/HLao+kR+N/fYnzidftX4ySqF4XP0Gyr2+ckchxx785r2dDRmm99s/9KKBDtfZTv5QxzZ&#10;75iYty1VV73uCPf8eLijJc9PjGuP79odD7H11//x1174dyPu5PG5+daFabFpfGRTPNB4xDSZZhy5&#10;7BH/lEf4LCz/wRlZXh0d1LHP6qENPDA6/yMy5S779EEX6uBtvC3etuVfF5MWyMYC4ubSXUyEHn/h&#10;/fr1+89+/FFcOr7ljSRRdIff+DpR2OOeex271++hVVmPj8jlpoS1ZePk9PWdd8Dhm6VP42s/deQF&#10;2OjfoPqS6ezrE8D5NNvIES/iJ3oxIXw2eJnFhbZVGLBBF6XOQdLmNxAEMhBDW2PW5r5ZExgabPH+&#10;/S+NVzRqj/DnC0CnoRNe+fO0vd//nRuJcoNNbCfHiEW2AcqAdnT1GmfyLnRc24NsxWbnruep3vLk&#10;i4zr/lwgVQbo8iIXQouTeq/X0w/1idadsVz9zpX2/JotPgV74xFha+cgsW3zUBrZ6ueg+T9xVh2P&#10;j4wzC6t7j0Ov8XLF/cjOjviMjGPfXUxtu9BdOnwm39kOb/M04/fEDBors7Zjg/g7MvZCf+aZfiNy&#10;zw37+79lcnwdYnjN3OtU3DbiT7zpW2lxk3uQzBnB9snt2+QSQ37f1D4YnSemWnC+2PduD8UTc27u&#10;mPM/cTr54Oaj0DXeoA+f19Cq95LIp9zFMbKL5+A2p6AxdNilsZ4COsLlH/5fuW195IgUlxR56bxy&#10;p7Q428axOvA2r+DsTyfVzmSeHNzKfL304Ix4L58tzfgX01LLWL/n2CPLBDJZ5Qpl1hlep1/IKfhu&#10;30tSqbLwKO0pouoSwu/+Qb7MO/KtzX5IMHzGb+8Sa9IBdZQv3Haf4E89erFb2lqn/OgGiDQdHo84&#10;iobTNnhL+9GbDiX6HKZzI9YjHyjeMfmgXJvVp+NdFPB0sVfHd601wrBt17yq0vhcY/6n7LSH89D5&#10;Iv5kB+5T27RNePibfK7fHjrKG6/TB2ecND4/iI79c1w5xbBz8Ud8zjiU6tAZ3jJlxNZfn8g/YwjK&#10;9EFXH53cqHRg+PHFHKMJb22IZrUJwtO22+eGPvwFeRk8zy17nhPirZen1vcKOo7cbHHlrna+Nrm+&#10;9F2x5W/78VVZ2z0IrT7P65sD5MvTl6767LC5cfkOKw8zmy/qh/putdmOcmuw9la0erKMB1u6dhi9&#10;sAiZ7B373WQ/KbYUL9uf+rRsecf2NMWrdkjpnlevT+rj9DNQv0ZW/Cf/tlRN3QJXe/nSTThgZN/2&#10;4kB8wEuuWrmLiT59kovy5/rOE0ilm+gvCC+AlwdXwAmNbvszeHKzNpVrcgYd1hdic0HfY0tbsbQ4&#10;7MJOC9iiuT7Z8vI+AsgZ+P+rsLRsyWdq0P3YQZy3LPZg88qVG87d3D2yZd6VfThgXq1PjzP/uwsB&#10;L8deFb9jWqu3ffjj6/Mmce0p2depc8PhlIf+sdnmojv5+/7VX1PYtpnLs8jKaV2NNNv/+hRz+NBv&#10;ce70nu8/cE4c8EvoxctFpb+xVjSRH+ir6j94ojk6Aq/JDsuLJxufFNSxm1n5v08Lh+bMXKaPl0C+&#10;9gaEPbb1xptuTzzbZ7vNa/rcH0H7+Ij4pN3K/eF08KW3tNjF59Xpf8rZfR+mXLxcAJ4J1H2SxiF1&#10;cDromzAw0DkZ9JQuJ4Jl0EHwHCufCZO9UXQdWQP6KkyAn4PSlPAv2hwYPspMArVafrY5OGSCI8AT&#10;oHdAR2KZAS7axHHkanlo6tgTdBL08J2BdoxWHiEI/76/PNCqnpFjF7LULX376rUVfG/frt6DMwEg&#10;0bzMCf4ESJQqvsSDTr6QGfpNzMPzLg+84jagiv7ki5nYsK88StC3LZ3y6aJKfEuWnQSpt6DitWeS&#10;j+D0NATZyEOi4fdg80V+g4cP9iKECSdwojgLMNNVdmAOmdCd9vbZX3JzV/D6BY/a7si8Nl59Wx8S&#10;5KHfc5uIZSfh7OupBndlW9BiW3Vkq98jNzuIk6VJMnjqLbqB+pI/85GgKICnNmD5P7YtHpzQuiBN&#10;H/1hjGChoINgJtvI4S0psqcnJ+467z7+fZIsduMf9pewZnt0gbPyGriq0/QJEm2PoZOkhrYTCbS9&#10;N19MWET8Kb8pt7qmqnDpmbgQK449FaEtnJ5AJu7dG0SPba9x+aT/GXj0cQuXyi7A4xwedlN1w6kd&#10;gmS7slztNb/jnviAtxdURXJtZZEgtouhQkfpYZz2y4O/up8y8sqikT5tnNjMwIz31fbGH/5ejIQD&#10;yNEYKM/EUPiLe0/89m701Os3b3LnFdu4c37b2ZKXPC7ybnlP3siZP8Pr9qOweALxTnHgTazEb6HX&#10;+H5zdCFfhrf2iei4eqHFVOWf0v5HBgtU/ESv9UXl68J5ZDl92CLI5JLJQ11gyARE3kWMTchx9bVD&#10;D63sXmCi0Fx97HdVoHJsw+4NoxyvvS65g7d8bFf/8bMnJ2ah0StPXbBUL8cYJ9n1kjM88LP4BDoB&#10;PWMJHHlm4iZ1wdVW7OwbIypP2gN98G47ZWSjp0Xa2mR9lzY7ZqElRixCefMBHn26KnkhRNvuuoOT&#10;vHFbbWninQM8u0A0DrxkWJ3JAda34mcKZkOvvShhXw7CpPoE17hrgbcXlyLTt999G3t+/OyHH/5e&#10;m3z7zbe9GNzJVmyHL5ATQyb6s8PwvGQ4cVEfink+6G9VTT52Qix/FtIU3sL6w12QZOzvYp365Q3b&#10;XbM7HyCLJ+9eeAuDLdKEg0e02HzoKmNj29FDH+lCcGTa32OjR20VuWeB4zwB1EWOEw9HxxCK/99e&#10;9rcYqf0FbH0tej/0VL947LEmwHf1NG9zkmXieJ+Eanf/3Vfxt/QeeEc/MRmaPmtnOWzasMNN1lL5&#10;9BeeK6/t0oQd0qXdPhB/Dyz/WSBffFtATnHTk5ZTNuW/lWfnr2RNq8bsvkpu2wyJoa1sYGQ21s2J&#10;l9KhP3IM/s8/z1tM1K2e6i1Qi5e52WTaXTZYu8UWHz48vXEtRI6MsYX99KeB0EAmtMm7MvcptODJ&#10;SUM/9g1a+7gYzIe/xKlcLud1sThBI8/IL9qxP7n11e3zV1nw9kK1MrnPFsCvvsZ7/EJj6eFpHHgX&#10;+on04puP4Q+n7U7/atu2L9qTL7ieZtRn8YVr3iG30U05Pgvw6cX2vcjZeBl7wmm+1z680UJz7dD6&#10;lEW4lssjF316sJFROPqyH7745at4bxKXd3vQvJ/IA+zjxw625OsNgOdC2ReZzzonMq/gOxfufvzx&#10;x+J///339WN9dOm9fjfXHn3oddkgfMhTu8f/9JTnzJl/CN0/53XS6ns+ZZs69LWnu7oFss/Cw6OM&#10;/HsBhI/EWOffoSNPo5VGpcPW9fPJo0i7WATqU23ywbOxE//9+MMPlQMOe1S3WNFco09Cm5+QNR/+&#10;4BfguHaODvbR7BguXttD+CLloUmO+SLH2GI8dRYTSh+doQ1/5oojp8UF7eQafPAjpxg9rFL26C/w&#10;zEOKV/4PmeH3CI/UrU/JXh1Cv3Y8sct+W95tWrPDu1/Gjn/5y1/Kh65kMl4A52Offz52e5Gn6I3j&#10;pZu2xT1yif0QaBl5AT67nVz86PNTPnGjjl32taLGI+fL2uPn9XZ+MoI98EZ/P2WQrxnf5Bv+HP7K&#10;Ju/QxQXsiRttP36cm5XQhLMxsNvRYeIQj54vRkfl8CNWaMyYqY03JfySObp5lmP5tjn3Sb7RJsTy&#10;oRtd6ovsa7P2wo8JlXldnn19Ze2+eJ2DRiZ4PuYIfcI++0BfblnOzV6+zKtcjWutma+RAeJvbbpy&#10;Tdxnfp/4WXnZYOV9H57tvzlvkQf8Np23QOmXtXN09GdfTmm+tU2/FC37Cm702lciTudkpx+Q1HqT&#10;erByRZU5njCd3/o9c/DaKePqZaeMQ/hPh0mzYwTzLq+LNmbp624kqo3g5gOt/spWnIjL5wCLbHuB&#10;eOs3VvUx00Axs3Psl7nZ6fO8Whfsgt3bX+cV3+bKlTV1+uH25x1r7/zo13PFxBM+j7Gd+HTwP/Lh&#10;1fNJuf345n1u3B0wxkX/c2RTneLHjmnx1+TukQ1en/6Z7n3Je2vesvXVbKcPbX7reXaNOzSn/+r3&#10;c2FO3MoJ0+/c6GQN5MFhfbsl5L3sljn02N8r7cWem0tOX0MzccJfaL94Ma/2Ro9MYkeg2Ao55Ztb&#10;lD/ni6dPbz6oDJODyLU5bWhOjtK+vGLtzo/MOSLHA39yjgsGYnLwT5DnNfHbDxqzZPZnLhEC3WYx&#10;u22U9DHW6JGw5V9cxv6wQ5Pc+mLGYzcY1efHNuQRs41btgiuC1WJjNnHW1l+BsMTVS9yM8/Y/+GH&#10;kd1YF27JxZ5y0q1nnjzRlqIC0vPU6tBRXvppO30idF38jG/Bzrf5xlxjeD/K4Qztwbd+Aof+1gKN&#10;a3QfHsaZWWPjK3K3P5xxBC1zrxfsGfsoVj9jh/yRGPM728dN8DsGlR852KzGU/UURsj240h31Y3v&#10;b7KUFvknJuUG/AEdhG3jjLFzTIeJikZtfbC4k19DqKlpaOyb+0pwEEuXHmOjR+4jQ8ENEidGyd79&#10;9C9zEWBu6rT0rlf3q0MQyBqA/TK6ON++92M6NAZTZx+QZeJHPzuxVpVHZzSbN0/u1AcXyAfQ2s8p&#10;+uyLLz2B+4jdB97EPrriEFy61gfDr2Px6f+1ROLBOiNbddzIfHUap3XKrpg4xmz/OHZbHX873iSG&#10;cnFzx4QhGPsdGgLTSHamn/VHO/3dBpEZiN8d29nCzSXOd53zr89FjvUk9eYyl83WaCHOFti7fsEf&#10;5m225XHGPHHqZzzwoxuYmNLXU1bk2LE1p+8UZ+iXwanbzaq8xxGxMP6eg+rR+BWnE+dku/p45HEs&#10;d8/YfGLoEG3+ZsUQ74XjMMX3HifqwOb4leuOw0Z5h9Kh+q9tlq7t2oqh7PuQl13dyKY/mCcrf5Wf&#10;edl5gLZLpz7RdqxdDzZHnWOvCC5t5+wpS+bputTQsP6U8xC2yudl7AW2ruce8fUfwcbEysRs4dAm&#10;xmbnRuOv4UGWMEicPqNbHQ4nOAe2n5Mb6COzszzmkBzGKoBffdxcERl2TnDG43ni2bzNuogHYNkg&#10;coY2fyvPgFA7sM0CqTZXbBl9QXWM3Gu7cI3E9H/oMpi//YbSfnvkrQzQIs/Lay437Wq/G4neCM6e&#10;kRvv7WtQSP7iv/zf/zkXxk0GZnJUQx2h1mkz4M0EpcGS+pX7yy+/+uynvObKIq+63t2Zi286vVfX&#10;mqiadPW3LlLP8NtpyitCGMw53YkLgZXDMfm1gNIBO2VoriJOjMj8U/lOB6FUlTw87FswQRcNx13A&#10;SAdq4k6ZC4P76jPteyKVenyvCfOZEKlf+5RWyr1Chvw6yg7MjKM9XCc8XmVsQcWgpmw6oORxLqAc&#10;Y9qsA3fLhp2shc4uzLFBJ2gJiO++tageu2Rf2dqIrFG3vMhq33Zh/Uger4tz/MvPv1ROcrCvpME2&#10;pY9n7PKchlfUomrRzMIR+6JlokX3DiSnc6JHdzwBWnjfE9fyWL/vRRh09yIMeQA+ysHKtXrpmPZN&#10;4PCz/wRyrJxvVBUnx89xLbD9+suv10Rx6bhAyjZ8o145XH6wIEcur1jsBDs4fCdemzDqDxOmPA2X&#10;uGCjaFMafrvY7xZZ/EAzw0CTvAutFowkXYsN+sa7xJ0FtYmH8f/quHo42ZAoXPBpzBg8QtfiGP/8&#10;Gt4SGrlBfZHYjUHzP8lxYuppQoYvfvVX++w/fWru+HrvBDvymrBLymTEdxNmF2USM59HDrqyE2Cz&#10;L3NTwV5YEzPl1YFv4hwvtIBt4zNlXWSI7JKwgVIsdTE5x6lufP/ya/JU/lyM+iYXoMj89x/+Fh+8&#10;62SFvH2NWxp8kRjexcvldfENDSD/XSeZ8ZZcoC/gLWlbIKr9YqNemDoZ2MQCrZ9/+rkDUOMjiyjk&#10;GX2dhH387Otv8oqq0GnerM1j69hSF2AHd3EBxwsJ48s+LWP3Y6/2k7RDGx+/YyA/78moGNk+dW/T&#10;p4qj39rewKUviyHyiTOTxZQGy8Dmpo78xmF8yS9uyBArG3c9Gcvx11/nNyUjpHjdPojv8t6bMOjR&#10;8uDpcz3JCB6bkoWt4YoF9UBOlsObm6MrG8trdPBblfrtN3ltPfnXvtqRUxySeV9dp5x8aGz+VtbY&#10;C0/+5rv2t8gj5pXRc/ti+1/kxYu9yVlbH31XZ3QBOX3gqcNL319e5PAEEfryZScfwS8EX/nmCnTa&#10;Fw4dcsphJjj6Yse9xG44tvnytgBrHyyfjRXFLubybwRsn4On72qjD66e5APtF9EDLZ/hS6fJD2gZ&#10;rwF9Q6g5gw3g67tg5WRztlmflO+xvX7y/GRKu+qGdmBizwT6Mb4eC9ZPzbu1+eRXfnVjjjnPL4mf&#10;H9N//dyACx3865U2clknzpFr7Ov1rRZpH3mWvSo7XcKQXPRdW1e4fNX3tA5+5Q6exdeZfCemk6MW&#10;Fsfx5qSt+72tNnvSwr5g5UADlG+EXNnG3uw+i89klEPUiyV2ACuPcv1zcsb4Xf1TeuNz5TPfnLmG&#10;/vtH0Bi5IeB5h6lfj+LZUL1Q9gngnbiT8UEi84v45HFBWJ8ePfChN6DHfOSBifu1vznB1neeezg3&#10;T3T/qbyn+l/e7I0cI3do+afDoWAsGpskj8S/5lty3p/+9N1nX0W2b5J/v/7qi8/8FqPyXrzYxrWV&#10;g+icXNM+G58zYucfya/o3QGv7ZP26a7P6+f6jXynf5uXa2uOsLZHd3OSvrs3l2184XONraf/OgGW&#10;M8wr8Npxf+Ugp3MSNGZ8wGMuUqws9U/73sOXY7PkvOTJ/nxBchrae0GTLcS8/L7+3S057QPjB1+T&#10;b+1SO0YeNiWTeTP7ALapPsd2xrfGcOipMzbRRZnYdP6ivDYKDzAnixOT6OO9vmBXspGhc7GIyef6&#10;mRzlHEDuorexWvwaY+Q07fa8Rh9nW/js64NHx7jkDftwnRfe9a186SMzh5nfaIe7OJWTbqE/4+fM&#10;n9ae8IaGOdCH3qC4OV7uUSaXf/3V1714iH/Ht8RZF04Sv55q7flJ8L7MjV58Onh+E3Yu4LEnnmJ2&#10;e1OkbuzLe3O+PL+RGLTKuzfriAvtAT20E2vmleKVDuxl7mgBev2zerHNAhnYnx+33dwUbc4zeJ1z&#10;akOQ2NKW7fBeOdBj2/7BsZ9P7Rn89Td+nfOGlDLzBzL7AGP7ziPqk0MDSbTQXFDv0z4T+1sM3P7S&#10;c7nI2NhOA1vzos2bW7546NBFe5/H+eksUM45uEX5OR8UzxsXczF0z0tnPJmf1XnbGFmZ8aztj05r&#10;O+WN68o4/Wfb4CdmxDo/iw16lndkBj/+9GPPCe17DbiPXMBHfD+6jy/RpSu6Gysrlzr47Ly2tW0b&#10;siUe8FVPZ3YX5+o7X055aeR4gV5gdDz653j4THyUfmVyo8/MsXcubR4tDJ3PyJN8EyaNdTlDDlmY&#10;PBUZzuhEXnMngMfGz8xHpmzn3x13g7fnhX671zzI+dW2k5+NGWziaWM3BtYWmXf9/7Td2ZbkOJIm&#10;6PA1tsy863rYPn3mhasvJiNjyfC1/+8XCJVm7ulVXVMDM1WSgEB2CDaSasNXmsX5xKnQJgte7zpZ&#10;vW6eNqt/Yi+4Ni3cXv+r4z+jHzoxjqYz9fA+i4iZoyRmLW5y75gLPtfeloMuXxw5+cu0m5m/zRP6&#10;66PqgZ2Puc/ITR4JffWMY53rQ9Av/tRjmzsfy8/id1S+64W/x7f5WPUcWtqrfk0MlMTeb6Ww8CSp&#10;C//IOjcK4F1sgMuGA77dpC4GmGNO/Nv1ibHnxpF32WDny8Zw4ztbPoTveol2Di8D4wLN8YVHbEN/&#10;8fPpTZOPz6Pf4Ns3DC3M8+PGCbGDbukPzfYbuf4563vo33GXzZhTPjuwn3N2Ve/+1JkNHroLgpIW&#10;0+m2daIT8CPfIyagNfae30pXH25jL+ORWYeKvoNy55/0kFZCisLBSxbyD+/IwxNJj+/JuevP9fO0&#10;61urG7jwWzlyHH3R2fi5jSy+DGbonnWno6NrrHkIGTc/cPDVieETR8fv6Gvjjn5cbG4bjPzfvzW+&#10;p97pFxz5L/rSjjnoO5nNU6F/ObLf8Dn2GYCx7dR/9AtrJ/B8xNEGLpvQtxivTeC946vwsvOngDap&#10;c0568Bu3r/OzXcaceKIL/JFXv/bL338pnHaJ/0sEPpEPO0hi76a24asdG6uOz8A//dDoASt0S2fi&#10;+yakyLA2XH3iva+hxV/iy8AM7f2tXnmbSjfyhOvKRkdwuOaX5ubm8WSgJ/G5AqITnvhcU66ltqMc&#10;ySHBpR6dDC+nf0h+/3JcGYrr4Gnlo8hLnwdW2cqbs8q7eY7rZ9S1fKyv4cdvrnaufXx2y/j5JuXs&#10;Bf5N4kPjVc6l6iK+QDd8gF/c09AXF6f+D9lAJ1vXu6Izx+kvafnYOZzOuhWdjn8VZ9YIFx/yjUs3&#10;u6ewdgAjgSHGQz/Tvso6WP7I7/KpPegPT4cv8yz8YYutu3YZvPinD7CSttr4Eh06v/sCHtemy3v5&#10;DN61Bxx32V3T9Sb1t3xpbnmPBxQ+/rX6dd2aka/zsF37DW6blhL9sNu0j2lb9EUv8Gzf4rpxLeMk&#10;Vlr6gyNU9BMpMT7YmOk62gQyeiQTgujnQ//+7mn9bv0QnHHvY/7nBtVHjbHvxu7HeK82LaexFyrs&#10;mNR4QoCT4LrKczHxNf5aG2fcdIjxa2XWT/pUb+0/Y4j6V2jhRQx8LjMZVl/3ciwsX2UncDt+s8m8&#10;Nr/rqPEjtmjd8ND5fmK7RGfmiPob40T97yZ8R5iuUY8vTDsF0z42vkyODxkPtz88cdFvhi/vxkV5&#10;SGIceg2EwAI4VsBPgvF0eso7OahTeV3UdLyU2YGWDiH16gxhgiMScgL9KA7e0iBE1LKTE41NluAi&#10;aaTwuPbqLWXq4ZUDRS/dAKtxIxhYTi6BqYOHtiT4r+O59ir08hC4aWAUZuA6A211Z1AD+pGUB7Ay&#10;rkxK1aXLPVcmT2BxTgfSdEIzcOvmaXXQonyNI6i358uP6/IZ+OrvVJG3AarGp4PoffXw9uXcAR+G&#10;y8/qEA5wNt/gtqjA1izSxhm+8ZpK5QpP7SAPXYfyMSYsbo74Ik8S+rPoVR028EwlPmKyQKbSD+9s&#10;4laEFzFI+Q7NwTv8PehoNohNR9GTfIGVRmc97RcZlPAJIWFprm/hz52HXZyjb3Lms3zlpHgsDJHL&#10;QJw8NmtNeqvfwBgQdiKfuhrp6G58Ub6NJHjVlZTjQRneTJB/zybC77/9Hh4CgI/QM2nkT3//5Zfi&#10;bRDIYEZ9QWInwHQtrb2XVl+lQEZyxAYvsuF311EHAXTkE5jVY3Uc3poXDXpavB3d0f3SKzzcSc0L&#10;G+ruxFa5eKDjZ9deRzZhCh/+rs4hHdlOIi2eXIPttp2xSQlt3VO/eM45vPW3yHyXk579bqDkrin2&#10;gN/Cn0W4P7KAubyBEcD7e5188nSS8qWVfa5Gjg9n4iGvOgEXnvBCd8ksuNj2JvQ/5y6kabPJj03w&#10;AzP3qG+c2/jEnsbs1D8oSr+yBfhV4OSDQ3euh9Ylf/i4Kh++MANKGKOX2QCJ3/YlGaPrxvfQwDP9&#10;wZFhfPgOvvzjtTSOnON7KbilTriPLZaf50fgnnQxGDH9UL5Y7rp88PNoR+qC6cLoLZ7IBy+JuWDY&#10;Qhy2mJvG28Gdxaqffvr58n+xU7gLeJN67GGB2yJD/SbySBNT6ODoIXkrm/rRYukOf7OYLv4sTHGE&#10;H762E6jKDuHBpa68bdctOF9tPQdW/CgfkXFx1L+C30KuQa7fSBw9lOGE2xqw8L/nZpWl1ZjNMZIW&#10;xyHZAzifGcyLX9PPmGJJbWvhw28j0/2nvDKsfUjKUrN11amfH1ytmPp4529ra/nylrfKdug8wZW7&#10;wwfu0e7VkXyzvet7n1ha7AFfYlNVSa7E74+9e77VU2/6604qMlmR3n3wdgyLJm5Wye+7xoZuxOGH&#10;lVWsi4yHejeA5FvINAEh/9LXr/iNzAWX/zxVFtkjUos7ZkuG+LRFX6sL+D4hbuVvfOFNWv3teEb/&#10;uXlbfa7nJr83bx7jjcWBHz7veiZ9W/PRVsAs3sI8QK7x0pbfip6cmqjOROzhX5TFdh0Ixz5SYxmZ&#10;syMAAEAASURBVHnojYpXzw+l7sC95r+y5wSufboPLnj1r3hbvc/RQqMFVb4S2VM+/PO/CykUvd7+&#10;L9ib91/5eirPDUN5PjeI6HuMz3PE2+h9fHvGaWfMG2SuO47LOTgTCKzPB1K6DEz+lBsTro20Sx4p&#10;3ydfY/uwpY5Y1T465+3fcnTD28Qwk00xOD74w0y8fnydmyst4ICPry+dm5SNGa6Vte++jTXka3u7&#10;2AE3HrXf4U0bGruUBp6fpcqRPDjwB4TM7bOiUxmNZ8E5k7cZO209R3Q/pZ+TXJO9/UGu8YN3C3eb&#10;iiftBl58SY7Flby90dJ4001McInzO4bS5rpQGZ6McUKgelj9wtPFwvLhBj6bEjahZwONzpbe6lxs&#10;ZvvyfXjC+w/d2JjYiJ8uDqc+OE8JdaMu9KTaiC/hLzCuewPokQ0Ua8x8DswjHpFp6k+b63mg+fSO&#10;L8W6Hd+hZwPMZ2HbBnNnuWGAPDwQat76MbGSbvTvFpSvBcTkyd/0Mm38UwIFNSyPOC8v4TO5+Wgr&#10;5nnzFNvE/lnQ2cVLc2cLrm/yZGD7qdThw2DpCI+FDR59jVjn2Hlayhpbj7+X7OGztgtz6pJfwj4Z&#10;tv3l7Mqng4d04bzyZ9wcGfGgDj9y7Dw/OodLGV61BWXrq2tferTBjYf6VOmf+FN9zfgmaCqLOD79&#10;hSNPmN8wRkdamr1Injk8/Snf/l29gXfjufWLxw148sHTBX6N69Bb2078CK3SY/OH/1VHR3/LT3mK&#10;5pa+Y9AevxqZzNvkz3xu9LQbu/I/xBkdpbbJ+MvoOcfQo997ArttAZ/aD926kfi3336tP3Zukxsv&#10;2Yw+yLup9QM/+hp/q/wBcnx54pBz9ebmZCpZHU/7K77kWaAST5Wzf48pLC7KOOfLRGMwWMi3bE60&#10;mCZ+UI88OPvGMv4SP9vUm7Li39oCWHTTJX33fZ54luhQzBKTJBu/or9PgPM/6zIW5prw0/wpk6c9&#10;L5+uS8NJ0sace/mUPP3Wt+lPtc9Ex8Rl61azib74vFYWvsqc6uGgSFzvXLj2SjxcGHS93npv1lg/&#10;Jvf0BzZ15mYXawV+i3gXEiGHh3zsK05QnyXKxvfg3rfAaL+S8m0DzpxLNrbxMu114t3Ou4ynJ7+g&#10;X/2qv6T+6nF0su1/7Kii8Rd+2V1oMG9Sp33riZWuH58Ze77NK8cH98N3Ns5o7244WzvcGVy+ZvxM&#10;+Gl3w8vSGf+Wd8chHjZy4DM8fyuFZcLFoUZWzc8YbOMYvNtmjltU9WDIpe+aMdyNzhFVOX/YsevK&#10;VH2U8HAm/87/8gvvmzc/Nb6g8+5zHnSITS0ia/Prc+Bb/8TLpfvGWmDo+AyNyBjYT1kH6dpICdHt&#10;wzbNun1NrIs/XDziNTjSFqzfvclNHpvQqGzHVnQoPkhDP3Wz5iKVr9jJDR7FZ52j+dN+2L2bQMFB&#10;D9KM4aeN8PFot3lwgb/L2f47fFxP2AamiRzlb2Km9Zfqbkr7Xd5O7OGrEh75v2vws6GRdc3vp79Y&#10;9IXtYGB872p/EMCTvx7Pdddj9TlBMGOyGZuJN/zODQSbNh7GemPIFFSa4EL/oOw5WMn8YXkQWya+&#10;pCzA/uDqE+JdzxpZ1Z3xprgyTzgO26lR9tef5npiMWbEd/370VNstz7RPYbQAivhyaZx59BHecrK&#10;D94OXIFP+enOUre5oTNCk8JYcdvZlM43v8DDxJHkjQCVHYT42/FTdFO704e/8hAfCZ/S9dvEycf7&#10;wtioA3G8i5P4P+3+yi2O1YuL9qUHdwu/+AqFlPfNjuCLyhf82yaGzy2KBDraG6Zpj1UlvooHv0eB&#10;N0in1XmfLu9FZZy+RFmkpJNKOxXHVgMrhx4PowPfS/zGBuFZJDC3Kq5Wi72Pn6pfezq5JT4h1mlv&#10;TeGB7rDTL4rJp08KJ2suH/7rBt2mgD3opnKupecb7NtWpjR18ocv/NsjeZrid2eOVMIKw9vIMbDw&#10;vchr6/bNTHiYMYIbZWKL+tJNdgIkyU+tysh+ZDZ2Sm/SY4HAVhG9Gv2nvPRTpo4bEu5JmfHQ59gk&#10;Ln94pcxJw/sjv3P1FHnboTghkWF1WfqHFt6k8tjwY08mNg4f2r80+4hTX9nyTxeJ+BduYvl0jnjo&#10;DoKRbyilfP1C4eHr4q0V5qu+ffO1jS/k6/5EaGy9mXuT4kXXrNvfbkyP0qzh7GqBJ6XxCU+Pnpx2&#10;Ih0mi/fEM+dXvx2c8T+LP8doqbNMOPqjgO2Emxfc6fb2LSPtQNEyOZ3BxggCVuMyyVqjgpMWNz7x&#10;SGB3tkszoZsNO41/6E+HRyFwtaEHltBvM9FJpQbgwkZQnQeD4sdnNs8MuqcxKYNLgg8/6lYXVyCe&#10;sun057wVTp1UDJ0ZgC4e9fcc3sWNhwlk07lWN/IyOLFQ87yOevBLO7wxoLhe+dCS+SKbzoeN7h3D&#10;DaSneJDGljlGT8WZepwYH8qaDu/L/8oKh7yhNQOR3iEPPn/1mOM3xCKnOuvs7Dw6no1BC1JdLAjc&#10;0hr+cg0PmWIX9JX73BP8kvyVz7X8lRONnczIL83Wy6An9rovvKlbHVz1xy9eZrMQfmV/5JXInvAd&#10;e2YCbIHtJPyiMfw8eF6+kS1vdJ8LHxsDNmF++fs/2i3++OMP1dHYxAKRjQW2PXWiZWnrj25HL2uf&#10;BjPtOu1gJ8D11eXz0J6F0eDN37SN4E1Hg8TaMoQuWq3+1AQtq3ypw6c2IGqjOrd3sd/Kjx/nArIg&#10;tjZ7kwnoC79nkAVVdyNKFuBq/0QbPEity9PWD+AKP7PgnmPxnkBfOjmnu/BVu8a90fDUsU12vvU+&#10;v3FEl8hI/APspcvASYXp2eNcngVq6eLpwISzZA6+yh3/CXsVJVEjygqdaNnC0A4y9mm0/j534Wci&#10;COXSrw5WfnTzx2YtJ8fRVdnYc8fUAXPxCUeuLYtI1Y+TA+sULN7hB2WTuUl++AuGwlw4cz2QOYmw&#10;T+Ph2B4fm/DDxjHGZpW+fPxcdii6QzP15fMzx+LAM1yOScWZo5jOnhap/C6ifPFqN4355z/PDUx3&#10;nEzq+sMHN6zMwjq/Ud8dz8os7HhCmA/VJmdwNvxgZ3hh2w5ezkYD+alged8FnjJ++1qd7nGL2nbi&#10;rFVjvnoXW4KtiaxkcAVnF0iODcpL+BHvpGiuPDu3AcOW5OnTd10Msqlpon/sHbiVp/nBtXeBo6f+&#10;yrNHuOWzwejkYR9lyWydbhBkQX1tRt6l5Vg/Sx4/3CR/6cDfOtHvwoRSQVd3rsH7yPMZvtMS/Q7I&#10;KR/8WmVcUruSEVodkEUWr4BZWfh2J8fBxRe7wBadibMh0Pro7AD/Ve60DKqMm8gk1mVhkD0C4/ed&#10;3Fzh73mil5kgpzSw1U3rBPbc2HKvc8Ek07nPtxL9rkzF/RVg47id3C4sMOf8b8+n/mhv7DbjMPl+&#10;i3DT00mXtjAxVzl+1e0CTI77BMvWfX5UV3rK1wNqJuZiFV3AP340vH6pm06IGOqkvUHD5S17i0t3&#10;L0bfo4/V+/L1SvvPZ3GMWdhza/9XjyODphpL1oOgJO/Q7oWM6nXfGNENwvihsYWFWpsSNhvqkxHB&#10;kQy7GRXp277kr83hLI2UrZwrxcpvgaOy5mvH5GCUq+MJLpuXzj/+6ca2LIi801caH59pTsr6u4Wx&#10;dce74Rk8HDsXYLdt48uLdq/9wKm9i8WlQzuHvjhWfzMnKL7xFXU3td5p+x3DxoW2vvgvBllYuI+h&#10;le9n5h8zzjduRE8dyZO/Ha+d+Y98i+6dB4V3mzhiJL13DJe82i42M2abDVRxZm66EW+WF3BBUDp0&#10;A+f2VzFi+VBIJ/LFdvRdS/jf+c+0Z3Fr5nMr29u3pz3hK/ZRV5m+Bk8WKK908C5+x76hKfqgV9f4&#10;wOsm80KvCP8UPbHDPt0Etp/YSX8+upinFthaf+ju6z6BHRzwoFG/yvlupvJPMWJiDn+a9jt2mLcv&#10;razlr7zxFb44bWp1Ux1Hh2GseKatzAYwudS34DpPRbn5bV6zF/FKf/2XT951QJf7O/f8Bz9S+cq4&#10;Y/nbOuhI1Vf4mXIx9bTXlkfHqfvp44ynwNAhHPMGi+lX++RiYrxNIjDS4id359LJp9uW8QO+xNei&#10;V/jA+zgXayTnPuyzafG6HlLeKJa7QZK0c4v5uxGOttT+AXDwrx5akK/F1zab9r086QPg4wN4uBI5&#10;BLVb2vKJM7OYW/WRKX/apzGZRG4JXefrQ3gV545Q0fnoiJX2yf/qj21Tb3XpeMk0Crnwi2vsGyeq&#10;7K7JJ3awyY8vf6zu9gaAU/H4ROqGjvo7d1o6cyw0lRamtnIDceRsrEobWR4bbwLecUp48Orqyp/G&#10;oW/R3sDSATyNkaWbvPg1euOto7e12XAw7aKMbEaO6sA345I6dW0hX9t33OSnFnbMHAZyz+0jRolP&#10;AZ4ZEHsSOAle8+qNC/DtRzm4LsaGzHN/UX5PG+/JkOZQnPyGm5XPI3xpH3xwgmEfr4zujYnsFf4l&#10;4/uOX8P/zu+Xv8oa3dgo3bxumkbXtXdu6nD0scZS/217GF+btjvxB0/4/9eJzsbvZ1PbxsDoH682&#10;Dc2fvpXAbGI2PItD9I/+buBdspA9FaYNbz96lBi9jV8sRj539LxZOeIZXNc6rvzFIcN5mElav60/&#10;xJ+b17HC+PTqvwXnC687zrrnf+0cLxhij/pALtG0eR8hJz4GZsrNX0JXm0rZ8Pb0CW80pmzsD3bl&#10;XPxg0IwXF3bz97i4+aExGJrTlkcnrZ8vcJu0/2Ts5TXXLJ3QusP2dwgP7I4vrorPTvCU/ydzUfaR&#10;J+2ToxOf0R8eoPcRr9Cw8TtrZa2Wr+g3LC+e8aetOzFMnDb+b/3TN8Ix+pm3sXiDHjus38PeG6SD&#10;Sv2Nk/JXvysTvLGkoi8SGiPD9HNPAUb46jRAYoE0eONHY9nSFsO2bI7jw3N+bEi2hlE6ouxcn1iz&#10;63Hg8bNp7TltFT/hIfX6B8dJ5sb8iB574yS/TjKex9u1QX7g9wAPfFLlgjm6f+RpL8MQXulagr2b&#10;pZVh6vMNfQ013WGNJVd38OoTn6ft25sfBWBpN/uWF0f56fWneuDoik99yA3jjrXnsXXjL/2iGZni&#10;PQf9sbX8I1P1kFI6lFyPnefIv68UonwRz+iRzZi8axIX0DnBY+Akx70xwvUdvzFFeQ/MkFIHnWkj&#10;YJuD7lT2feFQN0VWnGajK3JZdVy5rGFE2tZpvVzNEjQdoJ3KR0+rkwv4nLTtk2fEaS5YqfrAAzxR&#10;s95o16iDNulB29U98bduhLLFwafcep7EduST2AcffVUwe0fo8bvhf+MUfUnV253h5vKtwN/SjinR&#10;WZ0tTXrp38F55d/q94nP1EVqaWsLHcfl6IEG9fq50e7aH/xwF//4FdS1dGRlyUjZ4031LUcPzv3d&#10;3RtL1Q2fg4d8d76XR/Ctf2S717+f65fQsonan00J3nvSptu+km8TWAv9nDx0HKX6SGSvXLnu2nLK&#10;GveP/OWRng7faEq7iVx8cDYOOD71v4H+8huNONelg1CI4Pr4sYm5/CZ8Gq9vmy9NN+n6gyZzq/XT&#10;ypSKPaaeWFDeIqe5K6VpWxm/H4dLxiAKJinQCPz5wettBxFkbYTpMEItG5ImOSaY2wE+nGwcLMwd&#10;PHOccsqcP3gzYMyfcgmt5PoqrW7QZTLxORNVZb0DOXwYcHCe/Vz1YYO/n7zONROidsiBlae+yawE&#10;B6dQl1zK9zdecdP81HNc/IXLNVgwWw++oVkBer55jq1/6JcOuXNNpwvX+rmGwblUhw1vo3ed3tCu&#10;YQNicenOH11uGRzK5nrwORdY4dPIvWKZs83d6LMAZNC9k21wEjyl5fzwUycftGG4YOUbbDu5dLAW&#10;eCQdUR4i/+49+WJLd8ZYpLEgQtTKnpM9quN8OiADuTjwKYc/DD1kC86VsbTxTL7AXPgQSZLX+gd/&#10;O4aWpCx/o590ysEJzuaR5EkLC0q/9PXMf/bO1x+ObnZAHmJVQxfJUqbRWXxcHpaWYwN93PC3vGJF&#10;ud9S7kLP2RCkm76eJHyscocnbWZ8mS6LqxyeL4HOYCc0jsj30jmPXNO50nfwtyN7gOGnzp1DfUVH&#10;mDr35FLeDGDGh13zDZ3f62x4WOhSfq+7uhhNjV/MZrAAPW1i4QcWK2O7+b5xgd46XrLLz+nQiyPl&#10;OwiaAWd4y6DxQxzxczby3/2ZDiF+Ke0dQuvvzfzKF7z+JOfk8Nfzo/CFcZTSevsENvtJjmT7fDaD&#10;Ptv8yXXVDv9+Sumh96E0sEW0X2yBp1Nvsx2Pi6aDHJ/Zu6gWxiKYuhMPxBklyfGUi6fZwuvKsXXK&#10;K6nrHxMfWqus3vitDw6/r5wH18p+4aKLfNip+glSnfYsRp9XnLumy1FQ+RH3+dY+PYb/xhyTmeRL&#10;4v4uYBRnYuWfeRpFrLOIIk89fvVcRhMbT4B48t/kwkKatwHMgv2rvsZPX7L1as+b/muP4NUOweyN&#10;AguPP3Xw8EVKvjJpj1uv1+NGLae3Pz/mJpK8yogsbkj58dVPXXCk1+mfp69aXCrCB97CMr3volIn&#10;BVGfch91el79lmS/Vj4LBOrDdU+1z8lbWnD1I5YHt7T+YKC4OHos/SkHh15qOy2Opem4eY7gyu/h&#10;v09IyD/0FnZg4iPRP1VffKBx6lbGYwd5ktjaRZGP6GYAm6eMLIK+yQKvwRy/sWm2y1o21V99yoaD&#10;m73iR8tHJwvxDb4o2QQ2xjkiNs8XXzZUfrSqKeqY69jmbtetqHwHoZv3teNl38p8528mpVvnToMM&#10;ayv94+jSoveMRbYO+vig2+Vl8azd4JE3MONv6t9pLL6vHY1JpDHT+MfakgS7iCO+L03wYwcLnHiT&#10;Q9exQdv9+Ly8ToRudzW3vJOMqaR/XKMtXfK0X1X/xKLVEZyPNBOgx/V/0xk5qCIsfp8+GD87zl+9&#10;7sLN8ixfW6BPujQmvPtc7R2XN9ECO4sKNohnE4sSF+ddCuNvMdjiD7w+Ae04QUy/x4/2AfGXKy/t&#10;pbH8MNKYctpQdRw7OO54dDcg0R8bUAJ64e3YwfW0KdHEHcLZ9M5f+YIrsP7I6xzvzp/7qXiubumf&#10;RjuLTLuYM7Sv+B7cbGDD1mYkX6s84Ss93+Wb3bQNj+U/ccWRjfivc/XQ+T44XO8rEsklNiUzb3yY&#10;dqS8yk4ZHPork2SpiyZOzrWjvqrzrdTveCh5eKTfAZ26vuG+f4wr3uaz/Tg85Kw+g++e1ufUr1/l&#10;KK+JfDk3/+jR/CFj4Y/JE1e3z16bmj98ynh4Ys3Yjx/wY/BduE6MBo/vWvfwg75rKaeXLsBO3mw6&#10;Fi5509bH/5e+p/CU47X6T8XdFBh7BG3L3HA6/uQ6yFpn6s7YZ+l24ch4iD2TupF+5ukzBwt/4We1&#10;ur4Klm+zF7tV9jOmJh8e0ZNK6+TBSbYP+rTgnY3S4Y/P7M04cIJ1hId87BSKT2guD2jUPompL19O&#10;W1m+bBgp1//B1f4sMsK5fQZWtReprTUZZJDU9YGvciWfvt4ERv7IehvfH11uHzy/H/nQCR7UO65+&#10;eJI3beW57u46V1c/Qzd33lzTT+XbWBWEcKrvA+/akSx4WF7gal285dOKQ6B2Jsu7P3/v2ML44m+5&#10;yVHqz62kXUjaMU8Zmzz0FsRp7/OmqdHjo+/HnyTf/EBMMhYWH+YmwYzf4IxdzVOrt/gdG1WunH/I&#10;bwO/7+Ji+Dn888s+gRO+PY7zKm+KId/SIh9cPpv3kv3xSo6Tr0wb4gn8tno7G9RuJIYTH+JAdRxI&#10;b38y99N/wzN6TUxxo/GhKW9vAOGDfpua/EuvJ4FFs3yHTXx9K+1aExkk127+U42+6G/T8uRaPMP7&#10;f5TMf5b/lctx1k345GxQedL5x4zVP+ZtLe9y07MbX/inGywqyyGUqqVLRva9+/3XeJknhKftoDv1&#10;Jm7p73Yc9LW68kZmemc3umSb8a0ZOz31icW3PD/8YnkdnHiRBgfdj1+otzZjEnratHUW915veedG&#10;e5Hj8/ItWpnYV7v7Zjr63rgEVv2Ju+JhYlifEt32GXxnDFbfjs6Wnrp42r595ZAvuVbeDz3nT9Ku&#10;U9jzcwhML9u22HRlpf/edHbGYeI3UOXaobT8ON59eGmDoRXW3nGkvK+nYYTu234PXwu7NxgOTX1A&#10;PuiGH16486uF3yO/IKP+ZmWLFD3n93turXJ1MuPbmdNEyu8+RC90t3pc3Mksr2LUA/dVWv3wQX+z&#10;hjC8PCAucxxdjk6Vu1H4c+zf+BHGyN12Fi742j5R3PgYPjaEgMML+02bGBpu9pr+ffRQfB1bju8N&#10;/semAx0Y+7Y/ocAkMPkP3n7hsnFAcX8CrR5S0ORPnemPguvMlA8qSAL9aJPsvvxeMIgljTzn/KIx&#10;1y1PnvH7AS8e5117PcgGfziOP9/bamWKTs3tn6Zbe774mPoLNz/vNu3yw/v0m0GxcZR05Fl62/bG&#10;Hx9ywaUd2zi8+1fPA3aXHexodWTj/+3HHG/xZ/W47SOd6FWTvPc0dtLPgYmN80dlC3b5NcKpuvpy&#10;Xj2usVIBZvsqH7XNnDcm8JX808fdJ4sXDjGHr32nfx79ju5W0iBKQpePr87lVc5Uqq8mJmnjq3/2&#10;zhWwprK5vG6mY/Jofk7ZbOgufy3I18Y81zaGX4aZ0ksb7U39lZEOor/83RNcHihZ3VeHR8GjNSoK&#10;gmHjXrW4yL3xdXE8AXJB/2IUNA+xw7c5QuKOtWmRMgCNZIHr64XDG9zEbn9S+YeRw2JqwT31rnZd&#10;jOmDjLVSZ96yg0qkDz10agPHfNplnLyutZTOSFF9CHTEiN3wJxXXxpHT56CldG9kqJ1ch//Ohw7e&#10;kXnsEA4aO+HcBLdUf4EzvDXtca6efuP/5CzdBeiDHwenvOnvwlO0d/cHdO51sYuk+RP+V7/y2GXW&#10;qsx9Zi/Tk8DNpxc+HkC0rKt2Tp420FinPG+E3Fd8T22cheIy4IgBaSYxc8c0pSAyd/uNc4DFlGOK&#10;mjiMACT4WjQfRxqEBL0a42FS+cdMGOR3oSP1SyeN4/vklR/qCgq78xtEBJoP2UhULj3w9jI48upF&#10;A2zloeXJvw7Ao4zyFDCNdflzlDwmLsG7OJtx8vYczvIWuHUU12vMkZWTz4ScmzAonBLdMi64/Sjp&#10;RmeOd6cSaPbOlYA30TMdT+fxsJ9C+KTVTS++8tUBzJFDMd586AUOOuliVXjtRIsuDxwSvbM5tim9&#10;QzNED+w6K19JHllPwOtTCpHp5auZTOHDXZMm8U95n8FA9Rq6juUpjuzcZLc8N8jFHvmrgwRPvCWn&#10;s5ACpw9Y9ejONXh2kaYznqN8cP0NtAyS/LajRmjBTYNyZ7zJ0zbM8iXAJcGHTlNw0Jhyd2KWh3DV&#10;8tD3O3xv8zsiM3Ea2XQKBrYG2sVvw3JxBI8EX5DNBH+ymge/pG3go3DNefiEy/J7fK9yH3bHH6bD&#10;wNOmQ66XaPSJsBzLXzYKNxl4GpDyS4sfr9+ZoI79V6fD++hpcE1tPH/OhHWTgLXl6rCU9lLeAyu1&#10;/Ogbj8Xh5KTLDguL55R7JSM/en1eIUTu8nXgOkg6Prb5yz/Um1fdnTqbD27bDTzbbo1rxTd1+HkD&#10;dHiozuP7XFZdie0keCRyytr8Xid/F73x4wN8eVNv8THlvS73XBytm4pb98qXVyQP3HVrtOY2vUf8&#10;OgPtFD2hD1c/sWXldE2Qk2rPXC7PYNnMa4sLmWtljZXo+kPkJPkWvOmpnTshDGiSwH2f9uXGjf/9&#10;7/+e33r+R165lz4leX/729+6sIoWmhasX40CWnfsk/4ubdpTsn9kg7V9SUr5Nnquu1DeGvN15w9e&#10;aRekySrBDQf5uiB25MFvdZV6K7vNkPWBVs4XmOog8P7AWiR2Q4EFOjK1PPQasw9d9eV3oJVzr/dx&#10;48mmLXOEYybTWYDI4IJuG1PoSt/OWfMBix/yLF1HPNOdOLvWAtd+JfziW9oF4OXhOgZWXfyXl2On&#10;6ufUL3/4kMj1lc8+4ddBZ2DVl9hEuHbsmAO9Uy6m4R2+HR+sDboxETg3AnRDQpxN3fk5B79ncvq+&#10;jEvUmSccQjP/4qJy+BsTotf/dCJbgCt/6K1Oi/jkwwX/pplYPa43/34Ev3X2eC/f85kIjv8+4Mb2&#10;g2PKlr+t9ziO3lf/m39NSs2ST5K3m8n0/3+Tlv7ScRPS5i2esSW50xbjV9Fai+zz7g0y+ghJW3Fu&#10;8nHPSzCr3ubOXhtmM1YafGryi2kHrqTV2x4n97/3e9h+2HxlXxsJBXh049/+Jqen6nzaX592XP3F&#10;z9zAN3XZWv81k2k6k98FwJBzLj5sO7mkSr6yJgiS7t6rfUrqoSke9a0Y0buf2lj+wcADRfMiAznU&#10;gz5UgLRM/vY12vTmi5P6ranDZha29MPtDAuHRmWBNzy4lWPjNuItS0zy246eXjQGLD14QpeEOCkN&#10;yk6SbxOkYyJxP+c2VeY3Mm0IJHYSLMm5MRSYjT0bn+D02bJdnMKTeLJ3C89c4RFb4LMZ+zpwd77g&#10;kYovMPhcmpUl5ZfsgVvZ728isiHbvlL96IAPLU54t39T12fT0nb95uTLA4Or9sfhGX6ybT/2HIcF&#10;1BcvvOp29CJuEwsuT7cZr3cx1Pguf+Def55NHzgDWTuXbvpD9ZYPOjAGdi1h8wn91N0n3/RF/El/&#10;Yuyu7upQ/g/xa32otP1i5y7GgoFt/ulLbDrVV8J7x+Doh3jtGp6H1+GzeiFv/pZeNFY5waHbRK78&#10;tZ0kX1l11v5ZO54N2uWbXrt5lXpge0NeFn7d0IEX8/vGZuXhSf1dF0Bv8Yw+xx7y6QDcbLzsAu3w&#10;PjjHB0eW0ctD/8aB8waW+nHlgDX+QkdJpUf3R6+zwE3H8ZPaxFiGDvFy5p7JXxpwKMt35T5oZTyB&#10;wR+97BPMFsX7poG0gcWFR3Zk7ye0onMDa+XwbNLWtg0vDuM5qdeHGXTx6CjfRyxoDA89bUd8wZs2&#10;2ZsmAosHCU3xoDqOXugUbfjkqTOkRqddMDo3qRqTbQI/C5iDc3luecqkvrkhN2j0HI3EVGn5dg4P&#10;gRx96GtaSux6eN46C7P16d2iX3WZXlofVN3m2L47dqyGhyw0TV0UVRDWFufoI3PXM07zcyB+Z1h6&#10;0bbJ5hODd575Oj+x9a1kYTpiX/LxQWMFtCSbwUEaGOPc9CGB9/cxG0/4YhupC6Dx6cqtHVdPe/Pb&#10;+EABz9fMuWd8C7Ypc6rGE+rOn1QfYfPTno1RfezQq+e3slfXrXC+lPmIEXxcMhYwbuNn5FNmfvat&#10;tOswtUecDqtLz4bStPOxETzKNg19MXpkUbTlHcM3do+eN3/r3tAka2TZMninnB0mLuJvfX9k5wdl&#10;ttXkScv7yJN24dHKb6T6q/JUr21yqi6zv8i6yi6gb4NQJnVTOJV2o7hjmOQb34ixeMWTudtd9uUT&#10;DrrdGM7m9f8ILp8NO/7JsXO/6FKq39JPXw0c2PCtz9unqtpujy6eS75tuogC43rHPc376hffDpwy&#10;7fLYeuVwHPmetgF41fOGr7ar6GNsMnrZ9pFQ1/qDb+qMP0w++299OvXTDxId2btUJlVfR+5m5Av8&#10;/QaDYG8RPpRVrhz5+cSV8UPnm/ClHYFdmcmrPtp8sHhzLZb1PKd3P1xcodLTneO4MFZJWCjuGTPv&#10;2DNHMSr49S3WreEU78XcfvIKZRsco380YcRoTxrHX+YNMe3/AttSsudTGSj/pJEvcuekajy6pKu1&#10;VQtSPnTwbLw2fVXlXmSLM7xYF+m8JH68cWLXDZbvbXeqPfzpGbLFGX6+TNPeNh9/cPvzljB2WpsT&#10;q7y+jl+lT9VXoy+fLaT6Bv84vnUJvAQCDIcYjs76BTh+X59EP5+ds27VPV7tbvXMD0/bihbKUxpc&#10;4svg2XrKNg3dsTUBVp89hnbT4sdXqvYpzZbhPrrgY6074ItjruiRvhOnbjdqqz750+cs7LYbJNna&#10;nz5JWzXe0Yc2Hd4c9o1Ci2OP4ysZOyTm4Gn5cjQfa3n5ODhPRbTWh9jo/gr1xf3kGF6rx6C56oXG&#10;aCe+oK3kz/+m5WVhNv9+hAuP43v0xS9mzNo5Sm4CE9etAfx/SX5eoonS6Sk6xvHEN9f0l3YavXiT&#10;E1sLb+415Q/S1hFalQ3fZL4JPaBffBurXgnuIzfd8AdzL3nmkJ6GFqeri9TbdoKnT2JajpJyfLP9&#10;o00MFddprQMXWesLaDV0kZ39IUHX+C7H0B5/0rYjZPBP3mnr5PRJheU7DKRO9tfy80Af+a1x7uHP&#10;YWXpA1zNGP6ubzIsTvy07tgnxGaDOLxkTUDpKN1xr/eoAWGaY0Po6MN5wIyDjaFclyhESa4pXICj&#10;APwwWFSbehgcvIWJBjtY8sqR/MnrHfaBo3Q0peUD7uIPbjTxCKeUosIpnwVgiy9ZGK/RHw26zpl6&#10;Jo8XvtDdBO9OwAZv+HhWjhgNXgO5nONfXR93a5EFFGc0oJNvYACXCR+uNQJ/I8dTHtEefCNbIQ/+&#10;TjCjO3oZp1pnG/3sojMc0uoRnUjTABnkdWSLN+gYFNKHzh5O/PeT8xRXDjDFQX7en6SuvD1fna5c&#10;jpsszBhY7IR36xQHvzg4HzYdeQbn+Badgm/ebkglr+nIsQGi+gmvDaiCz+Fz/Un+JjjLa9j1ZJ2J&#10;PVuxnYVTSX287aaQvOXZuRRLZFI+i1MdhKyNOlILhdDsK85yNFFys4QFlt20sHj9558zKCDjDhQq&#10;y5DId3ROB0fu1bmjZPB1T6uvKy91v0jyUv8Ou2Crm5apWr7mCE+DeeShG4OPHVzhrxOJ6FGq/hJg&#10;peG5Z6E5fuQKzPqr60102Q2UiKaDxYtUHaVsZZe/9bcjXjv7LV5tU9r6e7442Xz1qmzxOr+ne/3N&#10;lwd7B2Dhc/noTQD5bVTLBpWPns/5ESN0HrL0IuXHq5n7djFw1V98K/9PeMTD8lyYg4Vv7xsVPmcx&#10;9KMFlOgNvMWPDspCBu3tqBaPu9ruvzdMvt5t1PaQTUh88O+TqpvgbXzLkV80r+gzQEvb+myzN/Xl&#10;w+X8dT5LEx+NoRSTBK5/ObqDvr4AX2i37olNn3Kk9+l7ZkHYDR1dKMvGhsTG7JCvHpdmacCf9giv&#10;Ovs6znmabQyxT4GtXxVpvtSXB5+2PYsjQ4vtP5XmzX6BW9ptG8qPH8jXBwYlxMWNDnXQi03in1//&#10;3LjdAU8qNo6Erhir3ZUfFU4qzkPzOj8jMrDwvMzgg18sX6rSe1OZeQzA9UOlQY+R2zndssfz+soq&#10;W748Wa0uPsGSvXjEkOTZvN8kv3WT4Qgvfyr/+Houj2t/OVYeuPMnr+0x+YtvaTiWDtgTOos/sLVL&#10;JrwWJdXfvqt8h9e3b/jp2dA5G1teAUVrQYq98iIm7p3aFnAUBN3F61NeJkZtHl6ep7sMe75w2zc/&#10;r7PXEaUJ3NbdMsev1V84rFhgn9iGL+177KdvU3c+o2f1dry4OlVXfv6vJI+ObK7C9620i48Pecfe&#10;i/9eDu/Agfka1uVjYhqI99oO+52kPn7Vv/M81+NXqx8THzcJSNeEO+ftF9svG5feJjCF/K9/ta9p&#10;9ejtoCm/Oa+Oa595otBYz9hj9bRUXdee9BPnMH5c+9S2waFdi9viGjxTJzKiuoQPwn16URuRwDZF&#10;ecXXBfK1y5SLlcZCv/zyy3c///zz5VPqlbcc8STO7PgWXnnTzh/26gJnCQrxM55YHK43bo2MU295&#10;ZN/p/4ZnmwBSZU/77ubD26Ov5IOVxGQ0xE7yS5UV/fD5kXyJe9rOXyKfzRp18IA22I6vyZPYKG83&#10;Qen+nu4L7OU7sFJ/oiBzHnqHS3yV4FHnDruydxMt9PqKxsDiw2IhWSzw9hj8Cw8fPK4D7LIJDXyC&#10;v8+fAnzhKK5EPHxaGCg/qS2mOq8OgtP4Wx9rTLw6UiaB2/G3Nkrf9/4Y7q1TfcaXtx8ognz9+utv&#10;EIWvY2OiRFfbh7E13JXxVELftaO+lb9+fud1qrNIurjxhx80+yRhbuS0yEd27WYX711PnzCy49XC&#10;AfxDY+aJa7flxfGSN3Vcaw8+6vGd5X3r4Gl+N2ps8duvv6ateSvKu9SxiYgvN5EN/eomeqUffNKL&#10;hRFzITC74WNRqTYNfrTrdynn49seduynPKyVX+Oxe7rzmdZeX5XnU97Dg+R6dDOxA20JTOHdzZPk&#10;fFNtaoMteTas9U3GvvAok3a8AwbOWWgc2eGW7kft23hCXt6b1bGYcaK0i//1y7Q5ONl2ccMvHmCR&#10;nRaPcn87d3W9qXVz4ckeY/EfEz+k4krb8aS810i3nef4Jtf3pH79g4/l0/Gzxa/Yb2zLV2csRyZv&#10;6lp54enCv4FRyuTDVV7RPXz29cgZXs9vSI++1j/Uq8DBpX5xn6Pz3fydMk+rWm8Yva0cLRMnll5s&#10;unrFw+oRPO4Gfmgp92l+xPDzQx8ij/bHn9+cdkefibrdQKpcbHToGYuXVz737f3fsqxf0E7U4Wv3&#10;G2iM3f0MyeALD8efZvwz8aA884ebLZc+We/6H39dTU0/QBYx6sOHP2rnECtA40x8gNylERnhVTxH&#10;cHP9wPjwRXlimLcI8WPxic9//jy+rpx/fCsN3ac4wcsn752XyRv7jfzT1lctyrWkHbOCEZMXtm2E&#10;zSLT1xI4afA4i+yxtafHpc1fOGWvcgP5dX3qF/h8iZXfTLpzIIYJmTssLnWcs63Erhs/8YE2n7qP&#10;H/nC1hev6WWOozP1WvfG5+JXj36kWdvVJmZsjq5X9VozcbM12FmAPuXhrW8zWxw5Snc/b8Z+nfK9&#10;/M8cmVabvfbTwyo++DA/sb5QnYhlQUhOut9YlpzLfugpZ1/t7J5GR9OHdi3rw/Sli9+Yfv1r64nv&#10;9Fzdk+3ouSQWKMdApCi84i38+kMfvqn/Je6xCx7Hzz6djVSBB3644E0DLP2Os8PD0kZHqso3sxfN&#10;Putnw9PklP3iMuYbPa2+BqLyhmdoRhdHRwe/N/uMv/LR2ON8yNvhcOKNjRMJjmVrr8VLMpG98gWm&#10;gDmA3Ri3doDjWwlcx6TBaywGR/v7nKz96cmb+CQ0/TUvdTct3YVx3PpFmusn/JFBO81NGPMzT2qo&#10;E3tn3EjG1/UHcBk/La04uT6vfBz73WmTh/bMTDehE1TDwMkcPe7FTUnkjtJ2TopEqrcNgR6941Of&#10;dean1JA4uPb6QufJMK5cPcAztrvRlVc9jznJr/3OGEyNlOdP/qbGpGfEImmKZ2y2foSx5uNDWzg4&#10;yDJt6CHvCkGn+vjnaevKrz1x5cR1acd/IkfM2PFy2bvRXRjwW3bHKV+qfU/fstct+MoXnNXnkQsI&#10;uaTiCX9Ld2Te8aaOZeAu+COD63h5cWCUR17og2/632OLIz/gQ7bw8wYQ7UkcDgdpX447hzLuu+iy&#10;fcbbpZW3WmzLotmiTxHb1Y8+JUacm7XR/Fe/AWweVb7xBeFhThvpfDz8yHLddsfRI/I0FW0+cGTP&#10;RxvESGUpd4E6+PDwPFUW/U+0uP0S+bXFTdbTxUPafZ7GJ8avvigLv25u6T5heRwdja3DVvoDLRPv&#10;X2Wx+RN/B3fG9AeP609sFVlfXx3XQTbAT7+roBOgOgFIQJc03ntiREglg5NOjIkehegEpL4OKAvN&#10;4xQzaJxzQuX6LJwKhvINRpqCl7E4lDSKeHQ8rili6mynOnfmzF2KZwEkfOzABv/gd6Jl0QKf+NBR&#10;rHxrIrDqOqJ3mk7hZ8FjDN+yNgYbe1lASGc3C2E7+Rs8FQTTh/ccvkiDy0D44VQa5g56quOjKzDA&#10;FlbdTQ2kuVg0OsDPCT67QVi5Uk4m9XsdWfGGlnQ/kgn+3SBRhx53wQ888nT4KncRSey3fID93uPt&#10;WQhbfguUrw4wji1WBjB4X1j5/trIU0cHX4KLxDEw+LFIsvZpcCJPytYngQpH8D1PJsBwK7Ogwi/u&#10;vomf5ZFszmubwNePTCgzsHjvtyYDe6cZx8hrZPioJ8pm0dOGBzkthHkqPuiaDDQ6uQq8iW/1EMDV&#10;5+rFcQYXWw/+9dQjXepXf5AHXp2rfrju7y8fn7r0HJg9r4w8xWuCo/baVcCio8gieWL6xVlYAN8U&#10;HJs6uCZ/Jo0r5APsptNt/6fi8rl4dtGCXVuW8MCWkjK2Jz8/WDpkfp5WB+rgjY3fp64BxvJ/HSOn&#10;fwkcufu3elWYfzi9l19St9f0+v4R5zr5DrCn34v/oYTWq0zq54Nr1+D8SVd58gwyl7Hl1Ss72YhO&#10;FrbHgzBuVhngKtYjL5vapPrWbxmVRkh2sS/69bpR8fn9+/GDbQcGWmB7TT78Oyatb6LX2B51bZ5y&#10;cPiV5+P8/hmYgTNJ4gcmfeKLtuH3AT3FZiNhF8FtyniCs74XBCa17UzxlHPJ3WCekJX6VO2RYfkG&#10;Si5PB7cfqXVu9og2xyfZNrzEj+nXggh8MxGBZPS/MqFXWYN7fdqA4hFbAnD4bF5iC57QUI8/kks/&#10;rfxT8IhDaEtgVUfYuc2HI3L1quSu5/aHoV8avdt26pOHveRLpRV6hQsv5JEqe/JXPrw4h1dMBu+P&#10;vdBdfHN+dMH2keOe0JOMLYJw6GtbOV/ayncBoPhWB+gFp+Q1hEEwPIlFYCrTwMxTNA+b4d8QpHLG&#10;z7qB4e0l4W9GJrBOuYHkvAJzJqDr4130DflQOLyP3zznvXjC5yXP0ekhcA4Pu8q4YFv6H391fMIG&#10;+YhFz1N97JQrW/ss3J0enRprSTvgXpnUu9eVP4sfo/s7Hufalt/NXTsvvedH/iXBPfVGH3vuCAd+&#10;bCjPRDmylp/x26lfNLevwSOj7Y+p+JrrYwfHmYBOfguPLw3c1NGfSCGZuj2drycXt/z/htNhddrG&#10;3FTDvmMDZLU9tn//PuOz5Ledp4BMyj9GX+H29G/a8fghm7378102jX7PU7B/fvc//u3fyi3ZpLTU&#10;HtfWFrg3obnj+V0YBrc2bExJGzRU8pMbE8cSn05sgKe2PG2fQr/39Gd5DY/x3904GzlmHP+YM5Ao&#10;MoUPMjYGkDd416bLawGaPzlwgLnTX9nkbfnWJ5eYYIOl/eOJN2JEx4DBtWOl8c/Txx1Z0dIH8VPx&#10;4oJJ+fr69l99ujd9iiSe7+IOvaK1sa585nrkJ3V0FvPIr7VDZ+UWj5lU/ITDJNZc467rO94AXQu+&#10;4hxY4+biiQzVh/FzcK4el1ZlpcPwbsNVTNdX6ydt8I7fzLysm0vBgY/WSz/Er/GClnHenOs/E5P/&#10;mKhsMfiH3PDgRi6JXXzE93BX/vDoEy1GMePLHQ82b/he3uvH57eUtCNjc/RsoDouLv1wBhi5Tvuh&#10;Z5/wznbQ2sRTl9zVx6FlPuAPLroEj/ZsGo+Mrtu/8P+cG+v2ZrrgqL71ScmrTPLyx9tXBnr+9R+/&#10;dJMPX96M8uLFvKGKz24K6tbBC/qd+wUXOcSCWKKgu+EMbmONArK7nk1j49GJ2eAe/UU5qxz4Wx7p&#10;eXFN3hmLxJ4zrx8u1b779fQ/Yst5AuiMVfCCfzgjcu1RHs9C3NIdP4j/myMffpRt2nJvksFjN7r5&#10;QPgyJlg8bmS5J7akro0Xl57jC+oMiQDkemmo73w/rj9nxcl4f/PUNa41b9RmpcqYa7rhVrXd+kGE&#10;F192TsnP2c+CGru0zQef+X3tmfKVCe6la7Mbz/yHf4NR5iYCxxlfxjZtr60Y/U9f3Xk5IySN7IG7&#10;zif/vRvMwhdc+CgP0bfSWLIylr+UScPHw07K5FmEl16dMaxzPvIy/hyAwRsf+Zj2iAa9aNfqLm02&#10;aWKb0oZ78J6SLw4f/8xYXN+RtgaPtHKgow/Bh3OJOo4oV14L8gVmccjrOVcJ3vmMDsb3B2flD35y&#10;sEHrhUD7SvHy9dysMDxET9HtxjN5nUuVoRX+0C2m4alrQIFVb3lUV+x7+3ZuUDjgXxx2DBhMqTv4&#10;yiMdH33JXxl3sxr+aKtyLdKF4Rmz4bL6gHs/o4OhMTKt7heP48qhPQ8f0wcPzNhBmXYz3vjgfeoO&#10;pDHNt9K0i8FnTCQmX/xE7itOHBvvAyR9Y4N1payzTNsdWdsvpd746vgyn9r1hfYBHpZIWjp0+e7d&#10;jM02D5zkDWnk7w30L6ZNy38ffb7M+k9fUZvybibFn96e9gYGrsXn+krHrpi8Tq/C5yfL6yO/43FC&#10;nVQauayPJx9Oi+fGtd9n3t/2bwwTfxy/Ub59ADxsO7yq2/4mddV/c96ggUZacoiAOzDB0bHc0VX9&#10;JAgqd/ioGQLTCqWSHJVvQquPp4eenrZlIs5YWX81cDbMskIYPvnmxDf8S3iXLz1wDkmkn6cnv8Eb&#10;vir7jT84+OjemKett0+mv8RO7Rd4fST235Suo4l82wYG9/BWfoPbeH3a18CXnjkE+xYvGaPzsxaz&#10;62XJqSobfw+PMPTn1FJxymdMVB7qF5FPmz3z3NH78aMIcW0mDitV2lOdDSydr273CVKyVRF4iL6w&#10;LxkDL6zrPX8cD2DKtGN8Fy72nKf3oR2dtWC/KD3MaXf68eILqk/RFejpi5Oh7Pj2VqWD5fXKC7rj&#10;QnM8gnsr3tg3djhtIpWvvO3zVx742PNqC6uIQ+iaQ5M0ZS+9SSDj47hJeYX4hKepcfho+1Qn1+sv&#10;aRGNSwXJFz8LxKFULmc8w1fJLIGLoJrItrsHvigByMGBVnE398svcOtL/LAx8BnY+v5mX7QoNYnP&#10;bdtdmKXvun61BTlSp/LVN3z9nBgEdN5K5szYedooWcEZD4sPHkx7/Rr/Ry+B3lc0q9kEtxNH/n1S&#10;tXycZeewyweQ6i2MfowhvUFE6phPneCi1OVfWX0i4+z6KdlS14aq10j/Rwkv9zR8aANZg4zN2Q/J&#10;GfeJJScwpRIezI+epOSF8/AQ2G0QBwCeS04XSd13yvGun+dxpP3SmYe5KYrO68/xmVglOB92qMbj&#10;r45sL+5eKfpYf1BuH8j4oImgSWQSKrt2nfmpMf1uzivrq6IPTrJkAzjQpyLHksqEYwAM8A06OE4R&#10;QJpAL3Cb6OwdAK2HcUxFWAMTkx0TCokDwlzBwwh+5ZmEG2Qu/l0AIOguDDmHl/L2dT+Coo5R/jRk&#10;jcOAhPFyFAxCpE9thV+LA9JOiKchmKBMw2jjxdRJjER5JpU7SdORdJIdx2Bw73tvWY7kamceHQrk&#10;cbk44bwm1O8yzsR9GmPhQqsTUTL4ixxo7kfZ5f54CUZlEtjWzXEmmOFb3uK46WYHDaPvh3yFDZzf&#10;apUsMLAFGm/ZPLI/bDcNdhyohhsdH3+R7yPVbnW66czoAi3lfGU7RFRnYU9ZqxZmcXUCFj/ypLC8&#10;+s2hB+flE9G9tPSrG7qgv+oj+LOiWH9gm2hSWemwH96G/IXjwhe63fy5NcKxfwIrnwqefsKPZKAE&#10;n6BYvEcwh5XrZJX/APVJEDbYhlyfI1No+oF2gZq/SMWB22U49TsRaOl8KVpacpzzAXw636T94FF7&#10;0O63bF6ROPTII3BKYB8f8kbW+q2gMjSUv/SaqdT7nME2myWr9YpDm8mfTAt1s8CX15SFl68NBPFE&#10;3xfd0yJKJzg+ZQGEHcQBOMAT0RupWyf0jNnrgxtDEhdW13jqHUQCvbr5q+0Cy2c+JTa8/v7If6MN&#10;96aZgE3brT7qd1vqCcl0MET2lwkb2mJKFz/CC3svvtHn4KIj+fgJysq2VNfGlTEwa7vFs3Vds707&#10;qbxzw0QVbOsdefwG5r5ubDd7xU8b+BZvXr16vCL4kurwtvS0xfYRkSW9fmlM21iObz6Quve0C7Jw&#10;rb3ZjB0lnem2s7bpFGgPfIx/WUDp5n5gM4WtbORvCqw+hJ/dN3/d1NEJTeREv/3ZTgriA3RWHQXP&#10;tj303mexs08cBa964qRBi862vzF2dIp26+P98LK6Ys/19fHX+HA6drKgwQcqL59O/S7ohx9lyYG5&#10;eqIf/kpR6vYJKb4VWPXoRN/XBegq4/CEn3wcwHmFy90nnFe/0XEXE1aWVNhBtEGtfhrNn/8yTx6j&#10;2wE4flIu8XXxS0xZWcGVRuhqAzbntQH80pE6Lc/RzQtss+1idVha0Udx0kJo3j8lni/wXYylpyT6&#10;gkuaGO0JCRscM1bZSa5Bc/mpfnIDQdoAOPkzPhn/APP6TcZD2UST5nfGZ/zhmr++Dg9Zlu3iw/yM&#10;QJw7eWJW7w7M5nHYL29k6IXKJ8EhtezknYwc2PKe+eX5VyePN7BPn+YVfzvWWh0vPbqWx1ccB9/Y&#10;F5rd4F6U8Kir/+7kfAtovvWHYWM2uCXwY1Njp4GDp/rOmOFbaTZSHrjVkZaW1wgvPzMGTVn8yuIF&#10;WdQvvL4iaeg74zP/gXLBP7PP6I0/wnFbdI9cm9yJiY5+8/+vhI9EitN/TH+77fdDfvfQU3/s8/NP&#10;8xuA9C1G7mtpVwCxgK/2E92m1VafNhtsnukrvpXop7YNHnXgY5toptV+++239sHaY1PKjJX/8te/&#10;9HXQsWxp7/h9NgMnHpJxP2tv9OCa/mF8dxBP0wK/cQ1fOy4EU52Fvr+1K1bF19Yr/yPvbIR5Re/E&#10;bTEPPvXMZ/x8B33++//+98aSz8ax+YNb0n/gmb7Vk/R1+ir59Mo36Wx1LE5OHBqdildg9UNivWQM&#10;7+YmSex4Ex7wPmOOWM9mYuq1HP2cbPn2dWRo3Ek5mtJOdMkrvTSmSFJXgr86Sx1p9ecND5UreMjm&#10;HM+SuivD2GJuLnBu00c52Dt8y+gmMZvtfvrpR429OvZ2Hpu8uwFG3/pPaXGoh6e//79//+4f//jH&#10;dz/9+FN59VtKfHzprZ32CdXBFf2xB77PEW7tgN6XBh4HD98Z287vWk6fFQTN79g9vNs46TgxuPgV&#10;69ReiaHw7IbMzCHNJWcMALefotEnoc+2lltqv9STOj5NbJO3NlGvdgsfbO7cqxzJ+mP0wTeN6cTS&#10;scHYFsrmRa/kH/98n7rG4KM/55vU1f+/ejU2mE3BaU9g6Ntbpq4U+E2rSzHb+FTaPmPLHH/yBOyR&#10;w7PaFsYrW8qU05lFqPVfNyP7Gx2x97TZ7Sejpiupv3GkOju+j4wynx9++LH2MYZYnWgjrtcv6HPn&#10;0tXZkRkPfeI0/ZAUr69fqA93kFy+vPRkqzevUswrTuPLYy9xzw2vxm3G7We8Elq1ZWhcY4nYv/OQ&#10;bcup11hhnBx9oW/tRt9pDvTiTWSNP+BhY4RzsaHz0/jCu+DsnCZ1Ox94OfGvdVLeseGhV1mde5qN&#10;QElstovDzThf5Fm/3fxZ8I4PJ+NT5pseKpDgwK/f5pReRWZ9HnnYrzrk1/LE68C/aNyOzlJnx57q&#10;ksVNGGJJ13rgip42lV/0gvdbib23vU07mbZCbnG9fVXmsfBpW9eTX+wVGH+S+ANmctZ/p40WgA7K&#10;z4yrjfu3r8W3z/fZ7O1c+Ogryo+dcwNMaG0qjZSD7296bsFXjiEXOLFIXzU61w/RGZnFpB1zfaV6&#10;s0aPY7s7TGWPSKNz8WporSxxi/D96MvBk2fqORfTJv6hUQ32qN7oFi5tRRqYnvZ88KE5MZAcK8vQ&#10;OP4QUv1t2nrj4GldtMLTk/g26J981+fhuGxyilOdzWfTcmw/8d+4dWLnx8zpP7hBQx+f8dT6yhMC&#10;uWCj8gzCef7K3uGZn4hV66v0sjE97ts4rT76Um2Wo3rvMn+R6GkfHLjiTIhs/1ug29fKe9f7rfg6&#10;fWxmTFbn221zo5ONlXRCJvjw/yYb1/obN36L/2LZzEnE1tGJtY9I1zr6SfJcc5bI7fcTf/75x/py&#10;1y7j43SExov+fnniT+IHeRtjc5SMS6bfOPPfwJdPbpikPhG6sRm/kmqfyy/Za3xU2fDJl7Vpsfpp&#10;zJn4NmMFfHUtLLa9x6aQbHqi72T621TPiHLUz1ez2e9D5MnIsjL0Aa3UI7O1l3d/blydOcLiKm0P&#10;H+Rv5x1tu8GtHcFrbPvTTz9XD3d/EBfpDxyf2zJ2w2Myuknq3ucNAABAAElEQVRIR50PgK9PrB5n&#10;fERW/djKLNbya/XKgyByEtzw3lN11q/JbfQNiLpwSPqM8ueGLJtYR53t76Jb/Mvb60sWcqh/eJg+&#10;5tBPBTbN96n/oId2aeRrbDd1VkY4nVc+R3h6/bBzY865sW2kUOvLBE58xHPHnLnmF67ZUpr1/MiH&#10;m5STQ5QA4xPSORb0+lr+HPmGjcfCnno4rY0yEn5j/aj8k/upT0O4tmwbiG42wSfNTYePuMVfwmn0&#10;S5SH7hZ+66PVhLa/cz3r41s0+XebtCR4V2Z1pa3vHC1/Er43PaFz6BnT/asEJzssri4PBrj2VQnv&#10;2eTtXCmxq7Ch7aae16/mRs9//jPzloI+5C1/sQvM7Mumkmt2vlLw//Bj3uCTo/bXcVnk+VA7TNvq&#10;/C712gfdZEED//l/kkaX8aNTsPP+to9y+vA1Fb+2aU3O0ffwP+v/5End0N11FyQ674p83jgppl3+&#10;FL+Ho7pIHQZNhHPo+fKjP6gsbspJ4eqqcAGdsSo7j2/2te4570Zs81I/cakOGXiJPTsXNU7Nm6Uk&#10;vgHn6Cz6zg2NfPme1vtLi81S/n3mJ+tDYs2Ocet3gXnx//zP/5V+bho04QmzCbGffvrpIoqJXIyx&#10;02ghc62j3QmOgJGsLnLvBrGOF3G4O4jZSWLgMLs0wZnsYo4CDCp0yKu8HZTgFwz6FlmUV7Ac70ab&#10;IHJ+tzUTIs61E20DVRuzUjewKCefp/UfgU6+zmQHABbxLQDbEFDms4k809jSaHQ4+dvGBwZsZcqR&#10;THBuR2DwLG9hOgE5Ntm8xb80OvEK7zyEzttpbiO48YU2unQ3HazfMHqXRfjRQ2VJeSesmbQWPnhd&#10;66z/kVfyoe2uZ/ozaNwBUx20cs7EkG5Wjsvpgmt+Q8KrA7NYkwUHAysTyV0AnGA1g3K0DKaI75z8&#10;K04bSBvs5CtQDk4FtOkdvntSXr0pzbkNdPrCA3hySIIGGp5y6SZCcJtsW2yxKe31ieoNf3BOu8Hf&#10;5Y+5UBcPFuWUDXvDc/0umz8owmMBhw3o1RMwnkCtv6V88RZ39Dgdb7iNLZ+kc71BbheaXdOPVB0M&#10;I8UvbwPvyr+wymxQ70T6YxaPlbGX11X99ts/qqvqVEAJXp9NZJE2j473XP5uhjl/ntDZWKCezsQT&#10;l92YbSeWwW5stDQ7cA0S7V4ik0nonI/s5LvLxrdNltdPyAWf9oGeG07evM3iJf+Qf+IefsiczNhg&#10;4o5r8uADPrBScWXwbrLdBd2jPz76sOMjdokZXSgNL35b1AB8g30nG0c+uL1iVgcyg9uHbkd39Pvl&#10;AKID7LAGhmxSdZLrPY9ITX/88/dj69ELHbRtBO/wmJiO3/hCioIoKokf9BXv0YX+w+9ce7pEewqh&#10;wJmgucHE68+yyJL6s/Dd4vJSOsFDLrz5yJt8g+3h51rsPmWYBpOvHk00aqfkbwcIpnEy7Vj5yt6j&#10;wqTiyFHfpk/q6/DDQ/3+auvhiQ9EaLaEs/ZP3sRZE53p93YA1HaCv5Mqz7EnP9HHrN+0Xw5euLRz&#10;R0md+Yy+Km5oVk+n/WsXaHmF5tZbHrfNwNU6kUtSTr7ykUmzWOe6PGrblTX+LFad2PTXv/51Yggc&#10;N7naFoIP/pVx6arvTmKTSXlLFw9oL7+u9TOHvQpbXTRiDu98cfsXNPU7+DAOETu127VrbXfihbji&#10;lS/TdofmNf5J/dWLMYlNGm2sfI2qKv+7d9lMODcF/J6NLH3J7/mIOeyobRtvdAEicWvHHsY1JvX0&#10;8qELKGIJab9M6vL169XsUYY7wMtf9KCsLB3/qH4Cs/Fcu5RWB/KljZF0Jj3Kj4DNTT+YcrqEF7/g&#10;xDCp7T95krJ7Wnzyl6faJ21k8eClOj31N3/gxcOhr94sxA083GCHt5nYKN+0Y8aVdfO/dlQPrk1w&#10;q+/tB/jwCkH+ufqa8enqcNrhve6cP3SoHjxsv/ygaYHKppON2KV/PwbzoDqxZjamJ688Uk5Sx8IX&#10;uZMXMLj88UWbDMbnxlzkMXb5MRu/b8PDXxOfv//h7Xd/yY0cFmN2TNyFn7T/v6R923QUo7Wzf57X&#10;xaItnk/7mN8QXnts/MKD38qlP2XaY1+BG7trp7v5qUzb7M08ZxwmDpCz8fvUR7Nj9Ohzk3FTvL2y&#10;4sc4Tj10NsbIb+yqbY+OktexdugurSfxIXjJKw8+afT+GKeJXz9kA659+GkfxVl/mbbya16x63eN&#10;9Q3kxId2Yzym7yKzNDqYfi2E2t8o701G5fvhc2DviW3l0RX9OF+Yzi34X3CRpz6QMQ9ZZoHeGMFm&#10;0fipMSi77aay6+IOXvB8mT0luO+6U0fdzmWCX2z6NZusjh0PhM+NGatTeMQTT1DWNw5+MqFjI716&#10;T74x0MQGFh+b6J+l+juf34/+KufG0dN+bXa87xgerbDX1BtYYmt9XRc3k8smP2biPK8PnfH8QB+Z&#10;jx7NX3755e8dI6yO6AS/+Fdfu3+U2Sx9ff0ur7nX8rsy7vw5rLdMrJi+bOwKbzf8+HT+6B+Ne4zG&#10;a8c6kQttuCQyj/6mbclTTpWO8wlWdfylovGbtPbaYzPzxafalx6FqrNzoYVR5xQXz8g6ttz+aWEd&#10;xcmlQ59kFkc7DosPKuv8PfqHFz1xyPysZWlv4ktjBU/hO/msrp3zBX2rDXRJmaR+ee3XjEfkqVN8&#10;OTfmELt2TmCMx3/EPX65+DcfXvjFEuND/uhD3+OG8z26MzYwH55Ysf40fA3c2grL+4Tx1oVXwgO5&#10;zWF6Tp4jU5i52oT2QxdgtVNJrNAW0Xyd+YHYpQ79Ny+63bGgNmDs8+tvv7aMPr0SmK7gKK3OFUZe&#10;+KvL+I2b7+FnSzHgl7///cJhzvPbr/9omfgkfkgzF8r4I/y8jj75qbHxh76ucsYF4PCZr9Ayx8lm&#10;9InjzU+5fumPvG3rx9xAwrfodH1g+YNXX7njCXgXpn4fHsc3p63As2MadvORtFH16NENA/uWALys&#10;T3Wjq/w+W9Rjx+T7k8g79o/s/Cfljh0fhgbe2dMH/Y19XbAMfxJ8eILSOGfS4C+F4MGvz+praKI9&#10;62j4Hvm0l9Gz49R76Mk1nrTPp+OfuUFB3BKDtWHtEU7n6En8E61dZ1qe4Nu68A+stjN9IV7U80Y1&#10;dVauAt6+jA2MIeAHJ96in+rlG41Ng2ev5gh++8CORVS8peWXrtmQ/fx3TBJ6xv+1TWjOnGRsrZ7P&#10;+Af/GR+15iSRf+U2j+68J/n8cvsDOqAPeMBszLl4CrzxJ3k3jwx4xRMerd94SnTXQNA2Dvgj80pr&#10;Y9aAxJhdQ+GPQZYYObpcu6lHM8rrDzlavCcz2v2EZuGSh3cfsPg2XpZmXK6NjI+MDh7+B2b8Z8b1&#10;5MAb3xs6087xRdZtH+rJw4+0OJzjA/e1T8/ljc+9fZsbKPNXq11leFfTBsO5GY/ZT/vDh+TbQj78&#10;y9vYYmy9PmJ8aWy3vKkOv3rib288Dj/jfxMvSiBfbHWNSUNxYxG/Naa3nqY/2/UCOOGxztf4HL+Z&#10;ObZ4Fl/Nn3EePwQLd9cx+UDq0Yv81Q9flEqDfWvrhy7ET21+x/nbp07/7AEY47/gjF3IX7uE722n&#10;9BtyVUjtUy8b3aCLF/FWHHeU3mfeTm40JDJJcONPOofS1f/wE/hXL8tHgQs/sZI/arM+ZSXoGjvb&#10;fgd3+2Q6jr+RX7rrpxkVKnxsmzgyXuuFp7xzqJy3ODilFx0bwqldZdwUOpRkTCEeSOZG+nkckZU+&#10;5y0BO7eAURlfnJjofH2XXiXrk9XVKqy5+cJTPnSmaOuNDsdX+I3xAj/bGKo61NMWtY3JUE9q+4hO&#10;8MRu/NsaZ19RHy2od/eVVtqvMDK8rIzTPvBGNyNIgEN09axq22Zo1T8WV4540m7uCf57Itu3Epzw&#10;rPxo8QUykbHyHB3g6Z4qf+wInp+oS+d4YCv2bJvNtVhSP9R2UlY94p2sbizhI0mdA0cX/Jh90Bh8&#10;OSa//UIyqpMcy6PY0/54x5qjSjB4bl8QutVxaKQ1N/aX14MzmEtfmd/jHZ3Y35uxJrrsOg5BHv7q&#10;DVszxlR+x6FvWf8r4nyRQ8LXJjDSOeDsXN90nUJwC0uP1gPpZuFbKV/yqls08nmXcaZUmrluGwrM&#10;5A3dAR2dLh263xjqCd6FmfLTb0S3d7yFJ0iA6c1DDtPHTqy59yExSnnIAyoPZTQnXyso4QyAXDPI&#10;MrfHO/wyu3BeezuBcDp8sGhtMHQN/3P6A1NgIHU6DhTigY3ib/xSdjvY5PkzGNnylWEdWr7XgjTe&#10;5hwf6JffKBKvnF694WEadgN5+Fh8Gnx1fIyozsIPjbJdGHAD/NAxGKn0A7B3CHZClevR2WMRB/7q&#10;jNNVhqkPXv7aZ/l2LE8lXlLlXb6slaMaCz4Tqy6ahc4m9XfDqR18rjmPTRrwJmwNBqmvIbaDvj+u&#10;j4cEBbey0/HqsAtBIfKhduTE0d2Rq/yxR+2A17GDwDQBa7g76rt0boFHWt070svaxWR0Zd7j2kA9&#10;A6jRr+A5Cyf48ucpUAkP6mrY+8QamH/+8wwgQm/9DHzrHx2itbpUHy0JPoPhDk5z3UGXOmjn03IM&#10;Scduo+ebHVO+slQ2AfKk7Zjui7FbtnUq8MnUtoTm0vJ10ps3cwcW+5fGye8mQAZQ5C6+yDnsTpta&#10;3Gx3Txftk1n+Urcd1IElP33AMXacjilgHbQaUtIj31ma0PE1+DcWyduOTX5jBN87wS/AgX3a3otH&#10;Xv4MkPuKkmTic+0CpnZMfXwn1A0fqVc78p3YcnGDl3Qa5m+pljiUQXQmNfivH2RTB/7CBWB9fvlu&#10;pQDDWd9sxfB59E92rxOkhScJHIJJo5uVF9zk166B242lS87k/XwWANVX3rJDAz6+7XVQD1nTTnLn&#10;pycUpo5Ne5tY8YPPs9B8ilpnN0274AVffb9VawP2J9vw+JBh6Yk/T9JBjjfp3t5cs6uk/nSIiUHN&#10;Gdzn9Dqgzc9sgtQWOYezfAXH6HswyMsDKAl7M6AS98i3vKA5/hwuwp+PQbj4uxP4MFbaFgrF3pVz&#10;fmPp0ZYWZ2NL8Iy/xU/DQ9tG8rRN8W38a/qpZF8J7qUhk8/BGwlrr1d5VaON3uo4d7h+Nhagj/yZ&#10;mP2cDSMLBMsj3Eu7eILv97wqVhupjO5SD1Dppq+Gt6+Q3KdwYE75/TMqPvYPj+irLzlunJO/eSko&#10;j51M5sz/84TXEOpH7MM3fFAv/uW1OoVEIcyBjXXSfhOPOtCMzb+3CD9xy4TWAM7kZBZqZnGJTSXj&#10;mU4w4i7LGtf5aiqjp6T053z1sJsWcpdv5zNWmoFy/fKUT5wHAWZsMVdP628emE0L3/FYMu9lC/P8&#10;CGbg1j4EHT/GrzaCxPD7oJWc5OlzxyfhHZjBM/nwzMRFzL/LBv5fpwed1c3y6WhS8/btLHAM74Np&#10;JmP6AZPpkeuu82jwIrmmstk0sqQ9xmGm3shE7rt8KgcrB7nw/GdOgG/XzzajT5icP8W17WTx9mcO&#10;Pszi6+vXjwUB/R0/dgMJnO2fYwttYMZ8YtkskG/bYUuTtNXJHqvb8AJuFo5OPEgM+PNjFqC0p9M2&#10;xAP1OolKvvHxq/AyehLfHvjhxdeVcr08bF/q6M0bfQtGABev2NBN7bbficvovsoTZWitXyxueOQ1&#10;P3R2A0qbh+dV4mEXilJX2+4mSnh3h/T0cY9YPvoY28MjPsOLvnju6LNwDLo6x4+yJ0f1k1EcOaqn&#10;TgBbz3Vfo5onKcnmU/w5+hkWuAsTPGSRGjtTrzzsMfBeJ75l5B19T9+ycQHd1ZPN1O1XVsaV17U5&#10;xcqMVu0cOpu8apwfS1tuHjFysPfoDh9r8/J8/E3/tHQXh8XATXjL0mZggvPt+OduIsCNjk18m4s2&#10;8v/2179F/ixahZ7NN7jWXnCuP2pns6HhLVhztz1cYohFUTp3vQnP6jBtdZcCeTZIO28KrPhmwVCf&#10;RyfgV7a7Tzgfvcw8sribN5tS6Fp489n2BleJYyiw85cbOCJ39Vlewi8bhQ95UudnjVc3X7nJtTcQ&#10;oElnnmLq+Dz1u/keH9hUmrlefTr2DSK4SftbvulBHKFDtnGkh92sMa4jgzy6Gz0+xokjz9yEOHp7&#10;3g8+eGj/StQT2iv3iF629fH1vcP34J72CmDHJ85VM3Ygh480bWZs2YzaaWKAN0WIwWQZPqf+6qe8&#10;pJIjm4Cjb3rcONmy0Nr6pZGvxaF/QsO1J2mXN79tKtH/xgT4yVpc4Y1+f80mLV97k5uEGyMzR/jz&#10;c2L4idPmOJIyc118WeB7nw0G9V+8nxuDCnS+LMyjwa4+7D1PoWkb09/jxdjU4hjfAL9zNGi0D7Kj&#10;259xSpt58zqxDj+x5etPuckjf9p664aX+l/wtH7qeqtPfTUZo5fwwm6BeZFY+jFvw1s7wvH5vGZa&#10;fXZ/8zKbG2nrdNPr0PKUGLnnBuGxKxryigNzt0SOe1oey1eaDp833/pwfqtxZVGtPJ9YAcfid0TG&#10;Ubzqpa+T6G0/hU3+8EcfZt/oTjtWjo4NRnVcbx1w7KX8bWIrq5Sw78Bte4U7/4WFQ8xj98Wj/sDb&#10;OBjfmBhgbjVyBmXT6nGOE1vUhVdauXpx+9pyWQG/aO+GyYIuT3vtqK58YwtyLMwdZ+GOLe/5XVBn&#10;o+DoE81nDcZ1baMdHfxsNn3STZbg1Kbe5U0+0rY7Y1g+snYRH8jVNnj8Da6hO/Yuj4cWGZS3fQS/&#10;fmDT6rjjgNAJktBN36fOAuUIx8OrzrW8fDAzenI8lcZczd+yoG5amMnfPHWnEt3HE6Yg3+B8/Mb3&#10;/BbxQ2cDNDLz47UHX9348inz3bhgbTq4xj8f9DE9bfkiejtZvp/4D578HWFW7KU/cYAviAX6M6qd&#10;sei0FX6s75iYilw3QJ74lfrjk8NONqCPLoDV3jlZ/kp7L1KhfXvekkGfGd5d+kA30jZ/8M734ya2&#10;1dW0W28PIGf9LjJP/D9j2tBbXB+PLNtPs4eEr97optyTxN6yliefy4f6h+ejShUaW4erXvaUrlAT&#10;h3euzAbSzEV6+sXX4jXGJYd9hqGdsccbbWlitth0T9iylqWOj3Wje9JWLx1HLjBkwZPYEWHv4IEd&#10;vw1g2zlZ/G/qRpGLlF8p52KGsmiu2d0803VdQE7o8Qm65A0EvsJq6J/+Pusd+5MTO8Zd2KJE/8Zr&#10;886XIj8pVB5yMTJHT/Ep/vuk3w6OynjqWhejmxdpm/D4ctRO2UNyDQbeKQMIJvIntj5PGzPu+WBX&#10;Hrg2xq2f0Tn7TJwZ3Pf6PQ/xrqGm/qa7LJv35FidPeArgzfmhZ9EgK4fgZf/tSP/62d1ceytX8E7&#10;+Rsaj8907sUPMn4xvuSf3sQKth/whHWdcjHeyKi08WSj9+LF/snb6lm7HZ2NG1z44Gpl8jzwjK0y&#10;hrM+gs+M4+i24+OM7cdq8TnecFBYfdQnsc/0XezxpX2H4CF7aA4PB9EtD58X5DFD/eOSkU+dggAW&#10;vvyOvsT3chTdzLyW7+Bw2p03K0kXmcXR3LEr9B+9DedG514Bthbla3lb/T1u0DU2MD5KXPJ0cHjI&#10;IDP+M+MC5IyptOGtKy/2nQC1BpPpHFBErAM6r3EpDicp9yeQhZwqLXdc5Bh4keCBqeJKnQYOdQ/+&#10;wvs6Sb6ArbNokHQdGouzxo69wsGV0DGoJscGJkqYSc3c4TX8T8DYzlOe4MP829jRbaqYQ2VpO0oW&#10;1SXX986K8+rETmFx1giRQbrjYdBZ9IiNMtnBu4aKxDUZM9GPc+ONXppy7HkANw/PcO91cVf3DD0B&#10;Cx8mHBxU6gJ25IDfYFtdv/GFDCnhQ1fiNBZR3OFsIribv7t5MjrH39BTZ+v2PeTBtXehvHQnbhoM&#10;+rsIhIfq5uhkHPjIFOu0rK+be/hNZT066SQwOPrnmA/8qw922cEI3irbsbPzawNT4UmlWX2M3ivP&#10;uZ5FvrwKNAMCC0AGKazudTHqods/x8MjxV5yBgbcJSe5Y59kLvnW5w82GdBefgD0vFYacHjUXbvJ&#10;RfcV85F9wOrn1x04B35hC3Ojf6r0gJ6nTE0c4MVX5YoO+QT5N0HRjis8r19a/JTg2XQ/l9e2k3bu&#10;Bo6m+CrfoZfGggzG9QiXv9LQ0W192nnKxSK6vydwm9fzUy8ICtZBSc61g/rk8Q1xx6d3KIYfixK9&#10;myt0TCraUdW3xuZkshjmjl7n5S+wq/PyHzleZHBtsdvCq3bfu7qiGnXFBAOIe2pbzW9kfDpPiq/c&#10;YHQGXuUx1h8c8ldmR/h24HZhTj7p8Vlb4P1s7tbf8BLd+8vL63K+/M1dqGKCu8v4/Pvw/IrOKvPQ&#10;hlNkNQAV37bs8/fzNgYxGAyfepW7MssHTz0MpqjJoJFvSCv32rKZ+dIepeJIRceFlb/9Dz9Slw/5&#10;SMPDPKEj7x43Fh+4+l14Jvdxm8Y0Npv2F/lToE6gVCld9nyZBf4U+J9jhOzdahcPT3lv5dsXe5Bn&#10;eXaOjuSIZ0f2wo/klWTlOX5mAZ6e+4QKQ560MW37G9mrN/jUgW83sJ272cads9IuIPcO4vAgjkaz&#10;fd3z4lEH/fpLytnAJMyAX6KHlaUZ8o6NHCvrjec77P2crK7hJ6ckb8cQ61fw7edef+yqr53F+U6c&#10;Ut8EYxeao+m2TxzupGzpotd2auAqPi4/4d3EnW0aT1IWpOXzc+IEejuegEO68+V6dUkN2vE9DexD&#10;h8/rig/yfNCqzQ/O+zjojnPPl+5znFvuCOZb5QszuOjzEZvxo6720/Zggn/ss/VCwWnypy74O44H&#10;XMG+8vXg70F6fGCBFx/cK8vygW4H3AHG78SSq2Z52Tqb6xhUV6rt4+frR+szE2dHHr4eB7nqrH/J&#10;4IvfSst/OA3YwUGPe67yET4SPkEFRv/EN8k5sXrssPHhjz9ynVrGeW6m6w1wiYPgtW8bnPQiXqx/&#10;IYIW3ZAXj3tcfk3sxQbttbEjcOKla/j0jfpe5/e0Mqx89R/y5qOtiWfw0Ls0i0hPfa/8RGZ6IUNt&#10;cfRcnrMwIzlfOmCMedGjiz7JlSc8/+gGGR0+YvRls+TRmT6KDud1UOLU6AYNvOAUrVrw8FF9nTkA&#10;uE2FO7Cbdz8+vGhwlnZ4N0r7wNbskU+E7rnrTWsjNMj7KZtbUs9zHSZ7jWcx82WuzQnaLlIin2wX&#10;fPLYWX5p5toYC3w3QI6NxG1pbwLgjxOTgy8wvREkefgjD5r8A0642PDF+9zEkDE5P1wdocufuvgX&#10;3+Bn5i8WxYM0zHgTiFdxR85co+spEXjVMca3wYsXm79eF+2GKnj5mcm1cz7hujLQy2nLfsONTCtL&#10;ee1Y0k0Oc2PYXeduPvicRc77q1cv3USP8DzmuOO3j7HELJSxEf2/yphR0ia8FlJd5puyeXWvPhz/&#10;e7MHWLLQn6SMvehj+ymy+Z05yTd4eWD3U0IAkudG0V0EHT3Nxl+fyoxu3r0b2xdcKwmtuw/TDzuY&#10;qztnH7KYU87mPv8YnvVpeAC3SUxzvXljg6HZBUSypk5Tzv3R0foQ/9n6jQVlceIJGPOChV/5+ZFx&#10;vnr0Ni17SNxxLI/Vd9gobW0hOv10Xnvd+UEAwVS2QD3S8LEbZvjgk3QDfvge2XLZ5KisNJNTnzp6&#10;00eV91Rhc/Sk6ygvNCS0tLveBJGbWd98H3/OX59uCv3yGnyOaNWvIpc6E3PxENzBZXPXE6zeRLbx&#10;X729yaZyBQae2iyV+vaWXL/P3LS2zblysK71LW/Ttj0h9dvvv9XHbf4az7IZ/J5ky0nbyOhuNsJr&#10;t/iYtiWBRbdP5eR4T0/HCOtX6e8b99KvJn6JVWSZNshnJrZo213gxnfOa5O7edEOD/xCGvnF2MBm&#10;vsbvV59+247+V9+OYo/4pq8mn/p3GmBmLvbUJ+RLjj5Tl2xzrgzO4so5HI2pOd8bHtV54JkN4n16&#10;WKzUpsGqt2NBsV58oy8xhc9or/QmTxpexr9mA4duxpdGPnxtnzVtBt8ryxyL6sj2VOEr0+A6+hrw&#10;Q+dp3rXmd8GM3m6Xczoq/SL7HjsVkh9tfI4fj06VhbKv6MDVpPpH9NYF5GTxx8oYmeM8C1afafXg&#10;3vhA7133SB5a6qHdBf6S8oTp99X5+/SvXSsJxrD43acsML2OD8wrmlP2mt6H9+2z+MiTFNyr181v&#10;e85FeT7t7Swpyw38jP+uMVUrPpS542t4zL2Mw/gNP6myDm59Khr3RPd0EQ9uNt6kqLM3DNKPh4Y2&#10;jW6Dtb4/PG/ZqVr5Nu+LY+j372KD3rt6ePQC9+ho+EdDTBPPpz1VzuppcOkfqruDc2XED1x7/QUv&#10;yeBP3tJADwGsD4j/zu84W2Z2f+DuON1c0ycws9HBd8Hg3QZ6NNk4XH3VR+8xY2iSbfqciWsr984P&#10;2JdVSDsysevM1Z/qMtlJ1c9NBuMXGOiiuCEZQGJVZpfPffUBhtb0qeGw/UljZvB2Tb12Gb8ftJE7&#10;Y7iMuFwmbs1Pv9SGkeWhw+FVXySRZcuacRjYtZLmna+RO/oIqfVZbXPPtR8qIGlb4OLK0Zh9EzuW&#10;ZjK2r1scQdf2bl+gLpqbJI0jt62Mf+jfSiFlUeYNNzw+sjvvudrkUN/62p8+bGPL3gjAjm6W1qah&#10;JbO4sv5Rec/tJkP6yHXjgWzK7ulW3OzynTM+sgmN6kFWxZoysPxRusOv3Nriyr31t99qpX/xhU+/&#10;XS1t/ca1XOv/0BWfJecLg+X2lW139CQeBwc/C7rWC3z+y295goS+D64PeaV8KhbWk+PpBUA0D7y6&#10;/Yk6NXItb+avCBl/ZXx7yT1VfaOtcucrju1fWqW/75uFwgKXRs4+5cYyq6f8M5bveLA4Dq6L91y3&#10;rdbBRxcwRfR4w9gml00r//3a+eJ1fsfr+nlSvjDqzef0sZGp0UXbiw7YzOYrvWx60wdwHtf3MjDM&#10;uj61vr10enNjZKq8wXn55SLPcd+wgMeOBTO20v/Bwa96Hrt6xbX9FfYNxvA788fcgD0DqxvOJzze&#10;hb/Og4TjMS4G1jnJvTCOe658P23IHCZ/KzjaheUzYI9zcKCq7ije+QY6SlHHAs8Ku3g0GgGX8K8y&#10;UNlNlU52TEryZ6Kk3ILWnVdl8G1y3vJwsmXyDGJ3cAq8dSjgJPLqvFO5vr6NBE31dmHYE7XFfwIL&#10;PMUVPAzaDnmR5rh4vCP9xIxL/+ot/LICNzyzuTTBxF38hQ2P4fzQz8RJo0q/tfTJwOl0Ug0qeS2B&#10;9GcWvchQxxwLFYcydOlD1wMP+iZ1Clyb+MPbYKnRqJAE7u7gy4PjDhA2b/Q1detXOov4Yhe7An+H&#10;2yesS+TQUR8/pZmbFDCsjk/LDtzWeZ6/HRHYpencnwTeACaF5Usn9+HzDCKmsxvfZfI2Sg01/pxq&#10;lVXbgunFS3dweEd8ytImsP08zeBQEGGPAeig0gTWpl50TEdNegUp+ZKyEv0a4pTD9888gdEJZ86L&#10;J0xCZ8BgMv2kai7ueiiR29fyV02dinDAq8Pf8hnkDs+dTFBMEj/wJKSRT+mE/63Tkc4R80ayi8iu&#10;C6/qqbO2Wt8SLKMpja6w5JvNnDSILIwtHZu/3dSaUVEWpuY1fnRp89drnsW1LlRmGGhBxJ3kOsBX&#10;vQt65KjeyZR8uN3F3TFjJvXJuESoX6p7ZNvf6RXTPocH1yFx2ehRkdCTb/O4f8d2C8P8ujDH0c9T&#10;uupbZGMP/HZQFnV0kFabaZtjm/Wz8nvy4KSL+nDy3PFnQexV/PmDp+v12rQeXcu//BTrRwcvs4Aj&#10;4V95feXQRgv98r51Um/r4tkCpNgn4VsfoI8JUP2/8Sc8yhp8o+hopXXg4iMWG1ovuXvHYjcsspAh&#10;gYm5i7+y5PpzfAVOWl2/K2y07rdElPndQjQaF3Js/8cm8cM/P9B9JOeLR2b1wdN3eUu+4+YpR7+y&#10;nDq9EWcqBi71y9HgCSElrd8T5/lb/PCa6Nj8dRe4RfbaKfkW29kOrcbE8Oxpu7bTU88i87axLjRn&#10;vEBWPIqR2hibLAx6h71l54sjepvA7zWedwNAG4X7X6XWCR53yoqX5Jg0bR3e9il+Azsw+iu+bID3&#10;8ow9tMFZzIpM0QUbS3C3vWdSrBxuYjWlrH/8bcc5p6iy7/lRQnXJHmi6azP1pdWTyXdVlq/tk+nB&#10;hyK12RkLTf/A302slN99Cs628x5XF/H1g2vwDd3ts++TSfX/VcLznW+LOivr/r5VqF8wdzzgZpwx&#10;tpzrUSZVLF51Bu5e+/n5Q66tNwtgoy8yPnAMP73D0/ipZewgHgye53KRQeq475CexctHbFt9dhFO&#10;3Elc2XqnSmns+f/t8bDWauXv+PWTNn9Duq9zm4Uo9uYzR7+CYhI/0U9Pm5q20gW15NuMI1PHmDmi&#10;qW3XfaOOtnFxKHz07zDYvjXn8Mq6b9quXxpz9onH+PC2obU/OvJsHmgjm7TBTnr+D2V3tmTJcaQJ&#10;monMBEgWWWTXiNRVve3IyDxpXXVVNzeQWHKZ//vV1N0jkAB7NOIcdzdT093UzM2Xk3r993e/+11j&#10;rXYP7ubZzklzza5jQ3CHnnnIGU8ad5MHyVMd014ulOjJAddvzk6di9d37jCH86lyaSFu+mRi9t1x&#10;DdB4+QrX4Y/uE2qPyAB2HFn+ysw1wDzpgmXahza5cNLezVr6aylnuyBnAG06Nh7e2nbukmN18Hax&#10;ik74g71I71iJdj5br23lKfZ8Oa7PMg8oTcfxZcfNyPls4/wMPGmw5c4pej7hxrrD58c35tnO7UZ/&#10;5S6EoG9sdSzGY6DKaHphbF8e5UOX8zG/83p0v43Ljt5o8de//LU89Bm8glrAY+jMvF8+3d/Icp4s&#10;D7NNPBL5LKid+UyalW+8hW9/4w9ROuWPX5yny1Ujf2zsj60Tk18CeOS9+8K039cg4mNuZ4uOftHF&#10;uJ0rpS1wB3vjL/RAx8DgigdjkjqLvbO97VbkfLkAu/OvyivnHTtV10MXPplH7tnax2fLV1YXj/Yi&#10;mt943HErp9IF+HDdGE7HuUA6sokbcgzN6PjgP63nW3sfAPdpg6W/axFD68jMY2Itf9q4AQSE2kWv&#10;BeeLPMuneIcn/D1+yuItPy7uf47NP4U+Ph1j5OHw3RyDt9y8sjb/8O2hT+/Vy8Oj3T95lI87lwnO&#10;2p/PNvc89cXbW5J6vntofkreXbm0X13oo493fAgu+CY3EPUcL/v0tFj84eN3fWr2N3n7kJsHnMN/&#10;JXcHp3Jm68kxb6SpfLhFPvlevXHK22ncrPGHP/zhV//13//9q7//7duRMW33nEBfILs4qU50DH/7&#10;k4v0x5f9q76IRvqvseCrK5aGhvqF0ol93iUG5Ekg32m7NpFD8DAXFJdR5QLtn7ZRsfJpX16HXeVy&#10;TpE/udWn/KOfmwlaf3TDY8ZMzMiNFtoP5mpyyKZAHhlbDE55t2a+Ji/I5/PzJ0rxv2/Amnm++PVg&#10;yPCbsbqxFf7w2QNf/ObtKXLO5AA056LvyLT5ZHnZ1obZrhu6lvK0USrU4bU6zD69xqZbjt4NUzfn&#10;fkND3fv0M/hjn8PobvRiDx+w+c8+u7H/1i1vx/Vl6OvvnS+uUhoG1INI023HE35PHLc8+PJkKaVs&#10;+fIpvnKE8ct8ZvMbvnf9ypubM3KeujL23DTj4sq0MgehOIm+2ESOlQf4IrFDoFO/dMwBZy6tHYQD&#10;7Yez/+OPM5fYce7ilWr7dNr8r4U8R/+RIWPbsRn9tq0tGVTdc57Rmx+d320cLu1bPpoMLe1XF15g&#10;U0R7rkZnqAfwb5+0rczHR+3ztdKxwcbgzEkWVx8AfFPZQqPw6pyQbtMX9bFciLRucXLBNCBpcKJn&#10;5U2hbUoSw87LJ376Sl3+8ldbVdkj41C67Ult9OCSf+q3bRwSwZOXVwDbRbKLe/TbosZi5Cha7HPZ&#10;M3KOzHdOluvxXmisHbmVmb/tGoNzOdB5WHTtjUcPodbXcPh79B4/0oUv6NyxMThiZ+SeWNcO1N7j&#10;vuq2ZS4MX/vdGxpTNu1O8aXT8ipOe9OdP1DbfLftdmtuUojdF5SgtzFLH/a7DB9pwfpVP3Kj0cD4&#10;Fb+OtSG7/lr8g9jNluHFFH3KNLFbudgwH7TmBprMM7w6LwB/5uno37KnorE4/Vg+mboZu6dviSN4&#10;J3Qq59OnV5ys4OQ6+2sTMuCxsPMfx+iT4gVUj7XRyH/Vv0K9yv/JTm2T/uiiMLnIM3lqGrKhNyyO&#10;/eSDGesfaqUvk0nfyTafrpOyT4Fgs/9jHugYm2deFrw+Od4+F/9knvK0i6Z4jXVOgKfsxhma9/HL&#10;cyvtI3bmOuGu70SGr7+6f0P4iNoY7QOJch2La6Bt4rH58LylywXrjxnfCmn85DuFD19iHEBjAW0/&#10;ufmERpmbfi60e36+sQLfvmtw//j278/mlaHxE34be+1H+mPwtZvPNJt8ziaZRz9uNlJbW0WQrNjF&#10;jyPHZjo+oO+3+fkVW7YI0pUP1hZzUX94Nf7lYpA25HwXeS54KriFCDE6cKIHpw13geMgrmLwl45k&#10;DfclDSfBa4QYMfVPSPPil15Ut9WeBER1LPBbnuNejDh4z0kYuv1h5yNP6VE2H3mFDHMSPr9/i8fC&#10;7o/co/Mu1i4dMkgO7uwMxcqE/7RhMxcbvOJgAuxBvmwaJOkCXoEmKaOnbRfZ4iSDnkHaCcrqrCG8&#10;xS3+WdxYO698toN/Oxj+flqZLzqsLmi8TRDC6cWSHKsbWccvcwJzT0a6AHKItR1/jplbWtk72KbN&#10;8g/OymkS+YTSCN4RP/ExnbhxksLR33ZOCnqyk/jUDizd6s/X+bTu8H7yuvYPnuS3dEoruoPyjswf&#10;c/JGXn4FfMc2eHQB0ylqaEjWs/A5i03ig53Zygk/qK2zoCMJpvnEJbv1+PaZOApSL3zOK37Dwh99&#10;K6/+VZLX1wsdjm5FSsyDYfewzWlZ26WWjStTyt153zv8emIWfcRL1Gx8JPbcQbj8bH2k7erRyeDw&#10;Gb6H/8qUQvj4upN7edJnaVm8adJXeKD27oQzC5yRy/HQgXD8bS/l65/T9MVGvb+b8lSjBWwNggZc&#10;dNylrn9aFBt+sVXk2NzQNpHnq1zEJZfXn7kovE+srCzlG1NYYJ2FE/aM1ZKYXNR9goU5wAd4omv7&#10;7t3wtuDj2B+6Cy0hf+sTr9nH/5BbtBfH6IA3sfkT8MRf+4VZYIhcz7IzQIt/gxlytXDEYie/0/U+&#10;r1774KQlk5tGYn7k3uREmz4tE174kIU+nsTR/7bPKVevzeKY5DQuT24kozqf3Z/txIR8qx8+J3eL&#10;tzS37ZbbRqD0jbmhxcLm1T76Lb85yYuMSVyXP9KuPo81hsw5Trn47mv46Bl5PbHwJmNrXyEaGV0g&#10;wVf7la20cqwcLO+tb2G+4Lkw2acqst1YEhvjF09wja+3rTZg42x/K4c8wAVdMq0/lGkLutjbvjJ5&#10;T1v0im+R/dDG04Vvi0PGk/I6cwwnHCsbc6lbKJ8Rb2wRBLFR9uk7bqIw2TJfbIykTi77EqwNj+iX&#10;DqvLbrct/J6IijG9bVRu3IqJJ74+4fWWMouLncaMGWdHNzThiJG1iTL5fe3vGDxv8Ag5nKci36PD&#10;bo9hUk6WkWdw7+PEWwXf+mmL4FN+dPfYpHHGg8ie8n6iL3AzzuK14Atf8AG8bb9oyvak/HXd4qz/&#10;9iRgZXnyfe4/6Uz52uW2xdK2nRN4/Vr/WNzET9HpO3PN2uHS5dZneduurgetbPbi0uohV10n59qI&#10;nadAr/dPv3hd/DxevsrwDtXOcfWfJyzebuOUxqUbApT5A/qOPqqPy5N9EivzXOX0kFMI7dgYZgxS&#10;7iOPLw00e+4QPnDL1xCCVz76hJxvnru5yQ2R+rR65b2IkeNCeUw/bD/I+YgF3o43wSm95Au09K2O&#10;qSknV0+aU06fWfyKvPHtjG0Zq9FJ2/JNOVorw+cswPLv+trCv98W1L7zswjXMSh80mhkPTrjDdDy&#10;WVh6bqrp/IDep3JxYc8C6cSb6s5RlRtjoxs6cPC/bJxjY5ybVt5GD35eQLP2OPKwlRPVyQtBRTM4&#10;ZOgrHY/89Nr4KG08Uoa/GOg5zClbPatj6F0QfLybC2M7ebO/ER27u0BSXc7ywtrNxe3Sw1/7+G/e&#10;VjQ6uZjTnB/e/P31m3ml9fJw45InC8UZ+uYJz/NErzinP9sBdcCxp3/FC5uQh8//1//6X7/685/+&#10;lLK3v5qLj5m7hPaOo6u7vGYsF4d+a9SFYzaai7hlEX3mAjheYljbywZRr/upk0OMJ3MxYy5+61fa&#10;fff3vJqT7l/IE/rvN9/8S/3Gd/rMFa+Rxc0HYr7xkOPVG92h7xx27DYST+xM39Cn4sNUWIQju1ja&#10;edjSosNe/GZnF93mldjTBi9t96MdUfaiiPbmCR1PH3gJl8hGzttu2laO9M+NH2Vg6e9WWUjXxvZB&#10;LZQOQqYeh19vQMnx2qG2Snm3mWgoB+QE6C8o2z6jrMcPHZTpozgD9UunBfkiioXQ5cvmfSrH2Jt9&#10;/L5KTPOX/gTQcFx6IeAcRo6Wt4pffeaij/7RPBbfeE18EDpfRIt9G3erY9rtE8BllC+/lU1HtCe+&#10;jB3Tl+H0JrEGiViJr413lW3s7MYG8eHc+Idsf/jhu+bnN/kJBmPBXqz1O4Z079gQWecJhjl3YPqN&#10;o2jRNYzGcOSe8WH8SUbQdZ/o8rWnlrPNuyYSY7HdwzfrR+e/MwdI3jprjdrrA80NYa7/m+NOLMpr&#10;80FDHtgb7hxv7pEX2OEJr33vuAvwB+11fdu+JFEfwJNnEgCx5fQtuMrXR/oi3XsDTuR6DUEt/tUu&#10;+OL0lkGbiT9zp4lPuX3WsTqmJH5sARt6k5i4YjuAlnaestx4HT+6UO4Na3ntfuYdvfE0cQH8dJKL&#10;kZsv8Q6l+t+W3GDlZ4fO3dpXyPHKHqcBWZgB7rRHyPx0+vfU0T/xJeKPzXb9aud0+gIbD5GzOTzo&#10;CG4bhh97NIsOrm826oW05Jd6LO1LM80v2ge9/Sml9Jx8uPa+Yw3qyJvWaOWzN5I796TTc11LvRsz&#10;xejk+pfxwcddy4ofO5eKLSaP3brtk7NoTf5K/z0y21TKE1PmLi8qD96c4+/4MH5hgSeMf8cfc/PL&#10;6NeLfpV/241sT/+jM/YQp+SU89hq/YT3xPPNVx1+Y9PG8lOx1LKbeRrYJ2zRaVkaagv4snkzuBMb&#10;2qyPRqcZr81Fb7/qM0JGe6Q2Flemi0Hq3vUNABWW1CkZ/Pnt4dyAc34ique2J/bLMzKxifJq0uM2&#10;79fkuOQ3FxADZJAXgXbdpqUn09FzvttzeX0g8Y2uOKe3HLT9yFi/Y2pvqr5kLsnqsPqWR3nN/Gz1&#10;9uYVb8vih9dANvLY9rXCkaFQOnw9scC2OciaRh7wiIzmcvhWb2NMAgWdyT/0nzjbfLc2aEyWJ/2P&#10;raKFdpsz8AFLo/HRr7GruqVnv4Bm6Lhhaut2uyjkdZHq4pOKxuFRWa6tT1ou3iafE2evG3ecqnzT&#10;P+Bws5tN8WseKb1D9DA/4le1nqscX/B716Ssn8X2fkMYpOeF/9CYeeXE/2udHG9uOaziqfFVCJRf&#10;s2aK+GdpLu4vbdHpOBR/bxzsq+/LF58DcPUnea/8U36thdZeDZ/oeuefbftiG5n1gwV8yLyfLadb&#10;lVNw6LeuuPw2sdLfvo1c4GPWWXd8tNza8+HWsM3oYn7l/LPnkGdNll7mV2DGoom/2sCcm8Zpfssq&#10;HWlTIdqudo9QHw8fAmoHD2xM8r8+9dFDXRlXnv6CY9TYedL8nm2lK66RefVGc9eIKuexUXNl647v&#10;Tm6H34voCWb4FLr77kPfPPWOh3zZvtSDjHtiK/Lu+WJpRNf8pm5p6Ve1z9Fp/CnOx7arZzJoba8v&#10;kgH0HCp8bM2/6eB8szdwp/ypn33jfnNm3jpUYVO2r9Tmv4tn6FSP1FfebN+ZxAJICwK6CCkwAdoO&#10;3KQdodQ1eYTxx4/TyfapjksxhgrAzX+3dXQMsk4Jm7noUczR/5m04fng1SAIyTHkLesew7OP38ic&#10;J00NxCmTtC46J8HvxG7kG8MfMbpZug7w32MnuVRbXj0hSRlD4zH0ZuCxb4Jgu/Zysrx33ZSGTpH6&#10;lU/glN/5/Vn84anvJ7qAuVA7sjUAnLwF4DSBZgvSstv6MB39qS/cuSg5nf05+MITVOJjf6drJ4Oj&#10;y8g5J0FhEfwnsBHua6var/zY4/YVe4Lyi+50sU82nQsvNrZVpo5O6AlZPm6QHx+rB63Pdp/QLR0B&#10;p65yjU2duInrxS/90GZD+rLBJXuO7cOpzY9Mg3vrFKTy8Uq37/Mj4LVz2toCsrCpk8O/ZxGG/LOQ&#10;Ok9ZmBQaJJXf+tBpeOwWrX2Cf+XfbZRSXaj8dHplm1OJ8NBm2cgo8W4bT69a3DJ4UMtiwuWHJLxg&#10;MuglZ3a6L1mC1dm+vAKfTqvXczF2TyL24gg74Qt3fTS+HvmcOBgElhb1dr/8UuAC4muA489/9YzO&#10;fcVy6LX8NKgtqBF8JxoGzc1Pa+fnBKpPaeTECcDT5+BpOzbMYBJeH/yOETun7odPL+9A0va1DDU8&#10;mfPpwG2fXFkAzw2yBW1WlrVBzPcCVmaFu19bhN7C6rfH/GWSt/1nx4DhmwlcFlEq32lQvHPxdyYV&#10;6cPyTv5A82H2OxmJPVdWddUhuOoAX7vwiGZGotYXn7zKYr/Bm77KX+SDY5oC9vWD9pXT2wXRvhYy&#10;ue03OQHayZA6f8Ulb/7XTlihv4uccMi1T/DCu3TJPtnhL88XdDXGK5/m38QomcQIfH60GNffvjzx&#10;P02mTWVK2y2zpUOirPo7Xjujq4/NuDUykmViO7bImwkW0F2ZLZyJBb8x4SamXoiJbJ64Ih96u3jE&#10;DtrK12P/O2eO76LuySnqmdiJMV6duBwBqDR0Js8q3nhc+62su5WHQW1yYsQxvuYMy1eZGzUGD/60&#10;iUqHZ/pj/ti/bTk/sE88X7k4dPeilCe1ft0xyyLh2E4ed2exbU4ZU+6VoVl4/ZWL4aaz4zdjGg7k&#10;K6S9k9a9yeegdeyLYUsfDzpdMRVbeuNAe058BUxiGwsmgxcoG59cRWfHWLJgfyfBa6epOzIexJ2Q&#10;k+OfAR9vDKzc2tj3WbmQ6kkxx7wANrzLZl/Z+G1pL85ub9nGLi9I5mDxLPAu0GsWnUa2lZcOe3FY&#10;PXtr73PzuWkOvZFZn1hc5dU5MWtR2ImsOEEvHWea5XtjREGwrvIv7aB9Nx0aT41H3mn5Wg6yOMHN&#10;JZbOmfs7qBYdU76L2ttHO4+KZB9yQmtxtjin7+24/SVfWEyLtdrXn/K3X6bcXHjmOi72eruGBXN2&#10;mQu12hgrAVu2PMe1Y/rQ1/mdRTKClbtv0zjH32URWa6ai9Tjs45haVPdwku7/tXU+TquaHkOl1fS&#10;S31JBk+lje+cI7nYl4tUyZlsrLwXGjO+9AlV9COru57Vr53Qdbyy2zpmz9XJRZAtn3nm5AL5OYQq&#10;91V/aD2PneDvwgTaPtTE1b7cvuNNFzOC/2xf3ckffu8PfbEgruDTlW3Z+Jmr7fecg96HL52MS2sf&#10;x8aQ6wJ7cEOt9tk2T1k6dlS6+SLbd996wtMJ8DxxzbZi14eSxhkx5iIwxbv4lDERfTL+6U9/7sUb&#10;F/qMRWhWZ7kgsaHchdI/B4+txP480TcL7uiwHxmMEZ27s0Xbm5/92Iu/34WGOPHb4uyyQH/noujg&#10;+9QbDn6fctOccmP5xMDYUVlvGEu7NB6SKbO/MrmI7RyEDvpPbRX/Nd4bCdNMfHbxIoczhhgz5gLA&#10;YBy80J74ZfPYM7qiVQhv/iUCPjvvW53o6TdlyQwJLifB51u6bdyzBag/69vxzU3f+ec84Ttl06+0&#10;d05qq61z2qWlTJw4/wS1d8qyV5udws6ttSW3beOaPAQNKF94xgz6K4t69MXM8t/t2gOONsqPurct&#10;VQbUxSrdPvkuDXnGGYQt0CfVzRMg8YO6xOXiG+69fWahdg9+x76jc2Mng4hc7Cla+QMeX7v4DEKx&#10;dN8nns2ReqEj/cmroN14jx+Z2K/6NUbSNuVzk19kpddX+Xmp9AHjkBsl9M+50SG5IX50g8bmPXz3&#10;AjT6+jcZX9o1fSbnV/N68MgcGt/m6d8fMk96k9cdjq3zeunEof6Ip7LOQ+uH+Dk25Bc66xcRM8fO&#10;x+cC+ug+dtZ2cp3zQ/mFlBNf9nadacYzNpv1oJFjnsBEr/pocEA9/ZS3fwlRf8qfAI0tAkPzgZPy&#10;vSjzxLmap37i5uU49OTxbKecP8H03WknrwCiOQeWN6dfwBs7ucCDljkm29rfuWZzRdpM/eQF7cQt&#10;MMf961//2nbOR968+X0uAo+eQ2f2a7JpUllW1hLJ1/K/j2dv7bb8zU123WF1g6k+32c7be/yOY4k&#10;u3MjZE+uetpVZfmF3tUmZXReXOXbP+E7nn5qfaxRU5vQk93Rv20766CTAVZ2VPC443NlIsvqWn+k&#10;L+MVTzafukljY2nt5Tzou+PXoTwxuPu7HT1zVP8fB51K80mwtp3i6EmXHNhOzEy7Cb/tA09ak4/m&#10;IsDEqHig68pbORJ/tspYdOyN03OeMnSNE35zGp6YnjZobiyHZ1D1f+QGx7g5/aT+Stsn0OWk6iid&#10;/pGcMjrOeLY8xh5jl6fcnU+f/N3ztfhHJCxo72/GubEfdy+9xRPK1gVyv1zXBbVR5qNve0p/+2fb&#10;pkIdkI+tJbID3fEfm0y97/a9qD43FrDg2CHWqSyNX77JeAzwGDtOjla/F4/phB59rXsTRP2CcmXG&#10;PlALhJ2j5wXu8aW5CVvPzUHeZvmE0rJ2RNzQNFd9nwu38C8/hPfkcbKOXEEt1CdVdfTQXj8pCBIQ&#10;ZPi1QWy3tpnKVPsrzsTpxsTWd4vAIedYX33CrivstnVpc842e8imaNe/Kdntk3D9eOro5iFA/YIq&#10;jbXYBXh45aFebD8GEaokm5wW71uD4fcir55wUn70dpHKhVO5r7YLLvT2r6fSoatNgT0CZ9N9NNH6&#10;CaygqRBzL+DUVTdSlTdKYvCljYXb8m9dcV/KObOzFxxeHGzMPgvxXF/wnxsaHM9DM4O5eV77RDNn&#10;pD/XgvHR2Lf6p/3kRPUR2Lw8JNgJn661Jw7M+S6+fJmYT/XM4V/rzebMHSLzNtngpU1CI749xEfM&#10;zgvtkqXbY0K8gJ8QBI3TlHVdGPbB67zh3MRG1485B+pPFKTN2w+RP3O4hepUPtNvENkxqziH6OY1&#10;ZWvnsnvIVvnI07wTu0Y563crd/NEYsdPQW0MrByrq+Px09TUO2fsUIK3G0w698ziwvY11zWqZ/xl&#10;jgrQvH4isyVTltOb+CqjdOQEaNYORxdjORlc7G7eVnmALs2+VWArUqjCh0CSVH9D0qCWv8/n4h2i&#10;6uANU0lxBtehd4QODXRmQhdBGCB4JtaSuU6+yXwm4ZGuNIcWWSsPx57FqZUvaKGdr+o0BnC8yX2U&#10;H7nI9gQ4X+fH3NF6wuqy262DV1l1ogD53yex72TglmnosQGeyul/JYgGaEQOGkx2sd1FFXx7Epn2&#10;eDzlQJObONtJ0p4owZvBc3g/k4r26q7XHNGjfjL5SKIN/8rJbtHHgsfUj2/n7rwsFCVQnaRZpPNa&#10;PXhOtHeiXP2PbvZHbq4ZOhL5Xoxlx5lkDN7arhPP4GkrJsg3/qX30KntwwddcG3VS1wxwcTA+HYv&#10;qmznGtqGp2k/8TextnLYllCZSZzu9nUCaAHBxGEGvdo5NoBfOSNX26Yd/XwsFLY+PrAYiAaQcG+Z&#10;okfkp6/6XhSNXyS6HrePsNnYbWmUUOgO/9kWPzS2LRy0JSxbAH+T4MYve2grEXfLQsH3ymOwE4lZ&#10;HMhgod8FQunQG5sxHYg3ul177LaFvg6iBD3yidNp4zhWKE/xVXmIXj1uHfSD0WV5v+S5+mL33He8&#10;oL0YWP3aV0IXXINSdIWHJSv2WgAAQABJREFUhhN5Z/nt02yfum0L5925y4/MdGu77G87uOoWnFix&#10;IjhsU9/DV1/R26ugUsrmk4sSL5F9fbB39da2kRUYNMjgb2Fjnz703WP1z33HYt8p0FdnEB5bHQFD&#10;9/2nnRjjN/v1U/h54vcrg/T6yfhxfMh+nqjGH1dATrLXZkf+maxP/mw97BioeUmb0NmBjWxPWDql&#10;kX4L6MP+zd/JYV2kPnzJJu60u/7UBVqH77Y9i+AWM/VzfRYOkLvqn+CC0luatg+anpp17EYU2y5e&#10;5sIiWhauldnv5xE76ye9s/k/+r1x12ufIhWio2cFyFftXPMOPXo2RoP3lAcfvlGmjVcY2pdH1T1x&#10;n7TJo86Y7rWy7Ccn7gWMzefNi+H53afvGmv/+q//2t+T2lxYW7JbeIH2m2V0tiuDQzoU9eB30Tl6&#10;OlyfkLu4+gr7cGnKVh85EBSP3vTPH9oAP3nIE3E5usYx+xboteu4EH99/enrxsOHD7mwlZhQ/v69&#10;Pj93ECcwil//pd3qXd7oZI5jfy8EX7qmDEy77nafXSNeQNzqJ/Npu9j/U2wNlo/9oT8xtuPAlCu7&#10;+xC8nnSdPopG5QxnujteG2n/JZhx5475xalNMwaiB2f8ODqq24/y3R/eKNz15F+Z7/rl8lO9hx8+&#10;w2vp17/N85P78QSj3+Aan5Sv3sNv6o57rrykrVzfcTImXXrKZ5wb+nJj255bruW1c30C6j8F+NXm&#10;CEDssO1JXsx02e4idPD22FzGYlE/kYWcdJY/7De/po2FdHo/9e+iYJgpb10Yynud46cNXPulk335&#10;ZOZJw5399Hf18gsfgGfu1IcWdn7EYGN186zU51P+8Z8tIP/K0ZwTHPzU9+bJE0PmnPij2AuTzSdH&#10;p8j7SV5Nvb+ljb68JFeHZG30js3QIduhAW91t58Dna9jEDwX9NSDtjtbx/LGs23noMbiXFCCa+75&#10;dbb8Aw9PetYOab90a99zXB5ps7aD40aoz3mbCHAjKnz2H1/FVuToBcPIZBuca0Erbdhs6RpTgGNx&#10;D3fi23g4PDpe4ZN6RS6Qte+FD1znNCv70kVTWaLHbvcdX3gpIzN7rty1Q3i4QcuctTKRJ/GubmnT&#10;Zc8XjLdwxT/ffv/93HzmvMcFJe1+m1fL2s7nTS5Q/SO4nmZIno1C2qpzvvDmjaer4p/8uZDms0+y&#10;7rg28XfsHPm091nQx55lmyvV8z2a7EAffQGuY3QtHpBtxoiJMzgWd/X3uUA7OdK5k7aiw9/ybLSE&#10;NvrLk43FBT1//G5uoMGzsdPxCH9PRbq731O0bjDZ8WliFT11tUNlv+cr61f03aBj/AT8RAyyAYvh&#10;6LB1jlqGZvVIOTpsYHy/y0bfOY69pllx4furzqV29yOMNy9pW9zg47/yauK4ZeicfaJtf1hcdUA/&#10;DpnG7dYpb9ujk2PQejJen9hCfw2NnhcgdEB7ffuT10VnXxs5NlP0oRM87VwgT0n7tP7ddrEzYLs9&#10;JxM36InHjmmp33MZqrAZ+2hPJrD51/7IkJ2T4zs2wgku2bSVCxx76hO4+Dv9bsYOeOiA2iBymp/M&#10;HIMQU2fbN9ekD//t278VV6xXtuM7c0M3Rgx9axNzMaOyBMcNX3KqC2tsG6XavnxjLytn8pZjdnIu&#10;A+KN4Re59q1J7GxxdueZ2pDFBQl6c/PqhcbWY6Pt5JrhZf85Z0MT/hOGdqWevIQmYgF1/ctW2fSd&#10;VpUOWni0RZrw+8o2cpB9ZdSXdg1s9vta7ZwDWyzdtuWJ74mPbY+rPt1cFJ6TP8TO5C+/PwvcNOI8&#10;YffFx9qILeQa+Q4sTzSGr/7B9vQYXbRtXj5+0G5t2JhmG5/Mxcn0BPVPwBcfPJ5ALzRf23dx1qZ8&#10;sLjqVo/KGBofvp+4U6ffqR9ZjffDU5mcrL/NeOEmivd9Upq8/gCet31aVLxL99RD/WCh+314ubQQ&#10;v3T8zByBrAWb4Ild9aij4aeG9tWjY3s+j22Ct3mqi/f4FDLP6rw3bRtnU4rWzgXX3msvflW/x9un&#10;tGTHBfRijuAZKyY2Kgt7hH9IBH9sMuKsTENh28kDXyUOEj7BnzUE7dVzOduAnicd2YYCE9FveQ+v&#10;2lD7Wk07c4mdgziHj25HxtURvdmvpZf8tW1cp40YZIOuaWRsRFuZPNY8kxbipP4esa74ZsfaIV93&#10;LMe/J7YqbxFGL8jNa813IwqbLlQm9knfBC7mxiXhPYzJ4E882p8bGOqQE6P6qvz3sv8tfVsyVe7o&#10;aBwdv05/qj+aG2IDcvWLHWOL6qrt2EpZ6TFv4Pn0I3tNWeSMPb3971PmT3T3+8fmjBcc2/GB6yTs&#10;sRcwSyN86v8cjN8j2+aXNV5pBOHYsr7q4W3c9XPUru06HteeuLBLyokdtTaG0BFXyl28nwt3cu6s&#10;v2q1uGgM3+G55eNTMTbnJvCGZvpv2rsICOwDdX5iNkw6hupHAO2Z58M8ZWx7+in/GEfZ2DmVP3FY&#10;OW4zXPIujeIfezqXkI/E0BNC7gUYo4tzfCdv8J+LrnDJWv4pU7DttWnuWgYv6lL5is8Lpo+Dnf+M&#10;ve+KPd6b9ejus+XiByibeHjZtniR4ZkTix+ffHo8aDDnP/c5Fxw6oq/vri+37Rq0vkhhHypbo0AC&#10;bDF7V1+C177fvGQ/GPl4hbP9fuQa1t7GobF8Drni9UnYIN02mP5bnAR4KCz61b78+CrtxPHmoVkv&#10;HFtuo8l/M0Zo91oGNPYNl29P/5+nk+94w0o79g9698n12dxo+0fkkJtHJrnu1gNfbZ0fda6StjsX&#10;XzmXB21Xxq4Hbc4MjTn3xSK2lYrTaHHxzs2adyAhjDHHK7fvFV1f5eq3i8AAUwZyF4iT5BooCimb&#10;yezirZpt1i8TlE143ISHK93HHqHNAGoCx4BtGKZd6GDApIaIVWNo35Ma6Ecx8viAkXP4zPHLgbAn&#10;BakYbBg3Hc6ggbtV8Rn64yT0JVB3nzqBWBibzRHjSmIGNtCgZLskFnLp+NU3ZS6m7qJKF1TSlr4c&#10;3gXBCMjuvmYSOHcvOXlzElPqwV294RYf40DlfSywvUmS6533kYNedBUo+LEJGPkiZxe58qq2LIK4&#10;k9YdmDPh9nTr971w0QaPrwZYZR7agk+i3YscH/NaXIODeNkBtBMTOudT20cuvMkl1shGj/0E88Fx&#10;dtXpNHTogmJogWkzOOyyE1I69iS5cWcyl3hyUShbba7JS+xlIYVe73PyYUHDwr+LN29zh/10rkmY&#10;uMDrRFsMZZ8Ou3hGp/YDnV//CS9TaE+tLF8BWZkPrdpK3wk9n9JOm/o92w7mSZ7aqHfS4c4Sk6JZ&#10;cJpEU78QMHjMR+4ts81/jxv3PU5BUCUhcehicJ8Sz8kFfE8Db7wg+RMIDv0W4JAR7NZ4zfedKC8R&#10;tCM7OfQVfany5Vg/GtsgtpTRm/2luzws+LWteAsdvh/Z6ft5TpKydcdZk7Un5xBTFpuz3yZe9twJ&#10;E5+K3aCNP1OHt3J0f4xtLEJ3wTHx+ylP9Msl+NNhfjdraNxanL3gl3AOPU2IHvAaIBehwuqK4ebF&#10;8GXm3R/c0Y88Dxe0bcx42W5tiUf/bPHrVh46CyemAqdu+pd498SphfYKVHf4XbJP+e3q8gj+j7HB&#10;uyzg4TN2HEeJdSepMvrk/WmC7/pcnFvArb2CP4PpcXTtkX5D2Qum7oqR8JTn8GqMJTeYUAIT0New&#10;dlZeuxxc+wujx9xxLVeIKQsFPtt+7bTbtokMS/OiN2ZujMg1m488lUtesdN+kNgVi+odL6ws6frV&#10;UbnTpZ2MxGWTX8WGv6OH/rR3E142Td30M/lzcrX4/stf/3K1Q395yq/Grb/nNyi2HHmxYYGmOS90&#10;3ABTHeLXBTwbMvnqRZTo1/4fhNosxws7XwjjLXqxfV7oaUxFLllCP0Vb2Wu/oDS+QWpy5uJsHyKu&#10;uOyr/aLT1menoqjTl//hN9JPbmEb47jYqv7hLd7IMAtFuSjck0cxrt/kIv8Mt6NTcGlOvnkaeIp9&#10;P8zXQv5Uxg9t87DP6BY5M9kWM+QSX7ZbN1ux+7IHDS8Ux0b197GhE7+X5ROfLfyZLzrOHagvEfBF&#10;2zgKxr6jvfL5vOwzyhZ3cVrwC19k5quhv4irn8VFeWD53fRnkWDifW2PPV8OzBi/CzYX5YO8/L7J&#10;+GHRHayOUGZh8GNvkDjnza03ljveC2ZpNY1ffCu7dWhV+0xyUPoWkCVIuhFV3qtIa/nlTX8r0SsV&#10;9Vm66W+dX3w+i/FZhNV/zQG8YcAFY+34rXPI0HzTOZPy8M04KuZWf7KAzqXYIW9Fgbda7Qm3+VH5&#10;h9fmPO2iEe9067gxEALtU/GtHBlmqlqmP8z8bujsDSxFIOvxX7phcyC+AM/Nr3iUfmi/yyugJn8F&#10;P+133CAXHd0AJFdrK9/s+A5v5gdi7/S7w0M7+dxTc83x+pe6yLG8e04QGvvq/TTpfPN1PpVnavcg&#10;kBPIwbVT9it7jtdGRciXKIGDvxzXiz9pz894QWADPgZrJ+2UA7TtL68WfuGrfNg0H79FTLf1P/1q&#10;q+jqBkn580lv+wGbPWNqcX6b34B14Zct+zaNXFRRp9+LOT9ZYIwgq3zY+I3O/OWjHtDPBUtbtFxA&#10;+vZvf+tFKXRcaIWL9nWOFr93YSq0vZqaLeo3/aH5beL+N/mdUzqiATyNy98h1vkl+uhMTheHd75y&#10;/kgXtCdujJXR7ei3dtGm+kdX4EKMccn4NPRzY1bazRjPlhOX68u1beOFPmmrTF4IZveV9QnM6OJ8&#10;JaU9f9qxe8ZB403iI7rReS+i72v7Rs47PzzjO02qJx/M+ZtoC6novgCHD4zvZKXb27fT12dfqEfO&#10;4LABcCzfbvmUsdeMjXCfH7IHuW0bN44D9mufQ3/LtAXo70f/4c+lWx/Uj4O7+F3gOXjli074sC1a&#10;g9dNv9Azf5r4Sn+6H4Bo8+EnH42szjfbRozt2BA/Vo/wee/J+ICYEgv9aZMTQ8o3TuU2vvRTPZ2b&#10;Js+mdvJdVBL3AK+V276+wjxiAv3KV321Xr7wPmUumdex5895AbC+gP+bvOVBTOgHxuUw6HnJ29Dc&#10;hf/101wgm3gR43z8L//y29LUP1xkhvtdXin88btPv/ptftvbGF4bHfnIOTf7VYzEemwZJSp7tuTw&#10;tDw9lckp2sgneALrHcae2vnhS221c/G381OT9xMrwy3ftVe+XsHwP/k2fNlhQR1A28c4ZFsjqzrk&#10;Wndio7m1NEa3aJM5A73GX7Z0AkN+CeE7fPg9oZE2OxaM7d24wX9zgwEKYyt70xZN81I3n41Ofu9V&#10;3DruRfXEgVzJf//2b/+W/ClWzT0+NK/x5fR5sXXPRTcWEl1j/ygy+W5l4ENtEnePWK9opGO29BET&#10;KHRfAHcdWyvveJ/j5xx3/DQGT6Zq821jW78coht7bcP25yKJPkbGyhFcLNvvU7ZQb6QCHqCL33RE&#10;f+yap/M/zg1j9TudDqw8xpepi+2zRrFPXbIhGb735Hx4sPP2S7nXeqC5gRzPXtM/2CN9IOscaPqg&#10;JwbR01fnQu/Iga7xpbh0RShQW6TO1lsATFe3X80TsKNE6Sc++Yht9lym9PTZ6GvfbyiLG4I4lkPG&#10;r8NjcxOqETF0nBeN36XMqb/z55vMCdnAtWs3J4Dhebbhe/eb8c2t09Bro34lr4WQtcf148o/N6FM&#10;zG4cPvVM5mHavNkgcZw3jYhFPvS75G64yp195cAH4kishVltFYe1bumu7aJIy2OpaRv72ycTYNO+&#10;1t9++qp5bOciyXdfesWxm8HhGefGJvCtbeSiU7bsKM72VdX8bF0RsMfOP+Oplq0sK48n89bPEODN&#10;WGZeYDybNdbO+2IvNkJTbiLP7373+9gpNFI+vMO/+6OzOZtyNnz7xltiJld9+pg3V2Q82fVrdqsc&#10;sZUYiujZM7+e/oUGE7KzWGD3bnP8GlYW+Gz3JcCrJ3ipRAfsOmXzesrWVlsPZ+IgO6lX7pgt5d21&#10;qfkcqZDdMlv4S6t6IBi4YmvEoHjLWsf3aac3NbcdHDzklO8zTjSmeW5vgk48D99qgEwgRM9m9Lrl&#10;jaSt4k955oJR4DqsQjm6Yj37Yo+9nfeiO3kKztCcPJz96v5se/gcvJuJPvKQ4VnxpX22Oro97buo&#10;s75zdD+F+s/KYywsRA5rRn43GJA7X+mrN33lYkp+VlrIG1zGnne8KB//Z21s6Q/2T747v+O7mujE&#10;xxwU1/pxSrs/uWvGkt3/R8asmrBfQ95NQtYwxYA4VyUX0DtnTMkVOU7sOHZ9skCxQFrkc4/ZbthY&#10;eLAIzZGJpneMa5+/xENBrjsXbK+ytNvXK6OxcqJBBO3B6rznLuW2Mp5trXyLesmhLbm/yrjl+miv&#10;vR47rty3zEfejFfq+M1F5soQpvIrA47Mw0x+kGPRePP//t//T7ZOkNzd6W7bee0PAgZ5iYqzOGAH&#10;cQKaOBj8tdFenW0/xwho7Ikc4TgTn0mGMRQDEiLb/WizoE4gW2SxSCHhmvQpl5g9fl2XJ1h0foNR&#10;TxhCD21/JqB4ok9mic5FUzQM3vRy0lM5sp+dDlZkqOwJNItdBgw6orPJG05pJogNcECbLgKcAQ5d&#10;iU5bdwztgAaXvE5A1AGysCmAV7mPTC3EOx/04PrgZRFHErZo4YRP5yAH8Bsfe0LtuHaKrJvwJT92&#10;/HUGasHqhHxPkuCz33/+53/+6n/+1//sYuF//Md/ZDL+fzXQvT6DfmxNFrZxPJ87QeNpcmriNfYb&#10;PU0c/E5qdYmftWNHybgDXPj7nS3l+5opHUzHxxbuPkFXGtU7iSE2nLhzB3ku0EeuF5DGa3N2ACPX&#10;6AHfsc8POentABEfVd7Ymp26UJoycpjEwpWM+WYmDXPR3MSD/PSZrYnpLBb2wtnRm8395o0Yr74/&#10;OOH+LvRyB3J86sfKncC6w1K92MlO7PO7yr+0u9hVfqNXb7Aoxhe+YhYy13fp46vz0IpioUMeAGcm&#10;epPQ+YHtdsGOjUy2foAf1s0PckQSmVcem8iYgPKLAbg2MOjWhqiNXmTooHsmWuwyg/DmnzmhWln0&#10;k60nJ9l9qguZQ2f1waty4nvsaAL3KjqQucAFzPa5+LG6hibaC+LgS4An0DfJ+GP8qR276J9sK37H&#10;FvIXue8+U/mDz/dygjgSL71hIb4XF6UVeZYXmmD07W78ZkIyZVMy3+iro1/34xPHYPH5RD7wGkH9&#10;lA7K3kcWoK2FDBP/9/pxaIRY6PDzTMD9Rhj5e5Eh+VYuFwPsDmdojdzVOULo3/qRYyedPUlIrkCD&#10;bvvaVvr7XT7+mUn/KKBvN4cEdxdtjQXovYb2oxRufW0XPzQ/pD3+dFa+drJdPPS0pTNQzk9ynnjr&#10;AmrKNt9MP0r+k7fZKLo2P8p7Y/hsp38r96o65WSYfDl36ynzQa/twtv+HlvE1ncrM3vGfisfWny1&#10;esit8gbz9MQsO/Kqiw3oWRjfxfkiRZ9uQ3AvwJIVPb7GC63N4fiqU7aABHhdxn79REYg/sdOMw/R&#10;YHXqNnrwIRs4ngu2EwfGRBPEyYmTv7/JIhIZ8ecfC+TGUOPc2m5zNXpkKUT2kY1eY3tV//vPf66P&#10;tJWj5XDzJgtX9sWCHGt/8jdfBuiZTXMjeo7lSP3QCVjo4d9xJrmhJ3XBn1w3cym5jN0X4L8GPHe+&#10;Qn59yRZ95bsYsrruRJccS29toI7uYwfSV5OR+ciLv/rB84SRE2g+fZ3bhr651aVr7Zp+E7J48zt5&#10;ZzHLhTjjpnmRBQ4LUrMojD48PIF2M2/1JJ4x09xw6uSKNdPc3X8fh2vbr14jh3la5M/H+OXVzUCd&#10;8a+LKjl+0lW3/tp2W791xkM2YeebL8o/hZVXzZOfY7+bqM/Ko9EkNMXKxITjLlhkKz/pl17ZL5//&#10;LvMq+fR3v/3NKctNG2esJCsb6kvy1zdpo3/wScf4zKn0y+ElB40vyFFfpM7CnbkokJu9CUD95gZ2&#10;0APklqf/0Ze3xP34VX+J7fPH52jABxuLjeXYkfyXc8OgPHwFSivxQyb7oPO4jecc07vz6YxP7EVf&#10;tOm6F/20016ZuPrzX/7SNt/EPitb2x0b/kveloOnXGrbeXf0WTrsew7r2523bv3cZDo5jO/Fk3wN&#10;yLp2Iida5vJhXX4zdxo9xCOZa6vgmpOoh8/XQC701J3YNIfdi6Pbr9onj/3ZwMcNQHCnfS5spsxx&#10;33YT+7Cxdj5A/dhhztfw0o/hk0N9+WVr34fM6BgrSyNfzXupo6z6rWu+jV5yMT7gj//jf1QmObnz&#10;mYwB+gCQT8OlcU13TwzK3+xKZrK4yMy2O1flZ4B+9QkOPL7bJ47N7Za/voCWPpQGGZPmPI2++r8Y&#10;+XXk6TwxfgHo8dff//5t7DLzP3oC/W3i9O2vvk09WPt2e2ytz9DNtvNx59CJHXZAa/1mrmAswYd8&#10;4gsdNz/ij5dj8ULf5c0Hzou3L2gvZtgKfbhydhpXBrJ0Dh7d2g9Sr0+jDf/nxpzJkUSbfEkXtIfv&#10;jCvspWxtMfTu8VudMcJYbJ/tfejAHx2H4ouNXXTUoSMWSj/yd95UWSemzWGf870KcL7KJ7FiS8fO&#10;iR1HVvHZ/pk+XVukrBC8QtrgWduER/Nktpce8Zl5D3uvLXeeps327+bEENy52Ng69o6u7VOleXJp&#10;+ImDnf+EWc9R/vu//vtXf/rzn+r3P/7hj41XYuq764vORRKv2nb8SMzoD52r0z+5eW/G2Vza3CCn&#10;RT42kSP1T3qR01jBRuJNfqAf/fWn7Yv6lBikL1gbs53Y+/U3c4NHK7/w1fOR0OXnzR3aykk+8qZ+&#10;rD8DMokbQJa/5SYRbfVJF323z4VE+5L5B9sANtdHxLExzrzU+WENUPSJkyLHvmxwzx92TqhfTaw3&#10;FvQvwIgndLTrn/aRcfPMzJ9m3NKk9FOvn7Pxs772j6yLo++GmGYDoQ3wEX/6Cly2AGt/fXfsc85z&#10;+C50Oh9pfEyu0RbJ2d79di/Qbjnai2dffEzd2mdoqHtCbRU52Q7wg75BTmqp3496NAHZt3xl0GZy&#10;ide7zrkcH//w/ZxvuVCNNrvw/9Kq4IgurzOnVLTA309wLjBrZxMbzrPR8WYfr8807sHBY/JI2kd0&#10;8xHn2CPrPBm8sbQ5F5/mVvL4Y4gDK7P2+jB9nQubM/K5m0G++/4fHbe05f/9yMtk1o+3r8sLm6fK&#10;IvL2L/3/NZBzZVk51geDe9frd2Dxdn6sTB5a/+kg1NOfX9NfXrtFqx+5+cTr5MTpd1M/Np98Nz6Q&#10;G8IUa4xqU3YQ6+RYX+y4Qj7nf+jtuYx9sLLMbzRrP+fUU6d/Tb934bT2Nq7lT18fnROjHmpobIyf&#10;K3esDk979mi/TVnpqklh12Wy7uAGKvXkluvF+I7BclkEb3yrK+/G4oznGwsTa5MTnrrd/dBDVHMR&#10;x5xMv6GzcRo+eVZudsSTiZ5zggp/vmonkRVZ4NFxt9NnZ321uTj5Wixc4zde+WOz8cf4TPuxf/QI&#10;DjvMnCD2RkNcHRs8ZbFPf0DeL+l/PXjSGInt8gfYc2Ng8v3osXrjT+6FtZNjuo+p+Gfm4I5HB/SH&#10;x7QdPuKh56yxh8Zik7xiC73neQmF9W085RkGhusNhJU/+wvw2i+C6yYv+dKYKxeYZ48+N752o+9D&#10;rug59Gf8l/PFJB/uBXg+eMKKMA9AoRmEfPw9gd77uumNCTJtX7U17+jNLyFaO8X2o3NJto8Yy5lV&#10;/zOWrq3dkAOeeWljjkwv5o9HidE184nY/QlyDXjq0P67yqZOW7DbXh8RD/Vp6AmEABnYw0X3+Tkq&#10;OHeMFilf9ABLT7dfECOFlybd6m6fMfqi4hyYx+lrOxbvWNPq0N8nbR1fMizfbM3bxaY6Yw0gF1N+&#10;yM2K+4roxmVpDJ2lpc3GOvvu2gma5DJPB43JyNq4i51coO3cDc3Y1HhMVz6TN9EX47tWXSJwj8nu&#10;49tf5sjxQOn03CZzBzEyOZ2OZ/w6c5jG6ZmXTr7TeuhtjIgvOrrgC8eaDkIzZsR2dgDFUlPBHWNM&#10;iZk8KhEMAuSOgDUG40ynCVuWf8Aa+lF04RC19eGzf088+60PTRPwnfSHQCfPThZmsLv51hChptzH&#10;iYFOu3LrMJIiQPN97uohsacuyNP9o8Ik+pm4wCcL+mOHGZy6uFzbaT98i1ed5kIueUET7KHjWMJB&#10;awftkX3wlK0P4O7+RTv0I9AEpJevF2rRygEfV0HojraP+Wygey1s7yrQ/nSADvROwPLZpEIGPnYR&#10;Vmew/f3vc8dUQGIR8MoXyrN8R1+yGsjRM/huAnNHHpN8yp3bfptHZ5MA2AJo9y4DK/3q9yCbiOns&#10;4PPhSXYnjXvia5HRYiOZTSLobkGmbTDMR9109JnMdXAKQlhdeHccHD1iUXjk0v76MfC0cCKxiYOe&#10;+kLGtStGdiLzwm+hpw35/IZSSJb24hDEk0Aj28Q2+SbuKmZeyTsTDxE7qg3e1A69jZkts1X2hE1i&#10;W1cfRrb15doHbxOj3uUXYfqalIwNEux1N0nK+8TTYaBvrAzLZyYOM7nrSdKRR9/xD9hhimMjxkko&#10;GLDY3mAN+mqz6O6ipIuTtV1kPCSKc4jM/vnGpwPrdpmXLV7gOpg+OsX671eRQxP+YEl9dvYGZ7/x&#10;WVOXp8WBNKodDRi5qOMYjOyxee7eusqOXPV58JWT2xO2bZOtusufh9l1XKz50sTrburTSD2ysefE&#10;mPryrVJOzqeOgl14yVNy4uBznuSVg4M8MqCUHLYypzZ9Q4yN7kRqf0uf4Ed9+c2PR/5DY3LSyhl6&#10;aTTtZpFA7p5BNAs8YdsLfBFYbpbH5Q72r0Qahu7Y+PBRk+JBGD61A9zAtJ9y3+QtfurtO4FffHST&#10;mPok0baAo1yz1qdCzHx2N15kMfiO7+bEzERsYmZOvoy/O+FFs+PLuQtcO5PlJ//tj2vz2jd5hD34&#10;dWWoL46NV1Zb5d1GPzQq2xlrlF9l0VPmbH328SUbWQpniy8wDswEeiaM+r6+zr6leWLYPlidnscp&#10;bF3xj8P42/HabfGLmC95XjP05Cc8gWOysUd9kX6rbfme/NaTE3LTP/z2Qt/SYM+dH5Xo+bpo5PiP&#10;f/hDx7h/5OLBt/m4gEUgejs5+stf/3aNsTOZjjwJlv6uS7bGMKp2Eu7OPT5RcGR98kXXPMXYsTI0&#10;PvZYPb0F4wHjExvQ3fhkX33bi5mU/xIYt5+w8bVly2u3W46uu+iXj+3C7JNx5Bpc+3C0G18tvu2z&#10;/ZxMra4zxsBZXXarzAngmzfJHe1n6Oqn0xffp5/Obyi3ta8DbDK4W/Jz270gPHKvLTNpP7sf4puF&#10;hwmOrJOj8Po5eOryJZwuMEQp9mlfLJOxnz5Tu0UWxbHYxEb8rnw/6OLTPp6tdhbrnVz3wm+OzVWy&#10;aRux3bGo9PS7WRTvuBpaXpvsIlljG+3EnLmkenzKl87+yZ14VL7b5vj0He32ZH9lbCwnRugC0G2P&#10;KV16tLhtz27k2AX3mYPiBW/5zbEydMdO689euE2/eeqiMb7g3//93zs3Nb4Zy4yXcuHq5Ryli44c&#10;kHq2RVv9HOuPo8ueo6BbGwXnz3/6U8cQ7dwMxCabU5tz4yfjB7vshUmkAXlqn2z3yU3cJ1cffSO3&#10;p3cA/++FUbnLQkZtEoJ77gKP3dhj5rtzQTNCqGos2NLbeP8veWUy27j51Vgo9zUejh5y88r4mi7e&#10;z3xDBmVAORs5rizp3+KwdhATKcefQ/dGVTLU7ilbOn/9218Zu3lerE2+g6DY+D83me65E1mdb7A1&#10;Wsaft/EfsfiF/8d3Y9dvc4G841ByDT6AvPjLzXw+Y+v4qmNP8OZJp7kIa57MZvFY29FRPNj2wnTI&#10;Ds+hjwf6qyO7rkzauPFZ3nDx3znVh7yx5c3mqco1Y72Le5srta9RTr9DWxyJXTTxqG3aZvLayuTc&#10;Tf7Yec7Kpb6vYUz7J7QdPsde6Gvz4dwkqU+yoXMrddCWNjpwu8CVfXli5qiknzmzuF2buOBvLg4M&#10;v/A3rs0949WUpC0ZjjxiuH0adh7BJUsXWY6dycQ/5BBT8p7YhOPiJfydN5kzfcp4p49UVlKK37TR&#10;rvPt8Fe3+zlsvSex2IDdxQgci6qVP/TA/gTHvn5RWe0f2XYf/sb5zn3IBc+fMeBff/+vnYu6YR0v&#10;9gPtY+Erx9aukSnRlJrjl+D1dYp988PMjdy05PzR0yFuSMKn9MYNwxfvfPa8kc1+SKytn9WJzeKk&#10;H11ys11kj+mC+zJvVeBXX+trxWOHOYevvY+/1XVMYmc+SXntFV96ghqvBe1qmuDAA43nyJ6oqZxk&#10;Dlplt128pcF8cPp34khMDa1QCQPxc7U7drvanx31Fq7FEvD9VX5ephAePU+JAGIVLrrWf3wc4/nr&#10;vL1gZbz4hUB1yJaKcsCssaEz9NHq+kZ+Zk27tfPwIseUT/4aW2mLlhy8fkYDyL9zMUtcTGwqHznE&#10;2w0rJ9mYemW1lVcBnPnc7b60p30oFHfr0RF7GR5L27G3SzQn2398euEgDW+ZCHVkikP0X9Dxha+P&#10;v9FY2ItIjpWjtePx2mTpa69/BrF4s543saIOrfW7NsGav8seL4Np8/sb66TBcfOQrc/O58QH3cU9&#10;sVd/PjbH5kv5zbpf+zmcRmNiJ3U0DbnCjBNDP6Upm9hVuTbh/wX01iYt2/AmT4i+OfGIfnN2c8gw&#10;Wz2W1tJ33LqMC/yMx8h+x8Hq6E177Zt5apHuM17KQfZzU7CHOLJtQYQwBgAL837/tm1z3NwZ2cDQ&#10;nq0xduSauFJPtu1Hs8aW+R+fB9Dj3xRE5iIP7+yio+1l7JSRrfOmY1PREE6ln+r24RnvZvxWVnlC&#10;iwzi2xvftt+rlwvo42NsUsceEcrXC1BX+6T0ku/sKxc3vwTsDarXIg6zHjUvNcLgvKTFFAvshgYZ&#10;qt+pID97dPyPDvLHvuo4k6bYYM5xsSw9Xw/+e60h0bisumVnoD++iOcrXtl7SC1dnol1206/JK/4&#10;+Alo4D9bsifwObpxfMmpUer5fuxyemR8OjBbpc0XkWtzp/qROWX2fdJu7Lbt1YBzvMXZEm9g+9NV&#10;kGI5YsaT1c/2CXhFqsTWT+PpiWd/xx06Psk8XNQ43idnn+3Zbi/W5iSvVRvXq7i5UePX0k3+9Ik+&#10;pJM3aJkTmb+0/EF4fUevzvuOYPAWtg5t+AsbN2uTZ6wuznNr/YNMYnJ1xs5cxBPZ5jVg4n63Z+6X&#10;dvf6RrEu3O7ka+Z/e/SF7dPoX6jWrxpFsZVt5Th9Gjp9kWAbOq8OJXVoK5/P6WPn7Q1oGVcXoPvs&#10;3Ft542KeT1+08LjjSr3jlkmrwXrafG4cTR+qnPifucnh+2Bf+s+2CvRfc0k3BH7+IbxiDxe9+f1t&#10;5pbs6/xwzgmiT+zkTaAA7vdpV5An48+od0HtlfVjb4Tw5i3Q8TdbDwZ2/VxAr1CdHISZ4zH2TCbW&#10;wMobTIeQyYVFgkiCcuoY9DY4hgyw9B3/BILQP9vzwQ/scTtABpUVHlH7jO8kGqzqaEnmEvfK2kEx&#10;ZY7RXFwn7NXtmK11J5guXminbIIg7i2dMSa+vUPstFe3iXBttpPp0uakwOplH96cwI3dy/foPzoM&#10;L3hg29oCCYSDF8gQpDPZESwz6YLj4pFWgmv1EHzAxMRF3T41FiyJbe4K/dTfXxFsvcCarUkNvivL&#10;8OCfWPbIiaZ6x2tvZWDL1oef3npNbO6oOB2fatqSkUzwenfwkbW6H9prI36nd2WJLvsEyg4SlywP&#10;+ciyMWIfVLYHjuMnTnVMqsIPTX1mTgZnYudJzg8f8lvJKbfQ4gLSTArH5njMwoK98Nd3vKfhAdU9&#10;g5tJ3fpHtRgcWWKbXkR3sjS+J2cH+uJNbIzOM7Ep+eBcdlCQYzbnHzY22L3W3wCGNL6zUCXBYZVt&#10;6d02I+/6sPZP8toyNx2YSLrj8aKXu2jI/7TvEauysbVYXZn3pIeMXmGbZaXEYS4q5ndmndi+fZV7&#10;htZMKDCtjVJYPSiRj/z3JcCzEDsX0r42Ohcn6rfT7wfhC9+hUVmzbX/jv9hoaW+dlh2o7rRyDVyJ&#10;vtqArCRqDOTqApuhQyblqxtaKXoBjtX372zXpvRQ3xtCquPg7gKDHAmWfnET/wts2Tv/Kt+x2cFf&#10;/Z76igEDGLn9Xm1PAGPixUF35axuoWsQtm9iRR59/rNXaqdcP6tupRtC0aGD6ImblbN0U7dbPMAu&#10;MFU/tjkxVJo5ngnkrb+F9ObYtF2c6hJ+jlcPOI7lL4M3PnIR2ZRb0Gr9mVjyQ/tKcIFXBXu1E/vC&#10;8zcR0OqffC2OPlxa6OWmAxOIleknjVIQ805/yG8+oQG0J+9ODsUaHUD51My3LelKTvLb74Jvxmu6&#10;w299FgDRcVGcjGxGJ0+w2PcxgclX+ZCLcE/Z7T+P0TYubLkTM2Viaml6oudjxhcLhPDEjzFaCNdO&#10;sRH50nDanLaEgG8Sn01lUVYI7gL6nz/nibG021yCXmkGqRPM4PekpYugiSmNz3zG2IC+uMCv9o19&#10;ZtHcCd5JCodn+4/mbBaeiSqKOBctaL90FOgrjoHtzGPE+Xy2rgjna2isr0fX13joADFtPBt6I8Tw&#10;kKPmCV54r9vX38bRI9PisNvqoOwJyp/geG0+dCY+VjY8lMOx0LaT+Xvhbqm9jCulw+olv8V+blck&#10;F613P60f+zkS7zHXnozYOg7X1j3p/dJ+4zYISwcu/wK2aEwYTzM+5LddGoPiqDmnOCdI7OcPGI/f&#10;5WaytZV+r4+Y+/mgz79e/QkSpRPbcoRjeuRr55QxeOuboyPT+kU5mPw/vJ/+7P4xYGXIidHevNAc&#10;HBvCQW91tW27kG5d+r+F2OJEPyyR9ETjvsll8xQcgDZZN7+xgzlXX2tN3sPTBb/267S7+3beIpSn&#10;HV3k+5CFUdZV5wIhOj/4PPJTfRVelRnzADmaFwl6QP1+PN0GvsqJHIVq58zNSb82bg7hiIA8V/qh&#10;UX4tffWFTmT006ouUPEJH3YOfvS0QKm9p2JXlrU9Hvuk9u/zCj06kt5bhNCgu7iTXwH6zclnzFPq&#10;VeXorR+KAy8f/GrryESuheq1B9nWdqHhlWF85rWtby3IVIfxLx3Iu29fQs88knx4hVm35FPnIrv4&#10;N27qt994mjmLJORZ2Wz3NYhulCiwaXjh+iH1eDr367gv7xv78mc80R4uv7dN2taAdMqfKYg6iwN0&#10;ftoJr8afNgHt0ds3A+GBBrhsGxq7EKmtO9Qt3Jo7fffdiZfg1wZaB0c/0b5zlmxr65R3ATTbzfF+&#10;n5es5uq22sJdX80TGPOEpr42NM9NYRFzz1+WF7npsPHAl+QkN5ouuI8fuO7uM9U59JS1fEyAXAF9&#10;TzuEWmVAA/Dt2197gwF7pI+TPX8rFx/Sq+dwsTUY/vx44ujMGczpWp8vNz81zycO9hxGO3HKDvTp&#10;RYDwA3iqV7620H/0LYBXJszd97Vxw07ou/EA7R/yVJ4nmtmMbuuPq2F21kbazpti0i52bS6I/d57&#10;/dzXGT+iL///8Y9/bHM3BImLXuzWl+N7N1dcQJfjk8ZSBjk3YO8i/vqQflGyenZsTOakP7nUhXPt&#10;wObv4QbU7W/mwul5wLmpduMV3uZC48DqqfyXQF93Y/FceJzc46aAzBorz7blH2soI4s5pSeg5sJY&#10;fZu+ncrD9/aV9m378C8dfJQvOAa2fL84O59Rd821wltbc+7T3S9Z2xcgB0rzyEQ/ftny5cNmYO1l&#10;i7YtHL5B0/HC1u1x+Rwayh6olVkZHLroT8B8bGOiY/zhS0f9rzF/2omQvQEjLdve1+ahm/9Urazk&#10;iMvKZ1/TrM4Hj+p3jrcNCvan7u7vKXrBb+0GH64+N/vdpGz4Di88x6ZTO22G5pZM2fobTbZYHdFZ&#10;22gnRvQDPlU3eYp95e6R+0N+bq2QY325Y7LK4GvjIkC32WcP+5d5gwa0A+YibjChh7xuftgcV99M&#10;n9VcmgxVJ7Gl9yl9Mdmw/an5NUiro5SGJ9/oT6AyoJByMcsOwGZ8Mn2nhf/kizzXulHoozn0NZz9&#10;oX+UVVoctpg8W0wHrZv+cw5b9ryI81VOxPzklbkrOvL0BVGgY0wC0nbOsc0V5RJzpvEVeXouna3x&#10;5+cAHru9zSvyC+G3f/qreHikl46p6vGbc/DETHxbOpEJ/trGdsaqvRljWITlC9DGK7G33ciReDkX&#10;xMx3SrdJSn+bWLIVR2RJ4WUn+GQjvzmTdT7tC9UX+tIo1qmbTb9rB36cfLn4jrXwP3KbfwyvjfHl&#10;YysHrv9GvyMHQgG20NdalzWt2j51E0/Diw0HeTb7vfba12brw/UL0hX08NIgxzO/yv7DAWg4pN/y&#10;VEbuzjNDs/09zdYPnSeeuIe742t54gWOne2u7YMaW8lFSpfn+MGxfp3SyrG66c9TDmPmkvYqX2Qk&#10;8+Iqj6LVc+xgDk2+yWdTNnZvOGQup4+h9Utw2bTk0/7odsfEGQ8FRYCekXB3Olfu2s3l53g5SCu3&#10;+Khd0n76lvYHjq2e5fa3ve3KX/8dfK0XZ0lt2R4v/z223RjYrTIPCDTms7+86cevbr5kHzUD4z8x&#10;3f5hnbbd8xbs5RpEKMZHvwRfkvOJbw4s932Qk2IPsitb/a/cHRnpwT+DN1SMf19l3CWHOuB3edMj&#10;4peJz6Wlrk/4vrK7GzDnpw5fxlLnrYhG/cZx5vSfrtwTYqkzh/4sh0I6dXyq2Vz7w/UGsjwhmNXn&#10;Ej6Vk5vQyyfr3Gxg3TndubhIqIrzghsde2AzORWt5TOvqA7u1Wi4a+cTW8+JXpo32UmEGzDKOGQM&#10;OHz22GTBxa19BH/IDs7u28L3GbiVb9lVfqqzWcGV2CfkGHTa7onpyMEGM2heFEIzdinslfJRduTQ&#10;Dg1gvx2QcQLV8zikE+WQ1rZtLjsV9dhkAlb/gVPc2Awdid+2F1RT5yTFMTz7E1DDvzKkPAgNGscj&#10;8zhpOP7UNqyKJnx0Qelnf8uXTipavzgtj04RtLgN5NAyYIgJExQTPO3U4eGzr1tS37s3Q5CtJh7m&#10;BCMaXvLDcyEjQ0fKjmNCkw+ahD5me2xbmUPLduWkT8sz+ODfdsG39aTJLIUVvSezCf05yLfFg12A&#10;oxd+9Abvzl0iPcgXHvdnSl/Lgf8usKHz7rxrfSfOkm2IxEZeUfHSdyg+6d/97i5Hf3mOBPf3+PU+&#10;Lq3gex3m7dnQOigbDxe9o59qOFf5wWfy0rQT2Dg61Vdd4yQ+0e/43UUeMP5MPDVe7j6pvL8DQMjY&#10;7K0LQUm4c5LCH6dfHi34jx1MeNDvHbRHdjJ9ygRbQtyJhQmUhR2yr2/Iw9/FPyc17c8qAq07sYDX&#10;E8TuE7bfhsEk+1QqywgTzHnKJGK9gLW9QvqD4TmxN/rxdc3Vem089f0a8KDbPBmbLRIZuIHyfXqh&#10;BV/4ol7xtl9hGpjvbM/NBzFT8fJV+2vjr8dpS342rL2Oe8nsNzRt1Q/hyXGbd/RBNpj4iE9iu+Lb&#10;5lPdtG/52HZ9oA7MhYChi7/2PpxQlIMHt3LLFfkA/EHp89i2PQZYHkXK19aT7WhUmvV2eS7m8Bq5&#10;SXz7ZGkuLS3aV3Iu4G0M9f+x5S6C9GRnZbtZdPzYw9F5jqpn9FY2F15P7LyiAW9ty0wWxkDL0ge6&#10;n/5D2zkpHPt24Tr5layrY30fIt2m4epX7Q97k2H50FYffs+Opy+mQfn52n7euImhqw/ZT2Q+4wS/&#10;1VdbfJ/HaJi3uPiwvNae8mzbnMUI7czv0Wx+OSfqyuWPp27a7QlyiZyv0kAn//P6qnntqWoL7XTv&#10;yXPosd3QHh2rS8qV+bzPEzC1Rvab8yKXRZsuKmTfq2bKDxb/xYSOK3/ozKvlcR674Lf7tj05eWWv&#10;jaPx30Z5m11f4tKEchYyJkcuX9vPn+fE1vgOhuZL3mjAHT7x7ckRW65u5R0axszRr0T7Nb6eE7kY&#10;ILC5X3v23pN3tIwrC/iw6fLbctv6Ie0j+VW8dkF3QN3uX2gvdlxY3na73far3540PRuuDomEZ/HP&#10;7i+NbScOyI7H2jc7lyzKG8uDeHAm98LbfrIxtzZCix1t0fCxMHWN8+lnfv9z4s9i18x5HNf+abfy&#10;dHviMYRKq+2ObGi/AG1jj5W9s8Yjj74JVqZt50nTypx+3lgKycWxJfu8bnNelS2v7UW7yclNym3b&#10;dtGj7cRSeIO1h6PO24591LkA0qdde6Fobn75kHpzlL3I2Pn0WSzVBtCctrN/2wHvlmWLxm9/m9+o&#10;ZIPod11kL8Z8+dkX8u1Fpq1qm5S7EY8eaO1i1PBOrkqeqs2OnmjsvLQ2SL2L20trc2HtFHq2bhTl&#10;U/suQtGoF4TP8fJ0McrJ+rNtx4j00Y1FsuO15x62PYlO+bbDa/Hg9nPk3vMIMuDntcpu0DGW8EWQ&#10;29bcwKu9bMnPRuiTA9gnN959Ai5l+gnAT32+6hM0Vib7bZtFazccoPG7389PtGivD4lHcdcbGINv&#10;fus8mi02XxGTzO/T19a2ZX6+8OhCaeU0VuQTXsZdYE7Nj27SBHtuZ1+6VqfN99/PE6Po0UssnOlB&#10;+T5fXyZ3u3Bc3dEUwfnXDpDzuKa2WVtXl4OzPBpzaNDj9OupSxzJACHU2IjNEjIFuNXz6Cjne0I5&#10;Elz1cPYzrUbX3SejPJqe1Pkoj/4m/UucsQngc/0ZkNN+b4yIIIvTyvByQba+jH4u/lgIUkzdOe+J&#10;zUJjbTQ0xaxzoOQXPorfgVyA386Tt09o6zO2GtpLx1j30U2CkX8vJos5LzdX1vN3yIGls/HUc/oI&#10;63zexU83+KijoxsH6exGFvD216O7/CBnfA6Plgd35lnoBye6i0vayBWd9wdHrKxd1Pnt3s/mnOxl&#10;fM45yJ7HsIFYE/+ePkkvKy+x5Sb2vSDUt5ihgzCOjP4KvlT2CqX6upl05xfamPN0HSz75PHEslc5&#10;bi4zhnTh8QRnfWOuE/k2nvFZ/s0rCS+0rvIj7qfzRqvFLcL52jJ5YedOW7Z0Nk72eNuvXeQWMdoL&#10;ApUPLTrGL7E7PRbI14t6Dzn5EK3SI/OYmxvzr4CNpi8vnq0nJuUhDWYOpmzGF3wmDs2X5ybRxdFW&#10;vY/90Redsefqv9vhMXVwVgZyPfcda+NG57lZxpglP9z6a/9UUHty8unEdXxYvXbN9OZ3yzpjBZ+B&#10;sCwfx3MTYotbblzeGzxXn9ky8unz6U+mtGT9MecFn/yeaw6MG/WVPpSLWGD0S25TVtmDl7ej7bhQ&#10;JF+IHeBD/fOLkOK+1jxyosEW23Zkz9wvvu+N3NFzfAYlvu4Nv36WLrmisiRvnPgLy+KUd2WZ/DCL&#10;+ONzxfQRRwN3DKys6sdeB6PxFjlSvkBu8oDdZm+ro5N4G15Li680efblzQ/a1raHhDy5vh6ZhxYc&#10;x+YXtnRnZzr3wm/aTX8wJ4rPjOEn5i/hskP+keswfFTiKw6aX6K7OYCHouRzuXX72aMJI1Rnsiys&#10;nvsU5LNucZ7bsaOccux87D3+oH94Z+5h+PATXcKGjVPxJNN9sl6vzg+im3GMMeuL7d9faksOeOQd&#10;e0+fQ3jzJdvHk75Kgl12f3Cct8QrPpEbrP/Zas6fb3rqtx+InTs+1cDj4dsue37cyhFmBGnBfI38&#10;iY/Qm3ic9vwHPmfNaO1HRvKR2Y0V4+vpe2N/egxd3zs/IRPaC2tfOn4JFJeOr4NzydaKGZPYonEW&#10;nOf6pSb0efPuFmbkIgd/jO+W98TUHI0vb7mmf7HNzJWoEfVr623/c9v1cesjgOPLRzlubsz2mLq6&#10;HnXbxDxq/VmbJRe/o0iQ2EOfc76z83fjCZ/7sEvfCPdKuLX9c7s8FnVj2vFr2zzLnjSUX8cnBpcu&#10;ei+ADjGiMWnmamww49qop09NP9yHYkr/nCB4kKPwNNYLBnOw8nyhqkXi2Hjci60pceO6VyGj7uJl&#10;jPxzTf95eWRs3o2MxKwNun/bws26TU3ZktUnng3b7D9+SmvryLMq80vfMHeCZ+fyXnVu302V92/E&#10;64uJ38N/Y1yZmBQ3zge8Ih198WS+Wd+nv5MH0KH9v7ffzzzgpSHMrYpVPGsfJRgkfJpTjp5+3/jd&#10;DFA76ZpFlD2RrTEiDYLTaZmKAUYIZTNoj1Eq7JFGW3A2p80Yfow5wuzCzmn2ixvtnGg5OShUttsh&#10;pzAbzpzOsAuEFCdfO/wg9tskavSJbGm0AbMoHRxSvvrQ+baHCeRMkOHDYXo67YR7JzUSVo0fPBOU&#10;7ofWJVeczek+5OgrgI2gDxiLTsElcw6v/egHihcagH7s9ZwULT5dlx+eXcxLGyd6204C+ZAgrWwH&#10;X/uFld+Fufo1CaLb0LNlv1As+gaxA3VgLzR0EqMgpEs/PHDRKRzDd5Irse7vyVWPyGS7fimJI9/y&#10;sH1+cgDthoO/BaVb7mwZn556m+4/8LeTWoyw4ESOjbFbpntxB75y8rCdxMe27bTDoJzFTZi9lHuM&#10;00G9FxrSll+DtaJfsm4BHy+wJ7j10Y9juyQYsDZin417C1bFT1miILyGCh3lCW3cBOK3SLLbuJ+n&#10;J87F+gwqXhHdC9VB6AXbxIRXgFkQK09W1jiwsvUgX+SoCsfmbHbfCez3l88rviNXFyfc0Rdab/JE&#10;I9AXnzTV9ThxujZf3nwNrmO4/BB40shBj4tnvxh3u3PYDV+DxbXQgdaelFefo3sR87W8bP1JCQYK&#10;brq4ZUBIxrhwt+3r7fp28todC4sXT3d368OyNJcPX76JABMPM/nUwEX9Lhhfk4Zj1+gCd09u6L32&#10;XJ5trzx/9J98qM1MmtRX9whjQU6fR4+/LFih59iEZWJw7Lt2EwftU9l6whS+uvKKvo7tAxM0xz4A&#10;3splkmOBhA2X9i64rF2fCyhw+uGls28Cad9E8cPWZ7ug77zm37aJm44jXgtSeSPfQ07tleufXdQM&#10;HzotX3FnX35d3XSk3dcG/uaiytMbM9hnpRsejuDNR2SMjdBa/ak0v4NxxjC84yM3CcHDi121LU8X&#10;ZE/fUg6nsj2Zhy8dytdkMLAntqvnvvbfgr+60ijm3Raf9eHyRBON9a94WZqV9chh/wmLE2T/nUAb&#10;K8UZ3O/+kbvkPyVGs4+2ulixFxk+fZrXriyNlbXzCTHLxtET3Y6HjfnokT+wptEe0MFTb3PUon4t&#10;XQcWTJ8wJ0Dj4zmxGh9vm0P6anIvfIw9lzepALtpOzY7uaQT1omXteWeeA1hfXfoOSaHejDb8Q39&#10;wPLcbQtP+eLs0xer07OdPPH11xNfKw9a05YeJ3cdwjef15Y9CP8/NvrAzwF/6of/p7BzuI0D7XYB&#10;pRcOxEvmYU7c6MA35qdrezE1udYJx3wmt8odmfsHdy5AjEy3jcip/87Yiq6x24Wz3yivInNiz779&#10;pEz5p+CUjjg9H3Lbx0U+J6O5XRrM58jOP22bPrHjOJrlh0iADPpZxJ8+kzKvHN0LYs2hoUN+OUJ/&#10;pLsxonM3RMJvNvcW717EPfG9fPXR3V/5tfWkWySrvPskHRoWB97TNfzDuPV0AktH/ydDT6rZM3XV&#10;O+1dAAaVh0z5bAwrN24/R/WlrQ5egV0D6uD/ePgbOz3BHElav3bFo2NobNsFkLQ31ndR4+jw7m3s&#10;/tFvfM5vdiLQi+HR12siJ67mfFLd6loZyHE+m7zUVy98xEPGM4ubZIFb/UPHPtj2cHuhKvgAHXUu&#10;RpPdU8ni1SW9d6F16ZgyNPlnYzkNJ86Zg86hDcx12W1yevglhka+d7/637lAPnOn6Ruln7arv/6k&#10;LBHZpweNUV+/zWvCz1yntt45drkJk/DIE5ho7Cs3T1Vp1RaRB3i6veOHc86jnwVl4BtvcouqZ9x0&#10;4Sp68V/5RSd5YmNGv9k+hJYLFfzBtn2S8PQLPNlnLmLbDp7zIXQ9MeZcZf2GVtu33dyAQHQntd4A&#10;AEAASURBVEY3zO5YMvqNz/lm4fvv5rd6ybFPMZsfguoZOsvH1ocMzVeRYceysUPy35kDtd9GHrmE&#10;vBZu0jQ0zTcmN/GF3Nkxmuw9r5h+aewxdx094pdtHLnIyT5sCXaOS7bqeeaWtXvok9f8OdJf/mzD&#10;x1d1PX1WLkNHfwXWc3xKJ/TkV3lFG9B8EZ49f9Mu81990M3MbqR18bdzqTMu6R9gbJZ8m98DdXMD&#10;47j503xKm4kdeSI5Ln+h1Dbf/SM3yOQtE2KUTKHU88HS8zR25N8n/6pX5OCX7h+Zh/f49mNyjrkc&#10;nwGLbXRaMP7PUw/j/9cPKCzebtcuy2/94Hj5ksfFGcdsTee9cfb72IO/xVbrsr+0lod2YhZUvuN7&#10;x/LCL4HzrznnGLpwK2O27MymO74vnYn9yBk+2ptT6gO1G5vG32SVFSSJ55ypOrM/D0butQ9aLyCH&#10;+A+OmjmfXhu0JLyex1u2NB03t4b2yDw8nvo8508/kSHtzVteAjtN3yHTs81rvyzP3dYwFzGyjA3U&#10;v8mF42k/cTChmXPwk1c0G73ozKfT1vaXQD4At5xjg/WJvjFzGBf3zKXmJg05xwMH7FtvRaCRb7iV&#10;XuSWC5p/Ege2YO1gy4c/gYfI/Nu1Jvkl9Ix9cuL7rPeQYXRFM1Ry0S/o1QVVsmnTmMfJfv4USy+z&#10;f/TVp1IPyNXzvKNTC/t1cGfTEnO0nRcrqBytGSXK89Bt8auvpy2eVdtuZXrWPfenn8SHN+PqzC7s&#10;3TdgRGH9kC3g1QqVO8Z6M294QXN4bm42ZvL146arHAP9Y6H+T97OtP8lhL72e+PCVhpb5jx5SqzH&#10;yQvyw8qnZtVRb/xY2dTVn8cHVLryRNbUFNNvYewTXyzBrThbvF0s1obNdj21sZmYKDza4pfImvJ8&#10;f0z7luWr8+hT0zfaZV+sLtTXj/6IJ3uQ7Zlz0io5Xj5Pfj0XMOn8JRhbjK23/qIVmeTntV0ySFGo&#10;szjeYPgT+YPApvI+GeFrO+1sM6fJOQ59Oj642G4ckLcfsaG+fTBc7d+6jqT4io+Wr/C2FejaXHYd&#10;H/H3yMMP+jK53Aww/fDhe7atzspGNrYwhwKVN+XG05VV7rYPv9rXv4lPvtjckv1PoY3WP4NnrA4u&#10;3vpd/tMciWGHXqry9Yyjnbe1bRGHyn67kXTleJe+utcz1Du/0tcKR9aj+tFxqtYvc3S+jxxs/ksw&#10;thqM3Y+lrybNO44O/6siO/ylb+/1Hrl9aPBR7CA2jvybY1+aIPH345f7xfKZOd8e/XS7tnvWzBlw&#10;+naY6Qe/BJ33niWuXmAN8qe8EZRe8u+WXTRSTse10MfM36pB2HirU3MZGnnAgWxr06v9qx317Jcs&#10;1Dymums6Z1rnaeTOFzn+U8bLQ9dbq3LQmxpj6QydM9f6KK5TXtkzZsj/4qPrB2lDpn0LE9vKl78E&#10;zQdH2fqQ7u2XZn+5gYjCHURSYR+DmXDcnXIZwMN8hBhjbYLZssW1ZZxnuf0pt/g0JzrLu04hXD4A&#10;7pRJOBMEa4h1X0QJ3uBum9dbBtqTcZ1hT+SLF32cIOjwo9vQ2hOMkTG8yZU/nfHJj3w6SMtOz+Y8&#10;gB47Mjb5m8wziQTorp5r87WNY/Uuxkrqe2JX/KdtSkmwjW1Qrs3wysf+0rL1AeSqbE4IyChJqQ8v&#10;gby4+LGVZL2DchdmHjJp+3VOjMsrdsiSTWlq24l7tpIIPnD6iQ3ZUlkkZtrCbtlJfob7tBGkWYAJ&#10;F5PQ4PGTEzBxwWb5bzudh68lYBcg2vYwqAxHHuUWiZ7Alwtw2UMZefED5FjZ9gKVOz3IAMhDBiff&#10;FmiqU8pngjOLIbNgnd8uioz4ADSfHV1ctmyNg0ZwTchngc4r2M8r6Eph9D+73TzU6TFzr+wRrDE9&#10;x8HEfz/x0RMq46Pv70ICXwI6gx1wSzO0THBcpNIX2gfexabxnWNx5ZV7YG1b/1SU9BspKjaYODwZ&#10;NbhoD15onQHK8Vt39zauxg6Lg/7omG3+Wh67LzguzRObT3x1hWOXrVt6y3/toLx12QKyL6w8k0dC&#10;NzYbvouhwfQTfm642fq7xS3ylq18K4/KlaWI+bpxJge0/Mh5xaaq+Pd5cT3CtQ+N3BE3tuYVOlno&#10;6etFjp7LyxZ/k9RdnPIbg/zrBhB3M+6bGRZ3849t7RGd4dfv6Ufbr8SL/ibWxH3vMj/8tdu26Gq7&#10;ead8jl298irmvMAds/pceVfu8dvakw6e1pl8dcfRErjj/rbz1tmyU8fT8O9C6Ikx7fBUv8DOK3Pj&#10;nsz5e+ttBUe/xV1bff8xr/vLnwWpbS/vbfu9wLwxsO2f22eMHnPWfj/G9j32VdlmbqBt+W/8ktMY&#10;Gp9tPlubkgUR5WvT5W1s3H6vjp8n1m5d4MofPdGpn175J/mbDV9c6D4MyAjQ5sNOxCIr2AW8Jz/7&#10;K+NVrv/S/wn0FUb5stBtftHj4Jhw0ol/Lf56HWMw2xo+xG5TgqwF1VgusRE+6hODYs54TBZvk4Cv&#10;TwFl9JIfuv/If+o3Tu1r9/xMzAyN0nycLMJfUAfIp8/tPtmWvy1Qb//liSe7z5j/XKBbutrNCTAZ&#10;d25gHjJ9Qd086SD+xodPvbAm4p4szoR2+s76fPUm2+g6suON1ozFcksTX2gd80PQ68YELW/Rz3zN&#10;U2hjK/YZuNuTZ/SeMn4DPfk6PKbNL3//3AnYs9X4YfRYPr1bOUi1IyXz8RszcOV+T0i+z1Mi9HAz&#10;hZyuP938Eo8WG888iS4u9iyv1/z3eHSeC7T25Zgt05YccoSLhuaVn120CN/WkZcPst25g/wB2FOe&#10;gGdbWeND+5fv07L5JwS2TH80b4RvbmYcmbFk4ots1Ql9suWjbHnVX+G/+bnCkCF2+YYc+cA3L3PR&#10;aul1HDr6uwFocvPMCci2FznRK8/QBNrnq3kT3tJW57VtW7a/OascwMODveQhv+lrXu/jIkbjIjjF&#10;w+MB6lY+Cx9yrguoYG1jex1n3wJIx7LEUi+g+XmY8JYTi4cnm4SeuRm+9UUWvtkM9OIa/4UeiXzg&#10;s/X6HR7e6090gO3K1IJ8OebDxlXqF8cCBxAbgE36hEriAb+RLbaK7PKCmBczngK1GAEf7b5SPPMG&#10;saQ9IJdj+PrRxJqfy5kntFdG5yO9OB18Gvz5T38eX2X81M86RybzsZU8VQhfdav/+nftEK1One3s&#10;4ym+9G39f3PtyjI5dS9Wj7+0verFUOQAb9/ajr/WLxvzZBg5Jl61Xzn3DQl7AUzblaOE86UtPW21&#10;HVpTO3Ew9L1tQx3a9IerD9v6PAFe/ovnIqcn5fGGR+6R3Y0g311t8UJvaYsBv4UtHsSm/qFvuyh6&#10;zZle8cVUv+ur6E9849syPgo+GVp2fEsf1lVe+5/sR35l+f8JRLuW0XMuqM/4ObqdnBYcc88noDk+&#10;yE4OOocPv+GTbWSxD2/XHuSCH+nU8uE7Y+5NWR0gz4w9c87n4i/7KzP/WtrG7hwMAW0ipxhVv5+p&#10;PHY5tlTXmDjzBjcXP2H8PjLa/2fA32w5vMUMOROj6QfAsfykzzIK3nvRGd7eYPclXltmXjPn+4nH&#10;3OhAZj5XT5+fA/Vs5udg5JaxCxuNTab92ExhSMaOqavcL6lq6zwCX5+F5b8xwRaVO0TETrxR+6ws&#10;8J4QEcN6dNmYNr6CpT1yD57y5WVfH0Pb+cqWl3/qtj28nwO4X8Kbsqkb/pNXqge7EvwLsOXbnnzs&#10;7QYVZZMf135oPNdvBmfHrKFBj9FdHl76WKsf/SfORjb7Yz/Hbj4Qb2hO+eQvMdW5TM6NAJ/WVxFp&#10;7Nji5jnHAD3noKOTKBkYvrc9Vm619qc+c+WOi25qnZtd2voZDsFFVRt2ilQTa6WR8TVmc6Hyrb5f&#10;zMh0ZFsZtZVb5iaQuVEPH/2g28t3c0wmuUVefQnDg+w/hRv3Od7BW/zKQZZ+1MzYNziDxx/O96Jt&#10;/4KsImUpj7/MdyJe+0/Lo4OfZ8GDP13Ey16aTdwMbf3AODT+7gXkqKANvIWVr3ERutecxkWos85M&#10;ns+f7xuoiIeGecTk+Ymb6a/mP+PM5dNj+oc/fs8LwZdZszPtzC2jU85j5Y2Rd86Blx4aq+PNi41H&#10;P22BuOYX9jPnCrGW79fzsOscm7MOAj4nrGL/5JdTH06XnZrjEToy3bRXnynpBfC0Xxi9iES2WddY&#10;+chCbmtcT7LYWAcnByBHVCzO6rz0Jx7naOXeOlv8C7s9ZbWVtblzJwA6a4O1O4bNE6+FQ3DLQvdp&#10;06stlPxdEDwXsZqfMiYantlEXtJ/9Ud1C+jgLV7ZAjjv7LpH9i+9si9e1s7tJ7Fr+3/ojTxjg40h&#10;tH4O1r5re3ixTP3UNkfviVF5tlafKhqH5+YehWu/ypc3wGR20LFdP/Uwkr71Q+zx3T/+3msT8xNh&#10;8BrkpTt0btu08OHPRZo+MGOYsrHJq3YHef309FHbx97bdm0Mt59UyLsfszb2NjaWB4wN8mnjtXls&#10;GOj74Dnv8ybPK24G7Sffp9lPyregF0KD1H6uMPusteAGwYWnH2KMFpu/vj9zQzck1yOJs8ZwcD7m&#10;AvXaBm1+ZiNyKf/41cwfReTaRaX8wDY9T4g82LHfzG2DWxr6fzgeWWzFR39+K+eAip2HmkvygnHP&#10;m3LcTPaVHJmtC7x+2qQ3VuZ3o+nbp6BDR47uBexcOI5Dqm+Pu1eB03+S3ynTQ/0mmoTxysQ+T6he&#10;ifHOx4P7bu/uorzf8wGdFIeIu9MogT7FaoAjCEPqwED5MnR8GTL7HOH4CY4F59JX5/iJt/RaFnx/&#10;uiaBnic1i4cG3OfxlMXwCRD0vzL5TjztZDpT+dKbTnCf7C6tmZw95GeMA0uzcsWQ+Po8dVA3J2RO&#10;AGbyB4ctFzqAH7oNnuB1cA6CpL709sRx2+2EaWk5WSv/I4N2OymA87wTCp72K0txQ7jbY8OtLy6a&#10;qV9e/VHpg9+EHlohVtGWRg/ypf1r4Efl7BN2XwR0wCx6GFB0hknc2po87d3hYuxaKEkb9WTdCQta&#10;K4dt/ntMjj5B1bKRqUwfX8TgB3oCtDZ+KkcSwDffZMEoizdwLPiQpyeKGQjgOPnbxW00lLVfGEAI&#10;ExCfPUlMSHaxgMz5Y6MnkAfs4De6bdnQQvOqn6qJo9NYmxnw9M+jV/gvtP3x0dzgMHS144f+bszp&#10;1+KajNPPo0dyhpSjjyrbk0E2A8pize5vGT0n3lJ87CEwRs4UFXtsj//onDaJh14YSpn4ttjtN1gu&#10;+4XWymyLJpAEZ5KaIgUpp/Pwu2OlfMR26pcO9J+DbT/4gyWhV6V8Vce1qz5ZFLQHd/xGr3wSV/C3&#10;z6kDeCws/h7bVubw4JM9blnaVz41oSEF2ZqAsX/pHx6pGNyztWAhXur7YvPJ8GDHi9cwPBhDH48n&#10;DG+D24n3U4nG4tLbwr8t2By5rwvz6gq46vMKi7SMbQ4f9vr/KLvTZcuR41rQzKEmFkVR0ttes+4f&#10;bdb9tjKJLNaUmVXV61seDuCcGq5uZO4DIMJn9/AYgI1tK7OyRh/5V9lcWJuRMHGooN3fVwhe827o&#10;XHYN/qfoLZ5qn8A//TFwJXO1u7p0ierNQ6Hjt8O6GMy5OvFKRv1++ZHpxQCPVuTZD9qVIzRMnNBZ&#10;m6nvxljiZsdHbYU/eO2P29+1mcChFRyl9OSB1NnMl18tsJfH+qPyB45t0S+f0HKubY/697ffflfa&#10;YVf7au+YeBYKaMJfHoDhzwJtzptLTv7Vvj4Ft4VugT54a2P2HRtVriPj4uAJ7038Wx0OPXT1v41t&#10;bZ2fPOyNRpY69aO+sXOmEErtxNV+Y0mO4tvSEY85l5/7Rgy8868L1aPOylI7PHRU76PAodPqre5p&#10;D9eKcWd43XOJm766O4YG4/4Lb9gNX3hjz5O5cu0hjKE3MbTYa/e9RmvlA7/jz1PH4Te01XsKNUPn&#10;wbt9fdOMfsmvu/lTHP15hC7e2Ojmvbh9GCMyKV2wxp7iZ0snyPhnA+GPymEVkNs3XNYN7tSKVTE+&#10;fWfot58fsiv7H/HYtpuXmhMHnv4/DctnFyloq2MDtu0OXDATfSXpuP7cONBn27+iBHuiLU+ZC6ci&#10;OWYe5OpNEbF8yvj0lgWH0Rla+lPkcFTwHL5DG+6z/cnzNd3indhHax9weeJfckdmuiy95dP8GFlG&#10;r+gQ/nDQ3puEaCtsuDTAmLnQQv3Ict/A1N6PnBl9lS5QcxOOvYqfvMo/QW+Rs9Ura5OcXHXyijnW&#10;luqSdsedky7fbWMLc1a/e0tH9W6Goq8txEsOnoVn+R6aleW0+5YqXDjFO30LDBsaN9wcep+bmo3z&#10;xJjXa3/55Ve9CYqudrhibXQexVsXOugbd5/yWcsYf8rz2GXGy/EF4StntZgbVWCfempXxw4Li0/r&#10;6ZFz8rWQIZ/qdDbU3/mWbuzuZq6xKIFfeDC+1bjf8gYjB/VtDzYj4ms3f908JvPyphMbiQM3FdVb&#10;K2yxfvAwpHFm1uS+nXvaI5t+ubyCXHxzpNUB3ha6KPS3pvBwqnYPE9ls0A7PRv7Hj7M2qV34NJtB&#10;63cw3RBKHhSHCri9qbu8o1LoefvRzNnQxxusvGOdT/eLR2yh0GdgzEHk7fHhyD86TF4CPb4Hjy8b&#10;kcn451qch4D/LQFrcfPR+EseH7COU0aOA9p+wU6dX5583rVE4G0TiWU3fx1rw+j0XNup35umfXgg&#10;+ukjYPebfvjufLZ9M7HjZsHaYfQZ6VaXsQcLjHL6Ejg4zcsDnrrokzqvhV4cdljajtqfZfLdDf+a&#10;p/lDv92dGxLv+qCQ3/685fOt+o7BsSv624ccXfs9YbLKh2y/cnkgQO4eH8ol4//3bwKfmOlv+EZP&#10;NkJnfQbODTF6qPdBc+m6VvYI7o+K9Y9XkPLj3pztWJnZ3cTZfIHAOZqOAcz5xtBQb/2D0cX/1JnL&#10;kGW//U5eOEv3gVo+idba4Fn/W+d8PrTMMxIf4bH9kB1jwpa1kTwjjsTQroHI6lP4QK8tIfac6Euo&#10;1LBBeDZAmURhE/HeOMz1zvHEqPhHq3yu/rd+Y8sjaPHO2Bp1xI4iLlcHfFdG9rzrC1oeo5O8NLAj&#10;Lz0HZmiOPFszMHs1R3G3OCuDFrpOXxUXEwtynNIHnYNErl1bqR97EOAWYmlrV0YvBh38dICc26fM&#10;HCL05aZ5+4FvExnfZj62tibszv/42bf1wciXZXvZdHyO50Occzm82Y7+ZFr/7cNE+Pg3vI5dXylT&#10;v5C/b2XT92+9yyh/Or4E7/mb3eJybjikvySnPstrH+3NpL1BAfa+SXFs+CTw6lzuUsqTTkcHvmbv&#10;iT8xtP5zPPpmp0H+4v+56Xc6Quh1vhL84onX2MENMTcUW4lX/j33BSsI3Pp48g1xyDR9au2nf0ys&#10;7frBHKXzqPRvhd/IvjF56xVFXhUyDr3B5Vtf3OhcP3zEkeLY+JST80+ZvD3j7/SC+QtObnOD40U5&#10;equjm7y730KuPUK7byUN/Z/y4N32/xc04B7+q9e2N+Yip9itnctnZIWz2us7xt2NlfowYGTy57f4&#10;4rV9ffn1RtmRRd18U5V92OpAwfOvxFOn3vkBeMoKQ1P5HJjlwf51e+p3T3reJLOMDjIiKegmwkjS&#10;MRq71XMg8vfIMG1TS9bmPbk3OOvLynkQ8Q81jy+05hc3r+K79/mCT2ZFffWzmBqbMerQQWtsCE9+&#10;mTmY9oF1dpe12TtvJ9F3Ut69ux9quCF/+4zM68ulVV8YK1P0D3KPXDQaP43O8l7mI3kAS6w8S+0Y&#10;+3jAFo+uh0Onhd1OWXuvD8mANvOtPcm3fKFpr8/QTR9a+StjIJ9F3RY4W5a2uqV9jfdLo+DxYXLs&#10;Dxm37XWwBb8tvreJbSmvdu/ho8Xc6Y+KEP6j4m0t9sibFwPY9VrqWh66rewJksbJ0vQTc8ammUtl&#10;zrm6nXsMlZk9+di/iL42c3yf9SofuQ+k0TrLqd8FfspgnBufz3j4y8njY9vAa08s//KLtc7gsuGP&#10;P/46VivHiWUw/akeP4+acfIqhEiRX8UfWcVO9301hAcQ/VQZPW/8hd94A9Mx4cjZ/p3z3ACe1xIy&#10;zBabEgikb7Q4J+hOZhDVcTpplkSfyEskR9UbvKrhKUNvJr/oFj/A/XdoLSx4zgVD6E+eKD2L9Cff&#10;PXf0WcX122fd8l9412C7yD+81ZkYCBoTTHfu59vGt/w7qd2bEqUROivr88hW3QyI/CsXHmSYCUTw&#10;ws9rmCYh2YyIrplc7Nfyl95TN7TUOyp7XH13cqCtdbFwvqd+BQ0scm2BvwG1wWIh2/PI09dBHRiL&#10;d0/FegIeezBP/r4pvnKgT04FzA03CViSWz0iwciAaIpFJzrBvBZEkjF+5PHqzT6VncmCjQnFJNUk&#10;wkaMV6itHLMZxhZjj/02e5F+48/wHZk7WQji2+gtZpWKmD/1b2Ll+w/fnxvA8Z2kmm+3kANDMD5/&#10;emMDQZ95MEQ3NmjykTzE7MVj7LU6CESx91OeCmnMhoy2tenY96Uvyqk8xpZLiwi1WNqeuv7ihkX0&#10;0ndt6M0gNgOXPtHrJiDfgPuiia9PNScRf5YJnZtd2VnMoDlPp1h09km6JNq9GdJ4zybbvAKFjrFn&#10;fKqsLBGrNmnlqYfXTYHEgxhwg4m/yyP8Q6n2tegxyWPT2ey784LfzlAMymxZ5pilwA/knEcodrjs&#10;9dpOx0awCgPzxH0qSoNc45PolTbnCh6zIdnLF3/YffpcFndiZnHQPHS3buV7fVyCu4Gy/c9ECl/y&#10;avvxQ27QVY8z6JKN6LGbUvzAbcHHoKTMJDp4gZdraFYdE7vsCFbfbuyH3jsb4enP3Sy1AZTPT55g&#10;Sll4OOKrA198uN9wnw2lWTD0SbvQk3v5b3DGroQ3GTMxYGMyPkthT64avMM9fNlB3R75QNkjm2nf&#10;XAVu24oXWDBK4+HAO2/fP7mWTcmtHn7liAWco42Etto+9VvA9cZ4dCrN2EAedq6YJDXuQ2dtvrpQ&#10;q/46OvlWAbStX/n5pnziY/m17xc49AtMrsgI2ZGfeh3+Kwc+je/A6O9K9Yl8Xs3un36Bl9+oGJ1v&#10;fTMCjFxH1stGhMU39kNPPfrO3/Sptokb/Kp/XoX54ef5jVB1tTMaKeUZOWxC/uLBsLP5rE0emk2T&#10;2fwjb/lGX/mk+uKZz96oEL9i3Q0Dm85uEPz9m79Xxm6Kha8FjKcmf84YLHaRNUaFI7bVmQ9tIs/N&#10;/E5egJX/yBC9U+MhLBPHjx/nlei1QWUa2zx9wkfytrL1ztljxzL4GwPbpk5+/70y+JMndtMRLB4W&#10;EUFv0Z/XhyrQDUhlevrE+Y0TO1kInD4zlF7+Nel+PmV825E9h7mbH2w587TNBfSSl+WQ2DjVHgx8&#10;Fn542uPZ9jzvxm4qZri+/TgbY76tyRZj6+oausq1oEk+/j8vN85n6UOK+PtkzDtzY4u5+jo2iiK1&#10;/88eOEvc7HhOnvHLnYf0Xa9kWxzfnN854gUv1pu/5luf+N8STb6srvyz/sv5jhv8X5wcv/hyXhEP&#10;vjm/sTo8g938VlrpM4q+T6+dHzmnw8wJBwZ5MhcuF4tTOqevGSOO6U7NxKUbkeQrzeaB2Ct8ZyEu&#10;L7BfrM2pKa5/Tp58mxjbsnxduxnam4GBr36BT9CVBxl2/l/cNMFl+y3kUNaO7TuRcXOUb6eODz2s&#10;MN9YLY3g8KU8tPKU1qG9OPKvnGadUa6nfe1nbr2w5MC/n3hcDPzwQ9YoufHZ1/iFgHM6gyGbm5xy&#10;/byif3KFDYe9kSb/XrpF91o1McBWM+br44mD0OsmS2DQ3lK40ptv5L7zm79pJzPb5qKgi8Nuu75l&#10;r46x51sTxlb2kL/5WEF/b/Z2LXYifWOpNg8dbaV34n19ra7nodNvS4c+/dnF3LW/8Ryd5sb5yP7L&#10;L9+H59id/GRkI7Qc6eYbueyzZeWtXJEdjELvXWPL0dZI1u2lFXra5Q795/rN3/yILJ4Kfm4a+2ZE&#10;JvUNTXRm0yX+DL5zBR26yamb85cmc8KjN7/g71P+aVz5R159fPqhmx3mqxjTY+HY1A1tNKpzxlVz&#10;UPiKg/rZuNEWmnJWaOgPbYuNFr4IQfJ2BOXuXx6CMy+b/Q/6KWLR2m5jt32EHUMTff1HTHz33Xej&#10;a67xNF9wxBcNx76SPfqUZ9pCvfkGnfXx+gNv+PtZO7U+vMFbP5B3cQqbtsXBc9cA8BRtra8NRn78&#10;+wrv/I7nj5lnfPlufuYCbTzsjfTV9+jlQ3djtrzDP8Y4r4rVRis8tqxfHIsXnFApzcyK4sDxwdvP&#10;Jr97MxE4sYWvgu6Wnd/shuW2PXku7OsjO7U/hH5//Tm81od+/oYucoa+47eS6SWOzF/xmc/kpbFx&#10;bMDe+Sd3tS+Qm2/O5qa4qcxRgd7KJWvMBLfV2h96DtztSzjbvjZYe5Kz55FFueHu8Q3+ylo9wvSS&#10;rVjkim8yD9g58iVn2icvLO3bHwe1OqHLno6NC/Sqk/58bBU5lNpd7BZ+HqwcWDzkhf2M3b/91vpx&#10;Y7ckQvO2Jfgt5B7Zb5tp27qF2zp8Z69xZPPmqiNm9ZALzF964z1I+oVyy2t/715/bP3K0Tg6ebaI&#10;B3fh1O06Ubypt2ZWp+w+WPdE0o5u5yPxd+0X3T2E2lgKPPzFnW9qmofMfk4JFib2zT84woZ/4PSm&#10;AFn5jR39u+y52HPEp/sAaCTewcn98lv9XXOOTd/L8+Hh92fBhXjjESV85Uhlcruzlzbeh6iKum1n&#10;fwf0b5UX9q3dbLmNPAs/MOJ13hDRtZtN+lOG38SR8/mc3B+darPYa988wQ78tKX2zc2V9/lGWPsf&#10;G+RDv/HTjH/ip37N+Dv2WT/qQ35i6avWb87vWBkqbqywudw2vkJ/uHPhm8QyPiP3NIhfdeZB4n7G&#10;6clTHUv4FXLK/J35kbqOraG5/AJ5xpjh6W95FXf4qnODDf4bOTX/3FAyX6SPQvbXZe3wut41GtWj&#10;ujzsXduK9dDLh82tsz87N2JUV8Acljd69ieVbX+24bPyobu2qS/Ouq45OXEjf0a0FjJOf9avwrh2&#10;dZi+KC88+zHaS39/73vy6LzinQztXw8dhlHsKf8dn6l7rcfzBh4w7eUXGapbxVvBz7FExk77xkCR&#10;m7A/PxdnDhUdQxCtLbWFnpa6FWnvKT1h6RIpDlz8GbZwN3d5G4P2/0kxD3tj3Qs8f177b2nwyZan&#10;zGTZhwi1N1Yj/I6rXyc/ffgQmMzzFu/SJTyX7/ho8gc4+fl+WMBcauyyPGZeOTLtuEJ2cqKFx++V&#10;hdfOv+IJz8rQfnAwU2f+tu0ehpt0a+1sjTD7I09e4laZe0vHB3/gilj+MPvtAzs2z++YFvif8rDh&#10;2plsY0SHoXUf8xM4WScp/Lx7AHh+OnNW66r17WuToWPeBw/pyRuJrVzYe4hTGnfoy83GL/I+5xT6&#10;F1l3LHZH5VNeQa3Ym/QAVu0Xu/k2cHEdzzpDPxfbX2Sf7d2X01fxsV/1UX6KXgEojBvM+ht6xiN2&#10;87CnMvP5yJJ/Cg2c7fzDTza2PjTovfZ983//r/8rexkj2FYC2I8Jh3Mkpwzs4jBI5ClBnVkgWwAo&#10;hJnJ5BHq0GUESd7k+FmWZycJoYutr9CbfJv06wALgwdDzatAZ4JCaXXkGJlnElFZCHnK0JgL9C36&#10;PQm/zhX4nfDopNdi4ywSTqCurg2KyLITnbUhWisDTnQ2SNIZzFMPg2bbTzA9270yrDYNvRbOP7rw&#10;iHOLNIuLPkGegLFpw2Zo/uUvf6leBrvKGjqV8fDaV7zNAmc60y7M4eyCF+/VB74O1+APHZMwwW5B&#10;NIlrYMGt7BsTdFU/9M7ksvpPXC0fvoZDl32iXpuJyd5UoJ8bwNVfZzmTY74Rn25QmwA7R29vFngC&#10;n/z0gTv218nmo35jDa44bLzlBGwTVhIHXT8k0RgkNh5WT7KKfzKCe8a7mLKYJM/8hgB7yTezeeIV&#10;c5KgDV2bT2jPxsEOIGNf9WR1nEFz+uE1kUgbn0sO+5TMwOOjT2UCmg24+rN+mQkIHUo7uBuzbt4p&#10;bvRqF9+KGwTqxN9NZ278mEjqk+ywts1J8a4/kXEXN7X5kdeTVW70/eMf/6j/4Csr1+KXbnyksCF9&#10;FXKzPX2nz3mdUF7fFnt+MsBkgmbzXGwZZOhTvcS8yXb+KX9OfO0kvIuv5IaF177f2HzqWBuLidCE&#10;j/beuFM3i5m1SWREaEvkHVn4bmKCHuOHnbTPBFG7XLm8kcC7/xyP7urXfq/bP+S1emNDuQmfxHVy&#10;lBvFfGWTLYTKJ4e6T3yJqenLctvGnXif14X6PezZ3J1XKdrIsxn0WX43rN+SSf+RZ7/+87FPYohs&#10;lTUEVyd9As32ofQj/XGAcgT+jEWbz8mX+vZu5qJpcN6+QteloW1uwI3d0N0c2VgMA3KIbXmwuKFt&#10;Q795TkyGhkWq3Ld5pjY+uswGwYxV009zXsGrRXw9eUsfEFdyAvz5JlE2j8MXKTGxeJuv6oyQER8K&#10;PZvnycRmsS86z/66caDv42eBSpfepMhRWds1P0S36t38IGarcuEqZ2xORrqNfSZGjYd0kb8n/8R3&#10;J3c+rzcnN8YPD8SfNvwur9P5/rvvq6cNc2O2And1d704e1RHf3bbOkflssORna1MFtlqxxN22Tjk&#10;2455qWs+ybV+IC8zCht42Ojvf/97ctY33dzXRj593iu9LKg9ETivNx45tPl0Eho5LQrYP0RrL/E/&#10;fW3mDY2xtO7v3PFRYyd60Y1e7+MT5eOZfI7u/DM5EYw6MaXMxgM1Jo7U4dvYPDeA4azNht7Iv7jq&#10;tjzPf8j4274f27IFns+bsfr2k7Z21zv/kntflyf/122uV07nT1lc/1Z58tfevsY+D50mZw+26m3T&#10;h8wHInJ4zfwEz+qQev1g5ZnxffKIsYRdLGCWPz8+xwbcFve1Hnc9oIeedYM/PdHUuN25md9t1H/+&#10;/NWfy/8//v1vmUN92To3P839uhmec7mwNwbTJ5yP3eeI/nK4ZKvfTi4Cn48bINr91uzXX3/dMcbN&#10;PzZuDk2b9to8dVG4caJNvpB75SZlbxrKtzOmn9ycPqD/sIl8rk1BV8zp29r0lelbc6PS2uHb777t&#10;QxtoajeX1ZddN88f3ve4MH0GXTTxuH0xemxskGH5Oq99I1+Q+mp4c5Fv8xuy5u3m+Xgqa2vn6tYv&#10;eMkp5FO23y9/9eZ1irmvh1HIAo9uq4N2OD5pqo3ZTFyo2xuebOlbxDfs0Nm1Apr1U2wB1tjrphj4&#10;XTuAWVvxsbUWnuYaxY2fVdCzD0vm3JzYuLFykl+Rf9micZPrtT26+MHpPDRRv7TJsq/x1c7e8ruC&#10;Z/Xl88SZPiL2yWxsUeYB09jVWJN4tGFiTFEas5GtMSZeyXb0krPRdhPcuKAfsNuOyWCVr3KznHpg&#10;94O/vHetdQIgN0+/lEN/SV9go9yAiM3NsxT9I1Tar11bY5CfnfwTH+rkdbIrjvq4IhcZX/ZbDfiD&#10;JZdSO5861ztewFnZJ9ZmPQJenjPPU8/2//Vf/9VxkFz/8i//csXPxMjkDmMKGwz+bJBr39gi54wh&#10;pJj5D9usPPDZGr44IAMZjb87tutzcpJvWTtSkW3ICYet5ILOYdM3+IuO2tFVnjqr37ryBB+Z8RR3&#10;pRsZFbSN+Xiubfmt56m86gCkdP4aPxwWxWtD/ui3aPffAqR+adAX7cZo+IvPxkLGJXJ0nI2s1Ss2&#10;XzvvvPjbf/6za2j8vvr6z7FNdIr9wc/r5ejNJqGaul3DtTbXbjTJUyMPSdrdOy6SwyuilZW3F/mD&#10;ltJ1Jzrpf1sHtuvZrFH0gfW7WAWz7TMuj8/w4rauX3Oiv6eq+s66Lv01/8xjxda2G7PExd74rR0b&#10;CxOrH3JjvGNrYszDaDN/G3yyyBnlHbpP+a3n8NP2rFdHfny2TN/PHD39VL/Ym15iky8UNMxdSyt6&#10;OfrsAz7oodv2wJd+nPG59XtssTEtdteeVz8MXfMYvBV0VkY3oPiGjdiN/6cNzOR4OPgOj5Fr5Jt5&#10;Jl/ylcL+iv4qNsEtP/WDRxY5ZuZW2rdM+9rUA+qzfxkyB3foLTxcOGsD87nOw2r/RmvlII8yfCfO&#10;Ovc7ffpJb2w9dvou65Yt5nb1e+yy/pDn6SlHkmX70eovfyhPHZceueV8uPzmo+6K4fS9H3/MFyCi&#10;y+RA/pjxA5z4FzNLW+y17IFtYo/Pv5jfh18bkZGv5c6vvvxzecLbMY9fOtdNvJC/fUL8iI/amo+H&#10;227gD/5h7OIU+WoLOS9Zc67MnPqOhbFj6iOjud7CL43ncdvYYj76zxMC/bH/1E7eaX6PzfXtH+yP&#10;6Me1Z+gwamuOfLmBqB+M7Pw+OpR3QO1J3bw31m+4iTfjRSjnY1/mffdRMq52vpI5Xuzc+Y9xRf9Z&#10;Jfgv/tVvfVjcDaHtV50zRx50+bQ3X3NDVoyQSR2fK3Qd/w75T3kQxvxg5hfmBqdPhB/6dKar+WMu&#10;/G/d2hxNPOTv3aurjdjSv6PDE35xZjwcn/cBsWNfMhhv8DW346fNWbeNy7i6oQd25XO9vnKuwJf7&#10;tp+IR/lBIeLr/rk6FABM/rG74nxzlnnszgH5aPk6Imy+2TkMfwZdvuCD9V9pxqi1b2ivHmVUZhOH&#10;5hnND7lhRAf2vnQ5OePC+Y0Ta4EhNz6pX0KaLuTeueP6y4PHbuo3H8lLtdXo//TlwJNRW/qqWIuu&#10;aG7cgTE2ONJPXPHx93kDT+M5+s96b2K6tkOtNBKPJ67J/yy11angA/AKf/qDv39TN32SPmK4dWnv&#10;nk1sa/4NH+7GyeI58hv5R181U9e8FoJ8vOVpn2fM/Ba+dv1m8eEuTXJuPHWuVl+NPk9e1BELFT5I&#10;aLz+FrD4nv7M/jAG7qJz7LTG2b6RXlIQ+OhWN8fQ4JerHNuMjlftdRKUiqcC/+YgNPTJ2H/jLx4o&#10;3Vnjxod5uMa5ca/8n/2Wf9P29MklY/g863cduLEVCV7IZjzbPRt4xiPFDVf+ECdbNs72mmJw1jat&#10;z3XHzxyjRNdi6jdmwXdNf/Ite/xeIbMx99LtGLM0IhfJ8mD1KKRyi/P9PAN4YaZtnoJwjsazjWIt&#10;qddRm7w4INfzaRi9wFveizdymWiY+E8H04YWkX17g6E6yU/dJecJksLGAA3wXHDcCzkFbuQs/dBZ&#10;GRtk1cdCwG9Z7Q3wCQzJQam+l51aNbod+dzh3w2XykzGyLM2GIxs1OwTUGwTmJa1Xy7Ybz2zPP2m&#10;JpoCbDdrLAS7SF3C52jj4VkqC14+abCYkNzqx8OfTb7PwvH7s2lhkLfxblDtZEPSygctCVAZamuj&#10;mVSyJRhln1xa/TdeXLc9SvIn1S2+8JlrnWomL+jx99u3s2EBt5s+bFTcsRSS2pYH+pXFU2+0vnie&#10;zpf2MfnEPXgFjfU3W7u+9AmC+Chc2s4XVOZJr4Nb+Rq/R4fDd/WCKyY8sKgOvOI4n5mss8dOdAlK&#10;y34Inf8GRfjF7d+JGfqzYyca8DKYLg9JK8bsoNWknCfovYJNqXzHnsMiuId+abatoJkA5QlTwrRE&#10;T4k31+RFZzfLQnyB7iPA1M/AP0TI2glocN08qL4X/aAGZ/1aXY6thujQWwZ8PdaCdid8ePzZ/kKu&#10;6L6lbd2bW1+kBQy+/qX/1z45rw1v1EuulQ9NixDw8tBzMMCn8i9jtkhZXOOyMv1V7ngFP81Xv9s8&#10;t/ia0d8bKFTYgtXCy2+K9uspoQAkbFJyg/RMwKp76it3uPabxEEiNVw9qyUwZLAg8Xs3MVhb5Bj7&#10;lHwi3naCvv1r5UBj7SV2Fb5zOjYLp5NTyGcTChye2i2AfOhtcWyCvDaxSYhPJzSHxt4sYI/6NXTI&#10;pM815kNzcxFZ8BiZZ3FZ2qmb3C5HFKr5BqwHULasHGzwLPi+M1aJk3wUsBd8wMXB1jkOmBvYs6n4&#10;pHfhB8givZOmyh3bJB75krwmkPpnY+zYY2VwpP/m9+UdIS5WY+/p785bjtwuN3bwIOfYLjrGX34P&#10;0zUelz8zVHhy/FnIapL39uvJvzbQ1y6VO7YEs3LD1Y526Ws9MlWnnK8OTk3w1Cs/vZt461ga++Al&#10;N9FlbQiu/IMSa3b+ILblErb661//NfJ+ns3tv7a/+5aXmzZ70wGvDx/YkB9mAelBHw/8bJ/Um+RA&#10;k/EsgdpnyjdXfTjl6EMOE9035+urcq4Fk2+Bti10xfrmPnpU9tUB0d8pbBetw29uWA4dEk/ZBT8f&#10;/O8L/4xt0VsZ4NWHsbWyNF+3u35+Cvy7fwb2bn4ZT3f9nMnJm1tH5+njsVSf2LQwbZ5/hajORPx/&#10;V/SxLV9k40aMNC6LG9rHfrtwGlg6zFnzaHjBWfnYovEO6Php8YbbLdfHxMJngSOvOFWKL9/ph2d+&#10;IjeSbW422jhJdOubh774Hx9M9oqEpbU3ClyQCY752irgAS40vuhCMBvOufGi0Buv3WBoXa7Bamt+&#10;yjiRSUpJ6aeeptVHyOLmZm/gfRy7eOsIXDlnbU5e89vPvD4xfVm7T/Wne97GQgaFzOyhoKvekSzV&#10;++DCf5bNHepYZK+Xl5vI8M1TP8Q2uwHqpqCcIL+4mQdGjhy9x4to9BXEadub37Vt+PCldrnKBo/6&#10;f+Zmzd//+7+J8qe//du/dXPON9jQVqwbNteufI6+9gZm/V15Exe1Seyt8Dqfz/g6uaoyR7/SCAz4&#10;jddBGnuXV+xozsWmCruy5NqsViVDaPRGZRauyo4hztHxW7xdAAfW2CFu0eoDTDnCJVfnkbnWJsb3&#10;prJxne3AwP8QPnMTKXGXbxs+Y0esfZOHefAVP/3sOit1b0Nj5cJn84gY+OXYnY/FOL0U/kWHXqxa&#10;ewyZy46VP3yEpvPaL/z4WR7ut0aKbQMsG51sGrj3yVUBq+74wNuc2r6ZWDMWVL4jO/sZMxQ/AQVn&#10;18DqwC5/sky5/Yr+85XD2hcO3twUmhhUby3p42EDN5onAobqjlOuGh/B73iWt3iw32wmmSedfprc&#10;uvNH7bt+eeK7aYyvdkdzCZ+1jaNCtcqdEzor21d6cf4URlvwfFz3E5zmptQ1r57YK1rq6PPMv7PO&#10;8Q2LswF46BCElUv74OWicRMOR4r70HlqENanYvpZ2K8bwDmiSba12eZu/oamXaFHf/c6lXR7m3nI&#10;6qp955zNVZnjg2H7sRs7TB1Y4xrc+Zy8Vvj4LsfP+srnmR+gU5zANyZzfB8ftz5wtU1xI2fayLwP&#10;BaC/NnDe/Kjvnw3IGjV/9J8t6PYNQ4eWb1h03Rr9Rzcyjj2jQYJy4/KMsgcOP8V+wMQ7Ywb29MGx&#10;z8CAW/iVWZ0yejqZc+3qfKt5+ths3m980r84i4uIElbkhW98GFvM9cKvbPoSehfNo+/KMA/sVKBD&#10;O7FotXdk25u+Gp+5aYCn3+356EKfqZm/5GKToalu/bj9fOEHf3ReefWr3y/yz+SK1Rusc/KvDqu/&#10;sU3xRU8/j0OuxVv4AuSPXCUelkZq2jS0Zm3IC8+5Y/dZjj/pBldx/jG/Vch+5v2bJ9SvfqP7bbiV&#10;58t8A3lLc1zGgLl5xK+z97O5FFx1DBlxrX1z/9J4Hld3dK1X5gGZkZO/jGGrwy3Z2ASdyijvJW+J&#10;VTi/5Ibo0E2fX8cepntj4DkXXhkGZGNn7KbOt9boMXD8PXwnhoxd099XTjhg97P2VT82daYMD6/0&#10;VPib/Hs+fCZehtbkysZFoUbfuSGZWLLnceXZUsmfp9WGv5anrDMWu6GmftoaJ6F1wbbvTM7yxbWx&#10;xcByXecLr2xd3MqU9aK3XyXop/9OvxjaL2W5+EVutvBbwzuutj/iESHxP6GdsaLvEMv19vN7bAAO&#10;b/UKRPFtx4GPl0r/lsVY0EDqXBK8/k2O6Vsgp5Bhx7m1x7a9PuLvDYU73g+umAqv0Ok/wqagefXp&#10;U/ekB9e/9SEZ+XBwR6+21R5Tj8yuPRiDPEpz9HsUDo3TUH0Cw06l/cCB9xQLbunTJcX89u1jj0Xf&#10;+aOytttjYcubnGdsPgRW5+kD5uKxYfo/34zN2PAoFxsp1hz6fe0WGdn37s+zftNmL8SDD4q3d7kW&#10;r+vjNrz+U3sNH038oljTb9lcU5vlD3r91wp+0TdGZrZUJneKjfHb4rQPpJ28ty1uXlvvCMfQ5VwB&#10;v+3Lh2/93IX6hQOLj7y1++aLe9GsnPAmPib3Tn8qr/VB+P+ccYci5Zm4kNcsJ+B448WODxvD8DfH&#10;kWnHqrWRdiXceyRbbeEoDvDOcdvtex0TFB4f/bD78znfhzLXNuqVn8Vxjtf8Oedjp7Sdm79Pm8H5&#10;rWIMovvQf/rqt6Bf1pHbA4X7NjBz708Ml/K+dD2kc+9X9qchRNfJK+A259xjy8v+6M079HyO4aPn&#10;xMTnZ/8erS3kmhhOnIT/0q6ekkb4o+nbxFkDzAB3d0zBeAdcb8YEENMGOuopE+wT6BNg44A2nj8V&#10;4hhEEGwQNWBriJvPE895gybHTsh1yvBdGmu0dwlQ9crV+U7g7cRXgMBbeo5rQHi7wdkna5LQGFr7&#10;8hXgBjn097g04G8p/dAWoNvurQ+KpLvybNu0zEZOz4PbEt4rn2MDVBu5I8Pq4wl/Xym/rrOo3WDD&#10;o5P+HMnt2meDiP1wU4d+9coxjIePutjNzYOZlCbhhr4kbqAiF1o2HiRw5ckPPe2z8By94Cgri/NT&#10;dYIV//FjF9AGj/yzAQbQQtcPaIvHnLSObjbGdvAEjw8etV3a53p84j3vT/7o6hRKF3rU9y/4WDh+&#10;yBNTfLf6FjZ08Rzd4Y+dlzeYZ0F7v7G1/HXKXYQ9YV+f09fvco0+Js8HIvgKelvAVPBUDPzoz058&#10;J/GYEJe3CWXgbU656dKYaL8v8uBLFKePbdKvLmQ4vGaA1G+OHdNX1x9ks9mlkGc+B/fUwWsMWozs&#10;AiiTMa9esVipTuS71cz5XDh2wMjRv3ilN9Pxe8KUxs02/XE2itkWnt+PKTy9SnPihX9cKzFhbrRM&#10;rLOnsjdMe3H+jH1GV1VgxaXCB/hU7tBmc31FuWWcPt/K/OGr4+oLZiZNcPh18lVte+Qi8/LRR6vb&#10;Ejy8unkZn2wu3Waw5F15bMBEishJlrHF8zXSoMOt6PM3chU/OfOnyF78oV4Z2xYYdon+NhjkrdnI&#10;HQom9T9nYQf++QAOKpuP2JWt96ZAYzz0Pr2dbxiha/PHzTdyi62cNH8YFOvbEat/wTw/+jsvu4FQ&#10;uSOLuteFL2yyfwp+f8shAODRwoMcS/eJuzRZix5ZXzfHbWyp23N4IefvyBIccbM0ln758kaAG9t0&#10;SB8Sd9UnOOTRP+Xzz/3O4bkxC0epjnm9+5s3+TZsXn3o5i26K4/zVBTWn/b/0ieb8XT6BjomfLtB&#10;B8+Y4gYBvbavm1P0FWBpB1O8I8syIYNv7JSfuMm/LeSuTKfieb7we9S2i43aPA2X7Y5NV24xrc3Y&#10;vTCOpcVfNUPs0nEJnYEz5hmbSfg2trBB8/aDmxDGL0/TahkbkKc8Qjdbe/VLqpIzQyv/FP0vKsf+&#10;kf28BgzMlNjLBkdAl5acMK+qI1t8n7iv3kEiq2tl6owH5JZDxm9D97bL6qwd3OAO7LYtzm8dwZC3&#10;cwy+q/AUGPuqt3m88uyT7mLn3dtPWezx+7ZPjOAzrhgbuZ6ifWzlmq/5449KF1Eh1nlFfbM09zjG&#10;Hn5DyXnVyOXrhc/aZI8bb50DZsOsG87B84CKtysM35cSDu3hS74Y4n59UEBrywBN3+OTgUXFrGnK&#10;Hs9lDuQW32JAbprFwYEOPXRnnjDjOdvpJ/X9Ibd6rXVgD534M/gdmygQZnj5lp9ifqjP18+JA3Tc&#10;4hOjzkeuiXvnCjJujsK94LJ02XZ1yvYVtG1+et3axNPknKEfKDkpvLR1LZN8ZNxBR27SxypHYIyb&#10;zhe+jPC68Ic3feGjWYGPLuCU/84bATyEZBxyk9LNr6E9OnvrgLK86MqeLaEJD/2dUy1cBKn/bd4l&#10;6guj7cvQN56yu2+v/fObbyobeVamPXcUBz97nTDfhZc6awofOpm/qcOjOkawxbPZaPzYesfKGf6F&#10;iTyuyW+u2XE3dQrYxltgiwf32NE1fIU9XCs7Vyk8efNx7oYeP1ZOdFK//B3dOHTDHX3jHnh4xqLG&#10;ZH63rPBH7rZFf/TdwPWt38/fzljJxr3JduQLYmXzB17jIXhw67eTV+vX4Hpgra8lO3j7bUq4W+Rp&#10;44VYNvaNLvw38Qhu8sY8vLV4SILtvxyfc6U3+ckH5U1upF1jAp/GJlMvB+5m9/RL/d54vnPsgdsc&#10;MvG0cs/x1qFyRF40FsZcwEMm+Mgt4sEcTV+k8/p/Y3zkN3aKSe3zOnP0xiZuQoRHBKutT/wM75EP&#10;betY8YwuGRpTqa99c92cFyra0YGfi1+NHatHDXb+NB4ij9zB7mD8SyCEVj1RyDfRFW1xsd+K0ECW&#10;lf3Knam/bB56W8i1uqsr9ciZyvyEwTz8aC2zPgXjBh0Zw6b9wnzWplrXQIkt9phy+ASfzXxzwPjk&#10;G1abo/DBfx/WtEdCCqV6k4Mv43PHXF567Nyh8OybRlmu42d8P3OWjVFjk/H/Xfvf+HNif3NAmeaP&#10;DVImqO1j9wnn0WUf0FhYcHzS8e+MRTvGuVHzvHkrn8htP3fOhcfhf/ogfZX269Nv2INv+bP5KJv3&#10;C1czHRMfk03bqQNX/4qdmmca1M8YPLbXT2YvZPy889jVsbHrYtxSHTrWUz5l5aEPO6C35Yr9VDgH&#10;e8USn6Us/bZFRP1qmbVfwTmfcGu8F/F3/tR+lWXkEydEXf7bv5bf0lb/umhTVkbnz/zzsp1vjpHY&#10;/FV5wqLHVkMXHvkGYXkN6/HhaelBfINZXDZB29zNZrH+1dzXOE5ODJ/NCeGS6+mPcEamlfXon8uR&#10;54w36XfKzHvPKzwFw1G1vMVQ8hDEzflF+o0/4ZpckLyV/Ri5Wvns85mDvc3cRe7sDGTFWhp0znnb&#10;69/o7EZj6tmg8/zgPOfP5srKHp3f81lXC38zG5sMzYGg1rTj5Xx4Du7SnrgAO448KIENXGUcanxB&#10;3vm5uKmT22Y8nVhIc8vSDPBcX3Oz5In4kS2bp7TnU9mOG+/8OLSef8VApEosJAf13PCCx8zRnM88&#10;KzQ3MBGIHuJAF13ZhvXY5OXN8RFE+/Q9OEcPx5qYzAjza8bd3DTuvPn4rfUhU5t233DXVS9tCm78&#10;Ynw4eRWDtbtjGE0ETfXOfd5mD7j4sSXPGM+UyRtjo7km8FMH+awVrd8/xtz0uuiC3xTyeyhQnjVn&#10;/6OyeWhtBdb589oDURuL27a6zQOOxrGZy4KbfE0XNhm/3KZZP4VH/u1aYekP/4lpcWovgd6T22e8&#10;AiPn6Au/tYep/XVZ+o4tPazF2D8aRd6F230gtpyfDzCm50OlG60y3Lais3Zz/mHzMT+raIzzgEx5&#10;1B7jZ/OQ5wPEF9JDePorS89J5yax3e/Vr48KUNzjz4fc1TM0rM+GTugdmQUSGmCutp7df/hOV711&#10;HxsuxPhe7j8DTQnlz5GheIfP4mTWFXsOwMYXOpM/QB3kgyBv16Zbf3y49MbeL+Wi5NhnZH+fn3RT&#10;Nq8u7h5rg0M3PT384KXfH572gIceuoMljsjcuR7cVF90VoUL9vQPgZVCjr0viG7x2hD6a8rDqG05&#10;9++A9Lh/msfOReNYzsu/ta2mi0bo1FdyIdkpqj0x78z9H7Fdn7eFHTKXfqy5Kgd98zF3JW6/zHFo&#10;ba486IUzZ1WueTF9jizi3HrzKfviFid0sx6eb4A9GxBQHExInMxE08R+BAfjH/MTGOzWFVl9/qFU&#10;hR5GKf0Q8oPGaSz406gXftokkhmQTrCmzm/yKuh0MM4df6UdO3U1fhb1lSfXjpuoC/j4Qz/tcHYy&#10;unhDc/ib3AfsCkzyknw3kJbGOmmCIepZyGQS0QXBCXYNFUHgAABAAElEQVSbIeCXfuU91608f9T7&#10;mESxk0HegEUQfPZpCLRnosIGs1jR7qMNL/XdRH7wUY8GmjOQz8IFjs0j+BbsjiYWPybZzQ2VGUgM&#10;jpsAq0PkLp/HooLc1QGN8Fud9txxi/P9UNndPEl+F0COXVSnUVxYwO+EB124jYfgIuv1LcuPHPS4&#10;rpEP0OKRwTWn1rcHXv2WtucCT/xNEEyOr3XEAj6OBvN2ArxPvbrXcmA9tpPEM0GOrjpu9c/1p2yG&#10;f+oEmr3GphW2NE1SOss7HIZlFL5ubuK3Zc7JsDU5RoBYo8etLVyAnrjbBhn+uyyS9wfcu5D5ZQbE&#10;bvIk7qd/GWriGwMURVPuoz41sdoJRGQondh4fQt+ZegE+Bi8gwQ5jj3mKIZg3AXv8ksDOv0kH3US&#10;e2BXnm23+YBXN+DZxoff6/uh8zYLIQVfBZ/tZ671207QFj9HZXns+fJ2bB/dgarQoZtrvxtKMef4&#10;kAX8+3xrZdZyqWvMjD3DpHJ55fLycSwvdPJRbKC8LquP+rApbHkenD/lxm62DihC+X6K4/pR6OI3&#10;DOir6L828s5XjiK3CXbao8/k3kcuZv/8Mz5tv9g4Abs0//ntPysfFs2xyRfiwsYpuM+PzPxpMaQ/&#10;wR1bT25ffzjanDcma/exAezYNn24sTq5hE5dSOcIRnFY+Mp0xterPQYdffg6+q9+egef5oNXYY5v&#10;XA/teqE8d8FnA5m+4oy+9JybTfpe+n9u5jbOY2MFLR/yeELTBGHpO8KpfevYLLB8g/jUa1Pg3vrE&#10;NuFfmpF3czU4sigWab4JLV+jTedtK8D5s3TR8u9Zlp82qrCEgp9CtspwZAPPhq8LdAGbjFMd7m+Q&#10;DyS8pQO/tiDPIBZoaTva8LN42/beOMm4UP/BTzy91UHDFwn50O932NoAwxbZaqw9bLjqMzM+pG9m&#10;bFlZxEXnN9V77KON7em+uqrba0c54XUh92+VnSiOLnKyecb4cOoGaxZoQ+O36D9pe1p3iphZ/JPv&#10;I+tsIE5c2mSJOgmcsTf5t4zMkx87HzoN5No29Cd/3vG5+L931Fe2jHwvbfPkVScWeGC04ZdDCpl/&#10;jfsxsbC2I6d8wWb0Ns55knnLyu96F1SzaC6Dy8faK1dkFxPPMpBTIzY+az6YcXjhzPnEvbndvO51&#10;3iQjlt08dJPSzy8Yw92oJn91DKueh9D2P2+Y8cDDPny4G4vykfnhv/37v9c/G3OO9ZGjfpGCJl/v&#10;vGhgZnxD36uF8ejvBeu7gTX/+pi84puE+rLS+Rj7pq+URmyzD7hoV0cP+I5yOXlnTB8/0YPsZNIG&#10;tn0Z3eD3c2htfY/hqcgXQeo52B/zEwseUpL7xo7zrd6RIXJIDCmu4coXCt7oehMPPHJ5Ve1+I9g3&#10;Wt0ch//jL/OaV2/p+Y//+I/aXVx45e5uLKFFHsURP8UbWxgDbzAeENq3llSmxA/+xWU7Dwkm7t79&#10;fN/45beVf22HNjz68Mdei1u0xD9eubVavtrxXxz0+GfjavEd4S/N+iiye/hAXO06Bi5a9AezOot9&#10;N4FTMTInfvo7fYkn8OxGrrXDfFP1i8YZG6GF5srTOWh8oA0+PmDElPjWl9xg3wehChcZNp/vg8Zw&#10;trCD3CDG9wGs2YA2/7z7u/5dvOCGbXlHhNRZq45/PUBjzjX6w6Xn5A11P+ZVjsqMS4NT/slRT5no&#10;NnADs/5xBE9WMqOp7IatSzCpqX3Q2Xn7wKnXL/lrxl71W9Abmo4zL0ITLPne5/Wky3NhyXOmBx2f&#10;bRKqMz/04YMQqFyuFb4aOYczOeU/tgS7ZXm5BiM+ZwyIHuHxbF+coTXjIHp9K8uhib9YEFNkgA8+&#10;mSTyZO6UPk4uNnuW5sradVRtDgyL2uDUIyPvoOsBRfaSIwsTGz79hTa+w3tyqdcbGwf2IQ95TNmH&#10;mDrX6Ub/zE0aN+IgOsy6KVqcb+2EeseM2uf4FJzCXfg+5xqtS6ySl64zd2eT6dejw8zP541os3bY&#10;+cinvCHubfod3GcZ04wtw/F3/dV4jMy7h0C2mfsfeUP0iB+Z5MX0Aw+8Ro9E6rGxsW5y347nZOl5&#10;cBZu5aNTPDD1+bsF/Kesq3duzbbs0H6++eCER30YGlt6ffxa22+D47F5bRl+janUtUm8RYTNa63M&#10;H7D8XJycT5+ZvLd1jlOmngzKOdRG0z5+z9/SvOuMheM3/BtX5cmWS+vk9+cG/BIAFWY+4qiKHHu+&#10;lvEZc8sTxuLLAWR4xt3qgdazHp4yuHP88GHGlcbPQaTPlHuvzvX28cm7kwduefWx2D3+nvVWbBx6&#10;X77PT+Tp4yFpL0qM4C9X0sf5VY5bbv+ExCNWXsO5FmNkrxy5Nn5vfxw6IXoPXRcJ/ScJ8YoTDe0/&#10;zeHxb9YWxshIWJzm0JPjnn3lInhOXrft/P2X8xYkttkC9rb11k4MC1HyN7/fTTmbPHT7UByKJUBj&#10;wMGd67FNzqNLdU7O0ou3mG+Qafz/8AeC8dXmK/DrqxcuO3LOeBce5wbP0I+fkcm/rg0FwavC5u+y&#10;B/CnfJPZTfyRnazJZ/n3/I3bigTgFLLRyVE1GXKn1El5Fizn86a3g3eEJxOb8LBS3ByHv/w4saGt&#10;ccRkD97qlb1Bgqdy2ahX8waI5q3oqf80Ton5G7QOytiKfCntU4Flv7fZY1VmLJ6+ZH3OThMP/Lix&#10;MOLyrwJfqd49Gxm6HwOnsgEYuI2JhV+96LJ5YGQaYkWrDW4f8w34q4iFV3qLu+YT9cGHs7z4Xvsf&#10;laVPTnhj36Pr6oLA8c/w169GTr/XC2/6SahsfzjwctTOA5B53b89fOk18eLFfohY9ha07edwwyH2&#10;t34bW2y8svU1/8h5/5E5eanFuU9K+w8IcKfOUX4hv3/1C7lTv/6We1uGTGgzBTvP55l/1CkX/fDz&#10;H86zXHw0HZy2H9rOn/VLT/3zvNe1zisGGlKiRewz/k94tjSmEhMT5+w69iDGkydgdW5sKk++z3M4&#10;SMd92cN2AvouvoCKhxhlq9o165WPGR+MEa/LcU3jBJ8jdumLifaz8CrftK8sL2CXSIiPdMQaXmJn&#10;C1t4K0xL9NDWusAunr284jb+xMjMmfY3ep/2WVmGRmiFsPnD1Id/kvkLjaPP+/oiMajf6Lv5h1/l&#10;jB76hpvMvtw4c7GVfo7m/lP2GDaBXS3fL9IKB/i1o7duYDlpiAzh++84OwIer7h+TqBAzkJx2TPW&#10;dLAwnYi6yfWsNNO2k1+Tje1UjruA49MG0HEgfd5lAaAe6S6InbwqEnQNEgfi0cFk4XJ0h53Mu1Fp&#10;MqjL7JMzNjzWiZVVBGCaMjLMxjwY7b3pDT/nnGrDYos6wrZtYXL9pI82PW1QqO9m+pFhOxEaFqaV&#10;NQtMQQDHQrN+xiO48NUr5Xnq4Sl9Wjv4XgdlEd1NrAQgnnj59u0WdNFgQ534TTrv1i2M4/IZ3qOL&#10;utdtlTOVgr0yhj7b6QDgu5Ale875QAFX+iaZ5IiM+4on9c/Ohf7yKHL+FLf0p2Oy0bzm5sRW7Td+&#10;RV+pTcgQWLJc5dCX9Mg8dEZ2cvrsYrzXkVWcqesGXH1mAJun/Ndf3fgKH7JK0jvQXnyPDCTp51xX&#10;XzTz2cK2lVvFgdtjbRod9M/pEzMRrI3ORo3zfS0HuSq7RJh/8Gy0dSMg5PF62htueeGRQWhvIpuU&#10;rE4GX/iXaKFLXnSqvwR9zlen18fleQ1kpDsEtZlAvJ50kL8lbfxr4kH+vsIhdfSc+JUvhh6a9SN6&#10;JijnJkbp4Jd6Zejc+a83g7BL+8hSsPSfOV72O24j834KUf5MOfGN1bP0945fVRb/+OMZT2j0X47C&#10;WYlbX5TCgEMzH7G6T+sDVD/xIv/wX2JOnLJZfrDeEOZ362diyY8+wcs3d9mvdENHDvJ0tNIbQ0eg&#10;9pvQXBvwA3zx6oaDmNPXNq7lKTZX8HzWL79b5qNXofH9pa++f/LaCb8YlQOav/kk/EenQa5MYvVh&#10;wKWzsXjYjC6B23qqLizZn69FvuofcTAs5gbGykA3sMqn9ClxRN6OCSdfrl0WzpEt6oPYVPn2n9+2&#10;f/oGro3A3rhNG1rgd4IM1jW+a9e3SX4/5AaIb18ZP4xJbuZ8lU13ThM7YuT3ysaCPlg7B8fYQ0e8&#10;+La+i8HUdfKnPrHWzclr8hqdTA7pxrinVP5cq197Lb3qEfrPEuxeshtcn9nMtcg+421tG7jIYyHJ&#10;fuQMcPnMk/n6lW825QZPfqNLvO4mq28F9KZHZP+xN/cnhoLeQoaVMSch+6qDPgX+H5yjtbo4f5bZ&#10;tDg6rwAHYGFfVT/Re27+t/Qdp7/KL2fhwXf1ARsykxwwdWzKvvC29MZnLlTNpsJLmRfuf3qsrUuf&#10;P8V1jidu0OCvMcuTDx8M/Mqz/MSZ2XWPqWQnNOgopj5+yu8XJe6VscHSvXVs4/mzvyu4bxBRjSb6&#10;ctEzv8Rs6QfooSXOja2eZhFv5hc2CW0Wxg8Bli/1313s1U+N7clFIX+Vxt3pQwi6Bq+fdW4Svk8N&#10;KmPqPpwbmMeIY4/2Yfi7wTj9lxzjg5lvr27qFDwbK+CiQ+cyaaRy5ynHxvFMZYOjb23ZcR688UJ8&#10;fZsbzPyiWEuor69iLA83ig/9t3FRXuMveu9cqrniyLF6o8c+f/vbv+Xhlx96I4ovjE9gtMFz3NxR&#10;/tFhbx7Ke/S69H7g4U2ujnXxJbrm63wq73yTV297JbRXQePhs2VldHRTpzLhG7z+RpgcFHp0B/Ms&#10;xY1E77yaDn4fGkjfpduBr25HP7r5VqIiXne95ho+PDfOSvfAOY8TCg9/7dT64FWXwPBT4yHn/CO2&#10;m2sP7fqRfHQJn6sceyz/t4FJxJeuusZMXjzwy+fzG0z7G8JszrbWQ8WNbJ/66s7xGf3Ut62ynfPA&#10;KfqJtvUHveTH/Xau+qX788/i87ZL0KYEpiUV+vpsjg3e2EJfP2Nz+JmniFUPcuy8evjPOI0W+Flf&#10;jLyFC5v6LvzWzmBr+xynzyenJUfsA83o+Cje6kAX3zaV/5bWykBv9Tf8jAlDf+L1525Y3zCbp9CA&#10;B/bnn/Mbl5dxRr7Rb2g4x3s/8Jqz4Pik3XxBTtRWumifHBeLVJ+RK6eBbwkuvuJOWb+Be8rjHJvm&#10;+rR9qt6TA8SkGxDVJ3G1c6rdkwjV+s21fsIPU8IzOdC18VFZsZzjtzL4rXe6kIu9fbYNff1lx/l9&#10;E1LlTU7Bt/kw5/1pn9AB37lY+BjHdv6B/uoe0cJj9lXIqJ6dauPiBPfMHz0EufzFVAta8cGHwPqN&#10;2n5bOXYjC9nLK3Ios780ecA1/yng8K4/0cu/05R6mo9fG4+BxdvDoc8bQvMtxfGn9vk9Q75E645X&#10;tPAyh5Ozyacsb+db57xlxNyr3z3WduIxNOu3Ebu0d47xW8jr4+W7sogxbdYUbMx/YJZ+59FpV4oT&#10;u70ouXwX3y49P+nQmBAX+Ww8dLOyPgivQ2+OL6+X9z6MwI7iQX+FxpSVtzTEB3nG3lP/MvbJuvWO&#10;aOGx/Tta9XrnAp0miYbA7k2qRkf5TQ4kk/aRNWu+5J/V0/g89ew1dnS95WNecdm4yfCzNnm201se&#10;EMfO9edZUyfeWnf7aPiGTujL/fz/ZX5Dfn9C4uObWSehT15vThDTr8v2t9f1v3XNz+OPecMGHd7n&#10;oU70yRPTXGX12qOGtQR5PTjmlcoeeqSrWENfyXZJS02Xi82rU/v7f/mRHbYvrF+vuvrk4IfVyhZx&#10;Ug7TB/mJA7HAX3x+5xPXxbrQEl/RwevCf8kxX3EOg4dBHsBDd2hO9cD6bfHXdPcanDFPXE3fGmvy&#10;x46FfMFmtVfgflVOXcdrj+3H7lc5+rgW468LPgr67Bopop78MbDqG1856T8Vp7Czf16nrnQOeNrV&#10;k8PliuD8NBd+6/2ebEsa++9m0Wp9ZGFVsF15x29PXUv7yaDYt97dM8i+XZhcZfr9+MA3K/3DbPVf&#10;5ZDdm+DCuTKEkKMHbddfCPOlQmb0PSCqdO4ojo9t9xvI6WItaIk1focM/39awL5WnY0qy+uGV0Sf&#10;36C1h8QHSvtRcK8xW1102+jads+6E1khR+1j7KHDNkzzwJy67cdyIz/6BrByzDf7WSUYPfJP2Z9G&#10;WRu30p/IObGTv6c//8ogF/Dvn6C73aR+COj1QMalI9/M2pzCtcNvkLzqD94T5MkHLR8lZz0ubxfy&#10;wpaL5iOGzduWxtIBtx83GBV2HdOPjfzEagwX+vvgstjjw5FnRMoYwKGHHxu/LkmNwZm+EKe/aCbD&#10;z1lHNqoq0zSrN8YN7VtW/aV1ATN3YaeffpqHEjcOt/+sn5/r/x1r1g647fg9aoz8S4O9L40iTxRp&#10;/GhfXQtz5lDoNWfEpuxDD/PBLUvXdc8f5kC+NJ20PTGUo/s/eIy92xS6OeYP+juff2t+HKCnbuWf&#10;+4SOyh5PSmnd+306uFf5Mw7e4yj8bKNgwiVwBp6b1Ah4BAg/dGqMHkdTAnDC0xEmEcNzlHwqgK9g&#10;dwPAPwYygc3hCgBPEKzMMVd6xK0ovXUQ7c7J+Jq+gVuCWTuQuZsugFPI18EX05Q1IlkqE8I+KSNH&#10;mTSAXddeF62dJM+ilCUtarYUX11kWNutrcBc9HKOpW9sfOEbEIEHt5OEbqqEp7oP2XzXWbS5RqOL&#10;cQRTfDtLku1C7yywZsPAK6Dy+8BnUwWuzmQDHjw7eCWMbyWAd4220kOu2a5pJOfLuwCF4e/xy+DM&#10;NZvy+dIiA9o+1TP+j3U6GL45r1gCi343xUJsO/3wHI7wXbccOefi+I03T3zU9rEput2YR7sfXh9Z&#10;4GpnS4hdLAdHwYu9EwSdzIsnsYmugpYHC8TcJi50yyN48zu6w+dTJoi1b3DQVfb4KROW3thJ/K5u&#10;5UCRR6k8wQ9icfFiZ0WsoPpEWdundv6ZlAAY9tUbjH9oe0rGZqnBwgaZyUwXB1mQ7KZGB+UjP1rI&#10;oUGsTmy6OAiL6CReSz90hn4Yj+kq8/JuIvYNllMKS8bwQdcErXy1H95we5nBw42xFYlNtlRmI2KK&#10;G6iuydjXqYRwIvHYhR6J1/o3+jwGOMkYzm4So3/5oa5oTb4h4hvuYVT42OM89bTJ/LoBvIJWqrFd&#10;Tx96GQTwqH1Wz8OXr5SVAxzlxWl1YOvgTBwf+r2GNLLXprl8vgLak+mBzmdw1r6uTeJ8A04RE36n&#10;UUJYfs19h3ZzVODIqZ/IASb3ctzSJLO+4LOTIJveiuurfxkj+P9R4K7uW42uXLH0HWuXABQ+OP/y&#10;l39p37rjePLMfEPoObjjv/GQjbbQlRu+++7bZXcdr/El/MKp9JffBdSWsfsx79XU/BRcrwlpLs9R&#10;2fpO1FNH5h0T+JC9Ry79avIQnOUth/BZjydu6Km9tB95eXEWX5zjt3I4otNX9ATfN9e+yjfUvJrU&#10;GNJvBf+UseczvwN4F3ThoRsRWlzvpLh8j2wLt3Xrx6W2Mrq+4+pOJNrF0tPv+FrU0ucDncJbe/P8&#10;Iex6ccTfiJnYSbs4NumzkWNz/vvvv4uuxtLcBIotN19r45sfvs+3bHo/PH2fnfHKBPLnTprdrAv/&#10;V3yXf4TI+DJjE13MY7Ztrj0g5xtSd45EamU/ZH91WBp4jw3vsWeBB+a25da/Plr8mieuHeFtHdrs&#10;cPWHg1zf51vRCv/chd1djcWDfp3Xw7GZzLwPXe0iEtTvle0/o+vEL7m2DL+5Iruy7S4HdOOhrYXx&#10;R7tvQM8GgBv+Nuhmk1TdfPv35nUhPk7m9W47fxs/wn0Rj+mXLTmMjK6NA9O3CTl+nH78KW9GMVYb&#10;s71BwE3DnddZUPjWoULW3hzMOZ80x0appeXoG47a1o4ehCGltt7ITAztfBTN9q/AOE5MeKAjDce2&#10;ZH0W32pdWHLLYeSb8fh98ut3rcNfneJoQ+aaW9H/5LW2hzf58N+bGWD1PWXbtIs+/XRkfeSBg082&#10;44oyfEe3paF9feVc6Vwpti/NxKucLI+wNbwMelkYz7ik3pyKnF4l3ZfI0ycfdG1c8YGP8k1u+rrh&#10;LBer25itnMGZ/je6qvshOm4p71zwl5hw3AcwiKUwET3Rmc/4tPYPvdpMnB+b/Rg5wMlpv0Q/BezC&#10;+2Y33da+jh1LchRLcOfm0cjpeovz5t8IJ9bIr25hyKBUl9BCm+3ntcNHbw+2qsuH/cG64Vs69AmN&#10;jd+dl7KbjwcXf/k4PFembQuBVnn4Sb+hP503JjVesh7YvZ65DPyBj0alJc7IoIDdeHeN76yFzb0n&#10;Z4Jhg87L5Z38g0MON7DIuHMw8lnXKcZaPNsnModGe/WJkcfOjvm3vtscz8ZbRp+RNX9bLXepJ6ux&#10;yRtWXhd+RGf9uUdyK9YWywf+9ruNqcoeHjbm1bU+eu98iK/rv7Ttb2trg+e4D0GAEV9byLGFDgpa&#10;yl47rrzqzV8VN/ONc2jKsWRm720Hs3IvLewiTh8mhYdl64hxZNkY6G+WHhvzGxr72RjAg5+vGAwN&#10;umYrp/Is/cLpB36+IrErxxgLtshHCnhybVn7jGhH2DSq5y8/66Ivz8Ze/KstsfaLhwWyU7w3WOPe&#10;1E/O9aCJMjpEDnm868ys3XL+RW6A0fO1HKs73v7Nq5xzFoP6tuDENroesrH/UWXCyRpK7EWms54z&#10;jlITzdWx15lt7DfyNx6b57x9jpzRGY6yx148/mw9uj0PuON+ll9RiBhZrIXRxuP3yuJV+9BWautj&#10;j8Xj26esXoV6xVTs1vh46LAyzoOfE8vIT65l3+EFBaz+rhTvHPd86+Eunjplruf1/bl61LU1+k9d&#10;G84fOEvbcc81rzw5K7QHtJ9lYE8b4FOWRuM3tpp9ws1x4PCZnGn+rZ/sgwNRolQ+JY7E/ewDDWE5&#10;TPnpg/WH+Eq/SN2PP8ybPeQIr16Hp8x+QhjdotVv3373z8bC2N9Yl1e6B2Y3hj2Ac5WiH7vsjcoH&#10;vWPmHG7b0l882PvY33rX19i6Y1HP+Wvzg3ygn4x+JR8avSFLl/QNk6rUnDXO7fvxOd6xVXCAs61y&#10;zNDztYkLNnfjdf00fTdxoI8vMo3Ii/QpbK7ZTyI8C5z6Q67O+Q95c9XUgbr5FAe90Ahkx5p5KHSY&#10;3LzJPrw7roJPTvWvm6PHPSNL6h4Fnv7ztndRraOG9swPZhydGyLBO/0hnC645Yu2MjprP/F76E/9&#10;AL3kMft4cH0xo2vwEtv4N66dWIhoxaXrZe/AyVdbjiAZlqvX8hqfBSi45RH7VNXA8+/rduTYQHmT&#10;N+A1r4Vnr9k1pXixyeubjOj7p+BvHnLlRUyDzndi3J6VquKcNhVrP1UFKLX5Qy7w9W+qzI+8ha3f&#10;UA/d0WXy1NA9NNLWuIu9zEGUsWdORqVsaaU+cR2xooHK1gCtzGvPVjz+oGsv1LH9JW07Xj1vUD1Q&#10;rtPp6yMP3fYVwwWozHRikxijBiEbw4z8+qGnOwaGnGDbPHu9ezEY03D+rj6+8bvnfJKNr15PHzvE&#10;gsOer4s3eCgXm5zU7kfGnVMimyH1sjV+6Hf/9di/1+5FpV7h4473h9bWNTZrm/HL1jsqT/s85y1L&#10;V3tlCezWVe/Dd4iMrtteupQ8JlgefdArlU+4GzZ8OtkapHo5PN56a2D6HZyx++jrpvBTBHTMxVpO&#10;Q2MtFRv/laPzqCPYQPcv2vZ/tiCBp7kZfV0bb7esTzjTuYcHn3ot74V/HsHn/ykPe+CX2hdxae53&#10;8tbFEyYCgdeHt91Dqp2Lpa2yE/qA6sfP9VokvvDWPoMbOxo/K+MIuXqZB/dhCZO+0h2anY/k2jip&#10;9LeI6WJ+799Ux5czn13a9DEjW/rvd+JQKqdBUApiQNod1Q3h/L06tGRHqSVowJoBYXAYi17HYemg&#10;VTgBaVIBVgJauuVRWiMNXIvsvg87gzw6LYee695oOvK240W9kWksQA4f5XneivxZmk+YZ9vStKsF&#10;ZmQMvfCOKzKBmydw6dMbqYff8ir92EgYW+ztgtGG2y7UCrM6BV/QqFuZarNcp6Ibda63Dlyvc1xf&#10;0dYizUaHjfYudp6y0zs0fNsIroKXwYp8zsufzw9PC+FdYIM3CZtF1MAaWHSK9SX80dUTPKMPPPVj&#10;U4O4oB6f4rO4ztuWY4heNl9dLXbrh2BIMPAUfFB0Y7hPqXoFVHmMvjtAvA0c2ZXqWR6Hz9G5jflD&#10;5762Ak5sioZhF56C/m7I9kZg6jvA9Ih/pGMXuqTAGz0ClwTxPqvvbSvAqz8SYBdpx07sgRK9jwiI&#10;HgukobqcRddJQOPhw3vp4HNkcrq0tmplGj6hEHVHbrrTG7r8MN+Qt1Gmvd8CiTSuf7C4TkJanYcl&#10;e4ytu7AYN8xEKfhgtTtaTH0MjWwNZCYFD4Up7N7JVAWbuvI5sTbtkTnXCpo+Cjh5J4er7tmmwc11&#10;cHykzZOW+zq+N28yaKkTG6GHF6+gZ9EQSxRHPd9tQaeTysSvuUqsUFwXP6VO+zHH1OcaH4RXPrSa&#10;N4K9hS/OXY/KvPWObNzjEg4ek+wkU86o3egZ7q33imchdPjWDkLgcb1te/OGfCvjwCeXxG9sVPvQ&#10;jZ0O3MLSRR+bJzlnPBl5hl+/oXb6D1vu5lx65uTb9K9AVkcyyWFrcTxs6jb/RGm/QeQ3rdcm2qtv&#10;fXHLP8Tmb/mb+AYv5PNJbORVQdvH6STGp5/fPlkazR/kykRr7afNxis5nq9g2va1UeGO//RDMda2&#10;yHPl0NAZ/cRIMPwhY/jxLXvxkU1sclbnxJsj2Z9FXft7/sJF12Y4mtU7tjVhrAyHFxr6qf4EXtvy&#10;ce4GDlxwMz4mxkw6U/bmu3YfcteTwVtatW903JtS8MRB4zZ6vM3GRGXzMMenmw44NurrgkJvZL79&#10;8+RJv5aHHHh4zWp/r7H2vmOXkORC0xO+ZOFfi3F2MO7amN6Hl4yV1W+4FNYDQCa/WKOjzCarvDK+&#10;Vrdyr+/xXtnltk6CT9ZQvxvscMmoLP1t2+tAtG1lc1xTwIM/fmDjyRNLbyfArv+o4BWyV5nriU20&#10;Z4EfuW0kSIopb/rgjg3z8xtmsf8sCMaPo//E0EV4MCP/bB71Mnj/J6W68+3Z/Llxf4uOupf2Ar/5&#10;/4k7epI3srlp1A3ol3ZZePgzt3rJc+JtoF7bnt1eb3Ssj+VDuOjqD7sJaV7hW4GfPn3Wz8aAnLS5&#10;zDi21+quvJn6zoEizv0bkhOX+Jgv0dn8T/718AcZzElptTed9JndqFz90c1o0Dmc3CyXKPojmkr9&#10;T4Zc9xuoJ26C1qKvdKPEOBseCz+tJ3+EnvraKTKLNaXzhVwrxi4y49P66LB27Rh84KZvWqvMt2BX&#10;VzjfZ/6tjP3vfMsGfn3TTTCvGfZR5Aw3Kc2f8Nobm9pq09Qr/Fh/hCR+1TH8dn3hm0Hm7JuDtG/p&#10;eWir8oo1fPCjq/j0tgfyqeMjgKWfI17m1wo8+RGsGvh9W1DyXze+Dh7b/nx+kufnnINnW/V08ApX&#10;BQ/60tOncqkjR2yilP/6IUe0tIHfdkc5mCylZezLBz08SuPwVMeXG6ceaB1phpdX5/JdccPLDWJ9&#10;QeF3+b/2zLXR6ykHupX76AnOk+3FRTe+M170pkF01D5xaJwuWHnM2cTmziNC0hRofBO+4MXS6Dj5&#10;FZ5xxk0AN7qqa/w7fW7WZQMzseacDDP2py4CwinxaWzbwrAjfUel6UPqlPKqjuYn+tDwMAfw0a6O&#10;LYcen48NXGtfPzlX97qo39cRO79KTuE+ZaFD/+W49WiSX25B3u8Jx5S99mDVOzcrXpWVTfVrufba&#10;ceMAYXlMLvDtN2XzKDtvPvZwJNpPPdGwQS3G5kEu8rLl0IwzGteL85Rtddx+iK/YMR9U9JuFkWP1&#10;D7Byj8jmF/mDLt4SwEbg4G2O9PAGq0caJCP7S73V0XH7xcqJ5vwMRtq7Me0a9JSed7NR/8nDMIFX&#10;4LNJfXb6y2fmW+dhsbU7ft34ZE/SeVC6duMDsZXcYj/pzIeHq/y6Z3wbgcIXzX6iKVz/FD5kPzfu&#10;Plqj50Ht1a85LXr1TVBkH/Fv4nuG1GnDQ1ley7eVpx5d+YEMq99z3F8aK+PiOlb2Yz/X8GoLeh2d&#10;Kn9s8HNkV8XOdFzcwh97mCPpT3ILuNKsTW49wG+MFQDfo+del2cuBu7um/vGgoVfNNdw9AFlcnE0&#10;mMvWgQXHh8ZD8PtJy2kbOcXF0LxlW5kQ0z7HOy+6tl7VdxvfleeMW0eQyh0ZXvzEx85TSnH+kBW/&#10;ybljxx1f9ueZqkv2XNdGnLP6fPft94fQzAk6pjYu7/y3sGuzIoz6pfMQ51en8o6bv2PPtdn0o9pJ&#10;qDzsS58WdshnxrPjM9dpdO9ZPlFsWOv6e2Ps17Qejg3c3vzdtQL4la3yINqiXuyufHMEy75syX/P&#10;GwzQSkt74OgytNtyzkeX5ZUpZm/+7jW6+kUIVApzqOZr+SfniLJJ/XTWbQXsnzWei9F7429iQvvE&#10;b8HzZ9aMc3Xruv6ZePJ2Pf0VbnNTzipvyDnSc2MODWXsk3lI9EmKPfDmZFRASxHzByFXbOWKTZgg&#10;VDr21YatayXAwgy8BvTIfMtRmIA3t6ThyYes8tf498wbyBG67Kqezh5mYb/ViURb1l9P/0//Qia0&#10;R4H4LPQzfpNDvSJiydN/r4gvzPL5YP8luCNX7Bg8uLU3PiGJRPmE1/hpsCtH9Ry+K1NbgwQvmWPs&#10;OSDLtkc86N+HCPLbyavH5qzK+kr+FwRycc0XQkvpjcie1WMN885Jo+PQj1AplT0oz/FJ/cbbr9lO&#10;ThsYfwd249K1L57Iu2i48aZsXPdiiR4/te78uapysg+aAd/69ILYSbwF4WFLPp6gHnmQq26FH8Di&#10;pL6wAE4p/YVbRmnrmrREI//pS09c+u312IsfxUyQ0Un79gcxC2bLb+Fu28bP0lY/uDe+vku+GKl8&#10;7n0XzBe+Ta5at3/e9l7GsQ8585Gf5lSsPwx7kMQMueRirzJu9hwVqdm6DBaFrt0Th0EpLf28uSB0&#10;n7Rrg8xFi5+2uSbtkbc38YcGwtq7R9dccWBq61vni/4QDc7INPYbWrOu3bXN5Aw3YF+X9YP6joOh&#10;OTIO7+o5Rov9Zt3Wb7c/7Fd5gsf/cpO3487rps8roY9Nlv/Sd7x0Cf/3e7ENk/gZViKdCZ7A2/ZU&#10;1mFSvRtxkxhngsDEJtcKXA6aAWycAJYTtA2fd92ESkUwnoF8B0q5lVbO+iRBuKR56M8Cl6yzqCzr&#10;ts3ZwuEX/CiC3rOQQw16SjukcwY9ss7rrNpcuZ2tQX2DAu4k+MMDfj74GfS1091ktL/blWuJ673M&#10;kXO0tPsoo1vw02Zhpn3rXbuBKYmjtxsMtW3g6KOotwkNrhvv2YSrjbQHDi6cXYwvvG8p2dTpplQG&#10;Ux1jN0Cc74SavtX52BMtpGewid7pIDrJyrUbaBXu8UeMRKBHjVM28dcTjfNbnmrp4iZ6B7AM7mxY&#10;P3QWNp3YKbuxAxlQ8S/588iUSajFZVnyE/h8Aq8Dw92C9tMXaOL9JmPublSBHRikInfRS7zxs5sy&#10;jbO00WtxxNrIycbTh5a/I3u6qVH40LaYWHwDgN5U82UBrJ/BMUDmve7Fqb8ib4Jwro9uI+/EF/9c&#10;RAMViv0LAVxjM5zGhjNJA0+O7f+LPxsEI6MNp495urW7nCgewaNxdJ1+1sl/LmzW2TxEpxO71Hla&#10;3M1fi2g37txWZastiSwpo0U/fZb23BHw4qudPgpZ6r/wQNPgg8K2m9B04zW22ZzRTZLEx0U78OKF&#10;/dhmbdooOHxS+bJt60cIfw9e/F8NW3XROtiA0lAJC8DnOxFrv0qtydGU8VmfmiMtm6I9IVCQ1WF9&#10;snprVMevN3yhp55NU3oTVdjYvImv6venb9Lv5tUoeQX7V19201Q/WP/V/mWQJzDVy4XZmCTHhIF8&#10;mE2VbNK4edCcF6VtZsqnxIDTb5HwCZnzaX9Pe2OaoKGnXzVOc7m22qe/8fOtKke+bCxYkB5dUt1v&#10;yCGlzhgycOPv95+ynA3Q2g99+eFnG0K5SQzHb2zOYncelKicYiYf8QvXpzrEX3x1OjW2paGt9ble&#10;WcUs3dCWQ71yvzksMoIPJPQuOGzk+TaHeuOVTWd0+E0eyWn5gO+kylOmocmeA6M/zHgD5mkn/fDZ&#10;5sEmspVoYP/69V8rAxgb8t/lG7GKcefLxEZzOXnz2UltLiofucjMhm5Ei0Sbkf1WsoSeUhvk5qSJ&#10;Jr3AX/JFjjdHP/oq2n12XGIz45hrNBzRwce3tzrOZckHp64JndKK++jeenKEjnqf0o/tjIXovXuf&#10;3/FL/fscjZ9gHP3m0Jefp3/EZruQZ6ehufqhObFHfmFT+jnhH/rTQV0n0aHtpvjAJs5yfRfXM0FV&#10;N3zu1ufZ6kEvcHR5Fu0+cuUfFbj7WVnmOvk9i+PdZF5+7KWw+9gv8Z0dI4u2pwzcYXzbJyBvGY5/&#10;TgVef1RWtoXbjR/OHplGnpUdrZX19+jKiegoHWdiI3Mh8stz+r16345/3kBdeou71+/y8NGU9eXo&#10;RLXM4qYph4RCesgtX+U8114l9Hl+D37658wpJ+ZmbupGYfti5OJz/U1uNt/Cx+a+PIrBzuv4amNv&#10;/UYY+K7lw/2ZEP1dnXFLe+GSK/e8FfnD7/0WUh+4Sb4Kfzmoby7IcTcEPJxBZvGD9jxMon+ccQDB&#10;CC5XKGyxPiSH+S7YL5KDtp3txDOZfOjWGyKhIz4aGycu2n583Pwb16gjf/l0nJo3HxgzKn/yEVuW&#10;fyaR4M213cSCRyc5x2/34qcOrLfQPOfBM6+t2H/yilfX8PCtLWIPvvw23wZWtzEOA8+NdQ9LuNkr&#10;F/3Iz+HV31qOTfE1Nm5ZnBBkgcs+5pp4dK4ZGnziN3V3g9Y6wk3lFw/7hHaUq33lWvz1h5V15WS3&#10;lmN/MoDhh9o/jWQ2d+w6KNdLQ9wZb+DUL7GJm7du9ProSaUV+fFBh+3YHD1zUrj6Z3mFp9JvMSek&#10;2IfO9JrzXCd2/OuY0lj1ii6br9ZK943jEsofcbPfnLrsqzGs0GBn48HqpL9uPDcu+rt+M178Evrg&#10;FnbG0jyEmTXg3gCWf7R37hD6yug24xia4n9vvoBjjwhZ2OqpfwVOwWM2YLgTvYmFlWNg5LnEV+IC&#10;L/0VOfM7ffsvf/lL/E8H6+PRZWQcH5P57dv4l23D77iheqD35z9/XXnEu4/8pJ7cxkY/QcGO/qvf&#10;D9mU2jnzTDFlnvkmD5p+zAOe3sQDjywX02OHwZy/tQ86K1jON04dfQtfDnHuoQcFbG8G5Hxv7Nrg&#10;EYP6Mj3B+7j5Kz8YN9R/zG+KTv4NHdF24AJ9cMriEhkvNow1Yp+ZO7khau7sYQeAk58m18DGV85l&#10;G37SR4vz5cztxCE76hv6GEngbHzo+7c85ApI6pRYs+vTbgyHt7Gd0/YfGGXi6U+JnVm4bI7VjxT8&#10;tkSUyuOaXOSgd30SsEu22NZ5/Wo8y/nSa0jnmm2V6cOxcOhcxkz9Cf3Y7OapfzWHJf4ad5Fh+Xc9&#10;W62Rof0te8fTx3VxSLeyF3r+qJvYjSfFSf6RX4z/n5Tqf+SAR96nXD0/NgOrv7KnPNSN69Qpze9Z&#10;l8sV49WhBaftOe55K86f36obfU+uCRxbsumPmYN/lfF52o8/L2LiDa+x6VV9nUy9fQgF39Fz6LAl&#10;M2i/235tS3lHu7gQ951zJtfBFzve8PMsxurOyevDiRH4ZGXHja/lNDKJq4m7z/Ob5u9/Sl8MjtLN&#10;+Kfvu74jd/pFxu8v0yfXBEXJH22zT5YHePVx/CO/8Z4+CpkU/Pe8FY8/6jeenW+/XhAUJv+sjbQM&#10;3cLnfPIjHuErh9ctYNjUQyUzF23/nqhO2+3TtYu68jp5ZGWGZ35hfUClhE5p84/9MvlDvTwGRy5E&#10;q/1SAJyy9By7z2w8C97MN1/2yYEdn7ppcVReUj12rhj65iV0H39MLutc6PON55Fh9M85mSIDCyn2&#10;PPho5g/6aptLk23en1ckL4Y6Py8UjfPJ/DVjrG/JyrPFRfRR5HYZVZuydpi4zDjRMWtidyBqvZ56&#10;Cyi7RpNpWiI5WiqgQX7ENU0OP7CHV+ck0Za03gSxZeGrRy7YU2kOjM/t/zh3g3L8G99mDwyP7iVF&#10;Jjb54YexeYGW+ONY+4Q2WdFT2EB/8SUQdZ3Xtf+MDGujwsXewR6KOYzd7mMffjUXMZ6GhzF+fQUP&#10;n/TK5lf07JutHI50oV/LOZm8d+qmIThl/qx8oowPwu+aJ6UV/Y7Dv8K6K8TvyE3ayHbsri7PqUf+&#10;tId31MonmrFT0GO54MVHx7ZrlwiSVp8p80D0KEj/2iDBM0e2sGY2T2a/iWExPm8C+Snrly9rz+aX&#10;8Nqyseb4LLccUzv5X24kM370SNshRd8tcGuD6Dv5Q2yYC9H/6BAqxWeB1K9fHqK1br9J3fYwgCMu&#10;1gZ4Ot/SPczAjHyFbHvHf7IvLLlvtOrBz+AuXXSJ6jn7R6htqY7kpms+G7fbjs3ISGBjaloKO75p&#10;TIkRlkrb3v+q3Qu8lMbE1kdsaR8HLtpsufvv5qk/8UHqwKEb4XrDky9WHmOb0uvaceR7985j1n9Q&#10;grD6iKu1Y71+aMJWXx1ekdpv2Ioz8/vmnujioUCyrH+XhrqeH5vLBwreW5YPmmpn1cDMter5KYX4&#10;LsQ+y/q9MZg8bqejN4H1wyiATr8ZHLj+9Kz6nJd+bRmY/+//+X9/kaRSewYpG5MWrDVB6mYju4tB&#10;Sexy0iy4DPBjwKNZhMBgP6tYO20XcZOQl4cBiCNnojF4a4jXdBlPHVoSJws7b4BX5nuAVA9WAFVh&#10;MvmX47PsALAbU2iNrJJyNkQSoMrq4xzdPdpomI4+zlHfxUPswmbwuqjOQgmshEN3v29pYbcbF5VX&#10;4MZJKztaNuwstHSUbhpmIe0o2Pb1aU+d1j6O/YQmvek1nS1+TRu9bXTo6Gy/fsQbvW6UpB5cKogy&#10;Zemeo8k62vA3NgS1gYaPJB5ysiN5yvcMKnAs0E2I6qcTW+SbBRh/js8c1y/otj56zUaCBVgW7eFr&#10;MWuzbCfiX/35qz/94+//yETwx97UtuDupCTasK34W/026T150k257BnZ7jIJaK8NQrtggCcubGqg&#10;59xRmcVNXueXxZObGxIeOdhGjHw4rwHi52+/zW/Uha7fi1RWNvKYEG/8sNn4+5YVPJ9vGVxJNv2n&#10;/okuD9eCu9S7TiY5hXrjaHWwIPSUvEkX/xlcoLCt1yYrbrTNBoFEGL+kL3YzIz6iUycM0XHLyH/6&#10;dyZfrj/LprX4Xb71fa5r3/C0KNu2pfM8NibiC4OHvsXO7MrXaJCBW3bRBreyNVdN/lA3tgtggJef&#10;o1gXq86v+FSXazR3AYrGa9xWRRe2rT8fthjwoe+3QMMoC535tskdv/pVhofwaom90PHkcP176I2t&#10;0pfyj25L2zXezwJf2SNc5524BtdN+27IZ1Kmr2nHnQi1Ya75evpS4i8+MihuDtP/Ggc5yo9ff+3V&#10;lbFz4lTOUfCzMW7xStfa++hYe+d88wPaiwOvPoje4DYfsIU2ss5CKnof2N3k1iY2bbjhp1/NtyE8&#10;hDJ9yDWa3YwPX3A23pe+671ZPfGd13BmA1yM2bhdn4DbmHHObvLD5oGVVY6fWJ12erbPxF58F9QX&#10;ZXNw4aKzXMTW3SxIJV7d3D75l15LvxOX2CCGqY7dVA+NLlbDR66R6+mADl+tXXYTpK8cDQ15TN75&#10;+uuvexMiqGPvE3tPob//Lr+BG1suvdqPHCm1A9vEDnS1EJMzHV2r1//BKb3REL5sw/7k1efBsjcf&#10;b+FHeJs/nrjGin/mt3v59q//+teObZ3cRedujCKYUnyvgAmdxl1ss5uB8j7bhnPkyEZ8xm2/B+wV&#10;rT+ErieD5WExNbaWlxKjoS0eglZcf/l8X/U8ctP/xH17cPiwQXBXPrKp2m8IP8cf9Ob3FW3QvHwF&#10;2toSX0X/E1dzPptpnUdERmOv2NKuz9OHzRV1+tqHD3lFp5yRc0U+pMMWsfRHRfvoMou+bkJR7BSx&#10;I87R5N/G8cHZPH+z0GeG3x6HNnpLc8YF8oIhfyfehyYdpwwcG/xRGR/E3pERLzTJSFaf779Hf+Tq&#10;AifnW8TVPK18y42/OLni/uDWR0GdV+fFHsFlK/1/xzowrv0Ot2/mm4P+7a9/7cMhf848Sf/tb32n&#10;D1XGk5fIQ8++gjibsopvjsrpxtPx/9wsNd7zhf5sXUEORZ2bahsvcrufL9kbbWQFwxZidceWyTl0&#10;PvOoyMSO+O7T6WRBD668LR5KJ+NLeeca/sbm8Bj7y/n4br4mbvmHDzh8PAzinJ5ubnrttDFAblDP&#10;tzlJrpx+gpeiL848aXKU3NYNofjdeOBhHDHgJim7/CO/2+uGnf5lzkxPsvAJGf2mrxtpbY9t4e5r&#10;nsGiQQ/neGsnvyInkhVuc505W9rRbQ6Kb4p3dNh5OlixBs6c+qvccLZWkrPEA3nYXwGHvs8333zz&#10;p//8z//807/+67/md5D/1ngzt/V6anOOzVN7gwz+bpbxIVhjeHXKEQ4dGmuRkS7klauNUWzr+jnG&#10;gt3fR0xT5Tbn9yGjMQHOVeCHl4/coY1vPKhBjvJMvVw+cTt5Dr42HzZ1bCHjoTNts87S3Jx+4gSO&#10;Ur5iKcXciF546bPsxZfsLY7RE4P6yVMH9ehv+eabf/Z0+I9801/HhrMBNjYAc4BnPMlFNzYSA8zE&#10;1vPKtrETOfhvxpOJ8Vmv+lmE87CW8To22A9dJ0b44F3z38o/Mt5zaTh4iDf5pOvpxMCziMO1+djv&#10;ng+oZy+5ga3Ybx+K5ley823xyBhaZIE3Npr4WHvRSSGPm6fi1RwBzuqgvb4NLzGDlrK27fHY2bmf&#10;huh8OXCrL7zFMcfaXDj6TX7TLjeYW5CDffBiL2M2GchkDqafjp1mfqBe7NcPibGuOWMH8qijLxnQ&#10;YhMBpa2yh2/1PXE9+cHcZfqLuUvnXrnp/zFvh/rcK2kPjnruS+YtrVoz1/PKXDk79ZEr/yN/keKv&#10;eQhPng5A+5OxiCzsZgyrPHR6JSe+8qy508Y5G4H7Nc7Uw9E2x7lxs/Gg/pnbrcd+jHwLD6c2ik6V&#10;5RGrrS/VYz89JPQ6P40fN1+zgUJH7YvnfHO7MCxu6r7KAxCf0sfG75PrN8c5GjOUyhO9ifSUja83&#10;19PTmN51ZhwwcTQ+Wxr4Ln91n2cDXlxObM44YY4y8s0ey+KuLq5Lx0nK+GT6zbyV5O7D7GAu1hyY&#10;I1i44nPmYlHo9Ev1y2PtePOZnDVzxcjZOcH4QD/aeWMFipGmz4v5nedOXkYfzc7D0vcUNwGX7/Ij&#10;536Gl/505gUnt5vvff+d+d9wnT6b2NZDwCQ/KvSfvUSxMTK3IYjXPHBaWr0yuFh5xz/Roe6b+C7w&#10;48/qpWpp7Lx9r8fmg6TOGLUK4CFm1LNfcdkr9fylD7KBOO6cKWS6Lk47HB/yzngSnMD2Bit2Y/5h&#10;zEKxXbA6t905pkb9qcfQ2iOa659W5s/yo8+0TRypJ6u48xD9zCupOP5cmuAU33rTp54l3K5LfSvI&#10;5ZFDC9TOCyK/fLuyXEg5WZm7r0an/G/+TBv41Wf7w9CYtgAEfOxpjowGf9ABXmUHk8/3P3z3gpex&#10;bWk/5XmeDy/5KOuL3GCZnD05DBze+hk4+XtLdTq+E/vTt9j/2HdzX/MH/Jlf1Rdn/5PfFxdd4w1+&#10;ky+HE3rGBn4wX3dkA7ZSmq/Il39K20O3gmhP2+baxlObxm5w6cGefMe/Y8+gh4aciz88Y27pqzhl&#10;bbc4X3xpnj88jS3bvvCOm0ecay9/fgo/63dvYdSv6OHb+h6qKOzRb2i+6EChMX42/3nNE7/GQejb&#10;z1DWd0sXjjLxKf8fWx5d2UmMm7sUlw1DV76wHk1l6/lTGXoTk4d067Rvrp8+OPNdeUNsewCW3eiP&#10;xso5MWH/6+xvHKJsNvMtcpV16bfPx++VR0Pg6UQ/ZWHJ8Cy7Bn3WPc/Ra14XbUeG7veFLpoeciIz&#10;m28cNv+dMXT32J40d6516Rv8xS3RI/vGN1+q33HoibcyPek/z/mQ39Aw11v9ZxyY9WnnLvpDdKIi&#10;W4p9ry82b3vyoCtZ6odIrbQnNsdNDGmfPPSnzq+9Lcb4t+OLN9fa5zBPqW5HYHyOia++3VhL+9YP&#10;+9g7urA4/8Drz7R9zAPPkQMvN0x/SnzJcXh0/hF+7GxPzRq18cG/h7+Hod0QLkz2BT/GBvax9+dM&#10;gDUHEUIJbT8xIJfs/IZ9yINvX//seD74iL7GCl59AGf6Jxil8W/tHzrOrdmmTrxN7PJdx5/g5Euo&#10;swHQYyaS6Ogz7QiHmXNE8qfCAGoHD+wyLvfz51nHSMrIN8oM2JzrDBUw5BfPsZ0mxyp77EWECFH4&#10;qF8nc9bAqD8GyFEnR2cnMMPzwUNyHKGK92z//ym7s2XbjSQ90HkGkskcS2bSTUtt6vd/LLW1LqSy&#10;qlIlmRzO1P/3eziAvcnMlHzvtQBEePgUHh4TgKWcP+yq98lsurz9BIdttlJHU2TTaOZWt5Y0OBek&#10;yPrV19/GoWZgx4Y7oTii1MaC5gLnADMoScUFcewQPim/sqycrhekWTy6INfShkbkPoRco7+wONJ8&#10;lvbmT92f+osjAmn5WpTaRB2Rn32qa2jtAr7Aiq68qT90Il++R4O7IUiDU11hHZ8hP7roTNrkBaVE&#10;1OFfs8HQQVgoa5wdcCW7E9tyU19j0/K9zTdk2BN9cuZYGcKTXVYenf3KoY7hqxuDIItmO7lDkC8A&#10;fiO9dglug3Pwu/GkQw/9kTHIz+DYS5qN3Py7csTncpI77yJL8hYawCNPdbgCwF3+GLvo6Czsee0e&#10;pNFVm1AbB6bq68Ob73j5SwSxkFmBgjv1TJ0ZMKz/ojZ1iDpb84vh2bbC/mHLzn311coTXjqlvwft&#10;tI7M8ebcPR0/uu4Wmo1H5Sv/0Z8M/FbTe7bF5UPulmm54DCiu9YiHzrqofWDD8EDa5PreGSC2TLB&#10;WR9XvpDjDK75vvbKt0LeK7pCV4drktLXQ6QAsdDiUw3yOW/sju/SCeC/utbmSV8Zpj5GtyLn6zm5&#10;mie2TUzTFrTr0NqFlRBtEfXF5l24ct72n4HDaefvogM990PW3qWUo81Xr66UpuP66d9/TF80C1vw&#10;F3CaWl9dhze9DI6q/zl2EUs8zh9ZyOFu2NoAwehAD+ktn4EkGBsOXe1403riC6+TPjRj69Cnf+tY&#10;kYhsYCrGa8svYix7hW8n0CXXWkB5yufYQQA+BhzqNjqREX0L3jvQX1nJk2ZTcK6dGcDjvz7regcF&#10;uyHh9YNw618pTZLKGl4m9OQcX3nIFlk6yEs5bdzCkclyJ0/hrS3MwnnO/YWWz0JtlAsbUWImWbaO&#10;1ZmYTQaLtF/OogKbg4jT0/5+6VkAlN42G/tX3vS/b77KBDADrCS0wNruKYf4zDYWG3y0F+X/8Mc/&#10;5OkkTxeNvdc/LCKvLuxuAVLMbeuKeHSoD+Su63cp25sIkq/+G7/Ykg/muGMjsoP6ofx8FgwixU82&#10;xGQGzjMQZ42pe/nN3mLnOAs0K+8cx5dbnxlAziLTHRPWl5YQfXbguGl7XDs+ywzd0UH+TLbutrv5&#10;8pxvnb+m+bxePr3Lv/bZ3OHDXN4WME8Jj223zGvLLN/N3+Na75ZvGnDEDPRrmdb33HF6l72yfnFS&#10;+6WNCAbaBtCu3yRtX0/exMfXxlz+Eqcon076cr08V86Oe47POoDalbPkFm11k4T655eD0LLrpyeN&#10;nmKGNtfyjJqm9P7t3iAQmS+/nfbiVfizUTnlyAZnn8reG2a0r8oR2RorEtNtoJhY/cQmKbd6kZ8s&#10;2kvLoNk6Hzt8dMPFtldxLflvP06b03a3TXV8lXhsgq78tMkZLyq/G3i1jfFk/uAA9u/iDd6RsX1K&#10;5LFppH8Ss8Uakzub+kkQsgAAQABJREFUJ2i4NrYEuSm+dkSn85CQ3fh79U/RkVzK2OSzkeRmSBUl&#10;zWayfDG0i0yNAOYz06c6gq0vdph+ZvoITzCKq1Pzw2vbGhsl2tWO0763HYV5eIKmR/c//+nP5c8e&#10;0shVXidGk5ss+mm/daYfEb/Jrj+wAVec6NS6Cg15aLn2tDPoODFHaT7GD+jKhy8N7Yh9bMunxLcZ&#10;Q385C3EtH1vt26J2sQW/1Y092RX8Pk+ggvXR+lb8o3RyJDtQXnwWj7cuxU43tC2QEyh7Tipj/TgJ&#10;M6adBZVBoMvEhI6nogto3x3eH758aP+ojs2btCe092YpfjI/I6D+8D22Md44OlhYAGtziOsTlTPX&#10;/Hk3QKRtHJgxJFuMXBeN0pt6nLlVWZTH+MKZk0QG48MbRk7Xy6d5x1x8fwEvHzo6AvpVBuOF2Ko+&#10;lBsKqk9w5maZ6ROLlzozLgG70dB6PL5nMxh03B5ZlVm68ObauGT8lU3FcHJ0PJd4ISawgXHGjg2W&#10;h+O2BXzQKyAQYIPGnKTX72yQhFbpCNtxWThvU//asnM+77i0vKnB2GlvPiF/aUdWsAvwbU/BK41t&#10;y7n+L//l/+7NGv/yL//Sm/XcwHPRwLt2nrpg53CPDJErtNGaDajI6i961GYZV7z5Jrb8nLaZhfvy&#10;bB84ZWLFIRAF+XZ9VZvNX3nH35TpOsqxvRuNJz7Tb27SJBt5l+8eK1fo2lgOkdCffoI94FgHWF8x&#10;Pt/0ZBYfDhpAHYKpk2P702eiDZ74TXh80WdpOYph/G3bZ2We14aFTnwu/LCMd9fOHzIPYvPSqDpz&#10;vjTdoFb/DW20ANp8ksz/CNg/Zq/djS3RtaEsne+Cyshuxxab5jgbfsMTXxW7+PJXzue5tE1XN9Yw&#10;2Am/zpcit35zxqbHn8llLvIK1r5D76a7b1bY+Dr2Hl+UFnKVYcYJ2vrU85Ifeuw5+tB95d4j3L62&#10;MnktH6J8W/7YAg8khgZ9hu74kzVCVTbzT7z0aaPvzgUsTL/PT5l97jqH+hn6eBdOne/l6+PK2nER&#10;nfO3oL353yT15vcGlXlNtnlNZ4eJLdI6lj0E216TJn3H/fXN5KOHFXt7q9vK1fRkwJM/srRyXPVt&#10;WuhNaSnO9VFD423ejsNWoLJs2xwRj71S4tQBPOcDfGrGKm17oYMUn/JJeGz/Nfood4iWxtCxkbCw&#10;dF/YuL5B/7ELm8s3Fl/8zVs6z+O27WcaX2yZ0Go8ufQZPrTDhy5ffxP5ku9v4uCtA5pLyxvkfk2O&#10;X7YL5XEYG+IB+FdfyxteftaK3J2z4H3kW/qefhTfnk/8okHG17Abu/xmAbmti8ZlJX/B52yIxlZg&#10;1yWWxtALzaOAA13R7aZfwmKfukybJDdYPZYXmldeZBhbsmnaeeaHeb1q46i6WIA/T3PGjkl2cxJY&#10;3ddGS3fnjHBK5yYliVD+X8DSWnk3c/GOOtVndXnibuya+ISr9vxkbLyCS3ROHkvT4JLddcxOs03r&#10;hl5oVC/9XIQgh5io3c64anSZNcXEvKMX1uuHO55E733eaqcs0F7R2zrcDeFmPr6gV+f0VWIdqO6H&#10;Dr24zOp3ENKXTtyt3OxhbjXFi/K3vnbMHvNc0FeT87PLDjeh5bv1oQ0BdfBrUF2O7BHxgi2Pr590&#10;ePZfi0SXC28TXx13zk+CYcPn6a5dzXltGjk/HjmQUD9r3ydJ/EaT+FCE87ZE8FoO42tg83ftbI45&#10;N/ztPOfR/tAt4jH0GVMpg494VAWCs5vP0PElNv/um1OjlvHh2xPrze7YrmnKKqSPzlzXfK7jta2j&#10;4L2up/2N5LW1cZXz/ZifOZ/xyT2+edrDeas2OkwVR+8KbY01D0jFF3fzWV9I3icoD39LU3jpZ94w&#10;gxKDq95xRYnjmIuEGCFrqZxPp3NXGrz8v4JhssHkVeZ1uQ1XAjoawBhjyo/j4j9FHGcyNPjOn1A5&#10;GeHo8HT80q0zTGMmc/EPgdFj+DfpMN30HpWna75c710R6Aze0HYHgVdxjH2lRe4EO09fwN2FeOlH&#10;tSqJZRctWg9TmegaqKz8nAyNta3z/awtlAEm0O2IBbx8BEx5yjrXULtBEPSn88DVoDtBOETxGB1D&#10;I3/Ab+0uPddw2mCO/M2L0zualNTH4KR+2AbUYZP2AsiYBHJoZLvoEkKDdvBXb43aBHHrfeWELO99&#10;Aok7pfeOlA/op5ErHy7nOKR9K7/H5cE+gtoObNhPXagbNpyFlGnQH3Jto+Xbd55wHB1r86SzKfr0&#10;/5hrPj+Ld54gm42IPskS3cnWOhPGDr9Qq+xsIkAatFTe5D/rF1/ytj6qJ72OH6Qseei2uhb/1Oum&#10;dcM1dA1Uyj8DxR1ww0cbnW50NCFpwSGHCvzm3AGkLFzJzsle+x9fbj1EFmLCWXA9dUSXTZ0jvJcD&#10;k9f5Uz9bvvzjcnvtqH2Q4xqARP/6UP33xq3M5CL7+ZRbaDztKK+Q46YvP+n85Qnt6EKDbACucviY&#10;5LzL7+2RR7H7Nc82RcWTzFDiewvSPmdw3TpJ4ruzAT1tDV1kR358tGHyNE195LPy3zLzkfQJIY7O&#10;vfmrnxjOyuxA1vuEMn1K3tzVxL79xNe9rsjrTNtOE7cn9qfdJi56QoMsnhBqezodpbo5vV5tgyPZ&#10;sKbnxqfqkLTq8NBFu7p1OflscHDkdZGLjQOdUCS/6Umb2MhS+Uv61pMBJlzttPJElh6PUeCTZTcy&#10;OrA7dItCh3w8PUUHcTFFGkOkXxCx8C2tyixuhFf++D66gJ0McryeG2yZTjZCX3nQOHPO1ak3EDyh&#10;9jtyomyh3OIiG40PhGflHd3h0wG/LjqJ8WyeP4tza7flsTaaGuTDZ0MjsVuesmyhrJhik4Wd8eEv&#10;BnSOrr2K/wmrs7TL/rGLGObGA/lPwE99dqCa10+xH3uKX/iSzQbAyly6oYEO/+lnaYbW+nPbX+sl&#10;tkr+hzdnIS31ZSH2c3QY/xsFVHftkfa6sadyoh06N4tgQQ5E8uCqZ/pJWIs2+/rqZDQ4fKxtqWW1&#10;nbF3bVkGIfac0B6mi0dnvNeGV59TPx+7rj23jZi8O/+18eQl4Dm56Q6tvV5aNAa1FV3PB56bY2zI&#10;Ln/8yAeWzvP8ThvbDs1X7bd02SztrXYuhZho5NMCedk/AjLF2qmr+EvO8W5fY/EvFVg9VCSs5Lf/&#10;bp2vHbiA+GrMMDrRj10aB/hv8l8Cv2areSp3JKXrjRfONSaSfLHjjbSrj62vlI8sRB/553j5Jvz4&#10;05ef86aGxq+MFV2H/raB6hk8GxSdBCcujMzjd55K23FpbRB5lpeyRK1vVw7yJBafO2/F3vVlYy7l&#10;Gv/y+tZNFwfRsXFGpvZd4kboZJl54rJ2EVppChPjji1ri8QecQd4lfJuIHmibjcrq7M4QN5jN+ds&#10;I34BTzkvoGuDZ/WUrm5/yBPF++SvG170l2MDT3DPDVCNs27mzH7Wbo7CEZeBOuxRFUvnW/lj446R&#10;as/pR3qTYGQEYjq50G/95Lpt7tCNsJWXzPjRmQ7ios+8onaeQPyY1+2p163nP+Xp8r2py9ibXciG&#10;lw96++QinVYWm+rqzPiGrYt78Mnc8hZkkva135jPEW0y4l35IQb0SWyEv3y+qG6mn0/9JH9tva0D&#10;Xj+hpTxgXba0WS9NvfTmpMegdOnAnvP4VSb42vuOadByk1ZYNHrQZcew6ovsys4mxedsAM8YJ0mF&#10;2SwZHZW1gCZNuY5VflJ2NorLK+mjz4wLpMVb6//4yHsbO9vIRoNddhOmdl/GwWub3zKNWXnCOnMc&#10;5dZm6OtDW0fVTXsn713nox+fe/QnrHF0fNKqvOGJd8dIsVt9I3WKrnT8/SWhY0vjy84Hg6P/srbB&#10;/kDbAuRTj+JH7RYe6MhvDEtdiCUWaKpfrsWN2iBlD7nmocNuKx/517Z7fK3T2nbjpuvKaf4XWvC9&#10;L/V3v0u78IcmA8WO09/pL6J1dYzPrPGiW3nVPvH3H/OKz5yL0/yErNo7uQo54l37pr9e6HgvIrTf&#10;yVi+/QE7R454wqCRKWXZh+1DdOo9doPFtj/nt3GrS6s3UgbH36TlCZHY+/kE8DzBdGJacP/wxz+W&#10;Z3mE68ip00IwfhFfswTUOiKPtPjE+vCMTYceofmDG2cv/Ifd5PNJdLev3TeGsQM7tVx0G9zYwWlE&#10;af2Q6QH0JMvfAmUsJLceY8Nen2YaVgU8Qe126L8+3/WN4oXnjGPjJ5k/1s6lcL5OPRwViuu8Pv+w&#10;X/s748EzRiEj2HpQRh3PE2Iv9W5OaOFNfkcygzmOn8z1rdvoj482aHwzbbF1fuJSjR2+5GgfF9pD&#10;56b/rIa1lbHobvwqMjcAjP13PLV0nrKKZfB90B16Uye7+TflyZFPqts4Bd7U/csF37VJN6aDI35L&#10;W5vpK0A3odB7AbFb8ncMKqtyvcCRdpdbXfgof2yZpRu04ua4eOrU32tQFi48+gJthF2X3+RNvasf&#10;dZhW0/WA8fHoem3i62fSnpJrjrq00XXeT8p/SbtrWtvJSKYear9koBurFGfeftPTbHrMcdqA89sH&#10;T87RZXSd9q4Q35I2x91wGvuQa0r7Xr2dyx8c57c9J0+7cRY45VfHbR9tX+UbHP1nbIvezu9bVvGU&#10;b1mEgv/5w9Tp5r8+wh068cn2y2ds2Hatv+N/Sh2bP+r2Na37WoEHX7r7q7ypi4fc/GDtojx5rDlj&#10;im9QL3jibaJ1pR0fXQUe9PXdoGUPrfUn6fPWPNLO+ENaY1j0xH99mVzAutVTjuf55A9ekYu/5fgm&#10;nUJ3bWkdNO31kv8UEtLXLmu3pb112zKR6efP5wan0JT2su3POvDKUlrq2JbsqUd5fPulnaWKy6n/&#10;jA342FMOuUAaXVaWSZ1vVbh9lJTKHXm3bt9mXPwp1/4Kx749J0yu2XZicjg1lvB39Xk7BZ99c8a4&#10;jeFhKo3f6puNZwB77lpFY9KJCdg+dXehze3NB8q4NrYH5H1hDzLK149HrNokRPszeLGf6/8teOk2&#10;tZey9cXDFx1p7FK/C2l9ydpWvvOnT7oGdCCK8gt0+ZiHyd6eG+qavtmv5Nkyr49z091JJRcLpWzj&#10;FV+3+JR/Ntq65i+VmZOkzK9B6xVecIwxtBqQmmn9Gldu34sEndH9+jzQ6E0hnp6uMClXOwRn7bE2&#10;Um/O51MW/Tpmq/33DR67yfsuY/6+Shk9c4mjs4LrG/iuCekA2vaTODJk7hoc883+TBKc+pG2OPM2&#10;5d7bH4nPqz9j1pV79dCHFrTRS4/w1jdGN3j6PbJry+QKYulZWwBwlF15e37SMj89GyCfZ2JkILi7&#10;0gZ3GtOXs6i8QatGQPAQwWeFK8fD9PV5n2I7xopYLT+KvnSSSbsFR0faps91v9voJ8CNgaTOYGMG&#10;+SZ+la2OxfjwRt7icsJjGnnT8crB00Aj+vsjYsu+lBWvOnGQG1iSzT5BTnkVbQI5FQN3bHcme6lw&#10;CxPog0oSOuqArZfu3BUcOeIknTAcG+JXvJRpIMmxdio1EtjQiHPlww67OCZbA6RvCva8AQTP0Kgd&#10;QlvallkbHdI9KN5yJ3Hr6FlPFuC2LD1NLHUS7sxmm+KG5wV02IsafS+Yf2R27B0N5M2HvYD0tceW&#10;8hRCny4LXZu/ggj8GZwHS/1FrqfMyu41mlEydohvJN01nR2bd3AbEHO+AadPMCZAwRW0LISlQO/Y&#10;WJ8k+9LpMXLgwua1/cXnqXuYGFYfmb58zgJWUi46Wwat8Kt/PuwrjS58iTxRtLpKfwL9n2lTLv72&#10;KQEpm5Ly+xqG04GSZ9JSH0lTI+48Kv2crz3xRGtp22QB8hdn84rHT+MQyR554for/uit/JaZc98D&#10;fqNCYeWVaeeUYLk01r8Hp6lblKhD99im8pC9Fp+8d/lNTbD8qwNmD9g8SVt2de0m75igMsGRd5UJ&#10;Pxu/qmuhd2vy/fx1EzgZi++3YN/FYBuz3bmGnk+fQMki+fJees/j4EYGHR851Gt48SObv84BfszS&#10;zdzkvXM3VNLJo227U6sL1bnW3vq6jr6exnk6xwzedG5it5tiLKhaBP/Xf/vXbgL/Oa+N/E//8T/V&#10;z5+xEO/RJbI87STjV8BGHrx8XfjdwExMNGgRf+mGB534saMyG1c2z517y9OCn1eD8p/1d5sAu5i4&#10;G79rp6VJlMbA2ARfZS+esaCBrXxQeVJ/PaYv6YA6cleGeJK+RFk88RteEwOV31goXcx1TafZNDlP&#10;453N27FJePljh0OPj+HXsmSNvnxCvyLWdQEvR5sB0pWdJ5Sy4I6nvjA6S3dEq5/EYdAFj+R5eqx6&#10;5dwRjY2PrvHfWLbXjj6g9HNc+7veD5zDvrjPr+oQXh1YBmkWwM9T0nmyUMFIfvFZnr2xJrY0aBNT&#10;auu0U3xmkUYM13anL5evbr98ns1yfE1+DBALdBkDXXZYOcszF2gvHLWL28le6gWsPZx3XFTpJz0W&#10;bNpzckiO5CZ97KXca1iajk8852AncbOYoE6Mc8Y/dsF9ccfXR9baKj6zMDjkmBT91NywNX61eLc8&#10;9Hk5QYJDb7B4ztFe+XMl6eLjXN5+4F6f9j/ybuMbO1lgsjH8j2DpwDPROfPSq1gnP1uZV+qcKLu2&#10;lbL11raY2Fl56zP8PvIdvXdxU5nZyOVZp73Rp/ptO84EMS7wPuN/8VD9+Czwb+Ipgx9fF+eANDeI&#10;dGx0yijbthBcdQ+n8uZcedd8nt+JMds+1vbDK2YiB32ilhi5+SvXxgJP4MkD8Fd2mzXAE8DS9C9v&#10;MhEmf6ZKLfPuyAyPXM9P+cdW3bRNrNemLTZYGN9nPsl/8Q4tG5fKea0rvuitDei7Y3H8pg+IHW1G&#10;xh7k0+fZVLRBKZ6iZQMZnbWVmLj9knT8K/c5unN51ZI3cVzsjweczcriH313LEomYzFlfNoH5fjX&#10;PIFL9uWlLlt3h8nv8wpSOlbmbGTT3cJ9N7Kj05/++KfWv/IL6ANHG+o7v/mUzdU+6Xpejc0mf8wm&#10;8vYrWw6ttadJr5s5VyeyvBijxIGUq81y9DQlHb56MxueXue9skhvveS4dJRV78bz6pR8wDxMbJpX&#10;It/xQ52FI4cq3m9zgxUbh0z7Colji7GBMVD1osMktdzq6neh0TInF1/R1ya1OzZgv5QcmscOCFSX&#10;6AEfLThigCOfQEMemmKMeK39GNPUfyMzOdUB4fvnmA+Z0Vf+c+LGLrzBl2ZxZm9wNv8y79cXVo6D&#10;Q8aclo7zJ6zuGxvQZENtEI+pj3l1YeVJfOC7ZHLtqKwPG0nbjzTn6/ez+DS6dDyWfOV3foxfP+xW&#10;fWcx0Dkcr5hc4BPog8Vdvj3yi/De/gneRT988P/66+jw1u+aRw7Xtd/N+82J3x37ZR7IX+mytEKw&#10;5/jgaSy+vJdX43zqWvr/99//e+o7b9vJ2Bs/4y5tCi488a5xUnrwS5d9w8WlG921N7TESrHdUx2u&#10;32a8X6Sj2y5mor3QOOPmgMxL4JJh6xFOUgsr+5as/UNHXwcfVObU9/SZo5+xblpe/+G4ue8l/eUg&#10;lz9qH3OOnri5UJ3UcfxNHhkKUFYwCTlve4s+fFW5fsRg5zmiAb46r8iWDmx4tC3yL38PWxUhX0uv&#10;eYfXGmrlaoxOHZtnLcgrny2TDGlrj2dZZWZsMnW7PJfW6jjXt41aLro8aV5lzgk+1HLcMaMsMW5f&#10;6b1zm9dln9dorB/U4ofuE0esQkv+AtnELHXLV0bWyd0qXdy5GWN8ctKGjrGYcuYLVWYr4NT1lu/P&#10;YcU87EeWhfEr/nDbd27smP587f1Nb9wYWZUl97s4KNuBzu97NvZsvbDDQ1/Zi9/6l3Bk2nRJhdtM&#10;c32qdscOq6ZyI/spFl8DI/fdHp/1q66070uGxK9pq2lPaXf32HjaiSQ3J8GfOkN31lnxTgsszyrT&#10;MzJNdRj3guE19JpwvpgPyj4QIibzE3rxASEFTvu/lnlJA135QJn5HDu7PvbXlitr+kB/mCqLN8DT&#10;+RvzX/kBZVeWJjRxmM1NpGJbyjwGDPivQOV+hGuMyvm0AXqFSz7ts/GqIEcR16ceSy/Xn7O+uDYk&#10;xoK09ebVVV7714eeH3MDEDjijNzr88Fr+2n+1mXRr6/OATxIpS8JoKNfWvmsPyw8ddy0PVr/WPs+&#10;Y/rmLz3Xa4M5P3bHOP9ojP20f/U1dba8ja0+Z62mZkUrf+ZmysFfPLRB6QX5acPJme/xlSm7+ItL&#10;TmJ1DSWZdGCbRItU9G1POEUckv0mkQZnExU9ZVfv4h9ctMmsPdxK3f500HqgCxxtFS1ykKfp6Ods&#10;24NxDAl+zgbla9i4Mm8LTGn2qXzhG3lykTEPVnfZsUUonjZRP3czV0BdlNtRbO0lz8ttXF/1H1zy&#10;utZ2rLk5rwylMjSlGc/Q9e/B0z+LR5jAObS/b0K+WOjqz+pu/br4k+E1mKcEoXK2rW+1v0Y99FZP&#10;T3c7/0fyb1vhA5cfECKyjD/P2LN1fIQbH+d04sFtn+UtnXgNNZGhFk9CfT2XmXmUlzcKeMANKOvV&#10;z2/Mv8Jbv1H8tsGiDL05bV7LpYyy2LBvfbw8h6aN03fnWp/BHjZsee2nT/qeIdg9EwKX1ugm5zJz&#10;EPvnmPLUTk/d8TA5+7rmmuIMLlO2a794KwOn8WH49TvX05ZiDxJt3cpUH8n3AE+KFk+yufLU1ax7&#10;dHwt4wF4Ad/vK2waauYJUdjkKMQSoAVmEznEdOLA+RhzGsQIN4bc9FwV12AGzISLjqPk3vWrrDTl&#10;tgz88j95rk0kB2/yBmfLKTkyrWzK23jFRzl31WJxy3fLAnfpwW3jOzp2UlMnuBfWn7gz6Rm6GCj/&#10;hOHHplPhbCrNQsLo7PdTTLbuu/2lL53ruEQpcWDz4JN5r3uM7WBumsUVMvgsfbIHoQ4gbT9oqZfa&#10;Ae04/GDdNiMC2sogIMBrOOpZ2fGJrZPpoDJSqbMr59O6J0Og+DmWXlPyFZxCeHBgV8qZbMKjS2mF&#10;twHa0t0jmgDuTshdzyLH0G7glDZRSHbhhRxJedoi5Epz+JBpBhUmLoAPdpEwNp87aNldQxy5B2fq&#10;QWO3YBD3LpRmrR0bhi4dBB3pCyubI7m7EJ18coHNn6ux2Z5PvjITEJuesmv/vlIgiS9ohPWTP18Y&#10;3eeIBh3ef7kHYfxZGpl0MgZEQLkXtJWNnrMZtfV1ZAvfsbsJTjoBdn7YoTLEfp2In3jzkv4YhAzl&#10;WWHCP3S3QyOTvH1FZBg0cDc9NupAjv8/+L6WHy56yAP5O7F37o8eJ3OO5/sUudLgL6/qcnJsEHNn&#10;nz1v+01+2+fDrpd8dDlyvznlq1/KSE5uqTuSsbhhsJsF7L2vBHKXrvw+fXxo4jPtJh1IBiD15ZaZ&#10;u5Dc7GARqemhq/xFO9ddQEy+fuVjfneBjXZR72ev0jsLWtr+3ryx+qyOvQ7dTa9CkavtJhf48XXl&#10;4YzGbEb2iQtwm/egs/TG58Zv6dG2nkUq/Kt//JpvTtzTlmdhkRyLU5nyFfIXHzz7ib0cLSjzQbTw&#10;9tYIm/iFw0v6xrHSjl4b16U/+V36HI2r4+PcgBbwIYtDFnyrT3y9bS60p+3RMxPg1CUa005jhzSi&#10;T9kxapnY4Ju8Jlk83na+drAR63NbvmzvL8QjC9uCls81+T011Rtmku7VitoUscVRNwmQDx65/viH&#10;P176dyM8eRPjSrZ4Y5O5/sX3sXHTQ3PsayKVuBW9tp942tg5cLToafHZoHHbvpCuXyRnbUOmJ5+W&#10;nq+rvigYcFhcesSRMzo7Nur4U4uduoG35YnER4fG6OGcfIvjGIKlry+kxZvc0DPpsG/YtOXhCJbW&#10;jZk0dRjZkN9ykz/xb5/OHb9yw0LaaZB/iV8O+RpeNljVsbHk2GTsuPVv83flW3nk/Z8Du7yE4Tdy&#10;vMz5P7uaieldprbKJf2BWPT3YCfMfGxfWwlfsdH9Lt2hTGynZid+TTwsr9p77Mg3vWnk3bv5zWp1&#10;9tVXp+8Nua1jR3OAI2r5iTfS1+7s3TiddHFbXJKn3Xh6029e6wt6Q8cpR+L2Gxm7ifugPE8sCIGm&#10;+dqxnjfNiCV4GW2IX3xDnGhdRY4vj5ubVsbd1ISzfiOv426L/YxGrtDcp/G0Ozj6qffvvikfclTm&#10;tDG08K7eObZcysDR3mbRZMbSdKh84TBx6daNPuxpE9s4tpumuWaR0o4N2Q7dII6N0Mtn/Rw/4FrM&#10;2o1n8nsN9NgpfLrgfbf1ynTsDHeh6Wx50rpRVo4zYSVX22TSHNnvh8Rk8xpjXoCe/oxM//zP/9y6&#10;//boSE8+jw88Twx//9f5vfWtHzT0TaPP+BNc/DoeyPF9yn+djw1cPrc30oiNNqzgo+cGMDZkh+W5&#10;OlgU9ERvUIu/sn9OApu/DX1Q254FB/TQ2b4ICl77aYHzBa9tora4Y/X2eahrp4unGDqA7zU9utXv&#10;Un/mEjZ+/W6UuALXBjEaQKxofYUvWwWh6b/2JUv5HT/Mzd6zeYtGfS4F52auXYQ5/S4fCM95pfWM&#10;pdDaMuRekD7XI4vzyV4fmPHL4u9R2wB0R1ff9uX9xHbX4obj+mCC3uEzek2djT3IsK+CHv4nPvHF&#10;+AjAT2yWL20/+OCx+uEpD540eXvu+gnSN15e6aP8dUkueEsDPn/l5879lra4MWObwYObAqXRsuTx&#10;lzQyzN/YQwymg3ETvx+cKU4Xbx/opm1oNObwm4A0sX+h9oh9zCe0+c5pU0a6Etq0Nt9xafyQXd5/&#10;chMfm+ST9mNBrHDMxPKetJix0swTU8mXHnD/7d/+rTTE65lXmF+OfejyNvzp7LxtrTc24K/PmXWs&#10;z5EZiAEbB1Ooaf/oS5sC5rR83oI5mHl9eB+fkbZyrB+Q6R/B0ocH36d9Uqt46nNpLF3mXBDvgTLT&#10;v0y8WlrPDWB40kvniLbjkSk/vi/fG9Oevv3kGVcroDVrg2N/16/hkjkZz/wxf/xJu64/zWbcb/Na&#10;T3g//OBmonkTREpW5l2HfLJRD+CZ5hr95T3n4lVzqpf4Orxv3Kd8MAH/Nn7twnGNMG0ebXQ9Ge6n&#10;Zjyt75ogk5fr/OXdAMSvTtZr2HvGFTMvHfrKKgyvRM75GWdod7ETQotXhHxZeyL3fmZDda+NQabN&#10;bTky9T/89EPm909o/iNhy4ViU69NxxF35EnWUDmxlC5J20X6B7kH74mbZEHZ7yr2nP38hcbedHnJ&#10;8KjkMdcR4gWDlxfsVlrR9Ql7g488tht+g7G0h+9dbq4j5qHlAYjX9kNhbbX+NL6T+gup88Bc+RU3&#10;vm9hKu7TOCqNT7Qth1LrXf36oz9jHSCP+p30wRFPoO0ml1T2bPxKA1AGvk/bPGQ44d/TJX4Ydf0d&#10;BbEzE7LbJuM/CvpTeO3TNOn0rd8i+tLPls0v+W6OssimDZRvG2/6ivNA1+GnLwB4n96l17VJzqZ9&#10;JT928jY9MPrrw12NXD2fBIkXlE7w1o5tv6G19kT/EKo9P30c25LHZ+XouUo+MDJkfJA+anm3Tw2n&#10;icU37pZxJAeAa17XzUupIbIf+ZGwfvqkLX1BLOQZoDVI1iNvDqE19iEL2ampxAI58ItXTP0fcZW9&#10;4NArrvh4+Bk3FoI7+K6n4Nht6hqO8acxRd9QG509hAJymrHwh7xhKr9Bn9jhxqmMzFovpZmvXY+B&#10;L6361iDOR4an/cr7yKEM2PisL1xYOzv+QwjjyhPEbQv4LPR10FGmf6FXmocse639Ky4dXvPMNV+4&#10;YEmfJDfj1u5JF7unzatT/eGMaa6yf+Nk/XKy+TSfH78Vp8QGKu14Ab7fpWa7d+cNqE/Slw6RvesL&#10;Kb/jMmWMdfdGQm/Aqe3DwI2FP/w8/b2+yxs4tk9Ff+Pyk5efyYsnN6kxP/TxZ8baPLyiweQnRS1f&#10;8uV8ddq4/cxTj89XVCNC9zf6soB8fURjT8Yb5ihv87NZ+NX20ftj5s31u9pAawpUvvEFZaNk1zwy&#10;2p6yh7Zy779O/6/+U4btVq/yFKeC8/fg/VagjmQJdCCfCcA83TKOjxmYwMCgd4OYdGnHgSUco4+B&#10;NALlCfjogCL4Lw06uBx0ykzAdw53j1vOY9CUHtknv6x8xeAGIZUmSFt+jJ9KCI9NK05kNimS5m5X&#10;jr10S+R8kQF55dtAw/8aGAVHXr6LPRPI0Qnd5adhdjEklRYmTVdgcfCt8w2xce7YDs8Fclh8qiw2&#10;DnKizBNKL3qNzHR6GRg1tisv5bsgSaYDzzznT0Cb/niarG5nHCX6eLp8T9iBpbPl+Z1XTJvs1sYn&#10;o3jnXIfEgZfvHmWvnfZ864kc8pafBZ6FXTCY+o+doo5XxCwoB/bo/Lm4hwe61TcTdObYQDrlHoOT&#10;EFfHYBd8pqyJ6djxdV0iaFHKBOFT3jOv9AyiS6ZfqzdRyUPftcseb+zg1D9u/+vim/o9vPgDaY7q&#10;ORnZDrMe0N078Gq70zbJUh0iqLYCxib4IZUAlzgyHJo97SWZyrXjEOAOJDVnd1vY9D2Sozrm2A5D&#10;55bzq74izx2fwl8Mii3HN4bKZb/EHun138hCrwodNDjSLUyoj78L4c94K0Pl2wLcKXkLi+NaFTyh&#10;cullFugY09j0rW2PbqnOTM4HaTfdlhYa+I8qj3p80NyngCUZ0KMHpk0wwSl3jjvgKtJDz177ol9w&#10;lSvvU676JGuO7Hnrxh/q52lDX+WV0J+ycMxPLIT/X//5P5e0hXv6iZFkQ3tpXTIG8/U5HAZQtz3y&#10;/1y3fks5yTHsxpXinXQHsvEbcbGLbin/7t1vr9jWJ2fiG8rhbQFPG+SPrqV7BREeleWhdxAuXfCS&#10;/3xydsv3KfuTL61tBe3wFTd3kt83TJw20LZ06MOvraKH8uWVc7KJgfdNVa2gl/Vn4fHwVu45iHYN&#10;2FK6jWCwm7cWx9nMomX7vcjx53/6c3Fqi55NnZHLZ54QGtki9CVL7Rk+eTbllJqbQSxketqs5ZP/&#10;XNg1mN+Nh6VvAYwJXvtA7RN+0tmE/xlIbb1aeFavAK508hngtR5yPjqFRvre0uM5UaFyGD/V1haq&#10;ZzNEnrsYpYstPpWT10XIkQnDiUu9+YIAZ8HB6QI/gG8QPLrueGkx5khWYcX4Tr0NDzpE1tCYydgj&#10;Bp96URpdtnnC8pKGngWHbkzmfNuYGFx7BWftCR/vfYVV6yRfW0b+P4KVfY9P/LXf8I3Csenqu3jK&#10;DUybmAWmsb3013Srq/6x6L6mvD5zBtZ32tD95fdudsv5tcF4fe7E89f5q9Nd9vYTsqjDRquj1xs7&#10;5hXR1/hi7RsFltbq2OPxodJP/YnJjY05AjjzG6NtlpUfHW2ztoUUlhZml36flMxELdzbttDcTSRS&#10;aWfihU02mxwv4KqfF6njQxgFunGbdhmNyvPZLuWTS16PKaJPiSL+r/qlFyCz9u8SnaafvJbPWIiM&#10;+iB5i7Pl0RAj1IPuHL0kpEzkC921Jzxlu4mf6Lr2w+PbvML4m9PGbObO64n9nMi87j5Ehy76ZA2d&#10;/u5wrpV3DaoLzZPmZj5H487rxh2yDWLtsfVFtyfQTR0tVCe2y19tfTJq48i4NxC57tPAWZBWposA&#10;oePpQrHUxwY3W+nzNobTxSaUJynFajj6BB+bV//+v/5XeWM7m0BfBy88ot/CxmnXeLMLkI7OzkvY&#10;qnFPfR27sVH/jn2kt49Mebbw6Tgw40hviUDb05I2Yr//8P1vvs1vQkeY0ihTX6U/PP7y3V+ajAd5&#10;uvFAPrTTl6CNpzgNxjeCHXlq+6RVhvQh5jL6P/VjI8rTYc++Xnl2Lhx9lsbqCN/H3ESdsmVEqc5d&#10;2Enh2TTgL1mgiZ6VNUi7Sfw+G7Fr89Fp6nwXuNjoXX63kq5gF/LpMdf9Tvr0GdE+DaRZv/j6kEW+&#10;7W+nbtlw5MWH/66t0Nf3wmej1R0OOceOs4E7ck9a87IoKX99f8u6lr8L7asDQZ3/Ib8hzRd8tiy5&#10;fLYu4K2/bblVFJ/SDM5YZ+s7YwRx0if67DpGbRvar2HlUrdRfLJDU/1pY3zfjXXqnY/B19/k0PrF&#10;o0+FRAr10s22Ly9jg7GvAuuvy9OYz7mN1vpX6l373DmjvDeZtJRX2BFv7Kv3is+n7r98+KUDwGFD&#10;R/bnw/Rfm9Fp6BybaU9pJ/itnvuE/9qt5Y/94N1WH5OF5AVoqwPH2RCdfm42WcZftl2VzlYgCs6j&#10;5y/iK45nnAkttXzpsLooN/Py2Ce4hctmyOYvMhVSRcVJ1XzKQI9Fx0aTvd+tg1PG+QI6K8/ijI2G&#10;/vLZ45Z19NGnqVjrek8fR1++tC37gmfyiLNjRTHCEz+fP6evjc58bW5A8AT76df5dumKmcM/ZC7A&#10;D68nP3Skh9PBm3JdqM1vyEyeMheZFyfT7vEbPeqHQVZO7AZPvYfexHF1+GtQ+ciZfLoqc8u8ek3a&#10;hyx4+/1fbRIe3zMv2DLf+I3XB5vSoWrTpq1cqhMm6XDa7x09mpxzEO5BuQnCG1vd+cU/60Rdq6o8&#10;YwtyXuUjR2NGKZd4bDZzodIIz/6EXJ5+/ZyHjz6lPnBRXR2/5HzmuqHdjJa6bFVZK/fW7ZSFpZ8v&#10;dvLv8XqT+pUpW/ucvYFAIl0xqn0Sw8RH81iw9Vr7drM/dZf8TS/S+Vr9i5u49QRp+S8P5zu/YuPt&#10;BOd8SsGpJkefWd9S/tjptAnYT1m23mZsPn3+FtoNs8Z8skRvU4eX8IuEkz32WdzKd8yvPsigD87J&#10;oKyguVq9OueUHjiHG7+pd8bGIv0KeZcHvk1ru1ToZZ+4diKLzVp8tl6GRuQ5eWQl25M2ivBHv+QE&#10;x3n5xl7oNXbRNaCsOLCxoP1wRGpsfphy6bVQvnZcoVwotHzrcc1Xn7xtJ29l6f5G4gGaC/h5MhVo&#10;W0/dFsdR6NINWi8BDxKKXOXkVZ5f2G8FxPucT7F8i0/XRU6GBhuRddcAlNv1n8EZW4pxA9Elb2Ez&#10;rupaSGzBXj7t59tm0EbpyOAiPOij3p9QHfMllf7K9C9lyOUzMSD5RwT1khzO0PyX9H69/T9xOn5I&#10;YXS9dpoMeBfCd/2u9T+KTF7wQFrunJzruZhv9WJs96z/5sQEbSvJn7Hr0ICPHv5b5rLbk/Dj3Bsm&#10;wOJvVsvxtRgqo8k428w7Bi+54bXtXdq2iyQfmBN57TMYJrDXHqj4GJJex2wTFXyI4MYIaL/xBqfY&#10;tSsNxw/gvO5zt4+W94Sp9xqiyb2OLnogr1de6Hnox2qZV2eu/4i3cGzAgra7jDV243v0UO/TH5IZ&#10;uEa9G7tNmS82eK7/QCeTtEQwjtByLcse+ShjUxztQ15y42LH3+FV/U/mykC2Qo7vVSBjA3jTIQ6C&#10;zmMmSiYOHEcFcGCTu9v5l/AIMoqW4Pm6GJaH/AmWlZbzPIp4dSk5dBLPSf7w+CVPLJb/8lG+k31G&#10;i26bD3cqRgXoFIIQXaSN7KPbOMcEhS1/OzBjj8HhGeCYczdMMGw+I8cotTIp79zEpE6Rc8Ghcibv&#10;qqikr7wte8p14St8l94LXUSno5uycJZG0+VPFV+LT6NDNNB4gv9ikSTXM2hio9HneURz+Xz99rxi&#10;6vBc+VZHdl4d1wbyyvPQRi8Ee1C++bmCv3yama+VwzU8ONNBTGAQ+NiK38I1gV5+HRQee47+6ztb&#10;p+eYet18E+ieHyeNNSrK5KeBpl3M+QRKGxImrSv7BuCIUvjkVVfpXMjZzWVq15+O/uqpNlCADnkC&#10;NjxMzumDF3h9XLscNsVFB94VWHK+crEJ2cgBljY5D4vKIc9ghj/AmcHUkSOTgFiq+Xt33S4GoIGW&#10;xYaeIMT2+avsyWtnezGDAPV0ebEDvC5gHt7ypV26hgEeKeWrNRQJc3b8Brcg2JArz2LdX2SvfMqS&#10;Ix9Hf8p18fp0bE2HA9ffOVdmO9vyyrUjqG3PuetJHV6aQNM2H53jm5vetpNXWKur4XfXFZygF1bm&#10;uZAuzuQqtMl6c5Z08qTyAZEraRMPp260176KrG1pBLURDeCSHT65Jm6wh0Wq87Rhyo/PhV7OI06O&#10;Ft6G1tAI75T/Jh3oT/Kjv6eE9omI3gGWtqttL6+1OTv2ifWUkYYe2Hznm8amDNW3B+S4+G8sCoa/&#10;kiERlGPMXDu38NjBcTLp+K0gHz7qdOupC9JZiO2ibvLQfn7ueiPRS0DHTUPu4NcO4ALx6vkUl6ce&#10;wjFCTt7KiSe53AFuoLUyLRf09S9d7KsPIDF1uDg9tj7VxWzqSKMDepWRzudcnvbLtl0gzMtQ8VBX&#10;FpLpYMHtX//lX9qf+Q1IuOiB53Hrh52feX3FYfjZXL5skuuFxtc696SYoJMJkHd5KNt+oIsnI/PK&#10;sjjKiIHuMDWQpqdyNiI2bsNZ/LGxrjTtkS0fcaVP/qW8/rQbvLELfPYBQ28mW+itDetjsVH+w6fM&#10;qodXx1kswe1N6IiLqyd6a7/WSMuPDeQ9YVNNqrpwmczVB419xc6WueneeIu/OI5TVv87T9sY14CJ&#10;A/fCWlKq19C9+yL6sMnaR/5+0OnYLMdO9GIYMuxHPhiaK0siWWR5DeQJxovkLSddfb+mC3lxNo7N&#10;tT6Bj8kfnF+zzZPZ86ld6cp2Eyp+smX3t/qExw74xdf88SW/SQU6dlH4V4AOjR7JHprTDpTpE1JH&#10;x+fEpmSihDiiLV9PnemvA+qldlF//C9/Ee5qF+pO0krE10HbzoklbGaDZGHaz9Rz20Y2tNDBZ8YN&#10;EwPhh2uLobH59BSn2L52xDMnzhdqt5TdcYgN4OpRvBqo+NIA3WLlnpdXzhz7EyNLmAzBIzO52v6T&#10;J1b/hG7S25dWPpU3+NJA+SsXn+9mlL7kpONlg7y0MtbEg02ki231lfDQV0kXa21AksMNN3jBXctJ&#10;B3jVXuFV/kf+1eHSP+gpfsGqLEE62l2kSHnTY4nSWj7IZK/+STPu7YZHzhn5S8bCf/7zn5subitn&#10;s9emrri38ivXT2i5YXT1L++034t/FiPI/9kY+9iIjm9yvhstbSeVnScMsC15zbH4tWt0FvDZz+BF&#10;08zrFmfsODxZF660+UxdOQfK+yiLFzr6dz+Boa/eBT+yqF92WD7VO1Jr8+aV0tXnasLO9PSxAYye&#10;GxRWPzLwufUlm/N4j7yhQ+b87Xil6bGdviuitm7Rffc+fRjZkm5jcxdyNhbjk2IFui6s76E7C898&#10;Z2IyGtJHlrFd+7RTSbtoufa7Ki/Ep860MfHnpoPWC19hr8jz9jHOXPmGbuLowUETuK7dQou+0uGu&#10;L0++sRFBEydjGzhjg3d9Q4kn39lp05WtHLETcI6OD1g7OO64QTqa6vhTjFt5c67O+rrEYzt+b9yn&#10;LFBPM+5RPmkHDx3pxldozRPFE3ekF4LbMUHyQeWq/037Ju/yQe8J15ww8vE38TYhp7LR4wlLQxpf&#10;XnuTlWxvzIkDfVL3yL9l/imvxdemX8vSttO1lxm3Lj46/JBeL+cbbrxZPjOveG5OtXx4RyAkIppx&#10;wd3+5A/NSSN358LRZ/2+BfNVnUorHpO+1TVw3PO9fh7x6Cc0/W9eZZvLJB8c9ANff+WJ2RMXyXt4&#10;RajS6GZMMYf/Ob0O5iD8du2rPeGtnPReB/uq0yPXyjR+wTbjH8t/89lsz/e4OER1PrTJkbdJ5OYg&#10;fD3xJVYuTJmxn3L4SRNnlg5caT7Dy/n67RH8EHzKi/+69/BZrt7SN0/Qa2c6WXR9yOftCzYwgHLd&#10;rEyca92lqfl5KPXV/5TZuAt/fCnl6BG/XLkvOsikKN2M/7dJdb0OgQDczh/mMjSDHOgieMsPT2mb&#10;53z7BOfVpwK7ChAX4wdM7Bsa8vDdInQWTy7/iaBdO4xOy7P4KZLaCG2xf+qH3fWDu7a1LG8ebD02&#10;EBumziZ+rC2vWJbC2/ej88JOscuOreV1THVs5Xr0fdmuOo+rXmNTOvCl6bPIQLCXce6i9bDfyj82&#10;GN/sgy2nKHoLzHpBCvpruSQ67/+ZD/Q66bd/jx5vz0+SXXQeJ3CXntglRjzjOjusflvMm4Ge9tn0&#10;PWqrLUe4B6hXvPSFgC/4m3M+2FNCn5PBcbH+5lz8aRyoIek7NuQ7bjDa3wjezTVlasd8rf9J6Jhv&#10;36FaBJg3VLqTjsfobD7zvvN5Q98FdInvqP0tbu15ynaskvj1Met3tU9tq9bYePqMHoPfOuxxdCud&#10;Y6ulybzkahtgxgiQVtc0cl20UkBMhwsuG+R80+BuXihWplnXbfL1pR6+WLwLkHvrJVUroYCU9GtT&#10;lx7J1H9om8trsF9+E3FlknO3hTtmd/0vTGa9acrPODS0yYdbZJhxIFmmz0B3/B3dob028nrszuuD&#10;w08X6FjkyjL1xL+tXdIPTTRmzjwPpmzZv3XcuMiO5nB0Buqlfyehdjh5I8bxk5P/tOPoxnj+p5D2&#10;YExW2rF79xisGx7Y8pXfHDq2cz4xdbF+eWwcbR3f9InELrh3zHZuOPjsJ5YYO2C+89adfQ9Y3SU5&#10;h2q+QQ5rE+k5iq2/8zNT3vLUOFxFc57rfSJWDHdzOt9b3Uo3LOm20Dd05HJxxnb4BzE0lv/0Y9En&#10;unzJw3cLNlhB6yfHcKvNWz7Xn7J+i7Z8Zdmz8SFVUb1ia3VkTRCsHM7xfPcu8+f8ge2/8GAb9Xm1&#10;X7pLBDl6pbTLzS9+bCZx9Y8VL/yOM0JjYdcm8qArZkO4SkQBjciC3gbv2YRJ9eQOLQ1y8V52FlNB&#10;a6hl9Pq4ZRdvhVUZYBuajeB9BdfS2DKunfus7Isz+pyr5HcAfipl8YtTI6vMgdJB80qZdIFxBxPb&#10;WCpHcLn3VLhBT2TJH1iZHN013oWcTpDuO5al+UyQDS1Ov/ro9MhyPmgKcHtd/hIDrZtTh9XrUZfy&#10;8VhY+ZaXAI0WGepsroMsfzcEnryWzvPYyW4Sihdaylb/yCEoSZdmkpzTayFLx0qnCSRT/mk3PFxr&#10;FBfNk4bu6qq8yef65bsEIXoujslyJ80pgw4gk3K9bpUdW0f7BmaC+gTQVa0bYKejOe0l9NjOnfEm&#10;k3C6QRHd0N9FLnxcCxqro8DUV+aV1fDHb/Wig6o81Umj5E75Z52gO7iDvHqTn5SuEdFWBajVq/qk&#10;neuon/SO2hfelFU+n+g6C7DqZQb9dJuNltmICsGrvZBgBhZjr4bA8HuCTY6VfwcAjrSlQBcajvzs&#10;10GFEtvZpSOlkzx69K/XU3/0bJ1Gzi6A5Rq//uZMXxk5qnaAGBplG37lG33Hv6d+ls7ai63WXxpg&#10;j43QuNtWNRkbJ1/ZsUZZTQUjBI7cXfRBy1/kZXN2VgfLe889oTtyDNVWd77qBymfZbyU1e6wOvxz&#10;zEWvg1hc+oJYOLLPwJZN3r6ZV3LRB5DJnYXoG9Coe5PZ2j+MDM6+Optu+pGV2xGJp/zk0TFO/Bnc&#10;777/rhug8ix0akNk0+7Kn9zhS1syLL1m5muvHX3gFnKurYgVoPkWU01Q4kPka7oYEDx3n+/bA0zy&#10;P5voH5rqmnz3K5GGng6dvMrLR5GMT1i5No3uFufYUR6+HYTkXDD+7dtsYJCJ/aQFumHzWADuAoHJ&#10;6JGPHNVVXx08oN7WJ958M+cW2+cVmOM7eKjnPomWmMZWXrHs2IlidT7xVVzNdSdIBkHqJGTI75We&#10;nuSyeFe/Svq2h9WhMqXA9/mNSXKxAxqVMYNl9gPKb1mbS1/3N7FSZ9GVvJ44fC6ISkODPT3x4gk0&#10;tPwVcrhkOPaSPvWpr8gifRoL+9mIx0/eyDh1+aT3Y37zEnQAGXtPjFBjA0N3n7JKrMwrYLTn3cDo&#10;bzwe3D2Qr3XRWMnXYtuwrm2qSdpx9ED7NbxOmzaYvo6ux4cqv/rKZ9sVOmuX53Hi6su40/JsSqjj&#10;V2QD+sEpzwLku+tyzicdX7L98MOP1UPfYvJw0572yA4Da1FXN54rdMCWxf8+l75lb1nkbxlHZeg6&#10;cNOHdtMaOlN0cFLs78LKNvQhiy/a8rTn1u2RZQntJGoXrdqeOxFZZuOPXQRji7WxKohATIZ+TDr1&#10;Hl+Gu3YZX14a4/OzQaBOxi4ddyWWLTT+p13WB8cosUvoh5kYvvXkqc2tR2XxNMmWr6yY8yY4bV/K&#10;nbJs7Eat16CMsj5bZxjzZTJ9nd9QbH5tGt2TNteJ9UlrfA++smgtkIsffUx8yOHWK6nKT/7UvfN+&#10;Undtu3QIPbJbsAb0wqvy0jlp1Sm0GosjS+srMug3K2PwvAKZzZaHMmIDm4qNfo9V/cKRbqMJT3z0&#10;Sz7lE1p0pzPo+CZHLYOtjGN9KsuzD0zfN21P/L7tNPH8bvelGR5wAF16TNuzKb0bhuKttk0uY+F/&#10;+g//4XoK0ebvv/7bv/7m++++b77NefGW7bZu/CQCvYH+H05lb8r409NW+iq+u+Ub46Lv9iX7G7qn&#10;+HWordqmUt+Zu208Xv0g4oMuWoAc5lPqprKlj5sFhrHdygV3fCjxPrKxhxu59F/olUZp5fd2U594&#10;Sr90CF997vTD7vA3b/T7mJ6Kju/lT/tWl85XZrEGDX7ppxP+evphDi69dRZZhtdpy6Wlv0rd5m83&#10;VHZjkuz12+Mbqp8cfr4IXzd8sWWKV142iHCVmYxknwX/ab/De/odtPWxKz+7vYbf5Tem9fGzEX1o&#10;hKayeLEzmmj4SOf0k+bpkZn/wltoPRnzpa3w/S0rnU0X0CI/m6BXGvQLTJm3v/nn//k/es321hqk&#10;l37w+As/UW7b3pZFe2nCn/TIfdKlicGg5+TPtfN37H3SoaA/NIzNkhcZ1Im+mB9Z5NIexSc3upmv&#10;gtYN/dxIkFcvi0v488/v//Ldb77763e/+dOf5g0uIVndxL8Zr4ZXfQp+fvM5i3Ge4DNeYwMy4Q1/&#10;eE3caL086ov/szk/cJRvAQ4NwE6r39h87GudyLzj55/DI/qZc9jg7U+cHJs0/vep/dg1cq29P8Qu&#10;P/3kLQQfOk4dXpG7HMfe57QH+ew7bXLGN1t/Y/cn9pxLV279aXiMHGIzv7vKRt49d2xZA7zApmub&#10;baPHLsNF3c9cg27+4Nde5+bElX3xXx+3npTzlPPKZR7jBpKOf/E++uCzcOv30CWZq+vkT5t1fo/D&#10;6solI30fiiCL/k694aP/2HHSNc8+9gmFloc3Oo+tnMvrYThUnuF/23TwIIy9i3q+VleX3rLAxsLI&#10;rgPK90Qa//ndt79rvdTm8cmuZ8TX3Oj/9vwOp/i5sQRN9LRB9N4bl/Un6+SsDvfRG7IaW9IOBkI3&#10;bXtl/NkrMaMW/+h/7Nm5VGQA9Ib7qLYhc/LkLzjf8d8zXXkgTz0sTWny6LPySNvNGjwXl322Dp8+&#10;9GPaYWVPueIiEHakwlWs6VgvcW3esjgyouFjDW3jZItGvh6PzJdcCYuRsnmbL88NbDvels73RlbH&#10;uQHikIp8a9NDhm2jF2mZ8WHKg6Cuw5ONWmcTt9HxxLy/vUFkeSjIDkMv8eOMUZrOKs3bOs5PQBgf&#10;ht6UmePU/9A3nqLntKORccYJ/Co35P341+h/qIfOlpUC3md8/dSLnFvf8r29TZ+x/g33GWunfZqL&#10;lEltMToo/RLEt4GDmwvlV7+NBXBqu8Sr9ABT5G98r8+yv3oF9Z1LV342trr5D31l9Z3gQ2048sHz&#10;ZOT6CX1VjfSph9Rr+j1jtU8/TnyWrn+9YXSsTKG9G+abT6JC3efwZfz+54sqyMm6zdW6fl6jQS4+&#10;sNDzlBmt15fYxfhhiG0Z/ssOTyfwSu4QHN9eoofPGKKly9O4eqFt4cIbktYLxzXCOScT69w0MNfG&#10;FsbQ0iduGmskduaPX3z21oCW47vj01RF1/jOWs5C9Q2uGzDqw0dX5cH4/mBfdhCr0wY/Rg51Tnc3&#10;XbXPwj9+9b8DpXf4DP543VU+Mlenh0wr1x6Ve9aja3T5884zpNHtY+zSSSi6MQgaPnBB22hso4//&#10;e0A+44oLVofW//RDmlVGe/3pnS9iQeqh4z43o6iMB9ARkFvWyBb5cqFeIuSLMuYyxng+yfIAAEAA&#10;SURBVF3ibMeboZ3d4tbvz+lD+4avQ792QifyGMeAjslzbnS3pCN13vw64wZ2AxsbekGwo+fOH/Z6&#10;8+GT3fp6X/McfNdtluE3Y+TEJ3iRf+nX/sWd8l9lfEq3XTdGv/HUBm/q6vOnqR+0wdSjmDjnMVbr&#10;1AY6OaB1vSV20y9WvxyVlzcw9kbkvYHI3r0KqUYMlsagEjvojQJvYlX5CLbhJW3uxHgKNkanbDv7&#10;HD+8MwEbx5uAqiHPZCoiddJYZaIspxgFx5ieOjOY2E5Z3k5G0cdHvsZIttXjTRxPnonj737/++os&#10;H+AFyJ75WSdFy9NkbQbAGsjI8off/6ETIgvla59O0pLfhheHj2VKs4358JEA38SPzd7mSVnXJlca&#10;KKDL3KU9g5kmoptPJxih3VdwNeP+Wnkd0X9e31jDH09/T5C2TkJnII39u+Ed9Fx2Yee3mTiypYnM&#10;Bqs28MjGDvKUXRp7JNNyNcgymF+Qt/o578QvtExQ0bKgBCwMfc55eYcPaDkNI9d0X+gAJOnKaHzo&#10;gl1ss2hTpZKuU2qdxP7qIxnlOzaI78bXy45eIfNtBvl816IKnr/9dhauyOnznLDwCa+zA55wgE82&#10;dnY+m8V8YDbZOSTZ2CpiH7lju/j3x0yOLba8i7+8y8bBTz/bbJ6nRASNtftOxGmMTtPpH/kNYAyc&#10;DNQEBLjFY+fQAktnj2s7srFVPYgt4OaP7DrX6pD2xwba3hPKJ4wuWsnk72/fkidUol8XzyIPOS8I&#10;z4094sz+zuPn3En3hA4GIwMovSPX4mxHtwNo8gB1xTTgmOglf+n+ZObDP5zjwS/WRm0DqbCn3g3k&#10;dZyjd8qxUQqV39/6EufE2c8dDMVG9RcLMu/abuggvxuOSSNPbZ/BiLJUk0feBR0noMtXecpWh7+d&#10;GZ+gy0/p/LVvsLrRgcjsh8+H/Ebvio/82xNrWyhfJry1SZAaP9pBT2xEw290oKMdksNiE/206Z9+&#10;+pwOPJsB0e/ndHTwddhiBXn4FV/4GN3pb7HYQvgOpC1mbZxem0yHO4MFvuuVidpffTY02eHr6IyG&#10;WlG/7KwfGRrxza/yaproI44YYEi3QEU+MrhuTIoOJqCunzD5sWPkt/CmDN/ne9qchTnX6Gvfo+ss&#10;VErzqU+nIkwi1Ak9dkP62+jTSXb4fpff2Gx8OeXw9taA+lPO67cpj4Y2QJZvTiwmD4DjCZwOtqLT&#10;DtThGphY6ABkAfXF2Ozb33+bsoljYkDs+P33mUxGtv/6X/+f1uE8SasNxw9NeCtbFtLDw8aH+rNx&#10;UH+PT0aFGQSGh/qqX+VcHH173nu+MV++ReoQLe7QPv1K6njrwFGdOyqjfBd+NZfYY/jo7yc+1F6x&#10;i6PPxu+lsTItPz7RmBzcyplri5raFvuytYFq5Y3eykeUwtJX/x0vycsfXmyS0+BTUfsxzhkZ+wq4&#10;6FLZQ2mGnfo6Pjw4u9hGvsqc+qXvDFYHB4OPH8XtpIdfFyMSl6dPFFO0m5FZPQN+79O2Gv/gv2Ds&#10;eNeZNHx/m1ekGmspQw8LCspufVjgoqO+qbG5404GmjHRjjfRAzvmRMOEzxhvxlPjX3DWBmR6jm/k&#10;gdpjTqP/jE+nPsdWcy6GzUSjfY1g8QL0g+KSTcGxH3xl0ZeHv7tU1Zt0MgPnE6dmfKsGATuAXdDS&#10;R/6c39IZecYnLHLTb9L49PRLSODLcuRdGvt2H3TRX93Fj07OIwtak3/qYIgoUZn5ARTJW3fdnIrt&#10;xNIu7kQ3+movywPNtX/HXBkDqc/aJe3eZiGLiHfoKsdPNlZJ26cYtYe2werPluSeOInPAl3qy8HP&#10;0tVv/j2voxeD5/d1TchSZ5FxY9/419SZuCQewQFouQt5z9u+a4uJJdK3L6LTbsxqZ2snMRtdtHYD&#10;cK/ZhKwqpuPIyAXvg09iiA+63xgDxofYls1WvrmpMjaLvNo+HfGAB/bp3Ks+Qte5+MfOE3eG/pv8&#10;Pprrj+c3lvTBFv/5V2U3ro6sreO0Z+l0F8Nrp+SH/OBGBvW+df9dNnT/5//4H/k96L9Uzt/nd+P/&#10;9Mc/tV6U3bpHi7n3Gi+xVF3XV6tVYkD0Iwu8XcB17iOdbtqXo/o0ZjC3YPcff/yhfblxCHvhAY/9&#10;9X/sU1qh83XaCD/ZepLXP3KlHsRJ8tJzNzHgrL2SU5sQO95a2saLyjq27YYWfJ8tC3/GYdOexu4b&#10;x0eG6pZxhPj7XexqXvG7vE5cnTnnL56+dv5NfldTX65MY9bR80vG1Bub9FNjC/aYNryLn+QhQ+ci&#10;pw9iF/TYcM+1Y3rSZWDqZObas/GIH3vpF2yu/Pu//2X6pchXYypYnxg62pR4hmbbauhP/i56zQLO&#10;4hzGPUgjt3jJh9TrbCqJz9Pn6rvVow8eHbOk3uFqR/DQUTeNbdpDaHV+9umHri/UL/hGPkN35CUE&#10;mdU1Wy1/+sPjcx3HBU9ZoD9a+7Hl+Njk0XvkGR+Dh+7SUA/o8Fex0tPSX73/tmMJuOvjbAJPWYB1&#10;aUWm+mfmuWKBzV/1tWOfwY2ewbPRamn3x9hNezROROdzNrPoCdDc8yacr9XVJX1W7pXr58w5lOWz&#10;bjDQVtWLNPjllaNrtMybfj7X0w5JhnZsHhpji6Nz0uCLl2+/eds2ww591SEFDvBZNgB4tO6y8Jsm&#10;PTxDR7q/J5DpCa332FBdAjRX/8UtncN77SWNrmwyLj8+txs60ndxm52AuvMB8mY8mDo4dUjWziWP&#10;Ly7tr99lbSZqlOflQ5mHfDt2JGflatN76pf6SN1TGa3Vh84+0/60venn5NPJ5wls/SGvAD8mqM8N&#10;LTZge7HA2M/1I0aHLn3FOH0apK8zx+QDYPgo/xw7Twwc/sYKxh7o32OqqY+pp+9ys5JrbZ6fdswS&#10;PsatX3/9p/qm+Vy4lSRebKVNoinGKavNy6Prjz9OP//1b7/K+Ma6TPxUu1FPjVE7PtfXRd/kxZyB&#10;U3+xCWCTHuMgnoZkM5+RX/vODXKZs7EPvtLpu/Fi68E1X1mCcPcNRPAbAyLX1p38hfd5gsmnweDI&#10;M/bQj7+5/HHxG4tjl/Vp8hrbpfuJHTI25PfZXK9s9aPYKry/Cs6H6j11RRexsWOd0uDvESC4A/H2&#10;mIkN0Kru0VNsxFOaMcK+FUAZ+OrKXFU9TJ8xcWP7AHhjZ/Yev5+y+E29LI5jgmUPYlA3OCQFr5/U&#10;55fzm7HoL/CT6bPI87Lfr5CRj7sTwHxq+daWbBBQB9qK+pv81O/KR/CAdGPayhL+q688ZdlW/6UY&#10;HGkAH3QdvcGt/aIAcmDeXKXvMy6adQ+vRgWe4FMOoKn9zptMcoNj0uDxV3mAX4ZMZOOj+oH0w9MY&#10;YoPcYBX/3ra7ejji8Z7N6XVoTR2GaK5n7JXYkMvOxU6ZjufJl2vpaQjFbfwLbrwj33x1fMr6WX3m&#10;8PJEcmq1OPpF7R4tAI8eYGMkfmRZfcldvNBrfcRfwVP2lVe6dZGVeWV84n9z3oCk7tqmjiwxkP/a&#10;Dj6As9l7Qk9PlYvvZLQONmnhex4+Qah9yZDpt2sfMuHLR8o/udL4laPfeleHcxPo6c9PzBcP34sJ&#10;uf74cdbUPTH57tuzhhzZuikb8378bCw+NzsQYH3srbaSfiPaSb5g60jC2r5+FRdvHaSezRn439fh&#10;8/lzfuplqjEIowMabddqPLbZD5rLn849j6OJa8uL7urtY2VDeokrPcDXlDW/M97kF2RydG08h97y&#10;usrFd97lJjN55FP+af/G+rgV26ClfD/Ht8myuuzbdOjhz6byk9/Ez8geebKn2rdVfMnmJaDftn/X&#10;rX8863fDU/8kXT0aV3buT56U5f/Wqz7FB8xLvf5Z3+OtdV8lbplD0KvyIArUQ+j0t7ijR+NXaPu5&#10;0bU9tNV5x/3q4+tv8nNRAeWNJ9iBsJ62Jcvq3Tpl39iVpmur2jvXxQs/49S//vWHrLEntonT/tqe&#10;xj72NGbOievxqZSjgzrTFxr3kgEYC1ivEzv0h2IwufH9FPvolaFOf3puNg5uLNknrD2tzH7kV44d&#10;swF8fk8vJTXY6XgO0QixSq/BCOLcJi7G2ykkNTnjxIObyyPckZ9eDxhFFzfmLV3XC1UsFbGDySCU&#10;J+EpIRB9leC0ZaQ7V1l4MRADPwNs77w6LEb+CQzKobkyuvbhYPjntPZxwrHltXxkcH5BzkeXSbnw&#10;Qhsd9jIoAfLG5imPBub5pI1UFvoAfJ6w18p3s4QtDv1nnvzlL2D4A+gaCHnMHmyZYkA5/KTT33E6&#10;vBVTvY8OUzcpecrgd9fD2KlMXn3B99EAx+7hdXDUGTq1V202+i0Jecr4lFcsvhOe5V36R8bKduRD&#10;Q7nSTlpIrbqVhw3qL8FRTpCBI01dAek7CU2kalqDVduPgBH/bKcxNPAC0sg+DZf/zkAAPTjra+44&#10;kjY2GBrkAvTrYKDNuknBO20xZbacRVmBYAYOU3awx++c04svKgOWx9xpOXg/PQb7Og52JpcjAoKS&#10;ax/XQyiUYr8O5jN52Tw2AnQw8lpZpa0MpdVYMPTl/Rps2b4SQrBUX3z82C3ch++vFX6kkROQyd9C&#10;5Qktiw90VHeADciIn8lgGG6RHlfX6hE8+Ghd/pByBiT9S/rXoQ+Kf2iLH6A4p92unPitbOiUH9yk&#10;H+sPv4grzQYJmCeFMyCIT6i71ZXedBn7jWzw+XDEydMxI780gA4anUipx+OXlf9IMLoXfeJbTtdf&#10;pGrfFpC0qZ9/mjbYtpW0iFxb4e/3Fcbfx8bLd2Xm4yYQFh53Yic2b1zDazco+OKbs8g3A5OzKVye&#10;2vztvq3jDOy/ShmLK/TpAADtpL31JJw2HjvAXWgdBNfvW3bihmhAOl35wOCc+g6eyXdviEo7AXQD&#10;rZPk7+ZrhLhlabsO3bRdmwNuOPkxT1ICg2mDBvKxC6iPhC7aPq7JceXlZH2gk55ct7wBuD703bav&#10;+EfK8UU0lPG0Vk57bQNRPatLMmg7AK8nP08OAzbazWhEVq7FLVK+Wv7Rtj98yWA/12LwLn5l1n5P&#10;sJ3nTzu6BoihQ95ty9UvaV0gOPVS+8RuOwFbOdpXWKA5tiMXWvINcD/md2pSGR20Gbht/w7fpGI2&#10;nNIHwLfY8jk+dfq9DvSii7zC4cF0n/NUtwklkG3jt+d0i720B3JogkrXTuJU8nr+TGvJ+VIWDMvp&#10;T9CmpwFif/c1sXomZePfM8kevmgvjV0MklZZIknf4nLqS/zRB0nTXi1ws8vIaoA+k7mR59ggF0sf&#10;zaDneuRcvLX/s06U2XLwAD4Le77HSZ8yym26455v2b917OZnMqcMn5jzlW8m1eLutOulo5wnfJeP&#10;+MSnwZO/8d0Thv74gTL0B1O0zHN108pwv73a1N/YVbsA5Y1vPuTtJ0+tTCgaWe6FxRZouS0LX/0P&#10;5qEdvZ5Az+lzxo/c+GHiuj+t8a4Lo4lL6vc8Adz4mXLqRAxxXD13HLs2+vmHe/6CxqVbpBJvZ+E1&#10;sTq+vXfx14Zs5EQfetocHl2YUDGB8m2sHbsu3uqn/CyQ3faT1gWnHOG3/0lbl45eY0lkYTvXPsBm&#10;rljvms5Bbxk3HwL9RzK7aUon9PzNOFTbmn4crpgjRjsOD6mjj9jcsspH93kyUKyezcpP78WAM/7O&#10;uEfdwW+dnZhFdnSO6OW1+olvgG8a2/+//+2/tX8ip6el3FDVzXg6BM/PBezYymKkfBuZ6kvsxtfC&#10;X2+kOv0Z/uWRo9dhg40DtWcEG73ZMnyC5waq2jwecvlE0snFZ4wfolRtytbKfEhMVKa+EzmA9Kbl&#10;qK/8bRYN1DP90drNddfAAodzMXBi7JRnO2MK/TdbAXw90QNmXP75N7/PDcyji757+lz82UW/8t33&#10;6M4moL6oYys6hYHYypYWVC20dayU/lzajDvGjiMfH542s7KTY/LIxl9v/I5lyPGBTOPP8NvWtcPw&#10;V9YG3srSxVBIARvx6kT7WXsyA59Owegff81f/TvXaLV9Rv6OxTLvXxgZUwdtI5s6RzQWBm/aKlw6&#10;bFzhz8479oudN3/bAhrK71FZecoBOi6tJpwvOi4N+fAWxEb1CJb25jv6bPqW2fTFG3+ceLW4Y8Px&#10;px9++r5jJPWy9ODd5W/bepU6X37nqcOMPXYMt7j8Y8cy6swYfunSDd3G4Ifsxjfq4NI9eUGsTcip&#10;zMq9Oj6PXd+Ird1Q5+mbZ4wfn1wb8c2X9l066MPt0dwr14Be6L7w3+jxhGv+Rl9O+QraHx16T7q1&#10;WVRd/2t7gYd10tG1DvDBDXi5Xt8x9gRi8wJa/thr62KP6LHxwpYvfvitf67+ZMSr/IbVFM35yrq0&#10;HBdvZdg8sgCbN81Tr4GlP+eh+EiXhp40eIvriPuMleoep47IetOY+Kd+1PXwm80il3xs0tYv8Jm2&#10;J3ZBGRw3jsG1GSMuLy3njf2VbXQRU4k3ZUfnOZ94PP2SGOxGP+s2O8cLwxQ07tOP8TNAtsGdjVU3&#10;RY/UzU6RscvOIfCeN0JNn+58+E95P73lup+ldAierrixfqjr4sb+nfdEFuX0H586v7kl4Ufvc7N+&#10;63fpxvT6AH4bjmu2JX0dpz71YWOvbmgqcepndWQL7dkT8Vy4fZ4Y07Y2i+Mfc/5VZGSHqV+6Dit1&#10;5aL22MTjl2O3mZ9d/DJf3rFl0/C6pJ6Tuz1PPbzK/tVLttj2gG/1r19FvBNPpMEDsBe2nPE5eNZj&#10;aUV/AK90z3nx8GrmoXfZ4NDJtf7hFxDCaBl32ISYNjByn+4sdWFz/Vn2lpkGC52/1udnniad3BXl&#10;8GnCFnh15F+7Kdq2kzqZ+kz7iq+KF9K3PehvvoofqSd+a6OLX01bnji/AvS3hg+/aZcjXP3GKesZ&#10;q9Cn/77409Hh6Lm2r1zHhz93IyvxJfZNb5m5y20r9PgqudhioWOKeJw0cclHPexnKjO8u5ahbtIG&#10;a0jC3oSsX60ObATFGPnpa/Y5lu7oHvlC4yoXdyvJ85YCMl4szglcOk85cefUiQ2KI1f7h1WwNG47&#10;DM3hW389ZZYmuTrfCrmJ/dMGlBMbsmvn9AXQCSg78YN8qo9MN2p55HLXs5p/Zw9+rvXLYOluOWn0&#10;78MisfHMGfRRxui5iTPjOnGd/P8nUD6RN9K3GH7SxiZJokbSVo6Vb3WrPlO05deHHF/3raXrwaAD&#10;y4s/tx9KeuNd/K31eFCV28+WrW/epO7k1sdpsyd12wuZ0hsOj9Kk29EvPsyP2w8VZ/pN5OompZv2&#10;pdzZL5uMk1+koVVZ4y9blp76OfjmQ+Bp0yPmZffaOrhtr8fnPUCBXucDzUs7054fbeKSJwTJAFo1&#10;lXn6aTpuG7meBE7MKq7YMdOHkCJv+rh8TewYfvuKafgRI+uHuQEi511XCe2tp7F5+nOrPdHZrCL3&#10;f/4CLvzIaCzx3oKooNqF/Q5Kl+gEqRW+QjFEPuNoq8R4Bf2X+Bh7GuhKsAZy/Txn1P4d2s/8pbc0&#10;UnAaTqz8pLHn1wAhhiFV9s7bSSzNkfuiVhp1UsEm8IJfDWSwZoFrdFV+Fj4EgnHYCZLTAKo3bY4u&#10;jg1koe1osWwHXvgNvTvosSE8G3DpHkpny8N/QmUK/m/f5a6Fw6eTjDgoqF1Dh/zlbSIWvN5RkPyd&#10;8MoH40BOcnY+0i3iAGXx8QfgbNBxvnLCoxefmgb+eoh129ngBH900FjYc8EOvf3IrxwHEZ9rMexR&#10;fiepBicWlcDSdNxz6V99w0vuNGTKL/LDc4fXPmkxC3PR9Wya4h/kBpsdxKDZ8qcDdj0TzOEhj8x0&#10;9lS9YxiVJltYEBC06gfB3UnR0h0fN+k6vcAxm8FcFwNC06A6lRAcGwhTf2vdtd8cDbZ/pX6Ovzuw&#10;AdoCTiHHDY7kVr5+fO6SgdPfazkdtAAK8ENrj02Unr9IvpfF4WL0fsITb/FLL5MMMohjjnh3oYAP&#10;Rv/V90nrea7NoG3wNLbFe2yJD7o/5SYZR7p8841FkukItI3Rb2zDHQCey3vaYezY103T9YanLYov&#10;FiqLDrvz//xt28plwvvUu3OwPJ2zB3huMFeH2MXvbF248I6MyvQvBHsXfMqTxRPFXdxZRqfM6lZG&#10;+Tosy1vegnS06+dhfExz4cODz/5fZUK5C8fiYze28U85m5iVMbRcL81OXiKb66W1MY291mY2scrn&#10;4MJ3PTRHRvrfT6hOe+7r0MinndLLJ7DnZFGmi678JXSfshQPTsr1vKVTnk5Jo5e7+UDLHs8gN3l6&#10;dJ7BAh/rRnRe3YzWbnpaHHUu3s2roNhsYvzy3QFkbRk61MCPj+Oxsi3+DlhGvlm85geXfkdPZft0&#10;lQlc/AXfZE1bjM36auTce/DHP/6xZVdPx9Eh06aU83QSWu0DjkxwFugI8N9Y5a5EeuH/1KF1osU8&#10;bK7cgjKu699ZHTF4//gpv6f5wFncpkkPrTveT72hT152f25yN5aHvzhMFnb78S/zxB45wcg2foHH&#10;xI/jr/gdnsWLH9iA4xraxNbl0An9yLET2215y6f9Rnh6IqcWuOg+Y6IFkrmDuxt5GRBaUNMPqc9P&#10;+Wy/Rp6dZI8Ow3F0LofUTzz3V9qCqGWiXpvELoDuPlO+SVc6hZeWcSnogL5n8zV6T4x4JJcm+RZa&#10;j+diz/coefS6ZcKbqcaOFkeW0q8flxf8tX0r7KBrZ14FqDtTXw/RrusnD7Ld8k2sWnqV6yCzMwjl&#10;fK++Y/9m5Ku02h+Ofup06m7y1p+KR37jjsoYeuFT3NOebhkmbihL3y7Mo8vf81l7kAFdYzjpAH1P&#10;dO5bbWy6NWY3fgxOKF34z3Plo103hJwvND6H/o7LpZONX5FvN526GZq+hXzk2vqaDcaJBcks2ZV3&#10;r9kCbLmes1c++NZ+R1d5b1LZYszaAm+w/ZO4UB7hJ24jL5bs2ySU0x9afADsJQ4qY/yODlxPR/cJ&#10;iLbTY+PIJP5cY9a0b+Xal0c99bRyoW0DUp66gKc/YRM83VjUp56TvrZQVty86Dxsrfz24+rF5N0T&#10;a+UTXdAWL8Xxn/PmitWhfG0kkK0yRBYbtym/NpbOUDtGZi95Oz/BAw4fx0f/NfrMU2L8DvQNQdGV&#10;f4yNUi/KHJ3WdjZ/5bPPAtrvcic3oIM22MXw2KQ+EHk6n9HYVWrTZzOfrOuTYtddBxMX0YQz4/1J&#10;G1uPHcoz/rv9dtsqmvEBcrkjvn6R+C2Gh3X1F7M/ff4pfjZvL4JnU1r658/zFPLy1r7Ija8Pk+8i&#10;PhxyT1we37/8PrakLjnYHOCPhg1sej1B+9R3sxWcofPESNkT0zq+iT3RgIswPfWbrtXRQoZjGZNF&#10;TnosBEcxgAY52Vhd4Fta9X2xaGIYvA9dAD9z5+CuXiWER8ryFTcbkkO+Nl+xHzLYdJePDxw+I+2y&#10;XWywAI/keyS4egbSrvSmzBdb+gkQeZRTHu1jvrYF7ZtuLQ9HdtD5wHWD4dKUGVh+VxxTIGsSn9Vv&#10;+OGLGbyx69NvZpxeQkuLfZQN0ImM2zf0JiPzk7NY+SY3FQCxwg0cbiLrk9HBEe9qZ3QiQ6hWhhbI&#10;V3U/F11Uo2+uOzeMyMY560tkRxcd5ZZuF7pVZcf3M/+YG53GNsjzz6fuy3ftxv61XdoEKI/U/fJe&#10;Xs30FbSWdXIAzdKtqafs8kGnuof+ptkM+Obt/GQPEqWXfOPXraP6qXo4bHYcAX/p7FHa1hlaQF7/&#10;cpTiKZKBkTXJhcV3o8k+jYjp1Q6CqA0uwG/7QH+JnMy9Fvs43VzTiSuKleKfNZG1HbypHzcQSK8v&#10;SA2K62n3NmfHF9lnPmPnYS0+zPrQyiZ9ZC2hxlXyzLrexCkyrcz0F3v1V9M/3f6qjL7n9qpox0dC&#10;r7rmqAxziDWzEcxPjVeMeeKbj9J7zjcpSlc6kZd9FsiGD5/29K5y8FTH2Ip9pr2WVgouTsuSqzac&#10;Bfylex0fCs3G1E1Pef2TGIynBe0vH6YAHdtO+WuEsflr8f/zGR9uHaoLZUE3CY+uy5+9Zj0stsrN&#10;LOnar3pW32R/DcbmygD5TqGtvrnq9ZTbNndi1ojSrMGfeKK//MrT9YGleS4u/6Dz5m+9TYXH4hGi&#10;f0cu9AZ34qi8F/1d8cjpo474Tur/+EMLH5odiyQv7he9xSq5/GDaw+rdDacWnK99Ylo+qL+mrvjr&#10;m69GLvLnqgY8aFM435UteTCAPgisPyw/bZr9xUl+QF5rE50PS/P0HP8IA+sB+5MnyjctOOTQ9/09&#10;KI/wMq5ZWJnJ2PHOSVg7KpMR5nmIYeqEbC+gdSCNPPqfU3d5eKB0a7OZP1zlWgdzNXU46wzle5DY&#10;BfD7AuIEKr+xL1aS1b2N4Nap9n5sg/YRJ/Y9TI+OaDb2DPXa3Gn7icxjxU3yTJ85Oq1fXiRysjRa&#10;X4fWrx3EJeXNkd6e1zmP3+qr8wRk1+/vuqks1Us8FAtHd+avTi7zB9jKXIa+9cgc/a0N4XhSFKw/&#10;98LXocN2i9/SGlyA/mJVRii9/ltfeItXleEYqL4fMvxX+pU3Yvd66S3O9j/tM4lAPnqRIzGSzRaX&#10;nP7BthFp5XvSlJUH5F1lk75QnNAvPYmHL1vJA1MuNM74svO0psPJJ7jwj+oto6z2gsT2v0+cJ30b&#10;oFt2f/f24k0gRILQeF9ZEyOSRh5vP/trH3A1UuIP+T74eABtgn7qOMULfFdfi64nh8HyVO7ql1L2&#10;29xMG+zmL80U7qoMg71N/9+H1EKDrcyJc3Lh/5ix7WnJ4ydkzE+gvIvtyDP9mD4rOkT2maeSNXRC&#10;i6z9O3Fbh+DGzLLxkyyh51qCtIXKGjmMmvxXIJkyIM7gzIR7Osz5TQuDAvj3xwStArTcCBS6wRua&#10;BAdrwD2fJ3HDmPHyt7BGrByhvLxCsXwWt5V5CmmM4MnD9eBMhybPddMoHCGd7wRr9I78D1p4Lf8O&#10;XM+gaHHrPLfoWL6AxSvNYx8I+A7dnB/7LF9lgIqfTnquW0dHHvlrhwZ1Bj9pJsGgZOIM7kBemnTw&#10;Oz14q7MnFD9fK/PQUJ9jpw5ejw1bvgVGlw0ejluOAHRYUGbz8IC7vJ55cFxv2pNvCZyvzXcHJjvp&#10;QAyyZwEmtEMfD/4Jlhd7Fe9MBH/3+XfhNTzrH7ERH98FhuUjzeIb+j/lFVVwPR1MxX1yZdrM8LrL&#10;nbtcwhcoB5qfsl1IQuShc2mqoctOLdIyDYIZ0/jNaRHCxuTSq62GTWu3gyrEXsHK9kx+nYY30AGz&#10;5V73POnk9nTas4PfTr8F84XmLghuWnFWr0hpEnPBr8i65dsW4/Xrt1d9Rn+yeGWRNqRD9ITd27wq&#10;JrE3gfTvDwCXd/3lNJ7VVZ7fpG2wzXlfkxhbtA4iCx95vTFx0VMD+e/ku3JF8pRlk/e5a3frm9xc&#10;Yux/Gm+IVIbYYxeY4Luj8bhR2SizHe7F9/BYHdSfGNNXRB+6BkW1H13i74u7saguGtqXDFsvjknX&#10;KXpC4I2Bh/7gMFc3S1fb02F50mPqcF5jCZXc2lMXnROj0FwYOzDdLPY27/DXxtFHW13zpX1Fs3Tt&#10;b8tfxyjT85RZfSZuR7+kbZuF0/avn4kfdOASoQyuwNJzXjqP4yXPkQ9O8UNTzHBe+mK9tps/CwMW&#10;qfU/zQ9POrfsZdGJFx10M9G9VlgbkN0TdexiocyGsk0D9KZ9zqLD8kebKckr31F8lN86MhkPQq/1&#10;dfGNeQVj6nuctATkI4Sv+JsLpGeyjnb8i4+h/21fQTQ86Uf3lad0Us4RfXH0kC49X7HS1cbcEUu+&#10;/jmSIQNEoFzpOXmAtNbXwddebAotb22Y3/MnsgHtfe3Dv5R3/SU+//bcVqdd0xGIs8msFfiUzRrj&#10;Hry2fufGq9RLFn+9gpBtyPBNniCD700sfK36RZbp16N/6gFQK9yrexPyVb2aNzjSt3xrpLrfsRu/&#10;1RsuMJF892UW05XdfO16J+dbTn7rKceXwG6J5SnT39c5+ey4ZZfWlpsFisSS+JA4sXjyFVd29bvL&#10;aMtDc0VgR7xvuHVE80njeb5lyPXEQ9e4hUXRfo5hbh73mVfxwEMb7tVXsF/4sxf614Q9RfEA8N/x&#10;k+hk0rK2u3W3QH3699ADY6ue5Es7Px2+zIB6G91488jQhZPIaTFu/QmP9sXhC1Z+upD5rpPTrg4O&#10;vOKyjTqyKZB2aSJMkrWldgDP9dKsPdU3+pHHZEb76B3vB3fsRaKBbWOuWv7oW5uGjtf7ArpWtkhk&#10;jIYu+WxgzriAf05dw0fL5qGn3cmhLN5g5b50SR5YuXtxvtABcNmZRZTHM6eXPeTfOMODjX/Op3If&#10;Hmgtf/1jnyAUq08/tHnwwN7g2FgTnsjAeULpq48kbh4/aWw1SApMfBsb7BxPAZtVYry+Zepm9FCG&#10;7hl9lWbjZ/xgQd8krvkJnYmlsUvwxWvpNq/Vk9cUo6/fIpuNwR9TVprX1znC9QSr35b3MyzoseWM&#10;a0Z+1wutEz4gLbH+WUeLhxf/6CvVglecyFedThxGX1/Rugxx/qOfZYfipW2uqaWp+81bU1js3rS5&#10;yWbqBn/x3iY7/zMOhjcQX9Ve8+kGVeQC8tXz6B385BNAX2M8MTSnX1+e32f8OhvC8/R4XxOeNjF9&#10;zrk5NDSUffLogmbTvCbanGjsTEfAjj5bTtrLczi/6dPGf8lr2L2mWiyz+TztbfD5F0Cr+mnJ8c2l&#10;z8424la3Iufr87vpP/lZxaTDka30QqfH4xaNdcFRl8rsuHz5IoLXfjqPLO3Rt8T269B0Cf+qt6Q7&#10;rx3a/BN/zgYUXHz95uXG9G5eqNNjSzg1Wk/mq+2KISMGvAU8nteb7lh67Bj83//hD3Odc/yNzaJl&#10;bUZ2477aJuXQlNa3jhz60viZmLCw+qLPj+C8lmfTOv8O3soqHbhG0xjY+ZeMq+rPyds5+17z930d&#10;eSiVV4nka+nNNZ/YGD5tJjWSuj654mj04yfo4Fu5Tl3V/1JeG1ufUxKO9jktYGjt9/rv4pUmvV6N&#10;K+STdflf58cepRfRlVfnzdeHHNm3/Pq4sSBa3+S11I5g5gnWG2ZcSp+5yWXqx7X6prsy03Ze+vdL&#10;e5ZsvzYd/x2fjJyyh97i1KZSowswPu5bZc71pOFvnGyDdWDqjl/vNZ+dBeDaY+svcdsAzc9D7Suf&#10;xRTQtn3swb9m/P6wfey9cqHpfORmo8Hb/NuX7vI5O3zmzCucF78Z56t2CsGffpo3NVCKLPPGmxOD&#10;ooefh7l9MWoFz6cD0OSAjsWin9/G7rUxO39MXRofaL/VgWgpQp7dwP3/GbvTJVuO5DrUOCPmJpv3&#10;j2TGh5VJ7yqZiTSyMXQDjTNpfcvDc2cVToPXq/bOzAgPn8MjMnLYyvfTxvna/t61F/gGq2FVWeAN&#10;jkwhJ4ZGPl65y75ArH3xftZ+W5AvepSODR0CxqUFcjRWx4Qthgb38ZEP45fEKo++yxjZOrGbcgx2&#10;LHJj5WO+y0fD6T4Pr5wpdt4m568tNofVtiPqZ+fg8B9wELeAbXORqmoffSNmeGQsTgzuK58XfbdP&#10;aa7+Mw7AwdE6Fry1y+xPbmvZMK3SSy+R/KQNWequy77Qg3USIhlf5gIcqmJ9eI3vdaHTpYhUUA+G&#10;H/kcyUN3G6Wo/EYvuP5AeTRAetivnjtnr7Tomz/4aJLLDcyg85HQXVrK+HB1xxORjcHOYdP/V2Zy&#10;DsqsSw3D0ItojW87ISFGtHVeJVa1f/CoaimLZC6Ghqa64Tn8V76dr2PQc3n0wZiwdO/z1woyGPNN&#10;2MBFZ0pvth565sIz1uiXzm/ok3E+jtf2uih/2t839HxO/15vX//ac0Xn93TXzrjUC2EnluDWjjx0&#10;dLW1Trjw8MWU1HYR2EV28xIazI08G2N0HD2XZriUvmOye1vJmhZVvqh8PRjfLZ8puhzg8HewfOr3&#10;8Da+O0/cN+wtbedmPr+L/WcUxSg/aycOaoMNhej+3CbPj8XgjOuji2P+lbvhNoeH5yU3C4RXx/rw&#10;9rM6TLhxSbzmltg8pHpDXUW+4aB7l0Nbdl08uw9++kT4pbLzxNt6+/jlKDutr+94MbHx8I+KkCmQ&#10;3QXcfOcnsDKXQT901V+yhfjk3pFVHk/PbXuyidnOdNMP+iaA2AuBieegwSlezh8c3mZ3+6Tu6lii&#10;+WomEqv6VtqGydil+SC9j5xodpzaVmHLYDeovfjPgwFZfyhdfQtN/qVGOgN9x1esFV65Wau+Db0P&#10;4T3r4WmN5+2DlTcS4PMpr8/ucSigpWzHRAxeOyFbEFiC4jkgPsQQYfDjCIrl4IzLFeKqi8PWgNqC&#10;3Sqf5C2YnwbItgmnKibglfXP/qEziWgmwakubOc0sOHlQ9mlWTHypUN+YvAYSRvtZ8FICKXO3+GJ&#10;IXy0yEwe0AEigbBPALUwX3UYuxyZEH/wt/Af71aQbPA9QRRp4rSHjbRTRy58tWnHyHbtiKcLACvb&#10;ToInSbBVOoFJdv5mkWEW3R5JPfqayAFGOLD0bcmOrw7GlpWl6KOXzgCnC0jxZfdThoc/Czjj/aU+&#10;piEj+rOgMXz4DfQELHWgZfZ9wgd9n5Xxio+0JcvKo97JpePyOfTo4aLaLnqXR+iBlemT+Dg89jd3&#10;LOCz1ccs1POLJwT7e1t+kD64ygwU9k2+xaf9tVcZ5EsZIJcOvAPwLODMBZguigbtskd1N+kmu6cX&#10;Yju0Eqsf8zrUDjDBYTeLXvRA33Zh7eV4ZbBf2/CU9vgE1O9fB7n48uqn6m4fJ+vX8fovdNpnTt8q&#10;0f3atjhkP19bc21bniNbi5R3iJS19fCc/tNkHCTy+70Kv4tBbhOj/wrQo+vGEfy1ResS0/xOTxe7&#10;ixvbgpms3PLF0YffqhV54pPKquzoetFv/fAL0yf2r3+DTwb/ISRAsyHrHFZf5Tfg8Z4o+ZH7/MEB&#10;eIuP7GQBKnkl8arsZU5g4Iit1+cOzsqZOjbB6w74o7ixZRAH1Sl2ekwuEoOpqoy3SSDaa+uRKf6M&#10;PdmMnXeheXiHRiaGaGy7yYnkGvk/pI/f79KSo/R7/q9Mx667X90q8Xzh3brgA/Vd1Dq/zbP914Ri&#10;AT7gm8opTx957vRrp9T1BDv4/LEQNm1jQfnFy9G/dYf265zs78Vn5fYtBqP/8KOFlb9X3z7ZFL3J&#10;oe8HsXrt+NGLS2TMn/rGKJzkNfmKzQB8C5T9PUaT33ya9489i5QvNPjml8wZVue1MVpLT44Dax/7&#10;bKpvGnv9hrFj+WIvTjFBTyYiHz+KCzxexgex9JVbLAKv/6Js9UUfVKa0YXE5tuMTGuHDNuSvXidP&#10;t9H5Wn12q9i+iR096Gnrswtsi+NJs7npygn0TNLljl0HUbcXx/FndflrY2pjpBNaXT6y117xER3J&#10;3v57+HecVR6ojPp1j8xbphxtZXM0lXDZGH37ZDHpfvX+0Q829g+5yhjUJ6DdAjrgUcKPYy95AQxf&#10;PH2CmxggWWMgcTDjZsbX3MCz9NStfWzv++iPZiuYdhNj1fu5wIT4A9jFI5NwDyStDf+gSau0W1tW&#10;xmPt+/w62l9klk9G6Zbd88vqfSH/0U59/PCskxB8Ru15RTEd6l92PLScdL/mmz1papuRj/zjj4et&#10;NSPX2tQ+H+rnWD6fs+lfdJTPXdRb0F6b+jTcixc51v+dNyAYoIP8s7TxZGPw9IL6zD/Fgry2uQOe&#10;/vnQJ3kmMV4/BQ9vfKtAcEen6JU/OfvS1bG/tcuRr/NB+S3HzePZVkYy0D9bi77NgZF988FeoCYf&#10;fT/k96u2n+Bhf3M/Hl/qY7nPZviPbSz++k3WPX+ht8Vo/AF5/aMF6ApWh69ez5uD5CbjnRsJ+/ud&#10;sQ+czd+92BobdX4b+sBF0T3XoHtpNn8nV2freOyQBfDz213K+NFCXn0dPHy/yROiQW6MrKzqxU6f&#10;fE7syKleJexmMv1kdTc2mHMv7T3/c25WG2f7MudHYHnbJxsexkw3EBjHxEl/3yxt0GtuTj2964u0&#10;cZGquoXvxNmMAXzkRsPON5O3AF3wcWPPLtIYV5XNXD8+MXZGHzSVocMW2pJPLtyLOSWaLzx2nFS2&#10;diajuEfrq7xVA9jfp4FdiEQTkIksbKR9/gt73rI5XR2w4L48y0eXSbkYa185sY4f2Hbk+fGnH/ua&#10;73//939PeX5X9vt/+uK77+eiJBmal9JOW+1mWyo95l+xKVbA2tXPZkzfmbhuZb60XzmyExqnJjvj&#10;y+mX5MZv+TuWF9Avj2NLrZdeZZMLQpct2/+Pnw+X0kR36e8bCPQ/9vab4Otfv706+XNkDtkCmUsj&#10;O/onPcovY+XKArH24oVT7+mC4iVu2iZSLFSvyNC5R7Ztm3byllgu5JiNUrnNrnnTJ7EZgLtt8QD4&#10;+4jNzdX75EdxQq95PrS3bVqkauLx0X6OSzRfcoUF2O2LyuVVF82sVQ2N4Y0GuM8zhtf4a8/H4Tza&#10;Lf/RF37nJWdOVJtF5ulzc/6nrbFzb+IrvfBm9+oRH4nLOX6Zn0g589utJ2fYob1th298l/OkXTxk&#10;L7Z+lfU59fDR3/zaxvlavYeWc82Z6yp/lXPhnZM0Lszv4qPlp081vg6xO62lL44XtFvZydNDRQ+U&#10;S561h/yjn/c87orf0Ue5MQysTLM/cbL57FHHzonDum2Yaj9rW3OenXC5gD6TF9F7xB4CI//knOqV&#10;VlyzeY78IoXCdo+7KmfzRJSmd8ccfrl0G112DiL3v0s81B/Gifggrg2+uEz+STug/m7//d3S37K+&#10;9Crn5ei8zPZhi+kL49/sVz8xcvJi5pVwV4767eCwIV7GT/XU7AW2SkLX6JaPCzziHaBfmx1DWGei&#10;Q5/MP7KXrhat2+2sCYhnN5bc5Vxboy9vvM7FnBd9mjNjofhKHydDb5QJTeew4Vod+wa8iKbkHqPm&#10;DXdgjxlWp3wfmGAbdMVgbX/8sPNwuv7/AfqQoTqHV3YLn0J77b90HE/lQ8byPu2j3vPq6irQ4BXY&#10;oJ+wypY+thftwbrK6K9+4xOeG5lfeBCoOUmuGpojPF5DWz9pfwvNe17VJ4bOzEfaB4KDD5j2eART&#10;LK3erT0Ip8wGXsfhYzz+7HiRPGxurO6aj+o8p1FvzstxL4rIC4FegIlPJsabKFo+UcLuyuLbMK0I&#10;+eqfbT76ffN74y/4QVdeG1fvkbdE89V1po2doMMVO/AbG7ZoHRodG5qH5aA2GFKMcIfgg+s8p3Qf&#10;sqpDs9vKhQeDn1hInb/KPWiirMfaoFuWZPgD6LjZi/APPGzRLqzcKRQHus3ayva/Arb5mBhmC+jE&#10;4aGVW7mxHkcwKqfssK8Nzn4R9ivEyl7dTQxyk1FOH4RpMPzGXis3e8lRlSExBT7lCW5z9f4Wcep+&#10;yW+8/hHMXCACRBg5tvKGNx7LR/v7vmN4/bM9H+XPQbyW5rMKsuO5bnpWfR0W7zoavg5/J08IXbg3&#10;m3acz0JJt801D2J89aDzcFL1ic+bz5/Zgcztz8dpcLnPvAj/pbc69zhtzMWn74+95txm+h2JyOLr&#10;uFHRlJV/+kJpt7g/eyg88OjvArexcRE9MTpzs+pxDOwCdUj8DvxmLwibsVEIuAlsz/X0r9bf+Lfg&#10;fLU+ui8vfYXdrCm8z3kcu4O1hy2bFD/7n3J9aKH53th/EzSvmK+qR7lx0sOZ0wEuAlEC8Xt9Twhi&#10;hE1yDLROWkG0X4EetMaZJjCMU9ybYGnQNnsCrP1O5vCfyUMm5emEBgvt15jwQDtqOisZm2wVoiuY&#10;4SfVvModUE4q+puUhD8wbYbOlplceN0SWdABm7jsK0d365T12E6AA0zAwdhj7oinzybkDYwi3b7W&#10;aaPnSfKpt9hhgW9scgbB0OsAmrpdJOoidBbeDKZ4vxfE2dITrJxkXFhVlv74PfoduMuirsn80Bsr&#10;P+y59PEEtWW2ytFX2jSfesegfrl8OzpvnKnH04I6WLqTPNwxPLr+knoa4bMLcItPxib4Y4eVv9vc&#10;nZFGtY8FJzCLeibtJiRTtrHHjrugksiLbPrE0CcbWWvv7GsjrvfkrDZINPLN+/ftDOWH//rLUzYu&#10;tpGttgydezar31ImPkH9mvbt9NkC7dZOK4u4Uj54RUvj4KMTFnPhJOX4BU+cavsmd+6+zIUr9oa/&#10;cXQoXPScwFe/MxEtr9D53ZO5ZBgxSTTsyvb0qew/kT+2JQdfGGQtzgFtG6dnUsvGfwQbt2JhTx76&#10;ColD5zt30Md3MxFIHgm9J5P+8DHxSmnZ3O1LHbKpI51Xmvgj4yuLiaF798/n5IQPqnsM5BXXwyPU&#10;12Dq8wd39Uko1YZe6yxm+pte4afNTubZbnVRTlZAXm3Iu08OKycDvG4VBFafOXp8k9HHwqOnlL7M&#10;QsYuhIqpl/3dVL6VNxJH+XsboXeyr4+kM5Qgfstz/bllcwf05GRtu9CZbevpe2DxY6BOxBz31I0P&#10;Dv21Id3Fs+2rLDDQEaxv4bNVaQSnx6FjYL7jaOPih/p8OZz9bNm9T/TGRvLEttuTqS2Dp47NLKY4&#10;3jFEmQW8PXn3pJQysIvbH8+KSGmciQvbhmRFWr7aFCfx4qKyC8AWbXoDT2024wY8+szvNg2dsdX0&#10;U/mBH6rzoXnZJ0zv/AjAxq1Pu07iwgvUB2wTee5t+GhsJN5z88n6WgQdG8Nfuxn32IQflBeH/NmX&#10;rxeUw0WifTITfSDnb7vSPfJYPKO3m4UKaAbXRYt9avp1Xhf6XV6BjXbnCe+cUE/8+f3o5pvIsItT&#10;2Smp9sPkFReHPTkBNk+svZRpl0xy6T1lwYUfuTYXRFAFLYMD9LmxAfsqyXhJ+QPqALxdBDhV3Uz9&#10;+G7nXff65/tsoI2nNgbGjyayhpD19/XTBgeLDuivPLtVTi5PASjTfmHrHC/+1j3KRtd7/X1/8W8m&#10;2aIn2+E7tlJBT5+FHb/RZlJbft+Fpr04em8zHhwK8+q+oa99Ywadcwbsoj1gw0c7Mmgzsly08U0p&#10;OgU+kesTH+JzfaCODe+yp1Wb1EYP9ZJvs0CdGjxGx8FzjLqFm9LVV/D3yX5voAxO7ZcmH8+CVHOH&#10;16QFT5340A/8PiVIk9R1tzzdAOkYLj0WNj+7qGfsLt0YaW2hPymbGJpcvvKhAY8N0KVJj4NvwUc7&#10;AP9DcBbXtnLQT9vIPv6KgIcemtpt5mEf+elVbvjxukCyLm1bNOB0oenQ50VjwNssmLqgBOR0F8vw&#10;d1PqjuWb48hmrubGRfV9tXP02HEuM9LSQMvcdvTMecRZYPTkrd97R//b777t7/ji0Vxsrp122vTC&#10;8NGVLj+ljYW6r77+6pyLjF08+foy+ZDzfvzxx1zg/Wvr//znP5/frX33xU95avTnn34mUmV3E+Y+&#10;GdwbxcLv3//t32r/sCzUh5GR3o3r39xMkp9byDwEsFNj+27T45P1XeMisu/YQccurp328IC46zwl&#10;8dGD1s+8Qf3EQ+Zkmeuxswuv5Hv5Mr8bfOSlT191e27E0q7nuYll+d0NBDsXmDibWCTD8t/xQyzL&#10;F68SR/jA0V475xviw0X093lyq/GQ8qe0nTfpExP3PY8OjuONW/IBvudfC+j3uvKN3H2CMnH619zg&#10;5RzAvIzPNnbgvXhhAePZ+JU2O+YOTgyVf76w3ZsP8KTD+1+2J41c17dm8Y++AtYeW69P99wh/BeM&#10;TfDKNz5Xv/2n5eZp+VvbrQyOC8tvWBZv/DTnfGLAXM1HPN4vypcGOvwW++2rt/uK98gqX+EHVka4&#10;d1i5wnhkTDtzOMdwd25YvENP/8aPPaqPrdfLiqXIuLGOD7+gUfuEpldvbp5Fc+ZvOw5E1ug7OdA6&#10;R9o5Dq/aHY/0X/1n+2TXPjA6etFufKEvzvwTDfXKwdpk5giPMQYfOJOjxAozjI4rv+OdB61ttAM9&#10;zwsvuHvjh5/RiXlSNzeM7Nx07LnxdPeRGzR/a5/qBbybD9um/IcHvuiR94LUs5G6S8/E5eKQjX/W&#10;Ry7G6eNeOSyHv/x6aNWvdD/zKLpum13HIM+CWFhYvD2uPY7tt2zbrk57DLd5mM8OKNt1vM5fw1cZ&#10;mDpPmdIpMmbrFYu9WBU8dOXiO335YM4HJmzUyUsrtzdH7D478MOe0075g7e2Q3u2dz7mpamObGOb&#10;3uCQfGD9cIH8Ps2pJ1d8mzdg8IePuXzn82HpZnLjGfujuG2ZYsaUE+NohtbeVTn0xzbL17YxsbET&#10;gg+bpG3+G1+n78K3CN3YylO9z21aWWS68O76ztLPTIxNlLPj2gc9UHzajIlaxo+9AaD9fG440o6P&#10;bNkKjLx8EzoZL9ngfW5if5P8Rbf2b/JnvpqDtrl/sVvnWqcQfYA/wMu64hzRLXzCG5+SS8XqU/1H&#10;rCPX8LvXoxkqpWOfjLOGO/Yhy4vQTyZXXdt059nX/dyJTAuJwIcdb/qSweEjH0RPeWr/6HUjtPjo&#10;jl7DZMZdc1F9Tb8gt33xO37Sxu9lz3bP/ydfuUjKfglfSMV5/kUMcYcuqP0qf/CtmWW8FYN0nfl4&#10;/Jw+Kscry60jzWeLUyIh6txBWfNZzv9Wl/KIHUKkdMRU5zA3e5RGvq4i8vj7jA5s6n82fO2YfaJP&#10;tivH+jAlB0d18DMB4adph8z8VYbw85MH8jUYP40d737q+RUZbnCvNy/avg4FB6DfWmMt75Y8vqa/&#10;46mPPHLznU4q22BydOLt9CfHzNB+lZ3ND4u/N7RojH7H/8QJG/tveXba74Vu+h+ZK9NBuMuMD57i&#10;LSodNvpyWkXG9vmjAjrlM2wq5/I8RWOP0OFC1rr8k6ONgfoiDWuP8PA76689WFR7jY3J5Xey/ysg&#10;E1778xZ3fLLqH2B521//rh1sJ+YeeYZe2mz51Y5O6c+RbmizecM2kojJw48h+/bOU7/td7v+Whnw&#10;emJfYXZk2DZ9ctZ8XsUNlsYW7bHtNedL5RVL2ZfRQO0S3gv0rSxpC57ELL6dO0TS+Adu8+RpX76n&#10;3cowa35V5OL/Eg36hsXrxP1pQhjO6XWYfeV88zyNS8I2O4Glv1vlfi6DDclEV65gq9Ok7aYtl+Uv&#10;CO2jQUB1+sFsOw++8Vm+u11id/7KnHvAUe7z2onhHUklphUy+wbSRUbA/hjWQRJsOyhiUwdnaMz2&#10;XSb+qVH8hA986s8AjOd0OFuwMj22W7b8Z4C/49tf+YZGThwSkP0h6RizE7Pw7SQjvGMKRNsm35Hh&#10;dLAYiY46p5OV2R8dtsNCZiMTXHwfnwnKlQve7vfE59BmdxMjA4DB7M3LLP6kjkgzaFa0aUuwA2Sh&#10;Y/XMdh2Kh7Lltf77OgsvIFJcPoW3sPttV1nHBktnaS79bbdbHfgh3ZTqFAJ0aS/ublsOZ+UIDRKJ&#10;BfotsA2+dAHw1xe9aJzjvYt1F56CVJzVZ+2z9jDBWN3IbWCTzC0jmNSvfW3hWXyT+GdCmlgOjt+t&#10;VObuHyd4XrMb1MLK6CktJ2Q70d4J7zy9Rc/Rf2XRGE93SZpYoScuwk4qOLJNGzyWzy6gtEx7A+qR&#10;HZGlv1t8Ftd2cfB74Ex5eSQZFi/txg/jj96pnEZIgJ0gzFHNdNUpo4N/gM/SFOsbm2RZsLu0t2y3&#10;2u5nT2AfddlTHxuW9o3m4jzfksdkaQf4hx3y4I3XfBvsm+dG9mTH0t4YeSLn4bc02i7+2Kdu8Va3&#10;Hzxrm5SvTpXv4CyPlh29m4NycvQ6kyD1YPn1YAraL9WbZBXSXvwv9EQ4dK4T4vgCrG/sW4hCu82O&#10;TMovfg2ViQl9sieG6VPb3wywFiX1EYuLbcvjIVic7HcSm1jXV8n7Kf1+bbF2CsPeyDG/9xL+lSF9&#10;JvEJ4MtFPVkIbu12HIPPPbcUN2Uukuxv/F38Qhm+yeV9clI7o5dyuAQg2/qusSNm/aW+OJVsvsaG&#10;T/OYfvrrwW2fDd+1m/blqflxmRziJpDJC9OZrt/QPQve2qEBdn9zHnpjh/EpmfpUcWTuhDxtemEz&#10;NAD9vZqTf8D+nqNxbP0yT7gZyx7ziM1BTr68JYGYotu8AABAAElEQVQ8l32OXm2fCz29EJH6nfyt&#10;3dQDT2a5OAL0JeV9/Tj7H1+VViZUttrr+z6gb3DQB3Jssiifkx8Eq+Pv8mrh+Sqd0HIBamWyJQ87&#10;8pdtF3DIineO0bIoxeZ+IsACv3GsF6BTr+6bLGq5SOxpHHpfPo88DawVJLQ2v608eNjHR+4HlT/H&#10;ESj743sxor/1poF0kbHm4GpvjJYXOm6GRnVSFhv7gIunHH07mdxyfH0snFeGtFn+JZCv7Y+OGxfh&#10;ARoTsRG+wMn0gjxCHSCfAJNfuCPb9IFW3L7WLlu08u3x57bafA7IwGqr1+dwlImPhR0Dpy1bjM5T&#10;LyfEzoffxvtZHyoK21VmMXFs8Fy+pZ0Ba2gdeg338ON9fKd4Frh6ohw5ySfm+RwOH7hA8CF8P7yO&#10;34PzITGV6pEjSB1DS4z8E3eEXdsqY8HGT/zjuPstnRhqDISoHKEfsJlcrxxow/9+UmCf0NDXyTZv&#10;SHBhat40gkYYXO3StNA+lNwIRqaR13FG9uYK+xtv6OHfBSIVgcZXY338jmZ1CRP6lu7RD77jfYIO&#10;Hr2Kf+SD44YQusg5n8ITndXb/hUP2XfTjnyhzIVt7eSvV+ietmiCj24wjKxstPSUk3nzs/agvpL7&#10;IsPOZ5XX7miHjv3V1bbz+sgkd8lZC0t/c2gslYXsGXe3DVrwcqm5+riI5VX3LgCC30K/MoW+nADX&#10;/ECuw3veovBLn/qlf+tfWiwPxWOHPskY26oLsRWv40wvYIUWOfLfatsdo3ZcXxk07hiXa8SLv/op&#10;hwfI1k/sZTwr75TT4d07Y+tcvIA7F1ITebE7kIfnzRCzeP5lxkX2cIPuCeHy7hiVfvoiY2PjJjie&#10;hsIXjM/m3AJf8WtesPEsFuQROfl+cXbbrS5o2d/ze7rMxZEz1obuPt3lNxiZgG0aK5HFG7RAFyXE&#10;0JFPmRuJJisMD6/5/vOf/yU+tljpXC+xljb7OlRtxJHy8dkjFsUNnZSzuRih68LOTTaGlS+NxXG8&#10;5bbrtyl7jJl326gDlSvt0TA32jJbdDqvaen5wiqm0Q7cZWnfiy708aEHHxZOjME3V2EfNt0589Lq&#10;NuVig1prM7gXLxWHnm31ynY8GwrmkeI3Mjh/NQbBMWfZm8Aqo+N88BBnK5u5lUVRbZYnW0z96Cwv&#10;ifm+NYk8gdKXixM7a+u73Npf41tbeEXh3MywfbdxFr6Az62bLNQe+ZoYHZ99zAWCfZvDCwtwtdPD&#10;5yt/VCzQ9Q7NNyfWzT3giwPj1JVfM+7Qhw2m7x3/xE77m8Wrr/aguKHLDy1LsW16estKj63oeurs&#10;9+/ov7RWXrbhz7/loqdx5OvMPzs/TSt6qd+PNtt3tr0t+t0eHj1oweypJ3v9kCLqQK1s2akOx8Zw&#10;HMN/GT9Wl0PQvlxgHrzl97ZyF9psPrEn/02bxUdKG2uM65uts73oxQ8Tc3Lc2FQdw6J9lx+PoUt2&#10;e467UznHx3N+aREYnf10TSe8/IEpn7yN79aLz9eZT3dun/Y7B8BvbBY/RS7l5mydt2W/+T79yk3d&#10;hDPdueLh+GDHG7xGiOAkzsKtceU1zkAf3tzDBkfkyl6aKIv7kLFFl03XrmvnnZ+j2ToNQs4FG4Df&#10;2kffC1LLjRvpBambsslHI4Y+sLEz566DtznouunT2kTfFCQXxB6H5/gYG+e3sz7raOy8PifHsRHM&#10;yjWyjYhTR3bHOzdHB5A7VYGxiT0Af2QZHY66pT/4QUohPLDjr8OWXUjD8zApri+t7j7glw/yT/5a&#10;n/ZLYmnO8fA7SMUnGz/ZrjztbyljS36fi1wPHRevdO5f5Ts8rGHOE+4j0x1t42bLOh+QJ/IxEu6T&#10;74Rq3kjuoJA4qg8ikzV9MGP+yC7DgUh+2aLH9dOpW5+F3vaP6w2eZxje/kPPJ7KGhLJph4t91wce&#10;ubAC7FdUv7eH718bwF+lImafmQmf2lmT1K+spaFtbOMDh7yt57PkowKHBmzK78jNXtoRoasEHnIK&#10;rM5tcNq1Il9pevww/OQMuYksjTnyB+408OUrsLLbL76dhaut+dDIrMi5YNQ6ssqDoSNHJRcetNZh&#10;0ZzClgQF1Zk89sdOLb991b6cEZB3astzTMbq0raRRSx3zOC+/LFlbNBzvch0n4veWFy7vYE2ylxt&#10;1/+hv2Xry91Wvijt715m/+oT4XDXuW8ZHBMO3cu2M78ozfifQ/0m7Y5jQS7+5Nupv4Qvv8c5emUh&#10;EyODtXl4ZbTudbaXsU1pxwFigJ3ab7U6PtUUreew+XvpknkvmsKd/J226+qQCJeMFrEUe8W2axPt&#10;+jOZhwlbHtM/Z/uHx27Yoqb2M2YFffXObte7o8tdHzKIe38LHcdyTmbQroyJnY5npStsH/bY3x+G&#10;11dhZ66gWrmbDwF+r3PO/CHrkQuVobJM39vylXteox1CwWm+zdzqtSd9MDcQTXBNcOgECBLiUuim&#10;+CT4scXiLEPbNYgBBcC5w1UvKcUoeDMaQ91hJgAPOTpgRd5OjARZA22MtzSftI8OAP85aRo5OvCm&#10;3IJuHZHo0P7FyTDkMZFxAuJkxkSiA3uaI1mywfmQO9nbLvuSiROnAlr+ssW7OG00sszF3/kdLAPt&#10;E5zwNQkqVL+xJxwfcuwJ4pd5QrFw6tQX8M/HArvO3cSdrf2doCzuExmPzNU/hBYHTft7rA1gG/tO&#10;JvfkrTUpW9wi3r9udODwIbmcWDUGTls2v+6STtleoBUhE6uT3JxYwyudJJx9eu1T2t8TNB5hcEmi&#10;g371ai+QX8WXr+g1k8lZqLKYh4+LRuz517/+rVuy9EQxis9AmFiLLu76HBu4+LWLFufE/fhJ24R9&#10;xLJ4ZHKfeGyfiU0TT/oZGi646shj9zDKPhKziDL8DJx7IqSz790rUSPtHr4svTSeCcHYUGKCA9At&#10;TuyT0ik836MPeSPPsSW71x+RF6C7fer5Sab26jcOG+Zp9iqvpfnca7kTWIfz7zeR4Cpkl8oW+uxn&#10;4PEbAfs6vAvx2Y422o4Oo+vqtrpabOR7UD9H3xehPQtsIwPcpQWvNGM7T6C37uTBl1lQNNmZxbbJ&#10;edSgy/Lb9rb6eYxrt/Vsx+65ySs2Jq9BMhvOWwcOsu/MmbJ4dnirx2NpWPj32qXyPfLfZSBnf6Oo&#10;7eIfzjp8Fs+d+UJE36dbt8ln+oH43cFHM5P92c7dz33lU+S3EGqhC0021Q/s84n4sd/cksadTJwZ&#10;APpffj2/gQVnFtXmjnA+3IEUnQ548SOYPMUW84TMTmrF5PCKrrlDmw8tRre8fWv7HzNEoZhDW/vi&#10;/95X0MFzF8X5oTiaRbb09Mh34jfb0otspcVu+TNL5//mAZPf0xfoib6xy0UDC23umn5b+4RBtniL&#10;WRco8H0OxFcuV7rA0AstCgP291i+w28vYFbft+Nbdl2bXTbAO7Kle0SOxKmJu93EkvLBVyIPuoHp&#10;3GAVPMc+aO2nr+U8v/eHVhcjYh+y10bHhH3iKG0BHvv5z//8z9KET5evsqD84sgP18WNO08k2G4X&#10;+WbxY+xXmiZu6U/aDIzNGlOJVTzEuYu/fn/Pgty7TCI7z0g7/MhCF3nF+IxUL4ydmPhwu6Dqd1vx&#10;wtvNGPpuITYSWzu/UsZmu9VP8Fk7ro7qK3to2npKeRZXZzzhXzer+KkKevQGgYO7bdv+0Nn9B+/1&#10;39gMvYV99ShdLH45ee4FkB0PUi6fRZNL7m07/hzZdtFE3ZRP7OhP/EAmn9UfnuOV0fGC9g9Ynz5K&#10;PtfmUStWps3EJbnvtYnyQ3/xtnbxJyemXfIle4zf5JO5ycLvZ44P4w/jxsFRltf3nCdAo1vaW0Ex&#10;LrAfO9o1DjYzpehl7IxubXPig3zimR3svzq+qBfYMmXzsy9onk+VzH62s1A7cTm4T20o9t2ksvMA&#10;FxTlNP1ejiHL9qeNbbKISbj/lLkWP27ug5+38xfs9wm5yLF+mvgVJ+b184RBrNNc0ZPEtNFuL3Z5&#10;qtUx3jtn6Vwg9gFkA/XfDB+VRxv6fhMd2E0/91TrXsAujfjk66+/aX5lKzLSTc5tPg0NZf1d28hq&#10;Map6pBxfb3TQHWqfKM0GG9P4Nx+EnvlvL45mH7Ar+PQu9M+FGjl8ZaLr3Mwz8tBjxsvYIXKQoSfy&#10;scHfskD/Xfi6EUjsGNe9ttnTS9uf9Uc8O95H4Pap0MBTHrzm0OFDblGkvZigj6d+zav42+/8/vQf&#10;P112/P6778c/aetc42+RD43m08wVvv/TvGGBvh0nxQp7tJ+kj2SfvT0J9ve8TpMtvX2EzvqG8ZO+&#10;8HYsIH/tke2cBwv1iX2+rr0yL496LRc3/O/NGfbp9OmTJzwjS3QE8rSL+uDTN+YR5JwcLk6veXvy&#10;Pbv1/Drzu/HNyEPvkS200q82N7/KOYzzgL4tIHKWV+rJM3JPniSXJ0roSb8PH+bnIyJs+3L9RPbq&#10;76L2PD2/MVfelXXmQX7rkOx0VocXM9XH2dmti1Eu5MKZV3n73cqZ1/DVtJPzZryyrZ3IdYPmh/TB&#10;9tOTp9Aun1wwH9tMjCn7R7D8bMVc5/Txx7bQdj+hlrw59qNreaXdymgcG9zRe3k+bKHEWKTN9N+J&#10;KfGkTU3fHfyNYbVpbCWXvIwPapdjX7wuP3Q/tL2icf2GJsLBt525rsLoNJvKSylPqDmXNddJdX23&#10;87XyiY2bd0swjQ/MOOQC1uveBN2xDG6I0Fsfe5++9ltef/f1668r//x+4CNPI4XsPFk59tw+O3LS&#10;KzkkPMzB5auoFHmMgeGROrKSRTkF9KkoXv3YiA7Xm6bQ0s5oeBbh1F+xkDogh4C+cjBlX36ZG4CD&#10;55OOUdvbBdFmxtfTJgm2RjRWtH8lX337zbdtyyb3i8baJwPUvhbu5ZUgjhNCV4yA8fWMTWSNOca/&#10;qdNPZ/40As0YFtsnZuTX7U/oiCl+npwx817jzY5XcNYWu3/f2g9CvoYX2sQdO7e2ejqn2nM4/rF+&#10;Jq+IfTC25BtHL77Y+Y0FW/6xrgf2fFD/nDnG+F6dvAvGf7M255yR/PjgN/W5gTv5gS+IPnUzr5q8&#10;tfP4yVttFP3Q1aY+n8LSPruHD/0zF4l8wi8HrX7M4ybW+waLMJeb375NrghdfuhYnnj5Oa8IB1c/&#10;zX7X54Zc5J8L5yNTYohcfBB9xJ9z3GjdP2WX3EGBxyZj/5H3i6wXs1UvzObnXtSjrYwvB3/GID74&#10;e+YgbrqOgJUTz0pw9N08SKQt73l3sGuf9AFQ/cILfYBXvhujjs1NALLpZZEnMVIcZeJF37NG5pxl&#10;cm7HkPTl2it2eQrDy7i8MbHzP+2A8Wtyf3CPfuREr/WhyS5/BKsPnG1nDlU/RP7rAmPq2QPYbrvd&#10;ti7l9RlHHlvJGwtwLX3M20iGVstSfkgXdffvNJc3hLa58Rga7D9yMcXHfOmPbq5Qby3IFtxptSBf&#10;9HW+D+Shik3eNCHPadr6+xdaYnEuGuv/GSPTLyaWnIdmjpHzUTadN8xkbhtifCjPXTDh00NtXdtM&#10;dMV/x37HKPUL6udYbKxeGq+cE/P0Gp3Q9E83+M170bnnV5FXvka7tCKL7Z0ufstzt+iJO3gzdx37&#10;ooMPPPQXlt5utVF/0WaOkCi99Cfj6V3fxWv79Gkm23EmjcrGZsbR4bprhzu2yuny1/JwnhYNLr7K&#10;+2nfHppD6R9/y0/XPDnnbXiw+o4FjkHPwaJT5Q9P8575+beHbYtYtvmK/Qa3pf26bH+K9snc4+ax&#10;R3UYhMrAD4m1xsBph67c8V9Bzzdi6eW7W/EzY2iCIIDe1tn278jfWEs8sJE2zg/oxvf2n7RLubi6&#10;y3rJqO4AftrO2k+w05+MLRvvazdj1nNAuz5PRWUN3cqQUPXzmryXWX2Uyl70nN90z7iceG0cse/p&#10;r5+Ob+88Rt/RQT72N2PixIHGyladzrdii8Vx7UNMuXj64eSI1rFK+++0x9O8qxwq7vgAXWOY8Wft&#10;sHqunFtuu/vq4LX/JqfVJikLyvTz681mLGh+n/XbzL/bvjYJIhp54AXv0gq9ts/Xp/RZ7YD50uu3&#10;5m/nJ5DaPrksf0AbIF4+lu8pU0FGn9jsxf/6H//TpZ/BPt93hSywOPE2ICt3wrOBS8g+xYItAc5n&#10;k4pjA3BYX3VjSAP8JC4TICek18JoaIINdJ1sk84EhpMpCVcwzYW5nVy0YQ02F+Rm4jOLpBvYBhhA&#10;9j1xJRNaBpsuSpxOtQ5sgz/4mgFvToSXVgMwNB33IsCxMdeDSfjufH+d30H8azvit1lY8USVO8Ut&#10;XP8ttvlv/+2/V7Z8jczpqAIMkLl31We7x7aX3OG98mw5Wem9Ez4L0LPgNQkBTZ+l0cWC0AHKxYJJ&#10;OahvYkflYCfV9iVOtjQBXzwXRPmB7yQex+rxX54G9k0AyC5tNIFjtstO9x1LZL0QlfrVj/w+TZbK&#10;w7d0yRt+7C6hdmLZCfF0OPTgdUE+MconC+KM7EDioK8OPItRj5No5pqYyCuMvv66fYDNPeWAr32L&#10;Z42/INtarPnll1+zoPtraeNhckIH9nYSbPIrrrYMX7ZwPDZ7+Lt2i/1+/SWv2svkrX1G4owOoPiJ&#10;Rb7pwKowdaorf3TriXwmgNq6IOakRfvyOxMUxz2ZkXBPnZPK3yKbrTr4AI3pX5E5MYz+1qnXvn/Z&#10;7vHZ6eb6Cj3tfNDQDtzbb1kKY7eZKO4k4zo+srXdiUF0Sjv+JTbSG58Sprh1gUT5XMR4DJCR6JIL&#10;HbA268l3bGkiLQ7AngiurOUrxYc35o4XFsex8kHxBNKD/7YRJysL/gDfwrFV9w8PtBbuPNFwE8Hy&#10;WpyeDMRe7YfB0dflIfZtDs1+X0GcWP/qbZ78+TL5PWVAP9Un5kKZ36v7Kgvg+W2/yKKMyvrCHH/Z&#10;eLcAoD+BHRgteM6T+NFLTouQKztbmfxykr6j3MVQeVWdnDML2nNREF0TPHzlavXA2CUPKMPXQjKd&#10;jYmtz8kxeu3rqWdrdXKOOG4uSryIH2XrC/Ko6zYxVX+HoMWuvhbs9PHmjNDbVztvnYVZsqr3hC0Z&#10;yGWLpj4xJ6HyzzeNM3kbHzg+C14hOrLNmKq89I689z7a8vBZEB/0hCNH8LGcuK/ltvijnEyA/nui&#10;JHex7SwQjb3Q2bwLn5h03rnC5KGZBK/t4BWCvLkeDTLQ7ccff+gTt56GcJFCvH2T+OMTeGy+tkLH&#10;xOjOTxm92a4TpuyLB8faw8VX7NqSUSx2EezgzAmdPmvSzne5WJRXqlrE/zkXPPjz1xzPmJCcSA78&#10;8tkxoH699etIRbTg/D6HkoHx/G2/r17pR/ijNb6cC7wldPtSN5+JCXLMIkw8fny5OPqXfaCOLo5d&#10;aNBHyWfx34mui4HiVj0ZbdEGS6MHty/6g+W/dsFHmaep70CG/aRV9muK0H+MfVM/+Z0ci89GPeGI&#10;XHx5l29x0BzYPrTHZJwadBbMXeXHpTvl+mhk6zxu6NwXoNYWy992y7Qny2693ab7pZV9CwopgF+e&#10;p4+uDC74f52bZr5KH/g6ec4FtqBmTHKxLn3jG0+tp98qDJj/sbP80XyYGGIzFw7E/N9/mxuc9P0v&#10;0x54zazcZK5irFvZyb3+RmP6y5lP6BsdWz1hPzrJFWIILA3tfCpevn7Jb8OiOxfA5oKyC7G1e9qj&#10;RU45HT/85RnOkr227ytXAuTS5UMmecO4pZYdgHmT3KW9i1pkYD/gqSY5oGNgcMDqPucdM55N2czp&#10;mttDU5m8YqzBS3zLMR3fTl9ZerbymLGNnGzUPIROcJWhV7zUkdmcRYRYPED/VfvojAt0doFA7tx+&#10;zG708hGvtS3dopcybYxPf8+8dduYA8ir7Gh/9bRdeUamxJc8EdvS9+fc7CCfiE0/vcF+PyR/b/vV&#10;s/m53puxHC2+JZNxvQtf4dVcET3R1pZ9eqE6cSE+jfnaiXFwz+V4Oj/pOQLPH9lXh9k6D5hYavwU&#10;bXJrWBV6/nsOHnE1+U8Qa7fnBWP/nF/FLxuXfPanP/1T5Hj5xX/+5S+10epKHzKTf/vJzDONS5NX&#10;91wcbe12DlzbRPbR8YxbaUNUePQzhjn/WRqOxYe2S8sFHH1/x3ryiF/xBQ+szXqQr+3Ltj5osQ1g&#10;T/jk3bJWnK/to3DAHUcO1U6d/o/WynofR5Rte9vidz42TNhAHyHbNe8Mu9VHuZjtHOLWx6b16AcH&#10;kI/N+BTUVsmJXRMIinivDnhFXn3oMc94jFlrD3TpxW/v8pvc5sB8vhfyXHAQC/odupWDLGwSHZsT&#10;5NeU8evijD+NefwwfYcv9X8x7MNOa9/mqIzn6L/K2IEO+vKtPOG8xLnewtp87bk69xX2aes8ozrG&#10;f2Rb+8krwqjF8Ql7mTuaS5INHlvIWeyivDYIb3XONerf4/ONn/WvG07w5XF60zlqEuGU298xKjHV&#10;PjIX9IylgH/3nBIt+OjAdb7fueA5B2XftaFxdfiOfzYW1U+uHvt1nhn5ycyv6PMjnvIduf237+ET&#10;BXrOEVuw+6yp8J32c36yNll50IRLZnIpn/Hbze6xuflW/nYes7JOvGAZAQjhu/vdLb3JTzO27boH&#10;fmLuJ6/4PwYXAx1ro+Odjpjaea52+nLtk/Ybl9M35d4Zc+Q59MnS/hf5tW2/qF3ksslnQ08O3HNp&#10;cTDzb3y14yfb1bPxHLnexc/GG3SDULn5ie30cXNeNKwZuKDWcbHxNvmETZfuu9w08e78ZuCbxNbb&#10;nDcDft15pD4lz+36CR2YffsVWhM/0yf1CTA6jG9Wt9rGGzYi5+ouppSj0bEv++8yn5LP0WD3t2+s&#10;2T36BPpipjYJPjzyywHmQmihXxmOrOUT+4lTdTvG0LV93BgSn4GOacbExOfQSpv4WbS56Zx9J/bT&#10;d0szdo58YkEb83Hl9u9AHvH44D8+hrN+5vex5+YIY1T6Sew+OBPHYg2QY/rQ9AWyNcdWz4kP7Zon&#10;YzPt7IdY27OH+s65Q4u/+Xb75OZN+Ovzz9FHbumU8PkSmzFMfZFN4tKNNWQ2h+ZzN46sb6ff3dvb&#10;Zze23S27mktWj4MsrtdfbcOO6RN4Xm1TxrfK7lBT9IvvH/Grn824OWPl9IG5SAz9PgfmB2OC+TPb&#10;LS79ycHu9t/kXGfmyuYK+llsceKE/dBkX22AMtC1DGWOo0DjsjE5Nlt+HW+Ds+3aOF9ju2m3+12z&#10;Sl3n+qdN56aH59qXbZfexjQaYLf3fTjk8bf6z/yFn9tsvm4Hy0vF3W93Wy7dNq5fR5+7n8hZGZf2&#10;kVM+E7/1Bb/mop0qaC6+6V/6rTK+mnXjcy6Rtu8yJqHhBtML8ApN/Jb+2oPegA26DS7Z1o7K1g+7&#10;v3jK65sjOyHXR+KsOfGc5103+1/j8OQF8bEyoAvIQrfKIT9FdlA5yJv/2u5Z2eLY3uV3DFZn++K0&#10;Njn2hr96kscDZ/ojvF2DECvawG2fCt5cQ5gxBd7SYIvm12zZ6E0uSvKltmg0X61Msd/0k7TXB0On&#10;OZ6q2Qfl3T4ol5/1y/RB8NKcNrKwPfw3sR0wBrvhsDdD6YNiAI3o3Dku2/ucOm3IqE7+NyciV+M5&#10;4aEcD7+x6ylbsL7js+kDY5/n9mcXtMKs/Ny4+DrH+5vR9G5fDP2x0dDLQdvUD2mrThFwoZfefEGu&#10;XZthdxeAa9NcECY3/o1/7eUz+LETuujJ9+xSCP7rdVDQWzaMMT/c38Ux9sc/x0gHN4EyCwOn0wmc&#10;MDSYPOA0PAUTODq7hPopCXpOMCmxxsPbPjAZmHIO4/CRrXRWqGI+vuiyepggjkEmGPOgVA0FGw0T&#10;9NWVDCRffAG4sswkIYnqyLntLYjUPilQN+VDe3Vo4X4du8ZiYWSxbC6KwjVR/fmvWQzOpMlCaWnd&#10;+IWBe0ki93bimTCvrraVvY5/2Kl0jhtXjHb6M6ht2ee2Q28Chn5jm+P/8FO2NpHMJERgvxPg+E/Q&#10;gvoses4kSYKf4NxytIN08Aa/E9y2nuOwi9mcDOnojwS6E9375BZd8VNZ0tDxvNt9FjfIkaKCOvSc&#10;bFWOlHaQvMUYnPVxbR6akgFQJzYHJzrkrgt/bPC4S3dOVp2w4t2OmQne+C02bWyi2SgfedLpnXz5&#10;DSUdnmyVUzIw+c854k4g2aBywUMETEh2Vx246yExJFU2KWEcDaIjH8R/uUPyxYvT/9JfR8eSuPjI&#10;Hys/3yyPJqnQnt+waI9sEprJRPyQP69ybT8Ykv0uJjmOrE2I9/pTt3grk23/bPmi/kjDQweJLUIT&#10;WAxlQ33hhEHLu3/yU2M0ec3f2hR9ugL1d1i5t6xyBb8887qiOeGZiZe61WPx2/7oqDvMBDn8Ik8v&#10;vKYNGtt15ShQnZfIbYte+Rw73PXcdp42AYdU98n1OVh9hl/6fwdyOUB+tp340efY9bd35wYEctM3&#10;+JNDEscJ37/lCSwLNt/0SaHzSrp4g9yzqJL+kT9t2fBj7irbPse3yuOe9p1L3hxTN6KM3VW/yYWA&#10;YwMTto57wbF4T1b8fMjWfpU2lTPH5XEzTnHhpb99mYmfG1/RG92zbezEJ/5iE+1B+y5tDp8KmfLN&#10;KfDUXQN06tjHogE+qervMLoZxOK4RXLx0Tb6/k1GtLT7HKw82tVnlf3IeWRdHFsnd3tBgj54u6hn&#10;SxZ890JUc3uO0VbuBN0TrV3Qbr49tug4IVb0vdlW1qx5tCx88UKDDHTvJ8ebB9nJBXAAp7lCu+JP&#10;X3OByyKpCyxAvNoXU2g7UeCpWXiauLDAKEcbC5STr6+8D2b1OrrxJ578veXGOvtkkAPNb0zczEP+&#10;/sHky2JQ8nnf9DCLdaPYUZCQR9layn6LZtsDOnZnvlZfR3iTS1m+wiuF9lOubkF78fpH0In0pJe2&#10;XR1LOw1Xz6WBzdtMVtlzY3r7UHrFE/7bZrd32bbMdnIAFaZvKMNH7v6YJ+S2vH3rysUnroI4Y/zj&#10;WHu8YiJ7lw7k9UTtHVYm291/1K8tH22meeYk2blMfRJ1xw50jCU3evJmvXns3Cd4r8aHR465au3O&#10;viMP/WkR6HhEFkcTe4pV3E/YntAIbsc3vjn8tYCj79U+GaFDrnOVuZib8bI4yeORyw2ETnIs1LxO&#10;sJnTzML/zAP1MULWT/pGkzXK6Xsp/3sWSNuHwm/naRu/2shvk1sTQR1TRveJq+Q8usbG/MfXfVos&#10;c2dt9Ptv8hMoTkyHloWFeWJo9Zz8GXmiCxxzPhez5Fv5cxa25Pp85KzgAMcfT47YMbr9OvS9ghO0&#10;f+X+V3R9tLVt34hZQiH8RrbqI5dGjp1T7LiEluZe5V0IzsaQ1y+T15imDO1uQ/dtfgt2bx7yNhRy&#10;vs7vv+5FUK/lNHd046FzD+dyLpjws/wnZw3dOQ/Dm0zK4OA1Ty/P4p9jHzj0jJSdf2s38tq7TFjf&#10;ke+jc7DYU1sLXhbP2cPcXSyx+8dPswgglv0e14ILIM3jB5/txBPAk09A8/ixn3FDGzLS33HlTddJ&#10;kx6jM+PwLHyjoW4/5jabPydexyeDN33QvovZV/xGv62f+P34xZ++/1PsMDGi7s0bFxNG5/UnHX7+&#10;+dcvfvzhh+pjTNkLvhbp2Y1qdGl/Cx2y0YneIEfFs2/eYmxDl43xgbu5Ep2xRxZBLGTpysEhMxw2&#10;UKjdtsmVi8qgf8sFyim2T0DB9VlAHzRmYkuNr3ndA2n2tM3f2mzp2JqHEMifVKVPLeDRnII+gHc+&#10;DkfHRxm9t7yuyuHGBnHX33DEh3nfyHL6ZVuXwrUHLyxrf4XylTZ0AfrR2NU53lzUU89f7O4iJ3te&#10;/RitVJHdwhD6H6235H/hLk3lzC3+oHRr6/BO+4nhyT/qx7eZTx7Z8Og8KHHSPEhncgXk/rXfB+em&#10;FlYCV35PPXq9Seb0NfjpNVc7Lfin7Y5N2AIesJ0LaJMb3KxiPimibfUT83cy+tDV3M5NJeyGN7np&#10;7TM3XfGHz5TpP5XLuUX6RQ5ap6x/trGZNi/6ykz0xpbmJvBCabapWL/CUZeva1ul8rW84QAUgL7g&#10;SDux+PFcYDdH2Itx46Ph1xywREohNMia9SFbdDYXj+yDhP/W4Tc4eJBhLrTBhGMdik7Vv7pMfl8d&#10;Vl+4Yye0R0c0hubkSmE1eHDVfpH58Vygt78yscPSV84sn7JWoGyBPNYZ9cmlu9Xblmw+zfepVO5p&#10;GGXWleQ+c/Rg5Bifob/t8Rjbz7i2cdCL4XJo1w4S09WdQkep7E0umVimz5s3Y5/mo8g8uuTmEPOb&#10;+ld+ztj6wU2ZbiqN/w695sjQYJ/LcNnvvClvmRi9Jp/AWXzb93+f8e9ht7HDHptT4Ste9J/CZaux&#10;EZm/dQNt5hqAfOYL7Dj8Do3QaR8Kjj7B7ta+FmpXNcsnFeIa8F3rQxN0ztZziRx4EUrL+WfafwiN&#10;tumxFtPGmw2U6+sS6Oaj1h/57S/4eaHaNbZmLzC+GQzrw1PW7ynMt/MPIPfy015w4nftxy761vjN&#10;fLoXkdJG/R0fnbQqHfuVJzmbPMrZq7qyW0Qsv57vp01iiS1CPbo+4u85TXQuCLFaEtED6NT+ZAub&#10;ypin2PqwQ+r2gvr2gfWzdcL7RdPqKE4D5LzzpbP++ikD50HpPGbsP4KMDDPPoLTjP4LpTxN36Phb&#10;aC48ttuxfeu6Df6MDzlaPimbfDiYYrz9Kf0D9M0Q4bHnHObI46/YzYAd2HMFsteHaD9Xo1050pL5&#10;mdzVYdVYuUJ35x/8U54p2/kOXsp2Sw775Ac9B7zZphfWI64x9DncbUVPtplrOonD/JHPn/zj7RX2&#10;K1t1GWpitqxX/tStHWfOMrl5+U+cTLxoUruFANoiifnItfYSZzLk5bfUo9HcEgJDz3rErA+Rij3a&#10;l4yt+mnGybWP+rXpbpVtjtP2DkNr5IHjRpe1t/av3UgR23UenIbV4/gcHbi12xmv+9a3lKB158UO&#10;4N5+5bO9y7/tdqtd4zS5xBtThKc6bbb/wgG1WGwC1M8F+Lm5Qp/Hq3y54wZyPH+Wp+YecjrjqH5g&#10;dAUbHxsD/X30qFY5bqYlJj5dr8vWGL1rQC/rf/1r1uw/vsw4lPHT2EBm7fZBtV7gfeXmG/n9xFN1&#10;nxirUPmSl8nkwqw3zMJFx5je8mgAlHeb46zwdB3b8RVvabt2X594u82XuVlqoeWREwS9II7njQ6H&#10;7xlXPBkN3/UT6xBos6dRR58xroDf3k3/1b+B8Y78fVMEHYzvvdg98wTHC/DMfnuswToS41XGtk5L&#10;Z4dK8D1B0FASEDcRt23ugVVDpv4OFS50TDoQ5IDhN+2nPkYOI+UmWwbhuUov4B+dtotUk3PbQQRx&#10;4bRFqyewOUbP7xbZCmi82VCg4eOzwA46wE62Z0DQAUx0ZjILF61CaD0x7AmaqZwkRpbFrwza+wsv&#10;+m0nM7FSbyHmZRb4G4SnbdvjFfnJ5HOnOXrkZOzYSN3WjywnyKLDDnKrgvrnuMosEqC78hdHo8gB&#10;tq5+C91rEfXUd4EhC4Sx3jXYtE184ams1a/EfB2BSo+fzqDqWBLZ8tmODGQyQPGX+HO8eI6nLZ2n&#10;05Bp8Sz4SZJwTGQMjORTvotGD3rhd/Qid/kG1xaUZ+NDjLD9TI7EujoTZxMGg4V+I6Z9dmDz22Vv&#10;vrDwmBiPHDo82v7A8rHdvmqfSPluXOiHbRd7wJFAti06/LCvXG856iG/F4/FVnp1abI3OcnegiF0&#10;yWERQO+uXJH141logKYdG5goq8cDzD794E/faHnlgEfug5wu+TILYqXf1vRMfXkFJ/X7ql56/RFs&#10;Pb+xEaBrrPxotnwfJSPPwcf3Lgs0fqp9bm0uW6VsTvAm7hYFG7Rc1F/5H3XHBhGxvILMGjNZ0Qf4&#10;8AEhU2j5iU0Xivvah7Rc2eBF9dLcsjZMmx6HDxpRpzZWV18c+tsGDfo5Jke3hy/8+wcNFw4t1uhj&#10;FnO10qZ44eQCgljxJMl//Md/fPHDD39p3/vnvBby+yyOduGisk2+0/Z9YhuwIRmWlm0hhfbpLMY2&#10;X+rTxQkN5XxnAclJ6t5ZH4Q+YYCOeiTxAehQ1fjXRYVs5f2OQ0HsZKL9p+jVtROZHN5ltF8bDFrs&#10;PvnH4dUPleVv9Bh+ldlgG5C/La6SbS+w7kKHPGfSwK7Vty2e+uoU/X5D4UB1jq/71FXs0KcQ0mdf&#10;vJgnAF914WLH7vg9cvjIcfIw/dAwnjneXDa+mEnXPp2K39qELWqP6G7byV62pX/sBh/gwb7b1rGc&#10;1U/80As5WQjck4xeDAgNF3hX1q+zAKXceG8BdvijO/ZbPrafzm/m4OOTr/ocf23pPsUx3MHpHbxp&#10;2zelqAyMnHw+Md2JXXR8T/fUGw/m1Yb8Lj+xpb7V3cbFLgT4zaT1sW0npKlcm7Afm4Oe/JRID0/Z&#10;+NtBdTpVSzPSlNbQHtxH3UHuRkyP7zq3S9nwGx20mbnhKLG8Pk/rQVc93Kd4M3czsQXq8JpFH2PP&#10;+Icc235lgn/c0Doxiv4uBN/pqXvKV+1TEC93nDWvm/TAXgzuiVLoRdob/sRDEfeLn/P3HD6e2Fi7&#10;PepliUC/Yqv4PupXpy2+tyn1kKebmGp8Je9H0rZBzV/7YOiwq/bNfRmLR1+5sJVdbDfGyRN/T5kL&#10;p3C8DpQt6K0/AsdyWKFXuqfPfcp8582LuQsXr5XX9sNv4Z/xTG7dBbT3kd0czlxNPya7G4PQbp5K&#10;P3yVV1fJDV+l/zcPBZeM7fuRo3ObxI95yMTPWawJn5WBzp+SZ+UHr++F13lzcIwNyruQknI5Bp+e&#10;sMoDR+eO/6HTdqN56ZCVbVa++iNlbATIpz+ZL46vzhgU3uObR5/ovDY5nz87ZkWOF7lIOieXyuaV&#10;z04Ozce+ChMXTuW4X9/9Wn5r8+Gdi+fqMzY7+ZbDPYkH6KGvjK7Jz9HVPtuQa5+wQk+ZC/J3uGzL&#10;zonztAyNuUjTk1Xjaf740W8Fy59iFC02fvtqnvCdOA7P2Eg8zBiTXJfXOxv3yBkjlDWdO/fI8foM&#10;PdXZlDa5yL+x2oq05k981QHtpq2c8ej7+klqWwdv9Mz8Jxe42YQt4e+5wPrbOC0m4aE7OBODjs1N&#10;xBA/kMETLW78cs7o3Ji88GbcnTFo6dRXscXC+iQNJlZit8ZlbHgHNPGq+YLLtuPjMenYbXjyz4V7&#10;iMzx9OPNuzMWPLUP9OE/OoTVBWQFZImY1/hPN5+x78kr4ggS/Pz1/D77xUksjSL1TvHgkrFw+OBd&#10;GmhX9/GBMnTgX7GRhjMezwXAITT87B+SLd7+MeUjb3Ng+iRAl29d6ORnupVXfIKv/KJ/2PZp2LST&#10;W8Tz3MhRMv26bJJ21Se9i5zkVndB9lefu/3NYSY/Tp4zX55zZWOr+fLIjD+aYlDfk1e68ESuPPWn&#10;/4KUFi8ohcpX287cUK7St+jMzuyyuEErnck1kwNFct9IlKcdgDYr31ycmputPX24eq3e9E0kR49p&#10;Z17ENhaIp0/yW2zOcELGX+z0iKUIFPmU4TtzvRnbBm9ieOfg+JV36DF9x5Lu3/wQHRaHPnixB6CX&#10;XCUfvErOm3WCycV4NxcmN/yWN3DgBVaOKNqyLa/ua+PIzt6T0+aG/YkRTpq+tf5As/MDOwFs1G0+&#10;WPzh+5ABzgBcNpuLkFtee4QYueSP+v44fmUeXLZburuOMDFNBjlFe/Rqx8PVRvv93OuJNuVD51Xm&#10;NIM/4/Gdzu7Tgc3xs52+PzmxeT35feaPaE984TG2GznoQbfNISuHp35ffGksceNTFMmakZ/zweND&#10;zrUAORo/8c/ModfXibH+xU5piydcvGY75w0lIigCcOx2m+PKHRrPwbzKTb18w8b6OhmM556a0nfx&#10;cFPayJe4DRk/WaMfo6/t9MvJl3iQd/pb7J4O3TlKyiemZpxHr+evKV855RKvr17a8o35fu87qf9H&#10;Z+pRUD3+oPLpR8lPFbKl/CKmZ95bvNRr9wC6kQHfobl4PcfIWPMueQRM7hr/VEdjvTkIeqFLT7RA&#10;ZUyZh0Q6b2jB1PkunliJ+NVb4cFZnXb97MvX8xMI7LS49O2fvnPaOS4ZduxOtme39smB7YzTmk2l&#10;eIvlqsM002/MfW2tk/J3OOejPdg+7FB/ASvbnqMpGxknjla+2jGx5XyZL6wbVbfQb54yCGgb3VxI&#10;xp/B+lBUxjv9a2Vv28bBwzYzFg4N33IsqB+yJfvaD91XuYhU34Xu4HVTPP1hdSZb66Mpu6zM5qJb&#10;vnJd9FszX80Ll/0SNvH90r7Qtl6eCDj8cLvof8fffVs60aEN0k7sdJ2JzDPcMEBprh4O1mfKtt8p&#10;L73E9sPP9aSqwvSFxEf42CeD8Zi9+CQna2kbv2d7VKr9iXDEqKyV+dAc2+kQo3t/Givnrejf4Wp/&#10;Cnf8KOE2nXlAIyLIayfoT/ZPf6Ej3tvvltfaVbl8+FvexsKm/O3NDd6KYv7UOVP4wt8PGhsLl13H&#10;/MXZuuIfOWzu7bfOdunZb9tDi47lX4zxm3reslZv//Lh4TN2edjUvGNhee2x9pf8KSw/gXtg6x3i&#10;1/ZpYx0t1sn4oibHxovTDk5/DqLn/NmXe2AFtzfdlOcoCLfnuyoDdNkLt2GWsWF8V745RqR/+GmQ&#10;m396gViujv57g7WLwYnSngdA0xSN0lEQoNts2ZF+yXPRQTzUAicfsJ96fDeGOhc49HquASHH4n3z&#10;l6wkr75PH0qW6tabOJav8/v1XeUo3sgFh8x+/gTpzS0iRXxefSLHrzfxabQfBCnr2MCMkYmosg7U&#10;qAZ06L0TbCdIyjHQ4bWhNPQ77WBAKwyfmcjD2Yn78n7gDQ2DD5p1xl5wom1AYDP0AhpkxK77x8Bp&#10;3PIGTMoW4ID79qJ3eKhzsbGOJoe/1N0/d3ouxOCjXhsDYKU99OCuveybkH39zSxYuJPVwgBYmXqQ&#10;L/Q49tdft/4x6CDN9mBPSJ631xaN5+XaKFO3+5/DUQenryuLXne/wd9PdU4MqQcTS7NAY5Gpr4BK&#10;+eLvdvlv3IXZ5bOtQw/++mImJjPh0G7f7780I+bEb2KIXeBL0rsAdV2kaJwc+wUH1M9JKGFI8Zb5&#10;0hbgcZdrLwZ5ReEsXlo0m9hlAxdvvDJRv3Hi7/Mxk6qF2i20xa9Jzqfk4RdOQg6vTiwyeDe2JqJ6&#10;V4p22nzIAGtyYF8M10bnwpns9rKDb/rzkal3kae8JxKhsXxWntWYnoCuzwfoex252KkTitNGvaRm&#10;0OjveoSPV0YsbPs9JufV/07h6gHXJym8Wybgo6Wx8pLB30LbneT88VzQURdSn4W137SL3NfFx9g2&#10;qX6Ox/dUBhe38PaaV75SB/dVzlia3E1y83Ss329bmad1x5GW0X1OLC+KsSdZ+Wf09wRQeYZXdbUN&#10;vOoFiEe7Fu4Xmxw8RXf+LY8t0L/DuPPBY2w6cQUbzF3aM9GbcePhD3Y0gDux60JvCBr0DeC/5ePC&#10;7//5P/+7F4L/5V/+5Yv/LzEvPwA+323Hn/Rd4n/4IK+O/PXPzYmGYTc6WEjGb+uh4LmLamirg0P3&#10;ia85EcVz6Tfezxj4oDV6q9PHQe2W4ss/ObEH1QF65GULoJ3+51h/aV+MbJUp8siZbgSSI9004mTa&#10;U1r5Rb3i9Onlc4Ix9IYmWs0LhD+AF+jWfnSmB16N8eyrW90shNn3ZAXb9DW+h1yK54JnFgz3BB9t&#10;uYwOaDOczd4Zqb42zrhjSzf9woJjp0xsc2Blxb99Rw7rRapj3+DthU95fmSexvIN9dYGJsC/5clb&#10;OLXriVXxy0fKdmza1/dMf50xG62xi/Fk+pp6d1S+buxQ12LEI2ZGv5mg7UIe6fBx0QU+eJmFMSeg&#10;ryPz+9e2mRRn0cedg9Ujk+DfskBUrTUhi6/uyu3RQSylr/MXXUK19b7GLinXFxxP4dhCvMY2K8va&#10;fLf39rtvu7DtHNuX16UiCypsTxafLtKIicDIN/Z0fKfx++Ox0X2y+nscOeBm99hj/TW4j/HU8edg&#10;+8nMg5/aji1W5kfbsSQX0nkv9D7VZWTfNvCmfnUi58SX/oMWgJev+lhstiw2JMfeMfuQsNWJgTa5&#10;4mJK53tiZXnz/85BY7P4pD6K/cSRRf36ngED9s0RzZMISBriFacY84VG5Qu+nOq9NeYr2uqbvQDY&#10;i734b4wGiSKZg5gHbT6sPOIm4xvZl245hfnaUf7uiWdw5Q+/V/up48osoPNpXy2chUv9y7yObGIF&#10;VLbEqf7YvB3as/Af+4S3i73wtw4NF2COaeILcT1zyBJMxcpqYd24JQe4AN35rX6RuSMcceDT+Sc9&#10;QmtjR319YRsdHM881cJz8kBc8/alGwQnd6p3g1VphM6dVhr0CWs2L332C45Fl9o3tNiBnN9//11t&#10;AW+f+PNqNeX9eZrMTdnOhxyeEhO3/Ly5s3a4fZHNB8+FLZttSuEkpjZ34q+Ov+q32nyOlbOtJ2q7&#10;sAIn9d6Q0RzQCBWjR9+Sd5FqfuOXPcHK2zvig8uo+mJtcXIXXmykzcqkHro5nLKFp/zYlN+mn4if&#10;F/pPAN6MTY/2+Jif9OcK8rpC4PXr+9QCNs4LMFZmLmgh3kUH590WnrofnN6oxeexS+M6J//4NybY&#10;5sg8eceFF75z8VH/TVc8c+LRp6I8+RrZ73E5scsu9xwd7drOGIkw2lhnz9fvgE8r45EPArsUUtbw&#10;uWSXU2Z8GT3IbQ4+sakN+6+PexwdARLjg6f9DaeLXzHnS5nPxgAej3P5G+JpvyLfa/DUDiw9+82p&#10;doLw4cM8fe9mUDm4N57FJvArb9rbV/7ixVf5TbPJfZsz9UE35ZGt8poPBNil27R3E8uTuAw98vKJ&#10;NgCvyWnmG9NP5AZvOQDF1wc6v+KHeQL35Yk5/YXP56L0yVvhbU64+ZrMe87YOXjq+4QwQwW8pWBu&#10;cB27k/lNnnB0Hu980UUXZeZ0vVj9ydz+5RdfvZ7fwJaT1l/GBb9fur+hunpa8L6eJs3539pJPPX8&#10;PHrwSy9sxT6f9L+1UWyqH0y8jn3ZQT9Cnxrs0PY599A3+Jptl/9u6WufTSa24PhM+dA7diHP+Wy7&#10;1qev9cJ85KI3gHff6nPlqTiijXzpJxmTd64Gnwzajm5DQzvHtuWXejcr3G1A/8mdqDxk6Dlq8Hd9&#10;8PXroQNr6OF/xx+e6w/t7UNZ3ZdvSi49lW39g/bIi4/88iFvirGIyjTsi++L3HBGdjDtH3khWEfG&#10;0d9cQDy54Qbwt9d/+413tCYG5vxx9UaTnObveEaM8EFv5B07P2xSwrevyauzftBzrGOHWWedhfuZ&#10;O47dht/aNmWZbyyvG1kisd6TIgdbxmY1+sHo+lhi468ZZ8m8+Wzz8PJt+5DVh5SVTuJhnpBcO00/&#10;Kb/aJ3GXfk2aiYnhPTcPHhkjzyfjshuPk4/cr5/ISP98qsPM36MHGQ5tNFcW8yp+HRCXT/ulcrkN&#10;/ug09OF9DrBIbxn8mz0TOUUvjdDrvFG/K/+hNDzIOnaa4xBM00pZ3BxP8HfjJm+g6qjXY37gZ4X+&#10;yj9Im5PkyTaCfRoOv9UrbQPjr5F9x1blHkZJGitsbGOH1rTZuscxvJ0TXPm+jdLs2KoyZN/5MZw5&#10;/zDfMrceu8pV3vayvt4+Ufno2otEaRP8zRu1Rc6fV1e0/iFEB+NQ4fIP2RNngI51inywueopPfPL&#10;O5BDm429XvA8tCpb9ukRhGl2fHKnYb8498KDb7OyDN7IZb+yZntvK0fUXmnor/k/OI0WfejGf+VD&#10;a/209fRZf9dfR/zVs/Tir7Y98UEOT6X7Q6e8cwz423yBbBNXKVxZygvSjKnwa9eje+c+qbM1BwY5&#10;/CwYfy4gQ+KQHNvn7nPFCy87q/+cazzawKEz3vT7WPmtH8pPc0OTmDDuFI5cd/tNxXyLf7D11S0u&#10;3ePNt9YyV6ZpOTLCW6DTwvgj40/sgyZ7G6uW/taPXYcGWmhkttmbkOzf7bP0bXd/x3B8te/YGgob&#10;g/pf/Z96ZeP3zFn1+bDdfqs9mo59jNnovc16594ooK0QQ2/ld/6zAN+ncGRc/opTlPbmyvo43xlH&#10;k1/ExBlfydB1NcgBfJKAuud46e927aDuc2C+dMGRjfwL8g9aW4Kei77GDa93/pj27zNP0Uf65pHU&#10;w4dnu/G/9Eqr4+Xa4vgqOi88uGVecncAhBI4gjoWgFt2bY+40HaBYjrxCAWPszfY8GBPQq/BRoEZ&#10;rNXfk4/2oMFUWnOi2sEh8sC/Ag/hwLZJq+tY2Qbw8h0+0SmDh7LhPQmhDdHKH/m37Qbz4prk0Jtt&#10;LNDjc/8sndERrQn2lXHLHb/LCV2scLbhHdxdWHGi0wBCP38TjPmOecgyE9sJUjTnM9zTpDLtJJGZ&#10;1IN2xENzsOd761dOpfbXD/b70ZH9YRLowtwt0HUotnFCKQbYce4inMESH/L3taInvtBZ/tf+TvKO&#10;rMtv8WwfH/aY5AHvqFp7ore+Y8/7SZmk8j5PmehI2rljw+IIuhZnNgbK+yR19ii9owf6wzP2jV6s&#10;/MJkNYCOHyL3p52ThS97x6cT9zwhkLs6XOR3smqwWtkNDOwjwU27WYwSE+g7eSv9Hg1/PjEI9SJC&#10;MtqryILeXdYOwtecJ/gGB4Kk2xjsunATwhaeTM73IjqcfsID4HV2e9zY3PIiwI85Iu8C3mTpxd8z&#10;CN8naDNJz6QzdvocsGVB9dFB+21Hhupy0OCaCJuETJwcf5yTFGXwyfQ5UGextQsOeR3OHa1+PTJo&#10;63gWiGZ/5HjEpzrydaHGnWthSR0LiquuNugssHHppGBx7jKoky9A93O8cKej7H4Md/2ujxbQ6s7w&#10;71EKtLtoaxd+6pRNu+FtvzzYgW/9Zd9E6G36k4Uhea0xFp/gbwD+8acfe1HTky3/+q//Wrp+885T&#10;LnihoS/IJxOTswiNrjrlF+/uPWTe8pUr6G0z29m30O0iBNnkxV2w0oaO+r/4qM22T4cn/di+d66x&#10;3bGHdjvBxL8LuNlWBgUBuPthB3outK8mf/YiYPCaq47TZ9KkLDaITYxl+wpkJ8curpfu8eTS7BZP&#10;O4f3ykM/fUR7clRXBjqAplc9y0Noixe8uxARG3xx7kSbk7ATK2hFL0BWdCufiUlsvEAG+eZuLzwW&#10;VkbHGwu0UH632eLXdom94p+8hp5ybe62qUyRxcKG3zn8OhNNZX2lKR2T/+hUm+KZv9rmyLd+K/1M&#10;VtFPdivv8gkeeibgqSrv3k2ZcrR2XL/G4kMXnX4OP43HGw+7rL62fDd5dXgo0/4OWj5OtA59MexE&#10;udR/T3vleELnyLhlz/lMGzneMDjztE6uT/wu/thH3565JXrqlA/OQ37xOXRHbvJSbxd5jK272GG7&#10;sD53jO59i97W3/PIp33NbPDXh2Ofti6N/eqcJ/1vnwpXfjf7yrdj08gwY+3K2zE8uuwCR0/yzpxn&#10;27swufIvb9utX/r3uvv+2o4J8Ok2/hAzmzvRF6ubX+7t1c18LicydcvdNl/0Ai+a+kkXSvOEyKcs&#10;9u5FULRipfSg8e34N2WMlYZf5RWuyOprveh3xiPyTG6ahVW4D10yT5OvbzmGP80x/Tbx8qCf0WFy&#10;0+Rwd8XSyUebnWtUz+PA5jj9I8fbP41biyM3mBNoP29hSH+O3GR2QWMXheS8d3mzhYvTIKNMaYxu&#10;EwtobS6h73MffJu2flP54y/DDx05Ex++197FI3kGzDg2eVzd2sk8hh/Nd711o+XhJ/fNApGnzrLQ&#10;nc/LXBihNzn58e2nXHCMbS3mGovZwQ1BnvbG40Xy316wJYPXXVrshofGHZT5LLCbuGHLxd96MeVE&#10;mP9S2XjYeFfuQv222zdtLN3GgHaBXiQPPn+4kMY/5sZ7vgC3LDIvm/3Y+sxb5YfmFTIHj2yL4/xr&#10;F5iUjfz0G986/u7P3w2+OVGYsB+Z+0mZec8smrN5LqD1/GMWNZQ7N8B/+0L1cc4QX7i5EI+1PRkW&#10;r9vQU7Z9y/7EP0Ag/gAAQABJREFUnnF4Pu/ezW804mVMH/BTBRND6JBVW1B62e9CWtrYipe7XeDh&#10;009sof9rh84dtFk45Etny7VzYRso8yEPuvxiuxcm7vLhc9GYNFPfLc7WBWliq/RHZrwa+3wY+uKl&#10;Nzknfprzw39kIPvE9tKLhDddR2c6KIdTvCi6NsRL/DvWL+WYvYDKrvzmRpbaOvxf5elA7z+2KH7l&#10;jMj3Iud67SOhd+dRv+Hv3GP5Y3qD9YmFKHI0p7Jz42PmFote2lE51cMnFXwA9q1S6hbQ65sTogtw&#10;MaF3v2Zf3tAXvImgljx04O1cdPv6x+T6zDxrdzIII3Ibw9wQSVa5gizKzU+dY5pj9eJZaNbmsYW2&#10;+mcvNHdRFcd/DGufxaAf/7uIrA7d6QOL8XRLTzYl99oKhhiLJK0bOmjJC/rT2JXs+qlxbOUgu9/q&#10;RK/nAKkTO6aeysQbGLnklOl/LZyK7i7PF6Hf89vkYPwBHnREb47JPvGLruLSjf12LrM5rw36Rca8&#10;2aPnDSNb5Wv7oYsW3Ubv7bPqokfq8l8YPLY5MRqdJn/NxfPBevDAZz/qlhZe5PakrTEAjjw6ON0U&#10;d9ReGSNXdDe++FhfsYazF1bE8OZn9MIiPPiSDsN7Lpg87EeeQvA9LbZxYTySDwD7+3hCGKDddjeb&#10;KNfmKYif4J555FW37U58oAdqG1FzfM+uC/VLDowvM245n58xVB8FZAT6WmNKBwtMfzQ26bdKZjxY&#10;Pea81mK3C+QTz3tBHh0L3yObttGfzz2AYT/5zJ+gVw7POtCO2XhMXJJ9/DfqTkz1HP+MXcYRUNvW&#10;DsdQLR3dJ/bD/5xf4LOvoPbgBFtMDCQ3Razx+yO3j7vXAXooOea45x+H130z/tHX5Dsxd68VDzm+&#10;XVt4Wvs4wuseCuymDJBBDpU+1ge73fwkBlZWbcSq39588eX4081rXlc68srLsQfaydf2veGOql1H&#10;xC/hUZmiALrjxwf/lxnbXuSp/MZV6tl2ZBid63ltw4NendskVvRtdeTmH3o9h+VFHrz9Tb49TqtM&#10;YnnnQQ8K2z+qTIqbj+XpxC5Ym25ffpn+j/Ydxqb3kuxzJIHAbufoad2WPdv2/AWNA7vLj2DlYw9P&#10;KZZFvtaOp9kTWVcXdebZaPAH2ku3uaHOHBuiv3HSHJs46Zwm+aTnj/pn42HmufIMP192XUFuW7xa&#10;f+xi0zWL2v10iK2LRndY/eYGlBwdwzzf3tvYXx2el/+j497AnLzQN1/FRvozHs3l+ZmvCdTP011e&#10;8PuhQ238kLdxFuaVO/ov3ub3zb//SL7GeToKezyHpVk5TnXpZ3xc0O4eD6VXRwwGH7fN2vfOh175&#10;u+K+esZ53XbTcz9Nlwb6dO74kH3H3jIjml996F1UGYtmrPGbwF/nPLR6IAJO+2wqtwu+SSI5eOhR&#10;XuIz8aVPeBhOujCGbDy2fY4lmbkZMPi1f75usOO1PFQ7po6sniIGyjp2dd2h4k0/lKPoVTlqgOrM&#10;VuTw+8PGKeOt+UrHRqeFoeeiNR3WVmV0vpTj7Abnq/+oo9Cx0fZhxXkCeBSqEVOwW5W7z4mE3eMl&#10;BGecO4NwZ6EpY8TMGXJVPcpHt8MCemD4dTKXI27roJJFeDAJlPD2dfIJgp381aCptDUx2ZMEsl3y&#10;lc4cr344zWRTgOEK5iJCB4tjoE2YS48cpZv6uKwDznTumbguT3xWtqE930NnaMTXgTkpX/of8psf&#10;AxMQJFNnwuWDJhuPXc7AowF54hMJpx1GUZL16pvq2nAmGDk48mm6EIkvm638W2dLDglmfU+Gpb94&#10;TlrV74Kk8qVl6841J7Ha7tMFyrUx+etCYep24okn2G35BZcyNoDc2+F2Iqpcm7UTm/Xv0KuMSQab&#10;WBbXFj312prIoWlRahICyifOg+tPnBvMKluOlpbj1U2ZJOAESJyir0yHtnAEzxNngI29qjkpRoQF&#10;12JV2n7ap4aVxYf5sLPJdnmRHM/8jVwP26PbyXH4qtdP9q5m9NMQuS/e5DfyyDUn0TnhbFKMLTLp&#10;zBTu8uukM0RRtomtO0CHyD+AsKh89Ul45LwoMkRWCS2vXyjw6UV8bFnbHUb6pmNQftrTOVu22P6v&#10;ftt1e9rc9+FU79hE28Ef5rUjgQPbRtn9DsStK9JnvhI+F2iLjoXW61W3WVSzX3sk3b3KE3/PQRuL&#10;E5ujuoAQwp8SMx0IMqG+w8qq7IqB+BuQAS9bel9wbFOc2OIOo8PYuxetb+3Q4gM8Fx4Tw3BXTP7g&#10;9JP8Lf84GWy/GuKVh0w+FnC6IB2c7/J7rV2cTX9Qp99oj6/+Uz2WcbYz9hw/3mRaFPgW1Mg7/c/E&#10;fnIaOclkIRve2hGv1c92TkBGVnSVrRx0nxPc2DjlW7eLcfAtYCr3yVe3/b0PxwGLCuiRzweoUobO&#10;T7/81Auwe6PRL/l9SSdd5HLRUp6yTxZ9uHxCY+21vG1FwNbjA3pBPjYWp8VJ7O2ipPpvvv6m9lcn&#10;Fru4lsnL5kk4bJavw3PsxzdylgW+iYXRnVzNreROm9o/eGtTfOix0Cf8+CQTOLAnGvVTfNm8mPLa&#10;69ixiBHJxZ7rpD18yRyUzgPIYSLE/vZ/+PHHL374y186RonJb3MDgsV4N+jghb6xo+MKWx5eLjh5&#10;kwA+6IBO+KKDdtp0gS7lbXMWMci9N/ysT8ybap+M4+YqT8ZU3tsuLJToThl0sd39s21FK4MTeYHv&#10;+jg4ZAG2U31i9JQpXxxt9tNGn/nac4ax67TVhs1tH/CUz71uZGFb2CPfTFan749MD0rFCjI7vBYj&#10;R04yzBx0fI4W1yyvoQNnaO3xvp7MmAJ3/H6Zr2Urg5Na+wu7uz6pbMHJMFpgB7B0L1mzgLTATMrR&#10;8uroQmikA+X/bsOpIsM+WRBpUhhf1sunPsfmMEML8SnH4+w1Vp1czFOlI6M+NosgYjqU2dM2gu08&#10;TXt2lt/chOJCCbydXx0G1YdM1Tfb7Us7jugrFF4rwFMnb5fmqRufDpY2Fj5kCePD3mQhBzrmg15U&#10;TB8y9oT58L/0HtnpKe8tjO2j4+mj9O34dmLLMbpgfd/8k/KoXps1F7NFy5wHZa7GL0cv9OC8DU04&#10;nhB+kbeCNH+n3V6Qrr7hw1PD12vxZkEBLTmaXeXK+6sih445Znz2bp4cJS9YK7Nv5YgMfk/2p59+&#10;7psa5Da578WL+V3GXzLO4AH4je9fvZLrXIDO67Uzd/z5558bB3t+Bpd83nRSnY+eyulRXeIXdflv&#10;vl2b9iJ1cNTxf39jPvbRhhTGn0+/snVuHk3c+ZBX7t2xj12qe3AuvJxMexXvxPg3jQk6hGx9Zgxn&#10;mzd5zc7k7LngQg7z8sp94p8eypU5P9OW3bSTq2Y7NoO753BkmfNPeWfsMPUzl+eP3jwQfo3hyv+h&#10;fQseYcVSZU3couHpxj2n5RvtfOyTA5ANLmhfPm3pAGztTvuhSxaR5wLO8NN+ZN4np/Bl58FdOg+9&#10;h643RM05zup854s/OiuXY7EJ9E02o7M29PEZOtvuYcvGadgvXzTg9lzq0Fw6yleOXviMbmDH9uam&#10;+jNUY4uXian3aEWmeZL/Iee1mMKI7Jx/+UcuJD+57jGhDH9Ahp3rVD+8jr/gbXuvfvO74s4X4Zkj&#10;+31z7e+0DtHKoe0uTq1Nh+eIaV/Mrzy2QL6sbaJOcxddRtyUHxtFp/FbZIxNFjzBu/TwdnHkN285&#10;EpuRGcBv/0zs9Jg9uod2fB8mtcXZmuvq98RzXlSIQLVd5nebv3tTopx36ZHfQH/7dXLExN89P6Gh&#10;/X7EPt2ifQSMXZxj+kuhp6c7/h2e8oY6tmP7PmGXlhPD0w4xbQuMd+zm2OECHHYE/A7Gn2MD4zIc&#10;80Q2g7M3hGvHPwvL7y4bWqV3eMKh6wIabqCTG3dNge3xNX+CPx/yPc4tXr+e8ofMQ3FkXx2m7Msv&#10;51yOfcTGxBm5xMEINnLCf/TLac1P8urDaI0N8ZR1FDKt/e6yltLRne3wvi5QNl7ZVd5+3NyytjLP&#10;mUXtkUX8OQ/ojVB9C8Pj3FRM4XvnR6/1sTqvLO+4U18+/N9Yj75dYwrPd7lY4GLvu/dzQZqfw64X&#10;iPk0jNKPsvd2+vzquz4gw8pSgc6XsvVLcdCanW5G78lJSxM/8R2vpw9P/5FzjC1+ksBc1k1nZGXD&#10;obFrSo81GXTYrvk0coz/Jw74ha0rSvr1Pb6qR/ArKWNmn56fMpnmm12+1drxxhFaZDEfQGNiWenD&#10;7s098dGOOQ/bTF857NoGjclnFWHoROaJXTRmPaE32ESO1XPsUelqq+GvXfZC0w4LAzKW57HFyHN8&#10;dOolJReBQW1j6+/NzimGlnp+U/fhfcoqvxid9Rj1AI3Kkv36ICdvS3fj11Owyh7+nfNl4/3bvLXv&#10;TX7bUp6wpmvOunbEXwqe7YyXZXr7Il/lDP2OEzm391ad5xczI0B5sPPYeuiWAdnL65EH9bM0MchU&#10;HvL7+x1E+T75m/qr/8A9qGsbRvJXY6VSubgBhqrGQfPJcLi3G5yheZUP2vWN39Yt3a285NoCiEcG&#10;fEHl7dfZb9nEydRbI9C3Jye5MF59Uslf43MxPjppc693DLZs5zqllzZy1+TzoQd342iEm3HjQx6e&#10;wa+yJC4TQls98Xd0ULi75UtP7W7ysfvyxEvd2upqm53rfHmGV+TaPxfXsbb3+YuyjePd9zM0hYeJ&#10;ag8/OeTu4hcZg/XhWbec8VqOcQHPjafPYe2z9t+3/Sxe7XTsar8XMKvYw69CetfDVt7dLp3GffDk&#10;7IXSbixEmf6z7cYS2z/9aLf2qSyRZ9stv3k6d9rB33LzZPlQ7Oy6yuQJschvcnRMGHk6o8I7Y0lK&#10;s3VRdmLLxd+PmZ/ocMqWR+WJnbs+l4DaeTQR+zrmIHbugObRKyXJpJN7lPGbBzA3vvamozLJF9vA&#10;iZjRIrzpE/pg++DON1fvuw3hVaeL/9hH7nERW/9xHh2BBWfWacxJJpc+YvMxX6OPhybYlCnouevX&#10;45rU8G8qZ846sUmP6hge1snOlWzCZH6iN95gFVFkn2EFgdfTjnLjOAwRRQ8QnFBp1XYVNO0YfYN+&#10;lSsWAlVFItKBRg40VwbtCG+Sp0x7EwrlJhA9OTwCKNO5l1cXYUPXxG9g2qM3uLMI4uQixEt/HD0e&#10;XhnIE9L5TDlaw2cWeeD5tKMsnTRo8FUmBnLyWjYjSr5XXgPb6DST2ZUfvccE38A2CVs9mZyYe0qM&#10;/ypreAP1+T9bg1adoqAdEk4ktqlAy28Ojx0QODD0HnbdcjTwvXw6zi+fLtAFcWQd/j/88MMX//ff&#10;/m/vaP/nf/rnL7770/eVkx5ylInG6DIdoDrdZChyjvHVgdiAL99U35F3kvvEZ/0fo5tgRPoVuzJd&#10;B9nZuwbnjkVtJ+aW/yZAK7l9NU31ftAjM15MxgWdWJDzxIIOPjTHfzomnXtCkiSpzsTFUxb2nQTs&#10;b1uwybxCdSS2sDCd+TGQ65/lxS6hTYb5mja7CDB8wi8XEv2t//YEWn3pJM5WdxdmXSD6R3DhBeG+&#10;yAB/EyP7GazQ308T8jmJXBrq7kA+sOWVOjjLZ9vtdmmnwWnXzUOX0opc0V3MuojMdj0B46uN3+Dh&#10;PD5NLER+NpyEavKS9nx++Ky/hxvTj9yO7cNHS/vGUi4Ch23b76AFd+mRnwa72NEFp5QsnUtPjQJ4&#10;LE826/4pq0rG/xzfX11ocdZaB07bFq0ntCNHzqN6oqdu5EoL8h1XseUdwqZ1lxypfB1ldzImPmXj&#10;F/mdvr5+Ow2++/a79Acn6XMybcH01/N7g3y9+cXWH5nJ0EXfxiYpnsqxMtFNOzD9ZnzDHxv3Ll54&#10;6tNC5fYl+NUTz8jQxb/kGxMQFEzw0IPPp+72XNs9sWdlLrGJuWM4OPuRsyyq9kQoeW3pkAGPxmra&#10;3ekqI79FAk+HNTZTBkf7Oy46C3faY4mteWxXrtIg56FLPotsJrXq3r70CrVcAM/xyzMmfzi4a3Nj&#10;j0X8BXmvi/hpry1g98nnZ35x8NklaNWfD8jOHpUvW79PVT4m4albOy1vvpFX2WZ5rm12zP+YG2xc&#10;ZLKI95MLwBmjgIvt7Ls0w6B9qJX5Wht1DJLf8ld+0Ylda7tsGyPKIuuT3B0kZeThQ/FEVr+V/SIx&#10;UH5tH8TDGw/9qpC29EpwdnK88nTyNxj91ivIgEZ63NRk//8RdifLlhxJmpgRAQSmRGZVsat2rF6w&#10;pd6SQq4o5DM2N2zh0JtK6a5MIDEFIvh/v5q6+71AZum957i7mZrOpmZuPpy1l4Le4UuDV11odMBv&#10;KqbNPRbsvGLtXR3Da07Uxx8zno+ew5woeE2f1Oa52Lh6wE2V79Jb2o4BWT89NGZy3+LRNbtDZ8r2&#10;WxnewP7CxhQ95bsbhje/Neu8sg+8obP2GZpwLzhXxYft2P0pAzFmfJ66q112jqiNi91XP23iy+Qj&#10;fxsVq1OkDs6ty+ZeYrUfpV/If35Dqb/rZj+Ki1++RKcxU2EmzpY2f06/TdwlZq/F1xBvfKTefGye&#10;lEluTCxP3x2/m0MlQorbOAi/vfh38zz+a7+9x10yrBxrQ1vztnkVe2wRetvPjNF7MTU9Skdo+/JN&#10;u9KI/emM98ZBaaat9urQ8ASgPAdHmdwAr4uJyg6vlgVX3yQL0K/ZNg3KvzqkfmFtrx6snvSw7wk6&#10;41Mvcpvz5gLsng+p3zdA7Hi2NMjiogt57Y+8mTef+YyBWPt56tfF1CzksaU26Vv6sfMP7enpDTnr&#10;75al7vu/fN+bkegrFwLnJPDWn3DB2nfzhjIt+J8c8PC1j6+tuaftfj7kTT0/fTy/iRw9FuimvS1c&#10;c5uP51zQxQ22ufNz5kKhT5727bQLx8bqL8v/nDN+5vcMoxd5pp+aD8+40LLglV/j37npxIWy0g+P&#10;b7/9c+TSx/SdyHj0JCtoH0nZXGT4vE8SqDMnwMMJ/pzrnrEzNNGHg+77LMLbRxsNfRrsOcYzv8IB&#10;c+7ER3MRZOQjz5yruLgC5ing4eVcRDvnLePf9ffYXj2oD5uXQi9y7flVvMhK+R56Rc7XxvK23Zul&#10;LK6xIbs1NtgtHzCxedthy223r8VIE+uJRT8f0fwWeyWZ3/aLPOab5FwbktExWDvbV2/+OX397s9j&#10;0xt/b8KujRKjmyv4XT9pbKR88uLwbUyceFWf/+PPzK8ivwu/FtrRdLMkXeCZO629yWh/beH4bwEe&#10;emDz5emv2u7FE/1G/IkfOQM/9PmDLdT1dxqTG97mplRtm1t+1v/Tn04b/n+Xn0HRl+HoR3vhxxiE&#10;DkCzn+y37yiLvfzMCagcntTIXy8eRR6ysAmQoxqboc8+6fHNZ/3ZpGP37cOX7RvTdz+Y+RP7xzhc&#10;yg/BwWH9WjtED3FCFv6f/jT5aOxDIvFjfJl+L24UkJN+oDdYZO7Z2Cre2KiV+WIv9rnpz1ilHo2V&#10;BR6+QJm6teeW2cLjX3rVxunPfUI7bfikY1Xz2+RRso5s0++etOjtd2vxs9a3er3mPW2WH73D/ILZ&#10;p9/QIf/YZvTT/2dMWBttU/Vgc1XEuGBkYIdZaJ0KeYqNxj4/5+YoF4EB2rFOtpHjsc5315Fr6KE9&#10;+WfiRlyCkX/8uzoIoslnmx/GDktXTNA9jBtP+SosLbyMKXRbmmIXXiStD6fF6nC333LnUUwF338h&#10;7dmV3rrfLMgfWxwhVl/4veEkN/LORQ4yT1xUjgjXvBN6feoIswDaeIrLoTXrXto6zhes4tm3+N63&#10;o7FF89jEc8eo1JuHeaCIMjJxdrDJ4SjV18PnoiUIiQI+935wy7MYlWt8PrE+LaYt/uSfzx37chma&#10;8zk2IEtwlbmxG4vhK96c350bvLVb3aMBnEqiT7Zu7KVs63a/qL4qk9KAdjGBi2tzmLycvyc0n+lb&#10;mZP1dcnqGSS06Ng3MJ1xR7vqQMa0YXc4cwEJ3bEDml5r3p/2iQxgfbB6t/B87fjvUDy8hsZJ5BEX&#10;xhygz6z93QRBr7XB3DxfFfqFt7ZyW8fabD+aI0ZONPjgNWizsvQcoXjH58eGxahcY/fXNPZ4x7K1&#10;wcXv+GpiiahiZ1pxgXIwr6Qdedbv5I5KXPwSDoHlpXL5tSrtNk/gsfzg6YfPvthYjhWetNYmK4d2&#10;ZAHG2R1rHcPpJ7bkr86x+2YK9h9dvYUjA/HFY2kRrOuRJx5e+2BoHxoMEdjYHnkjd/riE4i5Ni3+&#10;iN24wNff2kr96v3U9dp/hCmbLO/sDKjPR50LvZ9m3q2tn/RS1hwXu4BnLK8MeK8tOh4XM1+hoa5j&#10;0KEfxEuv6nF0WVkumdt8eG4dftrA6Qft/D1Bv1mA/xrWzm156MC542zn3MqGj3o2OCnDYeWg27Ue&#10;0dJPPvnyczccn4Ns0AhFAZu5CnqJg8hojmxdAVgn029cXDV/qY69YSXt6RcaINa85t+YNP/CCM1k&#10;jL65oIjFHdnxb/sjVP30EHD1hgN37bt0bEsj26lLXgtJsdm2RzZPL7sWs+AtCr9kDI3h2k6seuOP&#10;KHehN+r2PKC5Lm1dyC3/nA9cVELbGCqLmq+2h4Tezs1crPfMWeeKR/5eAEaocvkKtToPkRwTVJLT&#10;+Sk0A0IETZ0ke+bv1WMUHsWD0LIO4BwYA6inGDbD0+KsV4TMCcSWaQMEJ74rD8Hd9QzgwH8C+j75&#10;mklJ2n9wkS1/0TDFt3F7spyLc++/nwEUndI7E0D7+Pos3U6gI79gRFN58QRU5GRox4M37WRAeCFT&#10;KI/Z7fd33/0ld+FnwVkS8RdEOBusOcj/2G4SnPrBIdueDLUN90V9E8tdqHABsWWR2U51iex8B1aH&#10;HpwvtJQXdvuouwe90REtsmjHR016Z4LpWBL513/910/+z//8n3tC8z/9p//0yd//w9/39WffnRM8&#10;/BqY4cPnow96Y7+Vp+Xx48aXY1CfoHH8tyd57BiHNB6yk11+bZPyaFzHHi4ErC3aeYKEhpPG5T2t&#10;7m/lPWE+scAO+7rhC+vYxF2zwB3JVxLJsRN7KuAzr/L7sX0ioVBY3vpNeUWultXXcwEB3y6kOYE5&#10;9pjW6NJj/D5xKc7pFVmTmdDSpifHsYu4Bhsf1wkI/OD5A7tdfGUra/EOLp28tqynXsryMRH3VJI/&#10;PlcGlv4eK0Ozf7b63YZlSjXrb/cNYuuKf9oork8O/alLoVepBfQT+QehqHfJAU8ckUrsiu29y5QM&#10;FgV2MvHzQ3Z0tF350eyF3OxY0JMjuhh1Ej/Z3CF8waUcjQcs6KH5BPLghQ95LjhlO7lS7yQBOl7a&#10;lVZ/O7fCtU77JxmGfM1zebwSZeKEHEdisf3+vXFiTpDlAkCW9zlZ+fTc+dUTusjz7XffNtdZ6Pz6&#10;6zwtGkGmT8zitsWv6pFysSheLIqQD+5ahlwrM/z8X9Dj8NoFoKWnjT7ONl3g93RTaKoH6Pk4HvsN&#10;N3QW52IC3x/8086+yeH0u5uWceKiERzQ2Aif8iRD5MXjD7//fRfZ5050vwH8VS5Qft06uKDyBX/3&#10;t3y3rchXaafNU/bG/0EgZ8fbxGknouHvAoFFFnG27WzpsL//pnl5hfaTB5stoOvCqzxVnOR1Fxy8&#10;4rK2iPz6ozo+iWfatHk5vJXXRrmD1MXf5aOtsQ50USOTHHWzmJUbaHKRAu9BOHLmYHXxG5f0c4f/&#10;P/7TP/WJMq9FFXf/Pb9L/fs8lV7e0eVNJvj5qj+3Lz1jsXJHNrTVy3P7hDEZdiKmnqzGfPSYqfU5&#10;AdZOvSdPaPVz8gb+KSqoc1zovCz4meopv5BUapONOyhdlENPK2335wmiSXhnAXzSoVa/guJrk88T&#10;di5iUU1d+edCys6BlKmb18nK8aPHk860IZPYumPl5mPedHQz4kShEWN8sHzRGVqDs+3ZeOHJd9up&#10;24WO5pKjx/KkS+FcyJ2Dl9833bHByHecdaGO/Ta3jLz04veTO0+e3LF6de3JcehEs1Jbmy3p0nKQ&#10;WCgclR0iufKtfrZo6mv2n5/FnRNU48XkJeVtJ//GpwSfp4bmAs22E/+f5UZOT/2Ta95+cGKuNMg5&#10;Aho/tXMBZtvLF42fMO6FgTFm1VqcUXK+8fjyFKiXM81rABk8HeoCgvL1qfEDrtzjBKvjJ35yXj6l&#10;E7qfs0/wHNMDHfuevPMUjDekZPm0v18vR7lwqv0s2M/CLRvPE7Wh0943/Zx8688uWoUuIOP2gs5b&#10;U8Y+chzeXjeGnlwFlMtT6viHPfDv7zuGt/hHU706tjHO2WcHNviQ8ZfN3YgC74fv80q/+EHf9fSr&#10;+ff7936ndPr2Lri7EcgTuDtW0w9NgL5+hTdbVa/QZJ8dV+CwAhnZQp7U3oVuH/lwdbpohoZ25Cx+&#10;5LcAAPCHr86bH9Bif76zv+OX8ceFq86XI4KxtAs3PacoqdIqnbQjh3Ms4yA6M/ebGJ5+Es54pm74&#10;T5+mswtS7Le53vwFLh3QhdM4jA3Y/8vEljFBnbEGrvM3F99d0N0+M7TZYuzBV3isDCsz/5iH1T6h&#10;tfaJhOFBvrlA8iGrAmjwh3F3bcxFeFbu2Lbjb3iOfPq1C1RzY8Rneb3v6ja+LdvOm2Yv3/KRL7uR&#10;xwct+GRTZeu4nySxLzzhfXLF4muzH31haa0dFk8/8GSdYzFGXn96mTKwF1H54ZIj5fYX7MIXTy5k&#10;NpbiO35QPuPXEx83fSA83ehKtwOtKcGhic9IMjyHl4su81aFb/MTFS6w0tMNCV9ZK0geEA/iQv8H&#10;feVcXLhPhhx212bknNi7dZvjxlP6axTJG49GGvZ1I+Yf/vCH2Hp0FV9yHejFlMT30qpf01Temhvu&#10;Sq649J+bUcLvJ3ZKfDdeEz85P8zpaOd86xONlu7mvrdiPb6jby/al/J8WRCc+J+b6bR1geJNcpSf&#10;n5kYiw6hAepLfSZ2/f77LCBGPnXaTYyP7GLRb71+kp+G2Lw1HIcG/Po2tlt5mW9juP07enasNcex&#10;NlFbbp/0BMrP7fNe6zy5lU92FDAmDO21jbo5Fw3vMMOL7ruQvGszqyecS7b0o47fqZx8Pjkt2pS3&#10;3OOjjX4NZ2SZmCCLWAB0y5BX/mwz9G476LNk+/57+SFRL7ADKy+eYMeJzWUrr/Pu+jB2ewI6PkvT&#10;eeOAMj7cfjRyoqt/9hwmemk3uSO6Zd94/oS7/cj7+5x/TZv352YnPp/cJd+gH7b9jFyxQejCoSt7&#10;0SndKTAyDj85N2/c6E/IkVmfF9uT/+eCylxsxYPMQB/U1+gqByzgsVBbj/jpd8alI1/4A7j7YRd0&#10;2OgJ9Ut4yotyjw998GUPun/5pQcU8tv1Yd3+90n6n3WOyAtuX5l3OM+bPmb+KR/0BhA5BM0YwJZc&#10;1kzEoflXV2dT9yFtvH3kfW5uhDe2zjZ8Rpf0gdjzyZfdJs6OMVobWaMzKP1f2fD4Vn4qPTTFN70n&#10;vvlqxktUhiebcCLdzYP1R/1+3BKdghntik52MgO2oE8REQ7YqLZdGxo3Zmlz5FMOqWNa+MlDL/Uf&#10;QmxeHsFfnmkVanNsFluhih4dYw9thBs9XMCOFMWhvyfmblskZnOFFq3KE6wFPBr/abN8t+65FVfo&#10;btysbdaGtQH+2SEXumB5lnZNEX71mT4za85rD3aaRvpfW152ZRuATm15YkgZ3sYDzad/mBdPDmkh&#10;pANPXvQuvYesseaLJlsfS1+6vLBhRS7jESR8GmPZru5YW29eWNuQhexAHtLPxLx4BOa+8vXOx5Wh&#10;+VvAPhMPG/sTN2Ov4W1M8SSreQmQT6a/J4jSgdFefdd+xnW5RD6j16fngaDqELKVP18bD0/ZVn91&#10;nY+sf4OEzxOWr7LXvl/al92PCdYWyteX3T78SXYm6037jZ3ERfp+y8PLnNnDX+bgdGp8HNn2ZxUp&#10;Ka8/67fOOrELdgur19pnjy/ZFzHbrVPUcSNyrs2U6VvXGJb9p77qwdLYeZGyyafdcVhAh1nYhyzG&#10;bfS070dlYPVfOzpmjt/lDVTt/xkHnGM99Rld0z/9n3M6beBYYy3PxFzPsbI17n5M7HEjnOFc9grq&#10;/7nRaMYn8qHxK8AkUPkT290PtdGLnjP+lIe+XowjF75pXxmzb63yCa579Dwi+rzNT4H+mDn2B7YY&#10;kYbnkavypX/Q/UN/gtKcKDnIGor/8NaP2WnsyaY+ck3wHrzJ7h+b0WikevN//G//+yXhCl1DUvco&#10;A9U+wKBbbLP/3V++613LTljgmDia9MyEfO6W3k4xZZS5X+H1VX4D6ZAs3ZHh18YkPcU62T1OQ8cE&#10;2mKABNSAiAzLj3z2OczW8ZyQmxTdjp8J4cvJ1Mjxoa9oC4HKZtDfiSQdtbNIgi58CUYZ2pIhuRwP&#10;Xzw3VE4yOrKq18aWnJy6E2r8BIwkq27uwN6J0gxGyoFkuosMOq5Fuk52jvxF8hU+3UQtbfqqguDY&#10;n4S8tpqLLegLIHExDflev88CRZ5AI9ssEgxdSWCe7HKS8K4++uMf/5hXbP5bnvz95pN//h//uU9Z&#10;WVTzCjxPXO0Ekw3QZks2YNfKemS2X99EHn5xAb2DT+ykDVnro+NfNtAUGXU+eMAht7p+gl8fRKfq&#10;mgb4XBcsgtTj+BOwE7/MBGlk0jlnwpA4ywCAPivh+Zysw2FzsduFtGx/caEUdhab47ougqm3WPXj&#10;D1loyxMa+H+WfvYiBsszg7lG2vuLrJu4uwAnVk8CgVNbRAaDsBONtecMDNMvTErVs6368Uupt5xd&#10;Jewzsy0O2qCveD7x7ATfoKY9YCNg8s3eaHeyd/bxXBx4LyZoR7fSSnskxRpY+j14fBmg6OsLryes&#10;TtNvLQzOJAeOOnKBiFZf1z6YBtZmfrvZRVyx0DL+iEgWF/hf/cYTmnBt4cJDGxyzzEG+t7x0U+mk&#10;X9lM9KfR6iOe/HA8IKOnhYF6vBaWp9gQk4CM+1SztmRV19/QMkmziJk85kK0WJHDai91pZG8EcHa&#10;n7oQkxPG5ET9WZuvcsFyTrjuvrSL2NqJAZO4XujuPl5OOs7kJdvNjXS5bCfeo5/xRp4llz5Gt/UT&#10;+dBlQzbySktPe8rNfZIivmCTPUlXjn4XmUJXndxkEmch2bF+DcdCur5r62LD/gYInJ7IHt08vbVj&#10;Adngk5O8cojxzyK6C7zkZeOVY2mRT9vauSfOM4QvPX28rxIJb31ycJOTo8/2D+OQBcMfo8eV0yLj&#10;+pQsXcyKvclPFn4WPs1rOSbP+oJ/4DgGMsMC+ywYr+Gladsr3xjDh33RXVgZeowfuUKvf4cu/Ybm&#10;jFnbXiyLQ0Kj3RORxG9tmnJ02HKfOq59w2MvFmlv8ZI/+Lu4sZm5DT3go0Fn+3KzCxBeA70LSR23&#10;a5cZE9HYcaHbtOsJmD6bOFD/51yE/ja/hS3OWEKZieEez2tqZh6zJxwhUxuwkzu5x1/jo9rr2Kr2&#10;qzHZ/fggjdd+p+pspn85QAOYnM+EcucoJ2G1dvDW/s+J8ZZZyNnykWva/5xXQ9Kr/jq0bIbtLcfa&#10;fFFWrt0un2l7x93imy+x1dZv/I7+5gLjS/VozUJUIvQ0wofvX/NzjJb55Or32zY9zE//WDojj/zn&#10;IlPme/E5eNc4NZbwqVi556VJbMV5fulLx2hXD3yiya1sig950W+8Z+HU3PUPv/9DXvP+ZRYic2Ez&#10;uQUHY6Y38sjD8pXcoG+kprqSq7qnzImJyFobr2x40lWOlBvti3fA52ylrjdbZNunyVK2/Z/99WFj&#10;h7YzTk2OUtc8mj7kgswCmcS77YK8zwBbtn7d+p6ARZ+Wh65FJOOJhS20Z/41fZEcHddSR379GF77&#10;s7lq/ow9eMEFlT0+IK/5rvxi7MGHHb3Gn3zwfNAls3wtX8j5zQORbXlPbps8vxeAn/xWNzoZA4bf&#10;XAwlA3orl1dAT45wMX5eq4y3BdrGQ2Ry06IYXR5ktC+vGrfwESPOAUBzRuRmR7jsgaax2r586pjt&#10;yys+FmtoVv/kd7C2pIN99sCreGm/F++KG7qr69JZW5d35O/iRNqjoay84oORfS5Ao6W98dnWeOoi&#10;rHmpecuXGesX9H1zdHTQpNuME3Phnr69WSDloHKkDGhbncOnMXvyEDt3DA8/NI1Fkah0yaOseYE+&#10;4Yv+At4dx0trx/Cx/932llUZmbYupNs3yUYOvPlUOb7zmfazP2OQ9nT3se+z4Pxh7HyP2VsHTyyC&#10;bfN6q06cyUlkhW+MHVt/2puIHe+54rZfnvizM7tse3XKfLTbxElPOO1/nd+OzmguXfKIjblYNudO&#10;/IHmBSHU85iT07XVZ9F2ownz6BviVf8BzTmRx9yG3Z03NQ/X/hPzPaeMj9nejXP6/qfJ05OPva78&#10;vJ41eRY/uXR51x6hHU3GV82Tb5qTxN/OkQinbWMsNlA+F3Qnt3XO6S1VkcE5jvPW2odc8uixw5bJ&#10;WfoB/nwG7KtvnGV/+9fneRrE+LTxb8y6b/g3b4v9kqPIAOSE8cOsW7DvtjUfZtMfYyPnI2zXc4Bc&#10;sJJ3yD/2ObEXedAj1xPIAFdOi3bdz5dGRdOm8hx6juF3TI+8+iT7Gr9KJ7KTAwlgrscnAI8ZI+Wk&#10;uajdilNvnN04IxfaM/ZOOfqgto98uzXWtA9VtolDdOCb/7jI/c03v+v4on/96U//FhvNjTNzXjK5&#10;CM+eTx1dzHvYf+w+YwT+0zdHfjzgkFVMiYWdB+hHyuCs7Cv/5BK0Zg1KvTJbth0+bCquxhZ0YQ/0&#10;8TG/3DcLtkG+LpukDf4LIXvJMbKMTGg+47ZxEJkBu3oacl/zrMx8zRzS+sbMXUbm5WsL8Nh+oJ9v&#10;uTrjlPwBRzyLKX1tbLJjwPRROGyr/dD8tS2VT909l6SXNuaA7LXxgIf52cqzr1An12/B+iRm1zvK&#10;Z+fD8NEp7cQb6FgX26+88jP+5h5p3D4p9tkPWF8E1SE05E/n8M0pwQ+hE0PiuaiK8hn98BGf5g67&#10;5nTJlAYrP/r64thhaCnbeUAolri2NwztrbvL771tz4dArhAj7QeR65v81JA8JG/u6+Tf5SEnMUWf&#10;PsAT3mJtZW2fCT5acknzS2w2OmTdIvEpplz44xPzU3NtYE6nP27ucx72EvQfdhATHz9xA0Q9G2Ec&#10;m+9vPfnkFfo/+1LlO7HwnJ+3fWQG7KGN9Uzxgp81J/IuyIvy+J4vK0ePvo2xo+fl6+MjeEtH2405&#10;5b/khrDlg/4ld/y6cbO+UsBPBcqCgyfnAPlRTPiYq6vnp5dxcuI3epbMseX45vTJxuy0RYf/8GAX&#10;wKdPu/I1wEvMAmMMe9GrtBMbcknXIr2FI/0a6G/sYLu4S68I+apOa5/odEH4dh0jPMnkp7Lk452X&#10;kZc/zLeesq09Xm/1f4D/5I0eVFfl1r21QQvNtTGR8BH/2YHazetYIJe+03lx9AHWwveGg647bt/U&#10;BxMvu2YGXXyz5V+zjzxdW0UGfwB+t9Hpy5xnLz9lZCHurq92XnDojw2m7dqJjQtpc/F58Oo4ITYS&#10;W+1TpX/GAnOLxBGo/IcUMZe+3Ljttk9uP608oT0yTx6Hb024rzaOT0D1HjY9pv7aYGWu/4Lfvsje&#10;dEibL/I6+WKnTXv/ycFdh4lO+i8a1qCdi/C/+OucP2PGl7mBN8q1D8zazT2W6RXWP9gY382pdDCO&#10;9PXacJKD9A39wZuwbB33PDW86tmHfsuHffb3iVdPBlg/4r9P6vZC8PGlnMMe2ui7xh38Pj83s/2U&#10;+Sm62qqf3o1y4ief5WVLl9egfOFX+6lzQZkM6j7D/AUwZhPVHfQQGTEt/BcEJkUNKJsMVVAMLGPJ&#10;QafccsallHqLJ4O3kbntHA8j7degOjFwPNvpoDsB2rqtR1tCciyoiUa3/mbDoTE4Z+BRRsFsNoDp&#10;Td4OUgKyv8U5g1dS7kXXgJq+Fx4jt6DBF32fkaFiH9lHh7tk9uC2syAWaPtDi0xEJA/Y3wl93WYn&#10;BrVDGtjOp80q40wAJgCpTG90BJQPfB0f4Omr9LJbDdtoBp317eLCo38nITpg/PaP//SPvZvYK+t0&#10;ZBObP+f1aC4AsBmdyjc6SkRorO/IBWxXBtv8E7vlw3tsWv5tPwuIEAd/dCSvhECu2jI01K9d7Rey&#10;hbdAio1B9gNO1snlo/1NIzTzCoMO2uUf5EOXf0AHpryG9LPTl/xmkqr3iVkn3X0qBc2VpyRCU5KM&#10;nZqog7f9Fc3202zZ339xQ49cF5nsTIxkm0dEa6+jg7609u8rCCSt4Ptj7Cu+s29iUcim9gueSTZb&#10;oGH7Sd7nv/a57Bod+/vgwe9kjJ2OTSR3Gc9F42dcDaPHN5kq0vYtFhm/0b28gz77l+kr5+LJYV2g&#10;a7sMRORFFNjvZrarz+jSmqL2gm5i4eKXeJlUOTK0HMmQueQK7aE6J8fk8erXubNbjEX30IGlbu52&#10;unMJ7mzpw0Z4kA80LFf2g6d85GbTtPMa8OA46fj8i3l9CVrvTY7FoL9jh/mtl9sX1+RAXCYO9441&#10;PNqGXPlrfAXHb5fp7+SUQ+e1ittPsqidMUD9yiMHLL7+gcfKcvGgDwtGB4s8coq4//SzfbIn/ONb&#10;MvQEOjS6IJfJBGj/P3mamvA8OdHFq2PP7UfK2NZYNX0o2qWMvMY+E1AffFy25re30YfMm0fh68/F&#10;M8HMcbxcX1jEM8kB5NqxTHv4W7avmYbHvgvqS/tHNKNLaJffR68NHJqbq8hsQqsN++nLFsaAsguy&#10;P0f8NLl82zzl82oWOQqQCf1zMNt8O/FU7m/ltt95A1s9+QYfbnWvjZILtz3ahz79Bid2EG/53OMZ&#10;ycf27LL5uvOO+Jmtn3MeJ0z82/LcruqCz/qDrp5mf0J1IXN4aucEhg7srg4/sqT6+P+0Tp15EisA&#10;MhsfusAWOcHqvvvVKehcVDkycSsOBAwCY5LIk9vD1U1ZLHz2HQ9mq/qF94K5GXjiP493blf/H9w2&#10;OF+/pjVxWDnDZ2wjLmcex3R4WuSxnb6wety2HrrknHhYmZQvbWWv42fwRif78PcDF98FIbb8Z1J/&#10;467VulgSW/6WfZRZIFhZPbFynbAdJp7sGbh1WVraLf+e2AZxaE2f4sKdgx0iv948/HxX3rHgAhV+&#10;ntBLJIX+yKPvs4f5tRzkBIT1mxO8IaR+mvwgVUazyiYndT5fH77NRbGveyHODRP6+tSH9qNv04kM&#10;RLXt2Bbe++pmcuP7MTSLF0k6fiQnA+315V4kzn4KWu7L3bML+xuUaCxs3tanL96pd+wk0m+c8z25&#10;tw9X9kPDRb/6KblDLrSvLVwyfTLXr2pL9txcS0a4bvCRE34xVqSNBQk4coff/l2ejGOc165yoqUs&#10;xwv1QWhsmXoXant8+MEt/djFn/nULqLAg++zPOZiiPziwuNcqCHvjsls4cmbWZyZvLp49DWeiKFd&#10;qLLojY/flrSg2flk8t4u7qijc2VexbJ1vDJ5gnd12HEYz70JsjdvJSl+Edm+zwVtfcSfucIPv8zF&#10;ndqB/RL3aOf/15D6yhc69V2OX0COa2OLAW/czOamiXmiuWNuYmLlZjNysDldHQPtF0a/WdRjMzR2&#10;gak4+OUP6GOaXvEXm7HbxOBjrAkO3cjxtKsxrvOtM75v/Zbbkmf8MznBfAWNRMPZzoXsCvTqS1vy&#10;+a1A4HhtUS3EX8ruOdD6YRyhDuwC4Og2Oq6s6tf/icKhH/vU1mIvuo0+N+2lq+3yt2U3wM/Pj/7x&#10;uk1jj1FzbtQLYcbt0w6N9dHKWdq/GWCwxzfFFS/kiG3oS/b6P23Vz6LU2EC75kR1+Sv+T3MutTQ9&#10;RWv+K460l5ey27mu486JE4f2Sy8xBeirTLEbjz49tmldZFO+cyzhWH3r63o2gk0Zm3yepwBbemju&#10;vL/9KTXf5wZtZXKOnIfvnOcm1vTNk1PLI3V74Ysszi3kpZW3gqV89WEXvzHsCXYX04WumDdnaX4V&#10;I7ER/M33s0AdbpHX+sTS6rGyYyP8QYp8l2ZznOMpVFHdQmToRIDzgouL7owlY3fyGmf4fYGd2XF4&#10;mJ9MzeZNficbeMo6WEQZXfbY9irTrOEml8z5V/NW+KPFR/pnenluBPj+jAEW8130mHxMDrhzQ5oL&#10;V+YSeAzNyRk7XxlZ2F8f9Zm2cyEzRNtOezbwsQCf0ltmSAF6A32cLOjQy9Y8BpDtTfLytlemesqd&#10;V87FUf1z9NR25j361k1PS7KNnc9RNvjqj/ri5A11faVucedGucb6ie3Wh00s3FeYe630XswnO53R&#10;ZL8uOsu5xx/qN0+Nnhan59x4eaCP+sg6+ilZfLrr98Yi9ndeih/9f4nv9MXRaXLJzz9vLppzELbt&#10;Na9jilgJ+b8KP7pAe+xGppVTkeNpn7xUv00ZHHIC29Fb/5046tgI/7R5Ml+65Zn64UkHWPw7Pl57&#10;oGlezsYxTE6T6G++s2PN2nLigWwS3LYv1TRgs9mnw8SC/JHekIJW/ebX9PW0n8d3i6O/90bytO8c&#10;KfOLC6Jgz9/FbGTfeVjtWH74R3b2zTx9+4k2QN/Da+JDPzKm3+tEqZgYSF6l4/SL0Art/Led9Scx&#10;m2aJnzPBLfXTD+Ge8VgjuXb8PoZ4aNO8q+nG9cpVcvliV3LwiT4ZCVpFngvEEccfmDZzQN/aZuvi&#10;fzqjN19boWCgfCIzkvCW9OS02D9/pZnKxs027JYtY8O+aHXyAtyhaYuukhC3zYd+5RF/od3jrrvi&#10;f8v1st0ZM7Y6BLrWRqY4ho+1NX+qvpwVnNW9/T19vvOL1L3PepCLvgvYOudEa2Tdmtm2LLs9V6vw&#10;U155c+zPU6p+ggQtMSBW97eqYYtNOeiitT59Re/y5+oWG4HaCa8HfivOl3bkA/Z3S56FPX/eOG/5&#10;QSCzdaFPoweoXdWdUJtc0KrLj46e8uw+Wf0969U13/JX/tYOcBpD5/y2tvyNtsU76wfbduNsTZJM&#10;nz6WaEzML7C7eZWyzptxfxqFiuyaP+XJJhmQY8PY4UNkanv65LP551qfCN0kr2kfGpfeNdsxnNDP&#10;HxB/ZG5+0VebK04/ST277PWN59pJ24upc4OIi7VJWZFx+oXrDOo6/pTTr79gmm91jpX2H36JteTe&#10;xEzXO0LDTYVkq3lyPA97nP6a9vSuj1O34KdJnKuTO6Nli5843krKhn21f/bZqLJs/KdF7ZZyYF8c&#10;vnmTBdvQdfE3xPsgXfPJA6982mq+9ni3S3djuW8Ggspv4V858tMX8H0+246zNBF4BoDy7QgzsRqn&#10;+/FmhnWCCoYx+e/BHQMDoHaCAI7B3Vbi/jJX/53YM8MqcNNSOgZS9qx3XAidTztBugdCHQ4IoNFl&#10;HDDyxYlHPzhNIJFDG4EC6Np+GbyRcyYDOWzboTMd2OIeW3VAb3CHp07EgYEGwQnYtWkrztdrnWKu&#10;wHSOj15TOwW/0l27kWPsM0Ed17Z8JjYCACzeBsSUhQf9gr9PEDiBAmzBJ+Ddm/viUAvy9VpmJ3YL&#10;ayPH8OL16YCpsGjjaUDl6H+XV1v9mLunxM9Mig1QMxnQOTfmTGC12c/N6+ieztwEExyw/kHraf+1&#10;w7a3HZqnJDKu37Zut+J869qGT+Hng+5vgXJtegfSxsYpW9+YqHPzx3doicFMlJOo5kR+tosbYSsv&#10;XvjqR3BXX/LAiUSNfXjqXNS7cBQG5vivyz5Y80334i9dC8hHFvKvDM829snhfy8Itz8qUBe5ehPG&#10;mcREjSCmLt2mdaHfmA79tXsbnraLo0zf4/nKGLq2YOPnY14Zu1CZcrA4yqffT+zUHyQ/NNTzN9BW&#10;uQuFaCs2cLhAcNWRO/lPG7g+JtPIuVmjqSB1rQ9NF2PRWhtu7vK7v2Dr7K8c9kHpyzOI4st+gdoj&#10;xwCOC7radp50eBvAInSBvH5XxRMHk5vls0wbfJwI9AQ8dPNHvuXbC8Whv5PmoYbsyT9OOEO7E5ZU&#10;9s5Nr6LJhMBru9x5LDY6QYy4Iyv683SHiceU3RMbeuynPgjdHpMudWDpeDrourCROgMsO5ODbvDh&#10;wnORsW0j/S7IqTduySP2XbgOhS62iUllZLguMIT221xY74Q58rClCyLsC9/HYqO+XV4NBq+Et4A1&#10;zjDZ2Ak32XzC6Nho5C2d2BZ/HzhiWJizde2S8uUnq4smcTG0wuNMPMkBH5TXbvENoO/3J7ofnTqO&#10;x35PvvYXxEhxH2Xvs5hEpz0RgI+OhXQXX3f8Ua4ZW/ATqG45toiy/m7F+SqbfKmbeM1YENppGDrH&#10;FpFJ/2QPfu4NJmnP1mJ7/b0Xr5woUJ+Ma7OR7dYNP7LVHrF5yMev7sQW79P/1097grLla2d89MOf&#10;fpz8zD6dCIfO+/QzxlBWVxwdxysWeKMPnMDKYi7jNWkvX4k/Mhfx8UWflYMOYXbVbvkWPC+Yagde&#10;4yyurXzQRN794VPZoitDaStXoVWdU47s5hH1+2GPipeWZFT+lF2pstdgsXKBnTtOx2Z++3zxycSO&#10;ctBvw5SPbBNLd9uR45ZFzIa2zyt5Xh5qtzJPb4knq9OWw0fDsdzhIsRvwUX3V+Kzx+1f+csiuHh8&#10;m4m/xXJjemMo295Jm5xsYXhjYebqkSP1KUwbepmfyM9iLnXHlvuE0F5I6cJWhN9xsHefp5+J0+0L&#10;HWdD6EPKzY9C/ejMJpG9x2un0Z4M+i852b1PzCV/PGHp8AMcAEN+FAfGlB1zauOUkSsK9sRS31EO&#10;3087oPFl6pXln0DT7xJeM19L//3Fb0Dl7t3Mbzd3s/W0qTO7TxbA3upqj0Nb+co7UXEfw1M3+Wva&#10;8oNj5Z5irCxxFY3lLGOcebn+ZZ69+ORzRzQ7AHK4wDXycnWeFv7cSXfe4NEbs9598ue8meCZE7VZ&#10;wF+uNkcfeeTUmbu7MaJz1Jx0u4B86Zc2tU18rMzP31THyA1S1NghO3l3/vmc12i38wpzMLHg/AXd&#10;S1d2y6dve0g88CkZQfESz+Lks3eempzxaetmG1lCj7/A5KeREZ15imdicWQNvyt2z3hFmcDajNxw&#10;QftdYrm0Ihsbq5snU++3WbnA2gt8xSE/+5t3jp2H9pShC7a/4rHzqC2fBeGxA3nevfsyfM+5X/Sa&#10;hYg7fskF7/WHDMo2nlfHbqPivqaMfsq2vgKeL2XyhH57QXYX39YTpOSTmxw3dwRfzNDNDbjLAw04&#10;K6tj+1u/5TNGzcVtdXf5Q8/Q/zTzJPQAfs/FoG1TW4fGjsfKwWk2OTTHK0Mr1ftLu7lwedsHnguk&#10;FnvNTUDbBr8LffJ05q9eC923O0QutjaHJwN5+zapyGHs/CFvoFnQV8ARsfuiNk7ovjWd+i1Hpohr&#10;p1CtQuFwK9YWDsfetj6j58jMZn72xW8Au+HPfE98eXr5x1xYeONiYsrb/xMHdI76oWNhd+Zmxhdr&#10;RYRG/4LsxlK1UetVXPzN4cYn6KUDTS5Krtoxmp/4rnnkaZCLwZEj8354EWDiJNuVA43nm7XatAwr&#10;Sg93HKxtTh/eWGnsH7utDdbmG1+IbEzFUZEX7YcdyuXGabv4s390jB22vb5svi1nN4YQC/DZPPky&#10;b72RI8ihz21ueJ8TjPFt7Jp4k8bQ3aep5V1gDlwZUmerj+IrT+zxyD83G7Er3WdBljz4jH7k0O71&#10;Wo5yMPQmnw7Naad85jLGNE/2GIvapLx27MCHTn8LPOHrKWI0fRaWH/tsuTJ9bOfgYs3Jl3oxKibF&#10;P55kMD6RfuSYtZylv/k9WAj4L7x2Pf3QYyP8tYPMpuIrhS1fmyLCt2uDofob3yfENmf8BsZdVL3X&#10;77sdgeuH9zM2a8AOa0tb5z89L05eI2sVzVYZvXa8LLPo5ALu6Ic+XrFrTTT9Upv1ja0LvXMc8vGH&#10;MOg2/MSlOjLh0/O3Y+i1pzKxTbS1ofMIdjEeWKyvjyrgr7/Wb+QCEwv8I7dn3p34Hhnkv2O7UIzX&#10;yi8sbvlPDFcfAgXG/8lv7efjc3FVCI4xA5gTjsxnTEmZ3PX0b7sdexx7el2pfL9nQhUAAEAASURB&#10;VMHe9Vkq1PXV2NkRRz/Gfx+8blRMRX5xB+C/Bjqx1RV7wdm+XNzTxmZz+uBPHK/9q3q+HH8mxkGO&#10;x2axhYv7sQebu0DasaAo40f6tH/E7y/4F2fsihZYWZd3C/NFBnKKATv22aN2io5Tdo8VbbCNz1ab&#10;zsWr0KvK8oiOib3KcHig6xym+fbwJEIywE2ALdAcFa6+1LJgiZnOZfjzahVivwH7VDoZ1gY7z0DP&#10;h87ove3NOJElMhtj9LONe6RTXNxl8yJGQgf9tfvKuvZ8gbsEsr3LzQ+Pfw8taM4/c1iZdtxdmnT6&#10;qTfIjA6rj3bFiV7dP/2xB+dLXIKO4aQuz2cfTyzkb847jiNO227qR/3l2D1j6l7UV3/r9Wz02/to&#10;pNdevoCF1tUXyZr/1zaFB6e6HDGKI3Siz+LDq28YMrD2635a12vw8weiVfMK2uLARWXr/S60dw3A&#10;jRBBZd4hOe2e/NSRC75zrV/yU2UfMo67ACx30nmerh2bl/FvfO15nzjM6kHmosZhbwzOvDP71gfk&#10;cHkYdEzWn8xZMka0T0eO1h15R9/wjfDmqa07OGOF+5wC3/Xl/rzK07b6ohvBY6Srr+iTfnqXnk9e&#10;L+2zMsVKNdY5jkw7rrH958avSpgvPOyHwb4eOheAx/iLY4ug8hV8t6uM4wZuEp6F3N5daQA/bbc9&#10;GpvI7wDSdiZ86t7/4jdqjxKl8DL4nADiu2Lie9EfnVM/yW9lVh+kS/5brmHQQA1BdOE5ESOfdsrI&#10;h5bP6rx6tMMcvurdMVB+Ib1tSt9xaC3NDkI5ThMsW65uJ9gkUweUl885AV36OpYbztrhD7KJSn2R&#10;dvjtBLNJPs4nE5g241c69ZWDqXOCZQEFvzkhCZ38xXrtxB/OBAINcvTDB/7In0/thE8+tekDtycd&#10;WbiDy5cATzy+ye8r7gUAdlhbFwmv7DSp4yWJKMtnAV8nMs+y3VfXQSi/OTQ+m7bKW5ekQt5OUE+Z&#10;8vJokpnBfDvTylb6D/wuUuUYXpOdUS7wNotee3HBcbhX55lYwuH7ezIMB4hlvNaO7LSLltoAchYn&#10;vDqBy/FC69LN1RuA1W/1ZbqHHcnlf2m6oSWatD19xMbWVfd2mVsOFw6f4M7EXsy1CZ/a/si97eGX&#10;Zpr6jZrrmIUibPEUXgIX5fpiE3ggabLbZ3/ZyV8X/s8FUGid9Dx019DNCL/iF9qj80wgcnDxg+t3&#10;xTvhPXHSOIu9o2xtSWz5RHkn46nbix7aP/l1cS/1+/Qvmeai7ZycXLgqEA5U98hUluxw9tXtbxev&#10;zGxVH6duac1F6QzOmSTMyfHIqr2Lv+KWXzZ+8fPXmLSfD1Wj8NB8yKVOjH/IoAbfBfLP0MwCrb7q&#10;jubnIrR+M3dxj16zUMAGJ6eH7+oy8o3tp++o0pfE+fw+GH3wJYN9J8SOd9L6tD8fuajg4h8g+4d3&#10;k7P5F9SHR7/VX7n9oDemFrfl8kAuYsvDdPjs8zu+0edDMnTCnP6/F583ntSVHvZnoX7LokVzPN2I&#10;xAaVKajye/vAicm9MQGt6tXJ8fiO3gsmOuorWwptnzZ6Hr8oZ9PQeepOJgDvNYhBvtiLrrtAA4/s&#10;e9I6d2hHntKfBdLqT6/jk8orIiMr+RljZBuurV+dHqKwT4qhd+FRfN/9T84LzfzhszyXri26gC49&#10;Dj1+xmLr+RzaFW9q/R+boFC5kxvaNuV9xfqhrW5+anjiYCbys4By0xUJQ9MENdxiw8RZaPYpQnWt&#10;nxjO7gWxWHHUlFflYhcUB1ZP252fXPIfOWE+25ym0ZPtbr764NAb22kT1172wH7ajE2HbqQMH+NX&#10;nHFIaz8+WFlUbJ4YpOFhf8VcOmSwfy3OBbXj47nD1jxmx61n26F7f68utj4ji/48dl1+Whh7+Xhh&#10;5Z5Fl5F15y/zJJ2TjsGfN0vEp+nrT1jZnmX2R64pnRNddjM/PRdfox87q7O45lWaFnI+7wJtLkT9&#10;Mk+oiiPxvWBuXz2P7fF37KRMH7VwbOFHTu/TfKmjswtv2nrDS3MMpwe0dTe6vlZZjr5sMzlg7Lp5&#10;6U1OjCe3TX7bdQ55xEVXvxdLXu3R9ldap8wr2pUv78ZAZIGDhlciq5/+WrR+pbo4P+QJl56ARk75&#10;ozdnpa68Dt1tVTrBmxwwcvjZAXlanVxjPLFAMq+HtEBw22XpkC3My7+vz5a3Ykt0uyB+aJAHHdAc&#10;Gv+KJ/x8zL/wbX3LJq/N2GXMn3Mdffyrr+7cjD8csrrAhoa4kLMrWwja+tv+XVnK0wnnufM/OHMR&#10;eMaq5vyUAW3Z381gzQnNC3wf22ZBkR/fRgZPfTe2cqHIIiZZ8CabxSkxIG62vIuoOT5sikOXHSfx&#10;bpSIv+o/dlYO0FlaH60sB0Z3vM0p0lcqa2hm6+IW2wNzd7GvPXsY7zoXCp+lyS9rQ5Kwgb7gqR79&#10;03EX8UPPPNATOPyODnzAjhYOycU/gL6NTzGRkIiYSg/tsRkZXgNZtAPq+QusjF2gvI7HVurwI2/f&#10;gBQ+C2y7Ma2MP54wbe88rv8+QW7Ux1YmF8TXZiu/7dZvX1sai7N8nL+sv+BUr7SXZ7Xdecfr9o7R&#10;MkeoT8Q2wz5AvRy4FytUkYttFjbuyABc5ITTvF/cseXG0I4WIV0gb/tybwpNLrZQmErlPfc8sWXO&#10;gi5+vySWAF/w585niLDngx1bg/P5l1kgz7Z2OW3s+wO1k5hP/PEl3vrkjtkpmAsA4a1uYel5w8L0&#10;87nR4uPH/NRJBOn8Lsh+41mMwdfeDYdoh1z1kTPlgfX3kwdebZN+l17R/qcM7j2O6efTJ+m08Ti8&#10;Tr9EJx95a+cH6DSW0zepBb+fYqq9y1bXKZ3yzcdotF102DEPwdExNktIre+eOi6/+oI/8uFbOSm7&#10;PYazeWHxKgP3x37qF9hAvDvfRefN5+Pf6d+zX/nUhcHKMvs5f8u60+Sp4R/qIf0cX8T95Lye8yX3&#10;WcDUHu6bPEwAesgPyV3p2gH+kVfVjT8cj8/4cvUe3dcubRn9duHW8cLwmKPJ2fw/+XXtJE/rGyPf&#10;tpzts8zNhO1z56bFypu+0Bv+wv/rr0evtTW7bfvZjm3xh6Nsbds5zmGtfOpuWaorO+d/aE3dxMHt&#10;W6XLf+LBjUWTScxvnoD3/CbonWPZQgwC+cH4gh5//3uwr618yqfN5rO2jwk+yzgJZu6bvJJ1I3nA&#10;Gzxazi7Jr86Lo+zMXdiktaN/wzpyugCbV3ukJjYNxuCQf2K3dguKuR7YPt8LZylbW6mzfssm86Ye&#10;lMRU/JvYoH9G4wv/1ilxn7po0Dp9/K8B2iMPvuOnyQ2Rmy9SKD+SbWHlXR9UXnL7QyTQeDmaK2p+&#10;doEl5zPq2jb2BeVnXE2fY1v1bgL/HM/8T187MV29Uhxzvs36EHxQvshl/NKo/IM028EZvOF5xGx7&#10;spEd1IaHZgvOl6KrTco2fsVqeZB/2wWRb8Yeww+Z6nGVDz9E0XWxe4F90QT65cKT/5bN+m7ms+G/&#10;9ZrKdcBc9a9BfXD64fIpjSWUhh2Pjx8vBqlvjg6fzhucA8XuyzOltWPSZG6gmPnf+hiOl7K8i7yu&#10;bunbzRexy8LGUI+PHda0N87s7QMA1Nh23V7mnZwGe2mQJZEYKad/LE3bpbFl5jYL2tGpMO6pnzbG&#10;YoFFfZhqBJn8mura7pSJkOi9sbKNyeCPThsHpR3yjp8yjkxDb3GXjjpKi+/6KWjoAjTg7/l8C4lf&#10;3nx55yVlC08eZHIefemNXRbY4Tzxnm3h9jwrdqV35SrbSHb4vG7/mha/mYPDnzgk+OjUHfv0zL/5&#10;A5z9qH+2Z39rWBePKh7d42enVzMfXacv9fGDI/WaAPKsDlMy+TuFV13XX/TpUyb/kq3H8dPP5Kle&#10;ziHGjuqdTwLrDcATx8p7A0EUZdc0u6B9kfz5Wwjl4Awv+uKDf3Wvz17Snvqshx8F23cPvcpG9szZ&#10;MkLUhg3YZfbcpv2+1nntw6Iu8u4T1IRXt/WakysXpUeBF4och0F2okKxBtLpMAQl4OsTopVpGdnu&#10;SbCFArwsNghQEw40lY0Mu0VFwIy1u5AdPJPXJ7RTc1zy+vJTL6FwGsP7WCBxsgGnfPDLX4Pv6K4O&#10;zHYnnHPcE6jYgB7oLd7wFIDzGqouDCRollYR+zULaLsQsOWrdwflFAq2J/0n3u5Xn/PKreFPp7l4&#10;of1zUuuiClt7woK9TTbobZBswJsAZ9a9dPAYPxw7JCz2JHFlbWdE5dht5drtU/erTXD3pGN5iJsv&#10;Yzcnh//tv/+3NofPd0tD4M9kdqmPfEt3Sxd/t2wkNrn0TZ7IE2MpqQ0ieGOhiTH2You3b3NR+vi/&#10;tMWMGCqdkwTDbO/eQKN4KVueY/v8Zpb3x58nlj0Z6PVzO8HUZ7yiEGgXMt02LkyQyJCPrb/GQpA+&#10;5A68N5nYxZvRRc3NFxF4Eiyd0ASXf6PfvmJtao6PE8Ze72yCUG54B17vK+Nz9rsGElhHTgsfxcF4&#10;usY9SWvNv/9lgQWQOdO0fA4hhUcuu2C0n/391rfF9iZzsvXpDIkhJPkKyZ08ruw9OUg9Fmu3fYqW&#10;KOuH9PplFRlDJ76YRoOjkuzwIXxALIMIe5GtrwNOWV2zjC6KcyLk0EXZDirZrw5iJX1gLtbyL5xU&#10;hsatQ/jFZH0aN9bBpfoETdnlM4UjQbZ2J4bldnigC1IpjyknV2S/ej38XeJtHm0OjXBs+6VfO6Rk&#10;tnOC/l5/ep/4PU+ztS+gG6X8xldIha+FUSYcepOnnBzdE8Tqli9/ZJt+fhZBDO5dLJ3yydfJKZmg&#10;rL0I2njIFh+DfvtyGL+UGyLs0aNPjoY+fnKDPueisfJdHNzc1Ql3fA/2xhr76Iv0j0dP+HhvO/Ur&#10;m60njtPle4GlskUeW3rvZGVtZQxaPZs3g2Pc9NSFNptjJt+Tpu4rP/RAebR8YqOyRA6L78CxvN18&#10;E5pAG3/ibo4HT3nQC57w0NaHjGTSX02af/5pfv+udaebkWdlUt4F/mzZ/iIa+nTH51sXWELP/i9n&#10;8lYaJk4p+/SLuaC18Z0eNzbsoqYLVecCFxnzt3mf8OjQlxy/Bcrx2Jsb9Lf+Xmbiil/5pbEeHBaD&#10;yz/mCp6aE68WYNkCyEmf1nferHDmLCYqketDcnwn09EbHpEqm7HuOimIEU/s4Uu+17JbQKwc+jm5&#10;8gnnsz0+bdnsv25PTjAnXBMHU7Lfo8t11D5mTN3FwJc8Nuct/m67WHNiYsrGB0957I/8MDYmB7v5&#10;Pbvid3HYa+db5Pdk4sbatMLjjl0zpjHF9Ds4S4vN4qLCluG5c6biNkZve+wFJTezDYi3s/vvbI5L&#10;Lv6rX0Q8miNw/FGXDt83HVd0nWEkxsEeO0H9NGOlfGae2L60tkQxSrKzeYCcNDZXLq/80pv6xKLy&#10;xnbKLEq4MKRvLUysTkyiuXaXU7S9F72mhTLQuhPLbir6NE+U6k3bj+S25uUX82J9I5+06xtYopd5&#10;Bp7f5ycJ2FIb9f2NtcPr6us5xpdfdwFV/iArOurkYPVy2i6e7s1EHfeLOzf4kBXAk88+JO60c3HX&#10;CX596yufjaXup80e4+mzwF4rL59e+8Gh53s3WYaeC/TGIf0AjjIXVXbs2HFoaWsrjxkrjGV702b9&#10;FD7O40rfwlL0oM+8alO+m1wfArWv35b88Uf9afL3jPG3X90Yxo7ry52vsNPqwz6A/E8bMBc99gbk&#10;nyM3Xcx3zRnEpjz72n6rZ84uXtEb22unzcjsFef3b+ySg4zsvTdW7PyaHuxFJmBhRM77JU+Io2c+&#10;E6KlO3OT+ekLY4exes8z3ZlufGR/NOcVnhsX057u5Bw/zHk12zbmO78YvLf5+RXt2TKRdPRl2+lX&#10;O0aQFy99CV0wbegxC/ctzBdd1j5pNcWn/zsYXYcO+b7IDeIx1+E9vt/2pZVYKTxw1vdTEZuHztCV&#10;c2b8ftKAt35VvsfKIm3b0wvd1QtNY6wbYOAV97QduaYfzJwn9bXhyBJhysNcH/3CloUmHiuHusUp&#10;/43t4OD5Y57QtZUPbMVX39p03lzkpgft8HfO1rdF5QIF+mJkof04OPT6Oa9lbF7M612/zivoI31p&#10;o++zshlDZgEvNgpfbVe3S9/YzWvy+ntp7u7F99jyfWh9Jo+Gb3PguLcitSyyL8iJokXekUv10ZWH&#10;7KA3DZ3+49w97/Bp+X7VL2vvEy/6eM9R83YLPLu+lPUfeZrvfol9+zRxwpiMtTFZEuty2fZXovPk&#10;+mrtQNflS4e13cqEXojO4YmBLescJu1BaaSeL+DT2ad2u/wzZIJQX/BHfR98NO2D+umgzrpaDhbn&#10;6Lhds7kwfdt4Pfa95UEC3cqbfRe+Boa/t0MA9ZsHVo9aKjGjPNVHThfSJu/RzUW17/IKcGMtHL6f&#10;fLbrfttPtl/H+rHR08bGkHlzC9+eef75CSM8jG/s1XgLH8ANbHTTMR6xt/4v1oaHGJDHX8LQ2LKO&#10;J4klORsMzYkJjFbeLvwW4/bT+MxNUJMP55gPk98TF56EdyF5QmJlH5rGC7R3zJy4KYMXX+igD8ZP&#10;s4b2c55clkfuG4RGLjaT9xN5Vxv+8Ypm7btWyFmFl744hS828J+AxhMu2Zonps4Tml7d3vOg9N/2&#10;28S2tvIOnb1J8U1scAFb5MATYC6a+gmxHsd46wO445+Tk3PMb6Ub2q0TF/jkwxZzjnb77Nm3+MBP&#10;/gU1n3vswKd4MfvOo5X9FtDnTXzsDQ1gZB1fmSd1XhkGzgHNH4JQPLI1N3TNZHVs1ZFndNgnNOOp&#10;yBS50if7hq/QEZPeugDwFSu5k/Ai0j5DuVcw+XRknP7xOg7IOO2M7/X5azr4V6Zb78V75rGX9tNn&#10;I2Ls0vP7tH97bqBvTKTy6Z9YYMbAJ+/sO4dZQIdNJi7uec0cpzz1C3Bfw5ImV4U7m3kN/KOs9tAP&#10;k6PyRzZw54UeztcLoqe8uj356/vj42KkfmlVltPM+FU/Wiw6MHEzx9Yj2L03BhyZoFXX6ItHAypl&#10;64vlQ1/5vHCY/paN6Nu1YP3h8OADMXzBU+ir8GLdHSgudBcO/uW39r9b1vXFnls9SI5OLXABdW7y&#10;YZPNVWSdvjDz9LkhYOJu+b2mp2/RE9CxdnsiZX/roaEz6/I71o1e7Nfw5JPsPOP5Fbkelk4I8mF/&#10;pu7IoLxlyo/Nt/3wCH3jZdZ3V6f2v0XK9vWxqsW1P3pOX1p+WClfvO1rW9/zHH0g8slpY9vpk/JK&#10;b+iI3hG7n5lTPWx3+E59+ISGUCBrx66O3yd+1xbZNmbZ/PHRG3veK5dSyI1DILTc2LDDSy+eepNE&#10;/ryFlU/Wtps/NZMr6LAQLbrepx1YGba+NCJvPVR9Tx63tpt1yNqob2GQ64N1PuQrUPwJyp9lOWY/&#10;2Ko61iy+utgZ3YwyjUUK44EvsN/eTcCLqQr1LUoNhWPJ6wQhVXUEg4WQRcwlaMsIexxU2C3T4Zqo&#10;XEAJ9MQ/ws/C4AhDoIWlUacEj1NWd3UCTZk7tMgGdHIkZju0LH6YaOyEqnd4Bqk6C8T8kespNz7D&#10;Y/gafEb2SWhLC08TnE5ksoDWpEKO0ANj7LEHek/jqy+PyL5Ptzre8ue2hfkau0/ygbrJQztysAMe&#10;Ejk7LD3tV0/7bzOpkMC8MvKrXIBhr+2o2gGdN7/q1sWj0gx+/xYhOCN/jdX9F/wOHpto3xPpdETF&#10;kgZZLc6ZYM97102Kx957kmC7E/TRa3TffXIO7titfCKnk5KNl/LrBP4s3HXCvCfOIzs62hKO7+gJ&#10;6NOBo5NI9p7JhLqWS7DZF8vaw1/ZJB6DpwWd8dUt4+LOosu9oNHXqkMO8LU7OPigsgmpk8yXTycI&#10;ZM3/Cbm2RWKS2R1zEgX95saH7KaBaN4TYA1nkXMmungsH7Toa8s2tq2PPJ4Urc5qQr+yhpZ6sBOU&#10;tlNWPYgiJsbm8MTHQPr1aYvG9u2le5CuTWUs/visMkQ3dzBJ8u/i+yfU5u7wlD8SC36jr/Dg6bh0&#10;jk40cfxZF9NpMnECr/Z7tEUz1Ks/kyfq2rb2gMcH2e4HDRd56Y8uqJ0bp37jamK1+ueHGXMZtTTQ&#10;RmMv/tovjvaHvj7Ap6WZsgRw2zp2kwzYNj3IV9sG76fcoUuO9j9tF46PtSPtk2/LTv3kwNFH0+IR&#10;IXqJxcmVQ1cs6itOtgyMK1NINe4w0n5h65XpJyZ2qmvDNNL/94R9T0DbNjkatL+GKPvIPaC2igzo&#10;oetvJ7tXv88Fxk8/u3Xa3PYhfUP4rlwsQyaLehbp1i67yLe6dPJ67IXq4pFn9rtTecis3eKQt6/X&#10;swAT++EJ58fkVHQ/y+8hv89TffAds8PYS64/ffbU4RfEs7n1U+AC7spb3uHTf/kjEyr8gLqF535f&#10;PZW6LascFsotvmXLT+z3tq8OiB/OWA6fnM1xaD/ok2c/e6KxY25lTf0el05kBTsZ3qda4KrvJzhy&#10;Nv/j1RiNfB0bT/vSSJsdZ7XnZ4uNfFs7fzr9xrzGBRE6rqx0L+9MMi1kO/YTCPr423wqK1ukz36a&#10;xXuvsa4+wzjHLjAol4cj5p4sqf8bgC64aD1wo4KaF3Xw4e72gf4Cry2HwIXy5GG/usQWHVcPXbH7&#10;nG8tnWdbvPtUbipXfni7v1t5Y9vZ7mfa3sc3D3Mk+WLqeuKq8q+ACfTC8jE+6XGJ1lbl8Opfg7O5&#10;atvu9tfyrx590iSE9oQK4S66l4N2/DcHHR8TAw6f/aW1E+qdt8eLkWviSF9d2nTSt8S6mH3/PjHc&#10;OXL6eqkOH7ps/22e7Tx48iO6v+QiBb/O/PennmzzLZA3zO3oh47t3BAzC6Jw9G06oOEDT/vqlH4l&#10;p608Y1etonP6zU8ffyrf+v+ci2jn5i80msej8/LWTn709hlvncHP4rj+DeDLozunWr9UtuDg05PJ&#10;I6c2Q3t8at9cwG8h49OFsbTpDSZn3DHH3twrb1SG5/iM5rH/6ttxMrTJpy1wEZx8nbPHRuisvHxx&#10;nY9EDrZix+XLRiF34ctReMhTv0T2nlCGtj5SnqGdg8lxfJJ99k2z5m4XgNfG5MB7YwDuzH/H/+rh&#10;ymPyApvah7/69uIQPStD/O+mrtDcC6L8tTcV4e0iuksAH2Nj9OmDbuUwloROFQ5O7Z/2bPzWjQTh&#10;uzByjRzq2QysbnIummAXjemH1/qouGk3vhr/wq9vjhzFTRlZfeYCCpuOb+HO/CiyxVaatX3o8htb&#10;sdnPPx9Zi8Nf6kc3IUQWnyfctMaPYn18tTEzrwMnFxgaY6Ol9ZKuC+EvLxCXHv7nPP8l/7Hp0rbV&#10;B38Llp86++y/Y8bKYEFmz1sX70mLTVxkEfNjn9sedHQhYWz7bDX8niXlnz4C0Or4G9raGvs/5uIj&#10;gEdD2wV82j5jhZgqv7RTxs/kk3fMQtV5Mm4X9d/n5m4+6pT/0Nz2XvPs77P8jFZzWNoCuUd+c7EP&#10;7u++/l3LfZUnGQ/uyibep4+lLwaP93uB9oqDOS9ffLQAPF3MK0B3YQwtelZnsWqciEz66J6L+F2y&#10;z9/kieD43vg7MT22gAtP+84PY997YXrsXN7px+Txs1J4hkztqW/88mNuaMof4K/yDZ3cXRd5Uta5&#10;V3Q9cbE2bYNXX+QBfDX2Gzsq08652+7zOjzlPvzycy7CdUxx3G41fWvL+httYkGfySdoL+CiZaws&#10;zomhg0WmtGLx/AkVhrhJ9Cb4yEQPYyNgN3S1lY/kKzG9N1eo5xPz07mANnMFbbdN2eJ5+MOnE3rK&#10;PmRh07BnfVCuxw/9fRhg8r8LcH7Dkm2PndNWe/jDT3xsWYsOz9ZetMeeY9vJE7chZw7qXGL64ubg&#10;nqOJiwOjyx7NVq7XftsqrXyZny+MvnrO2nbkcLx2pjdbju3RyI0asRXPwSE/iCku/w3d4QNn1vXa&#10;orhp2j5SeVLfOYXxzQJucpJyvgX2u61fZxwTn/qtPNq/Y/vF15ecx/wteHmB+T6v3PhevkuDLyeH&#10;zhrAV195A0jsxgaRteNhkO81oLFrlKfE5Jxs3bwpA+2T2Ow5sSeWhpunNum/PtiYtm2fCU0xPrlL&#10;o/EBO/oJvnfv3PDmAhu/jX1R1oaT6NL+cdqp+xUc2ypfW5Cv+1Upls86mlznrTwL0yfEw/E/HpGX&#10;LmBpKVsfpzD4Y6+NF3X4oWMuSB+5oPWh8+6Le/wWgm+yLjRxNjkCO+31XTaOOrF6vjpS8Nur8TvI&#10;dyyNLCvvyKQNCmjMfnfy5cI8vUaHqSc3+4v6Y4LKs/3F+KGux2lfeXO8NqHzAv7OgeAAtPf8r/Sn&#10;+MU33TFsDjoyL0L5JlaewEbsRw/8yP63oLno0IfHLpc+OV658K/xXxGjJ512fo9vX+0dGdi5+YY9&#10;4teVpXpnDVQ/9LDKddH1FW08Q7rwWv9LxujIxtunIeOZ2dX4YtzY2C2hyLeAZl8nfgrWL0U5BxOn&#10;t3+fNGqTJfZXtrcfIrFcF/ZrU7aePHULgN+2aSk5jszb7mJ16jaWn/VoNI6pK3SD6w+unJWM0ie1&#10;l/bS1A5Ujso3Dmh7NA4dOM+Yd6yp/o2GsC+N7JfmkIVW2Kdyl19YXbD6KHD+f/WRwxtfth+fH/rB&#10;xU+MoVm60ZsNlAM693XxkW1uwkmb1pBd4RGiNE7FbvBOPNeK6OKR/ovP0s9O+cNZ2DfKtN8nLncN&#10;JKNEUd7nRin5XtuZ44ndHIph6wonf6ydiFl+wfe8CVtVdtRW/iOrouVnf0Eb/EjpBo13+QnQdNDq&#10;Q8dt02snZFgeSx+htJ/Nrevyrx+0i16/nr+O3nDo1NEdg7noe4gRLnjDeLbLTKMdZNrxT4LehCuh&#10;dVANDYHS3/g6gms7k8wz2QvRuUKN7y0YXgvuqm+wdWCD81A4R5zX3xMNbTJIhBIQIKcJnN8s6QCY&#10;oE1p6tmPg/PJQUTOcTx7aJNzP01m0wDJBr26Gjn6eUKAkZ3oAPzVA/zXLugcn7XuoDRo1s6tOF9L&#10;A5+1t0AzIbMwrKyJXPLNfmWK/BaimxhCh63X0dr2bsOUz0T0iyzOTIDqTNOxDJDzlEOWBJ7iXPv4&#10;XPJmfyfT+Cw89ztAp041G61/nMD6fTIX4G55LUTNRRr2WRs86aJd+odf5RlzF00Csiizcj6fwiPr&#10;2gpPMUCwSr50Q6UnS8IhgA4a40eTtNg69n6ThQ9JQoLM0mCfhPC0xCZL/mbLJio+Cm/8R37xOf5Y&#10;eVbX3eKN/kxg4u/I0c/xOzy0xhdjgNKmTS7we22R11AXgruJYGO+eoe+O4XRbT/M9gkO98RXubZk&#10;ilFql9El/Vw5+8WmF7jSHDy056aLq6a4sqw2jdHIPP1jfLsL/1qsPVbfS8dDTjuwJ7enuDJ9nkkP&#10;vZ9tuu9CbuSb1x3rr+Nzuub/0q2qKgjQe+nYkqcf9Tkmh/a9IEvnloWWPwwOXPsp07QLCIfeBOLR&#10;OWUJreTPc7JGmBy7sM3KF51Dt7Klje3A8NzjUcOEJ7KFVu0dSk/51tf79HB5rOyH7tJTh8NyW/77&#10;KgroeFg0b//JyS8c+cvCj4VDMVeoLdjOAsG5I1heT7VJRrQavPM9E9e16yyAoV0fnO3KCXdzmj6o&#10;v1nskoeAfv3Lc/GVLIvH5qFnjOk4k3106W6Q9pQ//bYMPXkl1cXBxwVSPPbiIlwyGNdczNuLCuTp&#10;QhUigc2r1SkE19/wDNp+o5KcITeLd8nXzwub8uhM0CZ+0Wmuqt3nBKz5KOVk8gH4rP7VM/w2R8FB&#10;p0wpGdh2r7etO37Thtzs8f3PXqk69rd4ivbIOf149TSOqV+6ZeaLfCafp93nybmb07bM5FIZuytb&#10;EEfo+ZCnvOhxysor+8AcxgTME8vqAXyf/oZ2jtlpebgA0bhMOT+ihXdpwiXv+eTwkllfRJMv6vO0&#10;Mz6LSWOJu/iZUdviZKEAPr6eoLNw8LfgKYN2gJzd7/HotnLudmmaY3Sc3IK/sl3as2WnQXxeIBgd&#10;7jssG0tB02bbadW52YlLbRZWtt0uLvdck/CDPPTmFUx7l7eLoGuP53xo6e/2ykspwIuctiNLFDu6&#10;1THnoCeXWcgZGJva35PuHRuXNpm1pytZ1l7KVz9+EscgFuq3Ni3JGGZs9Rv3ix/k7I9U+KAtZmS6&#10;sfH4vvOIlLvodOWftKWnuROfiS+09BPC1W7hvG/mCfXsz4KvfiIO4aDhwu9XubHB4q4LEfqJ8r3Z&#10;Zm8a1ccLGAVm/D35KrJr0/b4V96pG9mG/z59D9fJ7/s84WDMp68n5jpfCW2ypYjUpYufuZUFMHrM&#10;mDhyNB/xZRrIQQs7h9rj9v3QYODSCJ3x0xyrd/7jzTBicO1Klg8/yQcTL9TfHIZ2fVVKqM14TTJj&#10;juOoN/449rn8f9ry+crBF8CF6Q+Rhz93vo0/m4HSYOfIZt95kw9abCsnGbtXT+Ohp2+NMy44lWfa&#10;q7eIC+jv00WJSATYdhZQ8ZzcujQv3zAI3PBWxx5sb47ngp8LwL0xIfEjhj5PPZ2adyMr4E++8xvN&#10;UzDxQpeFiaYpV7ZyEBWejxP0PZ8wPyELPHV07ivCjRWxI5uToTyCJ3YBGyw+GrfNUyfXhw6bNEaP&#10;ndrw8Gk8hJ5tomPi4xzrU+SZOUriPX/kQFOfxDfVxbnp0Fw+o6ObuOND85FHLKDZOE08LAz/ic8t&#10;E5PGqfo/8eQP0Hnttna1BbccH3vetG1+i37pVu82LV20n3SW/sqLzpbJTfb1L9uN7+WF/uLaAjaj&#10;dR++crP0tk3sAnj0rm1tw6+vXT5yLu0omljVh5J7zhO96j7yd+JZ/2veORcRW3fsLS6+yNPn4qnl&#10;h3bHg6SkqBW6E4+94INupRv5d869Y73fFV6w4Ev2KJKbrKaPs8v7yGTMcFFy+88vuZBkjHh/bECW&#10;N562Td+im5xdWoe4+uZPY1fii1QuEqH/eZ7m9ESFvus35NlR+tSm8Z829HUejaYnj81xQNcuJL6A&#10;durlIz8xYN5rPu0tAPwtT9jKuc1/sVd59ULL4waV0pC8/U8eIAtg093nR/uqZnvbkl5kUbLnT3A6&#10;/qYc337sB8c6E7/D0dYTMcZjcQjEdpqc7WnbsLQ/ehQxX+UTughvjKqrjCwfuk97qGNfsQUff/4m&#10;D/7OvQB9fJQ3RmOLlU+bcMiHPOYu08axuaK5jN8LXqhtUsa/PoA90JCfvD3CsXnSvAbf2Da2gdO4&#10;KN2b5sxJzT3mBpwSrUzrp6E5dIc2OehgPJbrgJy5UJvFXrYDszXuAeV0t73lnby7bXohNbYaG7VV&#10;29JDPMC77CgnxC7OX4p58c1RzCMueq7uIBDJur2+ppgXEj8zfoyMg2dcxkv8T3k7GuOXBN68oY9O&#10;jhjf7AI+G9Njx/KL76ud1ZVN8LGdmBo+9T9/4jcsSmFzuD6sXb5a3v1Di4xo3SAXR998mgfN56P7&#10;6icP8IG5tgtL2/aqlxcyxtGNnhPjJlNDk+wvYeNy/L/xOzjqgk90i+V/BfZmnghTjLHPjSxXybWn&#10;snbga3NTF/LMP8jJXmMzuGNrzMWwNwvRZ3w2fdBPyrAtOh1jUp+pQlrkL/2zdg6l1kc261Dstf4j&#10;D5ynTWLa2lem4pa3clnokYd6235pozE+mH5zHQeZyY5JulO+QdC2uckaZvy/fYoO0yb6dq1+2lv7&#10;L6B577ZISJkvWuOMiN1vfm2fQV/xNNo5MSI3nbFH7VB5QkcjcJD45glPe6HN3v8uhNZNJvIcGWpP&#10;fGP4nWMtLXzHZuGSOGx/SOX0B1hpFzrVl+7x/8Kq4Ljy1RBjh8Whp7+9ZrD9XH11DLr+vHI/fW6f&#10;vHxT+x+G8jp42oRuL+DYdcvYsL55Vb601m97XKnJfniuv9FbXnDYD46cIQeig8a2g4/3wtY7Xp72&#10;6Qlqk4RC20clWx801k/wlj5eb+LblXvnaXCesPG1NMr72MKmOq1tDs8pOzI9if3WPlnz94TqfVSn&#10;H98vTfak8uTz1KWPLqyuD7O1LdnXHm+jt5ho/Kah8XVtstskpVxcTX5O/cR5hQxeeEk8ri2A0BXX&#10;lXcOx9bscWzyIdeZFvSTqUq7I+TbzEfpaO4GzJtXVvOynsNlC5TXz/gmvx4W2YolsqEf3dTrGNne&#10;c8Lpm0Esrf1Cs/bNz2KZD6E/a5qcmzrJ67R58p+8Giplg7/zgdGBPytPCrUBtru/x3j1N4Cr1JT6&#10;LiACDCoAjs8S6kQmRAltjYHC6gS0NpxiEDLZMhDNQOVk08Q8A7kBLc731COQwCpHeBSO4PaHp8kA&#10;wx/nuoDjuBPmODDi9iRYQKR8ZJk2z+P5DRVthw25OWBxpvTwjA1mojDIM8AeeckfXv/2b38iYT4z&#10;GaX30uwAlgs2jnXcDmKpr20j8NryydP+qq5+Ew8ZTQiVkZWz+aAdUIOUWfBwUkaGvZhiEQfApzNZ&#10;BE9/BDv7FoZigE4Gh9/cRQ/vCZXpTHQkA7hkciKLH5mG9jFsGsNxogzoTF54ZAQT+HfMiBU4kkzt&#10;5S6G0NDmBZxjfMHiKCbDLpR5UmITjDg1KbaFX7xOeg6VNMZHnUkR2dhWLVyDhERhQledY0PJgrzq&#10;LXb4tF3wxAN6HzrhHDs16R8+MWF5VX7YKe/+VT5yzQAzMbOLoGRMg8pGFqB9/7KNtEmg0dETAfSp&#10;n9JHcgL8aU64AJlLo/gtmliysJA/uuPNlhdtdkgcY9/XkZ0nbEQPng2i0IOAb+WMKX41QQ6qfoyu&#10;VxU1NyQ+Vv62G5Hii+kDZH3C2kufYhcDOb8Bd7vpC3LDX/78fXOLmCO7PivXWIRYf2wf8rvYy5ss&#10;H3OCaUIF38UD9FJcexbv6Nj4CE5CREdrrFcXNj5w0T16OJ6y8Kl/7nigm6a2619k6AqWlm0HNUIF&#10;OokPTsvTVntle1FaHySkOTH5yL2L8fskMTqtiz5oFw6ttTn6leHiv2jDc+SfWFGzuIM1etVm4e9u&#10;fH2SL/YV6tNn5yLEh9Shl/9u0YKr38mvcjL7WQjefBKKsZsJ3fhzxxZ0xufp18eWxTl46Mygn/ah&#10;D//LnKCjLW4c88f2eU8fecWeMU1uIRsc4Mkvi1IdlHOHl35kCs628MRrc2/KLLA50dYPAHvgI677&#10;ikv7kQ3t9tvgvE2s6vkh1UUeuOUfPh0jU6cNGdbW9NgLGn57Ty578YoTtg2d5sr4xf5lV/zpkD5w&#10;5fTwRu+oHI7jo7PTjRNuC/Zk+DH0vv3229jkfV//b6Fv5Y4mlV8juHOx+iwOlNJ80bG4B59NlIkD&#10;+YpvwJs8qT3j79StX/Thz0N/bekVsC8gtEpPbIXWm/h4eZR1kMXJXZan9OP72z8N1Mph8a0TyiMr&#10;eSJVY0Df6u9OkT14+qFtjFzabMyPZJk4j276SXBYoCc2a/gj8+i72siF6V+VdcpG/tFv6MqtE9cw&#10;rkll9yeOZ5F5++Dmn8mzQ/X+Xpr6UE8YUmWBz8CgH4iFHX93YY2vteNTJ5szLoiBex63HNaHTzn5&#10;HSzvpYUkORqrnTdNbLIbiFlSR4/Rs4Xna/k4tL8fssqT002nnJx4uilgfycK3+2D66Ll85K2HIlm&#10;7EOgwLvMic2b54ngtDrypiCSJp9lDpbdfsYbbdYvmrh5Cg85j03D4JK/8RE+LthNH/6QfvgP5SnP&#10;9IaWrBL1tb7mkSE4OUyOjX+y8G+OMz4bm1tglLfE+c6XHMsV7CJ/9ilY8oegvNZ8mTj+NPFgAR8j&#10;uGJVPf387AUwpuvTyoE8fF0ATLvm5thovdiLWEFFz8dvKXdfvwuSiyqff/yifRg/oF5AhNXIcPjh&#10;vQuozfl5A4fXHtOtc4n4qk8Ypi05Ok+IfACOD3vJtWxTPg9dHU+sJK+GlpZo0NzHWNV83ThFNPZL&#10;DvC6brkpq4PVIzW1LX6dO4fGOzbJsSeRf/zxh09+yEUYMfZFaLzJ7/HVJjn+y/ff9oTTxWkf/Dsf&#10;Ck0433zzDfL1sa3cB8jW8TJyyF37Nh85/Vo0ZvDQIGrUz25skPbGShd/q39sbCx0U5Dj+i/0p0+c&#10;V1CHjt8Q1NfErVjbeT17RPvInflc2vPHQiQsHcdEaT+uZUd+OjRWVRbnZV/v4lVT8vSnDx9mPOIr&#10;tMjbG4Cjg30yTb87Y3j04v+O64eHcxyvLaWfNu/iH/am/+RGY0t0TP9jRxe1glbcye/Tj9Cl95d5&#10;gipSVx79Ehh36CY34r3lykIp5eNDF1zEC1n0yZ3XbH7F9wlL5y4zmvGVGLgvIG8s8VN/ozu6s9dv&#10;AR8tLM7aUPl3f/mu1er0/V68ip6OX+DnmPqrm0bssuMk2eGr92F7Hxdv9ZPV7aKZsj6l4IbLtAP7&#10;as0U1K/mKGJ3foIhlk05beabpSdf4eOixeYA/N0A7enQ33/z+9InQ+cV2dJRP/J0K9j+YZ+cMsWb&#10;N3PhbS7sRh/ne+pioy/zu9pe+ej3teXvGTOCU/9PP2BjPGm2ntG/RJDY4kPb9+9TG/kjxWUHT5rj&#10;xb9r3yDUrvqvOK31o3Pps0tI1DZpBzy9Ie7W7mxKJr9Z5q0obP727d4MLkoSn9rxV+tihcT2X/JK&#10;f6+UFevsqq65NL6BS49PyZn5Fn76Bhy64WV+s/GuvLKlXftauM62xS++Fnf61OhRPx8bz1qN8ugR&#10;Weg2ccAK+qDtrB2s7BjAd2MyUdpGrMaKKU57Mc9/Y4fBn1zUdqnA45LDXCHtxY+5Pv++O+fG5CfD&#10;y3brtxm3xNj6Ey66bKjt5JV55b7jtcfyZzf+6E1gxqtjF2uBeKIzek/+HhriShzxpfOQDxl/XMCc&#10;MbV5lNX6Wt7p2+Kv/Sk6ook/WuIqm2zFycQCXfwEhFw380+//5r+m780bFt9xDiS/x63T5zxd/Vv&#10;fNPZX/lMPtVubnYfeuYPbnQgyNv0aSDPm+eiZcxamUeH6dPwRofY9zyhqX59oH7BG9h6M1lySfN3&#10;eKFtzkXPL7+YJ+TdtLFAp7F3cI9f1L3uB8rW5vZ/C/amPjzbV7L19LfjfH3y9e9+1xtL5jxictTE&#10;4fx0RG9MMy8I+ttu4Yytlh9ZB8yNxF+O8hXpF6UxMOeSoZOaGLwxMHKRaeaR5h78lIXvkJib/xB5&#10;yn8RzY5YHUBjYtXx2m/nKwfpVxs38NaX8fVcgNCXE+Qh6zhWa99uHuzvGiufsYBvtDXnEcNyVtuS&#10;SQzljxU6cQzn9z+PjHQhtXZ/+eH79sHmwcaq3Je4iz0AUqvL+n/7Ljs5F6A3mru+1oZpbr0LD+3I&#10;NX1h6BUnX+YFC5WL3/Kx/4QUHTkmT87a5Se9wW7WoRITkE4zu+KkbxrJwbQ/Y8uJJ/Q3D8z+5ILy&#10;jSvTo27/PmjUHnXQ5DmyErcyr9wYBtiqPujR+Tp1jvT31/Cortzqx2OjInuuDLzkgvfIQI6JicqS&#10;OnMKb0/rK9NJIraqV8Yc/Tx/4gQMjVCkD44RRFnHgeyvXFTcXDPnP/jH/ipAEMeu84DfFI097A/N&#10;ia+9wUXbpxyDZ947eI4HDo8c6HvtfyvYolyY6TsZT/jA+XbzbfWho383gDnPiD5ysb8c0Hv7YG8w&#10;jn3FG1APipP5xTlQMfv7fWRafMXaAGX7MR8D9NgxsHXnPF4duRae9LZs/RRXhgZaqQkvIvUGkci5&#10;69na6C/807HxoffSK07a+8uoSYAL8KrujSPrmMYVa4FsPfGinbhrPiRE2oi1yQHTfgnu223RlCt2&#10;LrS5AnN1K8OYOTRD/2Nyprncx+Q1ytY2rkGJa3Ju4gszNpTjC0Ok+OIDNJ4zHpqHlzcboRDbGTd7&#10;Thq6vUExOOzqjQzv3mWtoL7SzwOpux9yij1i38Kxlzhc22f3On9zHeFe60Rm7ATX531kN0/T5t3H&#10;nOv2HN3NmfccWBs2qL2I4i82AvTfJ6IbX8cGO/eBc7XD5By/+V//5/8lr4qeYLFdJgYff4wDNjDV&#10;X58IMCfzU7aTFPjTed2Vf5+EorETnq1vEsfpCIz2GnH5kKFJKk6j0A6Q+I3MYUiuGmSUIwOa7QTB&#10;E8RkAZw+C+47MXRSbpKa+vIfOyzuLTM7TZ2yTo4j+y6qdxE3dpM0fQzYFphXV8m5Vq08OtDIT06f&#10;HWhH7wkMMqwdZt833XY7O4OzZbe/DPzLE4/x9dzdLzn96c9/7kmCljrbntSRrR3j+D9meWHfnsxG&#10;V4DubleXLcPvWWf/hT6CP76xkMNOJpS2Y1+Px88djNqZuDiB0H7kM9F0EWIWBZ+8XvOhi8HYxLi0&#10;zoTKAoWnvHYiK57FQhccQ/x3v/smJ9JkmMmIusZg7MH/e7dy7bNyPfyrXW2Ruu2MJkUmVxIm+/fC&#10;RZKT32EBYnUWVJzUzIntz175RYfULbDDZ4kzturFg1TUtvFrIfT0lV5giKzakgXOnog5MRQf7NnF&#10;hLiriTqysecuvC7P11s6vPB1aOPzfZ6M9xtCbBeG+Z9+00EiA8lMHPXVJLXwRsPgwJfwDdh4i9/u&#10;r+yRaf1MFn0enlenARc8d5BxLE7BytiDxxfe+S+EdG2jvb5hIPV7hiP/5BV0TFrw3AUbOs0dlDrJ&#10;4IVhefYCWvzmZHZla/yeMvto+gMXLXqGroVbOi7AB2QFe4GuiyBHV/grjwsWq9clm4bhCfr7Xmcf&#10;7fLPIgH92VlO2xt44BukNm/x4fhx7KYeDZMu/WJOOrKYFR924f3kRHS7WJotbeQ9Mbz9Xz8B+AD9&#10;TBsLQ3Lqn9Nn/t//5//+5P/7r//1k7/7w+8/+Zd/+ZdP/vGf/unEERmT69PHxH77KgtGrv3U3kdn&#10;9DsJjF6A7/nVk7sWk//hf/iHXqi16A7kCgtrc0PB/IYkXdnTYrAxZi+qevKhcRQlyd+LFbGrmCQf&#10;XDKhZaG+k53D27jh5Pib3/8+uBYNspgc2Vyk0UZcWnSno/EHTfj4uKginylTR9/27xybhKxd0SFD&#10;82rsCtTLM8yT6vBFwyJLFtezcK3N0hezk5NumvjDWRuTwYKktz38l//yf33yxz/+8ZM//OHvPvmP&#10;//GfP/kP/+Efmyua4+J/7dhiL0CJxdo9wqC3AF+5fP53f/93HTv4HM7G7erMbs+y+vqMW2RFQ4zw&#10;O2CbzUfkITdaI9v8rnJxUwb33/70p6teHPigR75Z3DA/mAkrG6JTP6e9mPdKWq+AFivizcVk+z/8&#10;5YdPfszvZG3eh6P9XBiYJ98q37d/WbNcOeRpK5XwgPLrQ8/8fZFF5sZX7CdHr//YWN/X3642p30o&#10;pSy2ylefkH5Fe/nttsz/yhfa8PazvCZGXVSxSHOSXfnI1z4bo6MbmZ5APkAfNBeWz27lNvSMWc1D&#10;sbH5p/rGR+wA6Low9XPU+WvqZvFryph7x7vVx3ZpLP2nXloui6e85pvP4+Fwf6M5srJDPulvwyu5&#10;8/D8LDYQk2h9mhOLL7Ko+NVXX/fi7De/+7pz1a+//iqLdVOmv4wtZuHHRVx5Yeayb3vTC3NbTC3v&#10;0N2Lcjs3b59my4yhY0cXmebnYvYCLi3cAIofmfVV9NBaOuZn23/h8xWc5tLo1FiIbDsXhwNqg/Cn&#10;swvewJxcW3nzOaZMPjY3zLzMOJQ2LoiL7T/9+U+VX3s0feTUzzOvkafoybbNSfIx+dMOmMOxmf4O&#10;tzrRMzmH3CIKLeXb70bu8SEa6KKZ/0KaH93ufjDj89iwdIO0/p5W8714jmZ+ORfg6bz2C6fyqxzx&#10;zR9+/4dLNrKwUReNIw+ZjUP1sRwn/gLK2V2e7Pwy8iy9ykf3lo0/xW0wrrGnMX3oyKfGIDlZXzO3&#10;kBPA0Eics8/hvYuXZJUvv88CqP7WuUjkYRf23Pb803hsnjHvzPjX3HL6lZzYdtMPnaeoB+gYo9Z3&#10;ytb+rYsdlpfy/ayM5O/5De2PjWyHBmroDS82Qms+w1v96sM2QHu5zOK/toN//BF5pn7yJz7o9iaP&#10;7g89OX/lNucSGz7wlfPtZe9QEEvszQ7mMcbw5TO/0TlykQ+gsTaznbKXMpqX9Dwi/uk5afqQduja&#10;kpFPjZ9Auc8CHLD9Bx8fOPRofGQfnfE53Zxj3hc1xw9Ds+3EVPrEzJFd2HeekPxy7DMxN7EKz/j+&#10;tFVlChPbla8iP+Qm8xPPMVBWHSP7yrVlS2vy2NhNG3LKLS4SPXMsOmyhTB5znta1Czc3mfsnJ62t&#10;+GDXaHauJCaAc2Hdzu8Ym++wpQ/Ag1wro+MYj1DDe/thcNA1fxOC8+Te0TX9Qu5u21K9v5a2MXTG&#10;3tNfI7ubqGau/TY36P9b+6scB+RidgHo8pk4MmfH/8cfv+/4wMaAjS5esVkh7bStXEfH1VM7+zNP&#10;y/iQi2H0o75YSCXG9cu7PBGtf2izPkVfe7HFB/pd9yMz/5pTPm+omrFRXrt1kveGzsQ/OatDff6c&#10;n5PpZT4cWYynM/ajszej2Gcv9uZ4bcWHcdVCKXif35+WewD5xdUTyKGtOvsTL/rk3PyDHhBz6H/3&#10;3bfdd44CVjf6ilMgBzQ2E3toTj5zLhA/RDY6yVFz4418Oueo5L5+YillYyMyTYw4/1fW+ULWF9qP&#10;IhN6e7665161V3Rg6xkPR79dL1r54W0soh22Be3oLheBid85r2u8wotbxRP+QPsdC7eOHXb81PfN&#10;YxbXlmzP475yPovMaKLXvn/6h3hr7B07qCfnyBoZIo/f8gXrzx2HWpgv6z9o09vaWvvCwUd76aGt&#10;LV2bx8zFjp7KzMmWvz4x85fQbN64x1YGHVqD/8P3P4TH9PUauyY/vs4+HtNbVuLt29OGjDdMnRhs&#10;HwhhC/fmF2DlY//1sb6jfHKqvoZukPPl7/vIF2mq39rQcRFLdfLG2sX8Qzu2cl5pX9xsv9lzCsds&#10;vnFHBnBv5Yu7H245e5DdzUnmXJ+7AOIvscBXdAOrs9/o3rbw+W7qY//En3ygCfbOPTZP1YfWUjPe&#10;lCTasav4nAtYsVX+0Ctv+aG5hyzHY9nI5wvG4jJKvfGILs5dwOaNjX94ZGLH6hVcUDndPJB44w99&#10;/zVM/ptS/Wti+MQYPY4N4FmXK8/Db/2j9ep16Xv6nXJzN/PsuUnJG1r4eHLy9oddlyHr9NPNkeYA&#10;8zG2lQ+Trd0estAPPX6oTOHZ+XZw6WV8+VsgNlYu/uIPfuiadmQwV3jyf9JGf87JhsOuqzrahyLk&#10;jL8F/z9pd6Jky22kCZp3IymRokplZVPzAtMPOWYzzztt1eqSxJ13m//7HR4nMnlJdVl75jkRATh8&#10;hwOBWM769bdw7ra/49QU+bq3pwsg14L9je/mI1WN5Rmf6P4pWBraaL804C4dccI+6yt1/Lj227b8&#10;0/XGbNfeOx83/txBPT8siA1+Z/fyPRUrE1w5FGyum5tq0zfS9moTvcnrWoKuoqu1s7Sl3Ymf1XO3&#10;+tAdtnzLPs/ctBAbXfkv+4wMV+ygPfvRLsfrk/I8x1zmIusd1JO3b6uJXTuuH3no5XrLPmB0b6cO&#10;PbaU5+S8lYNvVhax4ydYXATW5p4bq0vst3XysbkAPHY233Tu9zbzv5fJN/e54eoXRp/9lDWWyUw5&#10;NwlvuvBZn/QPLTmWnu/TT9Ans5gQ95Uv/fFuc7SNWStXcsgg3IOmDeI3ZerbSRjrMjaD6AkcP46y&#10;HWefAYCwTR6TtBb/eZsmuhp46KHxMe0e9AQbWrudOlwuQ0VpQPmze8k1yYmDDC6MJbA3USYIkmg5&#10;BWyg4Y22D8fcj5cnA+8JD7oz4ApcnW1eNbODB/ITQMMHL+1dvcdbWxNKsIHALiY5Ejj+++EVQA9g&#10;kN86coCpGwQ22QVtLsPnYx43x7d6XboPvnI6gtG1u42F5bP1GOGV7+Bmm6+ts939ofDp79o+uKUT&#10;+dmFf/ACO4DZ55/VcY6DG7z6VUHooHfXoScASdJNmIlfgyb8pWPBAuwiRtvGZnNiNQmQjUHIV65H&#10;+8iI5xkE2Fp7MddJYGLOBEGCrT6RtXY5eO7/TcEvAABAAElEQVQsUb7x+D6DvIRAVrzwIdfqU9zj&#10;4wpEpvBw58dOOqJZMuHKG/rRuXUIBtDwh4EiMpNpklzwczdZqIV5kB/h2raf+hLrnZBELnQM2C5g&#10;XHezmICFTvXGEDh2Jw9I2T6hOpOeVEZG5dpMFAxqZT/y25/mD70cX+VHLyc4a7LWnXaLd7pdeXGj&#10;1MDetZJX66Tgkv3IhE8nRslTa/c0aduV23Hlz523s33I67g0crEaHmgfOjK3Ol/xXMsHY77vtJSQ&#10;dXkuXUZbXTqBis6N2fafOzWL4pkghoYLweI40RudYoQ8uZdeUOTmp8QFm3WyGL3VdkIe/+uXO7jK&#10;+fDI4kTCIrqJhDIWqIzqErdeJ2qBFqAbC7avrB625Isw1dNigJP9//yf//Oz/++///fPvv3H3z/7&#10;b//t//rsmz//ubl4n8ba9isHWbtojVGgslSe8Ylj9jGYWmwE/G4gtbiV6p5IbD/1RNU//uHi3Lvw&#10;/qYnCXiisyd8bEqnLizFrvLuu3e5IBxboOPzeT4WK+D2SRlPWwT4oXkqF06BNh2HyBge8gvbyxPG&#10;oL3706LB6kGe5o08GaKPalNaweHV5qiUsU3jXT1F80FjbehiLz3ksC1jJ3GPv/wkmpu3g0c+ePBN&#10;JL/97tvPvs5NNMr/5S9/6Sv//S7dl17dl/Y7/mMtTvAyVk4ONP4+5h8hW9rT56YP1efBB9riQ5/h&#10;n7x7bCbnaEc2+RKcrtd9X9r6RJnGqv0vz1M46hvjkUf52tMT4LVLynZsWduyu1xoDJMvtOucITTo&#10;1ZMh1kv5/AZaYig5IVo2BsY3eX1s/t6kT9K4eUJ/ZXe6tPT0Ky0Z6QZ8CYo7BszBaL602KsxcMaj&#10;wYUT6jd65PdZeijPHA/9obF1u118x5+CO331l5zlbX7jBHD4Lq3nbYbuyDX7NWllHdyHTYb+I8Y/&#10;fJiLkkvzmvB3YJg4QXPaDR2la4vX/U1wdlrOcO2LtZMHU9Bx+iD1yTLznNh77fdo/XRPXr7DLrxM&#10;2TAVA34WBDR6wqfbHO8Twa3s1+QpvudKF/Rsf3mbfPeLk4vpR+vPv6TP0tXvUTpZXb3Fy+SJxAn9&#10;8lGWr/xPznH8MT+ZsXlTv4CHxvYROcs77cmzUFsHF04vIKb+Tdrgp9+0PrTvlqlc1enYPPanl/4r&#10;L3SecvqCnIAOejt+W7ioXHki6K5jL9wiFCjfIz+cPbYFyoDj7ue4N4RER7lB2fSztGUruJFZDDS/&#10;p/5OV72TOmVkzabAvrVt+pw8sHSVrywzzz8XGPX3Nh76Q2ty0VDUjydPbN3qZrztmBUZC0dXcehv&#10;zk9Gd23Ykxw0A+YOQIwuzRbki0g7p8f3Y+YcjaHWjc5ioHk9/hnZZnwYWuQ+Rgn91X+2w8UFbPap&#10;+ikifuMqcuE1N1TNPJ+ss9A2Y512nmACyy8R/USP93kF6spVvNQDttEGTTqKN7mfHGRQh79xCjhe&#10;wDclPSTryK9sxjfH6yfjZG2X9spHztnHVz9Ga2yi/+mi5xwlfhKflSVxpHzryIve2gMfIu1FkYpI&#10;ojPmwlU//p9xFrOdd207slb22IcxjP8DeIeENvkor++D33H7vOqeXIA8PnsBuPxTbrufIp4veqEL&#10;7B/zYphd9hpdyLaLPLYWku/0rldOHrrmYeT0QRfuyzPHyrBfuge1ddf+0V87fgXazrabfunH5oNk&#10;L+3oL58qcyGw6whoBeCKt9qLDfNky5uXc4Nwb5ClKzrRy9x77OwcA/BF2v4SXXLOAgeYz7ID3Tw9&#10;AZpbctzcAy99cG98Q3PHLE+bsudzWL7K0e2bl47tyLF2gPd7oP6IVLT6NU8KmzGUR3ijdf88p6dP&#10;yr8Wn9/mYoU1GxedtZl598TbyqT9nNs3E0T1WcNZfAv2+gRwsc6bC6rHsXvL+Tz6DtBx9ITXWDzz&#10;hqWpPtZPE+dnD3ztd347fX18+qA3ure/HZkmN09fwE/d2O1IkzJA99nOAjMc8gw+++acJbaCh6Y4&#10;Vmat5NGnzZmP/iGGHxr7QV8MAfS1m7UWeJOjtG+MX+1GPvqCH/KGAHNs7d98cNPx+is6dMzA74xd&#10;wW8+Tn97k4VbF+U+D92FlSstrjx3yZwYV+94x1axal6hrBBS2jqCA39jYdtVzyxUkx/ujg8rQyra&#10;rvqFXi+YxkdiFI39oA1c1OaTnUeKh77VAO/sV5igrowbdqqAGN260olcLgbxqbfemX9X1sNPG35a&#10;OWacOP0s+vT/husG2rVb2yDwG9A5Z+o6ZkVXtiJTy9NdSidl6NBe7HmKF16ftE1ZF+HZCV5xju9r&#10;Lha304PUJ8aCtzBy4qNkYhXtVSdkj95kGDnc3Ax3xlf+yQI/3+b3gxe0H3+pH/3gs2Mv/gWfnnBG&#10;PiRJPzGsXE5v3FWrVNO5fGf8fMTH6CO257P9k5/JTBa8krYT013HOqLS1XgtJp27O/7ii+BWnIl9&#10;64kL6HhCbWOPX8zXyQrIPeMbXvyYwvOUc/NF5D9qFr9zOYJBq6DaxX95OtNY9lpdytluYce62kjM&#10;nrh2DIzPwHFta5sqdB1P+6NTaIss38PjoWuJnK/2zbO/N7g5vOuyB2h54t8YWto3+104q86NwO7y&#10;GSD/2HDicvVrZb7at+KvKlf8xE54mif8CugZnpGscyg56oO3eojD9CnrHNvn5Z/fg31FNP61ZeZp&#10;H8KXfHKDeLhDvcAB454ajV3uUN3gBNZ/9/r7vvH792BuxBAXeB4+ZD0xxD8Ljbkc7FZ5++WJCXI1&#10;ttNk43q3S+O/skVP+9Igxs0MfAf4AogDF+44bi+iK6882aLlb9upA/SnI51q15QtLpusHYqcr9V9&#10;7SIHLLQufHTJ7QPk2v3FWz6Otz3ZwF7z6IGv0KtsLVgDBDvlwBx/x5gW5As/fvGQ0y+Zr67Myre/&#10;wN19W+sj77w5JHZoHf/fbLI0dgtnZe42tPeYzKTrHJp9D01tFlqWup6vHF1yv1ntQTdry3z1Th5a&#10;tUOHveZazNjV9SNzjD0HcKEXbX4TN33ALqGC5uYHfh37jd/JtPYs7/Dt24rS59t7EHxvUtJXzFAu&#10;EoUgwYYwwbNftVfF2WoLZxm0w/R4TnoXuwapIFOybSgREpcR9zfGtp1BD6ws9tF6+pmBbXkwADna&#10;KLgbhMoNinjXqBnk9iItXIPhTCqmY2i3si1tx8BE63XouYNF3SxUTp1Gjk1mnUAVQl+CxXtsJLlI&#10;ABxp4vwIdDjv4g80JAAJ8vJN6tTzBhDc6tMlqucEQavmK7IMfrFbJnj2NS10FKS9SBM67AL4etvt&#10;vuO1w5RNgoSvvJ8mmyNdysaGdxlSV/lnu/V3nuz0MbZ5k0mUBL884Yx+c+KSigffsy+eSnOs1omS&#10;kwzl+Ho16A4a8JSpmzgcOfEHyxfeHq8NtsyxfYm42+5vxxsbVp8hUBz+7sBKT3Jm24tCTt7T3qJQ&#10;PZoY60RsY05pYnTl4nsxMrwPUl5XJBbQrT/i65imsHqR+YhztgchR9pY5JCoo9HlqyJ+4qt3uL1J&#10;XMdfXjE9ryQzcOXEOsnri5wQ00lcwf0USORk1Bd+yQVb8pFVeWM1ei6o24+yHQCnuzdhFRVPk+Ta&#10;JiG98ZpQF3jF8dU73xo7k+O2gv38L6BFPtCna8NQLP7y8ywWKGe7oBVWLncYT145slH0QBdZ0oA+&#10;61NV+HilKJ0WKk8O6LGgHcPd2177qUpY1/bbZ4bG2O9Og0Qj+xG+8jyY71PCvbM+J9iTt8R7fJq2&#10;LoKQRW71Wltb/lP2undTzuLt8iRHfRMZ+ddA2ByUGDLQ3SetBrj74pILkp5e+z/+/f+MfnkC9Jtv&#10;+kQa+V1EBfg2P0eOHTzbx9k6f3L8vpZYu9qRDOlbdAP2P+bVzRYXXMR2txY8F0w8HezJIYuD//qv&#10;/3rlTDhsrf8aYP+QxYuNAzTLx84NyFHbR++Vhez727ZOMBx3EhTZ6WOBap/aeRX58SDv3vmFT218&#10;YoPubOpiizsr1bPUTu75IEfDI7wsYJKFjzq+ZesEYSejxMefHeA1d8Xfa1O82EAfdAEFX6/LdgGJ&#10;fdAEu/hDnvUX30TAyCu+Zmyavjd9Gb8FvuIPNNvHeuLyaCvPfh7eC+VzeCnLbvnivblx+wpcZS+/&#10;fPQDsaOcDypT5APGTvzVkXkvztu3QOAiCRyii/W1kz6ujn9++eX4ODyTdj97+2bu4CbPXJabviIn&#10;mSB6df4sIIx8l11u9jE+eJ3gFQvkPuar7l28fNizPj8IS2+3dAO7nf3JgYNDDvMl9O40Yf4+LA/b&#10;bY9MJ8JXzpVPHnSOmCl48Ip0le8uIxuABz4d5OnJu7OFoS0dEs/5jqWK82VeGfxcLtgLu4D09MJs&#10;2rdP3WXbFo8t/cZ7j7Jf7ZVOSk9eUn/Xr/zLxlfoxUhrJ7EDd/HXzlM2dNzw4tPcEf2DrQKX9iv8&#10;5Dq5ws048hCb6QP6/Y7pzXMZDMTa5hv9zw0w2ze2b+lX8Jvr+SELjRH1+GhigKxw0Np2qweZqsvx&#10;oWM44MIxMGUuJHeT9+MvkavxHzuFdvGiZ5/QPX1Xe7j4zhzsEfPwH3EQEj+H3is59TEfk0eKExv4&#10;14b+zSP3OnLmWP333/9Q2Wf8m3GysgUHLU9QqfMKNlswcjzyIxuxNaZieM9h0BlaYxvt6PcEhE1g&#10;Y6UXwsVAgC/vCzhozfxz+5QLiDn/gYt25Gje1ucOm8ZF61E8QK6zO/MFeq9u9JoYwM9PBphLNoce&#10;H4+uQ6CvSycpv53P2GcU2/EcrS2vDSJvCkJ7xl+xMe1nu6J2jOxPnYx8JBf3IGmkFyAdtig8ngOa&#10;/MG+4+OJkebu4O8rjp+322Myg/Gj7fiq8Z4DtmCv/f3MxaO3WIhL2la7qRt6S58N1i53XvKBOT35&#10;t5zTlr72LS8fVhnda8PGovxt/CHH5JLG2METW3fe6GkLx3Zi2hNMc/OfMvZDy8fcwTkz2DL9rAvq&#10;p28Vz13xdMRvRJw2kSvUZt/21JU3Yx3g/+2rW4aeWC9dsp7YUc/us/A+MUKPJ3D8qYwnxnfr0wff&#10;mZM97M2WrzJeb9/uq8FjZ7+3Ss981Z7oOmYLeVfO3rmYNR7zcec84995O8LVRyPRysvWcOm2wDfo&#10;Vv/o7WKBdQT9Yec05oWeuhB7XhXNR9o1dx0Z2bjnFGxnrhybkJnd6in+OnbavLAyPN92/SO4aLZt&#10;5gv2P+R1/WRYW5x7WePmh43RKs/Ylt7m1c63K0vyurmrt2KAkKx9e84TXDbbPPWQNXNb5wDp72g1&#10;H+6rd49PFpd66jt3LumZj6j35x9MHMwBvcDasuNKdGQjMrftsQU8ZfKDPuQD+GN9rL52wzP6aK9s&#10;PpOznGt1jeHw5ku4+zRL0EuzNk+suGFk5lz86QLS3GD/0Buv0Qcf/Xhz9Clu/fwExt6g8shBGw9o&#10;8IU35Cy9lp3c0/OI+HppktsYsucwYmNypJgLBLF2t6skpu722EO7tRf7rZ324YA9bps0tyUPvgCe&#10;4413xc4R9ZfGQArQWPw2GjPN7iqSIziD60aQeQJ3+E/O2Tix9Spy6gCxX1vFZ7uWsbhiyu8Oyw0j&#10;Q/pEeOofbRvZgPbwVj98wfN+tT5tXXCmn43Ptowv+XChsp1zCPs+93n11Ef/0HsRXy6OHPXibWIp&#10;f35fXTm9simsXUfWjfnlaivux090155aw2/6Jawp0ycHVzv5tXPw+HdsOXFFN3lgLkBpPaBv6NMb&#10;B29yg0iMN/bDAIS/PyA25Al5ycX6zWnFSK7zpK6bCz1dS56gpvnMOcQ7mD7paf3wDtlXJi4B9nAD&#10;xcaffEJJc6LemBkc/WjsnDkom6Z+7FIS/Rp7KUd/cunibHywzfQbLMZ+jZmHk7BuHTrzcSwOcsxm&#10;9anj49iHCC3rQyVop/7hx7EpXveYRMPfxr82/KJfisnZTq5beW/srt09/1Fw0R9FLpznfeOquO1U&#10;p8v9D/3IQl3rBnc65YWPOKEL2+docRonSQeub/CB9jUwnsFfW97942TUz1xYMxAL5j1uBvs9wK/j&#10;UZDY0qdlyZfOfZxf4XF9UruyE19ehA/448L7hC2K9F/8Eo9oRqxy2Ob1fuyg78wYyzyJ4SPDxljt&#10;lkbTnunYeuJrx9Gl+aktms+hfEKD3qXBhfgeOyy+Y7m2cw054NgXfzSWtu0/8y+ai7+4FS0xr3z1&#10;XZyVZctXpp1r7PHaZdtt+W7luc1ZcFzHWhsvTstPTtiy3W7bPZ7t9lv5NecA6J72bshDH+gT1yug&#10;+S2xBqp399KvvK1IUlTfz9SLUXKN/uodP2w4dGZ+dUhd/guZq52cq52yBTS7RpwtX/T8IvzI0bZn&#10;TDQHeuWm+zwY9C4V+tblj+B7bbmypTFzHjn7nHukzYUf5vVRhBk/jECvl2iZnyDsgmaISALvMugA&#10;hJbYOIxWGVxOfYkfPPiUnu3ZmcNhfoRQRGG4ErbP0tYpJT+Tz6kzAWPMkUPi0DFMT+gweswEWTAw&#10;Aica3Ea2BPrhQQ+DqgV8C/zw++RWJjsmKviZVHi3vokuQGPk68Hl7E6ogzt3So+zG4wdZD0BNAm4&#10;E8/4JVoeW6IaOaIDx718Oa+9WzsOP7InKxdz9NaBgPri2uZvgR3A+moDuboHL1Rq9MEbnervJH1A&#10;73YIgwHe9c/hdaML95LBwULwuzKSTVPakZM8lffgPd9fWvVNbAJWh9PkSRl8vhUf8J7jdgALjhMM&#10;Oi8/eu9JKYL8D/jWhEncWJj9OU8+aOuCE1C2NCTt5fn5m6mvzYIHp0/dxJ724fFxNt23oGDS7yKB&#10;+vHDQ378vQO+8S2u05AuLLKm7fvkU1cZ4voOYBiE3h1aL7mlvAsxIuXItHhip3Gd9ulRWzx8r6Pf&#10;2WmIRP7wQduE2Ee8iWsTV0CPO8Cll3DuttrlokbSDbmFo77YRMkOES0kR+fizn7tF3z0qqdtYC4a&#10;PeWJbsweOiJiwEW78Q8aD/1PdeSf/Ic/KJ/ZrSwuBgP1PrX5Xb4MUI3F079aT172Sdnd5nyxsLLi&#10;Z3+hsXzD2/LaU27Zyf3xtYl862Lrynrss+3kp4cNo19k6oI9Ywe8uhr/1XvknzgSN0mxjZ99jYUJ&#10;gkmVJ2t6YtInCE4OPrr0ybjYCC2vHsUPLf1Kfxb7pR3i3377Xful37qzuPKHPHHpFcL6qs9f//of&#10;lb+vz40uXXAnVz6NP/ksfEye6svI4K5hsDqt3dl2TpIGlxwuXPYkLH3YE/rGDODJoK/DA4i1EOu+&#10;i9CeSnGh9av8fqJXoeOzF0KqZ2SSAzzB0VfkpD0f7ETU701rswuwnbCFutzci78n59W+x79lfr7o&#10;C/CyL6f0EzvfdVZ2UE9LJxrji9osk/858bSdfiBuW+dkMjK7mFtbR47KE5rvIzscvP78L/9yXXTe&#10;vCsmSyP6vPRbkKe/VLa0uYMLEHKAthU29fhVt+zTQf+au/1n/sAfykFjOXirN9zt78Nn8tDaqqJE&#10;BDHRNqfrOSYnnZvDExv8Aco//Gqb1LesvzXqN6K/Sn3yfOzRV0Knnu/p37tb1aXMXKfb45CxsQXw&#10;/A5k/N0njxKD6Fi86V+OI335kVWbCN1jtrrmDtnvWyJMMPPXfBQ7pPG0SYu1zzSeY+2fl5fHQZqn&#10;ltGYWJi6R65aWv8r2wfdSHgjoQ+Ajh8pX1suTTcdgS78H9V7vHagZHT+FODJ73eg737CLXE0C2Bz&#10;Ik62+Wwbr9Lp2FreK0D4+Y+9+zvPkI8e2262i/+09H5kbrY+oFJlq07Bin/ef8gT4sev2vEvnvDo&#10;ZlvbVu4HZXZUbuH+dcZrr5iSL8XwtBu7/O1vf+trGOH+OW9aMB/SF/Wxvuo1i2HalA/u+DSexWoW&#10;gE/+xNmcu3Klr+y+mKdX5/s7J8o4TAZxahypXKvHUQGd56CMLBGifPhAjsVLX7OtLdKw7cO7C/X9&#10;Xd+hx5Z7Yj+yjm7P+ZEbrS7yZR8QKUUdQxa/emWUT2Htgra265ufskCioXylrzsPUQfQNx4B9NzF&#10;bFsbp85WLkWP54HzDHTQUA9/ZVFPnlnQHzmMqQAOO9/zf+l/MWPGU5nSNr4t/fBhOfv8Hm4hVpJP&#10;vkK+8JBFgRg9842jl/mGefcskOY3YPPWj7lxaGy0RNHp+V341xenonJEFgDn73//x9Ftzgcb34mr&#10;LtCG94JY0xf4Yew5NZ0/3RSKlo2j8jz2HTlm3LzoRS7lLrzQvXGZSmOGReGNgzsv8j61D38+5iqr&#10;7wMHt4kDc6qJqdF79tGzAPOgO/bRjl/nJwh2bk53n54HNY7y+9UWEP1RIrC0ntu5JorZldMRnn36&#10;s20K/CdGpr455NTDWztsO8dstPMLOKuTfeFu2ze2hK66ra+Mx2crS2U/etBxcOc8n2aeDBDT+ob4&#10;W/+GSed/+gbQf/Atj47Zj+P2n4wXe7GtcrZVvtLGcf+6PxVyEln04Md4jU/6Vz7NsUdeBkzT1ql/&#10;EZl+ydto9FnjlGO/ec7OaCpfoFsvIOcGzr34i5h5s3ZAvSet6Oa8yBzWG3A+5HzJhaHy4c8zlr35&#10;3Bxm8kDnh5Fz7WZu4KZB7SevzTyUDfjEkwzmdfzY8fP4K2rFFvmqjcTP6EAmsDZlR7jm5He7bhzW&#10;PjkXqp/SNtHR9s+/jOsAPTYT+7bizpzdz72UfpiJR0+RFNLsRebp8vPEU8rDp/PUqhXFApNr0eYU&#10;cecz45DzCj5Gn3pk5QOw+tZGCoJToEtosIutXDI6TnU1OaizP3rRCdi6MB8OlZtO5m8972HQwOSB&#10;GT/Ir37tzq6Tu0aH6Q/O2+aGxLnYZN7NTuwzc/2ZI8bKq0c5UYvu03d7Y3WaucC2OtniQT77MVlA&#10;WWIoZX/IeeGHD8awS+lDeTbk104bMPv2HjQnlsYGle9Gan+Dd+03dtJnZ1xkj8lvbEuu0QkdMr55&#10;4xWfY7/aEkLkeW6HkY3N164JsLgJ3/KK/BOjEx946jd94jw4m5+cJpGpc50Q3fkr+scEXYTvsaLI&#10;gj4+aEx8kD1GyL/XXj+H0W2MRKc77DlD1QxDTzCNXSK93Jn8Mn1z/IH32urhm5Ur8ozDH/aKvPVm&#10;fZr+lRxCklfeHnJ+pzSZRxIJmOvMWORo8mtkiG+6vpa4vgP+m4vIOvL8Om/s73tr24sy8W+NdYgJ&#10;8cb7pJZTqmx42y6++ePlGKVw/BWXHhOn7MwnTkdevshXZMWji//G11phYjDWOLruxV/xd/pPzT62&#10;b18WK+Hl3N3DMf7u5xwh/ARG9kfRXHjOceWdcjHUuIpcdAEPuqeucZ3rC8nf4oM7xcLAzOlKM/Fi&#10;uxcsyXwHuWplqvShYw2rBIO444c2ITO0ev48/YzeoPF+tj3HTN/dh9HYDuz43IMe639zfrhlv7Wl&#10;3709momwI5QNHhNryw8tcVgIgVd929QcVpfsdlzJdvvW8tm+xDbdTwW/gLWhOjc4u4i983l2Lg67&#10;G+Mi4j+DGS9mLDK2g7mRZGy7/lG+ctmng7orRsJM/a53Kb/PYbR5Dsai/x3Q32esGnlKi2AHxAUb&#10;V8pb+davTR3fdROLgF3vcNli7Xq5d3RX33WhNJp9569iRU4eWsvHtvFbuw0XcTBrnXOOdj+/WzlG&#10;p9GXbtIXWiszm+BtjGH/yz908h/cxltqVpal/fyYkyN5qqffwyuvI/Nljyc4aRO7wDMfIw+Y8ybj&#10;x/j83p8q/ZGNkOgmesZ32Zfj9hXR6QnVNeRzk6O5d2wGPx9lzV/Jy67jGCceMlb4ylO3HprkWP7k&#10;THEoohe9HYSOC9Py0r4l17wPzzcZH+mHQjiVf/MXVvmzvrS5D+2Za845peOf8oCQXkaGjcVt/+pZ&#10;rqwe5DnguNnLzghMWDITPp9MoAXddZwysE62FUwUvRJR9Z3AsGDRznPoPRwfJgF01+AmKjuJQXMm&#10;eGP85bdthmcYpX2dNeTSpmRPWcxXw8fByXsMz6D0QbsTgCQPfMk4k6CHXGibuJnYzsRo8UIsdf7A&#10;TAgfCXR1VG3fwD2DVJzvL2X0Hru25/UEaXUnlyRKni+/xHMm4sXH9SQU2uDRk7lDkzx32vYBGqWf&#10;LRl60e3QdVKCxg6k2rx3Eoj+M1DXv5A1SG7ALZ87+mHdyYT9ffT+wkn7/Pd1NfuqRHXj2/E7ui9e&#10;ngvwJNIgYIt3+cM5x1es1k4pj6LKOkB97g64OVHhUyfpTvLuNO33c3jYJwMaS3vLyIF/bRKc3Sq3&#10;2DMx86o3ADSBByfEJzmH3l6MaoxJ8CnTbp52tKj3Yy9Ob1y4GUHCcBfgnICNTC58LIT8pc+W4amc&#10;rNlrsX698naCfeRf3dT9r8I+4WsiPgsEs6BX+vGDixeSr4V6ZXj4MXmDC5l2wvFb/O6Tkw/xZxMW&#10;lSNi5Tyya1/tKHsDCyIg5i1o8+5cNFDw6vXJb0FQB88Ev4tioeUJXnJ2MIzc5Ac9cc92bRaUiwc7&#10;R9sLF04/Ke/NoytMKc3X0nVUvU4dujvH2XK0q+2hmwYZrNhXo6f6OxlA44IgrZ62FmI6gAXpVU4s&#10;yFGemRQ6kbIQK0c6EWy8h7f8xNcWiVxY0saTAG/fEmAWbUixi594Vz8CBnePlXkFuyJV+hjAx8Qd&#10;35EnCgRBv63s6S9u3NhcOAv8OfM9bdnfxEsu0b4fdsl+fSnfN/5yg8izAX7aTSygZwEY6K9zk48x&#10;Q27+sn31+zyhhI8x5KfgfJdXXrkA/MdcKPH60W2/8Y4W+RbIPrmF5Y5vYvveIHLwXgSnE4bo/fR3&#10;NC02Tl5bXcc+kTFyy+t8ZduFxPrbItbYEQ589lnbXPY6dtN/m6sisFzRGEgbeSlLZM2hvK5dvZ+6&#10;+q8Tt8TUCb7Klbre8R59lM/k0gRnbBCP9a62tQ97uKCOvzwJdhzDA092rfyh3UWPCIFX7X0uhDm+&#10;gzq8lO8JdOVHI3HT9qHPL3Ktuqv++As9MnSBOnYxEV/bLC9tlKXxxE8q0O+4lC3a6vkO4CfvuOmO&#10;v+2LNYuOcDqxP7lr9JuLN9qyFX7dTzs8u68mx4rgXPXdm6+Rc8aRpRHtwhsZY9zYfugsvaFFB5TB&#10;jW2OHjZr5W984YfuncaiPp9jwGtehn3ZDP/wytjg7vROpm2r/thgZBkbLO3h95CRjp7axVNb8y+y&#10;7Z36qzv+yxst8Qi/OdROAO6rPH1Knv9dWH/cSfFjpLz88ns8ilfPTxu4yuiauz/bH3uic+JXnNFJ&#10;XIo9edbvqLXfnbZrC/33g4unEc5fgS3S1msIF/RL/fcaN27K7BOnfgt4+9rezEEGF4DbF/SHfIDy&#10;2gWdw4dMheCsfLZu5Gt+iQzyHjlnXJq4W17K2dXciN5ALF321zL88PZZwFYuqQ0qz0MPeKsTWUaO&#10;ka9xGvvtAufQDv3wbl4MvlzhCVuxNePhxOTkpVn4Uk72hcs2KUBT/IrlidPRmRnJ03yTg0v24O/+&#10;2nDpOVYHqn9odKzU/0/5zHvnIhBceF4jeYelMWVsPrI43nM+MvdCQmr5ojKE1soG13jLLs9h6e92&#10;bvB14UA8z3lObYFe/sQm+fF4HTuBsc34C07jInYau4vlOY8wr3dDBF7V9ciIBpMot4Axds7NWx3H&#10;ZmFm54/7hBzclblbBALw7rB+sR2YdtrMeeyJT/TyBx649/1pZ55R3WMbC7/srR2ZzbfQvZ8vOl47&#10;2O75p3b4VPbDc/nqH5Eq9Sdm0k4dO+qLY59f60l2OGgvfTIp075l8c6e56GzcPFOGZl8jJnakJmu&#10;9H7/8+gP/0XGVvkdfcIqE+MLaCzdLcMTHTHlQqf+CHoef+znWDt/8mv3c3yHtdtzHm7AkxPCOnKZ&#10;9/q905HJeZTfaOxia3S7t6Wn/mi+BbrOEXy5Rfnm1Jfnib/6XJ96N32qv8GX2BWzC/TEozocW/Pf&#10;T7mI/MsvP8UOQ3vlsLjPPvoznsr7EWFnX4h2LnPq2y9i8/Xl2nNlsB07Zhvaz/1Dj6Vtu3Tst+3N&#10;7srYBZD9dcaya7/nHxa1J9bERH0aXeTxLoCG1vSZOU9Rbu5Pvp1zf4j9xt8nBq4LfPw/Dw6U6fla&#10;2beMbTZ2tgyOstVNObWULVAXnvwiB1kInvmj+RKYOOzeobULq+py9habfMwNON83ttkHfXZo/9Aw&#10;IO7BhMPkWcfwxYt51cg68o6MDzmnLZ9N7hifjA+jQejO3GFl8yYMOJUjtnVD8NhDnD3iZsoib/rK&#10;juMzRxt70hHN9oXqFTnTN8XTznfJ9jGvrL3bdcqeyq8M4BmVZzE5BtHukiNxc8/lysGeU7HXgnb7&#10;kVPENFC2dkg67dg6OW3y2vCbfNT9tpmYpvvUz3iGHrpeUc4+28/gdG208seev0z7tYn6O6weyof+&#10;+jECRuzaNCTGj3OeN9pMjFS3FCydGdP5LPn50MSvfA9vdWBs292xfXT0+tmEbW9amcX2M4aJ6dO+&#10;ccLP0XFpDZXf/mYjQJ+Rdey558bqjL+UJuvk+bm4qe4O2rthnk1Xb/VHvKJOv5kbGK0h67tsxT5y&#10;TvGz//qlGyDm/HjnRPqd3ODmLesFw2PaThxMjOPnJ4xW5tKMTN4qsbmlazxBHHl2W/b9kj+rb9rt&#10;Oif+co6xwXi9gMbSFf7Vhc1yMH4fTHiMwYZe1d64Ch7bJ+G0fGw9+PAAu6Az9h0bDcZ84xnv5eDR&#10;v9Rse/ulS9/6cWJfedtGrqWvDOz4sfGpZfdTt3q08R53u1/ZInyg+HtgO0yPfWzuOvHhHXn2p4zc&#10;g8sXs8ah/fCy2XWZuYCfNdr8VM9CY9dZTWLIwzy/B8Y8NrOWhNfLs1ZBDn1e2R3YZ18bveVrL8fy&#10;2drkynWL+Intve0nqoceuifOihPholrt8cSG5+AeD3OOcygfe7OjP7rhv3Zd/uoWtu65nFe5SEPv&#10;+Kb9I3w2joxzYxM6PLNleJufbfvlW5mir3OvzRWVJ/h0o9P79HFw12H7lHV25XMRf95wQC58Oh+p&#10;DyeXP5epRO9f1e3M/djF/9GXlcYuZKGbmIvMJwSmLgd8pf8f/1S/Y69eVA1Rh0sXe/vdJie4iMrh&#10;zkJaFny6Ls4U3o7T1prI2Mb8bfxR++ZAemphG/7+lzyP18tzXvAh8+t7fPUc68iPz3WRunlM/k/f&#10;NOc6uvc6ZlRbu49GI8PqQ07xA7aMzXyIHiaXLXMBfEgsggbK9gNfnUAsgRhycdU1OLPVoUAnOcf4&#10;8JyICB77AH2fLbvzsz8wAmozcjxdwIAzcs9iTvEyed8JVungk7/ixpgM4s+AvQ6QvP/4VV7xd+TT&#10;ThI2QZhJ0Ab5BJ92m6SJCt+HLCb8y588/tQZBGcyPLjk2Xr7ZNyTR8nUSUEQOjH0NABZ4Bd2O0dt&#10;a+JWekFRvbRtR8/omzs+5xVyY8/TvPI5IRxbTmn1idzkr4/onBmV8tI88rw4Aa0MlG/2+3fETWEH&#10;yK0bDvONno+7i8Hi4Hkdh9rLdJigVcbDiuGLI7Y6gT7HV7sT4OjD7Ul/JiSOdbjqFdqOXchxLL53&#10;cUE5v2nnbnCdEG+L/MrU++jYFhW1L0180Q0ufCdQTn7njh5tZsCgq/b56lbcmOSZ7L/sIsLQFmvw&#10;4JsArpxkLU/1SZjqC1ZqbjAyPMrIBtbW9unQ5pJ+TA9HqoTTCxDk/B0wwFT34IvfF2cCIGlZxFMH&#10;xl4GpOkvjTm6pT7alN++lgiuZmw3J2SRqkJunpmTWPjuGoarnqjJNp3Um9jvfirriyNK5VkbTD6Q&#10;E0eG0nHjShPwQ3dpEs31B5rouSsP1sqnHuxdZfkVrfBOW3+pm7vsT186PJUX57SFjd7Kuzwr28FR&#10;5gO6tZ82hd3mYPLZFOdo/lI/OS9DYvIWXfuk2qHn98L4kg8Voc9fdFg7rX3guYFDnnJnu7twSy90&#10;9Sf9iNy1z6Fv04XuxE4HwFMOR072Smn9TF7cEwwatB+HHtBO3/SbT6WdMrlQPtMnPdlFxz3BE+eh&#10;HBmjy+nD6OhLd/3s74LBy9zhv/ELlzze1LD50gIXfCcptp6mQA841tYrSI0lveh6XtenfZ82ii7w&#10;9tS//ShtbOVutq7Nm89SluM0qB3ur6XOi35ig/EV3tp7vTDC3Y/J8GEncoj59o/YypY8fNa24eFE&#10;zrFyNgSVk93y51WCbOju7sZDcJqT6Jxy7UQmf1lAchHHk4BkJoNP83bwfswrqNo2dlO+8pRpvmqT&#10;E9Zk8Fl57QPt1l53f24sqAfb3v7a+IXX17NrQO9Q3n2yHH57zBZbLxbI6gJw+Qe/dtUmDVY2+LVH&#10;ynuSFJsYR9TL6V5xuuM/HUzoK2/qO/5nAcsx3vpYRDw2Glv0aWCyluvogPbqXHlTDxZn6sVW+g6C&#10;6tLmOewJ54xbD7sMbX583mKPT764ybE1v7UdWivLYk2s4zd2T/3huQsySfeBhyy90Sh8pz75JD7a&#10;+r14u22TCkJXruM7/TbbfJuvbQ5au5CBiRrZGXPAmOxht7V5K1k7VcZANJbn1IVT+7TfYJ9+t+XP&#10;t0vzYesxAF0W0PZHfhewwWWzkJ8+PPhiDei3bm4ytzGGv/6QCzFyYdCaI2M3cdo3NKReX/pjXgcp&#10;x75zEhP+Y5PhXR3D2ljgd6wtxPEZHKJungizxi8pX+rzlWbkPbvXRts3kaFLSKF170v6Hp6lHzrl&#10;dVFb/cXN2F8fnPyfrTEpf/t2EhqoR8s54sTaiFH69ZXclHj0lElgebN3m6WdMm2NS9zh6UTHyn8L&#10;5Eg8FqfWXL3SViwOr8dYVTkPQXn0TX6qAOyCiXnT4nQbesnKl46GUHyBnAWe51Ryo2ecXVoTFyOP&#10;NuTyhqSOi6Hn+D62Ll3bT4G8Ulvdzi/gdWwJLdAnyNsfZ6xsYb5GpsmJ9vlgYW2p/H6BVb0y4/G+&#10;7UX9tB8aGwfmNWwjP3Nm5w8xnPkI2/FLc3Lw3Jy5fkZrYeSYJ3fY8e4Xdfsp/tGX/8Hq8DLngGii&#10;by732H/Iq2n9p0/ksyDG8R3YGNxYmXy+5zm2m+c7p9sbjU6/wJdMy98423H786Gz8bS8yQvMkaik&#10;LRkX7K+OytBdHsoXH4+tty9ebPHzqb1WtSImpuOTid/pe0tP/60Mh37RyXlkK15o8/XKsr8xXCHy&#10;pW5kG/4fP3qDWMoTy8q5H2+x47xv5welrdKNQdnIk2BplS5tyJb+MDLkCdrcgNMZb8ot5pPHPEAe&#10;/uL1Fzl/zQ0ix5bVOTzXRxaL+oaHnIM8eLFY4tU8L3ntzYu5iaxt6J6bv8UNQE//oMu9zLlqf1M4&#10;OJ/7iYTgmVe+zNY57B2mr8g9j1I+cEOicw9tawNjRmJOjOO79p++2gAqjVRNvzs5bvFQp9eCciBW&#10;mrfPk7XKtg2+7LhlsXp493Dsk7lX13VCq3+RDWhXVtnSZXJC5nO5maDzifiHLC6CmPP1Bs7QUIe3&#10;twhV77R1nlKfV8W0Cs3tw2hYgG885bx6deqxMYn/Ym/iAPU+G6P6s1c475jfn2iKgmPf8W/7Q9qO&#10;DGu/3ZZs6s6YGdrh0kI8Z11rxk35dGJ2xoGht3VwNZvj1UPJ7tuKxz1Gi2y9EejoBX/HODoA+WB9&#10;OHrNmDmyZNwz2FXmoTflo/s+4VdCvuhExmNQ9idP592pZkd68bdtm9jWFnPcwnyxGZ2rT0y2eqUi&#10;7Wf8gHtd4E3zxVna9F//qBMz5mjmXi/P73S3/l0zxLJOm6FPfv18Yek6Vtdt7Lx64THrnvrf9MF9&#10;y0/tnfoLjv5uQIlkl1+2Hi9/v7yVH7OXz+pDPjbgt3mV+ORrbSdO2C9tckDntQvupPaaZ/X5uuq0&#10;dTzjcsYqePk4h9JqZaDC9ge9lOwL5RNzXfyCzA5gfvt9bIYyHLTEU+vj7wc8ZBbTU79tB2vk2bWL&#10;qSvf0h3aGLxLzkeDLc3T9zx99bFu8zavvx6ZHvKQ29gvT7PjvBVo527y3IyrzvVDurB6O9i4mzkL&#10;fVLYr6LW1vbe5XfTFaOzsVZZG//6u/w+5wJwjM0A/YRAc7PjsfPgLxu2nZxZhNohloGe/W7Sv9nE&#10;2FHHTeHtW3yxVc+5T07BG7/VaX14a/bQNW0/BXQEl81CrOc4N7rr+2BdcaJN89yJIfMusDr34P51&#10;4z82msqVvUcHZ1HVeTAD9Px3K1pyvlKmjn37kE0Myk7KjJdzfnri8N7u2f7Oz+i0Fxv5qLGX+BOv&#10;67PpM2iOD23lgT1Gen2B/9rpGcsnh/z6e/DwwaexVn61K8dutwW7bNlut8/sONR4SEjABbvd/soG&#10;V9tbPT3RunjksPPvxBEwJ7JmbszBS+wurm1/Ii42tt856Ma4/nd7YrzE8kWOGSdHHvzx035pLK5+&#10;a74q91317ZOD0Yd/ksvvgP4CfeVjoP3CZYcUXWv+4WPNfOrkqcH+8OGX0ti4UMoWjitf+9vwHF87&#10;T3nkr1JZ3YZkZak8Kfe7yo31TSgHpxdc1UWH/oVPrJ/1kTO2ZNuYfzKvPI2zEQ9+nsgF3RdZM6if&#10;U36nR/5fMr8fXUZh9fVDzJbeocHYRJwESCEnZwhs+cTDjD0bi5lwFtcXWuV55N39RXitYBF3u846&#10;VSOAyqAugd3q9A/8oSVRefqXuHtCcAmHTkB7EysD9OxTagLNMZpdqDlCLL8mhVNP+YUmmgQF2CCs&#10;4+LEBkrK96KU8v7uWZKvO+x3gb6Tq2No/LXbyZHk7nVDwICq/SSvmXC+yUIykFC2k5LJScAdLt1y&#10;ZwBYvZxU0a12Ok6z71McxgepQxePe6cYH5zgSb0b7/tbD/SQYQJMWf7HbvFckssE2SbC0dvAyz+z&#10;eFY7prGJ58rz8rYQVuL7RcysIuJF1k3w+N5h+eyEQLWT4qXf+iP36Dayk6tw5rxOTjcO8NiF0Z0s&#10;aUsGFoAnptQ5sSOf+vordSab7ECGse8sUFkoRLuDY/DBtHNzw5mMtjQxVkXSAVs+E5/VXdORZ2IF&#10;jwyVncSIffb++efxN3L6Ti8qHV+Qg73IB8QBefmndGO/8gqf2hHeScBj1zQiXzez3UG7hcr9sWNP&#10;xrNvRfh3wAKPNnQBvdCV9vvkrjJyzt1EJmuPfLGyXBcxYqD+ZidDhQY5Grtj8uqIHtBGn8ypxMib&#10;/YgROR6+zkH7/LRQxy5ojx8+pVv9St4MuuOr038jk2Ng+0JMnZsX7vSv+jArngH0tGt/zb7f2bA4&#10;JN8sFAfdg0v/hGntQOCNofXvttvyPdYOKOf+a1K+dBcRrwxocwNICreezdXlc/WLlOln8t6Wo9+F&#10;oOhgAq6PhUip4+nCAtx5yn7iER6MxkP7oIsJjwV6ubLjSbD0K339xx+/LU1+1Xe7cBT/jN5eqztP&#10;OEzunoUoZSZGHz/mNdRngYcu+wrs9rvaZ+K2Op24RLd/2QJ1ynoSFR3JDlbHvirv3CWpj32VV0MD&#10;T1D0Ymv02LxSPs1FY1t4yhbcaINGJ2Sxq7fwHDGK5+YBE162lhvG5qFR3UZGDYxnXYBMOdnnyaPJ&#10;K5vn8RwbOklAUy6J33LXMBksnBjjwF1uOrEvfPWdPIXH0rLt/rHb5gV0uhjGt/rqgeavtKGD+Fh8&#10;Mvjwud+hscgeQarz5pDlSb7acVx2yYLFymMLZ21W9inzhEzbpi7Ixb/H+cpKltq1eX1OKNFKky5C&#10;eVLZPv+QmazgftF75VRffUMTjD/nZq+9AMwO7Pvzz99PEFT2ib0Qb9/QduWzD9Ymu/1VjgnOEa24&#10;ibiULF0UfhvIv/5Z+ot9P1491dW2i/SJrXq2BWisbHTcOuXXCfuh0VwSE384/fEUX/x2wp0s8ixG&#10;46Syy3ibRk/lG/2uBaLIRV84tnf5tt1Ddv1rpBgdxv8rly2Zwc5RevBPvowZSxf/tj1zoFil/TCm&#10;uvTAAV6+x67ZH7nHnpfc6ccfOxaO0C2PfM0lyQeeGPo8c2OvwfSUwD7RJK8ANOfu4xzg7yswc9LY&#10;y1wkdIhC7eYYdENTn5j55Twx1Tlo2z7mBsYFsU2uzsns548f9iLj6mULdy/oVpB8tTw+dBGk85zQ&#10;4lv9DU08YqbyaG5KvVytXA4WQ9qVtrE6/x/dFHTkQv+L0KLkXNAZmxv7ANnhNIaOfWzWVoPT5kfW&#10;ifOyin/kG7+jiAbYbQ/O1xV/Rq3gTT6dSr5orglH9nYxHJCLHfj057RxTM/a9sT50Jp+iWbHpNBB&#10;r2Pq0c0cIFmvPtk+IkbJ9Sl572X69Mq7tiJf83vGbfTIaVxCD+7KyIqxSC8QaHMHPPpJfXNxKu98&#10;4eKn/eKx9YxBJxceGviObFPe+JHfj46essnuBct7C4wLhYNUvuHdv2zF0r0+zJ4c0ncBbfKML7XT&#10;/9dOFk0GN1o1jtdm2uM7Og+13e9FqvTLLvpFj+dt2kemSXlptz4gD5+QYc+VR0YxdTdKLV3clWO3&#10;h/T4IfS2vH2EKfLRD/3WIdnQX50rS+ID2AfqF+wvvfucYeaWM/eGQ59tnx3CTrswV4+v8qXlrUJk&#10;MMejf5CKJzf6+QvAB92m7ux0s3qVTarWv5Ub6+DD6V+QyI1/c1AW84EYNO/Uf9WxQC9aLa9izVcX&#10;vkMHXX9ih3T47+KpG9HkPUCvVsJPmfm2J8L0QSMmGm9/zgXg5BKy58Hf0LZ4N3NSNIYH3VLWCzBK&#10;kz7NnfIHbLnuI9ufMpvaIfXjY+cUAXYILrzeVF13nNz6bPyvlmRni/yLX7Sm7Z43LFnnYSEW3LnQ&#10;wTbYpV8yUKDrBN1TLk4Sf5mHO3csHj4H1gYvciMs23RtIFuysMmsi8WXiRll1hNmvByeG1/kAXSp&#10;79t2+KGrbcenbvll6pSjAdi+vsx+560ZTybXTrzDBbtFd/mTSXtlfo5m6kZGcWdMap9I+9mOvaf9&#10;rS+lXtmwIhuO8UR2jpilrZQco+vYZp4EetCdJybHhnArUwJI/s0su8ezMGpNceSHxwborp54LW/7&#10;bAOu+sgoVsi4vnnI5eYf9p+co83oMjYvoXy1bWJFn+zYlf5R+jkmj991DAsOHjj7K4P2s8j9Mjd4&#10;zA1KZMgpbc+F5snWNA5/IE6st9iKOXT4rzyGQ2WyS7fCU5HbZu3UuD0ywEe3b0UL7YXROzoenttW&#10;vTpABuUzZ3i8HaGV+SKn+YM8Y85QM1T2ifHihdbwGpprI3X2lxc5jWEzt0/d8fnOLSNm8KeNtvzI&#10;v+awrLK0yBusHsPTZmDj90FjyleuX8cY2bb9XW7tVu4n5UHunzlB9pszUtKYkcNOrhuao/veiPOI&#10;1Y3nsb/X9Nfrxyf4yUPL/8cffyBMj+Uv80D88EKz/WsYjrojvCbFUW+M6vzRSAQ3lcYrfavrAxk3&#10;6LJz6hKSz0NDjKxMtf3yUhnYuB6c8cvKbvs6b61zIYrdridLtQ2dGdciT3jh7wLTtm2hc8NGXVlV&#10;HnsrQneOPmcziLdvfWWBXa+2KWS/xmT2H77LeH3kI9MF94YKj/7yHLhoB+/ebv0+OXrimD26vphY&#10;dq5FKHp2rlJqJdi9rpuJtwDbkJdP3OTf2HwuVzEfX2IFXm8AS17sPItN89+ccOaBpZVmu10K4Vi+&#10;z8s3XsTk78HdFp/C23O1dutYYYFF8DQHWhr0r6Vsj96PeInsp33H8Zzf9nwweHcc9PfYln/Qt780&#10;VwZl+kRGhAnHrThbMeMyBWDLpTF0Z5w1TqArDnOGlDVD/XY+ydrTON/svDpfhdn5OYOKGNg1L2uQ&#10;6KFBz5k7JMZ16+hyn7PUpjHDBQ/zXkW7U92FxblGsWvvjd/wm/Nn8bPxvXGhT5FlKbGv/am3RXty&#10;yyOOvbmjtM3vDrAb6Pbs7/pxy0Or28Q+35oDGpfYgQCRLHbm04ljJeIHf5+uzYTArE2NfB9yfaTl&#10;zhMCdzldJwvyyNPap18VMV/Tt8cA9hngPr6FQnjkHD0yZKf0NlZWtjvl0lAQ3q+vRZPRvXgzCNqd&#10;iV6JhLA/hPeTw8d+W45h7GrDOTX2MazyTwkGdyankSlCEVASsp07HCSvY/Qm2Zng6CCT1CoI8pDG&#10;GeTNPn777nwd8TG58brdx92vnYQc45FBxwK5QF+9dZIOaKFpQrMXgH/+2YnQTLZ3MJjJhUF0dOmF&#10;gAyGTkbY0AnE4nSxKUEqMMhe4ODs72vQlK8unM0uFmFG/7mAMg3HvnWwmM0fWUOu0HIyxW5k2w9/&#10;r8+VAfZg20nwQ4sci7cylWZb3L7q+tFleZDfB1xlp8l13PrH5E85X0hOhUMDHRcE4t3Pfvzpx+pD&#10;ztXPPr334jYDlHO2LkgVso++CYxFEE8aAHeU+uzCB1r125EdztogzXuC6BitxnAuTHbiUVkln/Hl&#10;6tjJ0hnUvL7gZWLutUXF/IaJuyXf/ZIYadvQjg4/5vWL4gptMfLgPfJbbMSlSUc/q16xtVhPXzG4&#10;lF5j34RnfEAP8OKczKw/4br4iw/cSDiIv/H9UzqImzh6MShtLQyYtNG3CyT23cFE19iSzUBQ+9UF&#10;52jgWL0TbjhOnOib4Tn7wU3Z2E7rp0BO8aqhDfPGOpXhbU58N3y0mv0jRHAqUwa9V2dgIjc6Ymn7&#10;SW0SW67t73W72LsS1c+3tgbNu83R7OIB/Vxkzx9ZgbbqAZyJg5u/GIl8N6jeOa7c2VbW2MB2oTId&#10;e9xtwVbw2NcTo1vnQunmP7/JN4tPJtAW8LOYLu/GN2JVmy6cZuf16/m9xuoY9tMf4ls2CJ8Rf/xS&#10;G8bfr1JIPvmsi1qJee1+zt30Fk/91u4CXQ3YjU3EAia7ZNGmxyn2pIRc/TpPRnXhKibTj1fO4sXu&#10;ja/oVPtEBnQnV3tyfezvgi48dfCaZywC5HhP7i/G2ZFHXJxlsx/z+4595XFtk9ewxXb6CTrLa2Q+&#10;vqqNpu+Vf2TcRbrKGDrlf/J3+Z4vuuk74qmTtsj3sie3sUdsw/5osDvcyhAZOWVpf+wY5eThXZZU&#10;zmLgjQmd2P+n5Nw+WZK8uXG2dGvntDka9eKRk5H7hU26+5AVaCu2OibGT7WNsTKy0Uk84V3c7MNv&#10;PKW9uh0jjAl0UbflcNFr2+wrhwPguUN4cbdcrTLyvM3iJ7yO/xbRIlft1dyR/JpcU3nPzWFzB+3I&#10;iIexQL2tu/3GhvMEgfJr0hjZiFVeJ/b4CU7YV8d4pHmd1aZtJu5HF7y0Lez2VlaZQ9+c4TqZNL8L&#10;rqc3tlx7dAZ/cJWpn2031xc8+EPz8L9qtRtb34qe7KJrUXVkf+AOf/1E7EZfPGIXwC/Iausp/Tss&#10;zpbN/Hboo7M2WrnEh8/MpyZ+Vic0jP3rI7T3hH4m+TDILJc85JsTpanrwkiEXX1aShcnOgT6J+AV&#10;XZU58Z9WfS3eh9M2VBmhtti47slKaMofoDzCZ/VdC6PZuDQORcfmarF2bmqCL5YZ30VgYzn8X9KX&#10;4erTnmxSB8h28Tj6Kjc/mJwwOV4/F9cf05eazzPXQsE4PPODkVB/cTMKE63PyFC80Ac0XJ70rQ5H&#10;1y2Xy8yj+Kl5ov6afsm3ZPOGAm+CkWuXr3kheure5WdIzAnpz7eXrUkQfuR7Yte0I7fXY2uTbtt2&#10;KxPZNVU346z8FN+GNmfC81kfzVh0aLXx6A3nu+++LQ19AhiTgGO6GYuWziyQz5ze2xtexdcT/6OT&#10;/eXLn9rtDaxkFVtsAuCRueXZOq4NWj66yXX8DdB6sk2bULnK1K+ceDtHGvzpg+wPdp4wcqrbJ+hG&#10;djgdK0KPbOYCoLki+tGRbZyzra50gutYrPCJjzb//u//XpuaA0TAymhM73lCxg5PSPLb2g6NsdXo&#10;6wbJR/3DvmSqfcLnOaytlDem2eroc9lIPkhZ+xab54M3mLkJnT7VJwdncdd/SUihNzGmrnaKjTyB&#10;yk2O94MHHB/tp3zmRiO7+J/4dQFQ2UPu7MtNI8bpmyg+YGnb8kf7osXk0Bn/bGzEx+L9yIdCecVe&#10;tmBl1m/RMniFkwAAQABJREFUWznILTeit/ym7ryWV/vgdwE6Y4w/EY7eB/30gPYdI8wRM5+vr41p&#10;+eviUPhou7ByOcZijkeuxcEjrCuX/CqGKkcavMkc28+xzIW4l5/9/W9/n3g9P3eBRucz6fvifPsN&#10;Ps5VzN/Uv85ba9AA5jbiW7kbYe65xPhpnu+8zoU2YHEY+F2zn9O/2M+NPeZq8q0LxsrQWZt3rtyx&#10;/OQKNrrhlOCxk3JPB+/P9zjeDz3ilfQLZdNvtVXeP9vE1/ZBeg29mTMWN5j8o397dXWfTGvOnnzo&#10;ZwE670z8mx+ibR4yMTP5tfIkxkOkdZK8nNInpuGyaWLTeVXnvtka90DlyT4eI8fEk3JQXcIT6H/V&#10;OXVykvjquoEbxjNvm/jXbtpqQy95QRy9zZoCOfYC9+TBqYNrfQ1gPXE3bcd3Ez9yLN1H7ul7Yl5u&#10;nfGrJE49uz70QHP1OSoV2T60fQPDrK3hs31Cfhs6aJCHDDFr4PgpZRmmj9wjw/Dgr/EZ+Ya/3Mam&#10;mzvGdps/1saorPxD0Vg2vg+71hmD4IPtK9psWSsiOt+KxZ2Trf12Dile/c/mgSeO8BAf84Y6c5u5&#10;eUubuelq9L7sHzpdJzrz1dza0HjbPk4m8hTOxj75ol3javuocjKs7ypfxgZwt5NjcrWvxTc7n60t&#10;HOfm957/xjYvkmuW3tvkk7d5clQfoX7bx57a8c5wyk7K/EYiuGRXnL85L8he7ZJawXSAjI2VbD9P&#10;P3DcsmzLcBGz1YoMAE6pF3+O17+V4PCwgWuLb+3e/DFj8qOPGS82Lma7sYAVPMwP2eyOnBXmfOEz&#10;8T/+4CPju5sL0i0SC/qgOnq6YDPnzeLC2OTNj5hsfxgdR+7micRZjqqP+ciHrPeYc6y9yf8Ewpe8&#10;+MGpfFkvai67+vrYYfrNjIloNC4ii/hvfGcso0vIhE4Q8kXO5YmPB0e2Do17PUFmzjJ2W93g2RcD&#10;zr/wne3mIjZ0zmb+bR6oBfnUy3NHnimeg0Xasmkw8p8y7Rdt47F2OvSh0aVyZsffzqfVTX5i20eD&#10;2gxu2slV2jyF8Qc8f/4BHnd73NvCu3hodz5zXjNjFLl8dv4+VH/97Q0VXW/KPGHtvT7Dp/PmW7O1&#10;iyL75Eh6fQqRXSzy0esvfj0/viN3fnov+MQ+O6yOqu+26XznlG3T7aOD28rGyhwbNzgx/Sx9QPyA&#10;pW/b8+YpbF2Qz/bXG/31RW5Y2qdspxknPubb7PAuN0B6bbM+b260/Kw3OhcPmc4Tg1kmO37Xf8Li&#10;+Hgl4Bv/5ofWUNH0c4CZXBalOVkfiV/5kE0yY3za/4KJ7j3O0L3H6L1u/VAGNYmv6TNZ0mh8x3gp&#10;mdwq5q1/hEU+4nL6tPJ5g9PkRvTkEXEIGtsafZjcN+1zHCBvAZGANywo69h01bXq8RXcyp6SWZfP&#10;Ns2bKyJfDPTEBhrW3tHlVd6shvaL7PMj+Jh588q0v9e7duMLlfxmraNjalQndcsEQOrpu/miYpPn&#10;yDEXqdmLjMNzx1RyqKlMafji//2//5+PTgx0doUukN1P+ikiGPazBNeQFmXsK28iyIBs34Dg5M8E&#10;j6ANKJ06dT41UNrha6Ci4iTfOelTvxOSbWNLRknVAGJfsPUkxcCXvzXStjFBmcGRDBnY0kan2Ymh&#10;DqCzOF497vLZ99oli/kxZ+0zJ/1j4JHxEQASghOIuUD8sgtgnuKU0NgEOEni8H36eGXtNjxiiDoZ&#10;rgmgY3UL5BQE/ct2JgBzMdyknExwVi8n0F0ISZk7gqp7+JiArUzwSzdMlpctv/EPW9vvBcfQx1P5&#10;xs22hQMcayPBLlS/1GsDj01c5K7NdJDyG13Jzm878a18obc6l9aJp6Vvu/XFjwwuVBRu9qvt6JuK&#10;lXe3cMktTtR/++231VO/0CEBu8EnQ9A6yfVaJ3pdcoY+aSR47SzErQ1NPJTr3Hyj3zjR3BMttCX1&#10;TlJia/Hd38JMmfCQkLXX5ovcIbryVrjQJFfljwhffPFl2mcBIW30Q3f8WFhlW/Fn0O/ELzwtMoD6&#10;LpM6dL//7vtsxVLkz2SsFziiGxnJ/yYxTT/qkpM/8dIPLVTAK71OjibG6uf1nVAPH3FokgY2uVVm&#10;Ov8OhHzk48exi7bkoZs89sP3P9YecgO+oD4SKRF62yo3cSG38pXRyYoLomiyVW3NtQd+/DEn2NEX&#10;XzAT74kfx/LjAvZjt8RO8F0ANoGSLwD78QUQY17R+XlyKHnyNdvUkW1sZLw+J6OIV5+xIT78Kdf8&#10;HtAXTzTrs9gAHfTdHU/n1Y+fKk+2rY+8RLNQ40RTH6GP3Lx2tAjm93DFKR/TVf7Uv4ELKdpoT+bJ&#10;Vee1PbGdMjcY3PuPXPZzX7ecvpX2aF59K7HOXhbu5ToyzwUOeWxeW4y3vsA2cPRd0Lsls3XRgv35&#10;3ASTD/sUWWwhjoDssTz3LRY/y7O7YBSb4ksv8jSfiSEBdwN2h9f8kS3Aiyx0Bnji1zhwrM2JOb+B&#10;hSegH7DgxG580EUa8p+xp3GRtmj5XDkr+3x9B3zHdmJxFg+VsYdx6fP4kTXIA+i2k1987gsCuow8&#10;D/CsnzPv+NPXf4ocLT5xPbrtGOFJxLX5YI3tV/4tG34Tx+q2r7rDWQyQzae2C38nRGy4N65QgRyV&#10;8SFQC9EDYoJtyRZCrRPzaJbn8jl6amOu8cMPP/RVouYR8MyL6CW+Knfw+PCHzDHEm88PP/yY12f/&#10;0HrjQ32Kb+JgDYbv/oZ1fZBjcyii9TjYf/zqjxmfjBdzMY0qM5lOZWh1LnL023I0wNKovvGCMWPn&#10;ScZln88//7J42tBlga3RY0901C3O0oULDyjbT46yH3vna/vk1tmuP2xHtpL45BfbdayNr8luQV2M&#10;omOs+ry/MZUxPHhjO/RPnu/J6UOnkT+CBeilvx3TpWRipJVHfvsj60OfqX98M3XjM4TgPujdcI4/&#10;tz+Rf07gMw7X32xPriNb5B5acusXia35vfQvv/hDfjMvFzrTf9XrI1999YceGy/16T/k82XmDF/+&#10;4eDx+7EHW5uj6Lv2jQFff/11YjALtznevEUf8bw3b9YG+JG7tEY+GnoFE7nh8En7JT6JLfOfzn/b&#10;duRdvbSFrw/TnSzVKbk9xeFvXsW/s/A4F+JnrtN5SmXOb7gmf+qj24+3/6Hd2CRXaItf9O99V/0/&#10;/v73qwyOV97/IOcE1zjnN2LZYnMN27AV+4kzi2Hm6xt/LUvbhfHzHJGJbve+tAu8ypzf0BmQTYzS&#10;Sx0eY2dj9Vz8mfh95MrqG6yhFXqJLecudEFrxUKL/HQSW3/5y18+++bPf64/5iaX+EX9kQVeL2Kl&#10;rBfbYxdgTNlyuhnvXEhKdDTG+OLrrx83gC1fbcnDNnzvHG71FtvqRmcXKWY+QDf4dAG1Zbbw2BSo&#10;Uu8D3/arr75u/p43ihi70MxFtNTzL2o9xwkR83Ft2Jesfq91/YP+yjB5dOYC5i7rHzIBNMbX/D1j&#10;Gns2zoOjPv8F5WnR/W3Hz6PXXCAezNHrgTM2QAdd+EC9/ZHpfW/g2mN1Y/exDRkds4ecIP3QZ+Zq&#10;IxP5HrocQ49A5WVMVH+nzU7bxv6CMrLct/x9QcjvXHbx5rdPZ22DrOTpOJxG5i/ayzXiEOxcwT4a&#10;P/80F8jcnKudedQ333zTGxPHn3PerU9XjxM39lPQMb4503w1/aD5r7E7NrzHB57arA5IdP6Vdujh&#10;Lf+wVfNr7H4/v9h2tWXGavMLMveGhfTF5sjIt/M3+Rp97YD5ojbwforedJaP8Zx5bGySc5aO/ZVp&#10;5pr6gQ97TDyai5qz5w0D6cN7bisunGOhUVtFD3N/bZqfcvwm8bP+Vy5fyOXiSxtjOBogYob+j5Vb&#10;OdhzaPtyq/ylDxvfyiexLqScG9Hvi4yJFj75pvRvcxw05iKG/DzzvpWbjBMrifPIzeb+olnz+/ap&#10;nZOjBbTffmzfH9C220Nr9/cCLVywfOsrMuTP2EFOKJPjJrbgd80rNHFY2HlM+acR2bWTl2b/0efK&#10;7zTFR1/nf2CsQoOOOy/UZyQCdZMb5gacNvjEl3Z4sC9djc3yqRwKxAyZ8OFb+ZxOI5d4c4PX4HSN&#10;K222T8EHxkA0xOLE85yjkpUP8XTutjaG6wPWf3DrN3MNf5GHHVdv9rsDXLAyDP7x9aGNx44lkzPZ&#10;bGzf/hD0P33z9cRtZJSnWh662uLZvFtOE1tn99qYf2z/I2vXG+JntLQ1v3IuzabqATuyrz7NZmBs&#10;MnE1+8N/YmJ8/PCjp0Iz/wntpbnj2GWH2m/ssfQPo8v2jt3wIj9NfA8+PhurcMyLLeRb2/LAhH4u&#10;/uRa/BzP/Er78e3KYf0EHJcEf+gp64WXxKU6Om/b2YcxQDZ+sQUzvrPV+JLu6m1Hbr4af/FBLHna&#10;ldEli/Z3XmQG6CwQa23rPI+t6O1nqfbm0a0PZnCNL9k78dkcJjccA5zNJTsfajA+mPYV/iYAvY1/&#10;QM6l44I6T7zjA2orY87hv/1mj+G0LIKQRZ6W72u3yPk+NyKt7BDkDfoCOZyvyzOxzHbGTHN/uai6&#10;y0/seOiLCzm05weRUZuJjbExH4z9yqJfjT88izvzkcVJ0fHxY75ZvvH/yk7Xu94r39pt+duSZ2yW&#10;+Dp+nzkEWd3AMzlu48TWH1g79mC/Tgytvdl24xTK6sFGcPBcmivzklLP5uA5/8W1btH2kWvXhqx/&#10;j47TN+kjboDyhOmJo5QfXVr5iS+2G5+Pv4yLoPEamy/dbVr6e5Dtri/cip7s7hrN8hB7/gDZnsw/&#10;n7Scg/XZVj3nfx0PyaLd6bcgpln7rn2qX2w/6/uJ+2d++JD8bv1W/jd27ZhtnKGzMba2jV/4itnl&#10;/XnjqLEg547B42N/aCxvx+sX9lc+4+PkuI0nMluD33pmu9oenYLC6WMesuirkQcN/YHcxpChYd4x&#10;NlevX5jXmbvPesH22e3DmS+aG+SPjrUhhuGHno+y0nYcepeeI1Hte7f9hasvLg3j0blh2Vu20ADa&#10;sTcIanSZ+YvjWSd/U5vD298yVudp3q4RpNEX+YkFIoOncoSmv8ixc0E49UPa0Vk7fO/0cgAtySE2&#10;yUYUxDiTQDldQDcRpWWfUrg5fgWowKE+T0GMdGvM7YA6DrwZ+EbQNQz+8MF9MD9jSMubfOIQeIu7&#10;fCFsuQGgTosxRulRXKC0HTmPfiWcr6H9uGDn2N2kl8WKKDFOsOlEHIZPZTBQ+Ev9nvTbxyebWt2i&#10;2Lt3kWGD4eCvLtGqtpFYFko7eDqBfbDt7W+ZfYCGAQ5NE0lbA+3rtCVrJ4vnfeDbKZld0IDn9Lbs&#10;Xj7+GXnsl1+eHFicJriQG93HJup6HHzyk2s/5Fp/kcUEG24IRnMwuHySLnPxafvYavkWNV+r/9Jn&#10;E/8LP59F90smfPLBDxq73WHpi204XeTJdssXFz++c4FQ8p0FAHZ42GBsPcmxJ/KdNEwnRYfGPVl5&#10;cWjk9Q07YKgbgxiE2dskhu8i9RiqMvVEiawBNms92iliVydVTnoWDMIf+sPkktb0e7zotyfWcFff&#10;OfFPvadC03bLbbUm73sTT3dFHbAIBExI/X7BHdZPW1Z52TI2BOSmIiCfJ3h/D8ihi93p2m8CPfr9&#10;Xvuta3uxWb0StyeI0PdpvSevMAtsvfLixDnknQnVwQ+u6FIP2Llbx7GlV7TT2+8mg/V9E3poaecJ&#10;XOh8b6c+y7FXpymCu/0JjQuOEZf3lj8/pgcdwO6TZl/LPfOpTJ6PPMU7NkCrF8cjS8tLZmip+xSv&#10;wTsOzkFlD/+148aOtp0M5Al1sa9ervfRZw3+wDgjztmh/A4t+Prnq9C59EsZG7vbTpmPCaoFsoXa&#10;N+UrvwvYzWXo5G/lVe8YzMlf+oGxqANyTsBe5cJgJj+gtCJj6WznTbn2K8fi2OpnJmjGY/kEfXFC&#10;n9XlEM4NDt93ksJuTiZdgKCPxU3jlrYvcie2J/tWD233hI0+yl923J+YU7Y5bccnk0G5lnxytrzg&#10;YppF/NXhbpvui5PgB6FbE//l3cWMnHyRo7oLugP1QYKbXBYfS//ktu4fuzE/3FkYGTq1mXjJ3/X6&#10;zUN3bbf8yid1+AD1q28L8jW4Ixyd9GF24Bext7+DTA/1lw1CU9u//vWvvUBmktpJdRaj9uI5On/7&#10;+99KE64xh0yvk58tBFmodYHXU65940XjdiSrHcSpv7TbuVoo5JguY2sn0Oo9nW8y3YlyJpjNMSe+&#10;YoHiPHSek+WlQ26AzoI5os/aVDk77vHIZ+HlcYJaHWuXsbc2c8I5/c3xAD6ZvIffY/K/sa8P6sfT&#10;9zpOb7NPbI2P+HqlYMfQ+A1sn0XG/tpzyPJj9D1PsWk/uuvDD9zK0BhUT57Fsy2byybiwlCI/soO&#10;owsmi5zjo9Y07jG6AzP+TsynYWWam4ZSf2isZdcPchIQV8omd+a3HROH3kggv9mXK8x1diGy9ojM&#10;uH/MHLLjVPTjjy+/HFp8p3yFpqMFFTZqno1M6JiTiqGdPyirzUN9+0v53ZTXNwxwzkc2T+7CQRU6&#10;uPRp/jqxp5+VZ3g7+azfsj/+O7abdc4+oYJWL2BHdjjk6Un/6c8Wj1+7uBH59XEXVP7zu//swqix&#10;6Os/fd0+ha/2ZHXRCW82Jcv2C/sCa3Mf3l98+YfUG9+NBem97R8jb9vqe2lnn2zN5+Ej1uC6yLj6&#10;o7e87MO3YL59bGQxjmrvIv7MAStXSsivvdzThcHEzC4ctB+nvn83vH/58zf1kXk2X6zMaPmMbSev&#10;ihVvpfglfVAfvi9+Ln51jQ3Bjn22C/DuwD/qt1yc2SeH7eYubeacQvmhcHZstv1utff5Pr9R7yLg&#10;5jHjA7+zE9zeoHCRG8LbVrF2PSdLPLOr/rNttYfbfBZfgS1jd7x2gWnajEzaPGCV+XVfWjw0h+6j&#10;1dZtDne8eO1zOWY7MdTPOYeAp3zHTvMKeVUbeMNHG/aZGMRVu+XpePDO+Wv8La7M99BBL8jNIWje&#10;QTvh0W0q1t+LszyW37bfY3jarg/UGwtffTnjhPNVFz34XV9vXeY72nTOE/k2F8gHLlCiLd/xo5lH&#10;bUPOfCyqbZ/tvIHtTjyn2dW3Y522v+Rs5Wo19msOTp8lC7w7OK4NT1yq67l3/EaevVDccb+LvqER&#10;XeUi9HzQn5t5Qjv0Ps+c4e2LxG/+PF1g3PL0786R+KljxhljPynToc1P5o2NrfPWDj7Ql/r2DPqg&#10;H3cvHTb5MTfCyV/kE6u2zjXN//mOTfUpfQt+Lhm1jv5wP8u9JuYAfDZw1hAyBvjdexd/0an9ymNy&#10;30GuPZC91zd24sPLz0Ee/+961QNfTBBjgZp3WL9sWWXeg2w7/xkBWlrbsFPzAxlGr7UN2QAfrd1a&#10;wDptJ07jw4zT7G5dC8wT+/qa8w0yj9Bsg+Z++K/9P2W2+sgdF206emXw2qwMfuNr/UhevOYC0swv&#10;2O79+/kNWbTUw8dvco78NOeBtcvhYX8/axdV2vjZppXXtjecoXH8ouxak0qbjQ2y3HmMDMbm8bXX&#10;Ly7dCy91fd3zyhVkfamwm8gkjugthhfs4/ntP77jueq5sgzv6bOLv/o6XjlsleP5iIvJp3ISsH65&#10;Y/y2u3Bz7tD2x94T722W3JF5xOk3UzJ2sB/0fmnrwiyofLs9/lFungSW96+2+lnGko+edscvn8k/&#10;braKfc8Cu3b6irnXW2uezRlzbljeN574jTyxa8oLuzl+Vh+sqev3w95LT739iQ32hM/m7MYILl5m&#10;XIw4k374d+gszhe5QXO5DF1tgxZwQUL75yCOtQcj59BkCnO6ueilbOxqLP6YJxatJQH185vA7DNl&#10;rfjElzFudcwOjQ/PQW7/2b4bhvVV+lhtEtxIkbWHnAOmjt/quzFTY/J11klA1yiO3uRumb6RLtZ+&#10;GzoLaA/sdo7EQPtSTrS6nxxFXjB2GjztpUnSOSchm5jf2BvfxHuxTULqARwT3NZn65TvTjdFqT59&#10;uHGhKXtN3tJn1i4J48Ks9c++2EY/DaYg3+wnh+VKTdcAVEyONBYmB+dc6w47t9gyOXpzMrqjO5oV&#10;tqzIh+2ngE1GhsFfPCJa21373tsq2zG97Q+NxUHPP9hxpbklx8bRltf3yYH/JD6N/2T6mBi3s7mr&#10;Y0Vyxn0NaHUpg8P/EUstHbvMbr/3fJnvzI/Y6vJP+BkPF57bXnk8dPl8Y6Xb4+K139rkiYxpj+/C&#10;2pJu6Rldk29OjL2B+s3RL14kGeS6gnr5fdfnvZXBmt3L9EXgBm7nJxfEse/z5OzM1T7PuU9+4yOA&#10;9spfWU8D/qHDVRe/3eU4aJ/cbJto2Xr9afxtTJy8sw3RjBRD+8wD1bl5aS/cOjbPm3zBTXKpPiX/&#10;qUVB+UNe89/CKavsa4/yfOCjMbo++hxapXl0QKsxWF94o9jYmQBwjevV5WbPEWC+0b+ETdH+bFMa&#10;Va/FrV45MJ8f24ycjdGTXEaXOZ9qHk25dcI75FqhJOikZCZ0s+8E/eH0h6OiXIxJ4+24iM3i5xC2&#10;EK1uhZrkM8ovna3Tdug8Oq4yAHcG+jnWZtoxN8OgOXckcos6ztcJ7S8v8m7H9C7x6RCZbCYw3EVr&#10;AQHAv9qwxfkBbbRMkl+88CTz3El2l6uN8zU6j83aKevHkQvOyL7Y2Yafkx+wdbaPT6uCY0HtoUMQ&#10;2rYnd6Hh1So9iToncp3wBp8us1Ax9jIQrI7kK83TWYfTfMNZeZTYH32OjUMbKEM/6EFqUb8u+cmc&#10;trtoh+7SgRhNq0oHTDoFGvzdG/omURLRyL0+mpNBfPjVXcw9ka0sT4N7ZccIC/yVofecH3nGh7Pt&#10;Ynx0eJU74OggxkOgybIJM8fo6HDoYjB3L7sb1sRjBkf8aFv9adhJgMQ02u4E+P273ImehA3fhyxi&#10;FB5ZXICTyCq3CwIv54LCntjCywwhbR760emnLBCa5Jro9GQ5ff1jXo1bPiljO/suOpQ2uXz8ZesO&#10;G/v3OvuVMfKo2ydN9bXeeRgeZH+3ya+tn36Vx7orfDY2KlfkBt2PbP9VQNtJrAEQoFMVDil2admp&#10;k0xr61yINZ96lddxq0envxtbKif+aJzyfN3qh94umrJJYzKD44tzMo2O+uq0/CMPvqD2EEf2Y8fi&#10;8Rm3RJYef8IWG3/rR7ilceSrrC05dtj9Y+Plv23m5D8yHD3xlQtt73o77olytvk/bCde0VI/eSu6&#10;mGweuNPY/clxJ8+J8TOnEk/uXgLiQ/7d3OtkD199bS/SevUFmjMeZeITBK+Yzn/1MWZse3hspm/3&#10;afvixd8x+PhxxkW86QG2TeUObSf9pZHf/MLTXeSYvcqYgg75vS65tgi+dvb3g+ZeoElpdMn4lTbb&#10;tmNZeL9Mu3cWvU7OIQ8c/Xnhb3/722f/4z/+47Of8hSpp7G8utrY5omsyxedfBAxd4Af2atLiOC/&#10;Y6cwVD59cmy8MuGHXnMcffJXOPjqglC7oEHW0pI/A+qXJ37iV1n/bM/negVohAmZoXH6SgndvtBr&#10;/Md+PSEIXRN3tiU3muTAI5gXjxeJB+WtCw58k+ONEf4A2pEV2Cp3ocxcZ+YhY6udTPKhm7C2v1uU&#10;8IHfN4Mcmei+sDKWZvR88y7j+pvUhw4JOtGOOMtPO36SV2yjVvXKpvDiLAySiU2c8H/wWypvnRBk&#10;/H8zerPt2vw07aY2VelE47hYhT4IdmFtj68T3yx6bFtbfWvu6JyJaifnh+DilWC+7nKoA4NzpxkZ&#10;UnedGEX/3wM0O+nmt/pubihwwU2+YIvhFZprvBLcY4V8KQr4QeWRLfEDnHs2uo4oeD4HZavT/aI1&#10;eyzfrb8WpUo8PCo7f0WCvj7IFo+JOw5KVTYRpCL5OjH5cS7Ad/6Xsj6NmlcT9y5g8a1ttr1omZjW&#10;FxqXbWbe4C7cJoTa0Qnvy5cz59JP9gRbO4r0gkLsWrsHVw6Z+Mu8KMdVScCmr1kkwLs+bhBHnNDp&#10;XEUfyf6VyzMO6OPFPQbDgwxjC+yHvy25zQ3V5f+CyhUbin8gH8y44EKyGNFHc2Eg+/Q2PrwJATLJ&#10;D+ZT3+a1y94IRB55lg38sc0srmUhMvMmN+E8zb+xd2SLRJVromdEI9cjF828ym/9uTjPhm5U+hhd&#10;dxxcO5Cd6flenE/OHjuhuf0TF8cATsjlOMEcIUpTbmW35Ao39liY9MYXwA5DV72bf7yxYy68fJkL&#10;2G4ydNGMjGzHz/zWm4PC6w7ouPjg3MGTffiN3hMHFqTptvOSycVzXjc5eMaTpTl2mCP78Ns+HXXP&#10;nQZHf57P2qHb2IRZ7G/5tH8aazMWyCVkGbvc97UBaNz5TDzPOcH0dTedzRPzm8v1GW3YwnxbG3rM&#10;+dWDLvojGz3Wx2SZvr58be/6bLu7fnC2fNup3xhcHfnqwtVbTrs2Dj5/Tl5KXk0s8psyN8R0/pb9&#10;bbPblWO3lePQ3rZw7S/AvfCjsoXmdKPaCc7W3bf27zSWv/iln/46r6jXd+bCVm+sjO1f541Hr197&#10;Q0h84u01xvv0r66PJAbQ7fl1cOdi3OppvquPD3iiAtSuaWeuWrmO/9ir/QudxOzoP7rmu+1qi8z/&#10;ZtEneSp9ffsH2mvzla30xU/iyqubzaXkQvJru4CX8UCdkBaPLljj53zQa6Lto2e7F3/5ueNhlLzO&#10;X8MvEi7p2kYM689uglDX8elgoOmjj8pRq7c3GHJtAU/zl86fJk9UjurGNuEXGsb1jdcXOVd5fwjQ&#10;Cc/KH13xIAca2R3+p+/BYRvzmrFFJAge+7Quhdvf68vgpWLs0qfSjh9DGP5+8Api1UnxE1i6g/Oo&#10;en4sDuQEoM4f2QDfk5tszsfMD6yLsb24Ugba7rRxXP/1mD22Xg2YstnfuomD1YsN6IOvsqHPxtr6&#10;jH968WIJfWJLTsDP4srYMeNYxnI3zxyjmf+aL4Dx9+h1+Tc8Vw5+rg7i9DY/VL/z1rUHO7zK+dDH&#10;nPOTvee08e1h25jBE37N7usAv0TTHu3NglunXBs8/YHVZbeTNx9BwV/PwauSwcjO5hMHSwNtMcDn&#10;lfHCTRwHtzTrp8y9qBAd34rXyjZ9Q25Drw8TpL269snQHb7j46NG6QzPkRfOxbv8h24KI9vYIcXF&#10;gbe46heuslPgGF3xsfnBfGvpXfjB2ZwmFje3u7AJ581Lb7mbG7aW3crLR12fPHEFf8fVxV35tLna&#10;xS5ihVyTk2Hx4+Dwkfo0yfrPjguDgwbAC077xzFDoyn1qxvaGzttNE1bv3HgAgGa08/46XF+ps30&#10;j/HT0nVjrd/UZq8PH8TXIVwm87V6dfw/sTy2uSFll3+W7tbUNrXRh+sGuemTByPsHvnqoW9rYxdr&#10;UPpG9igwxStDbNa/4K1PIBTfeUfa+ZOfOmdvLiiJT37t+mlppR3aYC9s2X8eC1MWvIg249ba+WFH&#10;/QOp9bc2dLk/EEO1e36sXs/k3X52yZBG9Skts78P7Vz1ZZSv5wU55hd/WLAX4L+xV44J9Azudao3&#10;7qJ5MflxeS198bAxYU4Cyu/QN5SRgfwugPeTQvH10k8Spj0/ss1cECyJT37dn6quwekdutqxXXND&#10;5R571WYEOLKYwy2oW/OvfcQQG3zIxeRswiJjBcce2H04FxzaZxMZUhe5mmvI1/+xETt1LK2+E7Po&#10;sCV4lxs3yLUfZWy+9t1+VRokFf8Xf/rI4eY105daF9KTV3Mx2BsI0M9f54unP7/PTcIvmjfHJvSE&#10;t/qSA6C/spTOobVyqNv6aXG+q95Sg6N8cqY4kPnypE551mA5Zj9j/+Qm42DaNQePrdhgb4izbtw1&#10;Qb6Geej34PblPHXhkj9xx2d7PDpE19A8hBo//SmObbzbtAM7F/+QBwTXBujtE8lwdiyzH2GjzcDi&#10;O3IDd4TJ+pI+dMbV7K9Ne+OZ+Ur+WHPXSPBaUNf1QHHjD6/jt9clFFwdZQOxDY/jlMFpIPWuJroP&#10;8bZtnXoLMWiYQO+k8xEcaK5Bd992AsjeSRLZwiOkrQkMdve2+JZ3cC306hD75B28O+xxmiSAbkGR&#10;AnUMUhmyDdE2tUBuEgrw6cWk+8LmwdVJd4Jd5IOPzMpoe5cdHodITgZvj/AvbJvtVGQDQ+NMwg6y&#10;Mvw7AB+84mZfHVjfSWZ8s/RbGd2V1QYHf/m2/vaFh0/tHFuju0/OuciAhjJw8QhNv1OhbuFuh93X&#10;qcHKDF3d0tnt4izenoy38bMv7cnjQz563T9LQ7O+Uiv+gEs/E4K9oKSssiRJ9mJPdDIgSA5bZ0Ef&#10;kNvJi/b60vjXAt4XPcllr002q18bnq+7TOrRC6fyt6AQqqF57BQ59DF4ksjsh1BM2R9x78UinTwx&#10;knrlToTmbrPxCX54iJTyk2Sim3JxVVnJkLLaLvG6vtpBcfFdMM1q4djlxBTZmUbbO6DfP3JpFntV&#10;9/IdXPIQznZf0XOncd/fRHZ/7/3Wq4v4keHoGD/fQV2NkE3lgpjU1ZvqWnnHHpyr5Mi3NlBeuW0P&#10;H1tx0OPcmZnpDINCuKADRWwvx/jAX3D8ZRafKtuxm3p6TU4ambaMLuitHOgYIPXz7vd75OQDcsFd&#10;/D0+aFN+aG4c9G4yZoqd2lZuuSt046G+NwTpE8eeZG9M5GK7HK8vOZZfQGmGHvnoJf+7AL16dSEk&#10;thDzcoBF+ZkssmviJXVv2Sqf5sb0SeDYtAJ+DlqG7+ou3k0FJ8fNyVHIBfWMZYI1sPy7T/bQ4k5x&#10;vLlgXz9Nnvc/jP/xZzQLVGtn9JfOTDhTcwrpTlSLXM/7ELozXuvTcxe+J39d/PVK03/7t3/Lk2l/&#10;yt3X7xI/njBLb4ytSjv7TGKfTCZ9rV//0Ad9x/JZbITH2r++SkwZS+GxR20bvNWl25S7gBGkxmsr&#10;81Xa6J1FF+W1DVuMiYujHPSi+uz2e2Wjv33gAlNzd8tCJvkLTfUuoCwQR7m/pKfUy+d3X6c88wmx&#10;oK3FYPqi3blNt2Mb9oHz3Xf/qNgrS0UiVnbE9le5w9K28qUN6MWP8LGddkMTjvhN475V4f3nM2nv&#10;ceSYCWPsHJzZH1w0q1XbOsJ+YqlPuITvR28jST1/zQJAo/Dwf7SxV38cGmtH9Or72EaZpzxn4Yj/&#10;9elfLwSwkd6nrQX2Bbjtm/r/mStune3Kbt9v2IGbavFZDBza8PD+PZgnICcWts3yTPPEcWxYEukj&#10;FpTrTRTHfnSGV55llJhITgJrmx5MSeVc+w0twSAeH1j20IzXr9jRZsbqp4j8ylNtc7Zwe+KDbuRv&#10;eg/B4vUOT74aOg9ZYjL9I7bbm5qGzuQX/pALrB+VTroN/+n3pXFTwLGLey5uysFiauNDfqecNwq4&#10;eMJ+6Mgh22cnd4V26lwMAy8tXuevPOEWPzew6Y+NLzacT+MDzejy8t3GwalDhS0YOPj6VGrKwxYN&#10;fBZn5FPd0pavDH6c2GsF9dP22dNfv/rjV311vZxa28RmHYNDe3XLbt/E0Ivp9Iu85pULmw92TkUe&#10;OM0z2aJrvJp+Y2Qyj+GrvTCoxA16XrPIFusDvp88wwSPcXXqtVIOyKgrFXKAJ3nZ1JN/hcqlnw2i&#10;tmO7+C98/55XYPcVU5Gt/ogc8qcLa25+cmMBfPoCchJg7a9M/Cgv/8TgLoTDUebTOQw6ie+NbW3v&#10;eYd/53/aaMe/C+iB+irlpXt4KydD5cu+uoW5sDIXoJShuXRFzeS/wR+e0x6/+xPC4zv+m1eB7Rg6&#10;MehpyrGLPif20HJhfeSaed3Q3xjwBN88garcB6weq28LT8zbH7zBHRuPXZaGsuuT3yfjr23Hjxu7&#10;cPrke84tXEwVa35DcG1jLr00h0C+h1QPfelDF36Od9/WB6+RUQxM424TRtXjuIlPAX8sD3g+tWdr&#10;H7YZHdz4cnJ5eLkhATi/+fpPX2Xs/mP7swuke2GBTJMP5gaz1c+W3Y+IV85CT1wuHjnJOH15eBtP&#10;5MG+SSn1zSHJh+1PJiolklj2RJ5+lht4AF7oedNSGPS35PQyOuOnHK//n7E7W5fkNrIFzZyYJCVK&#10;Vbo5/bD9db9xnyq1RJHM6ax/GczDdzBJFfaOcHfAZjMY4PAhxg5jG/vKykO2z7kIm+RU2i4Wyzvg&#10;KiN58td5A7ZhYDF0aIYPP8UH6G3RHxoL2X6bV9it/uL/Q25AWx+bP+gLyspj/1Xw9PflYeztuXVk&#10;ki/9ru7+PvD6/Y4fN1wFDW9RSSYcWSPDyrpbMGwu1+4CvVco0oHsa0P+3bjBgMbz0xqPnLQyzxYU&#10;+9uOX+wz1ebTzXV3+VcuvAt85BMP6CoDH1/kHLHyN/bmPAvNyQGH8cXbGAP7jOnZcwH+LrPWexl+&#10;9Bu7LV8wROHDlXfqbvEWgH83Pxt60VT88nP6u/mZJxbpod81v6a9c4sw+RxfTc4df4xJ6PbQq7Ic&#10;e62N1Skbf3M0Y56b2BX2cHPgFnYEzw5ibeTd/ndiND5useEyf6c/uKHibt+Na/Ahe8Hd7bQw4m5y&#10;SnrgmbuJgd8U4X0rjePIbdyiz4xf+rPcZe7tnC92bszTb/TVzlZ83XlDfPCt9cmbTqsXdh2TsxVT&#10;Wy9PmPe1xGYNt8ZBiNhOywX/0hen8bbxBLgydgi90MADLWXic/hftNIGrj0XXPxZvvWJ+Jz4GV8m&#10;tskfG6wOQxfNYbM8yjBf4NjIZ2An5tn0iFXcB9xojQ7/qW9+jL0rUog0RporzEFWNzFyLBZA8TAM&#10;Z0Mp/pqnecmAzty0AwJtcbV6gVM2vnrwb74m5o+cK+wQKab+ukrMOsz0QXNA6zADSu/DOzrwBjxy&#10;TF6JnuLu6l8UK2rxOh4em8j/9GEv4/S9sM+O9bPeIdPNmLw+ZCNtCpnYZ+N4aTmOKyvTXeUAFmTq&#10;HjaZOFvsjY927t68xD73NwEU8tBagmyytlC3zfrrvVwxEBXcwE7W0eG44Qi8cfM5NzBtPJXusf8+&#10;obu2/JKL58/2hLd0VoZ7niqrw2/byyPCszfad953mKu+sPRl29HlUv6O8Dv7+u3KODaMHTJ/2bK+&#10;Rt9f+ZbX2Hj7xsIHpHCP4+BYO8/5T8edUFcWT86prqlnw+Ex2OKC75WVsXoKv1R3X3PAxOL0iUER&#10;2nAqd200tNG6bJd9Z4Yry8KCUaZvpj3nTH3FcPy5/aPnHmHsRmaU/aNDHz7+nLkQmM3laC+fof74&#10;rh45LP9DS+vC71YdXvzUEn7bdo8rMT260KErSAWfFBAK7Z/JHeka12vuQ7MWOiY3V/CGivd+ozeF&#10;y1fOOU5F62fbg6m4dnsoVyQ3RRsKTVuIudDMD/F+aWvQfCAGzjfGB69z6DiWHB1nMw7T38daqfo9&#10;5vvdd3PZ58jR9dQH5e75qRZ+JsvqZ+s3nfXn3kRnXFo5Q2tlRD+jxaF47NCBMJWbjBHfgbVbShIu&#10;QWWQJegMhjlZGw+9EPEu1O7fAWbCZcL6cIiEP6+sPE8fHIQa6uYvx0rEiCyPgXMNN22MamKXRRxX&#10;01PexSA9och2aQBaPRG0PwuCfqsqvyfWV6k97hCMBaq7CSpbGfDunbwLY6FDv9WNHBe/yAHeROBu&#10;l5Vdh1hYE5R5pZYgHxpH9d7B0QWgMxDvHdt4XhenI8cGQDtajsdeCSoGSemEBM8TeFM7SUSbC5gS&#10;wrd5ErpysVfgJ/gmqB+yT/DOADs+Wl1W124jh1K8E4jqJT8nSOrZCNh8Bh5dky0+dEFn+aK1eg1M&#10;CJ1CdnqAxYPcJizsiLaivnLNYWHtPhbbp6G0g2+xnqxEL27lQizxk6SxcrETORtfhwf+2k3GPSWl&#10;zXFLYewPLUn7s4Xd0JTUtr+B3QVEHd6ncRk4+qL3bU7Q6if2ykfy9BqILzlx5OuRm81jU/2OMq6A&#10;5k6s2ix0yOZEc+WbASWyRU6Jtk/4mDBlf3HQww/O2vTCT90sdruDPPI4rg3YegZvsiieKP6j0psM&#10;AqCvRoPf8IJbH2X7LIe250LGqNGFxhdtqadv7WV7ek6f2Dv2pv/VHqZvs3hmfUPdyoD+2gF9tuyb&#10;CaI33WtDr2aM+o4Xnl+0dcGFe8iT4gK5u7VME9XBIdviXa9IOvKuDVaemD19YfRCrzRCv/avi6ct&#10;KlSPfNXWttUrftLG3/lG4kXxitxeoDuxoJG/LeKEW5+SWpnoiK/j6kqX7IsjC51UeOS3mTDJZ2Du&#10;H7IM/ktbq1OYjsyzPzAL/0m/dudCikGaTFvwWPnW/l9yctmnOzNAfzqLiWJix83KfQjAr19Cc2Uh&#10;CFE2HwDlYzecdOqvPR/FlkwfP814JO8bXzyh4qLv3/72t/5mn9e6/JzfQvKqUr/PWN1CM939KnAV&#10;fJXx+wOAzX16gfj0RXQ2RlemzyevwVdnkjOxMDQtqpb/zbd4HvOPMw5/cqB/M/lFS5tSHsHuNkTY&#10;o2Nt+LLb3pi08gSwPPh85a8PVKTM2Dkx9ya0+LfyB89+NO7WWCOOFfjyHFm9glW8uJGIvcgF38c+&#10;mTrxC7528UQOddrJh4847pgm94bN2zyF9ya2NcYQ9U0XbsCFd8bG1T+kLp+4KKjI8ejuvovAu0/W&#10;9Y868oG97KUOw7M1Ps0kvFXF1b50BlZ/M74N/xBsXNFHqZ6D3u/6IXz57m1uiNiycMt/6484e9jt&#10;wr6o/MpBbX1sEc1q+1js0rEnvb3wS2+2HN2RMr+1YD28Rk7TVGPOlu1HjgfVmP7I2wtni47P4IQG&#10;OkGib+cLouPwL6w4z9+W6Rtoz7hf323j72zFWeGCZL7jbTbrf09nvc+xdhcg8NbmpA9fc8jOmdLe&#10;eE6bLZuaz/Tmy7ffta79JnH36TyB4GKnPvMlF3DR7fwnbZsfwMuTfh97aTt/AGuunq9q1H6WxLXz&#10;J/1nZIsc7Jk/MIr+5albPgWHVn0Xezl+zM+HRqomBsmaT+XUr6Ofeb0PH5mbyIOKG2re/GBxdZ5Q&#10;/t//+/9r/eqzOYK8v4QO/MoRmZSRY8b5iQd91cg5eWPjiazmaE7gGk9opcDBe/f3FZ6O+QosLj1J&#10;PjwxGF6DD5ZMin7sBj4x8LCPXOmNFsMT3OBPLLLPvBrtU1+VG5Fq+xDrhV8/QTAXybLQzM+xrYJn&#10;+R6/8HtzZ/DoTfZHDsGzaP/2626T5fM5sfA2ernDXRzvDQj6kDkE+eS2PSdYG8FHj2xknfPTifu1&#10;2dqifsn4DwadrWcfsHwgPuvz4xuxqo1N8PBb22v3faq6/e6YHuzw5a8xyNTx0cQRmZX2o8i+vmc/&#10;cm0hn2I7NAcH3T22bezlbndwYs3NPts/2s8jN14Ke3aBIrJsQWN52O7+EX/Buu0FbLHu7+A97PfQ&#10;96IRLHA+QWkO2eOtQxi8sjZp26mnC7/ES3ODcGhtPKwvGjPxn5v5lDnnmv7Vp90TV/z+9u2MD5PX&#10;Zq6Kl9iQA8SdvqVOHrGtLleMzFzX+ZUnbFfO9JrCga0u9Amuj3Njh+obg6EF91UWCtqPyRu/2Hfx&#10;WoG6c5bSSx0b+KsPvf0oFwje5IYNvviYJxc82U8ei6hdBA2tN3k9YC9Ep57H96lMPJYuG/Ihm/45&#10;v7+7Y5B2dtx87adv1h6Li47iGM++1SfysKW31lSH2IoBjBfzasMTDwdPWwulsz+5bfoBfv2EpiJf&#10;P8tQX7S/Zu0mMSCGaoNs9a2hMT6dJ2gOTOTRroBRxNGlG7lOfXa6u3BDc3DYf+G2Lzce9bkXNORv&#10;/MaO5mDOJYevvPuYr7by9rX911Ay8o3N7K9MZFRWthXdMf9qx2PgJ67lcTRWZ+PEvysLb7t68vuW&#10;lUcczc0Axmt5afiQhVno9JDN8YzpjzFlaDpemv/KKy63f+LfOUteDR6TtnyXV8MrQ3fywOLmKHOE&#10;yQ+rL9/Jh/DBoX2EKx04m2PavkZN68MO0IfGQQrV+CKktr85hu+NES1c1fCYsctYMrE4eVwcz+n5&#10;9IPyiv3kMHQmv4UBeY7/kEQHjPmp8VKpnWJ/MpLjtYuOR57SzZzioscxB6fb1ffU3+fbBXz6Mn5t&#10;rNo2d0cXfBQy7jjeOSL6KlPAmLepR6frDqRO/YDNud2r3NDCKvMU9+DBF19sU50OP/Vbpl7f3wX4&#10;kWv8Kj8sJLPqL+bOj7rf21ue8PFQLlLkyV9L146ulqkDW162u0/nyVELNP6Z2Ng627vMU38T+Mhi&#10;s3lucAaGHSob8QJE9s6/wnse0BqK9DM2aO8cO4HN1umWj3LUkj/43Qc83I0DW7pW5iM4OsP7kApO&#10;5RL/KUFpbJIfva5rxv9Ln/zqpy8dGl/ZHHahRZ618/Co/QOgbX0xdmGYp3II0eteHBLjXtCYnPeo&#10;vfRXdXh290SMuW5vrBGj1nwCI4eoN+7rT39UZh5Rq5T3JdSRd9ef0QD14iLyKnBgx1E3btrTJqLp&#10;f7db42HvArihPO92Xn9T4YU9ArxvYHnG22O2Uerzrcx2c/S+gfDW1N311263vXnwNnZt/W7xeea1&#10;fgVTU+WrsRPLiMt7aXyrKJ2EaeZ8101r4s1f8JeH45ao2X5zbgLxk2KuO7w4P2h8pV+4yy/wSwP+&#10;s55DNDRPv1oe3YblBT/mXfAX25Vt+sgj/ueY3s4/Zh4jVMgqXveGJq77mPUZpRF6bIu3t915++Nl&#10;r0LNV/VCMMU1E2Vjb/eTETIepL2tbJGdxTkXfzsfAXTqO4/oHHzGmi/pYyFcW5Cp81A5O/nOTyN4&#10;OOFNxteWtINtad6YfbLe/aD9flxqHVRIGpwY5dYdEkfOz0483ORUz3LDfWxRQXdy/szIMfoY7n7k&#10;LAPHTaBNyNoPTPYewh4mgFFZZR1lf5LlOMzTiqv4kbkw4Jbebp2gblCQoYYO+6U/x/jNyTIYHwu2&#10;yiNBqL/jzT4+HOdOPsXxDiguOpVP5KKOfe1knknByGM/ENdF5MKEmTt4eoUeDrnOoFSe5wKoyQ0H&#10;zoT7bs+K006BXyfix65gV0Z8ld3uwKeucEFuMLBPF2DmxEY7OZyg63h4KJ3QphOy4d7dPy2jP1pr&#10;B1sDPeTeuWfLyOgwWMroWuNdx+qGzsA5HjyTULamzeC/SGCBA7sFnHafvdgpVtAy8TDZ9xuaOsLd&#10;xvDmApX+NP5Hc2m3PfVOdrrYSJ588jXyRTadu3erxR6elukNBKHRBZXwRQuO+OvCQHCqZ2Lg05nU&#10;1D8doKJ/yYfPx9GJ+s4zlNoC/68UcW6RQOmkLXxf6HH88RXUJtX+Bm/QyTI04pvwqg3oe2ZtbEoO&#10;d9J2YpHF3ReDw2EApra605zRJhCxQf4umNSwzR+W6KNUp+xvfDV+bjIH4CJT2KPD4l74sT+TkBH6&#10;Pi1VZDiHF/j9aKtOX2l/c92tH/43GYJQkr8mTvZudhXk37cZePXk5p0Cn69esE1OUb7/7ocM5J4o&#10;2dcKjiyVNDz6Cu/D66C/2DgRqB4bB7XZyKZK29rC1jEDdXsoFT/1c/I/+XWaTkyL4bTzLFh9qgtj&#10;iXNPyMyiTox95GQDcFxvfjqLkJvbJ6fMxPXIE2aTL5Z+BD8+HNmmfvQInzbjMVKCUZoron8nvckz&#10;Ll6SUwHjAsPwHX7gZoEZrXmNVnl08W8Wun7IE7nq5E39EM72GfWHeOmTYmFf6BMZ8NfmhLYXVQ8u&#10;q/qtyb/85cfYIDLngsE//vGP9hv11Q1eJiP4OtYvt5+4CEM25Mo7O4WpD2KqTGgclw475K85tDRe&#10;ffNT7iBUFqe+yzHN0HNB1hYDF8tLL/yGnjtjY1/tKbU7uHOsbn9Hs/kn9TtP6HHa3ZyVl6120mNC&#10;6/ca1ZHDE9nGH7C1Z/U8MXPTqbIdnmL4y5dZNDV5fBe/mnCSk8zosOPK2N8FzFjiwhOe5XNogak9&#10;gmd/FyPEjP5qfEAz/ylyV/ZDQ643rrBz+SVuOtZYbDM5FNvBeJ1F35CYEvqH7aE3vkLPANcJbhj1&#10;ZozMr8jTsbSNgbmV1U0V/u4z3cXE3Y7/0MV3hXgQ2Xp9Cqy50uLM8cu4GviJgweVM68pj+FDx/kM&#10;z6V5x7nvf9vXWE4NPPG4hS2f86PXrStrA/Motr+XPWmcOY2W9tyCXAt0pfNSH1XP8uITMeLPr8/x&#10;9g5mxMV+F8zEgL/gtn0CqHX5SmHrsVNjSFUK/quXrY8LcGRqXKV/Ns6M3dFZvcUzW5+dn4ppcydz&#10;KPuTT9hg4ALavKl++Dz6Njob22LTcb78z37lpKc+W4Ebg9MPxPv0ZfooxgY8+ER/72+VRy51u/C3&#10;thqMl3bo3OvoWhxzJfQiUHN/9keHR/zKKe6cFtvTP8RpTkwtSmcrn97lhC+C/CQBmVxAgst2f/rz&#10;j2kZ/dFofw18oEPjVWHhP/iYO46tyLgLuPoguXauJ5ds/gDnwkBtfXzEFiFTmOrXfF5LVf/WneRC&#10;nB5XLvv4JC4iv5sFZtzMRdVfjE37ZoNvcu7g7TfJ//7owLZ4Jr4UOjW3sn9oqf3cxXeSJYYik1Jc&#10;sRA6cBzTxadynH2wo+Nja/6LjjjRBtdPrbDPxzzpLCc3hjcWD42lMzLCFcsveaei4ywa4gidwkVO&#10;xZgh19+LGH3TseKch+QGDDz4zbhivufcwcU3dvUbq2iOjCN/KJdkmotL1ocO62d2mxuft5077e8H&#10;ETGyW7ZBp3plf+28Y24B80Xe8cPsq3esXDR6NP3T7sCPXU5T5dj6xSdb6+S60Kw8QUBX6Ta7G1Nd&#10;I8zx5IuRARw8tHbuqA696p7IB883fcJa301MajO3Xr0XR5/FTxzB4xewXvO+5yelmzoFLF78+T65&#10;yI0qPW9ua9rTpl0uN9YrXaTNxVWd0tsQegPN8Q2+btLoxdD2g4cfl2682hxem6GXvze5OVQMbi7t&#10;xdLIH+GTpyYOum4QWSpD6sUD/XO5tTFpPKhdQqc2xSdidnGrZ85pj62FjYIUeLD63vjr4bvmCgtj&#10;p8iZY7vhs7af+c7ID1R9bUbU0h8+2q6LTdnH15itwPGzTB8iVGWSnyOnc/Ha6QkWDvlLL3YCI36i&#10;cu057SO7NqX6xd8Rqby7M4Btaz4v5OMLTv7bLg9Nma36e7nPPYoXvld/DLAnNI3daxs3a4z90Zv5&#10;I3pyF5jluzyM4WP/lWPkesg4/MCvjpMLCYrvw5czVxIn+hA7Ds/l9bUtfylwB968dObX5lfmyWsT&#10;F3/naXx+HB+P78doY0t67PHMP6p3bGTOQlf283uo9Fni/GQu5IKnLVoDO35em49dHuMPmK8VcIr5&#10;ABjyLqy2tdvWbdw69rn8PmSi0fwtr6W/x/KH16curv5PtOEVHWJmdlCWp33tHWdPO3md08iH2p75&#10;wLkK+rFlZQ4/F0t2rAKzufGCv+0s3Z2/bdPW7/Hmb3lJrqqsaZTTxLQ6EdjYYdejz67bfMociu1L&#10;98g6tBk2CnBfFtJivt7YWV3Ysn4wfo7NBmfsBWZozjlaj5Mn4SgzBxPXM556LXNzd2QDUh69iKCv&#10;bK4a2hG0NOin7Pg8gqJ4K4GdcYvfp56edxvaH56P+BN7bOdcpeffN5LPu0ecq3poTZyJsfFDmgPY&#10;m5DYMUJuHx5bjb0ak7lJXlzoT0r1T9x6q4SfTdobYduYr4+/6P/yycCjt+cPbNPx5EaPsmQsuK8c&#10;rA1ULp2lT469gNY6yCnxZuNh4fHdMnWTS5tzygPPEyvh03wRb5k7rEz6xhawxNv8t/XLRpvP+l/9&#10;4jd+GriBOXZc/N2y9W8Kgimrky3+YFePCydt6yNwl/6HxlfbFjnC3vVQvfALMrk6cZKcxJ/NTaHt&#10;uPk69n/1BxdSl46xfM5VxxZdcz/yVq/0y9UXzrU/pvhN/E+WPY2Hydp7Za4uMW9hjz1Wnhc8Dr+1&#10;3TOdy0iDRLgXdlq/rO3wk8JXjov1MbahdNcfkIR/6Zvj2jXrefiieW8DH/DirLyqCkfTMCt8TEMO&#10;Bf2rwD1ytP3A9WaoBQJ+TDv00HiZX0u15ztD+4NXKOcnKxXrVdb46M0G1WqzBZ4AAEAASURBVEef&#10;O4bwlLN5s7Hcup2bgJXf6Jm6Uo+8Yk+7C76+t7R/ws3DWJesL/pvhIgzVmd0jEOu6ZHWG2S0yU8X&#10;1cb2Lz321h1j1beBWfkuuOiWdPgoOfbWPvSW3+L051sOJF+h6wGFyhxbjOy3/hvYxYX2dhezEL4D&#10;NzGkbhP5dMoJggrC/bEidXuCck4UtIHdCY3BZoUeOYfGOE8CGqXwnrpxPFh16EzbBAGO+Fa+tJkg&#10;GAS7WAOnRpZcR2k0yz9Ikil+xT3Buwl2eET2BFQkqqiCYCagoRVeIVp7oLedULuy/KbtkegNcHis&#10;vuBqmwTc5/O0RHEa9DOwgtmirbIZMNIBKnvq1O9nOvP97rwN/ERR4Ay4SFb3c8Ll5FS9E7DKdksI&#10;dx6V1eQmiyVsA1bCNXGgl/io/MdPZPXnX70FoNq4tndyth1q/G3hHA2/cVkhjy3pZGGli2rBmYml&#10;JOAJuLmocD/5XZnZjQxdeMqWvEoXCPM6AHDk4U9e7sT5ZvsC3/D2aZ/qkEa0PZ23sqLjt9lW77Zv&#10;DGbb+oB34fbgT91DNj7qiXrdlpPTw59dFHYMw27X59Pv2hFOu3zkYvfEe0+sxXp0awoqTYtUExsl&#10;XNpLn4y3rBOetVUmZ55STfRUl5HFQCOBDXzjInzp5eJlellxl8fXtmCVHbCDHBw19YqdloXb4+dt&#10;7+ALLrni1qvvguP6oTlYK/sLmkeOPbHoxdXQ2hsNDCqFD9xu659k6PLMasjaIRXVW/7gH7H3ezKA&#10;Rc+ncuXYLSmleXzEb47Ld1TosZgj78Y8mP2wAZVeZTGpvyXMImjkT1meBTrHY/Npozd96OCkRbQ4&#10;3hM9fPUZdNRvNHklxi7aVP/qNmOBvvzmrHSRfS4e5GQ8tMlm0i+P2u+Dvhm8t4jp7cu2Fu3Yde5w&#10;vr3+MHVrp44piVtl7UImpXIHlg7aPOHhVaSKybqBnI50M9lwFxk4tk7iK1xhyRWZ+5FPAqOgb98W&#10;PQu4OYjMJrfxKDkPP/DFC3x5hG/jBn5gJn7SL8JWe2EhpTjZJJNFdjhzQWKeSNXuwvN//Md/XBcQ&#10;1C0NW/L59B0yGm+lsstp+XvEGTWCd+LDyZ7fG2cnpb/ZG7qKSKP7zh3ov6V86Xb4v3k/Nl15KlOA&#10;V9fdwkdGe+NxaWbrovfHPE3SE8vIwy71V3BcLC9O7K/UBvF9Fxb4uXYeW6ArPt/lyf2VYxdw2GIX&#10;+rUNnfmJAZOwfb3rWGP4GDMqx7ELm1hw9lrrkTULlIm/0jow1Tf7trOgcPYj1/IU2eKpeSA54kt0&#10;T6P/KcU1zvFX+nAXtKZJ6O2iRnkdlN/bsJNiLmQMtuXX3uCUcdgNHJUrPC2csc3YW/x2Snwdo7Ow&#10;6x91ytp78U9t4WcfDB0fsRRq2/S72zlpHpmMjeiTQa56de6GXZm2bWVBtHAXG7EXWrH9vHZtxkRw&#10;e3LePJdcZ+HpfnJ+p4nGZCe2nIhpXjiq8WM07TyLbAp8eC1yV/7iXoxb3/AW+1M1YPoB/CQQG/74&#10;+V+5oz5zvh9yc4gcuvFJVn3dgpq5A34u5oVzYcjXp1FDI5rVhvN03NiWxGjlvzKRW39SV93dGXv+&#10;5iQ/uhANQmCpJj/eizzeE8A0+gN/95U6cpmPuhnRBYfylbvg5IOXQv/5ZOdWXrFB43psy9/wyC53&#10;uHnv8kFoGaeMQ/vEtPi38Np5qsE3peNVZDOnW53QkNNnrjsXIHAkP8XWTnsjogu78/Tv2CQiHZ0m&#10;hmvTYM75h34x7Ztz0UN77VU7pa72Dr/Ga5DktBAOpZeleHzDFqEj34yswwedcOgTg3h24e7YjWzy&#10;pgu9e9FX3c7bVxY02fd1dF0bk6LRHdnUDe8ZC9HoiXm2Owdqzj72W/iBO/48YzYZlW2D7w0tYkap&#10;vozo4zh/ihjvE/Gpl/PcFi5etvR8JPXotz/Juewe+miqt52xgJ/nvGn5oUmmjbc+XRqbrLz7Ew5H&#10;rMN24sUBuPqi/IYnm7HTbKevgh05zjgSgiPDQxcwV0lYkmmfFCEjeEWu8Ic3HpU15u65lLjIZ4vx&#10;Y3BPLIWmok6hr30feGsXbcvPvlKcoJFrdXveglv+tsvnws/O2PpDX1HuCUCvKc7tCuM/vk3egetT&#10;Hcsv+rtourGW+HbxzHx05ddn961h+G1eqU6dC4zNxX3fjBDbKdrlnc5b7SdG2n9SNzSPX3PO4e1N&#10;i1NpjAXgMxPnnnrm2FLMkc0inKfcLLI3xabuc24kPoTm9fvj2ua1yhcYMr17m/nxGSfZ2pzYnJcN&#10;K0dstMXNv3IWGeTD97Er/8Jbv2pT2NbNEPJQ++LJu9rpJW6cJ9S2wUdjfDLcRha539hBhuGhf+2C&#10;vvOXewy50RYNhaxti9H0V/0lUgmytmsrbOxin1x4blk97m/4aVvw7zG3dbbqN4+yH749PyjQU7xz&#10;plIc8kXDwK/dWxE71T4an4qq4UfmkX3nPwt66ZiK2gLkE609th37T/5y7MO/Q2dsvTGs3+zNOcvv&#10;a9uhS1cfOeWs7YS2fJLFlqIxh/Gka33xscIedIIzZXL5+qmx0D6szycmj08j2tEzN8+eG3Th6y/i&#10;TuxGKUDf/Pzx59CfPDfz2YldtBsXgXlRcljf8m/a2EyMd8wYFdN+5ieRfy5KT1zOXBPQypcFWm/4&#10;MkfEZlkFZC78nTGpGC+/Gp9BYwtyZCQN+viMPOq00WF+Zmv00feMY4rcs7YsXPqrAnc/bCIvLr3p&#10;XqeP0e/0tyLevtBTbH3g38sew5cfevHXPlj5M/atbjmB7XiberBvweQPOX5wA8jHtCmv3Byhjzuu&#10;Dmfsil2uuXXgzJnx4buEQ2m97DuTr9Hkh3u501HPp+Scp/PJja7zwsPDeFNx6D92qCmOPdY2R4XC&#10;oFv7pHJvViiRBsjDjnCb0wo/OWTsal4cWfJ5FfmUyX/dna/D34GcpZC52XnM2brhMTCxYjS4NQZC&#10;f2ofoFvli6Sh0ws1D6Vqb4fm8jV4qQc/a7Y7r0CbDMZGNuyaafrGjUxxyYiGuf+zPI3ntKV16J4x&#10;oXosobRvH24/R2/bKtfY0i7Zaio4bLo6lvNLW6yN7/Dmx42F0OlYGD7jo+GxbLWV32lfPq2chu7u&#10;2Ld4r1+7wXD8t+dCANm56/ixpbLw9iufnRR2WbvfgcongOYdvympLw1Es7N22T6NZlwTvQdTu33b&#10;9unizHj/7L9nXs61XCgWY+jL1bbyLd+IEe5T2Pm5XP7TUL7ZHB+uvBcOW4REz6kDW8IqlB5vP6D/&#10;9pmjZEBWl/UHThvvfHPhRHb1Sxq/6zwqOPru+mTPL0ungsyXdvO21+cCplr0zd/Y3/7yo+++tWJJ&#10;tF3cxHwLu9sLJnjq2r+T19i58XLok6H9LQir+4Vb/ve+Gwg+C277wxCrP785LxFpf679h4/jd4nf&#10;jZn7Q3voKI/YMw+aYq3aOtLaQW3lC//to9vfnOc/l3o2X2DAmy981n/zIbt10TRcundMuuRJXKfN&#10;k78u/hrbWtgxn6ucam983Qhia+XuBxeGt647p333V8deszqVSw9uZNvDB2FI83EClDuYw/eaeF6U&#10;s3OYG+RMZBSD8ZTplAKUwAd0hA/MDqjuot3Oy5h3GzheBdDcYLrL3AEG/3T0CYSjh6DO39DIgBFn&#10;ucKC3uJP29Tle8Q+4q+RneDBWfomPL/+OhfSTBjdqY3eDOomKuETeJ2K7vD2RAyDdra0j31nAB+Z&#10;pg5fQVu7XbY8dg2eKvwGfyYYJmqji8XredUkfPUmKKWXjk+OLlCGDkM7uWcXkxZ8lZGFPvMZO4zc&#10;JgzuDNZGL9teuEnQL35psHx4aL/T5CsBXx0jj3ItnEcxf+TS3kk3mDMZR0vM8HEvaNvm4zcexxYP&#10;+134aVd6Mh15lz8eaOgUcxJ6ZD1+gS8abLsf3ngo4nvj0PHyblvgpw78JJh5RdAj4V76hw4dO5GB&#10;F9/g9dHt1annT+1D/87nYdcYsz7lv/5mkb4WunDoauFffYhVZjFxl3NkPXqR4RRybBEffeVz9FHf&#10;CW7Mmp4aEK9Qy1N2kbMTmcR+n6zOFonaaXkGNh4qjaIWO/paVEtp0mfjY+fL3jdZCvj0db3eNLQt&#10;xN7L6DH63f0E5q6jY+3C9UrIEdLfXQ7hNHhjH21f/P7x4sdW4rR2CjBfzL4ThocP2UFh12/TX03i&#10;0Vr/aJNvXajZ3wCeCenwQhMu+3oFbft6fu9LvYs+s/g6PDZvFyfw+S9ctQt8dbCtQKnNPrrqo43a&#10;6qHv9QQ1kwoDXQTsB51oRrnqDm8LOr3QZRt9TGTYZ0605y5rT+TJIZtnixu4iRX6zav24IFrvkk7&#10;GiP76IMX2dX1w5kptVjreliY7lXk/EZsLtBun/kYnL3DXO4kg9wZ9HxqsaLi5WIe2cEb++TDLbVP&#10;DtS5MLs2xWdL7YTwTWY6KvqcV6mKRb/hcsHk2GJ0bZj9HXP9FqeJsIsRP/7lL9W/491hho7ftUrG&#10;vuJbf22MJT+QBXxlCo76TqQj7yxA1wBp0Ov1WRdcJ94qc5oVm40z8viImajY0ovrkaUwqcRDY32H&#10;8gKixWf584aE2i8yLd5Qm2+x3vEtvLSzuQnZ9uOOFYdu9Qz8PiVobPxXXpVtTK9v8OQTn+CoQwtd&#10;fWwuap/8apwNLTqC7cmVbY4re/C0i1c2QmNt1oWKtKlXp+yiAxv6tMRuIw5LqCdfd4Kb3JMTn+zE&#10;r/zicsyUxsfJA6+ygGaBhx7NE7GnnGnRmB22VO9zYJ+8ivGLn9jIQpt9vzvi1b1+4/N//a//q3MM&#10;cI2F4Cycixvf5xWnaN0/tU8VMeydeePxb5nma/jPDWRbZ2vSjc/QkBNePmF3h7VvHKXKzjfVicmO&#10;j2xyLR6i/dAbnKJuCzrmQFvIwR53fdSRvReqT0oYXcSImJpPIi4+CG22CcG1z/DjV7zno23zON7t&#10;R/pr8PlU1tAHQqUx8Hy36IytLibokx+C/yFvjviuY3VlI9O5QWfzKr3A/xD/KfroXsDDD5y+p9Cg&#10;8md/fQPeZ3NU4aJHYym09Rc5qLplf/DHtnLRyoFn7ZvYF8PXCenhiYaLv/I4nMod+tWLbKFd/Ph8&#10;c9zYmESjR3lHNrKj4XjozOKiJ/LgegWp4mT7z+//nLnPt7UReLgcNjni8M/rzfsKttT7CQ8gu3Dl&#10;JFT+YWPyfMkFcj/z0hPI6NSfnckYZD7PtzsfXB8ae3bOJedZHK+emAR+cczHHiV8Ykey0sfWRf61&#10;VXXTFv3QrE7BoBeYibHxcW/0C4xxkkx8bSx8zwdvdkyJTBYhwis9MJ+Ba9/g89T8nAtwlTs8hmfk&#10;E1dpxPOKLfzj19HLPCf9LHDm79VHX0oJWGVZnSYO5a6JR/XgO5fJtq8gXl6QfZTI0xJb1j+pXx8E&#10;ufGh7ym2HUP8rn3hhg4SfNzxN7ZaOhYVemE1NlBmsSexcvoD+eSn9R0d4DLK0H/oMvWozNilnSx8&#10;Iob1C/TkTbJMv9r8aX4ztNWXSvio8xaiyhuetv3gcey8fXf4jTzm3/VF/S0MzRnPRUgXH0PXG0D4&#10;dMvaa3nQGw2lckQHBRw0uOp91LFR2wo1sQkfX1t2WHrLy5YP/E71jz/+JbATo2jveLznpWDXLxZ5&#10;FHHIp9r6BDx7Z6yrTJFLG33kvoUF51j9lSPOuY+6SMCFY7/ILscPncRI2sOseV6Cv9tv7XZAgA0d&#10;NPJxE0tlsejVGIk+6bPyopv4LLCzD3x6Gk/1MXnIxd93Ob+DL/b1de1rj8odv1o89HvDbCqfoCdX&#10;65vmb4VTZ870aS6w2XfzornE/cIsmxb+2MB5weTixE5NJIfNzUl86+dOElI99+vcIPMeeUR5fc6R&#10;doxfOaQi+uTqR+1qH98vnmCEKzeK4Tarn3jFFw2FLf2/y0Vu/W1jdWHBkScowS9K7bqxS6fhOW3g&#10;wQ3e8NDyi/lN6jfe1dVfMYY/fly8HechoH2X6S4X/IF98EF3YSoXGvkbuSZPvWgPfXnvUYfCFHX1&#10;WeIF/h8VcMZEZeSVM/g6tkuZ8W9yEXuiNzacnI7XB791HTbbLj7Np7Xp28qcexr7+GU/8nPm98bX&#10;/ClwP3/OOcep6w062Z/8PjDwyYf2/nYw3FIJz4Ud/qNbbZl+IidW/uhtLSVP4NzkGVvVfjn3B1s7&#10;8H9jdPywvye6tqg+Jx4rR2UYWLJs3erdinzdx3N2ueI4rxKXo37J2ub7PGEuj5inry3ZaOf4MXLl&#10;J7NYxDXgqZ5zSPb9WiGLwhZb0EBP6X62bOQmbAUOOa3bja8nl7ENaq/l2DPOtn/1bXnxB1v3J2rg&#10;PfjVD8Gd9bMHD57cWLKNYuU/Mk2bC2B7zqZRGzri5qHTqcPDGBGfdm4FLnOF2kB4Ji7qm2ix4+tu&#10;jbPa1h5kU5gvZOqb0kkdvqVzbLv9qrLxqZjOp/j6QT7/rvS89gBxlW7Jt6/kzhQ8Sj9ybplY0jbn&#10;R50rRG7ylX/YGh/MITsXDGJtxoZkZP96dPrnzI+WeujGJ3ioz9X90GDE0M5fLFPAnl8ce3TqedBX&#10;FoeZIcyYDOfYTD06K09tlLa1sfbx1/DEmz3ILQ63gCcj/CuWwqfaVU99O+InNg1g3m5Q31WW8S0H&#10;87Hy5Ra3Kq++e/Lbir+8Bitqpb2xt/OT4E5/nvmBtrHfYNDlXiJV9QiQ/wu2cMs0CCvnyja+iI2j&#10;5Or8iOEg1E3jqzu/+z74F3a/N559MdB4YIfAw1k8ucAcoSaNrC7MrY35hkIbv/QRdXzSfnIUcn2H&#10;fcSyn6xYeapLfNM3/NGwfGfcIcfGMVs7VtZn7KHA8dvCYlW+Uj3xNn2HbJ/ydsct5bkHEV9/bJye&#10;uuqUfTI2z7zOHCtPz25fWFTblb/ynYa1TdsvnUY3so2OI/tBmblkxmvjg1i5aEQ+etJrbbY4L7ax&#10;7SsxZxu55zP7nZfHrzsX11fk3OtmoKwNzBpE1mJrv3DMfKm+Chx5zaGz81L2rHWY52V6eBWyioHt&#10;C6OLNwye9Ycj2yKgvTdyqXsnPrYPywkdCRP/Z0yac1r2mP5FN+djewNwyNVedxnKK3MRpbpEhvV3&#10;qciVlXn6ERiF/jtmf/ly4kfbyf0x4mWjV//v//3/5CHHMXwHzUMEgR28dSKMEZZATfQdg+kCeqUf&#10;I5dW4OqEBIQFnNLSEVJ0gjlhHkN8lxNUOIR3grGTdRdFGEhhJAupK8MGOpzrNZeFnC/1+yEH+Vc3&#10;x5UtPBXyWQjloD0pn8Ab3o9XRJN9JvrwhsYkf0Ez9nLSefSUUGIj8vmttZV/bU0XdpjBLEGaog4P&#10;sis9yUwdmuirh6MYQNmnAZX6wZ0JQHUM/E5Q9i5lvuLT+jPy4U0e8AobrZ3w7kJ14PeJJTZitk6O&#10;w1OSIQcaq08H2LSVbtrBjm3mxH7lXB3Zf+5im8VcC0L8TTf1P/74Y/WWiLXR12KX5I5W7yTj08iA&#10;p2IgJod2dV0cSywqZOlTf0fnXlA6+DMRHB+vDV1cYTMfdZU/+iko7gI/1njRqzEeWyYKU5dJUHxG&#10;7uocuIE5k4bYZ+DzdGNed/LLr9HfoIVF6PGHfiGGOlmgmzjpdk5w0DsiQSnPyh8bffjgBoWJy04E&#10;9GXJUgmwBbClNSeT4zv+v/czfsS3fddTgNmnn5gaUomj0GvCTQW5l8/apIDn6zEAj80q/yoxBAsp&#10;BjuAxX6KmKOjQqYPsY2L3FDFp9803H6jzSs+N87rh+aC0bF3SIX+2C99KxP07V/iq68RWmblZ6Cm&#10;dfD91X6zQGJ/QfmTTZcuWbVvUX932HMbP1xP4gavCyTRTSnNtCvwnFS4wENecrE5GLZoHznx0pOz&#10;QWv7nsDxgwHVby2zU+U+MYkHWnsByTH7lP7JeXweqPYPFyA3x6ycf/3rX6A1NizW9aMvxY9i1AA2&#10;tp4TosbY0YE++5p5bPh17V6i+fr4MQNk2pjUSauxycGMH3kKIfGpj8qBfTohcHKAuNenTeA2V1TO&#10;8CBDX8UYei/je/IlG+xFUDqszut3dNhbnvVhC6Uxwt7xVfejFP3kQLIr/Kbw4+YMv/ELvq83Th40&#10;qWBrC2xwa5e0T9zMhIv+Fk/g0ceWrC6ou2mADYxN/8wr8O2TSXvAAv8Yo91gQ3x85MJdkCtO5FBH&#10;nh1Dh8b0DfGkrH7sUL3DR3EsHjZXOIZfIQagY8+OQzP+nBwrv/DTsa8x20VI9PlGzhCbnlCAZwGW&#10;vzc/sRV+xhR4bkQzlq1c+sEW9Xixm9LXPUc3scZ/6LTvHZpg1eUrsfFd4cgkCu45sjCpA1pdzjzH&#10;eOvJOHb55z9/isy50SzH//rXT52QCnjx6Xee5ThladmvjTkyRe6IOG0no3LvQ9f4F7uTYT4TQzNu&#10;TD9Vj//f//7/JwZmTGHP//iPv1788K0tohB4+yvLIy7G9xXkfBmX6KosnGP44mNpaUdPGT58NMet&#10;vH0tHFwoxuGtW1x237pBHfuo32LsBa+QzZO/7DI0Zs6qrSduYMLsiKg6hXyxfEhsf271+UKn/nDy&#10;kI8y8ys7w3fHkrFN+GfxqeNx2vVDOvrow+ZNcrq8qo488OZjf8ZI+U/cv0/el788CeOiMHw26Sci&#10;yDPN0e1DLib6XdW8nlbcBU6O6dwo7S30CX/9gu/Q2fmNBUUXCPhWPZnwtlUnt+hT8sb21b///b9z&#10;EfqH5mm6itfNqfpy80629jfn6vv2FXO/2p19sv8+Fx3kA/kVnUf8R56Tr+Ctz+UP+c08U/9ZWmiM&#10;vd+WhrzKTmyydPiNb+/9Tp4am/DPl2/+/t//1X5l7vmXv/w1FzR+rD3kzPrv9H0XmGqz4JPNHJkf&#10;5HnHGyONp8gA1scxOReGbMYTY36M9M0/83MBf/7Tn6qjnKIYF/gE/YesY8+QvGiL7ebM1LGLHLf5&#10;uLLyT8fZ2Cr8lhZf041M4kSx3/nZiQ3+h7N+pN/6Hrw2sbo3cNau4afAYR/0yId267NFJxWtUy/u&#10;jf/3mAQrNsyR5G9lbQluxrPoEFrgVle2tZ+v4uzX2swxnvruzqP++te/1mY7tqMPhv3Zd8c1W7zu&#10;/MDh1/4XeDobo8Co2/7HVve5AB78FWlSP+MXOh3TA8s+cwMC3SJHjtc3k3cmFuiDz/qSzJUlONNX&#10;PtX/9Zv4PXlBPyR7zxUDSV77UbcyoDsyfmr+cUy+2i5496220jr1nc8m3vVZue8fmd/UJ+ASF3yn&#10;dL6TPtzzx8AFqPXX16GHzn3Og5e5Gppi+7qBgb8OTm0ZPPOW8g7s+HNkJQd76v/seeWX4DvHk5vg&#10;yWn8Dk7d2pmM6IHRtrFfurEj29OPneUvtkywdjGYjxU255fGP3kCA78XMdJdQrpl8v/YvHrhmw87&#10;RJv8jV/MRf75z39Uph/yu7/fZT4F5pfk+9KNvorxR78lBx1+Tt70lB4bsF9jIf1KX9JeucIlol32&#10;LaHzpY9ufD/rBnf4RGcKhT742rGSJ+aTP6dux6QZ/8gun4v/5vXDb/Mu2Wb8/C4yW9+ZuBrdZq0A&#10;Cl7yBP/dy9TP/GZsSbxHnlpYcEf00hKvbrRR37ErgGTU78RBjiqv/g1G/eZNx+RuvASnMRbi/KmQ&#10;cdf2HPOBOAUHbz/axj6Tf3JwfDA/uWKeOLzP2BQa4IfO+N++wnf8NB/nQfIq2z9icObMjz4Eb23l&#10;Jo7O7aJ3+35iqXyOfuTfsjLP+Z7Y9QTzz80TxnNjKdyxz2P8nDF/xg5zVWXllwvELj3UTW6fGAOH&#10;pnFVW9/WFMV+DU86bh8At6W6BBa8Dzv+UZHX6dV8Hpt1fLshdAzPMVr5qg+H9vj8wxnjbyjdra2y&#10;x+d02L61ftKOjvyycfZ95mkeCNAX6Cye2MbWnAz8xlDpH93YXl5Qeo4O9sTbxhE9lVmjmb7GVjtn&#10;ibUeAcOz05UaV2iYd3bcjix3m5IJLLuNDQ9iuYVfcJvHzbuah+Xu8A8SSDeA0CUVZ3sQs0F75ctR&#10;+yI91ZOhNlhBD5q2e9EHP2SNw7gw58FZq07dyPuhvgE/Msg35EB76L9///3VRsYpw4P9Roa0kCd/&#10;G98HsBv+JK8YmPlz+Ce/8FX9qu/FPkRHs/aNXmRRHybdR391Xnn/lLGCjYyxxAMvxynwt/8Wnvjh&#10;0RgKH/19+Rf+6KydrD78roC9ys3GYLes7RtLj8rKv7Jvte3Cj07sPa3I188Rlo30AcdsvDFYfMqc&#10;8nvyNceHYOcp0WF8dniF4XXOiPexM5JLTzucu6zaJz78TMvcxIoPPfAh79qAX0rrZjP4d16bc8Rl&#10;bxgLtjr9ng+33G24/jdP2aJd2TbbztPWd3cZ0qZM/qfjfNQVP81kIJMydniCSf13md/rz87zO/eI&#10;j9AqXtyzeW/tgdbqgc+uD6q/l50z3G8Qurfv/sb3yq+PNx/yWfZ/yfrU3b5unNtciYbfko3AS262&#10;kat5IJLK10vbViH3fujXXHT62sp9j5nFKXK+lt4e37e1U9gsL/1redkeFw/KZV/yTFVhsrvb77/7&#10;/k7+ad86r3OJ6Q/jF/579Ok+7LCx8VU7WRfI+HbyALvtTxnQxY1Df1hCU7/mK/NBRRx9MW9qn58t&#10;WtjTE00XrL8450lZXeny9tAgt7zr5vMIVBg23bkJHJ+dd65P3PDRJ44jDzv05/DKZb7WL7t9K0AE&#10;+y7IN3kfBAwc9+Ts1DVBn58O/o1zAwPHo8zwMFlBmwgc+0v7CoDs8FHPkXPyq33xweTwBc4zPhhl&#10;+O32QVMbeSewJyHit3y0vyiRA63tILVLhNA5OXPLThrvSRLNWDRPVcwrWobOTLxHvon2CYqhdZcD&#10;TMuxoX381d9xCnfkhE/W0omenbQwWsoOcrY+hTuvTXAyMSdoM8A7YVgZ8TQwmOSuP0OgNMsn0iys&#10;4ybNk8/t44Pfyg5xFyUM3GIvAhem+OkwJskm03AFu0XD0g0u36W6x8PXJGRiqTrR78jxOgu1Cvkt&#10;MqFvMLO1aGjr6TyygezvNMWWK6utQl4+L/3gVM7jn+5HJrJI0vSBVxon0wVlSmA22aso/bi5uMGD&#10;u+21mRN5sumbuWOFXsW7eJmIOsGVdLRNzIxoid3gulPScf3b/YlpdCp79OpALcGQOzq0IOW4lsn+&#10;4h4eqvvKiMDNE7x8GLjETh40bGkfOTKT7oTNNOYb/3w1abbfnyR3yXAgK985mS1OZRhbwFdnEr7F&#10;BdFYunbVZmHWRRCTGmVpsLvB+fW34z93sNf+qZfM295zPYsyj4Q+T+yeRctw6l9wKtYRAq4Pu6E1&#10;PMO7fkq1p0m1p+z2oA5s9YrN8revpOYfsB/PoNH+lSeMXJwVL1vww1e50ybDm8DbqrcV1wad7PaY&#10;rfVLr/mtzPycPNG63Em0uPj5LN4cs+/LfGDSxf6BDO+RC2+xX77B2AnUyrq66A/qtr7yOOb6Ua9t&#10;m0NSW1vLH2A7kY1+LnBu33ICZ/zSl+U5HzkghEoLXvmEFhn5ywmuMvksmhz7rmxO5MH61E7ZMszl&#10;r+TO4oennOzmk07mGS/FN9qf0wZnLwSjD4SM2iNhj8Wx/NUnn6JLtCkdX8xS+fHPH70tyFuYr4zx&#10;754Ib07Ep/n9PHGMztqBL3pSjHbgHPfkwDa5Wn5+nQnaUaV2XHwyo6NPORHowmb0Uwd3cdBl/8Vb&#10;+U9FTjiTu8OvvIt3Yiz7dORLuq1spVerjj1c4F99ypS+zbXjs47nEQae+O+WD09xAWHx8VLoVn45&#10;tthVmVO/cPftLgDcx1X6wn8V/PJLn5ar50JoxtrIB0b8OeFmnS5cHznhVIfgkUWRUxQ4Sm9eccxX&#10;aUMSoebTzfOpMtl1Fyobju7T79LU470I5JjMLviO7jNG70XxhUfDR2GHHTfn+Mh67KxufdELijm2&#10;aL2TcTEyJ8BoTTyhuSdA9te+aG15KcPU3usWDv1/V+Sp9vHYek+22Yox+yqmPTlNzY7RL2myx9To&#10;L1uWt/Fq6cKfxc+x4cxP6b1YkwP2qA5NG5+zxZThtz7wCqF5ggLuI1eA93HSIicqzf9eGa5fp03f&#10;cAGgCz0JIIvDcpSTZdzAsUV9lDyzNOHl9KVtblxQav/Aju0mlsSR0kWR0ASjv229vOTi7y54N0b1&#10;+fhE/msuIufRRf5VvkROc5f1efNq5Hesv+wzsfjQndybr+yXRmDBW9DIZvJXaJABnjbFyR576LvO&#10;cZwHfMkFeqX2OP0RkaGtje3xnXxo4fRdLpj8OYthxgd9IaPTN6/evc5vrP9UXjvu9AJr+MinMsSO&#10;P5eu5YP78Jv6Gc/2ZhG4fOQk1ckimm46+Tlj4Y6Pf8pFYbnTAovRh7yrM+rrx5/i33mlVvQKjPMh&#10;pbaNLWzFHXy2qa2TuxWmNr64ANOT5pi0sRcc9D99movvBc4XWh0Ps+V7N/W4ANeL0Gn3u6Tywfhj&#10;bPv5bSdxJVF/YHrzN1uvXrarFwT80FNPTm32/UUTbmx+A4t2W7SfuezSsL2X0gCXDzzj4S5wi6Ot&#10;16ZvyQPOc+RKZXLq+mNlm3i0oOczuj7yDfuqU2zphs/MN6aefuOHscOMMXNTwOLRuWPOsKt8a5el&#10;ueNk6Udm5whyh8I2b/M7z2TQrlSek4Mcr/5d/EvcXGXEvPDUyy/w58MlQ3f1FU/aFNZ7c57STuWF&#10;18b71/GNKv6/z8nUdZ4QPb7pmvWJBQ34HJ02jsz1lNXVdj6tLo5jNJXqEd8o6veiUWHYMh/y9EJd&#10;3+6R8/VsExyH7ti08HJV7Pcq837Ha4fux07s2xvcj4nlGK/J3QLu/lEv36QjVE86yiOz0Jtckv7I&#10;98T3ZK83hIghceFjnIMjxrtA3vrR827j9q0jxMZUsIpHHmV1Kd3IrH7jcJ/gifSHir4csU8quNcP&#10;sUPvigkGSV8XS/6WZ+WN3aInu86cjt+mP6ElzylQ9Nt8F3bWI4bWjhMgmysgtIztq9vh2fWH8KXb&#10;9n/ygOE/udNTdNrAqF9b4J3Dsf2l282/addP1oZjv5UkcMWdufr4NT5UmbLnsGTADw38lMn1+LoA&#10;cuJSfxnTFH7lXF06bnr7WWL19W1+aC0IzNKe/bLpV3N/dNuxZVvan4I2N2gcxqex6w3HvpMrJ0fQ&#10;rbYPHD4+fNX9S7fRf/0s/u0P7MQoNuQWI7/8kj6gn8Q+5lHiHg6JOlaOyUL97EBOQU/V2ntqf/vN&#10;vuDgF+eArB7e4PRHRX+mUT+REd7iwrNPj3sedbxF+44Z9Nvxi77eIKA4Ax4bSh1sdD6J2TDoTzC9&#10;eT37AUyemHzBhrBXHr7g14lT9jodutKPDqlE4lF6wJD0Sgjahn5L9kf26e0PpMeeuJ+11NBNPA/x&#10;nb+w2h+X13kKj+3kDKU3OCQR1a6RY3LEg8bdh60Ni/an/lwgxerp2eZwz8/XRnA2Nuk79CaOtU2Z&#10;eSpd2FL8dExrv1uYmqzxSnTXAMwNcbfvohl/7LkaWkytvhL22Fw9to4gnnDVPjxXB/Nng+jM+3HW&#10;jxV9hmzy3zNOAc4X/u2j4VqbJjav85mOM8dH/H7tTpwjsfZe+wXqTr40id3T6zQ9w8u76NZHkd3f&#10;6u/c2nitfBbftrHd0sDqmV+Bbl/NzQBT2O85XrZe49pBHbcqzn0y6taue545LXVL5WkMnEo0ElTV&#10;Cb/1x+J0e3jZ3/4YpectUnFn7R8YPnzWj53pv/Zmqy0Lu23URmvtu3ArL/rG4Hu5bJtKdNyQgsDS&#10;WNoL13Pb0EFTm/GMndbu9Fuc2gKhLdFj/ZHd3xSgX7XfC8gzPzx2qP2T1/xcx8uHvuNff/HNjF8h&#10;EqYeDKud5Eyxr/+E8b4KvOc3NxtjTffqz2c3wel8/73twp1JU8wTKsaK0T+g5TM5mgj4oj5l6X+U&#10;Dw4PW7bsB3D4s/u2F5NMGk75OTdL3XHoxz+T4+CSeXAevjjBHxp0ainfxNIRsjwiQv2dOjKgsxd8&#10;8ZS3M0oPfr7vcm0let5AszkXEefVjafsd3xO3x9zjYF6XebkgUu38FNc+CVLzzfFXtZjaqNwX9nj&#10;aB2vcHuutfKo/8hn56diXGS+RsnyiJLwKZvyFvFKl80Ks8TatgfZald2y7jPMNrvDl2aV/LJYiOh&#10;wVCIHPZnAeXhuMVDf/exn89DjukwuE4ZWgJjAgvuysNJM5F9OFynAaOAG3zbHYB2Ahre+Vt8fCX/&#10;pa31XppAQrd3GMZOu2jZhGnSlrJ87S9v+/dC5kjTRK6+E8gT1IKkCT58aqPUU2V1Ulf7bT281K1s&#10;trOg5273OVEb/Sx8zJMWJktokKH8g+8izNpiBsDDP21+CxLf0omfndj1aaZs1bngYzIkkXk9lf2x&#10;+fheQvepPqHjAoxF2PImb5ivXo09YgWOXbtY3wXkucBD9soSeuToZI8mYg9O9CJ/bZTjlYOu9FPv&#10;BEG5wzhmu7VfY5iN8lm4TpJDEx8XQepfMJBTety4t5jnaQ5PxsxkF64TLANcIEdGTE5BE+8pJE3b&#10;kV8d2vOanNHJfuvJJ6n4q20CK5Gc+pUJ/f6dC4Hqt5R3DvITs32FylyQDI2+HsPCcP7gHxmLm/0I&#10;NR+ETrtdE3K/VRvJQjRN8S/7L082qFx0zL8TltW8VY4jyyxoenVibB0cx+4s7wlgft/L77+wGb0T&#10;DrHp8EC7F39je33e3UDwFG3vswDuxgH+oZN4NTA0QSd20KusgbUN65ZUTyH/0ZdeaIArzgGxr/4q&#10;+FQEHe3UB4atxZfSfJo6enzMRFPZ1z9vbPB1+Rx+eOyn45rfAUMjH2V/39W+fmxyzf6fc5EiVm1e&#10;2aeNy//INq+znMkHfvqUvm5w7YWEwK3tr9zUGBzd6OQDR18H69jgtXbS7wXAfB95Caoc+U0W5QB0&#10;tvAXem8SsGiu/u2TH0b/tf0OunDFscnGLpoLOhOyngyiByZ6WTxHt3Ga7fIgd/vazebVrzo+FkBN&#10;0NDRxg/wjS2d6KiP/OJG/sKD/Uansd3lo7QpsyAxbV3oj6z0py9etne46ftMODYlC95LJ9JUvsXx&#10;uxVgxT265DGJNtFhP/jiHZ7cUrlP3MIrzp1+5FZfmsELgcLgp+6NE8AU/tiChlLw1NOpcsub+SO/&#10;7KTdE1zo8MUsVI591SnipfA5JuvaX1vr076ysYmCV7flffJp5Z427fsRH/yFDzqNu2wd9yaIwLId&#10;eO2VK/tv2CzH7MyPr34dnpUvxx23opO+R+ct9p9thebrnowOfRPUVF14F98lcrbyYWMn/OzzgguG&#10;YnXl1b74lf3grv4771nSO69aHLrTSX1pJmba12pDTyG6yz255NgenrmiEw/zBGPmlqW5x/ftXTb1&#10;If8/KvTrK4rOqMNuXXCNnLsoIsdtue22ymK00oWngj1iQ73XTnbcS8x2cR1s8pi+U0Pkm32G7oNP&#10;qutndPsKzHwl/FvWDuh9jn1zla838pB7f4t9IMMhfP2xv/h/lbERr+a5bHd+FIBBSePl2zDUr66c&#10;EluJa0Wu8nERQI7YPqsN/hZ+Nb4oLvTuBZPSXNeGd3OfvBFacDY/tc/yUWhObDzyCZpudPnwai4+&#10;OdY/2LN+DU5PAG86gdmCJjjzVzfRmKc57l9zzPgG37HJ6MaeS39ie2x376fLwwV2c8wfcsHVxV8X&#10;ZPZ3B+WNPvmLZ/jJr3J4L6YhGfnmAiHK9ErdzU94OKHUV8joSRKygXmd1zSL3zd5GpiM5sb0fJN5&#10;HJruLDbPkTMVZI1LE1uxcf4iQOdOETN90atkN4dVtMKuHSLqwZ1t4y6V+rI+bgzhVxdC5Qz1coOf&#10;Lhj+s73HDpn4b27STJ7skyqJFTkhtLXt+eH6CN/KVJtO7lo/j26j48idV8iZF8Y++sHmGrEn9+in&#10;ZFz54Ee7Hj++NtaH7tYvT+c38NBXnO/taxEd46Pon+DGRnMD68g0uZOe/OyC4Y5T5IZDxqXfvhPd&#10;8SCu8Ymu5ZG55D1eyTg68XT2n3RzrH0/cH1WN1t8O/amXmm+SB2eF22+ik3bfuDg9jd3G1NpufFZ&#10;fsWnRGDHrzMuodN5TWiJgaucXXilv64pwvittC+9Jv8t/IA94MSGfLdzIe17I/HCFjcHpUuHi/bY&#10;be3AR2M3tjD/TXvk7yuc668IyybZyI3OScT7n9/9OL4lVkHAjN8qnzgVU6dvsj9ZwLqRZsccchmr&#10;PueVg/DkGb7829/+Vnj7q9Nu0XqlXwRPEXsWXOn0z1/+2XMv/ncTTW84PDGE/uvQA/c26wGND+ci&#10;KfNq1Uc+B9PYjcxkWF+M/+glNxZ12tn3yCpmuzDHaE9lbeAVi+sbUK03d2Wjc2wfP6Uyx+fiTX+T&#10;QzWJX9vpv2K7ybh5dM5p5ODpH9sX0Vo+JX7/OvyOGIGbm42as885Etz29bTZH1oj952UffLmu9va&#10;5ADAYVeyKOAsqk4sjnzaJoaOoQEGT0YwH7RomsNsJ4+NHOdY7hHLAXCj4euch/tt5rEPnSb/IRmi&#10;haPj4qzdl+b4nS4T53HBiwLOODkX1h+2KF5wWtIflHCr3qXNhvkr76Ti5SuG1D/4D+7S29+/NTbM&#10;4vz4hM30hX/9PE9D47d+h+s1zuJi6ba/M+KRA7x+sX5x/LWyY5I2tCrX0Y/sVy650Qa39t+8e+l7&#10;4m6PjcVyxx537cOE9ZSMhLtbGLTNycRl0lh1KL9ADd/xSftylJU/O38O3/J44r98+ZRtuk6cnIIK&#10;euxzvHrJYUfdcJpqdJwrOXFnCkU/4BMsXeDrBd5pap3dhbVvDoqngp7cM5wGDp17Ozj2EgfmR3ix&#10;jS27uzjan/EJ3NoGDWXpVN/keyk20MXFVv3kk5Fl5dy+veddA6OP7zkceP3aOgs6m9fpNrx9rxzw&#10;FHMdpfPtCNOcHdzvv50njPF57nN8gyZajaPjKbgLb55pjuMNdOJ1n8ZsXwnunk9cOGRcQUO4cjJO&#10;inMWc+Y7nUd8j971GzmOgn3t/9kvkf261cEph/C1r+DRchR8kR9jF2O0XKLo2/dzxFb+D78mRwQY&#10;n3zQUiafH1Oc+nueWvEmvslvzSo+jPw31WrvtefqRu71765/Lw4xFLwUeu/NQPzvwqU8jwl/rLxg&#10;2Qze8tmYb9thsHq9EBJu2h/4cqkclvxhfnz0J/NViJC/rp0cXA9S3Utz7uqhMzyV1VE1uSYPzti4&#10;oBOn6Ze33MAmHUfD/1mPxduth3LYlM3xq92nyxWE3nc7VZ+On2JhcLpmHiL8kKrwXuqP7eYTNff9&#10;7f8VtRYLv54brH3zJpf8eahz8eqL4y/06pkzRqysuzVHvZfKFtzmA7qdeAaz9O/7Gyu2bGpc2b5G&#10;hL1gK5+0MOa9BEi+q4yB3+IYqPysrC17cHh5mnbPHka29UWh+lX8m79W79XliucHSm+6XifNOa54&#10;kSvHp52/ZJ+ef1TAr31+A3ezq7YLLjbcgnrWW0bFFVwj48gVivYvOQlfhVbIaT3tT4JczA7+Olt9&#10;Uks8zZkjVJNGorYOCB3ljt9OeujfA3thrgAO3sg4Rhx6aJVk9WBkDqscekqKugId3gM9tCTxd6/m&#10;NTYCTCA1CIPTASwdw2uPDO4WIQz0O4lY+ThYjlpBugjfSYfJWZ6UyMLHBOcEF/5wi3+2TmgEBd7b&#10;tn6YhcXURya6oqWtn8g39KJnZK99ji2XvhNMpXbIdv0AFkyTuBjIMXl9Xtg8PPBUwJdH9m19LCb1&#10;Ym8mPk784O4ChXo4HSwTsPRzUtWYO/jjr8iOz6Fvu5/yCyx3Zno1egjpwJDdUwxOli207GDoomAn&#10;qHHM3EFOejLP1+qAB/nZxv7AkDNxwBZBKH7RRj4D0vhiEtb4bfDR4MvxyvjK64t7gS1xoM9OfFk4&#10;McjNJAINA4zCPqVz7NMJWui+YoMjB7i1/54g6Ec7GHuN5ej48BccZfW0z+Z3X6tTwOyPj2f6HjlH&#10;IzQNYLHOAB7YPbj0Jm8+yt49uhOOXZBYnC5wi+teAIxMFqn4N8pWx9jlYxYtzw0vMzi4YBAdLf68&#10;zV2o+zTc6DyU48Lotv4YycB++97rIGbh7+OveTImsUI/8m4fMgiLXU9vvcsTxAIHzE5A9Ae08dgL&#10;iOpKo3xHBvK4oKrYX5t0e+wzkPnOsbcgGU+rd3yDp1d8b2yYLLtfwSRYaazxybHVKztnQXXkzSuw&#10;8uq2xlxwt9BzF2KiaeNAm5NduW4X6VdfspGZXJ0QBUMfvvpJcm5fwavPRLadqD9ysZOT6VfodKIV&#10;n5bnod2D2xd4RT9sjJ7jtSE55Jug61S3iBz7dYErk9X9CYHK7uQsNxCgR375ntxIo1N90JJLbdOg&#10;/8P1gecDTuFzC/ztx+kXlSk8th/wj/iXM8ScJzUwsqg2dhg68Jwo2c4Js/6b+M0xeDzRknfYFq46&#10;ceEJWn3I+PTpferwD3L9EB1H9orbr9GDjWbi5qKMUnlChy230E89HDl89k36Y4fIpp9sn6Eff89F&#10;nslh6LhABF9ZHnAUE9Fu076xBqbxWTlM8GfhRf2uRdjfmyHIVZ0iS+0Ukm3vjUoPnqO3XDLwYCyE&#10;dWw6k8uVE8+Va+0N3idfsy1E3iAR+7OTor3+i+xOqMXYvqLKvqcaawr656LVq+TsV69cgJh+xccA&#10;mn+yjy75BukwHEax18jhxhft+jv5r4u/GI1YN8SRsXpU3se4F7MUv3fMRv/SCo157U3iD70U27WF&#10;7U7MZ9EhsnylzFO/YiJ2OfG79OSCySUTq+4YX97om1suj8UZFiPPKCl+6D51pRncrxrgSb7h9ags&#10;2uOwfcvhc/0NpLvT/oiNlbXzSL4yJ05MzHwuKMcOfD0neMc3sUfHxIRIn/xCPcTl5tTUNrbP4yiw&#10;NLYfXWNt/GhuAf9N4umEeQ5P7GT700//LE3912KAO/n1znAaXwmihlj8nr/Oi6IH/ZzUPuL95Bq5&#10;AS/t2XpFURdKyNA+HXIRxFxFPptXNCZvJEe+zdtONh/t7563HzW3zDhKzeaHHNJD3pu8OPw3h49f&#10;Rwc4yvrkN/tkPsZhh/6WZbYTrzPOffx4LlQEGY+JWTcwTv8sbTqzUuS6Cr2jGxz9exeS6e8iCdkV&#10;xyvzHI+/PpwLGOpW/t2qM39983ZuLFSPz95QMed1sVP+2MlTv+JRTPA7/xC18mZLvvXdxoiLO3zc&#10;eW+AjWd06JgXeHZAxJtElObTk4sdry3IxZ5b1JuXLD8yzf7kkFcZD/UDvwEKLoIX1Rjz5ctcIFWP&#10;zuDNOAWMHerPkCLfYx5yzldiAzfAVaYzD0F8ZWWvPQ75U4bX1E8VeHbBfz4T8+qX1jyhhsjUqR9V&#10;xt/m++TtjSKgYqPaNPtsPPlj/Np5XOwo/tERa9pf5ekhNOAuX/bkq+E3OZuMOx9vv40t7/LLn/62&#10;sIOcMPY9ufWmR2UITXYE53jsfXJBZLJAdH+t3eg68oCtLejvL9u1JRkcwyWHvDMxdPxcO7r4PTd/&#10;rJ6NlcAr6jp+9mi+8Fs+Ww1O6Xwr2/ITr/mbvitWJ/84H9vzrINWeiv/0kcP3cp14oP8UeTUy4Ne&#10;UTs/YbExCh/ft7mA9OVt/B6f7oIdWp1HZksvPM1VanMXP1Lqq+bW8QUe6qZfnnP0xAYbKLY+e5E3&#10;e63/nPlEc1Vw8SW7mzfYIwjh6VxkYmMuAM+beeZChHidczS4n3Px15PW9nMpIK+9K4vyrb8Tw7Vr&#10;tsrYf/rtxMjIOH4b3JVpjn77rV2xPqOcw+YF9Ff/yndsIN8AXNj2vdgYzHwmf02fZMP8hm/89/mz&#10;taGapXriyV7GrpVjt5Ul/Iucgx13qr8+G38SYOFnzviyX9RCR8jNm+hOPnzkDzpu3qazImaUHocG&#10;vuV16NnQyxd84zMYfMSD3+Pdi+rVUZwmRpR9ugje2teNVbOw/tDJcRQvzk8//TS2Cp13OVfeHEYm&#10;svz6YWhPv5YTd24xOc9vXFNt7VWilSV+y5xrc1rtGzlXroUXx/ey9WOf6NRxeWR4hgPDvuY1S1c8&#10;t58fGTZXwC3tyFoXUH/3Nf6bsja1dXMPWh1P51Slfh2Yh46O9wZZ+2wwMBNPWLpQrW77iX3ybVx6&#10;Bak5ivMA/f9D1kyMIbvu13k3nFMaExwnT6Q4/1bYoX09Msx2xkx6kGuLNmXlrB9yvH7RZl878xkX&#10;clWq7GoK07Fe4Dhx0zFGLDxkDIHSQNsbUFrSjveOF82z0/Li+y4HB+4xXHlh6k6eiM7yulI7HRtM&#10;ALQ68cwnsUXiGvak1/Ghc7pvvzVGji4wHvubi9g2fTL8O88OzBmqgL8o3KJcfSzyuyArxzaW2KC8&#10;YsTccNqHAdI2c1PzjVzYvs6rJ7dZbwjyEu42ma+67O/aai79tHLD+rh5QF3+xo50iq5LL0eDd2I6&#10;9XOtwTxz6PCh3DDRwE6PnJuDf1uw2tBAa/PjIk7uGlura1xW3sm3794+3k7YvhOYeePWLd6W2Fe2&#10;+h+bswn/Lf8cVi/C1f5ast+4j9DLi936iez3sjrBV/bcy35jpfE6bWxwL5uz8OgbCNO/4CxvsNPP&#10;3cA91xcWnw0Vemzf2DZ15hkDM7z1N7R0Y3H4tdLccWy07au3/lN62CZs1dc2x/yu2aRy0aafoaW/&#10;Zdvzx9/Y7iAHa30y/fvUN0yN76F7Gfpi8XLnxptcle0lxCUv+9zHjhx2fFmbLtr6ov4wlqbcbX3Z&#10;gHixN/WWLtjtf/DNUV7ItaoPWY78zfi98IOPiRhFGW28HJtX/H5fvMs7mLfv2IzZfMa8h/gNZGVo&#10;/r/VP++6yKuY2/Uid2JNqY1qm2Fy2ayt88UfhCCHMvkqOolX9Um01tuUlacH+ap+EM+Dad4UgZ7f&#10;7NVmXOATeJ+yDplgJOTQTXuiM8d5aCjnT+D7CU75onsKX5bXOd793WZ+Mr/B0QRzvITx6z5WMMGw&#10;Qb5EbQlG/3vg3NsXZuA2ACj4SBQ9eQmdrUNyJqnTSU06JhgnWTwbEe8JpFF422d7ZNT910FrqNaN&#10;0Z7lryEDt3KbvC7dpbO6peGb//7737/5Pr+z8MOffjgDZXBDn83CobgzQJoY+8yMbC7kJSf1ZCCQ&#10;0WXLyPAIgMpyGp/3X8d/d7lMJMjFbmDrywQGmvc6x6ubJCe5wt3XhTr2tK7JnE70mMRL0qGdzyVz&#10;7LtylUcsIH5cyJjJQzoX+p3MRLZsHYs9Qc8+bJMUH/jTOXKE1r7SVXumlrUC2Xcw+NxXowz/oeVE&#10;ZAaNT4HzulSDEFoWuNhjJ3V+846t8n/Jf8zcYziM24W4bLeoN311faJ2SRtbSCK1a9rYw8mI4y7I&#10;pPO+SkcGo20/O7iTYcslT3bgK7MJrfBR40aDoTHJD7oIsm0M2A9+X4mcbX3NL5LSMKjdA9YS6cJk&#10;jx7bwubwIccDCM4rTxflFQf3+DDBLj14+eMXZWn0wHH+eqKg/Z7Do0hPtgNjom3k3pNHuBa+ycV2&#10;BnBPxjoxZhtP727Sb3su6PKX1z073rLykaL+yWDtLkT8wHuF2S+5OPWP/EaekyQ3EvRu58QWPfj7&#10;/fuZnHGOQc1T0FvSXLhn+wmpLc/2WFjt28au9Kkd9I3Xc8FrLuBqE4kuyBQJauVXMReo5Qe5oE3X&#10;V+0X2vVNBmL0+7qeA7H8Ha59vnWji3wjhgxstwESvf3syfhO6uHrr7vQ3ZyU+J36R95zAjlPEonx&#10;sWXjPbuV5/QFMmmlUp8SpgcF067v258Frfxua14hr8D313wU57iIra54hRiY1dWE+EXOiq7GGvBk&#10;UpofDm4afkMLfTo3d2WgVuTOdyeG0BL/dHmTE7l5+ikXEt4MH/CVmuz54LsTA23i2QSOHGiRuXoG&#10;dosFqC5CsH8+n30CSyZtCn+tTo67mBOa6Pq923shjyJu/PnHkz0rX/RVeqdzxg5PeHSiF9n62tYz&#10;Fg2P0XN9sDraKurvnxzk5D1t+ta5wKknsHcGAABAAElEQVRuxtcTA3gnHyjN0YFHQ932fzrsPKOA&#10;+SrM0fnOZy+Yr2zg2AVPhQ2WHv1Xdlt/Fj97A1JuJFHXV4A3p6XXxvfyS2HpBWPlzbzAxT/x4iLZ&#10;xnWZni8Xcn4VV3DZ5uS3aMct1cnbDcjYWA3MFnwUvnnUzvHKoN0COr30y3tR5zMXEeiN/328Gl3K&#10;N4i7KHWHQc+kWexsv1e3C8twN773pKF+OuNq24/O6p+LqqPmc9P/+Bhd/cV8zsnQlPTr7j78LRJ+&#10;r+xYpn3kZCv9d34D8Ot4Y08XXAV855NRZuYYCA3WjPXqJx3P8TSWr5uhgrd2wN+48DY5pv7LuLkX&#10;F95m/NsbfOQ+ufATv8YPxlcP0sJRNj/ylTgPVHhMTNVmJy9tvp2mtK8gI35fwY+PfqH0dcT9Xb75&#10;rVoXotArzea76ef6hn7xp3f5/Vqy5oO/m5zM1xTH8qsCBu9LxuCLn9Vnedgq9FH0c3B09BTbXvBE&#10;Byj8pTnwI9/QG7tU9pMvjMVNYIBDwFx4XzOMDn588C775H2XuGMT/XD5xUvf/PrJ74T/0hyB1JZL&#10;/qPHXgAb/ccmlZncgeExfN2EoZ6uSs+98nQ6vTdXrh5EAzsXeeY3nJtH+Cc0O94lf8lHcp/xx3u3&#10;Zy43fWDtagGYvmDxHtw5qSWHY7Dbrm5KYGN/+cdY7zxKIat4Jr+b7/oTAgS+xSd9+9f6uqFyl1bi&#10;ufxyYk4XdWsTeOrI4sbdXowp1/lig+E/tnTM7qOX8Z+MjwWV8ffE4Nhz88sj7ob3xKB9cxAyrWz2&#10;2de8Ho2x19DEX8Fn2m3Hx/qt1/t7Rai6hatt2Kd2XD3OuaNeEf07bzvxgm4qO7aSb+wzcGiqQ9+H&#10;/3dBaWHLOF/HFYW5ZCA/e+dv9UI/h1eZ2JkKMM+lTyAc4iNHdKNf/tDdCxsv8PA8Hzj2J8amb5gn&#10;y0uX0JDJdStYrh5La+J44LQpu7UPDgx32FfwBzOHcmzmNed8/f0Xvz9ZsBAaWuCV4oQWO7PX3sS/&#10;b1uYxSp+nTzo/AhPr219+908VS929d+VBTM3ts525m7rX7FmfiWm2BzOvO3LDSLjf7BuTCOScQ39&#10;8evMUeBUnsCQGdzy0te004uOexPL2Gb8NbKERvqY+aEizllE3Ra+V4qb8zZb53Nbv20FOl9hXVkc&#10;2h9Z2Wzo0P8hy8wPwcgVPuafg7N1Y8cglYO2LYHoLnrK1ZZj8T5PFM48u74NLt3xmQJ/5JlxA09j&#10;4PhhYwTdWPNBP1iXDSD4PBXxqb7nHtn+Petfjrd/At+YVScG3Eg59XMOIkfinf+OO2s79Urr34y9&#10;3ODMDi7+0p0OcMnR/pTtxPL4QVywNT3WjkOT3P7xhTvxawwbH6UxZW2+++DUrYyXfQr9mB+DMQdZ&#10;PPPWXZPQoUffOXd0UUcOgVP6kbX/aNQG6kdefv2j0gu00Wn1WT6DkwdYMmfZIm/HWHM4pi6/6Wd0&#10;J+fk0LWDCzxrb1s25Hv8XsimPoSmTfusfe22MRHOXSeLPWb9c+KZ/fdJrpV1eMVXsclzqa1TuW0r&#10;axQY0MipDg05xjzYWmC89c2H1Fm7aOy4ybk6TUwsH5BRpz7Zut2ykYK+uNPllj9SBxOEg7a5KWJv&#10;qFbXdc8As808jKF2ysgNb447vmb3nFYfqNm4yVl/mCfqJwaW/+QCcXtp8wIXHJg+Fa2vLMNANcbp&#10;l088lRjRbyc/Bqt2ZVvt5l1bh8H2fThIzvlzuNU4E8v2R76xxc4h5unfyfP85rNzLLSmDz7svwo1&#10;n5wbDIcP3w9Psu1FxcJZC8tn/ThynD6B4LG7tV3lWnckc/622GenN24wUdK+fdBhZU06oMPE2snP&#10;hQtsbE/WnRPD+WqJ4vXHaRz9chA59dvNmV/FTaX1ujoCytEtbCvvhZOGHRPaX3Fc4BvoVuGJNxla&#10;0uCvFjr69cbzzTUH7L65X3BWXxuhAP/Yhrm7n1xYvQm+QgSHjM7vpi0q5a+SRD767HoY+uq3gFPg&#10;WV/RVjveaC/sfSunB6NVK6+D8s92bWa7fkH/j8reGLsyLQ049junJW7EX53YwF/Oeqpj6d9lX70O&#10;XNufv445vKJ5eb7Yhid+4oG5yEfPZ13F99fK0mr/CP76tP2NH0sraxAZ0+/l7if1O36w/adc63md&#10;OYVxrDEYmd4lL1VAuhq/XEg4clZW++rE4pkTLj8tSjNbcum9D/T8N7zosToTW1m8OZrv1deYsGsW&#10;5gO//jL5DI3JA4fIDdlbg3Kx7KqhG1ms7c86e3LFSVH47Iee4Pqk8tbn+F7uNzZdMuJ3Sl8BPcJN&#10;QrqIB4DRf80TF4KwjA6TTiTCp3dHqBOdCsI1+AQKWg3gNkkaMzHAb/kIIMc+qzhSm0w3AFb4aXuc&#10;JDVAD31t6GwZHsQao239fcth/tap9JxBVdCQP9uUnbi8wE1QFbsOGxuQhwhMgS96UycAZuKhTYf4&#10;lAtGo3tgb3LfeYBT4CjgV2e0LZ4OjdSnrRf6bG+fyhgC8BaXbPb5hw8E6yxGeRXx4yLX2nAFKI20&#10;G5jRtXCHF7jyZEmdVaJMnQFoY8f1sV2oSVP5wvGat+Vjq9gu3r1u6sP5wJnc3XW1T8ZeWKRvZN2F&#10;Vk/jaXcB2MTEyS0Z12bLtwLkC2y+mjfE/PLcbeHjg8okwaSsTbtgkNhxArQ+RGPv1gYXyoGfeO1J&#10;DF75XIkisvWEB928rrYY2g+cZIrOCY3ibvSv7BUKfP42Dtp/j6wvdAkEOKX43Zsvx3fYbdJn0xs7&#10;kEaULDaPDmD9LT3wS3Pp3NtComUWuOP7J3svzm5XHheoXmUSsD+GPlSOH7Ko0afyI5h4FQuKuOJ3&#10;5V1OxnIu1oI2v/ndWhd//5WLNn5f+H1ek/j999/1BFS7eFHQsTCvwE0Xij962C8yrh5leWJlIdYe&#10;B/iyT4+PfC70vuoiRWpTZ/HXSUyf5o2ryCW+xEEIDOlse+E/1jfB7Cu2A7O2A9Tlg5z/vM3NK3Pn&#10;vom+BcTtMxOf+4QyPXbxLkqPrJFnL4psnmwuCU95SeyibZzoYlDqyIAPOCfrihiSXw2c15hy4Nh7&#10;43blr93iPttf49O1I7840RNXcCxqf//mcYcxXsM/rYHz2Sdwxk9Hluo6JyByhHwodvAhO1mVPba9&#10;f9qYL/TlGRcr+qaHHMMHq/CZD/r0nPFPXM6iMT3Kj6zvk68D54Jyc8KhYQF4dJo81DgIBRPP2iM4&#10;cru727Y08nPc1z+mcm1Br+qUtojTwo5XfKVm5dEItrzR94nd+LV6Rc53YekGHmV5yG090dNnLV4H&#10;XtsBqt/sr40W737cWOSHoLHH2DB0xW7inM2Vz1/e9gnsANS2btDQzq776i20wq3w9687XzLjxe3k&#10;IPfmEhNFfqM3WVaflZEPXOjdsYb9XPInh3p+10fhx0r1LXpK9QovPhYjcNn5VY7tK1mupV7lqm6R&#10;7176G0upeKquPn6bs9C3xvUvPfEfO5hwT2zsvOzOwz64hdk2NNZvW/e8NVe43rOTRjzp2wk4xVL0&#10;n3sR/6s/eOUlL3wXY3Z6MdQduS+Ktue6FwA9qIzZ6/b4RsOOVaPj0rkYF/f3vmauljv4k7+N4/zb&#10;beyxT/ai25tCkO6JDju/pAh2nv4dedBVqm+2Lv6yVY8X+fhl/YuoRZiJ2fR48PnwqQt03hIhfv/1&#10;wU0MoRlZ3BTlIiVfReLy3JiGh7Z6v2FT/qGnrL9KP3WePLZvnujCxqeMufQ2H+oF15wgyp3mjS4s&#10;6ItO7Du+RLaVc2nr+/oUuNad/Ae+C2+tnXg5u+W38i7etumj9IE7T6rf8lWAmHv8P1v9Yws8fyPJ&#10;1BY2cyT1jPnjX/5Su7MdG9cnx1byGRpwKl8I0Vcx79Av2F8Bp4Dth/Uxbn5rU+P3Uxa/3DTiFfNi&#10;7k+JP2PF5zxJNbIlB/FHn+x9MzcJVdT4NPD4yE994icwEfvwZHPj2YxZ796NPJO3ZpyHa4zvnKTC&#10;zRNAdEfb7xCbx7Hh8Bm8yhUVdiFycuXoxNfiwvyueTTxwrZuGHHxY3+6g93ErdgGh77PFb+Rh72n&#10;H44OdAlI8WbMfelrEjwWKOnLhnM+BrH0IxdHXH7p/rE1/I4fnpQGM3INLFuOPOtzJiNfZc7B3txA&#10;DnIuD8dwdyx2PHOL7YMbT/Sb+AKjrG1t2RGvxt7pT3KEp27bHwJDfn01I9joKx9Etp7nHZnwWB3a&#10;v9I+sZLgueQeGeWyfeMBeWKVSy9025mCU5ontqfevEIOfWmH2iS2qJ6MVK1mjkiWvYFFu095hkhp&#10;5mD9Ky7FE5g3b79rHJVmdQnPPmX9Mr91fNBfw5/clSXwy2v5Nd+G18r6qRdAg6CE3+Jlp/vTMN90&#10;VpYmuyq2/NIYTlzveQpalTu6u3maX8YXMwcdvPT/8NW2MpZo69BmK23zBKk2Y9fH5BAx6SM+PAH8&#10;XX7bHM+Vq2PMdOvW7XmDWFPA9aJ9jybeNwZUzRj16L9LFw9l6Bzb5XjbjYMXTPbXXs0HiWO5XZk5&#10;8x1/7AvXB3zQB7Y8T0wd+i5k0Wl5OZ/pBY5ByT7esybiIljlC4mF/70tP8qL+uXSmzFg8ov2xR3d&#10;Jode9j1Crz/BLnx2Oh8tHj/Q5fS7hQdTqxxYcsOXt8XJyOV8Lz7POot8CUbb8rJ/yV58+e3EPfq3&#10;BdqVbW7an3PFx0WbHWsm97Bp89XJB37momNKeKz8S+9r9uhv1Ffv46Qouvrfx/PTem1KM3Irq9fo&#10;mv5mYIxr5GsXrsmIFrg+OZktmN6gYO5lAeTE1cUgO/rVHxbxGLttfwS7utr/cG6A5tPtz2TYGyTk&#10;b/B3PcWlfiZ/wNkxcQJgcg3ayrfffpccaZz9ub+J3vPO0Jv+7wGSyZn8sHKNjdKX8jdPyI8d1DcG&#10;A7vwxUn94rb/RaYIPALsd3CuYj84Cl1BGvm+eCjFBUA2LU18HYfcUc4cn95KoMcGtqnyJNbrwCuz&#10;6B7buFHsSZS7I8nNtmzIRxOnQ1/b9WaF8H1ZwFgb1d/ZzryC2L+Fm5tvYY+dkKLCmGHgHc/vkD+4&#10;oPU6ea8kh/ij8eyZk5oPfjp5hywKcH2/57UHtnLGvu3z+ncEWFuy+bPLoPViSeQ2zm6cwe8NPlmb&#10;Q790jw+2P8O9bIFP/gjF1oXJ/sZQYdnmXCQubKMiNkme2j429mK31OVP6euMQ6t/lL6XsHResbmX&#10;PGhNX3zYSd2cl0yggNv8aS76RwUueLLV9onhla3byHp1h2FZcped2OZWf+dFbjS1L/zC8oFijCnf&#10;NFzqZ395yh/3Ur2sAeetHgnZ35TS2trQufilTnzQqX6Nqe0rtuha91y5+NCfemWPxRtd/G297Z3v&#10;8lFvrnLPdcWkn3OFMx4Nf9AP+cbXD3nIBfficxSrLoP61e/G6NETwOWHQ0uf2NI2ukU1fNxMZy1K&#10;/cyr5LfQMJ4kLpWJn+7EViem9eFD59PpEwUu2PSbSZiP/rnxehO1KCvv2mPpqPfZ/u1Ct9xK5oF9&#10;+G1xjste0O2DqOPK0tPIH82bAjJ+Gl3G/lE+rWe+vwFre2gsryu2yBQSznaGTrYJEDIam9Up+vQf&#10;lWc/iwd5sxdx04dDMD4LV3TJc3yxx1+OHx0/bDo2wtceCZZPt6GxT7A350QHes0NTsk5+NzKizXg&#10;o9dbA/AyNdgYuAnA4VfnOsBoVbjafIJuDZmGG6sRFN12jFubugpPNokiRlr+AzuGZvyeXAZXsGtT&#10;NojpBs8ATqZ9wsS+eji2dNri2GeDoXh7ECDH8BgTO50KvPp3udMnm+6rG7i33/znf/5nF0vcaa6Q&#10;h93gdMEh2/KNY1q3V5tCw+To0g3xFCcgw5NlE5xJALULgYLTwSSOb4dPnbarc5bC6rH2moUAdqhP&#10;yZ6Psv51ki/R+OyigomcQevCSwiKDbJZZPT645ZsT56c4/t32gzsQOmlzIWCSQ61U+TvSVhiQUGf&#10;HGyleMXQ3KW5Nqfz+LRPU8Anw/nAWb3IKUF6Clj5r//6ry4mSkoWMcbOaTg+AlO+eB95yfLGD+Nt&#10;W/fmq5P87HaRP3dOVnZ2y4cMjvl49ssm0Za+BSdt8G35MM98pMOOD7aeLIMbeoGdicbYsfWJDwst&#10;4NZe6G0MZS+2y0WopA4TGfHYCxThp4CzgLC4rYNf2cYfu5C8MNquffEpgcZGnsLVJpVuiIOrPIcm&#10;+srAnTjtQPvw/UAEJn/+6b0nFW2L6E2sgg5IdKj9MpHd15ySJ0L2RGvsNlR78ST1+o6iTSGnP6X2&#10;yL4TWXSdgO6FHe0dwLKtz3OGV145Lg20nXyGLFnuZW2mbvdt7/Z5iTN23vbJexMzaIwLR+YufDrR&#10;Of4kG7/LY3RcGsU7uutz6c7VkZ5kaUwFl+1XRn1e4VqTwY23XQz3ii145JNqwcuF7GcSz9btb6lf&#10;WmxtXyxev5HOA0eGtcvKtbLs9qFPLpA0746tp3+M/dmHXVx43lw2JxnRIb75nHyDXnNN9PvMHvIC&#10;mc+YQa+Ni+Vpy+pwfaq7OErI7QLktoFVJ0bUoW9BiO74wrXPtl7F73gXp/lg+cvBbPEpthye00fR&#10;wEPbxnZzT+q3jX30YfV7MaMXkcP3nbrkx4mt6Eq3wKJnAbA6k+PQEwecvLzAKtufRrbpU3QltwtY&#10;6Fffr8Ti0kDnvu+Y/mRRtm39oY7ddhxc36tXwO8nRDp5an0motsnHLsDsvZj2/zZr4/h548O7orv&#10;OJ39EP3mS3xFn5WtdoowL7Z6UepcbLFl87WTMcGCsif/+gpy8oU/uL0jdGXfi4+OjYOGMn7sQgVZ&#10;YgM33UScGMQH3/EB/bTP9uzMYb75burAr60twuFFFmXHXjJv0Tavns9TPmfe0wloSM4Jx+gOfm10&#10;x4W/MroDHj/FnI9dxaoTuclr07byXHYJDfD3hasHj917bJfHo+bZHo+W+97/YezOliQ5knQxo3YA&#10;jV7k8GJkXpIi5BWFfN+5akofDrYCqlDF//vV1MMzUUAfzYxwdzM13U3N3HwJ7bqYeewxdfq1fuEG&#10;o4f8I+PDrnDhRJH4KD6On9GD10WbPmW44+ZQ7nh7LlQzy8idPl5/DY5veBZYxPIrYyHkJ3Dkjj0r&#10;16lHbxfRyFP/sGX8+8t7+cwis9w0i9RITl6b+ZdjfU0M/hpa8kfpOBEL9ILJmjYi8SEQX+TwWTuw&#10;68uXeU1obNSxOHUd24+dyCoeVuY0Li1fS0N97XnoN8dnToQfcFF55uqTq5WtHG137HIvt3+H1a/y&#10;xD47RzAP3TiGr54fNm80bvp7FWqPnKevFzel+o/cwI7m3l2Q7Rs9zB3n9zPpDZ9O18XwxD6onng+&#10;TPNEP7JHqFMW3UPDvP5T4pHPP+YibnZKSw7S78SW/V6QF7/GADkicoyf5MHJDfsKanLMYuqc+3R8&#10;P3rJoWwCQjrx5YaXGR+U+Z3q/g5w9KenOj4DcNHeuNl260M5gJ1f5fXgPY848aY93MkPjzGEHNqW&#10;pvyXfXJvHLFX5R32jbMKcv9i76OPeftF7/ipvs2+P7/p/HtI69DXrrZtqJ5+qiTlo/PkRBfS2HN/&#10;D5nx8VAGz0f8jG0mxyi73xSJnzJgS083Z9lvOVGCQ/eJmen3YnJ1Ve6Dt/HnY8bFyRfTpuX0Prrj&#10;tW3Zd/nD81k+8KYf7Y1Q9IafuM8fOy4+2itHCotXvqEh17gpAp+OJbkB1M2bYv4O6PU8/eSOsLjk&#10;RLPynQYf3ntF9VyAmnm1MTjz29genYXqHNkA+Tb+lT9fiIETNsUbfaJjbsbaeRa67YtBMu6uDbVb&#10;uPMuv8Q6QI/+tW3CXn/mK/N2M/sdRzqXj/6v3cThT7v0g2719fSrXugP3bH96EYWqd66jQtc5ncW&#10;6fmrdmu/M0eUPyY+27eOTuwCxJUPftqJu5V9b5Zc37dBvkqf4QKLa35FFHDHVy+mmq/ifq9BnzlK&#10;sELDfr7SJn4wDjkO9I0XaactnKEz/LSrX/xUS8C+OAKDZ949uUQZfH1sZbXtxTd0IrQcpawQkvw2&#10;dMYfrcoXHbYvb27Cx88ghBROFx08F9Da48VTN/1DvnGeGB9V38GVQ0cu401kI8SN5tK2Rd+bsdDY&#10;Y/Hw9dfflq/5rbyk+cjxkBPv9kE64xPYm9fsdx6U7de5QQngJdfMdvxzKrJ56KyMPtUx/X+ftF07&#10;zJh87EK9/KlTvjgdgyMTfsquuLnx0a72jb22Hd70Uh4p5gJY2jdm7r5OrXnK+lS7hT2PWX23/A+3&#10;R4etH3kf9tA3t0z+4t8rP5xGeI3M66dUhIQ4+PUXP002+RT6+nppyi9uHjNn5zPzN5/GUfrHxOvY&#10;iD3lgjDrzSdOynY+0jl//WAsyUffOzaWyz9rd2BlpYfzzIX1w9Y7xhO/LaPT9P34PfNm/VCd+dPm&#10;6Z5b0Qv/9LNPchldwuhz8hRZAfl+Dw/b4z95ZMZqfMisjI7WUHp+cCOyck7R9hcyU4Mej7Fs8pNY&#10;v/WNiBTRq+PyRwu/O9zpPClfncprxuGu+eTNc7N2MWupXvOunwBZlF0JOXImHo6cngDEa/1A1juu&#10;9hsXG5czBxl5eyHupg988NwWaI4dZi4Lx3zguY/a7uj41NYT76Wdi9gL9zikR8xSGD3JPnI23rsm&#10;+YjbtbGYNy/Br3k/seRGN/r+O2h/CRJ+OzcnhBhEr3LU/mSBOBT5BFztbz66lEg9m81bpo5Ncwym&#10;D3vCNn0vayb1cXNkqyuQ/m4MpxN8tPYBJ7I9j+36XXNCH2hftO9VuCnv67FvfX9iWNzPhz7Krg89&#10;80+Gljk4wEZrY+u2YOkIgY2NbmM76+9LF6795/y2fLfoVf8zb9YGDJ85F2rBH3yJb/5gu20LdW3V&#10;spC09Qc6944dat8pqt3RCZVg/D6u0F+w39dTp4DsZAVrK7yUg7lOItYmV63NWnm+7jZV1DjljyPv&#10;hRvRMrsYWSX/wEh8lDiIdzugBar/scHaZsmLIbEDhyqJpDQ49mz5yJLdC8h21G6OlzWsf8IUNxs7&#10;a4e+GeMLtCrfDDGlg4G2C/j0BjMiVb7cHEXGxJqxb5/yXR/M2uqxTfKNV0N7OrgPfIVobRM6g/Hg&#10;s/xsL3/w+bHfvb40TsHrn3/+uYnSHd8SryQPdnLuuJ0giqgHAgWTLoSwqv+JoTp0BbDVfhXfrfb2&#10;a9zjBcdbpl6QGhiagD2pErz9kGHvFlQGtF3Y/aHJVEc4e8Hf+jv+IXOTYWjCp7cJYioRuGgIRBeA&#10;1y5s9vGj33yxODx3qd55d9APLTRNjiXXt7lDlo5gJ+LTWROM5TVSNmDDfi8mxGnhMTa769P9yNkE&#10;nu0u0Bmg7nio6nz7Oz27yEcXQbhP7jomb+1wTt7Q+cgWgY0N+8pNqk6urbnoZrJLDid/LsZa8BL8&#10;ymzFz0InCocWAm5QeJNHyXaCzob3pBXBtukT/cirjkwuAvktmf/6r//qyep//ud/9rfD8Cf/Q94I&#10;QgfydCsZpPN5cuwco4f2Dgz80ePG7A7K4xdy9mRiZbzpqU37kWQcvC6UJgt9zGtp2EQ9XhaQXFzt&#10;JBidI4c2008in7+UL2wcudDllcgvknHQw2MuREySg19eT9oee8YtleHNxObSbpsjm31yedp07DD9&#10;2iufJMbaShJaID84/NCfw5kMXSeAi9fayBE91h7iurZKnTJP6zY2lCf1kyUhG73nQptXAPf3QJNI&#10;yeMExpZfK7P4S9u1H7u+e/cqJ7Febfgir6jM0+I5CXr/eV5FJZ57cTV4gI21deHXdujoWePflsU/&#10;nz/iPfH15HU7aQOI0VY3m9CvuSHb7Z/tL8Ev3cjgVdUuouizhdPesZMj9Wvn8g/ayDjoHehM1juI&#10;RebylD8mD6ChfZ82Oiet6t6F95vw7Wujc7efnIVuY7m2n37qBgz++fhx8giuw5/vs0CaE1Q5hhmC&#10;esHKKGfY32MI5BmdPvduc3X6Qi9KhJ79TGFju89ffZ9X7LKZ/tq+TMb4sHTD1/i09uHvvVC38WFB&#10;486ffi5c29Lgxx/9VmL2MoHtNrJ9Ch0THf0QwPVb8l1QO+Php7MAZgHFCRY7WRDpna8nz47dH0/4&#10;otW+nZgjn4V8hpPb9QvAn71IEFrg20PLBWZjPV3mtZtugsnTdRbh8hdyzSO1QfRjh7VrbRv7AWVi&#10;q3GZ47VpfRI72MIRN+yUg5SZUE2eVCd+9sT9/vpTdT5g+wK/gatOdcy9+bd8TzzAYfcYcXhYgDzt&#10;l0ZzgTGqbXLT+rlDfvOV9vsK+9JjCzrVxtPHVkY0jd8rGx/wNUA/EVEfsdfXsTWb0UucNr7iK3TB&#10;2lg+87vAXm9r7OgJcDzDZsYpdNvX6cVWOe4NDbHxxnnjLuVAnJ/d8m6hr1SnZWXHe/oMkpExDeYj&#10;hvLEslfNJq+Kzb4yNNuPkfHuu6U7J3QzfqGxC0bqd2yfeAiPxMu7Yz9ldznETuci9A4dbR9yjXz6&#10;y54goO8k4DnQXfH6SP2DztQ9b3M/JkNtExsB9HohLLzJvLGApn3bO5RX88PIsAsx2spR+t+Oe3MS&#10;I1/QfRa2Ztyn19JdHeeYbO2LyTl3WJ0taolacZfelb9wzTg04+j4Wl/65de5We7Vr/J63tjw9Vx0&#10;ev/zTyXradwZE8WDm9rOK+RDkA/EJxDzawv22Fc7Mxw+l30ICD+2eZ+b/L7K2+h/ezf1ngDzuif5&#10;Ci8+kDu97nBtTG86ATT1O3WvPEWZp09Xhm+++bY4ja3wJ4O+t9D+F1raHnJb1W3p6tfpF/rVXiRp&#10;H9Qvj5/GZ9MULfKyoxglS+1PztBBc/JEXqH5/ffXGFa8o4unNdA2PoKJw9gwtjEnbuyHjzbkvvcD&#10;RezaulSam+jHo+DYnYw+8o24I6+nWuR/2MajIJz8lJLoIU7lpLgjh9Nf4YRR+W0fJet85mJZyFWW&#10;zdmOX+ciinmBp369aeV9fE1e4/HefOcYDl3ZXvSii2X1iwx7kyr700cbfUYb0MWB2juN1OfPmEAP&#10;MdELhGmjXf2W3OaJraXlDSHqtl45mXYM/DbxRTb0Jr6HL16ALCuDIn4femOTPT9GNwLm8+AFL6JW&#10;Z+dpK0djMviOxcKex+BjPNIX5+KL2Bk/2077iUex9SZz+9WPLdgWkMXx9lfHxqGtV+fGKflb3ICt&#10;wwPAASsz3HixZejRWxv9Gyz/6nZkdRGSHfuXLVA/+k+sknHLyjt4th9clEj716/jn9zij/60m3rH&#10;mwfQL6QtnDuQlT3Zy5bfnU8aV9ldPUBvf2sZ7rymd37+YXGWruN+UsBac4xG7C7HxFaStt/5XbmX&#10;99Jau9J/z3XQp5PzVSC3mRPsTSMtPF/8p+2H2AiP9i95PGst4t+8l3/wqXznJHntU31Dnx3kKO3J&#10;+/ZNLtjlXniLyt7O5CLl9sXXuVkKPtiYtY/PLISNT+TY8gyN1VfebNmxt3Ni8zI3sTg377h63Ejn&#10;zUXibl9/fZpiWVoWQecNATOuKPeTGZ5ojOITe2m0tla/ecb+5Kb5GZWZv+ivxrAzniSu2EsZe035&#10;xK88C+iE/sLyIjfQvybnTvzOWzHexqfzau6xyfQL+GOvY4gczzxDzQD69XfiBN3muhP/8kdvgI0f&#10;gbaPC4hjElJtf8GLPzdONqfuTe9yExtRD9+VVXzzT9e/5LU+GZPcsDn7+B3+4E5fNgcFKa6c4tt4&#10;uOabpzvFhDia+H752/Tn4T0xtPZe25hXLKz96cBv8i6ozhtfYTh4cuYjdujEtsWPkP7al/LTGmDt&#10;LuXJTWxrPk22oBaWv3r4xsI/A/1u9YB319OxtTMw5ZFo+9EyDF888bNd+dsoTT3Zu2M9GnDE9Mpp&#10;nNFG3du8FUb8sH+fCj6v7w564GlebUlk6U2MLv6ELhpo+9iXHIfn5DE8FzoHZ2tDFtzn0Pajz8q6&#10;7eWSz87XI5PmyMaj/emQicUHn/eJAXnmY1wYqWoLDbxKv0+4Jr7NvfatPStG5c+B+J0+cn6WIvYi&#10;hzekiLuew7fR73VAQwwCbSanydWRJejzcyLGiMk5J2XUZpun9Mnx+YyXaJFpbeK4EPr+0LqD8zP+&#10;BM7ZrQuXeaYWyvcCbfmdmNqY7Pwga2n7pkt9cnjEbZn/aVOukWdjSC7ZtQF0HE/fO/Zhh5Q3TrPP&#10;9sfVh/bIKoa05StQnYMBNg5qg1Om/HTdyOVooPKxTftZyg69cC6CsYYA8vn2C+NXz++zfZmf9lpQ&#10;P/l1yvC/v+1i8e5btDpWhAc/RspI/DRWqn/KyP3QYXB+zW9yQ28/agSPrHigq29TiSxs+rATPOP/&#10;zM82nrUbOap26bKzjz78MnMPNPlMbJD/CRA2cDYjV9pNjA5mXx89u9NH5PLEGpt2PCfw8dHEn76U&#10;giWa+nvOust+yDZWegNIZASNiZAVW78DYVPytHrYD57zpCnTvx7nIPVT2qn7M5iYiY/rRD7AjB9n&#10;uzF16bC6xa5yrDdxAXymTSO2+tDJPDsH1bc6wj28xFHli4jqfJaPcvHhXGljQnyUxohWvnIb6v7Z&#10;Tnt//KFv7k1Oy7uyHj/BbX47Jro/cb1yGF8mNkIVbR83JNiG2Kvkp4Vt41okER3PK+4n1rd+8Vem&#10;xn10jzDjhyB4ilb94pSfsdNfGM/xERx+/sY+scMZS/Gxjte3sOkfmVsDuPIG2t/mBrcP4WseA5xf&#10;sJubonUdNwm9dF5wLrAu7z7AlJ/edH3Iefvr2jvykTH7onofii3hHq+hH3K/+D//9//j857c7UlZ&#10;ky4D58NBq6ztGmWShScgxgHKtwzeTgwxN9n3AU0UEXBxGeI5fScMncQnoLZTNQmmPT/h5VjnWKMr&#10;A2ht3e8C5zhu8aYBh50gD43VceQb3VMY582AMrTjFAYvr5kMsZPBs4sVx7krE4eXZ0OW/HNHJ/y/&#10;/vWv1Qk/k7A9WeL4HQjXtugIwEm4cTJnRwYfsE8/wB+ckdMxHGX8Utz4w8k3PbTrQJNAcoIBZxOP&#10;SaqLAddFj9ByMcgFBTrfdcMDr/5ROfviAw3+d8GhFwVSBVewmwB1sEzCo4YyJ7urE5kBWdFBH83V&#10;w8JRbXc6LNyHr2ZQIOtPWcj8mMHQgs93331XGtrRpXyPLdGXyAw06tdutk1wx/7qyNQ7waNrB6e0&#10;Hb3EytiwCezECnv1JKlxLU5f5wLST13EocevoVf7hU4HsPQDWyc+TkjIii/f+ODxPq8qrq3SZm3P&#10;BuJEIiCfyTI7V6+V8SQKiwOf9gJrTojfnBMauOV3Jn/lgS5jgZg20ddF2nJLee2Y9l0wcVGSnOHz&#10;x3CS5rP+gUf5ZLsnJnTrIkho2t87aDf//CGP4IqpjTuDGd0W2AUvOCsr+msrfvFKDX3RkwAXjigP&#10;3ibyvQiDLpzSjOr6Dh5+jw6sbdI4ukWP2J/hWh77V+/gVYaISU91LvLC004dgDsXwDMxz0mmY/Fx&#10;5dTYanLb0FPfC2Dbx5JDXYyq7gYdtkmMiWW49HBjEBi64jJ1+dsngNs/Y0+x6HXUM4ZkQMqdn309&#10;Rdoqd+PHysYm6rSdu9hPTJXTDHqbh/RzstBZDpEzxfW73FmPl0UcFwrQAfqL/q6NxdBOXtiMXY7d&#10;xGUHSWMIbYJbfSOPLTn5TPyT2yK1tn4zfP05J1bDb/r1xBF52YaNwrUTfH1MezKrVw7gkOWf//xn&#10;+/Hf//6Pr/7xj38U18IsGTyBHqGK3zYr64mxaNU69DtmRnbyL1Sv8CBj831yvEUH/aG5Jf6vzIkx&#10;NCYXn7yXsusC6eFLltrPcf4AHtq2T+bCoL4z8TxPGe2CudiaC92zaAtHG+19ADoTs3Mywnb7lJz6&#10;6hPdySl2HXfMDU/xihfAR/1fkuvXl3A7Mc1WXOBNFzC+GN1GF2P5+L884R0ZI2RtDI+fvPKOTR3L&#10;97aOlZNzfSl2wC+5KWP1Fl9B77EbARKYxfEzBT8lrsXg+/e/9iKZfWPgT8aMbOlQ/Y0P0QU4xr86&#10;x3Z7MWP1NPdoP49cttO/h2cJPPv68ccfGvN8gBY67R+RRW7W72feM/ltY2PJqCcPnI1LODuv2/Kp&#10;m1jmDbkBzvwG3IwlcNgA8KO47bgY/dXR3W/Fmffh6cNl6NzlNh5aoIZHp11A2zbo2wcrcw/Ol/YL&#10;O2+6z4/o5MRb254AhJefEnABdRf0xInFZ/FK17GTcd58aPrvXhBeXr/fJvbhRo+wqP4RvPqQ0RxG&#10;nj09qzag77uU2faCfhbpyeVJG2+5Gb1jn84/yRX5Yj/HAzMOiwexI/eG0+BED/1VjAJjJhvU36Hj&#10;+Hl84Lf50xawR3NStmB9YP44863pd/oVeuYAe+ELPprlKc5Cw7HY8JET9B2AFjwAT72xw8I1sPju&#10;AnJzZ8pn/Bl9yOfTC6ixDx7kXNnLK7awnbqNRzkmspBNX087MeJNGMaUHLYN/q65iBfy/PyTn6TI&#10;zaXnzmE5r2PdOXEsfmU4fT+2FNdsQ8eJselTcAfOeVRkVN8LSZlHsItcJf74mF4+Obz0kV9m8WPm&#10;O8bitQnd5FO6Gz/4ja76xfjm0R/J2JtenChHhrm4Fp4p5ytl6E3sTCTLW3zStrHJ6CdHDF264ePT&#10;Obq4IUPszsb6noUJ8kz/H99pt3FDV8DO+gBd7DdvRzfnEcZzsb9jjbae+IN/xyUneZWRCaCHh5ha&#10;WbeOre1rIy+gB5Shv0+16nt4hlq36G28YQOfzvzCNvK1WOo8gE1Tzg7LS9vt6/aXJ3kAXzQWooc1&#10;g+ay8KivosfKrS25bOVHNsIDKPO3ZWjOh4xn7KqtZrzQTpvRYezQHHlw5CWxJUbMf9YXZALbvn2t&#10;JSnLHyDHfY5YPuSJXewD8Tvj5cnJ7HZwyM1HcPUHYz2bGPfZQn6Cs0CWnV+j6XjsdMbU0DC+ydvX&#10;7wyncXNF+LLPAtkB/NpG/2qfQeOxKKk/Oe5NNaf/aYeHeNyfD1ibqLuDc8ONf/QtxIpnF2z9tu/m&#10;f/bdMWV1pt897qcfjw/Fnd8wdzNiwyu48NG2BbY7lrATPfEA+rA4oB8eAM6r1GdTfdcOdFuaxYus&#10;G59uUNo+weXo6yt+OsP4bPwcuc4YEuL83bLYcEJpjivEF742RsgP9D8N8THGbJ9iX3TR70eE0il2&#10;fp3fZnbuxlb6MRpiiW5p9FTGth8dV/aZZz3yHPrgf/xv/6N6Gn9WTrYB2ho/FpecYgYoI9c///n/&#10;dj5hLqUPmHcYN2z1feOVpwBnXkb+6Bi7yR/0B2STl7XruBP+xYs90JiLPI/YJ9fk0oyP5+JqCX3h&#10;64MLIIGNgbFDdAgNdN40X7sReOapMy7MXHLt0PYHf+z5iFEPFujv+6pqvnETge5pfrX5Fd+2bbBX&#10;pH45P6Ere+IHf88h/B433bf/qUMfPtxeQMzFEXZcfyC648zyfHD7/Z7Y33yGjv4H0JaDNveZZ8uv&#10;YVRecOijr1/rrCcnra2X1uLafgnoA9Ca/iefGmv99EfOMdJvjIOAHOIe4Nsn7LNPluobWp37Hn8V&#10;8Xyt/c2b+kYE8ZX9oE77xlvGaW3bt1MRfQulf3BFEzul7Jtv/9J5mDgF4hqQW37S59c+l4whW/8l&#10;PhrfbGrsC0868J9tGLTt2FjfEfduHjbfFi9u4tr8NH1z2+EFfs7PtxiT5DH+rY3q4/GjvDJjkfbh&#10;edrRm+p7WGL5Ijc6YrJzutBaeS+/NGZnviWWQen4Ova0YRd5LJxCswWtXnspXyHkRvTJunCNhyHG&#10;juwNqmtiacaS5Bf2TPv2EfKfMXnrtVl57N/LK18q6XrxgxQgy147WZnZXYxqx55fZ3yCd+c/+cw5&#10;qhtssoYcH5rfukDuePPjPHywuXhijy7mGY2VtOePzR1PLoKOiJVhY6E6NO8OTSjGV+3rgxO7nNWY&#10;SPztWH7I/W5Dnkd/1y/GP2iCyVPDb+3Q8thTfin6aaMeLL3up640U6X8DmR23lp/sfGx8x2nY25o&#10;3OvuMtrf8x379ZvzsPxN/ImN7J3P2ph6fI43SNN+rQ4bK+ajbDDnHzPeaSM2fC77lkBolM/QxlN+&#10;tl2+eK3N5S50vwTkAzv+rM7tv2L5xMHegHC37eJqb2ygk7/mytu+erLBp9Ocq8x8fPrr9DtxB5aG&#10;/Y3b5VVbq7hDdJj8/PC78xOy8yub/PYpc6nwX3pjv0efufsI6fZTnq3/Rvb1bQvv/EPXvOgO+MBz&#10;MRcNY80CHZQBNIH89y5z3K8zz9Bvf/7p/Ve/ZN7ronDPn4KDhHlSd1JORnMhvMzvl+7auuObHJCG&#10;5oeLv/V3emLM2tPrzJO8zcL5jLmWucnM17PTiXkMiuF+MAUdfM6+4zLJ1WhbuBg8GD+MAbcCwotC&#10;6EygnEA6hkNjcRtoKe9CdgIKvoEGqk9IhecYaNts+z0my37SKsUboCMzGj4AnivolSu4dF56pcG4&#10;+VvckV9QMn46ftp7smuDdPXbrXaCfhbm8R+eaHOAJyU544KU0xdiT8Szb3AFlYc0qfMBaBs48OMH&#10;g4J99fTQSWzJ5wNnZd2t+uqQO+KWLrzSO7RC9GpXvqG1sPZpefBAy9yxEDnudIhdWclz4uZbr9jN&#10;sXKyzGT3xET0k6BWZ77fV1Quv54ghfA9vtBanfuKotBF+8NbF7vi09BZHZUvLUlr9vPNhpIfm9EL&#10;zezDZ1eJF08TPXoZRAo5qB0VBuyTZz8tzBeSE0doz/HidLDqQJ8BXt+JiJ64Xv+s72wv+fHqZ/gS&#10;Cv5Ohh3HCo0Z5ZM4Du4KRa78pfZW8ue7EX2SVWxBlk4yIq+YN9H2yhxAt7Pz2FdArvhDu+qXY8ap&#10;jpGlfjxtX/BP/sl4XbSG/yewttp+xMdkwauyRr7dR0bdDF76gDuoPAk8flS/7adPKxlAw93z4MJP&#10;mfhAZwF9JzegcgS5euc45lI6/B0Edxemg6SytLRbP60fW5Y2bhbYOq8MNKHUtjrG/wnhkI1M3t8W&#10;MEGxiLYX/pXxoxiw9TSitivj+qm+dsKYXMjGwW4um76VuOtT55+++mtOcLWpH8M8oud1SmPP5dHJ&#10;yPo//JcfPdrH0s7kXs6dk4/xmQGVfhbt+UU7dgClEan8BpL9ytsYHb8rK16+tk5Z4yX67ERO3CzN&#10;1mViL2fjTbaF5dF8FLssfXTkN8fNG1lQAYtPdheWLbR8l1xoEd7ClQssL3Ly0MVI3iBbdLzyaRaD&#10;6ovQai6LfeqH4NEHvs+eFNlPQe0vj/k9lZ5cP9OhE6zjC232ZMl+7ZB2FuZ70hd59iIKvRFvX859&#10;1ZUhZRYIjXX00H7blnbH8kdssQscn7V/F/4jI7noXxwRLtajR/tw6Oxr+sk1J0hjc/zByo+2NsaZ&#10;r1/7jaozkYp+cPbz0ljaJxMOx7Qbmce2PB/sLP58U1r0nxPNueHDRMvFMHLTGd9tg/enjP2gMZWQ&#10;bVtxIheGlth6LEbm6Zrcgh4SMy9IjLwOrmO0md6Tj/rLAj+w+b+DyYtj1y/h/u1vf28x3YFYG5mf&#10;tlm7OQkg/4IFq/EneadNRC9oo87nDkvrYHUzPGPD6LWgTD7wNGHfOtEQn7F+eSaiir48qsaNHfnu&#10;sHj3suf7JucLa4UHv6lZG3yT+ABy3B2Hjm7qofqUr12NbRO7/W2aG6+h/PSbSdOTZ9EqxKCLy25j&#10;q9XHcc2cry2zLV6+asecJLT/p51+3af72Eqb/O1JyczDMra4+zRth870Hf3VE2DK5TI/u9GckHj+&#10;9Cr+ih2atzA+0Pbi9YyfS1OsgWvMPbJvbM+NF/k9zkNr5ZBn92OBVrn+1Fya2HRSCxzzk3woFwIx&#10;VXqhyRZ9MpX2oZGK4tt2bpM2vckj/toFH3zmZH/i8J5/0PVpbsv4sWMw/mBjxnZCdOYPcl35k6/9&#10;zxxhMKY8PggOO5kXzc9xTJsPWYz2pIinE3vzV2jvGMqffauALdtWTzYI7fDpa14tSLVcbtd2cLtI&#10;mjZ8rLwn1odOCKTFwF60d2S+u/2Yyvbrl8REgybf1/gWWuvXaaunTR+S3+uzEDG21K61WXpC6mZu&#10;ZgwxjssR4zc5AtD/7Vt6zJi05xRr45WB3m7QcaI+Fwjm4s0uQntyXZuOheXDRlmgvl77reuMDCvL&#10;5sDVTb5kl42f+iE0q1NsoHdrq9xWec8Rq8f4smg5Vjftx7bavnw5C8S9MJGxbmmsz2yV8cPC8kNL&#10;LK8stoBd2OjFi1m89Dtd6PT8M3XFMX7mHLA3wOh7+Tzke/jGvGdzTmmEZ/4L8EfOx1Zs6ttAvX4Q&#10;Cydw2Dn74jZ/m2PMXyYexOSU8/+ly+GFjwWlnW/XBrHL8ln7MMGjLVk30ovar5adcvMAu8q00x5M&#10;P5pcME9yDV3lvaPfOBrZ11/atF/aCczd/WPzPUfGY2M3Q0D7wsZV+8yJn8qfrtBZfnReWF2ubewF&#10;xLey7b+L/zFzDjcjHDMlr868ZeeC2lhgbr7JWMcnAH+L9J4ugxMrZB5mbusCYmK849f0fxd464sj&#10;Cxk213QsiS/RP4Szz054DD9zKDy238ErfmQwl7DAOjRHLvy93YTcbLcXBodB2qIbfuiJbz4Zl+p7&#10;4+fFxVdc3X24dbbqXYjaCJr4WGrZ3uKluD13Gz9svkdHi0fbsVt9nPLtU8Xr73Me+qGNby/gV87p&#10;o/DoJMc5d5Cf8NJ3+KU3XBydZu44vMsn/v8t4w3sji3B65tv6qPJ3ZW2b6QYOfGZ+ArjEa26jNzW&#10;53L+GTq94BX6o+fxQflMTJGPjYDt7rtpe8voxX+/vXBOnjhKxdpnX3UsFrRVDnZr/2Hj1B2nfffd&#10;X1XVjvecYW7huDEfRuuPELxk067nH5GLMP0d+OzvfMAFocxu87aFyWnb/8hXXnk676IbEr05I4LB&#10;ax44HfPCic/DvPyP+ESoKmOz6efw2ZO91o61U+OR1c74ElozDsy4pN32Tfsv89NpfepzeWYLBm/8&#10;rz2ZgH16gc5zUi6OpuycR8BJeWloIzb1RTTyWXlLJF/wnkBlbEXfVjh9WbvQyJNW9XdoenA8RY19&#10;7avPiYkcPEjiebOT/Ttc9jBvOutAT5uTPbY4b1i4txUUG48PPSZvVf8QmnWRB8/NhYv/9q3xcmJ5&#10;aeGhvnOP2FNrdiPXZjM4TLrxf8+f9uu29ONdl4G7YN+Fam/e+Hfw/ALWyq1dLHvZ33HH5qxTszG/&#10;m+eKjR2bN3+I20jQ9YGd62u/MPEixmZuqHz0ntirLkch+sc725ThLvfPxTEyWBdGZPoNw9FD3x9Z&#10;5kLatuWjjk+5gE8XcvzyWy4KhYhxUR0gZ3MBxxwwP0im6NrEy8xnt7+obn7TtI4ch1T2NLGdtkMX&#10;PnjMpZSnIF9sO/0ynDbmi/3nX3Re/13bu+1Oc7E2r4o+BUde8tFhZVZb+YKvvH/ZX9rqmydudcpA&#10;ZQml6pHje17YmManb0KJvg3ottQ4/8eXlWXL/2AbkWq3lREakndo/znnH5WljeT/Oe9c+So3O2YU&#10;7Vww+3ww60LnvNWcNu1L8zA55I4TqTP+N79uvMdGvbkwiHRO96iN1hbIrAy7VbY6XWXCL6TvPoC3&#10;MWt//WT/yfgXm+CHlvb27/ELH+0Lzr7zAz6Bj555H+j5bmjN0dWqO2ubvkUoJSuvVzmXrJgLOH8t&#10;nOMIV/noDdxQuDGwKEtLvfkhkCXAc5yl05tCrBsnL0bw9F+b48NsQe3SbfBCaOvVxloQoGVzCy40&#10;EiuJlsQs8z1orp1bdnLl2H1kRf91fyNQgIWhRMrIVfho0v0yQXgEqBT50kYA2/p8qb5CpGNboN2J&#10;iU65bbYd0oKhwXr4qCPTTAwmaCbZ47XJ/3EyOMYh40PWOpz8N5rVUSBFLjwKabYyXXTSxuRzcdDY&#10;jrVlAlL5yDN8lleOhnTqN9CdvBsA9iTeiYb9DggSf8RBe2R82HSPibu8S1xB+T90hFtfOoE0wJ/6&#10;WRypop1YLQ56cOCydfFG9F6IaN3JaLtvC1aWPd6ydvwcrN6VP8rBs2gtGZHba6KUPaVjABr/koec&#10;6k0AAFoAbRPEu4+UaSMuJYg+JZJ2aODjY8D1vn8XWv6SO/i0gZuqyhRm/tsPXlhgyp/OsrpU3sjg&#10;sXs2I0/1y7a2LJnhxa9ig0ygg3B6Pxp0HB9MUnuVhSM84K89PBWM9wg39tYWVI4IuscVOuXabvuV&#10;uccpZ687tDwTOTpu3dLr5PuO/IV91OguSd+fUnVCz6bvjt01nYWYkVvfwMcrqmtpMqc/jqomIZno&#10;G8TG1ZoXP1S7XRlXzyJ84SvmDKQPOOkM8avdiaU9RpcNVi6t0HaH8eL0RDg05AB/xdGKXXVdtvVZ&#10;CK7fqGq9vh3Q7u4T/aTtTpsOaokV8QL3nYUgTY/sZGEboF1f8Y3nkWvi+PQnZzGpgzeLbG1W+Yu3&#10;sRYdvHKTH4f+GWDCxgJFfZsTaVu0+GnB09Hzigt3uXl6KDdGiIdsPWnWRfe0aZ8Lv9Y1/+lX+Y2n&#10;XPyU/5yMoI3/2tsx0Jd3ouROcn0G6HteH8mqnRjUUA5DK/uPye3kDrzpCJaPnEJGurXvRca9KUcZ&#10;vPbR4yc4l/1DZy8i9OQk4m7eK5PzRQ9896NY30L3Uz5z97hXj8/rXOgFunhFt5XZJC7xVPvk1V4v&#10;vZ49POG7kK/cSQl8+oPuH/7qNv783gVd2Ei7Pi1Bpui8fug4EJzNr2iJS5Ma+C6a0Lc2wuzwcYw2&#10;HmgktFoXxLYVe7GGwrat3ac7oVIIqcLKjw494YKepIR/FOjcgh/0T+MKvNo8+hprGi8hWLnU0/PV&#10;XFwnM7kAPfGbg/gsrzPaV9jKDQ8/Tjw5Rr+T5HMhkf34Ze3cp3/ZILgvyZvt6Ds8yatuYXnQ580b&#10;r8HNRYaME7V3eIx+JwaO/bRxEVReuvp/5HBTx06AV6dIEX6xYdqclLSsv7i1SEveefqA/Wc+AXnl&#10;tt195ey8W23HZ/p1i/NlPHzE9ZbO9mELx/yx7bd+eSnn2z1Wbx//kQHDOVa3cul7Iwu8k+sgBPcO&#10;aBl7d1y81+3+8n7wm5rO6ZInv06f7sJ2ZMXLicDGmJzXPB8eu73fkIDSyLncnm/NT4MTFWojyHwR&#10;vvjjM4u3Y5dXGQPJkO9sxxnt28HzG8Uu3srhbLp3RcuZlV+cZn8XVPR9OWfebhC98hthLhjX/skP&#10;niyzv08QkaUnseGzNqONuAbK1i5k2xyrbHQLbk5c1fXmu8wb3r755oqPS5/QCbHJD5lb79O+brtp&#10;ro9ua1S6yH9e8zd6TIygJRLI4Gl9MvQTm4Z4m7Mr/WPKyJd8mH12BXzp2AUEdwCbA7LpXT86DZ/J&#10;ldqp31yrzgeNzpUhtN/M+BPrFnfkYS+xNfnxEdMT+9tnQypyePvG2NuFpnAtH3HuyZIoVU4y2Ivo&#10;YXyi5IxvbKv6+Ir9XCDs8fibzKtbdqNTJa1/1bV1/MPfGwd8YPF77DZzn/s5kjZLV36T39tfIq8T&#10;6ZI9eWnx6otU7IJoY+jQGRn4VC7e8yN+HN+x3+K/yfkB+eqX0jv9Kvvk73gcgnynzw3t6X8vLICf&#10;85jGT17ZNbYpWr+0WXuJGXrBxXNlh7h6bWxNPImpOqS04OT/0Jv4UqHNXGSZXHePxeUNj6d2cQUt&#10;0JiMnp2n8mX2zeXYd3Hg1Z+pdzG4dfn2z1doAHxXjxbka2PgefnWa7Nw57dyRbGtDq34hB9ObLEt&#10;NfSfndMZm0f/x7hAhtHv4dudSzR+G/YnXg9tTMlz/6BTPcLvfs7G/uwAOtc8cdK2gu7Q1L7zBzok&#10;v9nXG5embe0VvLHp9LX2CXQCl11Ou/LeeK5Ljt/sp8nbd562dzDlG/fllXgw3/b2or5qOQ0aI5Fv&#10;F/w63/U61YznXZBHNECcjj1kDn5vDEo5eYD49rH+AfS55nyixI9uBhL/7Xed96RvpK/S9Q6VM/Tz&#10;X9gn2jROswAAQABJREFUlJWzhTcEebV2LFYd2RquEgBvcuL0Jeetv/JXFFB3B7Z/fHY9IePihTT+&#10;uTcTP+OrupmZA8cH0dO4g2b9htLhcZE8O83pWZT2pIi+zBa1ZehN+5Ft25HdR93uV+scg7bJvvy1&#10;CqxN7vEE17HcVJ8lpwHnhb2437Ft5gzK5YaO8zGyMzx97bCMTcl0xr0UipHesHzk1I5c8G0rb+j0&#10;+NS1rHXdKx6TWvykx/oNL1BfB7+xEL83vn+b3Cr3u4FoX/utrnZJo8beGiZ0NrejObLZQz+vec9F&#10;6o+/nbeK5EkfvNi8c73cPNRXjSaW8dNWHbjvt2C/6HdwYrH4eW7ubdnRvT4l7+H1fKxYUrttPzpt&#10;5aK1ExlYeuGuGx7wdozcuuVtzrE5XVlpxRFkaV44hBfftoBn40KnnXmltniJaZ/FfZkcQe/KfORZ&#10;WeUJeQkcyle7bb8yE6Wvm87Wq2oNK84DGyeCJ33LEpFrls5bO+tJzPk5p4VE4u5GV7uZZ554Xgno&#10;APCXI2uTGw3HK1vH0eBp201bTlwsnjDe3z+eG/hOXgx/bfhmYfk5Hvk8DTtP8OPZHFJL6WMj2wcX&#10;JKLH4tuOSOQaWVZex/SDY6w9qj76yhI5yojdWPvwLbEhfvDII1ae0h99DokLv/kx7fyeprVboJ1Y&#10;Yautb0W+9iLmnq/UD8d/ewFZ24xCbSJPxGPTPHQ3fyiQ/8orri0vOe9cVE+F/0um4sdpxTO3S1sy&#10;7Px5dZVP5FMgj+44+C4/oaBOvv3FzS/VOXrnz9ys53YnnsqX/uqUFbcku29PD8tBv/t15O1+8BfQ&#10;Aqs3vvy3x1P7+++1jRq6abdQGxy5poytHh/xv/NNsjPkzmc3tuCA53yUob/nRmvXLWcTsPFxlafN&#10;Za8Uep2wmF7Zne+q71zk+FvbL0HHsviajfq3Rgyy47stVNFB2fRDXgnvlIGV31YspyoyjFPQ3xvf&#10;tWGreifbyc0lUfvZW5+RQR6W9/b3jZdPqi55TusnMmzZ3e5bhvvqhsdCZduD3Ubc6uNYMB6bau+z&#10;dStX6R2Sd9rw2pfTJoK2fzd/ZH4HtL9kOjZVbg11eWWnbeGuz1o2BHynPONd6vcV0G7+bfv0PZFR&#10;nOjcG33QyTxoyrhl6i+arckcJ28hMY//dNYvxHjnRbwYGoW0vdqXf2IyxrrqXcNI+eJUpuV3+Ky9&#10;5HZti5M6djpiNnZ2zLY2GJvOCdY6Ai2EjIm7j/EOyisE4vc2K5B65TvAPCaElJ3Otp1SZ3OXuTY+&#10;+RJaI3hpzL6qGegess6J9Qi5vG23M6Nnf5NsdUGocHgE/7pD4qrDa+SZ9nMH6bavrLFPIW3mKYnh&#10;demRyssZ0WftNDabCxj24bMF8JsI/sDKvvtjz0ny2i2U3y15zQCRQA1O6aeurxBIwHVCtg2z5ffH&#10;4jZ5J1kaiCzKOfnc2GAHsPrtVtnqYR849lmZW88aYXDHpYZJ6Q58OgU+eNqa9DppnztwTcjpJa6G&#10;NhkQvdu2ZUeGlkdsd7h6jR197skWHWUrsxPOba9s99cOtUH4jWwz6YC3etq/A/or6w5i6ulsAsrv&#10;aIlP9b+9ng6urL8lFZu9zP7eQT6hMbrXW+jnDz5ZnWzjl6/ZhteWK1s5N3omgiehtB+GBmib8F7Z&#10;ExUt/6Ov3EFSXJPTAlkOLcdrh5ZF9+RRTA5qdGzB4evCqvb566JEsP5o8b3yiYcxTOl96Qs9CwD5&#10;umjXcmb7KXZhwzH59ySpsXP8VHnIlPb5L1SntAlK/Di6KGNnAHcvEjtxseizd2FaTFEPd22jDVot&#10;JtSpq+wGs1zIPaSvGF79e+HryIfO0tRX0PSKq8qmLn9s6zc23O36W38fKcd0DwP8LKD4fal9RVIn&#10;EFnktZDSP4IQKXL5fRA3QQB+Mpnv64ZcCM6Jh6dYTWRjkfocj9qiT5Uk70fhnRijMb4KXTLmD8gP&#10;cv/0C/FuMe/RD9hXH+qTKpHlRer8Nd5z7AmFlXvt0D6DS8R6HZn84S3viQd5wgUQOrjA1z579Pyc&#10;Yzmhg3hwjB9itf359Gn0AT3ouHopR88x+bSztYiOJtO6qHB/FTw6n8IHXi+65ILC2uJ1LgKbiKAH&#10;6AcPIWWNs9akCJ/QWdkUX/k9csOvfeacpPrg50SqJzBpX71PDtYe/n7wbPtsq+exhVf8Vabgj9yx&#10;eXI8nb3m2ytW8FZ31Aj+Q4+e+IeWsWByoZP35O3wATuurQ3ksgRD6/j1VX6DaIFfeWbl0QatbTt9&#10;ZuJ521i4XPk6GU5/l088IUzOvfBeu7Jh+KOv3cvzW6SvPZ27ysGJ7GwJ+pRwZOiTFdmODSPD8Ult&#10;mZjXH9mg/fLEFFx5puagd+Ktdgy+VzTisbmmzG5f5ZPj6ncrf77rN8TRnEUocTJ+p+PSoNvqBw9M&#10;mTHpqT3v9OGs/e3XhqftzBEtEMwFkj0Z8pTRltF350/2wZ4QzSTe3e9j+5WvSOdLmXmkk2pgc8Iq&#10;R9OHlP/RWAR32z6lM33BhQhAXrzyf7YTA+z3qJsTD/jK0ZVTl7fyP4LGuSAI4GgsY1e0P8R3ZZzy&#10;ygDpBncfNnbqh9hFu/T/195CcGKpcoXB+qnq0St9IZGZGybimzOeY4Gfm1tG94kRbdsP0YeTtt0e&#10;//Xg9mWRD9+0bqm2fL5PIuk/QKzLKXIL2f0kgLEDb/Ax9nz9eU4G18lTM3LuSfPwGh0/f5j4rN4n&#10;3uWIynDM+n1+w9eNO8YB+QBt44ino+cVsPrJ0TGy8AlYv8cA1a/j7ITL6W/RM/14L0y3Ub7KO3lA&#10;e20qb+jKA9dCcfCUz+LajD/aV49GSI+UlJfyUI67Y8ucMCfJ9EKeYnZn27bFs/KPPuUfGq0L8tra&#10;ds6h+Fj/M6YPL/6/4xv/wVG9+74G7+RqPqyM8KbPFMeNLOoOLF0yHvSZX2iVAjQrS9p0rtdy/jC3&#10;Yz+Lz24ywDdtQseYSR9vQmEf/VydeY5zP+WO64/aZuKJSGOrS/RKSQ701lZkWtyOa6ed/eWtDVjb&#10;9SBfs1D4mJ8PzaG9POY8eeZP2o1tRgYLEuZn6Ff+9F082Zjfx17HvsG55AveynLHqZwzDK2IvcEX&#10;D30Bbf1kn/phb3J2QTdm0N6nZalDm1yj18Oui9dt6kenCQW8ds6l3vlfx834VR6b8ZmGo6OyMBge&#10;ZAlfoJ8tNM7DZ/kqJ1N1F1P5u0Nv0ko5GuIks9jmYW3m82i/7VZHuoRRixffHKgLkikly/aZbUsO&#10;v0nZ8/+03bmFcrC056Dfc84Z+Wo7cqW49j7b8k4pf5H/k3OFkGMvY+r6pTERkyVb1e7Wa/UxtMj8&#10;7m0WtNM/Vhec7K+d3SB791fcUt/UDuG8ddnNfmwe2quPLZ9U38jlWB+Fw05k6wVOjW8QsdIucZUy&#10;srqI175W2ab/a4v2QkiXfuPihEblabxM3MLVZJuNDve6sQO8yp7tro81thrLg786Lu7Mayav7vkQ&#10;BeSrmWPxCd7LY+ys/R1Gp8VJPEVPNPQbPsO3F/Ca44yXE3NrD/mET6wreXW/81p5SD25zFuqiziN&#10;QJNP1+eTZ8kzONZRjN3pW82hD5uPnC5gPX/F5dBa+3SMqyePTY/xzYHg6PuR6NAff5KXHl5zvHzI&#10;RF4/XbRPDW+uV3eH5a1szxetgzjX+e67v4Tmy/y01w9f/fDDrBNF4usisLZEXL5kMfYYQ9gQeBCg&#10;W7kpUFwBmIZw6MzW+pC6pbVbffTludmvdOhZ+pNLneN7vbK8UnnYv3TOdjpheetP/L3z0K4tBh/Y&#10;Jw8azz8urqJ5L18aOy8ujdBqXg7PT1mXuL+xq+dy5ZR+cng4RLdyZMtHfwbj8WnT/fAjEwubl+n/&#10;QFnIZaeHOZbTPKDwGB9Gl/S52KMIRX/0JfUXgeytP+SJaTv9q2iSaXS2v3XiZvwgFsfHcudH7fkg&#10;ZW7UFCszX5kxLYSeAHrblzu+pXZ8AW0sMvnEnC9zSTQTh9X/RgmPINxKZrcyn3VB6zkgEtYm+loh&#10;xPx5AGvyE92nyrd9/Myf/gzoCugDf2mgLe+LmcvOqdz9cn+u0GG0c73aKDcewp0+OAjVO7t06jgV&#10;WXfcQV+eEEFuqH3gPuKwvMkXm5oLbG4j/DWOR3bQ9aPYuX05bYqTmHbu4uZRrzh/DmNPpXsDNFve&#10;+u5pUPlr/ylgO+ONcjLqxnsBlV5Txt5s28Gk+IfcFze7tl3/w1gfp7k4vPfhCwda6pzbPYGbgx9+&#10;1+oZ3pNGjwM0F9JbGgtXPNDv6AiH3/zxpTjwkcv4qutdufm/N/gGd2ksbVusiLt0qg+d8ln8+/7a&#10;6U7D/s7VVsfLB5V3xpe4Y+Y+6XP8PHOimxBLlEABa7ULe31lj+kL8AEbj/bv9luTs8vv4JCnp9x2&#10;2fWUX3QeYvyOxBbIPav71S6V9zJxwn7eWgiKl93O3c4YueVleewQhPrXjc57U6i23l6VwI/u6M58&#10;v7qkXNUd5HpjjU++6vOXuY6ZkbNoPWdefveG9/0lGjyv3N/YhvIptNp3eSQsoJpL21nb84CHQAA5&#10;tbc9BW3fuuPT7p+3qdl3nudTPyXv2HoS+WN0m+xdpOkwDFTEw8D+Oma3iILFFVQ+i2u7QtaRUTLY&#10;QycKare0pk3JtUdt23bG0NnO2TYReIwy5UPj4bSlu210zh0A7/zIVnljMB1gJwF432FkG0cv7dHn&#10;If90xhkIlgcacVFJ4ePC90yqZ/BWQbY9CcJ28YfPOPs3C83pIH8GewJP1tdnQosGG6Dv4+nrTgAT&#10;FBLjAtnjtOKiI1m4+BCBm5i0ufQ+PuvxCX50xh9LEbkJzt1alFs8toDvZOt1Xp09i3WnA6Zufa4t&#10;wAssLfV7XB9n8rZ2c1zfwI/cdIZd+xxftG32ydFPEgP72EfbFs+1W3mErnIyg8WHt7qwl/J81Z5D&#10;G72xRZOcC44BCxDaFe76nZhEdxenBunPv6t36ElUzHaP97Xfn1Go/cRfGsPfNrX5zW5/RONtFsG0&#10;odL2o8Wl9ybYCpeK0o0NFiRWOuiHnVgzTao7wfeu4IA2CysfnNdnErV1X9pqu+y454Jj+z0m/ysn&#10;BCm4eGTfCd4CW6G3F4urn98gCLTNsYPJIr3pRfT24aNDaRyB7Gu3+k0xXSdJuwGgPygfPcXUQuMr&#10;tnUXYmmc/gglkT3xE37oNm4rV3wUuZafO2uNnY1bPQdOL24FR27ij5wovumrEiNH6jtUZ3vYWSfO&#10;E0JkGHjzIRcycywOavfw72vU8DIIR8BeGDu6rDy2uwBBnrGxG1DmtdLVN23I6JXPL/MkjUWoLtqQ&#10;B4TXpdvBdbHVE8nVjS3z4WE2G59M08oRnS0WWbzHz4mNybmLoM1LabOTpR0/pvXEapD2cPhELnzI&#10;RR8ffCzUdTKY49ehbTG0J3fR+7fzBoDGlWnATtaDC+gB0FoY/81F1drJJBav0GNTQO/NnXsMl/12&#10;Atp+mnbLg0wz+Tm5MvFG73DPJ33eE8g5rozTaUbX0HWDy4u0B/wN2G7ti2f5W0D/OAsIcl6YFzcK&#10;tJ4dPqaMTNrvxVa67KtbyND66Do0M66EyuifBcjcAMCHe6LriZf7TQeNCXzz+eQVeec1PS2PDj/+&#10;+GPpixt82JZcGwPXU9vBdcI2r0yPADlve/vq7XUBzIVbF3PIMn4aH2qD3o4vCcPafeXHT79xgv4q&#10;svXJoN8szM186+ev3se/kSnxQr65c/EWK+x6QD0IyeaJnoDlYCQ5SM82e9F9izf20GKjWPps0R6/&#10;Le6+WnWOcVn+w7G2TCxU7vQNMDTRzic83ETy5zB82QOMjsPnabtHGf2Z4lpUGtZZTGCXlW3w5UJg&#10;TtEcyF6D8pR8jnoy1D4yVfTzG8bnqLFjf/1g33g9i3npT+jGzx37Do99bRzcLwGZ8OmfC79HOHbs&#10;h6Kxe7LCk+Z3P+rrnq59kwukZLvXiU99ePLHY24ERx8Ut/qmYzd06Mc7rzS/c+EHzc2xK9f2p3t+&#10;Vgbooo+gqW/c5VGPnv5ku/lrcdo+7Rw3p6wdxFNyYts3btPPciB/ypP6M/nlhul7uRCQP7qPHR9z&#10;TTJ9ynxOniOnccKbLODtRUL7xq+VaxfcvBaPLX3wnPlpBAkt+sR4zVVyhcWZlj3zHR3Q31fHOoa3&#10;H8fLd8eHsWcCPHaBt/KQEezrkXsBJTI6XxHzrbNIln16L4x99aHI0fM7uk5t1fAVGBssD3yVz3mJ&#10;/W8SQ3sBQpORs+Y4uCVzfalv9jKfTgNyrN62YGhMDKz+yvlzcTbGtp49R46cL9U/Gf/z9gM+StXF&#10;g47VPTvL29ND2vsA8xOvgb5yEr6nHg4xHzLPXMmd6vguDXlhb16hjzogXnbMxX8vsLTy9rUydgH/&#10;mV2gjbz6T+x5dBm7HT9GFTR2gfbV69HN3K4yHh3M75aX7fhn9MOH3C4W/fDDD63729/+1rxhHGOf&#10;pYfmvb19sHMY9nrCRywWJ30wPPAdnJmze2qqc4Yzf3exfm5OnPG/uIk/86/a1IXDzH9HhuHN93dY&#10;mbQlb30aexzz1pbqjPHNd/Dah4+/Nw6ObmjvvEe7BVzlN3/KzUnNxfXB/c1euNumMss1qZcP2XbJ&#10;9QaS6LljU2ngXyajn/ZLy3b38VBX+qELnHPw6dpb/lcP6Nxt8se8dh4fOY4e5u0zp9eW/dwM++uv&#10;7698L9dunymhfIlv0HEg4xse5s+1P1mjW47SbmyVksEPDzfBfcz4tfK1Il+j38hKtq9ezI1CcuK8&#10;cWEuqrr5fMeQtQufp3eXxqzhhLe/6EkvH+ZYPWzveXpkGPyV599tL95RjYyru3byBN6bZ1fX0VGc&#10;ztg85Q++i0fW8Qu/R+7Yb8ri5/iLPei046x8wmYd8xNvcpFPemr7kSd6tX+Tmx/dlPTL+9g29lqI&#10;lRoTjvGbV56O7bTb8pF/jk/pqRv/bo2+8dBlCJAX8Ev9m31xYsETjD2PTHlwt2NYmLsg7I1fHd9P&#10;LC9tbfi7ch0RxJpjMSp/ixevLNfm/fuZ1+LnGG7HyYhIrsKlL4LnYGqmmkzGZ9U5qRFL+p6yz7mp&#10;dM7P5/xqdDoyRs4hN/EIX7vGZOTVV9S7oPiIj+CK1fh0xrxRcmQXd2OvPrkbcfYcSuyMbc5cpXZ6&#10;+Bvewtpyj21X7vKJzW23H5F5aKc8dFMZGSeG2y9P+6V3p/+H+0FGv3P5bXi2WKw86eGNmRRcZeqV&#10;b5lmOXoCcEDELJ+hN/li69TbVwdv+vPgbH9Gmb/YNyNa+hvdtYQ//dr5+ZoXHbA80EZDbLLFg5b2&#10;cohcx0+nocZfAOvB0/7Y/eDv2GisI0d1OHE3MTpjhLYjy4042Vqe/H7yk9ryCf3SPgrZQDdPWzri&#10;1Dg0thGL8accxKb5075zgpRrLxu42ONPGNv+r4JYqZ9i/y/Bva8U78i9OqzttZVnVg9ole3kqpnr&#10;JYsa76Iwe9LviU1Cgy26zmrnQCIle3wZWY9uxVEfPG/pQ4fPpyhtq85Dp9o2h+zzkH1s20Z/8GW9&#10;pG0f4ozMxw6N0aPjxftO66bHvXj3PbyFPn2KuviHvsL2hzPGDC78EUgsgivnZp+Nps/NT7wsbvHk&#10;wNDeudTOadYPeFWd4GDxsPeDJ3rwF0qfbTtObulsxW7hyNv9tN0xzDl0iPk/aLFDZNg+t+Py+ky7&#10;lVWDnz/8PMdo5G/xhtr0v93/4nb9+lCn9O64pZw+h+9TW+Y4srL11q29hOna5U6r5ax699+x89qv&#10;+oVX+3/i1brNY5QJtZstewNG7O5NDtoB85W5KBpbxr5y4/1eBPokgYRObsSw/hGbOtdvsj008KCX&#10;fP3vQFPN5CTnW+HaJ4e3r+coCPoR0SObc5ccuOjbt3TFhmBtktKOh7VpZGj7I0R1DLOO9SmrLtlO&#10;PokedDuA/uslarsGst1PF2hiHcebDLW/4yqXlO/lS7eFlBkdZoJxkkY7YdpWzNJ/8B36c2J90Q0O&#10;upMMDsFhcMoncAanFRnk5tUsqw9efSIw0/iQ68kpTB2DM2ei5HiS6dC68wpyGq4Z77yG41PbLF9b&#10;PGzpPZ9ZbNhOq300qC6lxSc9mRv+aZb2T/208nFt/SDAgjgnjZ6UMKFdaUdCPFqfQHMCV/wuLMwA&#10;ISlVpmi59Kfl43v9eU0go1snkGyTz7Z7I+jbyR7lkquTPU/YvX8/v9GIMjnwHduMHWbiQp45oYC3&#10;tG0X6AR4pjY/tv6YE3w0DbybQIoXGU0+LPoBOEBbYIKojYsOHQxiJ7baAQXOpef6k79S3t+9rR1G&#10;F7jor9yjX5wZwGMWIB4ndruwQAZ3gNk2KRw+6KycaMzEYhYcHV8A7+i1vO/t4Dn21/rYEC/QXnls&#10;0YJ/86X9DpZQl+6+Ann9QpyVqbKEB991QMvJIxDLL3LxVzyhuW3tD58MwrXvtG2jP/hysTbCjDy5&#10;wOOkdAG9vcO4+rNv6tcW5dUJdOSJ4ORd+Sv7Eso2Ta92/LsTMIsQgE8X7m1XP6NYZQ1SuksCI/ES&#10;2Z3k3UFbf12IySBVm4T26rU0Vp9kueKInxWBDnsCp09U3tN/8JIzwiYizMC9g4m60r3Fn35M15fn&#10;Cfqd4Kaw/W37Qyez6ZP1dWQp/Wy7AIlwF7vWT3PiKx/PBd9H/9++UzvUn+Gd35YMYqn4ag6JTBYv&#10;d2EeX7JPu7kwDk/fG9vEDmmz9ejw2S4gON67vU260PotJ0egbRj17KO7ZS+C4yI5EM9yDh3AJ/zV&#10;nwH+JXvE+TvpheOiqdhr/lCXfEXOLgyknr3VNcdmC8gGlOPXY+f8MbpjEyBR6XjGpIwBt/Ebvhzm&#10;1h038DTigjsnnmMntoFnHJmTgOCGaMeb8C2v5R9ctusF0tjbpLaLErEjm7gQuTLbagv4TJwq63iB&#10;QaALuVmcL48zbpFtx0blfKr9xot2eGq7J1ts90sWILX1R0/2AGFZO/MPQLN+iLxwtv/8kt/4q+3T&#10;Nkj+Bxe1HPQpwOjJ7p4KrL1il+odJqs3XPs7AeyYENtqp00FqhwV52rniVggpMQFIAPYeLa/fOyD&#10;4uTChTu0Eykt+9LXfbxTPzKO3BPHm0/1WSf9j8VhuLsAoS0d/wg6Cb/Nwo1De/Kgzb4CCc3tP6FY&#10;chP/ExuzuJGc0EatjsxidfbvIqC/MhnjAb7GlsWfVl/6PryPSk5CnsLYaPKXm1XmJHz9sNt7G7K5&#10;w39A+9/77Y5vX5xvfmC+3t0qmsU0Xczljp3oSlzfeD1ifYwjJuVcTz3sHFD8v8w4sCf6k99zHD+3&#10;r4e+RSAE/V5qc05kat6JHBaQAVlWZzhr97lYET/kjuv1q3r84djf9t05tJyYff7181fffvtt81ll&#10;SB18NOlCj97Fnc7BTi6G5ISnfMgiXvUt+85zLN62LPro34AMvaCTcTgaHNtNnvAWDRd/2dKNEp6W&#10;12/ZtXZMrhH/q7stdZx/1BeRce0QJEaqbPpt/Re5LSx3/udp13iSXujLWWy8ObntCTyuLM/tC4qV&#10;jxyhk59IeCzUe1pIvOsj8jItB5fPfwmPPgWjTH8Jbv1jG1mMA/qL/LO6LB/bH374sXMs9nAMx0W3&#10;PWYfMTUXEYwhkz8q8rGHNhMGEwuOy8v2yEpXNJZHqionOkGu32ZX2xkv8WpuLcrQHNojhzEHsI/F&#10;/T1XEqf87OMi8eg7hr9kSzs2xRsov8dyVFOauHlcPFBy7wNsBBrTV56fp0OUI33n/dD9wZNtVyb1&#10;6NsuzG+4PvomOwJ42rafBf/1p8fr6ukNYpFuVzd9xz64y2WOOReKzaEsZkcmC6ropo/uzRzajayP&#10;frE6bR1bzDnh+Gv6d2SmW+xtnrE3YWjrab7pi87d5vxtZbvL2n4UfYG5D5/f69Fnj0EYXkNnbDVy&#10;j04WndiPrP2N1fQouMDTzvarR+rb93TtA8tT+47fiZHOT3Ks/3elK+07vyHT8Zd8aV6KblnlCy2v&#10;nwP21YlpW+Ccq3kmYjcuHKddP5EZSxfvJ8+M3L1JtLlo4pJNpi+ceebhtfZwAyvawLkQf8utcmpm&#10;j+W1uOqPaNHvYTPydrEvNJov/FxNchOgz7R3nHlxbAAWf2krEzftk9lfPR/jcnTPX/t6bh4no6dB&#10;PSm5wK6ry/pE2fTDB008Fyavbn8TU+OLfE8uP+Nc24QYU92aP6P98A988vamq+zf9XzwFrOPuuc4&#10;bKDv0dU4lv/gJ+4SU/SUG/VX/doHrP7Tp1589dOPnrB3UThjYF5Z6hXVL3MhVT9km4VoGz5udHzM&#10;g/Af34pN9OmP/+ip7Y7r9o09o4N4kAe++up95tTa8RtoeWzbyhzvT5h4zfPqhe+CmAD4o1+bRIex&#10;w5xnKau/tct/x2e5PeCisadd2eDHH39qezKY96+tyu+wjAZttxvnl/d65/vbzrbnSbnYlVfEVXfH&#10;q6Ox2pylMqcf6otd2I5sq6v5Q2XO2K0tWH5sSe+JUYE39co1gqe93yNsu3wZ68f2U2b9rj4pxnxR&#10;VVufocUdR3Pb8ylfcfYpPkxZGsS2aXNoVc7sl8Zpv3NdKOrH79vi4J72u7nLsWXLD1s3cI1MV+21&#10;Y/5eKGLoi0F99mD0xpzURZTAcXL2Zoya9T/8xQ8gb/XJ/sgljtlq4mnYVKgLP2e8wTljU/DwWvyP&#10;eVvb8JoxC331fn5i+G4/nDk73nOz38SdeU2wg192T75q2zPkqQjWsfcN7TTEy19/OzX7is0PC9kn&#10;0xM4BY98Heq1DXvglEbZimM3NTcnsCG67B/aPvcLwVlCmrahI647P41M91dGaw/EMCifHg8/Zar4&#10;S92sxcTmOTZeAuW1DSWjh31V69er7uDylfrqEHy2mrjhG2tOo0swygdvdjHv3rgp42MzZf07x5Wp&#10;Nhv5HG89G3jjn1dn38sra9oYj4E52qEaPcdZ9GTfPwPxUzHytXItvvY7P1FG7wX8rf2tTZXDX6gN&#10;c1D/a/aM/uLW//wQ38fKbX7nowDug160DK39kHn9Bo+PkCOqNs7xvghHF23YbWk8571t0QXw+jky&#10;rd0XrzipqwDBNTYvbXWVm7IHyhv+HjePxGcpItueu4XIopT22v1OexGqww19y/9oq99uf1q7wv0S&#10;beVwtm7tUp6xOX3uYN6hjp1WTW17rhG+cVjR7zTv7Zsn0we4qzy2km119FSEeminn/hbvTsm6DMz&#10;R5WDctbyqE8NmhtXyN7pqwOv3VB2BEfb+sxvZy3U2N/8e2TQfi/8NldEsrfGbPml0g3N7ZHwr/nD&#10;VNWuZGIjH3NqeGvvte+Wvb47YBul6WXsnqwdq2y9xvtZwuUfvB2Y2JTJGDnoLYfbEwAd/9xFqB3y&#10;dzpoO6nQDkxwjdrqyDy0OIjHRp67LuMYJ9g7QDrpl2h18of8Jm4SsDMrr015DhJQEK7i2iZHJiJf&#10;gtXjviXXfMYp2w4NTx3OADA8epdgyvFBw2d11s4xe2zgdZCLTe44eLGdLXubVH08F0hqy9Kt1YrD&#10;x9rrVH09V+qB9mP7HpZ39/gzf5hYVDNY7VPGqzd6lSlbgA59lc0J5eNuKGWDxLcjy0xm9wL5w26L&#10;a+uzNiLDXdat3wRC3sW378KKRTsLf/QUb2M38sVf5yQ+jS5fhFl/j2N9YtsT2SO/yTEcgBZofNH9&#10;lMO3QNDFhKhdXiYI7LlwcFGyqOpk5JdDjw4LS9N2PhMfvcskeJIJm2hTeWzzKe5NpqVTEUbsLjRc&#10;5cvwC1t3cS8s/tq+CxiRrTJHmZY7IT26RISUJQ4c53/bW+cA67M+qRa1q8dZGPCWJHfmlPagf/G7&#10;Jwzp37VD+veLPJ2xF2O1FTfLB4E5uUvJkXHvntPP+uQvfVLXRdnIXJ2O71aWifWZcKGJ/q85AQV0&#10;XD3xWtA2YVFYmrYSeNs0zw2tbWPbE1vxE5ngmdzjJ37FmEX6heX9uYvtcvOxqfbBTfPoOIv47PL6&#10;dfpJFkDav8XLyUlEqY7ZuqBGTheiNrevfuTw5IWP3EvGD8lDtnPh99F/0XOhwQJB9Q5/dJqPooCc&#10;DfRnAMdiEOhiWGgqm8XlM2lI2X0C2snwsT8ZfPTHlZdMI1f6Zcp/ZkP5KK8C5au5GAJn6PcJLTbL&#10;8cPbFak00SXvLlY5JuPyy+HVH7VqLoiebDAX4SfWFp+N1EWsyu41p9rUdscudAqTtn8bfAuk49uJ&#10;u63Hj2zq2QUNQD5Q/5/Yq51iB3Tsry/gPW/XstDrTTA5YMcFevhDo3yTf01wn8PKSJadAIuh/GJ0&#10;UWd/bAAX3X3FOn7KxpZ8xr/JFRaeoqOY7KTJ3vGFevv968RvJCJrL3K178dGkbX+zHF1ScP//v6/&#10;a79dmFGPlldbWwT68acf58JSYsRYQDa28bRx4za4ja3IPePCxKwyPEx82yZuWZ62gLzina7bFzZf&#10;qdfOAil59NnZ0mp8jY7xO5jQvwhdQEpN2xZjcLV9lE3TlQtf47jtlu12mWzblXvLxZN25r2d+F40&#10;lt/4jUJwxdGdtv09tkULGEOdqMwTsimPfckgLu7QvM5eB+Cgsxe/tvz5tmP/KUQjrjkgB0y8oDV6&#10;qxz5107bYGX3e4rmyH8K8ek9v7dfHtkjcuWuXEeHFMQG0w/w8WcBmQ28PYY991Od004dmWc+PkrN&#10;YunE0OYE7RbYdi/q7AXe0XtlGj6VgaDg+Zsep7TfeBvL0JhFoukXyn78/GNNZ799JjoZhyyMPsYO&#10;s6u0/bAxNHKU3vHD5hm8nDOgR76JsXn1b49PuGg78Z2LpFmEtlC+5xIuqoGOPbXzg582PoM7J+i1&#10;YWy2eVXufZE3b3ilNv/2zQmhx5f1B22S1/qbm6U1OYRM/WOns3DR84OUso11g/LvOMvg+ge7sssj&#10;J3hizc1JqYz+FnGyTTyGY+kaI18k7/CFiMB3csjYd3VULg9y0Ju8MYL9XDgQP/Rw/K9//ZDtI5+y&#10;gQVReUcu/fnnn4qH1vVUYSgulBfZXGiKz8DE8JzPGSsa6eFF2KiaTf5CDy9zOePCxPkEIbmohLa8&#10;AdcHPNmvXi7yy3UTL6PftFeOVyE0qz85AksHPt62YJ9kvMYaNj68ySI2XVREq/TOeLP0SuT2xYZA&#10;/fYjx/qI/jG2n5ikL0DXvjb2bbfOFh1abK7Qxn5lSg2dVx5bi6heBQ96PhoaS6/0g7/HQ6eoF74d&#10;Piwc+01fGT5ufvzgNWext/Fg5ab7XLj3poKxQ2/iC15ljcx02RzcdimzHVM4J545gwUgoC7/3bZA&#10;GeS0A+rr95ThIQf0IqUBLXXidOek+nP1p1rqVibb0opetceJrRbmi63Q+C3nFB+zfeO1tVloAuUd&#10;Wv6A8uoVmp2niofs7/nNyoLm6I12FWx7c5iVp7JWh7wZiIz59Cci6HRifc6T5pxFP2dbfZkfOpc6&#10;dkKLPG/fnJ+oQS/AlHeAN+sz6s4YkFjouUb6jBvD5lV+M+/TVhvzis8fx353ertfP8ZGb8J/4UVy&#10;oAt6QN7zuQ/BRBx5yJoYzjxKdknpVa4ezML+7LfgfD3aT3/pAxbTYHzGdzF/4726HxotV3fi5PDp&#10;XPi0UbewfO7bXTOCVv2z0zEzY8Vnc/aUs7E+Yb4D+NC+N4REydpEnwBovD1xN3Nq44U3J03MfcjN&#10;B3v+rc3mOm3lMj7Cz8WqUCs9/fryc/h1LqUB0B9S5ufSRteRR9Xq2fKYzM1wQP8pnCfEt2zy9OR9&#10;bYE+cF9Q5QNyguHX3cPr5NXIve31AReBHdu/2h1Ztk/Wt0PqT7/hkQe9u83Jqe/Q7dFvJ4fyldhb&#10;eXeeAddPPq2sy3hx4Rtfnat2zOMHc4YDxqMFeXbOVT5+9WNu8FJnHWBy7ekRkbm/uRu6zXPhj7d4&#10;AvgW4EWf1ePyV9o5l0N7dRFL/IaOGFk7DKH5XtwtY/rf98KtdQ48+b433LNp9I4R+vSVmzpXTC3M&#10;dxaiTQnvq65Hponh4kZG56QfsnYQVQqTU8Jj+094dQ4VJvNQUkimnc9IPfSm3fSpze/qrblsnnm0&#10;Y9tHrrSew1ZA34oJ89F/+AyN0E0du00sFJUg3VEPf+bd2+/FVxsVp/PBY+XF7evVw2zHGTn88vlh&#10;YXO/wLjzwKs6TMx9I1mLRoZHnydE471r6HyZOWX+GmOpE7/2d061sTFjVHS5xTR9j8p6dNqNFBOv&#10;icHeBHtspG+Ik2CuL++v3W3LGujYOri/yZ8BvJlqfGCOcBilrvv4HEFs9AG+fX4hcnVBs75H9AB7&#10;bb19wC7Da2Jh7DT5Y5w5jbVbeiPjlP/Rt/66fsVLn7wD/xgpq8Oxif2xw8wz4bc+7W3BkhE/ZNpP&#10;K89X6ThvudFVtTRsydPjdGb6+HjYpmvKwTX/Ue9DfudxgF67FtiCP/liy5v5i1me2SvdI78KeqC9&#10;9XgqewJEjBnFYM9pKt8TjOugvHO08TgVDx/MzRIXek0Fd+155dsHyh/urZy7hbj8d9vG1GGSyG2p&#10;aXXdOsf72XGydfm601Z2XwNZOrbFy3xAH+z9iM1pJ9a3PrU73phH3GX0wNLdZ0Rd4A5+Ae9u80PH&#10;9zrHe7PE9oEiFG/av8xPEhoHAZn3PNW1GXqYG6Ppxq3VXfn0q4kVbffNbksH7va1yx4qDyhr+cn9&#10;z4+LFpt1truMr62EeqzTk70j0DLCuIk3RtoTzBKMUGj4lGEmll2gdHIQJdEUkDo/nE4+j6DwAdoC&#10;tCcmwelE/95hEAqU/inn3Ev27N/rLFzs5LMDRNigXz4ZIPZ3wSY53DomPqUbZqUZnvj5OzJXkBwH&#10;oWVzfEoPzurZOz1CZ/jM4kcs0UC7J4TSZqfwIvd9AiooXSCGM9Y0MXRBwIWK2C1br40tVOZJai5c&#10;SGzasae7PddvM6EY3QSZejI7keb7sdnyXNLjg+oW+7KJad3dLuPHTPLPAEYfA5sJk9j5+HkC3kQW&#10;nepWWyI0CdgkZdqNnXCH+wQOrpPLvi4hlWxBZ7qRX3wI9Bn4ZwKWl11fd7evrOSvLOQ5fMSvj8Gg&#10;Ng7trbNVRv+Nnxih4uHJfibwES13DY6elS2L7kODXRNTtU10zHbax56xy6fc4bm+TYOLb20SXJNh&#10;dwB+ygU9/MnfbepcZH34Y9rOBC8x5K8DzIn3tGtEHdkv+z4/vioeO79FF4vK5F10ESgWTTy/9BsW&#10;+gvzWrhxkr5y9iTnEFFfG+02Airjq7Tq7+TMmmUK/wT2RKmTx2hZnzk7HAbxXyZE2W95B5QTx2dy&#10;yDJ74bcKBtfTM9pZFHrVBD7tV4/+TmXaOxb/Lv7aAnGqHD+TG763v2Vw5MWZ+PgNsXfxqVK6H5s4&#10;0D5/I4ecyd8pTjzZd+Jnsauv2BIrYsLJk7/D/2P0Jev9RA9Ng3b7qt30Qfj3D0Z8pT91YhtZPuV3&#10;tOgByCEmxGkXf6Jz81Rs0BtGYjd9Cg9PGMCr79N2c7O8h6dcZaHgw7mAvgvH6vUtbQGdgQHfyejs&#10;k/EhvzIywiU3G2svHKrP8ZnY9eojOcQTsGwy8Tz4cOu/0Fp7VulDG331fW3I4UmX5zBt8Z6T4l9+&#10;9VomT4lmYSw0xApYmXc/pGciERz5+gL8IztecqHXE79OHHRBZ1xz0cJT25+yYGERyZ92jb3Q0W/o&#10;aRxoDsrWST/d4E2/etFX9K6+K58Jf20c/No3NnYiv7mJPmhUr+DkoCq0LPSn7fRzT+yxw9oojUbO&#10;tBPf2ogJ9O9+q/3D93NO5um5tpxx4fjHBEgclufI0Hg68kwfjOwrv1x96qpz4sIdlnjdP2L6+7zy&#10;8qe8Pvrr/C6Yvvf6awv9E0t8A9+pxo5TbMxPXXxJVAF86f2u8Ty+Ed9pOnLYhorfpU6UtE37eWTs&#10;nCh63aGyB20wp2b1uePd90evsZd9oA05bH3G/4Pjt0UczwWxj9fC/52m/aUFFyytoX0SXspn8QK/&#10;k9fS74GFX2XyanNVcsrKcqcJ94ht9wmQQZu1CLzJe/Fn5igLD7wtma22U/e0nIE7Pw5Bi6Ed4y87&#10;pY+mXN7VfvrmlD15yjl60oOOfwZeka3PuhjYeA3zznO8Iu3wxCf/F1RnBYln+dWc/FWelNM/6eMk&#10;xcVC84Xv/vJdZMxcKnYG7UsnfvU3oUrO4RE+kRd/oHxvQLDfsSXltvgA/bJxnnjCH+z8v23Sjr2u&#10;nybJGCYvdZxI+fuf35eGfvj6PPWwY+rMzca75t+/WeBkz9oDr5nvkl25/PZLnuL9KRcdm0dTxr76&#10;JnGb9yMn4F8yvO5idMb34OgTnkj21gk2sxjsAvgaH5++mpYssbE2LozZ0hXo78ZOwEbKvYljZb7b&#10;l1DGRbLNgujYdduh8c03npCeuTw+66fR3U0pmcOwu/+cr3lawG8csQ46FvQ3pyg1VoKdS+94o2z5&#10;knnloV/HevaV3zLuuij8IRfj2c9NmOaIciOQ/7TnDxfxf/ppnqoK9dbvF15gY7wHx49irmOa+c7l&#10;a7SdJ42ta9ezTz9z6fXT4ugH/GHO4m0iyuntgqYbJ/jWGMTXMxeJfTpGuPA1NqAzGcBuyb7yz8Vf&#10;sf+YU6hja/1BeeWOXcwNjC0uAFfH2Ey8wYez8/uljaeYBBtve0M0e/vI00M/fTnQvtsuQpc5f6dL&#10;ZTp6FPGmExlr50bN0zhQzo8+C8rQw2vsND5XTxZQ/2SfnoXlnXY7RymN+Gdw44f4Qnvy1P/RDy/j&#10;rfkBXTsuZSvvyBnj64klfat6pE11jt6v8jMO+OT/bAdXGVhdxsMtuPIwHBf4vOlKHFXX926ClEsn&#10;xrVvbGeLvxwToi3DQT19PlmTSVVvYJDv0+89nU3fF+/SLvN0dfqdMvnJOY/4qC6RpbKmHzUXnvyz&#10;F1hGx+ipnwV39dMH+MB5TuGmN7nyH17sFn0ioH7U+ZiKgItO9P+a/6OL+Y4+QSbgCU286gfng4e+&#10;urWt2AVwVi8/IfUm/Q+OnEJnceGYCnTEZ+NO+TxpNzwaQ3L4K/3m4csyytfHnJe2PHVbr47OkSx6&#10;8gsZGWDaq7e7h9pVnC2AEKiM2aLFR42Lo/u04X9c0KLPUxlaRx8YrZt+MzYlC13no8x+Y2hMfsVD&#10;qE4fjN0+5Ond9o/zxLgn5/etGOJM3dCZ8Zpta9/4Vh5fcBFQvu889pTTEX+x/chHk1P4aeQdCmOL&#10;I2hMix6bwDMP6MX+9HN5f+ku793C9wdeJja3PzgWnysjOeu/lOs3cuPnrEvZdwGLDfSzwrikTmmO&#10;nNKOZZNL56YmxcaCtfkR45LnNLs29RN/HRtZqPqUN3QAF8eMLxtzyvpGsMjywsW7zHeMB/Rlb7zo&#10;TafmkeB7BXrrg9M+KuZSv3xrW30RDTd4pV+ho3/od+pB8WNz/nFO6MYs9vJqf3b85utvgvNt+E6u&#10;hQ/ESCranu2zVxnjmdrZuXrf0pj+C7SSB8nD3179bF571aGFhvJ85K8Fx+Wb7QJf4k+nBzwO2HYX&#10;74Vr58Ch3zlQjl8kBgqhSR4fOehj7INN7RLfFXrTHRlOee28c+Mp29xYu/aBo+QvOSSwNrNFG+hb&#10;k2tm/EgEtFw/Gh+PPVoIP3LRuefqiYm3+Q12oGzmBzPXcHGaL9GxHZ+PfvDbvyLHviGvSqlgA+vW&#10;eUrejP5j5kW1QXA7F9M2svfNCRG14/fRBRNtIiRKmGTd+Nguh+Q7rm61LzkfLA/akqW4Kafnm9CZ&#10;mG9VMCbGzE2dr/jZFVCb20HitKnuikp28CJgpDxyHUcM36ofeuw0c5Z3+U3Pkjw+tL804Ykn5yEb&#10;m+0f4vvArG+NzxR5Uhcu2eecTo+ONJWXniPXxMisbUw7bR+xXLHzNTfEPfrIYdsNGvrnZZeUNk9H&#10;Pv1KntPH/xTCg3507jlR+4W+OX2282q7D5VLjl2ocuf9hM8xP3sFqTZnhzvwyYwfQTl1jZOUo48B&#10;/VrmTZB1vDr4M99u+xzDoUP1CL/6a2OgLY9A2V+/kgUfxwvoLNz3W3bQqvNBowO8lR+esr2xwFvj&#10;iMEvS0/7/VTPtNmYbHnkWXqZJVVG8VPapZWv9IloW17K4S/9It6+Km+OK2d4B/UJKH9uh0VQ1084&#10;ueiOJ3obZ7/G5neAewfxx199O0ziUf2lY2JMPq04bTdtV150nJvJ2QvNa7QOKlq7Vqy+dNnWn/jN&#10;vvU7zduHGx8PWtrwVeH0fxpqsHo416UrmPia9p0LZW3I/NdPU3zKheKuVxhzzfWrz8hI2I7ZbEjb&#10;5vJyGv0JeEC7WSOQ5/0E2dOfQLl0TBtSvfh//q//u6234gmhI8SWUeSpMo+TGOWYo2Nb3Bilv8En&#10;mWVSdEFwnFSbmO1Ao90mEngGDp3AiXZx017SZfAN+jTpyTjDgl20Vu7ExaLVN06QU9+FhbS/5DvB&#10;REWdp4YNDfR7VGcbQG8ngIx/AJ62ElSNngP6dOIreICyk4DGPmw0VfutfG0/dhsEOijfCyBrP/hg&#10;k5UTK3aBD9aeLYteEmB9oV2YX5OpHMM1gfQas3deNRydHZvwk4UPZjI/J0l0dYxeT6RDe+mvDfDo&#10;gncGXifZTvhWZrgGbNAFu9AiD7o+7IcuOZbXuyymsaG2tVPaOl7+6qd9bJs/MTQ0RmZyocc+s334&#10;kBxk28URuJ2kts3E7MP/0w6+zjuxNoM1j1X/1JVfmOHlg3Y7ZOrIvzawD973tUkpj96SnYVOg38j&#10;MXKwl7tgvIqGX+46pDrHD30keXKhPbwzAXICFZxtRz6wE5jiJ67Zrn5KPZ/oP9fJT1uMjmf32jhJ&#10;Ql/co92Bq3rqC/N6uws5O8t/yyRAPutTLic2yNGT+2wtlpisdiKRRpWbTc7FWr/p2bgIT3Ln/4I0&#10;T1uvUIz/UzF2mWp1ZEHHBBt9fOGYdO6TtSZBi6tl69NmafZkJeVo9Y8NDm3491dgOwbb1iAjVk22&#10;usgSGfZi88p6/00itlDO5vjR6ZfEBbmXd9uF7rx6De7jqZbhPjrAA36DaxZuTPpig5MXt35PAORE&#10;PMDGSUT46i/JrzO3SG0K9A2T7i76JXdagJJneuKDthilb3B8otAVqz1ZC/2ZzM+Jyua/e3yRY3O0&#10;E5gffvi+/crCO5pz0vwiC/HfVN7rJCLtenKU/LH5hQ720eSX9sPTB/UZwBbMtTbo4J02tXsIsKQx&#10;aWJlcoC4YI+9gNCJ+BWD8U9jcsbKe9/UHx/jG9tMPOIlZxoHLJo77uIWBUBlJGcG9sgmT8+FxjmJ&#10;klvHP3My0DyUxQX5of5o/EeXtCerJ7XlntJrHxj/Oga1WWS4FqMPHfX7gSeXGQds9/eEyE1+tlZH&#10;LiCv74X38g3O3//+j+a967cIE1/w2UGOYl/HPtrcx3k08WpdbK8NVnjqO/TcxWH68B8aJo1iSNzs&#10;OKV/oqMMjn2+4juTrC17n/Hzh++/by6H8x//8R/VtW1jAzbVpu2jSyd9wXMcsjf569I+YZPQrDw/&#10;52mcH77/4auf89q1D7lZoDGUODJmywPi0oSWNX/+2Stpf8r8a/oA2mUg0stPPE/eIjuZfMCevNnX&#10;Fxe2/F6mTp+axSL4SnxNnxm9Jmb4vPk4+Pzs5Eactj+ljhyVJdu5wLuLHiNnKQ+D6uBY/+8k/8g+&#10;up1YSJnc8++gCzsZv1Y/8pN1xlP664ORLR8w5eiOni3MFxvvycbiqoM/87LBhAfuuGP7U3HjL+5X&#10;BbqBsdNsdwGsdamH4W50N/PtvINgdCOD+Pj6m6+bG9/lBMT8UR/65ttveuHSPHBtpo3+w77mINjL&#10;r3KyflPfxjYbN2zmQ76ZP5w5W47hRIrIN/lfH4Q7C4fjr/bp8NLeeGyh1m9wK7/GBvRDy7jZ84fI&#10;8RzG1hPnI/8sQnqbCpn3tX7og7Vrc2JyAllHF79f+r4xKs6AcYwN1cP71//8V23oIiY6aGx7tpLL&#10;G9OdI6WfJPblwp6wp738a96njQX33nBUf5Wd0+XWexKvi/TmZfKkuWI+cXK28vW8fhovYOtvx/NZ&#10;0BmbTN30W3lP/2Nvus08xCtBXSAcH6UnNKZqk+hoe817you9Hgvg6E8umouM4gbQcefaR8z6dvjM&#10;uKctO+748j//9a/KwY/w+G6eSvT7kfPby/JIc3X8a75Bh19iG75z/ihPArboGB/74cHe8vXKNz6f&#10;uT17KWfj+tQCe8BFX7KBlbUH53jL6QrMQezrS7Md/fD3wUQ81GbRT1/kC75TLl/S1zjbc4nowLZA&#10;DH2dp831D2OnfIIkYF80l+eUTqwvb9uZX8nfc+6lzeqlr7J7I+nQgqd+t2zYG0hiEzGAf6rDV4y7&#10;gXHkfx/5yed4cv7YkM3R6kJc2vLxnpOsLGRfmVcPW/V4tD17h3nH89AE6ujHf/KFnqG+sRU70svY&#10;OccWSz40Zoz94l8/J+svsT9e5pfy1s4R8SD/n4H61WN1qNyJJ7HYsbQ+G8fBUf97ePjy7lPzHXmM&#10;3cDW0Ukcyd0An+lnM3fqnEH/SN4SX+J844HPVw5b9kCn9Tlf680Ppw/wqXyMr/rO58hxyte2jtnN&#10;2xLExuabze3as5V8uPMwunnFrPgynvIjHp2zJtaqKy+y15osZqwcjUXnd3NDgDL4nb+F1ozJM16p&#10;65sxsh3fzNxP/5K/bekYwpE7bWJLgCW52v6Utbx9ffxF/5nP8+/ISlxlbq757//+/0pzLyLiESGi&#10;a/pE6MhlxlK5oHrlGM3hkzxrAZResdXMgyYHLD2+027xZ44z+ZW95RWyFOfg4c9WHaMiw/2cpPPr&#10;+G+BHzv/i7z8hC8b1Y7HfvICmdHUx8yX3UQNZpwZfdSJRXjiUn/zlqPeRBVc5eTUJ8m+Oqew84rV&#10;E//V342Y9CHPzsnEqJt42FZbduvNI9ELHroj/8lhucgjXso/nJx/4z/6xL7+Uo8vGcqrNpz4QU+w&#10;LI56/sWXnNps2xolXyvD0lM/scS2s7DNt8Z9+nhdOeiNzUFgczLihUbpxB8f8sDAxrL6BfVg5/Z7&#10;bMyZ8p3HTL7tmlz0YoPvvvtL/UUf5eTpGBbe+q/1wBlPh8fKZr5Bh8ZP4pti5AXzrYit3DRisX/W&#10;g3eO1HlU6le/1Ueb0gmR5g7H+vDpf2VwvuSk4kY0a0H0kausnyh3fpZN80Zfz53+wH5tE7+Tnc3o&#10;i3/tjB+8tBNnO58+Jm755Ed4o+luR6wpm312P32x/Y6+8tbMv8fHp1X5pu2hqVS+Kz7mNwHKP3Sb&#10;U+Wiy//Hz4fG17mJXA61Br8X2zpP1M8jww8/eoPL8WtidOmgD/h+YfGu41yCME+ju4/65prQoQPb&#10;b66767TtbV+b30XH7b9oGOP1K77vHBli6G0+b+5nv/x5Q5etf7aU2914cT3BXNnG32Jj6SAJ4I59&#10;d0yYuVHnjEf+1W9aDJ/ahd2OnmhvDKwc5Fe/QH4gjhfIDm/bKO8NUV4lH/+yxcKX2sulG6sXr8hF&#10;NHrtvIC87Kbsjs9HYHW8b5Xzh8/E6fQv5Y6trZjPf1EfMU5/cLPRFDzo7vGg/b4/LX/bjcXp04NL&#10;Bnbp383WS5dffkejOo19jFcAzpe2jd8j//r3kuW0ueyOjr7Y3D1zabLB19bN9exVmY7f9cnrnCQ4&#10;u77EvnxvjWvlX/3RFBtouuG5Y6GcnTZrm5VRe3CXfemJPfkFKAPwipsQZVNzyVNROxdHTfCAdttm&#10;27WilVMv/2z/Vjw3cM0NuG6ofmG9I7KbTy14OAt/c3j2mrFiYnXk12+DHTn6sFIO5CwPtHk61/pJ&#10;bZg88mdgbgb0i24lkkBpd/vIp/oNfqt7EQ+OBkuj/YvM+Vz5L3hrJ+2WxmikJH0qn/XDtY1d8ESL&#10;XguL+3odsBX3LSbP65cxPPsVMgFrfz/LnEQmdQ24W6AsjQmgXWxJwEZY9OK3dgQ8dDCJwEVK+AL3&#10;OuFL/UyK9mSSEWPw/5+yO9uxJEnOBJ0ZkRGVlVUcchqYRs8NwccczIVmlqoAAEAASURBVDwtecUG&#10;mgTIKlYusc3//aJiZu4ZWWyK+zlmpioqu4qqqS0nNCpbZMK/+6cMzSYjV9nzp8M06RsQ0hZ/wWIC&#10;ZvvFDXG1G/yF4eNIgkQvEuczyR8/tJQLwAVl8xlH2d+TGvsAr22vzODGfk9QP5/IqCNLYIengIgF&#10;LjpkMPnagSAPi3YgN1HTdWuLtKdHO0B0BmwDyMfeZOGHypl9dsdzfbH8W165kzgPrcVBT8KFs/oa&#10;gOxrf00ayBs8n33NaX1xdESH3Op/nzs06rPYiS/LKzZRFvTgja35prri84gF+7RloyfojM4PwMpK&#10;xoW5Mfc+Vq7++uBxeKLFno4XhhY7ZkANbi8YNfGbeM7EHXb9dOQlR72SLbARH+ii525XT7yB2oQd&#10;EscrU9vHINp53dWb3LU9crDO2IWNANy1l+OlAW9jQ/leKCWHgWvp7QAjOb+AZ8bSPvGljZPQeLyo&#10;jucE0QRVXCZmMjknGnepH/mSX85FUQ23bC++Oe4AFfw+bZztyj+v3HECPTFN3p3got+7LmMjNBw/&#10;21+8NkCevGvcWMj2K4D/E8Sd/POU+VnPjyYFr2FlMmHuReMYZ32n7kt/s02fSvuJmkumWiH5r5BN&#10;NE+gsWtOxrB6yP723D2pb+7Cehc9UA0um/ExfdssX7OgsGT4auw4E8iDFzYGOu1W7ud2FyWal078&#10;yxtpVFvVjGk7eWIvcus3Q/dTFBFbFhFyY3NhctZcyJNTm9fIwcahxdZyCPvxx+bMsef0lep5bE3e&#10;5o+0BauLtuqUkgEUN1sTFhArpNCC5PwG3pxghXee+tcP5AWx8S505IDl+zaydZHtYTcyVGb2OPlU&#10;G7mz7VJuC+dD+FdmMkSE2jT7bEE0saEeb6+QXlusbxwDx+K29m3J5Jy1weKFQCZnxp9zATVM2NtE&#10;cxb/ZvxnM2Ai9zaTxtKPDJddjlzka3+J8BafPV1CXuMDes8JKVnYAS3y+JSu49R5utgE963xVX34&#10;wUEPHW3Jbrttj6rdKHORAaC7tiaTp69daLMl84yB2YZW445seTrGDXLqQ6oy8ED16ZjuBDMLZyeH&#10;uwinDnKaZ5LqBHrmN9ktdJxEI30LEnxxKOLmo/nhlxJ64v+Eq7+e9s+61/urszYyCR7K6OOJG352&#10;MXdpWszpRDiY5nSALrO1Ex+Vxthzan77e3MInkA8zziUuOJHQf1XQLP21PS3dsiDuwsZ5KlvUv7M&#10;w6sffRfo68Sh+Gfcu/PmYo2+cJaHFJvedCNkryeCoSW/gfHZic0uTtEtJ1jy26mv3YmTSd4XNk8M&#10;yN/aKm5Z2vLBhw/hl7v43cADxJiTLDKNDWuVXiBhI3Fo4X8WX0P/2Pb7XDgW0/LcxG1yUf52AdMJ&#10;4PSlmZvhpa+0n5/xc3Oxxcb24frMYvDI8v79zM3Wx3yKhsVDi1Ebz2sjPJ64ZDGezDy6Ha1thq/c&#10;Ovmar5QZAyIIMp2/4yUO0LGFv3xdwFa/uu+CqbbKdt7gGDxzIRld4Bav7ORcwdhqUazjRurNuekl&#10;zuo/v33R34ObPuUJ4PIJr/b5ciHlxK3fqwuByTunDt+db5i38e/z6Titq0/sgLc5gSdivoucX9pP&#10;xOvY+D3/Bq80Q+i1D3oyG/HJszYqzcQmtejp+E1+mmPsPEI6b0PTE8x8t+OUMrZ3PBeq5txQK3ZU&#10;zw7auIhQYL4AnZMdCF6bKEZLm9bb5qN88waauuCn8wpRuJWfveMrixFPnekwY6c8BHfiPeg5npjY&#10;9njS/4qnIFngefvWif/EpHga+5Bx5gXVEcFIagFHjmVb5eUvF5/53eqGF3D8/Oz58eqb2tZLGK/b&#10;bnvbXjzJVnyWZ+1029JTN6On/iKOa/mO2S7Krq+XP5qgbeK/jRVl2vM32XKgqMBT+/t+T51UojP8&#10;j22q1/jC/AEdf8/zT6Qra+rxl9ecrw7ujJXmkuwN4A6MzfZ4eauTU0uT/MFvXcd2PeLERvvCzOG0&#10;KX6ChXywtAHz/eQ7F9DE9dalcXHlsi+JHccjj7lt8ns6c8ckfSrzJ7zepZ9YMJ9cYN58j5nqgXrn&#10;SnPBP3kgZej2J10iP6hdbaPr8HQBKBfPj3TMRtZYP/3LzX4/N47YevH3N4ZnfJkxRYy1/7/2T/IO&#10;/wHtyTq2kx9m/rAXQNXP/IR85vaZZafvkgmvveDzzKHtv/GV7bdZXFRnDuZvY755tBLs13hi5KDp&#10;yIZ/Y8rYEqCP33Cd/DOytqJ4x+enTZRr1X6NLkOXPAszjskD0ydt3YAy4/3Mu7YODX1v5xdLw5a/&#10;Rv70W3/012fURJTlD5f/e3OcioyPPR8s/sQd/mhpsx/H99tOnAegNHS9sUn88B8w75j5HBtMnMm7&#10;xhU5y/jXmwWDv7JZP5mxPRe48waJ6tJXPmbsKF3j4ZyH9IZT+0c+foW/nz/+cR4w4Dv20jfgzoVL&#10;c2tBWVFbPnvzzW7kEP5s6h9UnvDpRSr94dhLOUB/YWgYN8RhqNA9f2sD53vsA8rDNu31L6E2vCb3&#10;KHN+IH8pF/f6/sKM1WPjFeG1TOLWPGX1/vu///vGsnHs3/7t3zKf+XNtMxf5zc/OTWRHRjmmciQP&#10;2S6gy8b5qvzHpBTIP1vZHd/Q76lHGhRP+cpbuiECD6xN0YWj3wL9PiXNiUKjT9xHRsAL/Nz9skjc&#10;iiPnsvFZ253+V5psWsPFE8G37wIzGLkurVKC+uDY3nKPvspu0A4+uj5icPq5c0hwt+/hr77k/OW+&#10;tlgkMdVzkCA865R/SI7esuWBlnU5vw2tf4LGZfAj2ZKd7YgHo/4NSnFVomuOVr9nP0okltMf4me5&#10;lo0VF/hsFUjB5KOsv2eNQ9yvjHD1DWOdtxzK81vv7TZLr/ihZzxbaD9sXxyh4bAz2K19eIUIJB8k&#10;ejqmkA99ean0s+88pzlAXf6iRdvTbePZm+LEaft0cLTZ+mE0/J2bya9g9Z0x3flU5qkZz/io8+B3&#10;8mH0ZfBXQAaygOLYJcPB1TUmWubmsiKeL77qegQKaYNf/yh/dIS68smZfLpt6uvUa9PzrLO/8mhb&#10;HDLk/Payn4oD5Xn47nqPquV5VCNhea+MV3uC5h+w82XXlK18Uzs3me7+c8vPGxPoP+F5vPH3rXWW&#10;2FfuJedeWHUDFFuvfbyFyRr+55wPiQ88Nk7wRHvmHnMO/a3zj9Bl5427xQly8R37W/8+bd0b7uIf&#10;di5+8NSTcWXN4QXbVv3q+bVtfZF2K9NFIDutOwXb9ln/3FdvbJATljddKp++F9OLE/2nPxEUf87c&#10;gu7sR5fgPIlmX/n8LvZj/hS6PU9Rl/7EJv+ZrM5/J/c5z4gccvPxsbbyG/6F7DzpKbv0b93kDTg+&#10;evq+RRLus612jidTqb1pXTRT9pQlwhXP12dxn/a9AHyVZufJ5FluXx3j+wfLqI5Z2tnCizmKY2Kg&#10;Uy1dbbYdOgKfc5VtYD874c+5w20WnQZHnU/xzyRRECzd8k69Cd4mn/ImV/7Iv7KxnsB5kxMbE3Eg&#10;YGcRak68J0GucrfOyy/oBccMk1g9xyZ2457VfWq2fuxAF7zhwtsJpmOT4F1IW37YBK24o2u0Cg37&#10;cEqHYXOsbMoNWmM/3LWPEVtnAqlgF2LQ6Eke2bM/HYtuA6V36CqBvwt8K+MuWqGJb32WRCYZWhx3&#10;YUWZBKOezWdynVgJ3sYDMU2gBtdAO/pJCCaW6xXtLcSzVcSpTGQjK5+sXMrQijXKcxL4ib3EINAG&#10;jjZN3qXRqovuQZx4Ch5coO3zk5La8OZf4Yq7X5Nw1j9B56d01KGTBaFMQImQkjYpryMTHMfL02II&#10;PHZa/C7wH/xEZGw7vBCzoGiBYtuXdsxjyweuxy79DgZJtMRQVlwmC75JcX127sRRZ+H586ecZJ8O&#10;sTw+nwvUJz30AoYYcGJmgQG409LExl08YsjrrP0m3b4asfTDk61mAt9mlS3S9aAynn0FQY1fWWbq&#10;HQMTJ7bic/1ooe0XKfYjv9i0JS99XXh1DOCfnds+U/L179owg0xq9+5ziEtvRelT2OmiS7/bI8/6&#10;1jDgLZF5DxxEZArE7wnLKVsaKpfPN1/OE4IcG6iFKlvosNnRr5WPL7SQRSdmyUXgkVFZ7RO78s/F&#10;B+VU7uSZLV107sQjdLXRFlTOc+BpVxWNx9ZNf4Un0oF8gM/QwGeci8TIMsf24aHvRNSAPSfY0186&#10;WYnh1fcu5uDvJDWIfR1VGZ6vpUWMtVtlDa5JJToWwJYWGvKpdv7o9MzdXhNPRgDnc2L/fRbAR947&#10;Nqvn0R0uPeC/y53pm7N+yQla775urvQ0yyxUG182xxp3Nu5td4LIJuVx9CDn2m5lX32NFfqqxVKw&#10;F6dXZvi1p7EsFy8m10+eZwv4+Jq8LZQ/uTNe1P+pIINxe+/YnkWiGWzZkF7kAB0f2DIfdfiTA1T+&#10;x/6W1Q4pt92nkPne+Pg5+cjNTHJZ83Xsgo7fRZMXldMDkNlFcU9W/uGPfxx+wcnljL5u0M0szfFi&#10;LDZB59nHaqv0HYm1Yqq3sJb+0pjVb0KrC2Sh8fEvk797ElPcHHdCPAvPM37zn3gk4diiMbNJOKV7&#10;MlOM03/WZsp+C8g7JyjsPAtNcNfOn/sb4rMIVF1jC+O0u/ktgFmc3BOc4TF5YOhO//4t3srnxGdi&#10;x8kc4ENAp6dtW/jqq0/KppmL6XiCW28nQRM305+nMb+UbrazoLhtpr2LaQvoD0w+WNpzwW3ooB0B&#10;wn8w6/fs4sFOQNlcgHSUm0YS62/zG+1Lb3CG71z8TZ/ha3lZrsm3P4Bu50qWshPXoZ6VlOClWj+3&#10;gNA+n/iU3NllcsC0x7Mf7Q44vnLlKRta6beN2bXRVJZm/MVXZJlFwaGnbo/RNdfr/Dzlmy9R0Qd6&#10;0TQ4039nfB75hg/aczzzVHoAPJSLvZ5gVu+1tfnw3Lhqeoy2/tKFdL/pU37z5hG0HAM0xfTQHd2W&#10;Dxus7MpanjazwD19QdmH9BeLp/jJPZ0XZ47W8yh5wOJk+RlBxGd86KaKyPiUY+Rho7mB5UPy4y64&#10;8u/7jAfm6XQTFy7AfsqNA34vLe83LG11bDz1yVUuWAioE3c7JuAFVi9bT8Ts02FjL7Lrj7PtHdox&#10;G9/CR4svbMEsFHtF9vdtpwwdeYzPLZzIs55gaz6NlOpdPB/7aEH/GffUxRSNo2+jZ+eXJ7bxD/Np&#10;EDw2XZ/jgb6MDFYXcUVGF6FZa8d1OOzFbmy/C8jloRcmNwyN3c7539TLZ163GjnjexcfJ7/NXGXE&#10;HDnFR8eDbNHzuWwn1uhhfI0MaDt+wvLbJzwqdxkM1tZvm+WhfHw12/Kt3+7csLaTf9Fv7Ioz9A/Y&#10;3+Nu4/Y9nvYTJ9CVV7c0XxKrDtyY/8JZGpU3tmG/6p62aAydW1b45Rdbodm47fhbxo0FFZ1r/xJ6&#10;+RPD7RMCyl5p3/qg48YP7fqWi8TqzIvE9eaqmRdpi9bKQF8yukFNrIszUB26N1+rpyNzr84Rsq/3&#10;aCE25ISdg4wOsenpX4T2liXcfxf50Nu5mTyHnzL2sJV/xeSez5n3iPldrwihBG2oOccK/sLewDk0&#10;vBEgc7Lo9fPPnl7M4nBeX/3UrXIfe9NJ/JpT7cXapSvniSvyFcKTamy5ftZvm2/ii5kLjC2Lg2Y+&#10;Fltd43GxHL3VW240Vnz4nIukufhLDvMqNiLjXLxL38qfAESf3xeY4GmHLd8tPvCvm1RSITaUi4W1&#10;yXNf22k3jBYXHzpXxnPT8sz35JuJLboB5wjw6EHmWaC8eSrT5pZ9aC+dLrKmHm9l7OQ3ecFTttal&#10;H7EV+2y98vaxhJ79GWfFamQIzdJje76LHWZMoMPgL4/Zzjyy8xXODzzr9R2/gYpP/rM/ONYGf8nc&#10;XWyAjTk89aCOeRoEerGz++dGjsQuwGfjoAX5wm/0vu2HZH/vzxMDAe3w6XzmjCqVr3HEUo8gaov5&#10;0k5fe5MT/cZJ7AU8qajN6tKLP4lbsvX8ysXao8tQuu1I+61Df8H+Hu/8ytxB2draTTx0cF5Jnqk/&#10;+od/Y7H+Ez8zn0T/S87zGtPj0LKEu3J//HJyT2qca1UH2+QVeBypvfwjdipfcPuqaPRXj7PtPF19&#10;PkBOYP/yy/GnN9MvEoDJm4mXYPaVwc5HmURInNjLXo7Ht9YtsteftFseYniAzvbmrRITE8bh6TMH&#10;qbKyXTEjoD67oB8AOfAJFwu+6Dnz0hz8K5aOz5tv2WLtEmL1eernAgj+PnfMsuFb85SI4/yHWL2o&#10;kh11Hs7w2/NyiBtQewFkeZQuX6Enzs2/po/VkDmoj2zDlS/Is357OT8PwgHqoAcqv23+mtdSh461&#10;vMuG5ZPyXgiNhokXYyo+chywv2uO2T1lNiJh6C/+1hepOnZv5A5/flre5KqMEdc5Kds9268ucOiU&#10;2oxD1r1D6CDOZvKXMrLr03joOmk0vLNbGUNDv1h7jo3MI078hMa0HUXJyAMbs80pOQboi18yuEGE&#10;7WYcjc+zPzYZXPujR7WOrnLPxuTxL2H9J6DIB+YC95Qfti0nEzy6PGH5KCu/EKw+J68+cfEqPpwT&#10;M/UN+waIgPzY6EXLlj15GecL0ZMNrnGecQJLY7ctfPXFMvJNf3eYHxMr/vApZNu/w+NzdOo8Ck7+&#10;3p4187UrXpMzp+9Y998y9BoD4YmPcn8LywdvH3T0myAuSrdbvzK+oJF2T4Cz+u9Wvf3nDWpt85JN&#10;ZVheUfWGg4cGH+rHRMRa3uk8LFvnz+OTaewhuEzs2ufYHKAxck3/37JTWfsMTnCd3wZqw+Tgj3nA&#10;7IZf66n3Yhnn+ioqffq07ZWsyf0ynpemuRCdXDi2c9k7MpNkjxd/9Jgj+8/613Ww1G954z5l0wPH&#10;Lmf2PAR9L/LuP5mU2SsHqu/fQxhB1v8w34nnClp8bfIRfO3odewkMMdPXMlnT4K3Lef4aK+uxzp6&#10;ZTh36mXC8jwpXw0rW3zRDnh4LV28O3FKol3DPRMRvLXL0mugCFDWDYREYWjOE8KzPzjo5v9MmEgz&#10;QTOD2+hOhpVJ4Cyt5VHpMyHaY/UrLxsQM25vu+qUROAO9sU30LyxshXQVlK3Vb+Jpe3CezpYUdsR&#10;x0YW7GaRRP3u3/THFqPrBOCeRHWQG3LluYvt62NV6JAJOOHEk83GdzPIdSE+MmvnJoG901fCdsMA&#10;3pMopgPv5MHrEWP90DQA3nG4g6MnzsQce4Df2qrDo3BwCbl2U962KfNnfz949bcegmMAVo5Wy9dv&#10;2h0blEfpGdAZwmCU+nzY34IWWHnKJ3T870XC1nfx6caD3z/0LFhkoOnTnEeGROzl/zeSbmJoJ7v8&#10;iE9KytsCOr9dA26Sp5NrOOWNE9mj09JoxfmiqklncSPPbLu599MvCiex27cAv2aij4UXF4zJpUvu&#10;hRm4z7tpXsiF3+EJ74KUobn06db38zNsAC88ALzS1OZx/ORTxHwp89EmZzlzfGguL3X+xNPbxOrF&#10;6BCB1/g4dJrPsjh98TvtLZSW3/HpymCLx3e/P/3r8FIOn662M+m5/bjlO4EzcBk0meFul7g58eCk&#10;2ElruCFdnrUV+XqSNfrLO9rnq3gHucd4OpEQ64tX24WsPq6d8vvE3V3Rs1D8XNSBa4HVax8jSGlq&#10;i1b7bertNweGp9ixgFVet1Qj5x6n/YoMj0/6O+ctz+tGk5885/gmJ8wAzuTbHETVeQXl+M2CFLnh&#10;uEPQ+PV8wlX5fcIY3+CV/KF8Yf3lWH90wgvgguaY+GtltgjXyX3q0akPs4jkSWP9ZRdA6ht0Ogke&#10;PPgW0l2UdfGHn6KCSGvesTC5OJ/dlR8ceHuxGE1/G+cro/K3iZuPb+bu6fqjeTv2Ci+2+TYfJxt4&#10;7oI9/djQosQs0E0dHr1IHZoR+ZoXkMUCvkKxsbKJGfs7DqiDQ5f3ka2WPG0qQ2KPHOUf3uIQf/ps&#10;/GjLH32iKIi1Z2h5nfOCMQqO9m/5NhVembig3mT9Uy7WoI0m3QF6X6Kf8p330Ju/RrLpz7yjXf+C&#10;a1G3x5nA2pp7zB3mE1PXAusK8RtbcoMdZ81byDILXRN/LQsP+u2CD/zaom0jcfT4r4CxZC/8GpNG&#10;l5H9a+PMa9qzwIHv8clBQAd0fO547Whk6wXeVHfho7lN3Us4zavPU6f6aSvTxEmak3s2eYK8WX/E&#10;vdp0IUFcXHhebesCx8xvVt7SWNlzQOLO9+Ifcyk3bPjY5xvzpy+5MUP8osEOcsQsxFp8D5/2jY+9&#10;maVyJAblY3RdgBtfJ6Lib1B9EcrHq0bFgT7UWAyfHotbF1ON1Cdu2z8yXoHPn9wc4AaLiW9l6FsE&#10;bVlo62Nr29nGhplDWAwsBIfsE2+TK+BtTNvfT+lvuxxMOft6w4+TzOn/7CnnzsL15I2OPbFlX42a&#10;bZDrFzknHI599IeRK2xDMzzyJf/IZ2504fPmHrkteYzcP/44P/3Bz70oHtqDl3zl6d/oh+r4jnSh&#10;6y9M2sePTiP/+OdL5hOdX8Ohlz9beoWmeZ788+Zbr8LN05oHL1xCOeBCcfI8ff7yl1yATXlv7BQT&#10;0Qmt5uzs00dOuXI0Pvlo6/O7/IRHJU5ciEdxBT52LsNIR8ZDs/Upk0f5Py+7b1ysDarH4ZFNniB2&#10;s4R8mfyb3/s0V26uN2YllvDcGLCdWOWryJx25k+g9kQw8OShPdpsPrlzYoOvtHm9CMHn4jNVoeMV&#10;0d/XZgrEN9r86/Phjd94VTblI9/KMPl1Y5NcK2NpnH6y50LqF+C9BmXPcjTAFRvnGA4f4ytP6LvA&#10;lr36Obzti095Sn3PFY9d2YvOO26ggTa+fNBjNo3uW06WJMsaTjzB9bllmrFEe5/Kfnyz89Vpc7fV&#10;98jZ3BX+5g763vJ0A9/S02e0B31zUPpRx560AzsH2KeS4ZIzGbe2onOsccucHHzIjQ45bsGhN3a7&#10;81+ZfOWLbZ23gr3AOzk7/oh+C6tTjw/jLVsdI0h9snqyB5ztz8pXLnYD6rUD1fmUO962ndv0osD4&#10;mN9d1AUbA6WT4/oufkPLG1TGJ7POAH/xvhMnh69ywOdtn7Y9D8zFip2LsL+2y4/89vPf8vqyJEeX&#10;0qu+KYyq8mPh0nX4dx4AjzyB5bGidd7Gt4HJEYsnXuXLE6+HxvZ3+PafMLh3CRvRYXiy7fgAhnnc&#10;jz+6MX5iYMdBcmnjQlf78GGxfNFcG9s6ng857W8/mLEUXXpMzpy6jonRedZ1dg2L/dN3Ut54iAwd&#10;0+QO/TR1k4/jkPhRnb5Ip9ew8k0euudF5Gt/PjJ7RT7ZgTarz9tjc0y/5KZMeVYd/p0LnTjy+nc4&#10;dNu5lnjcGKI7+tqnSfeZcy6AxT7Nk+PfpwxiEd0Fu8TsEsna95Xe4oyd/A2t8M7fjjtsVfljV2Pb&#10;57xJwjGYMeq+0aPMWv4yvzxtpR393JC/dsMLzI0db7/5x3/8x9E/OJur4ZKFb345b0j61lyt/U/M&#10;3YqZHzR+a4/jo9BHYz+iwXrfHsvVfGz9xdsygDm0enBbVU6e+L3qnnjZF4vtY1bx80//5YOcOR1b&#10;Na7ETHjS09/C2myPtd/1yY0r/YxkS3txP+cGkym7eaMnpyu/+5oW4mlbslFs6c772u7oTmglsyF6&#10;oVFzDsrvWImfwOLbh0YGvHcuPbIg1srao7KJx4OrLR+LfTde0JmMc+HbPInwmVumXBwX2pZ9149n&#10;21ifn5AYRDKdutNUufOU1Wf26TJl6tkRvNT/NuLmdP5dIPdeOGUX9ijYeRhq+dC5utbH6TPZvsl6&#10;xxMeza5idgunxhPSZCXnE/YGD2X4edJDTC/IVY2tlCmeeJnaS26HU1nc1ZXcq09SBiRfA4dHm/Vr&#10;csj4emRk98qcpNV8mObNT2G8ePrXa3j6q2N1dHbRF9RPbHDMsHGhDdi2PchXzwdeKLo1f31bmwWF&#10;/9lj7V764bU+LRX6rEAPstqtXFv8+rjngBG94xRfJV4/x4d339mWfPfS91uz10L2uH7LARofP0x8&#10;G5O+y08V9HpJyp13u/nQ+cv6e9s/tzuObVntkn5qnXvic+w+oXL2Fznb4hzfPIqv3afdVm6Vr+10&#10;NWjlHD1xsJj+lroTX6O5qM3fIHTb/pexp6Qqm/iUf9BY2nKE44wrJXnn/cEIm0d/XNlf69sbjrfB&#10;2Tb3vyojeyKtvFp1BHF+1vXgDKvOFV7qbN4x44A2q+PsT3558QBcCc/XxtLSs1W2WWnL8xbEl0G3&#10;Fbb9EDmttiMuDwbpwH3w7KO1CRfea9rPsqW/J03aGVj3pAI9k6ddwNa2ZUkoy5dMO4GQaJQrwxd9&#10;C/gShOPKJgKaW3Is4ef/niDhPR+4w2sGR7yB8oG740+ZJDJ8dzKGPxpozsT7DBIpV6bz0nUmw2Pr&#10;i/zhhfbQ0XYmQCObiRl5Jvl7bUmfNKFzeGoDz3Uj+/maSUv5jgbw8HaBoie/KSbvLsDQh09GvqGD&#10;1tIulRzzERy2ljxsV6ediG+9Nsr4rLTCz1NqfEHetkMjNBeWlosRZAJwyeyJuY0XfrQg5LWSLgIo&#10;x6MnP0fuS/ZMQNnPXTbj5wR4cKIw4uHDz+PrnSDhW5nhBSpDcPqE5alrGdnSlC10evxddFanK6HB&#10;l47Vf/zkFccbO8PzMEjbmcDDdQ63kxJYG2/sE0Jt8vqrPOHiDdgsEzALgOp2wj6V863c34KmbP0s&#10;M/f1JK9k4hVQ1Se6fM4TInNX4uiJhgv/K4fj6p/ttI+vzx03cD6eJ08WTywBPrp0JFCgNM/+Hq+M&#10;6uSnhEBsP/hP35XA+bJQUogN4RTS3skFOmwkR/WEjhynbhegVv7T8NC47UeOlWtwokr+AH57IgFn&#10;5X6BT4bYey+OL41DoHfvP8sq83ST8ln9uvC4+j0a1Ld4OLHBKDC2yn7UlSdAZdv22Rbn6KF+2kx/&#10;6r6Jef7kQ08WfU6cLk6ojU81DEy57WPiHrsDFyvkT/1wc0Er8iUuyNULw8mFM8jq27OPrgX8VFQW&#10;OeEveSWYxXYXNi2+008uBl+yXxusnilzjA6onMHBV0wo1jMAn22f3Nyj3ALcJ/jiTOzEHrU5mc7d&#10;mY71Uds5cRw78Nm+QkpOan+NJiZ5ZKE7ensS4Hjx2cDr8WesSXn4L57cRNZeZD760alWOrqSfXVv&#10;XU0Q/0ZvuuKv/FOe5NiJsBzMX+h/SV/Ws+DQC3/0AL34kh6gupkcHZ2U0Svpr217t3kmSuhr14uz&#10;0ZXNTLDpDXrxNxNeW6Bu5WV7f/5BfRl+5C0Ni9Z8FTnV9beFI2fbJ9fpR7V3hJqxaGzfC7qhXT8E&#10;Hz3AV14/J95WX7FWe5DbAs25c3PsIh42xrJzFrrxRQuIczb49Glu2tjfUeO36oav+Dr24IfrRLsU&#10;fv1FV7Bt1gdb/usWXy/R98DdTgzPTRZsuotn60N4ZL3xh+7r4yn97e/5DejhDWvnVfRxz8Da6Lco&#10;wNsLsBvvY4uUn1j5rbbKl34Xj7+C6GdNwOq1dl7UPRbLeiBoLiBXPiNT2jspC63JbbDMk4xx8tf0&#10;x9IaEqrzn7hIvH628E6X2NwrgcWg13/allLKe8G3c7gp64l9+uv1aszQYdvemZxu60KDXPW118zz&#10;9/Z1+2TBS7+01R8icvud/jjzrYpSmYujUSAz+LSZfXjtn6kzTxVLfhe7gCCg4xlH2Nwfej6gtIdc&#10;ZUBvPvp+9KVz9GRLJJWZ38x5xFz0MhalNoLP3EH7tsuWTfBUL+95Rfvy5TtzVCd96Mll5DeHmhtF&#10;ilr5yeB1wB0vwort699B6ffzuPEVvG6jd4WviJM/8M5oOuWpH5tbYM9cNDWO/QREEEqDTmw1F2nS&#10;Nvy9BrpxaiyKbnhZIJfH6X1BDLf9HZ4T3L5yM+VEq1+yY18exGfkOxRSwT5uHJNf15724aIJXITn&#10;C3PsPaegD/qO6xO869fkIA8HfzfnjOxNx2+/dQF2YuRwvzbVL4soW++YzW3J4UN+wN/Kq2/4kcm+&#10;MVi5mKeHP+2AhXAXgNGAj/Yt/50zlaP15D/th06J5at8jowWmXZRTTnYeNmtcnYGTxy84CzfJ/7y&#10;0Ea5sXP3tfNpf2L/1Fus7KcLVBPz1f/IRN+FoAdGz+JQL+RXNrTVL5+VS6uVS9mzXF1MftHYviro&#10;o+XQ0n8T371Yk9zBJsTbvNQ+nYLadP0H4fAa6972Lc98kaM01/dps3LST1yZy2D2POclS3VNe/1m&#10;x5Ztu/bQbuc6eLLOvpHic3KWGx68QapvV9IvwrP2OX4Km4wD5sh+I3l+A9hvKvap9vD+mDj2irsF&#10;MslpbPgrG+Ofc4hPzSHTgpxy54xZcsfktB33f/e7/HxT4mfztVbqCjEqG/VCe+joz71ZiU3PHEvs&#10;PBfAtunXZBt7J9YqEz6T2zs/Cs3m+DDu6xcjJxr7ZA0ffDx6oeOcFtSWtQV600b5+gcuueeCoZzP&#10;/n6Xefp7KEC/YGgc359SuWvsOFE2uvE0eMbTs548k2vxZ6f37/U9HUoOm/bkg4fvfqJ29YqZCt4I&#10;gX/tcfIamUAvRMQU6uQyNJrHQnN1w6N2QrgwtCJhcMfu3ixhLkw+fsAPHa93tr/80dljW7g938k8&#10;YEH81I70T/+a9ZvNCfq2MXx4oNdxN34g59A+OfXIa4FX+diHjMagmQcoRwM895/6erugvxlfJ0Zu&#10;PWIltiqd0cA4Upop1l96EjVV/b7qD8/Kzaf5I0PHjxxL6x8+jF4j48hJdlAbRfbeIJJ2QPuxw9jA&#10;sYu/YGzGl3TwkI3xaXw/9JNLEmdvcmeYY36wRcMHjOy/7ieNm9xsVpxtc/yhrO2fdIKzsLx3++Rn&#10;n0xbZ+uDn3MTmo1oZIys+3d4qbOuahzzcypRgML5T+w2xtlLq7HDyhSqsVvoD/GreGXbfM73L+Y9&#10;pTP2DpvCbkeXyTsqhjS5x1eLd+la+SaG6EvuvZDUNZ0QGF+Pfbc92uu7UVjJxMvsZYzxprF8cnm8&#10;/GuPrPEYG/BpSOcJe+vT7LoAjx54OXfZfeUthPgVm106Hfu3L9UZntAXb2mHb/JS/SHN+0sM+Y3s&#10;pYn02mtlQusJ2sNf3Mr2RHi1X9nShOr1xNV2ECvbqzYOvQEHfHvenoAf3jXh0U39zq9WHvJPzKVB&#10;4NPpN/aX142rLIJtnYogDZ/RWxHYtyvO0d2u54GRpzEELw36iX3R0Wv3WNvp44PPNtv/1odP3BVY&#10;WcjlUD+bXLb4aC4Ubw+y5bu4+IZV5i6ZvTXMbrc++MbHhZXNufCOB84xXsCDBv2tpf9XAZ+SeSUv&#10;nkDsrgzsvj548lEGusaVdm44KLnI5CnYyp/9BX4Ba9fqevir67nQ8Sm9SMG+n7NGubjWwhbWz0tv&#10;t1d9FFRGl0I26IClZ59+r9s+cdTDt54YiRpz6sniuooxUj+3Pr9j1PIZujuup31vltH6BnMYePzx&#10;lCOa5xjvh87BocITz5toll/1Mrc4OsOdOsT1m4xFJx8ujpwsb3bN59gCfe1sn+fVZNl2aIOJgtn3&#10;/ZTN8drPPli6i9cLwHswKBLRYXQU6GPVa4eUqW+bGoThx8gv6NA5f+oWDHid1KQArroew81xT87O&#10;CVEFTXsJxEmOhQgnSfDh6biUe0E/NMBTHnR8Ftc2ZMsPz2/PhMWkfBxuIjOLTpu8SvTF1yQ4dOEO&#10;DzTXwNwydslaT+pn4rknefDlHdKu/PQaeWr0ctMBg9oAHx4TFCp10g2IhA8mDY7VHY7FuhmVJhDo&#10;znaFc+JvAr2+0JHUO2ZfdxWXL15HH8d4+MCrXeOj3+GfTxeDUgfYb+3uWKA7iVNWv0YGMdGJejqH&#10;Mh+0d2sC3k4QXmTz0b70UubEde1m25O1c0JrAW3v4Fe3wG5hMzY8sqqL+CmbCTL8l21Gv6Vx1R08&#10;ui+UDh7Rz2Sq1jv1tecDd/mM/8nAvpx+EsCxs+ukO4HDZ/mxBbsuHeUbS/DrD2Uu8OUkbSey8JXt&#10;K1DQlAyXrr6L9oezwLOZZvnwm0hiS8l4T9TVLyi/fNVo35rhpWhOivk2/NIHFrQli5PDxluOyzuN&#10;loetVxs+QZu1N9f6jWBl9le3xV86XytfXnBLMwQ25iNsbS4Wv313+710b/Wn3UhD6mXb7cr0JRNn&#10;QOaFld+xARiQh30GT97h55OH4QVtZV69bNkV6NvV48Gn5YfttlF27ce0z5iTS7yOpE9Sm3B0osD/&#10;kaqfwyP7L4DsEXAmFuw4+NvPp+3d5uIfOrsoIB/AU7f12279gkcvmDVvwsvx7kegZ+5At4sDbIqP&#10;AEl/9dTAgn6lDy8ftl/ZK0sQ5zd9x8Z8/AjhktkBfC8gruwRrrnvfQYIOdGNOOQ31rmJxYUtvOVn&#10;+vUENaI1R6YcqLtke2UbbdH69tt50onu/Oe3v8ng4q/2Fvjaf016JcVAbRxZbIf3iZ8c6+/Z1A45&#10;aD0c+71YfxZjOlZHBluTaLQu2dENL/i/JH+LJ7YG9AH1ZXz355/+XNqrJ70sSaInpss7x3zTuyCj&#10;Mz/QjY69QJt6i1ZtQ+bwrl5prwzvzT0dd1LPL3j1BpfovO8AbW51sps/cNFFgw2ygIqGV+vv2IWX&#10;PIyefb7Qzoev9THxsbp3npRxwyILICOY+BvZHStn39YPSuhnzI1stSJdU85ni9+dfKEV5CP/HfPN&#10;56d/kqdxs42+sl3ZturS4chMnqUhX6ivjNFPOVvx9YL6ibHx15b/1hb/NCld+2jp9//Zhe+lt/Lz&#10;Bfm6qLmV2U6OY2s8xshHtdbtiZjXQ4LVv/uht7B8Zpu8nNjm54We5FEksLhbN1u67dznlkMfqAHY&#10;wT7f18bsmPhMDKVZIBfaErcW/NyMgxZdezFSbJ55LN7mUJlhly0fWTTVH9xhjObqKG6Hl7Fg+pI4&#10;nt/tHv/15pzEQC94WnzdWNSDjvpyKr58Z96J5h7r03K48n3q9oUMj/Ff+fbrblNgK9ejufNp8af/&#10;uji+uqzN4fvT35uDEkv0n6dNhz6cxmxkZj9yyd/7tKCY3ou8+LSv1ZpozsLp6ukJajkQvXnaNotW&#10;0dWT/x8//Xj8MnzHJuPfQ+7eRL9GDyMcwFtcL+xiIzuAsIx92N3x4iU3n3zHDnw0uTG5onMR9HNj&#10;zcfk9sNLczTEyvoQb3ZhBzExcphvZkw6/axjWniJvblIMnmKJvDI6xWlbthC19sK1H3JayLZey8I&#10;9UJ5LyRN3PAPW834P+d1ZONrcvCBY/Da/9pRa/Kg/G4hc8ZFdIFtX80eRHfai19lPuhN+9sPbUSe&#10;/J3K4ipnt6c8Ymdy4pSvfMrA0Ed76IujkXmO4Ynv93ll2udc7F6AA3a7+x0/SJZ6Nt4tUYGyBbyv&#10;+hMvjeMjCzw4I8P4oBcoI5qyLb91mPGTvYjXvB2/4AGHPc3/7YOVpdsjn3hYu69sW992wXvyg7Mf&#10;NI3LwE88yGFiXVxpY16g73f/yCQPKLNe0Lcb6F+pax/KRXfQ/ZSB73Lhrbnx2FgZeUPUbuNQPT+c&#10;oo4LeMvDC2TYdqvvVZf2FgwzqKSvHRlS2XFW/CI8ah5ZZ3xkBwuHYlx/6E1AiWV9j07t52lbu9Ix&#10;OP1JoshWeXIOoi0+8C//neCRR9ircR9y5kR9Ujn7M+7kAqm+dSk+vqHX2MN4ZV415/ku1oF37/0c&#10;x8yBX/dj9fXvsff7d3MBe2x8bBgcfW773dq244IJfP7deCOO1NmKi+alxMs1J0jfnVjCdeLsua3d&#10;mmvkOL6JPvx67K3e7wBPDpi+pwycTWWsfU8fG5rm5ZtnJifd7aYfkxv0JtfI7ElGck+unPynzf3B&#10;f2ynXftQtuggNXhkjx7Ru/RPOYPNeebI3liMvNrw8+ThoY/25mA8xIdc+y7n0ZNzRx94qwM6r+Go&#10;N3HPM6dgaOS4C8LGj/cdh+aGJGOScYAOPjMuLXX9uhemYqf0ntg49ns/c4W9oWnOG28ZVzb+0PMc&#10;k6U5IDH4XX4uwXHFe1zcCPcu1IuzlZ2O5Kp9Em/kYztPATbmiIWJbTdzzoPnymErVmc9c/RdXafV&#10;+jJtwovu80aKEI2QI//YPlKnv7oBSn7KuYsck0TS85Mjn7GbjGKU/ei9N9Jq5xWy6ABy6a/40lle&#10;Mgd1/DEfUFukrPWv/F4dTxna0pTt6l4C50t7XLdPs0GBfR68nnyWzrQ1lkeuyBsGN4/S1Z+HnBw3&#10;7eDwme34bTBGF3bbmynqw1Rqh9fC8j8qtnjLKlNdBH/a0HDWZ3JMxpPzNCQLOvrXzrlFMhjLdCf+&#10;eHWBKzh7boI3n/P3yrpP93Y8j797PtF8kDEk683Gn8/pY8faHfvKFLv2q/hkxA/NuQHtTcaAvTCy&#10;svbtgY3/kZk+oPZ96Km/X3Y/shcx/jEc9xwlGuufMXarnl/7Foqlj974f/AnVE7u0p5RD53hO7GM&#10;plf3gvXp2rm8p6Ltnzp0Plx64WsojNBYzJdcmfyw8qdOPJdu2uDjwhhAE6ye7GjM81vNAIvSPTsr&#10;E32nHtWRXxyFUss/9UJ+dsWCHHccu+3Nn/h17dacmrf3gMllM5/bOG5/PefRH3POfNlq9SFk/sky&#10;cow9L5+UMpSJyYTIC1h6CtGYnHXbZ5FX/j3erXImWn7mt2DplqZYOuD4CSuzMjr3FfU1fAuaA3s+&#10;FENOvfUqVG46ZGan5pbkIDK5GQ+QY3XXfvOfuRFZtdk1/Tn3Cp9jqxI4X6vf1qFVHV08ludX5sMT&#10;3drsxE/jICLLA68BrYW1/x7bri3tX7h3E8UvYPO1wn1or/bih/j/jr/pu2jqmz63fGlxTHzxPFyI&#10;O3bQlyfu3aCBrzHtCava0tg108UZvrcyXWNePuEC1tfk6QNKlXfGpXq5fXlw92bHQ+LavJZjK1Yu&#10;x2jJxfU1Zuy1DU+++K4J5lhmEW0F1jrKZKV3/hM9dfspkxPI9mv4KLkOQ+MJMzGZE9YOIAmePkHw&#10;4LUGLY/wgydJo+V1if/+7//eu/YsGHz//e97B/XFO8r1hIDt6Js2ZFmj7PYpUyckaTeBMgu4gyeI&#10;7gS1bXfLZPY5GJ921na0mRAoE0wSIqCPINt9gZUljiNbao6c8HZRl2wbgHj5zKRwOn55kjF/aK9f&#10;bJePO0Q24IIwcqAVfps7F78TsdQBvNDXuWzZZ3QKLzwPLUnHxRNP4yqDs7DHtXHwXvtC2y4Mnrbo&#10;Klt5SgsvNNHOPho9OUtCdGPCTOjxNVjOIqEyi08m0r0AnHYdm6PaymSAsz82nWThWFxZ8DGgbhyv&#10;PPQKSiEkz/bsqDiV7C2OxS3da7cIuPQuO1zEhlafMj13qbz1m2xpgzf8HeBhEsHAi/PS5CMVK2tf&#10;QyYDvMxfKRgcep8xvmXuptHWn1jqE3vn7s+WO6GqvCZ5Yxt4YtWAsyfs+vgzPvjqCeW7BeiVZzdO&#10;ucq7UpRXEI+hJwSmbznZHLvc+qK7n9UD68rCML0ratphrzxmncFS29p4BRu6TgYBeqD04Z3BpYW/&#10;8bWysMtCZTm0Rh83TNz9BV55scnBwwsu0J4qQJ/4LosHJgYtT9luW39oyBc7qCkHSxv+DOrKJtbU&#10;Lx3bvQN421ztV4/Ea3NEbAVnP6UTb/JlCh2G7uzqD/JmTxjPxMYr2TuaF/P+GnpzYUCpmAObk5p/&#10;0hdAJ58Pe6BpAUBe0H/ksB9++KF9ZvNZF3Cb39gz/T779PbRt/YCIvpkuevIMXEzEk09vCe4cPJs&#10;Z9+kiC2AExQ0m2vTxzouGFMiS/t0cPha33Nxmu0sfsnr8hv5Via0O45lC3p3YOh8l+PaWuzKa+I3&#10;+5Ul+s6kd9q04eNr81eyV0tXbgfam+DuvuNeyDq2I6vP2NJrQrPQX3nvvGVhavNh5Qm+YwuFnkjr&#10;hfnQo6t64KRp/D+4l0ynXszh2fEz+oO10YSjXBa5XB0NTF86J1Y5Xnus3Ph600OPYzs0yj95z1hD&#10;R9CFm8/zm88m+fTYJ8DWb2h/3jnDh/Q5x5cCY9MyCD38yIa/k3D68B3QX9Hi78ZQ6tBK1ES22PfQ&#10;FEfr2SkanbU1OOhPaOG1gN9+tuy3ttqZ9ILXeUaZPkl3C3zLw9j8GmbiHL8cW8Jlv/8MXAgyVjbu&#10;g4yfC+fLix5/Dba++GGXYSL2G/21S5cMrWPP20QHJ+VneFs6fABmrBwftuD6ih/jy11UcYEU7LH9&#10;2v7QOddhWzY6sTfbHD8+9SNo2JMADSS+hH4sj2xkzZwi86sPKXubp8iXhRjo3Ek8ws6iZS+MhEbz&#10;US96eBMDWYd/ZQx9/hKjhfVZ2NWPqf+dBcDUb58axPm+bBY+o9NcfFGrvQ895fidz8FT7iLNXgCE&#10;v7Tsv4aVT4yhBxcddMHSNAfa8Vrs7Xiy5yTNm+dCv3rt2jZ2eRed5VRP3einForNI3dehOfoYl76&#10;Yz7oJ3/njQVosK3+o99W345ZyXlZ9NFu5Bme6uciwpxLaR8ipcP3jslqntS6anl/kWX6/9xANxch&#10;Jr9q76klr/CTr+kUwcp/KIztXDh271ptmZgw1uiL1bO5yDgVG6SRUI0kyLR+LmikzApd4s2cey8U&#10;iVEXhjfu2FKONY+kJrvWdimfutsGdGUbdhwd5+YT5ZUTgcjBlnPesWMnm5Fl7AV/7SbWtPUBQze6&#10;tU/kFafnopS65TO+nNy8sUP40qwMQ0cbcU0ewM8WZCdOx9d0JMPGx8iF1tSvXvJHIqXy7by1Y9zR&#10;CX1tp/0ta2M65fiURu1wy9cLilGdDAtwyYzW2qV1/Ju/xVVPbsd8LuaU0TPMSHbprrw3npyE+rSh&#10;Oh9gix6+PmRZGdQ95YLnWL39pUHGmbNGp9S9Qyeyjf2nv5XZ+Up1+7F5h/Fc7PyUGzfc8IF26YbP&#10;p7MAnIKWqfsu/QiI4S13LJr25kzt9zzJvj5XW2Tfb3VXv9CqHc+4b5/se7HasXMBTyQ8dX7TueT4&#10;Tt9yw6y8BviE/2cNI/knNGqn41s4zZHhQ/baNnXaj0wj28rXp3fIn09lPec+vYjb/jvz3FngPGsf&#10;aB9ovl3ZoqfFr4+5OQbgTVZQe5+tMvz94bl9f3HUoduLEtnf3NP8mXJ21g4d/QXYrx+iBxCL/pTV&#10;tvEzutrx6/KsHClfgC9PyFlk+IUcfHv6Dzz7Nwy/PS6/zntHrpFp9A+Z8GeXXWC/cbQnC7596iQX&#10;pH7+5afIv23Hh+J9xR19xHJdXRHwU770RC2ab5Kf+ZDebDBy8Y35wr76dfrFnctKpl/w2X1sN7ZE&#10;a+Sddvz0/j3eY+eVZXjxAzmdD21+WTlHJuWTQ9h4yhq/4e3m0PnZsA9ZP/yheai5kvKvwPi8/pIf&#10;1x7kWHqajL1HdnZVH8K9kYte5gEpbRv1HX/jsuaF0x6dpduYpWSAbd65CBxfOGcx/k35PL3/tBt6&#10;nUuGlz5BdrG+4zh/LdC2Ft4gOBXsmuiqvNo5cjG0DwKlAT0GZ8avHGRBip1Hfzzx6dst9ibWtLnk&#10;wCc8+Ye+cph5KdjfGafrC/u2duxj13nhzlHxr70PjrZyWe317MsHj96FR7vsvoDSSAn7zOulYxH5&#10;PVNgFy4HImPsvTD9Qf8eOeV38xhAPjyYemXd+L3bzx6chWlzF0zbEZaH+TpX8Be9Os8B/fHr172f&#10;ypUle61feS4ij52uMybmyIoVEJul6ynnE+uOZ96RuDllFG7caZR6N8nCY7E5T5rjiJEC/+s3Ms6x&#10;eeUTXl9QKt8zx1g8svp8yqfrB+EpHitzkEZ/OHOB3A4frx1azzb+Ui6HTp49HOBX5qm/+Sp8wNGp&#10;JaFzbwcPn83/W/1oPeiRYQHPyojutZ8YdC5RnUMvnbU5OWH3tddQr9yjwIyrwzt54bCq/qW3nLM9&#10;AjpH0rZ+r+N0idh2wjxoybXZ33EZBfQmZsKD6iVBgdkfGw9z+8N/6reOLxZi/dCbMVoZnN1qu8fw&#10;nrKqWzypNSHRHEKXhebmHMzbP7b05Xbx5fA5j5r6LX9iEw3b9h9jdXgtHjmNUytX59oa117RLzkX&#10;wF+c2oMtSnd0VaaeTdhdKu0cK75wDF60D/72C3U7vhUvgbXxhN6YMPybY8bOxUsFms7d+Jx+LT/6&#10;zahx+6Z1DBFYWXrQgmuvelXHyLh62T6BXC07qZdN/Sa5c+WF5sUcfPe4CVbdEaEykPnbzI/FSZ/I&#10;x9Nf2HmDjhuj1r9k1ra4R1f06A5Wf0hP/fpkL3yND8x4wmYpZuMAfYyHfRgmtkZjtbloB69UnrQe&#10;+4sfp5fmiy+xeviUdo7B9QQwAV5/drKgAcOAJ45yH9D9Oj+uP0oppxRQ3wDN6DhGmbZ+A9GTQCZa&#10;M2G7+Wi3idv7zP/lX/7lm//5P/85E4aP3/y3//Z/5uRoft+Ds3VYPASz7fIdi4XQkEVydDnHLnTl&#10;Okr1mqd3OMZCgsm6u1vHwdopf27t74LDyNnqF19Orji5Fy2PYyZxGJB00F8nBTaurdaO4ds5R7ab&#10;DCpW8NBObWQTHLZ3AiSICxwmn3OnkcQQf0CuvxMAuUBRSJm227noY3GSb6rb2uGBpx1fehLg6bsh&#10;ODaly96dgv4+EQKHr36XV6DBoYdJOXnhuTDg7tXaP8fPRdkcVgdPJJhg9cS1SYj8M/mcE6/xV+VJ&#10;IzacDn5PCBovD7vtCcUkxTlJ0Z6MX4PK8qhYPHI7qbBYsIvCO3FcO9sW/8jVOyINsJHyzRuxJw7G&#10;L3wGH8yJ+pz49NVdwVta6PGhY3fPbxu9nw3JBIdMngbeemVb17JkE4NHFzAj07tz0QJ/r0JrPGdC&#10;5w5Rr7XydkHgZF979FwYFh9gF8R7cL6CMrGYjYvfg0r+QUCHH0IsCFEgW02EMBwhaYGl/SuydJEw&#10;FW1T0okjC9BkCX12uyC0vVaZfvT0pFTbp5zv3p240pYcPl1ADx/2Bep+C7bdbp94ytp2t49K5esH&#10;+x8fr+CCRo7aQdvIOffB3wSedO3//DObHf1zvG23hbvyxYY+7A9otxOHvZtM+cY0vj3pPPhLc3nD&#10;XZvpT8rnM7TR0W/llj///OdSqV4avoLmzyykW3AGm58oboIrX3QSEpq7qI4XHsAF4J9+MiZksT25&#10;zjFe7ffZ0l9O2pysGfeO/HS+fbx9kW22j61ueJHwqaey/oZvYnhjkm8pjAZXWkhkdzoYf4yDaKDv&#10;ySfw5OF45df3f/f933RBg2xkbZ4PPQvLnkD94x/+mFx6L0L+nN9kmkXdLNac8tEr/UxfO0A2gE79&#10;HT+C9ITK258fCJI4aHnw6bh9UJvVo36JvvQkn340i5WfukjQE5VlGGLsP4uVH1P/+6EfvmvzxqH8&#10;FR59xW1oVwYNIya+xjkXyncBno7FOXTso8feQy/5OnLhC9fFjOJHrtScOIjjjl3ovfbrXZ6p+PDx&#10;x28+5q0Tb3oRAu7kwfUX/Z1M8tM+wdKn/w5PMU72fAUn8udCHFnMMci6Cyh8UBqJmbcfz8LScV1P&#10;kMkoT8Uu2w/IvSbeeIL2LnqkdwjI8lgb21aWWuG3v56T09dY9EanY2DHZycnXmsr746O08/k16rd&#10;2GYCoO4/A3O/edrjxGfaJMQK6OxT1L9Fh73QWDk66zZW1AdyisWOyOE/eKBjZ2UcvC2znXmKva/B&#10;6Pnk1xOxEK/7JoxLfxZTwuTosuNn586RQ6z428VA3NavT876fueI8UPCb/TMLtPSubGVhTt+UoiG&#10;3KyfulnDBY9UVHe4vakkJX7TXAz/8vn+jfTm1OCy6c45u4CkfWhPHxwbjozBTVyI5ZGnRm2V+aS4&#10;AdM28Zj+3vyZsi7gd3H8blPkg68NXVYvdZXvlKtHowum2ddPjAPaqBPXbEs2wrkTfnH33GLofcg8&#10;9X3zmAVPOdtTVqA8zEejozZozYL82KNPQDznVcH15O+8ltLTW99nfMgronNRkO1nfBufye1yR38j&#10;rPKG5rHz6BZ7i93oRf7qlPpIYFBfeDtJAABAAElEQVSLdDNG9mnt1Cdbtx+5aMsG77zmL/a3UD9P&#10;6t527k8lnHwOpzb+Zt5UwY5tn/L5/fo5H8M/wlSe234ZXzL+fsp88tu8yo499yk/+PDY0lPSfGX8&#10;RnNta4v33kw2ek/ecuOnvOwV/IBMC2R0fuD84scf/1Ia6PjUTsde8H/44Q8d41YvZc7b5H98zS/Z&#10;fW089eZbk4/0kdI+56e1Q2lM7lDX2Au+803xw9dAOZuwMXqrg7L227T94fc/JDbnBrnRf+xdAofG&#10;U6flv/Wrt+3E8/Sb1ZdujZnToLSSf5a/mF9Y2psntRU/zkNAWNS+2sLFc+3k2IUAMRtFq6v6Zw5A&#10;gw20mfO06d9rl8p2fKdsy5/blie/L43egX/oRrpLrtV/bJL+Enf2RrrwFocu/opJ/Q9U9/B+DeKk&#10;/TZ6GY/ZkgyV9SDLz/J6F9627NDaeRR5jAGNA/v5oLVQu+Xgp+QQhq6e5hCnP9e+8YULxPbNi4w9&#10;Yke+r53JleONA/77KfkIDfx+BeiEx/SFWci0r13zf3j89JOn92deKA/+Lr/Jqk+QgX+zU39ffI2x&#10;UYv8xkA9YXRxPH3KFl80olDtQL4+KCDHpK2PeucHxixxCKoHs6Up/j7wPOCwrzt03LLQABMrbJX8&#10;FHvwIx30fxfGKmvtfNto5kX5KZHkcLTwES9z09LxT2TVF7BB42vQ9RXCHljZHIZsaXPN3hStHC1j&#10;zZvEppzCBptX+Xltx8/s0THutNN2bIISe91ymfPXcNlsDjSmd6yMfY37M7+dNTTydSzLzsg0saJt&#10;b7JPuTG1840rxvhu9B1+7O8COvtVpPJDu2NTxg54Lj4CfNThATwwsnOkjh+ZM+M3c7jYKLTB2KuK&#10;9RgRPBfqw/gdr/XB+FUfuHmfxjWTfuAGIWPNro+Mvcw9Rkc8yLwu1oY90c7X4TU4fLU88cHX2Dhr&#10;XWf+G3/svJ+ev/xy66ANXmsb9HOgeGTItny7HWNv/ukFsMT68M82ctNA37BV7tP5fRylfPNkqqf+&#10;2BNNa7deI2x8//LFXGYe/Jh1ypGp7XwB9GevWQ8N9hh/r50mzpSJcVvyVKcj35PGkEV3Sot3eNiw&#10;kzd98NG+iS2K9xRhcdHHiy/GruYF09YTvyvH0Ksal8zK5ITbJ2isL+yL5eMHIXKEx3vyS2KgV96O&#10;vYI/tFAeOj/+5ceR7ZIPHf6b+JaPU1J8X3iQ2815+Jjf0L993BiWHNifDOC3/NG5PENfvu75zHSp&#10;0jS+fA2CGpjxpuc0kYmtCIDewl4Uq32PDj0HOLqSEf7Yf3K+Psau5N71kCANySo4c5HlNfY8/T31&#10;7aPHJpO/9T99b3RRf4j1HMn+s0280GoyFSrr7PpW7hyY3HsD1+qs7TMee5ODRkf++q4+GiMbh7wG&#10;2pPAe+FOXp/caPxxjeTrPkCWDSJJduAMzeWhDl+sJ7ahi4VgZztxEVsH4bvoM/l/aOa70PGWuZpa&#10;Qyu633nspVxzLjy2nF6GL4uMfxGsnclMiPwPz7EzPPC0O2H7t22Kka+ihm466/Opa/THv4QOrTOO&#10;9ODVF7yOH2Q5QAb8FviiuTNFL2NZv5lPampjbbS1NvbUm607px71qp9uBQf9eTvXrPEZb80pfIA8&#10;DGqvbJcuhvVNysilHA6f2ldmvlOc8HIBuPrGj/r0+t6NwgPTdydPJn/0gZ5T9disHLt9VP3mbmWO&#10;TGtbvCfWP3WMmflzynLzNYDffJAW7LOxuwwmhuGe2Iie5GFe7qbz/Pb53HR1t7v92rgSU+03w3Px&#10;8A/THu5PlDz1nfoja8ewjGX02zZiMHn/Lfr6brYAjaWzW+VXL0o7sHW2neuEbnWSXw8s3W//v//n&#10;/811pxHW1l//TxkiW7+NbbdMfYMmjXQG+z2RO4FkwT1WuhLGBs7SKs8joIn9TsyWxx/+8IeebP3z&#10;P//zN//0T//Uyex//7/++zf/4//+H12c6gTkyIAPlzx1oHjlo1s+OoZOYt9FRpPLlWEDxfEakQEn&#10;KYyZ1QGdGl2TL7gbVPgZyPbOCPgz8Z8Oid6cOAwPJ6DT/nbe8sAH/soSNoUjQuXek6Kpuf2yNLRl&#10;I7LSnXwWUdxx5yR2T7ANwu6MhNM24esCjbba7DZM07knAawvJSjA7ou3OlkkX/wmw4O78naBP7zF&#10;DL+gWRpnYv6HLMBot3KtXsokIrbgAzKajLmhwMmwxZ9e7Ek8GAwnEcyFFvhLxwIYG+IJ8PdZoAf/&#10;OYnQhj8wxaOD7LEHfJMNPG0BOtroF+i4qEAPMDq5EGJhYG4kcLL80StZag9xOk9UwLVvu7D27fGE&#10;ZHkoB2fTBUQL5LIEeer/nATpJ16PvK/IbiPt/KVxJ25p4+SZDv2zzcdgfi1Inwui286A2d8IycSE&#10;3j/9OBexRqaTS0770oq4JvNbvxeQnxdslUFZu85rZxznxO88paz9XnyyPxeA9H22qHQv/AqnwFB8&#10;FAYTv0dHegb+4z/+o5MAvGfhgR3zSRyvPZ++qL9jg3ma+zgmdOA8ZXEMXGgGtcXad4+z3YUdOL8F&#10;TiZXRzhd9Ik+dOLj9Yc6Nlr78TYbVrYjD79qx4/88lwgI2P/jpzZ9Akv/OQUC+FO+u6+9OmbP2SB&#10;0sLMTFIsPhxbHx5/+tO/Nw/rN/iyKdvi71iOap86/bP2DQ052QK4HKVfbA7avgyPXi5gbJ+T65TL&#10;NZNP5sSmee/0LRNuOav6B7cTiWy1EydPQL8XROrv5Mkjo3xXmR66iEDQhaPIwQd7s8ssJo0f9oRp&#10;5cCXTfCyPzE4uMpc0M2mcopRZWjDpQd84FidT2M3+trXxqKW/b343EWz2Ij/6YIOH5Bz6aBJp/qL&#10;/Suj0gFxpowPy+eMiSFQmmxl/P3Tn//UBpXr0NEGv15ASBk58NUX5pWpeXV1ZPohcwML/PDpSX7x&#10;gJa8/uGcpLqQZTwA4qkXznNi9Me/cfF8xrvyP30aHpp46v9rD3YwHjlpptszbrQB4sacgn5o9BXS&#10;5IsM6sDGgv0//8efe5IWD1U247CnJm1dDMqm4+JfstAzv19tgj/joVixcPLhwyzw+T3anmCFlpzA&#10;BwiM/fhy/IWXcczHmER3QN/1r/jdxQnzmWueEJ50X2DL2v/EhnL0zIeeeFP2kg9c/MDK8MRTbgFi&#10;5bAPXCSBZx5lzAdPOjeN4VeE3/j6ZX8igM+OLFCN9+iYxw3Qafa6YHEm23y9sOX0nvng1CA78p08&#10;sg2yVc5nCyvDLcr0215EqN1XJ0S1D385NQ3aNmXkIGxthH4/w8tJtr4ghj1d9nd/+3fdynN42Jpz&#10;/+BJt9TLQ9u/yNgTh2zRVN52YiLxgt/C7uvD3T/yjG1GthCJzDP3Qg+euEtt+7NxxEVZfVQ7OOr3&#10;/AJ/b3QwDpiL8YUFm56HRBfzSTRWlpXtuUUXPTjyhxynbMcTvEHLNqeF5vfJH+won+C7c3p44tX4&#10;BMSqRRi46ib/zLyOnM3P0Quw7fg5bVMkX/zLv/5L/Unvzh/dqJb8Xh8HCT2c0O48uzRiQcfRic0A&#10;fbSTExIR49u80tv8szkjvCx2shcbkI19ncA6njHYnIDPpk4sycf0cyFSTGkTTcoXb/iVLfzVLW2y&#10;kfF7/kp5F/+0DB58oH1/Qz1bOGJdvM3+xPXi2bLRXKQXK3R5k/z9l/Zh9NEeX2feJbY7d3BOJMZn&#10;TrELxvwFB83NO8YB5330ZQ9A/+oSJ6DBfuit3cXCzDUsxswTg8ZsgK4crB4fbdCiAz5AGZrPeRXc&#10;7QN8yf9sQibHvagfGyrbGFjajgGaYu+nyDJ2mz5mjGg8Z7xavvBHx+m3z31yAQsy+iFd8Or4nTq4&#10;y0sMknvsMXK4AY698DS+io+oIIQas8adlZk+PuUX/cY3k1+WLt5kgqfevniyDy47GAsjD55te3JA&#10;5/mRBTCVMZ6/lRvrzJXQ6HgeHiPv9DF6Ge/1MfzZF2/4PqCypL43nGaRZ85hp97v8MEb7kX/5n36&#10;1LadkqFRm0RAdpZryOamEHnY3GPyU56gPXrDV7dvDELTvJ2OYHnA8xexawDxyU7z1qf7/FP/0qax&#10;0pifWGNn+Jsj9I8nrC93W/vo0+2v94Lb1u8ctDk1dMGFGxv7jUdy3J/13eaQN4nLnzs+wHnGBn/h&#10;L8bEKJ7kb3zGBvqSMUEsAvU+2ox8s8A+dUU55bPvG62l7xh9H+3Js/HteMp3DJj5szmdm3GML3Cf&#10;8T/5DP0Zo40dIRmcmfOjB0beOycqm3HGxdfpv9qBiFHZyOPTOE6ckHXmnTPfmvw4N0JMy69/W7dY&#10;+WFMPkyMhp4xZuMIH/kT4CumbelGd/vypnha+6coc5WcX0YHZfqx/jC/q/7hmz/96U+du/Pt+/ff&#10;5zPnpnDlV/owGNqvgb5gF97FORmv8rTZdsrEZPETLPVx/KYf/D43yASzuMM3+3Q7ZeL3fcZA585g&#10;1nnk0PB70CQvfj4jx8iinTgFaOLxMXME60jT3ycXjX2nDRrwQqy5gvz4LeC19VvGTtWzNhg6+Lox&#10;bn3oePVaGtvH8EKDL9BZXf7yl/9ImfNLN2xN3sYT/85hsk92PrYNg/Lccy9twNhk7EAefQPA67w8&#10;/M1X9ryMj8jYN1AFd471a2a54+FD8eLTnnO5eVXO3vrwO3E6bcY/Txr67Nhi+vvKST59UFyBsUd3&#10;X3x5he/MT6ZPowV3fVY/tf2LZkxdEGvmYGy8/Uvf8qYRY4+LtraNyUPXPNDNI/CtSYJZz1JuTJuL&#10;wGy2+Yvh/IkBORsNfjBnAspnJ3tHOHK9zxyUTaefGZOM/+Zi8U/oe4X4wurkeGnwC7jjbuIaDbY2&#10;f98bg+CgC/qGm/jmp59nfOIzOrCNfgvYWVy2riUt7B48sA9IbHt8gc32i/HtxNZF7IEH/+KRnaWt&#10;nA+6Rhwf0WfHAH5n/ysWjn1X9sZHyp4+X//s3B7O2gOvr4Ec2fnbGR/5pHMWtBO7ci659K3G1foS&#10;sePymL02XVnltZ5HpA0d1peVOTL5W7krk7KllQKx0pitre75FbpkegEPe9IfoA/wkFes4dEDmLMp&#10;f+qCpvNgZexLj+qsLH24sh4Z+Rxs/nEsBnveFZxLxtDouVfK1r47bst7ZJqLnBOLaK6d7C8YEz0E&#10;NQ/WxZ4nLqi6faJ2pfOxoWPy187RLYf5ONczbkzuX1/wD/noD9AXe+vz7Z9sIqeIl41L+C9kHvNX&#10;LnVg65dft5Fsbbo2QJ/f1/7T2vfYZ3KkOKFPtvFh/kNn5nXrDy2GFzzjycwBrEOMHdA4hgou3ekz&#10;86VZK2w9HmmvP+q87Y+N/YkPfMDwugw/hcEH2x+m8HwfuqFeeQZP/4mch8+UHWM+Gj/l3mI/2zVx&#10;cPLiVhwdr1dAr6ANjDwqqZEyBqjxj9DKHFN4y+2X+aXnBJi2r2H5bPm23fa2lSFb+//6r//aicHf&#10;/u3ffvMP//AP4fn5m7/5m/+jCz9odLK+Bo3MoLIfHSqjwMkfo+KHPseZLBa3rdh3E/8pyOZjX3Nx&#10;O1VbsLrblmO2zzJ8egdrOrLgGTz0dDC2LZmx26Gnzcq+dtqt9ttGS+VgkkgC/QS+sq2zrS0jsyf8&#10;hsa0u+qu8gn2bct3HaDZ6Oi2k7ker62r/glG/an2IMWAE2I0fdD0t/SKG3x6A0ns3bd+Y+lxonPq&#10;a5vsr3zsBBwvPR2yFwAyiTCxUiepbT18dHToBTEBb+m+3peInYAI5fKMDBI0PCeHEtTRvmV4rT67&#10;xWvMdMs/foksuUPTk8mXfpEnhOo3OCt7yHY/XxW95aEqthaUvQYTFLLOKxwSB53cDV0XhnfCoF1l&#10;Dw2valn6nZCpjG/vxenbXhYVF54x2PaJ8yesjbeMuPqDV0rtREr38tsQPhltemI0rwrcVrOFxz6/&#10;fM4E5MS+rVd4gi1zggLWNutf9cNr8sLK1oupsoWYjIAmNuJqbJOyvko6serOy/x+uJOt274pyt9e&#10;vFYu/oaU6Dl2XT9l+zF3LpNFfK1seHeiFRug9YSV81lGjw1p/J+gPdnFMbCPBn6kJcosJjuefXc/&#10;+ZtXYIxB0V35suO/x43jM4kordM3th5f7T5GR1uvZX6Tu0s7NuQpNifr4mr90wE1cjj26Sv3shBb&#10;3xpgU4ZOc3X2LXbqj3Jq4Tz1PjgWxu4bJ5RVhjOJg7/9pyeHMeQsQr48SV2e2167ypet/tHyxsno&#10;0Trys2F41kZHx913IkrX6hvcmTQlrg4dPJy8ar/8c9AnBWdyOJMSPEAiaOSALyAC2nYBL7bpJCb2&#10;m3i87SXW2DBMIueRNb5mBzY3cQUupn5+exYTIjvaYHXdiWH1Tbv2r8SFCzQmqexMZ79tbP8nP+fg&#10;4n74lFbokW0noJ3gZ7G1E8HIyG6bI5cnv2sf0Qubi0ovhXtyXR2zQDo2F/h+yzRvpgh99vEkHhwx&#10;jg/6C+SF+8mYFPnRLP/gi7n7FdzsffcJdNgAwK/dzyt9TmE9ZwFD/XWCkEqyVJ7QW1HIIA9Vt0PT&#10;088rK17fekqer9vo9qWTPAtvirVnU/Q9HdAoTQU6G5uDQ/a5+OkYfvUorYmJF7J07jT60m/lWhxl&#10;C8pelzvW5lnneHiO/3fcvstuP23b5fG/u6Uz2LHN/jMfisPX0MWKU7i/DReNL50j9rXPv3MyQmeN&#10;pt/ABxZ40YPzBDQG/94+6+2LV37pBOLE5dhxaML5nHBPb7X7VXCBUjy8z4KP2JaXG7eHOTnW91Gq&#10;+6p64TIULViKoQUyNfaPXbdPrs/2BG5t+F1eDe4NAB0PQoT8+G089ATwxN7FIzjqyU3+wW/j2n3G&#10;g4ntjZmN7aVBHp9dQDSe0Bv+6zFDm8Xf9njC3fFqbKRs++7I94e8gaE2jT3Mn+8bCmLD2Jrlpn8a&#10;20Z/uskHvyQvW4hzkqrOTz7MSXByUOYdZG5+Tp2tuYs8wx/XuUynMUEIATKCse22yQXQvGEjQRKU&#10;6YPNvaGBFhvjXZtk7qNtb046c/TvzytxLZJo17bNBcPnD8n/4/sda4dfyFSmXnA7iy74mPcN/si6&#10;/ZPc1bdPqwfxANs5yd9cT17KaMe+vXgX2Rx3rumnVY6PtJVTtYHrab6+zQaF9oXJ+ewpjjdeXPwA&#10;bMKn0fSyqeN58mdsNbKNTniAL1/mQjnZyDBQgxwe6BkXxePctIuH8WZtYwuM0+KQXwBZt04ZvdUX&#10;h5zRVZlYGNnHT2RTro39PdbuEC7tOZg2+svKs7T0J33i2X76xsSf/ZULP+1t96OdeuXOFYF9cd+f&#10;tcnx4sLbmFa2PPknVcVTv/xL7NUXH1YmMqQROuj6298lbEybZ8bkbmgxRwPGCRek2uaUte2RC111&#10;MdwF45/rsPG5bWwrOEaB6k33c7ytruPg2zcf9GpnsL8Z5kbo1xdfGweRCYj5D/Hfd7UV+2cMyh+w&#10;nTfuzEU/ZXecEnFsRFZ9CpB95XVT7sf8fMfr8s39rThf1YW6YT056zmHSKw0J528deTTFK663wIy&#10;wjH3xIN8clRtfBrZlze/nNf2r/yq9+Z3+xsHExX5Truhc8cfvIXqlIOhN+PE1vHB6KleDplXXE89&#10;utam6DWx31cUu1EgOUtbMbUgt1y/K8prabayjc5zHG+HF5/6TP/S7n5q9nCvXvbXl/Lg5AKlaH7O&#10;GDB6TX9ufJ86OGOXe/vunf5++lTlcxH21xf66bWqLQ20Z61s9IZjwX4ueI99Zj6Oc3Jh5vLAjV/s&#10;yl7egATkPXb3RpjJ/+2JR7/JP/iubnB2XsZua9cSe3x9rVxZ111yrjv9/e7D6D/BOUWol2/LUz04&#10;8XPs5g1rQBm6r4GOv5IhaPwMvj9jlX36187iqL7M+dPJW+nhUApPGckHtkz7fSpVufh4Al36H1nH&#10;f5MDV8bVYOPGDWAuGC6d0hcLRz5zDfO5fRU8OVhw7aEObe2Wx8q3Mit/wpYrK7XQBPCW7iloL3xj&#10;XtA5euI4fNqKe7QmT9vvfluWlr2xuTrt5Db7yoen8WfWF60HuNnGXMPNCZlbxE/050sxuG2Gxsq8&#10;+fL2H776HHibm0fGLj3s18RzxrHI5OaYBfkxbAK3vaZPDS81o8d9rF/5m3bGxODka968lNhcWrFt&#10;5VhEtIzp8m+2+rlQnPUifIw5Yh7X+7gVjvMHquexZWXL/tIyf3Xxd/1fOeU/8kYONE7TMtBuaN5x&#10;cNWrOAeLp2j7mfHRCLo4UL3Cl/xtlq+X7dI4lfNwy1EScj5vk//Xf52Dy5+7Dlg66R/JTwuNwepC&#10;H4xPTci9f+PmmGq66BVo47Gy3TW/2ttcSx79Cq3JAdE2+a0+PT4ee6a+sS6K5k+188X1wzIh6/b7&#10;Zxk6Oy3eNijx2epyycBmB6Zd+uoxAPp74XLLoNpHD/Shs8hbu+W4sneNF7/c9Nf5/M138apZSJRn&#10;XCF26/+TR9euXi0MRzu6TN8Lo+xnllx9UnnGdnODyOD8JDLR0frWXwMXf/Vbc9LaBoH+TxD0DT3o&#10;hxYZ1m62cnDHj9p2cLYeDelq23jKe23Gl8Y3b79xAxNYv6DXti3N14jRI3YAa0P7pXm7UFEBPTbd&#10;OeO2abxdsqB4Nx6ck2ez+Zx42bec6tqTw+ODynH6T2yCQud4nU/eAq/uTNo39dqBa+uT6xafzu9d&#10;K+/bGJKvI159TdbO78h78jE8DPU/fN30uXnrSbecTjv1xjn1xSmR+WKnTb5eHw3WRva9AQZsO3UE&#10;JA/b561GDh4fYhVnynRQThUYbRxito73pG+DqYtCabuDu7ZXQJ12r3mNC8OLs44cK7C2FthdBHC3&#10;9N/93d9NwAbPXRXuXn4mkFCIa8cIaNjVmQwqDLD0yeck1QU8g+3IOB3uaSj4o/sY3jGwhcfedU52&#10;0AC26k2Us+TREyTH5NRGfTtJaiUDcjgeekNDHDq5Xjuiu7ztP8HCRPEyD3NR6omHV+uyHfpjG4PK&#10;ynvhp4qM94LY6PyUWRsfbdouWyfNpyvF+hLcTPZXRhMcvuVH9LVbWXa7dOGwBxokVU8/9cXlXUZv&#10;XTdDL+Ur18o/tXfgr1zD/7aHcjlrYXk5rp7RaRY04D0vlswFnI95fc2XDo4SyejGvuQMlyXb7S5M&#10;4rnQAScOX722vLwTB5vUqz87HIQes08GGLhPIMeCPll7kicX3sSVC+3av8vH3wtIGWiN/VvUJMEk&#10;5Yf/infw0a0cB7+Ju8mp5K6vXWhfmb2SLLO0TEYj89Hj0jWJL1eMYoP14yQzC53aO/UorgvIzR98&#10;NLrXxMHpItVrHdOu8nUxceI5va0y0pv/2u/Dfxf7VJZX6iVPJ0alHeHIN7F/+im+EUDZh+SetmXR&#10;2MpnCmbbuI3s6SRjvyK7sJk+2raz2Lj2ul4TO1RefK/fyeP11njtHfS90JDj58VpjT+dJ5wuQjFD&#10;5Ux7sjWnX5XZiW75r37Muv6Eol1jJNuetER/fboTlJ5cpG3s4qS9F9MSm27CkYM3B6pjXxNqi0vz&#10;FNrkhKSCy37sgMdzgrA2umwcmXaRduvIsjk/1Opr+liItuhjwrs2Wzra7qfKMwOFAx1/EAjUbtF9&#10;220ZHPqyJ0CruTC6WwQ2Cb3HhIkDuPJN5Tn88UZbfHoaTG60AIyeeFtf6edBLK/ih5YxEL6Tyqd8&#10;YdHylh257KMJTEBNgk1kPmayYwHGlJSNgJxGzsqv3cnx48d9GomvTl8MDvrkNTmvXY/sX9hJ3ws/&#10;eY9vo9XwSRvQuAnO8vfEH93MBypn2i7g4wKtcuBirv7M1+R1ko0/vGccwVW2W3Ky7THJlR/UX/lZ&#10;/47M1Sf2oMfk3aElnrf92lZfeZ/8ZrHWBfbmjCDNE1xDq3LpaAE6b1vyuRNdjtDv1Tmh/+CCYv6a&#10;o9KP9PdfPhjv8J/FPDTo7+KCdj15ZYPenDHjRfkFD5/9wJ92yZnxp5wLgpK25ho9PGW3n+/S2auN&#10;jjHWzmpWt90qu2WbuceU0Ye8dyxr86QF738HxCkgDj0AP146JwctPOXasmAfXO3tswMbTs6YfgB7&#10;jrfdxSs7lT08QaeN2c44K8+OXp0fd55QtLaZdvGFdok5x3sTAFnGO6f9sfe0HlvDdwH7/bvoaKFE&#10;DOWkTo4EpREi8PZ4tj2csnuXho8jst+LxbXN2uqy7+QerfCAv9B8kgN50hwHGKOrYxqwa3Pq6Wep&#10;6HjsnOTilZhUri+A1aMH50sZHl7taH8W3kKj8Xz3hbHF2HL7KRLmhpOr5Uj9I7kmdDruRR9P6MgR&#10;Mw65GekeA9pnjEfRofPkyjILVj1vSX7y9JSTTL+HPrqz8th57gqO7xNzxnd3YGu3spIjBz1WBprH&#10;jp2NI+z1JheWM5st/QhfeTUFLlh/zk12jr+NHOY8CZhjMxfQ52JbnyxMXxH/xU0fkB9M6wD+m2PL&#10;Lzanh4tUZNp+aMxnw/Gj12DP/Ef752dp7nx/bcOm5XW25F9/TfmMJxNrE3NbLw5AYyJ+daz/GZ/3&#10;Qhd9nTfK197QwF7GaOMwYFMyAHQidfd94a+s+KFPNq9C5ZoZw1yMPH4S3+0/c4PQyD42qHyN2Ym/&#10;8vmKffC0uDw5e84T3mXBCL45UF8hfnSmq3IffPd4+9PqhKb6xkF8qxwOHsr5w5wOrC/Izgz8r+zJ&#10;A+7ytV3YsrZNYe2IRto/+a8OyrTR79jVvj7lg4aPeEPn4hMc/XxydPaDw/57frHi4Cn7AHMBvq7O&#10;iYsfcyMbusqak9I/0O9F0PRH87tUV/8SOF8jw9jbfo8xrAyxU/oxru+PEGsHzRd3aKRJ5FNv3PFG&#10;Ifs//ZS3YeUGO/wXz1Y8A/5jM23JF6vmeGyknk5ATnnC0grR4GcBNTlPmQuKwJxk+y+7/T5vBujC&#10;Md8/clPbkCU0LpoPRsb20pNPA8NjZHJMR3y2fLbjI/ULLQ+fyTFzQxvam4s8AQjQW1pyOru52P+n&#10;vEK49dFrcZiG/YwryljL9vWn7VL+nKfIj2B5TWzdNlg9bJ+w+MMPz5HZ9jXus2zwb37qANl1/c03&#10;v8V31mO2b8gR/DLxNrl+6laGoXPze/NmHiAYnpNb7GuLtz5jyw63bSY2mYB59/zCvEx+sag9uVOc&#10;zxt9XHCa2DaWzpsI0LRmOH16xufVlwzTB0YmfWdNrh2ecsVeQKDX2nL9vPI/j9EFZPFZ/8Lp2B99&#10;0J02ck9isnpOvRvW1b20J1rP/HzHRt+AlkP427fxn2Pn124Qii6xnd9ERXuh/T/HT37qKltscO0/&#10;2qSy5fu1r8Av7tFr4x2dnsNHRedhZHLOwyaTwydvakuj5iJbBQH420a+Hbr8Fl0TvGiAym/bo/lS&#10;tlBrHVpbZivHbe6ccjacmgoEI+1c/HjjZvz4wLm1WUIyiG5Q3ji/4Hfc07bNeWt3WzQPt4dM2tdP&#10;lXtkN3/ac4ljoWmY7+GXnI+Yfw8kfAX0L7jIroxjVzGaseLnxFr47BO78sLWI6e/bf9ZPZeOeJtz&#10;wLFT2ya3sk1/c13/jkF73nrhjhypKpgzbz/EJ9FROSvDOKF4o4OckTlm8AZ33oCx8pR/zECXwjF0&#10;c01if/SSW0Zecbi+sLPns9OYnHP+4Xh5oLV46vGEaLv5i2wDs+6xx7QL51M3mz3XehaOr6b/adt+&#10;ffiM3pE7f9eNaLXb8ow4+et/CC3vpV8LhzQL9TdmMftrsAY6eGT5vJP6v9Ju7TU2n/GXrsg1F8X2&#10;cPbCJVKV2zbl277z0Fc2g4vuc9uDfO243vZR7TO7HVia23Ztm5FQ0GCc+UvkYjwWjq6bYy66sfWU&#10;iyE+d74XPmw6obDsrhjFd3mqbMzYhu3+bm1QrrheXtpYqwIruxiDW8jOPvnreHy78hNr5sPogXlY&#10;kNzRK7LzpXVEx0lTw7/0R969MVs9/v3Ltu39FEL+Xt8AXkb/1S+65w+srUamGStOVeuV3x92p9vJ&#10;B+hEPg8YNcKz+Xj64tqvaZtfS5TSyGqY/faxe5xX4w0M+AHbpWO7Y/upjE3nPFbMyrtp0LW8y98C&#10;JUDXxg5hHoDm0t/i5xi92CJ6ZdKR93jtgu/y3Bun0Ns2xRMdESfnLXNCuAwXaRtQsoqyUf62Q6gn&#10;LGVt2y4ES5wA+YNr4F646lKvzrEF5RAoikDFy8lkk3yO//hHv2E4J4n4qIfuhNn+Ux5E8H3C0lS2&#10;J7WLo/3QG56bLEfO0eWIVpJP+e0n/Npe5Y03TqwOZ1HJCX8H2+gzCxxzMk52Ou2nTPJlojELF14P&#10;Nh1U3fAcuzvWbrd21z7KqhePzXpU8XzRvbKlDpAB7u6zEXDirNwrPFa+5Vc5+FgAJUGNDScGVkY0&#10;Fp9sY4+Jn8Wx9VlZtQFwZ8I3/i1/uozIg5Rvbdm1CTP1dFv5e4J+Th47gKolcAC9DqTZOokcG8wJ&#10;Z3mFD1TlFnxsh5eLFlm0caIchJaxV+isrmvLlLQMjuHaMb3wXXs5BnBAk3vwZl/7FgZ/60b2kTH1&#10;qRArYGlkx/8FaNC/8oWdQdikHa9eKFrko0PldedaLo6WTya+C443CV1lkZfdtXuTiw0rB1yDqQnq&#10;ltn6W2CTvvZsy7RZfuhFzi5SxkfupPr0SaobW2j3NjLyTX+j6sRtoqE0uogT/l5/zE6OmwvQikq1&#10;R2gpY8NefAqtwpF5ZX3Kr7524MvYKaS/CqV/q1qcpeNgrYp3yyOUNj5rgxkkxr7Kn+0PQcJctMuz&#10;R/O1J1Sre61/dCvu4bdNnvTV++tdTYdHZQgyiWY/C+axwzv2W5se3LcZTN19uidqT9r2TUAMkt2P&#10;3StPaDsJ8htQpR88C5XkdsxXYGNemc+n0HrWbZ6HO3lnxgzxA7+5JbTWv+3nLv5m4VBb/dOHLCtj&#10;5T+2Q5fVuXf7uzKwMtmn48fEbRSKzBNb2/f3JBY+OciAn3r7bZ9+68YnusEDxS89MWsCPQsXvTAa&#10;ex604o3uYyOxsONbZcwx0I5u6vYp3+qaOtvv3v1QPHJtOX3QmMVuUTKxiZYFk6WpIb5rV8cW/I2B&#10;xjdj+5/+9OfoG/2iC737ycLbU99VCl3LdXDY0+TY2AomTyQWuhgdev4i49u8srn9IDKTX9unz/Z1&#10;wstP/eqpzAR5+SlXNj4c+zj2N2V3X3SS9OZMPjc2tSf30hc/aPfCfMZ5cyF1+8ogr6kafZ4XOqe9&#10;3GAx7pY7PpSzK4t5mfmOsX5i5P3v0Z64+hiffIkP2jaxNbJPPNjfMZRdl76teOI7+/GUAIdSULa4&#10;W2bbHKavRa+F3VfnDsX7eHBWTvjPemP1gjaveW7Z4sx2+Y5vti7iFpZ3NO2xBarfgtHvZf3Iqkwf&#10;5U9zPXE2JwHshYeTxieY3y68sNsZT/ZC8PwWzWJOzDlamu7CzsGFgK6j1avqpMD2Qrt2uHD6xUXg&#10;7JR+6vQ5uVycknMX97rwFNzeoXzoTY45Chw6c7NZ+CSuxFbHzPR3+0w+OWryKB5PwI8c7b+p+HJs&#10;uLrJm/qMdsrQEiNyGR/MBe3JD+guPbjLyzwXOB46cktyYuZ58lYNV4zHl/btf2fuGjkvH566jQHx&#10;8emTJ5L2adHhhZo2ZK4tzrGy/NdXM47F7vklzM/niaax19iY/uZzfv9r6A3NHuSLnuKueT/2nmO2&#10;Yu/JWV0UDrnaL90Lb9BMUlnMAYZPc1dyChT9BK6xdGSeO8HZkNyeKLe/Py+gTW12fFV7RQ6v2Hfj&#10;1ZzvzMXw0XFsOrS/tk/Kae8cBE/bzR2ln3rjw+7T0YL79lFtNp+VWL6UgfFvd49+Mz6hIR5vP8w5&#10;h/MC8CF1+PEp/b3FY3Rgq8mdaBjz9rhx1147/qsvMhewOOoNGsYP45sLaXAjXeQcnzluvwq/3eIn&#10;NoA4ZJfNNytbLFqfFzfy4Lkf7ejneGS/7a+uIP3nD0947DaybZ8eGzRY0gA/UF2DD7at/coVnReP&#10;/JszV3Z8nu0XV/uVXZtL7sT4U34mQbdgE5FcmEiDFoll/nLDiRyw8xhzQMc7D4Nj3gsfKFcWan1S&#10;pzxODKgnw7K1j11+dyvLjsdmh//i1hY5kGv3icvWye3RrzZQkHbOsejbn33JVs5Lo+LMRenkMmNR&#10;6mSNypKtY7lDXtIepFna8VsOyNzNbHtwfcVPfNUnZWZccAOINvJvn+rK/vJaOnuMHx22r+mzKwPc&#10;HWPYlS3V7edJCz10vgazUJqf0/CKeeel+RMv5rjWjjam+ha40BGLoHI5F0hcrIzqPplrxf76BVh5&#10;5ZI0r66j3zPm0Bvbrjyrx+psfq/d87Oy4PNv//a/khvltrnpRnu4csf2H8dcSI58t757OV5a004p&#10;Pe9+rd3IND5Y+WAuGCtWPjbZ89Mtg2f/Bv5yNH5uTCQ+0N4bmMmvfG5QGLvvGyjggRcko5fY3zyD&#10;39CYNSp+8ZpnTfc8Sq5fGW1nHIts7UPT964b6FOPX75f2IwsTxpri6AVd+s2ZsndmEjfGD58cGzz&#10;aAMPsCceKzN6F0SXjlX6R3W/Yx1+eY8ghDlv/klrfA6d4onbzLM3FuS178IX7T6hpEmVH97b1tEV&#10;79mfC3nPOEkfzsW22uTESOdf8cXMD1xA93u/Gd9PnO8TYyEn8DDu7nyLmOis/NilaKfPdR9C6htL&#10;8K5Cxed4Sk/VlPX71D91Hd8M92l/8A+utynJHexfnpELmB84Z/3wy8TNsp7t4MJn/+nrL+WbMq84&#10;n7eA7BO/aLvAOK9s9vMEfgZIrIrD8dP6B275RZbZH9mv+v+ftHtRsuQ4zgTNvgEERI5oWpPtvO3a&#10;7uvOzmokAiSARnfv//0enplVaEIyG686JzMj/B4eHpGRlxMC6ydiWpkcNHinDXPQuLrkTTmc4cEv&#10;eNoOj+zUDy6yfs76tvr1+/IfHPEVeVFwZbB5IH3ROl0OxKRxCB7XevCB7PbzlLtpCMzYa8wRyyf2&#10;a989329cJ293XQDPwE8/+VnB6dN8tes5E7PW/mbeVuQ6s3vX19qmYHySiVfkLmxef9q+OZ9N4IRM&#10;9LCfspSvqK7FHt/yRW/8Mt+DHDF8F61jU9r/aovwiX18FE6og89vFVf9+Gj7+yl9sXnG/YuKVwfm&#10;umYObSN1UdzYuMLMgxboIp8trO92i2ZsCJv8+R89mDrxNXG6hsz8ffnZNjccQ9Fe+fsgXbIcc10A&#10;79cwmniLp7fxaI/pq+nQzXl4tx/GHvuNv2yfgGb1ZbcmewIZzpnQ71tE1GuXbf++opdf2uaZ36fC&#10;+fb2lfoJUWyZ+HMQCA2+W18Z/JJ/ZdPnZs7q3MFDEOjp+WKN7vEGL/quDLb5GJ/paxzogzMnh4jT&#10;ic1VJ7qgyZ9/euC3OPi2jn7BUwd2O296qfJTzhb1Z2u/9Lahl3+TRPIQbvCQ9YGlodEO10VghAeq&#10;X9p6uuAJjtRVt/CJR49WSzFjqidr29cyXta09rWX+ilvRru7Q3Qq8/Itx5P/rlxBZs7pyN+PELp7&#10;0MRKaR/ltT/tWGgsxTOE1S8zVvQ4CFlWvGB9yWd0jSf05ZkkwVolijj2hendCHNSPEGvMRpMZ6KM&#10;ZoWWV8xefo63bunQKrsHNoZnUE1DLr2tExSfBmCCEL07sE2InXS7AxiUP4cHnvqvXup38ri8XNyc&#10;NkoiMdDEhjAqL/gv9RtdR+9xvk5q4H4NOoz2mUC8m5PuYHnbpwt84QdMyuYOcTbmN/pyl3EUO37a&#10;RsF78e9BW5LCxiC5vsd7+Ma7XTVQVzPDc2jpU5+RJDhCYwDZk0P1YLflHb2BxRuw8pbPJkwy2Fae&#10;2o9f0wN7gp065YvrRhz0295lfL7qu14YmgIqKSv/LHJ3ICYp9D4GxN5d9srGrbcFT5scN6nSsQIM&#10;di4IzcmG+iaCyFYmsYLaFPz19SwiD/8i5Gt0mgFLmXa3gNCFhej9Qo+Qikc41Tc+eupd3Z/60zUw&#10;Ku/+bBvXrb1tPYdDcB0cO3qHYmhd5M7i8tr0QOuuNgXaoLonzJ82+M0oer75cGLs4D1xsPg2fbmK&#10;B3cvVOKrb/e10MdOZV8Dd7w7MemEPAz5fhcg4PcicrrAxBg/nlhd/Y/vVNSvR0h9+bjTbXOfaosd&#10;/OKi9NvoySZ/8wRdBdQmHlp71dcfR97muQ/fnPwb+eIpbAvtH7GNT5ZHzHwJjDmgjvyFtWVfDUf/&#10;3uUZRHWziHnbXBnh0QnWMrE9fikNn+Ufr2S46JV+kZN4tO9yMrTg+G1OELQhmwz3ecvaHz7p95m4&#10;rh/6tHb4D/1ceNX3o1X7hb6mD6jXv+dkamykvzawcKx+47Q5PjL4e0Fdc2MKasexP4TNH/IiveQS&#10;uL0gF7m2XdQLXv4rZ3najk+45GE7ycWfbZR+kiAauuCg7xiU/ebmYM7CjleLZhzIibOLECZe+6pr&#10;zMS7OXgXJrNDHl/jAZcMvjJxUQfUfch++UenLp4kfp2cjx0nFkJONqjfgqt+/Lo3JsVPKZcDdwJu&#10;IbX6Ro/Str3yG9C5yOui709/z2ugz8SJTu+yQEIHMLnOpHjio+1hskXfxNe2LUuc3CnvJ77Go/GS&#10;8m/hh640l97aNU/9xn5zBnV+loDu5h62/kAvcMS3cNlMLjniXRmY8fpub/G3uHiB0W+2Jt6rf30Y&#10;/tvWqYj+8/RUfd3x+zwBbD7CvtihTcmNoIs/3bX/fwbmJ3/87o/5TcDvq9c8zTYXayyQGYt3HsMO&#10;utsC2+e+srFtZKPb+sW3XYD7vwv4L5+V9fJ4df26JLhDR5eXuMYKC2FgTJ56xytjT3zvOVWxyxPN&#10;CQuFxzfdO36dvNW7/h9jyeizsm4f3bqGxxkHjMPkkA+e/nA88yt7Az3hCu6eeE0p2iPntIkNeZ5A&#10;d5G2Fw6ChT956sQ9UAcHWPQXs/KvD//A9clXcXy1LHQt53dxv7WxjX5jER9N3kvvaj8T12Jrzg0G&#10;a0l3Oz4c+0fG6j79ep/UxLx56uQDdO2H8n1kGG8AHtOnJselIHOTb/O7mtNXYmFxnrL0WQueynzk&#10;zXfnps8u3J7Ywn/bjez22+Ar+/GHHyNcHPHvlAW7OeKblMGRQ8jZebFYCHloMkeSJ7I49D6544v3&#10;fR9Qz4fAybDxur6IH4yFdA9rSL663zFyUnLK1Buf5imob5JDp00m/wahPOTTxkKZGTsmp7iwbP4o&#10;74sdNxrbilf2FbLxVgY0pYsu/PYuPzWwOXO3Q0DdE2un4N///ceMfeEfPhYrXNDhy7UdPjv2g+zJ&#10;Y/iLt8n1W7++QLdzEPGhHYxj5gZ0nVeoT5zDvX/DcRaU0JDHZrJ8+KDjcPblY+MSFHEKV3w4dzE3&#10;8AQXGrx3fMETj7GNxpr2ttH+2mjLt3R1TqTvdvEmbb7nbuJv8Z+8tpkq4HyNHkef47Pxd5ikPflK&#10;nOK3OsYD83d8sbrCvWjZkD9l66NEQu0iGi92mBeHeW2BC1b38o0PlZtT7NpAkX7vi28Tr533mU/k&#10;OE1QmXTpWkNkmzf4nd1e5Ei5NpwFsmje8foW8iYM3p3+SL+F3e+CbuTsBcjs1v7PwR174uP4axfA&#10;l96WfoXoIE4213fxOHoYOswHffTPBT0Pf4CmcuJP8QTCLvLE2TnvjJzVd2XaNh41dsDTmKWJnI1T&#10;NMYFn56XH33HrokLPu1rcgXfA7RbZTSfRcZJF0PrgP1HPx57oSPLxz+rr4u/7HKuZi4kNpZmx/bq&#10;27w0seStKn//+yyYeqW23LAAd3nbp2+4t0w5U7fe1oWcrV8bZjv+F9fq1+6hPe2bGs2ljG/tAzLG&#10;12TTZ/2CDtLQrx7TD8e2VF760QPstgf5WjrHc4Fw8LYtV/+1Fb66hcm9cvCcZ0zeGf3nfO3ERfrq&#10;5Dxj2diAhzL2+ey5iPwFyJonfD/l4s7Pib8s4OfJmzcZA+VKtu457DcZD/Ycg06Nt9i8+jPfjZp4&#10;Nqdry+NCOHQa20bPzgGvth57jcELcEF9ceYvm7O3LtLbRI53jGpdSLff4bF1zTXRxc80bL6D5/wL&#10;nd8PBmmB6q5s28l+z9X1pZZPf+YjF542b6RyeOy2R/Ol5RsfD79pi5alTv5Zedprea2Pjfudi+U8&#10;ado0OTtj0Pg3bXr0Im20sDcyV8aeu372UxXqTn2YlM/i7ZatYLeL18JH+eIr3/31uzJc8Ohc4ODM&#10;eD56SE5iwnmE3Lvy6t/ETtRLm42O+I3mZ6+6n/XP8ODDO9ejnbGta5jvXKic8Z5Wo+vhS0hgc7h9&#10;9Y27bPsEWGUp3zyhb4n99K/MlbRndTY/Q/uwR5vNnCc6Rs++Qa6xnX52xdXmbNKjS1Ry839GofSr&#10;zHeq4uhZhNPS4s9Thjuf4QN68KN+ElXu8StloPmidem3WX/ai8HpEv3Bos+x5Z02SR078FrfkuPn&#10;5DptSLmbIl5cAD4yKojwwLbpOZjNI1LbJ1/RIeVr7bD0tS3Hh+1Vv7HVvpEYcjz9SEuPz/HhJzDt&#10;LDeZJ8/a9My/W13/wX8ThzxfTyt+wOYj+/jz838FxOac6w02yhhXXef11Mb1lLnxJWMuIHMvEMuv&#10;ft6lurEn/lG/b2cbrvMN5wl17/HxU38469/yjU7jn5tafDzxdh9+/Vu+vDAyn6KnCt7Jn8df1Q99&#10;EHzKC3JYLB+8gdx1PeUrLvPh+daJR3SHz5QZv+LD+IYtPdduPR2QDo/lj2Z/k7y86BDdrMdZKzNW&#10;tI9ULuwB40fhpaunKPQzRph/T14S5xOb1mOt/8avYfHHjLH4qycXHRDDc566fj225rA+O/6GV/8d&#10;n3Qz7imf2pS9xVn/tvJ3voYO79EH/eQu+hydsseP6n4DdXbaLxVschOl3Ag3XFM6893q1fYJp9gS&#10;T7zI+Wtf+ScngbXJ1mcitFX9wnM/zQV31VW+D859/JSf8AoP+PQk3+9+WZtXJkesnGVz6RSc/gbw&#10;a4VeE2BcJzBew0Yg2CS0x7tdAa/5UOgJjgX4guNVmjz0vSDASZELesHs7DteGvsLK9d2+TxtgNeA&#10;Dh+dDV6+lrxbZWvHVGygjI6leVC8Mu34SDI3SUK7J1XjP3rPBZsJgrI69qtbWB2erw4ZdYfOSTHd&#10;OwiEiF77WR62eO7EOBitQrt2qLffBYJ2+kkQ5X8YLV862ZcQ3v2aAGtiexnGcNR/n1dASf495oyA&#10;uIkXq1PLTbwPaJddlDN5JIduq9/qvu25dPAS+R1klO1AYfLyHIwltJunJ3zPgtbxuTtUgUkRPQEd&#10;+WX1sFXWpJf6XTxVnorS+KIjKN1JOi3IFx1Gj6nf8hT6b2Jq8o1v+xe+Y+PBJ+vwsCVj6cpLPUhh&#10;VepWvM9C0PLURk9YvWQl+2vDE6f7YxqXN0tubKm7J14zQbsnr6Us38qJZb1LN1v+ZDVgi5O1XkCM&#10;fv3tu7bH2LQXRQ2u1fEk+WmTWFZfjV25wak+wJc/uaUnk8c/T/su22N3/i9o+wVfc1ITngFUXH+Q&#10;P4LZATvDRYqrP1vgoV3Y/ZafeFC2ctnlr5Mjd61H4HPxYfm83i6PE27Vse4MokWteVJyJhV887zQ&#10;jhd6k7Yd4F7zr73x3U6m3qWPtGfENLavnbXvYS8+MwGa/tv6lEHRJ51gW+TUzrMAME8AhWF5oq9u&#10;5PD5MWr3LW65GWhwxs/lfXIL+s1x+qq2hms7fqZXdIwuystXu5qIH1kWG9RBXDnwFjYGt8ykLaPl&#10;JeuaeK9Nhw98bbPtU92il8V67Ktn9HLxj53w0LQ8cb8XQrsgGmWeCyjw5jPjZfUPjif+lX/Mqzz1&#10;+8pPv6p54jH/FlycsKMhdyfw7HSyODG5/rj1bIxZdAy93EtvfcQTXv/v//gff/j3//W//vBtFgv/&#10;5V/+5Q/f56IwPVwYdgHK0zO9UBq/f8oJxPv4/ktOesnCYxdxXMCeeEpHDD0b0K7st9Fbuz1zWlqt&#10;tsxiTsbi3BFs0Z18dirfsQIfbxvZssbMdxMb2hvv/Q2olYGP8mwaU/B0ivW5+gVxRn9tjTc6T6QA&#10;sssr5UsDZ2HkqJu8hv+2xdSJ6MRH/sK+0H5O5+Cu/XDwTVHwokvybG8aWEHZwseTrMGdPlP7Qwf0&#10;X3Yom+NT0bp7f/UdfrcvRsboVgb5gjMwPO0ra3/NdmV1/hAdHS/JvDXg9vvwGT3Wnimbb2PUS7iP&#10;d2GsvuSoQMKyvjXXGT31RfpNn1p2tr0bNbEMt1SHx2s98DlVlbE8nnhO7u751eg4Mo6Pe9J96w73&#10;1Ix+GVNyS3H5f+2r8xxxkA9byG4OS9vW73zsTRddyJp5s7wxY3zq8vTp8zxgYmRi81oAiMJs3c9T&#10;DxcCepJ65oBkmxPI2/b7iqnjY3ThEvzh1Tn1FfPTT5d2LwZ6ReTk1DO24MGB9MmfOSad2cp2tkxc&#10;TbzJP8o5c1+zh57OexFv7Oe3XRiEPj43vrnwUJlHNv5gy8bncx6izy7I7d5A4HV6zzGpF5fKIHK0&#10;U/SB+8W1hqQTdi1Me8xRF7nzqsy+lSJFaC2SZ68ItSsTuo0WerFzf1MeUr0WeXPhY+2cfHFM5tqO&#10;LeM7uW1ynguO+hY5tT1bY8LOD6fc+SBfrxZV7R8e/+u//msRxodz86wCvOjopreVJ27G97awyBhd&#10;xk+33C9p92S/4s/4g2ZeK3yNFxk7NjfJk7UJ1+i++quX28GbtCWdxLV6+OTaOjZ2emJR7Iobuhkj&#10;S5t6vOhM9+2ry2NxXshNTDhG57wm3TbbWNWfA9jyM1iEAV77EULb1k/e6sHibS4mwyIhP7Tdc1zZ&#10;GScKcfXoceI8MY0HnOUxbXPQU+7POAtn7Zj4mbF4FyVRoK0v3TCTnEQP52zP81f8LjhdRP8CXbwJ&#10;D+cdxum5mW3639gxtM4nf00f2vFf/oohf/jyfmxZ/umN0fnMTZ9yg7D2HBWQd67Fb/dFgOEkTNvq&#10;J2aW//rKDSr8iue2SfWNXm4e1Nc97bs38MgV6/fihe8T1NWXJ+fu/HJxWp+6xkdw+VQsNv7ZnD80&#10;mwvlD0AWQ2y7nzJx3CdCQwPE2wt4qDZ6DS/7C7tvi69tP7hlX/8xJjYuxVL+Orbou21ni6T00LNG&#10;oD5q3t8YSns/1VrdyR9ZWmj2bZmJU79zoG3gYYJ222rjtX5LfWO3eHicvhPa//5//vfeyGDO6nP7&#10;0/nTXFSrsHzdupE/PtoLruSCl3LGX8qXVj3asY1ew2frF/d5vPg7JszNwOx9m4u08f+xy9qDJ6nd&#10;/CA+3n4z5+/8xW94Lu7I16fnPJH68m8vRiUMfvk5r+D/xdh+fJ3gmrlY2jdjOnu1M//i+9QX7/rh&#10;+GjH8fUt3cyX77aLhaHp36ON+GJv0OnbpY6vNL9cTubyrG3k5b9xNmr3GF94ZKyu1Te42nhh7Ltj&#10;RcugWdh6x1sun1kT3jLl08ZZzzo3q5XD4bPcVj2+fMLQ3/2QfxfQ0HvPcbS/9iJvb4ySk7dN8Jon&#10;g0/uDp6yfg7fle+nhUSwOrDb9Zcy8vjgNVSnxAOa2n541MeLfMXIWL789zxh5vLaLloEZXNFeYeH&#10;NzosTeVEhry7fXllje/ZSN/cIOdnDBPDHlT4Lm9pUt4xxljg6bzY88WN/ca1mj76VW7i9DCqFStj&#10;9VDX82V6+Ds5YNaKU3ddfKXn8GWvMYhcfZ8u3U8ZnMUjkG1+HkTYd9yiYHCcU6qbMcB8juKnXccI&#10;5F1v6rlJaLbddr0EH7Dj4fbzvWlH3UHJXDPjT/pP1yreeHOlvpSylFsfAkuvzvnZgovA/wiOOVf1&#10;Q/Xxe2o2P0JaGbU99lOwOoZw42PthK+ddq3bMeDfzocEWeC6gWuVWZ6pI3tvahJXM+6u78Pf6cjS&#10;ZZcuXadN2eq9Oqf6q+ABFzpjs2BfH372/a372padPYcNn42hvWj8NfxnmdxcejwIXj3GPU/U2X/4&#10;pwVJB6XLwW7pYN/25/a/+OyMI3P+rD9GAHmcBuy2D6VO26aOz/FYUP8axt45LzTvDtUlG0ftN7zG&#10;i7CXnwAAQABJREFUMF1ainmbG5PC/qWPKzN+OE5gw9pBzo5XlRn9xaHc4o2lu/ZHP/1Ev9JnxNoT&#10;yqd913lL3uAkB8kDwQXGIzgLnf82R4w/t/+urxfv97avcdc+NE9ZjuE2P8Um1x6mPx3fbRvmMGjF&#10;tVYdJkgPPPdfVS3K2ZLVvmiucvyrqvkjx9XNNmViobpBiG8Xvta/1t4Lf5GzTdMXLt4vdL8qz07k&#10;6h9HF2+rQP85cyz0/XSMSJymjryVjYH9XgC+uJ2dJXbYk6g0usmUcglrO76AY/gavwG4HUNHeS3Q&#10;XTuriO1OBvBe2H1bDUAH4HhlNHGmbfuatlOnfnnTASy+cmWOT/9pvfLCQ/7YM/rsYvDgbcOODWsn&#10;evVPvYdpa2rjTo4FxOpEEX9PwGdwbz/jS73lj+5p6568ovUnJMlYOesLNE5cLZrb3/axv/zmbpFJ&#10;bNqc//Edn8yWvuWfcLN4vPXlGbnLLxocurvt0O7CtX18ffCz1a4uGqz+5O/+ykHX8tTBXx+qjzKq&#10;Q5O7YHIC3DukH/apGz1nsai68Fhw0HtQh//w1/azADk81W8sVlZ4zUB64grzA3SWgNsefO2vCSoJ&#10;t3dnZLIX3Hl11h23yOu/6sQnc+HnsJ268APV99i7+mx5EeDkTztrd/4FWcutmyR1dOSByj37HYii&#10;g8WOrbu2BqiDN1cCi1JenTBvN0lx4yP2vjsLJOvnXkwM3vsP43vl7tDZu5kpuIsscWUg9WchLV4b&#10;geebjezYieBOstwlU7jsm5Oy2ln/6ifaMJ/4Z0FM7KKkWFiAt36eibVjfaUKFg1vsHhPvsqf/Bx/&#10;/GVsWfyt73EEGnDZB5S1PNs9Xnm7XT67hdeJYeJZ+/vNrv5uaHzzTfqHXIN2B7hL/vFpKltfFY6L&#10;NoevTHGtr/goI+dT4sb+d1ngxXNiX4xNXtK/+oTC27mxgklw9jcT1z7bhae8XYxf3nODTI7SdtP3&#10;pk/Z35Nwi2Dwo1aemDKeaXsXhqfNugAX3fm7OSe+N0EEMHj96Vf7vYDQvrXtk+0Z4+irHi8Av3xT&#10;vnfNiaOFzXXwfDr5z2Imf8oz9bOcnLZbnjs+LQ905Cpf3soW+Gef/OnrD1OxJ9nkaJOeNIVG7O74&#10;vPJ6A8HKMCfIZJK8bRt64rM2/H//83/+4ce//a28yOlF1+h/TSiz//ntWUQIX3STU1MW3nyiPRbk&#10;MicPa+faRj7/zEmnHGt/XkGKdngqTnl42hof7Gt3fOA3hrWX3Ji/K3eaNB+78EOPRv+x5Stb5YJF&#10;POZ7jg8+/S66zGksPntKyVNAH6JHX0+YfE8P5HR20d126SYWtEvkRR8naH6npO1yYmRkz1iPlxzc&#10;hdDo+EvyjdjTD4D8s/nSMXzAFsD/22drZ/xCh4XqenCV0XM+w2f7HtrlubSvt1v/3C4dmXMh5rQh&#10;H4Wn8eYai8JwaZf3+m2Op822ros6CZWREX8fO/DTjBqy41T2VoYnTdrAqgPmB2PvHPt2DF7rMnKa&#10;RS6ZwSru0Mz+UaPlPdlpwe0/7Mt787H6Q9SY1YaJhShdPLt60eptuKq87GgfvPqa5+THzcsd/8Jn&#10;c6M8oA12QY9y6p6xsHZX8daHfxatF277p+SJbx8/J5RdoM8+EF8Wgc2ZCtGVzJXb7MnewOZPfMh6&#10;nqvg31yScnXaDcwCrlQjj4n1lXnLgI9+dKTP6fPZPuHZj8Ll6OBmk/E3erz8Xq98gY/zF2XDc/D2&#10;WLz3JpyzSMUvAB/9X2x2zCLggLpp04mR6hy7kmabI375YoEsTw6F1/tvPYWX1+3nr/00fNZWedSi&#10;iL/+jEbqOl/Mzayepnuf+ZxXE+5Yop18es4QWr5g4x/zWk7zNh+6LBTf8bFdeW06C8aOh9/LBWjl&#10;gJ7gL3/5b227LhSJ8WPDxKubSceml21T0nxp12mnlzfYDs2OGbPI5mLyjLtk000b7wI93UH9zXfH&#10;Vltj6vajtxnrOi6Hh3MJr4CdfjQxYPyZmJx+CWf9OnlYDBkbyJvxaeXyvfbid+OW2BLzcIsfwu0j&#10;E28vx5WNu7oxX471obbVaV+ylC+uOvv0tMV/ZTR69MXE2xMfzRvz/kcfHz0HjwygPtzmIN90xjNY&#10;U3bCaXmvTSqVgeF77M/xtksrg6P/gLZT5iedN0mQgeUB5xc2ZsuvH6I7MF4Ydxvf5lup4/uNBcev&#10;gZxLh+xvzJuXe1qLDZe/EzeAH+qzxlzkRg83Bu3YKtbBazo/JdEnQYzhfB55+Mew4qeg8vl0QT+p&#10;jnMi3L6lumUHz/76ZnOsNsFH/u5FpzD0ZDBcEO9kvW76SHOf31bzl/r7M/5yzHdXO4d+5eG1++jh&#10;OO6+9jjH2bRcnRyqnfhAH9k8unR703flHj996d00mR8l/rc8QsJ0+PI5L+qTiuEM7PYcbumxUxuR&#10;62MsRTfHj/ljOE5bZo7qDQDBpQeozvxTWzwVan/yzd4srA64EEu/6Y/a/rR7NcdrYgZP0JwdP4lJ&#10;+8o3vy3O2unYhywhldbO8ehnH1DDmOq8vnOq09+DVbv1tV3g783Ph6f65S/GN3cqv+aAYe7cyoV6&#10;T1nTy0Xh/FB9zyHJH58tr9Xt3sIZW+2dtjztNCV3u67d4qxwNuxXdrfj+njQVvedwyNn2/KZC2w3&#10;zdWWEANtS37Nn17Et9ozX6obQ915fNFlY+BR/ELHyRl8O7FCpwWSa2/4PMu/tr/z4os2/PBcO379&#10;mDW9PKUkhjc/413+Idoc1uP68rTPQx+8ya585aF/wq3XxOwL3CCOvPEdOvUrv6z04Yvnw+bgsU80&#10;d6zqOR0O2x6z73tsmz6wrHrhNnV4i/W7Xynjj6XXXtOPt+TLl4wFOejY8vDn2CZHbz5ny1K93IoZ&#10;uY7LLp9ACYH8im7nRernRmB6zdiyddLG+gderc9vC9o3l13oGHP6OFp9Whxo4z1GM/6YGHCRHMue&#10;i1Htop+y9p+HgXbZvjD5Kb5KnBXCTFuIb/aYA9FB1yF720mM7tO/07emfm2mE1hZysdfU74HvSC9&#10;yKcKrosyDCO7rLLf8rqPxDPvOP0c6dr6MDdzxfzoVWi1SVSuf+g0Pp2LsO3LfJiLXeSZp1pHhffp&#10;04wb9vmdD+jR3sBlT2FH/9ebkFSHlgcfyeavjQt1dHSOwMcgZ1QQB7Ld+dDq0flUjKITGN0YMiS8&#10;BLf8UmbesEB+dVj+p2JvGFi83a4Mx/ZX740VxxMTyV3pq/iQZ/3lomVD++IInRzKhdGEUwJ3vu9h&#10;26nxl0Moq/OcX2f+9eg/pYhuG6N7PJzu7/LIIZnmVPx6y11fsvP2F2q673pSIqdzdmuJC+t/65dk&#10;bOwvrTK+2bkZPTuX46vs1w9w0oeXl/LCo01Xnu3l22fhY5/O4kEsLE/VXhnd0thITzI3vui/OQzu&#10;+CZtGpp3u45Q6tS1Uabt1t71G3vcmDMot00nXLFmQPXa9q83M9/Z47WvvsHogHJl7/NZnN1Caf0i&#10;n+PrkE9jhxxT/6g4eXNx0PvUvmwXih+6tTUP25yGa6Emzl+YrQFO7Bw30WKU/2fgN9Em2eLTiUkk&#10;PQ1ZwbZb/twuzeKpe37U9w6EyFhcRvjQEe46t7qnTKdY/dGwgX50XdnlATdJa3EvHcNzL455BWhp&#10;lCWAsikvW+UGdrA8dlte+WpnyZ0f67MJqKGJpZhAvQBPuL9pF+2jM4C22ciED7cdseXTdrXPpONc&#10;oC1eOovjPZmg69OX5X306cnSSX4mb23nJHc+5lMTC9u5U310wat3+6dDkucPHTn9aLfdz3ZB3dpt&#10;ofqHH36oX/H785//fOkIZ6GyUv8LmxWGBz/MbnRMYlt/4Q+cLLmL1LHFfyerTiDQWnFvexRz2pY4&#10;iz97wcVJpGMxo92V9276DLZP3bDjJzruhQ4yDQR798jbvlbKEy5eAYh+7Fhdm9BCXz+m7qnbGExt&#10;eq/CY2MITsHYwCd7QWpOyDNgZEG1/k5dn+qjbXitbAzWnp/zBE2h9ZP8JV+nv/D3ZB++OEnXu2jV&#10;f/L0i0Em1zn31SBwqld4vPVkUezkq3ylTbSTuGFHJknhoVlVP0HZPI038rSNPmBxkhoW2fD0iujq&#10;dvRaP3YbvITn0B2/0RkNeu0rPsjCY2n1aTnxbWLoGf9P/XZ//XgdXw027edpKjbSdQcwuGO/C4wb&#10;A1F2mxjC0dfuPwL64ttXX4S48ZuFBJPHD7n7mo1OSgC7+5ctne333/ERMAPpwYWfD/6zMHr3N23r&#10;yYM3H9P+HyYXp8t0Dd+daOjev09OTB/qAngqyaTPLih75bEFLIs3K4ca+p1+S67cYqtP05HO2gwO&#10;mrZZ/UTPfM5EQR1Q9vPPMxFv7Aa3tqfeBI0+v3wcXmj2gxYekAP7O5x6xLiy5fvVhe/oJTY3943O&#10;YjV3qOZpn/YF9ke/OWHLgk/s36dD8aIrXvyzT3NUxtGj+pz9KFq/dOyL/xZWf4tKe2fsPkELp4uh&#10;bI9Nxswdh+gLyGg+zzEcui53ddrKXcX22Qb48P/IU7/fffddn24Sk/u7u9r+ecKwekeFAj7o36Wd&#10;r/30TbAnjOpXv5n0HblH5311NtuLG3xPWKHx+tG+wqx3Ew5d5wMZr3vh5Sz+7YUYctG1n07AxQeb&#10;X47SB0dOI3MvIK7v8dDennjmB37mGxfG5wR8Yi+mx2YnsPkd4OCjV0a/tkviSY5QXp7NfTkWJ4k3&#10;deSYtznRcsGrY9GEbfDmwpPf5NIm+GhTzTayZr40FyhiS/pUgjj6Thy0jbXP8XOV+MoXPLD4r1FW&#10;/3+EJz8NDnumr6bX1bbNXa4PRsPgveZ+H49No0v7+qkauccpp2z4TH93IoiWDHfTzsmG8WriUNt0&#10;kh3ald92OnbrX3afdrb+2MLngB6L04LztfrZohuwMwdri7ZeMP+tTnfRVv1m29+b/iY2Xvkl86L0&#10;y507yTdk920B6d/iFej75g7iq/m/sZOcFrVqS3BufUtS+17aaP4zF0hhzPxo2nH7cvtbYuyFfbHV&#10;fEne7wJP8iY/7g0+6vDVT4bvqU8M48uG+6KeGyjmJgi6sWXbZGk1rD5fGeUx8zr49NPu2kHOY7Pj&#10;N3JKQM6JRVc/0Qf58svpu27+qK6lzbwycSXGPif///zzXDyn88jBZ/LNl1zI1a/F38SG/iFGzjbl&#10;xhz9tz6Knvr5u9N+H/LmBXmHh8wLgRvDFlbeN/mJiliTPzEQefn73Ffb6mz8Mj7mm8aE8Sn7jZnw&#10;+yYXmcVJcybm/JON+FTW8YTDAtvG0+bTDjvnwA/Y2Od727/+9a/lgVaZeNzxn6/cwAUPXcdQurTN&#10;Zkwr0698Dc3IoaM2yu0Cveiwdfy9N0QoA6P7zXv1b6zEXtcztfHqqx5/88ieAwQHrptg/+M//iOv&#10;OP2uPNk1T/OZD7tRdvJ7puIv5FZ+n+zJXCI0+vHE+7Qtn6So4JXGSvHb+Y/9J/T8MReS8I1ibbe1&#10;f/HwZwMcF2V82IAX3ERM+4Yyx3QwJ2XTdYMd3hVxDDrM9emVt7rhA5bfVY/3oVPXMThMlcEBF017&#10;wxwr10/9HIbxFq5zZDdosUkf+xwbzY/gsY8ucrv5hbJe+ExumEV+OS3tGD4r17Y60Z1u/WS3vSFt&#10;krnu1ttqO7ZfP+HCjnzw2cVl+eZ95w3G9uT81HduE33kGDGbKAjf1MVGdGjE7QKbyAO7KDT7NEt+&#10;zu+Xq8cbkykNfhnmIlvs16eZ0fx4nqCWe4YPxLOfYJ1ztIndIuQL711YrJxTxtZtc7jrS/sL61e5&#10;DRQnu7Y+O1eWt+Qn+dZNc85Lt9+trnPukHx3/IHfzBXl5PGROQib6eWT7huIV7KFs3i7Hf1Htymz&#10;H7viH/LN+0BUPdtTH96c/G//9m+pgzs+nP4rFkYfWz7DuySh2vy7vx89OswYSv+b18z5CF5/iQ04&#10;5rz2/+mf9AcYA+zcYzTkXzffnjr1vekji5Tffy9/jV/I3QuedJo8Lf+MzFl0H2E9Vwqd/MNmctHg&#10;7a0Ocod8/Pf8xIDXQAM/NwCh8RTaj7kJeV5RPPYVKV/0Mc5j+mv6iLgX13POJ16nLRs/cnX+6Fq/&#10;jdt7DG/PQ+yD7VvaDKADZAL1GxuOxQBQtu141cfWF+ML4wf5wu0525SWx5531GexaS+wrz4X7weN&#10;3c0px7z6Rrk8iEZ5tyfWtp+2HaKWeBY3dxyNXZ7wZUMUyTnEjL3NEzn/wPTvf//b2M7+1L/Wjw54&#10;srNzrG1fOkUXdQsrWwx0PxWNI7j56E/x6KKPjSmuXa1XheexI/2UnV7vj0+iL3WxMx9icQTNHymo&#10;/WnfMGz5yJz91R2dp04bbxkDvUIV0HdjwbHfBk26Kk/+2ty8fRnOQBg21uY8Yktblir6t9+k7+xa&#10;ZOeYnQfseEU+m8a+6qKvxZbeJJ3xIx6Jv9kyY7i+AA/vjduddyl3Ydj2j380/ojD0yYpA3Mxhqvi&#10;X/km7ds5dmSIXb4wphlrfw/0q+ZEY1z2u97SOdRNxdeNlfDzF8VaqWz7JV0V29rpX7Z4D2Sr7oB6&#10;MHRs3Qo1cvHE2U1/yIPIrgXj0cLycrz8ui7Qefnmickn2sYawpwvpE3yJ07kNW0G+qaSo0djPHr5&#10;b4x3/VkucvyPwfnhxPucm+xc/k3W9fiOLfwLJgckVjo+Dk/rTOp3fFdK18nluRG1cykl+WN0/lee&#10;mDRmbwyntYpXeUx50c+Gb3nQ5fiYT34P3GzpIiz5+E6Mjw5iUEwuT/KMEZxmrFJev+bY38YSefbl&#10;eu2k9zzjYOX095/fumnpVSOE77b/a90vGUuTsODbPYzzagv9gK1+T1d+lGOFNB/rr7CB+vmgu8s7&#10;1w0P+Jf9wTAv5R952VpZfdX+JD7HnuWZgvJ+uR39Nq9N3d0vHIM3b84DUEKjOgbHdqqbk2eINZ4c&#10;P7by2BXbY2lsD018oxfJ5UBO9rYC8NTjFFTO5e8UBr1yP2d86EHLVhNtPrHhTSfo+Msan+3FMzuO&#10;lLFnn7DHb/uEcmC7eFv2LLffeUy2lwyF4MjcddgpiuSU9yczstu8/f/8X//3Fydw22EaJDGEwDos&#10;DixiCFcZXtgm0MFW8XaCBuOc1Cr3EUT4OckVKJOoZmDQwbr4JDA5MIBmFmXmRKyT9tRtkO0Cbk9O&#10;r1AYh5Gz+uw+vX3WjgrJl3plgriTuxy/HBRMgGYRBp7JzgaEiZWJDdt24rJ62/aubx0s++BFA0WX&#10;CyKTHkCHdCIJt53rdFxyJSpbdbM4PRdHXCSYRaupwwuOMrx++OGv0XkmVvfEXmJNfe2Zk4fqF7r8&#10;N5ld+mWH7fjSyYSwySM8JWcEbNSmfAHHa/eAdtOO9Xs6BGAqGXOy9a649XkKdcgujmWLnw+9yPYn&#10;vhxvGX6rGxx6AXjdBrcnwdG/QoMD8PXqOYOPhZYupJmgBt8Jo0VPOoGfckF6FrbG1omVHYwNBBPP&#10;4kLCl2yziW+jf/yjjN/FF/vIoOdc3MrC0plg81sX6RNTbPWklsURT2jVL6lXDqYt9K05qd1+Ku6a&#10;1CKjPo8f2KOfrG9m8hfb+Cv468/lW90i63MGRfvs0z/f5y7bvdhLxtbvBKSKcVnzczQ9vjbZFX/w&#10;Ov8+9S4GG0w7+DYmcpwyfQnQTZ2ysfdu304UU073vQORb1ZmbTqxQmfx6YJIB8L4bEHS/zYnj+Sw&#10;Vdx42uWKqdAZ6Ohikgp/44IsZRZpp99asJnJTmMgfrP1Sj8TIrBPJKMD8Pu0R3D3d4XJdgG6FzmT&#10;D7q4lti8FoLoELvJr87Z71/bvGyj78QIn3gClx772rr1EUz70w9vv289PfbkaWS99O/W+Z1EsT83&#10;VMxNIc1HzTl/+MOf//TnnqDLXeIVnYVni9L8+pRz9ZMtD1+2tl/FR/RwrP920hPLp99pp7lgrC34&#10;nA7w1549YdHexg954YcsHstZgI/0E/z1d1u+B+J/Ym7ykboFN6ysDesndeuf7x6vwFe+tGz3cYz+&#10;WQ6vNqatV//F60Ra2+QDLEICPupELDovX7GKz/LQ1ujg0dvNHfobHDbbkoN+Yngm4JMHTm4N/Vz4&#10;ufvJXBxiy+j97CPaWv/reBkfyyerTxUP0TP/doJKB20XOrjVMXLp7tiHnj7im+0mWn6fTzt5rXTt&#10;eMhyDJZ+tsaP4//wBvRjf0TM8ckL4ooeXViNz+niAjK7tq4y0eYDHP89PjaeiHcg75tTyPfgT7nB&#10;acdVvNiNrn5Ie/31rz8kto0Fv+R1Yb+U1hgsNi1wacuPH39uPE8fP4pn08WK+GbHfzaxu0BGPo7g&#10;LdwLAeNnF5DWZ/rn+KZUJZk50cSNgsWxzw60N80d/5GaGJsTwEun0Oz+bvGBu2rPMT72JhfAfX4m&#10;dqZMfwHTH7ubr4kdR/LsLLKJy6nvWF1bZx6Cx7ym7bZz9dt2HMr5plvHiuzwh3YaH08Mtn+l3di1&#10;871D2Q2/gd2ObdMXtnz5+51IYA4AEv6xbmhVGduUTd8ff+kfFp607beJS3Hsd6L1VfvmbfJiLziF&#10;m77lRFKcNy+dvkKevEE/Nk07KyV/dDDnR7M5ZvPW4qu/4j2Kqne8tpufAeX6Khh5I1MuB0+a8df4&#10;Y3OaejL1l8lBJetYoEy/RMdGbcIu8tonQ4d+7LCgJt/oiy7CZhEmY5vxZmXY4sF/ZMq1+it6flVm&#10;3i7H6tt77qHP159R7Zf29Y/9ncPql3wh1tDCL11of6r/Zo4zC94uPqU/05fPjLvRcWybi4gstzCu&#10;XemenlJnxOuJlWlj9vA5eSFuva/qeNoTrRj29gILPWKn40hsj/hO977/p++T/2Y8xYtPnXdA2MXt&#10;9qHIIJt/yGUDO/kSjT96KoPfHJs6NogBvh3+w4Ou2ofd8PGxmIY3qB6RZQ6wbQVnfDy5w7H+q6+t&#10;P6ZsdCPPMRn8AODOXMj52j7hNjrTvf5kyfEp2fYn7868F86U5RXZ6avyd8fQ2EF/PqKnvlN/G9cj&#10;a21DL0Yn50Sn/BnDxSB90cDhH7+dLJZ/CS84c+Fx2os9xvpC6MKwu6tbJBzeY492blvgH/3oCIzv&#10;joFzotUTHzFKl/H7+JOOQL26CyKezLFvfGT8vPSpHyGNPujEFHnk0L609Clf4+zUT7uKlbnJ5c6n&#10;8V70wcN2fUlfOPi3XN2oXTetTuJGu4P1JX8A8fHDX3/seVXbOBr2/DfofrtWX+t5U3Dp66YVbWWf&#10;Pvp2YyExOufNY29tiQw6rm7lFXn0t2i77aNeP2YHxbdP6k90cg5qf+O09YkTfIoTWk8ut61j/8TP&#10;WbQPP3Od5VXfxr/gmw/m4Zk/5dgNKPylvn7TyjleoGPXiY6D1YlVW3n0slFbJFfA3fbqeUb477xk&#10;+aoHzd+x04V0511gfC1GMrdL/4ygylrbtTscvHzYx4fac+hfyhs8bMam5rPYIlcAxVvneO2x3fUn&#10;5fo0ucrJasyEuDngyIYHxNzMEfcJ/gnOyQu3HnjgRz782hha6wZswntyE9m33SNl5vu7HzYX4Anw&#10;GPsnZ04/F5v8N+htM+0mpo9PVie/86uP6kdsnwu60S8XEJ2rw3Meo1zedcOMrWNz5m9zA1Lbiu5H&#10;IF58T54+tVCdw29jjQniXhz0/CXxuX25bR2E8Vv6Wf7c7IRvby7LvAvQ8Wuw7S126Gfubq1EOT22&#10;XfAa/504c+Nm/ioj/Rv9Ex/uxjoH7yvu6TB4fBxt+Tqf5mXH5wNv/JX2yf7wm1iHv+taG7vwNz7s&#10;g9UdT7yAfTC23H1HubIFx2KmsZCYmPnX5OviLW7wXtMaI/fi2sx97nNUtHj2okss23Mwc93GAv18&#10;gte1gPhWvDi/JmdliV/nmW6esibjvMCa16eTj6i3+PiRO+cj/DB8Wh5dV6cIrfl4K0PfPp2+Zx7o&#10;WM5YejhobPh38uvJJYlz+i+wefCPXtFh9Jq5yJ3X18fTXr1IEJnyAf9Ec2SVKf4aY1FALC1s/4rB&#10;W9S+O/4YHmjFS9upeMe28FlWtUt+yN/2VQzZuhe2rOtpS+PAwsqhpLzOn/KBuIC3sdjYYpP4f/hq&#10;+Ty3m2M3xpdHHRFE4yqoTbuOGEPo7c0E+A9tkXL88I02PUav7eXVNhx9je/q2qe0HTb5G77xSfzU&#10;8SS82k5B9gcHmC84bvyoq8jYbidgrZ4McQA8MeyccfHRg/Ft+MRvfL/6qJ/YLFrnesYR51Pi8Pvv&#10;v5+K871yt3DG6tFlyzrOvGpX/dk4sbDzs5lbiqeJeW27uop7feM/A7w5hi/pLlaWR914iy2rpw3m&#10;vHuj4J6LmpeLE9cX6Ad/ZZRB9BL/9JNPN2e1nXYOEV3o8TX/0PWC8AAd16PstvWMqfNWOfUbD/YX&#10;x379F13YOeOsuf+sG/Cp+Sdaur7II0HyB571i9OKqbx2v7aDtnzCan3+5CFPi7VtV3X6ddspW2O9&#10;PggnCtZnXCIvKe95IsH0VaafpL07PiSWP+dNBiNf/eRQ6Prswp4vaVe8tTM+5tz6TnXSz0+b1o7I&#10;kEN//NsPpw31GfIn7+BN3t50jQbgtR8afEo/Wr/0IYxi3V/fZh6NFN8Fsdf+wB/Zr3+iC1/PjY9j&#10;G33eI9xJxDhoOlCZ5Eq3AdI+pdRzBpjJYgaNk6hbH4bAfmR1i/8ObDX+YWiVPg2PbuVYiO+JQeSu&#10;buqBjo8fXCew5TFVU/9wIB0mgU7jLxr90EfBfmy6vwiP7Uxgx2FzEmvCNcGqTud/F146KqfzSwec&#10;lHnN6Oq3/tvGXBH11Tm49MrxDlhLT999xc/qKnD3Sa4OyMFhi4bFy8ciH32V4wlWBx2BL7fdpz2m&#10;DRenBPsVRtrDn3qM+YQcvLpNmRiRgMTOLsLkFsPj6ygSnEx3i/9sX68DeZsOBejiU/9m68SSD3ry&#10;XHmSqpPr+yT3nSBPnU8nI8HXJo5XDr3sz4Lw7JPXBG2bOrbtCbI6sP7Yuxj3mN/t1/bMBNObeuc3&#10;GvpWl8Ssbcvo5jgHLXLsk0G3nfOiGb21by9y0il0wyMLQaG5Xpecuv5le6eBooanEwv9dGhzQ/jQ&#10;RoPqdIrZAJR1Uhefm9i6Q0Y7dNBPjFdzOh6Za9fSW7iIt8b/+OU3orv43HIsjw2x15PJTqTC7oLl&#10;xzn2PwaPbWAXQ5S7oBuvXXVrf/ULri28L3lSAjhufMeWGVSnTdUx9Yv3YoPQbG4g42uw7a3uj15x&#10;zD+JRRerC1njgOPhmNFrWmV9FIKiqXPiVz0jF6xtXmX1Lq9YpAv/LO3K8PRTTCp+3ZP9lh0ea78T&#10;aIDOhHl1l6P6lKCc8OmeCFcXvoqOK6sMfImvy9ZzckWJKjBYtZvt/cxYMqaNfXiI955IR/bz9cMj&#10;4gySh4eyGThn3KHfAhkWqExc9N93WVDSf3vTQ/KC1+s29lKnn3bS9feZWOODzra6xgbH7F6d1HUC&#10;nac50q37pC/cBfX7Wd946gPOTEqywPfjD0XX1k4KlC8PnHzwAN3af8hgz9ZNLCTHxJ7anDonyAtk&#10;VG7Kp/0mP24sXLqGoPXJ08trdYIzcsY2vPFdPeDDXV0m/yf2xFFUH/XvnMx/cCfexPrYiQcz8dWy&#10;m3/JA3rI5+RqeRHjwR/fr47wXGDFdBdmdpLFvtp7xof1afkgDI36oTN+02c+a2NpgjOLEPJH8lV8&#10;9m3wyjt1XYjj7/hF2cLuu0CtTYxf+NtalDR57IlO9OscKrmdn8jSXmSbIJpPdK4lh2c+xs94o+3Y&#10;lvKH2Mqoefny+r2M8C0je3Qe+uIkZ6X4BfTErrLHF2uHLR6v7VS2MPzHB8r3o55tYPGffFvxD77E&#10;x5Pvoi1v4/8NdEws5atPNNwVLb8Ptf0czQKbecIUWNDxhMknbwrJ3Hb1hf1aD8dy2Z6MwumJV3s1&#10;P+s3FkBdjBI7xkLt4MR85tDPk46VtVv81m/l/drX4iTjVjXHNGBT36S0Hk9BLDnxPgi6auGKJf0z&#10;hIeHuvKIPPEKZu5rT59JTNkNGF4XV+zUJx1bZlyTSxvzcp969Ilx87q94UZM6a/b7/AgQ6w3ZzZO&#10;jRsWSvWbyYFO/jYv0WXbZ3KRNiYtfg893gvM3LipnMiCu3DJ92aJlG972O/cLVv8elPHuLb8lMkP&#10;12tX4z839Q3v6Tsro3OG1M+czkKbRmEjvePvlRX9lQPlC7MfnvFbFOwkpk/6yZl5XF0edMPZ6mwh&#10;z/hnHOxF4WzpsPlk+b6Jj7X1r3l7B7Yv4pN9UXPbOxEcpVIQXuJi/YRX53V0i6J0pY+2kmdnUa9R&#10;mfjJ+dPp4+i0rQ+9fSxQ3fJg3Dj0dDPD2Gg+M3TT1vwgfibvtr0Sg3Cdk8ipba/IBjt+oBlbYmvm&#10;A7MAWpRLj+E/No2ed5zU77FxdJoGG5yxB2+wft04HAl4Tj/YY3r1Nars4P/o26fyz0+q6LfmAuyU&#10;awqxcc+fZ4HO/Gf6+Lwe7faxcYhOO+fp+Jl243N6k3nBKXMsIrWg+sWgO5q5GBl7g2OhvOcf9EwM&#10;NGS2vYPr96XpZgwE9Fv/Vn5kgpexNe1YWYmBBcc++WpR6bOHf/2sfPlFLs5THr+fOGBT81T0AOYt&#10;aFa+/rJ9Vq7f2Gy7l+PYMGocXjno8Wn76oh3Cv/85z9VDr7a2qv4Qedx4S/fgfo7erzPHJ7D3xpL&#10;0u4//u3cgNgcyVZ5c3QXK+LsOndLeecXkcVGayP6l8WueaVe+DZXhi7+eR/+WfOa9ssrNse3oze7&#10;6WztQ7k2W1/sDSfTl6r+/TWqVWbbxXlg+KxPFnH9/SFPwi3Aa6zYnr6+aw3w7zFkI3JupEH/5L+8&#10;l68Y+PT574nV6V98NvlybrKAt7btvj4Hdnx88owqL/3BvsT/9vXlJWYm74iTW+cyzhedh+/0gXml&#10;s/LBUD88jUtzXqHMp+c78ZGt42TkEs3+V+w57Tc5b/oiO+RJsHztr/622mN0bE3s2L4yOsu1AN6z&#10;nbvGEBSSbprIedVH/vmf84r/2NAbtNInjfnT/yZnz3yKzfM7s/Hk2HzmM+JZe37Jm6esmYzuk2NH&#10;7owfY9/EoTlhdQ7+hzzphveeAyi/9I392n/90fHttKNX/S/grZ3FwNq3dRaVp8959f/EeucYweUz&#10;i80uyOxvlepz5G2uvXJ+GK4NeMPR6rZ7bN95VnN2tuTK1TDgol+Au+VBbN3ymphLXEU/T/jOWDa+&#10;W5yhXm7De+vu0pd7oz+756KTWjdt4X/9buuxZ/sLmuVrLNk25pf1UXPG6Qf8TzcXvNQPb5bmE/Mv&#10;P/BFPi7ikNH5mDzRdtQGzlnXR4NLX+XzSRslR7gRAZ+JwylLE/7hVzyjU9e0zms8ok74uwlAvM3N&#10;AHDQxtXZYkXD2dod28X/fqYd4KhzAcUWj1DVvm0bspeuFYgOFPMyK8LTBvnq/+CGZ0o8GDJcJ8NU&#10;v4hiA6DjqDw8lPc4h8eSsW3Xzko1fWyEnYLHRv9bKD99HcTON/39yzqqRbWPhvQZRSIv+0F50z52&#10;99MSvPpqbB+6tWn5QC2vVzQOkYytx94U7IW+RacGL+xYMm2UougmjsHyr1+P2d1v7fppTZPvT0Xo&#10;5RHnWIXQTrxj4vxtmN39aAjZa51jciy/nVbKFs3nPDn82RtmzhPX8pFXnfvTLi5oGof3wtjO61Ld&#10;OKSLePQHxI5z7+dx2yzybCe+zUEy12jElaz6oV39Fm9iXWTe8obi69/886U/lTDz3epJm/aZWX8Z&#10;bRlwdG+cTemORfTQV8HqpK7nZyu6ONW6OIu31V/bmruFbODsrE9xci6lWG7Ytq/cUHg7qTZZHZc/&#10;OrjqqkPop2zyDrzJmc+x/aU/0fl7wsYSz7SPxk87/j/xtq2U7ZzI/vpjt9jLL0+/w2vOzDT4y5mD&#10;tY+qaFxpe3Ez89HnOhC+7HaOa+LxyZxAGJrr1xT2Tuxgd8Os45zhueda1THy+N7H16X3IeQf4wdg&#10;836GAMmcgxehTLp34dWSjlFRMoo6Xt+trHkaOeYc+s1z6n0Wfzg/vmt4/LsTPIga0GeZQ9eR4fjA&#10;MckBAqTl5/eptvFb+fjSAfzQPaM9dYmHoEC/k6fl120GWCeveMMhf+trVJy6r8Y0MWwwnI5ZxHxV&#10;/zZoguXoq075BrbJmOT1jZ5zQIOJhyfMhBhtEl3+0I+fpvE//3I6fZKmYFZf+dkWdwPqFWN+8JHY&#10;sgnNSKUTMLlqWSrx68QjdyssKCuPaGzSsHdGTuBnwhA+cWF1TdiUx70If3QMMzxi1tQTmMmIogX+&#10;Y9fIS8CcBRXH/jZe0LAX9CJrJhd4o++JMh3wHZTwI3ZsWF4SB/xnm0EkQ1nxIoM+1SOTBjIrL4vd&#10;tSUi+NTEdhcevI5P3fJBax/MifYdA8rw7x1kGRwWr/aHxjEzlt+bN7nLC76BNmw2qdJrBsdYyVf1&#10;13TUadtp8C6wpM4dhNU7vPC++Ncn2g/zoeHD/t5D6OBVNzTVjAUD/NunwqKL/UJiQuJb2FcRPsbW&#10;rRrbiT36bIVkszZVZFhX3+Ctv9IaldkLOOHRyWZKJKwvftdUnIduFnj1qxyGb74qZi7wppw/+D39&#10;6DRZ2ocfY1OI9gRoL1b2dcDhsfV7Z9v6pnhHT2ViBND/gqd9V+HLneJHJ3exF9Af3dX5s9BKngkT&#10;23Yy8CkDDhx1fvurgDZl8Kp7VtY/9TUt45dyxDcf0FdahG/92JLjv7O/G7mhMR5ddrGCzWJNTLQd&#10;6ZO/7m9Zt8tltiv7qNDCmeSmgQO1uzqmj6T/O0HqK/I62Ey7ig9yDkH79eQX+XJxjp3hZbJjgsx3&#10;9U10t43l6QN3m21814blHyG9gEtm7HVBGBh/XIwBkZpFt8k5Xl8sz5jE0gRNc7j9yFq9VwaZnfCK&#10;zxOc6m4/WMCbxYS2gYnywQuzyV31V+zIdvkur+GjXaNndHEyJ88ot/BtcqH9td3KjCbdN26RxbcA&#10;78ZK+hl8/e5zblBaaL2YCJ7Y0O8mt+InBwzfxSuvbcbRQMSMjJRvf2V/c2HadtuI/AX6sXdzvmPx&#10;SQ67n1t8Rj/1E295fUlksX9kTvslv4uZ8M2zTSuqtAjXBjzYEekXDp/RDu3218+ff4ofJ2fqQ59T&#10;xz/V5ZTbBxsz2qPHKYf7MVs82W77OfWp6T5S8dHF1JyM7F2tdDMP4pMu3Jqz5KN99glAOPyyN6vg&#10;T7axtjqdcVh5Sl7o7BX6e/IJF92ehFbX+PCLcS0w9kwstODVF/rJBeOHJ68nanUrbmSNi67qy4cc&#10;8l+EpTnuDtUw7QlIjrae7U/YctuZW6V9Ym97R5hJD/q8k9MuVpaXGFg/Drcu6j30NZ725qjQsm/l&#10;jP/4cXw4fr7v7hxuqX/tlMgfmHa1Pzz5W86YPnGQuuGLzrkOqRN08wUuKG39P/ts//x+eKh7mFJc&#10;OVPUNmbFWT5ifOGzXCpnZkFt54bilV5iVX9Rv3lv8/DPuTFJbM9FcRcjhiM/dd4WHnSzKLq54ddc&#10;TJUD8XVe4ALsvm1m/YzL7tt6w8aXk7vw7k1V57XF6p2077izNtH9ion0n/aF0MKnsy1efVNMtso2&#10;L5vnuJi24xWe9MfDFu1zrt5x6J7W17dtE30+YzdA4zP7xgLHL9t96ye+7vYpzen3X/g0+rpQDE+4&#10;2z5h201eEduZLbaavf3pEK8DPvq+bRzwYXBP/1o9MrOLvRl/Ex9ovcqr2/ghO0+R9Y0CtBM7Mx9R&#10;tnGnjv/EE1n1ebbK8J2xQbuhuul2X3+D2/ElSOYFeP75z/+t+BMH41My5Q98Fy67akt8kQpl5G6u&#10;GTuHjo53HIvl+aCBR5c44rjilrPydts+UhtHf+Wdv4Wf9rGPSfUL72e9udP4ZfwKl+z6GO3RSd/s&#10;fCH60FvbR7P+oS8c3vYvX8xB24jPgPbeerKMU6+hPPkuckB1jNz1y/LCpxdA5bPw8tm65Vlb9uDV&#10;dvHNQXrjcOo7X6vvcxD+6C8I/9dxTLc7/8PXL5xzzvwCbcguqJ7xnH/609c5SW1M87TvHp/2gkUG&#10;ml5szDhbWfhGv71Qcy3gRkJtT54M22mv9F1l8qC8g37jeGyXlyduHPctOZ4ozN836Uee/nYB6qsQ&#10;IdpHTp84nr5R+47BXUNJLiG752H8Fx3mIgYpxs6JC77YuCCPrnLmXmxbHS7/nYIdN2p057YxPv/w&#10;gHGODP2pY+rRgR8aP4m/4gYd3tKtLnQXA/pKfyrp6Lz1cvDqxNdtgwcvN2i7uZq88jkxvXLwzzQv&#10;F3zOBZ3Tt+g7MTFxX1vWr3wf/6wOeJG7x1vnolhlBvetxcz4Ao4Y2zhAt7oM+/Fb+3v8oa0AfSYn&#10;jW/JALu1Xz9UF31x+MpPU9fNpWMbKUWr6x4vjzTGEJyctDqujbsVe87X3EgFxznP+7xWFuDtBpNv&#10;cpHQ/INNbR91+btip9j3F97zuct2TxyY81V+8D7lRuxZ7xgMOmw+UNK1ytzEvSDG6GzdRQ5wAfea&#10;TyS2tAtY/4nZtf3FPESM5W/b5HN+imhieteH3PRz7G2XGN5r28iYhzBqS6XeX8pWl6XRItUlNvKd&#10;/V4gdnzs3vJnXLAPrB329X03ldx1d/yqX1j7I6H+CllpN35HN/MV2o2M9Z3jjd+Zxwye/c175lpo&#10;18a0WHya88PgmO/vGIQXnRdvtx+8wU0fSZxrOeVUqYyz/mgysL9JyYj6yvwh+LM/4yu56MRHZemn&#10;ibfhh27wV/bGw/hQ+9PyBng794Cz/X7KxdWs1/IxWztfiC3GsFkfMHdlFU1HtqgD+IW9neiqfo7p&#10;rw5v5XtjQnGH0PdLCPLU3zxfIuToyBkf5PiiGcz1Y4+CSw+Ab89JRsBp11ZFO0oy4trURwntbI8N&#10;aYPfg8/nXOEf4ci/vXk9+jb/ZqwH2vWC6LBteZWdnT3/dqjdFqbN64Yt+s2Wry6S7NhvDLTtTiy3&#10;lUan5c+XG/fGd8AO/PjVmGocHx8NbdhcgI/8ur9xrUKUiE8+YBNe4Of8hMTvwerUKAuR4/2QqXxB&#10;Oz9habesfTqNO1tzrrt/LM7r7aevtC//+IBLBt/4O3X7wMLOK4v7KpY6f8q4Cp4xiufyUYcvO/nu&#10;iO2+oaLtEdnbH9nUv+Mn1x/aN8Nj4nr8NfH2W/tXNrmDY+9ASDdu5Shzz50/dBsZgHyxUd/czXOY&#10;/IPNkNbupw7Lr/mTnceHa6O2jLiJCTsHOq/Kuh09C3dVZShbOdWzBTcfNzL46T7dVVvM9QM5RV4Q&#10;v5NfZozEfM/ZBn/752kN3F+C9gmvHb/p8PxsJLtZPBWXP5WTvPEhT4M9tgVrk346fDNPac18DdXQ&#10;4d+5bfJCIXG28H5fYUlRjXxNoA5jiYGADYRteFtgAvikU7bKVekIK007o4F5fnOr9Br8OAZu908j&#10;OzbRUraylq87G4Dy6mWikb91TivZmHajP7j4pEzHrE5kR5+n3O6H3/Fzacs3ZcC+upD2Y0L0tH/o&#10;78WKEp2voUV/Pvjp9KdjFQ3jA+RsHX3XDxd9EJxAmeQIVOUmPibD9tdmbSuQvnw5j6t30jH2TEca&#10;gfDDqAvcPKpTWmhbuTrjxgm/+ljAKl1YrO24dZLziztU5mLrUx/81oZZ7J6T3+W9/OApA/aV19/H&#10;R/cC2ciDVxOi1+I74R/7+cWFgcQ5xwbgFM4x4qcN1fHRWcp8cUMIV9uTKf5Aj9U5OLGHj3InEiQP&#10;5sRSLyiws0nnxIWYCp4Jo4Wq+T2N2H/iZH2HJ6hK+bqS6LED3vqyiPliMzx1C8U5efRFWQ4kZAuo&#10;n3Oy6ene3mnyyDQbP31lWfTZeMXnub/HBk7JSF3l0uPoa6EkkqC2ru3z0HObqwi+2Jc/cVl7cuxH&#10;3u/fG4lfc5J0gYYC2booU8edsr0wfPkl5e/Day/QdkAIf/W1i9rk4xWVO0BfLTtiintolCzvF+Xk&#10;B8dn6/HsX3x/4Ubqae5hfvhNpFxF1061DE+/XelO/g6kqeVTJ3XPV05Pv6ZDkOkT0M+0Lfm18TGp&#10;1Gfn6TiveT8r96VixtjRbXR2sw76b/PR/8Zf05flJOOHE6xe4ApOc0D76LRbc33KTThNTnrzUHTR&#10;b95/eDN3SEcf/eRnr7SMzl5lanHLq6D/njv7Z1Fq8uPGSlgW5IIXOothfouffPSx5pxn/zz1mtsC&#10;0PbD2hZdGrehtcA3CwAjC98njBw5ZErRv4ZO+FIu11lc9apGdHB9ql+Or7IoRf7UDb/isif4b943&#10;MmqT3DgLtLFXvwt6UEpLDzwtsJDxtHHr1O+nJz8h3kllqkpD9uLvfgvO147P+Ks3bvRu/+wvb+Vi&#10;zlZbLj/tsjjkdjKY6+1v3+VnEXJxG754aF9Cmw/fOAHu+JRjC0qvfVieenmMgG/Lvuxcc4fqEPl+&#10;Q8wNHntCEJZHv/HfxrVC8e4JQVB9Y9O7xOrbXFR592kubmiPtxnT0Wmv5/ps7U9Zx97gWdAdXsll&#10;R/D6Q6TJstcJejFffsEFEy9ixtEsmGybd1E1pWQ/YeVs+epmO3UTM+M/AX7n9eXDvhndb/7Lj/Zg&#10;4kPbLdVsR3Vt9Cyfg7VLze4P/TCx33HsSfrYv2nS7of/LX94LL35W7vOjXBxgvNrXuHmhHgXYD76&#10;/a/QrJ+eCwAId26yTAzLc0LiBOTkxMTv+nvxfrOtPpHjL/u8nzC76JYezx0biidP6B+JTfBLbt40&#10;B5SXjZnyNf9snxm8HOfRUPT6yc7ZLEpPbCUmPKmc+rt/D36F+HrwvMpanDmuRav0B6/73QW9zuGj&#10;j/MXQKfRi24zbq0ed71YH93nLvfRYdub7uyiyyyARO9cOKc3oPvc+BFfZt5beRkX0MzTWWfc4LsT&#10;2LsQiR6fscErU11cSZ83v44MLauMv9grD2gHNF/7lF9bN3zltDwlxCd7Yqo+B93EM2mfUUiekjcL&#10;zmngxF5QP5gbuklP+alb/wyNXCyaol/oxI8jun/01hJxEn2AuP01P2Gy9MQ0Hk5M9u777KOBMzIH&#10;Z/OPN6w0xqKOC11iEa44dPGK/PVPheZrxsyJ342/aDP8U4/3zkXWX695OEbbeDiMq1/KFteWLj7F&#10;y7aANjGgvnncmKY9L7/cNB/yCi946nzYatuLa2lPvLfcvnpzIFuffWqM3KF1g8G8nhxe31Dzigc+&#10;Txt27BI/9E1lY6T5pm09oYAGoL8guppHrJ7VTY6oj+e8E27nXWLvIbvljzJx4MOXi4ef85WVvdtL&#10;/mPn0uuh3/JatM7lwp+vtAmTfNp3zCFiv/7XNkh586MbLVPXdkCTv/eRQczSZ0+IdUMWXXwmZ07e&#10;6E1fISArtVmAmvnsXKC+86o8VPtTfwnB0x+hNCA4Pe8vf/nL6BVcfHa8TuUFYwvbTr8MHzkD/t4g&#10;CxnPnseUt34082s595cvmXemHfjTZ3Bn/uk1yc4xlH08OQu/PTcc3iM7ousjPjDvp5sydu3cfGxE&#10;FR2C8wR15ZsURl7nfE+ElFkL0Ya7mKj6yXt11454ySkL6gAb33dxdWqeOmkHAHfnqjM2TB+uv8UD&#10;yC8U9Lwlc7XN53iR7RWBeGjSjVPH6OcC2IyndVhYjQ4re3Iuum3fOjJ4Qzv+3vWXqRve1HKM3+ZK&#10;7b42tk2CwRX4L9ATjry++jZHFHdiEs2tz/QfZezaz/DAJ7gPuSsHnvEEuMGr+9wZfH7Tdwspszbi&#10;HPS7nO+xlWxrYnuDj/3JpRgMmGN5uxA9mu+e5ZFNrwqDR3lHx/aeL4Z2wYXeX/Pa1EI2/LE5X9m7&#10;d99FX37U58Z3az9c/U8/0Mfk7aExzs2Nc5vT0Wzftr+AR9sw+Wn9q+6ScV4ZvTFRnPhovXFttU/o&#10;tLa2nc/M+VZab0zJeTfwpKV81oujLZmv0c0YCWdywtSIL8cnDxwa9GRZ6zIfQj/tH9zYdPn2IeO5&#10;q71vmWPN3OA2sT3+O/ESQrz5gi7rI/xYv3Vy4/oFLoDLfs+7zrHcFV7iN3+NqVZl//QtNGwa/PXi&#10;4RWbnQd4fflcyJ8b5LSxhz2uMaD94+6Dw6ssj91jkxK6Pv1LvvF/LjzPWvFPP8ExxxBPoY0NQSuw&#10;Aw2bwAn97gSrZZFytuy4drtffIUXYeofSC3OF78tkPkatA0YVtO+xQtq2T142lV36Zw1uyWetxHO&#10;oRgTK2xeuPTdAtun7jmc+LoRqhOdX+HhXwiCPK/9wOKrjvjC1qk032mfjM/JQsuWKZufAFl/KFvY&#10;vsSXF7+tfGzlRP7Zi7I3r+mj9UsSlAuU8E73Lgf6+H31is1X80ziv21xZPQG1lNH7095uOcJPT9+&#10;FmS/tl09jI/GV9Ce+/rki+PIeR7bp+NFFzbG+V3z7bl0lS/KV7/2CU2Vjcu00/rZln9qb3g/ZW8M&#10;KytOdRnbHaMd/ZpZqufyVU/PZ7s9fbqKop/52Ja83A7/E1THzifPl9gv7YpRN7DNX+SBy+6srwLl&#10;PUc49UEoTvEy/gD7M86euUvf0Oncbuo37vDq54UCZREm/seH265z4XJyNrkhzv+MT3QGcFf3w4lB&#10;qZij5bn+r/yeUwRBPw3fXOqOrgjoewhLPnORfQMFF5iPUAXU7pMv8Z3jqaTCHtuW6yP3HQbVH092&#10;FF/MxW/eAiBWQO0j/MBveIfvykJjfjOUQ9BxIfzwMSLBBe9NYDVSnZLKpzOVzUn2nJghMLHaxjF5&#10;zuXHF85fJeAuT/uvQR245NEnRRr1uSCA38pbfqt88drSZXV9wStO+D0niwJhadexeCvb8qNWedmf&#10;yWeUy0E7bhwLF91OXpSTabsJvRPv+PWp+6Xg2WFyaWPDyqcjKL9jW8uOjrUt5QmP0qJb+V1QOndC&#10;SlBOSvr7gxkEdqHACXUnxWNS5YRFOwFe1SO2sZfc1Yvc/VTB86W+Oi1tyiU35QYVdziop+PC8txj&#10;W2U+/AV3952caUN6A4sNcXJt6x0qjks39MuHTE/2uQDT/eA9L/7uHTkuhi08Y0EcdvAMH7B1+4oZ&#10;csCXvHrJQnwXfNpeoTy2kgtsnUigNbncMmj75FZqKoMcr7Bc0P8qOwX4bCLd+pWRfNZ64YMXoKPf&#10;2vW3OW31Vt8LunsuRTcff9kudADKpEpfl7s6qMogUd7fLh5Vt8hBD8rr8CO7r9mof0ZPtDs54JKV&#10;61XMeC2fPvFx+PADUN8T+vTFnfi1YipbX78kDqPIVbU7l32p438Xf7XZ2lC8bYLkxyfUm9onbOFb&#10;DF1bF2/79F5UVl6dTxf4rLGm8EWstJ1SzvbaWrsXVW62f9sjfkzkfxeCjk4ukK/Yy2dk8W0XULCI&#10;LbWfH/LXMYGAQGM2V5JdjF1bi0uVfLbsuS1dKmtT7Ljsyb6FJ7jylf2J78Ftnkid2CBjJxAmxrOI&#10;moBdXcMdvvzQj8XLxObGhDqv4PU7iZWX14n4nUJ5QL+3yF47Dr/qEWd5SqoLd/HXLjjjVd0YFrCP&#10;J3rAzo3ZHp9yv0HTibFVgIDxQezSE/2Pf/MblxY9J0bK79CWIF/w8tVDclemcv7bRU0Ixc020wlf&#10;BWVsq63Zru4qJ1eNHW2rmLP81T+fsMPDB/282nWenhj+6F7Swl3gA3irX3UJwZZ9bYu2uoaPfC1W&#10;4fFf28UkJ3lJC3izgIvVueeoi3/zdF5uUEj+B+ThBWzfJZ7xYsfXdEl6qv+MlUtjy9/mBOLSTQZO&#10;IJ70bA7bC8T4+qELKNEXfPkwSIM/+6NjYj44eft7X1HVxcnovr8BTmd9gS/Qsl3ZgjbYk4BUn/Yi&#10;86WM1Vm/Ccfq3DEKA5FMDgYHXsqA8zL+F892edsOn2m3J87q8+R779/2vKT57dEsmNz4eDz5vB4v&#10;X3MwfjnJuG0ffw4P/cLxUO1i4JPHjIczvjsBeoK6X5JjvstFHnp6ikUOE38+/U3S+vtJ9XK/JztO&#10;BoLHn0DsVZfEgRZaP7cyKPX/lidOfg9Wl/IIM7l+biyITxK7FjaX92MAAEAASURBVI88YQPvlzhC&#10;/trPOkad3LHxgtfyZW/7bfhO24x+5qPffiu/zw2Cgz/2Vf/w+Jx+rtyTvy6c6nf609JsP2Tf0vDX&#10;6Dd5kk5yDz0AXdBtjOiT7HDcPBr66lnsfKW8Xk7Tmm/WN8o+5waT9OHaKqcfPsbYn3+mpyeiZ0FT&#10;s8Fb/8wWjztWyVRe/bKobPx55szRd/C7H3xbcbG9tD44+XDVv/JXfZlWklvQNn+Q+XI8RVe5p72+&#10;zfjFBxdEHvpeBM72/fvJr9UpSOHc+uIHlz1uxpFngAvvWnl4TF9Qrs0KqZT/LFgpq68iHl/76Bpv&#10;VzvDGd7sV5//wsbg0ImBG6/nZ2LrxEXbURyHx/BJW9Q1M2ZguDbgP3LmlaQj7Xynkrz5jCLLGw0Y&#10;/cm5eS9PdOQsDzezVZ9Ovo/c7KvH78U5SuK6Nw9kjHLe4FzdAvDqimZsGz2UG8Oaw6JXz4mCA7RR&#10;z+Oe7dma+YqbysuFiz0HULM21uZj386tt16OmdgeHsoXf9tMGbh9Ne0ypbf/y/sU4vEaFOmb72Mr&#10;3I0zMWMsN/4DfVGf88aD/X1u5X7Dbn3dNjmLPePTGV/hjey7vVeVzRn477jsQuzOb+Ow+mztD6Me&#10;f0we2Tno+pSc+id+hU+a9nUTjBsDxTcbO2dInTw3n7nQinYv+MpT/f1s/Rusf4KzIBTq/5Q1FjJO&#10;OpZ/AR9uDMsHfsJIf6LvLDjfOW/8Nf5B61hu4FM8BVx9IH9x3jrw+GcvbLzmQy/0xtfSBH8B7vYP&#10;POuzUy+fGK8zGmRt5I85L5ib4/1uLN/AtZD8ITfNA7x2e+2Hx96E18rzhXcX8mNbz5uzFfNLV/Ni&#10;sK24yHfqxldw2Np4LI0xEl6QAz0fD8nyYp98gZd2UT485+LTthXaxm/kLY547FyCH9J+YPy0beEC&#10;35SPXjCMeWRMLh1Zyl8CPmDmZ+Jw5K7+U/+yT8MfOYMbUX3VuZilK1nGMz9rpI0A+9qXzTPiBx9r&#10;RfwfLXO8frt91tPv+t0F5POKXBfjE0dH7fL2pY/QdWIscR924yN8vYkp8eG6bXTt7xGevvkpP6tE&#10;Z/6jn22swlLL1+94sqN1abflq1yesv3lZ+d3HsSYdbT1z/rdVhwr/xrs7wovXRBvtNjlJ4uUTHvc&#10;tmk3ZW5Y3fyHx/p95iczli9tCMr71mVi5xb4+pj/Z/yQRwzFeLVf5kZJbVl96Xl4Dy/9ZfZelKdw&#10;5+h04ENbOOKE3wGLlT/z18Slspc69gak0OBh7VGb5Gws4wROdB8ZZX1iKtgqC/RpLNbJme8kzoDx&#10;D8wa2NjHxKC/sLV5rZjKZ+e22VjxUt+D+psNe/ejcnnZ54/65igw/I0D4X0Q6QVGv9n37Rxm4cY5&#10;yKnwm7KgdQdhx8Ewv/gX6XyxSTysHqubbdxfO1oX3fysWa5i9K2CyM1FqIy+vslB0lVFaTuw/O2v&#10;L/kGrD/XlhSMdw5POPjDg1N56Z/GocLZrA5PfG/Em+NBIntsU3r0zV7LU0enHV9hrG5bNtsZK+rT&#10;0PRBnI4lY48xDB79zA2GT+rc1FYb7rGGfy67g0i3/c1sfaXzxCDIOduGQ5MxPPhnSKjecVqhF4hn&#10;t+XPGFRsDRIsv+a1cVPLt30c7H59dmiaI9Tljy7LB/4LY1rw26/No2rQvs2bip6w5wfPsmeO6BOc&#10;Gvv4BV7nw6fsenDhOJYN2mLbBS/N8tRDe5mZgL1prwfni63rC/rZH/ujh/1upq3l6SdsnD/L+G15&#10;PMvti5HGNr0pqozO0VGjG5dAzctX1+ky9lnvh+c8k0Lb51a+XrVA9uYgdnS/NDfO4lbQIz62T3Tt&#10;JTR8V37aI7q/BnWFbmbO1Zgpfmzs2bTKwdvf8dY+S7syzEv0i+FH89+Hei8xhk99eXQpX+XnukDr&#10;w2r93frVm4joun68JMotmWOVJvuuIZWu6Pr76L9l6D6lLP3vXtBRuQgY2Xci2eSRJ4cI1ag6ncHV&#10;4LUTlQYEYSYj+QunKoPGJNVW3XaolXMZEv3rgGzxIn/lkQkqM3xdiEBfY8UI2hwvlOeJHTquDDoV&#10;7+CjaMejWz5PHjevkY12Iaht+Pohti08cZRdOp79xbO9dDps194t5wP2rr+etM/9PaFbWdxAP7r1&#10;RPv4Do06cnz4FM1eYHMy1tg/zNcf63u4PsqV9ZN9r5VzstcYST2dTRrJft4sgBasfbY+JlXuJHSS&#10;DmVlwK2uKWeLiZQBaOMtc7DQSUTRCes0E37o0VVe9vdkGL8g3E9thie+fZqR3NO+wShqF6G+EoPL&#10;m/3kfYrt98ldYjPU+/sNdIA3A8v4vMzzRZ7YtCjM93vXOXzAXpPtkeN42mvvalv/1U78+KBfw3vr&#10;e3c+25xEhocBRd0FstKIbL99UZcqE9C2bS6SGti2nZee7qvD+m5lT5vNQNGySDBAABem8Vrfrd38&#10;e5qgfA2UcH5NcnvCXrT9fH6biklcALBgsCeXPcFLP3+lsT8IkBK/6l8OgGtHEb7yhdwJuT9Q/g/f&#10;O74u/h5fs/+YfsWpeHztzxf+p+v50GliYfzQvpHhanSZ2F+9q1no1P2SJ3AMxl9yRWl5oP3wzTxN&#10;89e//tC46FvBU05+ZbpDNDNnC1jo2n6njs7TD146Z3E6OY6x+rW7s7MpTzv63Md83lh8M/ZEpkWI&#10;xtmRP4OtRXQXB5IfErczgbCoMU9soqGni7v4dyEz9PJIfyMv8n/OAmgXSDJJslDzDcTAxNMssPnN&#10;cXzovjGIoWMgf+z+bsUPGrnno/ExMhu3wVdXm/Sb7APj2o5dynaSSoQJGl7v30aPw9fxM7aGiVeO&#10;ps3yaX355DfgsviH956c0r31Z6t/Th/DZdqxcRT/6Iv4XXaFBrRtjy7P/i0WAP5s5Bvj07TPTD7k&#10;TWy0ocUHvPBnp63P6gfRU12O1/f2+TOIlbU0tgulD1+yXEiqt3IstvaGnsGfeCvPg2+8c7yAZkGc&#10;k4tW7vLa3Kde6izWyNVevUOuBWKQqpaTj+fqrU0bB+zKfnEjhw5ieJ+QJ7s+C3/tQi4dNiZGRrBS&#10;ThbZ+uE1AQ1C7cqYkp3LDrs+KPrdXHfaIPrIf4BuJo228iHAzxi0vrdVNtvZD2Vxfe1iRfU4pfRr&#10;vFG6OMcH6RNUXVgZUXyLaqccoe6un2oybl2G0eh1912YN93NN6TRemjYSz9aKb91J3PKRuJ89yT4&#10;4KY2e4P3xNn9jn8xkl/wXT+Q6cRpdBu9jntKim7B3OqGu1xZ69LPGieUL5y2zb75hdcckV17s7X/&#10;/Ex7KxvqzjOyaNqfiUho/Omf/9SbHOgqrqHpc2JPP3CBirob89cJ6ZGDv/lFoqAC5D6LcXIH/cWz&#10;uOebj7nw2bEjDLfdvvvu+4nJ8PHUnQWnWbSeC3p4BfvwMUdC6xxlcrT46WKl3NC+lf4e/mKcbruA&#10;t/L4BoyPpr87Vk9HtMB+b57dMSxtPO2buVxywMLy3ZxP5i7as0NO1X5o9RX549fkzcoKk6UndnQY&#10;+fZ95MrOwYWJ3/498dL6+AW/2tJ20Bbpz/mrT+J3+RckAopn342T5k6g7ZctfmDlajcwY3XK4zd1&#10;fR1qtnLYm8g2Nimfed/RObqMn8fXpYMfHvBBx0sxFh7V98jr4v7Zp5vPzg1W1vp/fV0edCvdbse2&#10;qdPeY9/KXzvFDwj52Y4NZAI86Q1/t2PPyJn8NTlg7jDf2Bp/75NqKw/P2sX/Ea2v0dE47Pdf9Zva&#10;mbaLwOyvL0eXzKha3/6V+vEzri9BOTnwVnZaKvgzX+v5z2k79RzQbdjsmLb27vzHcc/n9PH0B+eB&#10;LqD0ptnIwoMdYgbA57/l28J0nc+ZjForkIvoJzYXxMITnw1fg8Whem2NLbaAzL0gs/Qz9kY3F6ry&#10;p5xc84XiR2888VjfYOdY+YzLt12pqCw5chfxnKfSp2MqOclH7z5M/1AerZJTIye247c3XGJEjt9D&#10;s4jcGD383aD3t7/97Q8//vhj9XDD84dzU4ZX2boo2zlgBOjXu2BHB3HlzTzrK+cste34VLnz051j&#10;bDs4nnOm6Xuf5bD6dLY1PF+RMLvjli2OMaeY0QfmnELMjN8VR7Poc/xvTOJL7cA/h9Zbfvhmz4vn&#10;ybbMvaOP/rPtW37H1rbXoe+F2vD1G7rKm4PF6Onf2u8J6wNl9unYfe2hy54LPC0z/tJNLGV7Utt1&#10;rPzz53mA4qnT2obHlm++2brhm5hIH5v2sL+5Sp/St7+Jz2Z+O2OiuHfek/lO8obfip83BBiz7vge&#10;n00jbf9Ev7LpteAJXKbLQ2PnbI13dEQ347sLs/z88FeYvE/8/x7Q65sP/IfvjWncFzP9iYfIsE5Z&#10;29Lu9FDvXPG1zmLnCV9cQGobpZ2yNRYLjc5Lss6Ir/7Gz36LfefjzznyzEcmN+A1bT1t3vwemeJp&#10;+1Enm81zX3Lzxt+qr7bq05rJm3hQgu/1Ffz1yy3XB9YXfLpt8xtbw2MfnKCTFm3cxJ6dk350gXsd&#10;Ehy+a90p5UMx5ML7zvHI6fwhW+MTXfF9wmtdtu6JZ79zydhm3wed88aeR8V+55kLSwtn+U+snn6C&#10;R+qewBY4+gb65ilrYPnThtsmF8/Du9YEn82NJ7z5RnzxX/pQ79JNs1QX3exxvkgH5Z3fhaZtmbJ9&#10;OrnyokP73/H19JU7Tuiu7csfwxew/po2VQVfyCy+rZsl3r6di7B00P82d+P9a/ppOAzn47twrq9i&#10;8JTnW/zS7wn4HJIWr9xnIZ2mnM8jB0F8uXC3H/539ci65csnlWUQ7f/waJsk0ad7th6/jaPhd+u8&#10;8aMfL9z9OCUh2Hms0Ri4cUUIunFSvllYPHqyEYgpx8zDF76ygZuWHv4gwl+/Nc4SW9M+2uA+rxp/&#10;DKeRMXbueQVk+IXs9DyVPWnvL153m7GdfQC9uFfX3JzjKU+8Jt6rWwqMEXMDSbyReGcLXX2EPzvu&#10;qx/n4azQbY4vz8t+R1+Hy4ZU2xfD3AO2zVbuHpfmMhhi0a8vtjnneOaPq/Kx8xzf09uaJ3pTAd6x&#10;k92A7d1ePjztytcJkLZjFY8qjcFZV0DT9g5et1F0z9HK8HytPRuPQW7NzkPW7m0blWh+zfq3uulH&#10;EwMbP4f1bzYbbyrsb9xdiGw8PHf84IsrBo8PyP35p9z9FFXxWB3HHzMmuKnq9+DOi6cBs2Fj7bTf&#10;fh8d05eeviCrHw9yJJYXtnxtvHQOwuXbgwyXKXCzN/0h8lp42vtD5h4zRrBnxpDxmbUIN/WLj2Mj&#10;E05fGh70j1/IOz4Lk9hiTIr+qev4EHL9aHPK2jD6TX8rj7KZ47VvcXvNKf11j20BvMV1PLEZa8+8&#10;8L0TBg22jXYFfE6ITXyUAw2F6Zbt/kyMpjGaUI4DNBxaBnqCIGqkQybpnAs5PYkJ36dyPKXhla0h&#10;qxcdVpe9Uu64+mrE02A29umLz4csrC8sDnr7l5OyD6rLNtQhqj6wJc3oft+JOTTVMzpXl8hcfZXv&#10;/mHVDRmVcwrtFzdB1AA/8rt4t60ON/x62O3duCunCSRoTehHD/LV070LJ9latJL0cNMGH86F/bUT&#10;fsUJ0PztBGhtcdzFnNUz+D3ZDy/gpN8igBNZsLYu3+XzPN5YmAmKk5S5KFLcE3e9kMn2ox+a9WUH&#10;5ogXi68BPn4bv3iCsSMT216I8mro9dXdPsvfFr02yM7x6cSEV14oJodLZmFt4kBnGx4RGJzlc/ES&#10;q/rLw5dr38rWd/QbJ2sD0z6Rfo5HtgNzo+VVWeH7weSEgiBNEk7Vw2HGyHwhiX3RwxbQoX+2h3YX&#10;vis3aFs+C3vpmwd3y21p/PabJM38oWN3fyMxcpJx8jpa7TCyn3qj9ed/y71iTBOA04RXnTJ8qKoO&#10;fcMxg8bH/JYuXnvxt0jHTvaOnCMPn/j6NxfJn34hJECOp5UX1u49pk8wBu/Qb50t2T69UJxjtm0b&#10;bDvAW77KvA6Nv6tzYt0TUjsoNqZWTnQU5zsu1p/0Pu2GXp/pJ3i2lXN0quZ0y0Vj/tg24Dt4eOsv&#10;czfrNMraQw+xmp5V3C9exZsyT9X2bjm2JtbemJhmkQJ/i9BOBKnohH/6P7FOaBzjOX3KDUv0dbL/&#10;8aPfL5sbjL6xkN2LCk6a5gnf+ur0fePEp7c5oc9F4bWnFxpx4Ft60yudqL6IjRb/qlTqm0PU813q&#10;5LniHZ/Y99f/7K+PLACApYPHHhekneSS28yZ8r04ue1vK1dfOSV2ubiN9+avtaVCfIVG++GrA9pu&#10;21Rf9bXHBZR5whlZ7UcTUN/fh2Vn8gd/ov01r/gEcPnWmGKCPYuW5Fl4SSxl+8XCBLzwqk5HLvr6&#10;KjjVJ8eT32h96iKrMYj+jAV08Fcccg49HfhEvae7P6Z845kdlR2i+iBcyax92QLe0ja2xTl6rm7a&#10;2RhhXDXG+tAD+fS90amyyvG2oX6IDbbaDPSE4yEDvz79kdiizQL58dD4MD7ohaH2/xlXJwbTP36Z&#10;4yq0xOFPX39ez9i4xCsymvMPHvdUjpPbfu422bhZP6x9u71FWSCZ+FC2J8P2X+PitfK8Qk49OTfc&#10;9tPtvwJLv3qiWV/bFz/gNHf35/i0/1cEDS/tNbqhhbZj4NgwvtKHumjYfDYxpH7nuX3Fb2y0UPdT&#10;XqdsHmMRXrzKRcuTTvgA8+iFngDlON66/Lm2qvvPAG7SZf3efcYo6+a+ACNe9Ol3yclA2/jw38fg&#10;msfPz8U48cmcOmXyUm2Num3LxjDisugXO8HegCQWtU/lZ99FCj7Uj/fpWjHER7ba14nbvqpr5NFr&#10;8nUYF6fxfnTG3+un4VpgM4bMuJLxM3T6nAVB4w79yNg42Xiq0vlS3n4e3pSm08YXmwE/ALbJFwv6&#10;ujGPbj7kTi4YmeibO8PG+ES2BfXVAT8i9GM7K8/22g9N6UKvrG2MLn/Kd4xTzg45eehHy32Co/wI&#10;Axqnm9Ac21qQr85Xu519/il6SOPd2JebgxPryj7ltfbbbnJZJOci5uRCfocz+WLsoeOUTwxGWH1N&#10;Nz63FYe25vo+bFx/4aVuc0vxj1/th0Xr7YMpM5ZO+2/56BDv17CiXl9bZjEAvnYNpwt3ecx25KBZ&#10;W5UTP9tZoL95bt+4/U8XFyH0DzTO1/ec2zjnBjiwqravZByEMzq0uv4bPcYuscWn2nfx8Huf+fr6&#10;GuXu18eRj4eyfrL/yYWYHI/81GlXTyumAF/9zlPfb8Ve7N622osacFb+1km77XdpW/aKZUDn17C+&#10;e/J57sN/8m/8n/ZykWgBDl4uQL7/8MfOxXau6U0xn/ymZ8AFEbmDryoni6tgZbSMoYH6m58tvgbM&#10;pXp+kXykv/+aMfBdblRZQCue+HL8O2MM+39je3Dlazn5p1zE4TvybPdtIc4X8Ox8SM5rTh1573Ne&#10;udB5QeisbXz2OwHarseZd0RX9PRZwJOOctle/O3cOTLYSI+uBcVG+xegOcd4gMZO6GYbOZFVejIe&#10;7Q3/9Wf5Ko+ahe7nAI9wu2lE0ZGp7vkRa/MmnuGx8vW5hwqncjdj1+Kyd/mzRb8tPGyeghMrMR/+&#10;9NP/n7J7UbLcONIEzbqSFCX1mB54bWbN5nmnWyLFe9X+3+/hADJV4vR65jkAIjz8Hh6BwOVMjWMf&#10;NJlbX578cscXTCaU6y4eh7B2I/DoJ1a3T5ljqi/trnWMjOoXZ+qHmDET7833h8U1N3k996i/03HJ&#10;3XP6c+MZmuh3oTPxEE8NqcwzxM+Ox/Ce4Djcaw/zpDcmIQdc9GXjxkzKDFFv0w8/JSezZ2+SSB9l&#10;i72xZ9s6J1o7k9mN0KP30LeQ2r7JXvnbG87ev/+YfbF9x2flCw05jr3Qldf2ho/LRiEtFoe3PBhZ&#10;CRS5cV1d2nfSF8il36EL0G3eOOOUc19Q21LePsPbHjtqA57zyxawa+rGr2mT49VfTHW/UgU7JOSu&#10;smibu8+SGZ3SPzSULQyP8Inv8VhYufZ4LrbMRW5ls44zsVEPhubKx/bkXhq2M/849HO8MDaNPv6O&#10;zjsH3HiH0/3TbunCB/02nh2ixsq9Wa/1wTOG1PcpmIcJ2Hd8Rm+0Lll6PDbiT3E28yP+zacPZ4gM&#10;OeARZ0vvyMHMIRUYXvbh9+0q2b9zBjmmf5NxYec3dCHbJe8iVOaRXVHtYmyIaBM3g2jfE/QLx4yQ&#10;tihjjhu0t9fr/+iOvJA6/wt+tQ49cDefuf9RNriRQSciyANG9ykI9fDQh41dFbjGWp63b2vAkJ7t&#10;+v5B9t4NTvF2qyZC3nrlEE85IH4ESUXl2/hvyb//Whlg0EUO6Zgrl5z+rW7tckRWlH6/ekzfUNZc&#10;HDn6l0ZoAfEBmo/FcuwDF42VQZl9bcx/GpMohc5+SiRfjn9Z/MRRL7ZqWxcNr5V/6dvuBx0yctMT&#10;Vu6nT5b31TZrjPgUxgQXicmf97h2VXxh584Bo09tl7Gk88Rjw9fNLhlSoQ+jAZpLujdjvzrn+4Xq&#10;jcccjoy5QdYDTomkq2Kqp0n7yonPYAG26TaEdOmVRdznoHW+nv19C9eGjp+2bf0RTJ9Rhy752wZX&#10;c/qHn7a99U1jhH7cOCNCRBy/ugA/+j/lLs3T18s7fRq/UeGOxambb+2Noa/poO9BI/pWhvgCrfpR&#10;tnCDV2B43rY7hcOXwIvT6whpv/ZoPzljbOgSc/rP3Z+eY2xmACNj8ORH/dkF6uVf2dKvq2x47BsS&#10;KoBSsqd8+T/L7SuvG8Rm9rvemjZisDbcBq+2S497yORGpBAwX5oTOPgWYjowJQga1LGLxdWJzwkK&#10;F6QARzDEk/GWrSDq3AWKB+jveYSHRZIGS+gvrvpbyNsBTlq2vDIFb5NK20SOBn9o4Q+XXD72Laqv&#10;XI598PQROG17eD9lQRs4oZ3BZJy4bW3JIwBdDNlBdVrNxUgBuQPm8lZv/9pmnxM7Jcw+uVcOW7Jf&#10;cOTdeuWLj6SBf4+7wMV3gdJBOxNKi1KS29ueuN92Lp/QH/w5WdUOvo63PCUIi9GA/hYDvWZTJ6CX&#10;Mp/PYimdRz3bKEPDRHXlsV15d78JiA2CB9BQtzG0dlTmopHFka3fxa7ihAbaPmjMYn1kzsCxvCYJ&#10;5yQ8F5rIh8eFT4bwAF3gjW49StmWu+L61Ln2T6fvBCzIoVp6OhB9Lrk4C73Sir2SQMXpb+/uib02&#10;fqDeK4YspM2rhid20IkTS68Cnq+K6+sZMmdwb5uDV18Hpz+CHj0dbz2Z9E13jBnQ92TGzQ/ucHwN&#10;n3oHsL6kr0ysrX1sd5HlmjwfuXsTRpPY6jSjS7iXRWmEnRMCocB+HzJYAj4Sw3ORlbpHrmwsYhhz&#10;N87mCdR6buwf2/UEtX4yQN9PBKJDX3e74gGeC7otyBfZ2Gu3W26rvAut9ZE7ZKcPKl8bb1v4S2Pr&#10;X08YNz+hqW+wozZvGTyyV87SFg8oojkxa0ef+JCJHD3gRrWCPP82i0+z0B5/54/+6FfOEINT+abJ&#10;9X3JmqyF10LLUUlbfcbduD/nogdAR7+YC8fhF3+aHJFJDt3+bUHAONQc0vZ+cqAzna8+vs3CZnQG&#10;7rzS97/77ru0nRNX5dqJ28/VO4sB0ftDdFLuw0jkM654usxrg4GyBXgPtSrjnrDB6cKgGzKiU+9g&#10;Tn+ZC3kTm0sHL/ot78XxW0+e2rB4u0/gss8O5pvH0SHf3kzjCeahNSfl8rBFnp4wCHqAZ/QFxjfw&#10;1G2PxRM8uVH95t3F3f7TSX0aOa79QlObfsKzr0hM+44psYMLXvzp+NffbivSr59DB100+brzjiPz&#10;jhXs5sPufM7m6C6gBf7xj79nkfib2lHstJ0pEp1C8+PXf90m7Ze9gBC69PQhb/aKs2XboD4JTxeA&#10;jYO55NBYqx2CxH4/Rv6VRXv8Het35O38h/w5Vu9YO7or+xCbjS8S98n3b3KR3Rgl+8D//Qe2Tl34&#10;dxEtfQi0fbanO7fs+ZWmbd8bI040+230hZHTBNATX2Jv+lBljE77NMVcIJpcqK36hef+2uCJs/Vb&#10;V7vEJruF++nTvYBw0929nevx1V1mb9w/eXhq5OPEFNuLrewDi/dAj542jiYW7ZHRR77a1+asvFqZ&#10;vz15o/Hk8enz/Mbc0Bk7rd7oW+Cy8PTjTz/mbtkfv3qbJ2Y3Fn7J6yb9xhLAH5iTPNtPKCubmIWD&#10;f/VrmB/DbPsTy3DQunRpmwqf2EElkJ2eKJ3+MIXzPTzefPX99/+ovJ5U/ynym8/1ombyqt8k95Qn&#10;e/bi5pGLfuODmd+hWDmOqGJPs30aQv3qbL4gp3qy2MWf//Of/4e3GqcdA81hT3xSGV+w8kaEq++R&#10;4euvc1NILkjiuWBeLv9/4+LSmo/dHCDwAGOPtqrkoF78iX4K5Bcw9Ymf2GRfCY+necT76CFPr350&#10;SeO2VaY7264fvMrePljfbVtlr/fFFl7LY+xQ8ZpX2n/xiQ7PJwo71sQ+S1NOYt8FcqIl/4LSreyD&#10;EYm7s4vU+XG82u5d6OhzXqv+rq8VEdvJiUfP3+Xx2H51Y092XP/gy6c7l37quzrIw3e+mpy/8TbS&#10;jf72PYE6tC3mj05jo9lH5xo3Toxs/oC3/KfNUFe/MPrrn1vycov2sy088ogrtNWBwXkp31IS7z/9&#10;+FPb4b39yxsq9Ek2s4inrp/0a/0IabYtHzgp6Ofgm4PvE8jGE7HbuVTqzQfwxYu8tUPktRUl6KR5&#10;+ZGTv9Tdn9ExBafstuXoME8z77kkGmiC8gs9WxfhVu5Wnq/lY0aw+88tvqA3oMFh88QhfwDxT985&#10;t2tR+ZhryA2dU6Qef7ZYu2m3N02wbTJoWf3OGEdX1GqfHLPfAr3JQM6eh2f75o0bH8cv0y5rB5HB&#10;jSsfk7uMEdqw7zFPfapfOlf5OfEdd1XmUCktT/3WhpHNHEQsNG+F/4Jzgg/vv+3FYvKgJ+/QV9ud&#10;b/QNJ1HBjWSAHbuwFVr93d88OQvEEj4WNIOSOVPmrY+8V5yjADn94zu75DZvH/nZA6if3D35gR1A&#10;7XVwtx8ph+9vofQd5tO61Jd2zOAclz+MNR2bz40UjtmfPchvDAKldbZ4PGVB/5nD2j+tCcX2bLn6&#10;LJ22Tzmf4scM9ZedwtrBwZyDTfl8T/+ZsUj+2dgg4/KqjWJHstzl6M/5U88ZIp9zqNFNW/Fhfq/v&#10;54as3PRg/BxQn/YNoZVPzuGTaBTePp2jdn9s9t1384rxXmQQf9AjlxxPhsm98shwWfkd2f/Tn76t&#10;jNYO2Wj0kdsmFsSscEHrm/zUhi17OG9yQxn/PWmunB1vI6fLe2OrmTsO3/gsNzJ5fbSf8GFv8tpW&#10;x9in8wK5PfyWpjjAG/Cx/3lC+dgm9Nz0vPj60Z//8pfBjyz63KfcsK5+mg+t8XHiMX1T/7QW5MZx&#10;8xiyVz5xtkYsxbH/x5wbobfzmBz0WE4rpP3QyJyN/6frXfz5Z+eey0v+mxh82/PYsc/IEmrVfXSU&#10;RxK/YUQT7V/DL79kfeDIoN6n+kPMPtrisnVop+zZ5/W7J11tXy7IR9/4xJqPmNanN44aS2uH14KF&#10;D7BGUfuFD5tp61MIzv5cW9c7Lk2F+fhw37jQixPJK/SZ/pX4zLxtdSXj7rtosf1zc+jTB26wH1fP&#10;WMJpazuibd8g44esP83cUNxZixg/VaeMH3xurrZradosrcZD4v7K+bXJ0IEH0FtY+fFZQKu+57vs&#10;IPH058z1UlYdEien/0BcfLSePl7az632C+Tgq2vuE1pdx2iumliKtYt+t9rW+s3Ij//CyCceyTUa&#10;tTpfjrUxHhsX2O1NeYmdl7ToL4lWn7RrztXeX+mik/6aud2bjEHVK21atcJkWx+l9qX9x34bp2wp&#10;7/LvC8DvfIxz3lqx9t3yvabhIuCXYPE7B4q+0fxC0z/wZgv04G5uaX8md/ImW7QPRPelt/xt66Kk&#10;pN1no/6fcagXJS+us3PlX/qJpTOuvEK7Do2/zn16zpI2XWvT1/vxgMSMfyuf7YtYq5BkzOfErn26&#10;kdd1lm3jmC74zY2/xp9/FXB5EZKdCmnHry/skwo5jDxrT7jNT/hEHvH6LxD5CqrITeBA+4z5RPxW&#10;melKkcDQ7K7OepXLL7VI+Fy4HTPoqj9M+5E7x8nDawdlmx8P5ZsvJgH5DzzbtE9Vv6+++jrrJ9bL&#10;mBH/jkXi0fzAsvHpr2QUo6vrbuXZlTuViMSPp8+Gq/Mja2H6WU7vCx1Lc54OZn30jt8xaGjkT9/e&#10;mzCdh3jjT2UM/U/GtXzEP7hkyD7Z2odCY3+iprIVM/WXfU/fOrqT/QL88kEXLRrdmfrC+urN//5/&#10;/3f0tYgwdxhv1QrBoIKsgXaI6RyRrUDRGj14nOVH7Q2GFvRdLDYJ24vIVSp1u5Ar+YBNCmgtTsvC&#10;z59yYN+/w56gRI6vP37dgN12xUu7yhQH4LH021bzyEAHbTjwlzzGLugF004Y4SwYsAUBY+6JtWo0&#10;lNV5x/Y1ehjpkPjS9anXk27bpfZyW2i9hg4mR5+t1rHJTmYT7p0s8JEOP/Kwlsn8yD28hnrbHhq7&#10;YKUGjg+59xhN+DqCGGl9dDMwuDOT/djs65ywqjPZaCxVr6H3pFn7BG9kndiSfOc3jGZyhr/4geNE&#10;2EnKnqjsBefpeHNTgde/AhNk0It2cRCZ8SY/H7AH2mTgu5Wz8ieOdEjyr1/h4gvQyVf1VU62oT0x&#10;gEcvLoS2xX+0pj6c+Sn20i98ljf8JgET0yQCfaW+OTjk5OuZMKZvZRHWHXc7yJHLbxbNycDEmoQH&#10;0rRf4pCv2l8iI7tVl1bPK77gA/x2wjIEMgHOna9P2LZbVn/mZAS4GDyvffXby/l9zPhl+86veRVx&#10;B5bjg457yUrsAfgG7YgX/VpUed67Qyo46rrAQJ/YxGTe650tZFQm/gneTmQtRPATvrVPfFJ7xu9z&#10;MX1oWsRYePIVLwtP2b6kv3Z0A4u7bfF8Ajxl+xt8Fpp6LEIfuPj4K34YXDF54s4gpayx/mSAdniw&#10;kb+lAUUuMaBcNkuZC0BP/ivDU8/hNfIpZ09x60SrT7SFhjupt08oGz7vv/oxFzqdBLtQ+6cu6idP&#10;GJTJn9z83XmFrgUq/u0YkovGBk8XAYxNXkPHl3LB3qRBDvt9XVTs0ItqKdP34NJDX5LfXKiwINA2&#10;OQZyhfzwp8gF1FV3PkDn6Pd9Xq1HH/Xw+5u4CTULY3/6U9oGX47fidrYanIzuuq0BeTpSX7kBcq/&#10;+/Ofx/78Vp+OXbogn2P6/Asc3cjL5ujaz3+3Owagr852ZYA3uUiMfKoeP3qNYPSUf9j4L3/+S+Oq&#10;uTD271PH+ERuOd+WXOzCThij9Yy55ceveMrxfAB/FhBmkVkMAzhfguaQyADMJ+R/tPnCR7w4Rpet&#10;OxYeucQ++9ALqGf/zemz4O011nLJvOKseGmzeZJOIX/xEPe1dfXNuJh2O4bCpa8+DSzOusikfP1O&#10;X8cLfLUn5crUdTysPJ+++vs//pG2XkVHRotaM77292SDY/FyFzw8+UMXqcuJB31LUz4w/jz4UkpU&#10;7gS5iI5TzpfmDVfOYduzeKGe/nDANV50f/SqfY4/1zedDMeP6ILJ5TOjhq98FnbIAGNitvHlMLB0&#10;bRdueS2ATT7iczB6TOwsvq02+3GMB/lmnJ4LJlOWV8znFWrF5acRrGOWkz1y6Pe773jpzomFE5jt&#10;m7O9+c84LDeSU9v2y2PXxXutK/qtizxAm7XGyJnCyLbzgNmPjvpCYtMJl/mOfqT/fptYNVbuhd1u&#10;1SW3wpUn2dOxhXHxSqbmp2z5cWUsTvDYjk78qa+74YWcLqxsTJJVX7E1h5m5pZc4zNOL+rVYFrOV&#10;NXThiHdzJWXm6+ZQ+PJdf+s9fIfG5EXt2ydilpWVXPKKMQnoS2QEcNBr7ARveokuNTrTg35w0NCJ&#10;lE38nlybemMtPLD5GB4+o29sElnrs8bezFf7e57RE2Ht3SgUM3ceME8Hs8tZQEh7eSFE6oP6Icjb&#10;J7VbGeDgBRbPvvHfOLy53hgEiht8/oLfPwQfAKdjA3t4OurILK744OPX6d9pI7/JkY2t2Myci1zT&#10;fs4t2VIfLDz4bO7eGNPm+RETvLNlK97iG6/x2s/ibX3PAcKPP+Vt/VbsTfn4Trk+wwbGsMmLYuBl&#10;ntmxaG+qmfwzF1H1IbzFo/hDg5p/+9vfGsNyu/bawOt5n74W/F7kCy4Z5BuyLS/7e9GSjvRCY/Uz&#10;nosh/MbGXhs3OdiNu//MK0j3/FF7oK04MPckBzDe00Ed3vbRW/uV52kzOh4Zgm/MxKN9P7oVyBn6&#10;YmZ9goYP2JxjrManfTy28AfIsHKgszzpYOw2L0bDDYhjy7XN5HeywDGHmLFx7K6MiBHv8gX5Oh9Y&#10;+xw94YDVfW2++pRQ6uUfcegmGrLiLRd6pbdXQIPKGD7aPuHnjD9wlMsfqvkbmBf8M08A/xFo50Iy&#10;nu0D/Bg92M7YJh+RCU2LeWJDDpITZt6XOE+dvFjmUfqpJ94zbk8/52uLXn0yOTpvjoVXuySmx/Zu&#10;FEwsJpdtvtL/4aDf+ceRQeyS1xZsbNhuWSODQ/w/ZHQBb8aRxFVst3bgMzqW3rFN+abMlj+Wfv2b&#10;MrIps1W2voTvuDIemmOzd1/99a9/HXtGdnkBiEn9nb7kKd/4dvk0hpsj6eci0ejUxueLDAvP/ju0&#10;zDHlmOlL26/h73wTXbHF/u2f/NJ8NjGIDoAj58g9+iAd9UlzoeaPf2b+mbbmCvSZefm8NlnuMT57&#10;uhE9eJsz8TX+7Q3Sq8/aQt5jX3TpUXtHp/GBsXeeAl5/k3VlbhAoeID2AF1zo+W3F1C0bRynnr58&#10;xdf0nbb8LyYmH8o34gcdf4C8jefUFRSf3T2++U4b9gJog8lVxv6R8bdchEd34mCIoSE/k9kFXnXm&#10;Y20fmb0qnkjwrv4RGmBttFvtqkP67caJuv1kZ/bbmnyR7fDYNZbF5Sf7mw/sz5zrxHZkvtd7Rr4w&#10;L9/KcGwgHwyduQGoeevwHbzJEUQy/iy0LgfiWZul+ZSHPnOhw3rb71lj+KY6keNJe+2LFhv6iAd9&#10;AJ750vT3+CZ0nN/tfJXxa8vgXbahey9+HL3J2biZXEcHsbh6j+3mYjF+wGb2R1ZlmztRu4EPJlbE&#10;Bh+QHbDF1o2/5eC5iVW/MG+TkzonpHf0VL6yLT/xKlZfg1htXxUL+bM+z4ZknzF68r0bY/UzMiz+&#10;vPp74nTpWlf+I6DfQuOm/fKOn9Fx7Cb3+E1PNuRf/BwXEhdfAvpMPJ5aeGlPH2B9dOdKzROpp6e/&#10;qR+79yBfr9mYe0w/un0Paecvxme257e9YaBv0osA2hqz/zsgnsD6b/ZnHqWOTfjTvKT2SdlTn/Ur&#10;tVa3iVX54/S3xGA1b9vko2zlJ+cDwNoFEF9g8yc9dp+/lv/KPP0kDa74H3+iAVffrKw51t7YK7YK&#10;lSW6nJyibHWVY3Pgv35BR5/Gd+lcctHxFU26XrINt0t/NHyc9yyP4T3rDPZT3a/tj8qeMrFr8zoB&#10;D+zujhfGYvr4mNcB+W35ixXzRPap3uzLkIH1Y/crDHE2TmarTcscptn2J/TW5svf9qIVfPQ377yg&#10;O6SLu/Z18JqOY/l9Y2K3q9tu6TM5anTDd+u6NvM4fsEnB08bqHsNK39lkwej4sS7+bRx4Nygmph+&#10;2rX9LLa0trB20Xgz5pbtDar4qlNePQ89842Z/9w3C8Gt/W0z9sAniy2g+47FblBbus86dpe33kss&#10;An8Ntkm9AqalOvsrGCLLyD4DadsAiwlcjNvAMCiWTo02NLQRSE/QvniPwi1bZ6paJ6vL6VPbUAQ8&#10;ZXIMZ38r2DGeeCjv4dGpxzHeu7yPdid9ymrgJHIOGN0naalbWdXpXJ20HaXUDf5M7iWehW3nGB2f&#10;TigfHeKJY9/gbAAFq6Nyn7o2r2wSkPxQWikvoJ+/F6DuyG93eZHjCfXlobPJdfUgiwTr7nPtTAYr&#10;Zzqq4wmsqVNOruWzPOA1RlL/KQnXJGMHmK3bJPb99983KZNjO6PA9TuiaCh/m/Z4aFs42xdly3y3&#10;wb/suQH5aKcOPxM+gJaPcp9OalpzBoG4aH5rdfy0PksvY/JC22fPk3louMurdghC9Y0+dKgeaaPO&#10;YqGTColwfaCzdzIV2vOE18OXJh+HoS1/oGPibYDY/h2s4jnBWtjJ+eNmrvj3xBO5D93Ft41V+rrL&#10;la0Tu3PR1smNC7CVIX4C4qX0T7eo/mvbRPRBK64vOkT8+CL7+evkKmWr49ZdDU6bmZQZyFMQ+k8g&#10;8/yPT5fH4tTXEAJtn62ygu3DDi4492/LWn33p9rn2LoyV/aJCTQ3f60+eCyv0uW7fJQ1JjMwuAAb&#10;i8RW83aD6pOSS47Ya17xQP7U+v3f8O3+6gE/Zcs/h5dN6aduZWLjHodD/6mnPpsuoAUhnulCXfto&#10;eIg1eWIWDuZk+u4TN+3vf/j+wnOiYpJluzYQ/wZTx5U3AaLPD8zCrXITpcpIluCuvXrBNshsB+Qa&#10;eMDConZiUv1FJzQanimziIHWTsTIx94rX/MbYoemDTrNm6Ht9BT9wXOBKv0tn44rob+LsW1z+mrz&#10;YfqxPvWNCWRg+cHz6cWobMXGlA3fIh98bZ7t1MEFyuksr5CFnm9/HRuZqG89/E6KMw4BfvUhm/KF&#10;J927b00OQ8tJwJucDIrBvavtc3ivJ5fO66341L4Ld2hkXx6qfaM7qKw9CYm+kc0xEKHNLwenduLb&#10;fBbHE2LK+bSxG1w5km347WP6Gzpte2yXA+QHyIJe/obfnJB0P/7vKzqDs+3xdVOLLVldYFMHbJor&#10;Q6/4oeiiidq37xKn53WR6ugAly+mbXQwj8mJNd6rHz/BLz+5qdRu+9C1vI4MaMHd/rJtl8fizknx&#10;0L3Lbrssf1v1n/z26MVjyqbd+KPzUGNXPpWhusAbWVt4vpa2w9IOXdv64Oxv3WlybSJOYWXZizVo&#10;xqTR++5TTz4XgVc7Fn9YdYGKd7thNsd8vlg3TuOYzI9xG34/scHQv9vt3nMhk98Hxgb9vacWjLcT&#10;AlFsbEW+1R1K56+nPZ5e66+viTv9YeOruCcH0Bcd8O233lAyPkR34mLiBz36WbgQhxZgdj4ld8jt&#10;eGi3c9dtM/3AzRCTd7RvDg7PWchJLshf26Vsdardwlf/6OJ2bTn9Wbt7/jB3nz/nP2ObyWtzXjQX&#10;ren5BLRnQWbm5mTbfFQbIrTz4/TPvSmNTvC272Qn8ruJKTxjI3VygjGCX/aGRrzHtvLesTUZ8PkC&#10;OB+YMfNU1gYbIxN7bZn2ZFrbwSb/dZz6HCqdshyvHBduZG0+zo0OfMEuRoU3bzOG/OJ8cM6baqPI&#10;bK4eD/bNB+Jozrk2h912bB4I746bR/6VbWUYm+8Ios+Qiq1mO/RnfqtN7RskuQ1d248Zk/YCEZvx&#10;1fiILZY/mjPWoDz+t+A7C6YrT8eM0FwcbeAqJxM89lFGF/Yyf8JPPx+6w8cd7H2VMmKXPiX9Qv72&#10;0TOfUCs+AFq7Hf6T1+y70GNLBvMzYB+QsZDj9JoX5/PqeuNcxixgf8fyFjy+Lnops7/HD5T23z1e&#10;G67c8OWIvWhtnuKjXG5S7uMGrHmwxzg3/R6tjsn8l1wGnA+AjncxqLj/9aeZv+DpuDKmqOcoxZ6v&#10;sHwB8PxxjHzSduz5wCpO8Dq/TH/sPNhiM/umfF6bp81tG23WDpO5QxDuzkeyhbPy8RQ/gsrQvflC&#10;B1ggXhs0l5586slii4fycXkmX5HFAvDH3+cnuz5kcVs+ckFXH8GrN5bl/GN+DmtyR3MIO3j9+7E3&#10;ur3wnH72BHrB/5Q3+Igitu+6TnWb/DK5fuYt3oKlTefd0R3AL530G2BfvkDLZ3VX9/0P/7CpDVfX&#10;4unPMdH2gyLtV8o9NVXZ8BxXv6Dd3BMaT//hu77q2yLSL918wc50fp945qf6Ibj25c6NTflg/CkO&#10;5uLXU5cVTzvltubTwPF+nnh0WJj6xZ1SN1Ghsx+l8HbrDWQAHf1Pvurveov38N4nhCefkmVuGO+F&#10;wsRCMlvb+0IWbToad9+F5uar1aPjM182d2p7r7/sxdqhNT4n9x6H+vio7dnDjbpusJbHh/dto9Fx&#10;26Nh/3d8k4vhefManekycyzyhs6hrw0/wyX3QuMT0wA9QO2b/BSput/CfD112jL0BJ2tG6t3HuO4&#10;dFKHrhgxpwH8I4567hgh4aIiV4Kh+a/bPV9aO7Sdtvnki+CHZ8nUd5U5Zqdzn+D9A/rT6v4eb93H&#10;9la2UGzFyuBgL3ZV7+Pr6nrkg7t1PScOzrNPexMBHQ7h9rftEz0Pm5rr+5blKurO2udlqbwS2oln&#10;w+5cGGB1+ylfvjmGt6cyzRntt8bTnROaC43J79eCzjpBCV5fo8vqPcVHvwtnWI/7+O+uGFudVqnY&#10;uLUl4xwnP0chOe4JY4MZb+S5jg3Ja+BpN/xc1ASzfk0Gc8ObpvXjt33zYjvm6RfmJm3Wr5nHjj3v&#10;0pd768vVUd97n7xDd1/Gyp27oaesVThmx3wM1C5N9D3osXI/occm7Vt+m7rrfTPG0HnfkIgqv4IZ&#10;q9AcnVt4vlbOLdsLrnusHqXSjv3RQFef85p74xIdV5dut/EXtqv76yq6A+sy5kpADh78kVsM0CXh&#10;HUMZ+zOPzd8CuVzjUdQ5gFyHcJSo3KHHP36qbvP7trWlY8e76Dzj3vHDw0jGlQX8vgQT01M3MRqs&#10;VfA06LzvPAn9pGOOOWP23R4N8pC5b02L/tEiSo6NnjJca2BHNG2ffcEFQGIvzVikdJdGf4ojss6c&#10;J7kg9tL+SWNxV7fZPuKWvR+26f6RZ/s3GmjyB912n31f83oeL09+r030IXA2DYfwUnfhrvx3qEyb&#10;/Sbbqdv1gPJM2cq1MohH4Yn2li2Zf7d96v9b+qy2PvwM6FI+kTPFhcE58TcOm4o/+EZjfmLtpqEs&#10;/xQpD3TD+KKip5FidbGvDLTutEsC7jp25yL6UD6rR3Vh7+C+zfi/x5cyDBaeHoK+6BNKHrMNzDp0&#10;tgJ4J88VVu2RN13gq18/zZMxV536wDIVQO3kBAxTd7WiJzEYQPYEDn7/OOIEoLJVbKjOd3EPfkRu&#10;4ZZpC/qId7Ym0xt8cMA4YYL9mUBWeThLTwsdHZ7JlETbO+pO0v+cOvXKtdehfLasPMmaz9RPB169&#10;2ODi9cB7ylipj+zbMW56CdLzuLk2q//q0IsmscmcPJzJYDuNoJmFtUvGK7AF09Ba+4qLaNBXOT3l&#10;xRO0PjJaEHye9MOlo4kyXMfrjzY8X8pXZ0Xss1v7YmYBnhNnF3LcKYv32HuSjHo8xVhjTRKPXGvz&#10;pb3ylC79Qg9URvtOfsXtka2VWx96JjjP+Nl6W7SBE97yjfUG92WiWvvC3Tb47ccExCTi+Z74mWxY&#10;EPIK3Zw8ZiCeE4nYNoOwtu3dGQNMtNDdPrz8lpcJJrAorN3GT0/CM5nZBVDtpmdFzkzOFjpwbh/E&#10;5+i9i48mjb813may4m51MUKn5gD55bTZuKj8YaCc/qNP/BcB7Ptb2MVTJOrX4Ey7wbCvDm1SW8D/&#10;LXr9Gv5o7dOuaNJxeGfrL/ULpaP+lPci66O+eBj5HNCGHZfObkemwRMfPU6cbVxqjrRJEl+/gAdP&#10;snSx55TRcZ++1SaRVxrbvvJE9/NGjPB1d+H5HShyh44/ABdruY7cc1F5KC0d9lpcZYAMfc128of+&#10;OTB19tFaPzt2B2hj4kzkxPGZh1USFwG++rivQrvtj5+xSZ96m99x30XL9vuULx8nTQuXfY8Myl0A&#10;dhK8iz8WDNHuU0pZQPSEcuvkgpQbT0x89X0nnxbuukiTOjnIU6j6YLfho62Tbn1Ue3Kxm/zlQmp5&#10;ndxGF/Zvrs6+4x9/mSc4qk/iwRj69uPkMvLvpEV9IRs0+5ftpfPUlj/c4md7LRbG2doBesRT3e8C&#10;auRQJ9d4SsUiz5+/+/N18Vtu5wu69kJx8D0J9XN+g3njd+Vjt+mLeM1il8kG8fHtna1yZuJgYeXa&#10;7SV/EORAT4xNHMQukbP2NkHKfvtE6LEp2o6BOp+9CWzzmPhpzo8OwIUWsWChC9+1J37P3H7MddVr&#10;W9548lv9MrGvDpQefpED2MCrfpHTdspH1uqWOJqTqSmrHLVB4mnQS098kZV/u3/s+TbjQSjXbj2p&#10;CM40G9nGLmQRD/FB2k/Z+mPkMt+Rn17eYb16TC4r/+ix7T3pYTyoftk2DqI0vLXr6q9NFwdSYP9L&#10;oPh13dps8avDOegcIvl/ef1r220122e9fbSesjoeXx3DP5rrp2bs4mlhdZsT9C2dbU+kIQSaT05O&#10;6BMjD/3Xds0DwV/qqzc5r/3QqBzr4UM/Vqsf8DI2A996xuo8tr2P4Uw860eTm+Q/ZeLLWM422utr&#10;+ozY64m+hYmUb/379+QShZML0bYvpuSQxqULAMkrje/SmfyLhrhgF3MDdOVkdqa3Pmlrrm7rdXmr&#10;k7rmgeSbiQtPXYlv+WOe7F35yWQfn86FYkvHTGhubN8HkB1MPE87ddq91yAwskxfOAWnTHzLY/HA&#10;0ku/oncpp311Zt+M3dEotos98xq4GT/Ei4UzH2PTLBj+2rnv8CUl/qASHz4tSPnW7Xb05Jvg16cT&#10;I82RBmftH7I2ekpYMbuUcvfJ9jYrmxYuxLX+//79nBOQyAK2Ns84J4efaGADdbUNWbLPz3vM7nB9&#10;Og7aj9ThdOGJJ7B4aABbHz5bmhtDjfPGw/yEgTlCF2racvwMZ3Lg2JVMlSPlLlqLUWXLZ/hP7hz+&#10;k0u2fnD3oo5Tj+k7xlqOYMfFRcs+uGwh3xxbsJt+ZzztXKVVd5uVc+SwiD4XAeiP7j7pjPbXmQPh&#10;1Dhg29MPbllQGXvCF/N0Vy8Wr/lFjrfN4tuyY21z+pCyJ+wFirHP+Asd8Nxe9frOySPoGr/DJDEo&#10;L50++2hPPv71JCNwUXLPedAc/uNj9TN/mXhDn762hQfd0XXstn6pnjepNsEDmAN9SL8AT71KX5wf&#10;+wyN25e//pZXfJs3xTfarSzozs07kwfJEDMUyjK4xQ9dW289+tXr0BNnaLjhROxZgN7+YAs+ZM7e&#10;bWJU2c8/a5+F3qgilGZeNHkIvb1Y0PanXox+zOutXwM9n7Gu3oxFnwIbWzP+nXlwzFa7PG5GppMP&#10;nrbsIb7B2lCdsYPt5YnNN/CLp08F9tj2uS/PrF+KeL4Wx2HPX8Nnxp6ZU9ZfiVH548c8YU+nnh9E&#10;RmXA1lgVaXMeNXYnnzJ9sE9mjyOLDw+s/+2PvLM1Zu14Sb3VZeY00SI+n1jUHyfXoCEPLWy7wRtb&#10;zA1ypokbJyMrGdfOeMw8cW7cpcOuR7CFhUry60Yj/8gD763fnJ5aER4+k/OM2Z/yevHlUxwE4B5d&#10;+CfB1DJfxp8nLL/TLFVscI8xfNK5Suw/uojD0El55c/sC74Ld2ulzt3Chn1HF3PAsadjucVYpV8r&#10;77j1EGr9UteS6BbugTU0FbRPweP//j+2ndG9aNaDkXH8Z5wYmDyE31P2bb3ljtXn68JT57PjYWU5&#10;NnATkLrCwbO/couN0huMf/0+fPambQjL375zugXl/cR4q6N5aAQov5UDTnNBtvDayx55oud/Oda2&#10;bVb+w6j8l2m2o3ti9YGnrHPc0AfvPmWe09gd26Wy7cQoeoMfxHFD26Qw8S6yhsbmBpXaqFs7bpkt&#10;UD9yHtunDI8pK0q/1v//Wv4SZ38ftvkiryr3dKx+MGsFQm99PO12nBTHIws964rIwVbRPzbuT1Tk&#10;58rmxtqVOWbQb5OH5BpmpXv7ysmPKx15/gguGUOk8blynkbGNzzap5thxj9rj+UfCShZPeur26x/&#10;xD7xdcsX7eqDyxBaMgqg5APWL/KqeFw6dFh7Oh/o/CptTct33eaKk1c0H+Sv3dVTwdpyRVI2c4sZ&#10;cwZn8PQftnHeSnY3rGG3crNQXzsHAABAAElEQVQReJubIM1DZl4480sx6+YK/qwujW/tT5uMCb3o&#10;LATyBx8vMLa/baX+NbDzgrVmrxl+4qlHrv447Wu7yFOIAcRfP3J31gxkiZUFDjlaH/+6EbOyp/nr&#10;107zW+uOLuWZti0LHXFnn45k7Xiobxxb2FaboxJ71Ra3ihXZ177Ke9sqM+8Ao9/aV/8aHZRnKBoI&#10;zbHN5KSJs2H0jJOD/WKDp89cfwi/2OT3owPEsd3YrDqdc+gXRODRVwD+q1sfsnHe+DAmy674uikp&#10;C6H8iy/2Taw1yz/oBwUfN9Z27ZjNz3xvpg2Zs2RNc29UiUaVjR7N68GF3hs+yIuenNU5aKzYfq9N&#10;RZ16MvcnnG77Tp9t9ZX6L1VCTz11WiYmu59+ly1b9QnhlNPF07xdb6juYax/MsaxxXDRMGOHtogc&#10;8NroyXUnFs290vY9wv4wewHRdYO7dTku7jHGs9NWuNPePqhg2Wq7+5y+x4SBq66JX13+FncckcKQ&#10;W9nU7X63qX6WwV1YPnv8rNsyOMvTPnnItbI98fCZ8pF76M+TEthSuxeOGTrBAVcSXT0M5tqAtZFG&#10;kvzCqb7wtrzb4PpDdwGdTjhrlxPA9HARKEHjpO3duzkJqxxHxzA4PEJx2aOffTxm0n77YuUdnflr&#10;2n+KTuTxcYGAjZxQ7yuZDWwW+V4D/LX31s1ANIPfltlugpuTo5cTouIdndYuZGV3W374kLuuV374&#10;64PqEpzf8iluZAL2F8fxk65jdSu/Y5PInhxrd+JTfdsFF6A5n7HvLuLZwnPXaesPrjLHu3Wi9CEX&#10;wcLh0JnXiLGNRAS3fHjv7JPT37ssxnYS/JBl9TOos1HbnnY9eHw1aZ642GL0NpuRHVwTuOwb3E0I&#10;XNTuBAJ++MOZZIxvyjIwjbziaWxbqYtbsrFtYiV/IZmkFl2Ob1dP8ZqWRaaXI3WzoJWDTABXX0jb&#10;Tlnc1WNJnh3UKff3NiegpZrjApr5kONJIwej2xnU157Lc+mRawHJ/W0I+lyAdz6dPNs2t8vi0y/w&#10;9vFFBn97BzYaI7++GBTNMjFyAdyTKisXPLB6dAGKQOHhIjAalz0gtS7VR8/l28N8ucFHfM4CARqT&#10;50on7T+c49qjtBMTUUwOse2CXBZ/7ItleWvazqTyW0+mJm7U62eeXJBnlREtxWlz7BH6u9/fdw8C&#10;WnTfcroviJHVrzzjCwtjcN3kQmb5y7GP/ubC71zEnAG09COzhSb4cMQP0Mbiaxc6CKqMLG5OyMQE&#10;vsUhMtBPW1vleSFFwcL5gvILTtiP3cZmITRt0Vu7p0ycoGIhhrylg0c+sVzL2NYFYK/ib/m3k6M3&#10;l2qXiua4TrpDn6/3d4YvubJTe4UyOi4Uf35/2/nDoyM0B5yG6F+yKTvydYJ0bNeTkvhoZLrH/uJE&#10;ltru6EuGnljxWxYR2EDZ8w7LHoeeHM72wASuF5/wSbkL4rNQdfumtij2vJbz7Fbf9WH1Se4FT1mY&#10;0cKQMvYZ/905ZWk9eWzZ2sSxtgtw90YZsqZ24r42iOf7Gz81aevCLfXTevrbzFWUROXAPZcg3xN2&#10;kZH8QwctOWf6oNIP57WWc7KoXP3EsTqykxkN84WhJf4jlE9h9Hvqqfi1XVaPxXMRen579LaPdmOu&#10;LVsengIV76Mj2s8LVT3ZOScNz8Uf+2LX2HhP8O++N3LiOTqSzd8T8Hqty9a3PIbMCFpbbflu1a++&#10;W2Z70wvfVtx6Puuf/W5PSvXl+e2xO861MV6zHX6/d4zj3/ttOS6ubM7m577uMb9jV53TxgLzzN1m&#10;bkhGOdZ8UT+e8aLCxhdzUWIWv0d28aHN6ozejgfTanKqenL1FXbpA2i9T95RDipb+IGnv+eGn5kv&#10;rk1X9iLjva6LPtO/WhPvhJa8ne1zsYOvV2fjoj5jTCaLCxHo61ee6je+rIyoyj99GjSyKq/c6Tto&#10;yBtdbEmdMQT/zhX09x6hMEBHbRdWN8f2lyccuCkqOGYy49TitA0eR+7BjD7ZGT5KHKWdT/o13ypz&#10;0uxv+b/LU4Jx0uifnOsiFJs2/x4ZJhbv8ZUcbuRZcFz7sf0krIs+HPUjO76Ty8izducDcfTCF/zR&#10;/sxuc7HDxQ+xqK28oL4XktJerNETfz7km9VxbDgyTm4j05wL3f42bxo+K+/i0qE2iOzpKdLx0ffO&#10;MXILMGbLU2uH0Xt8PPNIfXjGP7zHbhN/o9Pgvjl2nIVa8XbGy+hloQTdPb8hdwo6x9j5a72csjsX&#10;jHzs3OwnwDbIKvn9hTbd1w57zJ69SFl7zyvE6ekDnz7Vn99iK3Medbcfhq4nFv/+j/8qfTe2vcvv&#10;bvbCwblRoTEaGfyZKGn/xpu1/D1k3j5R2yQmKmf8uryfuCF36aMc7sLq6fi3vCGJXZ2L7dxh7bz4&#10;tttmt26w/TU/B/QmN8Cw6/5+Ltw3GUPjtvqI/fAXw88+IK8qn9c8uzg9eR99tBYak8Gbm/jSl/JX&#10;GfjLn/6dNmiJLfWgx/EJmxVu9VNJxuDnb2VCY/LkzL+NO3h6AIFb1P/fAE+fjRFxal8/ttBnreWX&#10;jPfGH7AyH5Fv8rf6jbPFhQ+XvxNplakXIE7+Ut84jsCNlcztyT3j1diXjRbg9yLhmffDdSOK8xvl&#10;VbzIoxf8yrAEsh28p31e2snv+MbVbTd9TD87soffy/bjSzrtHEH+3Fz5TV7n+asbYKODuGIMMu9b&#10;SuBOfsmIeM3j5LLJwZuLtdkcyUeVOGViJzWlAUeOW/me467+p5yb5Oe1y5vMc/vzAuU3POW4rUdT&#10;jJkbjI2T536f3z13vidWXHie31AlVW74/RifHnuQ4eN5hSxboqXP/n5dyJo8tLGNt59GGL7R7PQV&#10;7dqvIs/X/Y3hCTh6AfiMwhbiAb5+Ap669Pw1ZerTaPKIXBKZ2BeI1UK26H0J8Fv84e34YEfPEKxP&#10;yvv4CE84vUAVoisX+utn++w89MNb/Cp8gDptg1S8R9XdLoUXjYPnGHiCbuVyrN+5UY692LjjwZG/&#10;N6nxW9paSH/2RW2XZnYcjly2czB8yHpgdB771s8pf+ONBQ8z8/kfgb61fO2TbXwx8rmQBtBs3Ymh&#10;1zRrw1eFx6xHnomHlc0WH7EiLD73NRpDgOcXTwl/FkLwTDtSNvaZOjklGPlqL2YiuNnW/tmq71sv&#10;TGYCbE9mc4vixsoz7rW6+JfPp+iL33tBqjHHU+VLgIHSrFzT91eXjffXMaBV1w4JH/CTe4UqSAdy&#10;YzPyj4yjvzzBAr0p7UxXOzcwnmp/aK4M67Ox987Dh75u5yK8i+SLN4K8/G7ff1n0xaPV96hx4Tju&#10;nC1yt6v3AtdVfcl9RL8qLr6pIJ8PXdO7LpzRK99hsrntqYv6nVNtI3126dlan1xoPxFnAW3Buzyg&#10;UfzYWP3Sv3gHb8rumNBu6+0/oTqkX5BjfBvM0BUn/DshNvpqJ76fsPwrE+RU29/z7I2bbWP8CoPL&#10;B8U1h82f843G0kG+aKN74F5/2JLZbnnHoiwGu3jsb2ksdm26B9l+6fh1WdH5/CGHsvUxPn8ETxl2&#10;XHvit38wXVJF4zb26V+2wEV4ddj3HIZu7/jr5dx//NYmbb+hecl3xczw6bxIgsMnrv6k32ITXRek&#10;c11kbJLz8V/F+5HryNcecPK0nA4qS7Zbt2V0XfvuNie7s14bvsq2/A3m9D5lW1f5yL1yZtv8GrzO&#10;M9IEzubcdFTsS/d9A1unW2ceXXXMHUD35HwZ2qrTWX75NK9xm8mTidk98Lo4ADB/CrIGRQd/rLsN&#10;7uI53jJ4S0fb5W9Ltg0OMj/xyLcJBM7yLVK+HOuYJn1gAngn33H0cd60i4WCv/B6f2VUv/twyORH&#10;qvtKrxwr20/veivB0W9pb3vH18Q37VbPaTJt2Gjw+Wt0WrwOZMd2HbkbI9FB09BbgILG8o3lG2iO&#10;0V89Lrw05Cef9ffirs8M7BbXwJusoC3tFuRrj5d+cXRkclTAwWxc5XjjE0/ygMZltktry3vxccxz&#10;xVAbHFz4K6cEi9/Gnbql8yxbHs96eLlZrhcJlPcH0XPsYorEBHYBEy0TOFs8uwh6JsdFzBet0PQZ&#10;fqOE35nwJIUByCtFewEsg4STdwuwQb7kb3vWOnR6B1zajU1u27InGzwHmOci98q0fYo8PnSQxfbY&#10;ZNvvaFgQAxYmtFHvIqc+aB+QCXQiK8llcB//J8bEWf76hOvBg6vttls6vStHTDzw4P47aLuwto35&#10;X8DS2sLlsReeyaNN2578srjkjRDV0UQdzucEBCuTje7gwouOPc5W7KL9y7FNy9PmhQ1yvCd5bZiv&#10;te0ew8fvgrRB1+0/87oYi4MjFxxyrT7auUgfR43sDzIXvbPDP0D7tTt97dc2HfDG7/CmLCfbCRZm&#10;+J1/g+tJDdDfJgjfr9/nt6USJ+r0me1za7vmZCfYqfO08C5ozZ3peTqhCxGR49hB+4dJe4Ganr1J&#10;I3w7ETsyy09+y1cMkhfsK3m8GtLvt/4jv8EKyDcLx7Noi48ntDKAlraF0OoXZbtN/6TX/v6aPI6F&#10;duLeB57jbsNj7ekYrEw9Ttutt/UHnID3GHGftKUP+2nn0/osyLR92my57Tfv/M7y2KwLHfldY089&#10;kxu+CzXw3NTjicDSO3yN70sTDb4Sn2wxNEfG3YebBqFxj/d0AK0721u+5M/kOICGsWYv4Jrgzsnr&#10;xGCR8sUuHZPgnhOyd+HZ9tHFFn3QxaXWTS7S1+TXffVqcxNbegI9dtZnte9NQ9mS2dNUyvBVT64U&#10;t25j2NsXjAZ7AR7vxelryCJOX3XMfueErzJWNnwmp7YROpFffyRfbS0vIRiQW/XU9UMLI9vqPMf5&#10;ZoPKyW/DI4Xdn1gdenuyqt19Ejl1F62z01gI3SNKS9evT1xlWz687+Mnnn06gmebaXvrq96JzsJc&#10;BG5pi8bdd71CMnY8Tox4CsWi98o99jU3vMtK6PG1Y+Vbq6uvoHQR898x45w89qwlfMVlbWCB6tzp&#10;8aChjl3AU/8HStvPMb3GFtf29MPVeH1fvWKMlV37XWh3QaSxmBgAlSGyayP2ZxtfpHpzC7yd54yc&#10;ZwysbiOTdvoEPenk9w/NWfQ9vPVVOOqcDPvII2JQm73Qpmz7/NMmLgJtjvr4tTE1ee/0DbnRDUPo&#10;j5xzAawnZSmjY3VJ/3zrqdscwwX2QXNE96bLqH/iyBnLb2MZOjLw5IXaMnj2VZAfrno3mCgzVnyy&#10;cJkcZYwzPoAZE/e8Sl49eY2N8Tkxavw7rmt5mIbs3XfQeiH30W9Otkdn9ZGu8roBTuzOZ9r2vODo&#10;FdTQS1xEF/qtvcTW8uGz/pxAqML/8IE9riglUvRzkSR0Ujf5c/LaXDSZC4BstbZFm/3Mq23FzxNG&#10;jpFn9sevcPezJ93ixgJ7b8IKkdJMzIgJuLs4i/c8xTecXCwgH93NEfD5/XdvKhrtNqZ7cSNlZFaH&#10;jjr773Lx3zzenCLatXx1wbt9Lr7lB7zENRges7Xvb23zrNfeQPA+d5KNX2+/rCxi6ZcsYKA99p45&#10;Q5hkDeJ+c8/y4Vs6iRJ8tWHDJ9/ipv0CnD8C7S2Si/fVY+2lXS9Qxh58JobYRr2LTuZ+//whv2Gc&#10;ubf+Y+4mhiA+aaCjXJlzNHnE+GicN6esPpFZWXFDC01tdh7UnB7/6e+3rEW/35hEb0KC7LOFWGkb&#10;85HoqIwc/bRfZD/yOF6As2AuxgbqGzuxO3iOd+Wl8DTjG2WATZe2NnRCU9nm7v1N7vWdum0zF9jn&#10;RndlcCYnJW8f+a9YPf0GDr4+/MWuW0am+jA5F73tD+LARz5Xnhd816dh0fjY2NBefWnoH6EvfpT5&#10;gPIKzzexd/tBypxv94aB3AwgdrTrjRMe2wts+/UF3QDZl24Latp8pXrLt23r87UX+pQvn50LwuEf&#10;OLVRbKVnk9nY98/8pq5c42asjznn13+WvrhdgA/U2d9tBWvN+p9dE//p427SA/PU69EvNgJLz37j&#10;5OjveOLEmD3jT8cnNgzN5rhs8ZcvyYvXyDRPACpTB8eYIO/9khsf2PZdFm7Bk38Lzpc29LZdiOtC&#10;J0dHb3XBGryD27KU4zVttd+4vLdvPkSHyLY5cOe4fAOffp+S283Z4JiPKOOrn71CPuFD9hknwy/2&#10;jCQvxpXKLW7yB8gjLhbuuc3YB1pjJHTJPzln7LTjK55y0ptTP/ZGd8av7CBSGy+f3Y495qhxHtOE&#10;VGF0WUlL4hEJI9fMQRI3abRvC9BY24WhMzlgy7rlxwceWZ7tnrjqeoHwFN7Ux4Y8SpbtI9Au2z54&#10;oC92u+6WuG1ewjc26s1Rqb9keLQ7bDvOO3cz3l+Q9jMPVjLn4H2KNkL2YottkSfn1x6J/UuHuNP0&#10;zO8Q0wHbleE552yAhU5v+Loal3C+FLzsG2NP+Dc99J9wzwvFdMZzdjivWodHSu2bb+yA3c7RJW/H&#10;0qxvM83epNc+lHmLLiT/jl4Tv3g3Fx56cg3/PenXFmlMju2Ph+2/bDr2iNDQoztYOxLS+TF7ro0T&#10;McGb+YT913l55wD6HBA3oBnm5N+Jt8l56urb5DIgTxBnZbhy9sN+dCIDHHKtbHB9qkfqzEHk3m0q&#10;T4BdQ+t6DX5/AGgssOsF52DXU5Sv/ezPdRHzssiav9UjJZFX7pkx3XyCHvKZudXkTfqb0956Tp+4&#10;BUDT3+LjGXfX593mWsDE8mmzddDCb+3bdueLDNr4EzsA/dVLOVCnvHInpz9BnXL1T9nKT5i5lpE/&#10;gG71f7RZuZbnHnebUHpd/uR904xM9Ag/144W1get2ELb48tru3UhIFZNcVavJ/+1waJ/aVu51wX4&#10;sD07dmvvtgfc1fc1reX7uvz/dlz5QzcrBfHH8OoNiowTMHdlD3jbl9c/6l2DAE9fOiaPNY87N05f&#10;nBvAJv958htdQC9tOrcTB9jHHHv+A6c6XjmC/27fqf/vwGv7WSfvhV+NQ3tt7MlgT/WC5eupX/s9&#10;PuUwSIHOAhr6pm1uhKLkvSDhWMUSaYJNGbgmrekcwGIlw2pfwZIYekKHcAzvxGUX3tUz2ELxlb2C&#10;5Wu7+4uyx6WVQluT0OTxK8Dhtq3QZLBcaFr8rbNdgLuBo2xx6eTkfE9QPIaujikuOcLVKzT3uEGW&#10;eklhBrb5jUUBqa36xS1fPJyoH75w/AX5Ktsgavkgtm6/tFlnktkkdQGPIRW57fT48DhIsdLwzDFa&#10;wFY5GBppkyrym+CalMGxuLMT0o2BnsTlBGaeJvvlq+++++6iY2d57P6223L8nrzb+LSDUxvnGB5Y&#10;+ezvZGP8kKTBD/B8Tlt1Pvj6LKBd3sG1v3Erjp884C+erQSyJ/bvPztRj53SuZzEqcdjBsx7UMGf&#10;F+YVH+IvdMgT2iYeK5t2/NkLeqmbOxhnIuuiBjuZ4AD0nnbbyeoO0JLZeH7wqkNa9KmrUrht6nBp&#10;XROi8HuC9kDx6rk+tNWnvI60fTPHpQP3PE7jd6VGv5mAVp5D88ln99dVMc+lqzbLc2QZGStbGnRb&#10;GcVvPmm8E5ex9uhQXbP7pNcYKvMMoPnrMWUPrH35av1Dtot+9O8ELndga19ZIq+tv+qT/WfuQXpl&#10;Xj6/ZOFC2Ws8x/iKvW1XWxwZSyfiPu0Dz/GTx5vtI6UyX+WXaPxskSZ/YNusH5ShNRdk9T1jwkwE&#10;d8z4nNgk3jt3ZudpSPiijx+8Wh/QA232pQt+Liya7MAXIwvwLNJ66vmb3DmNz9///p+Ey//g1seh&#10;BdfHK4s9hSqPGyt2kdfiX19/HIWGD/lNKOYCr7ys/erC35sv9EP09D2vsuz22HU05N+zWBD7dnHh&#10;0IP7xk0C54Lsx2/v1+StHM0nbBSae4F39YkBXwD77eR6Y1Y7ZXC7z+rR5TWoowfdLGR/PIvqQa7N&#10;/H4ZHOOgi7+2jpfPLm6i+ybyvq1dbj7w2AF9fsFroXKF1hOUPeW0T382c7H+etIAzdQ9cSPY0D/b&#10;yZUTB5U3/OeVquGR9kCOnyfY5yRm+a+f4XlFpovf8PDr0yNRA+7C5n+x60KuYzKnQfUv/4O/J3ho&#10;o9d4OLqo65sHzuRMOzabj3Fr+tDy1R4v4CJzz0GD08lh+KX6grH3ddh+FuEi78R9KFSe1R3mnqje&#10;rWbvtvsySFuydwQbHPzmxJad+FEMkF/92A4dPvkyDI7p+9PWNy7exhlyTynaFsUW0H+2XbkrW/DI&#10;owyN0d/i6MSGeRdbWIADT9pPntq9hMiUsp2TDc/Ru4sDpUXG4c1uYGQ48h+XvJb9edz9NH1yH1eO&#10;/uGIxel/TgLGv1Ql02xnzqSPicf6PhW1T2LvCdooZ7PfcnHoeeIjR25ci9mNU20a++E+F9A+Xb+J&#10;2IXU99/ODWxhhPb2I/lSf/M0r/YRLTDydGEhMhTS5scffyzO3IDmhpRgZtGkeS06u4ATbVOuL+0i&#10;7vRlOGRfffGCN9vQOTbYckbb8WoEGBx5sTmFDvp9gP3J8jm2EkPK8Vk7dp7sSaT0X3O09WTHluaP&#10;zV3ml5HpkQfQAWjtdstaMIWYzyfH02Jqi3totOTsP3Gqay5CmKct4IflzhlGFyzoeuK5CHdU0tNJ&#10;9JznTDl7/uxJt/ipT4Wc2NuxFr/xw/RFMcd+2uFpDOfT9R2WC/s7sFtmfsK2M4/ecy2xMHL3YkYO&#10;xL7Pu+x/dl57bgpGd/SccY+e4lu8ty7zC3LJdWOf6SdkE5Nrm/1dP+VgFjYsMM4Nx2hs7Kjffe23&#10;bzWGNvbhhCdbAHhroxacMnzcWGCsa+xG7pF35hedi6UtsbqfSKHf8Jo3obykN+MWfmG6VZeN1gZb&#10;sT5yvLbYOrjqE+HJEGN/Zc1DB0kOEAsuuJBJnbewmGfzgCev6BUBKs6eZ2he26XOzXz/43+4qDvz&#10;GOVuQvnxpx9zA5/HI/PP9+dG5ZlDoi6PjJ0Qr90e+aHjR+yJHl+MTBMX+AN5zKvytIXPZDk8awQn&#10;5w5qv5fH01b2lfdm5chjMcfiD1rv+TMKzJvEbn9gwpbs1zc9ZR1EjM5v+J4YzJzdDTLqnR9Wxvh/&#10;z5urV2x+rUHQM3x7USr766f1uS2oDu0T84YPtO+LA3ecwud/W7yAflpfpLyLb4nbpVuE87Vltv5A&#10;7RT/8MWbvPVI3bffflt5lYkfZXujgAt/45PhrU4s0QutlanEw+LKQ+EB8OXz2s3bXkaMqYtfKlti&#10;as4p3CwxbxOCoA1bzsX4ex5mHrAXf8WOvpiiY+tlMLIx2eSh4YXuyL3bVzqcenigttZ34nOyDhy5&#10;c6zM+ZObtuTJf/7zp+YIb6lw07e+t3M8uGT91N/JnDFwfcueGysdh5P3J++ETi4a1G+POQ9am1+H&#10;pljTb0bGqSdtfoP43byu/AjfzZwnnHlx/ABO09IY2rmpM+dg3+Q3kPfCNTw+oZOnhPH+5hs3MESv&#10;6Pzbb3NBhrzGtV/4U92J9We86CPG7B09R+bJVd62sPq5YR4c9bvva2wy8do3b6zuMUTtEL7WgAqp&#10;W+/VHxm/tN/P2g3uc9/x+/hxofIfmktv8ZcW3MWje/db9pJnKpbsZfyL1hBpW30dr9I/LRwXN3rd&#10;9Iee8tYfO3R+kaduJ2fMWp2LmnLHu/TNHd/RqU/iqyesTMp2LNz6rVtZ9li9/Xad7uc48sxPEKAz&#10;sZedwQtu2+hqh33n/SkWe7/2jTnpj1c+GqTJu6P305wlNhQvf65sa6/FEWefPIB0ZKrcD7vCq3iR&#10;v20Po/I+TwUv7SAkU4zPVWVm3ratT57bPo4mvC5BpI3+oS3kY4o5Dh4/1aOlzXZH38Nnxx40vwQd&#10;I15XPOT0hI6cc9iH/+k/adOyV3ojdcmbff6BVzg7M47omxyKztC33+sR2dJTvbonLK1nOVy2m8hG&#10;b2xFt095A8Y82ThUNm+UZ2z034XlW/zHAV4bM10zOgTlPsAW/OupS3/rf+XabWzI9UCZOhfrxNzW&#10;T5mZSsqP3fSB+nu6x9Uej4wYMeDYZemuffbYds+p7QMXrkFD7thnZVpZHPsA5yXOr1r2yp5sLJeA&#10;qw1Zj9mVWXepLYx9jYOpxMtn7dJjCrX5IZD9zl1P2fIgz+rKFgt0AkfFORA8gfXXFMKZcsdQSu9s&#10;JyeEbkz12n5HxJK57PVChhmL8av+F/+x4QO1/lsaK9fIc8u29lndZzv5gr7mQF3fDB9vtnlC7Zv5&#10;bW2rPp+LDn/k7y4bmm1f3JN3UnDrQSdGFkND62nrxdM10rNHv8xXF9oqtJsHbbPu7Q1zCygXdk5y&#10;FWxFSKbdE9DcJ5H3Am91NA9P/xI/lcu6Y3mPHS46FfZlWc/tTh+YV0AL5DT2eSbxpyD2BePVkQ++&#10;kzGA6BIeA0TwGBPNCoyhv2yBLVraCAL7UzGbl86bNk2Sh29lpTwFA443mIZCeAiCpbuFBxf+ymbw&#10;1inmqTKLdzNtk8DnlVgS2spwt3OBw4RxF/Gq26CVNvoLleUE5FOPkZmcYxvyrp1qtxy9AHKfXoo+&#10;/k7uTTbR/ZyLkHQp79SjN+XoxMZk4ovzqSzl+ILLdVB54IZOaWUysX7G853FGPZLCzRNyNRbKN8J&#10;F1ncLLB6107Bbzl9004wZ1PZyLgLoisIXO0XHG/7PfFufcoXendf6CvBg/y9CKAstAwWs5g7tNAD&#10;8CRGWydvYOvsrx5TdvtnF5l+/uWWoSft4U03MmjD5+Lh83kfqvK3uU2nvwXkFTJ4JPa8imifMHOn&#10;+t4NadDSxgllqBCpMYH2yslfYPWFp27oTp9kt4VtFwot2uND/qIrCd0Thfg1r8urLH5rOO4xIK7N&#10;2PaTpB028xvHwy3FN489SAk6Jg7Za71jcrjQyV9ByP/IvOUJteLAVU9tOsyTdaGl/EBfbQwBHlnz&#10;G0OlTYaVI3XulLZgsU/HbvvdNt7rn7Gjcvy7yHAuaFhEESe/5w0JgLz9kO7w4qNrP+3ry4g7Oomz&#10;kX3boiMmn7AnkMwDr3Z4ItC1Kt+0thruLvZsme1c0L6c1KqnnC0gbz5TPn7hG/I1VxTpnpDBuyY7&#10;p23xkqvmaaPQIKg+qayTXydS4ZG/MGq/saiqT9S2yXsmaNEwNpsnOuRCvNx85ISKrwuHv4sdsxg9&#10;PusrioNDbjTlDFsnt54Gdby6o7OTRWUugLZPoh26oPqfuxe1JU+mmRO/xbj9NDReTjD9toYLxJ/O&#10;E2nrT7i1w9LIkXhRDqd4u02Zi4CtY9McA8cLG0dOkOWjHTuXjrzliYm96Ls82AYsnlxfqqHdnJo6&#10;bEzyycc+lT08uk37iNa+gn5z4ZG7NEt9aKy+eMjH6tlZngV84Qns7gcHXTgdS1Jnn4+MrXLdyiJm&#10;HPO9V4zDM5bBI6MF44nB5ODQ7wUadCPDvjKWHciibeM4/NzEQ2Y3F8DtOHwW6MlY/Y+d2j42+mfy&#10;OhvMmD04tVvGQ2Np6ZfH+Biv/fDhPO2aWGTv5Iu+gvcsKrlQEwI4lw4ZBiJlfGSCGjHD28d4o++N&#10;PTc+yEyGBcdgt1vXE6/HBF15Y4O++Ww9+XBoWfTep5B2DlXi58sYyQZg+dnuR7k5xp6IR9mjr5q7&#10;ze5rt/Iqs79Ppiz9rbedffre+mt3Q/pZfDBziLvUXvVp15sYUba0h9foQcfVPeLlZhnOwDt9yJd2&#10;wQEr/9JRhvdBC52RtDRFYugZj8feE5tslZrmYr5+0kLvBRwbNL7bPya/w8G328ZNd5v7dp6sjy59&#10;fcH8ZV/xLLbkdzecyD9g5dBmFvBGNjliAc4VL+HPHleMpZ15B7Hg6N/Gm/5We8aTbVv6GRfkk+f8&#10;FI/al22OXcjoIwanL0b//EWz0tNPO7fJZhaKbvlKL7TmwpVclGA4tOlPL7rzBVnZbU/8yW3+4ekQ&#10;vqz9jy/QBWT1eQJa/kHtmXp5DZooWBtPPZnQgXvbX11zUfQeHqKH7Ivn0KQr9Mqf/AjQIRsXcMpw&#10;4nLzSJza8mA2DugfjK/+khtEP3vdbtqwOx3Ylaxuuq0MZ45AhpFpcNAuL374t8BOd7vsXZjKjW8A&#10;P7G0vwVMlt/fTe6ZeD16BdexC814/5gLiW52pY/FCvRHpuyFhn6wMYsmfrY+cPUNvLUxZ6E76PmH&#10;uvzBhSMGybjHcFzMAmOvmceU/zGJ+JvYnRu5jDVoAHR2Ed9YKA6HTqv79SY898apHcqW18h227O6&#10;P+y7PC786FDYbQ7I+vz0Br3IVR1S334RedfGO1+oDVLvAue0H1qlf76Uk7FvLolveqzvtT+PDd7l&#10;IpbxHV3ANuwA4JszkB+sbzofUJAmi7s6Kh55xi76tD64NELyqof39hF/7efwfTKGbxvsXfD95byO&#10;8kNvNNZf8iG3vhd1Fr90E1473+5x5qS/ZV65r3fGw7nD1IlFup+cmJASns7hrYlYyP3pp/M2LzKn&#10;Ul58At6Vm+3Im2O0r/wdvWc+Pv2HndnTa4UX1gcj/8jUum27iI9t3zJ2wqrtOtrdCCuTPEpuMrAL&#10;XPAu/Yd+8JavMVIZHVaPpbhljpfG1m3Z0unYkXcgdb4ZemzhfGDjbdYLhv/miK9zQfKbyNZxOls3&#10;EL3kM3aevEHmySXUWbyV0ZhjjjdzHPPYtI2t1n/w7INtg8bIv/2y1f3CIw0S9m5unXm4J3kX2LBP&#10;1ecpazTEzt6gQl71xlxzQLnRnNWYXd7eUhV5wMjAR15xP/MDeYCoK99uxZqAW/n5uXPgQyvZtnG2&#10;cyzYY3d71KHU6NpYSftuI2/2Ggfwk2nC46v0g587Hns9K50WnnZUtnMHPlhfhgtWh+fogk592AWJ&#10;oaZfaEcnNkxP7AhMZ3zgAzGKz8bq1E+/vB9YGd3gq5/ttO9Bvi7bPey/dfLL2HrazDwmtWRp22ee&#10;Oj4MnfUlOuV6ePc4+1uPNhcW58k/5aPPkfXQrA6pGzukbWKKLOjNucCtL17OO4xxfMr+H3PDgTG4&#10;n1z8nvx966DNaxj9x3Yrd3HCN4zPLuoVpXz4EKycMy9O6TlHKs22mJ8uIeOcI7VZv6xhId/5VUo6&#10;Fzz8biw8RzZluw9N8cSKXDY4cuzgZN6WtYaZC5z2adS/w2PjbDQbjhNrkcV6rgHwATvelPGWjxnC&#10;69F/45Pa8fC5eB5cTcmInro/gvXHrfdL/JZH9+rN3sdW07/YdPrwJUN5p7y+ET/Wl8SP8SrtV+aw&#10;ScR1zr7ysdPMnW1j5/yZI6+MV985NGqTnifNeQbRVJFp9V69miOOuZX17TvJCnvBeWX40vawm6oH&#10;bwW1ceYGK+Pqp1/oMxEkSMcfcmV8Yt65Fz7RqDxHdzqpA1c8ZB/99kH2yF9jPfHzW/MffcTj9NHK&#10;EhL6jv3Rd2iiy64LaK3s8ILsP7zzZYp3pY8bT1u0FyrbyeU7TqD1PA/Fk01WntolBMisX469dl69&#10;OXPkLC38jmw337MXHY1ZC3j4A9XJ9ug841WrSi8CRYbBf9qB67Bs3B75nvR2f/n0+GHXwyF+yvgS&#10;vRf/jreRjzx4kXP5b9svbV/r88Sh4/h8aBl2yae87WLOaso+57N+XLotj75zPWnkHtnZ/+bGLsAY&#10;bjjNf3jMvFboPGO3iOerOoasi7KyU9drSBV5wMpVe6Scb0LstJ4NXoWUbzvHq8PWdZuvxVe/ON1n&#10;L2vcC/yMX/hePPlHvb5FsYCtOSF4f3VySidi1qAqIersjN7/o+TW2bqD0SR877TSZifyBpeLHhKP&#10;9to6Lv/sb5vFcVFA3VO+pwLownVya1/d1itf2ruPH1icOSKDsvDPpMDkoAeZc2pX3FQuLW0k9uKk&#10;foLnFV/WQvSckC2/2pAn4k31lfkIAb08TtJdvZV91IsXjo6CE12fnrDGR04gXDAysX5zfkBSPRrz&#10;OXKGVxRYikOHUG7XegFwJL3xUWU6+9kIh9KFUz7kOWWOTRw/vvm6/quvLnxkb/5DN36ODvbJCj8B&#10;EXoj054w9WQ3zZ/A/4K+ZgpdA4un8shggdGd3muDsdXcqFCZgrevNS3PI1fxw2T98OS3Nt0yMpUW&#10;ubt/LlCEFl+gsX1nfJPy4H7WAYPTC1bBexcdpKTaTsJIHbpOoDzlYiGHXF4HrdzFXydbgOWVaQtW&#10;3w5YwQN4syM8sDhddMjxLGKz+MS9enSXZhvlS5n/C7JYIPYsqrC9V1XvoMGnYjWebUsToMp5ZCgt&#10;tlhioYsv2O3yt92yRR8bXa0fxaEcHnj1At2pKSf8IkcsVnr7NMv2KTZzZ21ET/1F8t6JHGTZi9Jz&#10;p/DpZ/G1gaeysmP+dgE2wXHZkh5JjYXVi2zK/V1lWbD5mAWKjRu+IpenctwskOFndGCb4GYTnZvr&#10;L3lLE92jzD4ZughzkvFK0aMjOfw9oXdjPeh5wmoNZQDVpnHXwSgLlL1YO2OCydXq2L4V3PSWyy74&#10;4AcHDXGlfy+0/7pA+ubn9vmfcmf6X/785+ZAC+bqLWo5Yef7D+krcjTtHHdSXt0sPITO13nFZBYY&#10;mEadV9i4YEAHY5r+9cw57SvxgbHKwqOL0d9///0l/9PW5Sf2yYRnnkgwWSKPGGleiFza1M7BWXAc&#10;aRsL9HK88GL/2Erd8l66iyc3ak6efA0Z9o0e2uj36hxPLnVSMXnC2L54bAuv43TasMW8UmueLKKb&#10;+skz59Qw9L93ET345LniOOVdKEqdV3D/O9CmNk8skMNxF2/iq9pQJwrP0T1D7rGrNmsPtO1P7MR3&#10;XYDXL+GfV+onxugC3Bzgid9qEH7agd/PjU+bc+F4OngmXEW5/FTejbqxySVL5HiCvk7mdjH2yQfA&#10;lzuX97ZZOnjWL9kCuYvP6I3e5hDlpR+0nvAeQhYFt6/WLzkundiSD5fPils/5ECb5s7KOrG0iy5D&#10;evpuuOVQzplSNH1GH77wZNC5S7+LazFBVb/jvDQSU3KAvLHj09AaecmF5ugQn0Z/eLNgcttzpHj5&#10;7aTthpXVfHJiB0139I89YD7xHQ9940skKJ7YHD3UD8ivXZAMP3YFlTc6WYx3wemN17x2Qj504MBl&#10;YXHZvPlCXhgD9F2mciYxB9+YO7HBEWujcLj2g1g+28dJt3htzJbhr56dbTHofCzy9g7X5MnpA9PH&#10;xAd5PubJOjlVvjAHm1w+cxG+N27Iod7CsPJpJ2aBcdXCp3lO80ZzHTmOXmIi9C3kMcE8qR+eaY+X&#10;rTo5zRawKT1s/S7oD3l97PU0mDEjssarV/5rDERPr2nGA12wNmJv9Lw+OhPW1vlaP9sn7y6apQsU&#10;RDkcdquMoeG3Gj091fjWl3vhbn5DMqjF5x/7+A8hNhD3U/bkOwgrC/yx211+19Gjvm0ABCP5IKE/&#10;eoSXUXpoG0tPX9lxKXbuyXQEox88HzIOLqJoTn/puJG25r32vc3DE40ftCtaZF05Dh02AZsD0F6e&#10;zW+tna+N5Y1J8+fx18Q9e639bI1xLjKIE8fiF415gmEW1zfnDB3tbx/89ONcANbGBeDJF+RlN8OT&#10;fXEz8Uoe8Q/IOK/YnVjVghXElKfY+MVFIzQaJ26qTX7X/xC3/+mX8Subr+7lmXp9z3n5LxlnCU0+&#10;bXvRLPz1n2SA5phfw9PYhiY94el3P8cucxNpfJo2XuMN1hb62fHwVd6d88VWhL1iInI+wU12m2M6&#10;t0ilm7bWFvv2ls5N0pfo1nNSfcYNFMNgSGZ/5XpuU1jboMGePS9JzP3pw3fXuA9ngV+MD/Lop3Ne&#10;PPQmn5Jh5zJsxk/UouMTxJo8o5hvwMpLB69yfLbpuFUdQl86iQzbpk8Bhi9w0ZKt3uVCcCGk3WC9&#10;T575XWB+IadYWp6neZtMvOQJ8nNBZI/1y8aRuEi8/cd//EfOP39rnIpNMdSLUuwV+dFu29igMRs9&#10;leFtsfCH73/oRVfzajGsToxp0/hdu8RWYk5Mgj4t+9nYEJulbvVRR77aPPbZfosum8D1hz+ov+Hn&#10;o8zbiJzDkFXbv/3tb9PfEltk4ld6Afpqh3Y/ZAwPa1PdBnfoknv4aRf06O48+Pgrbdqn28dynvw1&#10;/40tnNfLP/oo2eWjvWBsboAuegMTL43PY2+5hZ3blw+/yR/3hda7LvpVH/h0GvnofVSuDfAKWuo/&#10;9ydwZjyd/EEecz5tlM8NGJPnWqY/aBzwlPDaZWXaMdQCZG/ObN8ZvbQHbF1VzkUrZeqQVd76yG77&#10;W95u0PrTV/ShsdcYzU85FWbort7GkS5kZ7vzCb4unZUBo/DHlz/kPfHirUi9cas0ZlxcXw6jkW/P&#10;Qdli9Rq/ib2UHX4TX5HZ+egrfZ/06LpgH01bn+0z+kj7Snz7KTe3v5zjpnVILB3+B+uPHjy/Dm26&#10;vQRzxpNTjhzP+tJPeZBaXP0eCOrXHopXnmfZlqvDv+cuobdxpXw+3u6QG3jzZz6g3ljypOUV1XJJ&#10;If1QDhKzHQvTb75PfnrCSF1TPYu7P/3l5Ak6BoaXVutRe8oHTx4YnAlAZtlzL5js37dKIXZMPfNF&#10;VF7a/qkX9P8O6GeeMG5/SgO89Um0on7Gdjch3nNXT7qrW/vG0mlFFjpFx3w6Tk3RNU42Bi+/FP18&#10;3bSZbHIRmmI0tJpL2KoMCFj58JWLd0x7UnzuszNccmlbIAd65Ze66LzV9Cpf+SKF/Z1dqMFZGP/M&#10;Ea+W9lbu9vB61jUCsk7Qc9DOo+xLWGO7bWrbXBDayODXh3pOPLyWaXCi08GtrJFdDjMO/RHIu38E&#10;3lLYC5ibP7P1176U/lT5Q4CNJ7fMWDfxPTfSvqYPd+W6+DO3cT9KfM5DQ5RpTFan7LNT/s3N2Iuf&#10;jJ9786FjsNvlyf5PHwwOXxrvQzexXX/nePHQwE/9xELmLpENmB+QfeluX5k8NnFWOmQkKDj7Yhtt&#10;HzTI7wZRx7/jF3+1Pg02/1qDAiub/cWx33HKzoGQKmy8Nt/x2Gs7FC/yxp/WECp/Gpv7HJalox1+&#10;F5x+s8f4v824xE5kXtTajslSwI/HfNusNrkPXu5ddkvxzt9gVO/S4785Vl/7HsbbtvqGqXHuCTMG&#10;WM+Lv8Vv/ZBWYkGMBXbueNmeC4y/qScDn1fv7O/84GGhev1IWHpkqRf1Hfu11cwba99xcZwZ2m0x&#10;utlV/y/wwLuaLlJkGhnFszXu9KXyTAwjfmT4nDkG6LpSyjwQBJxre2jGuNTz6f/1//zP2ImxghAt&#10;Be5O2gg3Cs0EWmeuQsdI6zAntWiYbKvfib5jE1rwpJV4bZLZclu0uq23u9uvpdW6g7O0tkyQ4N/j&#10;umdOjsm75eroVnrBiWaVSVk5h7a7EXuHaAy0NrF4NSd46QAJkE7sGlTT2eHDlbicPK2Nlq+JBvnW&#10;NrMAkLvQwos627HYXJvXdwwrHzsPb/t4oLd6K4P3MbZuQETXTiwy8fnrX/8jssVv+RPgJhd+O8nC&#10;5fqZjL37PL6zOIC+jkY3Fx8BXDJbMMOPD8h773PqBFkbBCf/LbLVfvmt/2wNfHshQVQIwvpEowB7&#10;e+IP7g8//FCeXuvEj12MD95O8OZkZJ66IFcXGM/dqNv50azsZ4LmWCdXVh2jM91XJos11GJXd+eC&#10;fUrADQMkdvLmpIDC7IgOO9ZHOYluYknZ6sW+8A1uP+aOUu3yXz5OrvjVh1zj5/G3QReQh7wrcwvz&#10;xR+SXn9XJDxM5jzNBtBnE389aFkSe2j+8rOFH/GQvn+SpAu5YnVepzT8DJI9eTm26uBEmIA4Bh0k&#10;omt5hV9j2iSXPNENqJsEZHH8Xyco7FdJg1ffZrvtXmzpEkCvT60ePAbqb/se2fAw+eCHXtzSD6L3&#10;xu/063A8cte2+qLXx9fDo3+Z5Us9wNcFWhcN0Kteoa1+nryYu797c0nwgIFJfwT4aQ//yUsdmVJ9&#10;QcQpLO+VCy10Vgd41Y29c4D3Avnq/xTYjyatWprK9jdDqCinNeZzUD8iriJ4/GzBxgnGu8T81+kL&#10;JjwojleK9tVf/vLX6tgBNTVO+i36aisXeQJzZFmZKtJVNkfzTc6VdcstsMlf24e/+TZPFARPHxP7&#10;5MYHwPPqaPGlnYWXpUeG6pJ8RD/9aNqOjZYfvbWfiwVyR/pqc7ELAen/4cHG4tbFjb3BRPuVf7Zz&#10;rI3X5POTsYbczxyysaJ9/RzeAB4ZlcGhf31iPHuUydfw8CTzjDvyW/JLcoyxgO50AitjD85x4yJt&#10;dwF+cYQCOkB7ubzxlgrjjxyIN5+rA/IA2dHcj1woZsmGDrsD+z/HT08QN/LoPskhPy4dW7Jpvzor&#10;c2xLDv5Ad+VrHg4NMWJh09hizgKnNst26V+02TLl5Gielq+jE9g+kUY9/toCRGy0OrmY9FNePSn3&#10;gz+dn0ioTZNDldNJ7JDRRSplxpw58Z4J/Y/5rTgXD0Sncn21NEr1/vqQ/uk18mJUzqguiU/2Nud7&#10;n8UQoO0TVmf9ZJ5CMKeYhZTnsXZsAd9+bX9oMYELW8ZQYzEwhtVm9dHc/f7kax+tBb+Jh77fw9uF&#10;Nnwa/4f34to+2zqGux99ZGFOCPR5T+CM7Vbn1YP9O8YfGrV/CGw/gL9+n5NoOXdO6sk6b6EQR+Z1&#10;sVPwbx54suks4LoYbHwCi8+nctKYY9o+6/F83jlc2jmR6QSfT4IsduRl8yhb4+7XX+dGl875XIR1&#10;EjG/C6ms5eknbp4b3vL8PXfRTzaWL3kjB5vhXz7hYX/BHFJuU6Zv4QHQmt9wzwFjLJy20bixgjZY&#10;HvJcdT30ps/Oq3jx0t/kULzkZxeTN0/pn+hMH/Pbfun31XXywvJp/w6u/IN984kelIPyZt3860do&#10;wmcXcWkrN5hPiXV1O6+Cz+fwfDovCr452+/mjO3rv8RemVPm4oAODqd4xw7iCJgziE/8fks/e85z&#10;ImTlJK85BpBD2GHmFuIS7ZObcuCPT2cc9LvnM0628Re/+HveAKR6Y4N0aLTfN99OzuY3tph8MLlY&#10;LIjX9+nfE3PDl4zUZMfaKbaxUIoHqE3TTp6Eox8roy972AIxwAfrB3mIHHwgn/W8J3jw97Oxa9s5&#10;cGwkdzgev24//ZyfoPh7cfoTCsaNyM0PLk7yGbn0Z7FsbMSvccNnkUu/gIOu/swf9MVrbHX8G1x6&#10;KfdZWW03luAvLbqr+8///M/eHOHcEI9+9IH8aecGtrWluhDX8AX9q3yI+i6eODSn2D6meGLn7kvG&#10;1479wb19N3MB7dhVH2x8Z988URyIi527mqeoB3wX8TqeNbeFP9vWLtF/Y2ziJ+fK8YU6YOzVpxyL&#10;C+eV5NuL7XDQ0kZf+TV93/gMvzZqTOIFcWiycWWPb9aOz/hT9mNvEvixeeLb3PDW/Jd25CcH+utH&#10;8ojNxkz46d8//PB95wFwvJL3L9/9+auvM8/lFxekAH9GhAEGOuD1zoBeYPFmfvTpq+9yA2XtH1nq&#10;i9orfa+2nHY7R9K+8RO+lTe4cl/zTnjSY/Or2Db/44fm4eCKb7qLcTdeilWfjV802WvndvihDcwN&#10;nWc4hzTv0YYs2ye0w/+oSdECmnDqkxSSZ/miJ5g6hw9dUBrZGnvxkK/ZDn2wMopTT4fB2XJ1AI2l&#10;47h0OKf2GTlXJnjGJzLYN2+Qc5af88gF40n7YgqqT2QTp70JLbZN8/Y/OVxfc17qSV0w8owe8nrP&#10;9Y/NbhvN/MXx6tJzpCP7zBsmj5C3fST5d/LAsf+RTSwxx7eJU/HvFfh9bXQuOJDLfMe5EvvSpfjm&#10;EfkbO5BxxlTH9S/nUnIhDHY85S8weo6frH/MzY7TZpseN1VH8omxX/Mk8z6Ny8ZykDg0Xuh/P56f&#10;w9GWjHDMO7o+yD6p0GfMjScHTl66z68mJth1xv/J52LDOal+LXeZl3Rej14EFg9hVz3lhNFxbP2y&#10;T8sZp03isq/GjzzmQztP4zN9Hcyc50N+x3jW90r3xMPOs/Gny8YnHHEzOsw6ob40/jFP3XOAmQPt&#10;uR/8ftgJBA/u4itSn6+rrv5OHO85R+sgLpz2/KPt6maOztto40MGsMforn4zv7n7V2Uo9v3VfhI5&#10;gPjQ1/DYsY9zyl8My6HZeh2/svznLWI/dksmx2B1r/7wT9y37sR4zwH0obb4919dg0v1df7X/iTn&#10;jZ/Z5+KX+AJzrjJzJH0P1D5f2G5984l8ePoZvsb1RGjsYe4a/Q9PY4B1JLYTo/oofSbnyGF3LjX/&#10;mDVxv/m+85LgH7lixcr39M32g5F7aBXpC194jgMm3vQxsGOd/rBr8M4J5XT9GP/mptNfXpAWWwcu&#10;exy6LX7Ui7fXYAyKwS+bVzfxkj92bpzki1xu0FK/cqLVOQ7bl0ZotUE2r2y1NtemNOjUmApm2vh0&#10;vNby0IB7xUJ85/xn/DnjCDz18p8xuf2zcmgZPpFZH5DX4M78mi4TbxUx5hvZ5/w7iNV15R9KwTmx&#10;s8f/bksnvkKz/Ts+Xz/v+YFzWEA2cok1c1c2mnn35Cw4Swd/c5U/ghd2C77/yV1ab+zf9i59NYkX&#10;fAAaz09xTt3aact6jEmAjvRZwA+s7vbNTZ8yKlu+S4vdv4SD3lP/17KgZW645btVvvTYonNB60+1&#10;u/nd3OBZvBOz9p9wtT+591n3/2dfXACyAXTnI2bmWmV5Jc2IBWOl3C4HrD5teRIxWx1CrNb5VTnI&#10;4aG3UH7xj3U3dlz+SzNMBjXt/gieufLy9GmDn3rlfvZq8uxQO+p2nPf2oM3jnT+Gt96g3X11QLvI&#10;gugi2+/nodwq0K2AS5vt3HCfAGdpbbkyzRgFPNu0LmW73fov4agDm2jmKN9oh0eGmRZReNsrX74q&#10;ySYZj9SZmOVvHazOx6Cm3dWpExj2gXYzwRpd4O2EqAj5Ih+e5KhcEk/aNzBDoLLlqbZOAhKAeN54&#10;c4KztODgqs3gTwJPgwYCKbhg6mdgcwJhsJMUwrpAnkuftEXLyZptJ1KRgbyODc7o9RPeaIHlMYvB&#10;6I0N1NFh28zkc+qU0c0HdJt9bdlNvYDW+Qo5xq8n6T3hkGxC/9jJ1gQfLM3loeza1+jwVA7Itb+L&#10;vP6E08E59c6byYUG8L0234nOb3mqT/nvkaNxkwMJs795FLnLf2OlukwsdRAOrvpecDuy7WRC+RV/&#10;odPJXOUYuzH1vlpkJ/RP/eYVvom33CHCfmxDlzWB4+uTu3vevs9k8beZyCu/+Y+/KgubR4beqSp+&#10;lhjjBJ7+N3kaeylXO/wsPof4i+S6tsfzi/CKD/mesP3zU/To35GfP9DkTzzYS9v+aHwImKv2onBk&#10;guuJD6l0pYgKxd9XpuGprLaBF9r0dHLbvnT8vLFh8cpJFtup3wu86y8x3twTOug+gR6H3LP4i/s7&#10;UKl8QSe6Vq5sAZrdnuOhP32fT/mTfzuheMjzcxai93fWNHVBB/QibnKECQa7/vprKrPQXP/kWD+m&#10;XwdAVXkrgd8+QgPObmcCIU4SKCnUZuqDGJCH5NBORCKffqts8qkmcwG5r+ZKvd90MunfvtoJXpyK&#10;pr6wFwzt8zu+9WX2nZhrB/iRf3sCkeNbJnI5sUR0FqZmDLJIGcNlQmRiCUw6jQ/Tl3GL/PnTV8gP&#10;L9oUBz6Z1P3GODGzE0o4N28+jtw+0dXnd4vi8o/jxHA2oTHHaIo3Oi6d6gUpH+VdkIYYQINOC/jy&#10;ByASGL72FPDHVBQXn3y2DNbk6KGhbf2beIOjaTiOL/W/6Nr873VoAbb48Gmechm+w89+F23z1MuT&#10;lzZDN4TJETy4+qGTGPT411MD7Ah3FoJzk0zlGZm2Tr0FYzLTa6E8qucdq8pWxomHY8/wb1zFR3zv&#10;hMnCr36BJ9AOT+3EZy9YWRRMmZOslSc7jREXe+aEMPGGRtpnp/GF1hPmZqCJEXibByeGBvPZRn8B&#10;S2Z02rKhfePcvOgPdmufzT5+HNtNPxw9Q719w2/EL/7wGXr0hQM6n4rfyMM+8H3WH8/28J90HA/c&#10;cjrei79EdoLYvpzy5qz6degnbP5b0NyZ8OiTvH0adHjku76TVzvmhyEedHPhdsf7ZfL0w5a9c4Xl&#10;JgAAQABJREFU3r7GWXskSGOX6ND8Oa3YzEUzbyAwz/igf6XsVzn0rcVRr63NDTMa5tO3YRz9a9eU&#10;icdPaYfv9O34NcfbJ8Q0gG+xcPNl52jJZ27aU+5JssnZ8rA4nwsdHNu52OGLFv+LFzRGtOHBnuvv&#10;3epb//Vff0/5P8rHgpc+Yz4r93rDQOk1pkL7VT/5+HhDBR2H9+QNx05ehxfe47vxn7FifuMSXufP&#10;0Ut+ga/Mx/7Kmp00ZbGJ51THPxnbsrCoP+vvF/9j0z1mp9M18/qp2Ue/9dqphBOabIdVHDrjJqMG&#10;VsbPsfX+xu0l48Pv9FRuPGLzP4Lm9/AE2lTI2mmOW3T6spgRC/r0PhH4PnlZbMrPO5cp7ywqhsLQ&#10;Pb6b/smeicHQgg+jY6n2qWCPFP9/rN2JluVIcibmysxauqq72eShltG76khPOzoacjic3lhrZur/&#10;fnMDEFFZ1a2RLOJeAO62u7m5w7Hc7iMWa+DGEV/8Fn+37rZv26l2hMbWJ9kg9NNuI+Om7yvGnYQH&#10;z0UtyjV2owda4wudfMAuqLTdUr83aM7C2cRUEc8XHS96xrKdgQH8XSygkxuNelEqfRONeZUxZi4s&#10;THuKZXXw0eKrLcDyTMXlO3jjt5G3etjC85MHXx56/MpH26uLnC3rNmX6qv03fuYmPNYXi9dF49Dj&#10;1Iuq4vjEn7mUWDM2om3cKcs+PTPKaNiUJwYat1Wn9Wvb4qqBI7f99c9/re372sKh8qTzvBGsOY8W&#10;kfH8wKPnNZ/Kvvp8TRzHzqddX3zIBe3kJf7mU3WfB9d28XaL94IF8v/+3//42Z/++McW/eEf/9CL&#10;qF+Y54Z223/xq8MeZBuXxL7MR6Oac5nmbdPTxCx5c/4yBP097s43cpy69z/NDSbo375L3OTPE3Xg&#10;hx/myXfxD2bx3Pwt8RS7bK0d/O73v+9iKz1dTNTGG4Nonv7j6+uCRtp6x2Xt5nfnbX3Qg23XHjy/&#10;JhRrn5zHZrp00TU2xOPN69qfPHL4YuvrQy477dPy7IPVaetaVnlTXyQyUnbjTOw869QvsMPvPNrO&#10;GLpzpgfSQaanTy/IpD+JpYK+HTv0sbfmxfHt3IC2eh39Qzv98L5xc3lORK9Wg+/GOz4fYBf/Dw/4&#10;s1h682azDzvwBVxnnYY+YsmcsOdxwfkxrxaXj2/cmSPxBT7bV2pzZIPFta9+5lTiYeZt6AC9S4d/&#10;PnI0EMf8szll7es85NCGovT/9m//tbnMWLO52txFDhLT5RcacpTNvGZ8UP1zQWl4wXzID83Gr7ac&#10;m39zXvDI0er3FbQVhENt4Ifku5hZufHL2gpP//gpjwOR7xyS7mDy5uiwfagVvo7d6zuq0tsNJuhG&#10;LrSJmz3Wz2e8m9ze8vVzeBqHFhdvH9rsWG+cIHvbe+YeI6+vsY7sUS/GHrzmI+PMsZ//Lhk1RfuO&#10;/W9zsYF+AA75i7sPM7TyF77KO/0JPH3sGJ+WZVa5Mdy5fnR2sZgb5J6+NS3xV4/yqwrmWHtLHL4G&#10;JbDB3sBhH1k8061jgB6+/kX2x5w7Swl9yjLlV3tmf/Pc2E/C5JHsFKZ9JlYUPH3lmKrjidlXJkbA&#10;2DG5aG0ip+0wGhbPl/L5oNNOU2VM37pFFg+gOBwQcA67AP/XQNsXJ2hjz/DTrtpOHlCi/eSy2nN4&#10;wt+bnZXjgyY7094pG+8fDY5eNqv3yH+poddnb70xCDz5rP92+5L65dHGttL1xbPs4hud1tc7hrF5&#10;4dnWF5/YN/k1OfbkkOcFR+21xytn/YQfYAOX7bF6+/uRh8jbT6oHThOvLqf0Z5vOX/l7/8L76bfJ&#10;oWlh+jzkXHoL6oc+K6/bVF3j688kT8E+IPWsRsu+9UXrxF/+ChU5Pmg8pXD9s9v1A/lLd9nFltLk&#10;63TIn+EU4/6qPdGh/qfHQwdYl9xDAr+4R9YT54lb/2yb4R+6J/Smjsvvs55K1/WN/PgCxrRLn9f8&#10;XuD+nQdPfZ8k+nvlR2a1zhyMufD3I2aesH5Wr2aOX+Jc+OlfzmtfQ23KHAp4IvfXwFrLgjeTgv0Z&#10;AXzogcObrwZPmZjSt22tD4PLnh7NsfOPnv0h8gd68qQRcrhlrT/ClxHDJc8KORPyMkB6cDv4nX11&#10;F20ELyyuuoXnPv6XfCoGTaeeZDbyLx50Cp9+XMHzn+PWj3nV+WfHJxGStWDfpx0wPFae+k1a9k3Y&#10;2OlEYvSaIFIH1NMDn9Vbee0Kf/rN6cz4jbtMlCU2g48F423MTexPPfeJXHwIGr3d/WmB47y6KUzX&#10;jvomuPd2TqIt9izfsXUn4HuX69TzHdrqf9qWaDRAvd+boCucnZxDrYq0PPIHF/40DlwTho2bsCmw&#10;w4k/fk7M22kvWfeAsrpdglCTpQG6exg6IDJ19DQYr/616/QFE02yV291/XTQGlsNjOzRXtqJDjuw&#10;mhz7Hd/GS2iJZKqBcxdIamvUGl+cuiOHbvPRE6twLemk6jjUCUf9GWetX73G4m3fgeJE3ZNf4PbB&#10;4rELr8/zGgVpgi3V/w7IUnagzx1+YBdpOlk7/Qa/CG89A50g1sbY8S5JFbTNDkrxB7sXZIN27Jvt&#10;theUJ+4hebmJvLEPcj7noDxyPBfDxevZj55OaIB2X/4WIqwbOe7fsaf1Z/9dfMrtXrfck6nwQafa&#10;BJzvnHABF53EqgVeMP6a+Fl8uu2F4SLla2Vfep2BYut3W/tyIG7JBY2hbW1C8ll+RchX0H8GG8Oc&#10;1ItLiTvt5QLNj05y3+ZpidxJTqdG4pHnIvdPOYHng7diKDlnT/INfBYBLMA0BwSXLvSdWMhR+PWG&#10;iZQb5+Dhv7ZTVF7tSXF4s+/zvIoLj82nYdscqY/NpF6uG9546cNvzu/u6EuevqT++swIqC1nsfu0&#10;PzuD5FNdclx/0P18onJO4PI5x/CaO0JT/SL3yy/fnDvEs2CSPELOXOR0l/jEBx+6yK7e06n71Etx&#10;w5uye8Fl+qFFXDlr2t7FTLJ96NvfVHExtTmNTugtdiQ+89e7lENvMtmbFNgfutE99pw2wh/w8/pi&#10;trfvVq5tY4gvtk9p7xy7COM11gAe35BRmcdXTz7qvHqu+NnfO2CDWv+trvQFO6714HyRcemcuGA7&#10;PuS0fzpJthgV2/DRV9HIyS749q7J+MqFpPLhuSiAfvkSxUU7F5iY1ibHcaUZhUKWSZrYCX0C7ovI&#10;uW0eTj2ODpe/g/km7cTuN2cxh670/ymv7aKjONA/uKL5Jcj0K1HZrr7je16tHJpHFjyvnWVJ6bL3&#10;tA+LlFx19ltCxuzle+2dEvxB2zn7e6Krb/KVEy8T71noFFszvxvql/ItaMiho9vqQTZf+uykd2Lh&#10;1h0unyT2jz72zVeBsimO3dFnbS8OwgC9LKj63Tx2wxe5YGhHxvLymnMYMbMw5cpCn/9p35U7OjwX&#10;Mobq5XdpRmQrbj/ceMQ6idjXrFfF2CBW2GP+0piKXh+C/MbNIf5S55OS9ln6zlPI00ePkePn9Gkw&#10;NNE9h104yU4X0VM/J+LsmzzowrPcj8ZFWW850GYWTeVzeGLghx9nDkzH9o/gA77ffElHgAY/wIYc&#10;NL/WDnKv38ZMv06syalkTeyNnHAuHzwmRseunV/CvevGrpl/z5yaX6kQcQV6s9PFtsnL8WPKgBi6&#10;88HIGR/e/k+pivzPp23e2J4Yf17MWsFhW3y08/Ti0I5uxz/VceaZfo+9+hzdV/n15fYlsot3dOGL&#10;xWnFp76CS+7SJTAurMZfeKwP5KpeGMrYZ/zz1hBxZNx3HuNmJLq076X9tH/9EVuaX4NHRWXTdicu&#10;kgeUR5XC2LGxOO1N7sbX5qK17TW/bQvbnr+Fa/U4/iFkcbzK3D4fGHvtj/yhqUL5an1z98wP6S9O&#10;+kRk5jZiVX5Eq/wpD8+GyXy99PcKyBbN6rXFLgwnOq7ybSv1K8t+Zdg5sOPZ6rLl8Oi+sPy60BH5&#10;eAJ49lx4mzaNjxK4c/Fp/GUBXlvI424yxMOcAXSsyAXInp8kT1QfbuDn+Gr9R7784Hjt71ze2JkP&#10;aH5M7ODxvOFNn/0x86cv3+Sp8KuPREgUh2fO8KL/ldvtK+H2o7fIRGX09Y32iy72xT9wkRQ/+rGH&#10;zmrg7EIkvNocnTcH9VWr6R/yJF30k6+/mTeUwO+8ODFDX7zXBnUA/932XLbj5pRFBQh5wue7+l1/&#10;JKeQMaLnAUH6y1+9onv8qC33BtqfYi+/12b9t/3r0IcvffqkR7aAzdYyXOgUB2Dba3CnjTe2xkeZ&#10;LWUeqb05TBkf8c/GyeLzwRPo5SOmisNHB0k5Xj5kg45nsWn5uTij36jn1y3PDCYxmBqfrtwMPZ4L&#10;9pfvlpEObrzRTxkVZj40+bHnSypCs3J3H188jDX88O23/xH69B9tkDntLu7bsmnnX+iWtqzzhc9e&#10;xDT+Azl610OGpsXBHfztvxqkdp45lRghT9noTHcyx7bOMo8MtsDrGO38ODjapm0QGvRkA+X+Gw+U&#10;UJa6/ewxnylrH0Ab3B6XV2Iv5yDrG3LgkzPxFL4hSUn5+1p5eLhJ7su8NQW++c4P3+dCr1yeWPx9&#10;bnAY/NOe/HR8o9x+/4/uRc7Xzl39FJGLhd420JteEpPk7BNqM6835xjbl962/mdr+/XROfTKfzrb&#10;nYvUX+YlD9+UZ+lvny5/es8Fyvg1fRsYl9cvdDTn5G+92RPenUsXMxqlrn300cdU0RasPXLkzpVd&#10;7IZg/dC8tbIGXWHb8zo8+sHDi2xQO6Mb/TquJKd1XS79YX2p36z83aK76K99N7DPTV2tJKc7L7/E&#10;aMQFMobl2wVfQCf9Sdz1pj25Cwe54zD6ks2/Anh/Smr7d+iuV5z/Ag9xzsfVoT4i+7ZCmwL21489&#10;3lYaplu3eLuVJ7RRj/WpfJ6Ad3+O0ELuqSIDycqavDfjxrQTD41+49eb5/6O8eW8CDNG/j0wdiaW&#10;D++l6bh4bjZsDou42iF+qbGx0P05TCSe9j7rKw+7xV1j8BjsHG9tXbfPdvy2/ZM+R1S2dx5SXt1b&#10;edqtPPl212aG1+D6fsBhOraQEZpdX+mDAgf3KKcNwLZBx/XmVnqE/tjlQNtvPjhcwj8Y+dQPcLuf&#10;2qy59EaIIwfO3wOXvF9AVk8WPSqX75Z3ZMmj1/GDx+r9xSf6n/ZaeD2n2vLdGkvAk+Z5/Lp8XDI+&#10;onvHpLBgQ+fQePmLDj5P+7dtJtdMe5D1xHFcOD6Y/Jw+deW/yaPGupWzbbZ8tpx8ei0822xxxS+8&#10;9ad98MTFwzxu64oQtB5vGGS7NKsPvD3/Ks3/wNfyRPqUv33MnLT78VdxV6+D3/g5ctkMZ8Y2ivNl&#10;2o79iQP3CT1lILN+BZT7tKc2/4+fbu8W7Wdf5kgLy/vu7UaciZ23iePT5JlPhCbzE/mSfTu3p/v1&#10;Kmh2ZFy/Rp9lrvEZug26DlRvfz9B6b7ypaVo8Tkxf4uzBuz2Z/hb8YktPbCawXt0KOujCxL6Fs5m&#10;+dNFgK4tcASjesnefo+TEJXBdwzWzt45mqSyiwcCcj/49nVOxxdje3gfn6hvWTnOV+3JbnU8eCsL&#10;RlQopCo4S58DHlUYgD8TXieF04QrB82eJNla2FqYC5L43Cc/Ftvrj6MrHD6jB54z4R+exF8T7eMn&#10;xwv4rI6hvny59c+tNsPf73iise+d5u5KiHZJWHScE0D60omvvRJrLrZOvYs7t+23fPzrazrFlsqw&#10;8wrmopX6GahNKLuw3thQJmaGbv1KL7xNJN/l1T39IfCcaHbh4VyoQkPnecIxumiX0KyP0EvKJurT&#10;tibRc5GIvYu3fmoipww4WzgLsRKbyxf1SXzpNUbZFPACN53j4WHRooNdily0Rm9ws8BooaaLLukH&#10;n2cCoY/oP3w3fWj61bRhTrq1X56OdsxuW7x7MZYy0Xt1cJIghKa9L3WoWUD7S8Bm9HD6R84Jx6Vz&#10;kYcsNtl6PQ+Ar862uaVtQ9fwCxN/9PW6Kryq+1MRMqPavmIHbzasXdrXIkrbZemqXxREGNgL5fY/&#10;ZcPgjb5wfg3IqQ7RA6z99lcn+zueTL0FqAwWCcEvTh4ZX2SBJXFj8HufcgPe8thJCnqDU/0fHy4o&#10;FxNi3+Ta0x7zZNmU17/Hfj7admvRoX3qHsHL+oWP2Et39IC8BTbgrQ+6uFddc+xmib4yLf1s9Lwn&#10;L8sLn9Ed38l/PYnK/pQbC07MRd9vv/1rL8qh56PNDbPwNK85exs/vctFPPVoe3NA8thzMRK+VxKq&#10;d5FaDnJyVDvYdlzsePmI35XDHjRdhObXz8UnPWNG5K5+aFumOHgAz81N+im/0aOIwb/sil8X4OFT&#10;P3Z/FHzGIbpnn3ibSaCYQiN3yKdwjKebJ/Bfvcxu2FeexqnI4V9dfP2Ann37ZCt6/J9b9ACvd19O&#10;nLQNY6dFl12AwKt2uWDOt9EXPH1BZ77sx34+xYluHRtPbCjDr/6hY0B74aX8Hbro2TeIpKyvnkoj&#10;z0SZfdG6ptnOh8174Xd01easOzipN3ZcEHp9j0x/6jrZPQj4e8UzPcD67VQfuWOHMviznR3H5g/0&#10;2nJ6LaysHc/CIW0b/DQgmp58H//ddBOf2Gy70Gvqb94j78636m8eowF6fQLsidrwnHrfc4EZn8sN&#10;2Te2TQ55l5s4Fo6b9jDb7UuDk3CaOMwOXHo74Y61MYbup1+hjEA45ICRP/bZ/zncdXthYXFq9whM&#10;0fihF1dix8z5Zh4w+SL5JwOu2J4F+tGzMSJO8nnGgdccrv/le+22PqW0iyjauXOh9/Pq18ZpTjzM&#10;PdHz8ZS5kW8uCu8NMB/yG2zjp7Xm6BOe+r8FiKc+sPDyMZ2z9TYKc0N+21dK+03g3//u9704CwdM&#10;jHQ3doqpGacufvEXnPHB5MGvv/4mi+Tf5Unm766LzXKDJzudGwzPyfv03DFCOT9dJ4Btl6N75ISw&#10;ipifxcBR6ug4fPg0+cf4uW17o134e66x/K6Ks3PnnPT95hk+lYPxjx+jB/6TNyZHIKX/3wtQR0Wj&#10;8cR+Cw6f9f9rfonU5lt9suOYuIxeOxefVpt4oOMl4/hhZM0BHaYdZ0yZNpw5yM7F2TR5dWzWN8QN&#10;3hv3227iGT/xWjmJl7Zt8ijfzXnSnj7f8RWTtHT54YkHnrd+gyvP3+cx9zjScSc5GxgTjUfu+Dbf&#10;Hv33XIwtc16k3E0IPmT66Df4Vx/CAz3O9rnoNLrFH/kjD6y9/OJGDrkTT7jPemXXG1yi58qGs3xt&#10;J74ObXguH3j8uDeoyUnaGDzbCX4iNXTRLTK/eDu/tcxXo9/IHrrYYC7Wc6v8/vdZ4GNTc945X+38&#10;I/MObwiYucw5D8h4tvFQRY5CO4956s6i7zOnlMve5NUKW0ev6mwRJm3EKL6pfsmhfm/5ha+PDGXP&#10;ixP0+Cb554vPv+wbFNxsYI6o3Bxx5g5trZYpB6uH7V0W/yWGPNVr7iKexA+9/H4wuT/lxlZqzoV5&#10;c8KUaf/wZRPYJ/rUoZ04novT4t5rttUBfv33f/82F8C/yo0+cyEZjb7+Wd6uoXz7GXxyzAl237Y3&#10;7uXtQnQFtS149S/9T3vedk6cqfeRo/lVPPz4YZ62qg7Ob/JH53owPPEoX+3AV2dusrZf9ZELD4y+&#10;L/3+1GXxipyvOb5jRZxHbPnQa2Tc/Uf/AMqX79MX//7v/94Y/uab3372VeIEPH1q/wlyV+2P32wj&#10;6VE9cXrN/+OZrad355p8mf3RJ7GTc6kZg4J6bFldbbnJVo4f24fe2JjUWqj/m2PuNhjcM/8/vi6f&#10;6ExvcSe+vk0/4A9+7Jie/gvw1+Yu3IJdt7IP7wlz/LJMPR32xjWy5QyfGHTG/3nbiOP8V57Yv+ZH&#10;4TE3PYxOt98mztntRlRvX7MS2/yUfNWbU08s7Cven/qObtMf3nqzFuFtV2PCjFvNV4N4tTA8H9rQ&#10;ZfWBpnz7nmOgbxgfNy7N5/bpZzzQzJOuY9+sBUz5yvJ6a3LK78TOfTzlQWgbxhHhOXOQxUF3tQy8&#10;9Mm9yb517Dn8yQyDyxb+fYI5jlgp/qXTxPLas/j0uOCJm8KVo76xc3D75D0dAqOTuVvsMf+P3CB3&#10;+zHxp/UeEkrzqS8/3/NJeCHniXF8eopcgCXnp/p++omq2vDYKrvhJY9jfmmYOt3nxFIq8RI7629x&#10;Iw6X7uY7e3yzcSq3ots2EU+gsXjacnzZpi1P8rZsOP7yNz7tC3j50wYBv2uKj/axRgXoTWdbuKnI&#10;+HffAJDDg3/770PGu0J5nd1D60iOAtMf8R/f3v6feoL7Z9u2Kln8cOpz+Dpv4bVjwWAT9LrtJk9c&#10;9Y8dtr/m6WJW5Sd3Anm1uh228Fumsrin4mzG9DNXju6r39CF5mWXTB43Vxpe+Pqr7/EPOP5bMO04&#10;7UmOdsLz0vMVj/X9xTfIZP6sPAg7T7twX+1on23T3UKxX37UZ/Oxe3WFA9Ze5XPz1ejOAGtyO5ca&#10;7OF7PTGYwp2bbP3r7YwvoXOdpG8IvP1JpjFyfbyx0JuvOTD/teE10xwvjSq2+mxb10b+TFu4UQq0&#10;TMMEFr/yCQk8b7hbmb/UJiX4e7+OuU99lz8WbE2URr/JQzSEW1uMF80PYmMEdv2oMVbtYE7F+X7y&#10;lij97MXK1q88xft8gvcF8ScO9oLtVaU/PsDNp+P3+JmSpx1WK+t/+tj1U2/JZ+1nznPyN7PLw1DD&#10;gG0gjJ8JSB0D+5ft4j8bHo5OszjrkOVZmkejfCqAFxcvwIFbZut1TStT/S7uFednDhra4p1WrA1p&#10;nLdWIgPLuwf52k69uiNTtjJtfXpyt0TLR0jouJmo4LuLRKUxKc1ffUN+Bj8X2HQ8/MlbXeZC5Lzi&#10;Z8tspz0ElkWIcWTtObSj29i8+odp+aoDXcSOLuRafB99vCbpLBannCyBYsLXgAltJ3iRY1AlHzhB&#10;4Yed+KIjV7viv0k4RT+HRyE6UPoH5vjd4oWPYJ4JvQuSFjywWPtNKmpzCvmZXmszluuPxVFG3v2Z&#10;CdJNM23eyU149kTy6InHHPPpnkxNZ2TzTiD5tnLos7KiF/2A333rkTp+FCMPGZ6MyDsbU5Z2Oiek&#10;5RNa254gHvzlj29tTPksAp0OpyJAzpZoU/bCb2xla6DY4x8/egKdTvmkjgzHBqcOjl2FDf65EG/C&#10;8zH9U2KxkOcVpCBiKFW+ZPOKE0p3wOJZfaPVbFN5IBS72+36bQsXv+VhzEWj+1hIn2gaXbNYHd+u&#10;rRYhLITvAjx+Qckn/SJ6rlj9MAxDn/65hcGt3PLIE/JO+s5A1wltjY0uKV8YnYYHXelRgccni/di&#10;G4X45glr75a1zcOvWzwPLNXe7feazwZAL+LGrveZBO/FcfbKsWLr69/Ef/EJW8h2A8bqoP/1N1WD&#10;x279cybU4z94fZJCvw3OTjAmbvgnA+KxH66/2vGwm5/0a7D0ctbHH+PDttW83k2eJb85J+0sx8lR&#10;295rvy1Z+vQuiOL9bNvBnbhzgUwfob/YmLup2DJ93oIYX65P+OnjD5m8RUc4e2OF16guNCaj348P&#10;O10o4EN5zV35HT8+m9ftvZWj8+RzY4au1X90grKykygap4tHnjGmF27SD0N26c3GLmYEh8zGAb5Z&#10;kCg/yAEn/Ve8tmR4nN2Xfktb7Z3n62/y8eMHv/klHqYN/H7t9APHz8/ytm05zOCA6savRz9+KqhX&#10;dsoX16IKWguZoK/sPOOSOBID4rAxJR6jL51dJLH/Xcp23MPnjWNxenQiXzuvLV47ve1hy3+N98j+&#10;PHXGhonp4evVb3RMtyof9RaNxIBXJpoAdpKerUDrJnuVmZDaVxCtf1L1Ava3zxXqm2L4Br9VH/3N&#10;JeKTYFy6w6H/5d+b6MXePCVr3Jt26IQ6dNvvrjssSzXzFrlYvbkF34Pm3Gy3+daH9XkKHbMZKPt1&#10;veAX9cXXyrgLzafcZKHkEV/xQ5q+cm7cT+9pD7JW3+ac00ire7kXT/vd8aF8566LY7vwuo7fnqDe&#10;Yr3oe58J/bsYUt+mjbWHcb5tm/aVc3zu1zwfnY9v6d9PbF+gqzFASXOKC1HhqbzHKRe7KWhZc9/R&#10;UZ+R09q/ko9/+um7i7Z5kYMD+xvl2y/WPx1PnJS9akj16JXb94rbzeNiYvMY3ktbu2IE/AVl2sqF&#10;XHnwTV6HnXSQ7fA2jsCR/5sD235TZqzZjwuE7McLvrtqg5X4nCc62REEKJW/F15Gl7Fl9aJd/Rsf&#10;08nT+aP7yMXnF4FseSht/zCzbb405UW7xLz9CAgNP5o3OV85i1nBWR8v7S9ty+dUDv97fJjFhejT&#10;PqZtstjzeWyLb97+RNePmV9EPh3yV3ptG37mj+/zukkx+wQ0t3073x+M0rMrsHrNnGRihW991BnH&#10;2Sh2nnQb14s7Pp347rlSaWes1rYd/488x8ur21oyuoiPz/KEOhw5x28Gf5XX+P75z3+ujavH2stH&#10;crsLYI3rtOsz540fRq+1V9nq3/aL/P6GdWzuxYWjnzdy4E2X7TtoL53jQvt4VGbiA9+nzF1MWroQ&#10;UOMFjjr+0Qb2jcH44G1MlKP8Ju7Kap+Lzo65C8BzTgRXuZzCf4Xw3O2lx6NMnad/8a0/Qu+vshPv&#10;xh79ny/4G8w8dfqycjLxbjxU5+f4OfOJucl2xrzeEBM+eMsd8rNFuF70bDnf8+XwkUfIANF08se5&#10;ATcVnQeIga+/mVcpy++9+Psf37Ztf5ffA6afz5V/H2mC3YCMGf9nnF6bVn7pM+9Q27Y+uUZ+daMQ&#10;NtpPez77gYWl3lCUWEL3Pk8V0QMMz/T7vD66Y09uSnRByRwhV4pjK7tPbPB/it/0pwnG/3T2dhzt&#10;hZ4tHc/kkdg7No3vKvDxtT5Fe0y58I2b1ef498ln/VK6Y0Pr0eQPLO8e5AuNz8LuL95uB2/60RN3&#10;65XBqf8Pz2fd7oud4sSP4lcfbn45TLWzY/4y/zLm9ElBOsZmr3V+88Y6ytxwOHIP8dnQI6gdh265&#10;Y6NjMvCfG7pG7yGd/rIPFvSmdrziP4BW//UzNcZVfZOg9n0CA+OD8akbNtEo2zq7jp3buqH3Bvl8&#10;YkeZp35XBl33Ju7hP/LXb2sjuqcsPy3UnBN7xbX84aY2/UIs+4kL15zpJIfoH7sWYA60vPB9Qstj&#10;rlwA8JqxYWKsfcl85uRLOOP38ZFjEC90Sy9/fKttPuR8vnaGR5Xjw+Pf0oUvyh130Lz2gTj7Lm/4&#10;6hwwtNpS3zcmwOVT2rDTfts1fBbodulMWOqUdW562hM9PT+yla7Q6PnQ9XXZRaNi+Ryalbf+1f5g&#10;ZbZcwfInO5/yVH6BcSr2bRvCeci40LJT+kddcwt/1MPh3H0Ux67wSisNi+z/GtAbVHZo+DnJ61Lf&#10;+kt1P2yMD/f5Isr4W1k/dN3xa3PZ3V7F/pk+w5h8VZ3GPHDw3nNx9C8gdZVbP5yaQyuu5SUxX0i5&#10;nHuqLzbOCwA+Fzz3r8Jf3yn9cdT48sbXzomQu8DekWEc16+AHDWvb+7RVXY1Rkt4PLFy1F2tlU0b&#10;rJzxuyfnL4hM9vpb2DDt8YuD05Z/wxcbP8vP9jXJsuUH8aF+9WgeOirz24zDJ3bDSzxevs0xHGs9&#10;eNbPD2H8F3cW1h+Td2bOIbTbR7o5Mh70JXz1tfFBVuVlW5J8rYyNncXZ9mx9/L22jtjbNsdL+0rs&#10;dbg8r4KzU13sH3ZPvK0jf4FO47PxHb/z48TM4FWXQ7K0LXuovP4dX0a8sTZdbH3ReWjwV5/0wiu+&#10;15er08rYY9vX/qh+YvbRTuWdthYbbp42fthfu/G55K/CdMr1AjKvMe/oCf9/GMKjuq3foufKxtN6&#10;4Ogr16cNEp/yUHXN22rWrsZMeDXfbaOGfusv/cIDCGU85g17Lbq+yvuq33xwVb/Y+Xwb8pS+/qka&#10;vgI9Rzw4uzG38Zk5+szP1dHZx2+3Z00ynvF/CuuMdqLjscNty5d56XKgfPc7OKVsG3BPepb36y1e&#10;S2MfLK856He/1mnLgwwDHRA0Wz+DyN3Ii1/Ex5fyTvI7P7qDTvkOSvZNcE2Ssku56kfnnTjBERwa&#10;oPvHH6sPkfbR9FWYx63K+OdjJsLqTJ7Qs4ZtTnqDUtgJ//LcLfwZ0GcwGfqh2ckY3vjp3DsYNOFV&#10;1lwA7kJAn1QZ/++FAZycBC/MJP0+uVBOl3HN+IYO45+ZiF53V1Xe8C+/2GaQNPGdydkMsJ1MdiCK&#10;X68FR4OS47GFr52M7gXTncTvnZcWHMAe9yBf5XF8Sm9/XSAK34I2SYdZ/yqbWLYcdQMa5WnQniA5&#10;mTF3JW/jQDsyOd+Ve1OPz1TuRA1Oj5Wdz1MHgTAD5XR2OMCWry+aU7Z1ts9YLh3+5AV6LC5S1gtx&#10;EmBk+R2tBTjK+oRatqD95pG3Kl+Mpe7Suzrjdw8wETiSbfMB2rDbc9yD86VZ/Dbvs16brf7P8vJb&#10;HvRMe9DlzVsLC2J/2tIFEZJrk0eMHnDMu23YutKPnuUZRBOhqFJfzF3Qs0hhsPM6O3b1gvM5qQnT&#10;xpuTUDbxlhjqAnrktBbfE4rsOa5ZLT65XV/U74d4fYvgl/b5ZEF7Zp3gAm1t8gEsuHzMUwNwyHAs&#10;5sR6F9uzD1efUO5TXcKebPbtRUAi9fX3edIA9IQvMQdv/Jp+zqk5VuYzJ/CTc+DId/IT+erJE+MT&#10;57O4OvkE/Wd9amv04vfJ7e6Kpa9FYP1VXlt+I2MuMGkfCwzK3mcRy2LK55/nVc29sGFRbO4El8fJ&#10;wMtFrVm8Jz9viMhTG+jB2iQ27DeHpNxFkJmIDA5/hagxES7Fs6iABjQPRx6YC9Oz+OeYrLYBP4LK&#10;SZ7Kyfv4wUQntCe4umiYfbqoB9U3dOTtwuiWP20RteKip7qnvZ0wrZ6Ly5LqFN3IQQOnumo7sj2N&#10;ZyErOrAZ8OsuanZyGhrQMUKePjZW3qljL6yVvTy6eJNU8FP4W7y2UOv3X43j9Cn/0PGtpTG/m1r7&#10;43ex1TZp/eTb7BbUbd9luxigA6An+Wymz/pl6+H4XTELyNpRjv+Qp1To4uYKr6NeH6NX37bvPp+e&#10;Nob15I/xgXnCeXytaNu71YfPoOI/7eSYrj4parky+7OdHcdaYcHCrpP6eRpbiJlfuGkCbTDLIL7J&#10;v/4GLt+krguzvHkE7Rbe7q9etsat3pF5qwAT+oXf/fjpNV5IS5+IuJqDjI1T+z7rgzK9bJ32XR5d&#10;x77qBtN3dWxMTP8q/9y0Rxe685U89Cl4fbEa/s53F38XVclJwya22f7AY8NDr/aM8pl479iLFgT3&#10;BcBLVW+ASV11ji1gfVN7Mm+cnG6ATeyzTz40PqaPWhCdOSq6ydV4mFdbUNx+xYb2ndS1v2mz8KnO&#10;Kdt5AtqJ+2kfOdxTMn0aLnpaEHeTkj70pz//qQu1aBaUM7Xm5ouN9Ot4Zm6gILDDNv3prZ2++ur3&#10;1WnoJzbYABo3ckv28Rs+5ofqpxXahuEv5leOfTdhGDOML/C/z5gz+3NzCf6Lf23bztrjtNvRGy79&#10;9hB+7YucvTj+1vwjZsrtc26zOGN7mq2gfen3awBnZMCaPNPjY+NHuTMXdfbVr714FJ1/zAX36vVT&#10;8mfamv97wU2uODY1hsp2+vrYPjqKR3s7t+D/tz1foLMYnPhYG3Z8x05c7Tx/Y+6ICa25xXzY7sm6&#10;iY+7rBf9Q7C2o7XfGKB79vNf8ETkE8juBYX4hT0df5wDekWetoru2oWMiZ3J2dsOY6c4GwHGCTx8&#10;1NEdXfudtosiez73IThkfJuLh+Yp+tnvf/8Pl3rlGba14xjw3Kfb+gYRm/W3jseRTUfzFGNObYks&#10;sH2OLtXfmBl70T/zH5q67/Jh8GOCCzliF62n9gvBNd6yvzpmTrntMXxyzpLc5Eau1pd2zuf519t5&#10;mn9S/tMPuaiRPuv3qJ0SsEe+YevInPlVxzYdZyGqmN/xI9y5GDW2G2flJD5zs8NcWJ5cT88358nk&#10;6uY4H3o703RDhGN1f/yPv7acSM+iNy7knLSTi1Byk0WmbZeNk6XvmBqc5mQ3dWbEfpc3NbzPeREd&#10;yQDoNte2IF/6X33ZdqRT+CQ5fPnOGxd+E/lfffbdt7mxJ74zpwLa883b/K58aVrUc/yZE8c3+fNU&#10;1d7k6AI0PfR9OtC7c6r4AOAPlLkQDtY2ZWRv2W7JiLYtJ4fvzbHvOVb6SHyoPbURH6wfSpSvnufE&#10;XmzUkQm6zS6/8sesj0xdfbU42Tr2QeOzx9MflN22LH/tKAc9gStvPuvaicP/9J/+t9TNeC6eB29u&#10;vpqF18mt78JzY6Ox8MiPt158+YjvYwNdRr+xeXVFN3VbL2bGF8rp9UP6lhsE+BPd5Crjs/ONueF1&#10;cMdXfPMC8Dty7hwuv+kfbJubpPCS08WE9qIbWd99mxsIwlCYay/gtbHk6JvelDRlt9y1S7k8Se8v&#10;cgMuaH8KsxmvJ3aUNzdmruu8Qv5D42kfuWT9Zbv7pUm9Jx61E+AT7Y83ueOj0RkdG4H91dE84QlP&#10;/va/Ok/gLv6uW2jmOQ/T50bHaFdW+s/ElPZj/+TYlVMfh3cqqiOq6ofP6beVFxk7f1Q/n9ue5cfz&#10;G5vK2h/thAaf0sWP/NT9h55enQ1v0I/+odlXA198U3bBpUvi5+Scqy476ys86ILHlr3Gm/yzvMcf&#10;1TlmOqelr1jzitBkixia2OzVwfF210CeTF/tP9t8Yu/48fhArAHxR+7ouVvxu/aMjtpa2/qA5b/2&#10;ceXWqa8t9RdbtNPMd9VtnuLa0o/7u7/uHlkr+7TPyTF8h8fqgOdrKN9llspYVpTV9zX+62P8ffgH&#10;bN62r13dMALuc4oeVg4ZYv2CMTR9FK/jv+ScJ4zv4uOjpzEmDoksJaMD/ERFZYq/OZ585max7Y/K&#10;5YPWH9/2IF/rks2Xo/+p1VAPWNwlWhr64D/9MvI3P6Z8Y17dC19jjf+xqXOEvdqtavtmTOX39q9T&#10;tjrWE6HHd+N//bOyyP17YWmKz9jQkrt9v/Vcn6bClx7rg+0/aJ8yLzsetpX/J75eyD988PKnr3f/&#10;Yc/i2z7rqL5xVTGhMX99+gZN6c7F0j2Gjxff2vYmuykcVtFFLMN/wmWn8uPyxan+r/C3Do+nbMdr&#10;y26VBelnMhXvnOrJT/nCL5Vv/d+7rU9e2bC0T9vdgLQ3tcaF9ePg9UBR7Ks5k0sSS3ztb2Np+T4f&#10;avK2H/AySyzm394+/bC22C50/ST2iXVP74P1f7eZM7BTvblSY6n4iZPoNjOPw20Jl4lG2v1nXQtH&#10;VoU5fiq6SQX9XkDkqMV74uK75d3Zr8NfULozAJ7OhPb1ZyYkk3S3bgNs9b4GSB06/z3piAOcwK4+&#10;S/vU2QkXB66ebIOH//rnUvnotsdoOJ5+FoJtHS+9eove+I/smQBqpJVnQFkafAdvJvMbeJ4EnkF0&#10;nLaDGf3Qhqh02y4rnz5eKeWkbQfhHbAdtzw4QDPVjnOMb/Wk+2nb9Qf567PyjfxgVwe8yC+EZ08A&#10;83pUgwVYurV/ba/d8X08xJyCxfNdAFB/2zdx63gXGJamMmLMyjGpLO/LBiewMzBNZzkDNBoXRuPT&#10;aUvKzusMV0cnKAtbxqKVzT9kqVvoRSiTlLSzp8fA2D778DGYicVQ9aRC+eHX0uIMzcVDowXKo3vz&#10;xfaCTXCctJG5Pq8/8LfOkHIXNLcO3epv8F9enRTF3088uDupsF/bO3m6dQpJ4akjHjGtvGZRb31y&#10;0w1VYjJxOicyY3v9lN2Z6OZueSf4aWN6tD8cX5p4/JD9S9/av7F+/BMh2mf598LdEYwXHX/MSV/5&#10;h7T+CB9428QSdGMhBZ7S6gpTvsfGOUHAcm22j7ZtcGKy9dtmDgJkA79HvLS29XHoZ3I9CyqDeX/X&#10;18EFLvbqv/AXls8uKMBX5k9YsAd581n8+CFtAEaPwXM8MTsXw+XbKUuuMdEMfXVNPLj3pDoFAXWZ&#10;mzhFmLxAjnbAv75055KFpvCx2Kmsi1k5hjt6nHL6pV57Tbl2GxnldXyszmd0nHxJf/yqZ3jY7kdu&#10;UPfN18mfnkqJ7LXRCXOYdcHJAuHyDHF0mf4Pd222MGXfwr/YsbDneCfH6Mfu0w7hrR4POlt0daFc&#10;G9bG6MJGOF14O+X4bI6C16fv8rSyVwDWP43pjaEsZsR38PaDXvuIF390qo6a34ntKSO3/A4uOmU/&#10;9mJQsKaraunifYjcobknqbUj/n3/w+T76VNrn5w1Cz2Y4beyyVp96con0/fllIwzsYksfoC3T+DO&#10;a1EH34VXr2jetofvA7Ydtr8snfqGuO0j3vbmJLKW3/v8XnaEV5/f/vab7Ke9crw6Zbd5zdPSLlKz&#10;g+7o3+ViSt6uXyATbiZGtd9BMKdyv/PmiBQWT+xxVmMwFGS6GFFfh7/+BMR97YkdiNUPzPZ5PHMN&#10;NPjFPwdzN7MgdPMIWqGLGeGL7gm9qJsCItXp96vL6HVj77h1l+A1/NBgvXIuE2CknK/hiCMygQu5&#10;ysBs4ys4xwdrNxT1vaAXn86TFUNX4tKzYeJMPIQiNPnW/+PmXkyInyN1SS492PUEdGB1s7+6jP8P&#10;Pl3yV5sPX0163dwlEALav/o3YFuE+dkZOe03UbT9o3E3+XNsgXPmYXHaUy9M6Lb6WWhX79OngrRP&#10;9uWlzs96uPVDt/Rs0XfpMjxGRe4xr9QngK3FXn3N66DN6bowyiafA9t38UdDn33d/i6kTvnYOjon&#10;T/bir1c+z+sQjYv7UwJ8efWBtHNvgmh780PGhOSRgfETnk+dPAHkBjK53Gf9i4aeXUQJj+IdP6hT&#10;jtW0KL/dbCsjOOu/ETn9nsva/qmd/D4+xGl/w239T87fArLwS2BLQ2mMxHPsFx9j+5fJV3xoTgSX&#10;ntPebHXh7Y3xK7SymNdej/zBq1345QN/6yonlWSIBW25ep+wqBztxFdoJ07u3zqlz17MXZ16nshz&#10;nHZAO6YLFLY91248F7fb2nHH8bfff7tsJn8nNvH48OG7XASb2KU3Pr2oIBbYFJlujgUrA17PPTr3&#10;OfEUXfeiCl8BtiqzdX71/Zu8xSSVPmD1de6pf67853Zxd1vCx9fy2CKyjK1e+dab1aJXJGaOkaee&#10;T4OsD3uT17kg9JyPjKzkzMTOyl05jttHvk/dZ3NRhuzJo3xE2vx1vP9i4tpT1o4B3Xpjld/tPfp5&#10;ywbw6nFvPyGPHeSt3+Uf9jV3Z6tu9dNWzsdsXbQBnZvSJXh70bIV+dobDxyT1Rsck0Pp6NhfRMRn&#10;0469wJ46b+cx/tGj9gXBeUcKy1o5/+Ch3lxhL2I2V7r4e+bpGf3CZ3yF5glKwdrHdr8TDPA1VxVT&#10;PhOzmeue80R5d17nra2iGl1P2+uD5upj831zw86JyIPrY3/Xa4xl2ye7mB49amPw0H7Ib8gXTuxX&#10;f/s+cU19hW9071qEYn5uLhr91taW89/B3z5UfdDk0zjIVpmcA5S/BmVLN7jw9dkb33Hb6diM9+Sq&#10;4Td0g6/O8fhHHLnhI28SyAW+uVnIWsQkqZFjjOXniWU5bM6Z8KDL9ImdB21szfGto4u3Oz9C75WG&#10;USPxnnhL7lAGyByn9zBftw3zhPydJwfD3GguJvFV8wCSsMHr6ifHt2O7fM+BkZ94SpdLPOamgNDA&#10;39jBH09tfMK5x3y7dd0JXfGe8luRL+YEvH7dHBnwJfyEcXjLJT989rv8zERNL8bo7pxA3pO/9wYy&#10;8be2rUzbBeP7T3kacM9n64PExYLjfo5i9mNhy8ov8bH8indiyk9hyPH7pLH+xFfAzTTyz8X32My/&#10;q6P4XDAvtZ4h9gCc9aljucI1zifIAXXQsWXmjdOX4G1ste0ehLUl/Kvbsf21D63HdQH8FZ2+EuWm&#10;NLQXnP2NE33ggzuMHrA+3K3zj2h565kjnDsfib29WejIQmOXzr2ZKG7u+UO2fRigeBND9Uv4PLTL&#10;0c9h+9fW1F9HnrIfzvi19a+3/L0umC2J+uIdL2jovDYvD8d8NPOrdSn6egDVojYvrpyHeo0Px+rm&#10;53Auku40LhNOI2PyG93+/4L0mrLqHDV7c8443KvvKpsDx88xYnLurUm80YN5c0V2659HPbcEPGSy&#10;4ELk+nX8Of1YPZ06Nzqy6+vmidPXI8684tdgzz2KU4PG10szeZ4OU0Jm/1JAHzbqV/tkIX66jz6i&#10;zhPmezFVjKw8fPT30j7igJTFt49GtXbYNiC3n/CAC8hS9oTSPgs+sf+M28WfOWFk8G/Gp+W9/NcH&#10;9e0RKS+i91cbjy/3/OATolv0lK+gPEK7c97MJsrzSc//dNKN9saolmVMXf82GJ9EZ782hK65NmUd&#10;47buzEfWD4rhr121LrqRpby8JqTv48Orm9QV55Rd+49mwhM8ZbKrc7VUzdtjztgc3NUbPh9Z+/sl&#10;qI5pw/8vsG80vHQ/zKp39Nv+1blz6mrNI/0Y+/mrNrVfTHy/y9iTiK09J1TqA9Z0fHFOmj+jx8qu&#10;PfH7xZ5tibtfAz/bsnD5+NCQtW8cbBtHEdunPNzdtNOfncn8hf/pBcfbBecJ4JVwtpegV+UOS8wb&#10;Bzoo78HZrqEVkmT4mt/z+LkP37FtBNXpZXl8RDZQv526C9AKzzxlecC9B/rw1Dn8H1oTLY3vNz42&#10;CCoXr8B2EjyIpdfKhF/eqegFZIGQDr31L/hEnknU8zVReyKDp7uU4Rv08O3F55RLBOiWV1Cq1cow&#10;YTb5Wv/j5QNsx3YnpsK0xMF3crP1+M9vYNmi2YUtbEwSLXh9/vmc1A5/J2fjw5XveOpG5+4/2oke&#10;dG7c1M7RpYrma+sd19a0ky0+QP1OVpq4xxGdlLsA/MMf8yrRU1a8SLqPbz5aFJRveI9/BndOuuYE&#10;qw4KHpa7eHnRoc/fTorbFiaHZ/BanWfQHXk9sTl0IS2sjww6/U3dJBNPSo3dd4eH7KRDp12bNMBl&#10;Q5Tck+rhPN/lH7/Z0u0FLH0KjzrtG+xaIGsS4vivCwehA1d/SxyZ5E6b8O70gToO4sH/Kndt40eN&#10;tWHjEZpmeR4/9Wh9vsTs0ww4SzNP24rdcwGuq5BDyf7vcwd5zsU+e2vx1uQqecKkU1/zOtf9jdiV&#10;Vd+F//jOb1BlIS242qcXcAXGsQ0OnnTYC9E/5o5ndz2LRa/fYL+3ELkzeAEuOhcCAHvY+AT28RcZ&#10;vwbqPVX84k5jznJuHZ6bH5bX+m15OsGYGJuJ5sSudk6b5eTBRTsn2fxQn/Abu5MfLAbNDRgutjox&#10;vE8Wl3/7VtpmIL7LzSrvQ7sTpJaHX3nGL3jY31j5zh38GYT31dPVNY4zMDs5+8tf/1JcbwTYRQML&#10;N5M3JveuLrsVszEwT5Y8L05MTpgJ2O3zr74yAU4fjN2bf7a/a2P6fZE6ftTXN2fMouzDlvaB6SPb&#10;FvTpxdvU0b+vS4nuxiTg6SEXkJ0sitdH6OlMpS1exjLxha9FXe0C4PdJn5Tt4l/7dSr4zwVGdoUq&#10;F4HHfr4HJuZ029+4VrztIryWD72AO+m3zXpcfk6Es2B0gpusnfA7sdD3PKHxayB+P+7rzCJ44mQW&#10;k+yztyfjadMuFsaayj99mF86jp0Fy+bD8BFTYo3+XunmtwDpT58f8hE/5Z0yiwy37Z46SrzzW+rQ&#10;8Vj1ig594i34uwjEhwvw95Od7jcPRJ8f85HL54LFLELScX9DRVx2zDqTP3bs4gnZ/kCtD++C8thR&#10;2o7xaPgweSF50t8sMMxYgc/G9m5nnJz+qx5sjqjNp23Zpa8vzuClfSp/6OGAPQnH523ywWvYMVP5&#10;l3kFIL762o9+Uz08yKD3a/nYV4/s7InR5AScRnce4jd4PrUvvLPbD1lAvrcvBn4N8Lhh9smW2536&#10;3YttZyw9i29xjBQUG47cB58uGqVi3E3v2x7yXvg48ZCS5LOR3RPZHDuhFypdtNMGh5942DyJz9j9&#10;tIE+fFOpV39ttGRu9pyLuIP0i8/zhGQEuWlOLE/upfudD9Lr089yEpIcV/+mDq7+Z/zAu/2t/Wz6&#10;Uv1KieMvu2JybL/xPcHlYkT7Yfjqzz7mtL/97Rdpx8mLYxO7tq2n7WtlykZ+xpnk2/6swYnrb7+d&#10;Cx27QEWHOXeY1yGur8SAuCVbGfmeLoAL6F84O91o2umxrbr9IPaMt++Tj4Yfvz8XzHchcOeavTmx&#10;XKbd1n9vk0PA9nv+e7bN+nTH3cOiNpTHFvzCduRMXumZ7bGPrsZqfM0NJp+8nIuuHs6H3ufGFpFg&#10;jJWv2s7hZR8tnNoQPfB8m1jUZhZo3n3Oucb8oafT6r5PUlEfT7Evn8vL047T3xcfHhCf5k+eYCLP&#10;+Lk+gtu8kfbjf/29c4QTn25a7G9KRd5eRMJzeEyu5Rs+mnMvteLbHGNi3IVDtKtj/RGckdvAKc1e&#10;iBNgHbMTf3BcfLBdfDrO25by2uNcFP3y45e90WyfgMR/cVcWAeJZXPoH48OZ58F3E8HbxCYc8mc+&#10;ISMNv4754Q3wWuBDddOmwdWm4ZfiwvTTOSBT3vqQ/OGCin7W8TXzF/NQUP3TFrWhdocmdM7PtSV5&#10;Pt/bNmOKhVncNBfaV8HRUVtufnqtc4WRl1iLib1B5ovg9wJOYoo+jc/YQ44brOuDYzudgHZmh4ur&#10;ZNEbrJ7va0NuMMxc8J7/md/lPCdjk7wm9uW9Dxlslq8t+eLC4hvazgEiA5Brrom2bcu3+dCbHvaX&#10;F/xvfuM30H9oP9BWbfPErhuDpu/FzsQWvd++y3wxMgHeYpceborhU2XtSxm7v3rjTQ1+tz107O+T&#10;TyNbWeeXOQfxG8jo6A1s6ZHeGD3veSCa1TtciuvY3E6dTy9kn/hSp39tn572GB1TNX6QhzJPQpum&#10;rB76rMPiJCfcc+3DOJKfulSRV1/lV7xpq5dtPzbSz2fywz2vav6KXHXg22/nCXHHmwv4S976/vsf&#10;W49HYzz+tu+nmSJl7MoefXzEY02dL+wLPV86+8RuDJiPueGKbGXqln7ay80pYnv03TEBjvj15o4v&#10;0z9WPhFzUS92o4n/d/xcGeSMrtMuLnDqZ6VNu8852jyNT54YA2x7grFCB77tTj5KjDomS2zNduYU&#10;8rWnTeWpL7/8unHzed5eoR/AA/v7peaMfU10bOsFrlSbr2478w1+oO1L78Q0W7tOEH5uAsajr5he&#10;fcT1iCotXzk3R5ve1tcot+J80ev75svhy0t0mJjnR2PN5IWyDj77n9DxS/875WsrX4kza3DjQ+up&#10;fdy0nQMeWbO+cmSE8fq4/Th+QAuv89T4FiibsSH5LnXyF35t56inXdHDmwu0aKZ9leWgdSwxTrQs&#10;9ACf+QzPFr7+wuMB6PcTZefG9JSJqa/S1n1jHpyIgLc+tZUjxWSkpm5yV+c7wQth8uXP10weosOr&#10;5tT/Pa8Ij9UFC8Ce2e7+2KjM/Ice15yqfYUuJbm+hufDh61hi747fOEszL7cfRRMxaN60FJHZ8AD&#10;aOp7wXagY0puRnr5pOQdL0U79hFQP+J2yp46Lc/ntuc7nnPLm9voN7G2MZ8+4K/9gI1p26ObtS8E&#10;87QvutT48GU+2akOP+UmEIB3ITvNQeG7sLqu7c09pb/pOoa6Mev1HRRr+zL7pe3Bs6HjQmWeawyb&#10;k7fOtmN+7LI1t5Crr98Bzg1Fxrc3uYD0fu86f+iDn/NMf2xau+UF7aJe/ijcTd5D9f7Qdnv4bowM&#10;0cTd7v+t7cg88Xb4y3Wgb189DMh7zinaPqe5nm0DfXx2CD+xEU+vgU0TH9kktsvzIM34FGH5F/uf&#10;522E9AHV6+SKso1P9gnl6nFo5FABF/e+uMFwzwGXH55to/DZuKeL+Vj9T1aOgeOjRpR+6ffWFamo&#10;t76hWfs3xsuX733C35xEDian+es+BaiPln44H/50OfBsty37f7M1T1y47DgFdBbv/OUcZse49f2z&#10;Hy2P5vL4x31o47C0Q/SdfpaWF8f5+OPrd3lbzvoEXn+S7QbWsbMAAEAASURBVIxd3goR4mX9ye2u&#10;Hy1/SJUxO/2JFD7c89oyiZz+FF/Gpy+ji3WXWbM8N/uePkH2m//zf/8/Ppp4WOinoA6r0RhgEg4I&#10;cMxRjFlldC4BpmHh9qQiExuNjY+PMvh4lM9xThnnC0+Av//uB2fhRaMFFX5lcmY+YB28ej1l2d/6&#10;3S5v28uZh087WvbZtrTwFlbGbpWj6aAeHyy9cjg9QYg5q5NtB5H4SD3/RMHLJgG2MDJaPXyPvSE8&#10;vhwZaMiFLxB2goePBe3lM7LJpcPI55OeJEcvJw14OVkwMcWTfg2u0EwbzyLe2JMFvEww0LNTkJmc&#10;9YQjbW/w3Um/LVlr/7RFYid/ThrFijoylYkHx/TXkehLtz0hgO+iugvmpQlvOKPXxA8Z+wTRThCD&#10;NIPdaV+0nXhHd/vrF/s+JuJA+afAAibeZG07zOCiHdk7ccTndPV0GXkhaT/5Pscw+VY9f/Jjk2Vw&#10;hu/oYn/1sO/kvgOE/Vd1XitoEv2732UBgSapZ08h+/wAyF3aLlDFp461u4sRPcHTFvEXEqRt05z8&#10;4efEBluDGbqF1dPEQt3KbvukDMDftu6rWNbHKe8FcbXZx8udyMtTmTsqbenMBmAfOLkkr7Kid+UE&#10;Nzutv77Cd3leZa928EwYFsj0m83A3ffqXPDD94V9kbn69gmDyKGLmF55dAIu3v5gYTxtBUe8kqeM&#10;HXuCVeTz1UlbecbW6PQayFmYV07fvl65qwdM++5qJB+sv4wHX8TOJxSnsmtNJiBOsKe/yhub93uB&#10;Jnr8wz/8vvwWZ2TEX7GXzzwBWW3DUw4x9nT8yTF4Tp4cj272Zt8JsvzEb+iKjza6w/3LX/7aPiAX&#10;/emPf5oFu+o5ryFzYTkOKP4sgMgZFtAslsg/fsOOXRNb+ji+5MzCBkVetsGesPIr3Po3MV+fnDJP&#10;du7FQTjNHYcPz27O600uyctygomUBUX53cXiXnyObiFvH2uLhL/+1hx0fEx/9lhU3j6yfZIO6Ong&#10;b3ms/OYidedTW+JLMQhH/cbj8tQ2LqJYCLFgK4d+mbaBq73ctcwXFmfg4AnovH1ZLKgTL7tYD8cx&#10;/J3A7wVG+u1kmSy0wCITm7WldgGzoBofJW+0bcXc0cMitkWY8o8fjU3TPslhOdZO1cciRPqeRZr1&#10;Bb3WlsqJThZASh/btLl5FqAf2d9+5zVyk6PmqUL9Ivk3vpKD/yOv69QPLRjxpXg0fsxCShagc6wd&#10;XoOcTG79ma2+Rn+wbdx5QHyibscwNMV5ZYsydVu/2yI/vp72K3a8/Cs5x4A8JyIWEHZxbhcL1bNf&#10;O/Av+lAU37j4hD2xULb0ZNJv6dQxix+1Gdnbj73GEqgDT/5rYxf1OweZ2FO++huzyXtt9+C46HLn&#10;z9XhtRzHTztWbzzEz+Kv3Nm2uHr3d36iQ/tG8vj+Jhed2qeioxgxlssnFp3kbf3v668mb/aGiMSC&#10;CyG/yVsN5Bg24tETuGzdGPEfueFGH9GnXXywAEmf4oVvbUy9/tYbLxLjclXHwai8T+iKS77TB8Qz&#10;PdeH7CdfPgdb7+KseNCf9QVP72pHdPmv/d0p1XwZZ/Qd/UU/u+a24i9yNycMj/CJD6Y/T35zgew1&#10;jP/vvjBP2EweXRvQ8EXjJDHXuDv5VTu1LsduFvPkj3jfvCJPyAV9Oid8mpPY4bW1j1fw6b/s069+&#10;DZq3iifOxj74saB62F+9X9rGt5Mztx4ugDcwJ5hkaHP5mM1s1LY0EwfG2R1TlH+dJ9fEwowTbpQz&#10;FiRPn1yt/fHrT73g1zaeGMd7QR4VC2IEjbqJl8l12tuxmGLD4jgWO36Lt74//lFfvY/dYheg9cHf&#10;p7kzximTp+kJeiEt9fiLaedGINTdhmCOz2HdmK/2h+DXr1x76slqm0RXf/jwk/GRLLoaT52HjG2Z&#10;p5y2kVPGzpkrV/fYhQ+f+ODN581xsR2s7urY9sLuo5j2Vo9ubYMHlHd79DUuy+Wrvy0Z+uXXySNz&#10;sXvyyNLSrRffoxufPXl3/E5/Jsb43P6XvvFT+ga8xltyh9iQp8je+dbqjXbvrn8r7h62GwN8+G+h&#10;ZSGqL7pQOjHAp3yvv9JTbsWr9mWOwDdyrTjXj+VQ8Sp+LLhu3NRfx28r05ZtbZ8Tc8rooG+Q/de8&#10;InqBrOp3cO2LXzl/xzl5+Icfc56fnKS+bzvR507fU9aY0b7xgfa1bVn0X4DnI8a3XeXr6TsWLo3f&#10;cwG4cacdA3ID6HlxxiqvI4/aj5zrPDMF+cSM1msHf3QQj2QC5R1D0sfFwequjkztwNf2ywPfA40z&#10;MXDaVDH+AD6d2L08rnWN5DHl5pXmsp4AhWPNw5YOeNYvsVX/F+fO5WzBfX7BJ246PBfYI79rJ7Fn&#10;zi3mDTXGaXlMvqLjyKH7jI14Tr8hd/KOsWQXej0Bgo5unuCd3wAWv9OGaLXL8MAN35mH2pe36Uwn&#10;YCxtfWR99RsXgPlanhofdoE6eCPP+Qm953yP7662iHwx0hyS/Z5/pX7jSRvUn6cMn9V59JlxgK/R&#10;qlMO5mYz48bgkLl9hi+MpZ7gNX6iy9fFe2QMHV+D+ib2FY5e9slT59N57MGZiynGojunr1104VNx&#10;Rs+l374xY8voU3nhiZYPq0cL52tj9lE0gXEKdn6z9eu/lSGuqntuKll/wLXe45x62/KmH7/sMf8+&#10;dcPrKaP+j78WKqvnTokHuKmQF9Hsua32nLXIjdk7P2/f5zvxuD5bv9h2/2yNAc8yevAJeRvPq5vt&#10;+tgYgw79QvnmYLfK5bmFlp/2XxyHYdN8y87+XJh4TqG265PCwYm0srnoEIHoqcyn/cP+wVW95x/2&#10;wfAVJ/LA3KBsX+4A4i5Mux/s8fMR1fpU8Q0c2/IJ7Y4Xfdjg6IR/+0fol395RMb0cTlhcurG2+h3&#10;z4fnAv+0xdbhga8Pub8G8ntv8ohOcizVjf9g5jczjtGvfS48x67xPzxyJpb4OPMUvgojMbY3qNuH&#10;p09MrtMmbgD7lqeaw/ACdL7mGcfvrTi+La/wI+Nv2YcP4BtA937IjJ/NreZ8ZXwOp6j5qs3Jy4Vz&#10;3PpHrC3tIM03upVL1q8B2xuR4U/H1RPN6vrss8odw9s2rv8alxNHZDevaYZTvnqs7fgAYweDm0OO&#10;T5TzCx7wzQHJIteHz823xYe5VeFh5spSLhbWvqfs0XHGc7HDj5PXx9+vfVG/TBPGqPEN/k9ZlRdb&#10;nqC+vE6bbD7e/mS+9ZQFf+fzmu7777LedORVf4WB6vMQtP5+FJVOrG7dMya02fJd2/hpofU5cINE&#10;1yfCZ2mKE1T42mV12e3q2W2otFX75DLPtv43jqR7dO4aPniBbWe5UW5YvfCfT4iyr2dd7V9KxdPf&#10;1DOQ/fRY07qvpn7M+rgHFNDq54lVay9o3ubNmvrn3IDTBgjN8UHQV6f5mTcMPg3OUSorvE5PLuLR&#10;MuPHHW8q1odb/zMa8cx2jgt8rhNwmIGudzOl4vvc1WawkeiAAZNzn8aPkXNRa41Rf9HUQeMo5ddH&#10;1LyCZ2CsjEWh34K6NfD1dnF2uwG4hm4Dbv1zu7rhuQ3OXpPxAoclMNTvR/lrHfBB/wS+cWfGpUcq&#10;obhr113sTk4FGuCyGaB72K+IrJzafopvP9z+GL0HV3vOXehOhu8FdnLQgt324NjV/VdfHTRPkjSZ&#10;NeBpEyeVX301i3ztxLFzLvZqr3PCEFlzInEm/4wpTILnEwuPT+Avk/JFNRF8oWuQPzVx27Zg3i5y&#10;Kbt9ddorZR9ePWWs0y/u2LsnNKvv0G6cP/WF73Va+ovk3JOA6sjXsxBQW8jIH9BWfSI9yvKB2ELX&#10;hYxs13hx8j6/v7r6Kb80Ovu1Lzy16k5syVD+vhcX9w61i1J16/URdtOniZA+tWOSjkW7TZAmxF1A&#10;j66gFwz1j9KnwCNPE1rlCYe2ToT2adT6+MhUV9mSokYL7HbbosamqoNrcNhXiExRMxPQ6Nw7mvlV&#10;vwqf7FgwtEiGF726Dc0meMk4B128wZMvyKdK67o/g8/yXx47+JoMe+0WulWNfHi22bt0fupBFkDX&#10;Owzp+ArKk44B++htQaMgJOkmLW9hvtQ/eSvHf329+itffurmzjGypm3VewK428crkl7rob4SI1c/&#10;OOqFd+I5acCxp1jbpzKWdNBODgFizsKfhRuAt7HDtpM08Zb+5BVn+DS2+U3fTYwujvwGgT3yUn2Q&#10;Y1vgIoW+9cf/9t8++8//+f/qBYzf/u53n/3TP/1TTzjRW0CFD5dOdLZwplkOm/Jang52Xz58Hivf&#10;OuUuRpqc0m9+typ+Dk770wRJ5ez4srxWtpyAdibq45+2Xfynb5ro9sKBhYb8Lcgr8MgHJlHeTP0h&#10;T1pVv2PY6ga3fFOubfTnfcXd2rO2aXMAnw6bMzOdaj5recZPfDzBQa95YiS2RC8+740OwbGgZxLr&#10;QpdP9T5+qZDz1RwZG6tDbZ85SZQoBpmguvFvjo0j9GNq6y9/60smf25QmpORGXP0WycH93hgXqSu&#10;edrk6fBoTkr/70UqskzQT131iAAy9iJTnxxIBTq21I4c13/xA/p370aufjj9aduCvkPDp/iyU9qD&#10;t7Di2dq/bMnhmdKcPAnf8QKccMpn+n91O7ln8+UTF/+h2dJf3lYX+rR5po1gO+5iYJ4c780/sYdt&#10;Pmi0TZz7wqdeUet1y8+LtSb5C6aKaa4Ae5wUZpyIb1uSIq/LweO92E5OIGfBeNEFKTJCNzQpi1ON&#10;iV4VjefQDO/FWx6f2horVo7+5AShYhM7QG7ak1z5jw5iAm90zwWC4SOuJrZomegun20POD/lk3Ap&#10;dEE0T0h6xSmfzu/xTZ91HNTGoxivzxQEJq7Ok5KJV8Xy68Tf+KWLI1lrUReVqq+4w6uvOQ8fJ0Bd&#10;BE252Kefj32DOJ69iS5+3hwv5sypbGespY/41J/SXzMmodNn9N/xx/h1+00VCv76RTvSYxfyt/w3&#10;yfexrv26uoXfxziP/MrTPtldfDLhDez2rr91OXXpc3PuNLkb3cghw/xjnmjcHLOsyWQLvStvKw49&#10;Ofxz6zIafepbzlq8/qzCY5yP5iVRvzZ+iscvldXe6Ok3bKeNJj7hN/Yjuz6jw6MPiZNn/yHfZ3Lo&#10;0SXHzg/Sbaobnyx0/FSfQnKMIc4L6OMncdYeW3ppg41dZQsuDIKOQZkvdkEpx+JKjPWmsvBXPu14&#10;csLxqQXIypJXQvNjnroDlRc6ZQvr3+c22vPE1T5wZ/F0jN35UQxbNtdWbvj+fW4Oiw10GB/QT4zl&#10;K//Tf27f7s8o7TzfBaq24eGPz8ac7bNu2mbErw/bjxU99Kt94cM2II6Nf9pMXWnTnePSrjtsXtAH&#10;1HeszMINOrjV4eGnPvGanz5ZHVovt+VPDuk8MlsquYHDGOwi/4fHWNG5aHxkoeZN5rp+BuPSjTmR&#10;XfVPqMwbFaYP07e4jINWncdW+y3Otn/ZsuvH2NGYaj4ZevVdoEqdv7ZbvrZfs683QIu/2jOxh79j&#10;n/XByrTtXO/IH5zESea4cp9Y2Txu4awXTmOrMWfXO2pDwtbrUZWnB2Nb2Nh4yi3t4aUP7kUUBPAb&#10;N29mbs53dILDXv5T1oV1F9azj/f6o/rXNzPnx5PP9vPVucC/F7ZLe3zNVqBsf4+z7YZ/PoBuZPRz&#10;zj82bj/KI/nTl0H1TvsZr/YJaOVYLT8xG8zG4JbBIXdjwzG5jrWF9p7cdbfp1sMFZCjbcrT2ewGi&#10;vCem4Kozb02Pa5uKO/7eOjkhHEtP7lNP+/Ky+dC7vEbd/uajwbt9F0Edj98kTqQ5uOZcwJyOHvy0&#10;wIYU9Xe9TTd5auyip/lf+CkYFqUvbRCdo+K3QBf2d26Rfcfqf/xxiNWJ9zfn/JJuo//M981L+GXb&#10;Fu39uX1JJ+OXunAYdY4e6uYJ4Inb1c22bxlrAs5BTRr5ePS3Bq0ZJefQaT73GJ2WDpE2Gvh5/ZTT&#10;6QnX8aO8/ScyXsPizk1mYxvcBbngNe3SLI6tG9LWBsdwfBrPaeH67Ih/bQfte4E1fWDp2qZpG9sn&#10;v4lZfXDafXltOZ8pWz4lztfE99SV5+Xv8fvmPPgdM5eQHS0b5fEu7DYH4Xp8tPkxFPmHUj2C80Ns&#10;05zm9aOzcJh9/OwX1LfgKin+M75bHazhTbvYJ2f5O21Oxsbs2/RLNonf7f/xeHBH5sR1ctWwKj9f&#10;48PpA5rh3RkHGMefAD/zLH2IvWPb+ONtnmqE59M+eHQr4esvfm4+el0xfvx56cuSLzN/2Zs+tv3W&#10;F8aSOKjnC7Tmp/orMq+2YODlu/grvrKmUh4xbM/vSd3+0fms9opvy1PO54QHrA6PblyeHf/SZnjB&#10;WZ5I8SubJ6/Mq0XExS94PTeu3zIW5glDoN4fXG0TipS2YVpPZ7DRxX4gVgrHB1OW78h9DUv7LFe2&#10;bb881Vef6hit8I64zSfPOn1yfBCc4L3LekAi53LncwxHVxlHZXLQ4vH0iXKj33v8+JlfIp9fxKtj&#10;dJv74YPq+dgq82YS/Ne2xXG+Yy6ND37GyN1HV11Tv77pMSecut02J7X0pc9O0SV3j1/3ldXrrp8Y&#10;qMH8fnxF/uoOt/qcGHjy2DZmE3X5CzxxWpdq9jrnIMua2eWnMbN0HpRCKw9UJ6XVZeKr9Ms/dBtP&#10;Jc6XNkJ/6cWmAB1cWP7cvCH9/Ol7+3R/88XxRfDLA5/0sSc8/fAs3/312eutemVdvycM5DxCzK2s&#10;D/mJBfk7CjYNLI9BHp32Au6Wvd5+lzksW81fP8gbQcBnsvBgk/eEp4Urc3FstVPX0OKLz/fkUaLj&#10;bBOaf/3Xf+2ded/89us8wfWHTNgymTqCCcKkQZB9C9SEVKnQe5UkeJbtfmmmujjFO4uScHp8tqvw&#10;BuDr+sV9dqAtW9wyPL55BtDyVt/AOfqvc5Tb3wSPdo5nu/XkrH5xSBpnkoJ6sDTqTGD3mM4GYV50&#10;AoDPDJgTyEM99J2gHf2eduFV27PdOyCUWVCkk4mS5P6c4KxOz207mACOTgvlHR40NHDMRMIFlrnT&#10;2QntPN1xOmfkCvQ9yczhlVwlXXriCezjucnYiRwgy4kr3nh1EAuNxQBl7AJ7kci+BQW29uJJ9qc9&#10;+PIeNMntX7Y7cKOdBfVp//qxZUOrLfAafuMHNDHismPt2QWj6h8dlaPjV3o4IVlcLMpX7wmO0Hfi&#10;+6O7zmLzc6EOLljdW5fjfed77Vp9HtsmP3iRLUl4khSsXmIiomlAGQKaQA1gYTMXoeNLC+e9SJPy&#10;LhYlWbhrtpAspF7i3fg1cNcmTPKZC5smK9HCorz8T9gDqlP4y9fVZeui10z0j36P+vov9aLBteUq&#10;nY02NLQvkOvVzNU5Yi/dDsIOBPVDytQvTL83CdF24oogou4+srjucPKqtX2Vuxi24LT+1k/Y/ewD&#10;ZM2g5Uk3MXP41u7Rhf4WIBZqd+xbHzbmj6/Xd2tD+Y/KkTs+XNesXsvXsTrbM0eMM+dY2cfEb/mG&#10;n0UBI5DfPyhZjj29tJP99eXyRucOJ0/Z1J4Q9YQgAruAkzFndZ64nEkxej7RX/cO/ulPI1ef3zvq&#10;LWBWT7zje0AP/aB5oDI9WZ82yZ874N1p7DXL33wzr1r+PBdIyMfnr3/5y2d/+tOfehOUycsf/vCH&#10;2lraR16AGy27oCZyLnlKU7cfE9C9SCsGindyQ1AvvOE3bd/XIcUGZS5Gg/FPxpvYqFxOBJMb44+d&#10;YMXnbnzYp/auJwhD0xMbOnTCdPfX1bUMz1ebOrprA22kC2xbQbn1PbbHpuKF/9bZyo9iwEI7+/UH&#10;tgC6mwBqWwC/PJpbRr8/pz0W1LUfhc5Eiy9X5vYvtodR+yCZnrxhQ8eWyAdtg/ogRh2ZZOMxF2cn&#10;b8HTfqsX2pWzspWVtvE6/MX6LkKLXzy6IBdd5GX5gU692JcyY9y7yBfzeMWoz96l/m1eATvjy4xt&#10;1Sf+9HrYj3l9+XMsWD3EKR7lk0I0u89X9m3BbnvQY/7co59vX9Mv359j3iWDM7Yqfb3YMObOeIl/&#10;2+C00+17lBMP9HsTP+1C4+pUjBNX9hcmtz6Niqw0ezxTlLWXHs+LwCotBuQ7n+gVBBTw4S48fdiL&#10;BqkYOrjJf6f/wn/pr2USu5JPa/uotKynrDnt1n/l7TZKR8PUR9fyd8NPFFxZuziC6Y5j3UcTmHFk&#10;BD/tkiPA58mv2iQMm1NyR052J06Lfxxy6VOqfKVSjPf8ILL0CTj06slgUezPnA+vd50Tj+70Mueb&#10;J6j1kfGXXGIuJJ8vH3xv2+T98X1Ke5JooWrmk6u3hZ1ZpDJ3zlQ5cwd5deaTLxfd9JfhSUcy+UO/&#10;8lkYHcbH2+faDu1/8snoD18erh8y53NBu3MGfogA5eVF99jVPBF5tv4W4EXaHv7itlTlOyjlf7Dx&#10;lI8AWcPzVP6dG3TyeX9CIH7KYXQd3bEYrU//j42dZ8aezt2NZSaH9GOf8qjzMYsr4kJDzkU9+SH+&#10;bkwGL+1E3ua/aQeLEfc4os2BtpoLo+bjztfEwJkn4HE+xqBdxBkfzfhCDz9vsHh4KtsLaY53rq/c&#10;zWRizYUpc5PrBpVHU+G1QHc61venefls5a1OlRH79QtzbrJszc3FT/vXIx7KL2LkNLwctx8THDn4&#10;LGydbdtBq2UfPBdotkz5pR/eCl7DsRGeVvHzpB/bF2JbjvtqvFxgglb56Vf6HX98aTw0B8i+N2bg&#10;AWIJzXqDxiGsHZXRk4GJEXRLU7rQd86R+DisopNzV6/4Tj6JX5+2Vdj54g9tgF/50mKZPBBXty3C&#10;D56tHPjBNO74tOdmh+e2gxsuN7coazsE3wXayg0+6MLj4eP4U7pokPop3+Ji41Xu9MQlmr2xwTnG&#10;zAfvXEZnf/4bm3YiHp12WdvIt4+XWN86111dNNC10fT8MXHKjgZDqjofS5n6Pc/hwx6H5/oDDRku&#10;Rj8v4tJLvPzpX/6l/WDPQ+dNFpMH9MMwxDU3jd59avXeLf7gtR+23iJwLwSkgFwf5y/o9I8ZH17H&#10;3MTajlEcuPNefPEAe34zddPGo4/6GWPWJ1M+/bh+lT+P7uFYfOX7UZfDtsuW2QIxMePd3NRFP8f7&#10;U1Rf5NzZ+f8TRtbY0bZMpTIfebVjlN8c7UyJP+TxxFuOr5g/cU+P8fpIWP0c4QPkfHxtn6BeOQbO&#10;8bsfBD5c+5Ias3/OL4PXiD6+6lwg/qf32lj50bSQzfJxfLfbqR+sfu8Nni408wlc+mlftjs3Bnw7&#10;/uth+d9zlil7/T1+nbWEEP+MvvinPZ/+m/3bZ1DIX1i5+oW3AdB7LviK2YljPMaWn9u8fGzF0cL6&#10;rDz4Mv97nsqW/RS//EeuY7Rrr5t17M+Yd8czfRtawR//Woe81yDL9/DaNTwx0ptG01cqA1J4zybb&#10;aZ4UTfu80LGog3sIbjp7NZF+42vreQtHRMdfOptyjE9zkKb4kPlgb8ZrHkDIP0NNB7wd7gUwNfUv&#10;mRo0n45LeUCkx1vfrXZEfcdADj4JG58ql8/sD/rEw/CZ/mV/FOUz9dSV4/UxbVT1GBB48mxBy6ZP&#10;MR3uE14fP+s+tW/OR+aOoxNDM67AH/nROUrKQWK9c970UX8/GiNS1z6bWHYhq3S4pi9bL1K/tqmb&#10;GJlzhZ6fH3o4TzCeJCu2iB7+9jXL/Maf23+GZ5lXl0oM351/0eEw6mbz78yJp2ppoG57HHOq/2CN&#10;/rv/3F6+z07X+rbyyH7Na3Qevewv1Fb25uMcvmOdkM3f/L+MDbT8H9ToiW45fVpX+NOusTNKra34&#10;a4/Sk09YoH5JO5svmI8PDjkPQcHb492iLZfg1b6YuG3cOVpz6vQN9cU5LLuPQQC/5/GW2Sqvni9V&#10;aZn4cK648NRry3b7uq7+TKXy63P8gYYdyl/rtfx227Y7B8sHm/aj0MvRxtPM1svref6A98ap8o2f&#10;fTtG+YVZ24f/8kfe8ze0S3+H1qpV/6Bv/Ecfsl68LpqOJ/+trUNMz+mTN7My6OHks0lMKQ0c/3V/&#10;/HlKswnnyLVdmOPp971umvbrDV+nHaLwoMYfoHPUKfnkd9mfGwneoDn0bAcj796+ZtIb6hSGdnHr&#10;N2W5IdtKYjvFMvzjH//7Z//yX/7vJMKPn/1PH//5s3/8x3+6AggDJ+m76DyNb4JmwJlg0GDwHPtr&#10;oGTb/6M02auMfXXdPIxqPXsPP/WVf3iX4JTZrzwyHzIWZ+v3mF5gA2NpBJ+EvEG/PC+6w195AxMP&#10;+lwGMCW8Tzws39IfG5eXLflA0Jnkjh83obwMUmYtv/FDSS8bDOQCW5LrBLdBfq68DWq/l8du3QGN&#10;n4Qmadjfi84ITGKfg9T8FqdXSv2mk+dvv/2P6g+PXL5bP46eEwtsA+PbkeOYHvCcmFYPCSC62Ade&#10;FWcS5I5NZRbL1/cdtOlt4HZCEIDjM768+WNH9vJd+59bPl5QTg4abVq+6g9//LSg+rFJrMILdmiH&#10;7/SJ0j464FDS093MeaVUHtJ9/3Yu1KoDbIv2wRmdg138MK4Ou1ioEH/t1wRR6qDQK2VeSYb2Cezp&#10;JCiFFgjAJOiR1UUjOBG1MVG/Cc0TlrVp+R5fScary9vMeB9jV2X4Gr+Kq+nbBv3x1YXSncFzokeH&#10;4BIM+RX0t3lzY0L9ZdHv+Ofj6ysND7ppuyn45pv5jSgyZlCPt3Kwg8Q1IAT9plPv1W8zYfRbiE5z&#10;0Xuiv0mdT/LHjvoOvckm4PMTa+rIoLZ4g9+T5To6F6/CE2izhfr+qaOB7sgZvzkcfN2O3n2iSiT0&#10;xODm9/7wX96vt5XPrS4kV7+JtzAqL2+L6FM6n1kAGjuazxJ3YqsnYqHTb/s0Xn57jn0uzKH74dwh&#10;zp+AD8YPbkg6T0CkX/mNZ3yBttk+14J81W8PHw3evOLI2wr++Z//+bPf//534TOLN16JRzevcvtd&#10;ysWuC7//9l//La/V/S4XrX/THLd8xITWg0fWtJvFDnkinxd5STBNX+qdcYmPjitpiCsW2u4nNh7l&#10;Yd4T1mBWjoUy/tBibJ7xafo7XnthlZ50GL/Ok/snBNr+6le2Nr1CMfZsTMBZe5o/I9eFybZH9jem&#10;8Jk+MgsxPU6ZerjNibFZjpr+kLr8zWs+Z7yxUO7tDn/Ik9gWUTzJ4GI3Xi5aw7X905/+2Lboq19z&#10;bDF1aOcucU84b3vQn3w8tDO+vQAce+mx4xjb8I51Y9vRG5/GOT+csuuEUF26wFOWfQt4C47FvJPS&#10;XvDN/vUEhEWNo5tc1QXQtOcsWEbnMLEIE9VdIeqCpxPQzzM+/5DV45VNhlYC7Ky/s9UevwSl0c7x&#10;w9CzQ84ID3H6S4SfKF96snf/iab8U3CfUPIj/aNL7DNfeS7iaCNt15NvsRR+nppFw1bA1Ld5esLl&#10;o6Ft8YUDVwxahDY+4AVuHQbfmBemPdi74hPlPSa3dPLeL4D6a2H5yIA6dNM+O44o/5Rvxo/aIzae&#10;HGh/cTfnoX/CVX/0VTdld46ZMn09dubp8vGtmxCyH//Ut6GX0zY/my9MTE2O/fqLr+NjONtu95xH&#10;HDcPZ0xpzk+/cuwJ2gX9wbiAfxRse7tpavXvDSGnbhejOn4GFy++0F/h6zPmiW7+ESPq9wZCeC8g&#10;+F2QyxbQb9+Kgx9ZFlfYcMvY+BI3581IxdUez/w79j1l7j7fTZuRO4vX1TVtwN/soPeO60e5bj71&#10;dS+g3rXrOyXbJ+7al3vO4+gmvmcbP+V488WTl/rn8UtOv3BUdomP9MXR5SHnkJCln/cV7YlxMvTL&#10;d3kbRX0RueYhfpe8kGO8fMz9m0/FUPsqH4rHadc7P08fWi0vW1MwbT+2ia0dB4zbLlxNHM8FVXVi&#10;o09H5vfrzQ/oqw1t4ToXmXOS+Q1W8QTInBt2pl3o67XEhVH3Z/tu/gR4+5RH6OwD/jm7GT82fugz&#10;vtP965dsU3vZgl6/Rr+4K+MppxdAg7t1ZOL3/BQ/gnaekGhqjoOjbhXsfujZUDjtqLc4ExXzIycH&#10;h5Y/PRJYNnTNjnG7eI7zWXZ4wqs9sX88pDQs2r/PHOUQ4L0Xj8jnv9Vt9Egcpq2VbTmmFhQXlHdR&#10;K7xKn5hRRl52jj08z/fRLX/TZncZpcnrvD706zdlaLZ+Ze6WnN/kDSp9a0P8Bdpf4kegHTwhfOne&#10;UuzGM7ZyJv2bz9IHle1ag7jlS6DcjRG2Mz+c/HpYEtbYJpP+ZOpX+lPf5JP5FH/MG800r/UMF0fz&#10;VOZnd75HX3nRyZO0LnBXz8zrZn4ipkY2PWb88DxPbPc74ckHbPZB/6+5AOwinvM4N3T2XCQyx56q&#10;NPI0rP/Y9/TXji3KF/gYqDPf1NZjL5szHmWMnBtIv6mNnDPy9Mvl8/TrlG274z02Tlw4xhcPMWsr&#10;562f6ZHq8C5my+0B6zBg5TNj44/B334789Npczc9jf/xVu93gj/PeRabZg1g1yHIH3uH9+hI1pSP&#10;T7QH2JusfspvRZorrO7Wl7x1BX/xsn5cfdnV+cHpT+qN08D+bre/xdDc/DmL+fFU67ePP3nzHxn1&#10;Zxu+qGkp/OX3xEHaefxwy1qbB3v8unps2W7x/zw3tK5cesx+NEs72jdXActjt8tjj70tDr8nrn2x&#10;PXacfH9wini+8Lg/R4ftZ8dHabWLZGW2YGXC7//4XN3G4kWYned8tuWrz2krZY3t7oz/6N/zjJVF&#10;35ND1I3up9/L62mX5srHuKrdXuiHZz7yz2xPTgxv7Qsf3x1zqLN2j5eV3PZUx8NzavJNz3wWlu4u&#10;mb4QC4rigm6VdHSQPvacLhjG7pxLWMdwM2PHlOD7SYBogaJ2dHvilUVP+epeH097jLD5bW9YC6P/&#10;m/SXmZOi95m+LwVo4+X5MDW6LI/ZwtmPOvtov8rvYbN12mDapO1vjOqcyfg9sbf0Yl04zqzptZzB&#10;VYrn3wLzSsrOmKWPZN6Tc52rX+d42jZlkchGEra9u+YQf68sOu7DL2IQ0KLTzeODlh3V8Jv2v3mo&#10;n/lIfBT18GzZyb3xZMvqjw2UoOxY5PxsQSyv/lu2edSx8ekCfmDvsQfd+mFx1s497vwqOjB147h1&#10;63u6X/pPvKhfPt0+m2lMXfajz+FFr4Xd56ejcWwZu3f8LfqD38rEwz7/GX/al6p97Mj5xfobTv3f&#10;cezEVfgtH3Q7X8dz6bp/2mV9uWMqHPTWcufcanTe8idt9yO78m7Th/55PvZKdvGjJ/6VdfwnbjZc&#10;8P4lWHrTmKdNr/HhPevZWhkHUV2yVY9WtrL9qDBXF3M7z9x8u+PE5qT+ZOK5kVZMbv/Ym6G1dfXG&#10;NDIWyOp5x8N/6rZdtu6KmUOIDlRXTgv98qITWS/yD/z1s5jcOfaDz/Ar2/Kj58ynXil3UERG5Qev&#10;+pz+32r78dtrvQ/ptXEDRXk4/33wW4TLZ6dgonFrsz0xtHrE8bV7jzO/yCvQGJ6PybuLf46dGH+T&#10;32esU2IAQf2Ep60fCn8qfwVInK1RnsfUqQPsBKr08VmDzol//hcuWSvTNtGMpLSLmG0NcXwaanYf&#10;zLDeBlAZKP84ho5suHSrG8YuOK/pHDd40yhPOjYMY2b8suxLzmD32yIUnpK/ZA/Wxt228Be+yFs9&#10;t7MtHR03CQzO7YvRZexxErgLHJFe25bHDEpz4m4yOr/TMUFp8uUJF5Nt/NQ76fN0hWPyOxk7/sfT&#10;ZGQAzvh+9DwT3FSOj+8ToOquI4R+LiqNzfg5Btm9QPme2OK1tux2bB/03Y+KxaPLE7a+ZWRAvA/a&#10;X05BBhO6PCMgJwgpM8hKkK/BAGTBwGsA53fIjuzI8Eqkvr73xOToPrLXVGUuNFTnZX8cISbtvktb&#10;wOvnYZv+xBYnZu6K+sGJSop6d04SILuVS+jAcS/gxcTl9ymbXts4A8PEj7o0x/DKYHCfLKfi6Pia&#10;nnwe/ZhXvjlhA3gAhxaT+yREDuDuhKILTplsV9ftn0PG7BtywDZPH+UqfFwQpgTISdFJm/biadoP&#10;rwETu5l4SdAYduCLDuWVPqBdLKYflW959tjafnYUOTrQfZXrCVB0+vDj2Ax/SKcte/B3fE0Mjbxt&#10;N2T03C3/Or4ukKSNN1yv/lB3jGx8UC+/9Qv3dALeCeyc8Hv1aOtTKZf0yYM2YHjFOcrIgIPW/uZD&#10;+s0CZZqmk0N10TX0k2fOHeaRMflz4nb1wmteVZ/fvTTOffgm/XVeuSlvvf/wXePFxV64csbXWUj6&#10;X/7X/7m/NUnm/gYgXbRb40NTZJ8c7Uyn5iztF+BL3dERvoB+zQ7RXX3tjbzdd7xQ/dP28vnmu81j&#10;12Qr+Eu7/HviEjs3J8KViwunvfmcXU4c7LsAI7QibcV3W30iw/yAHH+rQ3U/NthvfY7Fr32AN9vl&#10;Nfrs4ogJY8eayMMbPb/Pa7e/77H+bC5ibBzauVjD1/jfcTKy6LVQHXLs1aAfPo7uT73g4bF9zQT0&#10;mmSlfPhPLpG76IL/0rhzOwpM+52t+rbv2coZ/MX+PpEcmdNuZ2E7NvMP2/N/fD+yyfFZ2IuXxfP1&#10;ADxiTfBtfN31y2NkkHPySHioc5zoahws7oP1tftLdTtXgfhz3qPHxsbpCcGcGBr59I0PEqNgym79&#10;94KjxcMnXZGLn9JTtxdv1f2ivrG5LjoM0qLplLev17XLq/Vwk8PB6NPd8tnf2bWos7D5s/PpFNLF&#10;nOjXYBZQj19qz8haHk+ePdGNovw6URO6+G/beOVsvMa6Ler26Rv7/csWvhslXEzd/t4ckT6ob/Q3&#10;tVOnz/iNLHFNppgngTp4mAe+zzj9nDMQrD/oB5MLZ56nP9BhxoPRs/OnMHNPxcaOm0Tw5vTtM/bN&#10;Wzwd6ndkX9tfY88XmaPvxL/inRtanCVz9ZuF5NFTv18d0CyPZ5nyJxiX6le6to2idv7sd36Hp7/4&#10;a/n0gkVyUAuzpaU67b95Ev4TyFj+6QRtg2f9c19IeZvbxhHawvLAPEWvZTx5/Nr+LEbNvAefjSn6&#10;3XlBPzffGz3IEiOdF2eOSaV3HhFNPkKvHZpPs903YNBheeJbtUPoAvnG0ra18xL7eDR2QsuXblLd&#10;dh3+07fxXp+uDKlVmRuPFvAEeC7vXkA+4yndHaNbfsp+DRZv+TrGfz9kykmTr9PujZ/pO3TQrzqW&#10;xyGj38xjand4eYJ2bMJjPmStjtsXnnW7f+kmXvNXOi2UoCJb/V4A2j5fpKB2fNVIBy8Guc4786fD&#10;i47aZcbiyAguaGxk3muusH1K+aXPY5+u+Kw92YF654rs9wbhF/P3xIM378S3XsHmCU88avfxb2rL&#10;R150kw/fijO9rb5NWp98OPlFaOAXttWlOtTf2i/xEhnaauXwO9sn50y7JlorE6+FqFV+lbmFZPFt&#10;QPlzQVjZtJ8+klzqN+AC/GM+tduuO0QfOMoWlu/6U1v3LzjK9nx+8ZXRVxywR07VfnzDtuqysRPc&#10;6Td3v3MsttrmFvMDlc3P4QH2Is/Ox/RhTzOT+Q//8A992v63ufhr/ELLt/hl9+JRRvn6fzi702VJ&#10;kiQ7zFWZWWsvBImRIfgffEMK+c6ACHog3bVkLZk831FTD7+Rt7IHo/dGuLuZ7qamZm6+RHmrOPt7&#10;/rvHtvd+3t+orY8n566/0L3NxU26gNp52mR92IqnL/K33nbab+jF1/R3vn680cB+MC7dNxaMtfaH&#10;37Q3+smP09d7M0Ptde40MUMlND5+H/j3PCnb9bxT1vrOKx5j5ciYeIsXK5dsOXV92lezR9fNv2jm&#10;DR6DD29lV8/YZAG+5zjZqhdLneew98hp/InD+i7Sc140++dhheD1v/XHxjU1VesTsjd+3+XJvr7i&#10;OzoWzsaiO14L5MTMy0blD9+xLz/xk7ins4tR05+Xmi0zNmLPXyufTXc5KLZd19fK3Airf2y+WFsW&#10;Z7dwF8rbARHxFfr1l2I0PU55drpf3OM/fUfV4E5czf4UXjL5LjQAP6BuPo++fJXBK9Z8odlY2bXA&#10;1qS8Y1vmztv3258P9SUryB2/tg1zTMPGP31yID4Bmv04vmw4+6tjKmrTytg2udMs7bFY1dhP5s3C&#10;1rv4mj/zr3i1a1gXffGfdDmOlwsAP4Clwf5q3+BMbijK9bW6D532Q0+6LX6zT8bkCvrLMceituG0&#10;O14rG+3mkG0XOblxHfo3XrmaeJcSP+Sm5fYH+clqSPgsnjF9b7S4X8ClH1j96XbZOlWffHe80f/y&#10;d+Ee/fU1uq+N9sev65PxMaZrI9l7zt1y+TR/wBIhO/KfDxuGdys/84U3vmSLg/KrLsMP6Y51w3va&#10;QbnxZfwhz28b2p58GdvB6mifH0oTNvfy1hFwg/oHVubn/hbQqeua7yncmHSIf332cOFg1UeHIJvN&#10;JfjJXaBltjneC7DVI/LKE9Lhe8lR9gSLu7xrs3OMjCVg66et3iZXz9xAXfOGnX8Czn/xKe+DW51i&#10;PzH38pW3buTPXd+g49aj2TfCmkeArdvt+uqI1KgFdAC/bqMbuOux5YtThPO1ZeT4aN/mgZ5jTBnU&#10;5Sf/7P4LPkfuvq2BOnjXtsaYmXJiPjErtrXJxriynrN4e0H+VqeV259lSTmgnwxefzD1yHHs+sTb&#10;/Abv0q/vVl+8O788tuKHvjLbmXtYSWjRPXhMDJXmM18Jj8DounLv6CL+4nnwWn/yuzWTz8Hy3C3c&#10;5Wc7PeqPOez673M87bgW/87i6hrvdxD/9V//tXcW/uf//C992oaNqwBTJfC9cIkxZps0GwSCNP/K&#10;V9kXKp5GVOeDtzs3Lkg9vvuBo7H3YlLxdKJ8LCBdup0yDbygbj/KViY91ykmoNU/ZBvwS7O84KNd&#10;6P4G0+G19TvQwV1HL53t4tnvBYToyGFbbrv7r9Gju/QLqX227ACxNIsDfwdcdZMQx9/kmMCaKC3d&#10;ykfvpEo9/oLVBQPlFuZcnLGPzmC7k1t4eBjcR97qWM1LY6IMDz3c0X/0HF4zwPkNpxnAHx006KEb&#10;31Z+Vrg2uYy8O89Hm619tFjYGHDcRFhdLG5Gp8Tk8qVjIYLbWtlapDMRogw9+pdtCopamh4/4k6F&#10;tog7g5Y7dH/8qU/xzdNvZ7EgvqRXumYnU+UdPqtCmSNPmQVmFyP33fNb52mKSCkfhPVxEu8zD/Gu&#10;X32wchGwCIHvJOlc9Mzih9+/koj1EwDf4h2aJrD6IbzPIEJI7QuuCaGLkPiVbyYa7AIJm8Ll2zl8&#10;8Y1GvT//4Mx5ur9t1oPzVVsjd+8oK/0xfCa6BzG83//sDszHMXlgY0X7164LRVvPAZblnckuO4Hc&#10;2IvC2VekfoHs7aONd/6KL6vT2oloBRzCS/8bLzh9ev+Gv7or2ol67xAM3fShhz6DOxcwV7/XtstT&#10;NAExHyvG3sSxCwZiA970YTFmops4yt9XqZsYmEXZ9QdcC3MuLoiN9Z92NjnrQm32O0Gq/uNHcvai&#10;oBzy00+PBYjNcewfXXKCngsE+uiPP7q5ySLVnBC6gGxBzoIteZ7UFMt//eu/5PeB/48+YfDf8nSB&#10;ejrTEbCJjvija/ynvDjXidXglqBEYuZxAqSoY9nW2QbWN7b9RM4O4FsGrzmOJuFpvFZn3x8fgC6u&#10;R7/1ycZzK/MF36uxVs76S7nfvHZhyav/3+XiuDIAd2HLvsr4ALQ3GStv9bWAUVmhfZ/xwoVdx/zq&#10;NZk4ykGeZNBWQxdZ4iMfr+CuvfSKPcCirA8+4uQef8oW/5vog59089HF4JNwJn4Sn/SNjOKfurmL&#10;+2GrmDFG90RAywd//UAW3dGrtwVdcM4rmoELPL3ofexBU6BnPnuCp3zbYBDmu4thaQux5jOyxd8s&#10;IJu3TP+aGL3rtjxD5P+K4To9sRIrKxPeflb2nc+W2b7In6fiUfbwzdLgO7weMozv9OevPl2aLTyw&#10;/lx93ASx++pXL/sD8c2ZTAt9PoI//XPGp6W3BcvDVtlup64oKZ9Yl8U+hZdl2mAvsMHtYk9CQdvt&#10;hdwtX15HlTN/VTp2XvUa7AI5NzbheT1hlMoXOINcW82tjk9p2lfc65+JVU9hNv5T39/pW7lRaP2D&#10;E//JeR3nj5y737Sdvv51nhBWrt3kY3PFt7+efpf8Kq/qDx869sHT5tPPycNHD4308sDr3Tt9X/7x&#10;isJcpD25Bf41byQ/5crQND9na1+ZmLT9+tuve7EgD6HVptF79HPzhzVxbzkA99erilF+M05Mvzzj&#10;WuQO/8gNDf9WBwwO0CGNc+hmEWdvroWy+tk3BlXn8I3zFMVfS/sYR2JKYiA4YiD8O++s9JJ89otv&#10;F7X7wR4Nx243u81FxtHtwYx1n4edz1xYbWd2TM4hj779O+Lgout5RbYuHFy5r21HH30qMZr8uTcC&#10;4SNfevIvDKb9xU/2GTgLjzN3QL9Gj6x7/nzY5fyi/NMO3iYw80mLmPN7qZ70w19e2Tr6oxm5k1ed&#10;n4K9wa346Qt7Xqxu8e23AbLRb5T7TFzsmGJONbGjjn/AhXPm4ruAZD4ByPVBg7f90txiAJ52UW4c&#10;bl8/4xO6hfv+ltmuPuh7fNp68ZXvTeB4L97SEoGUDvrz3thlPN554G/Gt3z2N7J2XoHKvpjpRav4&#10;WJ+ujKNPFKyO9Nnxuvs5rm4UyEfO0L+V+fPfTY73Whkf9veBLZCeE4+OuXjjEftqd48/Hf/YbPGr&#10;F3/DC8iHzk304dKmbPWXBuampynbeWcJ8wUf7fpp2nd8IGctwPOpbeyJDvoTe3p+nXM6x4nYJenW&#10;hZg3+qRtlPkqb88pHH73fmt8g0OH92hq08Rp/Zay3kR8YhcueBPZfrtwb46auUx8cTqFtoC78wTn&#10;MM6PJ+dF41x08wEu/GpDPF3Uty6hTbw5Rd8gf31cgvO1ftky/tEXQM9vz3qT/FM43WJ52ZJjfti2&#10;i87L0/aOp7PvMV6D373oPm0adgV17ROpsC/nyM27BrO0y88FELRXHN5k8eE3edPRwvofvnbs+kye&#10;xouYArniQb0Y167mrqDnfewKzlxEIhPOxl7R+nWf98iHgH4Dp8+cudHmr7ULjjhY/JbTL2NUbT6O&#10;WvvFCl1H9/Fl5w6JB7Ru9BU3e+7gom/7PLr8+Qmjz0HXV6K6G/LvMGPBNBp7/RbuzjnkJ0DHnmOc&#10;WO58JXVbDwcf8MhvDxuUi304/FE7st2cpl7ufIbtR3FjbVRPF23+gNMXo9vO3+F0znfOkeHy4fq6&#10;2/I5dqf+Pu+Ff8eBtTGHz+XB7IONWVsl5qf81bVl+AcPT3FeHqcsB1k+i00nroqbspXHV+xa3Yd2&#10;bCYbm/UHnH6W10F4ponGal4Auso+pff9FsUJcPSf/i60nN94yXidMoAGTvfjCe3XMS4FX8UfoE8D&#10;hm7xWpivr75O+4cUf3zBzjm0zfv35gNuZhzd0curjocXGr4ePdFPnhXT6SuRDxfrbp2EFMYmb+7S&#10;n2Z8O3U3Ww7yYxNBbNMX5NyJ61SP6vXFRopY/MSfD07dozegZ+cRsWXHzLGT4pETXu1/S4AoenZ9&#10;200weXMBv4+9/B2fpYnE0/oOvyMOdXVryKy9N954qbvrr4zMic2Zv77PeMXe5oTQYzFyRtK2Nz8V&#10;jqx9yxIf4qkNLzh8xL/xCaxP7VeWnYBzoNWx+qWMzJU32b+oF94cHduIPW2HnpzV2baxvQiH99Yr&#10;3rbCEy5/1x+xiy/2baQXzeEBH4i7nfu24LjhsunoYHzoT9PQ7+jDxjvf0ufrrrOf96siKYevrvW5&#10;GQLtxMc4YHktDn73t8k4fgbx1jEgei99t2G5/ixN6vGN+sXbG3vu/Fqfgjuf1aVlh9b+ytjx5yq7&#10;M8z+8rzHD71Kf5NFLzjwrzZMP+/5e2xsf8/xrku6dmRu9vU3j/nnjp/lE1y8Vr/TZNVOPQjb5jrH&#10;a89BuPTucb7wWp237L6tnRuv2S6geUk7svudunSf1Ac7+j5m30s98b36xvhHRfaqz23O/qLyHHiQ&#10;pbqdYzQ+5XTy/Qu66LEgG39tjTVyZ/5oLjExv/37nRNdDWbCTtE///nPXZS3sN+ThXbEhxJcQ6H9&#10;6IDa43LS8d3W18jVKNsakNZcRRzfO5GGlhRMPqtk6l/AkW0RqzLjBK97XbOVFbYgB3cd8PTp5DYy&#10;eiIfoTiUNuLoA8p12Z2FyFZM5eBnvxPew5csfhMNgv4u+6LNDh2wJuu+SHjHsS9ZL4/tDEycj4mv&#10;CaCgGLvYYAAB9hdvj23xq2+LY9FgnspCV92r2UwU2FBbokd1jd5kScxzgZeMcwJefuMwMuDNU8lj&#10;w/h+TshWz9UDb3wah1EavTYygHXCcOKT/kMDnwwlUVF9RLftsjMTfvymLdeH8Ec3tPwwfsKjx9G5&#10;7Z7jeYpsFlbULywvx+ygQnk2jiQ7vuIXCzDT6bqQqs1TZ5LLrRYw+Fcsf3jLLyd54pm6vr5y3FnR&#10;pe1eBY/M+nhsQVMcMvDIZyZ/46eNHyxGP78RnFep0uPEfCept1eQlGdO9MSA/ddAeV8zeSoXL1Kj&#10;h3ZKxfo9O5ImHH+f6yNj77EFNho6+Bxgx1yod5FaLgp+BJD5Gn7J4JyPBYMctRivNgzihcNnfafK&#10;j88DJyB9HWDkSbJicBesnDj/8uF9JphzAt72QOP1N8cG+okLEWTR5WP4GiPglj8dWxu7ncQm16nT&#10;Vv3Et59G59htsrM8eCtU+TZsbHlrx58poktEJDAGbX3X/g81UNlHN8dwTGBS4TDt2mEph9PH6ehk&#10;pPEenN719V5+tCA2uaY8I/TLczPI8JlFXAu93+cVeOKEiG75g9/ic3mgJ/NP8mtL6my9LtgEUT7I&#10;YUHO9wpobWP8+0d+Z1ae6RNwmfD9/e9//+KHH37oYpILrM03Y9oweITf1W9UbC4jl7BtxyEaf1kY&#10;vQMcJePBUxPa2pD2suXX+i42cYQ4m/6bC+zvsoB7fCE+RvTQOzDRqvPICG3bRDTIO/U5vaeO9Opu&#10;Gz23XFn/bAk4UH7h0/pTd6suVi/2hHoXkhSKBzaInd9uNr370kLejOt86eTe8dpHDv130YPP8PEa&#10;QSGwF5jTqBcfcldntAv4679ioe2UfWW74AIPTzFY++hx1WeBMbmmvgyS+k5s8fSXMrSgk6/E32V/&#10;dKg8daGzsAHwMu8hYz/mFXCmXLzrF+qd1M9FCoLkbzRyRHZH9slRCmYcPm3nmH79e9mWo/fjhLeK&#10;3b7k8v9VqO8oJYKOOPosaL/6LzEM+MFn6SzA2Qfsrp1sSNEuPtnyAZ+vb0uQL7zA2DZtZX95bp2t&#10;skfdNOD9BFVHHZkjK1yb39AC8gHdQBdRE3/wgN8tBXcdXYRdeOg09nVcPjT2wYN2YkxfKpzcS1Tb&#10;NnSTu6PrFA5eyg/LOc43n4rP95HxdT5sJMe8pDdahF4fnLzjTuq0GWcEVy6nmu3OO3/7jU4z1yFE&#10;/Sx6DA56QMYsYE+//jL9X5k+n9GkbbevCB38ac/7fFP5HeofPOIX+3K6HN+4ic5uqNkL0Pq6eay+&#10;9Pvv86Tc8kIr9uDD8QHGm43PF7FxCKcNZ3zC1xNW5BuvFqpjDuAam2y7qMur9vOhr8+CfK+JY1mw&#10;LLqfRTz02vcPoPwO30suDto8DMXo9iMs4P8vQcNg+k3pznw0nMJrLg7Q+s42rh3UY2sr7cc+NHxl&#10;bMgDbo3BS+/UaTMLB8pMpbBan4m5x7xgbszZnLG+1HabE+Dyuzq/0czdk1unTShpXlD+ycWbn5Wv&#10;n7yKdtu3MZd5lzq8le9FJWV0Xjo87rA2XmXBD0F1u8rODh69wIpf7qKn/51+bSUfrjzQeVi8pa4f&#10;MWQxlw/DZ32SZtNylYR2L+DcdUCvzrZyq6r2Hqywi6TJIY3rFMCr3vgHcfWFd0HK77KVP+OWLiRe&#10;AU7c/H7sg0dlDKHv0ts2F6I7+fL3vE74zYf0ofQB4yE16NI29CTT0fExTxoZyuu/xKLtBXgE1AN6&#10;ro0u6FZu6rSJXDL5cPKForArAABAAElEQVTfHb+/ba29Dr/+VEny4Y5xlRk+Pa+MDuQlortdnZef&#10;bd8wELuau5O7VpfVE84F4TVy9ZGHLVu/fVNst59Ffm8gaJ4bXdBfPk4/NX9q2Zkndh5L5zM/wXP1&#10;rh2NgOPjE19dXyle2i/jTH8XOVvtNesfGS3OvIhsOZ9MH7kC3O1VvrBvGPjmbd54l7l+aWLPz7/n&#10;xnPnW2m7Qjb063wlOlrY/fXD49XW5K7dZN3tcvzi/LG6Db753IIc31cmp71XD34GjzWaGe/xFEtg&#10;5LU3XL5sNEeO8UvMBL119HDML2xwAyufag8yXU986D/jAxmptSmM7MnBExN4Tp8R1wDfx3xxZE47&#10;8k1R+mUM4rftS7bTP8Yv41eyV57Yn5ihB91rwy2e3PzMFvLf5nWw4OGjHl5fO45eBU876MBud3/5&#10;bV9WLjbc0BzBOfIkvJvI5gEV8yM6LSy97b18623Vvc/564WrHW8ID26Pwom7x/FzP9sar3snd3jz&#10;5+zvehE8vl/d4L0G2qt6sC2f8gxiyw5NeWzdKSu/7Ju/Vgfy8uHDQuroAowhXScJj85NVy+05CuX&#10;I08Mr03o1c3npS3iFF51q5AdeY7uKds6Pl2o3jnYrfLdX3xlG/vNHyG/t1Vla8vKL7avQsuC/dBm&#10;a2ZLxtUSyRf+PEiyhej3Z2nMDOUUN2xEXIGPtgyu+elCeacMlI/8l7V1Rb25JzteZe1mCLgdk4Kr&#10;LrPcPN38sBuP/b1bvED9k/3ytr4Qupat8nBqT2w6NCX8zFf7b0JGrDqXBzMnmrmd/MB2uXsB6877&#10;0q4TM6k9YYcPENf022Nl1bv62zf+Tw6dvK2Fp5W7DhObzBetc4HN//bHtNBnf/P7/aen9i2ZfMGH&#10;xc+XPnAH9cb39vnm9fEzE9JSLa8/Q0THQtoNnE3eoXQMT9nq3fbiIzbEB4WQaatpr9lX7rixOqIf&#10;++fY21VWh6XlUzKusTV8KrOCHryX/27vOAe1dlFRnQ/ezUn0yjFYH3fO0jY1D566xVl+z9vVXfna&#10;v3PJxTUXf+aztl42RtyWLS/b5zZdnnFa/YYvHVb21vN5nwZmxmnarbOtPqlr25yK1dF298XodTwu&#10;KXbp8D38V77t0u72sH91szbjJ3zRsMd4CO7XDd5kTq4jdo306OIndFa/uw5vc/K3P6mGT+Xc/LC6&#10;iQXQ4+OP5adc/+e/1se27JTX0qdg6p6czB7ofaAlMScX0mftxRs0VmxTl4OW7Zef7HT+8TnY7Dze&#10;GsxSoI2ud3iWrQ7/5rLz8y7K4FWfbN85we1TtAzM/57w6Sw/ZGH8uzMpRlhGcSjB6m1LyxOvwLNC&#10;VVgjhO75U/LnBgpeF7iy7WK118DGiTsJYIQF/oVnecpNOrftVibdLXh1ge00GtrWp2H3xFnZnSd5&#10;GrQ62M8HLwGNdoPNtg4mP+UL9/2I8R8Yfy6OLdrKJf9U4HljdeGYMNGhg1Fw0KG/y9p9eHcY++YJ&#10;XziOZ6I6QeLkaidh6uDMKwC1HxtPIIXpxMZOKmex3OTYEz5oAR138n5/ck79nPgYiNMhI8edmxYH&#10;6UOPxUffCzrHx/Z5ic1NKkcWefRtB7dfh08bpbh1TX58xt/5g2NiEIVDsQP36x10berF2/iCb/EN&#10;q5BObJiQ9E6X0wlHn7GRBHfYecLgfWzddkxxdfuYJ8gsus5iZ9pm9Ytu/lhETbE6skdP+Bt7eO1A&#10;Z197oaF7eWT7kycfLQx0opHY/3UmNexqGYLYRHdTFnT2h9+kJS7bgaQV+Vr/8K3fA/ZUIbr+4RWi&#10;Pv36bp4g3HL0qx98k038Q1jaMIGSzbE3epr2sdvJFriSZsp++2Rhd/rWyuhF41I9vnoh5RzCm+Np&#10;Axd/+QbQ+c3vkc+e+MVk7Juvv63O4nd/t/ryBV+iC34nbTGlbSxoshj3pVsObwD9Xfwz+CPPfjza&#10;dtA++4roJaPTvY32NdTlQePjv9Xpdxe44qeshpXvXlHe9nQn/cJMIh/tSM6emPUpCea1eebirtdj&#10;9QTdydnp18YbT2+YGFuosYCK71d5JddO4MnbO8TEScQUalcEmJROPvzYG5Ym95w+SIFj4/BxEujE&#10;0sJ/9IksfUIe8XpnT6j98MOPlf3nP/+pC77/9m9/C97bvAnj/+zxSJ/vza1+s5hcscDn1TMol3+b&#10;CIamvj862W9MnePlh77uu+mO2itWTDLcSYd2n3btOBQCde7i9KpHdrEV/21fdZdOKbew7uYuF3Z6&#10;sp0yT8FawEHvD/D16ikW6Nfc2NrUH/uuuujmLR5dVA4O/PUJXtrf08Dkrj5skrtmUXQuhHqi+Ns8&#10;iSEW3kRPF+IXn77VOfzFEbo+AZLFJgCPv8DaRwZYf9hn4+9ZOAcyBjq64jkLIOzjK2PR2DI4dJ0x&#10;7su8wp4uaOCsjvxirBLPYv8ff//H+MJ4mX7mlegIzEuMXeXXGEop/+PVv9k29VU/Mav+8WmbpP16&#10;MsvfkaGenN4agm/LhleZM5oQdLaBjZdr0SL0qS5tEV75euHPi495x8scNjEwds0NWyNz7cBaDOyJ&#10;kGyjT6Dz8ZMTuw93dB4ejvVr9by6digHbFCnfG1VvjyoLc62bvF2W9y0yR3Sm2b+1/7xsu6Ot/td&#10;YEgsAfNWcDb22v4tOzgTA/w1bcm+O4hLfwti0Dwi1zJibOjydwf2e2LMAq5xzEI5+96Gv3jKNdfG&#10;TecRwQVusGj/sTictuhFtyymyZ9y9paZ380Cu76QmEu8meP97HfN4lzH+gJ5C/bRA37Hw1Y7WKxd&#10;3G6D6xW8jY/I33biG/lbvqJTrY7u6vGuh44cc0hjzE8//VjeLh58+21wgvc2Y3fnk81B8wpTctli&#10;LkF3/tdHwzr0E5vKK9/FBe12d3kOm0dDoD/2BjvtUnp58NjeshmHxP7EOBq4aYcbz/UJ0pjd0X+q&#10;o8dH+e2GXM++/Krf8FVM3cjzW6uTz9NmWdSr11L3HwUyXpBH2LbXnScdVtutb1m++jvADAyn37IY&#10;sJHPfrmDjyKm7TjnBYKe1Gn77LR++E6cyefTHtpu4hHNnovsK8/3wnLPJyJPPIoVtIWUdd7VBVFt&#10;NOX38WnL4E/M/n5dAB4m8/2MdyRUebaqF8fGU3zA+GDq1C+PLe/YGPscA3QzR4jvEqPqS3fsqS/5&#10;9Jf4+9Dc22/5uMC3++gnnzhHcM6Z/qov24ogK8CBOWchd/SfiJ92Xx7zO4DaITTJGUAOcsz26hrH&#10;aA/7yUppQPObo6Vtynf+XvxEFnaFg7cXHJUtXzz4xpz3fV41/S5zn+aNLR8Olx2bD+DU/uQU474P&#10;G8s3E+eP5vC3xcD1g3qgTcxrXRTtXODMZx7jbmw6eh+SttvSs3flN1+H3z6hyqbRhaT4NWslfHKN&#10;H2yLGus/W/X7UzaowPj6sf0tNwgvFD+5yXY/kRq5Wl9OTZydGNRue6PGxiHd+SCeq89qV02eNsUL&#10;7NyIjF1f0hfB5k+8tS0/tDzGwf3227yRIn/Whfg6LOZTrPlSltL6Qhv2HCXnbsYafjFevP/l5+rh&#10;DVHK2GUNii300oZeD21+Iq+wJWhpHzl95nVyTMen4K+/ti1tfaZ89NJWLtiSZ3zZNoaDl7FyxtOx&#10;SW4jny18u+POcJu23nJbeKD8xgkd68mjizgXO/DIcnFoz6nRLawttoOP54xh2o6fZjx/V18u3Yxt&#10;9Eo75ku8zDguf0zb8918Zrx3sxbVt17bjtyR2Qvo0cNv+gL8gtA2dSHYOYc4+fWX9InMTfW1zsMo&#10;Efjqdn575frWzBddyFa3TwEXL+Lqx7QL8Eppsvbmg/dhD88FYf495oUo5cdX6tcWNqYJCluuDm3p&#10;1SRfgM0r9PKkIoC7vFpw+7qXP+87Fhtb3i25UWZkU2rmZYs7nqvQ+HbOhxrPx6djb7DCZ0E9UNdY&#10;PPo6H73KUq8vkWN91sdcdOWWgZx5+DgmYfLe9sHktfjVXAJs/rvHj75Um2P33kxcu0vx8gvuwuLs&#10;dsuP2XPI5luB8elDxhlvj/iYGP2Y8eZx4UKbIdPO04a7FS88tudFx5zK4H/DF5xwaJxZE5k+OD7H&#10;h18nfxpD1/+J//TzPc/4Net9GMH1Abbz4I55yKzlKu96eRS2lucncKyliHfxWp/qu4lH5fq2OJ15&#10;R/QUY/krn+BvTN3ltjJfI59vdPzRe+uet5HSIjTNzfXH5N9c907/9hNXdJ54cNEF0Hd8EL2qvxwi&#10;J88c6k3mMr9/OTcQaInqgjC8xueHvvKCceb1UNoq8PLhB9Cck+M74OknbJ7hjra6VerhCb8+Ov6E&#10;rw2uuVKaVD1wHlc4x2fTtlHuJkpAFzqKo/LOPAb7y2/Hz3CXN9/vPv2OOlCym+NAceKD+iL8yzu6&#10;2vpsm6mvrck1iaIvvswT2UTu/O4wu/hsH9Q/xkfmpOGR84Z9QKc0+dq5mlxuvuP3aMllm+2d99Ls&#10;VjzvemNNCnpvvoxybKzep11WJzZnNKx9uz64dcu39gdPm91h/bJldP4PQZsjfqanALnBXWfy2LW2&#10;3NBKa304hjSPrm6lOYjL21b58rZ/rfmfuhkj0sfSz6wNg7/nGuOCNUjrVnrqypqxafruzrN2LCGr&#10;c/DIKn40BmuL+q7hPZW1L6eukP7OfoB6PfVsC1532HrzJDfJNB82rkYHuCjYqQ2iYnW88/iY+ck/&#10;A2sp6OfG0LHzTkMvulwgv52co8waN5zxYMbD4Hqq3bj7JvO0L/+//+f/zQ2wNwYhQlCDszVAcvga&#10;vJMFx8ol+MtraG8HeOyJJ2VUbX35p8grcE08LRBXbjo0bxm4lvedpjirX+i3g8DdT0WdhGi/+seJ&#10;QIfrBCT7bCDHMT4+syjSytbjCe9u/9reQHxqQ7rScWWs75YHHZqwknwWT51A7cCZ/QX1lRUdNlGt&#10;LwRF6dKIElSfVOK7AF/CV+8i1E4o7yeyPUGLvexjM33Hfxbi5sSkg0oSJj57koq/DgSffmimbBwB&#10;d+D4+6Iffe+46J3ksNtEbX29frHt35HFlztAtx3bZvkdy3Qyk29gsY5ucNnxyQJyg5DcaW/yqTzt&#10;tJPeh654LNAHnI29nuj0pN6Jcnze38tLn6HDXnzhx3BM9VwcCOJ1cmcC5oTThQq+E4M/5bUqP6Zf&#10;WLxk7/p7TqBeBtwO2FXslS96gI2bRak+kecCcGMlSawXl6Jbfc73+bggPO0vccT/sVE925yEz+A7&#10;sQBP7N2TrgT46y8uUudEJfVf5wQX/JLEKTb9hpOJfl9rFnloZyKWtsgfOgvV2rv+D04n/Ce+ndxp&#10;u3dpJ6YWLzt8tjF737/T7gkdvvuaavsWyhcmPqdvpmp0SKW8SFe+APUz2sgFd9ktOF9b3sP4IwSl&#10;NRlhb/tA7AF0YRvevWGFXqEhd169fPq4dgju+p0PtIWLv/y8vLqTr23P+vfgtizy78A2k8J7XiKn&#10;uNELtgUoONt/vUbRyb+Jm77z3Tff5Xeo5+KfkwVl5LKXXXjcT5ynX87JPzni7acMYmLTHfo//vjj&#10;F3/729/6yuD/8l/+r7S3C6SJpfQVeaz0sYl8i5f6ECgvfotuoD5NDAN1oG2v/dgjDk9uq84n7rvw&#10;lHilP/xvvba41I8vgytaH/rCa3wclG3jTrgbq8Nh7YWGv1zgArULonjYV+Z1yV6fXN/kwgZIdYEp&#10;+KxNaCyieL3yPV61QfNu/LH4tT/60NW+8vbzyOTPb7/LzQ3xS32deotypYkH6GVReOmaB2K/Y1C8&#10;7M/C8aM///f//t/6ej/98k9/+v6L//Sf/ve2Mx1+SV7sAsBNH3j0qj/DD199YfsJWbvv4rjc2t+B&#10;zhPfbP4x/uprP6ObePL091yIzmIDG118Dj/23BcgIuiypf46enQCePyNP9jYphs9v8mT5hbF6ldj&#10;gROibPuay4zdyNDKDWjpQ+9f32fbBeO8TSBvKnjfPJqT2+TN/qYoHZ30RGb9G1mVQddbVK7Po+aV&#10;n6tbZPFVFaD4K4AfnOqWfuWY/XylL+HTtk8dMF6BufDiRNy8YvrD8rnGs4v3+A1d7bh87RVdeYVN&#10;/TjjdTCgHRDDkyvpBJ7pZ/zctntJi4YuYf8ChpX2mDg7rIMzZZBXnnbQjx2vLupXj42PySGlVFuZ&#10;xnN5bXE7vicuFsSJ8R2svBcLCilv/zgk+PSEeA1qrM2k3wJFc1razKKDnCsvfJtXMJkDy81yBH26&#10;gGvbHDj9bXK8nDb+FgfT5yc+5JK1f+omh9BJP5PzvC6OavIX3Fmgn98hN46w1QmLHE6OxWd4G18W&#10;d/Fbf2iXy9ToQ664p/devGWbi3Rzoe5DZX/f34vMCWj629pgHmEff76m7+pYvkfQjIXxQY5J0x6L&#10;S7+ZC7rJSbvNxQR34errLYv6+HceEj3J64WM9HmxxAfGbOOW/IMHi+GpK27nruxNXtYHYXHGhRdZ&#10;4jo64GUeoJ5+0MRMNKi99NCX2VpdIvex6Dm2VV+5KfI6j4sc/cqiNz3XFjECXDjYHMhP/EOm2Jo4&#10;jMzopJ3+kjdO8Sk7xGB/CkA+T/tvzNGtvPkgdm170KsXKFIu7i0GqKPGXsBnJ7jnwxb0a/ptc21o&#10;6fldLiB5baqx1TzKhaTqmjr+8cTgXNSffqnPjn+01LGfntFjz6vc1NR5B/q0qXbls17MCQ37KN35&#10;S2IQ8NWOQ463zpjGB2ShE9/k21+/0NMxmWKaferq2+iyF5bwFa/mSV/nA/BHT7b2mD46+XPslDPj&#10;b3aEpzZseeTxe6oSp4mTjffwpIsPnbUDXcSiLV9Xn+AL5LXFtnKOP6qcr8jQNstzLzLCLWR7+SEM&#10;7zIHgX763OOGj50f4YkP+rW1ekcXx6P3jEMrb+ernXNHGl4u4rWPhcYCrDY3l4ELjDmT0z70/Gdl&#10;Nrajm362NngF858zLxJDePyQ80Kx4BxpF0dXVw2gDm+ymh+iCx/AYcsCHDcO/fTjD40hMaCeHW4S&#10;oqMx37yDfvLczvc2fvCc/DPxof3WL+qAV1zi7eIqfdllTOz8IDKKf+iaS088KfehExofcvkIrE0u&#10;+CYimF4ISXCSx4OPnp2rC4RZC3nkEH3wDmgqI1u88NVX9QX6y7/6k/nb5s37OV3p+TDxbZ8f5Ur6&#10;6zPacS40T9+D80egTjvywYw7Y+TIGP/QCwyfKbOPra0+z29yI13uoH7plc96jxil0yOnqOPD/Tge&#10;ebO1P2PD8N+xm2///vcfIsNcUZ6a9ZnJHfJmWu7MJ/AeO/VBukwMaz/9PepULW2zsanc8caCt6nw&#10;NV7Fi8/tW2Px4AI9Lf7Dj4fShnMuNeNqYuLcvKg9u0Aa2p8zH3Euo+2NQb3Z7vgRH+sObEAzPKNf&#10;512pFTfJowwVj3Kp2NGmKSpfOq1f8bB/9y8/sImtO/drfWT4+zX9C7Px3cnF0esZ4C5s2znWD9H6&#10;PevlP+2pjySHxP93/qvHxmNzmljLX/FPv2MvMI7c4d5XlM8a19i9chsAxyb+qm055s8X/onv5Fmw&#10;vhseo7d9+HD0VaDMZ+2wBgWncSMykufuIP8toKtuKeh+UFfuxSO8noGP9cHph8lh9dH4p+dviSd+&#10;FOv44lV+iStrG/bzVbarw8zz86aC3KDCPrl55uYPWvGKr3ZZ/cj+JTe3WNfDk/7oLvsjpmaeeMHD&#10;cXOqnUB55cohlcx/+HJ4vdRRH6Q/EC9wpi3FsrZ0cY7/I7/xPWWVz0f5i4YveKM5atRXDvpnG3nq&#10;9GdlC3h0Pnnipz5MJXxP2LNnbJq+jI4cwC/gTtOClqmXr0ZuyylwiO886ECnjrv6VECZcbz77A8B&#10;OdpobTC/u8PWGac7Bpnb5w/Ux9nK44C8rkU1/s1f97z8nLNFpvFs9dQOly3VA4f8ITyw+7ulc88T&#10;Ywd9rF3QcX0Kr749vl8/KPcxP+qYfORseQ4rm38X1j9wtt58HIqLvnDri9N2pQvqnEvMWMH/9KOz&#10;8tV1Zdje+e8F0Hs/X9vg2r9vV//loWkmRqZd4eqrlZ04Hf9Pv1CHrm0s/tn5BCvvqXj8feLAZvHk&#10;nNV34wTttqt+Z/8O60N02nRxX+Ckzt9vv7nukb3wqf+7P/a0PvG1sHo4Xv3M359BDr7j8sezHq2P&#10;fP3gDsonH40MdGBtvPvUPnxtoL/Zlwu3HzhP2GsEL2VMTOKcmYavi2b5Dy/nAZk7JNbEp/lG1wHC&#10;10+WKJ/5y9E1+uy8EX0MuYvNT24aI8afxjPnGWsDfB/HEz+xOPvs6UgTP8gPznGrS3JWEPIEcDoQ&#10;QgHZbTrRvdNhBrYMzh5vWQvydQ+UdUS3t/gSFPCWj4t3+Phs2fJ3fKcv7bnDdvn3pATHGAMaLNlv&#10;ok3wWyjHB384kXTJWXn4Lg5r7e8HzYV3+JAjyPBc/0SFNuY4f04wOHhOUEKQerw6MbU9HfyyO25l&#10;wdpBRmny1d+6cEeOotCuTg30lAngdqTwMGBoZIGvc+wigvpOGrJgo55ck9pti9FjfFM9Q0/Htd3A&#10;cAf4YDpLNX+hW1yltrLsLaz+u734R5O7vMW3ULmLBcpWbm335EJskcz35GUv+GTqGdnTPpXFmYGJ&#10;IXzE1pueII29k3DtF+/EwB6f4tqofsrPK1ZTuRPMDmaZ9Kj3NwskyzP6KM/HFq4TaCdn1OtEMQOU&#10;ttrExU6vKMPhSzHTvZHPFv+fgzv+4vF5y8NUguriWipX59UP/t5h2olQcs+XnujO39xB4h3/cwIx&#10;bZf6afjZhn9j7Cv2jn9d6N2+Y7HExWHywJRnJ8e9aJz47QSRPDGbT6UfGaU7tCdNVS5/eaIcwOnT&#10;Bj2ar7XdPOxdLk6mIYLDlZNvXtxBltcZs2kmAJNfbqw+2YV3AaYx7SorH7xqxYWW20P7+pwtWH8Y&#10;MPp6utoQmvS5UmKbsrE51mR/afDYfScX2x738q0Ps38KLgB6EmVOdCdWRgfE6X+xl5nk6FNs1Ucn&#10;nzzGFTLlo8E7bZ1BsE/A5yKl1y4D+UvMJIOm7X/LAtlfWk4IWv3FTR3w9BcXOJ3gAPX6PFn2bXti&#10;k336TN6zkMd3FsomdqNN6/DYV5lV3zNZ/JDH67pYWz4W+ebCZw6zP4tanZBHXnkk1n93gpVuTabY&#10;b/kJ0urXfjyLio6jbHH8lndx5YEzKXGThhNhn10YfitnBPiDbwrhwS7Afh99bHVvxdOXEzTttnkV&#10;fXOp2Au/9t/z5I26+iXjKpzVmXyyjDW15ciAb0F5Ycx85AK4nuD94vu0QPxksUQ8LU1jKMTjmeFy&#10;LA3e5ESlq1MXI3IsBqZc/x6dPCG9MRFt61t319V/Qf5dbjl24EeO49qY47G9bFOeejgn1rPTflmZ&#10;tK3Co2nHhdTzV0jah8WEu/8+5Clk9eYqvdCek2Fj+VwAzkXezM3wHr7ayBiR9iVPebepDd/Jr9M+&#10;8GkE5LrijlJnv1Wvfl256tTW1ti5wDf1T3JWwuCKm63f7cjUX1/61RPC6Pmz2nHKgaHZI9vpw7uw&#10;dK9Rdwc8X4PV9zTKQTn+e43gqexZp50HvSZu/DI6Lxv0j0Wl1Zl8c9Hp/4vbcTg5UdMufMxdsWB5&#10;7Fg9hWR1rz79Ix9gWD3C6lN7pj3FCShe9NL35qP9Jl+rWxlr67190Svf/KrdeoEu5dq7eSWxbkzH&#10;1MU1+R8P/d6jHfLVPgmsn8wFqDOfPvp1nKFfaODMooqcNGMRPfST336z2DoLvxbC4e4Tc8YN+cKF&#10;r7VF/R1q682/6oStJx3HzuT5nl7xIZkWHqNr8/34vPw4MJ/6LwVlWT/NnLx0OcYDzLw1OSK/V9gT&#10;31NXvpPeG/1iAS32CZDKwMRxvJMc4zde4yOJozAnj9EkOhxhKZ9Fn0fbHuRu6oPubW4hjKjZNkdH&#10;Np4APs7ju8k9PTYWpNzvLb/9mk7G1FxATr57m0c1vPaOLd6cgnbmEsO1Y55Fk84v5JzEy4lPY2Jj&#10;NvoYlydPH7kRvHqufnwIhyyKkg/HOKD91c+cYvCcX4qlOX8Suy4cnjlhdFjfrhy61//R9aPXlHFK&#10;vtcfPQyCY3xdDFpwl7efnQHsewEpZ7/F3v50TO1nVf4Oje3If1nGL4vXeURiH7gY5WNeWf1S1raK&#10;bhaOwF5wtt+53pNebe0hCo8g5at/3Uelz7B/ziXJqayDpy3o/caCckN47G8OCc0uwB4TL1vx0A6r&#10;90jKN15Hx5U1MRHVzFkO8Ad/ft0nOMd+NpdnLBCf4kF7r3/VzUL9Lqql/buAm4snkWvs1HeLX/sm&#10;J/RiZHi2PHg9d8q4z1frZ2rRyYLTzl+UrQ7/yFtqfvzhH8H3UyXffPHtm0yaTrq6fBB+bHWOtWOm&#10;OYQ5Bp69sSS595qHR9/GRnSauRN/bj8n/UPfsLNv41rfkMHH+swlG3pgfTUHibH0H2W9STO6kN3z&#10;2+iqHA99Du8k0+a86Yvj07lpaOwiSwy278ceMTPz+2m/ae/YkHbWt+j5XX5Chi/GLv7k9olBZWPT&#10;JFXldNL2ZNhXhg+ddQ77tTOxI37mXGB4qnvwPnFe7PFLz7VDA8K2sDLmaP0nlh54Z7e84aHd+nv8&#10;qIM78T88XMDiC7amtvEkpgZn9EY3YHF8bN4SW7JW3t0+dcN3cMRYx6v4X5w6v3LxVxuNH/nSmLe+&#10;Gb7Vr35NXj1+bc4IXuXGpmsb/ZzP53twz5i//Y4+M8+YdtI+7/p08FxIcYOyfoofnVyM3pt40ntb&#10;zofL7y9/+Wvbmb+Kf+Jq/ULeNWdOu5xmHT7R0fxl/DQxKWa/pkP4eR37rzuWBPcF5JC89bs+sq+J&#10;XX627zJfugOaOyt++hzIDevb0obcms/65R4n9W2Y0aPzUqxr87bntNNd72fZGy/P5X90vPmJjuuL&#10;6jmiH/3xrI8ujvPJxSvv0zDK1g5vq1ocW7R7vPr0/I2s9p9pE3WLt/6Zsok9da3Pdi6QPvpdbwjK&#10;mOKtf/pHZaaNJt7i+9AAMyq+9ZTWgr7F5dN/0qfTZ/qWtax1oZ+G31yZnFVsuoy+zjnKFMPjzzmv&#10;ODHSTb7gQQ3Qf2F923gPWrnpb0HofHMRa/fkHNcVgD61/SQaSaSl/6QM4oHp4/rqFGz7OF618N/9&#10;9fn8LASc8cXKXnptWZp8aT/l/uRzsPJG6uvfD5mTZ4q1hTceM1eVV0bnkfOY29GFDx6+nfnL4m/c&#10;wdl9sor/YFPxr33JhV8m595heE+7KV+1yz8Hzb1pnfrzTvjK/uotNisrzHsuV8bRszE4bQG3bX/j&#10;Y93jGcoz/lpa9SvnGdeFtPVf8acJB02AnmP5kz1wts/uWP7M837sBjzwwhfhu8f9De4bQX2X/tO5&#10;QCP8UTnzg7Q3pUwnjj62XnXccuipNkaDf6bjC7+wN4Df6mcu8wzbBq+1x6XDjahld7+mbvHcUAXw&#10;6p9tPmDl9OB81WZxEB0X4N2PjS/++n/DXZyVpb5+0h43Hto6h5dOK+e+vfOqj0KSVNBYEh+mI30l&#10;dfrdwva/3ba8asJhs+3kg52X9mbTlDkT7M1jWZOPsVknCKa3DGReWX/JPe1D6ZdyQv6su3958mdl&#10;+Tr6oGGDeCP23srq2IJLzxfl2sRk/ZZ4GN/KJ1mfGZ4tGoQSM2Qc2AnyCagqmnIO2sQ5iPmOHgsU&#10;2892NnUj5bFNwRXoo/SD73SWSdDLC34bNjt9T3gOTapXRzT4PPAj8dhDD+VAssJLnc84cCZ/a1fr&#10;grQLBMUr9aHrRDWBYnLt72YzNPikGWC3jn5r1+py908Jjgw8AZ/BRQd2i86+ybOTAHparBd4OoWE&#10;otzFErkELl2Vsd/THi6+m6DW1gTWnBg85Jmsr9102P0r4R7/4c21u61LT4yw4AFj09jDZ+kYTXQp&#10;Z6M7MPH0d3izB6wPyFighzvI0c4JnxOYE+ihNwk0yUILqr9ynej0GBM8evz6K/nhHVzDhH48bTP+&#10;WJnLa7f4O6Fnh7JeZD86sKXxxDx/1MA/9WKWLSYdaPBRtheSlH/5ZS7mZ4Ghg8pRAO3KXp12+1r5&#10;58rY+xX7q9vofvLXsoxtc4KOD32dB+8iNL02Duur49u9a8bJJOB3Pp+nNc/rv+Iv8br9Sz06uJ4a&#10;s0jsJNJvhH4V3MbmwaHLr1Gkd5kGH6QJCh/z6rP6/MRQ2zQ1dz90H1nDbvzJ714P0jZK1dqziwHa&#10;cuxYeTNpu/OFczE4eu3FZLT9RK/1j+OhT5zSnvCDt3x3i53Xx4r5ygn6ZVt8tGXYAL6xoMiv5VHV&#10;BKBKLW5zjlv4+hf7q7f+XPljB1ofOkSri9dVTqeUT26WH3xC887vTs1iqzj6KU/I/o//8bcv/uf/&#10;/LcupvzLv/xLnwIdf7n7N08Pp4+Ltenb86SoeheIJ+fsRN74wY7pW+2biTG4jYnjAzpZ2BNj8+TD&#10;aZvglVrfbC7o4YsvvOK5iY/YB9Zm+3wEeoNH+Hzz/TzhQndQn8U3XXQ9g/LSl/f6NTha6X/LE/Ke&#10;AqX/Pind19wFz9NyHeBP29D54h89yZDntz+s/CpSX5zxLf1027b04dMFgOjghJVeLY89tvOkmouW&#10;FjH0zWy16YkVbTL9KX7OeIO+n+OvxqSTzIAFFheA0ONtwVm7yn/K9ulVtoVLcfBqPNzKHMsX4OPH&#10;vRv6iy6wry38wYfoxYBtF0fJ4e/Iz9fklfCRcyZ+xXqq/M1O5Yizr76aV2TiBdR/aLsODd+gY4c6&#10;Fz2UTSzPAmgU6RhQvNgBT5/qXaInbg77oIqvM06mMCZFx42t0ZGf6KPdq3/3p2x1tF2d7YPhvftj&#10;zzPO1M74VV9kCrl9G6795UO+D4B7/9D0Xr5y7lv42nTkDH6JztfIe8xL7nW7P7rt0SNNovUxb/gc&#10;rIzBYcP07c4hUzgLLw8Oo+vYq7QLmpU1OPgBfOxaeIdjMTAl1akI5ysheMEhzfHwKIMcrcwL8bZj&#10;brK2brusDtB2P5Lnr7qOHuo6D6lew5Ssz8lb0ZUZ2fyzMoZ2buyxr229TcCn0iOvOCc21E+/HK7s&#10;H53OfCD8zWfnYoc4SP6Nw/B6k9fuaVsfMdgbTc9YWLnJMfpGoXZOnDqmQ/O1beKZDj6gdgW/Zamz&#10;gGEOQ4+dOzlpW5tLVH2cAur3kwfwD/fyoceVZ47ta+fv5sR8Xh3O/FJXiA4Wwj3Z5LegXJRm/6ON&#10;R9d5s8pocf/mI//TJtOm24/veOxcm5WvXbtdXNb0n6750LlAqUDlxPadO1o40CZp8cZY83DKnM/J&#10;uxu3fQJp6csW/8nddDCOw7dQ3HMfN9akXdauLqzUVzc9qt/MnyoLffIyMG61LbNfu9Mv9XVtTNbW&#10;mcOwRbyBu80TfxNP2rWx5Dfy4IefdhsXudCYmMjBxqJYhYefMvtgt92P13oBIbL550XdE7722/mW&#10;fed7co4bIVoeO8D6qwf5Eqfv389F4NXVTUusJTtCL93FUQhKKg4a2znGs7plW/7BsAWtCyGdALVr&#10;e3iL9faN2PbVN48FpiLmq7wOn8Zn6cdPcNYftj7iIVQIK6j5NuPWXkjHT/s+fkc2F8i+GhuXFzmT&#10;C07OICe6dr7nd0bzLn05XDyxozqyLbwnBkbv05rFDdF1/i12LWbih96HU7SviwUu/v6YNxkAfcW5&#10;Si8tHZuKHn78XzvpF3rxDL9AlxxbB9D2Lh55gw39nE+h682yoVt8doDRSdye9oosfM2xiczhkT37&#10;aAB6i1wuAK9s5TMumjfOeTP+9F3/XbTRbXVQXz2SX/e8bPrWtMnkrzOPIyP4PjQzDuBTvyqh14m9&#10;lZVCRKUx9yID6DPVPfjVIW1kS1fzOTr0rQd1jVgvWXE4Zvo8mlmfodLg6Oej1xFdwso4MTC2n/4T&#10;pOUNEd/2tZaPULRLTz8wN9dMTnFM5s57jBfwyRleMyYpc7zrL+gAvIfO2Q+OtgRorKUp89StPP2n&#10;P/25dfoPOuBJ3cn3Mw/OLGiejEl9Ly5mPCtkM2MbX58+pU4zta+9yQVUP00xfkUjHvd3lff3rhH4&#10;jfc7jF+NAVN+zb/Ct3YE2da5ycK089ix4+zdP2sffLRiDY34vy5681FAjvslH+sr+g5YuXTr7zum&#10;fG9kZ3O8PYj5bt5BE32nTbTLtI1GwMvfvxfWH8tr6VYnx1P3PN5ol2nXFzTHzi37w211PuPEDan6&#10;h8fXOb+6zDg+oIfxCdz1Xl1ttQv7rTlpK75bOlsXQz+eG/mGT+I+O88+e7YNLiADn5U/pcdHjXUS&#10;DYuJabkt+5t7ZGO1v/7q/CNzotS6WS9MOyZNXxmOXtkZMYX0qJGJc2XPTVzs67liclzHqcTczJEm&#10;DvSJ8cnojJnjOXeJxbcwGa1Hnu/Ov4IAZ3PFo/bft8du8ta3ZOy8ujeYsydQ2dqGtypzcqe69bft&#10;5Knxwdy4BON12Bz4SW3k4CN3fA7u7buxsO2xdD1+LjyVjZHEQBp/0btdf+yryrdybGfvjIvac2C3&#10;WKUdXSTTKP8OMK/JqN8YmbaYPrtz6zuL5rj058qNi8XVwvpit8q7lpOWc57R49jp2szEYWQmNhfQ&#10;3XWethy6LX/ePuwfLltfXomTndus34o14dR4El94rM7ypT9j1OqzW7TFE1r+oi9/fVJ/c7ub4yZc&#10;p5B+5THqlt4NrOYaU7dxnrEq57fOg+DvWyetF3du0/lHxjfnlatXdx66OTSPKz0eR+frOO3ohuqS&#10;sffUtyBf68vrmCHgbGrHVZSd49eth7rtu7x2q66A5sZvfLCMji8WlQ3mACdm4G58HZRPdNa/6blx&#10;Mm2dmEoZ8LrjhdqTg90qbzREjnkoaP9Iqa3IXHvQdBwx1h3e+so+wY92cCfX0XtzcmNt/Sg+yLn1&#10;K7R3WJ1W9ou6w0cZ/apXdrIUu5e0Lp1rUXSFszbfHyrjq3cWiMEkhgf3i+gYW6R8Uaqf4yTlxY1Z&#10;O2lZYfBe7MPJn3+w9SurdSdfUM7J9v0VNeUV7wlk4HgmV4+TdgHho+M/w+p+XQ0/thQvcl1xL2sq&#10;nrqcJlXf1fXOk/w5uZxSODrk3cbWRF32THCO7utvNAtrl+Pami1eu28rmIDpCh4Ws+hsn19NjH7N&#10;70xYrJgTz5koqUfbBaXDtzTlJpE6cR1dZoBdffniER/Pk4Cb+uU0uo7Os/8y6UNiM3U9gTv0Dxtp&#10;0Pl/bILHHicr4zvb8AtxO1i2kqU6v/dCt7d5akJ97cmxV1DRY2SmPL/deMKnZRIOevX19bigNMrx&#10;UQeWz24x0t5b13Jcjh9DOHoXA/3wcDLZRY4UeB2pJw72TlGyerIz92aU/pBXPhn3z73uc/t3G+D1&#10;xCeJY/NQL1znQsLaVvy0kafyLHJ+8Fqw/Olv8Vb3tYULRBrz8iE/5oMPsLibg+770l8+ngsWMtbq&#10;tQi1Ldxngjj8DaAW2vbCqQseFkDo7Dd38bjLxIuu2nMHqLTypVPr6ZRm7W8eRycXibRLdT364zn9&#10;6mxDuPrivTauz3ocGnDh7TFhB6L2AROM3c/2yCvvnqBExkE2McBz+dZPsaHHp3x59ST6sFW2d3XD&#10;XX5Xm6Tsc/D9936Dc9qDT2trOqh9be5alJMXvH93QTAB1Viof+YVWr1B4vSTlbULl+LeXf5y1Uxm&#10;NEEG1vAxedl+od6JjPZwUwscxxZ+q0cY08EJgTrx82VuBkjYtH7jk3x0kxuDc5yGZnj2NKtqagfj&#10;j8G6bcLm5CK0A+Sci4TxxS5ei9V3OTZ+NVdFRn1P58RYY9LELnjKm5uz7f6Z/Lx5OzmCrZ5i9aQQ&#10;POMa+f/IgiDffBWeHXPktRvg5bOLWOuTu6+Mg3gqs1AO0MBd0PZAe5uMlk/ko/mY7Zs8YSY/d5Ep&#10;tGzje/3pfncn/2nT1Ss75euYTfRom+Q3XPZEKzuRM215+fy4XvzQge38TS+fi3+5JzVFn22tIzA+&#10;mfY03pGLBoidvt46fJXhu/6qB45b1j8jU14MrpWvA8ahsA2P0WlvvFJNngvUaNk247SYmvxEp85d&#10;Mm/F52e/RVfblvu00XVU3R/tpby6jwKzH91ys/snAC+sg/Oyav0x9WwYD9JjaVCMDdPfloOy9Lji&#10;3cvGhvGHcraBaeuXCqx89Ve7OwiMri/xVy/1K2fbaxf41O3Fpzt/5Z+DjcWaFcTl14W3tN/Dd2y7&#10;c5qDWVhU/lLn1QGfXXwUGwtrx4P/g8fS4rl4ale35THbyQP6H9jt1DlBOheCTh+Urx78B98xPcia&#10;/vDoZ/MGgaHZ+aN+7gMfrW1lH2OaO2SUFPuNRT4ubmTLV2iaC5Ir9wR2ddp8uv12eZNt3/zkiOm2&#10;CzynwFxZH5ef5AU3/2yO2jjDg361M/rJ/cp8xg+ftuNVnuaTM+hWGxMf5tw73K8NYZV6/WbabGWO&#10;nEcM7yIn3xXHPLi+Srscm+7tid8jXnMQ4N+OD1Hb0yXz220z10/2jx5jmzERkPOA2R+9xMDjszj8&#10;5uJzY/f06eKlHcO58aZt2m6p9/tP9guR5Q+gN9eWm/ncwg6690evtRfu6KM9xN34QnvaH4mPmGs7&#10;Igqs/itLGZnrN+O1XK1P8tn4LbEYnwMy9nzAFh+2TKyMH9fmEpw2Gh3QGgPnhqqJj7mBYGNdW+qP&#10;9KyNxqHIWdurP4+mfj/1e4Rtuy0u+S27N2fK6O2GOvMmT5JS0Tx62pF+8Udsmvnw3AAm5oLyAsit&#10;jp0T8C37B6W2adt82tZn/65j6YNe3MMZ/SzD8HV8cGxHtzyhsrG+z7btlbLqgsGB9YO5k6fOS4/u&#10;3GS6d9azfeYrcpA4dlHPxwXd+CG0q/fdB/DkbXVtN30/+OSSxZ8u+qQoOpI/46T6nvequMHYGE5u&#10;YAh9+QbXU7tAe32bOaD4olv5R4Zj8snuRY/QAPugftiy2P6Nn2SJ3viVD6PCJwJHZvmkyKJx+p7f&#10;TgcTL/M07z4RzKb1c9SIsLDpzpGbIhfWhzcuAzPmnTzZuaN2mbltnyiJLnI1GxsnOX4BOWwejNq/&#10;/uoNAON3uvjIG2u/VxQ250fXKphvvtXXyTA+1IelHT5k7VpJ+wPfxE9047OFy3b40QlfwN0713VM&#10;F3TNg1nYRze/r/suc/j7K2aHdu0YPjsHnZjAD6iD52LqxJs+OjbGtJQPnpjuHFo7x1Ibv+9JV5+N&#10;Wdj83dhL3JrOrh7DaexbOv3OfKPjPHywNIkz4n/PRQo32c76DXniJU/A9pXQfDJvgBA3ZD3899BP&#10;2wmprauc4C/w48ecg7ED6Fsu9joX43NN0vjIDWEuDG88Lr38xJdAXILaGJvY95inTh/GQ/3j1c9o&#10;fKbfsnXmmROLv+QNZ3TkWza+zc8mrK1iylNA+q+/RxyG37CMr/ZcYc4R6Id+Ymn89LgBdJK0+pEl&#10;j08ZutdAH1/87UdzcX4CaP1+n1dsGX57bnDnjR/Y7b3uTvuH5Ye+PE6OXVx+8q9P0YnOtvgu77WD&#10;/ERDSdVtDl7cu35Dy1cbR+M37fYJhNfCxAidxud4GrNXl80fzlflnC2n/7ffvstPELmpZ2iTwTNX&#10;ZNPMOeQgY1Csaz4KccXyQd9yl36Gj7gVc9vS21aQx2Y1cs5DbzRj/7QV3NXN/oLxkQ6XfZwfEKvw&#10;+dq8aOunjhfpHbyOe2yi5/iWHZMLgtf5NbxayRPFu8d3eZYG3QOX/OsiZuwHNnRawA/QF4zNqU8+&#10;MA7qj9Xn2ANn48r+wvqU/Dv0+BTyL73v0BsUY7fzAiC/1ogoSldt7EaE1Zueo+PqOtwuuWencYH2&#10;2DVYn37zrxjmqzfJ+3jzDzXcHKH+gkvIVXLtbGzsdsWyd944MnE783CxOH3ydKdP+GzB2rrHu73k&#10;pOBVHG5OW4w9D58vXT0Te672P/sb966DGMO6PqYd/sB2fRbgs7SVmWO2/5if0LA2u+Oouh2Lli5K&#10;tg/9Lg7ie3zAx8wnOmY/yab7thl+l25i31/wr7Jy+uMv9B3TQ9dtcuXCPU+un2LWq4DPvW7l3229&#10;E259y259hv53IPe57EVfu4Xn0lXXP9BzcZ63q89ut948EtS+U0ifxXtRfmunduNjy+SLx3y7uStt&#10;Pes62nz4J10n7/iKBfwZ+JDrVc7JHfehVvUnj/CtNquGKYMjr16g7NZ/V+fdwjNXb87JPn69PnZk&#10;O7fJG6dGkYvp085MkB5BjXkFhMwW/fLgOBeBCbor8cTyxeHFL6V3xyuv8TwNXgn+0ubEs50F3rFF&#10;gEhs9OpJfeouHcO37I7u9reuFccdW7Z81E0HGvtnYWcWoNdWW3Q+fGBrkX7rt+6qvwX/4lSH+9fR&#10;R31lnoDt60uO7WR99WbudDDgrN/Q9B358UUbP5PiPl4fvaJc9TLw7lOKY+PD7yHvAGvwGp1nO3iT&#10;4DsBCa+1LaoUHANts3X3rbradDrRMVPxC9iF8S0Uj7sQ4+SjrxNMJV3ZCFa25Hq/qNe6zOfgkT0T&#10;Im02J2x7t+fW2e6Abh9fcpa/ju/VgnTwWxJpzg4o+zQb3e9PwEGgz90mHdRii9ifwSFxc56cnXbc&#10;xD1xR4FOGihys7UH+aInwG9h9d1tcdJdbHsijeYcoyleXLkL5svntS3/uD6AZvnf8e6/ISyOvOJu&#10;73Zin98EdgLj7z7X7qQzdU4StZc+fZ3oBLd3SkXQPjUc4Q0CfPCli30nyOz0ZLD2Wf/Qsfu3sqF5&#10;2ILlNWkNvvYRYmE/PMP/NVhf0PkO9KkuSdwLbjqhbyoIrp10BnB/+SV1yvMh/4Kjt7IOHFfF7HyC&#10;/1T/7z3sBDnvMv4tN5VMrjCwZcLTicz4avziAr2cN7lmfeCJzo/JO7uwqZxdu7Cm/3gqU5l2lk88&#10;2frLL4Mnn+Gpr8FxQdbCpX03unQRP/2HD5UBMuho0QpPOciJrupUFZyYVV54AzjyhZwAZ06C2fTI&#10;efiT80KWATvlZIK120ngV4LlFZjFq4mFPUFcul04etu4+PjF3//x9/J0E4SFWb8D54YRH7mFX+nj&#10;aZbanWNTkWkTPky8xneXzgoCbLHX/BU+bafDo2N+ZJmYyFdrGx5lGDpl62/83/+SxTr6HJu7qJzj&#10;IF705NbOg2Mfz/2dua3nA6Cu+9aAzsKo8i6cpI6Mj1kgNfLJLXzB7kce/72/wdwxAE7auG2YbXNR&#10;xszVx/ZN+AE4jheKw46Uiw/9bW03vxCfWWUeW7fPww+DWXzk/1lIkPsn1lIWPfqbOeULZ/i6CG3h&#10;qONC6iqrOHR7xHn1S/kCldODos+UrA22b88dxeHWP9p5HV20WfJru7YpoOvC+kG/AfC00ZZvmfIt&#10;W/rlueW73ac1yvCVL/5ywmQsGrvGOPQrz/7yf4XFVWSxxkgSzavfVfGZHfrtCRu0HRMrXt+/wV2H&#10;o969Nvuj5+puq18vLP1stXtDqnSLc6dVNndeP/TQugsntfVwy9v6Ybx/5MtBfgrhnusQrT67r623&#10;PfVL+GKBTp/aO319TkBGJ7R4zuJP2lS7hn7nQ6wYXvg92vTZZjw27vYGUcc7D9NHjCPyANzSZzt9&#10;75zQd0ya+lSdeVn00wf9KQRSwro0Cq5+5dtznfQtrzDOT2MA+QepnNin6hQeenpNH99tKm6OG7tG&#10;zxmLEnsnZuj0DHRhJyXJRH/pfvQffUfvpNALFl9B6YoPoa2gVFX52s7rA6dd6s+UWUDadsCjN2Gm&#10;TcshejGtbZGFDuOCu6XHS9E44/H7zG2ar1L67p0bV527zNbbTuB7ZfG2sfG8sZo54Y6T5t1XPkrb&#10;dWyNLvUNHtFD2SP2XLSY+YtzO+1hbuBGBnja77Iv8bpzDz7oueCtz7N984H6bSPb8YILMfeFgZlL&#10;TJskvkMjx5NLDwsGW1cdnmJjF0nJxVVmZovyhdXdsTbhcPg+00bz6l54LoDt/KE8tFH43cR2/vul&#10;+Xl0bIhE6s41VqYt/UFlBrHbluQrDLfdFa1tfNcnb09e0I5uqOsNn9l3jE/7beKiOobGDVLNV2Is&#10;968vjnp2gpXPFvLwEsMzL5o2prHuA/djXxM7uLvmgc/GTdsocbL5zw1v7ArbyIQJZocOdObfjSny&#10;e67c7eSJ2nvmOqhXZ1t0hey7COQ8SdvoI+tMdt09q+8oWz7oZ36sT7l50pyY72beY/70wz/+UZvI&#10;q5+av/h8boZb/mJfPhOj5KwMNlzAoaehl26frIdTfU+MXzTZ6bqGc+UPmevHx0AZHUoTmxYcrwxl&#10;vQBzfFX9o8/SQDX/oivbJwZmTaj26fOR0YuFx7/s1DGnDYe2vglfT82zp3XxAdDGYV9dxyeTkx86&#10;TOw5j92nzXpRM0ZoT+cZYP25NnQR8bSluvkUNfYdX9r5J/BTfjOaj4BctOM2OcC5lhy3+rY94wJl&#10;nXsXi36zA2/3lTSGzSLTfrmm0lfWKotpX7wLot8odQF02iE4J14mr8auw79945iDv5yMJ7vF0oyb&#10;qViCg6stxMroQre089cz9vO5cwsylef0IHoE/8gcm89BNo3DyCO/7ZGd7VOLtb4XM3RmnzK5bP28&#10;uLbzCvOxY84pk7P1ofg3k4boMz+HUZ/laWAeodesO01fZmPz61F8vDYOWB9tn6xN8Ze2xvOfXQDe&#10;+KPr0ob80gH/Okxe8Ff/jD1o6qdD6xjgs3AfPxf3vu1+eN5plgfatq8GeQUmRs3hZpxYvnde9pXP&#10;+DX6L6vF32NbeLNdZ99kr127DSL++0G38na79i2X0SVHdLrxqUyOrq6pE9PZ3/FmdbVF9s6T4wH+&#10;seaO1/BucXCMN9bM5viSO4f9pmMi9ypZ2xWg73aCoceb06PdkSUOomZvADSQTrurn3h0fuI1o2mj&#10;jL3lF5SRC/8xxicz1F51PS8gP/r/5gnLG2w7sptw8xdQ3UKLvmYdmusC3q3QHKADf3DIckNMFMak&#10;dl22h4YdC2y94BzsvGfLHTfFVQ/xO283yqJuUVx05B/6kj30w9j8uVDaRxu07IXwQWv7ntw3JZ9+&#10;M9vc21jPMf7A+vkFRerp7uniyZnTzouzMRj1L6B/y5UN69q11xmmrQd96aeNBrltkWo+2Ri9+KW8&#10;4zHWDAksjx6kiJ7PgNc+jPhc9+rxTXe2rS5wG2fZ1l9eGZ84Xv356d27TECjx5ahWTt2P6Pu5Xe4&#10;q/OMN7NGNuPfw0ZyzS2MYYWjl/L20xMPbni+Q1uYr8oq5z7yd2B0yv4Vt0pn7mOv/kUW2rv/1Q2v&#10;g5PDqw347QZXecru+zeUT8rrN/mL42+wfXDG38f85EI56Pf8uDLR7prNlqF7uX/8kvi9P1wFZz5T&#10;n9a6RP5HdrTxb+FZO9Pf56Lw65zgOLf6ELzi59g2CpVgy5aanl85gQnYt6aeSchlZ8v0e2OanJf9&#10;PW8ur+DnQaWZ+C/zbrfFw9ixgBVY2zGGcU4E86e+8LL9HuVT22887rj4bWdY+erxhzt38A1jZftZ&#10;HNueAJ86xwDf7bi2XQQ4duKR6gZ15az+irK/MhZvA6l80R4gw78TLMUCVTCim046jb77yNZX60/u&#10;6ECfuso7vO++WBpVZF54x5X8hF+fDDsnZtsp1rdLMyccEzCUtugxdcO3T1bGTzN40z9Cb/6Buz46&#10;qgZ3dZoTmpV1r8dCnn7YMsrPsQB9KWdp8VqZe+etYwPfXqD54bwW68F7fMkHPo3b46vhN0k9bNpO&#10;OgQ/LT98tBlaJ367uKJ8dMF/NFTmhNAizvq6d5ynU+6F3iIHb+hHN2V4xSPtkNqFTDyU8+ksSE0/&#10;IK0XTVfwiP/ke3gG9xYn5PYj2EA2i+ewE4OT6+DdwQnNb+9nEUN5F0+yKLeLXu5sH5pxSPke/jGn&#10;claXxmmSUAf0nPTC9bf0jvmbD+AaWN/cJ+OHrzp/+vSX95Pn0G/8hvmLuL3b9GxjbUoMfDi+v+Pa&#10;f8Z3bKKW8LjabGkW17Z/2bIJrM+7pV/L0tds228fE4NWlkf2bM9HuX08lr+y5fmbi9yO8jvYJQAA&#10;QABJREFUOT94YNvBfvGUf8Y/8O5gEuKClAv54Ou0v5PfsdUkPv0x/hPDFu7mxDNTHu0YUcmIbavW&#10;WbhDm7/2rdDSSQ7di7pO2PemGTJmsWR0n/5hceAx6bEg1gt84TMDvyeH58YBb7fY/vvIaZF+Ygz/&#10;tk9op8/PAuLkyWmPmYCsL0dffkDbPGQAFjv+woevXGikqw8nLO7oP3jwyWxbHH74WhhAtuDCLHD3&#10;ILCQ50KHE5/vv/f7Zo9FlS6yW3k5MunDl3A2JvaGBsfq777Y4xd6wgk/sL7cBdK5IJpcmfxnoQBa&#10;n3Q4+Qw/9skjLuD6e5PcZvF0eaKb1y/m4nHoLPazjSx1nlYqfpr8422y4wnpt/Fzc3x8Ix8AbUI/&#10;solvHo5+jvEH1StbOnSfL3I8J2MwBmfxHMOdz7RbrOjJgPjc9iJ7evbST45AZ3xZfm2P6ucGlVzA&#10;z/5M5N0lnhjM57e0cW9+iF1itJ/ouePtth8fkUmGk1ptUji2KX5MpqfN1a89l8Ipuy8AwFlW2UNR&#10;ml0w2hNxeMuLfftRNnE0+W/pFxfdwMTWHtmun2yfL/6iX3iBd8qnbNr+tQW5oZ02vPNanq9tzdGe&#10;9YCH/q7DXZ5RbHC6Ob4U++PXlb19rbkgfn74fOgOdTbDrz655B75l0s2+l7SDk+42j99Y+NI3Guz&#10;yiX7fEK+5eLOyXRtLd323Zn7z/xXH59cxo4rRsNvL+qtr0ZGU+bkntji5JdjjMXrFxYszX2/OccF&#10;zzP3kG+jHZTy2EX2nc/9mJ8YmHw+4wKecgY9+vuY+l90TtZtWbRvuF96vOLS9RObexNKeI0OxpPp&#10;y7948im54UXfi4qX74OHD2H3fNAclOK7jHteWr2Gdn00+NsGW8cl+9vH2r5PO5N72tviwORKdoyh&#10;rn+Eq6/oUJd224LbV3U+NItLbtf54uPRk42j2420PqCLJzPf5Wkw7dN+EL36yjMxlz/51Csg5XYx&#10;Amd145OI6ZwjRlRZ9tOL7J3XuWisveVpFxXU+4DFp7c5zddv5+cS1KFp/g0v9evT9f/yuW7yIvPE&#10;EPoCvsn7aJYOn73om93qz1ZPlO24ihY+v9BjofGWNgN96truGdPog/fKqs7xEbsqM3zg7DhpXvDz&#10;Tz9/8Ze//uXyx6aR8X36Q3h3HA7d6jx+nbZYm6pQvsjJ16XHHm89+14DfNafi1PeKd8L89NvzjlS&#10;4oScfDUu1CWtte+hq9wjqGjZZ5M6MeTmr0IqvVlFny2Pg0wX8cn3E3PJVxEwfjnzDE9fJe7mwhZd&#10;EjNnISvkE2uJRznGq87f5Waz/l5jZFeP6GK7+WP9tu24Nshn9F391Jtvz2+lT76E21fMpq4xHrnG&#10;LOXmU73BIXOgL9/MYqNyNw79mrn25Iwofxp/5dJNrHz//Z9yk1rwgv8+b+oBcIyHX7+b38eL51s+&#10;lbOLHnwXerYVTpnj6pT+qH93zn/ly1n30W9dcPU78Xj5aIsZh8duudV5BfZ08sH3AZPr5RH5Q3vK&#10;gzOHnptN0OLpT19h87YBPi4g4Gt9ZfuOOaW4HKdtrxmpq+tup3Tr4qmMW17bL3+xZ9c17nj2J+c/&#10;7KnPX4oqycbf1I9frnOw+MZvfLMHkLcLgI7RtGcc/9LZxRDbWRfhs/Xn4KLj97ipc80Z34Z/26Y2&#10;6SMz3/j+++/KY5+E9SSgXNd2+A3PE0/aVx6vDuJ48nTnLCnT5V8DfYPctUVbL7B7xokTO2S4Sh3d&#10;1hc/5gI52PHP/vDKTvA7v8+WjDvAGf5uAE0+bD6Y8R8evRNuObf91kHUHx+5+W1+/zW6BUf8LsAS&#10;h3dwo++lz6kQy1tmWx9lOzHHh2PD4tz5Pe/vE8Y9j6iecfTxtbBpTCh48v/Eysh85vm549H3MKu8&#10;qvsqCRl73n63ZewcP5nPgvrtuK77Vdn4OxfBl/4l7ehxL3tW5D4mV050ukPnrqeADPo2f4i9HJtD&#10;iDVv0nvjvPaUuXHN2sq0pbF7mKi335iO/+V9sPrbv/SNLsblPRbr5D9w0k/jHvHxDMJZ3+Urou/8&#10;4aJR35v29EtlJwhGx+E5N0DjMuMSvL3ICY9uC/fj6afTb6d87Frcbo89zzxqz3HY8mzfiSFjy4PX&#10;nRbPiRP9P3vRDf2C/bVbXXFP5Q2Nc5bk8skW3GmUeUOiHCW3Vce4Y8m5hmcn18tBM+9lBf3mwvrk&#10;SpkB4eLifc91jl+D5mdPOydHkdc2LJ8zr7wrcxjsBWM+2LHj8tPD9PLq/CF04rX+TOnm0ubzw3Pp&#10;4Szw1dogzKubysi49nP4guZG/xrP5V1f3y4sLo9p4wqI7Inr0rDrodoUxTfG/NXFdq/XQMCra0rY&#10;ZX+eKs5amLjtXGPWw/pTN9EbzsaHfXA9PUw4+SnuPD/nK7aP9ZbBL1EJg0xm+jvb1r771v7eAIFk&#10;c5UcYQ37pJYby3EAOvqt3b3BJEfLu7qzOX97gflikp2lU8be+/Hafcd/3p85RWirx3Pt8F8+n/jz&#10;+GLLNz4XH7d7PuSDN72BZd7cS9d7/dLtdrUROo+fuHzEETw85UNvQNn5I7r2afPIzBU0v/HhQ9o5&#10;Fa1rRk3s4PF7xq1PGqhM0meylQfg9Xwp2+p3yuz3OHgzPx79/J78nGufmw5j6zsnQBx9/5CzDPLw&#10;19Xw5jDKNynYblDsFu19v53sKXajHjQt+YncHTzw2Mn4ID++V7fdwl2Zu1W39Si3vFz0tUNzx1ma&#10;+1bwz8Q0lEdttOzaBCJg+ILuG3Ar8+6je5l9cvC667A4DeCj5+LaPoOTpPI4ymngDf7s5ERxXiGD&#10;buXZlzjoZoKBfsFJkuBSxD780BW3W74e202uTJABHttx4Y9NM5BN3UPGOnLDYutXj6VfX+o462t6&#10;gPG5V1mZVOkQU97K1g93J1jLb+QMxpbh+6y3OrixMndvnIGyPB+0Zy8TvDlBNcGbyaIB+/grbTIn&#10;ldNG7JEU1C/Qby94dbEnblLfC6U6dD4FDeKjddOftbG/T+yOTPQro/bBbPuM7N6N526zNW3yQ/lt&#10;H/+YkzN/O6E0eOAloVRubMnhJWftIXdfOYwe+K2DndzsBXLlcL3ibBY3EoeRgfe+6vnLD3PxA+7C&#10;xkTtCz2f3G0rXsr02X369yk0BoWk+rP5txOklYH3PpWsrLLsnBBGFyuj9yRvVc+wvK9X1EA48naR&#10;yxN45a1BOT5Qr7MrH3pv3G8dly5v/odDD312YwHPTqwy2LzwVyXkK3rg4bM0W/W83Yu/9PoqA4j2&#10;51t82daJHx3ofAPHPm6QEMtkOSYPPVe6kcATPvg4AZVPgEmP/g3fCepMYiwMzZM/FiXUge07aH0q&#10;Y9jUh3Bqa5wVrWf/NCQbLNCtbssTDXvpakFk28DxlE1+uHgfP4pxF+7wM+n7Oq+wbo/NcV/rS5fo&#10;wd7lg8cd6MC0+cR/ZwEHzxmH6IP/11/8KYtrP+QVNHdeLp7C2wufzSnHV+y4FrFyEbZ6RBe2Ruk+&#10;GbL1bfecXH6di/PaXHxJF/TbG0DsW6AjSx92omNqUV3ZmXq6FfgO/bkTeAqHX9v/4PUixal8tMH4&#10;OypOW9A1uYF8+PQDYki/dcFYnfbldxfRPWn7NjL6m8bRrbo7OY+v7F+yVt/wYxP92QNs95NaJS2v&#10;rODdX61HNnoLtR2jg0tGONQGNNpKnQXJHNaP6LxyVD1o2x49LB5VV/rmw7/Nqy/0Gp9eOTX2Renq&#10;rVu4cOavEPXZc0S94K2+Osa3K3P9MMSjm5gan/DjQ7+lH9yx+U6/MTu0D/+uLFswd0ze/T4ct37b&#10;4XE89fu9scpXwFb22ddzL94fbfdtDI/60dUxmfS/y96LxZWTusEbuXPAJrQ96hdfaMc9meoNNT2h&#10;Th9KOZgnMLt3yW3FP/la3cpH3s3Jjn7i6Rxj++ZPcenP3fr7Cju5HW7HkqhRPfc4cvUd7V8Z6tv+&#10;45fVu7RVe/JXY69+m7nlVGXMz1gI0OGnH4Ce4EYvclbWxhE8+WdxzcH0N3jmZT/+6OmcbYNx+Mbb&#10;9M/pR0GqrDk5GntWj6uvnPaaiwjJO8mN3Ud6YgCN+fDmXLLKJyiT84+8kmgLT0jMzTPw5K6F1ZP/&#10;N1jExc7L4I2ON3/FH9vetTsC6v9ssxeK6Z/lF1x5JqNFD6/YOwtFq0eMi54PvbacnN8SP+8yZ7uD&#10;ctgfYxcdOjacfGbuy12e3tw5ECfQkW3v8jq+eaXnKUs7fv3NvKp2LmpMX+NfttPN/NnJNs7kafv6&#10;Ds/sw3NsbuA3OMfP00Z01eZ4LN2cWE/sKbeAC2/5wFtQDiovMhbqA3X56F9034WcHeugW2iDyxcr&#10;vzFV28o4MTF+xJtuoPLYe3R5yIvIk9vlITH+rr87OnJWX7aw66dc0Pvmu/0JlfBN+9S3xxZyxIiy&#10;aUe6jp3azHnTyK5an3yhF9/aZu27kGK3nNdFqeCxBf7cODjtbAwjF6jfOsfbz/Au3tHRBTZw6Zl+&#10;yl5+ka/IAPRWTi9tsse29LKwTvfO4Y6fzW/cdAYHoN3zX7l0eE9/sN+/bMk1j3UuDnbctk/OAr7L&#10;e8vEZwrbBurwcGPjPlnLBtAFvXPxrk+/JEzJ187FidmOPXn/a55kEVfKO3+n47GRDLo3j2ahyvxJ&#10;2S8fz6uKY7p680RxvfavvuODOep+aPlm7doLHtUpvPYCY9smb1HA1zkzuXD3CRe8lre2LL/wXnC8&#10;5wxbtvi7JYs//D4t4MNvvs0Nh9pVHz25DH/67biCnn/IQO+pWXYr3xs8xn83HavP6Dm6zb78tmMu&#10;H7cNbrZVbvwl79tHu/KDdvmA/lu39ilbHHX67az/DK+locOcL/LD0/zl6I2PugUylAk3ttruuDB+&#10;kMMmJuQFbc5HbhB75Ip58hzP8Qkf8/X4ZvmsTDEhusXtZeNRST6nhxuc4IHlg/cuvN59VH+eHJrg&#10;rV5BrS5lkC9yHq939gaKPKEb9lYmwOK7oA13L2iLH5q6ad1YOv2C/TkHDB49dr41bTt94l1eyV7b&#10;wr7bStEvpl+LFeWdx9o2DsXFQTwbOPd1rP3dz5dYrx+t3+gH8Flddv1Jn9g2g2MfLJ79Ldvt1Pt+&#10;Be4GZH9plt9uxdTmj+LAxS72gnv/gStWLgji8tkyx/DA5gtl67stL8L5IvdTPhNzq/fymhjbuJ6b&#10;TaxRznnH6KMNnVd8+DDzjg+5iC0vj2FjWuMt+bejw/EVWbN7fB/9xn7tZf+RZ0d160Dy1qynsOET&#10;W9gedrx6xJQUP3B/RfLwn/Ln784zT6H9vQhojLh8GwGTN4Y5Gc3vdOhnGNBxf6qQX3XA9f9s4/tc&#10;1KTv+P2hzSXrFM1aUhFr42KOrWNz/Vr7p8/BaRwdJwzuoTwH+swCerA6brmtc3w68cnyufczdrRv&#10;p5JvnkFu83R352XyZP4WXsPfut1OfGjHOY8vn+QWfNjY86v1/63vqKu0VRrDh+jWKZLrzCHEGagv&#10;D405/ZZ159Tf/WSu9YzTuduRtbhtD/R3JUo5Mi+802atEl8ZA+mmvrodH+K3Zcv7FdYv5G073/Xl&#10;3z22DrsXf9kFPys8rX/tiy0757h4XL6LT8/NLerWvtmf/LU0u12c3SoXa/IdH0wumHmwds8sMDo6&#10;P3rwW5+gBRM/0UUc3mKh5885nv5Jv2nroXp8b1woWfrdKmtfuPEtXtdpRx6+dLrbhH7pPCj2HBPl&#10;n7bfdr3LW32jDFGF9Y+DeXJ9bHn2xUV7YsxNX3cgBw7WRckDWfS86JxtZ/3lwxl/9lxleZAqmsi1&#10;f9m8uqafeSvjAFkRVJny5RyvrWh95N99MnhbyDoNcN707q9/+evwUxAmGnaSzRjy9u2cQKt7JOUR&#10;dikY2t1fwffjYI8M+p79VVSAzUnO1M1i/9w50Y57EtHyW2XRK6OrfZ/iMzx/829pIC49Plvd8Nj9&#10;1WN5UM8+vbZz47u8SxuGjultgra4tmjxVg+W//148dsAOaFbnPIObYEJbNnjFNauqa1N6gxwgowf&#10;QBdE8nuQ247uADYZdfJzl0OHeULhJMbjw50MrmwXXfB2t9qe9PSu5ASxkzQnRNtJZ6Iv6Md/5L3w&#10;27FF+X4MEmTB20kE+rVn8MZo+8t7fnfsQ+/ghss+k2Y4d9iLQltOzuwfvMgWk0N/p8y+uoO29LuF&#10;af/nXMByUcGFEosUfOriiYFR/S4gNEFGzzOlOzoMD3hX7KST84eTUwPhTz/+fClVPyU1vLiIMuPP&#10;hfO8I2a2LdkjuhwvmHzcj7O01kXGvUvZSerSzyv8jr9O/PQ3gMNs/VLdbj4T42LEqyDx+Tr5ZXnu&#10;wg1dKiPbfaXz8nMythBWzUEWTba9neCi3f4FtxeiPKma+CT3DuOBkaeLeq1ZfzcoY2AX1NoWsSd/&#10;2uTO986Hfvn/BMaO8S/+YrNl7c9nIM6gpk555WcbcQV89+KzfROEyjoI9GLD0htcpr88FgrhJxMM&#10;3VFyykbG6IPLIw6m5tNvbQTfhRj+3JMnedrvC36TBVpPirzJ0wW/+SX6tsXxW9TYRa/JNRMne/JO&#10;+nff7h3i81uF8lUv2p3Fmm9T7yIx/Z1Mky8XsXn7Nq213fbt33NB7bforf3kQ9vi8HOAz3aBBa/S&#10;Pk00GpuZINGnzRNb2g7Ro4N8fOe14p6quPJW82RO2SKmr9mLTnwXhA7oJoMZseakLnrQq0+7njba&#10;dqmS9MwfHLq4e9hgTtb7HFu0dHd4+YcenolFdQydPuKiZwpatjby2QKa/V3faeNZwFmZ6r777vv4&#10;2UmcRQ358AQq/bLvQgt8oN+RY6G2ebp31h15x/fwlsduR/b4il1OemtXto+3VHBjfBk+7ZORgX5O&#10;sDLmhI6+q8slJyT88FOeBNQmWTFKfCWGgq9v/ulPfyofPr7rY9/HibsT5Ih7FSY/REig+Nqh4/HE&#10;nwUquVzbPcau8aO22DJ+FOfvM59g855A8DacHdtWL7HRxRl6BscEfX0WyS1LFXe1XB08gMdz17/4&#10;4qce/2z2BJpN+l75pKIxUjz8xzkjf3ymZPjs2E4/bTZ+Qc8mC+OrN91eAj3Sx6L7ftQP35eYf3TE&#10;fhDpbUv7sxgzFVuv/DXYfLcy1zdwmX/X/VosS3v1JPbgkLd1pas9Yxt+PvIj3wy/8dW+wvAhq3v5&#10;Ov2wJkw7qQGv2kNRNG1TcR7dG+95pegZH8Xx5Pe011OO4D1db9tcPC5cZdGdHeTjtX6Z/jFl+u/G&#10;u3K5mc2X0qHHD85cxPDK01kAJW94brvN1g2s+s3kodHL/t/+9rd+/ut//b/DT18/5zXk4eUv+vyc&#10;xXxtTBdjLRn6D2APPdtG9R3HZUwPPzeVmNe8TfzSH4758a/pv9nt2PTW3DlP2Wn7tbs+4h86pD9o&#10;d3P1WTCeOFe5cbftQx++7UXDyJ++H02P37XnAhvkYTbS8U3O4cBc6AqPP7igu/T3LV7sqeGnov5I&#10;IR3e5mJuax2fDwJ/oPERHrvQtBfx4u769pf8xrk5nznhR4th0Rt8lbkG3j/9lIuULiKwKa/MpA/f&#10;iFVQ+0JjzsCfqe4HH7hiA77Ym3GM5x+x3IN8seV9nnR8zDW+6cUF+msjwD5mbd/ueFe9pt3IAxPD&#10;k4N/zBuKjAH51YrmaO0F6G9u5BWh0a66otvzLDgbe/gub+XE9GJkxjGwevG5Nm+ZFoi+eIrtnYe1&#10;Ml94d/zJGNi5QY4bS7nxs7I+kTl80RnL6M+f/M8pXLNw11W/43v9uW+noPzRizyvNn78Nl1wwp/e&#10;neNHd/vVNeXrD31JPIlnb8sQ+9YmjOf0qH+CT4/7HHFjEs/Jf35+Im/ayLxhfwJjbRj+md/kj9yH&#10;7LRRbAJv3iQujj2Oyze8yRWLLsr2YmZi2zwFD+P65I45h0Gz/lq6HuMbYBOorzL/dT45T/XmScLE&#10;dnVhdGB8dfrGoX//PvGV+Pe0Lt8uvHvjxjS/EZ4nIFPMXn2gPJL/9wZGr7h1rqV/yWdYuLg0urKT&#10;nviOT9CDKZ9X4LKB/sFuLBpf4PnwP79MH5m5P3oX382DNm6LL860PX6NjQpqPA2/aY7Rbdrf783i&#10;DyJqcnbi0VzQ+cR3eYvOgpho/3P+cNY75J4FMt8nn//0k9ca5w0G8YncsrbuFv7aB0+89pwh9tKd&#10;zQC+/sGFj/gyjpyfAMmTwr3AGf33ydyVsfz1beA4392ub5RpO1t0YnLOIfhmynZ8VQ9vbwT6kJsE&#10;3Ehprecuc8bwh74jd2yRD/hDmfGsF0+jVX3Azvh92sI8wBsWcoE0F+ATUYmpyD5jGR198Pn11+jZ&#10;3D1tqIw++Jjzdvyh94ldtuPNx3w9OX/y5L6KOgKbF+bnjXIQ+nBIdMZmsq78Zn7+WEAf2dbCJs/g&#10;Y31C3yYHRGTsSJvHXjw93W6RWhzS27nAm7y+1/m0J3LwvINjMRFirRn5Z0xcm0+8Ld3MGcc3VxtG&#10;Z/U+X3lF6WfA+ggeEzOPXLtxov+DztO6Hb4tzNe09/T9lb+6Lc5927pj8+fwlkY7yxvJCG1PNPVY&#10;ti09/pm4Gn0Gf/xHpzs4FjdgtNb/XvpvjmfsMcaAi0/oZ/9Qp/5eF0f1GMf+DFT7jxuWzg03h958&#10;x+mo9R/5tL6ILcur2+Dq3V3AF0+X37QHOTQbqF9Stu0kbvtkOv8V0RbujejQfm6jv/fG5sZUMI8O&#10;K1z+wbd58PDWQv8/Y/e2LceRZIuVAAiQLLK6uh/00j97xtGLhvSpOkOtVhXvIAitucwtMnITYJXt&#10;nRkR7uZ2d3MPj0u+Ovh7ARmPek77zAWmvXmhdavpyyHS4qLEFsfTl3jrV/rs67Px/RSsrXb8lx8S&#10;5KXZC95sFTq1jf1+htLYaXxOlj+D5QPH/tj60y2GB15Tz1fGVXo2z6SYnGxeQ0AjY/BXJkUXz3/B&#10;lfLQ07pt4rXz2fpMfpP38heeZP8z+fEG5F2QszPj6HkJ2ZvDs22uj18dX6BZ+K6d6Cn+77D8d3uv&#10;e7n/EocehZtdzBeAPu+8rn/R2ZxIzjBG0OdqW+yHjT28VB+kPX73D9Sl3ylQxoCOxsc86NK1Y1V4&#10;1dah8XJ9bHPvbCcfmVuQaW298j3pfGx5RB4dwnvbbJxoQ4brQYnob5GN5TdfoPFEu3XkJ0/62I2u&#10;faDucRHTODnlaXB2bLZwilam5duxLlUbE7AsPxg75YW7TGuP0ohdqRGlZ63g2GLp2PZvOxvCnwAy&#10;r31Ub3v7yvXLl7DjRXEi5zOMcfQFa6aDO2XomYPzPw0rvL5z/DO8B5e/PBDXG4OeGVSuLdrYSUer&#10;7MrLhw9On+5rpVNeSc941r6q7/9f/8f/Gb43phoGdAwfYHJj3yujXNwiHMbuvveKRvvgbkj4yiUb&#10;SXhPWOEAPNU7hrtCz8UdSevNnPiHl07mhAC+dvh3spkAUX6HpdNtokP9yzKBsWAAK10GzN92tJ4A&#10;Hvm07+JQDIo3IIfP/RUtZELvjmPg3zLJ2AmEEw32cDJnAcDTXHjsxW/l+9oAvMjXj0nAysi/kaW2&#10;MCk8ziYT2LrxA1uPP9BZwNMA5CTBpLbHsfsMquMfHdQJCXAysq/8m0mwCe77npCqn8WYV70oi9Yu&#10;pthHU8K3v8E3suYuGTzFWGQwYVbvxM+dzj98/0Po5S7P1Pdpj+hhYRQteNqCJszQtmD097//fz3J&#10;dpL3t7/9e/AecQN3bbA2SrP48uHTtQOabFPbhxdbAvWjE/ulkyYRbiJr3RUjwwsfiQCep7120UE8&#10;7CuIViaLxfCc/G5sszE5QmR4nUFTH/nt3Im6cq3/bfuX7S5simmv8lVnUqC8srOPJ8NOG31gdazC&#10;96+EvwS2FxzE7F6whKac+sIMbQtg9XsKd9CVBNEHBtjXsbOnS7tIkvbk0HZOyJMLskAIX7kFD1vH&#10;eM1vGE2/FCPK+gTxoe8V4eLFQlMXQNAw4faXfUAubehRm6N/dLw/RVyZUrftti1a9d+hF+Gic3TM&#10;X3GO/OWfgrY/dMhMTxOhWaCdQWN1CZkL2FRbfwvs10Hm6Lt+W958vrbSprImjpsXYuPiH3+XZxg6&#10;qVWeLwzLk23ov7TEj0VZTzB2GxtbLJDr3BQgNrtoG9r86gR4Fmn58uSn7PwlC/jMVr2yU/rp23Ip&#10;HfCs3EcO+5U5bW3lHOOLfX1wxxJ5ygLPttWH5LGh78R7chc+078nJuBPDFnYceL26PN8OrweY4BX&#10;nMlZ+Paib9rMpNv49XVy1nlyInRre+NMHAmfznJBxw2x6xMe04cmhlzIsODnBhP9bhcQm39vcSAP&#10;eY22nEnHLjKmbwL64Sn+8EIfb7Hxdei23BiSdsr1gbkIORc0+M/CBdDGGL1g8RTwNdpXH45s+KLv&#10;Aiw7kH3x8AL65u6j3UVdeJGVXPcTcLTpCX98NvGy7eCro/v36ffGAvnnm4xb3/71r5El40hia2Kt&#10;7Hu8vLRtXfgvff4WVxv7zX3hA4w/bgCiwz7lO+MsuSbGVz+0+XzHk/o5Nv9HfoPv//5f/+uL//7v&#10;/24e+vav37X/iFcXg/GQY/lkZbIdH80C12hCnnwS12yGl/36WuTFrxtXK3txQ39kYbuN69Vf7h17&#10;q6PDtB36M4kfvxvfHW9co2n8/NQEeuXd7fhjZNRL7vA2r4hks8ofmnvCP3aU2yaW1e8Y3PnmiYV/&#10;xp+M2sLLJjYzXsoteOU3txNLYvafwfKGt/lo40lZeYT2njCarwG5At6cMJ+yg6cNm9LZOPTwz9gK&#10;T4tMK9/4Z+14dCF76AAL7/rPLD5ZtHz9xV8Tb56clWPYWl6H47N2nDn5xJqcCldfnIUJOfjXudkk&#10;POZmh1kQJY/c2DiIHvu2BfNI8zbyN07llOwDPKNoZVYm9ieW+HnsiK5xxsdcj53GhpM7HYsP7f/2&#10;t7+1nh31G2XqQduEVlqXn/5wj198K/MZj7Qhj5xtLvprxpNvv8sNJMap9DfzXfHCx2xtXoEenqPn&#10;6BjOlQG/6TMr0/hfF7Awpo0xUN40zpk78sXIP7jyAHMVjt3Ur47GFHr2mJ2ikxxGjy7Qi/PIKob2&#10;RgWxuHlu6cx27HbMV3xPAO+x3MrXxKj84bE2jhqlKW7MDbRj33/LK4jNC/jy0W/4hpzi59fm7e9i&#10;Z3GHNj+SB+09V9Ae6E/sOnznSfBpN+cjc47iicy5mYzwbOjcI1Y77WZugcf2V/LjQWbl6LDh15m/&#10;kJuP93xnL1qNz3IDQ/74oWNvdPK3wB6T152fbVzOnJSvjNugsjTSRrYd68hvjAH6GpnA+vyvGffo&#10;5rx9Y5scY++5EWp12nMvvq9tY0dxTkZzupnfzNi78czfHdsTq+iSkz2NNeYitvyx8wmydb7NlrHb&#10;8Bm9yQE6vp3zH7liz4V2DrPyOja+V59cVHltTnpo1F6RBTQnZW6Kb30XG5kLNhekXhty0InP4LjY&#10;6ZxBmfqlO75Kf+ar4A2u/jNxYV4m96A3eftcGAq+Vy6LEWONOnKLFTSANuwpNzbWUv///td/dWzQ&#10;R9QFqTHR8S92VU6me3s4hdDt+VFibsb+kXHmS5MP6YU/3nh+mbUHJmRzMXPRbX+dXKJsZV5dtFfG&#10;rvy98MiB5zykuWZiQt/adYvmgJ5LTJ24E8tkQAOsnuzWGEk9000sT98c/8zcWpveWBIksq3M609m&#10;El/Rpv709h48+Zw+PgBN9pZ/+Vde0hf0izRtbPDn2kCb4bHtZw6Hrg+bzTj0RV6xnfimZ2iPLhNr&#10;ZO3cILzAytKD25f42Vha/mQlJz47P6qgaQdXnl7A+8rZZ2wcOs6Pkt+yvse+2puTGq/gk09u/vbb&#10;v1w86Mb/eBtPOgYG96esG8ot+LrhksxynXlDY/oIEw+V7vpq82H9potEbLLtOKGZGzvfpO/vOlDH&#10;sOlOwY2++dJX5YpYVCY+Y+DIV3+KydMPHPMDHxun1n70rhzECE3lKwv8lXlwHrH2fdavAJm/yvnZ&#10;Nzlf3HzNXt9n/h9Cl0/ovDFse7cPOuS4w8p0L7NPNqD93V4TF/r+47y2iPl6SWuPJ5b1ucRt+9zk&#10;C2MaGccez/2lbWOYd30FdvpQ5F6ey0878QhXne2Od4uzMqw+bLX7yxfO0iIrkFt2DrW0dgtn2prf&#10;JS6jx7bjk4mV2PA0KG7aTLuhv7TEO4ADKi89fJS3NOWnbvXZ7S/9iTV6jz+gp2lkT//Vn9InwZ4v&#10;fDS/kY/gB/Htu6/nOLhjX+dz63O5/TleSuz6mvlTpay8R+7Thhzyo1y1vov1KVvefDr9IgSDLHab&#10;W+rXGRPliMkD05fuuQd9tjaXUT6xP3EgLvRp7RfWxpXhFI6VibQ+nQq0wdqZfItb39x0hHfcd9FR&#10;Bnatg2z+8O58+cSQ8Zxc5kwlEj7m642j7H9lzhrdJo+wV4j6OjYy3zCeiS227M0A4dP5d8ov+1aa&#10;0zYb8oDGQffma220RW7g9zvjzd1ps+NtbZBjuf3ZLjki35DP/Hbiyzgh7loe95N353Z3nmPbGw0d&#10;4NBaPpf/bnUr759ug7+8dnvPP+RZWF7mvvzlfJbN2Ktz+qODMRZudd7G2S79Lb8fj45sMfPEbbax&#10;0XPn2JXPgb6z89/7+QSapR/7jFz68FATTuD+G8NTMt/b7soLx2ery8q988vJh/rWMNj+Am/y2szr&#10;yYmGMaNvZDr4y5vMPttGeecv5ga3dpv47v75ow0nb5NhPs+ywZ+59PZtFhY0A/j9GaC5eetzePvT&#10;gyvDSzzn//VF9R6nzBs3hbWH2eatVdbHwazTPObJbjpLNDUWxm6PfeHhYaW1pxy4Niqx0vMTLplT&#10;ncD4MsLseaEyF4/lZ/kGvLEGf4LnrlMtm/hXdoc5a07JGGsGc/szUZgTFU7sJ8GwRG03mUzyGmeu&#10;AsoK4WB/kxwHruPgorNQQ0h6W5Bt+d1K4OxHLKD7EvDof3BzmpXdx7G2YPnSS+dYmaCCld9222tT&#10;/JU5gjaB5ljdRfvQu8qC13bhAmfvXtoTpbt98F6dOFXnAtU5AXJPcspXDzR87jJq34Erfqv/jq7a&#10;Vc/IHA7FUaTtnJg8dPEbai4ymWTPZFJie/abSZCyJo2zoD+8J17IhX+sGrzjUzbL3y5edtLFhsH1&#10;hEJ5pE3v/r/7GIHKOjZlHnLPxP1jF/33YoM7V9ApfnjtYMmfY/NZ4HWCOfaj19If/LHb8XtoHGIj&#10;X/juok/ljpxsVNmDq211D96HDMJs4kTPSW1jrvEjgUznHRsNC9/ovM9JmCS4svPnLPpFizyBuOVw&#10;+xGtt/14vvZhIx835NAf1AMp6+JfupHXHxTn8C7OtjtlfU2ce0kOnb0gC3cWGezFN2Iu+logA3eZ&#10;HOMNuuicC6RBKO/fkjDFwl5wfBnvbXT72kWpS6fI+9t5fTVddiGzTXK8dFdP5e2HeXq12+ob/fL/&#10;8VwUhru2gr+62F9QdqKj9VuuXcxAvTzpsH4enpUPn/JM6/ptYpY+6QqVd2nZrt22rBOEPfjUtrKn&#10;ndX6wF1vx/iMPo4GdFVPL4iS+x168PjDxfL2FzqHfiKsMewJ0U7k8+qS17mD3BtM3NzSu6TTN9Zu&#10;cNYv8s2nQF+A/7I+RU9Q/ukTLCNX6isLG4NXn4lGTmgs/pp4/57X2nmCZG1At/WFxQn7+rP8Rg4X&#10;uN+8mfbkmP4dXSwUyFv58I/y33+Vc3NEj1OH/qvYVRS8gpOPXN8LLplI2NJZu17oFTiB0XHspA1g&#10;w4g3fmjembYufi6g1wu0EA+Mrg7Gh2HYms0jPQj+TEZyAqZtPmy5drLwVV+mRP8jExmVyaVdjDl0&#10;pyy2SZvXwetCeHDaPqxt92lcfNiK3Gg6+doLzGwL7vGnk7owDm8vMsvHThpdPP0QW/z7v/97xxBP&#10;CloMBPKn3LQyt/D2RaaFjT98wfjmEWPXWJ0TDYAmWBq7GO6YTvOZ/iIWjAWegn/7v3kiJRfgEm9i&#10;k03Q9lrla4xEe+nzRibp/yqsPP8q/qfwVrfdiqE/o+tkg77/CjxoLvb4wNiIhnrb/f1ox0wxrhKf&#10;Y3et7V+/hbzkPrO10DDjb/wTeXuiFFyv6iG/hUCw5JcPvCm/b+1PTuwiQYQb+zxk02ZP2qb95AlJ&#10;YfXRZk/Q5gYCmJNvusAZ3rVJysiXCOGJEFhbj22i0Be/5OSBjcTQ27wO9lXmZ70Al37rog6ea3t4&#10;+lnrU7cL7x/fjPxy/sqloVJPvOoT5X9kvOdhbeqr+G5z8/v3Lpjt4gZZJ9/Mos/kFnOlTHBCUY4b&#10;O9JZf+SnmUvNxZoi5YsMI+Pge0Jvb9Acm84cdffpXj6HwMRU5GFfE4DALAIPPfXa4qH8beRAPx1x&#10;PJA6Nvv9zF9J5LN02QmkpLbzNfTc/Dn8tICljZ33chW9U2/bT+uGRvEQBcq7YVPZMXZtyXxp6/ij&#10;XBZZ8bYVG3ZFUYbtA2gMPQVw9xAu+PLkxDl6fO8iw5agU14pCKcTY+IrcdDxV67DeOSqfS1A5JxD&#10;Tpynph7neetj9J1g8+Gdh/JC+M7FC3iji2N5lTwbj3D1V2Vog7W1/Gy+YKFAHFow2vm38r0wuvjG&#10;H/kbLtjFfvIZpz6Ex/Jhx1eRvXlnjdtW4Z/YeuWmzPyxmXHxPg6YV8gFKy9+dEPbB7DLxv/mq85B&#10;Dg6W6umQRoezsDNnddF2+hfZfRo/kcO+YLDtRefEqP2ea4cOHitX5U5od85wgksd38sl9Fxaza3k&#10;CC0bejwWzk7/UBGojtnv/Clx4uKvi4jmFxegUz4Tu8bU+ukWLxZw5Ku9QVDblZ2f3Yy9vsXzETt+&#10;ViIXD6KDNwjthQwxVd+d88gP0dld/Hyh3I3dmRWP/NnrAjkZ4z+vwdd3Pjiv+zAL3+xLh9/zFP+X&#10;X858sXnyzGV6A23qF/Cvf04BXci9OqlrfpNTLIbmGMAZGfNWmfyJAf/bHg7ZoJfGaUenpWFf/0AH&#10;1EdxB/vd2zgX2TblFVqdkwVPG/gzB3IumBiPjdfu6nf8tL/yoYfv5h42UofWQttqn8/CTz/92OO1&#10;D9pevbjy2Q6PudD69i0e0Q2eOE/ewHcvVJj74o2vc028Rv+HHCszGUordLQb+abv4OsJEk6wz64d&#10;+8MbUEE++PKbmX87R1mZ8e+6SfR3HqMvT6576I4vucZO+sf6BAN4ZDpjd/y6oHxytZLH06Vkl4PQ&#10;e5tXeaOx9lenjWN8OoaHN9/+nD7kNf/N8+mLcPX5vgknOsnby8++9m5ir/3D79/+7d+KQ38+2PWy&#10;yfPJh8ExF+zTfk5IA2iE1JQfe47O3kQxOOINX7KObcZG/LG4ZBWnrUcw0IvNoV/IVv7oBYj6N+tN&#10;WVDeWIE1N8WGT3DHRmyXPlv7Oad9nM/h5wP4Aex5UQ8+8cXvXQ8Jffbnn6XTGE3uW5rZKYWtt3We&#10;tN6fOI4tYYWe44Vps7bj57HbXf7FHXuOjcjzZ/CUzw/iJW+O0QJL8zo+/aaVL74WJz2g9t/q1TtG&#10;ivXZOD6nY7Z3nruPzo7vbdtWQ+1Yqf2Prfo59n3wP2MNW2p26ZKj7J/DK9/tGD4cDp8iTZ6pvGWl&#10;v6M9ayJ3/Ps+fOt31bY6apP8lfOE1XnG38nDUzaxV/8m5vWvhZ3zHDV5YB5kYpfS14fGV9Uv9eKc&#10;PZjZ9m6bibda5rCY+LqZOWRnfMOzPjjMl85emCn/CZXiXWvwGQO3L60e9+3qN5wfui7OzHWihTwT&#10;WdjF2QC494/Ff7m9cGoDeWnzTWIryOZNY5fJl3LgHUef/hxo5+Lv9YT5QSQzG35MfMhNM7Y8+Bbt&#10;2LP9/+Q29l3bdz+Ia2dttqztW3DtdYev/wD3ouOfJ5wjx5bdfdwybQ6O+Fv7TOw84kuerR2P/cgC&#10;h/5jX4F5uNx4Xv7ZqhNfcvRLdcQ7fHN8HVD/236irnBor63Wfo7FpDYXKNNO0a1Y/UVvuwe6YtBf&#10;2i392uGKmckr0549El+ZMwN4ex2ix5m7ZPWtMV2EfFXG00fXLubPeDofBs5/py9Mv770C87uw7ts&#10;7iDAThXIfrKhazdwrvEq7f3fAd8dX7YPr97w7N/Hlzv/pVM9amK+ehhZW38vofSbI83HEgPkDmir&#10;bmiMbWnSp6dTX3pL7tiwb1aYxm0XFzSstkf3sBeQY9fjUw/LVa7OT+K3rA/i6RxkYY5Z8QD/h3jL&#10;yeQv9EAuFt86wMEfAgJiJog6lUmuzxKCioj2ykbBHJ/kcki1Hs7Wt11OjgSwMrxalv2d5G+Z7fLb&#10;rTYLd5pbtrT2uMZKk8VdnkvHtq+2Xt+f7dhgJk2VJ+VkXtnKJ4Yk88qprO2CR14fuju5aflxPDx1&#10;JoLLFp7Pgomsz9J42bGUa7wdb9uvLHwWpiQujfJPmb9CNzrQ3O2q/bYVmDOZT1n4KF9YnE0WtZ/F&#10;79jR0yHqPXnlzgm89g4UrxxSt58Kn2MDnH3yqttFR/xMvj1ZBQxE4Bpww89vzZJzL9qq90rJj99+&#10;V1taoKmdVIDQB12UiL6NBfp1EmHyszYYecK0+G0TfvFQj8fW04n4MFVPrzGDhC/big/7ThTYpCe6&#10;524Rcpj0j03O4kQSCvxrkGfF2g3V2e/Cz+HBRo1xgzkZQzNo1U0L9uqJeWkOzsb+3TZdXGoOj13Z&#10;SXiVb3giGHDc38SOHZwWoL04D5pFPeW/5w7nb6fgtBdPJmXb7s054UrB6L18D0+N0yR6qb9IdQcN&#10;MixvhcrWdmheCTN1+HbRYwlx3IGrzRZkW/ucLokuwKt/p+2Wb12Rbl9obBuvDGZLZe4iQtJrD4PQ&#10;FsW70Scmee/6veTj9/QKIVbd08bWHzCwity7rzspOfWPSfsoWhrxrdCnZ/sdmfJh6z6Nre/kD6x+&#10;v32ci2Lv38NNT6lfgm9/+1Xo9tWeaasMTfqJPW1Wf3SrQ/RY+ZSBtsP9tPfq6TQP/tTbalu7RRb5&#10;wyLxnsjR3Thm4fOH3H3tKV2LLy6kdzITYm2fnC0nTR5248a86ngWVkZejHeBYPPl2sPWgm91GtEq&#10;+/rB1mcXpOW99t3inr4QOXvhNLourN14fWg/Flfo5YIpXbVzIfVl/l46bLb57FM4K4sLvGvzR9vo&#10;Xx/iPU/JWFwd/0WuyNvxKkxWXnUdk0JEznNcsE1bcaZsngzLuJRK9tsFjtKpz0dvbZW52QdduHSv&#10;HCn/Lk8asAE55sn0WVxqPz+2l+csfl+yhKZ9/rcNme7zkYUI/rIozueg8qbOsTjR58Q9uQD8xmP6&#10;+NKtrNF1+mDR5qmA2JGtXXBAi9xffaXf/vTFh4xxoLRwOfKxzSzmDh3lPgC//h19BuP5e+k8lz6O&#10;0AD0yHf3fd157HH1ufF+lJ+OqeCT8LL+xMXBrR5HB3YWO5HgojR853DlIurc8MIeF+q/tIOGm0J+&#10;P7q/3fx6a/2phZipfpZdfD1+s+VgHF86kve8QtiioTuV2Xj0zSs4w9fJy86z4BOp9Eojvo+HzTEy&#10;+UgljKOsjfmU46OHmwU670kci63riTLNQPCcDOsz+xSvvNgnI1248R++GxPs5MMn4l0fAe0jiV8A&#10;96uvtnzwtXET3JtzUfmIV1z4F92MC3LCnWeJ5ku+em+AugE62i++Ey8XUpwgoqlOriJr7Zpx4Mp7&#10;Gr+AlcP8DThuf45dQXlFZ/kn5uwckpG6aA9XTssffrMwNH0+Leul0g+tnf+kSXiw28jS+mCiMxxX&#10;P31+5g5pUH2PQN0oOzudk9qXB7af0OHVyUd77kAXn/ZxcojHHL0xNznyPHBGjlQMlN3yTFudL0D+&#10;2ujYT03LsyUPP+25U+M0lfDlNLHUnB1/uWFr/UR27Sa/kvc8wRBeUzfjTgiV19hnxho0Sj/y8D97&#10;WNwU8/dy9Gv7Y0djqmP90NM6zm30CU+39mYyF6iTtwfH3MLFvuG1b1IxF9FPGz+R2RgB6GG8egnD&#10;mlXGZuTzGb2nj6FpLHEBa+Ywu1A4dicP2Y0l23a36IyO80TX+ELfYJuRZmJx96O/eWRsOO2mL6u1&#10;eKgM7TuQL+tHzTXK8dg53uItrdrl0FgdbXtmGBOgLXctFD+y2DrHgyunzVwpdjr2LX7aNl/EDu2T&#10;+v3hRWT7bnL8Ja8iF/dib95qMzYy7sPBa+UgiTJx8OadCyoP2Wrj5oHxWW/Q8XrbtNeVejND4ppM&#10;94u1lT/l2ou1rhnoh/JrbBBPVc/KEH6dh4fg+9BxEcKbG7yOby74TczWLrf8xR7kXoiE3R2a+MY2&#10;oVEdYlMLeesPiNrWFs2ds99jr7oLrnB1fLVn+3PMrsXFI2XoakPvPfdqzIQPOSpL9N/2u1BbWSO3&#10;8d2+HDL5Fe7Dt+gbv9yQwfB3mewDtEHtFBumSXyavPDqPMXM7ulDrT92bL+LT+rPtMW/N3VnHQC8&#10;epU36sQ/aGv7OL8fXdBaqC4RRZkPsbZ+6A8dho2ZesFyeIw++FwXII+dp5+N39Ay5v3++z5FN/ri&#10;i774c1Ok47HFwx5LB54886gf28kVLvSq398CXns20COoY7FML6+CLd/mi4zJYjuf5aMOaOMvO+Wr&#10;bGxDZzk7eS9+doOxkWb1108WF75+Jh/g37WNml1uSMwkLthubD2vIF8eaBBlcuFcAFa2+u+WjhGx&#10;dCq6ThrwusXqEN0AXmIfPbKQ15PVgO7NVeG3+itfG9jKWaD10eva37IxW8s/9zU+TN/gq6y34OmB&#10;jtwK2xilyPJfO7AP0BaM3keOg79tbCvztRg9/hs90ibti1tDlVz9u3T1290P4tQd3PHRaZPNyvEo&#10;eZRNrI1B7D/hRubCTQb1D32nXdsc3LYIPtnnM3OF5a3M/PJz9fDQX5puRKDpXa6ez1gPsz66hG/b&#10;5tXb8e42x4Ta5jzl47PJgcZvrrvz2ra77bqpOJW7PwOeotZX5YCG381+T01elLMJ2DiyL/5oWd8c&#10;mn3TZUQgZ/+uWJBbHrlS+38FVt/dhvBzs5WrUWl+cvz+wvrbXr/tfubCd1ITs+lLnT/y85wnOO9I&#10;Zs15WnLM4fEswPPR2uleuvHE5umgUyV2cuxvAd7cLD9lY7+zf4Tdeec206Y59+Zzxx+zlr59Hf2V&#10;4T4/VbZ1tsuPfV7WOVZe230+vK52S2/lXD3NDxaWh+PLtjfaa5/la3zzFKtjurX8MLCPhu3nAL87&#10;z5WNW7e825BYeeGsHTs3vhpNLvhzXskVzRCPfoMWHugvz5W5+iTPFSrr5Cd4l31Sqe22ufjT++AZ&#10;T92kKF/MECMWPNmLtvFTnLOFcXMMXt7HruxRP2W7+RQfOBc++SEqzx/Yutn/o+5Fyld53dovndYf&#10;/63dIsFFV7v7ucD9xkN1YH21x8rucjkG8pjy/eDz+uSqdJ6rzVybkeV13dwAljdfvoT6ki0iQ/l2&#10;99gkTaf1tPrVDfzJMX3yN/ybdzp+Rx5jS84tdo1COxkTzdKQP/Rtx5FR/gWud8Hjq9CdReKEwFQe&#10;wxSxAs5ktwtB6lqWbYOnTS7lGXsHLMQXarQqnOb+Do3dXnjB6QlBk+3gdWH18C0epbd9FJSAF/BR&#10;B3ZLcfFGtlkUXGxInlA7r7aUaKcpCRsYJvAmb8prwEMbnwbWCXgdXRm4y+AYjRn4HKU+H2x61006&#10;70xSx8YrMxramSx6baVGS3cT2W57gfTorY3yl4kH3wI6587k0kyhpGkSshMVE+mRw0Dx+ou/ZCF9&#10;JlZemzYXA3aRA56Fml/Dc+Xzyqkfvv9HJvee3t2n5WjtM3rYMqU2eJDbZ4+ZklzK6Cf2doF9TqBn&#10;ULCIiE4n0oljtFygicjtFHz3X//1/4Ru9MtHjEsec9I4PHryTH8neCFGp/UDOTtY1r4r/8it86Fl&#10;8WdBu514Sp49oU0zFyfqr3heu4asIEh7+EA9fPa/769NxCT8YH7xJnd7bLmTXIC3ssoO7dhXXel5&#10;0iL1r/L70LVF+kXf35/u46SI7S4QQ+U3JfS8Q3kpC08LdpJedQ9NqaWyxd4J7uknabxyVe1zrGzv&#10;TqNfcVK37Y397lC884dzx2Oz6kW3I+f2zTvNqNR2bQuXznLCXc+UxRBBfOi7NEfdw1v1UaT5ZfXL&#10;9g532spXnnmFxCRlLCNJ46JyHwKbb7rYm7JOpCHfgA5R6rLHpeMRbmylARuOf+eE4UHE7wzc4W7f&#10;ezleFp0iSIurS/roiJCj2E1/vcaTxEKfKI8s+u/k6ROjmdjXZ6G0g1f9kcFq43DlcFyfBXfL8LY2&#10;zQX6uLbqJg+Mns1p6dOdmKSLqt/+9cWrnNTkGG8LiHMBOAsGckCAHmBozkKSu93Vy0vu4h655MoZ&#10;NytD8pGtk35//Nk7vKOXcv2QX+8LkfjjY8HPfAvefuSkd9F/j8Xi6qiuNOXNY6PFY5fNOfImUNfX&#10;hTTfPCZyFsFT1frFsyUT8Ppk+z6dYJ/98f/qdTpDW0zb9osU17YWPNOuTzuxQT4rq2iqXkefLee3&#10;j8mtXqG0/Nl89VYWQqnLhk2zr02fps2YUb+m/TzFNDLNzTczRhJV3mM7gO8Fys/xFSOhxW8/hc9e&#10;7MZPvLML4G/4fES+HUvnCaHTb1Lub/O88Uz+pIOx04KliwzVp7TG/2MDeg4v/MiIFmj92W9Bvjaf&#10;sO/ibd0fjhkyeQLUtt07dMnc+uX9sM9Bq7y7v9s7nS17ubUICOqL44K1/bbfnLDbZ1mGokWKBfXs&#10;ay6K7p+BuQxba/OShnb7ZKb9ndvutmWx7R2W34Mt290xZn/xxI8FVMcbL/Vr2pDr7//4PnEt905+&#10;cmF4T0ZQ+iARHmb8DOpbOSdV3+QVjuhBabwalwPmHR9y0t/5lDhOuc/gTh7e/ZdbtiKbeaY8K+bJ&#10;JBfWlpGALO2v6V/K8O/YoO7Ic/cnnNW/NPgj9Mznxt8Ve9rKA4lVfQHdhZHLOEA/7eX4LAKHDii/&#10;NHAs77nZovbv+MhGI/NeXHgpH32NIeRbeu9y41DMWF5j0+B0vjdOJ/8DJi84npvgYj+aNHZPDJ5g&#10;6TlD9mur4L9yQ4BFb76q7RO3B/dBP3IkliIMA6R4ZGg84Jmy9olDl7/ZaP0bCyUGIr8IikxGwYTR&#10;AbSug7bZGu0X9iTTsfJ5Ra3F2LFRYyT2x7f+yYUrcdmY5td8xJNx3eKW47l7f3I9f5FjY61vdUA7&#10;f3B3PuDcqfr2JtEExPq2fMVatbz0IEuFPDquTVzkRdeNnj/+8GN+WuD7ttmL52JB3cTvzBu0Lb2Y&#10;RT9wjEYBnxwrA/CGl+KbHeEFtk/aL83bFn6fQA8P/PEYWqGT5sr2WN3005HNvEC9vjD97sVFicPH&#10;eLt02adSdTvyoT/j4NiY/0szF2ref0z/am6gLw0e0D4ZEjv+jrqHJj2Cqg790gxd/uQ343DfPJS+&#10;+G1uMCVf50Unf13Mjg3xWrnW3isJ+6GJjzlqbxIJHbYC+vK2qSyhuXYVA+IDwMHnlUXrw1d57ZMx&#10;fqHz+FOvbuLLxWs6R9f8Rc3SQ9P55fpu/dc888vIVTuGuDj5wm9956L7yseIaIBry4MpR2v9uuNZ&#10;+3xsAdTt65Md47nxAs/+0iwd50z5Z0OylH5yb3/ju/37xF3GWyJo49ybjy0+9oI3WZdGytHAxxqA&#10;GJN78X7k59itfkqjwIg+uZls4lp7vBBmbx+gXg7pmkbkNMaO7aNn40X9nCNUv7RbfdcO9MipQHmg&#10;uWtRg5fKwiP2K8aWHjkc2h25VrbJdeiYv/KP+k/p8Y9//D12dDNKfv4lc+W1mSfH6S8f2s5NV2y6&#10;vEYQuqwoO69A424nOGTxgYveyH1uQKsOYx82LW7HtNimNuTrqa9P3jfAe5r9bX6D2fhnztsF55iN&#10;H6Ixl1WO1V2Z+Y5xkE2cW7iJl47mMW/PuYpxGui7C7vGRUftjCPsSbcFcgMbb95pP0tsru5iD9zH&#10;3e3/yhev++eCMFuO3ybm8f0y/RQNc75X6fcL2lsP2cVG9tcAAEAASURBVJ9PKM4JGjZ4fCYvbjtx&#10;eAf2W5DPXOwV0/TpuJlKtFoeWeyDoT+0a/+UTf9qdev3ycnFv8fG5NiTG45d9/y2Not+OJVP9Fq+&#10;aK3t7aeim9mdeaX9J/tyUoBt2zbHfcr7vDVmcfF4og2vLedrbvoeWZwL0ME4A7Td+cRgP38vjy0V&#10;M3d+6tf3cByv/ns89fpM9HARGM4glWwk6zYY3e5X/ZNYnv4rNkZeF01d/HVepR9Yn/0ckHXWL4+N&#10;apu0a/579AvEhaE+1xsHctyn1yrvI38sn45x50DMAXHXLbny6R9+h+cdZ/bpi/b0D7KCjcsxktx7&#10;1v+OnYqUL/TB8t/cFoZD49BbOqbNYOXqfmV+9M8iTAUywY1uh8747chYmZOnLPRC/BMQXwAZY5C3&#10;Tywo++Xn3LyTLf33Y168fOH0XDJ8GrY5JguwvfJbyu8ARVv5BrCrvl5/pHK3NWPw8L7Hsjblg9UL&#10;2uur4siZp37L266VqYrO3T0yF3fEb/n962qn8NBcmSrv8blq5a9fz81Njp/a5pgs9bVYPLxtlTfG&#10;IoN6PixtOHh2c5jnkM1qYzL72AS3NIPWbcouuur9LY4GweuDVTpZzsG2jardX9spq+zkCXjAaXFm&#10;7E3hqVO/b4gs/1zAXVx1BTLGBvJFNT/jops9PYVhzlX5EtNsunKUTkTYuXPbsl0+YMeFPa5NW4Mc&#10;hc/BlrXdI/a31htuFohUEyk4fOj/Eu46vrJmHVDWa18v+Crf3ARv8419UH6Hl+NLDyrUnpOj3pwx&#10;fR9Y2TFk8tPo9WSLlf9s1bVef9BnDrjB6M3HjN9RU31/Dz51bzuvcCOpMX3i1s1nCzj+fvrWlu0W&#10;y/oysf3lfQEMAmIS9JxoZdKQCVf3kwwrYFrDydccL9XbFt4KZdvPLei3TBO4Gyw6hmPCbeLausXF&#10;F5TGNWCOV5WBtiXi4Vl50D4nKUUa1NEtkbVtOdifjv0k29Fj5QvKJeedT1tHh/TjQmURRWmv7fDO&#10;fpzzKsneAFB9M1ijA7aj2TrJrA3ikz3Zg7NyODECM3keHLpo68Mk2C+o03Y/enn5nETiFYvbXmew&#10;gCVGht8kkPXJ0jDJQAO4A9nrOD1Z5bWbJqCLp35McOzQAl8Dw2NkazJjj8g7/B6Tgb0rUpw60XEi&#10;mfPkwurtwCKHEx+T0MqXBLI86GgB0AICcDy/GfI4adQGjwVtgwZbkFWZWcCfPtJ+olxw+A6+hUaT&#10;X/sz2RwacJ0MzQAy/vJK57l48PAPuf4MOoEICrx7fDSWTlP8/xmdz/FYv97b06WQrRNo8fFr9IRj&#10;Emsi00SaBLmvaIBfGWOeTjDhGlzEXf7aT1JWELctGz7T7uSdweg3HLL0c2y+1eraLrLhkd5wSJtS&#10;69/5xif+4jK4oLqFrfZgX4PVxQXlwausB1f7T8FFLzzu8o3MyhLP/tJ/1e9CX+mfCTg+a2r9IViN&#10;OTja2LL7vwL3QQ5+eR/bOV55s+Mwm9GrT1Af+U5FLUNvmOPrUIttxEp1dXCgJ7HZH/pDO8wLiytW&#10;rgubnTynmq3zR07/bNETB7Y5MsLYE/Cl1QX98NevyOM31tVZANDOh62/++67PJ3+l+JtuXwxsZyn&#10;MGNXffQ//uM/Lh7wxC6cWWzSX7lkxjD4eFqwsvCt/EMXh5NbPN11yT1PgnjERf+1gOw3z0y25HNP&#10;F8mfaHkV2spX93888ZI6tvk9cdQLyicOnRx4BY1Xs/oAcoh+NrT9jQ3Snh0svFXmtGOzIJ8+Mfbu&#10;DVLBJwPYuOlBvvYO0fKoH3EIr9hi+0ntdo7XBGEz9kn5LM5MAlcPXzx8/aXfJHUX//i8PI7ePVkO&#10;ke+y6MNGv4Y33+xFAzTY1BgkB8Ehk3J69mmhoz+6C+qBsi235ZetW9ytJ6sx0PFcoJixp/aOvOA+&#10;joRQaZH3TV63ZZGvsZeTMa+V/NXrx83Bjt743j/o9djODRZH0U0lR7rKBUfFlu0JmErt70CfB83n&#10;usVbnPux/aW1Ntr6l1t6PmQYP2xbArLL2HXsOPLkAl5sZX+f0C2Nk4oHJ/I6PicAL/nuccfsT+i9&#10;cs8CwshlDMGnC3cnZMix8vdEPITvtl/SXQA7TO946C+OarIre/+ez/Mblz/mN+xz8ffdV/k9qVfv&#10;ordcNoRmXsEuZMKXUNpFde4KXk+QLEzlD73mr9A318DrTX7jqbngzCOH/+S4cLr6Ho7ob714lge/&#10;fusGxZTnz3ymJ4yha2zVLxxPLjhznOCuP/UV9DhKW/1Un5l6+SiLl/mQOYjFVVddCBRwgaljUepr&#10;y8hhXWbG9Rkf9pWe5EEHj/o9POmxY8XKVbrJDfwqPq+FuRyLAQCX7B89BWXc6NhhTnfzZ9jhhee2&#10;sa3O2ubTBfHgwBtbHLqnnm15lVqTSs44Fts54TNnXbjTpVco9qnN07Bo9Kk8oTuExx/0AWczskT0&#10;aDPldB+UHJN9/CB27rDzhgocYnthR3ntO+S6z77GSQvyfFCKsfsdxMTa5cIL3bHbRax90li6F4rY&#10;0xt3gHOYOY/KhcMzX2o/bow+5gViNZpVDu1mXMwFlMbwXIjyylHlfs+RzH3bUfK184xtQ0/ykbt6&#10;xW5zo8SM2XgsCA8212b0HyMvjn4Edr617TpfjP3Mf5xXdL6RY/z0mTDv4hU7TNnYF10xuh9x0qdG&#10;k8f0H23N6QG9zUVWtiu+WKnxOThkKbQs9huFGpvjO7WJn8jnb3WbRkf3nDdsu263sk3T6thni+eC&#10;XZ5CjKy7eKtucgX1yTi2dQMiO+DNFsXLsfxpfHH+6BwRD+3QcGc9P7vZz9guttR1rI5vgzw3m6Wd&#10;/Maec3P1+Hb1Fhd8iL5Fts1Vyr4KXfKUZ+RxUXtfF01G8uBrEfJtLvK5SAw6N41v9sZKfWv5qUdz&#10;+5a5dfN+9Q0eGaLH4sPzB1I6dg5fuovZjeOtD8rVHg3y1V9DApHkncwzLWSnvnFaesaSWazHDv3G&#10;9pHlkie4+nBpVio53kLXeYtW8gGa2jeegg938ed1tzN+xSVPsDyqy+Hbm/mC6F1sbCMe+J9NxgaP&#10;eOFjczMXVtDC87cs0MstfuqGvUaOse/0+Yd/WWZl2O1D9jEgG43N9ceJ0fbcozPZlYvDvXlOX1he&#10;EWnqE/N7Y4qbYfai6JdfTnyyXcfW4xPH9cnxzRqOfPhtXie3nOztGj3H5/DA6tP92HFjXc4eHcVu&#10;+k0RRJr9xGZtnvl5bnwkJzoWUc3P+/QWv6QMiFV90TGa4sANn+z/mHebS8eGnlwMnvn/wtAhv/M0&#10;NJK/rA8ceOkLxXRfwJ+85m9yB7HkzjuovwN5Z6waOnjQ7UPyyq95PWuybWRh49Gzlqm9Z57iIYo7&#10;rC12y2faFJ5Zt2jt78DPiTm/+Pi7mwqsPbqp8LGAPnmEr9u0X8vHluzA1rGP3LegWfWTY0+e3fM3&#10;fYctW8+/4Ut29l8eS8d2eekPYHG6PQLafyXXHXmCdPG48I7MJXLo0GJVFMPbXpstX/yX29I9hey1&#10;Pyu0eCtv4wa9F/wXz3Z0TD+qPYzLCpWTia1u2Eew5T9144cb1kVTvmSP7Rd3nPt+HyAKqpwnBvPV&#10;eErTBzgIw/b3m1ATL60q7try0fCPe/qQfLXwsP3EHfLlEwS6XnMLDQ7vsdtSOLHxINmK+tK4ePpj&#10;rHt0OPSPfrXPUZb3176b767+f3DaT0+UwLXeoOpj/PUHOG3+UH4rWHNCHd0flaUbXuYVZKO3v4XB&#10;n7ya2vi67guhxUCT36Zgddsb2NHqWJf6zhmChmfnhuZMxkHtz3UT7V/SenD68727HDBXlnsrOC2P&#10;HDOX+jSeNuuXd5n77o2BdUva9pwieZdve05pXnXGXjqvDqUTHcGn5GHHO+7GUhucutrt2BENn3ub&#10;p/jFx19wJj+kIHQK6J2D3cIF6G1ZC1o4e/gvfFIHceUvNArZLN0eD4viiJ/OvdI/4cvP+fGbyrh6&#10;atPzpKOD+dLMPZxzjF8qx9Jdvue4PPN1ybMFn9tqX14jd6fekbavyk7dzss155/V7ZO2YONbX2qb&#10;0P5TCI/NR8UPh/pj9aos5raxXeiLObwzFUzGkdPEFx5i21hlN/IHQRr8kPOM2iIHenIh+1c2OfM+&#10;viicuacz2zdham6BkNqXNv0yfMTZ7+ElSsxqAVqeKvZA0JcmXndjIeJYQ8YsAUTyWSE4faF4a8RI&#10;cd3BEp2XDtzlYbv7yis0fiYICebloW4BTkW3zefPoLTDe4P0Ctw0e2qbY7g76UQT7zrmGFv93GE9&#10;bSvHjf/y6vYuVGiHkq9CDX7awe3JYo6V+42QTixTLoAlDDKvHeCKH8lYWzKou3BWntTNIH6S9qHT&#10;9qQ5sqyYpS8uD6/VzXb52J+LHcN79RR06nR8MBPJXEzIoOGC6Ld5BNfE+7vv/toEDHdh93e7NMmj&#10;bMvh8zpefNnj1MPHR8fajqnNlM/TbGiJS3jAsUm2py7A4pskqdN24ny2M7F59IM2Ou12f7Z+4yWL&#10;JSGLhg/andAn0cSLkSH967SVXC1YDq+HP3vCk3IwsTELtC7GW4BY2TAyATHgdRE69rH4U/n5JDzF&#10;AFg73m2nvHembFzeFsfxWLgvVjeGU7U2W5xuq2/2bn7jM7g9uU/VL2cRbuVZO0Xokoj5E9zxwbmZ&#10;o7aPLqTphDII21YD7bVdm77Nyd8CFbYPzJ0xU1O/SJLVe+Qjc+MkKImW2HVidHBCJ8e1JV2Ck83w&#10;XmbZji6POCyS+qNbk7/JE8gGpdoRzRzLEbVVDqoR1fylPX/YPk3gNTpQnbS7+W3r7ttbk6tY2R9s&#10;qvYu98EWswtYdeAN3rav/DEaOU28vPJiBje6jY3EghwHJ3ut3wt18t3SWj4alm4KvFZ+41/foO/a&#10;CP49brWZvk6e6fNO0ORKeK9ezeuCx65OgE0QJ0esPfXPr9P2YxZ0lFlg3Vxr3LOo4sYRMAsV7BN/&#10;JWZ3LEEjSxCVcy/Cwr/kS722T7lHfq+Bd8FkbGChhxxcI694KhasvGyiT49+Tq7GX+qNqWQJpfLC&#10;v+1O+/Y59uSoG7Rt80x0+HXiUTVfdUEhshMI3tpvdAun1C0f9RbIX06C6UEu8TJPJox88H3Ki32C&#10;Q3+6Ka7+bHd0ilot1wZPr4/e3wRnd5P/9+/nd5Adb95Ed8ZZF40nGS5fvNHKV2WZxd25OEXXjcEI&#10;UzkJQGdx3XYplTeW3t3HGmy5rY9YMsbS0Wt23vzuiZ/8BpqFmsRbUBpb225p4GE8E0ctS7TNzmx3&#10;bGzdGRMGYdGG/16MvNfZv3Q5Y29KirLlL/Gb6242UE/mz+G/bP8iBNt2xiE6PsZuPrTwPfxQmUk1&#10;+5uBt03y1Nr3aSx7yTTH5lxyE7D1B55O9mrbiYcOTOHDL2Tugk/GCnp+qh/pL5+SYfQ9fLPRvjQS&#10;j+LM0wR4eJV5c2tvcjuL7ZFnFlgje7o78e92tm9ZMKpl0c8rMIOXP3lZXHw0b0P8BuzZsTM5w+ye&#10;/RqTaZdIuTCXT/H1S5/Udl6Stne6WOyNNAjsTRLrm9H3QTvCRVdz23mCfy7KuJnCG2DkgZFpeM9+&#10;lonriJE3eh67kZ1v3v82fR2vac+uw9PC8V4cwhfcZYLW2DCXi53V9cOa6LFR7Ds5YnJDsII7ORC9&#10;Lr5H7tJKG2Bf2y5+xnr9iQKFgeXvaHSY3Ef2PcG1XyJ8lnEnB5pWL2T0kfolBx8j+Du/yRjeckXr&#10;IB1+u8V3ILoJKGRfwBXHaQ5FXDTzXXrRhSzmLWMjN4M69lMQ7sauf80D8pnXUA6TiQk5zQUz/T1j&#10;l1iNjmjpR0722XZ8jZYn0OYGkbmYwVYzJinfPGzrvJQ9zYfpGu6hNXJsLK+69Bp5Mn7lBjKgjRvG&#10;9kIrWuUdmxrDxGdvRI2MbL3zFLFLZyai89oZ/TBJzpj5x8U7ZXB2/txyeD75S81Vj64LBBu7ZKpu&#10;pgChoXzr0NEeTnkXxSvavzplfiuU7yJn7RKBQ6MXCA7/5ofG8shD/l9+9hue81ug6OLPRj3Xyc0q&#10;y7/xsLJn6x+39RG+axv71Tey+lkHOq/seFYvMiY+Zm4x8gyt6TfwCpGnOocC3Muuoa2cfvKSC3h4&#10;mif054uOLsXJhVd1YtL8z/6b5uN5K4g4mLnBY10ETuWJvXoRNxeqO445H4hMzlvwnLcFzLmqGNrz&#10;NbLveFS508YfcEH0Tej3Hdk5Htkm36nXrvZPvPUCVGK+eTixSJ/aQ/uAMYGcC2yrvVhlc6B/4LHA&#10;T+tXuIVUz1x04vm3vGVn/DT097euD8mZH+cmJ0BneQzd/pX+zGP1d3TcX1GbBs9vFxY3eMrs3+Wz&#10;v+LOGsXIOOUPPRyzv/bAsX2/Pc4u97k03czV2JG9yEku+VQu6by4+QrvZ3uV+KFPrrsctVGGHiLw&#10;y4z9j/ZuVF1d0SFHcxu7J7b++td/K3k03Qw/tNGbvv1z+qcyDMz1ljf/+rihjOzKJy7IMT6Uy8c2&#10;Y7POHaLb3nynT4uv0o8U6unTuWfsmszXi50V8P4VOWRgtH/IDW7bfm+Qb55k4RNb5BobPPLZ2vF1&#10;ZAfGDbbbC93O++i1UP0SO2Kt/EIgGrfaMfqv4/f56Q06TEzEW4dE5FEWkvCHsvh5zt/Lb7fazPgy&#10;eI618ducckmI5n/4sYo/OQmeG7zKE7GHGEu6cqzvihL8mRsclLSprpqnzl/xfIm1XLyWDxdnKg9O&#10;8IGxYOcSZNn8WXr4LR55Q8vHhfvmoPQhr+zODK40Ulma968n3veK7OPH909w+CmrPLXdavaEWdve&#10;S5aX7XqXDUKotLbcPImeu26w7WK0i5yyR/mxr7LI23lhturfhnbh4LPq5dPsp7gwuqQuf/1tVmti&#10;sT0ENohEXVEY7NMG7hUYjxq0PODgbTHblx+1jz148hmuly4pixeb/2DuvJvrJq+NPs31yUVsBO4x&#10;7Hjl0perZPxUCP1L1+z3XA72ZYfpC2Pf2HvbTes/fHf8D50nQKxF8vOMyXIVJqrSawn81GQP6HgH&#10;egJ+ucPIF0rxzdSNAuVzR/wn++SRs9gLnbYnWyrQtp5+B3h7449y080L0o6f0qw2tr4Dlq7cYOx6&#10;5NPRaXVr3k6M91hVmvMV2PjYrbLWTbXDCxZntyrG5w/krdvtNl5+EeIP8IQ7qv0BR3s2FHfG/r5G&#10;nC1zoY0+T3RzPPPHW3n4Dg097tG/8PYH1l49yBd+XqEN55L/VJpH8CXb9w+dg3fRi8z3duUFB/9s&#10;/wz2BiS+m7F3aNkHHZ+OLS8eSN7IKncufIfF3RuoyOE8tz+z1vlu5kGnb2jnhhU87/kaDX/L69J3&#10;y8hFjmNzdBaqd+qcU9mfn59JYLNHfTzzh5VTO/G+NytcdGL3l1CZTmFl/NST0adeHK0Pdrv0lnfl&#10;6zjE9sQzbjk/ecTD9K1tGVn1RS7SQLw+qp723ODqQm15Zeutt30KOO0zk+kN1m9yYTmT1bYjiww2&#10;pBl49nsRODjLZ/TO3E+CGwV0mgl6lZvYOXSdOicVSaoJAIMcvG1fTvmqoLH5Jpo12n1bnNPAPhf1&#10;BCB094q+cp+VY493ux13j20BWTfQaowcF+cedBBPXGy7u3y7v3rfedhXvx/ybUAtLeQX4CmHZ3/t&#10;pYy9KytZjjx/6AynvPoe723nJt8OgD1pSyDs8Z441R7hC1Z22/4ZFA+UVuSZEyZ2lLTmhGQXqHcy&#10;QQ+T1MZLAr8Le6H4e07MvsoFE6+N3t9WXFmXj+3ytz8LMqcscoG1Lbzv8zppxxKB35ObuhmkxUoX&#10;hSSv4LhYCgyKVBaDZFud6DH1J3lEX6/dxOclaKsnjY7P9SufNto6sZqJ+MPGJoJ0034X3YZm7BTa&#10;ypzIpUVi4nHCF4KIVE/2r59yrBiubS/+Zgft+vf4Cl2y3fXxig/HfRUCs+WDt4sN2x7lTuRTpz1o&#10;G8xO2ZarKw8Xm1NNBwtH5ERvXxM8i6LTT9C6y9VjPJKO/P7W0uzO7ctkDM7C9uvrOLJGlScgB/oz&#10;caR7ZDIZyCIO+QCbgdXJIdtpS6qtG9vKfw9cdaV/tig57mfb6tXsGBv1KefIEOZLGonKNRPqm42u&#10;JDBxV7wjcxvla2V23H26zsHZiIEH3ubPQRl7FNHX8UsbXIXPO8vvsn1GrX16ugNTcogTJv3z3Vd5&#10;EiWdT26YC1MmXonxlL3LAuzY6eGH5YTH2DiyJ4d04eXYdE6GTS58DKzHtm08F9CWDvOtb5amiwgL&#10;Pak7g3LjNv0TL23YCX044mBkffRDeVv+U26BUyxlt3HjYrbyze14t3+fi7dLa7fkaV+lSz7s3wvi&#10;ubjrAmYX6pMTLJ6jc8Vr+oK7vryVwxMqwBNW2uPpk3cetNyXBRVAVifyheAsVM/qMXZNZrhQQu3S&#10;SWFlP/ZBb/vG+qT65KkAsP1s9bXtJLkyFqVfDx7RB7/8wdv2csjodex16GuMJvjp1x8bE/aVwQdo&#10;WAT6OTe4oSNumqfZOP4DvZEpPAvZaLs0bLvP3skNFvnlc7AXkPEgNboA3vJCq3ODVM1Yehaegjc6&#10;jb/SqHpvP/UK1pUDfQvsG1dlctrL63L29LOp0e6CI1OI3YrY5zr8w862p/cCfIfK1i/qNibtjz5w&#10;hnjtVkZHR0h/Amu/e7sdE43fA27WOxfgQ3vmN2J6ZB2R4+Mcd2L9Imd/jr03PCwQmU17oa3yi6PT&#10;bw4SXS00Ljge3keOxG/79EHouLpt+Tr1d+D3sd/aTrqcBWV4e4PX4tjSuXfRZwzvU2NskPIlLQ5r&#10;l5TZS2VPIrobYdm5eS5bsaXPffiQHJGLpQuVEk2TqcD6XwzQl3/AzhPtq7OIqp6YI+ujrf6IzuYs&#10;bYAx+rBpm9HfODILWGKNze/t8BhZJqaXny1Y3j0Bjgp+k4uuM5c98bM58YaP18Y2WbdfLs36IfaE&#10;s/u2Y58zr0y7oZMLZHkLAVDvUzlju1mwzkWS5JTmvtStPvAKQZ5+MP2NrRNcU+c7dhvUgz+NJsZc&#10;aAo0hyae1m9X/FWQkPNnP7Ay6o/tQynbvlmE8yWmN66nzfSh3rQQeqUa/vri/nZRz08aHxNjnR9b&#10;tD9PopPBSfPO1eW1168Tm9FRHyQ/43WRPzYb+7PLLELa7uIdWvzms08Bzzx15uNomaeM7JQypxlb&#10;KmPnvgI0fpo5+iPWasdMfCeWPuQpTnOe0annQaFNN3TMXda2o1/mD/44LR99MA6qVevb2E5VNC4O&#10;Xi4SDLpxJvjanc/qKd94MpGs2nz11ejJRuVVDo+vkW0uqMsvnghhK+Oi+YeLwuis7pU9cScWxdN1&#10;EUXeuYG8Q/ZeNOCD00egZDeyRL/9OzrMBYIhgk9/JzE8yG7u0/ljqsd+ysyV4q/4b8659AnxqD/i&#10;E0Z2Tpv6Rj3Zg+NnSegv7pWJT7T3Rj374m3Peb9MzgK9UStjLr8DF2AbA/GfRfTeFBi2jfP4CR3g&#10;2H7Pw8Jr4mxkoJv80Pr0hcnb+pyY3xh45OT7uEOHncdobyFw21e/lOkTXvPvp37GLhWp+l/0w+tq&#10;F1knBjK/FWuB3/L7sejvh8vR71+2za/BG3+lD8pRAfN4gA87aQ/alv0j04fcrKMfbnm3KB/ejsWc&#10;NiHTrbIQK73Vc3Lk6Dh5IP5pfx47ruy1QQncaOV4fbb0oJBbHHhiUkq7y5+ayqLPfP01/8gH5BxZ&#10;4c64OOsNezxyTP5eelM29Mi354TLX05hOnUjv/h04dUFzslzdNZXzVHhmhvoH+STiyxC6wfsSkeg&#10;jo3cYEsGaycfPsgh+p7cODFMDvXalV7O48zD5ga1LxO/c76hPqkjsk1eDUOLA+XbvBEZ9TfjibWH&#10;hd8SB5vfyYPf3Q/wRqahRQZA519vvKlF957jHf3p3IuswReXO2ZB/D2xB9Ye6w96jwx4TEzBuX+0&#10;u/Dzm7qfgqXLZ/aNBetfciibMWj0XfpouVlJ/2uOSvuFpbnH20cdk2fGLcE6GNqDnrskv7Dz3DCU&#10;N0QlVlz83Hz28Mi0XV6VOzcpkZ1dej6eeB/Z9PfRLwpVJzz0p46F0WF+gzs6xW9y+8Lk1+FK9rWn&#10;+rstFn/L8blD7eTpyxflaNxpbhsSoHCv6zGEm3x0pcvaR/XCJW/w9w1Y6tBWN37O0dnfdv9sG5aF&#10;vg5a39U+cXrpkmOwvul+tWnx9TUxHLyDf1V8Yse4sfQ2P8jta8/JjXyrb8eH+du4erJhEK52h6/6&#10;usVX9v05RaTF8izCqFXplA8dh4+xqZXBU498cVqYrxbw4uyXE37mI8kpTwAXnK35zAg5xb4r8zkc&#10;HYa2vDvynr525jP4tV2k0gcvPIXLrxh//Lrzai39x1w9vORfeU86WJ6Qnlik8VN+TQ6urZXHFEmb&#10;FyifOdQQMY9Z2038P3JxYzq6+auH2CJQfxH47LPXflp4+1qfobGw84UQvWhV3kXIFj2g/KI9LK/+&#10;R97Fsf2Q30518Veb5sWV3XmRtiFp3rM5dPXS9pMQ/JWjspZIMCPbrtFd9Sm+dEh9x5HOTx96qPfX&#10;c9qDf9kncbV6Ls3Kd+x8lYW2PA6am+OTfaPk2pWO5XTaFvl8rc5rO3Q7tzdO6+s3fmKDrPJhb2oO&#10;zpP9wsdQtedg2/6ux9bd84z66s00x6d8QzZ1XQtWFVlyaCf/jz6988+jUjd3fXfNrvbWdpkcXvU/&#10;fsfmdzr27zYY+R+8CdSbtwlcGJtNG7lvxv1T2Q2dEnmjS+xV25tnnP504YpX+id/2bI73MHPeUh4&#10;vhyb4DXW4ggPIzRVhE6C/LqITCZ4+8lTwgw6H06biXOShYX+HBvAd/CXjOynQQOfsD0OQWX2l9Yy&#10;uBQ6O+rB4vU4zYuf9qV36uHtCYL9uq+yTnumfKJzjtfH2qyRGG55K8cPeMILT5PTQoq1UWZ7p7/t&#10;i596NJxAr8xDIN+hoXMo35Ny/OE7Lt2gmRTpTJ+SDQ7cfTVVHY90aKxs9pVb3DIxXvmU734a1BzZ&#10;tO3KuDjwyAoPzqu8krJlfYWORODkZnyGr3bTdvSxgNoO2fK54Dp3lX/M6wt/jPyPJ9bwvuSag0PL&#10;4DQda+iPlHD//vd/tO4vf/mmr/vai0NOVPHZO2CcZJhUakMHcn/Mu9OBSeueIDl+9y6LCPlNtYnv&#10;XztJsD9t047Foo/JV1+BdguoaJ+6sSVZnWi5U3PllnA+JFm6eOPuua/yiqJX6YS7aAKvssa3ZO9v&#10;aeAV2/YTX0hqkq3kzn6/Hz0iYBL8idPooT9+yMnYxtr1m77qkiTpo67xEfsGM68rnPZ7EWOeAoz8&#10;ORGrDtX+0UdHL1pPPfuB9sUMpvs6Efbbi6z0sDDt6b0+kXezH5kuWtl313LtHhw+2wFMGViZ0uiT&#10;wMa1S/BXZ/rGOMVndxcsySfGSk+yP/auPMf+lSOLkICMQa4ePc7+wspbGRO2tQX+Z2zw9HB1DJ8+&#10;weDuKI0XIbs7GPYCsbod1EKn9A8u2mBtpo4OU2iAmBjnZzqpUt8+HSSvmF3ca+A8PJRrc4eVa8uW&#10;L5rlzS6Rtfbs4CRHzAIDWeZzcm1QLUy+bQzyLd2SG/Op7ZLjLPSuzOpipNa9TmzBcYMGuAY2/Bey&#10;y+drD/j7gSIO5dfZn0UoCydyKj1/+SVP8J+nV9KyeMrF9I4BFkh6sizOAvST8zvJT5v3WYSgf7yf&#10;ujlpa5yJryh2LTQff6LRRdT0D3IPnYxzoUkutPF+n9+m8/aJ9onoNfZP46Nj6YSHPoYfkFfkDTbw&#10;ZgJPmLQ+cu3CCdpAG7Q9QVcf51ufBdrvtroc35/i2tXiJTu50SfRdi3U/p6bkKavjS92MRm9jmnJ&#10;aSbMH7OdxQOLqynLR0762uJztnB9jM/dT/36mV9zMPYL7tuOQTP/WNuu/LboydNkZWc6NdeWx/gB&#10;3sLq71jbp+O0dcyelTO5emMQbxPl5lw88yGzT/mR+8CWu/NSRJuws+cvyYfyPxu+iy1+/PHn+ide&#10;2aaDH5rGu9r/8LgQzg458eG3bJ7hFGwdvIVpM/4Tw3sHInpyiD5in04be9v2vr2RvBc/7csJA7sd&#10;Wcc+fqNvfgN2xsoZ4ztPjS/9PrTYWMCvv6cbW5kg/ytw5cQipz9mq+3YY+Z3qvaJW/v0H/lmIXXi&#10;QVyozVcWv8lyLThqYyL+BKMvH6I9JzKDQ6bHb/2KVRcYpo+Mb5JrEjfTp/E6/jgsavcTa1/lphxA&#10;Nouvk7cnpvV/N2CN/HyZk0lzJ74V5yGEpNxY3zdnjJ6TPx6517HFBDcCwTXf8iGnfiFvmsvU3rkm&#10;ym/ajD7i1GKEcvOgmScvHTmc/9WRWb/rncH81L+qeH1V1sgwM1+6byzPTTXm+uR6J5bTir7j75FL&#10;XF/H2af/gvmE9vIsObvg3DHY+D/2ah6IfnKBeaD2dN1zqw/x1y7am8OFfer5xL7PONK3Nvs71Pwc&#10;werMPcHe33gin3q5p3dLV7e5AN14SD1Z/X4wj6JNR2F5XygcW0Weo/P6KOha9FvdxvbR+NROvbrq&#10;EL3MfwEd2UF/V8+n4gPNfdXnl7m7ORrHv/FL5GTfKBM53QiQ49Rqw3YIyrvku/wbHDopM456u9L3&#10;H79vmXjbfLVvXXIMGlP1z8z9yIYOX3ubEZ7ar8zo++h/84aKibQ06QUHsUo2cwv9jU/osrlKu964&#10;wygBdfj50MXjZW8sVAV2XHTRU9zju7hsZFyDQxcXO9At/eAqg7uAdvsOnLQb+6UsONWJXOfTNtqm&#10;DQpkvOKa31KnnJ2di6Hdc5yUrl2rd+x2h/oq/NncfuefVVUfnJgkM1ux+13f8X10ytpE7R86Tdhk&#10;6edwCl2AvjxR++aGudoiZX1TUmwTStXjQ+ZwZKY7fVy8mH6XC/zJWfjW9+nzYMd788KVdfN7Yzw8&#10;Vm538PdmLecheLd/z8Kf/LAxga62ZJjxTS9zIeXMB4Pbp7H079CZOdbk8XlKy9g4ubz9J7o59uEH&#10;8pG1bY0diUs5eeQfPXoTZ+Q1RwJ88/INccrR6F+2P7+fJ+RTWFvayDOeXKJLoyTdbGOi8+H4njxr&#10;8wy4edpNHxr9tV/oGyxeuSEBXfH7qKs/cYhecsKMHeNHNuTH7Vtj54cN0qR6lIb9MKCXHGpM5u8F&#10;5eB1ziuNUdrUBvEl/8BdfDaF3guUeeVuKLctutpdcRJdgAup+c7H8UM+dNjvp59+rp06TzD+hfiM&#10;/XMDhD4/Ywm591xHX8y8reP5LPLPuPzINeR/kyc1nd+Ye4jlXyOvJ1PZbOYf5ngPffUJOrjArA/S&#10;87rAV32+Stn0zSgz/pL/TuzJ+zsGqkfLE0a2e7z7+tj4Q90Zc7MnboG+8z4X59+98wr8nXfMxWK+&#10;+PUnN4Zaj/qq+L0oHvnHl2hMjKs0nvfGknMe0bITn/2Jj+jJ72wxfhcnI/PQ00LdbO/fLl7vvEg/&#10;JLeneN68ia0Sc2Rcmtqh2zg+8aJvb/1sRwd9xT+/FSJOoqftN9aUm3N9+DCv1/7qqzd5i8U3zYnO&#10;LX9In/HzFQulf/qBfaAPuTmQXMroIreRWzlYW9h2bFYW+5HP2ETP6Rdjt/bVlIsH/eefwcpS+Y5c&#10;4qzADI2V6V93WtvuXmaf50a7xBPHHjC+qauu9iNfvjC4dIS65cWLbuDO617vXHdhce56sGN5HKSp&#10;G1sbI3d9MEhL5tqWHvkOlG/2meiyz1Z+cmscSs4IjZkDz/gBddvzW+ULUX7Hk8x4aTNyHWv2+AWj&#10;4Pnj8xUV2l6c23ns8AxfngmCKXDbxQ+FQ3tZrHxifdpuLJItJfmSd/qK62IoSh36K0jK+ac8s8/e&#10;eKtePqdp665z1VRW98Nj28NdGtqTUUz9GfQtOF9aCxmmcj56ftqLEB3TyRxAe88Xlub6fI8bE3uQ&#10;rVzyKr+/zpobiRNj4RJ6xgC+kTM7RhJDefJsx9rouDFcT9Y4JRfxQuN8biwfu/xw4C7XfR/N2g/u&#10;qNkWyujLh4sPFzheveXuzgvkGH0xdcralyOr9afKTX++Jm/+tPdxE9od1Bt7lG+8FxcVuh8ojZSx&#10;zfaHrV/6UNUrn36eguiI7szzcm535pSH7NGZt4ZX32RJ5si09OE27kP36QGX4C0Ya8C9zdYh3Tlh&#10;2q8c6vjfXMA83gM3xuq9/kf+/jxJ/IEmVt7q9AdIncraMXqKK7K6NrE6xfqJrdWJT25jWgiiP59Z&#10;X7IvRpfGU/uUD7+hwXdsXD9HDvMZ9bH6iHqrUwAP/WPuwTnf5OVL/8VJ+fpD3gK/xS5APkjkZW9u&#10;2FOG7OLN8eilTxZil1eZJ6OfgKssdzzt46no3p34Y/ylAX+YE+64unrUVnyfJtYB6ge6195Vvuzg&#10;eZL41f/+P/7nxwZ6iwXsLlzM3WECZIIXRRMAF9cejkeoTMPMFqzxd6v94mzZdi4d1W/1ga++/qqT&#10;EzKAfb++RKDd0Bh+jjdBEL2JM2WgwXp4PskURE4Fyn3Q2WPblW8dv7IvfpFveCYwV92QHpQh2061&#10;sl94SyTblRu/lY1t0FW3iw/aKlcGNmFbAHZSPyd00wnUwxc47kxup1CWv02Mqyf9Zj8IxxZp7H/8&#10;fmit7HDJUJ9EHieJczfqnEyOXJlUBm/vJmZyyQUvQI/L/ylrHYaB2iEBjA7df8pFZBcyJHI2GVnZ&#10;Zy42SS6TZFxsGdvsk8Amvya6JqB7QjH+nHjEcnR52HX9XVmiw9q8E6EUrh22nskkebKarOvcbEIb&#10;sgIn1Pyj/ocffuhrUXsyJInkpHJsLfE6QcjJZGjtHecS9UyeJl6tC5Fx4iJJmg9CAL2FJqPwrq1i&#10;UTTQltzR2pNjJ+m92JVyW/heTSae0CSYVzjXX0cXfFoXZmzqBgBPACvTfp8AZgPlklQqWkc+eJLo&#10;DoxPrzg5PFYP28aJqEhdbRE5+bwTwJRZoCnc2x4ZI0LbkJNclefklvaXyO4JO/KNji/yWrxo4a36&#10;ZV9skiMmjx2HtgtWKxc8cLfDz16B62Q+vqZ7F8n44JRpW5uk7g5o+Owd2o0p7cOjbSJA7SCGqq/j&#10;oZBmaRshK2tyQv4A3vf+T+cLDj/H+HabdndeXnunT+nXZBZL5KPLu/RHY8Ne8Bx5ZzGmi5KJKxds&#10;ZvywcFUWjV9ymGzoY3uCuf1V3wXoifvaOnnNPoVNgObCwtzVLJfUl2lHRvud2LB549X4ZSyZfgSn&#10;i/kn/smwORaPHYtG2tgmf0ufndCOILWZdtMeb+JZ6LagMrLD1xZUpvQN8rvIDX90mTvyN+9fJ8hr&#10;sCCi67Nw398yvCpfcsle/MS7Opkgn7hzgXVlQodctW0IKSfHXsT9KblUfuJDulaOMzmJRMu6Nhr+&#10;E0vwHHfR+ciATp9wDr8fs1gjN3nFZl85Q1dtjp/EzxVXKa9tjv/VLW1xyV9yPvrN+6kHkwMyDkRu&#10;tC3M7MVyYygafdIgdoELNi56cL7ggd3uxQtt+XoXZJx4ovvjeYWoNo3pyDN2tvjrFaPjeyeALgzR&#10;rZ/jB/74Ob8zJ0bkaDSMAbVBeEaVylLakQ3t7bP82Fyu3+szfM5uAfLzmLEAnnaAX9Vt2caMXGOR&#10;zMkVWP2/zpyNjOpTesWSMrZAB02LdMCCmjKAhnF87PFc7uTTOLaT5Z7k5Zg88xk53UCk/5Htvrja&#10;J2Qjz+pVhrevHS8tUJGbLP0k5mb8hDw5pXup7zb1AA7wRIU8uP1m6S5/sqHzDCOvMjdqjK0nf2/7&#10;lYFbOubS7/joLqcFTjEv/ugCh2jyv5Ms447jza/yE1+MDed3LN0M56KYXGOh+OvkdBcuxK8+RT+x&#10;Q4u1P9n5/PvcoAfkbbnk6yzookUOMfp1fmNYzNgnNzz9UhzyLbvNBYxZHDaX1Nar4/Xj7777NseP&#10;XK2usSiHhQZ50HOuIL/IE8t7fSIX6DtsgD45xI2xXz+V39xoACyom08yGt0pPT6ZPlF5LT5HH/vs&#10;id/44PTdw696J8ffT3DlSfYUq9rVFtVJ/0xZdFK+cfBzLgAAMgN1+c8nePmr/yOHeZa6hY2pPTZu&#10;AW2Gz9Rsv3J0WNhrJZ76MBywMb94uJnHLcDfuF2dm5eKMLLBaR2/pfyvf/22tVMujhJ/ySl/+eYv&#10;jSesjQlyyMyv2dzYY66c+ErMlW/o4UUJ8q0p7PPTnJfIU3MSjYaP/Nc5TLaTv+di4BU78fPGPD4v&#10;YfFs0YaL7o6RrSdMPtrzC1ngOS/YPnuMUJzRZ/KRPtJ+GFygvQ9AY+dzfLrl6lZW25l/zRg38fPw&#10;hXFXTCgfvpNXHZPZxSY4buQjN5sHvTEhLvQX7fShfboMTulFPjTs6x8rX+0ZX4l9Pr3ztQ9/P453&#10;3LK/cUVHcq//5ZddrNq5AtuLp/aVQ1M75dUleomt0cHv9J6bV9KXxJLzTuOuC7j6FzmAvCBvyK1y&#10;lBgiW75aP3PV0ZeMOzbf5Zebletfbpzd8wM34WkPF86+jnp5Y6CdvAOnueRmL/zY7oLsNgZDk903&#10;x2tbvzQ/Tazdbbvt+ae+eEkXQmhvXh9ZEpvyUviTET9+p9v02cTBrZ+o/xSgtTA3gE2fmXP5iTU4&#10;ngCd/oDuLKJbQxITYJ5qnbzPR2BicO2Dz/TZlZ/pjBNko8fGN9/2L02aN+SPPO3aeVlsxA7w14b8&#10;4knZbzL+AXXrK8eLZx/gv+tco//YQJw6ns/gmcvRV7+UQ5ZX7Z4+Sf4Feot//UAfRYes9Ju5y+8Z&#10;a3/IjYY/BW8uGMKhN92A10ybm/Od8h1rjGF7QV6bSFf8xxc7K5vcJJcZH+QUctGXfhGq8TI0jCnp&#10;O9HNnO5tflKI3Rca34lltMjLn9Ys9kKefNobWVUG2j702Xt9ur5AwwXRoTXzj+3LbETPHd/x2TyC&#10;7soq79pHu/08OtlX5o9++gTbga0bGR5jZyvzxbedG5z+hufYauKRHGv/Oz36tTz1YZ45WNbLYjvr&#10;TWShB/mYcvW3VWcLKnNwbIFyObFzS/FGB7ilNz4Uey+BLAvzEyR7NDy0v9th+Xd7ZNmybVmZjlxk&#10;UE9quR6sHi1H4+DoH0urff/WVvm2L5F8FfeGQ2ey9jzz+BVOx93ga+94523orKy2+suftU/Tq71Y&#10;Eotod44W3/Pbzks2hvCoDO1/5zwcoU9A9Sn+zBtqtaCWftrLAZU/vD4HG3/48ze9zDvFhhtUonHt&#10;Pbl/+mWINpb1Zfobd7bP41O9E6vOsdVPbE7c4cEGO7dk+3vM3PPBjotk2nI6rt7sh949dvF7CW2f&#10;uJWTeq6cNuYxbsLWB9HQL9WBvRBrbrD7dDLnx58syvHt/tItrTO+R46VGV865j+f5z6IHxlm202/&#10;+LA345wi7SorQV7Azt23WFtWoM7MV0Ym51HA+RJd+oBEcHe9Vh1brU/22o3yT4Fcf4eJ2+iCb/6M&#10;pWD91e0RX/3L/gl3bctWu95Cpk+B80048jkfNgbZyR8bfCIWUtWcrb7zMgU3wH/PifC9y75y2Pqw&#10;E9tN39E3htbW3/lv3cXqme1V/HJndVFeukc+tOn9KVhe7Xc3hKWlXizt+Lf4yu7xWfkj57a7kRpZ&#10;+CX1+in7g/VBxEwf8zMEey42/XLOmzNuZn2s7gmNe5t1B54fnD+k/doT/ZF95EejN8wFBz9ttQP8&#10;ODlrjle31h3/2V96sz/6Lw6d7uPd4uhfOtfkBvlNzMgv+vbwhku/yTexjz5+4gNS/yAHnuoUnHLX&#10;Umb9w5rs5A3yurj70ViS2GObaRKK5rZtPmV5A9KZWNRBaaBR9kfQTCRyEjSTjjnBLfEOBAnmEL8P&#10;sBcTwt8+y2MFqTT5QmtO0MYB9u9KSA5OgCJN9a0jwnMcSG4GTAc8tNCFQ97d6sCF0bdGdcy4fWe4&#10;bf7usqnrf3QgO3r70VYZ2Z7aBHcDawSKLPnTbgH+JrwnGUNLoKB7B77oBHnME6cagB+62a8MnF29&#10;6THInUgqMwCJfYNK/p58wUfByWbqHedTWomB3uGhEhwe6hTZfgxtE5ZX+b2fKRPMD33hbLshcv8m&#10;p8GWPkN/7Wk7Ns7iXE7mxtYTp4MzE6WPH+cEsJOI26AJRwyTTUwBspiMzGA39lIuvmfgHJwd4PEU&#10;i3sxGS778ekDUp8Jfm3RicGxb/ivLur4wCJkTwaiL54GNouRf//HDw9ywe2fNqHnT4KpjbKPP0C7&#10;cR08k/NdxLvz7OSJKzakHm6pvBLjh7xib+Ahr+P67dQ8NicOIscdqvuRW1V2K6UwIH8vuNwb2I+v&#10;YtrifrL+hu8C7Orl1UjvMaDLsXGfYGKZHOs+i2sbF/Z1Si1rfex5nqy4sfjT3dWjNokJTLiGV7TL&#10;k/EbU3thFjF++pjfVnLR2Un3gieDK8sZsNC8n5SxF9C+eNnfV0iuT3ZbvBPzWkX7fI+TOyAd+1w5&#10;QgN+Yr9PgbqX5aefR5jYdk7EtV+azVepA8qnb82Ef6hNLrlTppucPbkuNaVnEOU7iyYmhePztcGK&#10;dZe9bPO1TyjoryZZnQCfWF85tWdn9IbfkTe8e2KgXg4OzuZHOcUCCxpgZel4kzjcO1hbma+RDa42&#10;5JhciB5ZV2e6KdD/P3zwcQLkZHpPkuakwaTFSZOJeAHBA489i5FOAMPfX3ZWXr6At3ppuvYjw5cZ&#10;FEwcxKc2+MhPM1Ge8b+Tl/iq9ZlI9nd1I29poZd2Hc/CaGOWrmy1nyofufCG34nJ4Yeu8i4Qvht9&#10;5bLmvtS50mnxe2Jl5F8d8GlGjA6NOzk2MlkA6klXELS7L7A7Zo+NA3rsYmHHybR5a6FELIXOx/cz&#10;huDVtmnPZhsLKa78tvXreVMDvZTJwd/kBNuF3b3gU3ukrpNBY2z48VP9dZur05Mdagvt2TiCbPoy&#10;ofzdMbvC1fcROlC/Rw96LVTuyL/w8qRw9dr6kWF8hD/oPCV881+A8ylQP36beot5+LFTbXUaGb8A&#10;v19ztVPXSfTum5fCy53Rg3vicOXCMPl2YcSKXT4j3wPvNp+JcT0dtr/li88/g2uBPD5auNsV+52T&#10;ZS8oI3D9l8rJP3yYfJEvcYLv2ndprp/3OBjdlT/ESBqnzbRT14l+UORDfLd9UhyBJp7jC9LguX5A&#10;9H3ixrzeOGIB4BEHE2Py2y6Q/iM/0fFNcsi7d99dcy0Xi9onQ3dz6PKX3xvHFA5YIAMbe+wJ5BV9&#10;0wUAZfqUeNrYMS/r3Di6oK2vvUqM5FS/7be/oWtxWH+j7JXvk/9cLADDmzzi85FPlbvQWxvxTTCI&#10;jVYXsYP7Pk9NtfeF/1EJQmSFnfz86ixA5hCF+it9kq/phKePutqodNRp/QDUyFNZ0/ZVxiDt3OHc&#10;RcMz5mwLZejtjRdbLoE09jytHP/cY/XCOTva31+R/qif2KvkzSejq/pw9QzvhdpzycgN8Op5SNpU&#10;l5T9/R/fp98b++bivXkGvtrJXa9Tzs/ixGKT+J0bhf7yxZtvX/dGgeLHYGuf2ii0d6te7OwxWZSJ&#10;BT7gE/HsApN45ds5L5jzX7jaXmPA0Ud51D1xOQuxxav/xwZwNgdrX58r4+BsS4NAN0Cjn8bGyApf&#10;GbhvG9elNQGzskKFt/S1t99xhtClE5uIvcqhZOrTsGV8oDvZ8psLn0tz6b79Mq9ITvuVacuH/swd&#10;lOGz+R0uW+DjHGhxu3O+aEpK82tgbqZvGtcAffjv+++/Ly08fs1C3wL629dXd3Xlm20XnXLtwI0u&#10;oDKu3jk38gTOm9C3wAuM0zhXz+AxeaQ79pi+39hOnQu6sOFeeTX7hdpaXsxHbxHnnqbs6BaM1iMu&#10;Vh7+TkaZ9vlGd/K6mwgscMceHQeyw2iHlQbvzD+SP3ueEtpg5qfTx/gFjP6PeHTsD3ReHPsrQ+fK&#10;6alXB4pf2dMmW6O1sVSfHb8dvOQc/gB8UbPka+fecI1/jumpb5ZvfFEIbWIpA7bGhNevZ5wyl1aF&#10;Bz3Rh3PpHP7K4OGFfmO7C9VrOLlh5n7ic+Jnxh956lVv2jYGGpfkELLc80NFS2x/0ZwyR+TgO/YM&#10;bsP44VMyetrvJayN2IKcwJMgGVl6vOXv3mk7Mihb/cWJds4lXOwB6uj9c25OlFfx3ovD6vxu8I8/&#10;ft/cCp8Mc2Ou8xS0xULiwPgRPfDDe6Exbb4WuvgCOPy0uKvvHsNRBlCacw95Q/nmLjHLTrAGfy7+&#10;zvmT9p2fFmHkmQXsWUfjJ/yMafy/N4ORS1t1lT1443Nx8Mgp7Eh/eCN35k0nLrW3PifmN++Qsfmm&#10;ft88O8LDJ8/OZ+ACabFP5oiF/L/2Rr7wXLwMU+E9c4qRd+TWjz1NtHr0bWzihS2OXua15LsDPZ/B&#10;8cQZW5hnNcaj59j+yJ921v02H99pzFPtU7Lrw+TyqTzVffiOHQe3+hxCV7k2C7d99TQxbtsW//hl&#10;6djefbFktm3tsvoH9yUomf43dZU/ZWtjumzZy7Z7XLlOmwv/SQ+YoV99brqe8YAPtFvpaN35myTo&#10;p6ButCJNcA/nR4MWiN37E3ulmxo5EA25Rzxu+eo4x5LVxBligz9jVw4UpXYZVxXYiQ2fk+PbLjnh&#10;9jNO1fnIqf0+9VuCtce0d9x+1IrkLzYJkE0/XniWYQj3Bnxz4Uo0Ml34h84cR05Yp3+sHWbcGH7k&#10;pZNQYc/G1/GT40gWefAtQmW2hr824DdvWtyYMu+dsWMl+uPW3PGOszqu382XwfCfbai27N5fleAP&#10;Jha625+gSU+uLkq6bpwtuTv3in/xb2+b5t1XJlf9s3Pk7X/bD/DoPloJmb3g/Ckd4U6s3WOLbUe+&#10;sTWsHG8/zv7ysrV+qs7FfPIW0t78YmNc2bYpvwhmvtW3YzYmhj+ctUP3+TP2sW8L9nj3W3i+lsed&#10;DtlKEw6b2IRetx1rT+wpeJih9fu1Mq0MW+74ZZm68j88tl+0TdhWQ3XllfnRmX8vTf3tLv+Wf3Yb&#10;Oj2XQ+fYSJ8yxLCxh4cAOTdWHHe+bW6RPzK2/siy8lfWlefos7Taf0OzMapuTHrRgrdl6K2dtt+T&#10;Ttn21eJrYt00+P5AryHeeLewmsVvdFz5Fj80869lUftQjKf9g3wfm/GYudbg6dLscAc415O9zTvH&#10;jnjIeUf+e5s4o6+b9tYnUOtD1EE4uwFZ5nFOOgkDqH820jgEiZcdr8ZJ+z9s1wDUCL39dGLzMROX&#10;/FWhijVfaAseb73dRTl4lafb8IniXKEM/tK1LRzHrzzKWtdGDh5Bpq7UUnfHX7m0s88mPhbxOwE5&#10;+mq/MkzQOwkZmbSDrx1AS8A7Id86QQ90kNYdnXoyFD21WXrwlpb9rdt9isF1IoM+O8OfV4oIuKqe&#10;uuwc+dXDrZ4ZCG0/xUMnGTlMwGbBDr22ZVD7/g4tdHzuUB7hPYn/4ftpMxMT+G/f/qVt4S0dOGOj&#10;0ZEmH499tCledP8tF4h1wGn3iI00r2ykNAEC6KNJr9V5ZGFDRhpYNdCwyOcCFLy1HV+lYNHPSeLY&#10;S6EYgN8T3WxHtvAP4fWtslSUxlU2gZqysWs2o1tkrq3zmo/yDka45QJkvuOn/c0rxMYnE3/omoyR&#10;pXVnm+LklOFdOVr7+S/4sf7oQca8Fgip0SsngDmxLg79Ik9pBqGJNGRX5s9xqDxnjrd0JrmnRWxd&#10;HU+S9dsp3Lk6oWmB7DrGl+EW2LiyTNmn9F09bNG5y4NMX+92+gOfka2TMbjpQ99kEXsWTY4/Uk5n&#10;NiO711V/ji9+Fm/ATvAueVN36ZV6HmPTBXXTfu6wVN5YKmZw73ZQGfyXsHKJ7fuFeLJrP7Ydf7f/&#10;WFS2gJoFiu0PzXmhLbe1X73gUzqHNfnCKv2NOKlJORctvGja4tr2nKSTS6O1i2N51DHe9JGvwdCf&#10;PDL1syBkXxuLXP1dt2LPF1ktyun3XpGyNDY2YK3e9qd+yhan29TZgs3PfaLk5CJyi5G+wjlPwi1s&#10;mz22vZmnxatnmPdQHbpLAABAAElEQVTYou0uWiioTPVnlijTN/mHvr3jc+MY3sFxB6x6tqh/IpdJ&#10;S09eDo/Vc+1hu/zJox1HNv66nX1l+MuFFhI8Dant++Tt1Wv1Wb+xQf+yhVRfRb7VzQlTn1qLCG/D&#10;W/2eCNWmod8neLrg5wRknhomm/4Y7UpLPFu87YJf6Fi8vttxx6O5+ejoG9rt28mf+OarFxIQrD6p&#10;z38Bnsmb33Gjyofc/OD1rLXdoPSbDLXfreyxu30kNNj4AN+hn80Xv1z5I4zDZ30EVU55+o2pJXDb&#10;bsyR2yssB6Y/2V+fhtoL2XOcMfldF6VmfIN/kci+BcRdgO1NAAQuHJtk7rILX3tBq7aIquPx6Vua&#10;4LUnuPV3aP+rQMexO77Du23D58q7nyHmAuEC/j4PHekXnx7ZHheCtwUbZEw8sj7kaHcpkvafAm0y&#10;e0ye4lT/E3tOOsDYYvi7EUl4yFniFpBRG/b8TQCCjl3mKLOQSJ65gDH24SN2Mm+ondL2P//zP/tm&#10;Bxdq1fVCXRaVN2Z7kXaopw3+5gBkYSdxlI/+n1hE0xzMlt/lBgvP+pgysCdUb95E7mN7dXtR4nXn&#10;HzuvmjwzfBLrsWX7ZejQZRf30WUXssy8bHIWWdlpLyY7hnfNY2K/HFW2lW91CofqJJ3Al5N6c0pk&#10;lmt7gbw6jW/IANDx9wQRAl2wW4LBdSMfufSljSPxVjrhS47PAbx/Bvf4Xx3vbeSElVa/E3eV/xQ2&#10;L8lH+aC1uWn04OfJ+94O4iKEp0r4xZsV4LpogeLGEX3FZH2ftsprh9hgYXww876OLRf/0bf2Mi6k&#10;jRjTXlw4B3Y+8/rNPBWztl76tW9O0XZMaiyFpBP34q45s0Ub2O7+8tmcsLG4ctuik//CxT/69yLy&#10;VkReSOjtRwP7YGhMPuhNw+IgsS92y/O0p8foP3Jq99ENNpVfPCW2T/io640UufgTRtUJP3OhKzfH&#10;hhrTV5029m3H/yGc/ScIHtye/zRen/VYOtrLE+YdQDnQp9EHOz45Vs9fP//2y/S1lSM0vjSWa5Dt&#10;+Nz5tguB086csuNzaCivnXLhTxkcOtHZ7xfLR3ve6MKHej+fNW/4idkP3cZ+6sDmwc43SjP0TuJe&#10;vXqOE7ehB/BZUAfPTwO8ORfgq6+yY0O42vZNFGdd4UF78NomsZWIK+nGd8y6tGzdFOEiuRsiVn99&#10;ykczefcJKpe4iG8iS3GTw6+xI7ZTvvOVoLd/d7E1B5WRDPkD+rmye0yJ4Y0ndY2N+mFiAe58Hq9I&#10;dIwqqF3EQfr+PGGMr3GHXacvVI7gGoeW95bBk8/34imaI8PEuWOAj4922/ZeTh4yLOANnnGH9nP8&#10;yJvGKvPbsbEwESPk0F7cLcAjB7uJGTlu5sijw9x8M3PvxUFDGzl5XhM68aatuh1rdjweXdkO3igy&#10;+qzNyTASwQXsSq/Sq+2PAQatuogO6HAWXtJRt/MG+QB0Lha9+Wr8t62ft7N+M+PT+H/wYZET7dFt&#10;bLiyL5WXx1u+27Y9/WvLRt/nmNg6W23K90W7rRPGxm54/NX+y//Hlktrc8ETv2PLe9nqsGU7Tx36&#10;j7lXvXaML19HyI7R+Gn7KVhd4N5x7rTu7cTvHVamjkWnQltzA7R/u62/GRtIodwH7M1Xe9zCU9f6&#10;5oXYrhX5OnXw8Z559OiHYnWAk8/SXL32eEnZbhm56DBSDcbWOer69jGh8mSS8Jr56vqxperMU1HK&#10;WkTPH9iW5v7TBmj//1N2J8qy28iWYHUHTTlZPbNXH1vW/cv9uroylZp1e6/tcJIndFNZ5edEkAR8&#10;hsMBgkOAPbavr60CzSd7ULzBnT4wimhSXdmN+c+1Jbz0KW84aBzU60qPjG572Jy0PKePwplcZZlx&#10;x7W28+EDH46bGED1Hnb1//BLQRTsXDd0pV/bO6byVsbq5AO+qe+SD5zvl3loOyIcmvIklNEBMs1t&#10;dt5VfTJm4POvoHq6WBGYvGgeMLaMDcnViVH50blG9Tg2L88Rj8fY3nOjM/TTERwV7R3/w566Ipwv&#10;settCOMjbXnHc2Ms9W6E+xQd5ZFlXP3iK9Aba4/NO/fa/N46jvkDECcFbq3JkUnuoVteTxYrR1lv&#10;wL0Nbjsv/afzQM3k9wjo/7Q1m4G4EHcL7asHT9nqsdstw1Nbw3/Wbb3tv4LKSCW6nuvRP/9AWf9O&#10;/nb+0jLlbj54+GjxS5iv7eOOu59tdQtvPOd/tnDA03YxWPypur63fyhYXXb/159u322drTy9vNi7&#10;n4vp4SWu6o+2w9TqV8oy0paP/c5XsgWdO5tjnjnvXpecmxzVk38uxEaXJ1TWo2CfDn4UjT6ngA1o&#10;2rfodHUjc8wgGVOOXkjqA94+7Sc3rx8Oy7MxFsU+OXdBGDx4tRUd518+IHvywrRnZSVJ+mPva1+h&#10;3+SV8acbxyTssSf7gdu+OVYnzjw8Aj5qIB+GXJ31EAooAaq8CSLlM9GdCdPV8Q7+KBznhPn12cA8&#10;AgWqyaMTU7AOsRUE7i5MYfWRkz4HeC/sxGCNXn6L47gyefkBi8e5YI+rbhz0Wo6fk5lu0xjPDvBg&#10;23qBvT6DZx/dfuBv/e6PLyf66OIY7MmWzqCNekIU/wnAnoQFd+Bu+KVv1al/yla0/O2zlt3g8sMc&#10;Xt9PeotNYOXgJdG0U9aBo5tghnNUqP3LED8wOLM/uHgPf75z4jkngSaiE9Cj7Ng7iX7oLQwNjz1B&#10;nsUiZeQ5EXouNmrj8cPoWYVID75y8bdJc21Qvvx0yE7qNi7OlqzRY+wY2XPCaZ89Tjw8PQI2+Yxc&#10;dl1ZqHG2MtU/oXrEx2eu8CZmyWlHD69YfcWrstKlfhIKnnrI+BD/fZXxU9a/2serH/HKbrO6/k/5&#10;0uWoePkqXvULviT2BGwW8BXzLuyCuZB6v4rN02CdLNAh9WRPznA04PWW+JC7dhU7RXDF2OdgOFLV&#10;VNr0ahTDC93odXIL/oFtN1tUSttnM1HubxHkuE8epC+D8joL3vR7A5FbHx1cdeuzbSvHFscLL/S4&#10;Xf7Loilcxz6F09xOpJ4A7wni2yCm34DyVKYvPWiV638WJnBQ52OBw4LbPjG1NKNHFmged4hXwInD&#10;VWO3Uzffa4KjPk2fST29xQfYPK3MHaDykrLR3XgX/dNv2KQM3n7QT1n4hE75ltm+4uEFdpHFdm/k&#10;UT4LMfKJuJn8JCYipHJc4NC/naj8di4qk9/xMRdSiGevsu5g+oCfzglwF9bjb/rtQh009E+dH6Tl&#10;1/Ed70DtzZME6F18dncmWk/+9k0c0dsJlD7Hn/3t8+gOB+yWPaB2dHv0b+l8lT585tVQ4XcWwrwp&#10;AYw9E7Pt9/x89Iyga3/jqTRjbNt2bVY/b7lI/rfgl3hzV/pOzLwKtnpGZ7K1Ed3aVnpweC6vta+L&#10;v+l3+kYQ0sepYwzM52zx5NV/ZgE1te0L4rBjZLpcIuL6jY62LQMeQBbdLdh9rh4qHHXVi+0P6KS5&#10;uf4u7OQyh500Hvy5QWh4rX03xfTjkf+W/+K86vY8tvjsYmLnjvVN/HD6Nx/y18rsgmJODPjTxyKU&#10;JzXoiqd+tX1tZe9Wvd+2n94/pfj6bCyuHLVv95/5j3xtuVv9ukX/8msvQOwJJ8TnxbjySpiY1q7t&#10;cGbhxN5bgO8u8elBb+ueeo+OfDVjUALa/wX47yJtZSVIG5+J71/ydgqobtQRt73b1hjbmEhNysS2&#10;dvtf/+v/axzKBfpq8237UC6cZXH4v//nf48tc/HMxQLzQHrK+9Nm85QIiXTedtfH1FuAB3Sjy9bv&#10;TTbekpCKq82WP147dvV8wjgav+kz7dvjmr66tjmgtk3brh/Lg7nVyzg6N6PQi8/05eYlsdpzk+jn&#10;4mOO6Tr0GUNcik/IbA5Q3oJaNvyVWUzqjTbR1VxEGdTx+0F+3UTv1VdV47l05A+peos9jbHiw0y/&#10;6QLJ9J9o8VSp+LCC/hmg1MIg1KYtCi9Q1RtJdzzvolBnP8k/3n4gmLUBYTs2OUwDfvG3v/0tMTBx&#10;tTcArUrmE3wmb8nZxsoF45YPqB9PfnHMF8oaC3KosSOwfhwfDp1yeGL707fic34jHj3+LoDY73gg&#10;PyXJOMbT3AvP/eAFOpY3nucCj3o0++lNQ2fxqn4ZsnpycHgg+PnbnC0Wtz8f9MSCc4nJemTglc0F&#10;pYnKK3f7PwRzHzS16+QG5cpAcSPz60cCxKf1wTEHKH3OZeC6EbJvgooVI3djZPLTPT+hz/C3g+fK&#10;sg/w9WmspO23HN6C/MQ/bpzbuam6xbHl5/KmXz54fiDDE5TZBz/8MDe+X75NMbmNncxlzwsFwofP&#10;ji8jVx7CexZgyqp2i/WOd+fGK/mitsRf5ZktYFM/h9e7+PrJa3A2buPrQ1fiFO+8wBO2+Gx8rK/I&#10;FFDf5ynPLUOr3B8b+a/tn23xU1+dVje+WshuL9ImVuCY//fmuWPfor1u9R+4O5dGS9ftI0+5aOu7&#10;x0AOF6Bb3G3jLWfo1k0OLknzxT6BGg7hPXMOtdNX3vcVwN99989e6NbfVw46N6K4yLvytPmPP7J/&#10;nij9Ma+g/vrreVOGMWPa77TrcZ3xEj3ZeNPD1gVYh+aDfwR+pmDOtaa/ol0d2Sw/4DMfMtLoAXU+&#10;zWupdOHWmoPzETlDjnROtv6hD92ANmveS1t/m1c/G8u1y/f5qZa94d2cYeZnI4f92mFuCDk66DSF&#10;wbnbaGw4ldF54mHXlaJa5waLj2/PqY6r4PNBc7D8d/I7fmO3vjr5SRvx0Vd5HfL6Wju6GWvf7pam&#10;Dky/XB5wOw+ID7bMtnJj1+rQPBr9Ith/ZIzc0WPWesrgfKEHXXvJrrjYHL/lixMvVZ4bSn55WS/d&#10;iwVo4HVdR/vlX5+Z8061N9CZnbMdX6ldXe2T7bP9Y9r1xlW3uS+ISArbVqv7losXsDJsO3YcP00O&#10;PfFSH+7+tAdZy9N2+Uwu1SfmFcsr/7ld/NXl2j70XvksWdrscMR9nDq8nvxWj73AfPFGG1hetkur&#10;fOXASsQoslN8x2Lh1/Rh7YnVdYNN9tsWS5LKvL7zi19/PMkyjLddh+l833GA8J4rLI6Lu/Sj2Z63&#10;zPFiJJ4umdtH5NI5L9U+teSBs7bjMPU3LzbtOd2ar/ZVdzj4dHxK3C7dzSl7U4i49NcY3nWUJIvU&#10;Py8ib58evuGZvu3C9trL/6u78bE3b3aM16/F2to/+l50tek4wFle5MJ99uun3vqr1OhC1hvQDqFt&#10;c5wzwP5G8EG6HoIbhJZu+/bijxKys5HfgTz4BOc1VjNHVHRNZX2fglkPznGjdGhrY5C6zro8w9J8&#10;au1/8n/dX38qH7+Mj2nJP5uDq8jBeb6lcek/J0vZ1lN55wrlNakuMrRH5vY91xXnB292e3zx6BF/&#10;3JXoQctOsf2V/Upb18Vfy2PnDnuMF5o9/h39kfXKf/GnwXB5wDR1qs5OqhbfDbPHhAi+aZ64V2ns&#10;Q2eet3qt/RfO2Vn+vYEtNGJn42Zxyeh8TkFsNjconDjq/pEZwVefINtHfODbY9alDybjUTLlyVuu&#10;NRygz+o89DNZuGjDT36ofc0nb/vFxefEvuNOK5LnFrb/47nyLplvnXvqZ46Nfv21+pRn+Gx+V958&#10;kTbit+K1TH6avmZNbH0MB6CJ6cP/2DflsU/dmXeS33WgVIbtJePj3mGJyKLMwiqsvkFMCsrAGi04&#10;NPAq+7qFS+HnZEUZgEsGtvj6G5kzabSPdwPs4KNLq3ezC8SdWJNSRq269QnP15P0ddw68rWDXjaE&#10;NmwTBDNosrWDAucd3es7Tk/DbEfBjy67VX7xvGwe20xgvWKP35fnWOApjLmogU9PntKYvbM4/DJd&#10;Lo3yHYjXftv5TFDw08rHGz+fOSEx+ZyO0OQ5rq8Km0zp2NbRRkd/CPaRLv2WrSyBaX8HFfuDM7Q9&#10;ThE7V2e4Ojb9PgfDc06kp95C4wzgYsVJziSMUxv+7ATVKwo7abW/bWdBTru2voP2+Gj8Ohewqmt4&#10;4L2dUbhJCHsxoRe4jq/pzyb42nZ9XkV8hdYCxs95fd/7D/MK6nC//HDhZceJTydpZ8EwSO3Ik8wS&#10;PxauTvxXDsVA2sai7U8/mTylrc5kIyr1qWD17J5XnN3Jk97/J7CynzRXWXh1oTP61SenL0UbzivJ&#10;s6kbB5wTeOqB30Lbgg2h71/6AHD8O/rI36efxPPyLO7xGR6gOj/ktDBfJpBd3HrihW99LT/N2WPR&#10;DVDa54LsewVJn/wxkERH93vv3TdwH9g53FiNfwL0rb09mi9yn7AnIMedV9VhdR2/7qwvmtNeK5/H&#10;v2Nc518Y0x/krylavvy6J4+tST1Zytrfkh+AifXQrCfik+xayMDT/vJ+zaXon/15Ftvi3/DcsezZ&#10;/8XA5BixIF7Ij5AIaHwqOODCVVJT8xv9ro8WW7zQPV93hRQeXhuPkzOGvjFj4rL0wfeE016EVE7v&#10;D3nspr8xmfwgrxRS96TbuNgyFzmfsOWKTRyuBcQUiJmfm3+2DaY/imV56cnbAtj+Hif+xhx+3DcL&#10;zALISCZzbEy/P3Yuvxmvk2fzx+c9oTr58nnxt6/Up4PB5QC+XfDNdmNAm8Uh1ZVO4gqf2hYfopH/&#10;fACb6LpxYawwZlig6KvgTv92ofvX9377a55MY7+TqY7HRye6oHUS9O03305MmSedTod2W2N+t874&#10;IvYzgVUX3TIydWyqv3JM77mwNJT8pN0mfqYPdJEnuPVzeUy88cn0LRPu8X1zTtqgfS36c1cnsHYO&#10;8Ilc3Ncqn/Jt+8XZ8X10vuN7c1W4hn4+aOAN7tgxT4ykTx59l2/voEwfrD8MSgG/D9wb2zp3mHG+&#10;8088D85FT+bJIS780YevwMwTkpPUn3RJp6eeSyt2wJ4c9KCtB3+O/uj7eVEKXi8cXpNu86vT3tHD&#10;BbqFldeFymMHXcd/91iFHry2y/i43tcCjdHVtyfn0UE8Tv5IHGU/IXYB+RZwLQB7Mlg7i/GJ85mz&#10;dE7Vm9SygJz+5RiYc3S+k1j+n//z/+28q68KjAz5eH8fk879jWZtv8qFfm2x3ZxoAdq+Mh/2iYcP&#10;H+YVnZ5C00dm3jpt6alReXJ4zLzW/uaI8i/NfVGafnyO/+CODnD5wc1mrQudhfKPX555RfwlvvTR&#10;zlFjK+9/+m3mnOaL+xYldNs+dCGn+SbbyWO8OH5Yn56CbrbuuS2/6CzO2754xa3X+BBkeSr/Bfvi&#10;jV1g9elBvhZvj//Vlu7/CqJBZE7ML386RVq7nbpm/BVG//z1ZzROLp35gAgeP5NXmcOob5DRn8Vp&#10;bz7o+cLgkLmvwf/1+Jl0NjfXJueKezLdIPIEOD4u+siR8NbWZ86D4xhOVOw+PrXk6AgH1IbUgOoW&#10;W5bX8hbDYPLhxHELzhe68WXaL3/m/x1vjl+m7qZwgcgc1XzFk3z0rOzaI2anTy3F2s0/Pr2xC+/g&#10;g9qZ7fhDW41v2u+CB4zNHW9Pbpqx/tTxK0cdqD18cnxl07Lwsu2YzMfnJs/qd/jTpTdM6IsWnPNp&#10;/cV/zqM3mNk6F5Fmi78LWfrs+3NBtu1Bx/ppfCMnfDpPJeD/wdwvOcL+1X6R/XgYorqr3wVY++UT&#10;mY255Ary+bj2Zt8fgFtwmN1to5hdvVY3dBfuUPzu+5k/4Bb/dv+8Nv2Us4UOi2O7sjEuffpa229U&#10;zQXS+Y1uecdbYPQX+U8M/JJ50voH/fJ/b74Z3tqvssKLT7oOFLz1B9nXK7iPv9TVf9kGEdsB/LRJ&#10;/tiAtn2c03LMD+sL45q6ZMfIHx1qW24Y1l6La6v8u+/+8cU/cxHYjUxeqbnz06ScLlAb42ccnt8E&#10;Hh/cbcPuHef1k1k7mHpvDyOnC5axEewc4Zdf54KzstFP/4uF2iBb8EN+h3fsdOYYS/Wb5AUXLujp&#10;ZxLw3/kYPbZNloetsYtePxnP49dP/JZx6tv8Bq6xe/JgYjhGf/ON17KTPzewkBMRhdHTzezjWzyV&#10;fco5y8rThuj3eCiJHftne3yhzxpTfeL/5S+GrKuZ/42smePj9UveenLNl+MLc5mlM7Z0bhI/KHvf&#10;ubwYOLF4lNEGfOlnIKZ9J29qL/o1vyUv/Prr/ETFq+6OK9e6SuTkv/LW1t0WL3601QZ8+QTl5uzr&#10;K8cgFE+02T9FcBZfzse3dKlH1zmCmIh98usTNk6Wfnx02i70v+aGU8BfHQuOXfSGW31/yZiQuVLz&#10;AMMDq3cPHscbi8rRr9zF+z/ZXrSHj2M/ERSmF19ldJEfgDx16ZZy+9y4ZfAvvqU4Xym/4OHvq+zs&#10;PPnQA7zyW522DlZx7Jw23Tp+7qv/o/eHnB9lVtmc5zxl2nZsgF8gM/rpron27MoNcuLCChlBCZXB&#10;3+r0H5RieUGe3TD1louJT+P1jNmDunrg/3uIV1vo52Dmgn/6pdcVH31nfiHf7vnwWx7rw+ZollGo&#10;F3a3L7/F5wL9AMihC2TyG32Wp9jQN8Tv6LTYox689JzMSYaP46dP+aH5POKe/bk2H9FDEz7mHvFn&#10;tGszXRdO4VH6FdqWYngqnDcsrH2O2QTwewK55CnlB2sbjfngdZ72oLG+8Gtv/BkOjWVso5t+i9fG&#10;92D8/vvf1TtXbH6i8Rr1YLN2MIf/ruOD89Tjlf5f6Vc8/o0Tdiy9cI9f2QiKm7K9mPiKt/l14jUM&#10;4R47bJ/XL9QVzla98XFhxyA2di0n251vL84b/uobO1N76Rbddy6lRvkTnvoZ5gsvOFM2tPD30/Lo&#10;vzzfzF8fdq8M+rPnDf1ILA98Ru+3Oi5/cyBg7fxjxtLii4PIevP0d8ibA2NQ+69clP57Qe2bmF0e&#10;2rh67jbIqze61eHi8ZkdF9AX3ucnM3sTRnwqVvXtfwfP9ocr31W/M55SuzkkWzwn3qfRbv0mf1TW&#10;UWfr1u80WdvU4YnXT2ctYuY71ySO0BBk/XwnwdvRVsgGvADncHgLO7ja1pjTyLsPb5WxbfneRrRM&#10;siWTojqGJ387meSETFosSq6cB4lW6+FT1nNf5TpFYK59cN7Y+MBbGts3cALn4q+RjvzqFgfy0wbD&#10;doSn3pfcYAF1JrVRsp3boga9dLTlrVN1ENaAWYDGV7CtXfjYJ3vhbd2WvuibYgNXJ9zRI1zKp3Lx&#10;67CheCZQ2bR9+NwQmq/airuJlYsOFijWr5etY+rhDXv0qJxtv+MPG+Wj/9hjX5nP3uG+/lG2g664&#10;IXvt8PtyaAd3JkNffZ0JcMrK88hcWdrhK/RHB7xNdha01eoxNFNXXsEFFqYWxxaNmLP1kbRsu5Cd&#10;7QL/OXlzMnPmGa3CIwz7GQl24+v8BbN2aAf7oANEdq8bFVqKZvx3Dt9uYrLJAT/+nBhqvHFjQDff&#10;uKouU/yH3/D4ZGF1ZcfyUseOwhM/Ri7t2rfHqWh84a+ZcnpY8rZ5yl71Wz1K3zbXFtNPTPjoA2f1&#10;g4fXytstIRfvh13qP1f+xL+8cOg8gVq+bNCO+TzlPCf2wah9y4+ebdfDayae9VLxVh940fiitaPO&#10;X62t3e0GLzgT34u/legW1j/rvxjQKvy7mJmFu8Zn/Di5PNVs7XFiP3nLFMhFTb5j71wgQJcLBPFP&#10;lB19s1XmM821NuF38xzeg2fRnS4myvoYWif90/9mzKquJgutw/NelKvfyM/fTrDxkNfkEXJTXRl4&#10;1q8KAtU1r15ff40eFjGm72u7afO7f5QmvuEHvHthI3i9EYXPzgm7Y5P7LHtUli/8F8onenpSt/ta&#10;Ose1NX2arjkov7lYO7lnbFCl7bPNJ5dsBg99BDRXnbGF/njyhbmAG5Z6EYUNKaucVYrMgD4vNtTx&#10;aRdYwtvfxEj2Gh9ZRDQWBsj4IRdj9wlgbaz1Pnxz26/M4k77TPDJsYCtRSOl9pPZuUrqf41MC8Cg&#10;vktZf4s9Mn/M04ommN94QuXE1i95fawsA5d+7JxX5ZEw7V1/0D22fxm80WViq2Ni8OAAvv2aQ7Md&#10;3WcRb3Sk58SpdnaTyRwfv8W2sB9dQl/eLTt9pc07/iarT97zT8Zw81K+cUPE+y/vnALvgjDHXxCk&#10;VbJx8K9hY2sx0JpUPhfK+Y1t3WbfGOPmAXHj4nxfR3kY+D0qF+e7qBC8XmAoU36LTuPy+n9Invqd&#10;yti5F3KnPwym/VeY+ilH81wkKG5OPmaSPDmo8fLK5DPHt6zEW2LdQsrQ3rlsyXaRRf3i9CnN6ANq&#10;S9t17Iez/J8603OnaiU89PbLmw7tyTPOFz91/W259snkqNCIk4+VkfYX0/mQh0fHnXRNC6Riqe2U&#10;8o5n4fHu59H5pyxQd2wIf4sNX+biCZh87Gn6He8mLsgA+pxGJkvMkDtx4kTwLHanTv3qZSns06fJ&#10;9/ju0+Vo10+1PzTAPrsi4JLzvBN8cMeOxd+FHfbLYT/xV+zfRYyVpdfEgPNU1fRduYLdXVw6OsiR&#10;5LDR5wnK5wTx1kH92mJ/x4MwyT87Thv3mGnjo23jtCC3XrC85skwOXP65SA8EFuwfrvI2y8dNTaz&#10;3X5DBlmvoJxMeFLKcwFj9Heul3yVZoHTJwAYFfiU31Bf/2pzMfKnP/+pOZvv6qvaDX/GNrl+/Wt7&#10;2xtbTyfZ+vX/jOvhb2zLn/Y1Du25YsfmKAjPDTx0EZN444Ffx8jsf+0J9mOz+urQNjj7/JDPxjD6&#10;fepO/MqLaMb+2cLPf4EO+i2cxVO/+IM7MvI9RPnGsvh2ym9wJrcO/xt72gzx8o530kBnfkit8GlO&#10;yK43f4xcN3xEv8xlQOcFOWajvgOn5628HJrOF4PX+vapzG/oF1g7stN9ZWsv/I4PElbq5xVwk0fg&#10;LUzMRA9X7gKe5qbTx/blWccgB9/m6ojG21wve90vYep7M1bqLNjICfDQ+ePnbc8+zZ046nwxFx7V&#10;AXgWj8x9nMPuQi5+wBxxtqNPeYf/5kWhuzcX6jcnlEvjmB3DYHwnlukElpe4hjd+mbrx5cyL1+fX&#10;Nv1t9T9mlJ7u+kbnVeEvbtf+CowqF4/j39aHH706fshTL3MMNK+LaMr8LM4C/wJ8jA9s27LipizS&#10;8wn/4z99ZscduvPpnHeJI3bMGIKvp1r/+c9c/I1+zsfNF7etd27KFrLXfnTmPfpudcg+nPWtcUBu&#10;M1dF0zEl/OXCiTVxl7nZz2gm/vFszuSztuO07ze5QXQvaLKvuoem8+DE7fJ3sxT4kD67etHN+pFF&#10;7JU75+DhIybTn+gqnlZf8QpcEJ658v+qT5qrIu+bzMdHv+k7XgMbMaGfOUWJz5f5Dl1AY3jLY8fC&#10;zPu03ujPRvyMU9aXtB8fffml9h3d+G5uxHJxODethh0aurcfxs8Lk2vHb79kfWjHv5k/4EeG/nDm&#10;4vEJfnOTkjcwTf9cfo75kJx3OfcDrGHrc7xhBzCWTFyMfWIVD02sZPGKnC91F4TFrANOWWMFUQ6N&#10;x2ygR/0RG5ZXz8fll+o68pbntP8tZ/w9vPB/1xvgJj+QU57R43rCMPszHxp5m89Ys/J3S+Y3uUFW&#10;2yvjh+xUFXMke52fteStLzb3PWl4Yfw//sBz4+uwqJzKT53tu+QCNC0LEpn292P8qs+Pr558uh/c&#10;wmmXN+2TilPbDATvtb5lp/xN3eHHl6GCVkhrJY7vvPD+l3td2PjZN4NFaO0J2cVTWfLrti9meMmF&#10;YO3fG8Uv+uB0/zwggt/Ez5wL/PbJDdA3PV6O/x3Ew0XZnOktcAD/1YVrxe7CU/ct0/61MdcHmh9f&#10;ZG9swe/YeQhHBt+ODLJ0CfGqbvpkzk/yZgBQ/NpJx/nkOzJPLjlxwC4697BMj7+Ce/HBL3onq7bs&#10;f+dL37v0P7JKd+KEQPXNAanQtvVxyrt+zN1UGLfXV2ztDXx0OXw8EbiA/r2ceXTH2x/efbNK6H/M&#10;+Z3j0W8o7Svzv225PH+3rdxR6om7cbvxiW7Luo/5ATp9DvC7eAa9bRXUWqEuf79lfGqujh7lT+3s&#10;t9/Hn99/nze0KePE/F/8VmBw5ep93fTv6hfvbMl8hY3rp33wVuaTZOlXzvNCL74Xj+j6hKv8FJY+&#10;qvShpJSpX5xtO6jKVpbtjtOTA26atzi3jeZIdB7aoV978d+5wspW9gYiM0pUj7bfsavrKOG7/X/r&#10;6D5zLe2cWEYP2t5ie/JW23RtW5RQLNQfQaL7E+qbU9Ax+u4u0YU90//XP1Drwwef21ejH7obMk9y&#10;obt/4ZcxnMlsunhG74WOk2f8rI8jB+3KeKBWj9Ilrtff1W19tEyT0/iTzLxFYhyG6efAxNckfRkt&#10;YwrY/9ynimqQ83nyfYN/ZE7ZJpWZjDDs1yzIdgKQDph5bUGDrQPY1Yn+Q8AGzkyM70kJGbfT3u4/&#10;yK9d+GD9Y/9z9lQ/lYHlv3h40IMPTdjo1oWDlMVxvXttcW1XJhu3XEOZJOCzOHQClc0JAXULR/Xy&#10;M8EGWy95b6cib+wLwhKFj/oOBtn/mN8Yok8hx90/uAKW/6v30lfW7as9oegCtpYL3tqJJ7uex8oc&#10;08sANidwJvb3RIipxMHhz9XBFswJ6lw89no5JzkWLneygRfezk20ze3PsXN1ZN/6D19+WT+qGx1H&#10;pvqNOdvdnzslhw7t8rDPjrbvY7KOj/iewT5+bHvlJPIkAfWpTppLXEyI1hkGOQyHb+Q88Cv3XNi2&#10;X9iTF8fhs20QysvGQfzj7/ZF8XHa1THA75KVY77ausZQyrb+FRd9KmeDd3dDfeICXffTBuJjZSNQ&#10;fvHrzGjkGNh613Rjlo76pkmVdr11Xd4Vnq+fz4mVRLxy2NGF2cjavrT43a7ukQlMNvyugbZmOxmV&#10;E+HrC3jKAP1B64q7fbjFU7e4vFqb0U0sziAeHmEnjra8i04jorwtCs8JyPBdvS4pkSGu6MEP9Pe0&#10;ibZU5iQ80+k+veHO+el/E7u72OFE7ku2p29WFw5/wNr6KKo9jZeY0Nx5/JGKotHzNEcXaK/2Ti06&#10;YKFEv7f4sTK0m6c7hv5e1CtBvjY3Ol5f1Na2wXFc6i5+0ccCw/ZpdMDxXkAw2H8O8JCHPKnJl9NO&#10;xohZjCb/OTleffBae233BHZ1gufKqZPB1bi5wG+FBrZ07spNOwYf7ZN+dJ888O2333ZB1Ym2i6V9&#10;SpiMAB6V16N85dji8Hs5y36KXFjUV9oHDv6MLVlwiVwXuskun6PL+twTJx9+ySLXWZznD38LHevj&#10;L4s66Lcd4Dd+0t49aU6c1qbgjn/9TvBPlf3Xv/z1ihl8tUNpoxO/ffOt36D8fBvygieW5Xp+hYc2&#10;BpWWPhbqLt2Ci2Zz8yx+nL6dGrpajOqdj8cuOoG2Dz/Ft3tTSxhPZb6V9eLvyfPTV29fXYiHZk6c&#10;Y6/+nbKrDS7E2WHbxsZu1UQVU+3Wjb/EgpN5+p0xJH1+8m5+y7M3Kryv313wjpsffGceNxKHN7rJ&#10;zxNjD1MXrXr3tb9ySxaN6QTgioldXKZ3P9q2+4MXSeXhCD7YC13asvH1OcHFnC98q2vaZfHrDwa+&#10;wNbD3/lVUTL+LI0c6tOYDs/VZy6eD08pZZdNuFxMZ3RLg6gfmmSX7r+oMH7oGGhOFVmJ17Yrf4WP&#10;9tYHfsvc21M4FgLwnxjRP6Y9LCCbT1ngfCe/82328fgtbx2Zvug3Vi2o659zDtE8p48ckKfxpMvV&#10;TvGpY/x6A2R0ax8LD1BfBYcMNI5Xr8O2+m5cp7I2eF2qGz/kMnnb2PLkhxddxe9erNqLXngt2K/P&#10;gwuPHvrtLAydOAoyfqM3+296MsY/gyMOX2Hx8Q+bC+z3ppMzlyBDT9TuwFivDP28VvaO8SJcX9Mn&#10;Vs5V/LJTPkeB7TsrA6pc1rA7OGT70x6g+h3b2W0O8unouDjwoMCV491I8HXm7cZuC8heou9nCMZv&#10;81vK4sm4su2EdvlVZnmOT9bGLSdv9219xAN68s1VtI+LIH//+9+/MAZ++DblfB5FN+4Wd3ktX2Nv&#10;IrK4T9lPOWSRaQxYnpyw+HgBeG5kWj2rY8pW5nV+FZxQXzLxgbMXfPUnwIcjj2/Sf9J4LritTXxa&#10;Orroy/FzdgvalYyWGffyKnk3hKH18RTtQmWc/qps+5H94hunyEiaipqVyb8WqMnd/AYX7S5c7sXf&#10;6hI6N1Dv/LZPS4WZnLZzjj1/YxPfgbE//TV96/vkg96EHdlk9Tydwfl4Q9NXX/ptc/ll9CZ3AZ/m&#10;PwYcWDm2Xvez7btPFkJTlhlR9VhfLz1nVJbRtb4fn3rl8wKakTNzi8ZE59jyV3ydeROfydF7fguH&#10;vmC35XHiojyftqWdwT/+8ffmML4xl3HDw/SVkc1HfIK+7R+zyzc+24VX52htfyy3PnLhvc4v6Kl8&#10;VWlbxQ+d++nvYuoEB9wvIwcy/T7mnJa9c1Fw5tFsmJtfZgzbHE3GtGvySGXO7wWzrWs04SfHTP8a&#10;/nSpzJMrjGVcapzSv+gQaVOW8yS6HJcHCa01h1lvMO6NkeNn+7VbKfvPdi9qkov/L3n6kh7k8a95&#10;7B3jGRvSRujhzDyD7yZ+Z17G3ujb8//5DeC9+MsfxjF0e4HYDTrzVPTwpUfnB8kjbP3y/MSSuc1e&#10;hKY+nmvD6gHHvKbjSHy3dg4e/iUpfzqrJxsM7xn/B4vfZxynB9h2QMdWseUNCRekXF1aNv1vhM3P&#10;VkxsDA/2fcy5QXgmzr7JDXBP/Q21YRGc4EXHfcUxf4PNr0el3BUXNtGlx8e+tTssAlOobMuX125h&#10;AceTj28/eGuJNmOr2B4+bEi8hIZPntD6I9MGTbBKN3bOfGZ0OWMY5f0nLuiwn+ykz9++e1N+/IGP&#10;XXV2Oq89dfTyGuMnTB+6S4wFY1OUPT4a3QanfG/09pGnnHftk0f+wVt62x3vHixG11OA/8rf7dpJ&#10;162HvvX2X/WS87XJQu0clwT3tCf7guD73RlL5b0pHcrmdedX+Rv949+zfrV6wVT3hD1+xoMycRNt&#10;n6jXPn5fnSdIJ04WLxrRNfni2V6OwdN2T4AGseWTu8fWsX/OZWdtaGKQrWwbW05uTpmcM7yHfkNo&#10;zex2D6qDtilJ/BM54gjvdAftAJVv6bS6GPv9RerI0r4PXZYf2n7St572D+6xLxxcs2Db4OOZXBzZ&#10;ckTtURH+C8pfYfJ0SoNLft/keBSpRfbz6cX/6D62iWvrjcdnIa8/H8z3vPKrrIexGXj6n6/I6vpB&#10;dF99p35sW3x1z7Yuk5evHUuZyT+l5QoiI8d4+AaObVum3SYWQl1b0Y09iyMW1244e9OhmHUTnnMO&#10;bb1QnNjZm3yOj/DcPlK8I2P6x0MePH9Lt0wf2+qZYzhdl7dfAQ8ku/HJxs8rP/4vysbE0Q/eExf9&#10;a9n6ib/NT38H4fWvQB/Gr3Px9Ifaf9oO37Vt6dunc9C6jiX2k1OOf6LeG32XzhaNC9Rv9I+s1omW&#10;ypt+PDe3jO182bz4bm7qHDz4cPXnkYmvOq4vz8OPjezTN8UnUJbISVkPe2wvKOXZUrxeoPw/U9ac&#10;XtliM5yn62DWNmdD3wiXsdtcR17fN+dgtzax4XncfYFzbNo4obaXKK2Y3rAVWe/Cu5EUBT6dPiAm&#10;zCv1mV4AHgk4+B8j3zRKhO1xt0f6Xtx61pUXVhHuswG+joI7jTeNKelZJA5qkzHHDO3wWPqZeJ26&#10;6Ci5StQWqAC+6H7xhEB4zoRoBpAivHzB/xxctrAx/5w0E9czUIQIThPO0RWf1ZMOy0M5PTb58C08&#10;HpY8PS3RV2S8JCd08PBxQvLpLN47xkujXwMX5M8AXNCBOzrt76g+28EgtIPesjjXzHoIlzzb0Xva&#10;tJzDf+1cWfCWP3w65rLQ4MVXr/ij39i58m3h7WTeU72Od6HDZBrvSfjzpMm7dxYBtNXIEhPiaGJr&#10;Bqk5+XGSR488yZYFpk+fcgd+BsrsVNeZiI085TpmX+F5bF371g71YMtHt52MS0bzyig+3IFOPDhp&#10;mCfQfs0TDrkAEadPa7G9LGtzQiSP8LsDFq+qeewcmyzciE1t2LaUxNjCR/nM4BnaMN32w72+Cd5o&#10;P/LKmBBgu4pMyb/8ri8u7QdNmSDvNkW2TbgRaJ+OFveRsRH0tTfEI1358GK/QWK1ZcfC9qeqejL3&#10;JsTKPr5cfFtPypn0k/ExeWdgt+fwsdkFXkXb5/GgaE63YkfyzeoLKfszEDkITdrETRRf5k5DOuHn&#10;YirYY/tPGvbsZDo7+U96D1/lE6O3YSu6+BACsTDf/BTa0yfoOHzjfz48uJc/MQoM/4rrsUWVib/U&#10;h22yD66Tf2JLQu/opjQH4Tt9M7kqlR+//KbHc8fd3ReX57wiZvrK6Ij+5LkEh7vylcPXnw2U2ybK&#10;vWLUgr5Brf0sfd/+p0/zqrr3H/KEzrGNXtsP/Q4mHH1WDDZeYkr1SrR9St6ZutvXcOZzn8x1Ih+f&#10;PHUnzuv6f03bL01tSD7E8waLJvMaODFJtqcbPNUMLOYAtAu7f+mbOq3Ntvq+/s+EN/LXXyu7tMGv&#10;v+SkjC0WuZ862heze3c7nYBch85Jxc9p98bQY/K+PIobGZHSC7zKtf31VE4mXB27jh/UA/qztyeD&#10;ke/C8KcsbvmNYzmT7v7e/zo+qW3h1VfgRUf1eHUbu7wa7KtcsP7HP/7ReMGPLZe86PRl8F1kAH0S&#10;4tjqZB2uC8l/ym+gkUVnxyaM8qoYjMjoPbmE/l1MwCwVs4Dm4lYu8idm0Q3+9A9tZYz5JU9OgC6M&#10;ZNt5S3jPjSetGp0ja3WvL6KDvmqxynE0ymtOB983Xegkntov76rSsan+fJQv/0fR8ZmSo7e9+tl2&#10;fC73KFv66hedjE0WYy2ifa0f57iLwXwYPh2vjV2Hlr5L27ErNmofZXFq/Dj9YMe8FNbP6PXrPdmS&#10;k9tOoVud4L6F0dfiGdgT4ieOMheY/whG32jHn9VzeJnfsUd7Au0L1j5bc7Npw4lpeWv1tTBmQZ0f&#10;5kT+6d/4Lt0GT3EZ14z/sxDUuUD8MXlJ7h75ZMsTXYhKbOjPvSkj+0FvO8/J0Phsf3tKLlIvnuDL&#10;sY7ZFTfH7zmW9wNk9VWSUc5v+36Z3K8t9CUf/tBG8sv44bfOrwZ35rQ/5zf74JqfuRAI8JgnldL/&#10;69cZk8jbuCvP+GvbYP1cBvkyH/I6TXMvvvFq07/85S+Hn/jlHTA8TnN1LGFen5BnczDI7Suvoydn&#10;kN25YJ9gHT7bjp4w+xx4fZX268WKg7C6x4iLpP3X/JCc2E7eeHtQ6K0tWpei2w6x9hxrLpbXzup4&#10;yb1qZmdj1tH00eFPVmmjiP7x1Eh8iY+5IWNq+KvtEd82DvwGawCPiSf2taht46KCJ/HEwHfJ332N&#10;eKrF2jwdLr8OD2/AiMTG/eWjYdVv83eg7vlpYb7Eq0VO+cO5FtAP/vH3f3zxj+/+Hpppz62n//QT&#10;Y+I84fc5/60suBv7dxtNvlp56NuXwxvu5/jRC095xVi6vHI6Exp51RPMZN2xszqId38DG9/TFnRA&#10;o33xhLv987fsX/OVU0+/mYNFTvQmY8fOxkVeoVofJSZdtP1wLhCRXTvl09DhEU2++OarucGqtJFf&#10;SD1cH2/4sCXnvYtq8kfwyqvlE2/ypPF58/D7yK8vjz/L7/jG4kjH8uDIb+V5bmzUH7/ORe367qfo&#10;c2Sbg28s6Ff4gY9yVPYdT640j4kfEzfVk4yMMRsz+H6Z+lSG31dtszLKV21UFVrjOXkW08bWuy+H&#10;c8jpk/Epf4Xst42jG9/yG5meoKfHjo2De/rDFRNzvDbtmLJy+dEn2f/0Mwtnw3/777aJJ1bGjmDH&#10;Tm82mbnTtAe8xcXfPkDz3N5mpd1rLxsyTiYBX7EcGmPm0qnXfuYMnlyi444hteXkITLhwf/zn2cM&#10;2Cf9tW3jJrrRadrAzSAzjirbtYiRe3xZ3LVB8xorPaE7kzI8aS4X+mib+Q3hGeMSRG1nPN/24fGP&#10;9Rt9cS/47rxo+6dzrZ3XD4+xY3ztVdbzUy70cEPLvE7/Q/LrP89TcKMbO/lKDv7T19+mL5w1kjBl&#10;y7TZ+Nw+PvQ1Br2LXfRpLsn8YtuUPvrlPHUfO+MmHNwcCze9qbj2gTnM+N4bfL5MDIVv6HvO0Xo3&#10;z8z89hlLaOlEB23/c153LYfL3fR088Li65NdI4ne40Nj8ceOO2JGHsRLnLC7F1nzlHDzi5uYPCkb&#10;X3pF7gVRf/Xen9zCox82MvzA+ua5veO60VDMviHDXrq5CzSdT4antVfxhff2Rfudd+onB5rLEb/C&#10;0RWN6ueWXW7OPctbqZt8B6d4eKHr5thXPmvr4Zd6/XDpLtpSzhf7t7zbB18YlZKyvYC6/mqdvpr2&#10;K5zYodfyU25ceNIo0wpbJh5adsb5nTOtLuQvvj49cPL/kbW8TuXvNurJWXoylJGhP15RwYZjx/LU&#10;fldZb7Dlk0NXvpOT04newNJP/rn7U9kT4+/IGsLx2xki0y/Hr9984/x39m3RsEP/wCUm/CEYHyen&#10;Tv5H0PkG+vDK0RVLO75almMj3uJ57Seo8g4POFvPlKWfeB1k5y2fPGBzAB79rQGDPhiUfIGXN6V9&#10;8TEPFLlzK6CMzWTKFaB2Hx/s2PDWj2tOeAbvksdXOfAEd0OuPGLbsaXMP/Ml7zzjefd3+8H5sdwY&#10;PvRwwcd8pnkgguQLdY1rhgQ2v8q3bjafHhBfZH/GqcyB89M7H3+NH6rn9KOVGVMuvzc+P6P3Frm+&#10;cclPId/7A2F9QVU7+u34x/9De29LMGZ0Vxz7p4e2Qfub/GybuaY8bI6weZ995Zn6X50vH/r6jv+O&#10;UnDsN99eWtJ5cFae/PIEdAv2O2dJwfJ91hHtCWUglpb3bpVPfggittks0HvsveUr47MnaOuFp26f&#10;K1u5tvQWQ97KB9BO3ppoeeIS2QdOju+Wt+1v5gz12UbZ1G48Ph8wpPtTx5FhDmxuP37Snh8/zJt9&#10;zC93XYCfOo5Xz8T8UeL5BPQpmk3cgj94K/OtfVMvz4Vj0J8+mDr+/7xtQsO6P93SEzuHcZ3DvvH1&#10;ffZ/MYbJO23Pmw8a0OtUdbBYWKtalfYPlVyWQ+sJ1TF07QPZOi79Gcgds9n81YNQ+v+7//t//F8X&#10;1zLAjLEP0HnaGBWV+tNQlJwT8ilDgvZJ7wR7YRpU4M5JgICVYHWmWTgYRyvT8eq44ArGJo4zqVSu&#10;sZ1YoO1rKTN5Q+OVgxZ5JIBdtF69bOnwlK+DDL8Z3HpCEY9uGRr7JkXrlTpcRWB9YwvW/i4Q59hr&#10;dCx+Wqgm28SfT+A5tkD9H//xH3m66psvfszFDDZY/DAZJdfHiaWnochwws4f9c8ZlDQo//CbiT4Z&#10;eMMjZ/27+o0Pxg+nSbNh1Q1wFuz7jD7TEU0+yf0x8gD/aJO1S3LqInTap8mEjtmvf+JJ8vD0+qWV&#10;tVud4d5fH0/bVVZjrHu+Lj+R01dXRI7Y0AaNk/pxOgi+Ym3Bbzjy5eg+nU4ybuyEH/2qf+wNafSf&#10;NkY/Opok5NOOzAfxD5wTLY61JdyRM7HtiYYf8kSKC8Bi1eBrocsTZSb0u/i2d6jO8cSMOOwAF7vW&#10;j5dNUbAXHDKwaC8xU59T/Ogsce6gKBb3ibJtO3g9CUAfH9Rn/HbaBd4T2A6fDl9qZ3GX417kDeK6&#10;G5+lTXWhrxjh2MDZdH9F4PVtnsJD990/vqtf/5yLMsqd4PHZ0nUCmIPVFyN+7oJZ2pRfNCDajUUX&#10;c39K/+riUbjLZ11ESOKG81//9f8Uv4vfSZp8oG35VtKtzGqMtfi3Hf/A+yYn0UBZ/04dHYH8YHd1&#10;byHcxtOnLFSLz2lTg6lYG/uGhs8rLzR0Wl7K4dU/j3bTVsrZxg/sBk+emDgG2vGClIkbrygaH+YE&#10;/Vyg5R+DzcTbjAtz0u03zi24TL7Ql9h62Mffjkf+yiF7L+pqs9VRGfAklz7C7uJGp+HLz8MFT7r8&#10;vn1Ck/JpZ6+4ySuOcuzDf06YNmfgtH1IPTtmHJJvbxvgrdxte2V02+Pp+7OQcPOUE7zGLIvPWaDA&#10;xPilzfjV06l7hzlefH5fhJk2wsuNRNrV3e4uGLCNXD6qHtX1tPmZEOIHvoqc2p04sAWr88brtPn4&#10;nh2Lxwdgt/bJtjglTvt675RNLkg7hj9ax91Gx2+yGLVP+RnHxaXjmzYNetqyMXtsoSMeLuLw2/Kj&#10;A5j2edcnuPR/9oqb73/4vvGkzFj6n//5n6XVD8f3M541djMm8+HGnTgkB9iafMrLE8/8OT7dsQAO&#10;PuzWLqB5t3E0/fP775PzYy/Zk4uzOBgf25ffjPsREXnjv17ITj7wpwI/cusPOSNy4LN/+vfEgDIA&#10;b9vV8faPbfMp2xzqBCBPTCZm4G07j6/TV9LG5i1imH5knLBq3YxReQPA8TUeM7czB5rxuBf9Q9T4&#10;PvFEh+oZhnwn5gG5+O9itlh86l0keGvsKbgWFqd5Ujo7ZG7ORkNf/LZvmBuyHbud22w9nK1fuZ/b&#10;+s09/QG+eNn4U2ahUfnkm5l/NhfEX22/+EN+Ap+zkx17wwScsCrsVoiIRYsI4TD5Wb7NkZj2lCX/&#10;fpV9cWrca24/bW0ORx836XgS3gKqHBjLy4/undeGt/4+uWHmh3eevH199xO6Trn81vlO9BCvdXa4&#10;42txXj+QC/YEsE84Rb45rj5FLuCf9dFu2S/WOyeO74H5ofm1mBQX8qz4bV8+MYwnnfS1zquPD73x&#10;Qg7YeYS4GOljS/nkwouT5rkAMb8l3v4S+0rfmN24fZffYPxz56l9pWXqNsbbL6OfBSq+8qc9Wl5L&#10;fCV2sijcG8RyNLE88Utvbcd/618U4spYuf7SH/F5C3w5/cgiAPnb9+GhrU2sP6TbnhMbd/vCX+7q&#10;xN1XaQOxJna1g+PNEeREXOXB51PzPW1WneNHbQifHfK28U9f1H8r7+zvb5aiE5utC3N+8UHPP4Uh&#10;PbtzgG70WQve2jWEk5fsr2/tj9/nPGz9R55PfcTIgPikW8eWxBmQ32pffAE6fhh7jg2dBxz99Vtj&#10;x3fffdd2NkbueEV/52i2YtrW2Gu7sH3SnGh9r1r7BrHjsxg0dor72hIZgO4Trzu3uM+rVkZ9Eh2M&#10;U3IRPi5q7O+ffpmbI80b/RQGudoT3sbK+sWFRGABiA61ybw4OqBX9jMdw8Q5CB+QDfBaXcvvnDez&#10;WW6wGCIG4U8Omzkyns7Pp90mh1du+8zEwo7rK6f2pv2qZ+SKAz7iu41PcW+e5Cmdn37KK8bjz8m9&#10;5sITF0PjovJPk6/Sztpu5wn0EPPwyyv+nTw28ug8MS63z1tv+F2OEFv8oS3EDTz+56fOXc55fJ3H&#10;f0cn290PasHxPS87i3XiOR828IctKO5pE2W1Mf27sXfGHDhbRxe2sQWf1qWsvGhbmrFbnae15Ww3&#10;3WhXZX/969/Cb+bd8qAYw49PPmQh8btcINQ3yITf8S1bwMduTupYI+9HV2V0mfFNLp24QD94c0Pl&#10;5LOveoMTOrz5Ga3xfvNRbUnd8DxxXX1mjNC/V78qVb2MQ+aJ2nJiBn+R3l4ZHV2wMKcZ2d6qIPfw&#10;5fhxeRn3/h3wF/Zhd+m9a07im096vnpkvvJDB+At0BfP5znVxoN+0nnNienSpgxszG/e+iHnPF7H&#10;bT6PFzDfEeu/5vcF+wTxyo1AYyiYfPhr2ncuwI//NtYfcR5cMtyIYQwiF28xteMut4eifH1Nrpnx&#10;Rr8GK3fsHtyVWYR8jR+12cnRMRkvsPwdr7/Xn7a73gi3C7uNUQvk8QG704aN1XBa/UqXuJVXQHUL&#10;3cZ0C8/X4J5zP/5s+4XXoX3ivtnXyPTLBw+6yM0W8XcB3xxk+zycBfooB+s3nrv8durxpA9dVs7i&#10;o7e/PrFfGUcfcVPb5KsjuzLih8UtfY/PuJcchC86fWNzHT2nH8+ajDbZsbh2HJnwgFgyttNb3tLu&#10;YH7DfHLF5CwxMW3sd7Lbt9Hl74fcMLk+c9z/kyPxUkd/QJ4w3Vha+1qZL+bXF240jAKMyAAAQABJ&#10;REFUSH/TD/VzeKUtztitv9PJOczMO9Onjv74Nd5Dp2z3jxqVo5y+Mz8Z4fpkadOP68fo6/wTrA2d&#10;j6YPy7/sMP7iS7+1h6+X//bvPT+t8HKcr84biY3xzQkc+ICvc3479qmf9lG9Mp+yxILxSuX4Jzkg&#10;fHsOGz/iBafzn7w5g7/7FXz8+Bsu6AXc4Iqh1WvbuQj5Yq91o/afMNt65e3z8ZE5MKg/4Dzs4z9y&#10;ps0j95jOJ/yvzro0WP/b+gPatf47endMe7qPTTUy9P7gVzftOzzYtvFRpsFXZuxHSw98Lz6h50O6&#10;cZr89oTVc8vMTRZq/dFn+amz//ysjsx8/Q3jxeMr/Nzcbm4qDkfPab/GJ1vrR/OXsVc/X9nk1Ger&#10;4Ge2a89uV9+iRgd+epbB249y8lfe6v48dk6/c76e14YGff0Wle0vnVgX19vXVo5y16jwUWYcNu5p&#10;J3OipUebA2oNBLfH2T55bvVn6YLLt/Tb2Ft8223jntdG1l5gXt3hPGV5wOyCowefrW3WVBtqZNoJ&#10;lFfHrPg35yNPfdTrx/VpcJ6y2FO9gqO8Y9KERY5R3m1HPhgabSxGpz0aU+cazpSPT+EuPOmHB9kT&#10;K2tbFDi3uhxBS/y6xWAZbt0KW4crv8oeiii/BJ59ZXD9dd9WcPVovtAwVCDN/u2QZR93FVmQMa6T&#10;4pOwTCB5FY/VC/KrHSNtvuFtJyi/dFZBXP2zVW+//CiRz/J+duQto90mgi3bbXmG15+8Xiy8J2Du&#10;iUWD6DQYM+HcJ1rHrtSvPSb6vVDcE04Ds8l+FuJjgxOsp950yLAc7Sy63QlyfbE8HfPfHncbnUF5&#10;SN4J5NqU8ife7qvrR/tE3tKpf+LYVzdlaCqmx9pCeVS5aJTxWX8IXJ2EgMeR4yQAzg7ey/v1ZFO7&#10;dYANL/iAnLkrYybxo8nIxgfsdhcAHPtoJ0AXH/z5sPrSOR/lJp5fhdWcQDmxmhgu39SvAzoBOLxD&#10;6L/0mu/+raRpEzT4G2Qqr/6JTx+Jpc0e/cQ5/4FoftnTgvO1Nj7L7NfPkbX7+LvLB3SienivreaF&#10;9YdAfoH6K7SNs6NnfXmygQWhLtocHnMxygJ5JpcfxrdleeQv+9W9fk5f4DhPdfKnurTEaYs5gcfP&#10;q8LEy88/uyjjpM8CQBbpT/Kf/ndiI/7vHX3JN0/R7LggFY3R8Kk+x2fq670nYcr4aOvikdiYtjx3&#10;0IvrB3lwE+9HVtsjhE/Z5PUTulTwbPmHa9t7BLXlW1f9sicnkD2tm8OHjm1Dx/m0v9Vn5IijiXt8&#10;F89W//jNuylOufaek34OnJt06C1Pbt8RN/rDj2n7PUErg+MAKqyt7LKv7AlkK7QQM33ciYiFkFl4&#10;Xn4je3KH/f2dKfFQ/ZNH7M/iyT0JwJPPLOpUn+TR9fFTj+/++d2Vm8j/+GViLPZVv1CYEHT8ig+V&#10;9RM95IW/5/V7tS14fEPem36bRnJxrGWNj8mfo/vYNG44fB08QBtPu48/yd680UUIekaX9Or2HaSN&#10;mOihKYobnLkIqTb1H9N2+n/84+YgT+IubMxk0Kmd9OxFyvCA34WxnOC64OOExQTPhaAgl8X4bHTe&#10;3zJCB+TwBehrlws8c5PB8NAff4lNTsxN7v/rv/6r9Y6dTNlqH9CLL7V/+E1cTh0bffqkZASOdH7Z&#10;D7XnBB/dAvm/6dNsjs67AEcXoHz6ejiGL5tri/38mTT2QQICs++E8fIL2pSPDvbTrzIHcNxXa7af&#10;cg7a20fkLg/7AI1FLvLAs350Ssykbi8u7aKVup2Ys4U/lY0Pxm6LCzvv6Ilp6uWEmRyTR0E65BPc&#10;fbWoBRq9rP4YjOSWwXW4uu5WmfrFaQ+tOTf/55M95RE9nvT6bP1Xf8EYiMoB9r+dI5zqa1Pbq/f4&#10;0Kuwf21flttdnJs4T6gHZnH4k9/dOn3ktnXo+fapHx0WFvd2SfJF+tGedJgXvE+bgI79QfzrX//S&#10;k+n7AsRym624FEOaxGKCn2XRb7uYrV3Dc074XGjYp5nOfDV4ewex2AV09BcFrnbUTywEmbOqb19u&#10;zJwLCZGxCxl4kOeT7PfFj7/OBXJ+nnEgkrJ/yYssuoo/9b2gcBa18Ppn8rM6n56UBaf5Xh7QvhmH&#10;1q/wi+ONRfOYQp5yPPMJeSVzATmB7PUPn4NafTdMy3x5Uk981i/hEdUrw07tOLbYBzPW2vawOLM3&#10;38NnKp0KrV/Ghiln6y1vxolXHjTOuW3x7JvX3TqMvmJo+/GT/t/tR3z9wQg5lk1rK7+Jhd7lnZPc&#10;L35zgTA3J4iN6j1tOGM1+lkA3fERn8wkzhhkHjGL/H/OhXZgbHFxyAeYD9RHicE029sYCi/0fwTa&#10;HBjb+HTPRell/0/fullRfM+FrNUTrnbYJ1zx6DgamWwD/Lt5ddqvxe1zP6MNrhtEG3eRRQf51ngn&#10;3vSj6pV9r8zq/DY0T3DOvO265VCmf7n48UPl0aW+TV4yZtu/dIot136Y1J8Hx0UTdsp1vfibi46/&#10;dFzhk3k7xNwElNwXGeT8kptmwqRtuO0cAZWRiIuE2JNjF3tdSFbCxzLbXgzam4b6hMvxJ736mWTb&#10;fu7CJ7+zaWUYnxJs1eFrNwhHd686Bp3DHNvlBrS1d7c6zQFtsH5pO5wn3+0D8ewCePdjy84F8GM/&#10;4CN83MhquzmqfZieYUWGT/WIH/hiL6y7YLy8zKlB7ese/hOXchb+b9YdDs7yPoeVc+2HTs7buB9f&#10;yM8z19YPlK0fSne7KP3vPG2dNqndQVgeTxpxEfWqHx5wuFGxi3ye2u7cPv37xx9HvjzuPG7GWf04&#10;/SHtZDz8/nvnyP+MXpsLx3/4zhueRsbqgNeeG4x+o692wHd8NK8kp59jsgH8fFc2v5hP46fc/OHJ&#10;b/DRiJFbN+VgeGnjjGs5dl6yQKZP1z56gcWY52YSNwPMTx7oT3TmA/lh+A0HtK+wF4CUz3nUmafL&#10;N4mzygyfGcPG7iePsVP56m6rH2m/8QH8xnOQ6NPfyMt29XmWDe8JIPWeEA7HFnfe4Ci0X+UGbu3V&#10;NbDYu+Pm2ovWz1z4iQF2GYd2Lnj7ay7WjMyxbd5WOH7OpDqSR8++PvXoTyZ/y6H7hHD73KhZdqvH&#10;5tk9tlVW/ZqHxp6Nl9Vlt/A6RnyU72esmjlKxvX41/oJhy//aH75dXk81xHgTZ+Y2saXsIju6jYf&#10;3/yWy+e3HbNTte0bBl+8i7/9rMEX+XmfbRfUdY/yA/Y2j2+ZLZsLZ+v4ppqq/aavuktfNPmgwWXH&#10;dz7YFYzlv+dh8Ow/YXHSWM/iN/tkTn5I8ZH5BuEckP0xuB/P+LA4F+0WZDvqtxW778alZrbO89Ov&#10;jYI1cWx85od1EuqNW31mcyBCcdpzrhEUiWKRAk/79Xdl2nXzl3nzjGvVO0TO7V5h85rccRgLTw00&#10;OSH7cLa9zP2ueBxFqp/+NoQjYeKIriNTfwlC9Ttkgxg5lVeRkwvpUT80Igbt+n5DfJVeO/I5ftC6&#10;Hec3rsSW/JnZReqOb578nvuHY9sFj6Pkdb4X3KeOxQvLnp9c2syOpjE3cjM40J4L6MD6d/dnXGLH&#10;xA3dzQ3bTi/4Gz/0YdXE0ORudU/YmNgy/D0FvaGhXtc6oXPZuHrYLo/VmQ29cSJ15h3Knx/zq7Z/&#10;yrd/k4/X6/ZpdyvzVV7HT3v+9qzrvjjN3/p24mCO+WD1X53DdIIkxKvH8tztts0e2164D7euj9Xh&#10;v9sn3e6r+yyPlmeuLUbC2/xq+w437SuX6/sje2zZPjZj1JznJn8lD00uSB41n06Dfs6e+mGVs+WX&#10;B6wtq/Ml85F/apPz78TN+gKLp7z2t7A2NwVrm308OwfXhtH1WWdfPMIp3nTb9oVELfKCeN2Yfeqj&#10;kk6rP359exDt2Bo6dcs/xfnn4Ow8YHEUwdUmfQvZ4jDfvAZtKifrbWXEIAhU5ikePlN+ir74uIoq&#10;2P3dLtJFeHTcets/6mDo0e5nO/JFF3odx3En+Ecg/A0gi0LgKdPxxfNMlvYEBF1pH3IXHw90C5wn&#10;yXFknXnqnzhwn/zwqL6cf/Ztc7BsKZfAOoPY0aO4BteDtzZ+uReAw+/pS/5wvLJt+WoXCRr9Rzc8&#10;Tfq7QOeEIn+DP9F7mzyhdiv6+721fbdvJ57T6VHd9TOIxrORybcn0NmdPz7uhCA19Bw/n3C9FWsd&#10;nrd/SCHn8K/ftO24WrJxcomfQdbrwYDJsKRmYRKJyTS+1yT36NeylKPfAWxlr55665SxaWwm32KY&#10;8sWv4HzxOcB7EswdayZDs1AzC6ZwnLB6AszJk7aWrJ48O8CaYKZ8B8yt7zb2kVnX4BE8A5bX8vkD&#10;/OSkt4Piy93zk5xuHUvw+FofKWprcsILtD3y2je4gNy2cf06C5rKdwLEkYurfGI87f4oXx4MszAT&#10;Vs0PbHVi1RPP9CWL5124wSjwxjdTNG1yeLNh5a89m3d6kffYYOJkscSrbv/2l78dTsM/RZdvVWyb&#10;X0h2Dp8tW3vbIm2sG+dCPTvrc7YkiqrHDErTnhf7i3CkVEbKJi7iwcbS6KxloGuDHeDgTV8M32k6&#10;hsHMJ+3Wqd0h7GbaTXuzWV/vxZHIAev7UWtw6QQH43syOQuupUm5J95D7DB9dRZ/0bWvxNl7ARgK&#10;fdc/jenoMLaNAXRYPdjhT3zNRaqMNV34j/7xg/adJyJG9vSj2eesygl91sdqwyyU3Tlm8sadn/1e&#10;G2A/XVcXC7xyUOM2fvMaMN5dcIGzb35I3t4nm+bEfW7o6QTrjHFOQn/rTQp3233wBFsmwdWnkw0+&#10;T/uk37zLou/6a+XZwqUkHb1iedozuoXuQwyo7n63wpXG4HiVTiTXOPwAXUzCd+LbMrgpg2MLxwKs&#10;MYsPxAze5HWhOs6Vw53kJ4WEZvIgXuyWH72ubnmjXTvh0rV3zJ5mg7f6lShfu4DQNyxk8dlCKqCT&#10;2OrbQsIXuADsAh2QR/l14SlbWdsiOhh7kOtX9VsObBfE317gmbLkrcTe3qwFtRfZtFl0Qjsxq1+d&#10;/ozw8Gx7pm3yDpmyg7s2rw6tKEl8hKcLVugbovQcjKUrz/SJBWNG26/xpHRkbf1s9ZHh+7RvT1j9&#10;vkksivwZf8c3YiY02u6My/ICMG6jjaE93hOr8eVdltHtsnd5IUBLjy4sXurGf2fg3Hrs7wuo4mn8&#10;Z5K+OlWBo8fsV8KxV4xt6XHkHn5mu2MVvScPfNVxS9y7CCUPJRLzGsZZCKfPL3m9rd+Ngb++n3ZP&#10;347wkW97FjCO3Lg18NTp9Bc+z0k3wIdPPyRuxPD3P6SfdYwVF7kpLRdE5CELLy4iqNvQ6Jwqr9dK&#10;ViwvivQEMseTj6etV063J3ZW7ow/5rYz5x5Gcr+TxllMe5fXz9FtnuKZp7c2TmJ1xM7TEXwrl7yR&#10;xz9HJv389anmxMfIGHz9xkf/pxs/R4XuT8yd/ejBr8+y4nNzyOQffYV+fOFu8Hj7+MMd+C4y8H/V&#10;DKMZJ85RF57LCLsrrnKAJpvOIx91y2fnLVsflMqhS/aOTDE0bUOHqRu8yRUzP0Y7PrD35CNW3uo7&#10;GKPrU/aW/9vtGnAQ65vo7OLXnGsYb7dN83anbyYeGz+haV0cNT6fN8AMj3Gwfr62ag+vd/Yaf+Os&#10;MeO37+a14+jx3G0vOmjQB+DzCq9lfGBesU9+6M9yFz2NYW2nuLBywn/jbuc3JNCD7XtDJxnwQG9w&#10;OoHRc5jU1T7jTeR08T+2kGdM3Qva01eNPfr1HX/bzsMyvjKWHIBXXWLT4s0NCuMrtppXkAUXwLPv&#10;3IONimtL+vLi7Vi5MfsxF6W8GnrG4MRn+OKBfniY+5Z7cez57T4dccaIHDfMx8+N0OQTUaOPG/Pp&#10;1XMhOmXfcT/RHZ79fCW/TS5JUXWgB33bjtn/69/+9sUP3983GvhpjNuuyPc2HHkrvMK6EPLyeB2P&#10;m42OHoPpgqG3MCR3JP4nl06f1289IReubWNPMwJ6V74+nnnZ9sHNq/RfW+HjnUmP3e6r26cetIdc&#10;X1+kvraHfkG59vgsBE29NYcnHd0W1GuPaFocx/S1/TU53s+kLD4cgBeAA5a3WG98tOFn/iYk/ERS&#10;5zgZ337I213kczctoDeGkW9MzSayjAVzo93eBDL9paJSP3MAvkdPtnOH0eHWafQ6fTp48gqYOauL&#10;WnPzoPGLDn7/mTls9ZkYL0nlqFt7bc2r5jhvAMkTKOY1ZCjr21jkuByb/9yXf4efb3OET9oh8/cZ&#10;+9g1HzzIlzc694itgI3qbHPUMl/yFBhfpI8bt89c4v0v6WvJfU8Yvdkzeqijv2PQ+Uv0h7e4E7sj&#10;c+IBMpvNA0J71i12DWF1tNWe48+xafnOfMQaC//PWA9vZdLl/m1IeVTbTP5Sh/fKGZqxE48Fevf8&#10;IwVw6E7HWFZaPj6JbEku1w7v+Pf48u3cc/mlz2YuOH3j9hn+EVSe4rP6xX17fq+iNMRXp+P8W4vu&#10;0UFcoGseWbTwqtS2W2zJn//x/1sfvrD83eGeG9Rv4cd71Tdtsj7oNnVPWFV2fQfOE2+xlU37DPWF&#10;t3KeTI+M4qS82xMT/LTzT3G37by8lwY7uj3Lt8wWPHXIweitPJ+1q/Q56JwnpU9+09/jqdBql/S4&#10;4JkL4H7zb06gd/D8XIO1hRyl7582C25jpVTkH69lc+1vnVg+65rkRqHGDluEmu1of9uz51TOwyd+&#10;1jq6ztyDXboM/cMpPERA2ffYfJkPKq+bGT+0AZg2UZa+ib565JBSZ7NF+zCQKut5wLgKXmWsv8sm&#10;X/c5YZCXod38AX39FZR9+JDztvzB23ZvPpMnY/j798k/6ePK6sOUmV/MeGb+Euox5djEyi1QdNvO&#10;hym51ciut0C09PiwB9Ef/9Gc7ruHH3n5wAfya/7WP/L76Cv/Wlu/R5ib4+2X58/ZLW9s1xdy4u5X&#10;j6iCz+qEpsdnPWPLn1s89olfvOVzutXGtsvEDDvQ6S9+F9vf9mN0YPnOwYxvxWw7ZO80xur4xN+6&#10;GaPKofl/JBmbM9exbhbd9oOmvh30+T7NQQZAf3Zmo32OHtYJXmHrttzx6vlaN3EwcuDM58Ryjvny&#10;TWyfWOlPj0TAu3czX1pZu3W+S382A3LNmxbaPrvutIW2h38IrtKJ8Wmbpy0QbnvE0ejd/nWZYDya&#10;OeXlxvBePnsTRIW1/MaFM/wP7+iWpgtY1y1FznfM5+I/Y8KR3zls7F4ZMF/jTBm9dv7UGylisvws&#10;Pkfu2He1P6IHkLt4itd1yuV+a0SdYzxodtcrpsHezJgEl1fcb+3ZhsdnLwCrrtHZPo08ZK3b+j1R&#10;3brPbfGYydEotZ1DcL4mCLjXpCStsPLJWwewbfkZIJw4LZ0J99LQbRtg9XrqDW/urL3t7UBw5M7J&#10;wyxyN9AjFz390a6c6kYABVNOt/3Q4Q1ecJYWzspYPMfK8VS2+i5N7UhdZUbcbLvTqpnI0G18NwPM&#10;+H14TYc14eS7ncwjJmO3u8+kSDnlc4I9OIOvw1Q3Fwv4zd/hU90kw3Sm/S29HQgXp4zPF/wtH11v&#10;negwZaPjxtDoMjKVOanpokh4sX1P+OChL86Z4FXvo+vysV146rO4ykaP8Mq+J9wSxphfCQJ9k0XK&#10;tSHYBRITG4MvK3qHnJ1xb21v22ciBsjxCqryyB3o7NLxI6l22HfBQj8ij22pKuyE/swPxnaqWPAJ&#10;ztrRCxidhN2DKAaf3Mn+iIcyfXzxx/hh2khiA7RrG+oDD98GeepN7Dqp6WHbyGTt1b87gfT6P/Ap&#10;v9kqti2KsNfCg7t2+af1+Efl1Wnl9Q7YIHQifRI470uM736bJ0XQt79GL+WfclLrtXAfLS44Du++&#10;ojH+7SQz+Dto0ekps4NUVDnmZgHSnVHjlz41RNgBerhT73PQ9ktFf9P8BaWm5ktxff3Y4kWfiZON&#10;1dGXrtreie+l88Fve+JYWY1OrOKXGdTbPtG3+UVuCS/NO+rfckqUr2nPLOBmgauLkWkzMH1UkIam&#10;/dXrun5sHnay54Kfj4lnJ5/sDCk6T+XP2DDtZ39UpvexOduRHV2jYBfAIk0u4FO85AgLzrvI50nJ&#10;3yQpWiVG+AZtvkI3+Xjqxgb7a5/+w9f66OTrt75tnu1J9sQR3v60PRF9QvIs0K3cLiZXlwzQmYCI&#10;zeqTspFx64HGxc3miOzzYfMA5ocHnHNQ28aXo4eFMBdC5RG6UIrfLc75nalrETU8yjH1WO+iqvxH&#10;PzydDOjegL74KbcPB9T+1SfHJrjq+xrrg6td6WBxjjD1ZIsjsPa86XspH6yRXZrQAXlTHpAvLNhY&#10;IHZjGZu//G//rTchuNgLBw9tWrsSL/OEmhgcH44u4ZvQ+5B2H9tT5z+84eV7dI58J7h8ULu1fOq1&#10;laejTaLlyJ8O7150TmzO2IHL8JwFgcnx9D9prLb1oL9PGJ3Eaiav2O34P0j3t7q2fHboMv3pji9l&#10;oPqWz/j/5jB7/AB123VzvXJlFiXm4gJ+0w6zHf7LD/6CvP45OCpVp6kfvI6fSyCvpY/f8Fbv5b2L&#10;FjeeveAak6PL2MU3ibcK3pjb46A/1LTA+kdQPi8oZMkLYhC9Rcr2lY7v5I2AHWOWf8d5vFLNVCdp&#10;fYL4+DDat23XD9rEQvCcMN2+0f6TA7w2/oc8kTz9VJuTqd/JO3I3Kuwv/6SkF15T2JzqlOb4fXMT&#10;/nSpLylL5fpyth2bcuwPVO8c76KPeqDv2d8TL2VoZn7nKH2QfdlOvI5du69+21ScL1/+2Atw7K0d&#10;Yra+Gv6t71xlvErLVCd/RAO6GieyL2eIE7br655M2P5O/ugiBwwd/aesteVXHcO/nsgGfWvDd33b&#10;gvNV2albPvcFgxtr6hZn+JED1I2s8XMLz9fSObS//Xtpd7s0nub83wG8lnZl2E7+Gb32CSx4syDu&#10;Cd3EZnyrKfiFPlrE06J8zxR8rhgJXvvJaWNzCfUuDBlrPBG5fMT509fskFO2jdau1Zvc/ke/LfuY&#10;J812vCKHQp/yNNbcbBY9z5hluzG3W2POt3/+88XLXAXfyjnCV86liyCMjPGY+J82Vt+52Ynh+kTf&#10;2QF5GcCLjGlX8wUJZbitLPa3U6WmF3zPs1Hqy1esa5P4eOffnVv1wtXwh+fjN5xXHlyflUOl9gs3&#10;fAjFfNHr/df5pF92bsQfLqAZ1/KE1PrG3OR9zjnfvZ85grG3bRl8PPVDr8/3Omh6rMxu+TBQWZGT&#10;yuLAewI/wBeL5iPqtbU54eZm+6VLnXME+/tZGT0WVdGLq2tb+DyhPB4F5NbqzRvhe8X4wdN29AFs&#10;bw468Ybfr/kNP3yevFt+YoI+6JU1pxxZlR269rVswfLY/tLCfJk/inXzNz5aefDEeeNLOEWGU0Q+&#10;tV+Zpz/XrlSj2Tr8V4/F7Tl0fKz8CXTob4Wb38V+Nn2bJ+97Eb3z54mJ4Tkxp017k1NywM752Ts0&#10;93zI66RH3luZI1+8jv83TzNz5EzbGEN//lkbTA7ePODCHdj1CTYuPHZnvOGXnrRnnq1fiAxziBB0&#10;PaH+GP3mfCXz59RtW7CL58kmZ+Jkbqx6LtqufNvVx4MFO7dTrj0/Zr5p+2yHfeIEztNfctyT/ppH&#10;xA549N8nluWvL/OGpCkXP9o6/KLzUxYZE+/qz/wmcWFsBjMn4w83T0yucq6HBh80s33XcQHNxor9&#10;jcNdfPdEMH+g2a3fuLfk9Sl5Ro7cVxqjNw/Qvmz/y1/zE1+nQXe7cwG45Zf2NKd5AzFFX5n2bcfJ&#10;TRPWIt/6fXnBXZh41g4zp1mb1a8Ou91433NOfbG+re/vvEiP6qpBDiyPPf632+M/dM3XIbAFq/3F&#10;88gp7vFfFKgOcC+8Us/X8tiipa39KVzN9zgOGtRLr3ueBEc9//DnxgQCdZMb50byLatOdByupV/7&#10;inNo8a0O2a5pFwmcg4dPZUWtTxkjq9NBXPv1nbXzVEXnZIjEiV6vHoxu/DzabT5in3UV9W4Y7/pQ&#10;aN1oQpOJpe1/43/8Zsqf/nuMxTfDf/kvb/pun9sLcpsn8eCH5vR0JOfk4ZBCY0C+jaX5M795A6HZ&#10;cSle7Djf+hDpC011wal/U3/Ja9nNSTyDzQV3zeytf3c7uPy49bPdfuFo7Tau+rsgROic78tx5ibO&#10;9cH781vEm8cumuyw4Sn/Wbf76jvGBteFeIBzun59+IyZ+oQfNJ5t8F71RL94/Dzj99iiqy7+6tX2&#10;DafrJp3sLw5ei2cfqFO25Vd8cNCBrXNYXyawtO2hbkypY8fHvUB5yNf3q0Ptv1kjewNkrY/MyzZe&#10;Km/c+QZ/cZ+FK2vtWv1n3L0xN1crQeOGjWmFFLRJcqRdTjvelL/fW5wn/WK1jM3huXPG1WljNA1Q&#10;9F3PjtD8O5eeHKhee787+fmpF1L64+kNPK99qHWbGCKlMg8/QttHMYnMa/5cbeCOXm/su9phxnq6&#10;GdcX3r/P/pmHVU+GA5uHL+kJVkZM6P6rfnCYTc+2IVW9ufGhm1jBf/VYHmjJXFnbP3rukvZev+FF&#10;tawAhWBsLq2jI8ex8f40Qau3zpYL9vjZPkXM19Y5ZnlvEjrNqwy8uQCsYIl2q+wV1F2fp3YQHw53&#10;+NoJnnyfztjOgdyV7YXXAW4NxZeTe+JSZxqs3eU4Fyz2zk0nIVcwvehGhoQcYyrOoJPhtBNOk1Z1&#10;l77RC589Xj22bP3hmG4CRIJSvjhr09I6ph+AN/rPxTCBJXgW8PPj5gBu6zMx+ZQ7BPHL1zkJy3H+&#10;6PCkL05oXdBSx08Wuv0m3RNWt8VfHo4lRwFJ1kKkRJ85Xrlw0Wlf7QonxEtSv06ynQn6VfGZHbaC&#10;2TrJ3f1pj16sCG/1YmEWB/lybFQ+sTKd+jDr5N3+3D2M5+fbtm0Z/usP/PaTnbLbLzjqwOJrp+XR&#10;iVlweAsWXE8ouICzPN/1NTBp3zPhngRw+7t4pSblbfx0wVrzaH9yfHLhFE37iaQc/7UcVurz1Zjg&#10;V8eaydbdgM0aI+b63mYUmvBsp2x0nFdnBz2Hi4vX9lOqX4NQ0PwGKKgu2Zow6xK9g5mMMOkFxBAu&#10;TmOL4BdYH0ZAZWgKfnyfC71swZvs3h2TO37FpwWi3vnoCAHfJY98GbnqIpTCI2m3K5efTv+FtjAD&#10;4hxRc9ts+C9WtmgehFvPTrppxxlI5sSV+PLKzvbLXrR7sHzdxcvfJcdxdX0o/Er0OF6fK3ruP1D+&#10;cHdt2gWDNzyqi5gz0bwv+nkS0wkpPS3uLNSWQ9P92MVPfwTNM1lE1vfkL/rsybbJh4UBsHxWX8LJ&#10;oNvQWEgYHyjHb3KPxYFZXJhFBvlG/S4MzwIRGeQ2HySXT06YV3Rpy7anuNdHY7e81NcTJga1H/12&#10;jMQLPR1YLwbxrU9S7uTiXWQ51u8W2NHPkWd/8sJcNPZ62JYJ2sDYH9nRN6inbMshRLfIA2R6mhje&#10;b1n0siDo4owPXQEbm59ryywQ0vuZwzsBj+3V/ehZu9iSY3J6Up1j5fRtPS+1rKL6pY68FPf3u1zo&#10;xgOep26fi298CH/jYLm0jFEBdCzh93yP/1M1crVRbMQhO6PX9FM5iJ17wdJNH1Mv7r7oxWAXM9hG&#10;v/ynXWaMr73Zn+OhC8kFfXNB/NsYcaKk5pzc2iW7gEcYX/bk+BXYAXb7uo/2CU+8wb1pt85FnawL&#10;Jwb0v4kDN8J0rAo/cxDQ4+69/dobx7Z09J+j8eHovPWv257sPgrbvx7H1esseKzOWoU+2uu+w9UQ&#10;MrJW1/JKX/93cC+meJJsF9Le9/dn0fbu5my76BG56+dbn4kn5V4fTr9p1fSJ6JhOOLEZXU4LnvHf&#10;Yqj8NO0mbvmjF1QyD3TsgszOCYOYOHWjRH4b/X2ePEq8uEhmHOxTe/FT8xZ5lZUT8ORWekbr9ks0&#10;oBeO5A36HVg94JdPPNr+nnq5zU05W3dCsTqwqhfURDlZ0dMNYGynX62O4cufuN3frf635dsPHM+Y&#10;MPhyhTpzcnMybz5wge+mi//Tn3y6aJ3cWrzoTo5cip4sPHaew/3qr5PtcpwvdtKfXaA5ni+HKPqN&#10;fHUXn1Mn/qJtaO8cO/5h15TthQblKwMv0POn015bVz3xrw5F65fy4X3y7dH3xvj8XvmWXznWJ7Gu&#10;9vGVecGYwz/8N3m+9oelJzh+Cw5x8D/kUVD76nucGG5cp9Bx9e+C0eybP7j4q067kEGnpbH//LDC&#10;wszquOePcPh0bwR+pcG/8kM5vjc/mL63deSjW9lk7ZjUi9xnrCZ7Y6L2pHz9MXpMLiVneY/vJjbx&#10;FUcXHP/3+Nhrv7okL5MHVsbMM+5+OzI3PqcdlqZv2Oh4WBblNToPPzdnJxJbufMiegN4LrJc6kW3&#10;vRDR/JEc88aOUo3e/AN2DM+SKsUwbT9cfxinyeEnoByYt7Cr86OS3Tjq0npZ/Eo/jn709QR57Tq+&#10;CofIzu9S588QKyc0vnK8bbdt1XnhyS0Vni6dqK0OnhKtPuLizHtmzm/sjn9yc6R4aVuHh/5Aj74t&#10;JnMs+2C3y4uabMazegfPXJi+8sYT/1lGTnO7OPGXNiju4Wd/5ozjx55nG9uNoScO6gd4kd/PiWv8&#10;tu23XF6n6+q427Vp8UeHW+/By7wu5wp5oXsfcubvb/NK3/5e/fm91vmt1khOuMjZ4o1sfPftciNr&#10;/BWvOyxU5tnH2wfcOs4DBLWhcebG0mnPifW56ajnnI079MZYeCNH/GrClfXc2vcbgzPmTN4yX+ka&#10;TPWItmdcW/1me/rI0Xd15guy2A9v+ah/hbXVRfIFZeyiw8iZV9Crf4hydPlq8nuE/gvoOKpv5Ga2&#10;Xn/KzR5h/4jRxJ9clpRx+yb5sDGsbPtz+mN0Wxif5zdSf5if2Rjb5ease5nH5LOw4+fYNGMnWfMR&#10;KzNHxVOZ+Vy0reyvvvITNcOpN3sGZ/q7lcSnzuODya1v/aH/Ffnga++VP/Ef/6RO/yEDlCZbMQz3&#10;5stRqTg6bTuiWVifOUb7BMdkLH+81h54ciOdxNDm0if96751qL1Z+FVWhPecp3zfBtCl1+9oXgXk&#10;uBY87FgattNz+dN7b0bY/K8Ovs+u5QhmuBvjgu/5+s0pn/qVhaa9O3zqesf5hBEB1aFfp3x5zxxs&#10;5iWwVl+40/YhD43c/S7r4u9zs3pv6ozVMzYO79qQMlrY708krQ4VPF+Xvo+y5658P93o6D/WlOfi&#10;1a4e6HPGF3lezKbwYavxoHGSspXbt4oFrfaHd/1MBhv5qjDzwievU9HNxG9w6+hnze/32QN2TLVf&#10;H0cn/uu1hodsetWX7etVC8nv4dhpfsnn8iIb6Iyvsh17e9M2fHLSfs15Jwc/GSMvnxTaB5NzulO+&#10;+iXerYsLmseC7OLv2hivdxS7ctx0gdLUH3BzpC/8xufRd9cZIPGBedjqUmWiv2PdqToEZ/wUfc6+&#10;benDfXF6ftrS+SK5eEGFAzY2BuP+Xr7qZcCNJTzYZt3oWh8kethdfHFa3mPxzXv3nD92jcocK32s&#10;tg5h+XR8PW2quPPFbNd2ftrzvku/+GF4DZ7233P8sl5FHUTvy2/Hf4oXGkM0ET8BuP1LWzz9s+cs&#10;S7fbpXvm/DDb6tniKb90u2Nd2tuDQia3j/IlpIP/J6wd45sTdEfWScNFt79d/XM0G8e17+mrI2xj&#10;kBw4zhnp6i1uT6DjXg9UfvtCH41dn9ENXnU7PtH+ZLQ9Ex6FuG/mwC9+PNWf24iN0fXIDc9IKh+9&#10;5elMeAuT4/do2t/R2m4ffnU8uU4Z77N/bVZW9fVhB+nzoKsLT6Td322xztcqpu76PBCq9nFqNGrN&#10;k0bB8q3CwVk+DzanTIeHP5Mu9eXl5Nzdd+TkRL+/oRQHrhx4nG0i7jN33WhAdNlu5EEMmODipaGd&#10;RPaO/iz86Hh+Z2VPvp780eEzg/JbJ6uDu/i7VQ6e8leucnhk2dL/DpgJnC6a7klkTN/kKZDR6DRO&#10;modXN7XrVf7i9sQtyesVph6/tzX19+nxDSwaaKCAOn/K177KNRCGzxsd6HrwZoIwgTjS7v2Rpy3v&#10;yTCfuNjSpg9fAwAeYE9KyaPDXoDxOqgn3sgJTvy1/lZGx5W5+g4vJ9/jjGkXOh49g2DgfAJafwxH&#10;77ixEp2U74K8eLPAGE2CM5Pq8eP4c/w4C429m/S0ffkFvxDT+wpdXMipTHJHXzh+pFyuo/IuQM6E&#10;PDInJUC7YGl1k085Gdt2HTsutNikbea4NGSmYUyolKs3yVamicor+5vcS/nQUyyx/3rSNv0e/Jzf&#10;A7vaNvzguYBLpienxmfRMrQ++co/XiXPRCYnzOnL8E2LJqGGZ6rtf5M7dN+9s+CbBZw46refM/mM&#10;f+Hjt094abueNByfqffnKaXuJy+Jk70ggwfzf8qCzVOn6hjZaIAFwLe6R3+8yT9xdvvs5IJj2/LC&#10;Z/d3S5f5zbfTSJDAcQzx+LJ5dalFlT110JW9gfo3mmmHGDhdY/R94o1N87pFr9mzkN5JZf3CV2mT&#10;EPwYPnKw34rTnu6Y5zsxb/H1mU+q5/HNynJyeulfm0bfkT+LLRZZ8HGhX79rH+SH8JIn0PugOQ8C&#10;T/4vzeaf40c00V3u4ON5osjCUi7CxpeTV9xck48Lz8EFcgdYXS0aqfvxR0+kzlO0aBfExbde7xx9&#10;6Y7Ofu0Krz0Rrz21aZ5sRd88SR6a+HBlqlu/MF980RMvfczvIxov8URDrol293MMZ/rPnAw88+fq&#10;vjHLN9U7PBor0acXWNo3px3itOLQiUyLxXNBK3qnh1oU34VgOpA9T33NuBzi2sMuwSRWa5ev03c8&#10;weF3gD0J5qIvWS7a4PPjj/l9w/Bsu9XWefKXrFksPH07xxWRrbr7ySSvqZ0bCK765Af5Z9ubTezu&#10;CVbio5pFh+a0KmtRly75rbr6fWKAnjPeaPPJVYjXv5WXL/r4cxGvd3JnTjQy0v7534l/ReXLHxo4&#10;rLK/sLHhWNs5ftYvnu2Ww6EVG4Fcvyz3iQzli29bOfE7eH+eroj6Y2f4GceATe8cv1W8+OxF2Ivv&#10;JKLSzVcsjYjlpQzNLgh0UTFlLtKMuBEy9gwH33LkytjSPt1c5onHsyC3da9b8ubObG1Op/GXuO5d&#10;7z1mu/Y+A3XlHh+EfnVdWjF76Zlxpw2duFOu30VQ85hIWv21pzkfWzpXCJ6+P3wmrlPZ+kbU2Z9X&#10;pp+nu/SRk6P06V/y6fyzkSQKTpsG50tOleOzHdtunZVVl/CT+9TL99tn9mKv2PW2iuYR/AJw5Ype&#10;MFs/TFXxivT42gt41eHMoeyvH/xG8cyFJ0+LY/znwvWJ1eAXsh35cKZfy1dt0dZlv3lu5m34WKBt&#10;3ks5/6BfdniOP0eO48WxHyXf4LbsfOEDxNSH9HnApt3uPp/W1vgaLJ0yn4k55ceJ1XH4Fp99D4XR&#10;TBypDc2SOfzfAKzKLzvmOb3x5izGvzMWpUx78ws5/NsxKILUhbj0izfjcGwL38mXWWyRhAJU2/ZX&#10;1psF8Ag01tDkr/Ii8zmeqafnXtCp7FK+/XrG5u6vbo7Jv2wO6Z6LdOEpsW/MbV8KbuMucgvRE5++&#10;oerYXEYp++C8NPifYhP9quvRF211PfTri21Ddfkvjtwg3lJyRO4YP3Fcf6YPdg5z2qb8I/tjPngZ&#10;x8rztA9eePIru/32svG1/SpzC2XyXufSod8ciA9/TbuEvn38tGnqdnyR3yojjKqfnMkgPpL35Ivw&#10;N0Z/o/zAzkHE0+ZkfJqT47v6MDzY8tFYmpByowzd2U83PnTsvM15Fdz6Ndu9SFT/xK8zP8vFkzM+&#10;1EdHH/sL8t7WzXb66fZL8QOe7chXcXHo3Ox33yBJRx98Zkvn+C4607PtKOZT5ngXiGtDZFR+/Kvv&#10;2Qf19WnPLWtFvsLii2//dP9Eh5tyFvj4yw/e/pP2cNGCPLqlHHjDjHgHLQuv5yvQVyc41Sv61KfB&#10;K43jsNJufO+i77fvvu15xFdfft25lPnd+GRo+LTjTHRykyk6C8jT9ieOEz+rFx2cm9x2b7tNDlLv&#10;Fc3AEx5s3Vdy+m1aT7M6PzSXhOt4wNg77Vza1C2s3bsV795QtD+30fZsyE/s7QXAZTF05IyOc4EZ&#10;/2lzcsafYnou0Ch7C6vnzI/MK7Z/SE/7cxIja3S3vzrjtT7b7bNu9uU5NhQ5MTe5Hy0QEzkr6nZ5&#10;TM3tK+2//W5xbj1Gn1k/SJ+N4sWJQH0+naLsvjq/UT4XOSc34Mmvtl4rbhwC2nHzkGNt4dzCHL/z&#10;9/RVcuRm+ce55f4GcPF12gfQ9am3KjGKB8d0bJcrT3/UFxe2Xzrv/CwcUcuf6HikqM+20B8WtLPj&#10;7XObQ+hTnwVxRtaheOq/PF636/MYUVuXpprERnlZHYB76XsYPXU9Rb/bPGn+CF+dVt8nJTGaPpD+&#10;eWyEY34MD1+2l2fKF+wpr1zlR+/LppSp8yltttqzkO3Za50qdcpW1tKWf8q1w8RC+CVvftr5UuZ9&#10;xjp0E5uTZzpGHf3QPqFxE7pk+RaLZ3EsOkDH0PS9SMwR5bZt1C6MbY3L1FuP73i1NtZ2bpnxiA+e&#10;n7WL1frZ7+I7dAtwhjZ6Jj43N6cDF2VvIA6T+ClFdSiXlrI4y9+BctCcFrt/yXofffhpL9KpW7nm&#10;a+Cw7RYLOIA+aEPdY189BwsBGr4lUxsZHxZWJpzV76i2KPHs+P4qODt027r15StOKVdpJ9eAgC2b&#10;kjff9MSvuiXGGndnjF5EtsWUQvG01cUe/7vuTRtcFVQYJDZse8SkG1K9cbtPFm/l8uRxbK5+GIT6&#10;BO3Jl2g2Xp4+W1XUo2lbZtz/lI+2WNB2VTVfSuHRffvp4tnSa+ds0aB+KG7a3DxrYwpu9Zydy06H&#10;oPY9AyH2XPipt29s3Hjd6w+17zqHK6vra/r3dRgmYXpgY2+Pbek9bZQ52hkfrnZKvZyprynrnPJm&#10;VzbVMTH39Mn1UGd5a7shguv/4h+esvRezH22b5n/wdfF46FP+S/N/8/anWjZcSTpgS4ABEEWS+pR&#10;t/SiOkfz1K2jhUUWNwDzf7+5RUQmQbaWscx7I8Ld3HY39/BY7uHDHubw/tzMRZeNafthnv+R0fyw&#10;56JdJxrC+FgnNY92HgcaNw++LcxXzx1O/+vY3ms+bDh9ZV9RvfyYhfvXPvQHt096+Lsv/VJMwCOf&#10;G4DWHktrG/UnA87B9QTwIu+29YgcxCW8ROC9wN0K2+PcZ9ET334VyuDVCcBBXEHVj+NnOyRHsU1K&#10;wzsDnr8jizZ7Qjx3VE+nlJy90tbAXr5Hvm239PmPI/irC/SRD7/9DM9xhjLO38nSyo7Wk679rSvv&#10;RPtTZmXrZNs94dMOjyuB0TF//oF2AvPX3NVZumcRSJsnqAMr08qDV/mGbggUZ3Ed7H4XYc5gV6R8&#10;6UA9oc/gYAAvvKAz/NA3QdEJ0RsZJNpbng6WbKL9tb1Eij/pNyzYxgctF4ven6czekIbXsonOU1H&#10;wL88Y7SLPyuGlzZvrlfKkufWGbfluROMtokddoKOXj+R2X/5VIfs49fC6ZTrk/7u0fEPfL8fZQKy&#10;NIfv0eG88mV1qICV/chZtmOYWdCNzv4iV2VZPSW68GpdEncHgxw7iUsK+8vb32ZyuTh/6W/hTEKk&#10;x2tAH1T+DbVjC9h7F6yT1t6JdhJt9cjJDXheJHWChM/WHxPW/odVeWmHpwu1nm4U+06ifz530KcS&#10;SjZ83t3ii4eVWenuT8INnfjjkxPsDjqjm9igOn4uCL8GNNbW4hC07AisDiT8kt9MyofW055r7+IG&#10;3fFTdqTIWH+VvpiOwcu75DU6O9P+edzXapMhurSPlf7Ng967CLfyjg7DFx8wF5YO/RzXJqfvvEkM&#10;+e1KMq5dRyR8zke/zO+medJ9F2DVATLIs+PLuaiKr5Nx/VyO+frrCTL04cP9lFwnXvw58Wl5BkCw&#10;ctiPBK1Hx0DehevQWDBG8N+2qVxHtpVR39x97XDZPum3vVwABnix49q1ZZHxxywQjXz8F4zqEbzo&#10;wS99giVloAuj2Ud/ZXKx0oXLXnSM7GRRlp2ODXB7cTHHb4PngkoX/CoAO8l9Pst7aJRhvtCbxda5&#10;ALu/+YeOk5+3yQcuRpsoBbUXK8UUf5rcuHi5i5PdnhOG0o1sdHIHJJmV1T6Rxbhm8d9vGCunw/4+&#10;r8W5Eb8dJ7tjn6XZ3B0a78h+bEW/5yvWlQP8tMNrl0rtd/zafISWJ5ad9Jw5CR6V1/iV+j8COEEo&#10;jlwz/V3sT9/7mPzmdaUzz5ncXJ9VhmTgxGb5RE4jqYumXYw68pf+0Z8MYmxh5BrfKoPrc59sTJ58&#10;4l/tbzKtHj6D2TlQbDH5KIoEnvWO1ya2bqzoPIHSB+w6Yd/X8dH5ki+V7YuRQfulvYtMtsY0MAvG&#10;Z/+Bq95oMvVFvdrcYty2iTRd+FGH/rPd4JP9ll+89+RmSF/6Olx5T9W/uXGRWBu6zoLH+Pm5eLdx&#10;LB+MbUdnNnwJcgwZlE6ftJ02299jmYQ/+8ivm8OyNNllCrjiXLx2AfBzFmHytwsgctn6qk/w5S0i&#10;Oy/9LW0x33FJDutJToSyj7b2YlAcWwSVjxLo7auklieMPdrB74dSB8gC9FFxAkq3fHs488qcRNUM&#10;Y4ypyPfTP7s/PEI5k88t03pl1nh1tt9X6EU2/ReYpXSedvLC4jq5J6fj5rQT5/NU9Vz8Lb+0Aytq&#10;y3K8esk3C8pmfLjn/1u3WzggXqwfJ69aaLjtrB7ajD8z9xu5yTt2hzPAkkPzKokPJ4/eMbgXiuuX&#10;c86x+P87W3I8ua38qxd77CtA3UwgZrwNoOdDGf6u/kvBiCfG5HXgCRn0knw653ARp2NZyvYcYmXV&#10;I/BEvzJEqvUFGe8T/PHJCr3+G39O3x47n/Gm41lu7MkTnOQ7kVpey5ttna+OT542DvareFi7wNWu&#10;fjGGHJ2rNy7sGn36V73IM3G2fHcLlz3lAX1fu1iu8ytjdheSY3OvP/N2kCC2KT3hyyHzBMYt+9Ku&#10;DOSAFz6ZYh/ZZlz8lH5FBz+1sLYhD6hcJ47xav9KH4uAPXdc2lM3N4mp04OMp+/yCm50fcw78KGn&#10;cwfj85s8Re4iOjrLb32+dpMn+LrzqbSdBfaJL+32TUdjv9jDfMli9gkQ47hFJjkQ/r2QPDw7t2fT&#10;AH0v3T3JfMq6ky/ysxEcOle2lMvdHR+IGh4+6gFcTz1Ov5gc9vb91KmHRzdtipvFT6LLO1dZYtD+&#10;E0o/qH5nEqzcT5zdV9d+u7J3zjsyuFBfPsa3h/ylCT/l2vtbn7hAbF/Zyqn/GDPN44ufNnzuwquL&#10;d3/NDQgpGhtmp3ObnI+sjraj4+g9N4TdduK3pVvZyETktssTmI83RKj3dOnOWcSt9m5iGvzhIfZi&#10;OegpH1po4jOyTJl646ic3jeHiJdL3sH/ay7Ar3zP9kEs7b3AN/z5DN/x+bSbGBy+a4ubPxng7Rxi&#10;5dPPxPiHD/uE8NCBu21s2ZuOYC+AvJjfpW5s/tInPW+Pn8DSnP2R7V3qXHIxDq3tRh/+uWVB2/k9&#10;HHIsL7SaQ+08oHEXf+2Yrt/vTcLVuf05nNkkeeHH3GBa+2SftM539uIvXvuEPxZru2Unhq+8E+HQ&#10;qd7ZJxv95Je9Ca51uIxZssnPxxhfAs0LacfeT6j++hK/+3/YBt7ajL7qa5PIMfOzl7l510/Jod1r&#10;fZ58n/vFC37IF7QFe2x/5d95/+KEieribpnt7qPd/d0We76UP/vvtjG2GZNW/m2/T832PCR2Vw5n&#10;8Y7ZR+4jw46bK8fqBLftDp7y5U+6i6a8W09O7CzO4rNHaR45ZjxNZOTf9EvdxTu85HtxoWx5LE18&#10;gXrnyrb69YB5fKRu+JRji28aBy0bZRunYVk6nQ8KWAU2/rIv/hTpO2L9KcvIqG8qb7PQnvjVN0on&#10;Fa1PDPOb9k8an88bYeBa81pa+7CL/JniK76Gp+Pomovp7X/r2BKhm/nkEYhg0fcFHGHpiJ4+by4E&#10;lr94fvbvZ/vGTKzm5+yeQHcXIUPkssPYw/g/crH2BVQ4B/0puazHLSyWcywyiWk3XD6hcZ6CtYWL&#10;rQvyzuZrZcU5ld0/tPbmLlVyx9h36Dz31TteeO7Xn6qYPNttJz6dX/V8Mfv7sx74+Fhr3jhZs1xt&#10;n7y2EvND3y7QX4Dz3CcsHb59DXy7MSgG7MP3MwCNiTKZVo0vTnq6+qnjkRON/bTl9ofE6fJ6ysE2&#10;YdoivL+Es/jbp/b4uV1dhjf/jaDsah5T65AtkZZN4iCxDiesn21L88gMG6xN7F9lxzZr38aMuXaR&#10;DgH4x6bbn1YuaNM/7RHjtJ3Dfq8tlkbxHrZCy2ujzeGt+xXPWsIZG+HP/vThHidObumURI7QgTf0&#10;Yq8jS63VXJV10p0fpbEhNt++mqvkdvM6+uRiVOlNXsVp9Bo5Zn9tpv1C2GwYbFHtvjbYQm0XWtf8&#10;l/ys8Il8KcHbVWkFmSB/4sMV4DfxlCyjw88x+k8eaCj3uRLtI2jwfd3GMXwBUzgdt3c4ZjBT7uTe&#10;BK6d7vAY5KPJ4SlwF5zAorsg4XCMRei9wAvfp8HKMfmXlHxmgja6oLNyV98TMSs7e/XfIlT+0NsT&#10;Q/s+6AH8nKA9ZVX+pLVJWbuty5XuDkar0uqmXReG69eIoYPnyccKpPFtgmOPo5O+fuwLSXO0+mRT&#10;Jsc7wULipjHE4DaRHGHo3D6Wip4ApgOufG3/+NqFJicwawO2cYFCm07Kg79201TCIg98uJJ7/SRp&#10;Hf+JD5P6/g5qTsSW9oN1d8kOtAfDZyaFTx9Y0HWMHy/Ac7ztqe54FkQlneXJRp4gdpI+vseHPD50&#10;GT1nAIfzJgsK/tbf8HcCOgk7zirvwekCRGwg7kqrT87HNlkYmAlZ7JMEWHraERaJ8+Sv8uciOH6v&#10;Ad39zF2U0SU6eW1sT7xqjxk82EHMwievCVDvkI+tlUXp6l0bqDchQT8L0Po0edBmw/FLkvfJA+QK&#10;+QvwAuzbSXPooVXa8ekk77ETXPwtMMT0hb62Oh51glX9YsORPQhB4odIlicc/jr+jXz0t2hJ1n31&#10;ZS/Ehr5ELqZXruobTrZbRuTnvhhtfi3v+D9xXFnYJH+gvKZh7ZOq4OjbwciHngsjwzk69Utn8Kdt&#10;GrbttmOTPl0YPrZeRVS5jt/Cpagj0ehQPYLPZn1dnYuT6ZvtJxkJWx8//NUrwI/fqktsCOTeD7n4&#10;u08VRKTqwn/srL3PTuDcMQZnQZ0TOicgXbzTD/J7IR/SX/VZJ7x7sxDdh96c+D9pwCtvRjgM2HFz&#10;qROf6a+J1+A0vrJdmv/zf/6PXkD1qjr6i1s3R+AnnsVRDsrS4I8eeS1gGZvw1wfff534zPbzV3PB&#10;F84arv03R43ztFe+ZT1LFC2RvfX0gHt0+fHH/MZZfESM/q725tcTa8pGp/TB5DhjLNriij5//+GH&#10;+gq95jK+xT+44G98Hnzt4Ew+Hv1hcJkTEReS4aBp4Rber5FVnfFY273Aq834a/RUt59Uje7Hvv+U&#10;3/jtWBB5/O6udvQxsX+f17dpV1ulvG2DBycUk59mgZSu8Xjr12/bznEhdCijXetyMobur8k/F+iX&#10;KCV/ufjX+Iu96LuvAv2Y3y3Uzji1/RgL/SjFF0y3TpmLi+ydfgnkw2c/cpMR0S6YhufwmXtu4vgC&#10;8bgLf6fBiw09Z8KaeVzspr8pG5iLvOoBncRB38gSnHd58tcYXtunno50XvAEFmut77ccfSzW7Opf&#10;w57YKvek2vgIHvmGrjp4T9xUX/zap4M8cQt7/Dq05J1YPZ/nkzywXgM8NuRzse1Dh4+JRWOL44GJ&#10;tx3P5Zi2TXws3LZl99F7dbOtDekUXg7GmuYmk8OMSZ4avEyWHfNnObJ5KYzEZeM2T7Z/FR95C4Fj&#10;TyrugsDagDzfZQFaP9k+u7La4k+/z79Ghl5CJWuRXGMAAEAASURBVGP6n6tBgdpB3IQOHpU4jXZM&#10;w9OrV4F29IIHX5/kI3GHz9TrW6FD98eHbnC3TBuAzocP3xxbTgw/3zCjH/z00QLr2rrNztfEA9rk&#10;mjFh+Fe+vGrS9uO2D62Zq2yfu2muvhSRi+nGprZyKkBrIZwnbtkhek2sjk0Xhx0AHaZeezaQ38bG&#10;XfAbrH7PF72CsLK0zdhTPTmMUbY+nVMgHfzCLeZ1uFXsz5Tdptb2q1y4mUUeOX904B+vuiVo40e7&#10;g++GQTdSzlPi0Yj9Q5O+jfPYT8Yx1nnSxzwCDR/51g1bczOYVzTPOLO64GE+oc+TwcebSb4Eq4On&#10;DMcm84QxXO29echTYeLjCXA3hu2TacfljdHRJX6KTvOkokw4tpevKlt4iBttIsDxRfpHZFbuA959&#10;mvMT+yuz/dVZPu5ichj0Atuhpb54sac/8GzfuuDo9+X36JszJ5o+95Mb5IKnzEU68vZmrF9jH09P&#10;fvfX0n79hVeftB31nOgg0zlQdU4DtvCnn8w8J2XODz6aJx3fHumH3uQ2Hvmcm16ANMpSXYdX8HRX&#10;bNg1gMTizz//I36d80lzB3z1eznKz118+CCXHv34IHLwEzx2dZ7Vi4NRQoz1Rtls2bmyhZfxZPst&#10;UcDkl9Tl3I/e+krbBBf99RNcdJTxR9/kEvrmjM6h2x+sDcRWbcOWGX+3HTnB0lsaX4rfZxkfouMm&#10;C7YC4h/Psdfm3dja7zaL18DGuGM8V69W5osu/cjncuLB23pt5uM8cWi62ParNzgFV1uAj/FXbrA/&#10;+k0f1D+9GUY5fHoZC70mePDmd+jRUQ8ve93fenqjLQ+6aUh7OXd5ukBKHm3XbhG9gOYtK3lPxVSH&#10;zvjjUyZDb/xO9mm4uoVpf3bloM/YEX+jySbk+DHz865ppXztNLqYk0yOuNof+mNX9t0YMQZNHkFb&#10;+aesnbyLXXf9g4xrRzYaGB9FzMDxRw4c94JFSo1Bc94zHU/8gtGhPbX2njF26bLL+JysM1eKPumf&#10;zQlBO6r0Fdr4ja0njkb/ifheIA+yGE7KGNmil5tR+5vekZte5DEfI98+zUSm77//H8nRX+Vc9UNy&#10;wLedM5FJG/Hf3FSN8nX8OfrlIPAx86zV5cKNbstjf4PavNBT5myV2tLSXkxpPznQ8fQndQtpGrlv&#10;2225rfZ02/PkxrXjXMyglyeo73gYXxkPyNH4Gec+Sb7Y31jF/dpvDBx5YquJqXuLAOuMzzZ/xF+x&#10;6fh3+iBnvYn8vwP00Ti04Wm38Ynu9qVmwOBVx9DCQ2wao7QxR2gdegwJgrP6oDWenKrX3+XVJpNj&#10;HAM0d0v/t4m/zceTO+aG6SD6HxniZzeP9OGKrCWRzw1G4j/WKj35Hm1xgO7zBoThFx0qM6L62ZwP&#10;rDxwKnPIrawlnFHScW0ROcgk5n5LX3Eugu8agp3NQ0hEpzmvy5F1xbRbsNv5inGvOkwNujMeGEsm&#10;Hzxlabwss0NMHxgdxItcLwbYCl/284mu+WvsptC5o3MR/KxF1hap187PPzzPR1fm5xZteu/NtOp2&#10;ja924te4Bn1rF+xEdvLNDcbWRh7rA0ucsAem7cwRtKPOo7o3MtT7HYNYXH20jP93PxLkb/pOC88X&#10;jI4AwXdDDai54jt5jn6N/9iEPXvOeZivDOQL5eLGbLMN4cpQW48cJX6+0K1fcjw+exlrd1txPOem&#10;PR/Kw0p8Yh2n+TVvAyUfWF+jO3mpxZHgtqXd5bfb2jetNzfQYfHgWLNYQGvp7VjahzGC0Jg8RlkZ&#10;yLq62i7Pi17w/ZH9Ajb0F3zQc+VT3TI65G8BzaVdOg9Si/PcvpZBnfZdNxKr+3u6y4JOZPE5+mFf&#10;v5z8svLKW0/QJ3dOuPrg72M8A7/ijfYB5t6nYxXtOUA8lHb6uP7zks8hVQpPWu0v8QG5J8+NUrWB&#10;fuuia/vjyIC3NtU11PDxM3yNjei2oYBfH1zKzt7gWU+mfxdCAg9qeXhH3zHn3xs3tVffc9dfoll+&#10;xpUceaKla2gZaC4f1zSH7NkEd/dc3yD79OOxKLnHnhHDTOGCkenEYXDgvfl///N/SZzOxFiy7hMK&#10;YS+we/GNMBFuJgoTbJ1MJ0Fo54ScQDridRdMLMVo6i0wVcJLjHuHQOiCFdp+jZM6oLMDZft54uK5&#10;i8fwKmfK4MLbiY2BhpE5VKefE/3okPJ1JvwmvuNpelsAqC4p056eV9IJvpOd6p6A0gFcoEQbwEeP&#10;TOQBaIGl1d+4ip3gbR1c9T5k6nFk1vFWLzlDXU/uDv4OgnAOu9KYY/xHhgrQNJO90CDf6rRylOeR&#10;30QDHsADJHySND7lAs5f62fteiJEsAM6BTxtyeoDLnkipIlWeWXA2gve7ODCw/V7R7E5+nOxPq+d&#10;ykmbWBVfFiXFgJNydF7zeeplMqHDor/6qa9/dKqIhw9oHEX/XQzCC3TAiB7w1H2T+NiJId5sZbv0&#10;aUxGthEXTQaRwcS6T72dE2VypVFtgI+Fv+Vt0cr+0iwPOkS+0Tmi57j2sG1SGDkag/iGXsTComAf&#10;/nff/e2KM315Fxz5wgnATznBL9/4Pey6PxTub/r2gumx0RP/H//4Kf0rfSb0XNB94qGg/9HD7wzy&#10;4+gTO6Ycrj9Q20YHA7J9fqiP0sYx/Zu8g9t+cNnm7j/kB0GdNqGNzhPQWsDbiaCLeD/nwsy/y+ui&#10;//2//6ee5Fko93qMv373XWmw5S8/53V82S7N+nSJxfB0A+Vx+IjjyUVeVz+TQT5Tzh4GZicHjbvI&#10;s7G79iLX6D+xRWb9bnmhsbBlu1XuIoT2ygzKFrGeT/3SB6gfm8/ANScaucD3t+9qG3YyKfprLoh/&#10;l0W9b3IyvJMk4wPao9dM6PQ7udkC4uQOC2bDSz4WL4Mz9umCVmKCfqPvTIbR3pME/MipjzG1sUfO&#10;MAkRK9rZoitXW6TFE789cSrtYw+0Nh/gGwK1xf3Fn2M7/OBP++lb9n/4+9/D/+teyOjYs0F4iNCL&#10;TPw9i0fu6v61sq1vyGsCQ9fRhc2yyJzF5817ePsAfMWJ7erA9viDjjmp3zabyzytNPLM75N+k4sj&#10;eIzqdz/cdiHQsddru4E+gY8x09bi9o6f8hd5lPvQGR3+AS6Qex0bPH6Bq0yug7c60QssHfLx3fpX&#10;/eJoh+YLCD20gG0vXMW+2mtnLiHHTKxH1pQDOZgvHf8tOVOs/cMCdvKHGDJfYsfSyL7czpbd2k+8&#10;wesCQ+jP+OYCwywQ4gHfK2n9lvLOIcJg5CW3vyM7fHX7BoTLJyldHFtx/mwSk8Se00+0QYPMN+4d&#10;4+rVLe3BH/rwffhh2k9/rFSHx9Ypg5vvS5bOKVKyFxWXdm9G0CDQE/TQl9f3Vcvsri1bsff0eX5K&#10;TBnDo88NwXMC8G8AGVYXF3TZZ+UdekNnFwTIePNC/+57y+rZ3n59n639y56hgyYd2AqwJdyFnb/u&#10;WDJ2EhPifPyrTK5bumjMxw16+ubaYOaV83TqI58k/81vYmexK3/yTPNN6LqD9UP6t4Xu7SMsLA/p&#10;O84XzMcsgJo7WFQHLtzq+z76sxtN+ItP3exAX7YQ6zOPiRVT52KKG4bYYC+Q3/qMHh1PTv7oRaS0&#10;k2s2b8hb+PKT8uVNZjzkHHb/kN9XTEH1XZ8bSzrmhRVucjE5ybBzsplHTl+fkzt5IzfrBGfmYcGP&#10;/HQY/9mf/PD0fyI8vGa+GTEqm/r8lx9anQO0jEAkCkDuZvzeg3yJiZV19rfmatICZDbG9gn9G3Pk&#10;2GN0/hSIdGR/4pGDvCu/fbYXV9d8MH2NlcWE2BIT/N/XueaVrmKqY0va+qN1Y1yUjgkalzsnVMdP&#10;5lGl1bhNHKR8xrhcIIo/4aifi+zD2xgr9sHwqlK1qXIxYWzSztxEft65Rb1CX20fW3SM69rt2y3Y&#10;4zlWbSz2wv+hXeXonA/ZHcsR+MpzWMwFtjn33P6BP/mAMvHzTfpmcV1QD1Tn9AsgdvWPXcQsr5Sv&#10;DnDso6nPiRm2pTtcY6R+ZozDi5w7ni6tv3//fXOIORCgrzEWoPv9379Pm/PTHzkmd+tqp/AND7bH&#10;u+cK4SFf6Ffq2Hgu/M2N3PjIH4BMxu09HyKThd6VjW5s0BxszpkYUCZWgtrc+cMPfy9vPgzFfMTe&#10;2A9v+3Ks/Egf8u955tJC19xLHGlDHgyMIc035gb5TM6YhVfyA+dneIys5/xsxKj+79NH6DnjgZw5&#10;Nw5qI99pN/67xxh0yVH5ku/g9iJh7Am39WkH9iYGOsxYInfMuSmbzEV9czlxSXevkDVneBmLl19D&#10;X/zjCbRp7Kc94GtygcX5xTlO/mrj4IlZ9NBx0c0chx23TfWKD3d+0Ip8acPf6GrrA4du+hffjo/J&#10;Hn1TD37+ZX4qBM70mTnnojta+PmgT5+V31b9zrfGPjNuKGfr9RE+204dsP0+/Ud+ZKMthydmzYPI&#10;pBwP+uini0cf+m2Zdu1HkXP0nHnEnFtM7LKlONx89HPOaf0OMdujy/ZuTkWHXAtzwWbi5+b/l1yA&#10;/jH2nZyPZ28wS9sQq1wRKTbgi+l7+AOxxjYugKqjJ/nFHDvjQW4wOTEXBhInP+epbzTd2EXuXc+A&#10;t3LttmWx0eT24ctWYN9kFmv2eL/E4fqYPJM/Zyxx0XRDyIUd9WScOfjEQm39iPXNYfoUvQiv3cpo&#10;/wnK5T+xw+d0/LKMQ8eazhPID9omqvHl18bZ2NrPif0Ue8vnbG9eZ05VnuH7Ln2CfqO3V5sfmUNv&#10;5Hllq6NH4zfttduxghyX3PXl0Yls1S21Ka9NCJy22pO+2+wDdkPntsndH9Xrw+YHGzPWIZ627fyk&#10;/WH4GmP4NEjNC2jQqm1SVnjI4pju+h651oczzrvpzFzzHtOeORQvN8CJJ/1U+yfQS/y2XF34kwO9&#10;/mRZ2nRsjB927jnSxi4d10I3uNqIM9vqESbIle7xJxk6Fma7+Sro9fG22XIyqsNrZV4ebjiWm+hT&#10;34Sv+Nfv4fqwlz7LF2KK1lMnd/ZgZEnN0t8trmB16Tzg5AE4XTekc/705X/+l/8YHZIXkhucTxgn&#10;4LX9sS95ZgzIuJQ/NkVHrLLbn4Fxu+sP13nj+JqttDUXwdP5AXr40vsYsHZa+ivz5Prxl/lW/fKw&#10;xZNGx0u+ruGOXWpXvnYDwOMBt5Pb8AEOn+PmVa5iHNz2XYuLHvjiI1ZAdYztNx+yGVnJBAaXQwdq&#10;80PXPtBfLn+kbO3d+dCJ3W23bZaurX4HVvZI94KvHNV4q00yPibunqCu8kfuC8iRcvxqv7XXsR8d&#10;AV74Gy8bM5E3RYRpW+3pZ04k77tWAHpOGUQxt3LvuKN+/T37Y0v7YG0wR/LfzCfm5uLUb19IXMoB&#10;5pjWdMnU3JSGdAPaotfccHRjUzrc47/8f+eOlbcE8mXtVJv142zZYWzUtWu2f+ZH7XLss2PITePO&#10;P40FYRJSY98do2fuf9xy8SfT2gc9a0TaKTN/MI8A6vqJjdirvuaJVzbgXz6i037WXl0zjvzmpqVJ&#10;yAC6C7uvTT9HYHSBeudCnZ+R4+AFeUlUNryBvLHnNtZw9ZFv+oTxzfNqeHbkvbG1nHvm6WLj9FUR&#10;mKcksjkBLyHoyCOkZJiEHQGY/n7KRMBLtjtRyUSTkVJGdkHCqG9zx43BivIqug2dGkb7oxhZXxvL&#10;HVrwDSbTHtbA0nH0lHWDdgNcvYkqaFnotXPlyn/Yl+46fWmWZ/CAfQG60I5SGndAoMuYF15VnYn3&#10;nqgIIq/MxIszwMp4DfApU4enut2iax88t/zDzsr6yf7iQF9c/rQvyIb30C9yvgyKgD1ATwCOz5YG&#10;3/DV0Bm8LbNgndYtXB86mLYpP4TV/a4+ZfDIu/S0XbypS31kF6NgZBgbLs2jeeuDcbVXsAt4K+N0&#10;hqGlXnIGX/UJQkliTjTuCdExTDb8sn7ThtzsIp3qPxfQNXI01rIPRyLKbj9kbNzl0YVS56/jczR0&#10;bLGj84K2P/avnRJvAMe3BhFy5MjdZi10T1YIe8X1BeyMm20SejpW8PMK5fAYXymauNbmtwhLjoXx&#10;D3qVuMXK9gmo+iXMJ29EntDX3GLvXqzUKMNlFBwbO+5kIrcFutu28qdskn3wQr9JK5L330AUDhsX&#10;dPm3gIyAXFf+Stn4I3XHbayzdLnyssnn91mE+e4vH3Iy9E1OlJQ7OYT/Pr81xTdo4LO6b9unfFdZ&#10;ZLG/VqyN6Um3nPSiMbIQmq5HQEocwMvFcU/iVj+8D8Fbj0G+JgahU1y8S3dsZ3JXHwQdL/yFl21j&#10;W1z6S7vaJV+TBwffCT5sE3GL/hYKxL2FM33LK9i+jl5vcjOBPGiQ2/xGQhfCVvgpjzmPjPKqvNUL&#10;acGr3OFvwp3AGB+efoHW2hgeezgBIZdyeRYd9D5/zqJZccZoBlN/O0mAzy/Glj1hY4P+p2552e0d&#10;2qHJJnf+Tq49gfXVP/1TY9iJ6OaOtT97W/wkp4W2f/xDB45qbJzPN9982/KxCx/MuFA7pp6c/ESi&#10;1V37sRM9s7hyJjDq0ZmB34nhnNyszB2bYtPPiSnAVj/lT3y8htoO5zAYGQZj5Vx8x+YE8Owvvnpy&#10;AOUmQRYazCGAPGTc/unTlPVEMXpsnbjUWlt2b/nhszxWX7GZqvLuTrHvr9otCO3HKWYPdJXLyU7A&#10;quORrbxCcxbSzJMywY+s9OFHsb+x08WOw3vlCvHGd357I3TdYCQmx449iQ8+/qm8hCQbm6BBlx1X&#10;IBiv0Vmo3KetffUNkEV4tS3t0l36YfAA8T9j4T02LA9y0nuOZ0x+NA3voTllR3a8DE4B+iys/d0l&#10;WXrpU2B4xD7nePGf29olNGfOeNOsrc7874n/ev8phzr8wYg3crfg8aWuT0q2bHDudmRYOfhWXJ2+&#10;cHT/M30ebLoL941HogONjWyFoyeq3vS389SMDHx1xWb237xx4WVyfrGq1PRFu+2HEfDju+DGl+h7&#10;Rao2Tpbl8GOO6qC/WbTyZGLfatD50l9644KnIc1X5YyP72eh5Ye//0CyLih2EfkEoz6C97e5YWjm&#10;CnMii5k+CGzNg8YPEy9szF/ixb4+I0Zn7JHXJ4e4mcXJ+8bgnlxpI3/amluA4liwzX7Lk7uNFxbZ&#10;pq+ZT4ll9XJDeLNT8D8Hr/FX+7+MFfTum9jENX4jX7xXfik4gBofq9cyEBlfQI+njpyg/Ttbxy/j&#10;GD+4g7f4cJRvPFok2K4F5/lBf8+f7P8Ojpg1TCqfPLZMGxJcqPaOQ8ligWLnvh2L2DUN0Np5wIWf&#10;tiN/EEJm6E7Z6m7bP9t8Gt/hbyyny7bHsyfexz7bbuNl7eC4FxUT02K/cRAO6sn7PH9b/aNR68XK&#10;3hAh1vQtPEFEK5RG+oJYJcPXmQ+4WNifXZAz5LXqkjl5dPCzBwvokY+Oxgew25aH7ucfb3w6owV1&#10;aEaPI6t46FgaveYccPqY+cPqZW7g9draAuX08opudtHeBWbj9fggd8BngQK6hXBAf7oZV8390DJu&#10;Rv1enF0avWgUm/PbAn70ooByxz7aA/PCtjOPCY6Wnd+eOc3KC1c9Wr/kSeTqnb7X3Bd64i6EO3fq&#10;Be5zkzv82i0+6Rif42//mgu0xya/ZB7pRtvGxMnzeGlnjgm0txjoJhy+F5OOQX2xndFxZJjFQ31i&#10;4qZz39T1olgWncn+a+ivbGjKs7Yu4vzw4w99AlnO8xQy+NVCuDlv7D9vQLAAnjk6PULr1yyY90Z2&#10;dg1fuvLVm8wH10bk2TyKpmN+FvMhU7AvrugoZ4Jtzw4TZy7khu/xkbmBOoBmLxREF6Dul/zmsTFB&#10;+ddffajv0Z9+rt1khbuMrdhvZDFmLozNnnMUvpqc8fmzcc853izgr0wj94wFxjr6LMDf366zD9j4&#10;NQwe3Lv+qHyhnua9wQJ+c1W2+I9u8U1jB3/1I4f6lXWJOUbjrhv7qh9/zbmLmPEk78fYaNu4OPsl&#10;2h1PE6tkGfuOvmwaT6GM/Nxk1b3JJ+y7QGevKf+UJwM3PrbOlgziE73xlfgRC5Oj5Exx8ClvGIEL&#10;R/6hkznTjNmj+2XztO186hhY3IzMON4wc67g4pXcJlbXfuMPcT7nlnMcuUblEiFDtKvd1YPiHdkc&#10;75tQmGtzQO1+cOE4fsLyas4K2ZV9eayMO264iR8OPw2f6QfwfeacJedaOf/s/uEntv+Rm/acvwEa&#10;fMzTYWKhPELTVsyUFpyjJ3ygvudAKd92rcixPKZsx3hcSjfbN6GNX+luXDvOJ0gq7BWat3K8+K0L&#10;ztKCVDqPNtNyvjsOBL/tT4U8qE1lJou2eBwaZK0EaTc3VI0N8GTrbo3JOQbbzr6yl8eDry6V7Tl2&#10;0Xe0dlta6oYq9BkHG+fhO30rtcYQtA7/NqjAWr+eJyobGUdNuqzMk+PVLyn7YI5HvlNSeV0MI5e8&#10;59y2DxNEpNV5t3J5el5FHWPCYfeh9ubkaWtta5VLn/Jf26aNvxOX6Hu9t/6hzEMam3P0saSHyj46&#10;znxuxv9bi+6hExo7X5vaL327uSV96qxPOwcl5/RP47f8krnniYvqHxz8AdkBHf0FLW2nXp085Lg3&#10;5ZxGlengREKJpPTFXvNBYu/jhTvjAh5nCI5OjgIPv8zh2HR/x16Z/o1f6UavXaMxx3M6w89YdRwx&#10;TmOSiZc5AzvQd32OHngeb3wrr72TzzkoFmx7/AF+adh99SvHFPzx9+YnfApp29xI+YVDj7wrs6qV&#10;kzR88QRlYM5PDy2bl2jFmbhmwwfP1ODVeQv7Za3+4pdyoP6S+xwre4J6sn1afydmQY/z1pDe/Ej+&#10;x6P3y2e3T3pPsyh/fWOWMv1o4tvRSxiafDXlYl9Z9YzoclXB/qNPwJm28Xfq2Ld2j9w7/vI7QLNh&#10;7+th75vG2g6yPjwya8tW6zvHaz/7te3hPbKdXI5feOub4G3m7mSyRvpHsH7a+fri4V3aoYnezFcm&#10;19Cl8hxfklXf05fRmzlFdIiPtfNrMcMnVF/FxRE15wJz03ttWx0y75cn5KXo0FVVidJknmA6tKcT&#10;Qa/uJ2j7Cp4IviCQJ9EbAJ1sJZAZIwRdUffqOEGi8/UCY5o+FUNnnW9isj4cJXPk/wqI4XrV5XAC&#10;ZZT35A3+4E6MSzGJKPUd0E8CmECMMXWcw2PpoWGfrAt7AXYTETl80PFxsrX72nK4bW15Tvo+mVDn&#10;T6dRt+2XB361TxSX8AG83QqENdKWTx2dzwQs+Oo0m+0c7wVg+GtD24Wltwtn5J5EJeCGVhNm2jiO&#10;59oUDeUzAAyvsdvsL/155dzwW17qVpbqS558dtDYtst/bbr2w4ec2rzWZY/pgyzgH+V8KKG1UyXu&#10;OjCLP6+U60kifQ08OifakwAuWSPQypTekf2ZQLc+fGp3qmRfmU/taVsZSFOjFreDWttNkgr1xgmf&#10;uXC9T8Aw+w5kdNkbLRo35BVbCdlMp3oRtScvkV1+3IuVTR7Hn/gk0PoabraVCKpDiLyPfehR+asJ&#10;iUkwOnWL49Hv3RlYyt8F5+o/egep9n7t94tf+OyiBHq/eR1K6d6+27t2yKDPvj1+bX/hjH8L0AtO&#10;Xx9rx/6RH68uMIVO6YWHCeuVGxznQuu3335Xm9CxF3uSI93Z5K5Z9m0WrdyHQXjA3QvwT/0rQL7W&#10;xnOByfH05e6EFhB/1x1dD5lbl+PyLl8xrHTsYX/8nTyUeBmYfhtNe8jeGhkg6LT+VFn/NA9kgIie&#10;oPoEn9zV52ydNJqgutmnfSdyyQnujLL46Wmsj4mxWXoqqdMfnZRqtzLzwaEdND6SD959mlfY7c0Q&#10;xqkZtSJndNs4QEYurG8NbpGfTi4M2Dc+dRFy+VEooN/3aW6DfAibb6KJt7Hpw4eZgBb5d18T54nK&#10;vp5L9Sz00mvoG5/oRa5ZLB4iyubuPAtk0SUyGmuAMZXdyWER78VCW8rYXz5om4/uVk6juvP2D5lK&#10;K3i10dF3c2EwS4N9QPufxcuMWcUJQTjr793Cw9cHX7Kurl6fuHjZKV8+UkaG5bPt2cQTX/KZfoA2&#10;XW3Z31Of7ko3xn4IDXQsKMAFbL150fGTz+pMNn2fuO1VoU22p5zk+byxFDnRJMPoatybNiZdcnZp&#10;ohOYJ3/Hd+JF32G/fSIYGl12DG2jfJV/DMjn78RK4sGcCkyeG/oRQkDOK/Oyiw6bsh3oGJUtf6NZ&#10;2O0ccdPBXhvgs/4wNqIz+toCtOyzI9uF8/BKtbqxu7FyLpDX3ifmyVSbltbKGQp4nLna8hM/o/fy&#10;R98JtXwyvCZ21JMjspYGvxx9p7j0Y4VzNJvXOC8qc7D6vi7/0vHOzZ51cwFNPI38W0dW+urjgKhe&#10;ScvPW7e2WDVey4Lflk0/w2c4fMxYa+HUAu3S2zk5nUdv83rju5iZ2NK6coVOu3Dmpm/S73/9JQXv&#10;yRu7+32905fxR0vs66viX84E4px+8mpjPn11/f7mp4ln/UGsbA5zfOEcZfRnYwUaXagMbTEk5+8J&#10;5Og0fPFGI1ZNnoygkdF8SXuxQk55k+xuLJHjHGvDDnSMt3pMNidE+qG25ht4wfPUpr4IF6394L8w&#10;tj136YeOENVHe+E3bT56wjdbUJ/IR/CiH3rPcFW2UNw9eLFd3w49Oi/ubm/0wX2W2y/fSJqpTnOs&#10;bDI+JefdRj9E/w8h7eW26XNjn8WlGmvcHtua2VYG6scXHQvjB/Z3Q+H098HzivsYMHhhZnvk7zbH&#10;z7yqrJ+jAwrDJ3gn7pTx6T6pyhfaNDb4Jb7zp4wc2me38ZvRcV65nzJjwF7IhIN+eaGvwQH09R1x&#10;2ljK8Y5h8NF5m5svvsqrmoEnaJ74b5NXOhfJ/IV3yPm0j75T2U/s4F15Mm/VDoh3Y+WlZ3xKx/V1&#10;8aN30K5YNcbwfc+LYs/FsQVold5Fa2x92TF4dPd0mb5tPgjfBWE5hGR+X9sFnv5cCnz2SG7Bc8dY&#10;dgX1xeEJ7/nZ+rULvmuz9WFph+8T2IBtItjYqDF2MPDIX7SMP7TLDNYF8JS3T+dnaazAyH8klLfM&#10;hfG98nrq6EFv7RYcr08yg2jxnsd/lZ8pAWIFWMCG37lt9RavYiSfyO5GHDaKG4onn9G5n+QyuXDH&#10;LXaRT/mInPqOvIh2Gpff5iA8yWD+Dt9C55wvJ99Er52f3u3oN/2mbbU/NEf+sYO+DuRHUF8ffzv2&#10;01BrK+3Ycv26crhh8Ou3uaE+f/L2HXMoTB+hhzn/8Ga/7c+zdoCHj5s7yPAuT2/Cde4i7sdO8XV8&#10;yk5HlbbhSjy11wagb59v1v7Kt/6p07P8mb++hGP8DpWLztj45ovf8F3/TT/E45Zv8hu5ld3lsBb4&#10;Y3VYWsOHrmsHY+JeIHibc//6L/FDZ3TbB9IXek4Yu4qv6Rszn68fyHzi4Oef5an4OP6iBxpg5Jyb&#10;byb2pnz86JzQ07ehmRsC6ovIKMe5IMhmaO3YuPaJduVL1i1j/zQLTH+wp2xiyvxm8vLy0C6No+/w&#10;0N+eUPmDkigI3vTh7btywfMNBOyyuQKN9sNDrPJFXjnoCXTwz+5wrBWBypVt+afJtiM3nF2ni4WK&#10;72tszI7zlCpO4zfzo9ghvgirez+00qj6p3jiPDKsTSoz+wTQ7p7EdI5t2b5zSOdSyU/0uHKnvrz+&#10;n0bD/5QpWsALD7QKh+/Wf2m7NuI/MN+DubL3nDJF7CCWPLkJ/2qrXY7ZR/stH1tODMPvJ/WvYeZ9&#10;pzR4jSv65YMmOqD0Uy++Sju2f1FfvIlT9fcFxtgj8bsgXlbG0l36Z4vvcBuRB/dusze0jFyTO+6m&#10;07byZXdvONR/bprJAdFh4nV8xQbTx848BHpg5STz9p3Pb407Koty2Wdx5QYxsPlkZevv2ebghzyg&#10;wLLyub42sg0tN173/CF25rLRcev0L2Vz/EffG35bP7aIfimgh2NzKX7+EpjvYCIHlj89H0wnv7PN&#10;i+Ieq+t4Tf78bQ5GZ+3zJZ7PMu0AG43so3BlSbm1F+B8qHPobE+T2rznTc1r+vaMA8WPj9n7mR/x&#10;eA2dC762zUMf+CvjC7uk9Ev0XtPf9cst336yuhorZCp/L2xwROWfteUzdtBDg1/b2vh/5gDLa7fa&#10;L/2WxeR7QZZN1TGNdarlBa/tOD6w/rj215RtugdFffFFJzJubOzYBwn939FNee1Knldx1DfXtF0q&#10;wxetK66PCE+Z6bVry/iNvTIesBub5OLszL+HVu0QvI0z2/VJ25wupN+WVnqZMfU1oFPdwmPH28pF&#10;6FewPBWPfOJWfx05njemXbjkNy9EP2PYgvZgt/bpAPAHV12O98GPrSvC+cKrcx3zC20PbdXwZ54f&#10;+pF168qpuffm8zbr+5de5E77/XlKtstSzwg2k94oz7dh0EYmchJU4Bn8LyctcwIkoDONu3Az/br2&#10;N0muomj72wlGEfOlzD+Zup+yTezbFu4GHTofMwAAF2TI7mvrlevwfgeOwZTvRJbbPD35ukM8+aDv&#10;eD+VWWQQs8wii0nc2a88Bpoc+2hn4W4HcbhAULA3nH0y+CkHOTfhKgdPuZ7HBlYWm7LBg7vt+krv&#10;HE89v87gizcwyVlQNnKM/MqV7Wfwxh7K1i7abPI/rNJmsDtAZfe1/K0lZ2Q3XBokC+ncQa4fHe+C&#10;3FMnvEFPkh/2b2G+Rsfxy3bQlWfl0HHcQbr2mfgeGUxI64PYak/gy+8od/E/x2uHwVn5R2cx8zv8&#10;6MxmZJoBMgnH72Pkb+JiZOc1dn3zfvxX+vlCT3uLquR+8oDzAhIefarqxEj1sfKXUFTuDtEXr362&#10;APeYdDpRPyEYXsMb/eq0Rs3x+EffO5PaJtHxk98CbqIPXhdIHu28AtXChIs9XVhBPHBMe/bZK7ue&#10;HGaPtOf79WWR/ugrhOqf6G+7vrjQT/11/GoHfi8KB48tZjJHLxfLIk/+3Kz4tM2SWL6O4T0h0lQe&#10;T1pH2+yzqckAh42/+5slZ58cT9nFpwnD9i+0xUQhbdY2p/kpvusH8fgtA8Ha/slD2z3mV2PRykF+&#10;+x/yO6rZiXbz+jnyTD7wBGt+XzGNepIWNU0W985EtJ1kecICDN3pF9RY263PdkFmcTeXe8KYXGy2&#10;edadyrXPsZm2+hUgtz7z7ky29K+vvuJDY8S9eNOJY+a+a9O1g+2TtgU43qrOEWT0mtgkuwWTtcfq&#10;YhsrkaQ/cbAT5ckFFbPyOmm3gKqfo4EvGN3ngrbfoOtJu/6QT3WIP+Hj485uMu2CHU8px8vijMXm&#10;ygcpYLy0wOaJD2MQ+mwGtNutNsD4VQbH1lvfbXA+xeelv/OIk687uYsfPuXmm8ofOXqRiA5pzM5i&#10;5W38trq0LMcW0LWhL1uQy74JU5q1Lf7wJ0fqV8npiU2/0UONZ17vgvzh48JA27LDWUB0TAY3fLAX&#10;G+Mrdj5/ylNM2cerC6x40EuZbY7ZcRdcSzxf7AwH9PfQklvQAE7smqDzTbal3e3BgQfmBHF87bg0&#10;yPIKb+vYqlwiV0YfxQXldPxSOwi1ceUaGeHpV8rBtBt9lkZ5DXrw0sd44aSguKNt5wJp8k8W9ELl&#10;8El8xpcd+8JT2z3ZNWcc+vyoje3J66F50SdUYBZQZ/9L32h1IS7bnWuOX1Ie/4kzYLuLU1uWJgXl&#10;dDuokS9ynEob5ePTwa9vT9vlOTqJl9GPTsvTdmiPrqi8y6Djppt5C8XkOyckbqphF/0bDR/DfTRo&#10;PK5vRrzhpUycmkp/Ti7ES4yjZXyWo/1Wu1xEFrEsn8oTecanN2Sg0TwVf6l34dXrV709gwzzCri5&#10;kEAaucfHxaHeMJQ8OX3KU8fzZJwb4Cp/dZn+7Rh03hOZxax25GmOj11/+TxPiXmCxU/IWMRYvGhc&#10;26BBZn/lYV6xtEN37QQPFBc+W+nX5YevRUt9PD5ou8hmnmBfDsiW7Zd2iT3obflrfvDUfal86+56&#10;wTR2UQeWrn00nsfKUtpv8feMr9YEf7ZnTt6jP/6KllnA3xjFT4QPjWer6pJKNmH3pr/yGtlDoejw&#10;5E430XCJvuNGQyfz/Ch3v1K35eYZxgC62u4rWq+xH7HgtG8UV6zeOat8Ixc58HmOxxYazV/gtByt&#10;7IstfbYXok4MoDlyZxE5TxA6x9JGnPrNvF5EOQv3+paLdPqWPrfnOx1Lggsm1if26IZ+ZWWna1wb&#10;H5Mdzhv9OKotXTZrH8+NEsY17Z3be83nGlO99sC8bQEuqF1Tbgxc/dZ+e6wfjG/5NxeAkz/ULW25&#10;lm8OwfKfOXXKQ7sXbyJDc8yx0Y7tPYc4cuFBLrbxhjK8HO+Tts0HsR/bTr5KfXj7bTzyAGrNE8qh&#10;EX87JoufvWH/txYH06aQRi7Ow0vmSr+f+UHnIskdiF6+yzlsxy4xFF3J+oRr7kHec4FX/Yx34ZOE&#10;3RhvWS5MHp+gk3QTOeUbSuQVcOUxC68zFzgXMaP7x1/mVa5sI34/fsyrjI+P2fKrD+Z+c4GhC1ps&#10;mD/8xCV/y+G1c9rRke/I1n7IZm1Dljsmc3DB8wJVmgfG+Gj36Gx78OqLHG6abDwHjxz4u/Fi5n4T&#10;x2jCUb+f0j5xtmXs4BML5jNtNhYnfqZ+9id+7wvV7HRi4cg59GYO1ByV2JzFSePC0B/U8T85Rt3R&#10;PYeVG87UTbnj1XnknVhduZo/0Xrot21sAXpAmyu2+So6bN34wPznPj9qo9pn9nZ9CLmegx267NZz&#10;jcSP3DbzBXrDix+iijdU8b+bVMyl6N5zjuCTobL1xuHDNWXyPph1OvbOvCuxPHbQZm03sfBbYlyL&#10;yREjx+iLn3jdCSeqtx3tqx+59T1U+H9k2HNG/QPQ0dsPhuZjbpV8Qhf54DJbdZ++oq06sewfjO6j&#10;//piakam4ipok9NoERRHbp/CmCusr53uo8vX4pAuC2irk3f45bRqdecB0XH6dnQ8Anud9cytgn14&#10;++1d6zAzxxlbI7L67HbsZXY8cmsvpswrzRcB2pmmTVsBBIJHDvl4oTqdg6V/1bVfjwuKF9nAcxxz&#10;fNnNQaD1aTtyGqPTn6eqZeLqS1A6kVFefepWOmxTO5lDv7Txym0Lp8fseORdXo59jN+N/1Sw98sM&#10;JG5nXm/u07GwOSE+j2fjyZTRbai+5qF0x2/7i8eKxKmOKgIj62znvIu/PAE5b/YYnJkzTU61rnxu&#10;1I5MHjTY8dFcyQ2bz7jUfiHcd7c6XQfZ2f4sNvExRwTJvN2ywYI+vfOBzfNbh4eLU9Z/F/SXPU8b&#10;/02e2vovbXsBOrxzNtRq+avzv3gAT/H1lGmQxr725XB2BF/yz+2D57zllnMbV7+My3y48wA0vcnj&#10;NfxOniC0r7ftxOTNFz39JHGW85rtHGTtAyhpy5bV+/ycDZk6f0nq3OtHyk4XLT6Znvp2X5yuMSAE&#10;Ju9na0B5wLbdeHhU/R/t1n5ZPHDjwNJ+EqLj5kP7C+xEhs6JYqNCda1VelhbRPzVpYU5xqdxxqj5&#10;R+c6HkpD7sGvsoV9qbNV/tuPjt26Ph6ZmjPOmpK4DvUHRT6lTXR90IZwHSN9aMKbuWkKA2tz9StP&#10;K85X7USl8MgtiC1dumKzv+HbtsntO/88ORjyxTftdz/Ewnf4219Qz64u2nr6vuN1qkeuxKH5fv4K&#10;NofEHMdOj/lQ7VR60AZxdI8ukbM2OzKhP3Yd0ivnbqfUG2jnxlfnAXOz8/p45hW/eYAnsH1We3zY&#10;2LD94Zxrpbhge+Fk7tQRYfUdlNtmOf61E7Ljp1OPvnlP/dOJdJCcxKa8i/Xvvp4TY3dQ6hjLdCdn&#10;6Kwx7DfRnYnS4vYk8zwB60JGJwoYBGbSkMBNAu6irzL8/cHxf3C3U7ThwYNLFjaRbA1+LUt5k69E&#10;jsiBldW28mmbYBoWRyYVgeW79HaSoq6BFrylZ1JooXxlVL+LBMqcXC50kp1hYulv+W6X5h6/3tY+&#10;lX/4q2+b8AHqF24eY8/7+KV+8Mmp7SSnm7a65XlcUT+j9dSXDUL12EQr7W5bOd5B1f4TeLCyHdG3&#10;3VNevNbu27btwnPlWPzVA/60od9M6qdsEgr8bWORaNs52bPfP0kl++/yhM3iDt7gkMWx5D70lEws&#10;PemLQ/aTnBqwsOwf6GvSE4u9SJB+6GShfGPXt/l9I9DTIDLn71OeFrDgQXfJ7tffvIIb7ZMISU8H&#10;x5UvbVK9dxzhbaL/Sfy7WBueTgZ2IvfxtyxYOcFGM+Bp/gUXzUIyMo4O3BZRIsfYAt7y3jbi3t29&#10;YPVe+3RgXERbMiMYWBOFY8pb0vYbD6eEtnb/ECx0VOdr/LNIfsu/F6ZXtsofhD1GuBd+M7mRt4AF&#10;MGByT9DrlIFxXgE6aILdLm3bnljGPvekbHKuG1q2bduFxg447U89HrpX/wq9J208W5fyhdf1o5sB&#10;dHRDkY3HqYkPuVT7VLCbGGhZYieh3zsoexJxTdDSJzJm+D2k6Z+jt0W4oRXSaejGGHTpz+fqg5D9&#10;ubHhq9DYOrLDJZbt7Mtbs/A1F2rmxJWt8NcWnolQT85DYxZi018RQjN/g2/hYOg6FrPaurjpVaLw&#10;lm8bPr6+zWuaGecZh/TcsCRHFzZtw7d5aSvTci6ijH+WB/7kNobq4zNYT3vyTS6bRZvJP2NjJ4jN&#10;H/IJv+WvJ/naJG+w+dpiVfgpv5nVxcDE9PNkOU3KB43VrbaK7+gBd/w8bw6pzixR+SYu1c+raMZ+&#10;6vaDv3p+d5LrdbL8Ig7JqI/R0x269WXq6NJ2YqHlTrCDe/Yt9qJv0bB2SPvaG19/I1a3c/NE8vs5&#10;SeYH9i/90CSXMr8hbK6BDvk2Zy0tZa5Dem1ZCFx+R4csS9M+GpgTw/74YnhecsZvcIuXrdwM5IfN&#10;EeXZ0rA88y6H2g2fmc+h0b58cBenh5WVJMavQdjt4E0+aI5LAT3YeXnsVvnwhI8euPvLU3/0xSi8&#10;jofZ64TdCJeUOova+qnY2ngfOfAAxsndl9t+p1/stBe14C9/+18C7cklh4BhM/2o/iILhMBue5Av&#10;4+v/LbymuXPsXdy96Y8Mo/vwJZYxQZlt5/ByX+xC79WdmCnOOHXH49JdHIrrE8aDt7lytAv3fmOO&#10;HVzAZav2xfhXX+NHN0zMfH6eJnOjiTkxqP2yHT/NuNu+FFkBjdaC04fn9aXy9NvcxPPx4/TnzYHj&#10;Kzn9jonexBd8F5rVq/Obv//9v//3v/zX//qvucDk9+i/aY7bHEXnjWVjV89BcpMdO3bBWv6NZPIl&#10;22282crNnS9Z2E6e2fEF7f5O9cGHSxZbdxGjo68tKG9drXDzUP/Sd2uhabl1u+0cr/0N3u1z2Mtj&#10;Ws63MlYfeWb83vrFH5wt/f9/i3d5hXTnDvFHXy9cuWK39HHnUeTsXOFdGpz50ItYOO3ZomP+mZe9&#10;dVNRcpUbdtwAID7lzmuOw/Yp2/GEhkNjzoXsiwkxIqbExM+5oUFci/t9qqDtzzhVHvogPmvc0CUD&#10;EAuNG0+qZ2xJFw1tT3BOfTzX8WXjkl8n5yfWyZsPuYD9GZ/yG6y5gRNUfvnwyKwMngvU226epmbK&#10;GceMsX9N/3ARc57iP4uWofOVxSy08kHHp3D2U1L52H1lx6d40XVuQpm3q2hqjqGPsJk5ATznFtdF&#10;+1Ahz/bh33JjCHvX1qH3OWsIQakulywRqDyzHdr4jpjK98P2biYx3qpHs4vRkX35bV/F85dff65u&#10;7zIX3fF+ziNc0D3nE+nT5mU/x5+2/IYfOqUV+7AL+kDdgnpzlE+/TD6h1/IRE73I5c0M+3faPvVe&#10;Wm6gkZtB5yfY5dDaDT5/yRLEdW6ZuANk8jHGmP9VtsiwMvKt+MLvX//1X+Onr3pBeG9WuBZ1I9+M&#10;xxNr8NFYOnixDf/fMHHTGybMsTre3Haq7R50HD9taK6IvnJ666dD35jH9nScfjzzZrEWe8Tetivj&#10;9u29MQm9Z99dWxtX+YQLtq2Yx6PntvXvLT+c+YzGcG9abDyfleW2y9B3vPabdsbNjDXpN9eTt6HZ&#10;GyXST+kL342N9Wn2HS+NGaN2vIyO6QNyy94YZ2ymY+Ml5eYjXTRNORpjXz7Dx7nZrAfs3AsOO0fq&#10;8PfJjQXy9YH299C1AKp/7wWX3vAdnfC6/ZT4CZ5+6u0A3sxGNjzYok/85vXk6oeXGJar3GQz/Q9b&#10;9tKm9ohcoPkqtLJTWusTbeWO9T+6rBUtqi+8oTU3fq4sGyudJ4UmGkC9Pzrhv3zgL5AfP76BD9ou&#10;9n0Bmqi+m7a6/fPYoAVDorvwu9bTsvXhjDFro4l550ljJ+dY8jywHuSG1Pox+ZkOv/46DMgM1gb2&#10;u95K59Q9xVC3YtcG9Dy2XJ3bHr98xv4zX1K+ONouHeVrT/uvAd7Wb/sQ6jmH4y3bbWmHPrm0FeP0&#10;nxvPRhvx9WdwyRcancsHH/2hfedbNJQ9bVi6+Acqk/3TVhn810AquKODPhW/9WYT62zwR+4sAXQO&#10;q/2X6CgHbvzBc/JAdx0GYpOKM/SW7vKFoa+Y09z0p422AK4LvWAu/k786DOdCyV/f0g+hz220d+L&#10;riC2yuf0K6XVO/rJGVeuiwzNzynnxTfN/3Bn7O4TrKPQEEb39Peb2eH5f7q57Hf6x6MnGNfJS7a1&#10;U3NHjsWCC+MM3r/SGXvLe3uOTCy6b3vHG0do8UNprKtSD3d8Bft/DczFCuF1AYfkeMdLOHtTuodG&#10;nP+RQdkCvvD6+87rz618ta0t6uvJ86rZgo+eOjx1L85Txlc0n4fP+Nl25Nv51l7E3jbrhz1+ysGH&#10;CyvP08bGVnDHVw64hn8Ce27fssiwNFr5B19PnkWJCM9YKo3aT3+8icz4LJ/dZV/ae8q/9aVJZLzE&#10;Uf52fgunsZe6zn8S37+TcQllO+fQE+vo+HcjFRpiHOAxx2Pf9c/KZmt+84Sta7so2RvMijDzFLQN&#10;VxnF72bHdnfB5D94r8F8pcKqEC+ReXk2PjtLuMd3aLWbncBTN8fm9NZVLj0eYi1+zHDnMnYPXzZe&#10;0FdCGfGO1yuPevvN/5H7GomLP63JtvLRBY4R/ysNI1YngE2seSYYAvicidw4TWN8CTDMBPUKoDN1&#10;URKtWJPQTiDcOeZCgI6Rqr987lMe2eZvO0sJHppL/1m2+3+0NYEr79PJ0EVnBgm63HKiQY6rQ446&#10;xdeGPvvZgFwdtVXmA7ZD0HXbmuz2jrDY411eHepuR8dPWibUDaZYlh2ccDpGY2mu/U3klBfW/idw&#10;Vq5OUIKzeLY+q8ec9K5eE8RsYNAEo9NMwLad8qFDT23IMDRGtt2HOQINHcfDf+Wgk7JtX4zqNHrB&#10;CzP/FyzvoTkTZWVrF+WzPxMBtNXrIJ3EpX7pmYBsZ3RxSVs3JNDf4j47KesJb+uG1tKzhSOO0HTs&#10;A2rjs1VU3qd+2ox8u/CkzeKJG78xB29haE/89qQqpptXG84JPp2XN5nFlkGFfvkuGeVO8OYgMqY/&#10;JzNEuOWS3VOP1uYXcTT89c3IleOnbHfr1fuWOywLbX/kmAFo/GB/bLVxaECJTRMbv/yc/kF+cuez&#10;+vEp0yjbmFsZVq7Vecu/tIUbVS5dbvqDTQ6wOlgAB7FCt5FijmMrsjiJ/ToLIvBMYhfIcsUZfTIp&#10;L680nzr1xy8apRxtNujgYHn+VK+95FWvxZ5XUkzlTvYWGS5D1b6vYqmyPcrWbrtV38lK/L22119X&#10;zsVbPWqLI6Qyuy6QzgXEnDL3aZfJb3zGcvKxVyf+JU91mQzQaRcCTB7Ht+Nnsria9uTf11OFkYsC&#10;5JkT6/tkn9wESfS0nbZiV9ZpTKdeGT579/nqil5Pwivr5AG+AqPTV1n4jX6xCb5OYjZHFym4FjTQ&#10;R1MO2Qnt1JsApQ15QgM/uHLy5ASvWBRLsyCYymkWvNW1v3OV9ilYkrUh3Ywls0Cjz+s/Y7tropAW&#10;+HcRhp0Skws7sajcLrZE9lkYvf1PVvQXyFTbHn3YdG1ZG59+/jkTHcCGnzKH6BiSaJhF7eiev8bB&#10;ibVvkoct7KHRRd/qql9s3+fiycM94Ui7LlSV//j2moPAO3oOvcmd5HFcyDYmL7xNflSuyra2Ct3J&#10;R3O8Y3z1TV2G+Rkvgs9mOTqyJg6ay0qserbPBGPsJBaHz/LMUf3fJ3BUHih+9LfoVdi6ExvNA6kw&#10;8b1aBQdddia//e1fhyzmjSV1OVtuH80A0XhbHHXNKymQ4+r38O2JdkJInlu/b0xXj8gC0lUCE8N3&#10;vbKBEeGSuvRnwu2k/W5HhnuBYezUse7IRzevjEVvxzQchsbwIuefgX5JVtPHJ41pMzIqf9L8M37a&#10;CV/ZTzv7YMeG2W9Rv6Z+kNB9wtIZnOjP16ePm9/KK3OBa/w+fks8p0HnDyHG/gvmvXsSOsUn9hfh&#10;bEMt/k1OSOi5cCIH/5QnweSCb/NWh+/+9rf8tvtfu3jDb2xsQb9xkuNeJAsu207+yhNlp3/zmTJt&#10;yL4LyuOHCU/80ZpFo9gybUo7ZXT0mfibONTn9FFl8Ny480/57XU28IYIb6JQtnja742a7MCObqTQ&#10;Zz7KXccP4q8XDmqPtYnFq9gm/WLz/dxENzld08oYWragx9lmtMl+i/pFVrB4PThfo+/kV0WLO+Xb&#10;R7a/FOPCOSR6/CXaWy8++1ryFMBDe/DZeLB+lz+28WMr1o8qLbXvieBY4IF1dkMYj35SZAFZ3xq+&#10;8mQ+ufhVuwevb+hR5qJC8MjTz4NhbVIZ7lhHj7/lD+OrvB6u4TXz3C5YJWaMJ9qvntqNjSfmlPs9&#10;0N5UFBo7HuofYsgFOFpq8yXoecWJTXFCJuOieZ+YR8/FF4vO4q+8T7wvvVumlzyKG73pBMiK5o4N&#10;nQ+Iw9TRPapljmYelZjPuIW3cjbqk/gZazx9qv8a54FbmPH3B9BkSz/NIC/87bv5Ddy9yXPnIHDJ&#10;9ylvyAC1Lz9Gf6QSMbUDvTu3ar4Ynu3bkbvzGOk5MP2dDmmczx6XR/t/9DSvCk8XuHddQNvaKeX0&#10;ts/+exFc3uCjxduL5PLSPEFedq33tTmGHuTr2wX4UpxAiD5w8p+GM3+p/ch9wIU8rxbdeQVbuPnm&#10;AvpVpNGXzBU+5dc4Qp/8ff/375vTjQdfm29loenJT942bvO1mw3KK5Kal/vIxeroYY6NvjJvcLD9&#10;LnneHNLFX/N7sUZ3MatfibfRl8L8fM/NyfH+/bxCur/1Gnstrv5Nf3Ny8br9D436uLQmHjo2nNBv&#10;34mtnfv6WOJ72VYfQmV8jR9g/rXL4rOrMji9kFcPGnfo0GbcGbuMTkvLuDA3ls8FUpg7XwqX0lte&#10;scjFF97yXr4rg3YL0zaeihBsY9v1tvgW6C/sbPtLnoAFN53ZV3bLMLT5+77RbeYmdPOUqLU+1h7d&#10;0B9eXWOojWbcY0e2eRd8sSJu8CG/7diOXdMXc+yJKmMMuuRVJm7ElrzTNwgRNkAHYDxwEVL/4pe2&#10;k3fytIx24gauuHQDS+My9gjxqy+X0PmKZOW7vDuHOmXoKwd8Q07n90A7P0OBl3GoeTb7dBPPqZ58&#10;BjdlYF+Za3/pan/SqeLCZZ/Uqce32/TQBfy7BohR4KIHJ0X15UHX9oljXxkbuxAj3wG2mzFx9Nb/&#10;esNd+FuvNScwToVZ+fX8NrbHe/l3e463rMTp0Z2K1z19ZuwauylpX/PULDuyr5tt5CJj482DtMbD&#10;17B6bnnP8dOufG2PHXa7eF/cBnf5qsfPvGBywbToBUR1oZ2vKaTn4dPclPKnHeyjZStGF/dJAyV2&#10;KcWVOWX0oDVc7ToPOrRSXFBu3epTfh7LWynMK53y7tweFbZMpo5Pxyc5POJnJ7i3p4YXrmIQdNzN&#10;VoxWv+wfEUsD/9VJ7MA3HwLVPSwca+8najqPP/mkSP/GlzwVCxZr+Tgg8+TDIeCYztGysrdPVZbo&#10;bt4QdeTJC2KE/umr2Sd3Na4+dBz94Y8et00uGq922GdynrY5h/BmptCujSJfdurn5bfNGws54Bdf&#10;zbdZn15QPnn/hwtlAABAAElEQVRuS2a7+ObNaOzcDw119UV+lmnkz/wk/Xvh8uuxrfKNg/I/dmj5&#10;sYX8/87Nd3BTTx/bpW9cIrU3eG38mYsMfnKKAfQA2z9hfVtbpMo2mWDsdRD7iu7sk33bbxxA6Q2k&#10;B/dLm9J+VcFmZKTO5vf6S8EDLh2Pvi/kDd7Wr9xtSo/8yWkT//P2qcWxNYe5cDmNWZ0vpc3yGISx&#10;uTZgt/YXz9ac19s27M8YBTk2U5759zOutQVorT2nROEpP/zYGR66S1sb+3Pum3531s+fshWHUlRL&#10;fFx8jnnRlfuibutqq+QL41nrQhPd3sh0hMPzS8DG6CzsOKrzu4l8eT/le+LqY2DxRrYUVGfx6yGc&#10;8SeZi8t2/fDX+PJJn0wL7zO/QmtBXtzfZdZm50/aXH4K+tq7OaD2GhrknHE/xxGncofOE0bKlOib&#10;7Jw/yGhN++jM3qH7FSEEzft9zWyOOwFIk+18VVYHxIhyCWCGAt3WWNnLtoNaPFJj5dWvbRO813da&#10;DK0RfHHQs49mFXMcvlih/fzsCdPb/BZMKjRsMujJXGTs3TM1wH1Cgj5d21kMvvQJp+msE9ivnewk&#10;X9mL8uinjTIyMayJKeeS3aC3dbvF+x4sprNvwiQHegC93wGz569wNovzxK86qVh72q7c2zGe+Gjs&#10;iZhJOYC/k3/HS8v+Ahpbfu+f+DhIytFqAGd/+I5u2u6nCWIFXwbZsocP+UzItHcisPzG/vQb/6LH&#10;/vjtQFc9Us4naVie6LEmezhp94rTnayh3U7oIpTOgqaO2btP1I1/1qfo985ZsgZXJx47Rvf2+5e+&#10;rD7B9crlX3Mnq8mmhSB8EB8b8Uni9zHgke85OYbXzpyFqTS8rFY619HsLE1b9T6e/LWtbrGDSVxf&#10;xawsYaAcsBveT3D4mk/pitBDv/jVJ77BL3YGwZhtyt6e3DD9dcrTpP4skoPAvtrhlRit+1/5qp7R&#10;d18fUflJkp3x1xmM8XrIh/bqacBe+7lQ81lSb/09ALSgZaddxC+P2Bcsvx7IQcfvOxnJmcLFr/iR&#10;pX6oT9ZXbDJxUosd25LN38ILPYKzcO9tibA7dg6ev/aru7rx6RD9uvHwEvvaisNod/w5utdu+KKd&#10;j6fc9+KwxSZ5sBd/r4ni5J2VxXZ8k36Su0T1e+3JUCnpjW4EmpNZfhg9agf1qbMIuL8pNuKMzI1T&#10;MscP8kd5OaGnZ9p1jAg9upGXrk5iyD19n55Fb1/toJ4+07yTCvRXHmgmqXypTU84c7zyz0WOyTUb&#10;b+qGhnx3Jihpsznaog253+aiBtvXO8lRe6MOyY45usDyUxjvRJwtLZqRAw/6ALKz1cqtvTr5qfrj&#10;l+Otn9w8C9dLexcI0RubTW5bffDU3/G18DCLD/M7dcosKDf+wpOxOunvtkmnvL1yG+hPcNHYk+wt&#10;EyN4bm7tvnjtqcrkt55khvbYWSyd+Ek7+Prn++iL5p5sXXpkQrXteiIeOhMzkyvVkc3H/MH4ZcGc&#10;PrjwWD/w2MQneJVblIe/eNl4qr7BBdt+9phpylt5virntW+e8zKHp+BCnz31t2+3ctvhsZ/aJvKJ&#10;WzDjqXjT37blbFe253b20RscNhprZH50fKAGXsf+2MaCoPFvbDoNU9S80PE6lnMesjTVsQ9ZO744&#10;/ANwx7gJtfG2i6yn7fST0DzlX2quzgXogeFnn+x9Am4EaTXZOoanDSivh77KnmO849Fh8Mk4i+4z&#10;F1LLXsqesLaWK/Awx4lEF4oy9rzso30cx3XRIDb1fetirhLOLUNbDvw6N9X98i7zpsTV15k7iF++&#10;YW85gs3RkDv1M+XXnOLgEGh8bJFp5uL6if4in+Kj3k16hew7xoduzbmxCTxlFirI4dhrbf/Tf/xP&#10;/cjn4kgdwOPnn38qLXLtybh+DsjiRiUXpvRJbcO2Og3fw/vk8+Yc+2n/qa9Ao8voFombF8itsCdu&#10;4YHvfuCA4nRv6zeuTuFjM22nfunsdtGW3utyx1O3fWb4a7dtJjaW0p9v+/vl0eHJ56KfGHiCcniF&#10;7DtH04cafA9EeM19XdibG7+SnU6ziYGe35VvTZs9+SKxKhbkUvb+6OdN5oLc+sJYsX27+fj4Qv4G&#10;+2aIzgkSMqOLi0CT78S1+MZrYvWc64bOjI9HnupwYjW4O+51TE1Mrh92fBBr+kjnJGm7djKm9sZV&#10;uik/bd/nt2LNbxo/0Vmdj77gLvMe2z/9iG54O6dfGtuX2OjX3IjpZkO/RRwy4T96GJ9A/Zv2gC7G&#10;ar/r++uH3MBsPsuX+LdfJLYyX9g+rI06wH7dYhDgL08EqJ/+n9yCbnLMr7ngY544iNX07I6uDsgC&#10;On6HZ+XEJfR9yG/rRvSvciHEK6D5f/1dnMg88TaKv4ebJ6v9PrG3gOCh3udz5mPa1L5C97JJ9Igu&#10;/Ln93MX0xd2nNytsdFXOFI2HzkPZMJ9DLwwOjzM2p+Ge36JR/tF387+8LldtLrSdWBs/8IXzvOor&#10;fvMHZ+ZPM7dburbwLJL+yz//R4cFfUKb0X38eddpM0f4rt5KFt8WNA4jizmstZLyOnqXfqK6eLGH&#10;ePo6PzOjWky0H7lJN7zMQUbPYYw+H+mbaIKZw5jn+/DbLSd85cEKrSnvvDplI7OxSfnE/caIMR/9&#10;/RDm5le2V3t9cWx2xsG4E8+l/1ZMhtYcj9433aEF/036u4vOZAXw9ZeR/+avbn20eN2yi/iN/0JM&#10;UWF0GluyD/3xn1gTz3MDTfEYD0QeY+HMI2ZMZWd20recn6QbJDaTG3KsfHROWXzTXBdZnBeSad4K&#10;M3YpDfZNjBobjMX0MTeC70YEuo9N5liMiP0RbXwFR7vbL9ufjg5B3ro29JWq12X47LlBKEy+Wjs8&#10;aOxCcDxRcrVP7PmEkXnGCeUbV3juZ/E77zy0lE188D+Ijod016ayr/41KOsF/PwcgN8wT2Zq3t7+&#10;4eKQG/ngkZc8nbOJkQDfg861dhxoLE68piL+TrwEp3Z7xFXFC131cuTmtdFDLGaM/nX6agQoH19r&#10;/+LleOlfCK92On6kPQra1I6Lc+yawjUXBsWBCxa/OkRO8+DtI8/1bzJebeCctuSrPXOMduWNHf20&#10;kfh7DauXvvO02e5Xh6OHfbTbJvuNnxC0nTelzX5ehBZ50kdIVTmD1K35QjSLGGgMVPJgps5f5dBH&#10;7R+Mkpk8X7lOy22P1NKb+qU9GMrkEeq7sVsOYMuRO3EWmdgJVKzDd/pDYir9f8V9yrSF+oabzH08&#10;IIP+judyQWUKgZnDjQ9KL1+b78o7NjAud86FxumvdGvOSd05za2sf/Z12ym2ZNv2k8l3MwbxVRQ9&#10;CrlBsutC+J/ydx7WCZDVedPCyuWY/HRsbAXPAz7NoSfC+XXjZX20dL60fdLGGG8yrsxtk0JxqNKa&#10;9dLlT/hkqv6TettkL8war2/bjATPY/wT2ddP0Knz13+28gkTfwuzf+q28A+26K28i9L2BE9d+1S2&#10;/tYWu96z7WyfMqOzdVve4yMiWhPfE+OrD5xnOz22cVtVgkXXB+0n/kP9ylpEuP5KV9wPv61Dz191&#10;tJfjJ0375Tlst1lwxF58e25KxEM8Wh8kR4/j1yC2zdJ8xoy+jPbMnU+8opqYAeLX3PVzLtIudP3n&#10;2ED9ylsZF+mxxVeeSS+rXNcrlqNrz+NCq/0kGCvbc8xFap5QHr06P6LruV6QvdAP0iuZtCPT2psc&#10;C8tnbbNtt1752A9PvMaOM1S4HvTwU+yv3zWWzKFS13XLOiFUkkOszxzxKlMCyuygQEb68yaoHY//&#10;iEyOnu1ZKF1kJzAUMmg7We7CJOQVNoTempwxQARaeBpB8nvndxXffd0TcHXP+m2j9ZTfBmxdDkO9&#10;ApLnSvDRjJwbRFXoaE/RzzlZU0Y5gMYMyBP4LePRg4D3af5F+dTjjwaePmtQkwT7JkxOEnsneI4t&#10;UM+kNzyTGNUPn1kQ0+E7YU3wm5w5AVuA9/wodyLNUcoX1jbVfwuzXT6Kdt9J3xOUkzsYF86znj3o&#10;Ce/+DD0iKNN2PiZobLLyoRvpQgQNtDpAJyiVrbxLt/Y7SQsugLP1OpOTHJ2EHmwJrxPSMxDOE1gn&#10;0OuTyJLtTjgtoCyQEz2T3S4CxK8WGwB5+0qylJV/aFTX6jtyjfyjI3zJx+IJvDkJOYmOrql/glgY&#10;nCwc5WRlFxg3Zb+wT3BdIKaHk19QWbKtb+h57LQ2hbP7ODthmvOE+CK46bFQCtUv9ZU7iyxfubv7&#10;LA5UNq8mk5gCBudo03302/bEzsoUShNTx1acBFes/xY9kiyGFp6HrrsX352nbW98JxPTVgMm/Omn&#10;mXDgtfotXzhbZv9LQDb/kjrYyZPY2snUl9opQ1vffptX4ttHy4TxTSad/EvdoToUVv2VDw9t7uPB&#10;C6kpy5a+XXQXT7EXfItWXpFF1qWB2e3BkW1t8rQZDsrLM1t9DL8CefEg6CmcCcjopjxcY6SDn81c&#10;oNSfh+f0a4IjuvnVRHcWnz7mSV9PGryTB9NIP/s6i2nudOrTNvTMZ/V0oQ3AewJZlmb76pF7LpjN&#10;5EC5vixmxwanf6Qtf/nIr/IFPMAetSkbpP+qdxOIyYgJ4PvM+C1gTK74bX7HuDIfndko/XNOzMTQ&#10;xOfQHQ8tbzbak0n9EQ6gv7xkUZIN5ZEPeWOEcgDPuGN8sAjZSUrK8MTPcznv348d92JGG+ZLXNJj&#10;b1rYsZ09ySVfRr3kl7kgST51bniZW2NGBxMN/NCLhJ0L7Akx2dhc7oPjuBeW4ss3ntQih1Y59rp6&#10;fMdeG49Tx/YWdCJAnzj5R546gfshH1AZq/PYzdNLuyAsf/p94Q+52CO/0YEc02fCPyR27BTjnQew&#10;b/Bq3zfJ2/EjwLOTLPvB0Y4NlXtKEX0SON4PX+Uwi+bRL389CA452usPn5/+4dWhYy9xs+1tR2ax&#10;yZaTb8s/86o0T3m4YpKDxdcmJa1TtjGVogvU12+IPOHVMVqKsBg2N/72EXriMceIja0aY/GvCwFw&#10;xh4Tv3C18SEjwGtgeHZ8SsGz1x/Uoq1enfBeFdounZH5ls/x0EYAX5/nReUSfvUlz44djHSR5jFX&#10;0d58AYwIo0tvtLjFUFteRSzu+C9atw59vlw+tQnXhtcNLwjexfV29ErsjE13oROPO2do8JJeuIvv&#10;Y+C1d/HqbzJb5PPkbnD13TezGD2+vHWySP0hOV1/NQfjcx/6/Ls8DfxLnuKQ8+Ux/Uje8tEXd8HW&#10;ndbiXB4A8JxjwNmTMk9astP4bsaO9uHwMS7JVfqQ+EJn+9M8cexC9JmLhYY3U5CPvF4JLY76e6TH&#10;V3iQzYJGL/Qmr5ZvZMITyD/1mzH59AE8n4AH245v1cSxQZnj7LCtv4PTyjilMZC8lMT7JPe/tY/G&#10;+krD0swWrwX14Et10NjyhtvnX8K/8V7uwV18NbtPDvtPeWoHBnoFpRFjHXGv2lC+6IXQxEDmk2zq&#10;2Dhamjk0Nuqvnlp3l7UFbOMd2h0DEgtiWOxp0xxzZAzS8MTj1HmlrHAVD+YvbKlO7E38nfO99GP0&#10;5dzKklgRVzloGcLKAX1A5zHB009Wvq/fZ7E0tKCadxpjv80Cvf2VVWXHVXkqf+YuZC/f1KFb+vGr&#10;Nl+TKVs4VOy4kB0xT0Y3S5hfvP+Q/vsxFwljm0tP9owMjl08NfbOmsA8DaeMbeq70MSvUmWfjfnG&#10;+dWMyZE7NkILPnnhG9P3Iip/+c1ZH/Mx7cjnIsfyIL/xmJ0A+qWZ8sKh2zwT/S7eGVPlp/pp+Ye+&#10;18O/yStO6TmQPBO8zpPkuoz/te3J3/hbqF158FnbyxViUD4zh5R7+CqBmAF78lflJ0vmfu9yg8Li&#10;l+7RSWw7X6Hhnr9bnAL0kcsAvfmu++FJDvnczehArM9vPE/8yY+g/jzne51Dh7aLdXPOKWbfJO6+&#10;/ct3b75LnM+cCs/6l+0z75Y7nRvME3wjG9prlyuOc/4nZ7KTOvzeRXf7kSrt84RyysgO6N5xK9Xh&#10;mJj7Oj6anwfxEMHqpg0be4tWGLQtW5Jx5yr84Hh4iruJkeWlrvod245Mt63kEjzYa+hObiBlZY3M&#10;M16NTbdsxyht8Ox8KPZjV7JsvNiKkWp99C/hfI0sM29mqvo6bdeWM2Z9zvnJuUHqNBzabDCy7hxX&#10;tbLXMDEx/ZU/NzeKI3Xiz4XnHSfoQ7anrdjdm2pczGevwYn3wu9TbOjhkpii/Fdur5gXu540n4VU&#10;i613fkDf03RkMi8AXnf//n2e+NWvgksf6xR+69qNwnpMz6NCW7wpIw9Y3Sv3hF7L1XeMDy119XPn&#10;kePb5xuexq8PG/LLiakSe/Bh9/bZ4KCrP8z2Ho/JOPFz16NTvfjqwUr5xpL9Bf3l+aSUcmVo8NnE&#10;TcbA8G8spFz+fJ8Lc/s7vMYg+HT5+pvpm2J/Lv7PnArd5qj4Ax4e/B4FqhfdfJ5Qmsl/u4agTtnm&#10;PMfkA8p7I0C29lf1rS/S42t5dd31tElDRipN7frwgfx74KV0U9j8nOBcO5GNfegq9/g5AHSfMjlG&#10;i4ziZetLw5iYC5jWt9jbbzzy20D60dl7bn5nO/wPwo4vDp94eNVmwe1NyB/xmLGf9Srvl5ghpPww&#10;cNEkJEp7CvWDqgQz+8OnB4cuAkwN2GvyrXaTG8gG5BLADi4esZV4l1fkFzIW99Aa/abNZYEjTMe9&#10;Y2v9cJTI5sg+a+7h2bm1PCJvT/6sDPVh8knKgHpgrtHTvnOihC/7URBPD6r8GfDPwtVWQQ0kn7AP&#10;O9F1YpOedGdo7ak1c4rhtbkWf7h/eoE37OGYh6GfwB27l3/kSN3IslLe25WhJcEfu7LsjB/K9fXm&#10;vZQ9Y5Hf1Cmjt32+2Njj6+bS0C2f0Br/ju72gbzkgaTrOOXVI8TwXZ5oPOnY3zYl9AdfzVXJ5+2n&#10;wdl29Ud4mdc/6ZRHyvEFy7MHX/hi99V5q/GUA/QH+alxGF3QWt8u7oz/4nHsoXzsLcbP+TnDvoZT&#10;ZDzdJ0pDvHPXzQ3NZXVLkOEPyUuntQXSq+dulx3bKBOLlT37fwqn3u/89hphbWkuMecGn/NTdM0p&#10;6Rft0zEze7m4qU8uv/I889Wh87IfrizvkqN1Xfj01n71n/w7c+GVWWzjD4qb/bSMfOYPTDR/EbfH&#10;z+tH20a8F7LZOJmC338bR/Hxd9Ji9zdudu7Rc7Q0/yTfRJfP5j3yXHhM29ENh53/03lusBic6hNd&#10;PskzwVPvwZOVt3IcWdAFb/7Lf/4vn52AdSBMwXYURnQS9FMm6F6D6WSxE+kY7KPElD8DeydIjBZZ&#10;CYapz8IOqD1OW0Is2O8ELEay2GLg7QlhBo7FI499g4ntli+POiDlYE+qGc6A0BPFtCtuZGrAMWqg&#10;xo3c33z7zSXzyr74MP3Go3b4GLScjANyslEHkJZYKNDxZxLt5EtgCyA67GflXl3QXZv3pPlMbhdf&#10;gnAy7AR17fCcAJf1sfmTNtkaPfnWWdBbnraO4W8A5qCTnsERB/GjNnSKLbetTspnJteSm0nknwEe&#10;K9fiLS327SIg+0RGwGbAMf47ULcwX6FGodLMZuwdmcSZkwm82B4Pnc9vLKwMK4d2AzOIKF97KF/5&#10;bNXxYTts9pXRX3knyTqYQaw2nTIydkA+MesCgBPX335JIiyv8bkTJPYHG2PiwUVzk2/xLJ5WvuwE&#10;77ancv4Ry9o3ZlIGxD5w0uzCNvm6KBV2cyeJi8z5DbHG2+lXpw0+w5OpL2OVhuP+HRwXdJtQ0xYP&#10;/us2brT9JXHypEGmxbPvbur9HdqNUTT2ouiPP/xYfKLNZPXOAdpbuFDO3tqAhM1lj020Txnw71+2&#10;TirZ2UICnK1Dh55OVMW5vr9ATn7Z34/e8i9t0QNPuzgmI8CzT5EFz0WgLl7Gpj0ZDw9PHK/exU9D&#10;/VnZ9PGSefFFt4U5wd+j3287kKY4YlQWGPTuNoXu4Lxse3Sh05TF10GcxbLEWPqBvGAy4xWc/+H/&#10;+Q8dHzq+pIzdZuI//XryytiGLo3f6K5frb/coTzlc5Km7+GvXt/ZCxGVKeOR/s52t/y58zn09KvB&#10;Gbs9ado3kO4gPDlOHnfyE/kiO5ATNw7kYPn67z98377W8ak5N/YLPTRXhxmkE2sW3eCEqPHJCSb6&#10;tbcdcGysojk4W3TQkxPoQg85qRdDI9rkiVxEPq9ZddESuMPbxY/GauQFcoAxjEzVO/R23KlOsa9Y&#10;5Y+1M3rauLnJ61SV++04tIWKdr3x6dgJn+nDucEmC9RiRX7yBAe6u5huzPcKuD7tEzw+evJdGxpr&#10;xRhAB3ShOvaHv2MouVbmvQhlLEhh8KaOXAAe0HbsqP9NrlKnH/a3RP/bf/vLP//Lv/S1t+xMJvYE&#10;Yt1Cipxs7Pnxxyxci6Mc/yP73//976VvcWx+V/B0+vQabfiYXjy/PlZGx40daOIAtCwFto0ZZaHV&#10;tqfNxnAb5Gv13OPXWxf35IDlt+PtzhncgEDn8cWNh87a2n5lOrKRitzgS/y/VAZ3ZbA/8KSzZfD4&#10;bWw5J9jDjOwWIcO1tOqf9JOFjp0PW+JHFn2xc7czXvcE5cTZ9vel8Xq7MtefqeziUUILDbSN5fLi&#10;LDxMzLFP7zaNLOqM32s/9Nc+tvLdE7/1abN8HC+t1Wf5PfVgMzKSQ7k+L3k7gQwbTE+/97rmr7vA&#10;b24P2NUivEX/zmv154xLbPNdLtDwwYyHM9fST+QDr2d0AUtfmrw/eUyf25yDh+OZh/Kpvsp2Ywf9&#10;GF+2MA7DnUXpWSCQS5RtH9GOPV0A1tb4YY6OP1x812fylnK02UYe+odzneQlIFd//31esSreomNv&#10;ysq28p787txooT7MQWVpn3ICH/+HPpsPMLYYnpjdfjx1o/PoP/HDtk8oj7TdrTkIwONLYPzfvrtx&#10;Ij7u+NFuZJn2kydH5lkIIc/K9OThJN+5ifZspc3Mc8jTCWDH5ym781QNWtz0i/jA/PRD9OCPziVy&#10;bKw0/nrlONpfJeZmUeXQSf/nE/HTuUja4r92ueSPf1Mx8Rbf44fuyiRG4AJ24lvH5Z++Jz42//X8&#10;lq46zjE3/+kf8m4vTqXtvnavb30Qmye/ort88dP2h8xv6WzOsnd/02fGPONnYvHEinN0eWrnEOi6&#10;+YJ+pUf+Ey9o7jn9jn1wdk5RWfg1fjIn6EJS6NGtvj7+vMaT8NCG7RbYWp8k78o0fWPG8aE9C1Ta&#10;NC8d2zvWng7w2ML89+dfcg538iId5gL15KHJVTP3IYucoczNJ0y0N8PtPEvd0tUP2NgFs13U0V5u&#10;wn9sORerXdgGfSI6+3h9EVKOPqvFXJftXtgvgrEhXdFZO4kr4xMofTzg9hObRNbJ1cObfM7ldr5u&#10;PcB8RW7c+IwA0xfSFs3xz0/R2zn73AjefHBszh7GF3PKvfirDRg5Rub2i8RV/RIe4h1Nn5/6Eykz&#10;736fGxjER/3SnHzriCaZ2AaOi35U3rk1fj3nja2Kmxw1/Tpyp04enDw/5xCdZyVO9hxM+6F/nxcp&#10;02Zh+ZOhPorff/rpx+q/ebr9MLzTtG1XT1v02CIC1QZoOP9At94/Np+50+Cyt/qxtX4+TwyKu5/z&#10;1L0cqs64qu4JyOqvayN+2vGAP+VLx8OfvPLXzQ89+Y08s4YU2SkWwtqgz//jz8nfdIQC1Mtp9ByY&#10;BfNZU5mfhyBf83Zk0ZYdzXlWTm3NIW3VkZH/4Y5s9MN7fTKcNk+hQ2/jlZwIVmd8f/ghv2EtVuSV&#10;0pnzTHzw+Dbre81JJw7YJJqf8Xxigy02R5aGjkT5wwudpRfXt8+3Ml9o6Ztkgre+nu30hQv3wedZ&#10;Rj8y8pPXNRsPV47GeeiuPfCYz+jnfEzedKFRbGonnvAvHHnFhXbgkjGyOy+Z+VR8nOq+BvrQERfa&#10;2QL75naoDJ/UJ4/Jae038SHTQVibKAfsBCL9C/lXnxS23hd66OOr3es2xTn6iaEe93t0m4L/j7Y7&#10;UbYcR9LEXLFlZS3dmjbrHj2pzOahpWlTV+UakRH6v9/hJO/NyKzSyOT3nkMScPgOBwgu5/A7+aQ4&#10;2tQHh3b2jRliy1jJLmx4jXlpZF6IUu2Z+suuKSO749o1+x2fj74T63O+iDeA64NfdrrP9mOD8Wdp&#10;DXrr//a3v2cukniIfGxS+cJrebNV20duNyPr53zSpxhzvOPNxk+KXgA/Dc87xp4I+hgQm+UTN812&#10;CG0/r16JXf0Q6C9ek+4BlsWf/C3WI38E4fHJ8ZODtFvc+j7x5KcS9G/5YWQo0uXHycc91Lx4ZFl4&#10;5v+p35rZbow9S5/xpj9ecHxGdv41bzInZCNzEDB5YOTR9sfEl3p5h27idWVqjMt7sVnzkv4THH3Q&#10;WD/z2xn/9qlUPOhnHpid8lf2WyCvVU6xEPyu90YWwHbyu3If86AnsIPxwbi/uoqXJ5CbD/Eh41M3&#10;erPPxlhzRuTmz6h51S09MryGiYeJd3VPm0EnW2M7sm4swFud7C8sLXU9b8iNaGKqPgudp421gYcm&#10;m5GZT/pQQsroTL/rBsnYAQ647BW8p074X7C7R+WVd/EX1/HK/SxbfPPIhXhxdyP82Q0fcrHb1k9u&#10;nv5MP7RqVzEVULY8zTEbanLxymJMNr4G7085x9/+cjh2U/nC0bj0D4FdKsPkOPhk4Jc9v63ux2b4&#10;gZWxB48vvBesU/weWEcH4iBf3Q/r6uSAzZwv1H70b5yYC5955YNXG+drL8iTr+uPKfst+vTE95ig&#10;dtic+PTL2l5/Ar2+mbzhIZhKGwK1eeTxlqP3/J390oeBQaCtowNQlt8A7n4PFGwC41yNGWAWC+wF&#10;OUlip6nLsP7IXRaEWkZDNejn9/iKezqI/QUD1nYqwhlwncAt7ATkc+4ccMfgJMpJVqPGPYnrxIHr&#10;GOGwmAnLGLgn8McQ6MPZDnTJnfqhOwaykATYo4PrcZiyXQimz5xw78Rl7OBH0t/mvf5oj23vjrU2&#10;2I63/Btgacf2M2COHxw/cR1rUzqHPpkcD+3ZLl11i2/rs5OCtjmdf/B8C7LtHGcCHJ588OXL+Gcn&#10;8oM938P7LjEBHH637o4LkVUCbTLNYKl8J6p8uRPZkXVsoim/tUMmnhqnicuN1YbosQGc5XXbZeyg&#10;HK3Zrsdv+w2+u6gtTE3yM6n5LXhNRxStz7Shox/UehMa+uwuuuhPT6i8K070EAPVsbZ5eTJLRjGJ&#10;V9uF0NVX2YAxMn+BR5bihk5OMeLbxGyeIJrFk9OeQUDw2c5daSaTIM3HVvQy8Tnxpw80LqPHhhDc&#10;vaBaI5dCvkJ3YScSO36ZfLzPU40L5deTDRNwsTx9a/ZnUIT7rScE6Hpojx1MzIZS69KejcDaqtsk&#10;wrdRrxegMQxcdGDW5ratuOpISY7fhLVjEKbp4Z+DfRJ5/UUOgK8L2J0onjLlSPXO2NRrs5NgZUsD&#10;3hOeNJ/lX9vvQm0qmO+ifXRDZyeFbDTayHt8IUbSZzNZtXj0ObHkYp4FNhOm/W0ndC2SzEJqFivy&#10;t3kljTvJ7YCXsYMNxBWo3zR+AH3lrH3Sb3GdRLEbmJPpMyk/CwbiE6BpH1n7gGyFHHf8SJxtHV54&#10;rM9mf+TTL5Fgn9rCBDDH/JWCjAcjj/6zEy5trt+HCbJ21GWTcGk/3z46QonNWUwl05yoD91OvMOD&#10;/MbPjqHJLXTQP+FruxdPHK+92l9rh3D+09hjfDB5Dm9tfTaWTHb36SD18PmYTyYH0CI8zgmCdviN&#10;3Baq4mu/NRyacv43+ekGF6zB5Nf8Rid7d0IeawTPMRt17D2vXkRvbD5+ckKlTe1eanxw814ZMnq2&#10;f0FBYz9tmGNb7fztgoCLWH/913/tJK48E/dkJw9cNGaBZhjvyW95xj7sNfE6PrSvD2m7/IwD9sHy&#10;78H5ejHmkO/gLg5ftixxFK1fvPJzcX5rqwd0UUcQpvXmgl3w0W7nR2OvOYmVJ+i4tl2ZZkvGmcdp&#10;byL6NXi2Yf6B2cELkMd8VA95Ql+vbPIbRmajcBo72VoPmngyds/JOzxgbrWw/t+x3TGZ6NQnUYML&#10;/37Fs5Yv5Vhaz+3IBA+dxFniFxChTw6ffWXqdkKP9+rdyX3kYYaRS54JxZiSTD720wPiv8lHpXfs&#10;Zn9UJoOjgS48nf3x3TlIu5k3SF3JL4fOyJy+LjeffKEF/7tA0acLg9RcwW6RC+gjswAkH00ewm9z&#10;FpzJw8+cxE6Tf7YOHnC8+Uh+H9/NTX5uvADKOlaRPZ+5UH3nffXNPcnHtuwtp8mPpB4dEkdn7s2P&#10;X4LbRYzIXkg4Xb/JPSUdC4vbLiT2Q+30jzW9ohRWxu5NQXHZp20Ova2nhnJ2A6Pznbe2jYWo6l7/&#10;jL7P/snm6kXLu/yWUTaFKZv9UL9keM2Hvd/nbU5TPnLob/ICPoWSzX74iMt5YlPuZ4rkiZwbip+x&#10;zdiIROfFMCvEV7dMZa6T6HoxdrJbzgbr81kcHdvAb78LAzJ7E0nH9fB/xpXFHmABjI8bm4l9bcjp&#10;TwyLC+16Tpon2ejcWIldjDvofDhPhO6FRfKgoV12Yvd7QV65sW3HDcf2ByJHaIHihb78VDlO3H6K&#10;fGRcHBdFXAR2IZY83ioi75VufTRykGnb6c/OregMb2nJpa2TAwLqfgoN0LbRZ/PNjoF7oXnmMkNr&#10;7bx2z8uia2dP6uHpRgxzB/V/zw0WwHzCwsU+sdpFlNjWTaqgPk5btM2DyJOzx2uuwyR8NHlNXjXP&#10;cO7UgOjFo138pIOFfzajI978LdZTkDF09DAX+5An4i7AUyIO+L3hxtAchq/5XNpqn08KGK0fx1c/&#10;TrljC2j60fhk4kRsqVs/2f41b1gwxyHrx/N7ynz3bXz82cMPadrF4uRcoM3QIcLMv8SFOTqobLb5&#10;w99vyDZfi+fgsy8fGYPA9YYs8+LE5vaVnXOzpXGayh9zMenTp2OQtibf0DmH3YwMcvDgdhH++LXz&#10;kcjLu/Dc4GvrM/O88Q091xeIDs3Z2l8b6qtAfMY60XFw1jY7fsDhf/md2/QDsq/f1jfmGei/y3oU&#10;ue0vbzRAiq52o7/YiLxkvj5z3nDE0+pqs/Tg2ifzwK37lM+8h7xg283RfI8O+o/z/shFuEDH9G3Y&#10;kmmv+qZDbv1t8lfzUAROyrz0EEO7ZkOH9qFsV2+xBNgRXXYYu03cpKb1k1fJNvLBHXzt5cu0Pf1l&#10;LipM/d7cvnbVhpydIyWOdv5KDnGKf+lmIIxaR17ykW3kRIsYS5OA7LW0xWaBqGIlcSDntt3UFLfz&#10;/VFn0MkmH53mB/XgTpxGq5E/uE8g98bByDf9yk0kfADYvPO37LO38l1/U09+oH33I8cl84PdVRbc&#10;rsFFYHJtOfHt4/XL+YkidF8DHDI0PzDoge1LZFia2Wmt4/mMfn1VdPDgVuajw9L6Z7flc3igszar&#10;LrHb8uzawkMWc8DKljZwby0cjEyd/+1+7I7WnL+6UDR6PNtV70Or6w+n7RNnbWw9pbIHf3yqH03f&#10;Ub7jMP8AsdkHIuCvvspDcG3Y7UOT8ccdH6Vz2l7rI6WhD1zJCNoVb2iCzY8u/k4ufTnuiAXzybTM&#10;xwMDiV03NvV3NmkxNn2ffPXM72j/FhxRv1o9eYhum2ceaJHZGr325Fo7w5j9yPggrsxhry/I5xnz&#10;3Qwzc6s7hsJsmATZOYk245fcDJO3Cc44NvIYu+FPP6H75C52AL1mcWyyNlZu7oHmjtPKCsv7HH7/&#10;g7cf1aqJRf1x4hP5zhclwQOw0ATyTaWO/Em8vY6R6WEaqV37zL52IRvZQ/So3ppXsgz2b39r//TB&#10;E/O3ys0Pxy/y0fS1u5/MOLRtlVe+oBkfvGHiadMnv93/mOs/2hk/4C6+2GR75yCguV5uP4CnNuW5&#10;hV/ZruxbBb+yRVC8dvxUv3rYX1n2WhkfPMt78MCD/2yvfn1dXK4LznPfcU0aXVZOWyEgan7JPr7b&#10;brdwuj+hNDR/4/ueQ40vqn/4mns7L9rxTPOlv6T0la/Vv8Zb/K9tNy+E+FVN52vNNzz6s4/esx9w&#10;4bc3UgefnmeazDnT/kFn8afi/p4wHfz3nmAOXHLcaN1r/EQ08Uavp5/Tgfsb8LatU49/5j+fxGL7&#10;8IPgIz6Vkt+pazFKQPClXSdYENJBupCdJOA1MIytk10T96M9QqVz2SBEDqgDNsXKToU89Z8wfEKO&#10;TSgXOmGN0RcYZDu6sj1BT+GiVH4HNdrDOBeCusrB0b+fBNC/dYgGVeQoeug4Ce6Jc5LpU7bLKZEB&#10;n/3UyEeYtzkZXoC/iwH4wt8TGDh4+3vazwRgofVw6q8ZkEa/xRh9HUlYJimgC471630SPCfvBgxB&#10;xc7zxMe7vNoEH4mJruiD5U02+wNOGCcJfvIj8QY3xLY2eGLNBHoXOuCZwLszYS4237ZTDmpj9Wm3&#10;C1GlmzJ/CzksrGwO4M3ntsVg3ToM/hyTCz9txpank5VWBtN0Mvjlv4QOH/wNsgDO0HEwZei5mMYk&#10;K1eRv/JV+mTPX3UMvZVz0VeGaxtcNgImGvv0ukmJizZOngD8LiKcfqbNPm1hoeIJS5tuUWRkyHa7&#10;nwuFjZXEi/hyAmEysU+xrq1KB98sDi6/S9bIIenesRVOYVC5c5FUWwnadmzAIuPs2odt/I2QR7ap&#10;F/JwJqlngSM0Nvn2RCXHSNXXkcPr4JbPTuY79Tq0lwdrrE6zv34fGysDxbHN3x6Xfg6qY/rVuxMz&#10;w7dov/qqzP9gBXV5/arxs+DooShejM2mEv21rRK0xLKy9IggywHp/4mlj1lEMuG3KGThfe4Q/9yn&#10;RD99yhNeOUn9xavGU+81nBbi6H/dBNEFZm9UQBbd8d36Y/WoDCff1D+hIT95HbJFCrnAnfVc6M7v&#10;fT0ausau+oqCEB72Z3exp3/6XCjB2glY+aXdxsonk+pjjy5OnsGWjNUBzfjyx5Njsav9Hj6Dxy62&#10;2jmZtyC9Yxr7stnKtX5YHraTU/TfyeUmhKsnfvtU8NrLeKG+k9fobHGRNSbPz4QTrnJP7/ZCfvDZ&#10;12cB373rVV8DfBqRqouThj1ZeMprsTHrwdPnYx98htZcTHbBvIu+HV/GltrLJfy0Y211DE/tF+Dt&#10;eFkdg492FL5snFE40ZuyQO0XPkA7Y692dBAPFqr7Csro13GATHld5C4c840ntGRksPmr+7Vx+nJs&#10;6eYIeg9t1h7e1Sv95vfgOb63Xb11t0BjPhlbU2z/CWunZ9lz34nn3eZuO3OIGffZcJ7YGTvqgp5c&#10;ESdifPVa21lESYuyefJfWdP6EsGY3pOp+kj59v1p7xi8pKMkPNLGj/+O/OQRL+ZM/EXmrUsohg88&#10;ZT76luboPE0GxwR/8C3yp68MYvBX7qGh9epC37kQmLbCK6hSgpNu9DuP3eap3guuMX9h9Zt+SbDX&#10;dkjjR/vKF7n4YHVix4Xl52Tytu9dT0/2ssD2zmuH4sd3odfy2KoLp8HRx2uvxkBEwC+4nkp4/z5P&#10;08WOHz/OBaeJk9i2r6OTUz73KXp9C41dSCaThUO8tDE/2PlkEFeFbvcGAnFicVm88q98rg3abZtx&#10;SFu29mWu8DYxoE8v7fo2+ID98XYBuBeK0oZNPb1J1r7ePvIbzxpX7hTLv3mSGAPoweXuaHPKzjyf&#10;ID6BoBSvB6++tPdB6wk7ziyPrdMvAZpgbTtHWO55xpyoLv31zY238r7kCx/sVt4DzY/HduHSsimf&#10;/ivX6x997SIa+aDhqRRxNVKPzdpY/enbO05cRLOz9pjzofSuxvbqPr7zG3DmsT33SjwAYxCy1Tv+&#10;5fvuK8ufftE4ii7GR3GuvPYRi3kycWJMfM4c9HWec4wPGY1LX3qOkD4RXgC/9Uvn2Sl3oRa++Unb&#10;ZD/se9FSG/EKRtbEQ3iwnYvK9tmhsRc7dD4dHkCf8jYOF7Lo86dvZ1FS3T2e6euPPBFv0Nd4Zfy6&#10;5mFp8zY3ZlWv0LoWYfSl4JMNkKc2iA70Urz+clCsg7tzq/7+bmrw7DiZenrMDajSjzeDzBsGxk4u&#10;GueiZ54mVBdpy18bgH/nU5ELzDlNcJJ8114Wr9/xZ3ThGTeR94Y89szCM/3Ytxc5QvfduZjxNv6U&#10;oz69zdwicqJXHpGDLMB5kfMc+umTpOqikUXFzA3Xj7Zk3ScmHNNPP50t3LsvKmNratnyq3mYC7Hr&#10;T/y9/h9vsLzs7zx36Ixf6E8fMGPBtFsbynvTz4ry4kucb//oDfjxX+ekZ47epzIjs/y8+oz8dJDX&#10;h1dQWo/47tObzWz79qbqkzmmc79jH54vXf06QNfm84xZyjc/02Xqxh9FTpsffjDvIgPfre3RGnrs&#10;tef49VPyAbpiQt+afsy304c2L88CoRwxeq3uw3e+xy/Tb54+UstGe4Oa7fqNDL+GyTWj36wx4bc2&#10;h69uZcvRISG2htfiuAF19+HdcThN8EcbPTD2mTHxy5e9kde46FyA79CY8WHbKuej8f3aXM5w09Wc&#10;Z80Nxfr9zB1GjuFdxucLvrq5sKwwPBNXX7JO5OLRN3l1vfgEYnX9IH7k8e+++67xSl7p2RBGzrXd&#10;6qk9+e64GJpbj+7UwwyMGS9bzTiz/coNUjM/frafhtN2fUV/0BzEbpmziI3V49l+ct/I1Ub5er5F&#10;YGNI3baf7Uu7bpk+sfSX3vSViUF47EZv+cMx0IaM7G7/BY2g8MPCtHkZ08P/Jb2hM/bbtvy3MdUx&#10;J/xXhsUhxz+CyveQs/wfcf6a9+qz21/RP3ZAZ3Hs0/JN6K6HyGZtoHivZG9Z8G3XWi0jJzrZAueg&#10;QB4qbvOi+hY3T87efGsnTpLBMhebPocgLvUjOY/ubaEuZU9AA31b/XRl4Y9SQoOf8yU+NpbVi8EF&#10;5zJbN2VH6GOhyhockQRGxokVFziN3f8IyLmwc+O1o3I85nhkgf9U19jXfmW94tEfLpsE+fJQ1m5c&#10;/EVgaRgLW68gdXKetmzNHrOOOjFKls5jM+bt+QxvN6/oX/sK70O8sqOe40ueSHntR5Rn/LN1vEXt&#10;S0l5xY1ptbV4PP1WfsTOvAnnkXlsPzRDJ/KKlVReOOiA6nLqK9+hUfZi49igsRh9n1D1Ds1nuf1L&#10;t9cVr4/bfubZ7Wd06zg/iORm/8ww47MT3+TKn/9eQG8847m5/yUTsryLf+X2faCjPkl5byYMT43r&#10;6/bLEArU1pGF7rXfS7IvjtaetWFo2ZpX7kX76hTz1W/H9nDGLyn30FSPqTXt1Y+aouG2fXV/wV1T&#10;86bkKA3G/d0feU7Bow16ZFHzLudfgzd63339H+fkB8nKsMcbV64wdwnx+Ej99u/F3fGu+m5htpWD&#10;DcCx2Rz8+pudAVc+wQNy4EvWGnSBt9EV7s5L12/PNt0PP/2t88OQ6A1fqRi7HezgrC73muH4gC7i&#10;di40x8bmP+L3uKL+PPEQofzPetPRo+31bXD69xxMXL7ez3W2UTRW27pJUtfRNHyXgCbMBPUx2rat&#10;QodO2t17DDgn2OVz8NVv4BggP6R8j7FdmWw/HM8IUEHv5Gpw45DIPAk4Dsq+PyfJ0zlihK7EoRhY&#10;o0QPdPuJ0w0AYBYYunt9wcGLvHOidxK841MGuYtJ0WPpKgN7fCUghZVz9HdoYH/C2sEW7vLV6TrJ&#10;5PEDxY1Nlo/i577j0nlsp4zeswDi+O25u0Eia/IJTSc/BjO2fNJED17UbXltjcgr0Cbc234m2+MX&#10;aqma+tmiCWdpbZ3j6sizd3gOJ3I0eY2PFLJR8VNnu2Xh0n3y3LwsJM7ioMrVcbb38cg+fvK0BbL6&#10;gY5Ivu3A4+PheViXZ9sHz4CzsqnYmLEvbrvNpjqfY2W1RfRyQfxztpdNwoT8nlIrXb5L4lCvD7Qs&#10;dEzQ1p5lcr7Us8vPeQ1Vk1rlm74wCygzoFqEoat+vxdx9dlYoZTQ0d51jJHDwmOOI5vjsedMPHaA&#10;pm8wWv9iYFu9tcsfcMFHH+jCUU6OCqlfvn5bsDy0iI2CGhsMGn7VLUl8LyoSXVKXgA0UvSAVdPzc&#10;5JLv0paAxXmWkCPVWVAmS3i8qW7TL4bT6L77zy39APraXhDzo1tbZ8H8TQYNQOZ5/3+UYIdMqKsX&#10;XYwC2UbDyq+cHeA94R6IoY+fnvUv9l+13bodoHbRqfYJ70uHtBNrFkzfWhwPiGlle4GsOqdcLvlz&#10;ntT2u2LzRKonb/SleV00XhNfTgXGRhsX6C2w17VQFf7VPZWN+Ywz+oP+NnYZn9gXP+y6sl86pc4T&#10;/srxI8NCikrf+IL+Houn2jv8LZy6wAPECnl2sVAZutoqN76IYXwcT651kdxvhIxsFiz1NzrMwvuH&#10;P/z5L+cGodOmPLo/Mu0TbBYr0emCZvhMLphXDpGltnvkWGXgv/72X5VTP+uTOeeV/uQeu8ox5/fX&#10;Q7/l0dt2bVp95AA2SHmNFdp4KvN08oI2oBdd8lQLn5lcv8lC8kL7em11TpTi27Vr/Rm7lmf9PU9o&#10;ra3rnxDq7xMm7vgU7oL9uet3/GZMlavIY3uNt5GTTVwA7qJ99JqLDXd/4qMfk3/oia62EbS2+XQm&#10;ro0r8Z1+8sYCs5PI/AHb6WfnODRWVHZbnO68+po+Hn949VsRR4anrmwSA7xqeR+ywMZj5Q9+26Qc&#10;/aVlux+tTVDBkB/6T1x1e7z7czz6mbc9F6ThPGF5jSxrmxtDfS9w3kXHz3cBO3aB+fBaeWzRJTvb&#10;y1W2fDnluVCZmPhy7GYhzwig/zY7NWxGD9y0HZrGCmP0LcPs4RVh/B+fooV/WvdGDHtb1/3KPjZc&#10;fxQ3bdA3Z8VzddJm8guiPvLk2Lg4AuSc0KA37aa9BUS//zvLuW3a3wLPXmSaC1ArA5uGc+fazTXp&#10;X32larbyATz9CejX+PyUCxi1YWJGfwLipwvLmZv85S9/TrszrsaWQOyhpz0+zTlpw2aOb3nyEwXJ&#10;G+Yj7cdp44Ie3gCu1z/byiltF/HgGpPkfnVpMDYhf8rHp5HDxUEy5eTPb4HNPvveQMbGYrdDBx+a&#10;9EmBg9q22Vfz7FurC7Txy71Vpv7+jH2UL+wrshw/6eI0Nx+wY7geu41uzRi/4oe/D37rT6/vdE7g&#10;Rpu92YbvzCvdZPE5FwV+C1af6hiaoN/sE7tObm5wlm/5J8I+C/L4yXHlSLv9LbbaIlRKrnOPGdsV&#10;lE/apGFzMZ1XBpyjXentTUbyvVhQvvFKxsabsTJxuLAx5XhlWPp42J/Fv4xtjcGJQ3bai8DmxQBd&#10;NN5l8caY6xgNZTs+4mcMNz8deSYH4dF+VANE10DbRY83idFeSBDTykO3x8c2ePh08Sv0tdMXa4/k&#10;gea4yO7JIXw/5tyg42GefA5y8dEV1/TtfnSKqUp36StHG8Dz+aMnmbIlP+j8J7nVRV+gXB8tRMYQ&#10;LI3OmRIr6PlU/shmjmS+1PkPnXpDUvQjD9udcyBPFRPwY8bJTz/mJkW/vZu4fZ+ffnl3XrW69vz8&#10;/s4b+LzN06y7QEQuKvHP6skv5rzRJh/ZP3tIVPXxTY6OTHNh0fHqwi4bV6WZOHwCvP/MT1DAgWtu&#10;R1Z894le9nEshsmmzSxe8e2Jf/7JGKTefJYiboC9zn1yjG7lytgEelEY36UZ/i1PTHlt7Jef+Yjf&#10;ZgFcWzqURvbzH9iYoZfP4JAXwKGXGPSmOO3tb79L69Zf9u7oEx4XXXEkX0xcoxkSoYuXffJM/Ikv&#10;+yvn8MpvQOcVunIAWbR9/4gB+enTp7Ehufj4evjBfKD+G13Qo+PyXDtMOWlGVsfy9MD8Dv3Kpj05&#10;du63sg5vevEfWcdmfpJgaWG/PG3Bk/fyO1U5HN9U7IM7sq0eQ2/OQ0b2rmWkwX2eZP1tLgBN3ehl&#10;fKCTLZrGj/sC7pSt3DMGiFUSTvuRf+STv7S1ALt03QBmLo22WPgaPG2x+2IFrW23N7lve+WA/Z8x&#10;tfXdBkVfA/BXD/MoOiuTe/aVzH7XHT4Zlr42u3/3hejh/+E7dPYm/TLM18bG8heDYhI9ttj2+m0S&#10;XfBH3+W37fDVTxa/Ml7tp6/DHbn1sdAZJykuaIP/9qst363y26dDc+0FZ2iPLVcO5XDId8nMzi3P&#10;tjafNnDx/z0o3dh0+jhbDW30zdv2psf1Sf2R8ghX+eT3S7bjG3UhNPXJHRGW6yojWZbnjA23dBed&#10;QSpe2+F3AM79uXVzUQHPz/oUfgevfk5bdpG6vW1lBUG2uVS7E3OXTQ8/61w3d/acXLg+3fnl2E2/&#10;0JdPPKShOcOeu/Qmnkzc9Om3bzPOEiW8tQXDe7hNuZ/LsL5x7Bnav5w3SOib3pxizfWfgYm1G3P1&#10;XN5bM3rtUbbJK0/YXMt2Ebjz0MbEQZr+Fv3ND+MHgJc3B0Xi+GXmMOi4iXTnd260bX10Ne467/T5&#10;y1/+0vZjj7ENmtOvRMfE04vYaenLr4nfU0aec67pgYDeVNwx7jn+jQ93nkSX22Yjhwdeuk4Tenzs&#10;DyRCDYWF7X/aXjKq/gf9clqPbst3y57HG+db55gcTI/Fzk+2fmVsv0i9Y/Juu+fvpUfk+nhttTSe&#10;27Xf+t1T3+RjFzd7gKe827b97dWF7617bjeGImZl7TF7+8sWnYykbVK7Z0+df3UeGCmc9trMZ2Tr&#10;/P+MD4M435c9mqOPDhNujev2G/xr56HZlgdn/DJjufLF737Gcf3sa3YpjcdX+1v4pEFjZq473ecB&#10;P2T9AC9wbcXfkeM1j6cclf2QerB8sVtbpsQF2ytkm1vH5tL75pa3eYPhl+NT8bUXiRGcvDKxQTbz&#10;lfpo3PCCp4PKmW3nRQ9+ys2l2h/T58z5ix9i9T/aEXReAR+5g1tGxfr1lxgB2rLV+O3ImXKzftIM&#10;UvYNiM+yVviKwhpPx5IsoAX3AU/iE4QCR9sj/AOX4Q3AY8hHILHaAUK72NZOUXsKyFl8RheNezFt&#10;W23jkXdLw+mSV0KsrKnc1z0t3kuNRkcnrpMA6IPxTHyUPW2wnVn5ftYmu02DmCM0bMPUIkT3H7bc&#10;oO7Jd8qXFhmXR+UtmZV4nKt82892ZB6x0+AA26n3WZo7Ufd6K/KaDLC3rY81elLvCcDyQfK5/zy2&#10;aIS+JGs79jrBGN58IUg/exVIQP3eqft8/Yi6sbe9Y4fQtLiyE9M5mVA3eq4Oq+fqSqcuEsT2MzGM&#10;VuE7n5HBPjABobuOedGtDTZBnBPw6KIJGVmJBLVJyvGaCww6Y5BStgsz+4qzxcWj+8EEu98YTDtg&#10;gUniQLd3YLcU5ZGZ7Nr59MQk8gO2BuotbJiU9KLHGQSui4XaxlefcoEOjbXFtl0+julb/0UW8qRl&#10;+7QFFjJ3sqo/hEcniGSTmXPR80sWpT1JBJT1wvHkq5btgtBevB1EcRQfxx+lo21oktFfXPsC9qIO&#10;fpI5IItXzrDGPjk5pjtxGVqALiZ0JtaKtKvtktz7RBx+J8G2wVe+KlUaNyxOPfmBusZVdcnR4Wu7&#10;dxo25mGikb9eYNA+x8WLf+yHUGmid3Z7PJp096tf8H8PPmeyb4HdApFJOcDXIJX7jyPZsN6Fgj61&#10;kb7s5EeZPmlQnwuTs+DFb/ogOmJu+nX22SN/wOJn/fRURkWOt084RBvoD3zRi5WR1ZMB0/Rl/D7b&#10;4t8BNoj63S5wlGC+1N/5i8zxO43JnY8IsWkOd/SQrTlPn4geysWyXMUefbImffin0JPj6KCvAFs3&#10;e1ioowMbsJV+jCZa7DU2o7+gzmvqT3BrQyivW/yYyaEn3OU4+EB7Mrk7LO6L7Pw7daV7YvzLh/GD&#10;NvVTaPIbe+xCtkkIeu3/cm728aZj28RW2DZWyBFZnRBpIx+iRTaAdmWLPGIAbXE3do6cbs4I7fzX&#10;Dmg6kVpbqEAJDXjo7glMGZwvdeTbvlxZxI7cpW0+zWPyQ2wh/ztRU7Z6tz6q7mKSeYy2/USPXgCI&#10;f+lkYljbhy/edLNd4L80LW4irDTWXpXn0Se2ze/12Sft8osMvwVhW9mgrPx0bg89WAAAQABJREFU&#10;Exx4uIjo92DVmRsA+wBtOVBMgi3/+j7bxG/56omk7aHzzem/JdKvuw7K3kEZlxWeNBSMLfj0JPdB&#10;m5g7+za1RQhW7kOMDCOHGE7MRaftJ9u0E/QckFvuzQjQql1k3ol/c0PmuVsP6eHmtvnaVyfyqbBA&#10;v7oZRc1rwVOe0hvzty6twmPGpLkR5cRYcDQnr/xN5wH62pMDsi8+jz4HoRs2/eIJq/zRiw0+fJgL&#10;K2jJ7es/ucz+0lHfizbpv/q3+Yl4lsN+TJ9o3wlNufDDLx+6AN/FrUo1Mk2uG7r33GtuSrx1iRbh&#10;K3duDliZnlu/0dsc37Q4dpAbnNhbsP0xfZuczWuN/djMTaaRsXqdBTX7pTsGvPavBZQsAJ2qibHY&#10;gW8mPie/JiLGzBaJYo+nLk/7P/fphs4T2HLlcQGNj5RN3+XgiQP0zS8bC8EB4nbb2sKpXrx9xdbu&#10;3/2KHB1bSqOkwlOfIdvQufSp7sfW9uXyo4M4FysdI9JnvUlg+A/N/d4y2/7ZUiGmu/jkMOQH1J/P&#10;s37pHKziqN9+1flD9Ga7xmZogKVlH66Y6Th9GI7NXWCdMQpNf71omzHD4h8a4ledMXIuDI8fdj4g&#10;7sC2t1/e0Rrsb0wXnwyZ23ReTdfYH03nEn/961+Kv3ZGb88xSvvIfdkj7ekAqt+Z26lvn/85byPJ&#10;a4OrXwLo7Xk6tg2Cw/DauXjcNs0ZIzN+yyeer27LR93A+Mu4i0fnX+FnTJcvoMF1HjE3eMxcQ9uN&#10;H7r6iPHKcWxWvSKjOnn0XW5wnhs40jLHtUeo9D88LnvS/ejROU1y58LKPXOd5MITt6tnOnRQTz8N&#10;ncmhY8sclczisgnbiY1ehK05I8+gLcvacGOO3H5Pcd64EJv3vHRssvQ1lAd0kvok+xd9djCHT86D&#10;/+ljdEjuBnQzNxNbZEJDXKLxjG+4pdt8npyT+tw+iUJpuNlhQNnC6n73qbXDhRE65sG1fWIa0JeN&#10;Rg+8ko9Tx7d3exdozYvH3vQg/84/4c0N0NN/lQP48wQvm8xbJODWDjkeHHNdax8jg7q9YGYfTBt7&#10;o39IlIY2I8ucP4gLPOei5W0HLfljx3DtX8PqarsfcqAXSq/RczyyqBg9J4aHzhMfvZF39Rliw+dZ&#10;NvGgX5pvTx6EK1+yH9pPv9h3kVY5OuYP+qcYG1y5lh9vvBknRwI6TP9wnim/3DqQGaDLbuLiNbAp&#10;cANE3+gRv8N3rmO9j116Y468o+zYkWw+cd9pP1vfz5jSvrpFzp6np350Npbd8tAhKDxSQrbDi89b&#10;VP3swXXBa2Uwr9i3syy/toj+aMADa/+u3VX2yStjn8MkeI63jf2F13MLMhb38OC7W7fL+Jec4uH3&#10;4Flf/Y8c7ESenjunjNV2Tl0bnH4uNwMSr9y7bcU/+NIe/vYxfXH5aFqbiFf2JI9tAFd1F/+HzdQX&#10;C37aateys6VLpabXmVMWIV+V5ZJp/FAZDsJTVvb6+edcAAl++0PiNdPYxMUdY9OnRtYEU+2IlD5L&#10;nJnH5nhELH/GRBv0Sfz4YuOAmiMDm6UfGi/SGEtvvoFnieGXLkRl/UH/z7n5nqehqV05ZLMXcJ86&#10;Lg752kdS4CaGZJYQPA8TJK7W9vB/C1bu1/XbD8leiEyXbjXA6L/zpWef0vc63kTAb63NBJWsVSvE&#10;8PwHYX+Jg87GyL5uWs5R1viKLBfvFfXkKz7aMesi+GqntJURMCBXADRB+Zz9Pc9S9rW8t7T4ZOfC&#10;ZHztuzHfxIfz1+ani8f217Evo/lbeSpU5Rq6G2vL4zW/iaVp9dxHT8x1/p5qx+sz2OLWHz2Xh+3y&#10;qVTiM/VPeOLA7fwp0yQ2qWz6wsld5ZNybdSbo4P1OfyN71Z85WttjgboNnQ8Xbs+VV7ezkXPfnfy&#10;tf1rj7+2re2Rc+51+MCzv8e2eLyG2tXFUWtCl4zj49e4/yvH+lIs+qumWEXalpNr5Vt5U1lY+znY&#10;Pj81fLZ7//9tyU+mlUs+YbO9UTB3Nt7Mj32fN5U6X9T2bXzzlLf0Os9L+/VL8Mzh6XxW47KPPkuN&#10;DJXl2A1jY8XYcnCUrT3t5w1rG9hxAkFyjAgkjGYgGWsjBKd3UTyCscKiFtCun7Td/a1fukM7eDpT&#10;AquTfYY7iirfE7UmKjTzB2aCfy8Md+G7goU3YzpxyN+cQGQADq3SOzhL12GNlu+lXQb7dWRxOPLe&#10;+ihjG/o8dVpcZU0IJpjBA8p2S5MxpQluTjIcH++vDeCioR5sOXr210+72IbiyjkytVnLZgHu150M&#10;/uDGC0mEm/S1xKeTykzcv/lmTqqcWMJfXYbD/b0y7nbonJ6ag2e7S9b4yyRlTvrZbejz29N2w/fJ&#10;y35oR4exyZ5M8fnYbGkV8yRtbuX3td/qs/RXxtWBHH06M3rPydpc0OJOuPDuzxkowhAP5fy6NMnR&#10;CSYbwumAcS+sPweW5c8n216Z4zmhmgsxTtS3Hv3RK/GRCdXnLOL+9EN+Iy8TNolpJ+Mrt8lpJ1CR&#10;p+0qFauOTVOayd7d17ad+soXedzZLxt97uQwLULLazOcYFlQ6B08odvwTh1AJ10jfkq5PhI5TERX&#10;f/VdvCnetFl+uhO8QygXKEyJp3+gsbIt/tZ1gf3cvaMMD6+yfN+4mPbKF5rYQ418BfjkSmfdu8CU&#10;l89gzHdwwN4JOIV05ZvZauNvwbHfTN7JqHK8FmP5xkw3PzTyKV622VG5JLv9lWwvaufg2eSI3orG&#10;Rfa2Lz0vwqObkaEXF+TcufgYPyq3sOS1xp60iO36m8A5Y9BHv8/TWCPTLCyJkZVxtsYbn9GDbj2Z&#10;z3Z6zOgPV52+9cc8sbq5S7xZ7HdX6U6c1fXh6rjRuGWSsPRLm8wn1+hbV2xFdzz1r8kvk3Nn4cBC&#10;mriwAJt+KH5jB32oC7SRTRuv7qucOVa3CxPkn4nlxAqDt3+66zU6ABNb+PjPwvF9YoS3ejTx2Qul&#10;Y7vpG/TGY0+A4IqRbUNmcrgga7LcV0cHhx61B1uE9ugpDsY3cyNLdI0MG8MhU+APdt84Rt/+Lpay&#10;zTd55SpaX/IbfF5xiX8huC1HNfvlE7+wQT/G9MgPVjeLSujFTa37YuygZ2D9v6+915bu+jyZar/s&#10;f3RxNzpX1hzDMx7JSW4S+enveQVjLqSTzUJzT3ijL93d7AC03ZiyhSeOyLL2J3rlz46eXVvFVavT&#10;3PBRcgi2vVj1hE21Thk+/oanb77PCWrKp+zkxRxs/319E1URH18b+9UhdOTv9uPETyfU5wJweUee&#10;gehAj3zE5hN2AWXL0AOvy7VFM5LmM/LDO6pc+Gu/s95Qe44s2oxN6tfGnfnUPU9bGdHdffM/MAsW&#10;E/9EbL4/MvH10E75wSeHT6Ki7ffL6+dHD7JsKXq7f5cvLTVwZ0F52hc/ZUMr24xlwI0PT+jF10N8&#10;aNz6jKi3EPXlwa39WzX1a9ftX80PhxFbKDdfYE/5/OPP6Ve5KcR8c2Lc3CFPv6fvyBGimmkqf3h6&#10;4t3vJF4n6BF2T1Y9YYi+XGqOaf+znxYpjvnN5FTiJM0FZ+ZAnkaAS6Y5L5m68Vd481FoXL4OH/OT&#10;3kijL566vatbu1lgvm3WG+NycQfIE70YnbjvnCuy7m8Eh1jpoZHeGnnipyUTvuZ25EhVYINhY17Z&#10;sdXsltbZveTf4+eJLR18RufZssXmc34+IbvNl0Ntdsty4qCbidGrj6Zs+q1XqP4QH7j5k+1nLoSX&#10;3/v0+6HfuNGPfnQNVGfbo7O4Ysctv2xU7NsGq9duVdvP18H8+kYsehX0YV90+yRl+mdco9BcEYSO&#10;X7XVuYjUmJpzusVZmY1R3gQxby/JnCBvLzGv/fw5F0gtEOavcouExMEumuOx/CunGCEDexiLIodX&#10;/H4wVzrz7OccWF9Lzyv+KojP5+RcY7vXGP/x2/glMrjQEUuE/8iAtr5CVrz4bsbEjcWxr1cL75wH&#10;bXTdNOLir3Nv8m+/MiYu7sxzYufwbnlwL9044IAFahfDvQXk84+Jzdz0qW1tHNqeRDWfNmqLK30b&#10;wHEzn2Pxx8aN7QQ3nv2JoOA09mOP6hl96bghw35uZvYqePS0A+YNHaMz5/5T30CQNvEN3div754r&#10;Zk5tcpNsX0UZndD9lAvjM0eaWDlocc/4s3FQOjMOtZ/GHPyx8aQNvAXlGyfKHQsV51T/23/7b3/4&#10;/rvv09/k2sRW6jePsg+8yp4cAOrDnZPyVxDQk4e1m7yJhgt6e5584oPNY+vryeHQg7Ny79Z80b63&#10;rqk3Z+287/zWNRnwiTT1n+P9kFHboSVi7zrxtvLyHZgLvPL0xN6OW+pWHvtPeJa7kdLxHfuJwU4R&#10;b3/hKcfOuCdvjx2NDc5RR58dV6YuKlVWfQys/+xrvzKgjR8/AXzQm3p+tj82tk/PkUUf8hmAr9xP&#10;ZE352I3M7IymcnJsHxibH8ZD5tU33vBHh6Fxo+BJ/skpkYus6b8jy8gKu7458Td6bV8e+vobMJ9Q&#10;v+O3susJJvWpmznS8hyd57dEU1/958J8UJsXdsxavrb7MVw5H6QXnntuM7GA+0BaNA4dLR37zLK0&#10;5OwcKObE5oqx79AeO21/mptPd7532TXN8fK38NYTkMel8tzGvbeRvcuk11gCLhrdv30qPne+NLHG&#10;n5O3V5fX2xI8X/TaPli8FS0yibfaTUyeAO55SwwDV/3bvL3lCWiB5dn9h77VPTyEK5zFW1u2cSp7&#10;jE4L5uuJv+XD7YH0G7tkxROgXVr2p6B8njJsuerXAA8xW/lp5WL/1qVB++HB0X71XLmnjXmv/n4E&#10;C579OS8YTAv4zYTH5rU/uogG6r9eKDg8TP4SHujvXOJBvm1exF/7/ko17XYsE7/6/Og1us36+/s/&#10;/DF9We7D55obN5eJCzqMLs7jR861wfh88tbk92ffUj6+io4n5krgN77Wri9tePePNmuc4T95bknV&#10;B+wVaB6OVX9JnAD06N6clehgy+IfGmTeczPl+sHO6bTVLkPPzI1K57ax8dOccs+N2j5+WB3ETm8M&#10;HiMSvPasYOerPs2XMfNrsD6e8WSiZff5cwEvfOGT44I0gWfeJNpqjzIdP9J/8+jWa1sbhdaWBask&#10;X9Le6L24defJIwSustJkg/wBtLuNPOaXEa7n82s/dStHZpQatD+20eOLOnRc+o+qyxfe5MCXaOgP&#10;e2F5ZWXTHT9ft0f7a3Wv8RyvvLaj5r2+ph6/9dvqCbeyQQi07exettq4ZbOuf9oeP7f9iefWp3xp&#10;H4LH4uzEhmv32PTQwF+b9ts52e3+ysPGvwfsg7Z1BPMtwKaFtFUOLjKHbwtbcdVcMq1sql/3+avd&#10;2RGpIGLcEKFj7R4b/+A4b6mc6vLJDKVvEvUWrIWNz25PV1r+ctoTcAB8sP5YufugXGtn/aV+Z8jg&#10;Wp8Q82MjsqWY8BkD8G28nZyGxJePD/uU5nytn7OeacKfgT4MVpAqmLIZnFB5KfzSWSKxyFEnqPbR&#10;y6cJ1CBBzFeK4rUD1E56yp+80UeC0eGeCc6xk7F2xChdGviEJ1qfckIsiEwkc8pXw2S39MhMHp/J&#10;SSo4NsyOjapPaBW330E9kVEebCIgQnQn/p3c5lgZ3C6GlenYgm3x3M6LbPU828r6WChokk6bIE0b&#10;9nz1qdNT3wWZiKsezcofusvrqNLjDcANyJXDyZs6bXwq25nkL50gQC8o28T/tI3KkXO2e4zefEbv&#10;xTHguvv/rqeVCcFMiCpHjnd7yXLKyECXPZEVY10oCD8TYLAXU4bn2DHV7UAf8ooStPcCqvKV5cYf&#10;W77NJHsH9yCVNpOQaWLdifbdf9ohg4WOgfxLFx5y4hO5lOnEFhY2uZXgftWfI/9T9/KKn3rHXnD7&#10;2wR4kCEy8QUbFM5Garp0SZDbX5r2wVPWYLSs5WOQC/9Je9vC27vlQrym4RO4y2f3I2ZHkdOdWu8E&#10;7YV8dJFrQsOCf3l6Uji0+7cy0/fkB/JXnvK/+0D5HzxyAjniCdr5EfZeADoDzVVfm84Typ7RKI9s&#10;q0e26PusD69+dcpX/w7Axy/LovosIbRTwfJfolOIlm4Oh35kTM/sYNN8GdyNtb7izyzzABqxTL7Z&#10;8ZZx67+2DbsLqsOjgA6eitv8vHbuNuXtE0c3RLpoXH+Y/DpBmBNaMeopyuY6Jw5n0KSHsrXlJUh2&#10;bnufSRS8/FXHw7sxEJvNxGQWOJUBtPWZ6TdaDTgG7S+R9cVTEPJwbppou8SKWGw+7v5N47W8XVjI&#10;uICmiT29/baechNo9LSp30MGzR1HlNUOmVz1omRobH4l53PRDn04JgA3vZmcOO4F39Df9vzmImb9&#10;oE3+Pp/Jwba3XZpksZDaVzZTN7HhCT7lXRiWs48uePTkIHWh2v7J9nihSWd6OgG0BejY3wUhizMr&#10;h3pt6aitdvNUiBtJxNPk616YDZ0Qa1ttANq1T8YusD5UBtQ/P0+fqBfLvQie5vVdTuwtcNpfIDd6&#10;fNyY9vqdfQqWvR7A9iaHXvH9hNFX30xpvkww6aJviwPH5FxAw6G6fAW3/62uziW02KMrHj7/DNy4&#10;iZO2mT6vX3qKw/gKBm/oO15b2l/QfGhsyb01KhSOf7Zm72Zv7tjCbPfV6udUYHJLynsh+KRxdrnl&#10;16+mv7OQXGZut/1sFiuGgYu/yvXvd/Hl2mp0MneNHzoPuW9QwLfzxzB9+kecdk4Z0sqXVueoMcgu&#10;UE6eG/71p6/8v+ucIHrlmEzgSWf2p120Df3w0IcvG4RIwEUbtlp7FCfHbND556ENF6yc9vv0w+mj&#10;7UMR7JfEOZndVOEiqNwB3uR1sGL1o1fV54LCl9yA48KYHIKP/j05QB5DYy6++O33XYylpxzmt+LF&#10;FzxzNfHjnEPfLK8UKN++KufA3T4CHz82erahm2PlXrGmDYCrDm915n7ZTFnnwW7ecOELzSmf17/L&#10;f3NusRf3Sj92Qpu4/IKmTx0bPWL8S64KMCceKRuZ4fLTtBmM9cvOJ/Ziz5bDuvH5Zm4yWh1lQ/Xz&#10;iZ2ru+Ohz3fb19hv6PJtyrePDurjW3v2DIZGhfjiVV9+NIhlDsODb0OGLWezePLZ5Ov7F7+vV8vJ&#10;nYcEr3bBxH4M8S77a5eNB/L7NEZDcvMb6sqNafrM6qn9xPPkajxmnJ34mhuCRtfqRzF8My7pFy/G&#10;p5R9SJ2+JRbdnISfvuFinvbe2iEncpu2bmCoXuTL3/h1+JH5CdNHVxY+u3UVB3TaccYFUMeeMPab&#10;t9dibs6hnZsA/cQrcscm6TORa3NUGrdvp+QpQvfXdmQ1bo3MqcoxmciwzYy5C2z9x+jMn+TpfCJ9&#10;CC/n9eyFtj8Xc+3rj/KTudYfczMCWWvbQ/TzuYCC9so1Pp2csGWXrMlNb8RA8tabb/IE1vf3U9Au&#10;Ju+FcTKRMT34ooslevxYevRM3JsL4Amar9Jq8tXkVXVu5CrURiWQOMsCbGzeC5FoHdCHxgriNfYM&#10;6X2F8vTTsfnwWJkmN4t3spFTzgaXDfA6bJTJTc+bXeuz0/3VRer6d9vLa/KW8/r1++avIzpuFz/t&#10;xBQb2X/2O/jkZC96zLgwsX3JFl4fYrfhNXNsC5LPPsdHSysUQ3PotjBf2/+1Q3fzBN78IrbsA3TX&#10;jzMOTP6qPOx19IC7bewvKCv99Am6ojV406/HX+O7pXnLb2wcO9CDncmzMk9ZbMhnEeTiFZ6OB3br&#10;aHUa+yiZdrO1r5kxcmwjRunlIvTkBzTEJl6N4dp++pkxmu8mdueJW/GGrtfIarNydW4UuW8ZxgY7&#10;rzIX3Nj4OTdguPmI7myzNNr41Vc0aH4QO/wFdg6B/60HvcYeS2KP6dF+fhZY1Ue64sPpvPw0Wlls&#10;9Q/trElesOY/W3ilfehc7embTu1iuxuwgDo27rxWrOo0geZS9fk0x8sl+QDxUlnS9mtQHVUd1ekl&#10;7xVOWfOVPhqQl91QAQdu+3tkLZ2X5iu+L3X+Vjdl2rVN9vdGrKFxE6nckLXPB6wWpcXG+ZDv90B+&#10;uamOPIuP3iUXGx0+6ss/ZeaC4AUNx0cuumzuYPfKk7rpy+Lt7l/o9CamyDTr7bNmoHzp7f7K1bka&#10;OY4POjeFFKjIrPuQu3N2/gnbzgXTT+j1xjiceOxDEq/xL8veeje/h0E8VV53jrV+Mzec7frq2/z8&#10;VE+Fr6fdxjfkS3gUVp85ItLElP5hntEbnWMrS7dTE5wXVt+WX9+iPzbc1lW7sr5uUbqxATPsWLHt&#10;p3/BiA3N6WP3mTPpS/wZG+WvNELY+CaG9Q0gX5Rw9sWFm9/knHGWfDn2xNd6tfVT9Gqf0h9cvAB8&#10;pOPBklBW9+WrPjk2QqN8IKTxtn+XG2tn/iGGSD19ET9zV+c1G6PzgMQj0rOLptBbfZEHjre8OaJC&#10;kW3Ggvoi/N5keofG3HA9bbc9nOp9F89e+C4/eoHdDsLw0f7Z/5eWcv1lt/TfXKgMdN6arr3Hyra9&#10;faDOT4a0L8QJk1/FWSs7T4dDtvJLvGw7ZWvXFv7G1+Lg/Zo/GjsGxiAvZEVOPdlewIjwsujoHPTr&#10;IvDFd9s/6I8cE8/3tPT0q6V1OLyUedps2W5fCPPqgA4XhDY7kq26U3oDGRLeh7/YaxGcAPyuAx98&#10;/fifgesc9pVe+5Qu/87DT/F/psvyk1jeuNm1++uG7wdTOHt94FEcOR0dvcm5vHcbHeSOQsusY804&#10;NG010SnT1845uDGZ3a4cMK0zDtx2WJlPVTd5o9AgbIfZSgNbk9MGyFacLbnYeolydvdT0YRpAhga&#10;f3x3/8YiHJ8uOMVx034ImuCBdtQ6cya4Oe07dAeP3UbR4KOVCapB1YKdhWsJQf37lOkcG4RXRwqZ&#10;7qe5JBOTFWf1qAyUO3j72jN0l5Y6CR+fn8KX7F1ET0K9ZAtOE2OChT3Q30/bUz5g8DAYaLc+oE9r&#10;yXHwLt7q6JdB2Kd3UAbtKf/wucuefGmN1mhoAHQR9Q5o7NQXB/+AbzT4MzuRMwEamXU68pF1+S+v&#10;Pd6LssXDV/vYchbxxi59QiNy8EsXV7Jl0/4+RNrAvwfhTJp1jiy8w9kn5NgQ7RnAx6d4z8Tl1m/8&#10;M4OvfScBtW34UKS6Zmf1oHMn42pCH84sAE3MaUuXxm32a7tjj8rDV0in7m1jIYuM+d20Lxn4Db5N&#10;VH2d2G3DNL+ArmRAy29vAHpNvI3/y5P8gbWTBDb2mPIcNRn1YnGShTYJpG7JvjZGo8lkYzIyBqnx&#10;ydM9QRiSRyaLqPyoJZgJ08ecqH1+N0mrtqxlo2N/vwe9icPyPckcn9SUSifuZNRPQ7wLBWrIErld&#10;GBGDfgMYwFkYH4wvXGzsJK75Uuwus8F+n6fbvQqXpM9kXfvE9u3nGdg7YYBDlnzUx7WNr+IGYwed&#10;5Y9DT3bosdD2Yy90JOxsjvxyF53D97RZOzgePSJLk//4KafUscm2Xyb//HZlZtfleW1DeCY/Q19M&#10;4c1L7xPUtPIEZgcj7SN7Lxhn0tQ4Sf3+/qtx5tv8nuC3f/q2T37xg/zYhbzUsXMpVu/jo6Mzz7aY&#10;WspS4ERH/7XAcIq7Ze+f8xRykbYih7VfGm4/1RY/x/blQYMun6BhwYB8LlJs/4aH/9Kakxh+0Sa+&#10;TE6aOzstambxIZP/PnVyFkwGT/+YWEWn++EzcWAc4M/xNb5w+Ih8cpztyD0LYx07Dh30yRznFPeN&#10;C5XhRQYLo0GrLhKSvlMbpdDTQ3AssPprVw3utBl7o7N9sONP6GmjbGOI7Et3TjYsaM+FcLbrRZTg&#10;4+PY60vZaNyU2JHXIheffEm/jgdaD7ef2IEcMUBtRCH6Fz/lxTl61Y+JV/6YnDjyk9dTNF1kZ/da&#10;M/EUHjvWGxM8aEEHcSsu0DDHYBNxzM4/WxwkPNsQK/L4eC3qlyyUsOvzAvDUa0CFNAhtttD29Tg1&#10;WOGNVkMi+R+iT6TeV6eO7tNf1DDNyBLNIgu9fg8ab6U3sl8TzzTSD+TXxtyxNVp4qjMR/pAYAHh9&#10;DRqPrb9rn7ifEh/AuNRcY3s+yvtbKtkuef7ai8DFE3Op1I8q0+kz8pNYMj8bemic+Int9d21ebhj&#10;VaiJo5eysePY81Sfjbpp80ufyLlrp42BIf/Z6JMzD4UzNnKxEEt1n/JZWrtd/bWjV2P0YV767sLM&#10;tJn8Y19bPvV7oPb5rnJ0PjBxQo7yCF4v7mZMnpGajRKZedLXthI3fmau8j62/ZLUtv3tjVwTRXrx&#10;NnguxpGBZfQbeOYpSvTTjRV9SZx5Alh8TTxNrnvaoG2Cw69bTqbyOLqSU4xtnO38BI5+XP4RCA1z&#10;RTTFgeO+2j0y9jgyWYwyn2YToO/IT8LB6xhnzjr+olNYZBqaPkqmmDYc8yFfaLK/CyH2+Z05O8+7&#10;fYXG/rZtai+4bB/dukCTLXeQU91+6Mh2jvmAroAt9sahzY8CsieuUUY8iCFAx7FttUgJDRb8RmXy&#10;Z3igx34rB14f3nyTcr+BHmCM34KwUj02Y7cTX72x0vjybEsu2fEuo/cYcBhM3RDVP97El2w89NnJ&#10;Z+yEdudNtnBT/tS9sZdywFZuUtiFTfjzhpFf+sSvXA0fdqVEK23QL59DhwBi2+vzAbnKNzHffJwY&#10;61ib2PpznkB1odi5Ts9fE7OfrabKyZkjG5NcdMUXVK/4DB1jEUEq0+FNjgXlHyJDxzBypu5z8pU5&#10;kxgpzbSXJ12ARvvd28xZctMl0JdcAO7cLHV7sUdd5yOJgc+eTEW3Nog4ecXqymC7b6DAozfbiLfg&#10;OofS38wHR5b4kE55ilT+0td+ztMXXm0tT3/MnezsYw7qKR2vjwfOH9AjK3vsT+L0BvTwRzOb3sj1&#10;Jrble37229bs8sOPLrBMDtk3eryJ/m+ctKGvv2SqZF47T9+y2zz1ys8NBhTs9/i2v/bO38ST85CI&#10;mc/4sjaLHuQW3y5yodG5StJqbRjBv//uu/Y757p/iq3I/u5H563mjMm5kQVdMLFhnjfxOKUpD21y&#10;sjN8fYW//T5peZaG+fg88apd/Rndq1eOybOfpWt7/0YkvScOJhYGnx8XOi6NWUfW7NPD+ay5c8e7&#10;yj5taoM2ZhsxP/LUXvLu8S2zR8vi1AaHhzKAzo71N81WJd/nJwISx3ykTp7bebcYnzk+2+JnbN11&#10;hsm7U3/n5aGK5/Cd40ugrT76n7F6FEjdxMjYacZu9qUT2fgnKaj7swbg3MSYO/RH91vnYLbtyrC+&#10;dEw+8CyDPza723n69ttvjS25WBBfbQ4c2z/9MWsS8h6ac/706Q/ffTfzO3absXgY06dl8Os7/hs9&#10;9YHN2fiuvytwxli+3MXelWP9ars6Ne+eGOBLuGRQL0b1hx3r0Wb31wBn5nBzIVh9fZG1GPRvvhOz&#10;ZL1w5G3jf/iBvjmxO7fdzUG2v3z8SEZ94dAIffy1l7fmRn8xM+eDyn/O/Ln5JfHreHlVxsTGHq9c&#10;FSRfnaME/2vADtcFmxMo6DT3yD+x5c6FtFf3tMWT5vYfZMjgmGz7Ed/y6dpAeWU+utD/CZX41K1u&#10;z/rX++YHaILdardtn/spPNES5Oyz8/MmgaWxsodgY3f8kUGizWYsWbr1GxlSt/yfD1u5oD70bruU&#10;0KHV9YPTli3WHnzBno5Hu2mFb/MWj+SpVDNC/SXZ//j02P60Kp1DH4XKLc/VRvJ71gXCg382h/Ym&#10;sAy/cJXfMHadPjv7Ky8d+TlWGFoRSb8C9JjcmvjQB3M+wrb/X2Cb089+bU+Gxh9bh3q+9LcL6Owv&#10;MqQXVl/zlM6/0g70t8gT/9qyx5xjZJ6Wm8XQpKNtSGVMn5sJxQdwLgFfNPhZCrnoyjnH3vCeffWz&#10;n+HLPNlcRbQVwuCa32C0cGhoXz8G3++WlkfxxvfQO++Inm7w8lc4m7ERKW8+2z/hFT+4eAC2NQ4B&#10;uagxwRbHZq34X/iqzx7t6DGxPIXq2ZMcbLx50xvnJl7jZ7lFfc7HJgZOW+fg3JINPVcXtfaXt3nX&#10;QnnH5/Savvip8x+4+1ncyhQ//COA9/zAf0Hr+GTlVL/2t7+xtW3qtSNPcUP/t2D5btul61gdYNOh&#10;OTaJ9i/Ifa0NhNLeuHrR4uUB2heEZ+fLxvyvtF054e+60F4TgT7XpfC+52Mv89PF6drZvla9ojeQ&#10;0lYu+rs5k53p9MWbyvTx5jLXgmZ8V7YXYy/i2dlxlD4nDRCwMi4e3r1ec2xRy6ffu6jsATW0zdq1&#10;ryz1ifwU3pVrdI5RSnvp9txY/J48q5wNn9s3/+P/+B8tqXIq8xHggl3i6wK45J99nUFCZQzMTdKA&#10;cmWIz4LJlKNp0dRJnpNck4Yfc0ebk0IDm5PbDbbLwPgffuo2QWY3xkxnPgYnhwXjaNwkUL6cYAIV&#10;WbbjrsIV9HyRywAHZlEjx9GhJXXO1KmfASThcORinzGh2tg28jiZWv1ttYFEXhM8x73IeXWm6CVI&#10;m9DuDrU8qj/bhhc7kXc/eC7e6taBJPQAngB9EwGD9x53J19tHx/bOmleOjSzv5/Fr07sevy85bZ7&#10;gbKDW09GJnnUB3SMKUOyMbV0VxedwoKLxQFl7kpnLycZji2u0MEk3Yk+W1hUsZWAO/gGB/3VYWlr&#10;VxpngDfxhC8eK3diBx282IweFg/Yfl9LxGdkEyNkA457kSP7eHZQIks+c6wvzEKcgOqA2AHjPuEg&#10;w06qfsoJ6MpPR+VsaYDvZCJb+xZXh8f08dHv7ndP31XQ88V2YgGQT992/MHd8pl8siO+7jQbe01D&#10;ryTeJ95m0n7rKwnNwsYMCtp+88f8nt8f/1QaP2ZRxYRActoLtPVLDLI8bBe0n5wzA7byJmYxcPJK&#10;/ctQ6vTvxpbJ7tBRj84V/8Hxe1ku0hRO2xAuTe2D0jZsxwbNaYuHT3CdoLywbepf20OiJidAA2z8&#10;9yBfld/29DHlyvB46ob26g5H//wpr8sVC7OYZSEsPo0te7GxC4QjO3yxiaZX64mbyp9tc0pog1kQ&#10;zKAWG6y9+JMP5ZII1AUzJ5deCVd7H/2012/Fn1xrAZiu2lWe8O8dnakjxzdnQUCucwHAQmf7fPbl&#10;xT7BEzy4d0TgwlYDlZ1d2Quv8rjbs59PbW4QDBhrxLYTGH2w+Td1QSvuUH7k/9CFSye2due134dk&#10;/9VVm/H9yMFmOz7RBR9yWEQCjr///rts1c3CkYWR+rI6GzNdJJnXZWtLZtDcExvJPfwPvv32T+XX&#10;Ph15Lc6qR0M77dlxZSEbmzR/4sMOZ6HXqx/Rrb+PpbUFTnpcuLWt/pED6CNwyIaHOQL6OynvolTq&#10;IkgvfFpc84pLuPj4aE9WMYxenzCK/mwPRt/5zV36LC+21PapK/yOSSnHQ2wUjh21Ry8Np9x3ypRP&#10;X3dSJsazGJoLHfw5PDby4gcXkPWfY19t5WG283SwuVXzc8o6Z4qd4bM5PX/IK/hHp1xYcrHkkJ48&#10;MPMHPcqxm2Z6QSVI9KUTQN9ci2x7wiqG5FhvggCjU2TAIB/HPv8ITDAX2BZ8rS3eC2M784fkp+PT&#10;rXu9HblmrqFOvKyNh47cH1ljyHvMnrnkyg9/P096+jjbqlu69sG29RMGvwc7Qd/FCO22bajU3qvv&#10;yHCPpey1/pg27D2yisv9Xd7xnyf8ySI/jD3I5okWZTdP4TrjOnvIF1+D1VMcjv53Llp8NBePXE/Y&#10;8rZPnrBYIUf7kzeaN+MrN2mQk59nPzkk++xtDu0CmXnT9l+2Erfm+36ewRjTOV1yIluxAfp0RFOe&#10;Xd3JNLlkbtyQG4C+tBeS0EZHG/bXho2Uw8fPRR10yfJv//ZvbS8na0NuoG/qx/qwvGFOpo2cRzZx&#10;9f33P0TnuQHIzbDq9LkufuqT+bNAjq4YNuY2lrOfwvJRV1ufuOQFOip3IUvO+T0QO30C6uQmuOWn&#10;/4dOf+MwtDtnSN3khejWcWbO3ya+Uhees5j9MhbQ3AU/+0SHC4y1AE90BvA7/ezY4VS0fHykn7Pj&#10;8wnl5bv5d/whx7Nzx7zw+5ALU14tLab4ULmxr3OR8JWL+S7KNG5dXDNOheGKcWJMXHvKYRbxVM5N&#10;RjPWOBbz5iBAHIsPsfEc62hNDh/GGVtgN2Oh7Y498jTZ5rzCmDvnFeZcbMo2PvrEd3//e86N/1Te&#10;6PJ1FwizffJYvfDZcvj265Vsr7E9/bfjUmSgyz51D7dyHhtVn+RPfcgYp95Y7XzW+Xr7UtrvuRAh&#10;WReNwtn+mPHNHFJMKyIHnNIPbf3G22CU48EXtsZcsnWe1vZy6eSE7aNo/D2vP/6f/9f/+Yf//M//&#10;Gbu9/8N//Md//OHf//0/JjYqv59imDmo13Rr893f/v6Hj+FjPhqjC+7afOb8Z44QJerXyFi5EgPo&#10;yBN02fO8byInK0+/5v7bN+ygrXMX/WrkP28qiU503TkFufY8U26EW7vlnEWex4OtFsyd5KOZHyX3&#10;nvnJ8rNgBBxPTppxQjy3LP2fLjuPaG6PX9SRtdvsb45Fa3229VvGTx8yT5Bb5EX9g/zOn7/N7xLL&#10;Q9o+n/zVFg8yiAc5e/JCo0j1AZoHgguGztJLcf56vhJ+K7PtxjJfVZbYcNpP262Xf/B2rN2Vv+Mz&#10;IEcpX9h2M0ZNnnMeRG8gJ8lHm2+3fzzbkUe9Mu3Qp1e1yf7yUz92Gdnb91O/45u85AbbmcePDmOf&#10;iUFiq5Pr0WTf4SUW3KQ7F23F7IwHYzc3T09czDxj5bFF88mDLOP34cEGYHz9OW/Y+Gvr5ed//dd/&#10;rc7fnZsW2Knz5PQr/Vys9YbM2OKHH77P+Pp9boA5v13OZs0wk2NWpj0/ZdPhO/abMVh07BgyOV1s&#10;th8lzPQr51ZVKrbusXEioG+uvZeXcj4ZO4gV88vJLY2hIx+eK6uxRxugXeWqHck5flK/8XLTn/hj&#10;jx9iB3lOXyHvX3NTELuw39/+9rfS33havuUXObyJ5X3Oqfme33aeZK7m55esv6w+/Liw9JTZlxuP&#10;esJ0clrk79gY+SemJ15fy7A0n9u16eqLT+VoP7gxjZtwat+HHdkOyIFjv5FB2Vi7Ylbv8lqbQzgA&#10;7+7ZW/pyy2a7noDOnufN2uP8RIkx3dg8/eLOPSsXinjRhR/0LXmCTf/rv/7viyH8KHPp49g8AbRu&#10;du79HJNnio/Wp30L8zV56cRstCVjb5I69tZ+1/Pp8fQLniK5uiXWn8D+cmvPMaPP9r/SD23+2rwk&#10;n7BA5y9nfEALzkJ9f3w6MvBMfOoV4lFt5Vq/bztPBqcytM0bUuorcm88yr9s3vlfqosXuQsHbw7u&#10;74n1Y88Ui01rrtuv6UV3f2gXyvymsXsz3u7RbMm28ax/kjf/+WwO44fg5qvt2Tm+AcY6sPF2xUXK&#10;dv/Z/4zNC5NvztGRF33wNd6rI3rOVwtpZ/5qHrhrxewA8J/4jk2C1/iI7V5DfZkm2o0tJrc7lp+R&#10;2/mIeHK8uL1JOHyax4Pr/JIqK8/KUZmPbtaS4ON78WPwwNK3f+kh4MDZzMHo17g69kDiOSfTHj18&#10;nh922fyp/WtYGdjYOS8c/XLlrk2Ns/JtyuGbNzpXMUaBp89PQTfaPmVhy9fQ+WllnrXlyhsZbOuP&#10;NEDjCerAb5Uv7pP/2IY/b1rXm21Og9f0nHfXZGwop5xxqH5I2ep/6zj57bUvl8aOays/u8HVvuNf&#10;tyt9cpTrBw95Y5T2Fe19tHtNS+uV55JfYfBnc88JXswPT8CtPIM7bdrwK1/mLPL59kUx8Ywx+Rnb&#10;PoEsSuwfOcgoPzi7WGifp28+rd+FRS0bmAm+vgrgBHrLU/cmSZ5z1jFLkEBrrAb6g9mqppyhKN5O&#10;kB8l3TboEWSCZwR13AQRhZRXoRDrRdtNVKGlbhLtKD2LGJH1JAYySqhj8JEYbeCEjnxX4mvpr782&#10;ABlsoXodIz95bf1zuwmzgZ2K1TVh3LtS0F9b2LKHD4BrgN/y2qE195cyeF5X8QIi5C44tB7OQ4f6&#10;kX3PoPxsi+bysiX7Jmx4y9N+F1fESv6ebbofGQxkX+OvLQdsAto4KL8kNVvJEpgI56v7VDBYg8oV&#10;vIWd4LDExs3nz3nFmWSauEFTvKJhn1wukIVg98nisz6RhH8+AyF8n3x1uz6C6wT41pHfkgTRNxHJ&#10;a1HUkcen+znuYB2b0cENvOqCfNXvYmLbqAvO8iTG+GQWEZbmi5tzzjgUadc89ZEDvuKXt3SNLcUJ&#10;PmOT019yjG71lUKiU/U/1NSpdsLyJneZAb+XQGcnHS5kdNJB2AW7adM7dXI3N+hEm+CeOsi/u1zB&#10;8qoMLTlfT3opui7wZr8T9egE3En45cssRvW4X+FZuaNv/jyNvIOjaqTxXbntb/+oHG3LLsiM/No9&#10;YdpPn3Fx2oX0hWeb3SfzYVze7oQH67flD6exEgN6GuG1fdBrGRnTfsUTR6UX3TyZeE8EEwO5U27l&#10;tUVj83TlSkPivfMEtB2AcHC7my/+m7w7FwK/5AmQBWgGHOnsfSb6Foz2AnV5HV8tPrqrNy2GS3ic&#10;fAhv5J3gRkNuqA+PfLVB8La/Exet9qN0NG0uXYKHtg98dfJtc35k+TaLLxZOnjYqm5Nr4e8daPjA&#10;o682gK1nfCLvaFNdVrGUegrGooGTDieOcp5BexcO0WmOyhZOiAbnXgxaXcavMwHek2plFoP5VF77&#10;nN/khI8HWdEVo/Q1GeXz6hp7WAzvDTFpN/pHAO+Vsslf877cGH19Rvd5jSUcfJTzz9qBjZTb9oSN&#10;vqmnK/tsG/Vsazvjg3gfG6HNhiOT/Dfxre3+Fm51Tb7C3wILWrPYOvqrn/iKj7NwhZETjPSw2GZO&#10;4tHjFwsgo2Pkzh/gPjK/T6z7HeMIU9+pE4sunveVvLmLD1Te+ncumpMHzeYrcgenZWlLZxxWf3oO&#10;/vQ/+/hBVAcGd2Rrwe98bZtFsZC3/JSV/mO7E/zx281DXD/x93jKxs5oab86hHp9vO3YV7/rhVKx&#10;HdBmfN7Do6pYmHo0FsxJlr55XOeHp7IL9rHx/1sg6y3v2B4NMax854v61JTfOOy4ZbZcJR7gajuy&#10;hz65T254914c3HbZ9r83r3z6W85w7ORGKE57eefW48l76e9Wrpinr6Zvjwon/oL0Yy4wezLFguK2&#10;2f5nrO6FuGz5Ac+JdbYabfW7zh3kFHkrOBNL5D15KYJPe31vTkotutNrobZvv588jSY6G3fq+wkO&#10;Wh0XUm8x+gmdr6X/e9WuXP85ccynTvRnrL19KDan7/Pj9Nfttx1zIt74WB09HQ/e8lwdhurYpHO/&#10;W7WD+rpgWmxM03X8ODw0UqevjO53fqgMhElf4Y+RIfWHhVy3MDYzzwnuiV/7oBeCzivKHW95XFia&#10;fHz9ZlpieGP2TWQFCfHCJc9lhNhoeTQnJA7cWR1dBvatLp+zAJSL+tHBPObjtsmW3OLWfL4XiF7k&#10;Gf1VLM4FGDYSh8oAMrMfOfJErFjI3h/eJR5ue03e7hgYfYwDYp3cS7tPdB2d5HI0Xo8Vxt80MFEe&#10;1U578fmnP/+5F4E7Bp5Yw4esxkfzpQU8j/gtosPK0rErlY7N611I8PvAnk53gZlsE6/sPu3kJGM4&#10;G3U8VBH5+UysuUBtqw8A1Y5nzJpFKgsTLmaSTb81PzW/A1qJHxf2yYWXbev4E4/YXdv65+RT/ZMP&#10;AHwXf+H89//+v/d17n/9679UJjfnuZn8Txm/LbLM/Gdk9PvMOz/5l3/5l+rORsoq67kgLU98/MkF&#10;3/hX/IaPfFJdIkP3MxdT3z7T8ZkNR4+VMZ5p7K/cyrXlve2fbZNmfCvvOKarOCh+7OdikjzURZ34&#10;5U9/Ht1azyZBxWvx7fMTWlffU59/sjg3W/pic+eB9HQjoIu6eC39XhTMQRfEU742Q98+O9SPp6+L&#10;9TlfueMeTnUt1Zm7Ovah7/Iiw9ibFmQevSbebhu7+SdNIye6I8P6iY6//EJ/8XSPC3gN/RmzjyiV&#10;wb46EWq7uIszdRPvI/fkXXZUd/eH0dOYBsgIf/q/PDa5jD1Sc/GGi87ycQy0B8vDln740f3jR+Pw&#10;2MJ8SW5o/Dp/N/bEFwt4au8nPIbPnDOsrhPj4hv9E9+hgU9prTBL8CvbSBfac6Mn4fH5r//iJ0/9&#10;5nfjI/ebXMREqnEVMwWlualxE95/Tv5bmXaLlf1uH3ZbndTtB87aSH1j5NiB3djnqY91BziE0g/n&#10;9bOTa9CiA9pLR85UtrkFDmi8zm79vfl1cMdv5KHG6pJeddGBJ/6Am25SkYvn/3L6a86Rk0fJ5+bR&#10;Z/u2mW5ylW++bQ7VZ/k+dG3nXHZyzU1n9KwIlWC+YtXrCWX7r4HM4mZ1X5w9/hq+ssW76h+M0ZSj&#10;yLZ+WjnXlvvWmLHZ2HOlg7v4S/+Yp4favK5fvN2aO5jX/HLGIu3NibUzjspZy1s8LSzdnZ857tiY&#10;LdvXD/ijd2iK1QX1YXKNl6WXY2WtC+Lqqf3yUy9eQDz2aF+k+se5ch6Ubxvz0vT0rKslR5RQm07d&#10;odV5nv3A6jpYz+PJbTNe2IfBHsaz6f98qG+DOec//S3HcvfC+GVoz7glio62if1nzPDBazAWifcn&#10;aINK+2rmrI3V0Pq1PrdO6poPQkj7+tA2eWKh434OzJNCrMU2mxPo5fiYr/tPnvRTN+cX0z8RWRzj&#10;ytpM+XPfMVjc7kdHUHmy1ccB3VfGype+CnoDQQqe9icQPqszkvTUvuWpv+qEbOTf+Js8E9unTH6U&#10;q7Qno8/ibfvalAFqo2xLDsHudp67c9P2D8Ljr03+X7xBrYzofvuVfa3FLL7jlUPZ9jn7bLTwtGnb&#10;noqr32ZuC9+cTP/YC/KlExlXhuYHmIfva7rTz6kSm8fGH7/M9Rx0fDanyPfadm3uKedjf2Xv9tgP&#10;/cpfc53CIKyua1ttNmbtbxv7vwdrPzgr8zOWWn+zHVJ8GMBPTli+9NtP6yPll3PtwHHpZ07hvGpz&#10;4G6nfnLIPGl7fBkbFkp74qI8fstuQX6k4Wn7O9/kB3RAd2Fsoc9sSbZkCQ773GLxhHh54OXYXERM&#10;/EMIof5lm1Glr6DeayRkqG1X9xB7iFh5/QQOqylf+Wc7vC0/RfBgrMRHoga0BXMBlr8roCbz17FO&#10;KJwAroA1ClLpMNoDzDhxT7624yjfzxhTBzlJPXWLtwnMcRU/AV/xDTZPw0pGD6iBWB5yL2K0VTsi&#10;+cjdBFYEOCOzdgtdvNvOrfAht8Mn7nV8N2+H7gL3xk7qtGGTPTnUDqw91tYx+h9+zuuC+WZfGwIH&#10;LN/Xx1unvoGXiTBejvezfNB/njhc5SGydNED2qKz5Y7B0ra/7V8PCsqfvC/cCKD9Ahy4kiKbWZjr&#10;wJQt/8Pdj2MDVuOiskXG8rkTIro///jzH97naYI3b/xO3b0YXXnwDu2VDy8+UYcu++Cn3vGFd2RW&#10;NvKPbdUvKB8TpQPGVCv32mHxnm3EI2Q4JqWlUTrHlxVp+k2EKQknMUCbBTS92kPfeNLf+sqQAe6X&#10;TBQNYJuwkPxi4rC8H/1iVdtkjhYzVGb4sdvPZM3HxV+LZSaie2feJR0ewXfxFfzqdWVh9NQFznW8&#10;QigjG3PlpGeTYPVQ2DaTu/YEqWVTMTnt0CL30q/diJW62T/xeWy7dkLmn4Urpz0bPPTwWjv9RSz7&#10;7bEF+pGLfvaL4wRkZUkZMnDItdD9y9h8NH2q8SumD/ATmAsATpaja2zhyYnlvbGDx3jLCb6+kdhp&#10;61ngqyA5HllG7tKOgGjxj77cPk3P/M24MpO5knp8afMa2h9TuDLNRDVP+FokjSqfz0VZsviT7124&#10;HtlX+ltG9NFqrolswIVbd1A7KbCw7ALpTz/9fXiiazz0J8755lhBW+Xo6bO7qOb4KjMR8pcyvuzE&#10;LLj0knO4w76FC0/HlH5peUWe/MX2JxcdeS18aguWVw8imwnlM3+gNwsC81pUNPHS/+FuPGCEF3oD&#10;s8Bu3wQEoJX/8nai1dgN/ubj9ZVji1aO1w5ksj/873w8Npibb170syOHdjvYt6j8LJSsPKffxw+z&#10;gDNjxdvMTyan6wtThv/0ufzmYOprl3MiNRepIm8UrI9ygWB9VeXPF526eJH+axFhxvicUJ4JI5qG&#10;brzMNeYJSbZ1t+qJn/BwA47+sXF18Ui7ljF0PrW5kva/8c1U3X3l3ruodIcMYLfZuY6NeaJ3AZ8F&#10;+2Sb32xLXCeXWPCo/erT+wm/wY3MadO4s83HccuynbYrh5Mf/UA/3fGd/+VjMTI5I54ozlPGpdPX&#10;zWdsH9h4dRRe2qVbh/zvws5/dr66yGQCfLUwOezYPvrLQQuXbbfgbMl6ZrWvasg2T5p51atF7OVF&#10;ltURT0BO+DfMvvzlJEUauE9W+G1yhibacfl8pi+uvhZn15/lc8aSbbdvgdDPf/mUz3vzhWPzEDS+&#10;djE6+dJYj0fzWPDR1fdsPwRvF9H7qtv0D/ZzAQOIGbrIC4At5A70Jle4c1p+1b/36R14cwFkL3Tg&#10;LaeJ61isdNUtb/JYdGW9LvzJf69uBKsAYUyePuEbnmzbeJZDYiPjIJjxlm+yj6qdls/2a/tQKl3o&#10;GqcSqtusbX31NeHdThEfPv3PLj69QekRL6X9wJ28aTyIDmwS2YfW0GXb7QPpeVP4+O7NjWn75K1H&#10;8KkuMvljGjQ36dOxEXwXgrsNrjJtwNKy9RuenvLoRdwQfOLQhT/h9UaDLgaGb2j0ZrLEGLr6Ssev&#10;g1sm+UpV/DQXf9HioUuO4DpWz4Zi6v2HxOCJ27mJin3Fh3gLTvb5GM4XcR9dt8+SEe0I2/hYHVcf&#10;dZ0jeyIkbx1Wr62n1b8NTecnlyyJNTzQnz4wdhMox4TdypELS48dZm4UhY/f1M1n+O78RVltFL3A&#10;zDHHB3TV972C+dIhcda+Ul3ElFyQV5Tlj586l6xdsY5O+XNx2wX2T33TQfyWi6/KjZP6lrfO7MVo&#10;+uO1H/K5gPshN5/0TTKhbX7288/J77G/pw/Z22uj3YggFjceK0/M1rE7OGD1QLfzo2yXlzT77u2H&#10;64J2G5w22645gMFO+W7Vz4LzjH/os4WcY18d0F6+NRfYcm9LEhv6IXw22Kea/H65uaCnKFxQA145&#10;57fXtRGL+q5cvnE7MRhfBn/HDnlMrGQ2Vr54A3KvfWyfNMxLzGHg+E3oOU+827E7fXau1vgm06Ed&#10;x+AQ3fX96YfNlSmFQyZ1gz9+IJM2PmtzWzja6i/4KNvY7w3IPZ4cg1cOQ9tcWv6+n4BcWXHRt+A0&#10;f2rwAPxq38N3fYbn1JlbT58yXxwdhsDK6mj2x0eO+WlkH/ntswE56jdIgdUv4lfPPUeOOMM/23A9&#10;Mo5dtJsom/Y3HbqN3OgCPNd+nsStTmwbBvRh0xlz380FyrbKFwFCAx3ejYUblx0XU+dp35+y3vLT&#10;z3krybd/rl5o79xXvIhtfbRznPSLnS9jEUvZXKDt2GLkXvkhdO4YH6z9NzaebSbmYyd/JzbVg83b&#10;tuiiZ1u80J3cNn23MojLEaPtV1T9D652jTlvfyvqILPlE/AXhyuPLVu7GO5cRMx2zPlxxiRtV6fp&#10;P5MHZp8dXMCfcz3jC66jh/w6bVdntKrL8WE8meN7DFH/hK2bNvJHFeOoykQG/H8Pdm6BBni93dgn&#10;o9y3uhrTY9COH9opZ6vsODz8K8h13J18lcfqGJq/B8YnT+HOelXmqfEFmcovbY397NB8RSYfsoRo&#10;ZT24tNt+kEbVRRkgD5rGATajJ11s9w0rg/nye9tv6Wj+0B3t0P0qKI7qngzLIDE/NZKyz/0ZEmNR&#10;qOXYnG1y2c7PlqvYeI5d/GO8pzmY/GceDI8t1E395DVYYhOs33uQrx0T2QXsDb61aaO4hSo0rv3Q&#10;QE8LD1aILTeYgfI/nXLGYj6bc4EinK/G8KNgx0jtO3eI+visvHzUsM966pabq35xkf03YHSIPVJv&#10;bkvm+rw5dtqZa/UcjN2OLZFbvtUndXv8G7hFCDEAAEAASURBVKyqd+sit+7BnEy28tXPoS/nLygz&#10;3oPqFAWf9bee5qAzx27f0wDt/Dl2c8Gb5Dc23Ta2tRlUgrzarl6tyFfnKb3gN7iEn3icY7T9ixO0&#10;2T472zy7+lXmE0bEh70q3+EPWduvwZZfch398AS/uFDXHB8fJubA3HSaOVVsyj4Ancrao7FRy/Dt&#10;/6EjngI717bf2Ig9zb/Es7mtXN6cdPxWW66JeODoZp1/921Xn+Up9tjokgXDAxsDe/y1bemtTZ4I&#10;4SXefukDbtl52Lpo0bu5IOXBrAzKV45bzpd+4bflCX9ftZxCh4Udlxz0AYZH3WAc+68Tt/D1dtvZ&#10;rvxH3nio2DtPeGeNJnhP3vbp9gKWzimct8Dl4NGWXfoTFpHP+fXvARuP79lx+riHCkHna8bfo8fY&#10;tlXXV+cENd3Y77J7eFs/O7/kGCbh5JRiYSam8woZZTpqXBq8EUhn6OCoQ6ZtT6gStJJoBYbXu1qn&#10;gwjyGQRn4g1nnW2/bR6K9PgIQ+gdKBRRiqRMMm1HJsIl1WXTmtb9krbFUXacgx6c+G+SMM3Wcbs9&#10;sozeYZbjMfBsyQGYdY26NHDfZPCUO8UvAP4uTKnQ5kg+Mqd+3JbK7MNfEruVgJYvGrtv6wm/rj4G&#10;ecsXZ5O0Y7A6VEdcD2PtyvUVDW3UmayuXerfGnXoKd8E+Ssex75dAAxtsQAkxj7NTAQ4+a8u8Tlg&#10;o7Vp2F9Q1NI8cXos9daT6x08Dr0qNrbE8/Nnd/9PHT3Ju3pU9lQ24UvKwZ8FoZnArRykWj0n2ZJh&#10;+kFlfAp6eMHLad9cNE092k8fMT/9VzaKbkwV79DcNvXRA+fkL80Ki+egdNN++3Ap13apPHQdkrA+&#10;0KgTyUhz8DYmnq8YWlyTzg+NA/1sBiB06UKO0cuRiVzKD89ud7+1+Vq5zrG2y0dRX31wyiZBTxxp&#10;V7/HamubQyL8JKc5krcueinD3m/3YftM9ttWOdg2TxzyN4+GvieLTB62n934aftwDh988ZRNT9/n&#10;ZKNxKZeF3rabk/bofiZA18B47LV45/Cy6ZaT+UlvTxymP6l9Li6dfpDBZdjVGGOc4OmqGQ5Kb1/x&#10;ccxSOr7ah/Q7f7EFOWofNsoJw+LTVd3zoz1c8JR/9+tPdJLDXUxYWu1T7etnMYgfc3zJcpy3/Xa3&#10;O+HUt8kD+JHvetIT7yiHT671Tw6Sv88rdMnz+JTGOTYJwwN7J8zVI3UmF55QdaICtg5fkzNj6bwW&#10;bE6yLciBfS3OvL51bEw2dMmwr5iF2yc9Yn8LJRaT0V46ubTSRRvtTDr35Jd+nlxyYuy1ber1k41l&#10;iohHOa+vIA5POOQnh49FDVsLbI3dlo+nyDjzCwvos/g8dl2f5+Tt/AafBVC0fQZn/BPWcdLESeOB&#10;soGQPl89bHywswVteqHjpJ+uZJQKlAH60ftDiKAjduuHtNtF86E635UrerX9kdE+OffjeGziApg7&#10;dvWfrsx0gj/i3rkfbgiWJv5rH/Yi0QL56I0PmBPvrb23S09J5e124s1xT3pv9NHlHKtv/B8ee1FS&#10;+RPw/pSFgM67Dq56eL2hZMsSgy4E7qKRdl6z+y6/n7SgTF/pSd05+RHhOxEvXuaV+vpTjrV3rRKT&#10;mBz/r8DqOG3dqOAmg/R589psZ4zZ8vi6/fqW/8mTDL05wCJx8MZ/Y6dP0VM8WCBsPkmM4bVij4nT&#10;p2qD4dsFptK5Q3wXMJYvO7CLbUhe8fG0FdwusGW78500CrKcs7qEZ2hYvHViKo7k0td05Adz2L4K&#10;urntxFnoIen3l5qD6/fptOZ4+C6tOUmBPzmFb9+9mzlWc0xw9VV2cnOZ/KWvks8WfvtuFpfJCU++&#10;Uu/YR3v0J7bOcco9LVi7BnfkGb3TONZZW7DYrwH9r8HqpW5xbBc9kfSimfKnb7s4Ht7stzGjfvsq&#10;nzt5U9ec5sakHHdB6VCmM54u4gH9Cp+V56CdupfybN1Tjy37ve3iy9BvMTvwmufzGJoc6wYI5S/r&#10;1r8Tr1u/fPJDavkNWjcZJq9k4UScLsBZPLYAKZm4y3HHpMQN+7nL/20W6ubCx9DQ1kJin9CKXPCA&#10;2D2Oqaxe1UuHlQ3OtJ0xss1Oews6Lobuwgta78OXXKUfPOT7e2WJEWOnC1irC/zqVN/jFL7JB2Id&#10;7M2W5hM+jn8+T4iSr3TY4thG3+obgJLb8G0/T5m2LvS+f598EN/EOu3DZH0Xm5e+/hh9Wn/kWjvT&#10;pZ/mk8FZv3au1UWjijx42b3rZ561sv7Hv/97Ec1Fvs9rUn/4Ka8Ezd9f//rX5hwXnPQHT3JPjo0e&#10;ybf+/phXiXuFqAvEH3Kh2QddsrkhXS4x71lQR4fFqU9S6aKrGzE3p1Q2Uhw7zk/ipA/yWS5q02Xe&#10;0nNf2Fv92G4v9KD/88efelHMOHvl4vBEu/5JDAgwMpiD+BmJOW87Po8f3nkSPr4eHuMz7cWLvGiO&#10;OnPGvG429nARzltK0GE7W7KsPvScnwj56XpKE222gT83+kxunHFYbP16bGBXc86R68Rf8Canw7e+&#10;NPkpSh680V1b8qxcOWqfTe9QFZg+uf5SsvLbr6wZO9eHysTek95Nc9ouji2ZJ2feco885sHy1ZQ/&#10;5yXqAb2mPjegx9YLGfG6y1YjNzl3HBya2pFTP1uA6zwh/0eumauKmeoZvh0z+Cc667tArN0wZaMX&#10;3cTpvGIXzr4FhA47N0cbbJse5Iua8Fy0mZ9IOWNx4ijSVyY4bO0jtw/+UCCrvvoxbwwTTwCPJ+xx&#10;7XTspr503DQV0HUXz7G8oB76yDw2HTkmvlof3M6nayvynn6fhq/fpNd8j/gB7cfGQ1uxn8+gRjhM&#10;bk/XhKdPrg+a98Rf7K5Pjl34efLPvvEEPzlVXIkNeqD17F9TZry8Y4YcfZPEuQANR9/ylD8gG2Cj&#10;C+ymeG2yOOqVobFQnNMU3szTyfjAeU37NIa7sLxWH3GwfEqerot8tT84D3lULa1tf5XVXicWDo3f&#10;2rQvxgfOsF/TMTa8/WX659qjJjtybNnS3jl1jyMD2LdSbV8Ik4wjs7Zg/2P2o0h1ufvy5AfttYNX&#10;yPa29ilSH4uR3aexkzJvoIItnswN0ehDF7uvthdvp/+NLUeO7Z9HtNA3D8Pn5g5/9be+sbEYd4Zn&#10;5OicRGxPm7C//LW+T2VB3a/gFL6+gUKfiPU6V3HjLB9tLNIRkN95kz7nvP//Ie1OtCTJkXMxT1Wv&#10;M5xLkVfSi+qc+9gSySE5zemlSv/3G8wDmV3dJCXLjHB3wHYYDHD4ElP4PqpSGvxvv5o3G8Hhr8vE&#10;km1+Gv/w9OFzZGlLsOVyg4uvPuzsmki21l/gaJ/i85/jE//arv6MAq25/Lt16OgIby8cOa8phB4v&#10;c8yNBeV+IqYQmsLRe9vuvqAKRQx/TF7f6yabn4Z4vkfz4OQQHx9x1px6EM0plN9AL7Bb+z2vvpze&#10;G04PXhzRuUb5Vg6K0GvX+B2fxjevZL+6IArYV9bzw1PWiuuLL/W56tOmH/1KHx+AvvEkbbY/uaGs&#10;8Zb6j7nD3FwT3LZrh4U+oMIP0aVv2cs8tZBu57zFW3BmLHDO6o2W0T0xSyef2//03fLqHEbTz7IT&#10;XDDrE2e8vfxa39SHr1xRgv/ka+XsFrq4TrSl75nf7fztxWjagU+KXPxH/mkL/JTdsOPEMWWq3uEo&#10;XLyHFkHwpnzyWfG0b3RdWL3v4+Lpk+S8ETxYq6duzl5w6+3nPtc3tvxS+AKvqXj7rS/9HvChNxLs&#10;utOZkv2K5Le4dM0m2MyjdyIjR4+WuQCsA8S6Dkqn084kP4NfAvSXn//WhIrBwp5ooQWSWoN4EbLl&#10;DJ3bb9fUMZxzPqUhM8kqhdWug9/ht3gd/CK4il91OygW7ySC8gyvTJ+iCwWyzfEuoKrvAH0Cgo3r&#10;FHV4VRcHR6bdXTia4lfnWR3r4OOc8oB4QfHi8G3o25baceF+aXdPUMuHrUGafXuBk9+X1wbnHvNx&#10;J9GXTZ2AmoTG5vsC9DDM9wmW53h3jkhhzh6ybpurVy/uTB0yZfDW7u4TAFKugxqwH15kn+TLBuX0&#10;XTu0h4WKpyydY2GS8OtYuROnhfUJnWbgHf0k8R1I4fjAIeOG6n5sicaPTeFSNPUmKMBJ2HPnbu29&#10;/BC8TsoSrX2qIOR8Wr3WX4n3j9EjI0D5qduLEPpbDmsDmYA+3TpOtxTr9d2xZXEW3zGej84HX9ng&#10;Tv/YAXYKX+1dfaJzn8A9Ni8/7bNyfj78Sm8/claGsnt/ZTBuk7yUhQbguXwd8xlo+WmPeerr+Pr4&#10;ZHFsVx5V7LvAtLAyp24G13tgN4C8AXpBDuClfeYVaWm3LHLduh5Vg8mWGSRmgjj2bfuJPQswFtc8&#10;9e+CSRcJjo/J0p9xgIMXPqPKxMXaqO2aP8JnYx+eC7LaaF63qQ7XwdkJrZL6NbK6DSG+pt+g+Rqz&#10;Cxbvtc3CRSagi9WTk/YL/US/zwXCTCBe+K/2fWwIzoIyuDd0EcuEPyfbctlOyJSb+8v/8dAjY2mr&#10;f8YAC6D6eSfm4b/5lm/dnFJ5l/+WXrvz6aPO2VlbFo8cceUu2a2brZODKXOSU32cPITvPWZVfpil&#10;eOK9cvWP+XyddhzajYGRvDkMIZtMVMTRXuTGFw+0jHAisPqt7upNQG3n5GJOppT1N0Pjv5Fz4j+v&#10;t9nFaDz0B/Vk9PXjsY+szWNtmzNZ5j59zR2zKw/t0pdf9HgPeOEJbLrLlhyzu4t1cFqPv7h3QmZx&#10;5qs//JCnFchDqM0tmJvUNpbiL/22bRCe6qt7uZXh1GVX3cw30m8Te3uxprTDvrg9PvTmUfR8rIoO&#10;2wabD8RmdXYhPH9yXmXJEY2rsR2P2nH5CK+2b+o2d63899uj0mPPHs8CLb3mBG/pyLKIaHFZO85T&#10;EDNewvW7seJtXi0+FjopX3r84WlfNyx88832cziJu4zJ6NX3WKxF5o5r+LBNPajt8U1PIK8TsARe&#10;6/+/ftGBnXLxjg8u1NbG3KTAvi/BzpHTSo2HsZsfYp84rz9nbFfnMzbwC45TtuXKPhj3s8MPyx/m&#10;zGX5Y/oqPYPy8IPzW4B2feqGJcc3b69+No5oT7rw957cm5/0ZHeEVW9PZtaeCGTGT+cNNmL25zGs&#10;catvupDgKTc5CWhPtNkEpv31VeV8oy/rD/b1iYmzmaM7Xth6um4OnzjK02zJ98ZogEb89uJKFqMJ&#10;tmDnosXG1fIkq0se0W91bOgdm2w6bx3lOb+kn6MvOIeJhilXJg7CLHw11qu9lAzbkcUebWIL2j6n&#10;L9XXeOAV6DmOHW/0CL7xdQHPyQfTd5bGkF4Zh//Ns/wOr40LdCMnOl2yKa3p0C/Yf/Q+/O+6H/LU&#10;mDnO508uLsoDE8PjkFzA/Og33lx0mvgrb3bFrx2z5dCI++oXcSdXjGwy9zxi/Dm+XNm7bU4PrvmQ&#10;uYr41fZd1BQ//5GfkIn9YnXGUTHKX/OZC8DTLnjiA0+86Dc//TJPIE4ch09k0G2ftHOBVx8is+WR&#10;8yk3BDr2+7pd4IlAfP28xto3+o9vLfZSqguijeGx1fzq1k/buzC/bUKen23Rp9S5MAn4i74fPnzb&#10;C4Hq+pR/tjfgw38f4h+82meyxa8LkemvPc/SRof2c8rm3Ievpl+Xq/Gti8ZiVG6Yfu93kseffPf1&#10;H777wx+Tf37qhcz27Z5DebK1LnjUI49OPgv0beyG5qvPE0+7YNoF1eRNF93Hltmur8Ra4/+EtnJ6&#10;9uaBtDPwNFRjJ7gLLgDC3YvHtvLOnpf+4z/+zz/80x/+n16QNYcVF8vDz9v8y7/8c+yfWFpdbPHQ&#10;LuzZcrEy5w4z5xIPM8/RlpO71ye1J/oC+VBOVwdvAW3b9BSYn+kH/V2x2ry4dGj6XNKHj9yOJ1/Z&#10;zmfzzbyCXBORs7rdeszc2ZxNfj++iZ1wzDt+/HH6PPk3n8Zs/Nbx6WiFJljF62724YGVvfu2o+vW&#10;TyxPfJBp/i7GJu7gDvDz+BXPJx9v7eUDNPzDr8Y2c8ZpTzzJHT5I24/CD81jR+S4YCnPx7utO2Ie&#10;e9a+8e/6efKLeDbfpvrkp7HV/FfcqpevFiJJZqhN9AR0mRtLZ0w1AjRuYsu/5re49wmYxmoEeaW/&#10;ubW890Nu/lseL7uGp/L1Y5HyRdbLz9M+2mNBX1xA+4sx/eXCEAyPtVV+/iX5eXR70cJrvLI2PHvx&#10;6/BBe0O8novgGRvCSz+Sk+REv8vr5rl9QxuatFb0l9cOs6s9+cMHsJF8POUEMqZiN4mBGia+x37n&#10;kJ4e41vQ9hMXxycbP8jQ8qVzGXIWJq5GvjJ6yKMbQxWZ8tKiz2fPVbdd2Nf92+8r4AtbN7QANMaY&#10;hdVlL+CJ8Rv0q5fM45+DoPz+3HTv93+Oz9kov/BH18GznRs389vrWT/sOV/kV4ejR/mHmX5F+vrp&#10;znNkOX+C49O5a7b8D5527dGXv2pj7OGPysx293FZP6nbfZxKF4RnK55yTLabEBaab5QfXMd8ax3N&#10;/An9xlg1zrGysXP4z+v3X2Me3mh8Kn+FfWGrr+C7sL5ZW8S/feMAfvQEc86TbeKNZA9E7NpVn4r8&#10;eOa91ZeeJy7hhon2SGH57Xndtset886JVp89t6IDYm0Kxif6oyPjij768nP787czt7157DoBKkAH&#10;tKNetsmj3LPyybF/6ziUpI5zinv8xMb8vyAHHZPqA36AuMiDhs/KI3/31TZXRqFPnoAOX8faYNsj&#10;bFMcGfJkfZHjS4HlZau85363fpGh3AdvOVV7bhkdtJ2xyV+iolvl1SU05C8+Of6U+S9ER2Vg+fTg&#10;fC0uHmyYednoo6w88b153wzOvvovQeMt88/Nyeb2mUS3Gbregq72v3Lzl/i07MiYuOMDlmmz9cHk&#10;b3rzzw3s7DnUXfhu/5Xfh7Y+CY71RNCxsXvzhScx1pjBe5m04/OFmefM0fbDHh27PGCyfhy/p0FS&#10;97L3cDr4Y/uUlfe2+UG75a0t0TIsT7A+7BxPznhsOjnkRSek8icm8tdt/F59j9zOf+uTYFx5l/6l&#10;Sd3vQdfqm0cmrjcuyJjMN9Q8+iVO3/QGhRP/weH7sTTZKTxk1yrSROMkJ2wLMYpBfX3L2W8DRHO/&#10;B5zl0w560yiMIyQuOxMkx5vcFgffJt5slfU4WxId38FSPGV7ohPuNL3hbgjlTWxpJGCw7l+2AK64&#10;M2+1309rXrqcw24WxwnP7dnaFR/Qz4fOcNcexN0/rbHltvCaLEOzx3uC1LrDa4Nq5cIlq4st7KF/&#10;TroButYdO7dsaSKoskzKF9TpuJ6eM8HB4/ms0IOMDv5+yj84i//x5xMvqViZfLK+cTIBV9n6amnL&#10;Kw3iGO0Dl+/QqHs/0HYydewY/iPD/g0mxnBnQpLYfVdvQm8R0In38oQjdvt6XvJz14661Z9PTBjh&#10;vRbIyZ+T8jElkxUn2MH5kMDbxajVbfxpwjkToPXd1tviz7uN5TCVrOfE5nThlH2dBbNncjw5q/3g&#10;vZ3Lb+NGFiDT3ettm6ffGDyO3nTPR7ez1Z8WipODuft9kv3YMrjweoz+d2D1tPUHpt9Ou0eZlrX+&#10;HS869AJ6YmifRJ3JeoyLPb+ci25lsF94hCVaf/cdhlvW/nQmmzNBOvbH/8jvQcTAoZXQDt3kBeLo&#10;bPLwHo5JoZnXP938zDjkiM7W9fkgr49qW3hqL6BOzFGqOG6cOHo73niFt/hBbnz0d84Swz0BW3+E&#10;luyQnrw7NuDVv2x7YpCtSYuThZnkTw40cWXL1qGbhZuXfLqsPlXq3dddd+8vmrLaRSN6Nq+Mrfpy&#10;J1OQs1j6OZMs/ZOf/ebCDctbm7Vf6d/xx9I7MVHnAghcn/qB0MDsa5/D9eAsrlL7Y/9rcRrd6Cxm&#10;Rr85mcKXTUfPbO1tfOLVuEjh6kK33lmKpvhDK657AhLdukCSOjLlLfzZBexbkDHJ2wXBD+cCvQX3&#10;r/44T/+SB3bbg3df6jqhzYLMY0Nw6t/j4z6Jc/Kxcc/YMDpFl+i3vqePz7RdbDntsn7D3zwDvmtH&#10;6w9qpqof6sGr6vJyfP3Cs2jl952yUJ1FVqCuF/miq4tAZNFJOYaVmX1Pbu68poJSJ/92jMmYIef5&#10;JDJKU+blPzLK7xTqP28nw7FL34fvL3z9AdEw9sxxy9a+ExNFzNcbGYff+7rBmXhZXovzNh9NKdn7&#10;QatdbY2d4JYpdsSt2Jf/duxdPG27PMK2oI+GXf2e77TtVIzN06Yz5ZnypUc88Zw2yDh7+7N1mP43&#10;oGMpParYtMGMr7N/27lsB3ePos+RWR0TY+Za0x/ND+TOmQvxzfpi7UebyGto4bjyZqt86uXh1ptb&#10;4Hnm3eg9xcvnoua3YHXceQy8XpCRGzqkvNp74645MbJeF1A/5gLZD70gs238bXxHl80/0/+TE/L3&#10;ssVTl5OLXACep19mMRLOnFTqg3OSPD46C2ip3/mXevh7LKdo/y7GJe69nko/psMuiK4OzSWJz13w&#10;ox875xV5I+v2XdtHQeThsfOCxdFnXIDUXYPx9GPj+Mi0XWwRnrbxH5lTflUWbfQZiuzH7/Hq1GR/&#10;21YefB9/QzMxfM8/GiehpWvzW2TLg71p7lwMWtrKSz39WFR9zzkHnBYrtaqYA5rheQO7h35K1/db&#10;Zjs3BuGTvhH+8h8+9HYTiLgSS8VtjL/iiF4uUHybXNMn1dOeYHMTGrFaW0/8NVfsXD58e/FCX8m6&#10;uTHQBVIy50JP9pWdc92Otfj4C56c77fdQNSujmSS13lUto53LjFzgcgJnSd/8GDn5/xW/C4ylzYS&#10;xaW52T7Bhf97ePwbGdoLsK8XNdMPvmoOeFHBX93Z1RuV5MwTejv2oAfr9xhRXdGAjvN45cM+f4AN&#10;/O33h42BZFm8M077PeKgBvgjAqsLX+grcHxmrtz2agx89Yd/+ed/HhnBMQ9ww1saPXTmD1kcLMeN&#10;CXESvY07WVDTN/707fzOKL/4PXO86SP/fMNn5wnNr6OP/CFP0L1WhdnmOpoT1nZNObunSM4wv8z5&#10;jsX+7PNL4yw/xEjeQs8p84iHp3B7rhn//DmvsXYTqnmI9vYqcH7r8Y9/6fl5/RF5bb/wBjv/sa8c&#10;Lf7kbrvQ5c9/+nNl+T1RTxvjq74+iJ9+PBedyBidJ3+7yAvnr3lFMJvFvli97eGD2nHiZ+VWv2O2&#10;C1Jctf6CI35WT/PPeRr1rX14APhgfNDdlMnPE4vmiMaB1Wvw8Z/5e+MzCrzkT7vhNPpSdGQQtfKG&#10;Ti4afPpuzh95+vnkmxdvfWLbf+TvDamj+UuPOc4NUok3OCuXHfhurlD+H3nK3c0g2njmVN5WELzE&#10;tzw1ehk/Z+7d8TI+Zhf/q+/8ND7ht+Ifv7pxb3w34/HasngJzYGDv3qvvx3rv5/S39DSC3i9uyfs&#10;P7vA3N/5m1z3fX6z++/+7k+xKbEY3T0BNXOFySXspV/9ERN+in5g/WO/baMznrhS17KrnbW/cuMC&#10;XWfMm7aEWz8nrsl/IPgrV72YB6vPLcNYLya0gfJ8PWzuHX1u6bSr/Y5twzrt7wYj8Tt1q3e3kQEX&#10;VMZhLD90PSki6Vtbou/ExjDWd8VD2zp0a9fkqolN+fq77zL++AufBfvVOQ7e8091iyfGAZylW5p4&#10;KzXHJ8WC5zxqaBYfHpF0CMLI6/YtrnkqmqUjU7zx2crfujJM3XN85P/exg2cffNV+FlfRbu5iV58&#10;SnM38t18yQbK7FcvPo+tnTudvLFP40/+0P/Gz9Zf8O8TguX0+uKTvZjJzjdA1lOQ/dfwMnIzmfuQ&#10;ea8LdPXdkVcdo5O3i6jDRXvewJZeIAhPY8m02ZwD218bmW7/rT8mj3795MuxdfMB/IXl22MXTOrh&#10;qX3FyRzXFnkr8yyxC/ByrpKdHqPZOF/v7I1d0w8ig81HBTbyL/21bzYF7Yb36qpe3oTQHMBj2d8P&#10;9/FhZYa3co3jePFtO48q76uxDs/mvrM2RW7Hm26jUtqyF1pHvUev1U9x9Tv1NurYtJDDgj4I1r89&#10;yNeb+c0WXls3GPFX7QwzNpKxH/FeneuXF6F6eQnY3639+qklMVFcnT9F5Pi3Tu2vuDnuCYZN5N19&#10;Rv6GszxXr5Wv320ZWkDmQ4P3FwANcGNBr7vkuHzo5C8+uePx07nguqyW/86lN6fU/9G38+NcV6CT&#10;8V88w/2QNtemSSWtW7u65Zf8+V/ozZThx9VS6cLK3zbg0/XF4pTPb9i/OJ2fh7c+ujG0fkBvfrE6&#10;ollfr56rx/Jb3I3D5Tm00z7FDW84N5/lwc7GSYkumkW4tg/eVbZta7v6XNUEM+SR3zA+7Q/vDc3d&#10;FugCy/8NXmv++1/az8/bXGLeMDFPqA+DJ9+P/wel8nd+EtUaszxHz3xsv3YSBUqYycYzeKVyAnEG&#10;WjibbCZo/S5Nkuehpeh2lBvXSRVgAIF1UZwJvzQpA+qW/xgRioO3Dl08W/wY/gyQmSd9Nvgl0TIU&#10;cE4nUHHgjpTl3WSMx+XWo9vwvfSLxjvZwvMNjeMrMNTXuXYOsFHHu2F5KFe/sLQbtPUXvY6P6gc+&#10;OTK/6JfULV12YvZbP28iInMXIlf+vV2Zi9/jcSsn1G74Ft/UwfNZnQy8jvcC8E5Om4Qvt8Nffe3v&#10;Z+U7RnuXN06ii7LFc8fL7q8djp0gwjcQD48k1vr8mjQcfegLF97auDGqDj/2uing/WShsfj42sXP&#10;8cXqpE3tGzQk+vmNGWLqzEd3Lu7kn7xjSOkSy321a8oL0ZFudPW6seJYjEv1J9vIEic3FJeO6Tee&#10;MpiBPW0oSfBJaD7/PAsa9cEhfvYpFJa1KbgF8s9k1uv41GHVu+Etvp0TmMNqaPcgW/gP/6t8d2cQ&#10;CMNjC3+tL+HwlRXrLr7WD3RoTTBn8vrQvvNHsXaQycHDNwyeCdzGA+TQ0zXpo4Bd2zmUncgRrJ4D&#10;Fvcgj05D57s+zHYXEXZAXDztsQvyE69snbZff4mlTB0qr345d4PzRWMjPCyUAbqis9C69E406GGS&#10;s/1DPtV3tSm81XNpyiOexa9xlBOF3tGcdibT4j/di5c4m/aN7Phh+I78DlbxbfWk1/lU2fOFFs22&#10;y/CCO3KaF4KrnG9cSPAUEV7bX3fRast20ubmjKULx9DNAgjRlXvsIUuM7YLw6Lk5xAXWXaCYSTda&#10;uDesbZWXNqMb3dk++HJUTkTdNe43QC6ZFiF2kbq5M4zJRG9xw0KNtnBh6OxonbYzHfDPV/MaeQt8&#10;So+QFqpj/fDSC62POu1qoRIN6MQ2C9df5xVjZCuurNZOrOkT7g5Gsxda95XOcNm87e/3muHxtddu&#10;enrAEwL/+D//sfLNiNeP7AXVTayJkJo526kdd/REMQUWakDltj3nKT/jBpmz4DX9hq1hVz/rI/oE&#10;PbulY3St7MPPfmEagvctgbRIXT+1rU7qcYxp/w63OYaHn3YM1Bf6R2Khx4kbT08Zn2BuzNJ9xb92&#10;StKvJ6+coup6dJqil578OzBtbF+/WPu27Q9S22Mv0qPdE7O7LymX49YPw0MfmX7gAo5xam3g+wW2&#10;DaxeuxUr46eN6aVf2s5jw1ee+T2AB3bOuLgu9INd6Mte+9wsaNCX/os9sfYcXSI3v6OPOpcfZp6x&#10;7Sf+FtJlPMBZn6zv1X3JltUf/foYrrw18iYfKqPD8pvXv0XIWSsQT4My22m3GT8+h1df45jFYPSb&#10;f/nesZNZJ+JoHM98bdi1f5OcOvvsbduddulcLvX8NPlCfxmdHc8Ct/45C3B4DP/NnZMLxRUcn6kf&#10;XdzB70KXhY7RffRov6q+c15Dr86Bogtei6v/87vjLae6435OEDx17cWpP1uNcDxb/M0LKa4fxyfJ&#10;MXRRyBdo8tk6ZS6Qbf1BUzzlJ97exwc+d38auuGNdmIkcrK/vKc8ZUGmw38VFtf28U181LnA8d3i&#10;4Mk2jvku44en0DxF1ZuOOv8wlzAHmVwAFx9leKxW9t3A2htOzoWmxlbbLG2YHKGtFtqG8ih9svUK&#10;NzdQZr30sVUdqJzyz40sjc2JN+1KxnNRNxc8aFT8E5viNgUPn58TW+V7eBvP5U02/TGvUBc7Oy+Z&#10;hdeJLXLxvWH1m+34mpExp08I4+VJMv3gw08f+hMOR2xVwq/+9FTFN0fHuNncw+vcwT7F5neOjXnr&#10;i9XDsT72Wbsk77QtU9n+l7zu1a70g9cLCNUveSG+ZtMvuTDhyepe/Ekbz8XYmX+hY4OWl/2/zwXC&#10;XlSOPXMDSuY9Lszk4+VOLqCJ44W+WSE8Ny86V8Ov/T9zPjp+/nramH2AjeR+TpuYW/k4z7O41YvB&#10;fBYZ9duRNflfvnER1BswwteYFJfCZTuee4EI7c8fJlcp52O6mOv0dcx4+N3P5KqRM3z//n/7++po&#10;IW7PZdEDW3Lo62ZluSoF9XER8jXx8HPk/FCctl3aoDnyjH189DFv4Gj7NU/WjOrBFnNS/cy++Cc3&#10;Eds5Dv5HnRV5bJ8uEHUK+gy6/Swy3+ExfF55lwZ0XT9Ovdjg88HDw1xDnhBncIfX6W+pJ1f9xAh6&#10;7TLS6aJu5a+M+qg05Ov39JtzvMlB07640B8/NDfUztB8nbx2y1ucKZv4wBPseZt99NpDLJA/b1ih&#10;gzb/tbw7X4vDPtGeWKI/n3Ucjd/c4ETXZv1src+QP+1iPWfiXOwv7NwITmU3bl7t4zXQbqCY+imn&#10;9y95OKDzsNo39mx7j7xpiPWtso0Tw2c4luf4446Nl/+dH/XcLDb/HNu0J9lysLm9fbGuP7N6eba9&#10;GBM52t0xf++5m/OG5ri2e/wf3cD47tXW5LffpP91TGnfGlnLa+nK4P1X5PJ/H7RJnXwycfiaDyLh&#10;mwfoLOEHqk/aGKDTnoCdfLE3KMX0IPt/tVsEF3e/xBm48+nE37TDzN0WZ/isXqOHsmkbcobZ6L7t&#10;vfgjJ1hHB7oP7Jx/jsQ1y81P0FZOaOi1ffPhfTjsprJC93tg7hBGRWlOJEc+aixGp8vvey5583vT&#10;7/RTPjym3LaOHzOWbuVhYuwBxT2ylo7dxrwFtt8whynL/9Kof3yf/TflbRs5JDnFGmEy+MyRtO8o&#10;rf9R0bZz4pM/wum07cYHmuG/tO1jjUV9XWxNbsnOw98+GN7secXg8rlcnvid9RU0MwYfHxxf6AeL&#10;r3123M+9V2mLzBnaHuKlFmBzbJt8ou+ac/Ft+afPFMcYk7+nP60QNucP8C2ayXHJF4RcIKTdSMUu&#10;5LvOdqE09tpebUb9IZ/wRCO2XLBf2Pa/23frdru6Pcejag6nfWtGvppnY8fyXPzdbrltegOjXz6K&#10;jmxTt+ds0w6PsIcvHH+dE4e5eFveZK3/KidMO9ZsPGcrphaWz/oIrfVXbbhxbmsNpVLprv35NvsL&#10;9osfdc3PStMGWozREx0QqwAevny8Obpl4UeX93IqA11s7l/ozVeWl7HQvKXjh35+fOyCcP0hBiwG&#10;vIO1rcWpHv2D2z6dUj542nuMqB9ShW8/VfYd4y8cuin3S0DC6rv1j718GTLXzdwUWbj873jHGLr8&#10;FnjKePVe3nCnmw3d+vO3eNzlt6xf+yBx0DiP7qA2vNVt82HzlPob3tmx9u2DDDH4sbl9u231lv/N&#10;bvfX7vpbYcRuPO75fmZ4072b5IL5qObGUHGlz03bbyUcn6+dVJiA7F0I66R26NPJHyXS2QjVBQxb&#10;Bm+DJRqDCthtD4LrJK8nGCexKveEDRqdezoSpadTtWFSt4MxfqvT6lHetWjkKafPDGrZqjswCfjx&#10;SEuXnwO0b/imbHWwpZ9thpBUBF8L/AbgA3e30EobG14TnOGxdr+ZaB8fqCt+ju8JAl4+fLOJc5Pf&#10;exvIpukuyqp/y3cGLvx+BQhPsZNLtPtZHRxLRJ1MmCzkb3Hwg0dHg+udZJuckxgW6s/jUvvb3rde&#10;6yP6O0E2sKu3mFA/LbNs6QBGF3ei+o2uKZMsxLrO2YuWweuJUfhK0gZ7WzFDJhliVPnt5+qcvsFq&#10;vFdXW5+V123qZzs68YcO3ElmZNV/UW95wPXZCahyk8AumBvo+Kj6z0lOCB958gDYxd1oNwX7nRBG&#10;SybcX86dgI/ei4fHset06+g8OtaWgyeRef3cL/LHzGNrh7zgvklzt9sfyNbOwyIXhl5PiLOlUB/w&#10;LfzFzP4G5SmqLkEoz91qX4QgZSZdeu/NSPv3gnHQ9hWJKwfp5L7pg3viF4r4LcoEcZ8sNsBpm1lA&#10;Gj3oiD/cvgZjdTmN4/D2YeNKqz54o7p2As1lR7kdDO/f16PPyIxuL7NLyy8mSNvm9Fxc7VmCyO1k&#10;P23Z3xKL/7ooGlox6hNjOqkq0+uLWr0AfiapnbAGt7ZHEnCh0A0G+qq85aQUsFeMy0/03E8rzxcc&#10;uaMnJcd/G/v6pQk3HIt7+2QDPmTYgv0N28rLZEo+Wz+q1586PoWXXIIXUObi5v7GtTrx7qnd9p9i&#10;OWEffHzIbI46ZY493TOxMGPlXuipXO/RiBz5hV76TZbCywee3/j905/+lLp5WrWLBOFZWyPPotyP&#10;P/3H06b06thwTiLI3wn0+ikKTXvHHnmIvvwl332biyW9qSs4qxOe5av94vO+lj62OzHTtrN4ZFIy&#10;/YUccumhx6IV47VPuf6ZLUDTtywk1l0oVu7Yxd9/+qd/+sO//du//uH/+D//98pYu8I+uL4yDpwn&#10;bGJRzJrgb7yG9x7HAY0TvOmi3Cfals8sIM2CfBTI60inTeg3i7oZ/0MH8LD/sXEgdqaPqMM71cX5&#10;lJsQuvA7oTEyg92bYjJ2LeBXrekTX6DfuYu8Rf4+YetGDj4UF/CcOPBJJ4PH9uV7b/GvL47dtV1b&#10;pZxVO1GtLsGxvUF8kqEN6QigTI772Cc5tr/RZ/hoj+kbjmfsHNrl3ZO45E/9f/hO+2390E9s1tOX&#10;Xuq66Jed77/f33BKYf7xBTPxzj7k/wZsfAzJXKjWf8W5xVH+gOPJAX1g5yaDT7bxOTZnC++PeYpe&#10;u1W55sQzz0jdPrGDduXyl7+FexFxy+42otNcTNc+I3P1hTe5E+WLJ1nqbH8NgzcydvwYm+jVXJB2&#10;ZjdfzBtk+P3c8Bdb5+aQ6ZN///d/n/FY/3jlgg8fclIY+cDTcGSJZz5eEF9y1y72v+wYX33Kk0HT&#10;F9gxVG982DF4KmQKMaae/kDfclFFbNrHa2+kw299ZMG8fj30xo7q5LhtPLEOv+PKKnPsq58JTLki&#10;1bb1b7ez37ITu1s/bTD1S4cV2Lo5SjoMQhdPtiBbMbj9ocV1x8QIGWwfPoPXN9YEcRZYVu7Yh/8N&#10;5kO96egUrr9s96PH44+y28OjMlMeFRo3o8P4pnmw7eXixPRvY8bk1+mH8F3o83pLOWfnAlT5JeNt&#10;2/M8heoniHb+U71OH4ELPJFmrANv5UysrG7qxUHjKG2vrfHb/Lz5n6ybxsVYFzuVff2njLHpN+Zh&#10;n37JBZaUGeNmbjR5pfk8svQFF96eBXwXrurJic2dw6yva2MWa7iYjruo6eIi6Lib/kq2MQ+gre8y&#10;/psn8YUnYGfsz7w8MvkSbN83/rHFZ/vSjiEJqJkzhi/ecMxZXPCecXnmEN4y8sPnH3oRVPvA+6zv&#10;p2u6cMUHeCo3d/z+m+9H7+hOJvv6pG7zamw7uMqPspUvnl1sBuLEIgG9Sv83v8Wc/J484nwPyEV/&#10;/etfa/+++nHHNLluF8PkjZCWl/mf/P7Mb+Lb9QtZzlcrO8FeXqeP63t/y9N/ftdYDi1O8NHIrZ6M&#10;Ne+jU+HIo3t9H5vJ0T5ka2cx0Rvs3LwZOfDQV7/oKUbwrg+Dax4pLpTJv54w/eWHuZj8wY3AyYl8&#10;Q7/vvvtjcOeCYS82c0Dzl178gup2ZENgJ519zJ+nfs4FjAm92aD1YztO9NNcAgI+wAe93IsXHHX8&#10;Nfj8brwzHuoD8NXxw+SJMpIVw0cdWP72lQ9sfFeJFDnGa3w1cmbsEIdr08h60ZI7Y9rYFrULZI98&#10;b+D5LrZO39fe1KLHPEH7S3zvfCCvZ8/bfr7/fsdJfuUL84+ZP40PZmzjg3gg8WruPeOk7bSBRejM&#10;0/g4vvk+7bqgj/6UV2pHYG3iem3/JWCzDz/T3xxw1lJOvuBzc+/I2jptPeO9dRk3JXj6dXR+LyMe&#10;ahG7CjnHVBapjW2+Vse/H3Mz+0+Jj0NydOer/MZi+rmt3M0eY+ST0+ivzUfl5lp+GtvODSmhcQza&#10;vpGPkX3zLnVs8ap9WPqJm5n4Qnt+m98hX6C/duczbaGxvSp6bdzYVj92zfkKmxeWx8Yw36vH1w3Q&#10;gE4bi1Mg97z8LD74wR/W1jG6X+T5qszUoXvp9bbfrF9Q2N+cvbTK3s9J2LxA528S1+w1l7aWwC+j&#10;f9qWHYkfeGJzKVfubCfW8YS3cO9v2Ze23/YNBEOnHb77buSJVeOguGqcHV2WR/WJvB0PlW//UscW&#10;Omz/WR7GnAfPvrgNrE3ZeeJBudy9IAo2EuCHPPGLPqU5IE884z9jlFZ9+QSfkAVbW+UgVeMnOg2e&#10;8vJJm4gx62S9mSToX+0FJqRkHZwcBk8+Nr4kH1Es5+Z7Tq9eLt/8ujKhaeNRX/8cnOoWCvX8aJ3H&#10;OGT8ClIrall1mH7UeE+f3LeIfP5q1nn4n682Nmny6avkrNMHjHF48YlctH0RnvlDbxBwsLDKnWMx&#10;gv9efF4bVLON/M3VxlvtU32OvOJF75h5+uyOeRPXtRmv4Dxw6SC/8mfzQXObdjn9NP6rXaHly4We&#10;z7A6hcb+rVT+yIkMYtiDX3FSsP75kJz7MfNDNBtzo4d2RDu4K7/MKMAMesHJXy92Zktuz5Jry+im&#10;Xfh188KTS6rXyGj7hr7rduE7sbWWip/038bezBPUrH9sja+3DXQjt5CN/Lz7szM+NW/y2mavkO/N&#10;KZ0fpM2QXk3FX65XKLffeV5QZl40cxQXSfUx/hDneNPb3NE5AFD3Bs7hqzx9x6rONrRtfLyxoVwz&#10;gr5pybiZv/8MZv7ywto23pLt02/4L9vI9/NKYNub7Lsv4qducbq9bO3POJz6IuWr6+rnYOPxfbsv&#10;7pfKV5fF+b2tWHDT4F5c97aadoeU37wfG6J7mjl1aXN653PbS9aHxA3a+k47/Q7A21wObXVZHZJk&#10;mm97nf4LvPoTB9Uh7S5/Bui6un/4X//X//osUXVhM5pXsXBvp0vj/SmvazFpkyi/z2KWDmdfh8Oo&#10;iTdbnUkyRO+kUp0gRyvJ6LxOhp1o/PFPOZlI4kJjgLMNYZ01E8aZeFcX/HryNbr1ZOYMiuP0GBP6&#10;Dqwn2JrIL5tq9TF8HTBl04jrjN0O33FUT5xP8mXDPXkUfHS/8e99MtTjuydC9uHsxzE+PovXxfV0&#10;fgHSBB38xeEftI5tnbBuHfqVt/Xv9Vv70QJthucsBAxvNKsv++cCyyzaaf9tX/RkapO77cleHnBX&#10;l5WJZnUle2WpX/skTAML2gdSFsoeogfx5PHHbJUN723bk4AklcdvsKZ9xSOe9PVZ3Y6Ynmw8skJP&#10;x5c9k8iVjW225RzdR49/+/d/OzzZozOPb8WRePpbJu3sdwJv4bQDOf/QJawsELggZ6IPTLqceNCJ&#10;zN3K5e3Ho0Bxfe1g4rdoNnaVlWe2f82rpfa4/CIXzAninEA5rl+On3KQ/03sEXxkjg/Gr/EEsgL/&#10;lj50S2t3YXk7RtecYoA6bW+AnEXl2JyyTrbOZNBJ1uSHSaoulOxExkChDn+xNJN2vhvJ1Jbnbqgu&#10;TxyMaeyqbWcrkR6TS0qOCzb6AfqelAWh/ibsQn58dPwj3vlyJyGPckepewAePabCoALEbydgiR3x&#10;SxSRa7MTfDc7OJEC44Mz6AZ5f6No9Vo6W4y+ywJdIbgjXwvtfm4wST7QXn0KJzLIcdK4OC1P/v+2&#10;T/jMuIAfPZcfOfzglcbK9Qfy28+On1aH8j66KJsL8COPH022gYmlxTCAlw95eNqfcWdOvpzAq5Pb&#10;1FsEoAh6+XUXqSySOsFxom3hZ/h6jfc8IaEOTC6ZIIPjIi6+//7v//7ka3l9cx86C8mrGxr7/cSX&#10;ThzWJzv+aZc//envuoDMZjQWOiwcmkTyP3+Qya89MZNvclF57eXL6hxb7csDzb9HNlvcIGHBjw71&#10;X/CAfMUH336bV/jJVJFf4OPE5ownBze0oJPZ4PEfH/HB5tyOE8dWPlducl57zhjCRgDXvjHHbxiK&#10;P2DCrKxtGf9YNPOKw9p18TC+/hg8W311VccD3/04BtM/J2+sDmSIEW3kJjd53TH5cnYvbB/eFoc8&#10;6eM3/dCLLzR0ELkuDPurL4wLx5Uj+zqoNtfXmF17xw48Qh8UVT15SwyAg9qyHtM/QN+F2rQHZ7vt&#10;Ey+UtvFxcg+/kDGLi7MQoW02N3VhJ335Pdxy8BhYDR1pgyndPrFlxlDj5rbD/Gbo4VAWvubC7Szm&#10;TQwOxounBXLjpQVCMuQLoB1fOunLkwPZPQsecyLHBjp0XArdjL1lUd1nEcT4+7KLTVvOBjA6Ls5s&#10;1z+2c7FmcNcnp+lCPTrsvGJ8Anfiko3swWfzJpm3L9kOVqbgGf4jk33fpk311e/M/ZJb5BP5x8V7&#10;9BY8v08ecEEOn9HbDTTGRYsMoQ/u+lBMwUH7l7/86/B280lw2CA/TUzNOUVlRL6xEN3GlbynrnZH&#10;XX3oS0CeD9zFbx6NbT+Fh9xK3srdfNr2PfMm+PILf4iJBX27YzS9Umc+oj6HlbW20ltht4cYf21a&#10;/R/dxy87h/ghT+6Bjfml3/hVh3W+H97iF192LN6In7ZeeYuDenQZu8i45Zhv8a6LEvC2r8if8D4a&#10;a9M/zM0IhlP61P3pj39sH+OX5ckn5ROa5ovQdSzKOLpj4beJGW2FxhxCvH2bMXJi/efE4Le5ucLF&#10;28nvQezcBj49tIW+LSb/PfmYXn/MOEzOT38bXb7LzSPimW306RwsdKDzzODWh3iz68RR9jqmmOuI&#10;69YdHiW+vv7yL3/5AznmDsZFN454s8UPebWu/K/cOGWsw2dvbHHs4qhxdheFxJ54M37qW+a25q+1&#10;+ejIhs0t2t74bfz7GD80/p/cPW3dBTg+SwzBY/foId5n3N4YdkGHrC3v4rxYDw3gH+eKe9GafEAH&#10;c1Q/ATFPRH7OPOiHPpX6d3/+8wZwcZ+v+AJ4g5AnfskG2rV9Ob6n799y/vIsbJDnv/aMbPvw3ag6&#10;T2LzV3wxiH1amc78/MwdElvmVm4uMn+Id7Ru7Wr/PmMWudqR/a85jzlUcp1cmD9zx9XnlSfmfJm8&#10;GS9ferOR/yOuIDcBZXKUeBTD34mbzO17Y9jR3/kGWeJCu9Jp6ObcRP5defLZzo3se5JafOlrvXAX&#10;erw6d0pZTImsyZX06VPBubjFPpVwF+79XhhLHZ9vOZ1q49Vntq6CDiNl8Iw9/MDXdNCfxPLMP18X&#10;2DitbZ2YNEbY1xf4gt2bU5U3n8dvf5dXcDve/I+OXHN6NJNLR982y9F99DfnzBwyePrj6gtv1sU+&#10;tl/rk+StTLRigQ0zvk/7tu++408+m3fesOM4HmJh6blsx0d17JCv3SC2vl0+5iptY22tbcU2GfHD&#10;Ahof8T4XdicgezNvbJ12ct42F6DHH3DMNYYv+/Bcv6ycjrf8QX9vYDiybBeG39jEltFhxg1xrX9t&#10;PhP36gH/KAd4LE/7PuycfpSxTBwkrrZfTJtPu5RBvmZuMHLx4u+1a3XCT16SB5zH3bGweuEnHxRe&#10;Zlbf9T076Yh/c1Ts9Arp+jO5k81g8ckF2mBt5u/lQ9/1gf27D5YwX3BdNOs8wXwxsbo0fLkXlbcf&#10;oFPvA/gMqL+BLKCtFkJVOjIba4eH2OZnPNkxawZzPmx8X6jMQ7Pyd10DzpZlZ0kSXy7ATftsHxL/&#10;s04x/ftBPjuru0NvThjfPa03c5D4mTzzkEL2HZO8/cjxtgEcts15QvycOnjbbhsS8B/IvpwBj3/1&#10;b76ZcXdygvkEOfdFgvKI28ma/Pxw5KTwW12tB5gLzTihXaYdtKV56PRjOcDcmBznW+sfOtn3mXxH&#10;d5/DP87wGvipn35Ok/optLbmCuxZPzxxEd25ovUd1+d4ZQ+ftzGnDFTeibudq07Nr7/NxfbCb9s5&#10;+mtFugHrHr8HvYHl+HTxuh5x9Oe3G/SH+io20fOxN0jaBZDfbfgag7ZvbL/QL+FqL/XGWOMcP+Jn&#10;XORPb0/x5ghyNq7YBWfGgmkDx8rRuEFRLsBPbG27qN/P8rIlHy85uLZEceXoOv84vkS7oE5v4rtd&#10;f7jrF892Zb3fX5zKDOtts9ExcXHkucEDrO73VvnaZ59OhbOxX1+xLWs0UTs6J9ee2CJTfe3lY3Ea&#10;qC1HJ7l7xpCJg6/ztqPOuY8s/Xt1L/H5wrN/2oIth9/iVNeI0zdv2LZeeutjW0bvyfPH/+H9Q9al&#10;invkrS7N0Wy2dpw8AIetm48c4+fcpPpFCfmgeYiyPZ4tXDHb+df6uBjxb3PI+G39vzpMW22OuRrl&#10;8CYPz8ELVY4Be2f7lkZZceW5xLd98xkQ0wpkL6g39wS3bSsvhe1zi79bdoiVLwE5ZEzczvzJ8eh1&#10;lLgI9wYAspYWLrBt/KYd3bw+dp8+bU2xNDOflXPYOvELd4Tklf0O5qhKHOaKdNARov446urs6Bpc&#10;MZhBAr2J5XjT5Lg842yBpzPgufJGhflmkif3bh3sg168eQwaJ7Uu1fhWjzhxO2CJfD22jH2j79lv&#10;IMapfRZmnHnrtbhk9zH8IavDI7F2bPJYnXeL1v7yiGpvbK7uR0n7DYYcw29yTNCZoN88Hl61axKT&#10;3TflCgLKdrs67nEr8rU6vKdXXrn1z2Dj4UIPgK+NQdvl2KmjLK0tGieiD8QHyhf4sAsO4WcLVpdH&#10;54hZWwYhx/6Ofcroch8XL19PmaeNL3+oXzV06r2b+dGNikgSV4P70rkF+YK7/CXHF0wnDUZlwGNb&#10;jnr8Qb9IX/gkEefOOnL0iRm8U5b66pYvUsWFwQKPxyd45vdNS5zvdLnfhW0jSKuzfbo1ttNO+zS0&#10;sl6MODIcL2538lUe/MmvAI5PyuCrL92pHpThU/x8baKauinddsW6OeXw6aB1/PXSp+IqF93wecl4&#10;b+d4M1jhmR5m80C07f7SdOxIm4Ax7S3f1W+Z9MQviIu7OsKje+/QVAlS+PjoyJ0KVfXAu9IpXxzb&#10;ZbWD3SywDAaZQKzsohTb5/dvTdBefXb86kTk9J+oWB3CJMNEDiIrf+JheGaL7wppKX3E7Nxh/blx&#10;iXTy2HDgmwgOoN0TdDr6PAt62Qfrx82JUzZxtSe626fgOAHjU/u379Epq4xsTWjAxlb32ZO/b7+b&#10;XGWwNeH/4YefnoW7nQDopz2xRxM7RuactK7cCsgXG1YfcuUYF5PZ7o5/Ou3CDdoXv5cN6IGti7YW&#10;EujA/c0ZoZuL0NeiRypnkWlxP/yhC6x0Ch+yxoczocOL/2zpZMd22zjF5+Lm2EmfBTpY7DABRdOT&#10;04xZ9smhx9/+9nPsnVdc1sbqsL6ZyaSFbgsadNCuXktpYR+PvWgtftjvg4+YLW72HYvl6p22RMdn&#10;xoX75KJxdhYZtm1KGzvk3y2zBeoA+/DM/+BcPVTseI0k3nsjSReTM+m2/Ri+PVkv/fQjPMWgCZkL&#10;K/gSRcbCvb96bN37LV9gsHrjUn2zTWnbiJCxYbfxzyC+Z/ccr9xtT/T18fH16Pi6+Dt2jB89LbPy&#10;HobXztBOwdBdld3VruNzMhfQycxLb8vv2g/oX3zJv2mWgEVfOfjlW6Uz57U3cT9j7MhxwVY+A3j9&#10;+OMsuos98ugj9sH6vAf/zS/zi4771/yBz3fegR09yaT/2rhi4OX/gW0vrW5/fXHSXnmwkE3A1pNz&#10;84aL8EpcV/5TPzvf5+KUuaiLMOrr8/QJl0XklFkQTd75OvH+ed5egDk/6Zd+i33HGrQje3TEz80x&#10;tsAFuy7h/sfWAABAAElEQVTWXX1wdBq5S8/GjQu5A6h71bNveMpvPS8RJ0f+4tq6gNLi4PPZjmXa&#10;dm/MeIOfWCsfRKGxkZ/qwRyM3LfxVvzoSKPdr86Oxe6oqugB4wZeewNBR6+YuvSeTti3BdyxMPL5&#10;1+Lsq+8QMmO1nCaWxx/8I75C8cTYxqD4A8vz4xnf54JwdJGvNXHwBudR/9npK25zoUs/7Q0D6Ttf&#10;JzbaRxNT7BEfc1MfLd46Qzv81CAen7oI/DFjqfZXVwqxls5QH502mMX4nEPlb9p1tsaNX75+5Qxj&#10;a+MzPOrbYwsa5S6cLjTHn3PaOjgVzb/Zbrss7vrjf+QJ+L2oBudDxgoL+eYaxgaLdMa5Pd9jFzzH&#10;bJvyzPPjAzb2gnHmENpQXMNn044zzrn99jWgg9/YPgdPG62utl3AC+9ZFE7MnbjT9Hjyw/YxdvDn&#10;p6Mj/o6jcHWeRcBpp1k4SjvnD3zasVv/yQdfN5KwAR+yzCHW2/JSx/1cAEi6KU59SjGQRc7aofug&#10;D+1XeUqwOJOei7Y52m/KfZMLHWSj66s6j978902ezp45zJxrlU847NPbmGnrPfcdXTzxNwuMzBQv&#10;xYsPP+fncMS4Bfi2UWL9mxy7seFDPvqdC2B+Q/2Gtnl8gT9627/9+B/lo83xctHFfNKCzs8Zq5xl&#10;f/j2NZdvf8q5N9rm0+itnUHjNXmkC4/aIQv6yvwUg1irrm330cF6DZt9+M3YBwdvPOxHeuvaHmSk&#10;X+4+PPW2sz/tpX4+E6tB+hWoR4OffKh9+GSBTTsWKxt8uQA+Ohc4coE6fgP8t3p0QezrK/7C+9v4&#10;8JdfJifBF38bP1Hli2DuYAzcc5PVdZDv8WD24YH1hTn8DWy4YWyO7+S6+nB8T7c9hm9fW7Br/Kpv&#10;m0Pv+dFZ9ORLuHlLjZ91iJW1cWim3caP017T7tCiv3bvpGPbctpm5W/boBcbdFr/wVG+8jrmpL43&#10;iyRERv/lC3vwG7fRU5t+TpuedNK2TaTFjlc8SEVzEWXmBPblmRtGzrSx8VOqeL8GSufR9aZ87W8d&#10;XjuObq04/SVPzye6y2PaaXRQhoaesbQk1fdtk5du0Ga+CRHt3lhjn5yF0WHaXfnt8+mrI7+yDxEb&#10;bt0Uy/NTPnraX5qPH85a3qhdLurk79+DuQAxROJjZE6sPrIuOSsPXiYYjembP5obbltbfuoXr3xu&#10;gmtf3Xt68vv01sGr/87+1L2Vf7HrLkvRrO/QbDxVJw0bWLxdX1C2Ot/7LbtsIn3P5W/8LtnoHyDN&#10;vTH9Td5iBuB2/GrciCAx9LKFnvPZWJlcIr+BV9tNOVww60/iRl7a3DSxpf6VE/TJ0w+0bevkoWlj&#10;YxadsL2bWD57D9um8N7gr5+8QeY81r8XyG5b8SPrAb5Jn2+7nXIysHuTXw7BMb1Ha1+Gj+CPXQ/f&#10;7OycQFltCTH65vVEwTzBfVO89vl486i5F0L26HJLb43DuFb9T95qW6cv13bCeo3j8n0MW/vxB9ue&#10;bojhOvx8lOPXWDsuW1p0e4OBfAbXZ/qMbfS9ckpdG3XW18aWW/7S24Ld9uD6qi7Xsc7kLQbw+5vF&#10;Z2360Tu4qz89/b+Hlr8vzHHnO4nNe069aMN/4jre6htzls/to8XfWNljOB1PxfF7pajJHkHY/3G+&#10;48cvKeoNOFPVNl37FuejNxbql2mLu11Wh3u7OldmKjq1uxGyjz/ePl+qV2buVduC0/PX4s/5GnbN&#10;u85f87fzUvxKc/yw+keLx94te/kgdUefu90XTx2eC2tXGI4UcZD9KPTYMmvlXD5+Xl70MGfiAfjp&#10;GgV4+MrJC+ZJfr/bZp/stj8PpBE68OiTw+aOzse2Ntujm5JlX80PC7q1XW3TxgDPrhfVglfMpPic&#10;u2S9A36xEz974rjEjANQyG9nDXMJDswdvnPXgsAy5nA+PCdXTgLXaTvJWyXT2h2YqmTw0XwJ1jG2&#10;gtYkY8vgL3/yukimrAlgHABHw/hf3Dqrho9dLY/++9ozNDcsfic48W08wCn1C50EbjtUeBpcnGgV&#10;l1g+XA8fpstv7dgtH1SX4OG3PG1BJ+AMOYBubVO0fJfHvd26pd3tyna88uwrX3rH9slavSr7tPG2&#10;HZudzO6J2LaV2DB5aFzwB1gzjm/wx1vyzClUfbayoFf+oV29bPeD30+f3p5AoVsoffDBQ3Mq1wd7&#10;k4L6B6+xP3Lapu9oHA49mngoOo6d018Y0jZKLb+0/hjv93k/xIfhnn4T/7PnTHJWh+XnwgLY492f&#10;re8DEyrt+Gd3a7rw5gDvxvDZ1zdTWflFzjE5lWXyk9e05Zyrx61H5+/4SZ8Hq2MQCXmDrx6/N4A+&#10;ZZuwnLBUN/GeuuW/ND1WXn9NG6nbydav8Xlgs/P0y8W/VaEGMCkuj6hpwkKvnugemV0wGdTf/O6A&#10;Fj73JBOfWYj4TbKpqJzRWfuIG3/sBavnIL++1xb6ze+enTuh4k/6fMxrJvb1oNqg87rUbXv5/bY7&#10;968fJ+2sn/NE41k0MaD5nVa8Fpc2crDJtjgG3bDpfOTJea3uLBxN/z6LJhG290fiS+/RNTaEL9D/&#10;+EIfsVC3AK99Ljy68Bg8/teGZIDNPZObh7e6LgocfdUpw+/HXICwYP3Xv/57JraTV/7hH/4hfpwF&#10;HospzXOV7Q776JQTmC7IZVHPpFx7VDdbuR3vbNmh/rvvZ9Iy+rlQOxOcpQlxdedIZcCJOT35dBaO&#10;B8VYzAyLSvRiLzx+0K+Uu+DsLuo+ddu4YP+0RVqvth2J7ZfiY+WSsvGy7dkYj15wxtdu/HmNXT1h&#10;SoHfsoJjgt8+lmS3C8niW53yfeou5zFZrEosxx/1cWRPnLFl+LBj9fjw9cRYxxn25KMObxfxV3bH&#10;oMjxpLuyfI3zDv/RY/SZBezXnAQ/J1dgdYa/n2j4h08WqIOz8doLxid22ddX5OuT/t7J12f2FfMV&#10;8oUv7ft7YH4wc6DR+5bxWBom2LTO9uzfZfVd9Fv/3jIfuuM7x/OR8/hVHk088MeZzwzN5Pmlv3n+&#10;1v7qoZ7tb4/HGcrA6sG7N9zyoFYvOp92gb9zUrxeuUvMkonfxJd6Nm0ukStWJ+3+pQWCW5fdxxeQ&#10;1bE3+3Twt/LV0/eGfdvHbZP6vrYvyDt3aNk5nouGq/+Ji9i+dqvvOBd88x+QTNXRZ+xuUe3sXpSf&#10;vqvdJ78p74XyD8mJcq9P8tv4c+yobrE7VKF/zWXQyh180guQ8a88oH8P3rw6Vv5iN54D5M8e/eWK&#10;X36ZPL04zzb2+HeBGc9ZJDFGTC6unmnL/0ieNw9zvB8SyGXT5gRy2aG8C3DZn3/5CX38oiDAtsKj&#10;9/Ar7dF/6uX2t7GofPBGFjsdY7lx7njxbMVCBseMz2jHliLEAYs7x6c0evl9ROr5zKuvEwMzbDYe&#10;L9Vjz1R8deTuSftwm4tCPelNwXt56/uV38WIMJev3VQgnur3yOC37ms4EHmOtZlxxGJpx5wzflHH&#10;RVmzAnjwyau/guOCljb8JnfdB6HjtJhpfza5HRGpG/qdB7TifJXvs5+dI4csct7be9PaF9/Lg1zg&#10;xtiPmQcAT/mCxUlrRJ2xX5kL433KJ7T79D2ZP/3477lRLW/XcjE8N7BNzKVdvdowf3gYR/2sw+o6&#10;c5OKOzLNHeI9fsurszvWk5kyZuI5F6zOIqE4ODagqR/3OBzXFy7+mqvhA8fi5afwMo43B4dWm3ga&#10;wiuYCctCxJNL56LTzJ+0ibbXzvRhL3xlPqULLVBfPyYuVhfyXPxV3nwU1PL/mc2vnERPd8dvO3gz&#10;k9engdKiT5954pd95+aAuiA2kTnj4fgmM5FesFe+fPubXOHpxpPmumnqyrllmSvyYy/66O7hYR46&#10;c8252XoXX9EpXxmOF/gIqKMHf2wcGruUi8dY131tppydD92hgatO266tfEa3SDhlxocZL9Frc3T8&#10;sgAdPdAfwctHw6uF+Zr2n7cqvHAHf5+2XHos2Ta5zfgg/7uZcC54u9g6T6PPk3t4e8KPr/FeH9EV&#10;n5mTnif8VqFs4fkAMTf0Z/4ZYS8+bt6cMa3zwtTBVY9/YyX+WdixfHlv+X++3dijm/HiLcW0Fb8E&#10;ryM9HWb81L+NXc5V9/dnl7p6pHl7Y3oW+ugHf9sB3sQXH0wOIntt08/k4LRWy8whnvOH6EHNbXd+&#10;cYF3fYA3aM4oZg7i8mDUf3Qgk0UPXH3pyTWTGorCnpBEpphPH8rflCXmT7yXLvGLrXoyALmAvu+3&#10;9VPwuk3l/F5z7Esbzw08k/d3LIf36H2pj6+65eOYX0DbMPmqbXjpsLgbs52bpH7XMJae/mQO/Ws+&#10;q4/0RrKarJ1Gxugh987bMlavjd+VW+V+52vHlKF/Z2zoyqftMvOc5Tv2Tsze7Lf+Luv+5RPH7yVV&#10;/iG6eZBzw5vj1G37F+fglld0fuAqV9aarT9bfQKQpr7tE7qOrynUNuv74h6e7/VRtzf+LU/6iFJr&#10;i8D5xOro5rLhnXnWOScP5sRxZBQv/Rp86AV3MZL+0LE0bZL8xAfwJq+rD25IxLPyG97om4qNv6F9&#10;jQGjnz5M33zRedQf5vRJ+efkphUx/YfuqTz+cVFFPf6xpuXNMUcpdgDbO5esnmQrN9bisXDYP7KV&#10;3/bqT4Bvu18lt6++crs5wvKCD619CP0apuI3QBt3vpiOSr85j3EzZWLH/FY8XALY46cw73ZR/diW&#10;A3MpNP2kvxvDO+6nMcov/vD3JWh5qtiM3tsZtYE5wbTplMP7JXOsR7dlRxd/5Ofv1pO84h9ca8z0&#10;Wh6lCV3IXjDNQKECvdoejlLW+eZUPd/FOL6vDkt8aLo59W5a7UXxFD64+NIjICaAvgs2Rtau93hw&#10;Wnb07X5Nuo0Kn4xR9dCRs3zQg0eXQ6v+xln5vcE5bZOe1nrlP7v4GnxtvXjD9WXXHq99e6y/dpy+&#10;fbaV15aP6RgRATlk/ONY+errzZm9IBk/bq5d2ls3+/4Kx//K8AK37fZvWvWlDZ1yOvRibkhrX/lN&#10;399XPaMY3VEPnVc3L8SlBf7tBe/mj5FL1twA61XeeYCkOuoXZEy8LB9vFQNrh/3SH7R9/f6W71Y7&#10;lFvs+RKsr2YeMPnvXmcij5++XkfVgSeIlLW8zoqYcwyni9nHM59zpzFGT8MlyX7zcV6do+ybTznB&#10;ywmI/X6iKR498Tla6+Cg8rNd3C2jh7qdSGyi6ol+ZC9U5x6/HEK3Gzgl7B7bhkbBjTX7W9dtiQ5d&#10;qu+6YtMvPrmT8U4ob87La229t+uTtX/9suX4wL9plC3PJv4zgsLZcttCXHH7Y/mQs8GyZUPwsnN1&#10;Yp+TZjrhqxzNflpmQO3k3gBwBvzH58v52GKg2VF/cYKC36/0f5F2b3V97Dt0i/aYnU5X+1KgbPEj&#10;YvSODmBlLv2vtieU1oebPBuHkbE+wBdUTnxBZqwhYCryDbeLMZFtMG7snIs8s7g4OAhmMhMbmjyG&#10;TScy4YGPi3yTuiD7j5wkh+3se4ND/ZkkVQiecr03mqY9bVk2PF8+euk8hC//bcwkIrZqlDuOp1th&#10;tw5O3bMdjDlMnXhavqvLkGk7NefvmIH1siRvfA7nlWRdJAOPPtkvry6ATruoMwgZ2MwXSx1dwmgm&#10;p+UwHrp5la72TY7Sls8JLH0NGNfTGGhpdwNdeGp01pJjIxy2lb2DgOMdkFfOV7kzt09nRV8XuX5M&#10;vp2TQW2Zu/rPSDXxloWNE0e63dy1Sc/Rick3xJzm+55wpO6jO5QoVD18Jd7Cz5MXv/JvHOnP6w13&#10;0WjsiV7yyBU2K3N5dHtkuMPRUz9d/M1Jv/52L2qpV6YPTZ6axQ0+cPch29q/tE328Xa8MH2JPrNQ&#10;Y5EInqdQnTztYvfc6b8TZbHq1S5ZgLQAG8f5VE5eaQRmIu43vrKARIf1O6cFTAbIxn9ifcePVodf&#10;aPg8OWQuQEdGcvVOtNnhY3Gz/SYy6G3AlxHUuXjxr/mNwfH3lFXPyHZSYRHFoszoEvlHp+ag0IO9&#10;sBrWwcviRuNreLHrf/z577tI4AKztvjq0yymsYs++wrAKDn6powNaY3y37aZdvhbfD4X2av/magW&#10;MV+1L/S7Vc4eUF+kjr/oDHJYwLtPRiVO+BpOx73QiiWWot/P6NRWadlwmW846rvN/j6F7Rj0d8HS&#10;du0rsdGrnsmYi8Tr41f8GSNXfpiWx560Otj+3op3X7D5AsB7TvKmoHX3K9RaDLf4vvnupUsOHli5&#10;XuG1trpwaJ/PW1Y/DMksOjzkb3ZWx/XRq3Ls3ePFsz2ueHwNZ+iHZusn9i26GVNzwnjafBYb06+T&#10;050Eon3jn5gtBbETbvtC7JmLDzOWyFtyi1hpPw0PeXfbf/X+ve3qeePw1V4E3nFa/cbrjfvWZ+uv&#10;MbI2deweCn67+ZWnNjv2F0tzp6x1BP6Khp/W13kFXl5B6EmzyUH6dp5eC7En3wEdNm+4mcFisTfm&#10;tD9X7uQ1EteWik0M6Yczfyqnpy9r072pZmi2zW2nbVCI5J0nO4LLB/vZMtsxdezW4V66xD/+ovfE&#10;TPojBxyibevdpnLwkyuLlq/sRRMxO3TkvwdV8N4vSPCTjP0Ebgjx8Wk8t88ZZ49OqV/+tvD2GMo+&#10;Ob/yp94Rv8x89PbZLlws/pe2twyyNjds3+tJ5iF8aTl6fmjfmXwJD9S29Cunxt4AAcRC7cgWwMkU&#10;reVims6P3scX8qSbffp0RGjM9X7OE/ue2v02NDsOeO0w/mK421xI3hsf9Gt9f+dJc8E/40Vywqdz&#10;bvLyb6w7slfHrXMMqnfQNl56k0jsjjolVe7A4t3GeWMvY3V9UFx9Vu5yrpVtx6i08y/pL9lX7kY1&#10;n0/funAZu3yOf8Vi/RV7F7aP4luIDnSa9rTP2acNlihb+DM2n5hMvLoo0Fczxm/y5c7vqv++BQa/&#10;gIvX69+P8acnKVyA0XbiIc+yHp8l3mtztl1UmZgxDzNXaW4Jz7m5pazH3vi6fuwrUs23p65PyKet&#10;7ie41WgfOPVV9Pju+6/rRxdTfTpv0edip9z0xz/mDQXRk2vrutK7gKRs/NV4TmXnm80L8ZW/4LoB&#10;T3l/xiZ+U85n5gT6nlc5tw3aP6c/i+PPwQ1q51TqPS09seqmGBcnX6+sVp7/6DPtPfP/ZpvMP/IE&#10;cmJfPOBDJ9vbTn5hi8/2M3j74a+n7x0fsgOf34JbFpw7hhjW/iH35XXO4C1+DD8NqXzy8rztxzHf&#10;2Zor0pmefhN+9bVd+Cavqd6+WNr4Pogpc84w8avcIl42xV3d8FB2A1yfhV7AycGMY3w2cbv15Ogv&#10;3iQi5uHTGT677icAl+beVs/gbf739i/y2Yj+Yy6QvOr4Qv5kz/D/+WeveByOo3vOF/uTUvLFLK6v&#10;32CtfWjs03nbzrG+bAvQ8ZXj9o2MY294hfb1Fh9v0uFfcf/y0T0m4IN++ZPBdyvfsbrm8eje/J9Y&#10;QLN1q1/HwVwIuesWB/2W299yZWQB8e24eK9wan2a74FtfwWJjNLxfXmF/usznrX++A3ee2DX9l/7&#10;i2N/cvec44bxi7Q02oPfJ69X32Dc/BCsPY0n/vc5eGjg2970ysi7JD71Q6x65O6cgCyw5efgN3ik&#10;/ycvxfDMGcOHPHC2eOw4XV1O3bPv+PLH6q544Utlv1t38YO3+cV+/XDqHx1u/NUf8oHSsy3w6BK8&#10;0merL4BtF8f7uW3beFj8El1f+N1vYln8C6W78PZjfrVgjrUXYrJbu/UlN7CwAdDfb3LailVjyMeM&#10;u2B4dvccz82bDrho3LSR9BLc85Wj0+Of0NBheb6PrQrIl776VW4EB9ba2Cxa9ejlZexb2D4grkaf&#10;rRl5r6PXMTy63PD4VsVhtLpurur8IW3pBrULrWyqG/vCe/PNF/mn0Lgrz906k1W6jiHX+Urw4WoT&#10;9T6bq1bOywfZi+5f5wlxa1tuNISjzB8ZM9+IN1NmbdOY5cKkfAQHoN90VtrwAOUSuo2dxcH3hh3/&#10;0Irtbts+4ZDt4isncvlWVurdyPMGsL9ElK5FVyGCc9ibZx2DLbt0fC6WH3sHEWqQ/Qd3dJma0Xli&#10;Uf2e760dsNjp2GfmDZMD+Llw5Iv7N/kn9cvnFYPRQUfOP1h7dxtRaVvVI09584tzpcwf3KB60/Vg&#10;v46OW0+2HLFvDF20N9vU70VUcyrnKqUzv8pf4/Hqk/Nqba2q7ceOwRyD1KzNt5zyPLaMfseHOXjy&#10;xfEJfsD2xS9jZmQun6VRVghvuq4fV4dne3im8zQHVQb1Yz946A6edkhp/s48tbGe/qpx3sHyULz5&#10;vmX45298mG3qe14EMdfl5FJ4xoFWpnjzn6LRjG5RJqEGd7I3BoFV2rYCOTjIkr3jBs7VKctlSPsN&#10;hxBBux1/EtjrWMD3Yi68JLdd0N5OgW5kh3sy5DoghQ/f7RSr76pAetDqZmWjzdae8o56sS/F7+lf&#10;mK+96lO+09E5bu8cjvbjkzTmTOgnGdd2fZku8eENtS0FW+54J2NsVe4ziWG2S7+0jnffto0cWRLB&#10;lq8f93gMJhjxW/qb38vf0F78lDtxpReeOzhsWyhfmWntWYzJ5Hzu2p82rV8ibO2sLA1xoLYbQFK2&#10;vPbEc/1iu/Rx1BNnym9Yu+GWVyqVbbktmt6fGlJd84HsVrctOFVNHvHx4o4urytZw5+c2Nte6gRm&#10;YmL15qeeIMROMtyR7A4jn8ZBdLptkWyZdps3J2VHudjRSn36IH1IsnU3YCd1KVub15zdwu8fOp/j&#10;H+2+SX5fAbw0v9qS//8DVrf67oo3uimrjnQL0Ivt/NskpuwaTIpDn0PHpk2A22aLs2rvCdz6buTF&#10;mfwZpI1ZdI8uRx86lO+o14sD8ArBUb/ylb1sHZQvfa9eg68fnTtw1zdBqK9s81e8zZk5kK8tDIBP&#10;uePTxeGE2RcBn1u/0rCb7v6OnV8kPoWPT76AhL+ckU3uStRm9A3f5PUuLB75Jgxw5RRgH/C9C2wW&#10;0SwEgv/o65CzqOgEJAu7+HSBMQPpjiftV+l3Ln61/cLPn324QL80OcFnJs1ylAn3H3vsAgR95jfW&#10;R5/JfXDym5ffzx2ZY//kiy7qpR/T38KHcZNMF4q1Cf6rj4O9qIyvdt52G/uDHP8n64bXLHSxy4dM&#10;OHjZKhvdtPdMiB2T67f25GD6yEn8BdCxw+upy/Pw4JO2+4lpr5yk6wI6H6DvkXOfOLiqtjExemWS&#10;nhjcOEPLr3DUq/uUG8XwAY7ppX54T/4ef4696NmOHlRe6FeuCwLqfSyANtaC2xMXvusJVbahZe+2&#10;U3bmaQeLSlmoIn99vDbLCVzTOyvxalylDejrt9mbOKbv4N0bFLLt2NnFL3UzluLjBCMF2RtoPjs+&#10;JnPnSlv/fnvr1xtOtF/oAJ+LgRt2sXDKTlsfhLXxxp+y5NF6a2rWz1G8BXBWDwXq3/PaMtulK/G7&#10;r/d0qpVNW8fHTlJ9wsfHb4v34m/7V+xO24YicSTfsP8VI3iN/OHpGO/NCfjO4p0auPqVp7jy+6P5&#10;jVt1+rhy8KXJeyuur/V3Fzqu8j3e+la9wuDBJINe9PyV7rHV/GF8Nm2O37TV+OdhdO1ogrArWKAI&#10;ZvfXp9pn9WrcppaMxnpvaJqbO8Rqyw8zfklaDcybCRzri0Qtvxm/Rzi5XrGqP8tx8tRLBznaDTaz&#10;WDvtODaJhbF58unSbBkNFv7yl79Ub8czNiYvhi9+9VV8KH8ZDyw279OWuqWYlju2WfgNsGtz3pSk&#10;DME72DJ028/ft+FbEgL4Zvyv3X/OZ2ng1t/ReU726KJ0/Fsf93jmflMzOHNhePi/bbPBQkse6I1H&#10;1WP4zhPxauiC36tP8dHCUO/RbOWg+jGEK3f7WI+1jthi9omjm4O2dg7gFbXw/G4uv36bCzueot0+&#10;yEdw11fmAmIvU6DQzVO4ex67F4wHH83EBrnaVc5dPrZ4rZ3G0FFVzps+sfrGO90t36PLM8cID/ov&#10;rL6OxWXjKRdzckd2uew8rvOP+NBvZaJxntBF8eDpL9/FD+zZHDa+HDm1y9jDpuhTQwkMLTz644Uv&#10;+lqTckBvdBZ8ixOttCW99Fnbj7kgHS6dV5Rf9CCj4zab0se8Yltbfffdy4d4L2iTyopdFqSMq6D+&#10;ji508+TzN/pi9rUNvn3yNzmDvLHlisOURa049m1+8DYOYPx345yLM/sGgr5NJcFCbs85e11ibBPi&#10;fBNh1cFTC1697CkCF6fpBeB5Alt/2UU5F+nHvpGNv5j97qvvcBu66MEGwK/7e8R0Mvc1p/OqaW1k&#10;rPslNz1QR97cG+zwxUM7k7d9Gc/lfe9v2c671LHD3/SLsx9f8xdZdON7f7VD2yV+qsyhH750wXF0&#10;xG94zrmJfbGXu+QGKd9ko90tX4PqVP++cIf3xLCF6547B6fz7xO3aOH90z/93/Zwiq4Td/y/Y9f+&#10;njB8sjK7r210uccq9S84xqWAH8jlx/Xl+GZiCY357HffOfazKXPDqHnFyJi4XTtHh5ftL5lf3mve&#10;Pq4xpuE5/hl8/dcFARd96TUwcbJ6803bJ7HVvlEeE0+bV1a6nCC+N6c0zsR9n07dcXlsHV3wcU6U&#10;ftXXOCcPdk3jKH3J0kxobhgfycuvUj6aMcTNAK9crb3Y2Dl0cPxtm4xfh//oNfFz4w6OGD26RaSy&#10;9v2jluO+tSN6jrzJ63iqo8/EVmIcTux+4PC4baxMdl9rdw3XEJVn/A2Kx6Z8wPIQU3M848OuO40f&#10;XGB4N/+PI3dOg1fnKCcuepwyvPHFY39Ds0K+8IVmddnt6ti6J+aGuDLokMO7fvWG9Z7PUP7Gd3Qt&#10;HD1WttKVcZctly1j4+53i194vYfWvStfPd/j/neOJ46nHfTl5srkErFLXM8TLhsV+hsQOBPHjsXp&#10;e51+zJy2kP6zdmInLj/kZhLz0p1Ltu93jSa8jJF1Rb1Y7mu+kPRAyuabETBuW1WVrS4rd/GmZcL8&#10;Ajj9O6a1D21HuPDe7+5caON9+t70Rbj3XHWP1w7Hu748devXl+7yxwt/5orNGSHgb+3nuG9LTBkb&#10;tCG/NqdmnrAM5Ew5436qmdzfA/OTji1+Kzm0zofIMw9qebbrZ3y0m9/09hYCuYiWC+PffL8M6lxk&#10;7BAL5nyTaDvn7lqMc7KURQ4gE37bK3z6ExLH1qWlT+f9GWcXVsfdbrnxG/CNORse5W+N0Fo7XU+z&#10;mH+M3AZz6dh0Q+ddd8F/df+4afXbLXunHUfOXq8i95EVWvmSbuhK27JZH6MCf6Cpvm9V/l0Na//B&#10;WJ16ePTtBdzI5b/+8deF/8tXs4bVc57p0HMOYf/DzEGgj19v2mmXlbl67Hizx7vFQ1w2VvAOzNA0&#10;49MzDNQ/M7eAY37iQvEZxhSNj7o3X2SsHlt8y1W2fXL2z7gbNeD5E1Ots53dHL7is5Vf+DLXB7um&#10;Rs62r3L93/yuN1H0HC82pa/2Js53suGDW3f9+T3wMRn+nAvk4C3K8aFCN4rSTb83frj46+2fk7+n&#10;/+S7vIL9Rja/fP2lBca6LMxAk5YJn46QDkgpxjLinlw4dnJQOIGl4zhxWNhGpKiEra4n8EtWwyIh&#10;24iJ8FkEQg9/Pze/XWRRtvzpuLDOtn3q8S9MmbrFW7pug7Z0JrqPX7gmH3USxL1F55iv+iSE5HnK&#10;bFcH+wDubt/sR15P5FJ/0+z+bkscPXucLZkusPCBMp/luzh0X5Do1e+ndcc98Plcnbalz/LcOnx2&#10;ILLfAfXQh1DRw3sHiEfWqWt7oeHT+UrczcKPupYd3E3GeECdC6Svdgza+OLeXr6oD1K3fHpMdppp&#10;29e2OuGRP/DoQGj++2lVMLLd2NwEgQMdPQFW/6U9m6RLHm6p6wcjsbWDW1ivjzHuq4rgxh9g9A3v&#10;HIsxONKYKTV+C3sR2PGWK9vjpyz01SO8cDIR59OVk8YtzX4tXaS1iN0LW+f42eec93DrmeoZOOKf&#10;/PH3/iGrjQd//DI6JsgzAMfLJz4jsL6o3qFbmywcgjm+/HP0gt+6+HMnix1MUq5uYzaVh89MAh+e&#10;oZvX0NR7mkNLlK66B5E9iz/yqupThvfKPmbUJxDWnt1uWX0UYb1DWtsdXW3l507wM5DsyWzxc7xr&#10;LrWxGry+hBhf0NuWXvyLZ/llu3qoZ5WB5rcAzg9/ywXIT3OX4DcfZvGj/ggv0IVHOmey6EnfCBib&#10;oozY6m/e5SkBr0rs5PPHIy946rd9V4fp15OrnKBsfNpWVrb6Tu00puXz4YOnlE2uRz85DB+Lly6Q&#10;9mnZCPC6+U+fXos5PGCBrxBbR7ZcMLxctPRkbC82hF8XU6K3P/qoB0tnW1+nrn4ObsfnTDAcq9fe&#10;aHcitrqyZ2188ZyYhfMsIMYncE08fH7M78s57kR32z0MdgJBZgSXd5SIn7LY3PE/SKH7y1/+JXYl&#10;rnw6AczrKc9rkY0XfEdXOGyofWnrLiTWXpOnaRt+Csvqoz+Q7VP+JkXsjgzzBjrvpzoyOlD+8OiT&#10;LTnwAFpBCwco74Q+eKvb1qnXjp3/ZLt5nSx0Jq3h0MVp9tH9l5/3YvP4sxeTYof8Dqovm47up/Bs&#10;ghfYfrl6bF5o5W98rW5Lj+b0kvqA9JU97RzfdcyZ31muUy7eq4MifWIXKei0cTftwz8zJzAJBre+&#10;8O+2KcL5Ok1yFz37a7sCbUj33X6VBNYbAw+Dn/pq7/FdsMsD7otHnjhBnz98TtM/9fM7qeOtxvxZ&#10;wOcTfDxx06dR/Vb1z7PY6ylvfdnTaBbk/ytQHVZ4CJ7dkN+L9XS8oScIyU3ozVEAPbswNIfP99rc&#10;+Dp60dMFPTnnBu3Uof0U33IrK8j0cvF7/ak/GOtuQP7wjo4Wgn8WfwyMyt9m/G375Xj8qV/unAPK&#10;K2/1dYnpH/froOf3wG+Jsz9xpV9Of6z+b11XxL8lPzdnJR8AeOwTt339evQyHshV+uu8Pl774D3O&#10;Wd+cw/LZL32FL184Lxq5A01qCX6Lg3/8MFoNzfCEJ1elzdNue9FC3eozC3arH9mH8opFS4jlX1+H&#10;T+qe87OLV+NjGQybfvMRORtn7Bs0vptAnBwQvfRRVEHYus4bUsSvHbfZm+ONJej00/7+J16OISof&#10;4MO1lT/cuT5zUhdFXVDZV+HB+5ixad8Y0r7jZxp20nN4dhxJm0Vqxng3+yReY8PqTyfartzyja62&#10;C50PhaYXcmoZbseeIE2czQVC+u1Cl4VB/ugcBF6Ox7dju7mXhaWNp+oWm4xTM4ZmzhR+ftvXx8XB&#10;6kU3bSSgzr62mJvujn+P/u3H2fdnfvPYF3u0z7ahuUfb71w4/ZxcWF212gRD8Zcf39z19nve+DEX&#10;yPJmkM4PQuuu/xievbTjh8yP6J04gU8XOWafsPVUrjzkIrB6r1B2kbiva86xttYqlXX6oX0gvoBj&#10;TwSvXcaCfS2012jrGy5Sf5UbCswt6ODimAXU/mZvjvGQa3q50yL58Z+FHhBXE9T98edr3NrzgNWL&#10;H4yXI2fmc/LIjrPwxYiFpD/9w5+K29dBZ45hbhVrqq+n5//5n7MAJT6u/MZfeHOMC8hvgOujZ+cB&#10;Ufpu7/pJnnChji3557Nd9Gx8o01bfZVA02f0xfHy+SY3UPnZTgyKl5nLrQ+KFEpiDkllooOz9Huh&#10;1Ni+cw11o3faqDL8fID2mguxVTy8l9cc6zfxUz51TIxzc979BMzO09HJi+Y6b/UdrZefo6nf2KI3&#10;OvrN/JOMsWfKl2b52u4HX/udG3NMgH70+a3fAC6tNgv+a1wYWeiMQfPE7+umSX40bwLyJ4AbF7/2&#10;T9nqL6bmwvm0r3btPEgOT11zeXSorvTNhx8e+rQ/nObkM+oR1qfmyfZ/aOgM2Cb2xLu+N+cHuch6&#10;dC8SdaCPWi3yhWb7u+PlmZAt1N7ZJZiwPZr6Ez/Nx+oXDhr+hN7jGX0V8y/omHKRrkx+WfCa1Ade&#10;xU8ROfpOIXo8KPbzIdPW32tu/uLZ88fUg+LZjxOsncAyN1q9irR45ecGoeE1eowutTN4u1361W44&#10;T/3W4b34u+/YZ/Wa7TTQ2mysu+Hmp/xp48sXYVqSx1eHwXvaU1z5j26Hdo/L/+j58urxJQb8eWie&#10;7TLOFv3SPfLxg4MubbGy6AtHmyh7ylOm3PGMEYhH9OyFTfJO+dPnguemp0PfSJGb0p8o8bE3ZwyB&#10;/DHDWGSnD7qwsOftMMR6MkbkTHwrG33WQiXHN0efVWfPKcemtY00+Xjiu/2GT0LEFv0npxNP/fJQ&#10;AvQjNwTSqxe4wiqZ7/EbnPWhfYDH6uT4yfGVq+QFfHUDFNDY3APHzkH4s3X71cPm8pafKNjzRbzp&#10;H08MYr5X3p0ftqxziJwQsFNbfyIzOji/klc77qRcPv8mN0WbJ/2Up7c7Pzm6wr/9wcfi0x81yNAG&#10;fKLc/Oer84Qtn9GlMXZ0dR7euWz4Ns7l+Ogw7THrOta/QNsz9Atrt3OuBTg7j1m7d34F55GdC1xr&#10;x+Kpx3P5OgZ3/ZSc73X7S6WL/6twfabN7/ijS2UdPrWPkwJktv74u3qnqvN6VKc94NbezKW+qHdo&#10;btzlzY0rr+tbh+eNu/LRKHfeQa9p4zO/S52yW/bm3bX1fb3YK0/XBMPzPSzdlnvDDvk+GyNkyC8x&#10;ovKbVkJw67/04nF5vtUTT+swu+70GgfD9PGP+cf6f3muPo5X5tqdgkWLvs8uzMS1b77Df/zQmyxS&#10;wBJgu+e8zt3ZTD6/1c5szS0fOPLeyMrP8YRoZJyYevDthIYedGg7KzpzsOKVFn3aO/Nzqq3vaid6&#10;bZDt1w0MDvMXgnWICVMbKRznhIBci2FOsLMomH3M4UggrxPZNIpXglYTA8QIcvh07shxouXkRAIB&#10;ZN+wevzotUySWj7olePpA7q99A+jN7yWz4NbqnyFD9gTyxuvFeerJ0pJtuubB8+4FdVv+9aG1bFP&#10;uh052G397j94CgIS5w7kOirZO0FXr40e2N0G48vmXvztCerIe/RFf3x8b8l8bNhGw7ODyvBdX8Ot&#10;DmQHx2IZlZRt2648xz7qBN8OFPQnf21l5+qjbum3DK2y9+XDp8wi4UWnHKD3kSDImhO6mRywZ0/2&#10;1L2XgZ685eEYrA49OD6wD6/2dGIlyYajGI1t67vaEEkLS9MTnOSwr3JhCQzdC8/CkT6qpPpog8gT&#10;/b3rLHqUN5nLP8hwwG4Xp4VXuf6sGen8Hrr4FD5r9/oJ3pa5wLPHZD06tHTkL263R84m3E2kvdMm&#10;Ca13s4TP9oPPvYAzOcTEyKSQnMoKr92uDjtAjS7xEZ5vfDN2VpeLzyTEo3ST65wY7RMJw3/rX9u1&#10;TZyLsT1u/83kZuIr+JEF4HWrjwbmd3XZ18N+zf4k+PXvq/bkvFPQ/HlyqCL8yTziEue5y+vyWfVJ&#10;XAK6+g02vgK77cH5Ep8gLGrDexzylN3l+PpgS7+vcxeaE4e235G1cb6vEi2PCEGnz1jMwXsv9u1T&#10;J+rZwGGeDv7KE6oHyGLv3PkYiVkgW/3xr06hW8BncsFroN6Lsi60evoGfLDIemSOfuwbOcbA6hP+&#10;TtzoVcND91p0mDzkQhJom2U7fuPYeQqnfeeQ6xfVL/zpOD6ZyfTmNHyUw/PBj8z64SxCGD/4HZ56&#10;sHhOnpa3eF3f8ntzd/B7Enbk90LKkWWSYyHXBCscm2fxXv+XV2zQJ7ShPLMLONqejmjJ7WvCj470&#10;UYdeG1R+9jdf8JG6BScIzNLPbz8EqfMT/MD6Z+ls6WEhGTd4+O6H/WjEGPumrV7b0hf/9A38Dn1x&#10;Qzt6hiY+sODitdCNiewXJzRk1Br5IOWFbDtxK88p+q1vMvhwLxrsxK5OUR6/xNCRcTEZ3baA3Fds&#10;bCkd4c0J4VzofdWJN/5iw03L7pnTwV0eu136L23rkytG4YiFG+Dw2WSltFt+W+bnnye+4dFn29zx&#10;xtzUvcZ085vWp7/YPWKrL1+IV3Js9Vsemn418TT8yuJ3v+6J+WuR9i0JXXauvTVv22dLf73dkwCL&#10;s3uxbsfy5TELw0PLP8BChKfc2bq+EAKykTlH8XLBxwIcT4mB9VEOU6/tJ66aO+Ihftc+oIvY7DoC&#10;t93485VTzg0YoYHn4p722htI8DcOvIeVofzex4Mu70E7yoNw8Ste5HxInP6YyU/nV/LEsan+yyH8&#10;WFl29iurW15KXAaf3/10xHHrI3rzsDzyKwgPPl5+YYRVP4sblN7NO2/OeMudfrknIPhD51j8OAb4&#10;yrt4TDtP3eZQbb54jxykmB5QvsB/4EU/NfWjHDqHR5/pY4qaexpjB2EKj3RaxG/yLmHPjReDW3+n&#10;3vlZ8Y5tjcfg77hgbAGdT8QHtScxtuceO39oHuGn4OLdeWHyl/q2Ax6tP36MSuSC6rI0N072zTXK&#10;L7H+4B1/ueGSvjvvudsnhcXfeNVelXVk0s/v3P/dn//88GVby8kKvXbx0WeMu/jD0cfEX+0R1ylc&#10;3cgIWuvi9PY5Zcb248oiwAF8YAgBO5f6HJfj7WKa+SneoP038wK0ipT3vD25g44/q4s+5pyvvByd&#10;15bw6mssYx/YPO4C8af0U2rg+dWZR+FVvPT5zhkyHxkf0JkC0em6WLR6oulP4KT///DDX+PD2JEL&#10;yRvn5DanRS6a/aDzO9iNoTCHvwuc2zfIB7vd8/fmw/BtHEav1bNjC55y6aHtTXO5GE0Hc9jOs9xI&#10;WN8ar6ZB6OkCIR586Fxl44nt5RPb9iZRetGZBWtjbyDIk8/r6+qlzWM3vG4TS956tvq170RXTyfM&#10;PAU+7tM+91b/QDe0J6gOf7wBs5e+8sk+vhDH+oZtzwli++ZyF33doMWn6ti59Oz0mTWmiTfy9EU4&#10;8Oe1zK/8zAfTjp6cHN2aw+KH0XPtGJ2V7Q1II0/embnu4P+h8UXu8BHT5uzj/2nzV6yszWj/q9D1&#10;t/pXb05s1G+j79pLN/v4kykWF+YCOB/OOcbqAB/MDXYTByTsBXT1+zr2uTA8Mpau8RUx5vg7L3nm&#10;GeHbMStqtj1y/KI7Pk5d9noBY3MZfU5TdPfNV/DhTXs4Dxx73CSxNtmmiSPzRblz1dH3JXsxGg9y&#10;8frvKJAWLYr43vmv/d6gQUhAn3z0DTr5+NAToPOkHug87vDEm+2j7/Sf9U8QD/5s5f0ugudwcYZu&#10;8klljoDWw9lYZNveALH5GD9APj29marHjR2NMnqNBcmHGTfIWB/AvW2s/Hc6a4DmUbz4ik4935r1&#10;wspLGVoxd8OUvUrE9paR2/3dBm3ryMjBENq/6opDF5935RsqrTv07U/BW38v75V18xhfTFvYH8lR&#10;Ra7B4wvnNw/f1Mtt2383R2uXN/4O1/JOPC3t6oJ2QZ3yZMbOuZgzGo1WO+ZFu7T9+N16yMYGPvg1&#10;btu/3p4TosMRVJ/sHpcdvejCF8ozFkaEn4V4dI5dtS3z0P5hFeTyaJud81kxUVuOPvrn2g4Pjb8S&#10;0mb06ZZ+wVmZrczX4tNr+wfU9Z/yssvX9l+0bQfymH5APf3Nl9Qv/uqzsrd86b607diNX+2P9xIP&#10;Lv4SuPOAOTebdnFTpNcy59abjs91B0PaNiNhednKz/Syj58neu1rf2PkVx899FDvPHhLj5uxhK2N&#10;UWflb3wWqaFVVtuzhfvydfbUAyoeWP58Z83k8duNdOFufU087MgAO+YU56pbmvXhytztYd/8RudP&#10;WZ9p3aUnHHMy5f1c+vV8jKXHt+prN1+eYMGXfsqfp4lXMF+FJlVvIUX1NZn5cwPn8ltZCFafnQ92&#10;3plyOGI5X2nXFLymP1OO+EDlszc6PLxXr3bBySeL/6Vteai47WA/2wJNT2xJ7C08Oiqg78kZi1P9&#10;T92OV0sLp32Wzl2fmn6rfHXBf8g5IHCO7Z60F5mDs3McdTesDnj1po78VJqbXMH69w1++Y3NT/mh&#10;HXspPDI7JBz/rM67vWn5Zc8bu2ZR2dO+ft7k9eauoar0+AFdoycy8gRwDhKEayhBOrxyF2XcjdsE&#10;cDoq5/YkPFrClUBmUjhCJCP1JgaSyJNgInIDV6dzcmLy4Q5cvtlGoVjdoCx/c4dPHDtr58XDdxKL&#10;jvkyJgpVp9tZO5BVuzh4nf00sLsvjuN3i373dRzHdF/ap/60p+On7GmE+PBE09aPh07H3oOj0+J0&#10;IY+s4+97AWl1WtLZGmyGp3r7/DeLfjk6tg3uSzZ5YANh6cqDPUtQnBfPvTttTri8om/ubvdKLnGy&#10;CVG5k0sL9HsnRF/XEX6Nj8ZJaH5K+0VY/RfNNxGu/utD6jw6H92V/R7wQxcc2TOZpjGF51zAyOQ6&#10;GfD/pezOtiU3kvVAF5OZnKpKUveV9JR9obW6X1s6RRbHTPb//eYGYAeTdUq2dwQAd5vd3NzhGGL9&#10;utttix5HN7GydbarB9/q7DrbvPc+bR6hPSFN3Jg4gaW1T3Xx/7unElJtgQt8ei9RxX/457Ngz2Sx&#10;iTwHUowFsy3bpHjho6UzPv7gHn4b89u66rrwk/pfxOrBw6u6ZEHljS9OObxNgO9W//N0cVw1EB1A&#10;ZR19pgTvScqtb90cK+efKFUb1I9/l6mSw3N2evz61fY5JLtoQmftzq71A7q2hbrIhgPECj9rvVOk&#10;+A9QOae0+1H+mN32cXfztG541rAgn+1aZJJDxrYRdhdu9rUPqN6DmP3bfzvB3IF+JzRQP1nszp8b&#10;clzoegIeCaTk+bkALI724ju8tWdfBU7vp14hhtWyu3ys7/dUzyTYwl7atPk/NHTdttj8ZtDr5DZ1&#10;xoz5bdXf+5TLL7mTUTsCPIBji3tkdZIXg/U3+Yav5B7jEt3aV9IxlW8+aT6PDd/mArKxzqv0nMB/&#10;ytPKc4F1FnMs2Bhk8UOLnybkX7LgssFHeXWI36tf6r3aFI16ORE/k3qylFugqo4Y+qRsZMx28y06&#10;vC0Ieho6tbVHrmkOjq3stCA5C2FlVbnysidpOqHWtwLTr2JP4y++kbiU50PXtlV87Qmbvib6jIOT&#10;b2aOYAFuFiBnEdhkzHjNDuWeOh79+GZO/qbd5ynvX/I0y4esJn+IX969M8Bv+xxdwidzuPpMnfar&#10;XsdH7RP0jg3ts0dv5XxFdna59LKHjQpHjx6VP1v4GC1d+XRjDdbdJuwYvniLzZ3sfzoXPo3hXuU5&#10;MmaCHtUS93in31HowCzWqzt9ojpQMcz/Dai+waU7KF2Ou40dfnPtCfVf6veJtK0rn4deW26L98b+&#10;6X7lr4xNs+g4FJObRnc+A1d8D8r1XdrPyFw6OmkXoA9CnTi684DF7y+/tMBrAVibnxxfH8jgAzks&#10;DI/ES3IiICO94G6T4OkT8ihf+e1F+vhtUTnCHfV+V1KZC4f/DoiP5qjPIO/iaKYQA9JydFofKOSn&#10;7Z+O7cNH2/aMvjN/528LPNGtPRn2mrZtYY4W+vopvmJ7ZOIjP+hHZGvn2nj6/eokN5zW5aj6+/17&#10;8Re/hO4hsPTXE2L4pw3JGy3FVWhSjrf5pO32W3ycS2j/0Sd04e8DbOHTh82de8bqd4+LsfSs74IX&#10;CkTVXZmLUXKwHLHtKLb6W2K5uUcZntU2pGThMfJHB/w2r6WyML7h0u2DoT0XpvC49Q83/m4fFUex&#10;oTKmXVfW5o1t/+oR9OntkZN2BKMfE40124YuUP3c+vmaeFHfuDk+nDqar/Zr59Roh84Xrpabct8o&#10;6qfyogcdpp4uE1cT3PVvELZN4HlCddCPbPOSx6qE8VFsDC9P/N7zmJnTkz/jvtehP98IQs7oMvbA&#10;q6wU4ufjKVq+EwfkfPqlLVcD1qe2PomI2rrlnspzTsNGOvfNOZHQw7PISiYb9/eEq0PkyvtyjLxv&#10;S5c3kGP96dtvvs08I7rFtp3jMar6pFz7z5Prc6c7+2f85pfc4HB8d5Qau6qTPuM86MTPaXvxRpe1&#10;sbZFNa3U8/7Ura7mJs0Habq9+LsXXC0kmvOZq4iPT+lr14XfyNzxruM2++M0P1eCN/ydc3gDjAug&#10;H+MnFwm+4rfgmit6ElDeZwc/mI+BXvi0zB2+v3zMTYLRQ+zt7wHjx77+jnHqegEldOZsnpxJZfnQ&#10;xW8ghrjuQ7dzhC665hxux10E67PdKjOP7XzWk7uxSw6cp2f1U3PHyaH1UWPfOevMKem8c1+08sXY&#10;4smnn7N28rFvyNl+QO7kdeM7P02/ra/jn/bF9v2dA+YGiOgQL1K1wOZYe/Zjehbj2y/IT93mFrlz&#10;55miA6iPF7q/X9rmBn6M/UcH+HwDuLzkN3L39Msvv3Rx3nlBYqAXDGZOre3bjtnC21xI55Vj3js/&#10;s+SnVLwJJ096x2aAtvaK72ObdgAdC+N/9sCbz9Ds8eLZ6gcuNvY3FWOjPmvuNXynPRu38QdbIiE8&#10;Zx6MfvQ4foz+/R23lHfulbbbseH1N4DpO69fTmzlySg9AA4QM/z6bAP74ujD6RPksqf4iT/1O9YM&#10;j+h6Gsb5FN/xDZpPkfNr4ntsVDdjuTGc3uZjSOkul+E7NyTJO9NvnSOgX1jfzvZTYnz4N3ar88Sg&#10;Y3TmB7FSM5X/b+dGhV44SRvsb8zfNuqz2nd8Lo7HTlzGD6vLn23xWp3HX7Etf3Pj2thFv3md/+GZ&#10;jZ5VPY653s4lbsH+DJJ9/X7G22m7lYXnK8wFIRcJp09vvXNBkn2Iw8PH62EVDE/npLOw+i43Uu5c&#10;m47ar5ng8F19nn5cWf9qWz2O7NXBtj4MIfvv1qfocOs6YPbF0kJlRzewehjvxpbFertdvJZG7ivQ&#10;D8Crv2wfn8VfPqt72+Jz/EKw/Q3N4uPz1JOsxVMHtn63W+aY5s/y1uVrvOHIHrx14Njk7VoLtSFo&#10;Qm7syUHQmRFVA/1qHS6LYzvjXPJqbUYwc4evc56PdnBH0uTOaJI43rkbMvr/nvV2eRvIB8kUid3R&#10;sbnsYRF8Zfg9Ad8BOd3ag/ms8W7w+taTxr8+mXlR/loXfvRoX0nuLSiIAWPjxsLkLTnaHGIig0x9&#10;Cp2S8VWSael33MDzKYuNjhtmRyScBXJf23XrKGv873pC5gT0nLeKzXmPOeQPP/zQPsyH1fWoZR3I&#10;G+zmBjQ+ju93jTYCVua2G9oZv9zsPOtFsw4343N1iv7oyOr6QfZ//X3mncsPHp6di6WZO7+NH8U6&#10;uvUbnNr+aNstqyxfidPOZfn4BerjlNXvmtDf4Vm+aV9lb/R6wXlh+YdDtOR/9MT7pOnyU96+G1+7&#10;tuHtLI0p/snfW13E1Fv95dL+XFdqxMfiPxXAJxUYzlYl/pHdTw7WB45b/dguXkL2ol9/tH+kuKn9&#10;8Oezgu3h4xifq+4ct8zC3CEp3flaXbZMfr/bZfqXa4pigY17g9HiD27wjj76zf6msGxReNT1BqrV&#10;PbqSL5bDfuw4dUN7t8OOZ085ePPRQu3+TOxtva15Nhpr/ZnUtKryzeGSe+f61rRP5z5p+46JdZ83&#10;rH0TFZIFnZP4O/q++hHjxkS245PsBPfL3OyBzrlo+aDPvnVGeVH8Ahq03co/ZdmS9cX/9z//36z7&#10;p1pDh9BkzUR6FidGcdVgFSAQrLL21bVRdfLw6IJcTtC+9urOM5n4kMFig5aTDN5wdSay4eWwsDKf&#10;iRXuJdM+udGt5QaTOBKwp3/Zqnt1ZvG5LXVOCGxByx/7ytgEnjwWz9ZTsJKshfk9ZscEgROwkV/f&#10;HD+ySflMAJ71x4fRfkHyrz3rkFTUX6GXPBQ7MSeP/XAFJaCHCSJZPgtwRn4ulNBbu+fzlLP1S7P0&#10;1/bEgAUKkwNPy32fwcjA8Le//72BjfbHlDtpwHv9QubqC2fl89Fe8KK3yZ9BjpHw8XgFZXSfk9yx&#10;dXGKn3rb/YxddyeEW1rxZ2YUgDvtNfLKpzVv40BRF3Kit862eGT0JCjtsXeI61f4m2TbTqzOBMdJ&#10;6k8/+q2o3NFx4s0J5MdcKHJn+m9ZPHCx5JefLQLlhNhv+uQ1H3si+2NpfY5wQQAAQABJREFUE4cu&#10;ugSffAOwBQ5yts3EhTvE+BIkKqJfTlJPvG28qBNTXn/mCRl0FrdmgX3014/79FxkrW/xPerHxumP&#10;e9Efz/al0xbV6fhEHRg+2UZe/R+96OgkU4yx95u8DtiCBz8ql0NcxAyr0BvU5uReGX9a4HjClfhP&#10;4dI57KLviYFeWIgPxCYaeNNmT26RF5vZ4o8f+WVxxfAuzqDa+HhykD+cWHu1y05syet+DHITDpu0&#10;AfkWM7QTXmRvnyJXXqmOUaAn6uFJh5F9S105Snqip00aw8PzxpycqC36ml7tUj23H1poSh7Pa2Ia&#10;j8VLrATPRT0+NL/rBDZ0u7B1858LhfrD9r1O+MKnfTq+N0BaRHMsz3ZCFvxdGJsBbnLbxiH+62uv&#10;EJ1+58Jo4kTOjFIubPL7LkChmfgd2R2/TO7YV1vkMP193kZBn74+Uavzn/YI7srFD5CJXjlZ+npP&#10;gHIsNv/+978Fx2LJnBSxB+7mCHYqY7vfK3MhGpAtdmx7sTvjhPaXJxp34SEG+M5NJuwF5MzJHB+N&#10;vhM7ia3Uke3irf4P9N/RaSbvk5c3z1rIzuuGYheeJsFotXfH8+RvdrTd5fGAuUXxT17Sn8ngg+1D&#10;60P9ahdI6ehiHB+zGQ396db+pw/qeAH0+5F/d9FSvbxKN/V4/eOH71tP920nbOgN3/bmOXmTDX5b&#10;mL/grr5iAn/2qWs+0SeLnzK/p5j66xN8c1o8Nk/PqzArsl87HhYpJc/8hQ40+5yD2sV+fZWvxEPk&#10;sLmQOtD2Cc3mx6fv+JQ/8NrfGBx/nTZMW8P30R+0PRn9pMwiwYiZeUYFPr52MVORBYSlZQnQrtuX&#10;7C//0RHO3b702rayT3egzBihDOjzT5AHgLw3ixpifcZLeUA+Y9teQFudl25UNQGPfrEZuAi7fao+&#10;Tzkd2OJV01sHVz17PWFDR/qtHviRMz4+7YYodvf72GR/LoiN/KNG9Vk9yenCbXQgZ9ttF9amDc94&#10;+6iHS28LqZVpbEu/tsBtTu8tQPPa/IxNse2rkyPb19MG5iHyTvU7iqlzLLbWtl8z/9i2bp9Ju9F5&#10;5lWT95Rf49jTDj48esoPdJYDtb18YmwkZwxgz8Q0/i7o/3qebvkxv2lqsQSuectvuZsXGXzzV/2L&#10;79H1IlBy187h+UQ+3z6t7bYd2WVeLA9PO40qvuk6uUsszGJ5y08c4NPzsOC9wjNWtKPj+waAt9jy&#10;Hz02B5K7cPlmgrk2q7tRxqefw7ti/vS3xcGdPH6Z/fF5+T54rx7arfPLxIa5xNCaP0wO+u67b0Nl&#10;zDbPmHiAQ563w5CzFxe/zAWQD18bn93ENbna+GmOiBaNBTSxJK+KMTHZ8Sdl6ieGMm41f0/u/+67&#10;7zr2TBvPOM2exY+Xqh/a6pU4mdx/L24qf8LT/rZhaFfHuXjk7u7R2ZyPzTO2zgKqHPVVzl17A3Xk&#10;Vy6fVPb0ISL5QdzaNydzQVZcizm5iQ/4yDkZv4llvME/83QsWN21096wunOPdIXJgel3vUEmsr7J&#10;OeFcaJsLmB1z01bARWC0QF4yawbV8cShYz4FfCAejWf8ww/rO/UdgyN7+93m+Z5/xcYP6XvAWzjA&#10;tE/6efRsv4u9X+f33flpc6K+Sh9zNW2Phq/kQrL1Z/s7L6XT5Ng71tHs+QJ/ykXs3nbcp5h//ik3&#10;wLMvfNfmyTejq/H5eWGbDc/jmXuxZeJl869jMve8AR3+5NON3/SFaev19fQ/uOh9gNihUzUc1Nbp&#10;D9qHb/hSXFlEfsYXWfVP/LvtZhxEx+fyE3971aQLpny+58zoxCfN7fvgsf1Qe2mHnmckjzjWJvQ1&#10;rxSD+NGNTLyGXn8wd5mfRqmvYsvC+kdfQLdzLu1Ob3qMf/SzmaOODlNOB+fkv+YiPXCTyXff/TV0&#10;5lPihk4zBzWvx4+NjUf5KXV8SL+NYzrRXbkt3N5Yz7/K69+NcX4xz5zfkIa/cw/7TyDfz9h4Ep7c&#10;Gd9dVBteboAw3tNlx1Y86DM50jlg+kTq6QZWNwuefmIG/rTfXDym7/ZTeXjac/xBjpjUd+jDDnEn&#10;/sjEGzjnNO8wZ7OmoW2CkPOfmWOPzaOnmNRuqW68oAnLxh0ZC9VRe+evOh28lbttAN++j/PTaaPJ&#10;J+rG3rTTi95L/6xnZ3Wl0LNpoitQL8bpqdpY1ou42V+fiE/148fxD1uMp9UzuEsrTqctjXF5Ajjj&#10;JTp9WLzAn745T7K7yeYpRz2gM6BL5yOJgc6J0ub+1Den8iF42La0is1TnRdtO9BbPZ2UyWdPIN/4&#10;Ld/bNz/Tz/ecFc11rhNC8wa8alf2AVrqOMdVDl/Z4sGhQ204NPhcENyVL5Z5pHLxygesjRN3U/Za&#10;B8fYfghKs+1Gnnr5ffTS/vk75WhqU/OoXDHrz4M/7Qhn9bAP6OmjX7HB2uLaMnMHNgwuH7VNtWgK&#10;3WBCP/sdP0KbwvZ/vzMuvwH0E0vT9nI7PfRdeWXHWnmSTdGy+avE+TLvFffkzAUS8mcOU+YQww9o&#10;d0BPdZs3Fs/66e6Hy5EXgkNPJ/4AE/cnh0UHF5fkNHo85Zs7KAO2M3/V3xKr4Qu38Rse5ktP2upZ&#10;yvniM/Mj/tEvgbbB13yHrH8F4z9z7vEH/vVBZNfe8MV748B27Bn9t275kIVuccwZL54vdsPt/CGi&#10;l0/p+evkAfGyMVf8HG8fJ0McGYOudowvzEvA6mq7UDmNmSkxF9Ju9Gd3/R49V8bG6+qDCq6chRcf&#10;+5lGOuJTfdv20yaO444rHkt//Il+5oR3blhdd+stKVhEWP6nT7MbiIuOWz0avbp7m1t78NrPQb03&#10;YbXttYXaZO2TD8DqszirA5vZh8dCpFFm4BRvPbqOwd3KoROzT/3gLH9vbux5f8ZgfM1JzVuWnzpr&#10;XuYKoOexsRc417bGsBdHd26rjt+NWRs3yugwstNnXvTj68IpfyO/cTN5EV3h+Fxsgj+zjy0LbedB&#10;3qJL9/XHVpRf/IFGF6fP4qhbP8gFw3J8woeXnFSwqrF9fC5e5VfnDcaKid+dO26jkjl25t79R1Ks&#10;qPtLO0DkE0r1cRwCc7zKvnVABEY46GJaGvZawDwOjfrTmcpnJpHlVwfcfJV9DuhR2fgVYRA7CTlP&#10;ddS59A1cWIfh0E45DAlj4Q3doW+Ahhbd62fplJsE2k7yjU95NsdPnqQCrJ91cDTUM5kub/rVhiFt&#10;Mdr9DL9U9m7ks+BwJuJI8F3c2U77NQDCJ5WnfiWOzlM1J29XTQrxDMUwyb4TLDzwm4tBCbyUOzlo&#10;WU+aNkHOyUtPANhczHTwPqqvLaaT7kBMd4l5ZKqz5wOqhU1x2GYi47gQNGVkLThe2D1cxi9jt/q2&#10;xWkPCWuhbbnyD9v6Md0w6OEzhXTeBaCltX3K3+OdrHYha20o7vhiTxZri4HOXVyxycXYT58kd7Fn&#10;Ah07kjD96Dv5e1I+kxLSBmqru3cC5dnYM+FOWeWP3C8ysPblp6mH91t+C8Yf2MkG3XsRDI8MOvy2&#10;E9TKefBDR7/pDxWlqJNwcl8BPVeL/blRZC6iudPm9yRFF3gXDKwS/J60brntlfhP4R9xbrrOoWY8&#10;mxgI34+94zyFctnLnVwxuzL5u/pW3giiN184WWFzIdsm5eOrVJTOBNICFzx89Ax1pattadfIb11Y&#10;NU8Mxzff2uWL3GEJnNzgm50eo+2fLd+CN/vaPfrmL1ymOhS7r2DsOG1YHHnLBd9p/06gjm3Th1gC&#10;Z2Kj8XH4bIvznU9D67hpZcE3AJskyoPNheGvDZ30UcFJxAL9RsfV9S+9Q/LJb57eyyDZBYvJua++&#10;KZ/I3jvpq3dkcVtPxs9kYheS6V4e69dVKNvF12YmTvV99OxJQ8bKnoixP6B92Nh2ql9cIJ/FGDo5&#10;Mfrl0zypLC/s07afvnKj1Tf1s4HfiLE+t4BpQhDHdOK1J0hbP/ql/xx5Mbt2ztfskw1fO/C33OLY&#10;2NjYp7FYyt8raL+QR6NpG/7vSU/6sJPExn5C9JpIBg+fLqqcvtO4pn/854Jmc07w3ucVmQO7XemO&#10;56P/+71eOlTHY2ePE+tOcFTWR6Fiz72gMzcdaJPmV7/NEehY3wlU6BJHz7bfEOCJtll0dpLStkcT&#10;WXxnrPISiHcfzvgcHSM6T3bOMTmjr5hxNKAMrK/FFd9ekOpiRC4ZbZ9jM5ywL2Bj4rgP29EV2K49&#10;u73LJ04dv9ZtjDzfXjF0cO3dMOO/Y+PO6RMsuvDszwG1lnfzxLFVmc8sNMRvwWeaY2B8xAPOvwJ9&#10;Ko2fCXP8mLboCXf80nGmdzdPe9CZDNzq++xQsbFgp2ARgNzx4dSJv+Clff0W6eojBsbGmV/cPpGF&#10;Y9e0Yrje+i/tbonUF8H6qwdTMt/R7d0XFvNmsWsWbrb/ej3oPb/BQ38Zc8QO3/Mq++hx2/Vbnhh5&#10;1/kOn2TxqcNO2iR2dZExeat9q9S33cuDLH3Kogd507ZBDrCvOqTcCTTR9JC7LJih5b/6ofrqs+un&#10;yR07/3L+Aa92dJv98HWqoDvLKZuXZ041F6jQ337WN9OO5lfB1292PM6S7Hgn+nDB3Ikb27KPZi9G&#10;bnvj236XenZ88813xfsiv4XqeICCZ/dsen4T/V9h8xbS+5VPg0f/+qmLHeqnzzx5jEz4LwLb3qPj&#10;jb98M9evLuGfdml/WKRlMwpNafZXc9XV6+Cjp6P47zbziassevNhdZQnsg+c9NeutK3zjDBM/50L&#10;Aj3xzfHk6LRZ83+24VU+dEl9P9Fq4y5FAeVyZGzyyZ+Lo2IwNWnzWWAaPcci/afHwaX3Aj5kzJzl&#10;tMOQRI+JDfpYOAX2fdDMCXzmVemzxlv8i0Oj6NBzjuQZfVlfwxBtYz7b4mbjAvn7+CojbW3Bu3Jq&#10;h3jOeJp9OUQdOewx71lbXAC4bv5LfRdvjjzzvb0YGfKLh306Vc9qk68UdlEqeZAO2kX/20X4Rdst&#10;3/P5APsPXfSl6wKd52ePJiesrzxl6c1MFsB6I0p8SV853I2jbpRT57yrPuGh1OHdmMsxcAGM/fTH&#10;e/LhSIe7b2Pp3Nd8+4Ccsj/LYJFv9brqOyeYRUdleJEPqo/9/Dc+p3j2i1C0Hleu+V2Av1YOfuZW&#10;YmTtWlu3T7Q/xSd4iLm1bc+lwuLInLjjA6PTwuKPzIfvovuOfYtru/a50EvGx4/m2HMB2UXIjZfV&#10;pxZFJlvG93e7L1/l+CYs8kmcH1+ZB/ya3/9WJmbfJab3tXjb523FQHGcVx7i4Tc3EbkAgffMI8Ve&#10;LVnxPT9RZx3EXFp/dZGXfPz/x//4H8Wddpi5Jbv2Qu4P3/+zY2DP1+KLKR+b9EW5jp/kkYXxR2It&#10;89+MntW7OpMZG5ixubI3ETk/S7OZl6B9An3lUOVy6Fe98W3OtfGcz4yv/MSm5dH5UNjp12D9ar99&#10;PfRf5eYKIpvfG2O3/PHzyWd0zh8e+rP4WVnk+YP/BPFCDj/5LMhdYlwbGH93PFl+8NaGN3SZn334&#10;MLLar+I0N6gNvv4xdDBeoToG4VXH4h46NFvf7WEzcTu2aX/6yjl4/vrr5DW0I0MucpRN2rN9uq+P&#10;GT23n6w+5kurLZk+bLYdH825TfP9WSso86izF397/Cdf2sxkx8hc/ice2b39efnBhQP0GdD5vzbP&#10;Pj37cxD2Y3vn3In7XVNam/DYeVYfKkq/aeOErqChAvAXur/HRwdlxsDyC6I2B6iW1sUo+7IefRYW&#10;h95rk7ql2+3W2e7+4jlm2xOUGce9VQmP9ofGsjiIDu0fkY5f/ozd5tCdZ4TR9P/xMfr9PGXYd10j&#10;LGJ/7MtOxwT5QUswbliEPrtpqrXnyafn5Uf/yY9ji3heBk/5Y788O3pV7/RhsUeO8QQfMZ0py4zr&#10;6lgaBPQbNzv2PPMi3cjbdnQsJ+PdGxUq5/TR4z/t/yZO8cifi7+9UWSmZ5GL24B6/0D78F1fvfB+&#10;+iBceVf7uOnLFoz93b2+uKrnoGU5TGtTSHD7nN8v4uzgTZ+1wfGrnD1+8rKvnP7Ue9Kp20/PV/jq&#10;OGB5zJg/9u/T+qtXcYTCmL3F3dZ3jxJzFDoYP8l4ysGn+gV/fb56rR67FYtei+XNmnCNCzs3KM5n&#10;9CHrtk8+uudvK+dVn1c9mPKMSfhol86NlQvK+jEnSdwP7vSZ0sRh1fX4jaz1c+UuI9vTZtUz/Smo&#10;Nzz2+fdN3Y312fZ5Vtvnx9FZrOiUq1z6WcYotk+/vRsbPpi67g4PUaavBGpbLu4+YXyb75MH1JkH&#10;dH05c5M5nvlc+1xL5qt+exzv7l4Ad/w5HBefdQFx1gupJ2h7iSRf5m3VdZpp2ZYm1rTuKtwd9icG&#10;gPQ464/x4/I+DdJ8njH3i8Ts6DE49cPhtTpv2Um3F383P9ffx+fsgPsxTwA35BNnxOGTTNs6faX9&#10;JTLeoxtDjsRsOnkLgT8TyQ2Cckr91cCYgzSqgWdBAm8Sz+LIMxl3kgE9uH5T5otkOIvYl5FkUjT1&#10;K2Pr8N66LVucnfSsfNtn3SaR3arHw+Bbh2V/oeVHD2VNIrFzfwMH/vIeHkPb8tQZNLYevf3Vd7fK&#10;d5/oS//nPqRA+Qqc/Lc9tNbxT7dktsOsrNt3K5ss+6u7bQra7sNraEciew6P4PxnMAOsQfdd79bS&#10;3k54kUoYLgAoI6ejehmOz+xKCOu7anRkrk+GrkTna3TacrRX7L2ouz5e3CeX+oSdJ4YX15bsTko6&#10;qAyVcn/9t58PqPwHDwOxj5MPSR4vyYoOx7Rh6DsFBiAwMrOo0wlJOnXKmfNT7qCZej5OOyah9+Qo&#10;eL1oGz3Iq37ZJ6dPqZxk7YLLvoIQn560VZfB026Xf0K/fVQSXptX/yoSHK+vmIQV30eP2phs06Qp&#10;tIpz+6h+K/F8rR+C1kWKbffqoZJ+QV29DGJf5mSXqyw4kQ2cNBfofWXGm07dU9Ygn2/CA6HM1+zj&#10;wQa2Wziuv1NfPaLD68UNdCt3J3wUn+SKc/hF78uuyLM/9ho4z1MNFogiE8SjtX3bM8waCzvRperm&#10;VH2ncZpCOoPN3eOzacPKjPPSVJXNKWirV6nyVb3EIn+MnqpqX110/EUWr5lYBEbO3DlXv0Vf9u8T&#10;iOidOG0s2fJbvELkrcOwL09fxcv2+++/P4s0dz9RR3ckY8PEf+1Ufurx6SJfdOAzi6Wz0DX0ToSd&#10;hEyfHf5o6Q/vU9pF/zaJY6dcp+/JY+Kj8VItokftEbUBhh3obr60a/PcqVtdTTDw2RzZCxJpKGhw&#10;9g5Bei19F5oyblqYrp7NOYmF8Bn9JxbQ7x1ycrEYckKCj67j1SpOIFe2cu2PDtjob/gCusKnI7ku&#10;Kt1xqU3vWEeLT/tCdKcXOWNHAyr7dFB3LtIcOXNSdi6IHFryLVS5+MuGac+5qHXUhXLB2qBgJp2x&#10;K38LtfU+rK3BrM67xYNNOoRFS23fSWLKNyfWZnTxnddHukDNJ/iLK7LFGb3LTxv5hJdc7LcN8Ve3&#10;POW3HBb4yAco479bryn3XT8fnOGFAX1Hj8kqoT880CzgCXZr3/j174J+Lx4Ae9lOBx+AvV32bi7Y&#10;WBVTf4ShRb95ZvgcRzwIjLFOEL48+Q/N9FHjg3FqdHiQvNmla3No8nQX37wKL+0lBsWb/rM+fxKu&#10;bXPSMLnjY26Syipq0MRD2vO0Y38rmR7pb0/Ad+bJz9LZbx4XFw/9lYHnQtTzBOdQzqZxy++TD9lm&#10;/1Muamsj+VkfMv+gx9PGzqeo29cIkenDHrgWW0cP4+P797kR5wFT8yjI7vIXJ+u36R95AiULtGLA&#10;8eaSjY14seVyb223WBI8MQ3kbk8XsAff/BcmX217Tq5RsT6wwAzQdC51+HlFaH9POjdvZqeB2wte&#10;we0Y0diOTukb1Z/Aumes1q9dGK0d9Ekf7+9/H/+Sqe26XusgsE/odyEibc3OZ/vCUSbGd4wfH469&#10;fNt4iyr3XdRUn7FAv4Syx4OP6w3bJmV1F4fm5PNTdtMee1NPt17oEvP1x/gWicPO1bR7jqvHicvN&#10;Bdrq/hgHJpfYbvnmUzzrn495oprsfMy79KEZj2Z8h6fdOpambfXlzTJrKxwwcTj5ln6gemrL7Lt4&#10;2PPEtL180Av/FprSd4CyTyGY+aL8NnmQbp0/xgns6NPNh4Y+gGzjeyKmx+az6Cz+ovF0wuJCiMX1&#10;Mf1AbeFjjg4obwzmbgy4Lnr3id1U6DN4Q/U6ZXw73iTmPIH1LjdQvPvtXFD3wyVjXmI5Y22e+qcP&#10;YL8+0znSySnk4/0+F7PtLy4ZyvMv8LvtxdC8sv+YHPvlJTZsH15bjpGVmq8gqVmbFbfbKscgYCHl&#10;fS70kcm3+oPzT/MUcnxcOPiU7T4xVcJ8ldc5IMkxPl61/PUX3zTXfIp9zq2AOnE3NxxMX6uB0UXe&#10;J59efDw25+nrxMbQiVu5Z56gPWK7WVsc2B9dJt+JfYA3aF/QTw5fZSu3ctJmZGgPx/3Lto6EHNC+&#10;Wz/H8rvewk7y2GNMr/eDO+1bfsmjdBxZpz8kNsDTjhacr51rmxOtjr2pLzcaiKm5uUMOnfGAbspn&#10;bN45xspUvmsNE99yOMCbDDZop9F3yu0vzsyLyZqc3op87bg78yrrRFMzftC2Y+Pvfi4gPnbRd94c&#10;Iea8qerbxMw8tW/OvBealz+fsrHnH5jF5/pAY+X0tba/vhpcdb1QEAbavfOL0O0NlnDlVKyY9z4X&#10;ctm57cMP44OxffVQzz+5XWviOedIfL76YWgfsIP9vVnuxOLO+xZn+drO2HP7mg4DEzdk66O2/vz3&#10;wZHYqj12nJ/cKk+ODeURVtM29BKzs474we9fRjc3yuNb/U57H+GXGuq//dYF/rkJxrG3rAH9lg7y&#10;xCU3MvmQ3I0hNAvGrFCmbuK05Wh6wcvcZ/K88sl3xaj8tRW/L9zUE2i/jHSxDyr70df5jC6/Rf/1&#10;P313DGKD8SDCSo83PHxm3xz36Mqf9G4ziKWJuWvO1OPb1uoZPvpP9UuI0McxEDHvzkSnrRvZm+Or&#10;69FJ2+5FX/buE8Vlkq/+Rjudg7cwfmgATL5om9w+37a5tiG8NK8eOaruaePjjz0vQbN05P2eGyRW&#10;P9snnnq28IXPwvKw3XZ5xVlcN0ku7c1ha+etHR/jx3lt/ImJ8F1+XvVpXOucMeV+W3n1j4ead9j6&#10;Bqov3Wd9Ia2Wjnfj+Bm6NHeMH40ufkGp3PVm+JK7ek/b374wZOyr7Ef+1M2NOOPn57wWzvYhOany&#10;6eKvOk/eHV4UnL6vf06O55+ZQ24fdYNL5xjhMePksBXf2zbDb77XvmP6NQ48cSbvjL/gr386ZvB1&#10;yuAkNNqPnrSLu2Xo/xWYN/4r6HlDbOOD9VPxo0YvzGI/ql5s6LB6r71yXf2dus5JbePLyQOj4+pu&#10;e+UYRj7gibO20e3PwAMObrIw55hzhbkRqbkvcsC/ol++My5P/5glzIkJfOm0etXe+Ly6xaxEwewv&#10;o7NdGmO7/cbOyfvLq6jbfsGR38Tv2q1+/VTc44aujyvI8ZPX7j/tvfafLoze29alwcdF4M/BnxQX&#10;desOPZ7AtvxSrh34gE3mrP62z7Yucyz549VuvghR50LWGoD8sDx6nKEipz8Fdn4u1Mn9InM8suyb&#10;Rzm3A80R3bu/xocz1uLXNZlUKy8vsfCQZf7RHG4bnRdH20Rc/OArfGLOtsXlp1NHujpd4bKhdRwr&#10;DoOQYxeCQXFSDrbNIVlviTPfAF+/gUO3ZY2voND9CTPWRqfGZLQLHdv40QJEc1jKcgE45pDxEAyZ&#10;nG5P0GOubODshNe+IsCCJnwT2k46IJ7GPUQRkb/Ia0DFWxzfk8QoRTH0T4D7CoujrvqFZrdwlZdv&#10;eJtUvcsCHmgjH36V8qBbnkU8Xyt7JtqjK701JGAjui5O0Tvl/lqHd/7YtHLhrs5Feny9lu+xbRvs&#10;gUtE9T2usbQxvqvkymjny2H1zXbtw48+lw0nWSkHuw3F8Imw5wJEkY5tTAYTgHNQf2Tg7oAbnnBG&#10;9sTTUPgWB9MmTioc3AFs4n37Cv3qf9Pfe5v4W3J0etKwyfFt223n4m39Ewc/ba/uCU+aZ7n9pbdl&#10;33xNeePgio90nJNsNqZWjiS57YangZmPE8lpZ0nmNHzZpzRP91g4grOvd/6Yu9/3pMEE7eQd7OL0&#10;8DToJZnz+Z7Abew2lvTH8LOA5SIzezYOTNjrL6zQW7TKnza/gPGn3SyQ2F/Yi7d7gZDc8Vdo6rcZ&#10;TNZ3G68ZdiqHfh1Aw5OOFqTquyOjbVA+oviOo6PSqHFwa4cKnwMGsvbt0IKnbgdlNssD3lN2DucO&#10;R8WS/7xiXZs2xiPLa7w/OSlMX+wJZvDgqq88J1HRoyccckjK106LbPQbOw0maBNPLzB8wi/l0+Wn&#10;veXEzUl8Pyc0xE27Lpv6NAd7JzJfrp1wdrLTE48cHxeouqD95xEWtT+DT59UOgT10bFnfc1XK/9/&#10;/6//VX5ed7iLeepd/OTHsX1iCCK6+uZogQaIz+WpD20/+5AnZPWIfWpv9cFXSLPza68evhaRLDTM&#10;k8n6jkWm1fvq42w7MbUXYItzLqhoA763AEQG3fCq3ll/mMWAyT2N/2hIL3jiX8x8k7J92smFLvX8&#10;0jgTP4dmt3jLJfg1niz45mKX/XfnzRmLu35yzA6Trl4YCV96WuByZz3b+gYIQ8qZJ4wcOTy8BV6g&#10;F9CjO77K1OHrRIOb6pvs7A0WcOojlYEeZ5/txtvfXaAJ8N+0/9s2x4+sbkMjdh03hhuP095sn9cv&#10;RYfkF/kknu5nfe0ES+4TM8uX7FnUodv43I1sTjb6RIV2YEP1mHYdG9LWFk1DT/bkVPKGN/wQ+S8t&#10;TAtaC613AOEAvjHt+EEhuUGhd+vwH6gn+CGfuCVEd96ofzAKoBt9x+dbN74uRnkU+XzBGTBOaZuJ&#10;wfHnrS+ckS8PkG+xWVk39rqztvIvcLxlLThl8o+xTixNW+SEL7E45emf50pDT86XMFs4oG/UyBbv&#10;RGfLfDl+jrVXxZ/slP424tJ18/PK49cnbP5Upt0Wttwa2u6ru0WM/jvOL3+4T5x9nSbf0FE9GlvH&#10;vTCljxyipw6jy8TjXLCb2HARYOx4O28Xr7OwP4uxYtDFl84pLv7Tjo2v06fsdwGAPnJh9GsYxB/0&#10;wnfbDz+wPPn39+SviTe8R+srX8c2ZWvfMA6OnJW/fXJLW09ec0HKWwvGv+o1Gfm1Of0WGIOlktEv&#10;O0cwnwKR/Sm5Eiir70ND70L4k/Djj3PnO230BzcyNM+RH1O137T/9NvKCz+6GEfhVq+Hj2Z+NGJW&#10;Hrq16bn9fD8d24fDfD9pdl+NWOI7fWdtV26fCcZVzr5yB/+kYmyC+a9BPOCzd1Hzmrhy2qB3L8jd&#10;bKXbyIYp1o+/TxuMr6bdrHmu/WMTH9H5cM3BvEEj45QYzc0PeCc7mjJ0Xwz1v/xDF3q81t4PubGk&#10;x0c3nK85dMrWZ0MzuvdGJ2NT+4FzzOAREoDnVdfij21eNbu0u+35wGXE0ASp9OTtRwEe+NVPbIvc&#10;L5K712/8Cn/9ZP+wunQv43z1Zgfb/JUmOcccxZO+7lSnM9ix1cU7+2yzKByi1j+/Nv8r24uveANz&#10;M+05OsUv6TDNl+19RSl/ONcTJsePXi339Zf5fekEEr+B1W8oJ7Y9cWXOUz1zg8/8rivf53XjoSP7&#10;eWGHLD6UL+oDvowPP2QOaW2EX338rtynT+fJrXVoBK9t1edRvjq9buXN9ac65wlMJMM8UZ2xQTvs&#10;WPHsA86/2T92zE8WiT9zylkI1vfYffJeYmV1RCffk3Xz0DY+dx/YMXDK+WXaTDN24TnY/VkBN1pG&#10;T7HmDTc//zS/v+yCo7dAjZwgB8hzPPnnjG1dKFy5o/POC9DYHzvpMDzoSb99Olh9eefibTyHrPXr&#10;O8frD3ZYjOwNUyk3J54xZF9Df//EzIxbxq4ZIxsnmb/+1//7/6qtvUDc+ay3Rrh4O31F+eXv6GnO&#10;63fl7t/9jb0pX1/cflGW17vnAoiyKZ8tG57gdznXbuXa1AVVT79unuGnhZF3ckYK2dLxkVMDcvvq&#10;1PWdR5n6N7hp24ZWSGc+nvO6tH/n3alAzx9+cqJ5LTaF+2VTn1JNO6yN+Ouv+tr4MXpHL35re2Ur&#10;PNmblkvcsR3VlO08aWwK37Qp3njaorvaI8f4Ajr5j/XFswdKU4Fz7Hvp75LshddC57G5ya46ty+J&#10;wZ64FOVJr63cQCEPTAwkbtIv6L8XxV95Y3LZsWzXB5H35L867Xbr/uiLidfl23P8KSrp3eePoMMQ&#10;n/kcv8UN+uNC5wnBYQ+48JPXsHe8sLo5Xrzdr17hQfpzLFNfuPR4tPEGRhCWNy1uiXf5MLnltg+E&#10;p4upoPS7v8jZ9gL4iakn39UfnRvCtClo+ez0WL9IYctXRxXrL3ULl69Sptn725ph+3veMNDzMHpk&#10;911iOhm1fKP4YXHzmarkl+QoP2WgbeXEHQdXTobYwB1P+1YmKu+bTzbPwQR4PaFvGIkO5d/Wu2v1&#10;udocOW6O6Zs6Ur3yYfZ6xMmlPScOj/bxjmm5mSW55dG1LtrtS+YHC43L489164eMOU942oOv/E3P&#10;z9GikwtJoPPqby2CXW4A/M8A74Xu5xAv9P2E/7+C9ZW3PxRCz/Y9b6P/KywNm+Du8W7ht12ybdnR&#10;6cln6+V0uR6e85Z5k8/kePj7k2ex5kl+7eMj1tGv/MvfF1b0OH6C42E+7MrzhNu22+o1PPa8Mowe&#10;NqzMNypFjygQu+kyfZV4N1c6Xv1szUM0LT6rM9zV8aiq6LbNeVT+C3atHx+bq/PWBWF5Kt9ch277&#10;1lM/7Vz6Mn75ikmlr2lpax06+xFQxCfd0+6VA8m8F17zkW38ox8uj8wyy6vpLXx3nAvqlK8vc4yP&#10;C6K/ZywGa+duW7hfdAy+nxK64Oj9tP/3tM8TnrwaA5F/Uu+l87a7c9KNS1v4TLvwGXH0UL4wOFO3&#10;81+6Fo6O9ukZj035y/fa8D5vLAF8s35X134ZffbB1SXXDm6Az6hSfd/3RCVCH3KLyxiFOnn3U7rO&#10;uYwOikEgt3qlLp0WSax30gEoJYC60FkZOsiUVeHjtCKfr5XxLPvcPgPBU288GUhmJ+ZOQDPaKM9X&#10;t+zt5PTgrq54VaeD93rcReDU0W8/dJgpRYnrp70TaU8mN9glt4Xqcw42eTksPxPKG7Vli7/buO0C&#10;HdggB7azt5Gj6056NyBKzz5+P0FyMfqTnb3wVJuPYms/k+zP4G8xagYErJTTjU4Ck2x4QJl6+hmM&#10;xdBcCGt1v4LetjSJB/BfAU/FuKrfD7zFH/kPhz2YwOHz8oltOsb6zm9VAfXly/aHCiN7ClbWcyvG&#10;wv2StvabGIoZxy2LLyJgji/sicWRf/qSuH7kguqei7/dRk5fbRuJ2mtjf157Eh09eRQxF4SPRLzt&#10;ISGxW4zXLvsh8+qpTlDDE/7mgeUD12JtfcSP6PJR/g6+GdCjXaZuqHkOPycvAA0YH96D6LSPE+3h&#10;t/Lgd7Hjoin5+DGywbbH7Ldovsg6Plcw8dmiFE88xJIsWsUv7owrzui4PENe3KtykVQcOCb1CJ2/&#10;jcTlo5Itlfdsg14sTN3ht/T0to8GfxOo7qeNCgTEBie3Da20C4CzsD4NYvP18n7VCX4v4GfbuiOT&#10;rrUmx5+yeOAEZdhP/6l+0YfuYqwng7mRoGC4CDVgGl1A4+/EzupavWKL7UxILUqdBWf9K6t9m/vK&#10;5HwtvUOLMhN34jKaWyE8AK+LDelYOxAPrcWy0Vcer57RY2TPRQ36dOxI5cT9jA1P2cTAU7Y5Dw17&#10;2mdifzz3pm2e9PBWr8EfP7DZ8Zd53TscgH8XDk6SGBnzCmw51KTT5OrDhxkXlk7u7RgfPkMz2zLN&#10;l1dLOwnYxYS58DuvpaYre+jy1Jsu+ub4dhYovzgTlXnaYxYr9uI8WvllYXnRh2+3n7v5wcXk97+d&#10;3x0OzeIu7W63fC+Sb7mL3Z/0j/Tr3687Y9oQbQstol+IGVu/4xb1Kof/1m9ueIuBx+9pQ3o2f87W&#10;K4TFvlfKXdA4GJ0tXNHBzQXLs37AVpweXku79lSZU7gTvsWxra4npuxP28rHYi4f8Zc/ceeCO5wn&#10;kDOytElOQhv/YmL64eCKmfEJHTZnLp9L1/pydFI3iyKLNdsJ3+0P4yv04//pN28pbp3nouTDv28R&#10;e9Tx9hi5eq2/1SXBBS8L2Wmvdxn/C81ZdBobd4F3KmFPH8Gv17fOyZh+cNuYOEtKfuanUWP8ipe5&#10;qIVF8CqjuqX85le0fI29a4OnjG4YvRxvvVc60rMLESFVPnOqlGXR0A2ck1ssGhpDYnfwVp9dtMFT&#10;PueyibudcxofE0t53WYhN2eQkZ4DsfnBduOHD+o3O4HJW3c/RrsXb9teUcnT8/Do6aYTOVV8uFDx&#10;W/jQ5+YzNpJH2a+ywEu/7c/6Fty9QWNu2PD0FX3GBrkOb/T70xhH3Y6X5iDr3+qRBQX01SFctAhd&#10;Pf2gvP7IPn7brrU+ddpiZKue/C5XL388h/T4N7yB+kun7o8/p3Z8DIcey/+1bo+H122/8pW/OH+2&#10;Xd73FubY/FkaxoDOj0fPKTg6h1a/6Jw1FbUqNDvOWHDcu6J7Lpc6LMmXM/cua+O23CUvH4TihHvF&#10;8SuavuEiDPairJytfO3p+e2tYPdE9/psblYYP9PjFXaBt/n8yC59dNM2Yo1MudlTOPqg3/X16mnw&#10;9//yXy6WPVcKjQvCRK3NVzvXF2+V6DlgfLD2RED5oelcOuOBuo6T4Vue6SO29PQkIf1ciLEA1NiP&#10;ru1H0RWf/WitjjHhA/DgXxfzeqGV7udCyocsOH6Z2O+5yiAXf8eTMnh84bUAx7HPXNSbMcgC6lzo&#10;HDtcvPVqYXj66bb9zHmMZ8E/55d4sxcsXvm9/yZ9dBZH92kB5r2ziJcd7bS6oROTl7yHzmhuP41v&#10;4Llwc5VHvH1gi19jZcuOfhdOjisr/kg0df+ie7QLe1t+ch+Z2mWfKJ11Ak+y+g1eFxznXGIW40YG&#10;r/DQE8jWFkLq0qm6vu0P4nzkL7WYmX0/5UKOcXLmEZOfyTIOgL3B0f72T/wm1iZ+1Tmei97GssnH&#10;8uu+sYIejYOYMuOBi4Uzjm2e7LlKeZnXzvmLmN2539AbL9jtnDQy41/1G9t0EfOaf85bpq/zl7zj&#10;ab65WDznJvDRrx9s17fqJvfNOoi20k65rhvIhdocf9UFZeP4tBW5T3qYfwYdJ8VZ22P6iTzTp2qz&#10;OPrtV99Wr2nfqZ8FbPFm/J7zY/MFx0BPM8sE6tNSubCUGAjCjn+7LdL5Ipd/NjdjaAGX/XMeNvEA&#10;fewzh5lX5Hf9iMwTV/zu4sEP//wh85ZRbHJhbEjb1Z7E7Q8/zG8fkw3mPEl7DSNxNOdbiZPoY0FV&#10;mf6wOI1tPjQZPPLL7N/4EkNib/rI2Ce22GXscn4PtBM5dI+o0T/l9IbHHxdkFw/67jqkOjgb94sr&#10;fuUsfNcH5JBn/Ug5XuvvpXNcu7Md2ZEXeOJVhyXIdvi+dZC2Vi5qwPC67WM/nWf8THlwjKna++7P&#10;7JrxHI/hN7z0JVC+kUOei+aj57yB5onPl2J5Y5CspX/apmzpnvvKnuXq/hV0nhkErce20tYfQyVX&#10;1/7aF9vV+WhLvj/xAXt91626/HkTwSusfrb/zG9/J6Iz3cq6StY89FHl81rSoRz8zS3T3somZ8kD&#10;bJ4+tX5FKYbMrz98uNtWO8nH799vu9NbfB0tr51z/J9sdv2iPgku+WREo/pp1n+mTC7aef/Y9Efm&#10;2wfU0J8Pu9/W6e6br83VbwofB20LDXvoNR34PzRziD7zvWPkMkz4FmpfZCWb3sfZqz5nu/twe00k&#10;9janHSXFnTlOx1yeOErb9i/rJ/szP4tD2OLZ1w7lv4YrfIB+Rg6c5l7zw/zhr64PULRNw9df92Pk&#10;iZfmw/CrDJTJZ/KCuRq4dBEOh28rzhee4KmjMrjKmpezD2o3248O+zBTK499YmYBfXrsxRvPN5DD&#10;jo+vNFFpaCe/41k99LMzLi2ry74H46vs+GjHgo0ND35EQP5HN6QXzeGzfpGfVr6L88rHfuPOERCa&#10;t3bLCafP79jSvjf4PdeKAWmmAX6KT5/6nJrOzydnpE+bYyXv++m3jlfmFpffx7dv7Ejdm/wfppNr&#10;xM/RJT7odR858KwNl2W+lvfq8rntyoPLN9qYn9e25xPPT9xM29qEu7a5cdZ158oe56xf15+rwx73&#10;bazHlsWtLsriEudr22bk+8iZ5jHw3rfzmQSM/1I4IlRSyoBov3C25yhO5EdMV63Z4lljj0ADFdKL&#10;T9B6olQZw22VK91hB/95rPjJ46hTbHjkbkLp8Sl78rg6EN0e/J44u18ea0twd9JKh/3UCTRQls3z&#10;lRelZztJSZY3zfotOqSD7AQVGz6HPtwkiJ2s8PNbR+PnDjDbBSij9wx6fPJ+bsValG7ROGGBi3y2&#10;q+Pxc4LiKXPl2KLZ4y68tMObrNJ3+BlMZrI8x2IJeFpsdDT5nZO/uQC85XMSsPx3yyuhLu2rXqPT&#10;6F8hMI+/djsNPnovvjr7F07oNn6V7QlieR67nu0Fh5jlB4/d6WbZS4XvIPRkexBvv8UfnWDHLXPR&#10;dvyz+vCXV1qh75O4ObavPl+NR7oWssllmty1O79t1bIsxiZdTn2+0X4O6CDRG4zgQIukxuZ3eUWS&#10;441Hgx4uyiSS5Wk7/W8mrJ2kr7CdhIe2CQ9xoPnl7EfaYHejneUdC0bnJOTYCY8cF2Y9vecCFd3W&#10;Z5gcluXX/tS9+drEueI2aY4d+AwDg84Vu4vcKv0Z0ujYC12nXUbC+JkOdP2YhQDQ+AgNfab5JsHP&#10;a0/ix+DUrk6GRc8MzttnuugXfwB4bYcIWbsr7xy39cJQu77/4tzZF7qNm27PnVfrrOpX4yuiX8+2&#10;tV864TZqfBZH4RULOSnwasEvmn/kgjOWRM7IG9yVbQunzoh7HX/73bdTFr4uHorR5WNyOP2zQbOm&#10;VH6Vy9eYNDHD9/rm5D37XvmpneekEI3FGe02bTyLL78aRCNCLl5d4TrWB+apE31TTAws3vqivowy&#10;ZD8XhSwU7QUOlHSBS15pUjbHHD/9c/sNP7CfHvzCFqCeHPZ9+vRTSjyx6+kKFz7nppz1oQvCO0mS&#10;u3fBQOzD8QQU+RaqAXnD1yLR/P4QW+Pp1m+f6cH5Gv3ZhGf6RGwEbH2TX1PG7+U35921DW5P9NhU&#10;f9NZ7rl9tP6Gu/Ls4+8YLM4eN79mQjm16LQhvZJf2g7zNMRYlu+cIK/c5VW+dK7Ppy3g7E0Rs9gw&#10;cd98kHbq0w2RBeT1idEeVlfy6cJXXjEILp0vbQd/cvDovniL25O5QauM6hxdOz4Z23vD01iP5vlB&#10;tvOdw+Kzm5E1tjzpN886EVs+Y+d4U8w23tKe9OIzuXjaYHSxYCdmwfqo7UPX+ia6p/6LtBWfAfXq&#10;jFLmnb1YNCZePiQP2PaVvcHvHOaUicH6Nf5pn8/xBckfC2hn/J5x0NxyeUObC6aLzybtrW3HPnx2&#10;PnrZowzfk2PXdyvzdYvnMSdVy/eez/Cp/mZ+ga8F8fLno5S5y/zZhvjz28LU7dFsb/1//8uP+YmK&#10;3mV7aPDe19VRTPz7GYRzP80yoGrBAhd+0/7jv1eZ2sAFpL2YTgYc4//mD2X7wRg/8uHxufjAp3kt&#10;x53rxAdeAUmHtnPw9Ue4eId4lDzf+APbd56azLj2c57QZQs5jUA0qa8u0eG9HNy8Mrx8yztk+HR+&#10;k+3YPLL7NAa88Doisw/nlk+P2mgnAG9jaUqGF//QBa+RMbVDc/t7cbZ8t0szurzlgyZGlO/aeDS8&#10;hFSv9vHo5y8F+jQ8sVkeB7v7qa8dCAP9DcPsmk/y1VeJ310Urx/TTiNjFnfR4MM3aN7lAsLk0fG/&#10;+oXLJ2T2o2ZsXJyfM5/GC672khfmaURzFXE7ei4+P4iHtavjVcoag2IqUFuCVF7Gn/BlRGM5cpSj&#10;J9N8fuXrx8otaprVs2guYN46oAlhdSVroeXnYGwdm+unyCO/NuZGS8wXvwsIGYMcz0Lv+FawJ4Ln&#10;xtNDu7JWdzS/5SlCb2sxx5l5z9vz1V8zHg7vZ3yOn/AZ2+dcYPnvVr1xGrho+YUL6JlzAm2Fb9ss&#10;7edJBGNBabRH7ET7ITfRuogGnCeX5tysGOmdNxnbnR8551AvblN0wdob7mncFKcJ+G1hL06Jjd/y&#10;9Cba+iQ31m3eaTukIl6ojmjx/c+AT+EtbjQL4eQGuuJfm05cTq6T78Y/XXSN3LHhy5xP8eXcMCjf&#10;7pxybGb36NQ8Gh8rB+OX07cfeo9ea4eIHd1mOxds0c7v5s55/84dyDfHN9/UN9iyF0TQi8c5Hxi+&#10;yhaePlFGRv0QncXEzO/e0o0P3pahAWPH8HnmE+V8qB02146OMycfvb0C2hOZxuEsWsaHYgLN//5f&#10;/zvbrIFkfj5zdPlqxiq2gcn748PacOJVnaejxz/TDmTImTuGN9c2Pizk33GCdmD6zx6tn7Tzhw/z&#10;8w5sdOzmWVs8xev2saV93eLlST/hYB6zN3YtHs8a17nYb252DtaYmlxIhvMP8n3IY1/ltg2jQ2Ji&#10;+w6+q78tmLZK/86hvqUcrycs/45HHZmWbng8cdGTr697uvMNr7DtReBDQJ7/fh5MVt6jKDbMOA3X&#10;K/qNCX0yLtv20e1nQZj+MX22/TJ9oz+JEH/hM/0/87rzOvzto1fM07u4EzOrx/rM8YuLFqX+m/q3&#10;4+SF8LLz6u/VZf229cpXP7Zz2+g481P4/P6qGPqZy00ORwOU+7zuO55Y5iYxeea/B7/nZpFDltj5&#10;5pv7Br3lV6bnS+x9rly18rWzx4fm2f5uwlzYclv9ZbdzHpH25pVTPrxnnIsgUZEq5/2Z8wQHsP7S&#10;7fii5Q8ejp/AJ5Wb3NpzkGwd8xbY3GxfHrv482Vdr8wHRvC1ZQ42vvEaGu1TcwaxyIdoS4Lrhi62&#10;zfk0XlNZlRbvsZ158l3wZd7ywRPa05y+67AxRbvRRf7ITgnUdf6WI3Ow6UpTd3N8u2dMAk99qmO+&#10;7jFyePDtxF7q9PHgjA7i2v/glWfsFBn/zlPAnELWE8gB8dyzuDLJ7flmahemjeeIH/i87bZ5B00+&#10;fwCGv5TjtbbUXjGUPzyPiWWD376ZRUHnyvpd/tS1zU7/aN8P+fqtcRgcFwU3JsWYi3joQfUNza7X&#10;P22kx+bq6nsacOWKD/CkWZ/RxfprNomRWHZ89MRfOmM8qC62aSd/5WE+mPFs1kGmvdZvaKjw5s2M&#10;dfXEzPLj0sKQzz6b/cU/cwFwxuq+YjgY9G38PxsD/eGFbvV3AfPdl/yZ/iKmVl5KrO2sfa8+hI/9&#10;z1nfnLYLYXxsrcDNk9pa/a4rqiuPh05s2PyqT8xPUoWeY+I2P70DVte3+/LyxNHGRwraZusb+OZP&#10;17wobMHaoi0ab+dBkZE2voV3tcHZR4d36SYEe7y4T/zFFQ+bR592XDojfkJseMK+4UUZuVxTjOOb&#10;nnvIx/4Orf4g9pUluwrmOKsNMKwx2gaB5L/KPYRj1rqjDXl74qpoJzCzL4jGu/gU1yTSjs8L/sp+&#10;OgTOHu+WYtUjukyHousEb19hdF6lUNp4pq/ScLB2HDpFCzfvt/Ke5XAdV7YscKA47Alf9sezHXDa&#10;cRKxnZwFdxvi0mMZnLry5vQAu9a2dqSWjnx4H5P0Kre44w+db2V0QpBJgZMM9J6YcEMkmqVz1+se&#10;U3/2o2cOelIjHh6weiyNhQnyIqZgQtYOy+dN0PR6MMju0jqZqIzIwsMkEC18uqwdQz1MBm/8PnxH&#10;fziLvzruMXdGiyvwyQeLZ//CdXCgfeHsoy/gVcFzvAlkysavTXC5mLQDs1h4BSx8etJ2LrA8Y8SJ&#10;QI+D5A67OeF9y4cd5Pp8yqKGJ31+zqJsF5mO742Ho9urBp6ucVJqIcKFNXISPUn0YsSFehNitiij&#10;K5z6sclm6l+50qk0Jm+h37Yu3tHVPt9q+0nUY4fy9eOU5xVWYjyxpJyu69P6GJ/Im9dVo76BLUvX&#10;UgYEzqb83n9IXop/+PcJZIjF5wmFerKe0JPWtFOZnrp6iJ3tuwax+CO+YGsY3ORwqtLIZt+znQzU&#10;+gI67clfBqQuRsnbB7+TkRyrr80G1xjVJB8bAF7lHQTbteOhzRvZ5Z2W7it4ykFcJA5MBPI3MXHn&#10;noPSzeq1ZT1OQKEht3zk//ATr7arT2miFJt9lPMBsI/X6yS+lf2a9g3mVRT0y14+kAd70pe2MYuI&#10;Vq3/MifLeNMF5Kht2teL8mFm41sfNRobFtEmr4qVO08/bVnb0BZCrF5567IVJ7+dO7JaF7uVXTSx&#10;xz55QAwAON3mePvE8B770XyVhc8uGJ8Fqr98cV9ARyu/NC6zvzZvTpTXd8FtbVK3uWJs3jYdmdzH&#10;Z0CcbBvig4dxOS+Prr9MXhwXN+QTU9MeTMSfDU4C+6qmtB+aX3IjAFyvBfckrfb4HIzPZmwaGYM4&#10;duUCdnQygUUPN//14/oVjTYySetiTBDEXsvanHnOMfkTLWLc26ZHIeX7hoP1Hz7bjn6/dBf1t742&#10;87sxMLgWf9oulAlU1uz0+Is89TTio9uJCxWbt+Qn9aA2iutq2qJ+tXyRrnoxmnwTHei2cwQEi2/L&#10;3okDsTg+LNPzxXcWEmbx/fSt0KG1SOkEd/hPHTJ5dxb65L77FdiNKHkk+seqSsA3bGr7LJpkUh+f&#10;eHLVBc4v8wSb8t8eviF7fzNYe/SkLGXVI7zNVbuA2jFg+pg6MQfmZpzuTi6a3T/5Hj1Hx9mHiB8g&#10;G/Ah/wHjvDxb6EUJ+HO432wAr+XKtm73yVh5/Drz0YnVXkSNb3Z84I/mV3zCvPktslZPYtt2R98v&#10;nUg8YoDfWn9o+nMH8efCUzc6sbv9/jzJfPNua1fXPckUa1zU+eGxae2Sx1pfQdFpt+xJPM1vNJ7F&#10;4+jWE7tsPYGGh08OA9O/8aLLlzn57fCT/dV9Zc4coQNDpfXmz/ABxSUb3+pwx5E6fhef4PmU9Ze5&#10;aW8X8LZ/zDxoYhy+mGcvPfhv9EpuPW5mhw9njV2j+6v+MMDizNF8r43PsqVvI6SiFybSH5VPGOub&#10;A+SXR/qMLa/ISeZp00/H561L/dhzcOG3bI7xHx/KZXPBqz4KP+czy48v5NMuWvBRfPzV15M/yiO4&#10;NFmZ2ekr4M0HNg9NXEwbwusCId3pEzxx0ace0OY1vvTmbHQTD6c96JyP+LKtzNAC+9Un7eOCtj65&#10;+qVyLjBHlrHTXI/czjPdLJQ7KeCuvB278U1xweaScQpDdcmoLadd8BeLC7/mqb/38fHv7ydeyWKz&#10;N3gsz8lVFk/m5szUTH9KECQdFOD6gPFZLnDl7R38AaiFt7yjzy0oA0s7OIfpVS4u0OubRoJp107S&#10;gmPBSgzo93/961+H19GFYPobQfy2IhBbePU3fqPKvSiV17/GP2De6DG5YV/VuL9XWoTzxRf115G3&#10;+lssc+6yx9tvt/3QhPSyGzu4/Ts+0eZbbuv466/8hunktVbmC50L7iGO3omf2Ik/mYN72jQ6br9r&#10;GzkXCqxu+ABt0XMYcZD2mnw0vLSn+QwaMLaT5Tx+5scUwWvx8Os8PH3HvNA5gHmd/kOONQEA/+uv&#10;x5/KzSu5dfSZmxzhySmcp9znqF1d7K8dcOk3Oo5NZEwZWudbsEYGXnQf22bePH31ra2DV7LKN15p&#10;10+fPL04fhBTZIFk7uxbI5nYGkp+144+K5P80X98NzddzvkPP5kXu5BsDm0sIOtxI2j82HFbaDVP&#10;l92br6cOO8ZDwJNdngjvE0N7w3Dq+HT0Sbsfm9DUXXYCePkzF8NnfDT28Om2ibn84Mvd4x+5+Kvc&#10;2P11Lv5//Y0fuxnfuGnCedL4yJxl5uF/4mEAAEAASURBVKbaRx6onPpWPM6N8JUTfbfvrC6jjzdE&#10;zROm3na2QHev7pRz5V7w1VejO7vLM4c7H1S//NhcOBuH9cTpu1MJf/yCF9r1x9ZX7vGbejmn/SN9&#10;ebwUHvnDu/GcWLh0OB1A39ZXt3y3ZNhXv/1WWc81rhwTn77o/Krj8pnt5AX7YGV1fJyi6kIfcFSs&#10;TLjVJz5JNqh9o9/kEfjmDt7o0f3giwH66FedG2S/c4LDeMsI6hxffeg333qKTJwp4wO8zLdmf3Sc&#10;nDMN+bR9dRMR9mH0E3pQ3JQD9a+gbMvps7xtd78a5NgNMH6SYXUsbRh+it5wHbcNs1/7Ur7nfurl&#10;1/JlY7WMTvkLYWmn7uj8UBRfN202HSb3okpADK+UN+aCM/0OO/G8Og2/8o5MvOR0OcVwOucf2+bx&#10;X26mbHuSEZ1D4L/8us+tVOjsctqGLLDx1IPzhcWCsYV/Nk/tuc/W75Y8UJ3DYB5aYOepmOpLv0vG&#10;pe/0Z2iTh8XT9L1psxlv1GuH8fstR/nnYHPi5+qUacuL31GKPG838+dcdWF5yW90o8OeW9n3VKB0&#10;jn7BfBqoX6g9wbHV/k8g0/nz2/gIP/87OXwQaJviQgjUL0eWcvH7hKcejQ22Ui1frTuqr42lvVWv&#10;zpf+aVvy66ljT8et+CbF5UeH6nTGM/ulT779MjnkqY9ygN8rqLv0e9FncZ9022ybrxbHls7VaXWh&#10;+8O327bWhd9nHF0f93wt9Gv/thGetSt67zi5dq0elRcfLOh/hsblpfzSP+Zf9i6BenpmzNlxc2WU&#10;tvkDYY4iZvq3Rhi6XScUb2s/HDxLf3yuLzyBD57Anr1e8yx/3WcL3O1H64fBEzfZi+inDfZrd3RY&#10;X+z2qFfy+uEUsKuyOoc9WoRP4y98di4cQa2s3OytnfIaFzTnZ8u2N7qGbHExWNnyoPbv7QlPIyrl&#10;INqv3HOSv8YsQ3USjGMKYOijgUp7Amb5V3i0FQBLU4cFH04X3ULIoOLADb8nwAe7JWsDwqC/dejg&#10;qLNdfHL2w7jVdettV+aTbuuXdummw+AfnR6t3MlEGgdevNLFtOrHHo4L4IVkea/uTz5bVlwHL7AT&#10;eDzW/ieKSZ1J7pzonZOLk7RXrm31f+gyx3yRxYCnvtn3B0xI8Qd8JliX554gfPXVTKCLdL5GHpnT&#10;lvizg6/cEcqn2l9MzYnLdCzkcOdz7/PX6njhnIRdGVF3dT4qdKNuB7DVRcVzv0065pZm5TsYmTPx&#10;oju6J+3sj75B9o/5Gxw80DrZgO+JBT5VdtmkPJMkDLym0kC+JyJ+97f9Rq6MzRJCdRFnAXXVOR7g&#10;p1ewKGEBSFtGTAY1dzPPXfrofvUqqyYL7XhO0lI+dyYlsrEM4d7xvjo7Mf0qCz59SjBxAbp4x0/Z&#10;d4Izr6+cCxy1t5P68evy+SkLA1/7baVMhMFv/JKPiYs7lBsrb1NE7d122O3yK5N8OfYnzj7Gp2wv&#10;2EkdgHMX716rim8AcufyK+/SRseesPFdTzTi/dMm9O9Aljhfvw3X5a3fDf6ntM+XeUrBnUps+aW/&#10;/xTNw6Ny2CG+6Zr6Dor6TXKOE+SN7zOVf4rJfiaAaafCM8Z5BtOAC2ygfkxX38ld7+JiW2WSO5/F&#10;LX4phza1Pdp+zW6DEP3I2hOh5ePYB91eAHQhk91e62eBq/3mjR/WiNniK05mojCDadsi7WYhwQK8&#10;BWK+9nts8Df328e/48jRnW49jn/1s72ouXp0LAhdBDau4JI/uU2sxJf45u/3/J4cfmzLkk1+h2f8&#10;LE+j+z1nX/DZS5cn8CHQLxcaL3JEALr8oL96qkD+34kkfqPvyJNryFM2tGO3vsE/XhE1NNNHNp7o&#10;jqfj4R1dUkajHQfwnQVCuX0Wy72Wjc3u/HRxtAuU/BA/9TX22a9+4asORznpq7Q9f6P7+eefujCE&#10;l98pA/R5Ap/VhuPDCwf/8NYmvQDzQofP9tNwzYn2GZO0Qxfgp55twNMW+lHjRdse/1ooJIPO9c+R&#10;01fCBEc7e7vDb3l17vhy9LcQ9TG4RlWvqq4+9ap2nZhhF18/oWVsPjgdO0P3q6e3ktsHwq8XEOYI&#10;7g1o52gu9s5cbmKcuNEFBrpZBB6/z7Ex/I7V8eO05eS4sXPoZ/wSExZhnsB/FsvVkd0FkJq69A4y&#10;hoj9hKz4FYNaY/y4/CyWPu17Srn39ePR3xwm/bYnr2JkfDnjItlt5evCMVmRWN+uH+tnqyYHlLMF&#10;3G0weu5ChPKh3636u60Pq+BMOS3IXdgFtkuHIGq/hV/SP8Qqu8jiV3GMzoKM8dkFXM2wc9ZZVBkZ&#10;aPuq8PDsPCOMtZGLX672eAPHjG/iI63AZv3LiTul5Z7kVmqPVvhOHI8PY038rv/jq819QPNHxnh4&#10;6g+D5l71zj2uizUKCjsXHP3lDvroj3NRZLSgGmh5fKCvgnky8CWOwyqt03p0YuL3XvxLXw1v+m0+&#10;gKQtNg/8mvrfT4xpg7l5IAxDg+6++Msn6vGaxfe7TROPFiWa0+OXk+fRL06VO3Gh/cWd9t7hfern&#10;Gw3afwfeynj4oA7MMT7ZXPH9PJF9CggeVPyenxm3ZrxU3gvE4lXcxR/Gr46DkcfXbrh59y5tlXbd&#10;uYf4Qwvg+r1Zo5ky80b2rp+UlXf4UxwPxxcPYd0cOfq6SWf7WMcwbRTZ5Zl4ldvbH5ovEjfNX+bT&#10;9v+SJ4i+Sc44OUkMg/pudufGhLlhdm3AG1+2NyclHj4mLjp/CFn1jR7JlCf+JjdzgTqwN2G5aDLH&#10;4wN5jd2eDoMrpuYmpZlfd0zU1Y6OZBqvxS6b2haJq5mTfTjjX0Ucu6YdTsm8Qvqcz339zdedbxkn&#10;jJvOYyzqN3s/2mhp+UO/pAvb1j+7jbUdQ1dXY97Ok9NjGpvmH85vPEnN19oQvTb19AZaZWxT5piN&#10;cLTlLycvrAzjjfEMjtyzfZLOpUnfSzR13zG8tcE+QM/3Fn/whQcScd2mdVquXwG6gW3b5zEbVJc3&#10;/LDQFzePih93/K/+w0c/mzmh/E+8eHPe15gIQzHxvHmNjvqj+r6Nit/Sjmi8e2rtgLP2dKzJRVt1&#10;+a8di0dRvCzQ84+c6ucKvLKULjM/zKvQ027vczOCi6nLB/+5oDDnLqPb8T9BB5Q7XH2uxbTU8yE5&#10;Hz/+FD0mHpAZ11ZH8dBcHx7GCe3t1ciArurNT0av8dmK51NyN6b46Ztv9Om5+dFr3n/M3Pq//tf/&#10;Fm5ym99fjs/NZ0O3v4nMn/hPjFZ0++LO60fX8fklO341t5y50dx4ue2yvhhOzhMmXma8SM5Kv/Fa&#10;wQ/xCZqPuRD68bflz7d0mfGxOq3Q1PQCXLadR5zyD/HRDROHdJ65Ivnj7/Hh5CT59ZvkCrkTm63r&#10;GGgcFPCpoI28bT7/68e56b1rF5mX/JKfbtEHvvvur6VfHfSxPT/hi5/Pq/aVzzxk9P0ir6n9lBtJ&#10;nGtMHPDL9E+84Isb8fEEOPRdoOXqb6v++uByePLl7vM73t5IwGbl+kr+E39zTlT+Uac3CKViaafP&#10;rZwZC+DS94KHDvo43l73PCgnz8u7+siOdQ+b8Flb7K9s+2CPa4f4PT5Q9/RFDvpb6PohXPNObSl+&#10;xJIbELX1bf+0zfQF46u1wjsev8CHkAA5jZPYtjzUGSM6b8j2w/v0xfo3uMFHA/gqogur7xyNbdMW&#10;d58oKlo6Hx67pbv99Qk+u29rXrsy+PuOnJFId+XdPviUJuW7fsN3e/61MvlJf1hdcKx6GQ/yX1ns&#10;/gMwaMy5qhKOczH4Khk7vBWjF3Vynmw8XtnQ5jzCuGW8M76QNfIuH6QdFNnQlw8BfIDH+Me2BVN+&#10;Htg46C3z9WqOcYSs/VxrJ0ePnfe1f7xPzGddhjzz9I4P51zkEvAiRM5Y+zrWhhav378ML+dZ+nLP&#10;KR++OUqnVdPHswYQnvTbG8sivTqo24u2b+Q/DsTvxEJ72cjWvuEnTnctg1/oVfzYPjResfztzBf0&#10;u8RT3ZK26BwleltrA/jttrxPjvql6x9TXxuOrcaeyY8zXpb4M18rBy35O5+ie9eJHm9QRF6bYkeu&#10;0A+32DXzm8/LYSfYWJRnyNRul008E/l7HOS4Yfx6lY20wYPfdn97gTqlg3U2Dnp+WH1vH+HJjtFt&#10;fiP4sL90WLl8QBswueDku/QVY3bPi1VySf4aBfRPveZ8wvpieT/r/mzfOm9jJTzdILAwNsz5zKvd&#10;18Xo6GSeIkfQdfHMVennpsq5eW25/nELV3sltdT+vaGj8bHnU38ka0nHFOcBBxzT24V7QB9zrvXv&#10;QXuzWf+iW7/xh3U0gH7L3xCeA/Nz8USai7MgTT/QOLhv3FI4ed4YOPFnPWBhuufG82zDIqxHN7hz&#10;XeZBEz6gubWoE/tXv/uf/8///H2CmTtuwlLlS4Js4AiqfHagdJLhWHLjgB1Ul47Ri68On3be7Lc8&#10;1thKsrY+5XO8o+P0oliOlT+dvLjKnEiG+hK7uLs1CbRP9na6STQJwlBp4D/UnZ6Dbn+EfAWQtfra&#10;9oQ5lXAXWl+8WaRq+alfvZTZd1KxZfTYcjwWJijO5Dj+Auwy+bPAoTH35GZOWNaXoxP++O1JDHoT&#10;AxcGDJAzSGmfwcdjZJp8zcRsJ+p4La0kvxNI5WjIkGzFkjYnA20nJ8evyuk79tLN5EXCesbBtDkc&#10;J+5w7kFl8GaASQy5i6K+nEW82hteLiA0AUUu3QB+6osTn/CLGJiTQU+KeM3sTMaVSzhw1fPTc+DA&#10;b/2yvPHXdBIXm4tz9jtZTZmFyN7NKjbTdmQ4Efktk3Gt3vg5uo2PyuYuZ0/8UTlHRmlKPfQo6jMT&#10;+4CLK/qh9v7FpCh6ejpwTyD2tQxzN7WEUbLGJ9+Rpz+C+o8ftXFixiRlJ6n05bf3mVy7OO1p5BCM&#10;34Mfj7ctZqI/CwgGg+VxBExMHt7K2Fc42z32G2lkG0yeTwfTETz91wJfqasN2a5Nygr1+/iWDP2r&#10;F8nTVmBOIGbw5hN9r21xHKaeX9iJ3iTuqDw+SL1y/Z7vv/YbLTme/jY28mkHq+DCge/vCWSw4Y19&#10;bIB7YgPd+kEVnvm6aPDwhFb5hwateieD+Bq8XAC2b3K6g4bt+G9i6uuv5/VlyvQHk2cn799++21P&#10;oL2mfvMsG8hjI74W6ByD1dV+Yy4+XRxb/QSqGwv0RX1MGV5DY2FhFlPXdk+AyJVAHwZ0xK+TqzBc&#10;uesH/RaOdv1rFhDI4Su5BPSu9dowY9roOn7c+MDfB6ifPDGdihy5Ttn4kS/kmMlDaCo/ci0UwZmT&#10;jOG59irHG/DLbM/OHMbvs0DdXHxOBvva6SwkAL6s/eHVv2yfoK76io8DHS9i28q3Xbz1O9uVeQWM&#10;eAF01QZzJ/DHxsbk9bnYj1ZuNKbaB/h0EV0ulpvjk+XHRxboJ94Pfvg3To/8+S2208b0zJ++RIbx&#10;Qb63yJHoay5Qxz65Gg4bLCB7leVvkd3enXp4cPTj7W90E2s+v8S/s1Ax7exEaXJcJCUsprvpqyOv&#10;N8NEVgp6kUPOKX6OQX0cHQHZ65/Okdh17G15aMRwstibu+ZLTMaBaTMiR4atD7vAzvEO+rVBt7Dz&#10;jj1+3R6TWrx8HXS+GDZODBaUvYKiWZy8ba4v9Jd8jqqvZNdx5x3HLnRib3Uafcj8o9xlsP4Vt5V7&#10;UDtHSiPuBP3pE/FAZyezYlQMd7G/fV4+n7hW9grXhbRTwb/mVKu74okj85aZa7Bj22rbcvmOzuIj&#10;OSSGsx2s37ZNln7tWPyVPVTzTa45YHM6n2acl+NdDLZwbc4nt8pT+ry86WmeztPiazLYpZ/qn+bY&#10;ng6cfpe4PTnt0p3e+ZOP+dOHnW25+Hbw9fHwTDuxTd/Wf/VJF3V/SX8avDM2a5/IEX3GjPbZ9PG2&#10;HRnpw9P/Jm8ZB8lf/5BBh70BzL4Pns2UEABb8wFeGeliMBCHz/llCz/z1Zvc2BCdIjGf4VXZhxdf&#10;0us53my9MXhtUjZA73xOXJ3C8tDuYPviUX1RXrYzLk27TLuh3ou42mL50M0Y9sE8IvnWHEEZu77K&#10;U4xALPCJRXsJ8vsfvue+zCO+y5Oc33W+2vE1+VN8wTW/Mp8F9PiP//iPv3z/H9/nt3P//pf//t//&#10;e8vYzfTZjg+mHf3GpFcAzwWoHYPppR3FxXeRLQ7mgqW4m3O6OYeZC0Bk/vjPH9umkdQ5r7Hcz1fg&#10;uTFTJV++9COx5m0U8NjDRmBe2wU2QtUlZvQZdhiT0HkLhurOp4PPt2yCY2wz/9YH+Eb/smC88wc5&#10;7B//+I+W7znZe3O/kyPp8zFx/0XP1eSPe06DP+C7s9s+rV1A+6m4Db3fEdbHyVj76Nbf540O54Uh&#10;pfPlIvVcFJy+4vXNnpTWJs5fyOSHyUHjj/XxbqdvW8idvE3ftmnkUdjcduv++c9/Vvbf/va35o+e&#10;I0U/+URMgu0X8hDQzkCOx5vcyZnTF/l8c6r69Rc88QX30vXwsJay6w3mteaZO08hV7yvHvDMnb0Z&#10;Zc8l8eUT/d28kX/52Wt0xSJ7Z26Sp203dwQfLzj4Ow/94Yd/ZF59bhyKnqt7DX580d/4IP/s/FS1&#10;tkNv/mPu1nOZ4DqGD8gyLvzwww/Zn7ZUjnbPmx1v/1keygAb6dWbQrMF7IevnHy22le2+q3P4U/d&#10;tJdjMUtH5StPOwBlPgO7JXPyuFyHnr/1S2PdzOfxHxnolz8+oy+68ZeoGn7OKyZuteH4V660vmK+&#10;aeyfcy77ZAN8Xm9yWD+ppweZgB58xCR5Bsg7xvZtVzGijAwXlLWlC970+P4f//jLP77/R3KzXK0/&#10;oXUxdtaAHA9uZBhr9PMK03Om7cj8yVpEY2PGD7bI9y4A03djhm/ZXoW3D2W77aNXtm1TZnt/xt4e&#10;n757bYLHt/TaeaJ+po+xZWnkYOtc8sfypbtj/pyy3Q5ty8PLTwjgv+2+uNoFvbwtlwN5W45UDvCY&#10;/jP2DJ+MS5nP8CLAz67j+rel86Vuy8gDG4vs9C+/jU4jAw75YgItKU/f/sHe1O7T0mjpj58+wC59&#10;HM3G8+o0tmxfI3v8x0/TD2eu1/Ei/MQhWlC9jn7mr1t+6Qnp4LJly3dcVb2gv6Kf9ppSNldG2238&#10;loKpDO7Oa9o3wh+sDuuz+jA0OxavnuQU8M7neVyfpMwWlFf4W9uSw5r/I59/yOMb84bxb3ycsoXV&#10;Q8nTnq1fffHSym5EfPp+xy45Amif8gwzto19M7d3zq6tnQvJS3jLvWiNUQDv4T+2yTMeLsrVuwmw&#10;Yq3fxd/gmd/MuvDot+URUood7+hGLj3ByNO/xnfwD8k0ZfDx5VdbwA/4dP9stV/hEC8PZRuzg3Dr&#10;7viQd0c+mRssonMqzF/4h27WXxaeemzZZVeimK5PqF+i890esUc/euAZ8/8VsNlcvM6JbrvmwJdb&#10;Ts8993mWTdxk3toeFima8vLT6Kr9tcWMASduHv4W02xkQ1S5eEx/nHM++sN5/Sjfse9V7h5fNJHJ&#10;hgV+utSOzk98uhhLzUP7BqHoxVZQW2Na+1x4LE9yQLcPfLzwfsrDCh1c7YP30pdJvtD44x+428Z8&#10;GWQIRfW7vGsHvnjBbb4PnnX95VW8Fxz9p5DyBfGz/qj8tL94nTlt5Ee2uQ396La46NkxH+2Z/Oca&#10;Q3KDB/uAeRHfwWFL9UdHeduUL9i/xvfjD3WbQulBRrdLZFvew3P5rY50Lv3x39wQ+yR+u0+vJ832&#10;+eXnXAE4Ll7OKxZHedvLTmDLt4+i+SU3mNFf3RO2/XqR3Pw6/mZL88YjptiSwzew9r3yJG9lb/96&#10;v8liks8m0ZufjgD4mQKbgLuf4xqedrD9HBRPO0VLesIbPtMBvjgJYPnZgk5A6vwelmZpn7IarHH9&#10;E571NZTh8cqW23Yy0I5i8ndPRCSUPYnFU9A/YfXUycDU3/JXxtKYEIHX8jm+gx0O3sovH/D3+ah/&#10;heX5ZzhTjq8BNUlNIr5kzET9SgBh3gFl5cF7+JUsn6cf8ULzfOKkOmVQnwkbjYdO+Vq7vkMvkRSr&#10;/MdP2a2ckWVRz+SB7PFz7Wo8WUy6E8oKEBMueAI81uZbzvChkwSzdsKDv3RiYWnhlO+pL9Kbr0m8&#10;isJm4ld8RRQeT9AJyelkP8lV/ROnPjwEz/Luw/UXltNnB3H8/ti3+5JUdrE3Dda2hNIneCR8+hzb&#10;yOkdLtkm71/QNiT4AQ75xt2aO/nfxCPm/gy0sTuFepd5mKydZPAP3zeGHk9U1egw3JMZsp3wLriY&#10;nlw5cPR8xpoK/MnmGzrPQY4P/vIuTuyawRR68kf+OuFQGfx30X/7DN4AztUWgxbUaTMJkHrtj8q4&#10;stvx0/pXOZwv8tn88RYvXEbBkUXuOZ4YiQ6HL16nKlgDbKqsxhElBv5491BsNFEPgxk4JkbQwm13&#10;rK7Tfsqd+O/JHjn71O4vWViaRQILP3OhE/7499aBJi1LXvG3x3AXWp+7HDuxyMkHebMIrr/PCejg&#10;Dv/tJ+8SS9VRW9YGF9g9YY3+ziMGWeI+5jflxKcc9WaiehQxuHcCWF8Pb1XlffSVX7QlnZ/gGO1X&#10;mYBNe7N7TsbgzYLu8FzbtW1tl1QOyIlDP22w/WjrM+VqvYXE7qSCP9jLZ0946q18eSnnI8eLs1vz&#10;g1no4nc+uyer8onFxdp6Yg5fJ4bGIjxMbHoxIPrQb2Wepu8CwnVxKDh8Bscfvh/yasrff59JNN76&#10;n3p1hcggB6jrfsJK0RzvvCB0/lIXCbMNDxGIn0XxXMIqvTnQTMTGBpyqF3xtfXQks7pieuAlJbc+&#10;FDmRj2/zt3YhcewfjK7nALuzuzkbDln56pZ90VZxQd3YjvGUT9nbGIB83bSYnWvMSPnO/crw3/zS&#10;H9cHF98HbU8oH8e7u202N38xeOxS37rMB7xeV075z6B+OW0qPo3jbPGZvP7nHMjy18WaoHHxwuuC&#10;y5TTc/bQdpw/46rS9cfaN5j3N90Wnvy3zPbZDrtwOTYOVnU+bfykK+3Rbdt1/J9cim9OeKffBCnd&#10;J9GtNJ+3Pmbf9On4T7dt3A/tls9vcb77y7fnia69+BtkaoQe33tuXf1v04ujbP0Ur47MM18qQr4s&#10;MN7j6eDIuT/9+PNffnJxOQss65uO3bEFfpYZO//ojViZ/3cxPHbIS7UhsksXNf/o48kxy3d1sW2b&#10;h3Z/n0jZhXd4Ov7obuCOMy9GI3jAPXZMXM1ce2jEivbb9l5fiTkyHNfWnt/ITVfXv2LIWLyw9Hts&#10;i/5fQWUnTmZunu2J+RmP03POeGw+Anwb27p/9b9jj36WNnCx1SKZk+u//vVvnS9o5+tmpRCPbefc&#10;rVznovB/yQ2Bf81FiW/y284Wz3uRMfXzlACpR1b03H5tEWbTSMf0xAAw57HAOvEw/lMuFns+lf3v&#10;cxHEIrob5DzhCuBbWM4Dfn/5Lheupy1aVb1njyYzv9g5JDzT7S9Of3K8vmKv+ci2oeO5cUlO4bfU&#10;R++PvyR+j397oTQXbv6Sp9ky0ak9ZKMF0hLbZ+6v7RJLj1wFB09nsLlLPHXR+NCqox99wBbvgnJ9&#10;dhbQNh57A5d4zacXCFw8dKFlWESfiWVPYPfJ1tBXRvzhwqRYdExPYO4Bz1/x0i6fzhM8h2X64fAq&#10;TuqfMPrPxTT7Lrh+kTdyuEjpOC2ZmJs2XbqrP6ZaHIjL+j00foJH3tsxqf5iXXD5A8+n//C0uMpn&#10;eLzL2z8cw5PD+OvHn37MxdtcwM2NHHzVcevw0b4L9/zVBYPE7Om3+waNXkjO20DK14U0+Tf+Zh95&#10;P0WO87bWZ35GT3Nex/a17+oOP/+1SRt42tz0jaF4+Mgr5mXWF2pf8ORRgM+Uzc1RyvgHvb4w+9R7&#10;O+7AWx1SW3zH9AG2ZdOjjUm6b4SdioPrSJ1qLN7i4Tm003Z3+93nG3OBcvQe/bcd5L8Z62+bR9bo&#10;wjb9dm+wmrFpdGaHcWnygvk0Pfg2/TXzZXTazYduzlHkOU8Um5fi/XXqxvcjn630BKPHtFHfEBJd&#10;54Ln6X+Rn6bvGCbHrK5oewOGc4nAt9981xu+hu/MdTxB7WKvcYAcbW7fxSEhZ8GVztPH6J6fYTnJ&#10;l31AH+t4XD0aWFOx3ynnI/ytXwDHO1bZ37JI7L540V/RcEO0K0167aEdnrqrejqyW67Slr9/yjzC&#10;b+oWAQpe4vdFv9BOm45cfMjcda7yPnmMnsaXv/3t72nLD71pw7ghp7hwUl2pU9uMddE1TuzfsXFx&#10;jpF/2GzO3Ir+Vnr0qd7R9bn+B+e5YO1449L+yhr/8puyiXP8OnYml5lbwuG/z0LoFpan457/Hrsc&#10;r//tw3viWrtx/OUDH94FnynvelRoqngQx46L4rM7a/+2ASRt2taNrS7CPqE6HtvLn55B2A9cOFxg&#10;TrQ29ThlzWrqT52nmv2kAV/Ixwt0cLGuPjoytq66noO9uWDrLnnHPztOPOuNr5+suwWH/bWXzWhK&#10;N309naNk2l47LG+F4mJuUL3Lp56lA47LLof1Ejs4yozjrPt1PBTxQRzRgzPjjPx5bgrBIzmmN+SW&#10;z+C5QerOC3jTbb60nbnSzF21q7oqQKH/FIbvHeMrB+GyobNP/dz9CKkhw37Og2Z/+3XjZoqCOv7T&#10;zvS7dR0/1m/kUbh2kT3KP/kcdv/nm8j3B/Cj73Zrx6/9Q9kdkzPOsxcdHXtBOi5bO/YJ4iMiQkaO&#10;p03XjpWt7rKzGlEqn5j7Z7Ze5cFJpgr62FLyB+2Fd6qb19Lv9lrQtg06evW8Odtf8xMJC9sWxaFU&#10;gC8KOVx78IK7x4Pw+W/zQrpNHzS3X/1n66dZFso3a4MbK6Haqtke0svWlNp/HkP8wnyD/vnfC45j&#10;fztIeZXmFt2yz32t3ujBjEcPwrNbeUHhk8W1v3P9dWMQykf7lF9s3P0W5Gvs/nMf60ewxqbjlCV+&#10;2a4+c/0JBeK7z28b0r868ucDZ3Ubu2fM3N/gRbu69Gc2jm1x0imPJHamfOXMAwcjnzxzLbBtODzp&#10;Ej30oZf5Ce36HxnatyPKnlQsEwHkJIY+8BYw33fjb9l2BMfqy4MTHoR2KzjW9qLLqd9FKLgz+A/X&#10;lauckcvLdh0B0/EzAQ31H/GrN6aB3S+fMDeoOhkRqJu4dtDjF+UL5L1+Rp+xG77YkNy24TaB4FEf&#10;LDPHL/ZslXJgu/JHzmKQMYs8QYI5m+wtPtqxR1n4nBNCtm2nMiH6KosWaEwuS3tkV9JpCMHdxJ1j&#10;erAP/wlqOmqX0Vl9X8USd68/W8b9hx9lxzYTzJtOW4ORMSeSUzLfw2dkp7WqBxns2dcT8DE8dtqC&#10;8jsJ48mDDgDN7rO1OHpHYPksXQsfX04O+G1YDY3qw7p19b+T3/htYWWU1sT+tM+z3n4Xc9ZvjoOH&#10;X08GVkjKn/rZXyh/9mXg2PKVvcfFDa9t//+ftnvbstxG0gQthSKUklKZtar7Oeei37vrprqUOkfM&#10;//0GI+keLmXW9Bq4700SMNgZhhPJTRfuPLl0EnQ2a3fQ/bq+633NHXuEUHWaZlW54jHFfdEL/gfr&#10;y+ocH7zL4HfsswlP8G3aQT3caCuXNzZR89j4EKx9I8v8flDwnw2q8WX8jp6wUXzpgKVZaBUXLViN&#10;fDqFTx/vAQC5q5uqP18hPeKEt5aNbvDvVd4ZNVc/8A+co07h8B2QD+cGCVJcchdXiXQh7VmfmNUB&#10;yXPxnKCQcXEok+p3lXXkWhu1PKKXn3QmNqMNDPIfxeQ/7uwVtfQClj+C1V4sJsgzmbXBSR7KAOtJ&#10;sHlt0fhb/aV8DL9Pu8GxC2QBuZJ4LekzLBRkvnxoiwlkmkkZnSq3SIW3+ShnW7a7ffy5YJM5eSfx&#10;Fr/k//Wv4Tky/ZSnaTYPrl28Qce1VN8Igeov1wZQzn2WBzLiic7cfnK1/eDg75cfp47J1YX70Hjq&#10;6Ot3cwff0ujx+PwwxJ9MFrMw8/idK3ayKNEJVPlmofGJ1nv1hQd8LS9Ljw7w2AF9YL7kuw95r0X4&#10;5O0C/r52TRkb7gK0etlqLw3nEj6lvabf5zXfql5PvrLnQkIXtA8/AYyEqZ/rbWMj0+lLU1Z+4tfi&#10;bifP+ODn9BU5pWgycTjHyN5F2Zyvjumjd+j3yfqb71Y8X2KBCXZA4oM2/d9O1TXy9DpiF9C133Op&#10;Tjh8Us9Xzlw/25Xy4nLyKsFrkLr6nWLEhqt9erHX7fcjK52AaLvu6R9+PelWlWecEKqt87L81sTy&#10;M8fxqSUiD9/w/TMeXtZn92DpkG58IHdAdnNocb8+1n/ImU+ixRRHD2wotb03H4+jG2Utz+ZExwcp&#10;EMfIalxd+5+8QXjbxyLGhXtIFIQcIwu5hw8H/voy8ZV8Dp7G5Zw/UxfoIs+F55xfcegBPDDTxhYe&#10;Tv71Ma/g+zI/T8CD5WkD1yd6pejLD1OGazjkvXMdmKs8+TtGRX5pPY9wh2vF0VHqRpfSTLJSBkf0&#10;IUb/lDtrLVbbAK4+At84E/hfbdSEXxsl+4Td8G+zLxTQCa6OI66jPNSGfl+xpexcP/0Y1ESKxIip&#10;JKupeJOHvtT5U8/IfE4eB30du3hCozblcTGnTySq/i6c4VtaXuh2+59ts+q0fnzCmE5cU/+ZXl6/&#10;9J0nXCj1MphKEy4505fORsXONUKsdMtrYKrbMPLeHQQ54rmbgbVTsGSz09xsnij3tNuOG6YuPPzB&#10;eGzjsvPvs1Gmr0a3tALXv4eM9YfDM/0YI6kr5tcPcnQtf/tHuOhtU3EHTmqfHVgbMnDzIbqnl46P&#10;1mfKc7g5vBRHZJj+b/jFA7k2dWPw4KIz/oQG/PTtznr1y3uetv0tbfJ3C1c2fpOqG7P8MyYSL22w&#10;Fkd0ZIOQrsqDzdTg9tmkTb47j+g2X9mT//jxPCE8bXHnJxuXt323rYU/6avDmzg3/j3U5vevD56o&#10;QFu2gKs/NV6S4Ls2G6IP8vftRalmcaxP6hmrBjfZ6e+r341PZhxVnac8XHSzlizdbM7A1pO06qGZ&#10;29Ji++gzC8xPfbQ+j6KD/H/4JhtDP2e+lM1VMrZ+ak+cj16DrzpMax3aL9vahTv48EpmqPepKhs0&#10;3+cmCG+yEdd84Cbbxtr32kby0HGjpZjG9zy90jgTHropHFvBKw8O/o0+G5ATf2TGg/ZmE1f7CEj1&#10;frX3tOXxUW/FyW9UnnJxGL6x+fgfnGwHjzQ3C+o7ZhNwNh5n3KXdjPzjn9Vx5JhEb3OOxuoNbefw&#10;gXfuuOfjL9PPdIy62IIOzM4lZKNN/rsuPxr8AW0iI57ZRfvzBLN6HzsPvOkODv0ffSScnYVbsVwZ&#10;vuBiz+H9bvPK54k8m7luPtWv0udhIr4JZuvRrzG1uY7kabPZuKUn61toDl11Jq0N3UQ1T2PT3S1/&#10;Nojz5L4YTE78alv6VK/B9kSwm1uUkV8Cw8z4lfC4qX1Xst0YhYfqOn7nbRF4hUdyFJOk33MzxzPV&#10;tslw9JG+yUZptF5a5Z0PRVb4l37rJW/SxBd1pMa2nC6so7bDF8PtRWdfz6rOjBGGJpml1ocH3vyv&#10;nr3Vre0zPiPhsW0tOsCXG5y+//6vhVdHf+GtU/rCf/zwY20gf8dXzzHajHuK9g+/8PVCtqO3tRlf&#10;wbNrdK6xz8F4bVznemkvTkfiw8G+knauTZGNLGunFuZreXG98WLwsdnQb1nLbzvLe6bFq84mFnsr&#10;NX99kT4CtDKs/d6qJw8cWuBIuHXL68E1kqfw6BZ8b3g79cCOl9y+u3jpW3Ld4znf6+owtGc8krWU&#10;+rGYcfrSzOHBFsviwNf5oI0tuq4MudiypbFjQ35fn/Lb2qnv/FMWenLVN9cMr2C2H866a/gQ48SZ&#10;TdrH6Gzy0Cmu8L5+Eo4K7g06A5u+iAqC3PVoQzua8e/iRhuu6jg4Nn6nVvytheXHGlBlUTHjF3Qi&#10;+KAJkn0i17hp065h7HWPW8cRX3O4QJ7+JxN/n6VUKtzBZeNeunXBr26b1S6hM54awJyzAvudqq3v&#10;C88fuzYbHedvbXwB/JMTtNjLGOiZ4CKMscLA8KPI377/5tfNKmD8vZX0b9LK1Auou5B48pNZei0c&#10;3JU5wl7zh1PmABYvUnUU/UjySydFPU72lIFXBezRLZiOj2WxzeIJrH6IT097u+N5YYJnY5y+d/2s&#10;Ppm6/koreK/XIef8mQrzzPiDc36Dt8bnjCEunzjwO87e6oUI/MZq+ZWN7OfcdcuLF/6Xtnu2rx23&#10;qbNyPvHUJ1o2BNYu8czwGq/gsMrzF/ctjoVp33J0vnKV13I6X0+/fNJfHH6uYtPygrabZko34+RL&#10;vsrLzOQfwntcHG8di5c08dlurEYu1fEzG7KvaqXQ5qu0T+724tCP91QX8lbuxS2vKkuJBP9T7lwk&#10;r0X9wv9TBuflN7xW59er8mf+Ub0F9daZDWBIEmh/X0fohG8mMahoOz1C6YKTb+YU/eE3uBegh2GC&#10;bz5mBKFOXAqfOhG8zn3gS1+FrZQM9QS8q+zkuV4BnUvP6+e5Aa7rDVT0zml95L0p5+EJf7uB2s6x&#10;Dh4nSfAQQDr5D+zQD+v5I/eT/uLfo7LnR11l5GxQCg7/G+h1YHN3+9C5iU0wVOfqkDmsxZF2JDOo&#10;FMiWn/Lw0O/wHbzJUzafUmiddr7hl66Gn4JevIF/4gbjevE4qrswg3nkXdoGy/xi0suJvIZhYnut&#10;tlU1o6utfypeB7RKj53j755Q62T98Lb1dGg2TfmHhNdnWjzTUawcN0Q793TM/GlTO8r4DLp016Du&#10;PDxtWiqbM7zOFd9hS58I0U+4bFW+5W/Tk184yJOwOLBry8AbjBhA9O/Ya+gE8xlkvsa5sFSCDccG&#10;qYMXfPVz+BXw1uZTdpfTvwA94qA88vCLCJp1qzvALx/Po06ktYJgXwFNvzuR2acktk71id/8lXdn&#10;5A7A8jzytTEHz5HvLCDBs/gv34UoaWWcgD0y6QCustCS8GvB7VN/d9bAamiVj+DKcDV2CVTO7wnC&#10;4Btc+VYnqfL07OBWxx+e8hleCpBLOCLQI4Er3+FN+6yLtO8cHMXjOgO/LixmYN3Fp0wM1Pv6/bfx&#10;ZTgtVszACWmvy+1iZvzcYsl3380TOWtvdz6Lr167B49Enz7TNoZP5z7kOGDRybSh5V3dxYF2fSc6&#10;kMDM9dpn2mplVa9QVVV1Y4Lep3fyCj2vT7TIsbjlu9Pe3dkWTeCduBePobuk6p4c0fP40eBeHMsP&#10;nRlczQBreLVImcdMS6+TkWCw2PRM2v7iICL6+IBfvj8J7SZ5lPIo4wPgxR98OEePCPGGVtv65OgC&#10;8So/paVz8KrrI/HV2i51+AjewFp0HD+ep/Fm0Ey2/IZgQrvqpeeYOiReGvCV/+StnGi54YS+4EKn&#10;umu98SEiS1+dxcq55uvwzMKf2Le8gy2d1Kte2DALz5KbRc5Z4QdudO28NqnsY9PRwehdeeGDZzf2&#10;inS/tOPoC38LN/ZIfpjVhqqf0963WrjMaWwGhk/4GyHLo0qV7eSpt7KubZl68vju7UNgn7j2fPQv&#10;PoVm8Orj8PZniX0+T8Mb2nT9YLF4n/DD3x/TWd6edd46v2mMJacdRe/i8/GVt+rZAA/US/1mcP2R&#10;z12yx5/YIB/pY9Q5E4MBmN+AZeMsmIcenc3TtjuuWTvEnvlTn13xDFYi5y7UbAz/2HE6gJcCVCcR&#10;Ex4JX2x11cdr8PnYMNhE1+KAWDsbGJ5QnAm8Mh91OrbZSnuET5ux0K3LK9/zGztAyAFvJ9wp1y+P&#10;bQfB8jNXdx6f2wRG0t53YfouG/4QTnguwa+9kvqb+c3FtvnIzU4WrTb2im9ioAkbWkg8tbm/d1md&#10;tyxKBRvA8nbss3w8ZZK30bu8V78TE10bD5ojSEe0nq+dXLjx6hoLRLfeRDCJvGvHgYFPmg0ijME9&#10;0qwPsAMdzSQyI43El0kHLocn/eXvAH12qN1Co3Kn7viP2MyX2HsVhN+U56ubjfEFdYzfHIF14yKM&#10;2QD4NjcH/ZYxg/G1+VQkzfhuYsn6gXo+789r9HI1vhGc5gU2K2ZsQr8jH3g6wV8Oxans3YlD62/y&#10;Os6bauV96q62pmCfoDRu6O9FajvB3Sffz9wBrraNRBL4O2eTh25ks2HecWzK3HQkX0Jv+99tL+Oj&#10;43vgyDhPuWTTyOZv6vc1zviIr6ALj03avn48dbQFbiffU8v0tvR6kq8nD61fvbWgZbNZOf6maBfq&#10;9JR16ehAPU940Me0vyx8HLujKfSG4c5/tK+P2fT/8twQjG+y7PjVWCEXxZ2i5qNz+6/xWHTHqPlH&#10;m07xKbmW0CHbjkE6rhR1sykO0oKmp22NDX75xauQZw2AL1NT+acx+PLfJxrxjil2O3SUX5+zQIsv&#10;qboFnr/OL4e12lq5y9zykPbgdbjfdoyszg//+KGb1H1dc2TjG/RY3wp7NrCNT8U2Orc5++vH+zfK&#10;xG3jb/F5NoC1E+P00cnyS1ZiEIc+1hfwNolup/16AlP56JUexq8Xkn+uz7ZfqV/MJmp9/tRVj/2q&#10;x1SufnPEA03ttas936M8aeuCl6Z82opr/a88/C5PdHXnxRfTjsXbLryF13mCmt9N3KXX+syxs2tt&#10;v2PG6HHiGwtO2yAj2SQwNmk3TgdR9GsMO3rDB7TF4djNX74Z4zbBO/rdcZU5iXP82kjcjWngbIK+&#10;udn+1rzf45Om/5o4uPLQCVz4c5Mu2zeGix0jQuuSmT7EZmnL6HVkGB0r2/nL04fgVP8D+RPr3Qi6&#10;tMb30NP+ZqMLvflNc2t14tn4Ht/vWKTrFx4G0YZTbvGTIpPWbr34k6+FL8hU7ekvnvDKtXJ81L8f&#10;vipv0pRxvZUVr/TcY+rog22iT/s8MgTvf/zv/52fO5jX0P/P//E/O+cUd379LU8DZxMezdpFjEla&#10;HQ3df/6N97UN6OVPvhiy7W7bBBhlJNu6kzd2kTfX9Dy+uTi7Hnbq7Zy4wL4ePuSyNA6u0evEoS0L&#10;wMU3/EtDueT6+YTr8jWlg995ZTiZi2eP1yt+t/wcHdSz/siH9iYxule3uoo9XonUOkXxQkeR4+Bd&#10;HssTPA+54JX2uOezRjfyi/V46g2BoWFueqWtH2pOq9OczA150yY6r0g9/EudRwfGmyt+TztqxYMw&#10;WC5eKnfya/nSHR+Ah6iXPPz80Ub51vqI2n3wAR6VksQauOeJT/nrT8PftPWNf7estV/4Mz4lp3Y4&#10;sCMnZ6MDvEjF298pnnOyAaDblo9kwVPgyQuLe+NO2zmE4fscCrOxfONAIiCQUz++svZRKQmvgQge&#10;qCamTH6+k/e0PTjtU/6wi75/GXeCZ/XZ85RXvoAsX+g+05ZfeYc/14vLObjlqTqv8MOn60v+2G33&#10;IRbO0QNwcGxsIc/Ok+FvLBuhbroRuXCpD6f0WuZVwRPX5n226UpnxyiO9f2jjm3PaOBTubzOe3Iu&#10;DpMjRS0v3EOXz/5laYABj5/inJNLjy0vyPGFzXjjuO1UEd+0UfhMn49vQ5HPsE0O9edUWJuou23i&#10;9bk6UYDsK3W8UJ3MzYJrh/rlBTUnylaHk3P6uPiA4RP9rH6VO9/1heo4eU/elp+NCYNzvheeraTl&#10;i6onxR8zFniB75SARRuv/0pCa+GfG7Xd5A2eJrp7pBNWMj657aF47RGE+WfQjD/zd+UfGHTK38H/&#10;9AN4Fr/zfyWtHoyBq6PDrtFh07Mjarf2oGCQRQFu0cHspirlCF6DPM8P0FsLCMV1GNh6LxryEshR&#10;+fImmGU5YIyR/NYNTPGdOs432ChfHhf2eXQugJlEbp3f3mUwnT/XPgamm8C3TjI8wWCBDX5OmLaG&#10;2S5uNK/6ihETLGrIFt88Lx+qgd+0NPYIdwNSBtvgnrA6c4sJf5ZmcWuU3YWXgw9+uGaCOzSeg3Xl&#10;7TQOzaE9vA5vY5vSLux05DPY0ChHJgOATUFVWcgz+Oau0lRvUi7RO5hQoNLqj989ZS9gvkyA2MjA&#10;s4PPwy8cJnMmuuU3WJrOYW2+d5uOTCk8PC5++a/TwjryydKKH+EUn2rU7gnEI2dD0fhO9IEvg7hf&#10;c1z0r+m4hnd9Bw+TNz7kvH9Hv/N0Lp0RIX8a+kkaf+lMcRcx8I03NCTnVXnqCj7a/Kdk2FTdcnjn&#10;vIfUgXAmZLkojikZXhHVUcCN3xc8VUvxh9jN5E550x5dpB4cnyX5jzS2tvg1T/AoIh/cN893nbEJ&#10;9EchD1yvT5ECp46kvdV3TierTS2HaC1ObNc+Odm6e700Wrd+M/pfuCg/NqLZsc3Cv3U0gd6E/tKo&#10;Pl/p7ubtxju6eKWHXD7v0Lv4SjVPjwxusg5lZMSZdxlgf5U7r8DTEx8HM68jm67G6xLntYomBoPA&#10;cWMCXCY125anHVFm9EjXOfKp9VsbsQZh7N0y7esRzy2gwa9s5cf1wM5CD3xTx4RvFlFZTxsQzySL&#10;PCbvPvMEAJrjFz0e3ZN7B9voik3lN/lkQ/eZ1N08tCz6TQydxRV6kMD4zKs9yE+mFBzdaePoaWM9&#10;Os9ncZMdLnrDH9s45y+BDBw+iq718lW61fOx+eJdXtSdp7bciTs61AaVf9lB37suSPZ3wIOti7g5&#10;0uXqdXh8GefQPq5VHS89unqdfgldONYW9LK8LxbV1l/UXzkcN5Hdh278gbeg7g7DLqIn/52n8FIH&#10;P2PjuQPZILz+c/xu/JNxkgILftNF8+SN/cNH4/jwU1mOb724CWf5PXVdsmvfZkBjW55jZWTZzQsD&#10;e35niV0b/1e3ez28LN+O6iNt4ylUn0V/eO4VgzfdXTiecYD8WSCY6g81vZgkKl0cS+ip0837/+No&#10;7CmtD140tKPEB7oEcsWpAKzfDezYX32w2om4wr82ToBTRq/JbhtmBTJ7jdqklKWutLKjOf6zPobX&#10;pZfTgo8PPN8A8pRlJwYbGwd3cAT3bCBP29r2iv4zvbbLW2VDj80jUwCmDsU5H/nA0MniWx7x8XQ1&#10;5eKYjROfjfvgtw8SZ77LE3Ngf8jCqs3A3hy244Pawvgg/u/V64HbT/lPuSSvmyuum4fn2wblN7Z8&#10;ndTbVBwH3zvH0Ox8JnLh+XW6/I3cScZ161tPvK/rLUzrqHvxRbZZBMTWxIuJYV91QQwfg235Ko6T&#10;+db87Um7MtziXkVrP8bD936mj8v4JjZ815t49EsjY4BqE/b15O+37zz1OL+x5Hd+fz149PfFEzh0&#10;ukAbX9h+36bjvmJY+9i0PI1N6CJ9kX45fSGzesrLhonNVrDTT5l3Uec9Biye0876uuozNvgtr1ru&#10;jU/1z+m3+QgFP2kbx8ijNr+djR6ZwXwZ3vm0VHvn/gy62qc1xZz2tRmnrK8U+Hy1zqWn/IYt2YJ3&#10;U88TRzx9v4trz7JwevGqms1km8ejs8EzsSvxyw1SlHMSmH0T0ObZkDTHYq8vv5y5dLyhxXjp22Da&#10;PpN1+JavX2BP81P1bRLBbwPN2AVMY9/hdze2aqf34SMx4EM2wNFtf5q66vwaG2nTUvk9snnKmB/t&#10;XBLfP+Q3qL8xfjw+PHhuf4Lj519+alymN3Yd++sdbxmV+ac3PGxC3wfPYpky19Kn92OHHT/6jWlP&#10;BIrX3aCmm2yQjd+kjWSa1hsXA4eOmxTfB8em6iW+s+N3dPQ/XjMdTQSW7F+Xh9FvUEb3+Bp7zxoJ&#10;fPQwY243a6Q8N6ZoR/ySDPsBqy547eqSLTD49sEzlaxewMxnfO6o45Szm3HqQ09HxBv3rWN52vCN&#10;E0d4mr6GUZ648Lo32+hqtWC84QGv9LS4+KaPRL45zpxA+wUHt/lEF90CMHoM7fN0SKBSd+ZvM36f&#10;p3HpfPU16zNLY3xjaI1+ti0Yh6s3T2SfcWns4i0dxuS7sU0W60Y+UWWPeMUbXm3YS9olmTemrn20&#10;xdUJnukXfolPrNyu1ZEHzjndSl/ldwvfvx+5xXm+6rc+t2+C47dsfko//7xrQb3M193+wK0N4F8e&#10;5e+TrXT8TIF6Xs55QBZOXWltaCwfb08MHpsy9cox9Hf+wZbqTrsqL+ZUaYN92jAlcIk9/GVt5ScE&#10;/uN//0feWPLjF//+7/+ueudMxnqe+q9c0dvKtm0Pv2/KgvlHWv3jdXEoXjnF2eE1berki2PogHmu&#10;3029l/rHh6cr4QD/gV2F+ai5T12qlFQaIXDp+fBfPo5JwKx1lhf6at3FkePyDu8medcnmYUp/yfW&#10;Jw/urbs4n9dLe8vg5pPaQfvg9Cm33tP/whn+/iyNT9/2W9jKSmcywuccxkbLkzw8WVOgmfV1m5Lb&#10;r7HT4iqe4JSgNK4SorR1OPdYaqmnzbO1o6Gglwx48heGfnK+D6cYA3ydD3GX3vgzAo2UyRfjxMSR&#10;F02weCn9wI26lkf9tLp3mliR69QTp/UvEq46F29+mWg+5BGhqfLkteyfsgbQOXiEh8M4n56e7bBx&#10;LW1s6kxbwuPypy2TZ1PxaN8yK9eUjLbIPdd4OVZNhtiwcHPSJxqL+BQcAPXgeGHPVO3NLOMlgyjf&#10;S1OGOnQs4d8f3rcfKwMpl0cGaeuvHWccePgpxMa/c/EnB32G+ezol3/wmRkr6BeM22rTTCaVscsz&#10;jX+Mf+Idb7FK/PHz8emz3p4/ZV9cKx98/T86vv0x+VFFaUWBxXGu5aMvmfsYzy0+eWD34xrOTcXj&#10;YtR8wW39LX/WeZ4vntdHMPuka3+a8QDQ69Z/Ho030HqXddSlCbbp+MrS0D9IhTuisGV1d4C2X5a/&#10;qfahmVf4rnpPXOH/ibP9ZGWyFjhjB/zDtW28dJhJn7m8L3HHpfua12PzAbV/MWM019h/+USxt/wM&#10;/YH/8++V7dnW/7xG2Gw8fEBVF2cvL7x+enf4qz5Gv+S1zlvnjZz7NPFiaZs/ul+7b5mjPH8Pc42+&#10;ki8+r8356fsusKRSB4QZ6KyzhvMACzDu2o0lzgT4Xe6yQ2DgZYfpMqnm8XxM5K9JXWkN1tMbTgCu&#10;4QWR/E0wmTpd/IA1dQ2IthEU38G5AbxCH1p7vs65x6kytDfPb990EBs5O3njUMHjs5PBFYt86Em+&#10;3wl2cSC4VvYv0zn3OnlwvE5Ld/Nfw2zdDnwCpLyN5/DU+qu+oFfev0Or5edcmQ0LaRvv6lswBqsj&#10;7NyG7uHKR/7otVWvr2RfspWOErQUnKR+rf/A8yxbGmCkrdpqC5jj6tkGz6blDc87sevgKJNLszXl&#10;z0BTqyyBRXJww68uXGRZvlbXC65cUv5M6vjgQxtZPCv7dnYmcjpYIbXDuNQpbfo3yzyttPiPzmiz&#10;+I+vPen2PDik14FxrxUL2hKfDqD/+OxDltBC08KJ46d2dFNHver/0HEdkKbFey4i1V0Hz02lp11/&#10;rjfl6PmTLMwWp7x8BKc5trib5HM238o2wWGi6C4+r4Lbu/m+js90Ep0BO/zL1lUvKPbd+E8fKe5L&#10;hMSblS00xx6x8/Eb1+WTJIen7dgQXPtpf28tHsrja8ObQBszLYM5QvmVmHv8I07UwXlBUrg0L50r&#10;SJ3ShbQ8iJmxz+GvdYE9XpuB6hNXN36ZVLUMpL1KcGlU3sNTJyA5p48pp6M55zuFjS1N7r3yT/uw&#10;iOtj4dLA0NMnFoDcJbg3amhL8NENHT0nCHDuU09kmUnQLNC6HrGnfcEB3gb5u8RoPJnIybdQK6nf&#10;JO8sYkDCd779Nr9v9c39GyDq40l7lgKW67EDHaMlZm88kIceXI0hqQCHemCH9vsubo7+JkZbiKvN&#10;0Hh4xMg+fhg0M5CBrLwcf8v1wlV/j0H/XrP9xKsgOfEgglQvq7PFWZlCYjZWhpa8TeDvRUM6PrE0&#10;+AqXcjLPJv0sekz1ebJL/u8/6z8jK6GS+PvQHZn4yb62cMrSVBI30SaTzZ629WNLv5PotW5jK6+k&#10;OwuXmRiWUGiMvmfg6yacqKlleNgJig0zfKWg/cSnvOIx3I1cBR99GEBWn6m7Yyn45wPt8AoTuVY2&#10;1xJDCtZjAABAAElEQVQf1z+Qvq8Nk/lCx4/LYQhE01xqa+rmK/r4o1R7pPCB+vDyssble+FbGl3d&#10;x+EfnpE/Zy8RfHa1elTnc9j2j0cutEYHwR2jyLYAikbLTv3liW2uwexndCdjYZf0yudpkd7ohP/P&#10;2bqx6acf7VABnOWHzh+Vn/LhnY7uxcKxjfbQWB/9PuGXPzKpe6ebuZEF39POXYubg28qDcxdu3wS&#10;sQRu/3CtbNvv0F3abuYIn2ky7Y8b5+DEy83czWdwpURc7yYi0JPEX+1Cvqepv0qb303FiQ3nDSCB&#10;ubvbI3OytEfzglXz6gxt/HsdpTZGJ13o7jxBv2EMkAle4roYcPdTQZV24tXQ7z++/+LH33+MjBbK&#10;xJ27rWL/tS4rUtprBJoy8pItBTS7vIHbczj2I6+f5CUq9SlwsJvoSHpu5jKbOdF9Y88TN/vMopwx&#10;PDhpFvomBm6fE6wt+/wLT3LHPhMMc3XAV47P603Os7x8HtMV4yLJhezpg9gmm3NhmO9ue4wFz4bL&#10;bJroOz0dBz/77pM+6uiB9Z9TxgZi/Mirr7UpK+3NnYRhg43tLcyX+voSfjNlNirlgxhB2sef89ox&#10;ehp70hGfC60cjWH4FZ8T0yWbM9rR6ghe+CxENi8Zq5NWyJeF5sPAwGQ9fXnXDmKtC5/FjZ2jkttm&#10;bTy9fsDuHzO2+i3t47KLWKFdJ4XlpsajOe23/HljwejrHu/w89RVfirPxvDg0s7MNdhNgnefTiAj&#10;/XjKiJ6jwZbTD2hjd/XJ9im+wd7GhT4SnH6SJmiq0y46jpFKc+wxMXGegJyxF7rPGyQ7VwzvbmxB&#10;a3VPd3DUH8L3P/7xjy/+8z//84v/81//lacq/1YefNUO2eyoDGn3rreu8o5Xw+vaX7nk+PzIW59Y&#10;HdVG5Wr8jo4k5V4xrf63eSLeE7zGphI9sL+y5cM13PWL+KL66zPyweL/9/iFeDNl0zb57vo922y7&#10;qi+x5/GdEk9N6ce8KSdoak9w8E9yxMdsZrKhMjyzL37v8XO4qD21YXbZ69vXbrzxobghePaT73w/&#10;w8vwAOXIBH7aZDCGr4nY6t6La4Nj39whzuj7Fj9Z0JNGzpHVzY1sB3b8aeDQw9P66vI3OOyQDdz2&#10;Wbve89GrC5Ue+Tp/DO50Z6UhXxqbWLuZDfptM+jBvcn4SR8VQe74FHzwkI2NJXpzLYWzHn2ND0x+&#10;Y9eZ/+C7TzOnvj4Ygtw/8IJH9cnLXnSOdXR33uZYkuVl5HYdS6QOO0+e2luvsshIws+vucHwIe4U&#10;5Hvb08rUgoPb+bYv56tT53BKm+c49h17lqeAjL3P3Dh4cbp1i+B8mf/CgY9PCTw21vmGn8PRRrWD&#10;f/8f2ui/J9b8HWNf/Md//EfLbAi3fZ1YQJfsrU3Bpz2+kO9J+JyPHPR86/IJdsl54rbrjvkoNf/8&#10;74I5dtq2VNqBoRP+q++iq4670jd9mXnYMy28PDb2J60t0AEzuVwqylBOdz2br4UB3yd4c5Rc72eu&#10;84BJbji/ynpWFeemptO2N4akrHQOTXgkY4jVe/PCCLiVuUCPL2VNe5zu8IJ4loOEe+W9gB4nnRfj&#10;ZfGlzMYuG5G9PCevxwfM6iEtpO1+5bnop87mOa5+a5P4pyd1ecz8BNDoFXrzpt9y02T/tM/Awrlt&#10;dXAefz8+x/esOyjb8vWhrk8+NACvmMMLopor4evpBeKAv83HA9zGc1L7zcA0jls7Q/sg9DNV9Kkf&#10;HH6GTHVzjLHzNiVoSGi2jVNE8D3T8jLxaeCALRzwlZk+WuarJzcmtPC0N+etXOX/Nc3U7d8rHNWN&#10;ss1Xb88PqS3b483BfYbfaHT4Sf3lofqoPDaa04+fzdqR/WX9ucGLIiYtjs4B3+CLS2kT5Mfbrqls&#10;/et4UMK36cX5sdnSA/NC1lQznt79kRtHZI6/8GdR+aCp7AtTPEyXvx3XvChDK3+bKsdpC/KYorp9&#10;8L6wf3SsHA9+Bv/0SeqsnCvj8Djjv8b+EKXbZ9IcVmeO6jzp9PyMFbYNXPWpJnp6ytky5iDfg1d4&#10;nvaedgTMWGAC5Au+ITrq05xf9F2U9yrhYflzDteF71G21Z6633pb9s+Oz5hU2Df4kb9wT52Pvsdm&#10;6Oorm6KfjQ2uncdaBG8xHCsjHD6/WZ9Mwfzc6tiuwOdr6fdyeTzH1Q0Tvd8LGyK9Q/3hqBOIBUqN&#10;JUHLdywiqK4vffnWALICHed6ECWEJCsgcx4hKlwy3uXOXZMngbpGPGVd8A0dr4j6dDagWx5EM5Ew&#10;WL8bw2Ae+nXi4F5419Ie3UUr7YZ2G34GZRzzwnl4JfTia/3kC4DJLQ5flTH18YXUPvW0AEt3r/e4&#10;dnBdXvcYGbdsZXjR2SKSzxGrPIMbPk0SvYKVLD7gbmeZTYj9jbQZyD35G5wj29Iuvwx4kkFf+Xnk&#10;3TjwvpAj127gLMzydEMd+U/Flf0uF8jgNUGInDz9Vn91xT+zFJE72qbzGv5uDEsba86rL0iqytER&#10;6NIu0Mu6y9PiuWBzIs+ncnWBeOp2QpJrPsW36N4rHPtaqtY7jT7n8GvcrwcoMMG7r2pp0HjIrlya&#10;Aca20DvAWrPvxmc2Q9YfRpbwHJprx9VtuJj2WL20txgCz29OwlZ43oHNo3wXezdreL51vHfuK3/q&#10;c+H3uGWp2ay97sKuQJhstOinsmWiJJbM9HaxfH6825L4MbpbKGXyKl8O9TsxKbI2Nhx6xAf3DOJs&#10;t7gTWF/EtOKPWdgD3AxyxAvSjW4W3/ra6lfdSHgiaeonzmxSZ0zBcuyRSfn1BBn+BvfgINhLeZeW&#10;jd/e8Xzi8Q7GWuF8DZ82gC3cSfdMh248sWLy62kFdqALtipkbLN3rO8AMdPhll08hFft+H2eGuki&#10;xeF97e64i5ORonV9ybchyBb42PSstzGnMZ6PtG8RsydeKO/G9Ylty5PNSPF8r+F0vrpWv31m8lJU&#10;X0QfDPn5j4Sv+YwvyYML3VbMtbbUBbfU3Tw6f53YH97iTx3JUzjoD383javuoaWdoDO2HN9Q55oo&#10;KemmyPj+1B/ZCgc2n5Ft/BBOeiWzBSLlFizlOZf/l7/cC8XLk/ymHMHlq0e4e3NH5LRgEiUVR2ED&#10;o28TSztmqI6n3S0OcMUdvHDNNXmil9NGxFowy8OykozA2eAF2ZppeeNThU+9LpSqe/AV7BAZnFfO&#10;fUK+R4qko5vNO7wcjWAjiW8ubfwO8B7rO8HjunRHup6DRKPH0yeNLUy0Idq+oiAvvlZnm7k6gvFf&#10;STbi3krw4mE/N96BXrnK+cJpH0m7QQbmGkRPtc+/I1r72FbVxvhK9GTsQPbkr24+rxzNnDalrD6V&#10;49q1cckiFxx4DN4dR4LfRYQuQqR84gPbjb7XZmA3LY293iOaQXFoqz++cN/hevuvOovHQu3EQrnj&#10;Q1u2PK8+xw/gATupsopb1f2zTDsbW3zM4wM209nUx9hX/OdbfYUaecN8x2WJD9osvPSHB/TAdnyd&#10;xS2pdOWdNHCBCi+N16Hz2295wjELfFuGbucKMUjHWPG93fShO7GJsdB1lzoa+FJfKk18lbfIonxT&#10;YXaM8NTv2NKTmdJYZSrBW5088Lx/RW8g7++1RXlLNtvNk7qLeehsDfjBYi/cNdu5PGWTRo5hY8/1&#10;x1nAWLSnLnh8w/GvpNftW1uaug/d/Qmi4X3s9WVszw/EWzfWLg+3LrQvi+g2lWZ+BrWnNb9692v7&#10;bNfeMKKdf5PFWz6BE+LgbftgcDNeNZZLH5Lf++rvPEZJ9zgg0T700F++eu56lFldmQNpy2Dn/Ix3&#10;0vamjR+dVjfh5Ai2ftdNsWOr5p1yfYrxhjHSbmrPBkJQnDgGfvkjkzHRPi1sU1X7f/9uXuVa+cMn&#10;+No4/NDTMylzy0Wc/4uv9BVkzWLD72nfncMkq2OXyApH22LmmL+mnzTu+PCXGcf9mlen/py2qc3X&#10;RzMG3jFxaadun8gJnfJ/eMLLjt2oob+rHJ7dyGmEAcfE2ZlH8YXdQNY3G7fuWIPtq2syRZe9GaRj&#10;ktR9jIttLuPJOAKMTRcbZ9+c1xvjaXmEx2f8ajb+Kx89HTpRa/G55hObVm7Xe74w7ZfCw9LhtMHY&#10;qmQm018/5LdBY9+VyRiV71rEVM8mu7ft0I8kj80lPErFmfxNxsouwWobz/k5HrceOhM/t+bg/OWX&#10;e/5xl8yZ9qUOPCvX+NvoxNqEsggUuD3e7Xp4mji9POJvPqddpmBjAdw7/q7swf3hw2zALW/y0TOu&#10;Ja92xUfLhpLwgSd8d44emIkZ+Nh4OvqCUwz9Ov2ZTbnVF7m8DQk/Q++0txKZPGVk/vWX4WOfCtan&#10;5Vnu+h98NlffnzWv1RX8xp02P79Oe0OjYwvzj/N0cV8ffYK7euSasfK+NQP3XGnk7Rg6c62hMW2c&#10;7dFauLUBL6KTsS9+b5ipL298bOQffItb+97z3vjxq7HRPEiB1thxfoJt/W9scOsdXH+eAZ0hNb4e&#10;N4J74+7zd4S3PS1PcET6sdGpt3QWKdjnhz62vrq/5Qagto1sguzTkvjZp2K/OG89WB4bn81Z4l/w&#10;fPfdt/25g/HBL3PzyY/Yapm1ydHzCChe/sWGZGMqn7L5/udPMA3v9/zm4j062kRfaw+26bj28MAW&#10;0uAZPsyJNl31DlzHYCfWLMzzCM/Wifo6nrvK2S0Xy2NOGBOYzFVhr4sjZdr+puVxj/xy4Zam4+J3&#10;3PzNW1zPo7IZq44uqh+8Jd1azMXJA6/U8avEjOLeMpVyvmPM53xB0VtpeBQvlv5APen0PHjBXp+A&#10;dZxwZL7880Hkmvse7aprHc3b/+wH0L7+p+PSwHjbQ+WBI7DvA9e3qBz5+Hey67dujhveb4L8S9zY&#10;/Blj33YYtORMrA2i9vcQJtUTcupSG6BHaedZvThf8LNCx0Jiev429Uo8tEacOPY63Z42Ja63PvjG&#10;lkN780E+6+Fp9WQM8BxvFGvqP29Klbc6KX+H345lHryDQ2ft3evl5ci8eWDo6hSX712DW5g9rh4u&#10;eVRMIqsnqtf3lMvTxPG77Q8tcypp85XNDUnNvsrgMGcEN2+U0EZi8fRfq0NlPunRWq+6PKZa+W+s&#10;L3U3hKZ0+V59FU+K4K5a/c58ad19kprb74yvTlnrDNpL/x1jnrwwf6Vbj5s1fu9q+78nvoV6fZwx&#10;x+HtduFr85U8aH2mkwcvcLLXwqB78XcIrl5e018ea5cxRUF6nbPSp8tnOpe7ka7o9wNDr2IJ3V+4&#10;10EBHr4Xf3nNvKJF4FJvdNKsi/7CT+6WGTdPzHydX1Ri0RJ8AjzOP6v/5DVwG3vo84RngtXG0NiB&#10;2O7Q0bWf2q0PZH7VPG9YPH5+kQ4dZdbJB8fg3wfXvLHh971J4hVPcKQp1cbzJPHYXz4e16fY7lqd&#10;G0XrHH0QN3G2QDAgW74D5LU52uBrVBSSTOQ3KZME+j13fbLTQU05fDuBRqsNMMeto/7TlKUJSf4F&#10;CXXkOT6TALA4nvnOwa6BI2nhGoSCR515suil873VcOB5ki1b+dJZumNqeXoe55yeV/4jM8YOfTql&#10;hwaxAevEc4OT/KGN/sj9lHXzDDZ3E5jxB+cEdRMVdXyGlyEkyC+PKWp5+aLwk+gCWXCbuzQX55Mf&#10;1eCq0RyS3An5TE945wbcXcQMrY9pzDOhRJPsGpRFj4eNDjIDBJtKFijo6dmR4FvyPRPg4X55p5/y&#10;f2xTYPBHx44+YGqblJmXE04DXTgU5hVOeA1sg1HkiA0MlITutwbw8IIxwdkNvFjoorn8OO5EwjmY&#10;SXz+nMrP+ZSdFnQCahBm0eybyDD6UEPQobPcOpB6d74y6ZZtrn0j5VUH/Gd5WB172uOZqrvI7SgY&#10;9fmunG9Sn/7d4fIUwtsApNbPOR1JYsan8M8vNs2gJTgCs3pY+It/BXAuwOKPR2kjsqcOulFKUqVL&#10;wfBugQBNsrTYadPWNeB+j68ALN0XcqTsYxYgljeVizt44+nFuwvYq9ehkHh36XBtOsT7Cp/yn+vl&#10;6+CF+643mDwxif6Fv2o5uALfwX/KZ6CeOiFngzjVmkwgZvFgeJfp2sJd7/6/2sMZLHbRij4mLm9b&#10;G2w3Du1K2+wAi0KTVod7fg8wp5zR+IP+Z2L3+24Q7CbJffMQDJE48F2wzIMms8k4ixDaZu9mjvxo&#10;4AE/NoD5uE2HWRgRs/nD+MfKAi/4vTlGX7qbP/JHX7Mg85//+X8ql7xPnxKxQjMZbQPw7CZq/eLR&#10;TkkgoY9u++vAg1PvmWrd5HlKSqoPxC50tE8olF8xH9/RYeHKB0Ore+OsHx0+0VofURdOuOjMIpXy&#10;jc/iODxk1b4/ZvFwFytLMF8X7lL1hMlPfS1daSRv73oefSSuG+lIocMm8+TK7c/koxtl9LRJHl5I&#10;tdA9Dx4awreze8KUGBO9iDPig3yDv30yDd5OtpNX34a1uMqa4iZ849XEP1GmeSg1P1ele+KPQtd3&#10;2c3/lmnj06bFmfwH5fpCcYWfwipIWlzqTHK8aZzM67AyXBnnZPH8UfnCr70GbnhAj2rkwbNl8jpO&#10;ZBcXSR0ABwbcRdOAOeUdEyb/z5JR7NAY2afthXbqfezY88/rf/x1xpbbJtBir/YR8QF9Ty5Lg02x&#10;85SDf1tQGf69pnNs6LpjmVdt+jmOfi0XmeF2HDqHj1FVweXP2Gj09enTbA58mQ0uZc+Etx3vVogU&#10;Dp+3vmdhlo2m5tqHHtPp19f0VZ6g9fr/wv8+TyWJA96wA7eFmK++zGL8h+BOPoTB+hlPqKzt9ziU&#10;51scaDvOEAWvfsO4Om5fvJD0ImZF14FBjvxk0F/J1ifM3d8jWKBbJzXnqI1vbDloL/01Po4d4asQ&#10;DsLmBTRywIEXH778lAk//yxNLBUvbkhyL56NP6/9ZuMqvUvbf5uaqSt2TezE9MQjcLFOriah88/S&#10;cwHzhofh9qEXOFI08XPoGmt6zbkn0W9eNzIOr+rzGe3ofeFO/5x8+vnHDz+z2sDEL9lVe3XDUPUU&#10;eflNbRF7re6WL2850edLvaEuMPsE+cJsP7sLppv/Lv2dpH/59DFPtOZazKML7XCf1lo+HPnl8kBm&#10;fVR/3zh19JXbX4LrE/Sp85NXs+b4TWj1rSZ0EZ69HYOu96ldstgkhv9dZKYXafquxCE3aiSfnfG4&#10;chfIV+qpu58f237HLzzp4XeF1SUn3X9MPGPDjp/Oop428NPPP32h7mxStmEMzvjd+w9sSc7gDey7&#10;37KJGf29j+3IJu/Dz7PJ/3VeEev1zB1LRJapx/6VoOMN5eV3ZcVXdIevX39il4lTNpv4PL49/f9F&#10;nlisLVK+Y5efs+lCFjbwCla8SHuszIHfttz87Ic0joY+fM1T7TSfvVYXn66vvPiI/BlzisdwGC/O&#10;Ymrl2j48+M0n+Qv+vvnm226y2yiin/HZ+F7isWuv85UXopVh5Ai9+ti0LXhmjDS48aV98l1l+HAU&#10;720qSvNaYe1peKx3HD3hN5jHHodubZdz/Z35Pty1z1V/9Iv20lIVDF1sqi6SH3Ulib8TB+f3YW8c&#10;Az88oF1dT2b5mpg8/Yh264mw/a1ycZKsS0s1535zU4Jr7DU+/V2eyp65zrw+2++Af0wcmPHytnO0&#10;lp/4Y2SgLrGz7Sj95sf0n8WfQC+W/xrdeDrZnIPeZj4zN9t7G42bQnz8TuzOdbq+EHXZBFY3ouXm&#10;y/mNZrjxja7EdnQLt/ky/4uZe5RPzraNMOt8dTj1Ri556n34MLF1fIZt73YAh6RsaY9ujZ1Tj/4P&#10;/vUnPgDmxdO93OqkaHJP51h94vFltit4NqnHt6UrP2ovfeueb+A1nskqUeyvUuJ8NrXUVYfunHcs&#10;iPghNfOc6CiyL53VlTjsXGxyY42bTcgrgaXPf/u3f+v1z+cNCC7KY+zExuxdXT1ka4U3vspb4GqH&#10;B/zy5Qh3vnrkN42XyVfm5t2BHVkWjzziUvn0BTMv+u3cjDLx9OXazxvsBcfQqXzhYXEOTf44Pl/T&#10;hqa0/I4/a6s3b/jzKX+B37eALH5+KK0f9ML1nrw6io3qaqu7JgDEORodLzzqrF6Why1aeSpHMpc/&#10;N6ttqlx78TiyB/uQd+qRMTh8nTR6LFhAp09ZmYHUbk7oMLiWVtuz/JM8XdyfUTrX+AXj55D0cdtG&#10;g2R0YjxQPvjR0B0+Ry78hlyT45A/sS4ZYlj5hC++vbDgpL5CNZlwcrZw/qLdgenPTqCjfaRNSpUr&#10;6zLPB7Ce+uq+RlDua8qXHgZXrePhRVc/Rft1Ejsn1h+4g2jt3WPoeCvZU7auH+j/yHnp59jlyAmj&#10;Me+LisnbTSflxb+6ooNDRP7yAK44XvHW/H/2FXz+6ALurhWXxlwbv64sS0+b3f5KneWl5cur/jBr&#10;ElMeJsJb13geMijz2YSHF7hSUL84APhsuqtUf/jbeq/1/S7xduksrYV1fD65jhaYZ/m2h61bXPi4&#10;WHkwY/E0qTAr29FHC976Cg/RTGiOHRbvgroxsqn4Br/rjW8b7yZviI1c/Db+VdibCWVl/1V/KJ99&#10;Nq28e93jU1QZuf4tN6m5SXNT47M+9RW/ypfnwuIjaX8qwvk+iMQm5VNm0p7jyfl8BMiMOWPfJ0xp&#10;kKWivFwTLOCrL368qXVD45kunpMtbnZecvp4cNaZbMKix5IJoXKjmmOLkwerpi4trHM+Z8O4G7nV&#10;2bQJr47+yEYBPqoCPslaX+qhl4i8uT3CDRef4htf/q//53+VE8qbABzHCJcGlgbH/f3GGFAHWAEy&#10;EGbEhTdYXaWbFDVghVSDQiYr7zuhO3xF7Mtxgq/pGMw5/D3msEbt4lmE2cbXjjX01xkNvtV81is/&#10;VYzX0pgMD77FCXb4iEEE4aSWrSYPb2A8wVZ8RUKumZx1Yyb1TD5NUvFnsmHQqh5dSDvI30FtfzMq&#10;NMEo0zj8Dg9dq8PhBldesZOJndekgt1PkT6/Iht4gXl1tPw66py2TLXKmePADs/yZ9B+TzzxqzM1&#10;GcIb2ST5DSrBTRcGWOrCC2cXBgOnjokEeahOWr7ORQ9/yQQnJYHdgVuzyzOZ9wntGVDiZxpkdZ2J&#10;OvuubhylG5cB9WzIGnjzmQ4MphUW9va5w2Rz1z9GT3BYeJDgqA9GKPQsKoxcq9PwkHxtiF6UJ6N0&#10;LXLgmw90IZUOC5f2Flv/ksFz+YsuNmng08FOHv0Sk07hH/uQa+72J0UXyvJbLBaDfsoEYzvA+qIO&#10;L3aCl312YXAmJlifgLGB7a9//T4LCfwzi2qp6zd7yP1L7/D/KfEhE0z2i0+Xd8EqOCxCeRWzBZU3&#10;03EKuiTPbpzXlnqOk8iFXzhL5+jG4hf5fszr2nQSH/JbIWRCb54emcn1PmG8ciG2fuL4wifRPHwt&#10;/bX1Xpe/mjh6Sn1y0ws71N7RExTT5iJ/FgT+KJHSoNUkmI2u2CkmBbffMOtTjwfBK9aaayJypQCs&#10;3RaWv3XBJzqsDoJXO7XYJv+HvOZOogey4bu/0RTdgrPAjD/ldO5ORnDatb6hiwjpkNXDKzu4S9md&#10;9/iXr14XRXNOOdVprLlJvd7IkLxYp21aHUmM6QJV2gldbXyEg7/1Ffyn3vA7i6lkw4eFU4tm/Mfd&#10;1voLdbVjeWj/8MMP10QcjMVo7dbmghtnavPjg87pQqrvkGNlOiKRmc+SBW1waEobI8Ux5xbplDlH&#10;SzzoAnbiTX/rTYwNP3D+Et/+x4//aKwAi899Am7pldfwuIn+vDaw/VH4EJdry9Q3OdK+bDLjQZyj&#10;DzqeODQDJLzxHb6lvsTfyWBBD88LP4tr40vg9knqLk7leuLijB+wie7qE308kUE+3/IqxtpZOwsf&#10;+GPDuaHJYv+8BpF+nPP3xef45AdecPK6gBbb/GABJrqmP8l4ZmK6C+1pxjL4vvDG5uWvtko8L68z&#10;4e0deqUbv41u4WufwVfd1CKFj3mN11ksSz5YsQRsQeI7kmuTrCfe9d0u7gbOndZiD9m03eovuOCU&#10;xifie3sn5W52hR02JBfbPm3RivlSNvWHH+eXHk49bV3aDTXjBrjomH+4Zru1qQmsBVc+BZ80PBz9&#10;aFPNI3/kOjDnENjJL9D5omepiwABXLzazPL/LNty8Q1+sWB9AJ7KGEK/xKeayJo/bToIEzuj68i0&#10;N2iAufH3qtV8wTXt7tg2tDaurC5XtqtST2Jb7YMP1cemTcy4bJ46ouM/S2BHt+qufitC9cI++xpl&#10;9vDaXYne2PO77/5aGzxp0NfwK+ZPHJu2aTE4v+mXuAsvv+1v8aZy27b2Hfj23Seu8gPtmz20fX4o&#10;7krG1c758Q0zG0PKR67xe9dgCn9ilFfUWmCTT3Y06puhYbxl84x+bfgYe20/o33BTV0/Jz5EW/2w&#10;fwqKq+00l+ROZnXUMd3RMV+Qqque3V9uDGNTNP72t7+Xv44Lw2f7s+RvEj/hl2TveG39XRzeNDZx&#10;NbSdke+P2g8cf8kTZDPfM86KDbTV4Fzd0qdNv7mRjd9M23ovzgTe+Ire6JiNZzNkx+jTV/wlvtA+&#10;/sR2fE3KhmbHk4OXjdAVx8wrupGJ/+gYbuMs6tZWdxwwv2F6bKsN18YBOnyiM3n6lGlHVWThpp9B&#10;cxNYOt14ICbXh85C8M43tOeOrU5MLY/R084TZp44G5f8WpsQX54xHg2JL9VH0584F2NWz8rXFvzv&#10;yasy7Y3PiGNhvfTBeTWtsYcxmp/gMAZofDuyOqdnvIGjR/XaFwZR20aePnx3xnvy6+uISMGDl/q8&#10;o/gUnfBtY4pZmIhdQgeNjROtE1iJjMZndEoXNoSMS/0eKD39FBmMn9GFA/yVci528Cu0JXCrY3OW&#10;X87vR3d8HXxge8NrYnfnW5H5++/Nb37uOFNcEh86l8rYA72vzW/IluuRd2gtH2zFdj7gO4c/eMQy&#10;ely+tbPGmOKqi/Y3htem4Pyxw8I6l1fZlJ/P0td/136xobRj/bXNwr11pE39F9z1+cgO/22jjPmP&#10;3h39HqO+4kdj0NADqx79r43QIaM0bXTaHf1IK4dz9dBamZRJ8vazep/r0Rl4dtp6q//a7cR+eMQn&#10;cQQs3HBpt8sv3v/rv/4xcgR2179SU/UmcQfcjH/5+Y5/9XXnpqLwuzHwHk8npiQfTjzwvWScftV8&#10;ZHwFbyPbPb5Ea/VEthnrgjM3MFYfX5v+mk2M4QenmAlemj6PzskwcoSlwg6/fqPx24t39bSPsNax&#10;mzcr6CP4NFoSHvAr0f+2PeebR397LQ+/M8Ywh4yvPfDp2/EGDzngXj+ondA95lA2so9+2EWdTdqJ&#10;9KQtRmyfuXAvjuG78jBX/jYtLnnKyb2yXjCp+6RVPKdwz8myvopfaeckZNF+kZ0xx8ax8VfwO986&#10;aEtv/HFoW4dZHuEbXm851MPjflyTY+Mzf3G9bUi+JI6qs7Zo5vk65uiVeLOyLszSctwy59L60V7r&#10;Q6WFOxc9+MJHy47P3QW37uGiY4mdyEImHzFoyrcNT/70w9bPwn/gaAyHK/fqR130lTu6fgtu+8GA&#10;DT1w+TSdI5xPuIXd44FulbUgGV6np64u/uhndXRoKyOnfhUetpxYMjEbnr5h4PTxbnIxl4RGf2+s&#10;rm8Ep/74yBwB6ZmMc+jeWIJtb1g3Jc3PPz1tThWrl1jttM1tg6HT+CLGjNTsQ+Njl8lTVh0coNv/&#10;o6vkiXsSnkKs50N31jBktOofwLbCwa3fg79tq+PHgztt86C+cBlrv069wUXfoj3lD08d59aj6Hli&#10;wvKsfnWJ9yT7C/qQ6kEsDF82rbcfW12CpRPX/Rxa+kCidP3i0Cwfh/8j5iULPNLm6yfgK58PgTsv&#10;DRCaY4vUyR/c/itv4Mm/SXlhi3/0+OS3cCP2VAkI/jdt3V5P9avPVtYxU/xXYjfjuR2LLJ7llZ+x&#10;KThqGb+7eerYnChH5j0Web6Wl9WP/JXlea5f3iQ2aQsLV12lUBvaGx30B/LLX/pGc54LPryg62Oc&#10;4WbBus/F4/gSemhJP/zjh7Qy47RZ19Om4Wt7jm2MTazt25uQrNl2rSnneHJeXPSrea2NU472PuCF&#10;J3ilJ7+/WP9O/saAAuRrcaq/Mm2Z4+LY+LfXysDvcXncedf62MKXLw6ZtGXs3jcZJEf/gJe9Bkf/&#10;u5G7emz+sd2cv/RLOINIUXWGPh+qbY8ttnz18eRx61sbW/ngMv93bZ69Za2Hx+j/eTMI+Ndp9bf5&#10;y9f6Td7gME6jgWjkwxRZzt1bVU4cN53EpmXc0UbxOsWXfn8veHQI+6qz4xOtugao4x9lKZD/OsEt&#10;7ZES9tP8KEC9p4BX+cK2/HaWIjxfYDdd56G5sl0BLB3o4kXLp9enMkcBK9gUT3+zif7SSNOo4Lvk&#10;PjI1wHOzo28Lude5Di9wHZh8eJv3J98WFiT08Lb6WjkS2srfDXPrcR8PV4Ynd9KGfHHVRgqS4Kp8&#10;kUR+acgL/+3Mji6Jt3Q9+Sw91HyVteB81fELN/BwbKo+z4Xz+dydLFqbv3Ucr7ygzNR85I/7XvkL&#10;jN/8RayRafP3mCJ22Day/mYgJFUPc5bv4S+ZCZxzLoijULopX/+Ru37k2AErRa2MfAxTSep2wpA8&#10;CeWlu/K4NhCXig/OX37KJO7YqiUVs2fqTaLs02mfnNeHPnmQzA30bnDAGxx8YjtOgbI8kyF3oAzf&#10;S+c11lw/DX2KydE/8pxw0w2Nc2EAfU/3Rjc6KJspTeq3ruPEMh3oW2l1R+db98XxrUpv5G1nuZM6&#10;9qbTaRczeHqj2pVlAe/LLzN5Pz617amypk1+HTk2RbSml53S+FcLKn8b8KXeW6fBcxCsbfp63/BK&#10;5413J3arY+D58dgRvM6sT8p0QMC+8cXwvAuGMykl/TCpjgFZIssXv36aJxT4pqSfsein890B1C46&#10;K1fXwhl4vLj2twt5YCT5Npaf7bEDgZgcH+paAN326zjtzUJDYKKqeUJtOlrlcJqUgnPdCcCh31h1&#10;dLj4HfGmH9hJYwfzBgRJuwnnHGyPB4dzC0MGc5NvcQTfXvOVPjSyffVpJlf4bTzJCbkkvHYAm/PN&#10;c2z/cmA+5Mm3maDNU7meHujgMfLhs7HHgGhtk4nBr3ktTieOp//i20sPfrbuADv82SiSJtZNP0LS&#10;TXSJhnq14xkMGehWvsgJP/rDjwXJiWX6RDDa8spg0Q2uhS3t1r1jKjqjB/3ZGeAd+arHnIOR/G5i&#10;nLvnHWCdstowubMoNbydKq3LF/jjbP5OeWWMrHDz6xn8RcdwZrC+NHOiV44Bp95zgeq1j/TuZtyl&#10;zrZ7bZGNJU/juCPyhP/aVj6dsRFb48v1SFxU0OWzOWqMD72VN6W3j7leOCjoAo3kvsI7PIJlX0fw&#10;7R8P/OJ2rP4AXO0ksHwjqtpNLGXepuG3qYB2QSV+vAlu8NslbNvfCeDADR9bxzE5GLt4uOXj++AP&#10;DXz3zsu0p95FOTLCf/P4ErOr0U8Yu86d8VPHz9OQm5in7iXHgcfPLDj8AYKDcnQ+vK/PjA6DM+1Y&#10;Gr3P9bazyd8FGqoZHLce2WFoT98/uKqrYnU2C8niBf7VHVqzIQ6iP8ceWYyzalD8HDg+yxVm8WPq&#10;PsdjfGoWECdWlkYqZPsrTx/+9MXvefrvH3kKUT65xJJKEXr0ghcbQWJ041TaM3/a9nhC1UMaLN6+&#10;wDP2N6vf8sPKEZhUaTJCki5dhv7evFEdro6PXgn/XOBWd3XuXNrY7Py2jf76z/1i4CdmbuxvXqpF&#10;02OntDObv9rahe7Iny2H/PbX9Hko6Yf1WeiKnfREcDeEdW5TG5z5ZeD5Hn8UI40HnM84DgPDu/40&#10;rJSX+gIGT1r87R+Sd+mlvE79hV3eHdf/Fp4/Vfdld+zT2N93bE2/B7btbxEdesYauxC242CvtsP/&#10;LDBPfXrojSZxqPGf8aOM0uMLk7d9hfLSCivoLp9kqcyPozw3aYBxs0W0Xjo2YvFDx++j/47RomN8&#10;sDVakn6ErG5IlQfP0lDu3Ib+k4fmB8fG822jYHqeJ8gmDS58fRU6i7vx2djytIXWY+QkmzVt6zmf&#10;8Y+NoXMDUQI6dyCDRJzF6dq5tPyLObkVJXhmLMvGEwNmfn0eAG4ddenIWAF8RgVXvifanonOXift&#10;zhM+m+imn9A0Brbh9SE3qXr7gTjjph3H0f0ZJ1Q4cg1/i+t5rK7IOaJqpWn/s4lkHEl28UAeeSX4&#10;Ridj+22bq6fdEHi2r4V3NI6Bi5/9/PNs1OnvtTs3+ViIHvi5mWBuKJp4Kn/HdssPMdduU++WkM6k&#10;9a1Y85xP3kK2faTtLJ7aL/b+6qs8hZs1k6eMow9tLHoJr7tg5kanTxlb25B89jeXjkNs+B/59i0/&#10;y/OOo72hBj31vMmAD3nqVpJPluF3dIGP5ke2GW/Gv9QNH9orO8AloaVuDrXpjtXJNPF9btrUZnye&#10;id3JqI4E126w0qt4+2VeT2yDB72lY9O3vhsbbz81Mk+c4s/6upnvHUc8hIfvm/ehO23A+cpV+wY/&#10;+Uf3+nFzEDZ1E9rc5EXu5a8kGhPvdla+X7XHo7qr/4M/LeqSpf30hJCirHLnrO0pX+Vz5Rtd6M/Y&#10;NoDqHrFXnvUJZWKwtHns7VxbZfdnmngZPykMv3iMPwNrfIkP9Yov1Qu7eJaP4EZ3+XnSWD427/X1&#10;2CJ0A1A/jb+NXqsIgmzV/6tjdbDGCabX1/9fkeP1+pCi7YfO+FN0L6ZEptHtbZtLqsjnvHqB61zj&#10;R/5Rscs39duCP/maG7MOj4Fruz08B+Hw9wp3dZM89I0jrhT412nGL+MflSEAlz7gjzzW4vOqoo7D&#10;nnEC7pkTDF6+lpEcZUBSv2tVl8Ub/nP01qOCJPddfl6CBtGhc0c+P+144lmqXEk9MMVrFEBISb38&#10;4X2oTF8AtsTZsmWFLg1njZdwpNrgDE87+Uu2NcpN8MONP/S0q4m5B8/BvzIgfa3fHPjFJQ6O7ibO&#10;l3sVTqoNytRkjMwvY4C8mcNtrTnWZZ0+5J3YGCqNFTf86Gt1un7GLqOQsnT4SuldMXmikv5B/sqy&#10;AI05gXjGpCet0dHYS36xZV6MRGVPXuktyajmxfUhtDh7ubDLRK63D4JXWtxzRfcTM/e6MdVF6ImV&#10;d98+CJZvb7PxpsDpm4PXnH71hPeje/jfSgu79RfvHrdOfc3FwR2N5mJirOyO+xurkrtdeFjNaCAD&#10;4rOnFDi6o+P+H1zqr49ccjfz/vo6484Fpw9+tGNM7UQeHF03PdUunnM944LRzbu+6ZBR+AXdh8XA&#10;rMxwS8tLdXj02ILzte3P5dZ90hyw6efXDi/gDn1wNrS7HtbYdeNbP3luwA/efK9Crox//QQfcDtK&#10;e3xisCndN8x1jDpyPMv3fOvuUb45EGs3hU7Xhg+t12XV8+PnGKbSy+/Vn9zqJLg7dzrzjCs6rsJM&#10;1t+lMbgxQuoCYhgQEAoTBvsX5tiWM63hCe41k3Gr1tXZ1WlzdWRofp2uZ8PUOe0BTp8rnYt25Ffm&#10;fXI10IdB0Fx6V/ldpWefKebQ4fDKeowkNiIYCB7HNVZ1kXKbtzpV1aexTCvuxD6PWptg0anUunAL&#10;AIcOvHANjhEcnLwuWB1Bli48yva4C9wzOeCUO7hnnzvAqc+GOv2xCT6nAxb8wfr0lbBaNkxH3nYO&#10;tfMtv8ECebsBgMfUdVjelT3Tk39wmwz8h/Ytl7KFp6fF6bj6Umd5kL+fxas85mkHkrC32XMc9V0y&#10;byEcUuuezGdgRJueF66wITL6PBXgOHpYntRzN5zX6zjnG7VXYLuhmmPzc2ydIBj48YNkXjS64Fhd&#10;Dyw4ckrdBFaWDRwLDO78+7ZPWI9MsXBQxd/if45oybv1/9JmcP6cBdQPWQTyNG/YziTS3fLu1LeB&#10;YwHgvsMJvFQZxIJXPjCl8706rpnOpBcvu5m75ZXp4AyjrQx/f8Pv15kgX3jJE5gGxgPLfuClajHn&#10;vT55HQAFtu09/C7dynBg5F04mocPepzFmrHd7WPg5cH9HHCXiVdfv2QC7gkTA5UPiSPdZE3b4vfd&#10;3Ds8PKs95Vu+trz8H9nlwbODwcIEnzo2SUK25+rM4u0tvxi9g692zrGRjhafbU5wRMa2c/6e2GIN&#10;DG4LFImcHcB8mwVI7SEF1a3y0k/d2SAuVy/03jYWfAbf7oDCnz/1PK0VDM1D2wB+2lJ4CQPPuANe&#10;jLDQkdPW38U3ON3kZGGrT63lTQuSRSIxDR51y2/odUE3PEnVl5gZmCJu7mljxTsyoqle+SdD4J1L&#10;dBoV1D/0n9XZ+W3uLkTCnTR8zgIQWlM2N6Vc/KETZHiVvC5mYvrQe8sH6bB6a599+y4cYkz7ivD4&#10;IXcOgutAJLiXt+ErcIF5neDoBCJHPHKYnJZHsLWb15Ak0/nqBJ1N1W0utAE3E/njA2vfbXPGH+rB&#10;tTENDjhnEWzucLeQSc+tB1vgwXgFOF5LO3kXTPHhWZ2BD9ayhw4/8Zo+esGbNDwER/zfuOG3PC1j&#10;A6R3z562sZtLrZCvWZBK/fIzfG+Zdq5d8qHVzcgVZPyo1aa/pxcwqws+bfyA/8aLg3R1tP6C52da&#10;W2ze6ul1/pav3ypfVINz9Dt57E93/GXoOY6HL6aRfens8f37l/zBMQuntw1heCFHXJInGX+O/900&#10;BrbfLzODF2sv8FBwPzfo6GN82aRx+VwIZlk/UcZ3pD/i42X94WF1JKayU9tL2lH7sgRuedVDfHDb&#10;Q4m88TWwCsZ30fPBD16ry2OTQrV8FrJdd3zh5JHUGzyjL+f0Mp8AXucWndMPfMpE9v2Mc7VhcCa+&#10;/HpuOj1j5+ha+Y6F0SEf+Oog5y0LzDPukFH71t4Jxe/FLfl//9vf0obOgnJY80Sr3ybVD+h36doT&#10;lPjcJ6GJWlmi/5Et15sX+GcCF++evvJZRidsfxajulFYu43u8Kkv3UV57Whs9dJO5JLoYngZ+00e&#10;/+LpU0e/DEbaxbL21yAOiDLnsb7T0sT/6wSPPzd5FqdKZI0MxPTaP78TR2+zYC/O3XMf+Dr2OGM7&#10;lcRKNhqbJz6n7Jdfc4e4SXxwdTEO1cPs2v3iDf2I+/H85IL8fd3yBfPGycoSK03pwe9i5qhpU5QX&#10;2rVnZDumKl/qz9sWpvrwpX/JU6mxW+d6lPJIbZfsYbyUxNdtInQsluvSSZ4xjqo71lr48ozPfAZD&#10;ThNvVoatY85tk3fbybxhanxGW+mY7SEvXla/zvvKWm+mCEJP+0p489n0PAc3PoAT7fWPEzpusNqn&#10;iNXTN3qd5OLcWLd9VLEeGtrGtmn2oOfpz+gleONucK48cNKzRHZxoOOIuUe6MoLx6ZOI7/xGNLuP&#10;TsREejQ2Tu3ipR826SITH10fL54Z46Pfpxqjjdo9+PC1qXy1nYq3Z/6YOkHX+VM3vw7f+vvGuOM3&#10;K9vi2uPkj2+gSX9uJjGeJZM8eNCO4OXnHsfcPmA8B9fSWf2MjVGbMZPylzd1v/QPN2VJ6IoHeNnN&#10;4RnrbrmYys/GDs6XZhEoyfhq8uDjYRP/Rxa8L6T2yv4jK9pgxEyfLRN3zLO9GtlbULomc5Bsux4d&#10;0sPixgcbTUy4dTT80LHPbLwPv3D4SDOmnHaoD/01c1VtXH8bxCziEBzTh39MLJkbbTYG6R+9Xe4v&#10;heH366vwb7/9MRu2G3/JPnCejB9bgKUHPMwYkh3GT8kkfvdtC1mnYnNvDmA3irCBPHKPTHSjLSS3&#10;ctZ24Ws2Uehu4MZOY18y3G0cN2Q+cSA+4gaTyhW20J82mDdJZPyKB/xcQQb964JcfGlwdmMtp8/4&#10;OSXne1jLTUuAQovykywgwzM8N+v6GvzTTq/mnLoztxrCYJQ96zunc2nyY2uMhiR9SpUjp51nB3bj&#10;xdYtPBQnDqgLln0HZvg3zn+mxT90b3pgtt6WyeMTw9HEzLE3W449d9639R3/b9LqZdv9/w0udTvu&#10;C6/7m6L4XjmVV0sMdNplZT+2f+qhsOyWE/rgH8WzOAA804GVNZZ4Fk5e8RzH2dhwH2es9Nn62fIG&#10;b2noY9dCtz3XzjN+CTC5DwsLXZj0AZK8XX8o3uBWvjeOIZvLtnnl/X3tw3vxpNDRptlXXlcf2Hh1&#10;2r6fEBBbzK+nX594bExyz3+WJl7WB5yLJhnYOL1S6Zw3q2xMKQ8XhJPwcGRo7Z5r5NPuFnTXEXpN&#10;yJQTq30hjSWPhtumq6Vk+UvRxK7BV55O+eLem/9ck2/T57xOCbyv07Oe89al29tly8fUG14Wzwue&#10;GDiJr5CFMdmz6+uH7+YHhuwj/8QdeBJWhnbKl6c9wiu9vpb3QtaSPX5y+PCTI005VL7DCz5fpAXD&#10;9CPtPK9z7ciF3ozFBu6X9CX0UT6SpX2h44/9lkxpp27Ljq3wIO6qu58lfcEdk7l+K8Gx9hCbQ+Dq&#10;m9XZOdHWnVf57lXAU+c0szvTGVny91t+TsJZLJWskbm8rAynz31ZmV2mw/OgTfvbEFHPk67GatVj&#10;xrJ47pzszFPpA0+b3CDd0Hns0rgdXjoMDj44+zlyjC7GT+EwBpdqnxzLe44rs5+AbTw48oCVwmm+&#10;5+0pFw0wuWmPT+xPx1oPtpFtvC6Vf+WRny9Yp3vyX6DH19IGs6++Lzy58IDmkR1s5X/weukKjE/K&#10;yGasKX3Iz91MnVsn8hcX/nsdahIbL7/q6d82z8Nmq8cC/wtf2sozLe7Ne9+BRwRzNyQdTncxxYhR&#10;Q500WfdA75SHNQucHz9mEdagMXgcTdCXUXU2jaOMoOsIC2fgVnpH3+vsk8dJph5cW2fx7rH4V5HT&#10;VsKbAc7gTsWCPutz0Ne4n+XTINL8GFZASZqFivARnk0m1Pd7Hfs0lLtgTSx0jv3dyAyy9jVi6j/x&#10;jwM/Jw4TlBfuyZu8HUCMTBxNg72dC3wdkNyR94gcHqdxbEAFx8Fq/+gH3k1ct3SLy+RryjnttdjR&#10;BcTUgfgkde5gM5mrH1fD29iyDe/UqyyhjwU8g4PWcTqtl3YbuVIrFXaDj1wjyyAlDzgLfpJzST68&#10;i2PPlS2MPGmPzhe/PJ+1g7Jk3LCr8BYcmfGWARLdqItPg4e2lWO7CQjsdRz34E3GwRT+8ueaTk61&#10;BAiv4hrb7QCvE/+0gy+zoSS13sES8uFh/GVpPUgcqPtQHZTnl/oAwV7D9wS5sNXFk63dunuR49KT&#10;tefXKy5w+WDkel1ql/JNVKK3tTEhkvwIOjvQhTu0O2g9ZWGsurZRvGllua+163Rm+ZPQ95eaC5I8&#10;Mk7Za3kAaQ8z+J2Y103b5NMNOz9lupBeJyNTCaCcSrNZFH0m2Nt09xq8h1pas/Y+ct62HBlw/qQ5&#10;C4BTpjL4yuMYGtrPyJjrnKyMHcyUWitVTxavpOosPkdP+gZPIFqQ8Jtzzwkl+b//63ddHKtc6qYN&#10;2BwDp3Oz+CCh20FpcKwNlhc2lmzw/s6nI2QX+CxwdTB7L47sHZ/qGvye8Ufru7bggXZxRt6nrigG&#10;z+rWF0IX/PKx+XPNwCMDXF24CD94X3vVj6xflM7EI4yQs0J0kDMLIhaC3XzzIU8wWJRDA+3aYRHm&#10;2FdQlsbwrv3jeT4T8/XlYoRq9c3VaY6jy1n0A/NLfuNUP4VvfeGez2JfFvXTv0kr+yyezWbjM/YU&#10;JoYhG7uiK9797W/fH/1NWwWHLnzs4Ogj0ZNzOL4Mr9L2z084+WO36Te7iH7a2uQrn6eH0QrFyj2x&#10;iqTTb/sha37pRhn48SvVOocP1zdOuJg9GOjX7ynGB8AvDN5rixOvnrKB4cl93Uzw/xYZwW7atwns&#10;taP2m1YVGqMjE35xYvHua53h2Viw7QXM9g1wTdu/fVzeH6WVR/meOy7dZz15PsZIsxB3eM0YoXnR&#10;N612USX6KY6ITSpPzUwa3Gg86S3/S2PGFyZN5PAKo3lFDhzFe7BpWl3Ir/0nM+yVh8KmvqTdSsp2&#10;EXuvW1Debx1M3ufXm//6uDqJWC/S8mKDTVreX+go+eqtPp5wyX2Rr+yttHUXPxjnXRg49ly/EZt/&#10;f2chZ9oDHp/1FteTDr+s7vJV3nO86rVgBIenn+PHi1f7FMt9IlFRLx18OOfPPnyBPqBtnx3ViZVi&#10;zT4ppP8VM777PmPvj992/K296LP0pSa0jU02COIDQ3H8om0Zn3xL24w+5tWdRw8rA9c5FaOpwmNq&#10;ZSr/mMRs0sBo6yqKf2NTbWU3gFtwvipr9KI8IfJVQudVVnW6kkwZXlaPN/QNU18/G4rRqkCz7Fb2&#10;tcXbeG6MzsDOOCL8njuSvbnF+EWCw3g3CgiN9NVRQEoT3E98il70BdLMrfAyvFanOZ3YVZB+5Zel&#10;irebyZudOupt3YNiS+9j+FkV7iIeOvspYK4lYyL4ph85fpD8WYSaPn1vmi2vrZWv1sm4IP1nx/1H&#10;/gioqAm8vkCa+S/fiGfHz9sPB7A4c1SlsuWMH+1v/tZPc238++xL4FR3nzzu7/fCra31rSAj13/9&#10;5/wECKZWb+oRH27tSsLzlu9R/rWheRRaXzJ+yU4LPLtmAFaqPHNafHx86M3YRd/6S3yorxZPu94F&#10;tIGZdjm6fzkugXLGlONH4ro4QJCdF9kcNjYR+yT5HT9FTjh5Rfmr/Hw1tmo7NL4zFiJd+M1fup4k&#10;ceW8Cjl2tZAGZ2nGz40P6Eo88WTljItGThtPYpUNWzbf1DgYmk2MQPFvJHwq8fM34pk32bCVjU5j&#10;tG/yFKp1iLUfFHx4Yih5+OFtc+Wr45y57DWY0eW8xpsvw2mtY8bXFhHB22T8Na+HnjkAueAj2+K9&#10;/eY4S2ptHhh0F3ZjpTgyfn1sc+qMHKObxcH+YI2beyNE7Mz/6IfuG1dz3c169g7N0cPwsXhComVU&#10;z6Y7bgpU4dFwMze8fiN14Mk9OvjFZvPZDMH/3vgNv/Fa/bEjQXRnrH6PQ6Yd21Qxt8zwJrgyb+mb&#10;t4zf+c34y4yFEjvrz+snc6Q//E3/Et4C083nMEsu9Iaf6V/pkxvSjX6cD/F5stLb8tfYU1sdna2v&#10;ahlBPHYc/ek/Z0ww1/Tnv20eztyYK/FLr46vfTCX840rYpDYpR63XPzqwQ/XJm31rYQvnyGe70cd&#10;8yky7ocP0WtpHX+Ec8dIztf3ghXExdM1fqCffOpfZwLqfOHhkFzP7zWL36O7J29g8KIu3ON3wRt+&#10;N8l/JrD7kb/45Ek9nnPXa196BMsGEhmfMjfz9Rc8D12+Ln59jfbNzy3Da7j/zvVa/CnfU8Za/fC4&#10;MPDLX1lf01s4x27EvwbYa+V0kFTYc+6anPLEl4WRv+my26OOMrDazNr68rXgg7OfwN16HPrqri6c&#10;S0u3to1dV94da4GBZ2LFufni0EgrCB9v20g706eheI/5E2OSJ/+r/KY52kQLuh7RuuPo6uzY4Iiw&#10;MmkXm8Sh12nkGv2KAaF06KE70OhKz7aycFMy3/uEtiv6KY+RQT4bSNV5EHYMeATa/mnkPEQPbCud&#10;r5XJ5drjrXJlT9gdb7Ze5Ft/cL38OC7choTlceVXr3Bpz8/Etm/x84Rxvutpr/PXRHQqLe9ru+Vr&#10;8/+w/hrsAKwetl7x3e5QKDRX3ifeZ53aml/UT59Qc76ys/f0fTO2Uzr46UebuPeHts5FJ0peeT+n&#10;cOgc/dzl/BbuCEUuNjwuPjH39qXWiX4ibU7HfsuDMqF6fDYwR48rT+sWZpAvnzZL8Q9+Ny9db5zi&#10;L6tbsN7wq65x1MxLRl/FH/4bx4JLHZwuH6sjcM/z1lteC6/iyHzRJSr+Ive2weINmFz4Fqe3S2ZC&#10;mQqzkbqvco6EmYO87BvRro6DtzpH9tBWdro+p5O2bI/JHVssAPmnHrzSlI88Yg8+VydXLfiab3z0&#10;eTv0276VMdgkfO3m7+Kr/VL3X030JvV3is9vAAfzF+9/O+9MN6P5lI3cT7l1EJEO3o5FBPl3+WhM&#10;77yisp47pFc3w9g4RAdlJkPBs+mphD13XJg2VIKeOstw66O9yqDoWfb+AAAAQABJREFUVV47m+PM&#10;Dxh1ymXgJsATdXDDf9FInW4gwq7+41McB7aLAFs/nR/5TKSn8XnN3c/5LZn/yt2KP3UA/bfv//7F&#10;t9/NUwdgTEj6xEE2iQUUd2zugKuShe7Se+pEnust2yP+4fWxwfmUyTnHW8fqBPrIEWQDq0Gn7uph&#10;jmMr+c9B/ujEIGEcdfkF8+687qwMBvfSfMqwDbgw+4WP40MG+mjibZ8SymnlHjzD52teXY8OW3Ux&#10;97iwc6EBja7QxKMERqPdgZjgdiWBLXBg8Od42QHnaAenoNm2Qd+n8ljrwlS9eZ0uPAZeo88K2LpB&#10;lTz8ZPCxd+bk3J1Cv587kB33aaOZuJnA4YnNsgDQthvcGQw1EAXpLIzhdWRdjtDapEza4FVgGQfI&#10;wSKFTsUmS+WO/26HZeOkKYha5pislWcKX36DkwLZ405me5EvIYeO1pfCwXUNRv2ZQE99/gjWumPr&#10;hc+hD9ksCqknte6Rea751pEhGbXxKV8+QywlfF+NO821gaLJ/kyud5Nz2hAbfT54vTHMmd9Y/D0L&#10;J/CJKTplixWf0rH9+utpo4c2neFrOvmpvwPRSHrL9/DlqpvO1GsbPnLSf2h10ymLGeLv9gXVU+Ic&#10;v3De3yWM71r0+Uqbj0o+GEj4qzPYUAN72pn2fFJ1GuHIFw76t2WObfs56m/qxwGkN7gt4JkAPweT&#10;Cw/GTTa70KNtkTXfQyWylnebfF3sWLnHLhY6xMbF1yeLy+csRKDpj33FhtILnhI5cLfunxK9PNd+&#10;8CE51kdrh9HFyqacXRtXvT4///zKYtvcoWdBZvSq5iwMkOX4CARJ1ffjCN+Xse/SBuP84ikySvRw&#10;2Kz+lONtJ1BsQWc7IaAXPKyLo3vLNnKUF7QOzRLKl/xZnJr+iAwrI5gZhE5/4zfHxQR5/COVw+fY&#10;Y22XndSUx2/ig13IjR4lMlikLB+TURnZUl1rM9bftTWbEgqrm8A+J+EhWfw8SxJv9g7p6jd6ulKA&#10;lUt4EftH16MfvPibgfPoojQfvlgYRMH2M7oYPBel4vBq/lm0mgHw+pt64sgmvnXh3cw3jkvj9XFB&#10;N39xsR1dSR335dibQaJLr6xRpPw5EYNDfekcoqOX1y3MlwXMZ9p6QVGf6aJf1L35C9trZrhi0eDf&#10;8tfHyvAGyPrYc3HxKctFN7SsU6YVvZAF7J0/VF/oJF3E4GDrl1zJ76YCYZO62LG+FX+h+93MeFnz&#10;vlp7yYHv9oO59ju7n7zK9xCfReKZOOH9Wf/GujyHLzhPQVk7NLTZT4lj82rgWWy3CA1fY2n4/zLt&#10;UHnHw7ETFrSLa6yZjIlLdHrHp8oSquMDxnAzHpMvr/GhzXnGLekUqqdukGRjQvLbdx/inzaFVdJ3&#10;fxKrT1v+PU/v2wx/puErPJLY2Cy0uoGH8dcpOLtQBjR6fJ2U+WOPO5Fz6u3Y1nxBWvvscfLOeK8Q&#10;xBg/WRlO9ovDwpTlgNdfp1spXPGncDm2MB8F1w4Ayh8dR1/i29///l1sOHM9c63fbVSkCt/UP8M3&#10;dcbHXHd+Epyf0jfPE1jpL87YONsbfcpEHYsOdNc6kCaVv/LBCtkszJyK2IUPP/UXvOUz8MpS70h0&#10;4YIvNrBRpWh5bKXHF3hlm/a8x+S3f9m+KUALXzpBPGO603fdSKoDPHnji1RvCL7yEd57zPX2v4VR&#10;bi5QeWKW+E4XqKKjtJri2Q3TjonDl/GR1LFO+kfHsQuZIlt0LOnr2VNaXfX8+O7RfsvXv/DoddO4&#10;30Tvg2XkErOaM5mVS0zjdwTx9PK295VZP6+rpxPnjhK+8LhjMUd1JUfzEZuQdO+mdPCK+5rf0PI7&#10;Z7/kp3HEofIZXpe2O9/3Z0/gkPDZVzcHTl+GP6m2LY2Jk/jbMhvXcHYsG91VR7leeziuhpTpryXn&#10;9Vkkouze/Pe4eRUMuk3XIXaPfrSBxra0PW3mQ26qxLuxyczfoonjx+jMeCvzuMg1v/mofFDP98iT&#10;4uHpFI1eje18yK7S9EPwGm/Y6PZ70uXDY6jHdsolR/F50ujnkiuZzvGy8OCcL8wehzZ4vLhZkq2N&#10;cXIdP2g/lnq7EQ1Hb0rJhp9NBXXgootJw9+cjzKUk2l9hL7IjT8+Qu/0DN/ocsbrxizw2pznN7/3&#10;RoDB+XzlNPxPOW/ZtNe0reipawZ4TfuOhzQfTfXun/CCmyz3mtP2o9v+yQWnZKyz8we/60y+HSsO&#10;julzQiL501bYjIxzo/X00erJY+O10cgwukWHHkrr6JtMfWL5+AU/V7cbPRGDpL9YL8uH7PUzfpg/&#10;ZTt+qd6yeZ7sJv3l9rPT746+hz8+NDG1ce7Bs8pgyCLxi5Bpe3VtnnLZheGl0Cr9nKq75Y4br3te&#10;4PsL//5Tu5m9ztnicrzbxtRb+sWHfj4Ln5PqCOTUvftYcOoYY0nO5T3T1nmWrx7ctCAtrdYfwMHV&#10;UrL899KF579X7Q+h/5LfsL4SEf1FzolP0y8oXzkKS885WV72rXotO1/KBs/O346OH+VP+D86dwOh&#10;sU3nF4DK28bQbT9T+0kTnD/+sHyCeiFHrhfv6/yt4zjrZQ8ajZPjC8rH5ycm7HrE1h9/TFytzj63&#10;9qybDG7xpUuS+HITl7636x/K1SXL+NXg56/T7l77fQRVKbUCc2zqevlyLu0NhxHj6NacAd5cB4d1&#10;ik1QLtzmOV7tMbwo374hZDuGp9vCOMKRKyHkhIwnqs/O1y6v+V5AT2Cjt3Dya4OldWylvg8+xi8O&#10;T4voD45L19ry8rv6VCZ+XfIdHK7B/HdS9ZMK6z9btzxTWtJTxmd5z0Oucj3lo4PTZz3hVyZ5z/LK&#10;gfcacfA9Yfna08/A/561o3e5YYFutq8QA2ccQT+jh40naEKvDy7u+tTAFHeuv9o15QDOfFqtSaUz&#10;IbkZO79zAZ/Pk9bUUqadnM5O5kOndB8Jhp8UrZy1I2aT5qa3+K14kj/jVOPhzgdaZ2UYW/Fv8nxI&#10;+3V+07t5WB09faU2CD82jzetDZQ15Uiv+8Ttwr11/PHHH5v9xAFPxzI5ztgr46/wKnkTBP3hfeil&#10;/Qfuvnb5sF3Hsa36L33tDbsL/FI35MtIxQ0wmdtS3CWz2GeOduzRI/4zPuITdLgywt3zoFg5F498&#10;8u1G9/LxR8e1zeIuHePRVHiXDfL3yw8Ev3OyM+DTCBDy+z3tZB4OiJkykspeYdqFPwbIJ9BzjGCC&#10;QTuXV9ytMHtUvA0ZXjxtWRcLQlteF0Wq8dGjiVzv0FeYdA6pe+rjU3C1WZFzn23k4JfG1B0D3AOg&#10;u0EsnEYkwbGB0wDba6J+iqP+lGN/tDl6G0N9zB2xyc/vxPyYO3Qx+M1f8HFvCnDcxe+4C+ydBMcG&#10;y+/ohfFnQLL4DRDLT/XPrCHD1QIHBk5WyUl0nOMqqZDzBW7T0tnrpd9O8eBU1rupnagb3HNqEGHQ&#10;ju7oycQCDz4m7BqiRRHl8j7+En+ZysXZggc/cNns3AY8vN4+YtFpeV459ljZL1tNgKAL+gnGkkIa&#10;nAsHqSKlfPEqX1wDMbK1DnjlUQO8TUGgzdQG0RkbzYSLrINriZU2HIj6nKTtkHmzFk7xnjuaYP36&#10;axbCOsiMvxy9Fx05TZIO/6VR32xW/CFlAFP+R2k3Jdm7fsZ2+bOQsZNLtfHiUwkP02uH17jVXxme&#10;ZVFV9UCPqw8uG9JNs/iTuslUH8w+QbPwh3TFipfGBql85CvdLqChj1YW0BA4SaypLRcejS18HNEa&#10;+vCP/wrUd97oYwYJU/6o/uIULjwjWZ2Y3NtkDd7iO/gHIFUvhj63WXUQ3c5gYchUFDQeVHtVmpRA&#10;Bv468QJY9cz3or93eVpEGj7HLn2tS91KR2wBiB+6M935WRBJffybyO+i3E7QDQ7EbZuKz9iFBn3K&#10;qy5CV13ne73xCE98sgttFHhSByVHd9qPtPXxpj4+r1gY3L07PrjohexL37V4PIs5XkUsbunTtGmD&#10;DK/4fryCq3oeHa1dLXbs+VOHcNfw4W/0NgslbfexobT6CKE+/WwxpjcchPbE2C+/+P7778PvDORb&#10;KV/4XxnwLi0PePcp/ZbM1+rxXWP3tA8l+zpscowuZvDUu/KzwbMbdGsfdfjC6r5til7qb0q59vQT&#10;4qJkkvi1fjEDE6n8xR/nfHyifB+53XiEHhkHZmTq5kHtg158I/AWANm6duUP9dvTJnP9MYt1y3vR&#10;ecUM/YRfRzoXQzyRwWQS3cmDn15n1ptccjW+mlSEv+NvrVMdpF52nNXZ8c749/h7NFBeIk1h+PJv&#10;uQMTCfwvnwbvJXsYAgfn0+54o1+22HLybFpce+34zFv7Pcudw/VM2kQItb+L6pv83rFNz/f6Fz3C&#10;0ZvClVt2bYrvVCTPJCdzIa+v4Ez5tL3xa2+N6Jjz1EALvme6ZbkQP4s/O9/YVHumdOvjd2mRD0/o&#10;gQc7+pi+qK9oDdBd58jBL55KeFBffRavr0fCQz869TcSfv7VtPLgufFevxiePrz/rnZwbrK6eli8&#10;4scuMm0eNm3Y96i/gen44MI4Khfjl09PW36lbaWhsSfcPhur+OsuRKvPP5ZvyPAxOh89KQOj/tCh&#10;kFkU/eVnN1D99sV3f/02MXNuXnKDpvYsdaFCfUzmo6/+y18mxsH764fhxbg+VAsDNNy3/osvAqbw&#10;4jXX9YHwsvDKGl9SsfEoZZPmqPyqf0rQ2/i9Nrj9Dh93nW1X66tQYItN1fV60We6aCHyoP1JW06d&#10;TfWHxLImcE5y7IZiBPr73/9evhtbMv/RlxpLIIfG9pkbT/gJXfu5i6+y+WncJFaJeaMDMqefjl+g&#10;ZuFq0/I8cEpnA7avTgXvxqlXafxlMsnV+WR8RornZQybfjztubEz16VBznzUlcj2/5J2L1qWE0ma&#10;qMkbCVRN95Oes9bMe89091QVFJAk5/9+c5MUQQLV61jE3pLcze3u5i7XZe/rYJuH15Gpo6cv9qhc&#10;qWvbtskFpMx/2GMvgmy8jvRpl/5xweEnltpP97gsjg92Pzw7psU30CqHOk8HWnwwtsqLgfKPX96k&#10;3KvR96bobVe5D4HV2aGbJL7OZ2S5ddinj9HWdmH3NxaVt7+ZgmdsR+emHwucuOqNpKkT6+otKntL&#10;DKiOsamYAXjAM38UJy7CsWnnr8fm+uuOzZW9TwhY2kifDu3x58gizhJ6BbHZ3Jht47vy3fqhNTly&#10;zunwXCifLHrj24u3nQdMLJPTK219KmvkBPbdACEWxF8XA6Of8R38lIua6gD6u733Z34mttjl2+++&#10;7Rt18Bs5fsobEL5N26PX4YvUPJV60y3xfKFDlrm5eI7lZTr5jF0jtzlbLjRfPid36Pvwp5tr0AFw&#10;yJyNo6uNI+Xz0cfsKx2Aj7fy9t2Di54LkbYrj4u+myPFx9fn3OKXX4w/ZHFe4hxljldWtnkJI8/y&#10;G14js33yaWufv9iAvcloQc35tifgXPz1BLZ5M1jdtMXTMRrkBvrMzUsuG7/3/DX1nvwNevHaoGUZ&#10;m4/Nle1iNdpiYua+4wf5d/0xbc7cNf7o/Da+7U2x0Yn9BscFcLpaYyIPP8y5z+ogDsDotz6MDZNr&#10;jUV4kmVBGVnwoO9eAN76kX3mrur2DVHq07Jtrw67jR7bzT1oD8zWMR3Ig//a2s9BkFVfplshTeQd&#10;4LX9o1t0moJTPoE6tFoUvLRv37mDePPWNJ3yQ2kanW90FlZ2eBdvgQdqv4kVh86BlS1cbRd/K3KM&#10;1hPWBsrUGBtvSoO5F5B79Gj/ktLgfukbjyff5/6X8P/bZUcQthLHL+xF3odtlvbaaLf1+vH9lrHD&#10;U/YtXxpP/Ven3V7tjq/IwLag7SLX9CO57R7XWn9sPL4Xf9OOGuJ//f2U57lfJviEzn7U+8kON/N1&#10;/nPqyEVP/cJDJmmQ/iiHTXyJXfsje8YkfaF2TpzIB/pNzyO2T+krd35L9VcftA/dhdLLYYoD/cr+&#10;HfuLRxZI9/ru5paxx+KVdL6ar8e62R+d0HDOQUs6Fncbnu3mZzKsrSfXJaefi3/bHgEj8hKCt0/r&#10;PXV8shh9R//XOOpA6TDW2ae3qpHpvgGFHGDb2ac3IBkY3R0PjRbmq7FwcLbMdvNcdT7y0A8dfHaO&#10;0/bHgMqfMuz+2O2mfsn2MPzi3ljZi+gXnxyYl7+2FfyrbFQtCWOWvtTzopwrXPSZKnjy/bbrWniK&#10;4dSWwfEGCNDj7mXOlrgnRYb1wrZnl8KxEzpXXSqWt7H6AnO5bXcV3rrU/uPW1upPe5ExoiP6aHXv&#10;7rhSGSIt+Z+yLOY+5ZvqkQ859o5/O0ZH1NrvyIjG8+LtX/MGv5lbZXzMOD7rWxqPLTbulh85yC12&#10;yda5bLYTy9Om+5l0m6/sPnrV9yI0bTID3JJr27X2+Khzi3OesHLUBqFlftu1/JPDNF7/rJ309+0v&#10;Jb62Prptne3C8tnjUK0t0mNSdOcx85u10Y37ao/OmW/93muwi/2wXfNT2pBn+8vq9IryFw9X76HL&#10;77ne6ETcxNmfi70IdjKaAWGDLNPB3xBsi7STYJ8LnWusmdjeBlkCO9Hd4xdCncJ2ZlEa4JOwmf1E&#10;iMn2Bqwn1n79nJOqOjISbRKN8cnXWN/GoSBgfBYYdBdsl+ZTnjVubVJHoHjD4rJbX80Z2t9+++1X&#10;H/O7q9o4ObGg5TF6SjjZ/5AnLvbOeE/WAYM6/trQr3xjcu1NgPGxD8fHPj1WrtKILjrfAjqgMpbu&#10;6ZClEeuEppPz8ire+HjtQN5U5kRmTiZ3gC3P8GHf6+LM8Q+a5Rd65FsZVs6nfGQDOwCh17aHljrt&#10;nABmKeL4rR49PMTezQ8uniuDLV2e/kbz4oPUq7BGozh0P6A9GcXtmGT8UFnZks5nuwPe+shTJOrF&#10;JxxtVk7b2x70GFragtYGx+9MYoyGMjx2oB1d56KQOD4NZ5vv8lv5Q8txsYIr8dLt4vcF3S9CZ2cS&#10;5thoL75Vj4j8vHDaRKVNQyj9ja77ocXhFfa9CwnqS3vMsXZP4Dtyb3t1fBPLVTd8XzWJjmcUfxBi&#10;BxYGFrnYwEDZ4pSxSy8ywyF3Ezu/3INsbasun50oo6fc4FN9ItvwUvNl8PYAsYHfhzNY9aJ0jg0O&#10;P2VR9bVSQ1sx+ncQr/zLafV82uS1PE6y2RWsXR3votIM0qmLPL0AaIHxgct2fHBNlp/Mgif/xZqX&#10;CrVX8OWGzXX6Vvtpfiuyr3hOO/GMNvyxqbhPu+NPMjo5AAZbeWp97eKEfZP71QOefsOmH89rY3/K&#10;xUEL1uiT5Wmb6hV+u8i1sq4su50LbKTJnziq/3EbaByljBzbRk3zXsJLOR6NuTfz9ApagD/R34so&#10;8rVXmJokKjf55X90n+CY/AX+yPGWKddm5bEAqR54HRnabDf+GV+PbBPL/FkaZAxttn+y39jkjwU5&#10;y5gFhtb2m/kNeWX1gxsfHsB2zwtCqvCmGp5ktQDFLs2xkUlvpRs8srgI1JO8yFnZnOiyCciWXDu2&#10;TiHaI6++ASyCGes6pzlNqR9LFpdALEiGxmTk8zTyXhSozKkzsbe/QJ5CtuJhf/88alXBsZunelwo&#10;If9ZmHv43AXiKFI7LD08Ni9sfEwZKak99l/8KbtzCT7/KojDxkz7+MRI45GaDQG6mcYP71kAdBw4&#10;ptiFW0U7h7MPNreSVZzMwuHU0TstenHrSe+qPWP2Htvij5+cA3LYWLL/9M3UJfckdvsEbxA3zjs/&#10;zcH0KWOSz+ap2DYxZjwsDTKgUb+PDcjdfpA6c5gvwfpGu4wE1ftt52LDRxttF+9LNJSRcXFmi9Zg&#10;i42Vi263nC9jxFq0+vVTtzl+6+JcF4WGz/LD8/kpt2MP5Qv2n3PQvp65fXrne0OXjHMH+5EX7/Rn&#10;NkSjef3sm1P3pqP06+Vl2z6e7dqiOaL6i8yRSZ2cQ1nzG2PzAhrt72yu8MRPt3x49FMltvaCq5sh&#10;CqnvxaYcGA8XNg4ci03Avmtrx/zyhMr54Pese72v7ca6utV/8Yyz7+LDziWOHQZvcU/eZJetyBZ7&#10;tHoOkOO1dS8ieCrwjNNs6UbDjicaxTZ09uTDXOQNnZRdc6Dk8+dYO3nxjO0Pnd05jc7bxMbKApf/&#10;atMj38T4yIqHWJKnwdpmxLrbtjJf9KNX29nKw7lojf6W1550Cq44rN7ZlxPlb09DGpPkLT+NFDJt&#10;a0yX1/HeMjQnTjM+94aj3KCRBaqnz+z3L7zSKTqmeIrY3Ez7XjjNlhzvvX5W7OQcyk+hqPf7u+/O&#10;orMyONL95jC643H5L8fatQ+G1tjiHsOMv+QBG6e22gB2+LUX62Z8mXwT3Ngw1uz8/6efp599/eFj&#10;edPBWFtd88axjgHw6RxQXpnCY7ZjL77eC1Llm/rLV0eemdckAYYUOnjCBfjYn5jLxb1csO0bAlI3&#10;4+jEz/LUpnMC+TQmiTS1k3K0AB5k2Ji+4u906ct2R5fqHIdog/9z/oPvxbv7X0W+n6Kzi5tzQ6X2&#10;5bHxlzlMfddcJ/+NbGMH8h5BIivawz9SQQyIx4Vpaw5yz7nT5GqHpoueLFEDt+EdC0vnuZ0LvEMD&#10;f7Ay2B+dd3v6bfEmH41/R95j8ck18kts+ObNx273nJm+q6c+2DcAYMR7obv8xmbzKuShs3YdGfnX&#10;DUPe4ISGG9XoMmORi8Ib784t+H/mSeia6wJ5zxgurofH5NqRQa4YeeTJd+kHe2yM01Ybr5vWXt4F&#10;O5cli3krf7An3LWBXK+MLOPn1IcHwGN072HianCNl3POMHKNj+glHqZN25142jEHPblRf2/8HD4T&#10;d2PL1Utebv+LbdGfOW9ki7zm04WY7ro5IZ0YfzB63NsW5oveYOuH15yf4z66jvz0E7qxetv44jeH&#10;K9vKeiGcnbHHRuD0nScOmtN27Ld1ysDm347Dp0zOGbrj+20z+GJ+zgfgjH+HP5qfc3My3cDyuLUK&#10;v9bMVvkTh7963nroLg04Pm17ZDxk/lub5aXR+uW/ReCB3LHjyPXUY1H2Bv+LZ3RaGLuNzcZSI091&#10;pGdw2XBlvFsOheIdehf9VD3L9VXnhHvh9q0bUPTF4H3OicXi7nZ5JXJj5/jx2NlGDJVd9R0Zdpxx&#10;tG2fsoRBebQs+51bHp3EjJiffjbnucZ3TMwp3rmQlX1lP38Kbm4EOW9aLU1z3Le/jP3wJ6OLbEiQ&#10;9tzD4gAZ3/lMHhDbAy/7p7LqCXdlT0nH8+YZXh5oPhvCzW3DV59P21NuTALnsDIas/FgEzpO3448&#10;7HPyV9tEBrSUuc4B1rZr632C1/nJ1hXxS1+36GOK4Cw/8gBspCy9jI22D7eyas1Yh/+2UXfxDs6T&#10;Bh+re0En+Npvbizt3/kqn7T/Eqgz3pRO+F5KZY9e/WPP1t0UtLsg1exPxismor+fewNPuaP51ey5&#10;Y765by/UH5b+9t21zeTTl/EmPob3Sx17LhE5N1ae/HafPE8fbPnyc2z8WPqXfimf/eTv/DUbvFJN&#10;DMzbFZfqbOm2+uHP9vS8ePLV07722TbzQQ94ss/idsxPfdfeGnGhl077MqdMf/qUn4pzrrhzF/Lh&#10;s2KvHWz7Rq6z4tM1iqD25riHb+QJcowuiVET6AfsHMVPqN72G3y+6blj+FszyJ2tl17kE0+1U+i9&#10;/7ASTh8ZWrH6OS+/5I3eeAKy9EGNo0sLWz4xsvZTbsowoC5865Pssg19WaguuOPrpJLInHSa9Umw&#10;9nu2n4o5J9z6tdno9+X4a7vzZW5YfsSITFd7QgVy/pcJooR4nGEiGbx8kshPeaZwkfDS9JBWJIFy&#10;hsVoiWY6rNcylJ47jnMnJNgJYQUf3jXOk6o210kkYgGblW3axkQUCW9JZpJ3tkfWNvKVieG485Rw&#10;iM9RvKU57gWQw6vMVBxcu695KwOVNe1czKXhdlZ34XoK2IDv7m88PQnz5uucbObCw8eP39Rm+5vB&#10;BtrtVOg2mUZniVVwbAdoIgy/TlIhBtj0m9CLNE0Cm/DQ0IkNXmjPCcg9UBtMfUAnuCiEtk8HpGwX&#10;NoGtjNtJglye9MOvlj12yyZ0Z9HGSRZA8uIR3VoWuTchdWFhe0Yq0QXsgKe29BwZ73idRRS+3YkF&#10;NAP2vQCIjrLZDA10lkcrfufrmWwqQwYmSbv+OG1MqsiJReVLX6n/a+PpdOFa7OVpS8Vts/rbwl17&#10;tjz0OmAcO/DRtvXKLbzFBX+/zUIAm0BYHfFyceGYPVXpGSnzB1amHrz66sS1OFPheAdsJZX38o8C&#10;9h07qD/zL7svQPIDPZmNGPWfuOVHfxQMCIn28ZzQwsl3aIq9Kff6Qb8B0CdF6AVOW7vvLFIHdvBd&#10;2djGH34SxTNe4MaSbfdnX/rW3J09Jwvz6hu+mJPjP2v/wVMBsSmR6Uwuk82WcVjKlK9NBi+y2Qns&#10;XW2MrojsdJy6E3tHn7XB1tlaLGcD+Xv5KK+P5Xf9N4RNlF1IE1t8fsnqJwRy4VYu8lt4yoH5mz0T&#10;ZAtUfeLXybS69B8gp1jglCt2ou4EA+/mv5w8uaFm+5pcsSf8FsbgoO1iiwVLNofLr+ix7adPP1zt&#10;2YUdmxczAcDfYqPF071gqR+hgRZfyF+2yvph3+6L89jcRctTn00B/Z5A1wL03RicLRuRj6n2CVrH&#10;83RveMc+jYPqNxd6SzjyAnYwxrCN/v+US/3EAPoWRJ2QjfxoLuDtkO/J17/otf5rLgkfC0hjd3Tm&#10;QuiOQXxhTHvyf8kjTMLoTfj7w3CepJoL9u5+9oTx0LV4Nn2ODOQmm4WstaX6eQWdi9BurppxrieH&#10;lEE/f+JCmTcjbK5Cc30KFdTGwWt/49PEhDLVQ3/ia3HRUolW/7KtrY+fe6Jv4T4Q6YtnAbnxLF7D&#10;i65gdJm4dVyapTfCDV0L+rkJjN7xxUJzLiWCb/4izsUpGtMvZlJ56zt6bXvb5fcse70P5+nP1/WO&#10;Rw995Y6dxdMeLA05YoqUj55FcJQYAbX/Oig433yTH8ELHFLdV23MZYfttyF9PZlbfAW/A3uh7cvV&#10;5Hgpt3TVp4xPg5Fx+ujoNnYio88lfimtDfXB0VGYayeGVu+VpTZ6yP458bS+2pgRr52PRa69g33b&#10;v95ufikN9s9fwjD5h47eHnJOQNgzPrxl5CsxLP/RK1/+jw74ZMZz5WPH03NGN8dAvMsl1TfG2ZiY&#10;fkAW/McubsgBYnny48Tz2Dv2S27WhwoRf+3hmB4uRop/3fRdxiqvt/zH37//6qfcJKH81m0WvjaP&#10;lX7k1DPRYNt//OMfX/3j+x/6G/bl9wdffLZ2sR+rXXoe46X/pq8/gzj02Isf1iZYbOwsPXlo43Hj&#10;AK0FNlF+4U8KTe5k88Wa7ZPP1tDVSz7kWDA8zCUiV8qMRcb8zpNSL5elpri+/uu//qt+2LGZih2L&#10;jW+pn4Wzk9s7V8pcI7nMvMK5Y/MGOVuWMdsFxcQdvfGacX3G/ZXfVnzshYXtzx0nyB3GlZ8E4pqg&#10;gfo5R+IADjCG0ae6Rp7loW5jtvP7yLN14q5jTGjLv9pPLM5cAU88zOFaHvzSE2P5oOPGK3l7bzLA&#10;S534duPoz5lXodELzvECqE4Ej0Ld5EsOfPf269DKTwFkvzc/5PzbhV1P7/YViBln1wrvM497e87V&#10;3ySp9aJVttUt9BqnicmV+5/pA2TbC8iXHHSOn3Z+BAeIQ3p0Fhb/XeXnAvSep7th0OvaGneaHp9Z&#10;gDIfcyNg5yah2xg5NqAHmr96dV/42J8bq2YRqPPYEDMXrW6hNfO11OfvjZ+womdkB+Y3vzh/yB8/&#10;LhhX6Pb58/fVp3wklg2mg8i+mT0O3bTvDRBp2xgPbxco0O35RWyDDv7i10VbN4cr6xhz4l39xNPk&#10;v5VpZVgb97j5YRbT5DhPRAP0ffw2MH9sfiBf1Cp9bMt7GZzt8GeL4a9vf3BBIPT4Ag/t5Fw20hdW&#10;JzGtzo09PvrXzQfN2wbYiXH46C7sHBH/ac/ocsJiiP/xo7if9nB8wG2/sePoSV79VW7h/507TJvB&#10;IWvtFXlGR+OXufSc3zlflQ+0tTby/ff/+OqH77/PWPGPtjMv9yl+cvP3P/2QY08Cnyfpw9sT0urf&#10;nzxuMXPz59rux7zBwuu53azqxi96kOu+EZGO6FjknKex6SHm219SYfzDB6DrZ0ueoI592ZbecMDk&#10;R/TR4M+pa06ODNPuHqPNBBICjbG5KS3xFx/AW5q9yH30xIOccsHsT3yO7MZE52Nz3oFGx9STQ+Fv&#10;zEyd/L0we8oXZu4xR/Rgwyc0x4jJM7+xdjn+r9J5mMMT9GMX7bqf4y2bWJqxduZLh/du1gYlNzG1&#10;bUuPPA953Ty+AM/6abiVH7++aJtjuoqNuVg3/aJ9fdJbSWmz7Wyf9nnysl+bLs34YWFoPOQPnRDd&#10;6n9puzJcyNo/dL/K/zs7obF0mXzlX7o9V3rQu173fPgu/tMm3U/9RtFrm9F67PFlWz7YzXicPCim&#10;5FDAX0A+lTvBytGDc4yHn1684Ll/Fc5O229ZZF+bbNFS2fgng8+S9IaOX9IH4uEoFxnP2K795yNv&#10;dc7bDcDOw81j9rw5mKUnl4HXrp3jsepeAErHC2LRX3yJedA+tcI/MPTrqSfu7FfMw9RGW3oA9MYm&#10;I391ifL+2IQf6gu82nb6VZLPtA5ubfeor80jR+efqZ+5Lm4DaIuicjmG3jIYlUHtqWuZ4/jC3+qo&#10;/Bkf9hdetF06qZZWjtsGNXLjDRrZh8RTnjpvsPutTowqp9vywr83VmTLZsqVyctkbn7GLeWlz8cg&#10;mycNReq7TS4TR2QuzpHXz+OFeH25Nlj9beF2fSVjiX03Je/NUM2XnY/efMSosejXM6ZvXyTGyvK0&#10;D9mWXwU9X1u229Xr3k6cGcfQm7NL/W3KkVn5InDnpkufDaz3mEPS7UuwfJ91T9rK4eiLzrGNy+rZ&#10;Z95Ol7q9yF7bz1xi17K1p8uPucFQX+/588lVvebiPKIBlvP34BnK4a/+ji8Z6/4TA0cu9K96B7HA&#10;E9SN/DPvUbf0a8tDX/7Rx80R1JNpc5z2K8/SdiFc32DXxd+6f2W79F5vQ2yah6fZT8z+Sr/fUifH&#10;rnmorb5p/zl+oRPzjt9iV8iDVDwxLEb45Q8h9MgivpHAA9R12b75n//P/0Q9TLPJn2DtZLSTTkcx&#10;Yv506j15W3yJ78XC5Boh9BbcddCLB5mMXsk4eOWXbRcBcNABt/02JiAekZlMM2AFN5rMXVUzAZrE&#10;nP3guKBKZvRX3t4FGY1nghn3ZN+JJ369QzvGbBLHKGVcqU77j1mAXKNJdnjVxTnxsVjhhHsmGTNx&#10;7TvTTarRyQefPUmai3VZDIlzBeCPWRyWYOv4tOmWbNV5HTWLDb2TLBMJnbF2F/TBYxOLgE00OSbf&#10;JgJ2CFJ4zEDv5AHM5Fryjt9DDyzu8k6z0ldHj/wXul/7W3Bz0j0y0KNxc/QY7KExg+v4ak44nAAM&#10;b20sgjiek6q50FA7EyKwek4MiIcpV6fdnNRaOKrZz5fatG1imH1KsDvatVNi2snaeByfuWhHRx3L&#10;ySKYRJcOFF7sj78TIyd1f89C4dhEEpz4YKs54c4JdHmlvHyDkxjaE3Un0uSnTWlkO3INn7W5RTon&#10;Jp3QxF5sqJ2489pxMTYLZUaOY5s0Fgfffvdd8fqblSkjO15NgGnfQSED0A42BtwdyN3YYfAgx8g3&#10;QTDJafoQ+5SevhF+oPUnrtXVfyde1S8tWzdJiJ2e9Om7kc/CmZNkW7FqkWUuFCfWGmeT5CVzMi7N&#10;CtqjfB07wJEX+FCM8/XYmK9MFu6THO2379AZ8KmLXHTytN3aRv755w8/5tW18/Rm6QcHoLEx9lwg&#10;oy+oPdrPxa8zZ3yPnSorH80g1X6Jpr/TfmnYAjj64epJ1n2aUGysPde302pM1Dh48k/bTjw3joLc&#10;fh25lr/Xk30dv9BNLM7F4XORN2Xtx9XjXS7g5DVx/u4u2zbarm3Is7Tts89uewKQw8kvY9/tm2Kn&#10;k5HYZvFne+dQspAfyP9gbmpJ/s3vp/eidmxEQP2p/Sr24M/aNOWTL+e33P3WmpyJRhdHDu86rNTz&#10;tfJHb7KyET34UF+mqzJysYFYIZt8ap/+rU+sWwwlozq/My8nbds7Vo/+kXnzwMbf5q7mJrF2AD3j&#10;wXd/+Uvjj3zGum/O4hXbzO8Pj83XFuzzfD0jcrsYRp7Vgb/oJsfRZ31K9zkeP6O3tJVvHIjbzTOj&#10;y9gmzdP+5OTssOfK8zE5mV/4x2IfWmTr3CV2BdNPh4/Y/79//0d9vheQxheTo+nCLrNwmL4fWUH9&#10;GFuy6S544tWP2rMPV1vxXz8wZUhUn/Cmy/oHLpjJeuIhceOVXb3LOraYHD9xBK85JvXsB17bmAxA&#10;7P4ZkAH+zg/YED12FKOjzxkzD92lyc/q6USmTliTV5/QiwryU2yJ7hNmPJyTb3Q2FobnV80fT/wv&#10;7RNp++3Wd1E1vPjwj2D60DPfnP3I+4RdQB+5Xun3Sic4jZJs/Ya1Q3IMr6G6ttCX///AU7/lK95H&#10;zn0ibo7xbPxHN7HMv2Qj/vhl4rQLrilcteA87cu25tB8hQ/8eaLTnNhFvMmNYu/bbz+mT06ZxWxz&#10;tcqAeNru73Nu/O52beJ4dIkOr+IqJdVhZJ+xtPk1jTtmRY7//M//SEyevESRfNhH34Xbn2aJKJsj&#10;9iaO3lEe9LmgMvlr+cRalWll1MbYoY/293D1JzzzeZ/9q11terell34z9cMDzWc/ciHaU1hOzLdv&#10;8KPFRDrqPz2XunweoQ+g20/8M+cMG9P0H3uG1Mj4kJmd+Vds0mkh1EpvYih1tYPzkeDWr8XomCz3&#10;yyPiH/itWPnMWGbODYzf84Ra/NWYGp0uewVnLtDJD8lz0Yd9xZN9vhRreJXeORl2zP58Z4Fgx4g+&#10;VRvEebolvMLTOVntGl2AmKKFecXmNn4C9IYLyMN3cIzJP+eCDTAf9DEOAzI4TzDW4AXcuIXHytfY&#10;O+OJV1L3PPWMI3/JE4bjw+m72jfXhvfGTuWKHMckZ76X8SMysvECP5UWv0aN7mfnU54i1B9WZk8J&#10;k2+fPmY3/UGsMQUbeJW02Pj22296Lt5+l7jp+Va2vYB98PEC2jZfpIDtXaTGyxx+8wC86Zsznmye&#10;JPDMz5wHjWzOtc1T2GttIeaA3IaOJ3ynn535w/Evv+k/P+Y3gWuH6MuOwPH6HN0PyVvizr45kTpz&#10;JecF//Wf/3nojz96DpT6zSf48D/a5inamtPtIiVeYObsGXeDR08XhtlUjKDhg7/5pE/bwM2O+bd5&#10;Dluh3/lx2hkb+I2cbiRfOZYn1uaUbKbP6Jto6AUb39ooW9ug78Ik2mwca7WtXKHNnss7Rndojj3p&#10;og/Yrr/++tf/QZUey3t8gic+e7HWPpg6eXD61pbXf1Fm/aYcLTxW7hI4X1MPZ84r6AuXz5bmE9/+&#10;lL+sV/Yf//Ef5bE+mifqjY+RJx/69uJcaMw5fM6dcpFc/LMh+7DhLTsfTw7Q3/793/+9cjWelUdG&#10;sPTZvGtXLQ2lk5/Wx8bgE2IHg61HD/LLxexs7qfNxMhc6Ed7z5k0HprTT5Y+uy08bTT7sduRF45x&#10;amF3yXaVZieSlY+8vzZlh/2QXf5Rp89Yv1ugO39vvKINn6z2geORGaeZl21O33qy72f73dpBTFf3&#10;NNbX+UU8NreW//gSLeAGV7bFkwjWG+BvfNZOxxj2S7vyDh19uWN39KLb69jHlxwdM8JjacgjaG2u&#10;qDDn65iiRz+HvjF0xrv3veFyY8Lcg9yrc2MwvgiTC98NJmy05xmTE6avkk3Mg7Wn/fHHSPGMH3Wv&#10;Ae7V9tgpBGqL2ioNtt6WbD0+hOgPr7bLdu2yfOjGF9qQZT9Lc+cWi/962/yycqWyMtgeRPSWd3kc&#10;PqpfyM93/sTVo8/ID+bW5EbL2was5cn3/PbsU4fli402+Oxn9VKOWdf4EsPeFmCdCODVOWf8Jx+Y&#10;34rj8o49xdvQM3/KzUBttX3mYYPgtW+0X9DBGM7Oc349smw8TLxOWWwRPPP2vq1tORw7j7/KNHLM&#10;dr/b9yP3+Fn/fnmBpHLriccmO3dwPtQ5KFvnT9ya96yu6CsHV74Ijc7hEkP7hoLRj12nv65Nm3dO&#10;nMHxB8xh7POHcizEy5xPzdwS3vrNVtNSyL6+t/XKu392tg2d9UW07Rfn0DEPWbylXQRfQbXGtblX&#10;EX4+h0xllkO0bV8IDny2Qrt6PWRGY6H2JM5Dn62zJasbwDuPCQ++2tyuvjzpZd9f+MxnYluIdw5b&#10;xYt28Rp7Z305Y3HhIYP47E0NodlzifgthKPLoXE2cdPVf9QDa7DkrhzGhsSGNR1tXXjdXEpn81Nj&#10;L988n7xd/mJv53WHZWmXzzogB6vLy7mB+W3yb8aePwOysd/CXlzUvk/YpmLr6QV2a1688KSz9fqV&#10;fg+PLRqH2h9+tdNF87azenUz/0ykHJviZZ9fxKH+jQdbbp0tm7uGwH7mMUAbbXeMMlfzExDikP3F&#10;FujY7GGQ/M0NcCPLs3zllp/FSvkfPUKotmfH9UkJl3ZoxVBQ0d/+u/X/ypYOlXnEbWyJlbU5GnwH&#10;Z/a7+eKXM+UOIoQpgWnTju3JqhKWsCLxxSCGohy4ypa8zvKA3sGWtpKpu29NgLT5rEMn+N/nxCSs&#10;49V+teWTZkSYDhKFNsF4nQwj511W3Uo4npZ1sUe8b7CUTvVL8EUsSViSLc3GWgIsE014nKIjgZ1w&#10;CZgaMg3g2LdFf2XhwM+nvnyjjIAMxdL7kDboOpmTwNYOnLNBzAA7MVl+FSRfE+C/JFCdNM2C9Ick&#10;5a8zcdc53H26beg1um/rbCMvMGiZpNUmOZ6kmuTDlkDboA72NENPB1qoHifY11bqaj82zEdnI8PC&#10;DpZb9pzcsAG7A3gdWFJWPlkIYUOLJRy27amjfvUQn94nSQ+TjbI++NqwO1h/rKzKJCYdd3WB77Us&#10;gN3hotv6Y5jKGDz19c3KknrtK+fxQ0oIW3pPvvbXDsXPMfKLY9vylFoQcvw2T+SLkWvBOGVkr//C&#10;F0hQ+0Ro48ld0+kbJoy1U3DYfHD5S3Ie/24CmQH2KXPR+6Xt6Dhl5LJo1LtnU7R3FAWpcsH35MC0&#10;UTbtItLoGttUz5WfrbJ/TNZ9Lapj+hl59XF6h3VpEJ8cLRjy1zfa7KquOKN66zV5uQNt9T51rzZs&#10;M789Ndud5KEtBzUQH23IPYPK6FkZUj/2YIwMUBmEOuDXd+ub0Ql+dUeTvEf+9eHQUXkg+GLV3y+5&#10;ixDwD9+Kg0vnlG/b9JqQnj9l7a/Zjq76T/pBEsP2ETTv33Oz+JAT9fSjiZvJ0W0bvmjJB53Mxha1&#10;R2MIlenHY7eVB53zoWz2ZwI0ZdNqcLtYmWtblS8VQS1oT5u0qM/lhO2naLlgRw5lBm82cZGOftrC&#10;eU5UlDmBhyN/AzS3H25+Uf70r2MyrT3xbH3GLDaRf3/99VMuUPxnF8lNNOCK/U4m2v7NV9//+P2R&#10;UwxPfOrbQ2/k7bh2nFv9s49X+3fyBrDo6K5H7Xr83klYjjv5dMIXnWqryYd0RuP7jC/qjB3sRcae&#10;tKRu5J0YxTfaRudzwtuYOE8Q8Ii4dIITQBf+tBEHjtnrxLu647/Nt2142u6+LRnohtbk//H7HDuB&#10;nSdStg/U9vFjJ2HhAdZWkbL77UORl/06ucyCZ/Noy0aH9qfI/Smv7d6T8G7HRaWDdjWJbHgYpxZG&#10;96GlrPXBgQb4yd3qxTvtnYjXvs1D+ranb+YC+7S6v7VDcxf21Cibz0nEKfs5Tyg5KQHbB+yPTcYe&#10;jqd/3+WvcQY/9bHJtoWz8TZ63fqqe0JEeyUf3W97PHGf+/rlE/DTN+lpn7//CDxtBHeB7I57Mp5C&#10;x2C32Xtx3BO6xOAT1gZwT/PD47Y7fDT/TD4LMX8E9eeD/8g9sesJezYY2U8shVjnp2I7vtK/Fqo3&#10;geWgo+e9aMOOdE+Oik3NkeUqZdtXKasPIIGnz+Ze+G7k2ry5Np85aQg92qgjt+2LceehJ87LF83x&#10;e26UeXvmZfTLYhn9yFM1jYGh+ebk0dLI8WzHPuQsjm0a7rxc/F+AYLiD9pnKFXmzra3HML15o8ew&#10;8Uk7x/tZGiV0vhZ/y9B08ddcv2PTsYtcB8wdwnmeUI8Z164v2oc39jWyb+I/AM8+GZOypTX4D6Tf&#10;2RX/bjbreFw+4zvy8Yn+uU8+E4F8PvDZep7YnDyx+ZuwaVqA2wusOVfky28+/rUXs1RubO0JvZzc&#10;8nzRqePoWf/A701eB7a5Hd5rWysD8VCNpN4iKzr6qbabL8hFv32F1/vztJ2yGY9Hli6GpUyMevsT&#10;GmgZf9B94/dpj0PEcy9Ov+rzeFWugwe/eiSOPdELHCvvuXDs4MKvMW/r4ZTOoeW4fn8cb5lyf30i&#10;Q5gdvtpDp2PnINHJ4l/HyMxnolXOs2NjbSPPjvdtp82D5/r6Q+KHpSzWgM4lgykunIv9lAu0jZUT&#10;72iRr6+Lz5rCHwF7Pi/wVv8T++xUmz0IoAuq/0Nni0k/n+NrAS94bLzzV+2e9M1L6AjfTQiNP/nB&#10;XEdd8gkb02P51k7Rj1xiu09vB/9zYpAvW5+2k9PSOjLJn/WHeVxsPGWc5qemssCZOV6fto+vANpP&#10;fi/XOOg+9fSC5wIPqG6z1+/5mr48dbNPZzC6zz46GwsrrzLt2AkI3/EH/eecUbmLUSMzmngkjk4M&#10;RNr2JXhTd/cT9PPf+qCnnv4jo3Yzt4Dz2xjSFg7YvD88HbPR2J4v/+3f/r184E67bPnvkH2X8zs3&#10;NxTyVDrYcaLypd9Mjh8cfOSKX71VKdm4uSIysoGxFf8d7+jTvJRyuXQBDbB2WtuvfKsbnLmhYebs&#10;YsF8GX3nJ4nwyDE+hAvQ4J+1wZTSOeWpy/8L2HVChei+hi6QbqOIveeK8OSVyaWjv7LVvX4Jvptt&#10;tvnqt/rDX3nta6O9HO4Ja3NfFz4X1td7bFu7R1/QnBWbA/3R+eC+4VAZG1SfQVEUfnNBYGJ6YjdR&#10;mHWRCRD1Cyu/49VhSTkmn7bP+p7XfMEfRcpX4+IRG1u+W+trm9P0IfJM352fJhIfC+XvZwxSUHki&#10;y+aPzWdwp78mHg7f1Wu3cOyvjo5/D+C13W6DyAJb3rptfHCeIUg++HvO/Hs8l8eS2i1dwOt2y3f9&#10;8+S5dUvjuX1dt3RnXoqRc+ClOmsT2shfZNkHOWKA+mHle/L4vf3lvVt4chXA0+9dk8d8jj/ZrDdE&#10;nvgq4vlCo7lTXKYsh2mrstGRY/5FbxpUzrDSZsbeWZfc+J88rG+OPBq6CXFvIBgqw2f3bZ999rJl&#10;ZLBOCHZO2IP9IvORq3mruSt8p0mxyOiz8m3TF9vqeAi9qMjBsc+VeyMT+Xx2vVQTXlx/GAfA6vFn&#10;vl16zza1ez1SUjfto/DSnvEwvOA+VTj7i6cZnBf40a1xSKf8XfIvD2VHr6XjuD+NdNqMdKPr1qXZ&#10;b2hVN1xCW55awNPH22zAHs9Bzvnyd2fWlo5d6RdX00ef42O0+zl8rOtuY/tL2xbYrl70zzB9lek3&#10;xbFm2r181S5pe2RufffP+vfivdouj+0TYn1lWFTxCa8/sXD15enHbZ/5IVgdZj+SHV1eX6BUj0x6&#10;3jVGKaufY9OF8jw0tuy53frn3IYMGclHlvRPfPgJ1I6HQFzTEqXWV19cnNWva09zu3P9A/Ypq/3F&#10;bNalv8or641lzmMWyGDOBN7kLUMXpPzy2EOvXfMtXspXNq+55nqgLDWXb8jg5oeR6V6fqnvSRtyt&#10;/a+54ZD6zfe+Lca8ZfLp9Df57bi7bVZ/B/b9jay/Ifmi4H0nbdzwUDrZM8fDaBaLbgOWOAZJVvY/&#10;Pe7AS2G4TwdYLhYtTCYlM0bSpoNZnNcJba0nOXDA/LHsytME2qu3Y21t0djE3AsAaWuC5Y6hN9ly&#10;AMeDT44zGzePXV1cqCqntPuYO4SdiFtkWKeEQRdc8Hgm4ZV9dbM1YfWKjMUjtz/HPl1AOCdzLv5u&#10;Pfks6mwQoYX+6r3HXWjOQXG/mrsiZzFoTir3jsI0bfvZisjxmQliTgFrL7/nSSY82Mud3x/yeqIL&#10;0EizynDJMhNCsjkhsOCh4yGvbD/Vy+Atbi6CkslLnNFnBo40Dp1zYltaEztoGfgrx6Fl/7V9tmxk&#10;G0Rynb3i0x/e+kPdymxbXc4EoOXHIdtODMzEfpKNE3ngBH3vzm7BOpIeCqrbJUxRyDGfaTFo4/OV&#10;cS5MTLvKFzvo+E0qTQLj2pn4z4lbmN0E2SnxCF97rxBFk/45TN1JTJUl41xwyzs+LZDfRSM2q59v&#10;Wdr+9O8OSqnaST5eZXAkqZ6PSAibyjPVscORqU9wpq0+QwRktGXFnXRUl0xKuxBnwWljJjhw/xVY&#10;vG5PGzx3cEXjSWrx6WW/k7bsVybb2EHfvuoj0w6me0G0NgndnaTS7Qno7sLFiZpWK2/88Zn4Oyou&#10;zk03tE88QqJL/i8adn7NK3uU90T6+IPsq0ecXJuH0jSMkDvQwPt88jye5Rs/ztNfdWjpmCTNRGTo&#10;dtFLnAXlV4ud4jGfzdnD6O6T9GLfoTH81y4tW9nS8PJ95HrfnykY+Svb8QteayO6//DDD+3nf8nT&#10;rh8/Tq6eE/Lp/70xJ3IatN++zYXOTJq05wd3ve5d3GLVU6YWsfQn7eA8wfGzzEVToAzNmcRODnVx&#10;7p8/fF+9v/mGjYw36Qdy7KHzQ+o/fZpFPjy7ALL+C93pP+NffMLiwD0hUcCeFqPYkyz6krEZPwuU&#10;dAZdeDRe5RNN+gSDRThyrw76ckRp2/HTbW/H6tb+tWNtNSd+eDz9PK90ngUl5b1LsnaYuMVzP9ra&#10;3+36aOw6MTZ5fnBm0jRx6+QDdD6RLTqzYEXLm0fb1z4WYclw6h44KSwtXz/nBp3fA23F4pPGE3dt&#10;1Pr4A1n7oDn8xP3mAnVtk/T8TueKSkvDdve1X1xxPiSnvv0+k/DNSXR05rt95kkDnSeIz8rafPKw&#10;TRnI3zPOhPulh3mkMyH3VeU/QD++GD35AAzfya97IryLikX4F75ey762/KOmY4/BWPyX25Fvy2Ae&#10;kdvovkA78VXd44vGVucV014sLmwdmk+6W/9yu3Rflj6PLPJduoeNm3+SmgK5AJQTZOOSue8T9AOx&#10;MfPKqVl5RqbjF3Plyrntlc/CtBDsAuPRo3g52fq1P9Ew/Vf/+PBebEwfx4msHdPTfnIQeeccQf32&#10;GXj6Y7RLfzhjb+qfcsoZbPvMT9q4OCO23WBVTU43FaMhW5rLiz+SPTIGubAd3SzCGVty3mF+P/EK&#10;O2NC/6aEHNEyLSNb7DxyjXx4rB5aqtutXe3MgYZ+qw6OmJhj397IwEee4qMroN/SqybkjQzn3sXi&#10;+NqLAmRZKO986VtoNI+k8qaXdqEFWhZehTFaCpWnTL8+Ojb2Um/bz7QoFedkXsfdfnbkJv9c1Jun&#10;QEt6voJXjUoHGU8uwvfp07UZfznQja9/+9v//ep//PWvBCpHMXZBcBpjtsaVjkuJw4xrxr6FHU/R&#10;RIfOdNg28JA3F9YOTbrIz8BFOvj06bh28j18MltABe/ezathyfjPzEdcOCVTb9A59h7bTaxr4xg+&#10;OvbzVflqj/iArKuLfZ/ejR6ZjBltdxbI0HsCnYAbTD2Fq+3ewPmUwyvo1YGW0zV9Y8//zVU6Zzmv&#10;Lr0tO/htmzYuRGtfGU+fse9tMr+m75tLVcfMQ/o0cIMrOjzy1tWe7l3UcRPfzFvqk9AvjYesxp5j&#10;3quutjlj1bbfdvQkV//YJH/zhpF5UsPcL4R6Hjz+9Rus4/u207b5Y+a7G5Pqpu8IJiPuiY/EQf0Z&#10;H+MZDZoXxAff7hPgESpsT+yFv3ypb63eK7ctvJyapMk8wbXt1M184PZn9WmbybWXDuSNPNZFKvvB&#10;Qat9JjqzGXpet73ttHnaUmyYS1OoMxwAAEAASURBVG4ch0za3wu5jp/Qc5jynvjZOvQtOrtwu7Tw&#10;Bvg9f35G2cgc/x05g/VCLvU7F4T/EtTFH5Hdb++iv5+hO3Fp3Ljzkxsq49PElVFhwU90kQG8TYxr&#10;j5at/G/6JZe8y9qM8yh1fPohN6vwX88xjNXBL41Tvz5lA22AspVzy1qRr+ojbwembnRaG5KRX4zH&#10;Yxvz37s3P+lV9sofXZLDZn1k9DkMjhzxdej9HtDITzSVTw7c9NGbOZur5U5xM7lPrtxYHz1Hj70Z&#10;dePm6VMmE6tSMJnpRkevzjY/+DF25Rp1wM830ZMtZn4yfWL9pw49POz7uGFH+31asGNjaJERzBtg&#10;7N8xX/vlxgzbxUOr5Sevj7/Y9ws+HXeX/rVGc3Ro4ZENTePYH0F1i/ozXpB7+jv+/KK+uspL+eMD&#10;0HaRQ/6IJdIw/+ccK4o03rRL42GfMvoVTvnof+qn5jffV5tHTcsiH9r60GtA8XB6zIFe8lm6+8rt&#10;PX7SIj872KqvPmgfPWzZY4+13f3dbtnK4/jPgHkW0JnYTmH5qYzFxUX2vqT/trXdecpTnmd96cda&#10;eDpXoGP/jhDow1Hetc+E8Rtzksbpk9K9P01f2owd5Rq6PM9HbptSb/OT+Jo4G/u/pL19Rqk2kw9G&#10;bmU790llY6RbFYHJD7c35Nyy2smzNoHfs1crH1/klJueoJ/Q0YMSZAGr59p22+z88Ko/dn8t55P+&#10;s69d7RoNGA3m0t98SKYFMrQ+vHZ+ddE5/C+cNCrusc9FN3ppu/mdHXp+Evv5+Q7s2HD9iDcZ0F1Y&#10;nnu822f5ccdtv8i3vtmtdtr4tCwslo+x6QmlndBSD1d8vQBtDy1ba51sOPEeDU7uf9EmBxO7ziFf&#10;6rh4jbEczHgdvPQFrMmxdYtrq8y1k96EOV0hPGLXyDQwheZC9MB/L3Ra890+seeMtUtMMfEY/meO&#10;glr5V+fDKGXbFw+za1P7tX5ywlasGWtXzg+sHRdnHt4aGSavTE1VKv/Ywrh5ZNHemAwuvpCj75wv&#10;zFru6k/ntT85jPW1b84xtEFjcEe+vUlkpMh3cF7D2vTyEf6BfeLfPlsmjQSmzpq8uB9+9/j7NusL&#10;pqzVJXHSc2jN/gRcTzDeXn0pTUMmhuz31Rrd1Xf97+bVhfXRHtvmAvCrDpDCLojEGM/k0ABK3W4x&#10;sn9dgEAtUOVmt99OUuCt8Ff7COtJVlBDne30CgEdXjqeSWAc+y6LSJLPNSGhbD4/5hU77qarLLG/&#10;sl0Qs//559CIDLuouPUmRpXl0Fn5yKPT7ALFdjDlT9nts11Phpk9dBZH3eKu/o47uU647MLEDM43&#10;7raxRa/H2brQ5ETV3WyATE7MvF7IBQm4y19929o5cmRTWpvs1FeGRO22261mKezGlzv4nWPvSVuk&#10;RbZgMqzds636J1hw6cKIjp2GJvX0Yu9OKJ7ISzhlnm56E/pOvtGHv51gxDsy5gD9Jo6055OZNIxc&#10;9n0aSyfWR/epVz46TZwQ56nPiqeM3BsPtsXdzFC1QzPJAN4zwTk2iLRcXW04dmrSerTZ/oifPwuR&#10;C3vnSgi1iE20B8+ErW1/Wy71n/45rx/C+6mX2NOSLSwAjc0MBrNQsycWZK0k+tY5GUArxRWDf8Nu&#10;5LAD6Ng+GXrPExD1R/ZBywl2aOIB6I4XGO1jzZTNXTKxfyR2wdkfuS/aD5rTOBjwVh6FZNrtiQN0&#10;Xjdt+3xtWzjT7Njv0Gz89mR5cF3oeN7tvO3ZYX10l4mHGbizdFEdO5FHe9gdG564OfZZ2RwuLdv6&#10;I9tYJfsTf5U5iPt63G277UKgNOR6bPvFGOzkqe2zSNNXmmUA7UVfNhc36Ze1v0GpjZf6b7dk2z65&#10;eRkWX2ha+2Y7/XvoPknqZ+3f4QX6e7KVMTTSr3unFc3JdRYJEC7d4MuRPuSwWOM3F7x6n53m9TYZ&#10;IIMvv+Jjf/u2Np6AZbN9jZ6LocrR1B/xTfUDJqbggOae7FrwI2tf/xfbfvjAznmCIK94Q3sX4ujQ&#10;cSF1kwtOjIbJLF7Qc3hiMQvNQ4ucPlM/4yUZyZCMmvbUO/GSxvabJ2Kt6f+jSIoL7Gv8/fXXGafJ&#10;O5/7QvF3+c37lI6e9ggVKM8QcsOQnN83dKRuFmEsII8exRWz4UUesFs0fswr7pfn8t966HzlmN2m&#10;fvSdeHDz2ea/ujb64pvf3qNzc9fwbFvzjeocb3WB1evXTtw19o8/j4wh1Yv1K0+F36/UbQyarY2N&#10;zpgRWtr468Je7RrasQNojXr6RZ6WOQgsL+OJafwe7/aJM/vDyz6g52xHFif92782V7Hd4FgEmreE&#10;GHvvtsffoVU/R46e1EfWyT9tXnwLtoWoMReB6XFi5MhCdvkT351T1GJH5yHw5e93efIOmV0gNZ4/&#10;Fy7lqn8FtBs57hheObV/2vdZ/me0S1efrvvGh85HWN9FjJd0v0Tt2O9LVWjwQT6eslxa8uy8lUZ9&#10;PtENbL3t9Jfbp+rXv/YXpuyWYWm0nE/TPfxOGYzxfRZcM7a9zx2XYmPHvqX3ejv5aWKR/9EV/7ba&#10;93iM16bPcvXzCuGT0w5xdFbOPkmYxdf2l4RC7XH6GXR4G5Hdd6zvunHx1OfoUL75kMMHdNxJcpXD&#10;qk+skQx35fHTeJjnoG355LSf+qGlaGNZ+Xf5CQ99b+f+czFl5mvDnxzT5vJz4m1h7DC0t+y5vbUf&#10;uZh6xXrqqE3tIzekI8fL0W9eUTfyJR/Ja6k3L4MrDj/0VblzjjJPpY7d0N6LiOH4FOnFvgthwNjt&#10;rUfGSTnJ6yn/9l9/++q7b79LrTx9+zzMm0uMNfuELhp4ipkZt6No/rtIEPyxU1RLfWWPDc1NPQEl&#10;nl0oLY3c3ODvTfC0Z/PSjD08BTwX6s2pLXRmjpf6nMF+9T7j8MePxtnML0653+40NqLDD7VJZHna&#10;va9go0+SRu3/qt5NvK+B3O/8sHNgbPwS4/JvZPMbtT3PxyMLFNpayLcV1//ME6pgZbO/tnqWh6PD&#10;C5y7KfIKOjbuQiF7Jed5hfDP7BfIbdA5joViEzwX6qvg9qLYsc3axRbsVvxVpuiwIO8IVbwnL72M&#10;sdKPDDvWbbuleR1vbKa5xSWxByaOJibqFzk+fwvkdnHKebryxlBiGX3j7dOG2wZe5ZG/8pFPvvvL&#10;d/UPfqC5Lf75HF+hsfJ2zn7pT45Qy/HmDW3NlUZv4874cWmgv7TgAjZkv9nvpjSVa+djrJ3cOrrb&#10;B73IduZXbDCvfZ45qTEe6BvzdPLJF/R+0C5O7MXdq38b5sv5k368N1iG2oVDj82F7z7O+ey2G/3n&#10;Yq24uGInCG1XfmKUPbJAdvSk64JyYNv5ZXA9qbEXk9xA3ZsYEhPsj8fg02X8qM9FYh5vnZy/b2FY&#10;Xra7Bgep50+huUDelR/ufCZG+H9g7WKxdErgzTw4eerT4O382c2ubMtfP+Up2a/zgMD6BI59F6b5&#10;GX/way6oyod+uxK0zwbvOQ4/bctXBTofuUeXxFtytrL2LzefLO6JZ/xBWefrSXdlWrmKWNzho5xu&#10;aLd/Zu3M/EF5H84Ir2jYnGnsMKbot+BJkx2iZeS8bxQm53VOH/kTofWNdqsj2sA8f96UZP41Tgna&#10;1NWOOYeprPkJr45v7c2D4Pvg2m2/OI3xARe/yH+KLj7qn7qIX8d7/kWHHevsN74iN/2G7sTy8qgs&#10;w/bGkXjpEbqnanhgDh7ll4BT85vv1YnK3T+6FvG5/2hZ2c6x86cen/PERVsbXOvAobVlF88H/dJY&#10;Y4bI4i6939vC6+dV2+XBf6UFz9/x7aLPW7cm3/bJseCD7Vva/BHIGQsr826Vb/uVZ8tGpmmpztpB&#10;1waTL7zI4E2+em5auU+rI7zNk4d+Of3OWlfq8lV7ph85vx69o5eGR97WJ363f2wOwmn7Edyffszc&#10;r7KNjUbi+cb3Q+ZkYOV5k1yFf3NFOHe8Tf1OPfAjhhszfwn9i1epzJe2C9bFwFF9i8tvbTv1p81x&#10;Ry8Q61dpOLrevGoPVjl1SxTeRet261Z329x08BSYNxJO2DzlWTvvmsOTCEmWztqqtOT/fF7ryoZy&#10;pXkNmd+mrzUvpVHt95D18sPqcmxJtm3z1LsPIoRm6R4+ZJGX0b7GxwcP9YC9Vud9+nhq5lv9ytwS&#10;LsoHr7Y7NB1vP21djp+wF3Pfvo3ep0IcuXjYee8LZHOLM6aEy64Zz7g6dGdf7m0are+QaKjhTa/n&#10;uFH5bv8assgiX/DLwmWLlAejxe9zo9kVfy0f/T0xKTaeFxDZ+yWNkW/p7/aJx14g053C2k/x0nIh&#10;FOXqZdt/DZxL8tG5gTglZHW+ANjg+QCG3zd+XvyGA7+Q7e6vTZy/ppdf9bMz3x6WTOtnUeVTsHMQ&#10;+2J/H5a9fWINcnhvfoHbhyHwy1ufej9FkPbNR+p/D5ryc1MF29FhbGh+wa7G2PlrfKR+54RPeqVx&#10;Ci6753iy4xMz+ztoYLQB3Anrcaby7XgmUgtr4D229fSVEyF3ynVCdU7oneBYTN/OsG1WwT3uNo7m&#10;8776ORKj48k40N8YzvHbTLR3QaEG2sRyZIaLNnn3pEOkbTDNIugMIqsHHZ8dH42F2oBVa8FXgRKk&#10;8oqOq59A2JOxpbk4aG7Z0lfnsxcmLHxIygYfNOH38fg8OVZ9j55pEhh5lAPbOVGbXthF+ExwP77J&#10;b3HBmUbF9YXvgt/00X4vWCgnB316crg89NoDwnFhF2N1KHTIvQNo9T8JSt1Otqt3TjzojP8FwYFH&#10;v4eILXNyXhrHNmisHsr7l+2WXTQjKnktPsAhH4AnznocnETYXMgQv6EjhsTvCoIHvdCqjokdT/GB&#10;5d1BAf1T3rqTyG88exfZxOsMqibo7obRlO6SUBc3got3pG27lQcbd9c6HnzbaBG/kRGcm7qm3R98&#10;jy1fTrAmCc5k6Q+avqx66K1i6EaWiMlGgC5g/TR2FXMpoyX5g+I1vXy2CzKbfJ/Jeei8tEuJn6/l&#10;8bLseRSeZobH6IvPv/iZvHrF9dUXHk3Vk330cRIy/RTKTIa3PtvSozO97sUsdOGCp10M7P0zcHag&#10;KkLxtAFjj3l94sqNQf+4n2zdvOwT2zczw28+XXpootP8GZvQh7w9waqcq49+kMWZVL7LgkC5hJec&#10;RYfSaP6wwDgxNWX2hyZecMmClhz49QcBMIOfxRl5mx/2ghEaPnDa/sSTxScg56n/Kb8Z5+KtfReA&#10;0fBqRn1ZmSd+/S4EmONP/b03MjgZMymSd8nneBeKDtu2U7efkG8bFcrkFOOA8UZ+m984zG+nhe9e&#10;zHWRePFdAABs1YWzMJpcMP2klfmiB3mD6ajFYddyk2h2lLf5Y9/igKafQKi/Yk+xt69T1vann+6J&#10;PNnpisd+MGnOc8MAuYIzPhs8+8ryVXna7vh82o6c9uEtbvtX5NSen7UDy3fHnxSk/kzgrvqxE134&#10;7Icf7td3s/ft53nKuTT1isODffDvGBt9Z1wh34lvDgXB16YyT8mLbxeQvgj0tPB3LizDmb76Eps4&#10;+sPnLJZXxtgtvePiiYrf95v+qfzkuYvMyLmvwF4+5KXfHOuPxoSZS40PbnvuPGPK52R529uKBzHZ&#10;xarsR5PS3a+16R7bPi9uObnUPr2peuz8bewK+2VuUvJbgCPqM+5GpgXyATz+CPD8I/itXev6NiGn&#10;CfjMl28+5MB3ZYh3vshi/Prlum2A/h9B/VHbZ7zXv4M+OWna7f7KIn/v/B7dl7F3y7J6TzvxtVJM&#10;DI5vwyMMN/ckqoOUPJLFoe1DYqvxIW+mL//0c/qlNjlBBW4g2/4sln3Ks6Rf+r+6JnZtJ6fJ3ZPD&#10;Lb4335zYNjd48/UIvf0GP2372ViNYrCUjU6JpZSJZjZ4XliBU3jQKG05DRVb/IO2tHbbdoyY+qAF&#10;0m9Whhwh/YxfGGJzT+a2L/aCw9ERDv+CSzb758YC87t9/fKKvjza19pyvthufdxx4jToK6hOH5El&#10;+qamzrUn94kfuvf1gZU3PpR78/Hk774tpHPp3Jkegevj7et+65T95/zLTQP1RkrG1n//3/+7dnAO&#10;KTZ+OkIaF81/jeFs7FO/xjbG0ZZ1LGRyZfJlcn4umBaPr7L48bxw2fLjW/nZWN/fbY3Y6O3bKZy7&#10;hkjrvT3DOa4LtR8+z9tD3r1PTPp5oiyua+Mp2r5J5MehyeJuTOjvk/1M3xvIUHnDm09+Yh/6pU/1&#10;dc5HDmWF3eZgbLrFU48GKI3gos+23WTvedF191Pbm0Jzl9QVX9iURr0VCqEbCQ+d6TtDO/ZOez0C&#10;/CoO0o/IBrqoFH+YQ3U/gvgTH/y5C2LiWqz7DV/zk7UJGnAP+ciEdtqGPvlKM74G5HmfeWPcHj1m&#10;HiiGPrzLW1z6Zpy7z7fB8wuJiMwmOz6SQwztWgh+Ux8Zsu/PRW9gHqXd11+3syeO5rdK4e38j3zX&#10;57JB+CVH15aRAf3aOvGwuGjA+YBnPi9hyirPo770DqIm7MB2M38aey0d5VMv/4xucgIQN5vb2WNl&#10;Ur7wG5FSIQ7n/DU+ygJYoydxkCcQYqOZn+/Nx+yG7uhAFjluDIs2XrVBym/fwAnVxE3H3yPP5E16&#10;mGNM/G+fIO/Kb39gGnaMPHbaGtvXdvzJDRgRiD7h0lj0++yN5fho5HQeR767/choHSH6PQz2Wh5+&#10;Bntx2P7gTI4TpE+ZHC+vjYFtYwuUL4xNpp/PWk3mdemb8v7nntt+c3S440rbhEX4Lm8+YqyhPTpv&#10;7JxYjoX0abKRt9v4/m3Oywpp/pSrOIn5O/5iy/wVtH/0h9F//GZ/6Ayum33Z0DzzUx4G6YJrcJR9&#10;zLmPm3DEQxfvI9vs3/0KfzR9vnSRmM2ecz3y4d/ffY4ILqbKfXv+KVJWxqE9cg6PiZFRcuhcF6hj&#10;u5XjN7gPf+L90o43zW2Pvn1g3G28RE/ytD9FJPZ6n/VB8j9lrg9SvzzU+V/QXv74fBasy+fwGk0X&#10;M9uH3I/SF7tkesJvdFjav0Nr9cTLPhlW3B6feMRjy+2vfmtPfbTjPjxxElpLD86z7bZXP2s7g6v8&#10;NagHOy/b3KQ/UYl/Sv/oWeTs3338pX1a/+qLHGC32bkw1p9bp2plUCYOFu7yGQO2LzMqXG1vOhOv&#10;K/uWSxNv+qSx3KhPg9F1vLPcskUzfRN4Ow9gE+26n3bG453DeZtI//gqeM1JxdRmOJERhPKR2bn4&#10;rePUzvc+/fks+939JRwEMiz91/jrt5ZHFnloZXvijj0nl63t1L/G3Tr81AmnV12m/lS/YH+v32z7&#10;res2plo6+4Sy8mTRqU69C+QZ+ZLnMocIcuM1evs3P+uTmMfmbfQ7X2un0TfCs2ParTn37SJ0q6zo&#10;x2b44Tvzl5v4H9mHCdT7839BylcOZRdOyjfG8Z79icNt27lKaPaCIdr5DJDR/GjiK61b7DzEHxg5&#10;Fr9F99dFZ3Dvipd7vQYQ2ZJ2xz6pXhlsP515ZwrbcGN9cRRWjtbeXyvjXTJ7r3EX73X5Hpsjgq5Z&#10;XzKkNn31GXtPeeaiplY5Vzx4i9ttfaF+dNb2ap86tnb+pqzypYz+/ct2bzIzttyrXUPv+j5uKQ3t&#10;D/DntWai/FVnu/07/vYb5oAcI+eJC+e5r9oeFi822pjr/PLTHXfGIX3s2bz7wd358Asij4P119rz&#10;ugBc4WKimfieBMto+UC2Bdtwy55Jdu104SR566BO3hkf7AVBr7jhACfG6xhOAnOcnYjxLk/r7CCg&#10;Dg9KLH+/wTEXNOdOT/x84OiwBjB8msyzcIHF6oqehSTHBtoOtuHeto8JZpM2xsHbCQn+5PolA5Oy&#10;tQ+aYMv2DpbS56XQaNu0J4vy6nL4altbHTm/9huG+duFH7g5PBdF5vVXLfIVaCKuGcPnIS8dLMCN&#10;/EfX1O8CUht/4cugrxP/kpM28kog9Wd0aRLOBPiLEOTaOVsy14ZBHFtPXe3QxaRoeHBaFlU8mcav&#10;nz9PiI5Nju2iC0hXLD2dYRcYtGefGLF1yxf+ymN/+W2ZrTLbZ3ux1LLTpjjZZ0cn8nPRevTRsK8m&#10;C383JuC9C/3LT5n9/tkS11eAjvvE1OKwMXVhQNvFLSeOT1lzcNHR1oXJzzlBI2etlTKJAw+2RdO+&#10;5ILOxMXIcsmT8v41nm45R9jUJMk+T15b7qvtJodUD/J0UfLCSGJPgo48TyDH8mYfoKwnexaVI2tp&#10;n+S+ba+EfAq06Yf0Dx6lfWTLpvDbtg+ZglT7yScxmIvO9Vv6g37RpycbZ5Nj1oZ8zL4idGH5rD1W&#10;T2ry6xPY3L9i/n4NFf0o4O6zHdQvPDrGRuDNWWi/7JG64RfZlm/xZ1GGnHR8m9gB7T/UkLrk7PNK&#10;ULqxgYFcDpkbPE5sh0H11H73g2tSCJ76stn4y7bVra8cQdT/DGq/vJt+KJ/Khe2XQWedX8/NJV2E&#10;Dh+wdrZvkdjFWrn2me/xxd+EQL02P/00uVa7WWC+Xwn9Qy4c75Os8D3t8/e///3IPzGHxvjf5G8N&#10;LGwnthvLKTcu9ffBMjb+/PMPvTDdi52RZxa7xxguWipfedD59KvFzKG99cuXXYQMHzKk2NgydnwX&#10;+xhz+a43JAVnF2a6oJhX3imX85svjo3wl+vkWq/i3EkUvvnP5+H78tZintx6+0n/GP/tQoi4xre+&#10;T7A/+452myftA/Vyobwxk5/Nf2Pv0omsHcOPzHtypW7jDK0ZzzyVnAX6c2EBDqg+rBelxo/Th+lI&#10;ZgtI6nphIz584pfAqy+yLvBFqPZw2zHVAlzlwIZNqxfdU7c2Um6SvLi/6f9pX17B06a8StdC5FwA&#10;CfXyQH99p28AC65brv/S4OkP+MCYy4c3/Ran7cR7cXIwOox9jRfNCaefLh3bLrJoXIilwvt95P8j&#10;8FtupY9P5NkFC23Bnuj+Lo1RpdW3PTcWIlN8/ITX4x39zTav+cfxy9Ca/td5YohEvBegzWt6LxBy&#10;gP6fAV5d+H41VIwPn3Ey/JgY7zd9kuduNKZ/JeQzQA1KB1Y/4Xw9BZy42KeDmrdDULz9nIVXek5f&#10;SFnnkhMXXyePilE3a5TVYbF58o75o8fpL3RTZys2xa5tNKuEzQPRT67rXKhj8sZqUNhMDJ440Wj9&#10;v7Gzcb7lS1uAy0XKde/a+dipMikPTuuzfQE5ViKsr1cm5vh1n9CGj9wAidbqiSbcueDlCa7x3y3j&#10;yKP9wPTz1WlL29ciycqpPGSr1+I43riOpae48t+2dxOcnGxByJbdjUm9+Jv9v//9H199nZuuBH/z&#10;fah8/XFjkjMnlyIuZ5GHIHL0Uyfx5G0cbt4ynruR5y9//QvDdW6mvZj5OXieYnuX9mFUXOMW3uKv&#10;F12PPcMs5RkDODEwtp3+NvO9uSHKuhe5Rj+WkMOcT028uTD7Kb831faJM9vix8loZ6Qp7g/5PVVt&#10;lYmT4gmEwOUHbRmeaQJwFujRC4Ju/IuZtHEeAOwD+D5iW95Z/6nvX7Z7s6wp3vtcYN0nvuD6yQ62&#10;lk8+XXNHcTG64F/meIW+vsVv7kOM5pffvIGg843Gx/h1ZYuAwRy99DF4jZnkWnI++/6Vz2PXlX/6&#10;/ehdpfO1+ksB5ksdr3D5ceaQzUfRQXyauy2+i/dgj3twvvBrvGRbiX+e2FBdGWIvW8AWu+ipHV17&#10;zt6cGBnST+f8+8zLYzM3l7iB4JiitGb+om7OH7///h/jy9CrjL2QmX7GD2XN7+HIv/mA3donx9aR&#10;dY6VTQx60hNoOnhTPjaOT6Pyts9eMCe+Zw51P4F787xl2DJzPjfq/JJ54OahztXPegxeYmANcfOb&#10;eBLLk9tvWTaWJg9PeVRtvLteLBZB57FRbvAnvjqPLD/nAzv+xX8IBPCfBx9mPqG8/Snb5auv4GOB&#10;cmD8OovTyYWpR2faTv7hfz9LwNaH1TVfOUQaR7tvu79xuLSWv3h7wrOfP8vZVRu2ne34VPCIMf2i&#10;sZb+vr4xNriI/SZvEZBnL57FX/9vX0D7jr/x3foj437sAIhA79GjRad89Fj91s94KtP/bUE0KCF1&#10;8OqT5uDoVB2jVXDZQptthwY7dKYWf2vv54Oc59ivcOUwX+g6s9S+9Tkqr/DfceltnpCatkeu4MDH&#10;R35vfEQOb9Dbc+ZI3DY7p1vdHPMni1r/8XDLXvBfHVKFUdvz18q1+eeJp2+/Bvj7ad2xl/2bVvjm&#10;zzGZ5Mmtx1PM4DN6mnctzYmF5hS6B0dueva9EC2t/Vo6y3vLX29Xl9JMJfz1wRP3NZ3ltuXldxpM&#10;NI2/Nm6W1uI7Xp6du/IJvQLWVWOg+qsFf/C1MbsoX6KvDkkm2v7ieH2hTftFtv2jHP6ZD0zeXOq/&#10;vy1fDB5AH0XqbNefq6f43FiFMHOeGcc6P0iMlEZokjeU7JWeo6GP9sZHkVI+/XH5WxbaPLW4lSn0&#10;9gLkyoRu+2b4LLANW4HtD/b1QTeYEm7kGxvTUxs8OlfUZ6MroBcbAzTXH461A1tv3/i4x4uvjbch&#10;VK7DuPafxr6vNtfcsyVsNTzgrP3sP+GlLe6ato0ZnjcNK4Pvb4G8s249PJQv391Cp9uzzgXXvvEU&#10;qdAk+8ZMHwTJuR7Y+Vvlp1dk2E8R8uX4i3qso4IjTrZd8SOUtb4UlgydzJe+BPBBZTj7W0a3Pfci&#10;K9i6tdWuHRkfF8TWPMU5dJXP3OXMq0J4x57GV/C9AQe/je+50UhcpTG/RMcvwV2ujz8wjn22ftcG&#10;Hxhrnhb5CcjqhFf+ug6XeF+QQ4yLS095+2BstrGt3cILWVKY7lIQU1/Ce5iveJd9j/4umALtn7DH&#10;rhtQ6NeOt+YrMy+Gi9bM5WfOquyFH1PPD/To+vSRUTuwdtk2m3vWFk88+PDULZ4y9MHabPbJO/ps&#10;fKG1ZSGS+bu2Jw5K4ctfu85nnNp8ogu8yTptvu9GoblyK1y5boTIeGxMjpWlI3wNITgYJgqu4ho7&#10;cQHbwH7xMUyiW6AvnCbQHoxh9mSrA+2DcRN7Tj6cfM6kOfzNGl6BZIpS6QpWrx9LFGb6lSR7EkT2&#10;q3Do966QM8kjpwvElUHkJhoZYSa9Y4ROpOuMkXd1XyOtro533xY/tLZMMnTc8qOnOrLit+Ux0rVv&#10;8aSDirLHpK7tTmKYxQuD7nyYR9JzAmhrUXpozyD4qxPu+mVky2zl8ie6q9dz+8rkLw5NAsDqv5PC&#10;Rfq5FyNexgedNxnAX1749wQ3tWylfBbuprOkOmV8nVdch8EmTe0KKg9oD0rbDCLuW/srF0vqFtC4&#10;6QTX5DV/M1FPPJ2kuPbWDv5zAFBmoVI5/NFL6Ss+sb+73i2wDE7qI0vF6fbsa9k4QkPXi9TRY2Ih&#10;2zPBruzqSAw/NPi8Nn70V3jlVxx45J0nJG4J0b3lgq+dxa1nW/IoK5HsT4Jjk8RD8CuT7fEleRZX&#10;/caAkx7QRBgh2i5t9Bcmb4JPfXWBeLmajXKilouufDKTfhPOiUcD66fS0+j34TnBWiy2IEdhxJv9&#10;U3bVpbSTnF5mjHr+IpMcY+vVl3vXOgK1wVCq/jtZgDv196Im+wB9tU8LwmG39WcO8XvKAr/2O/1r&#10;654DEpw0u+Cid5XMzkxmj+/jiOqZgPVqubaPLOjvALY6lP+x05a9Iv3isH5LnjZg6fv4rIBrL7ao&#10;OXSY1t45enWc/DdP0hgLxMnGbBtpFxvuZ+Jt9JOD5BL88Pr222+rG1wXeYGFIPXs0gufYjS479/P&#10;799WjtT1lY1tN/ll7TFblE5csRGfBvC22LC5dHIenWcCTbelo83kHCec2lrk19/F2omHVGzd1S58&#10;xAu4+lL2tQdiZOsdk4Vd9gSveTlEVxY4LkR/myetvH7TIp6TJcCH8MnKbmtz2wuy3+NsyQrfotrm&#10;Te0skFr4HR1mUkqelQmt1c+WLnSzvzB3QM5rnslem0bXzhe6+OsmsLPom/bsQA88xE9pxu/yytKt&#10;PqwV2W97GLOofPQ6AmivTFv2nfo7qdhburZuzLhwHuYaOuSQw0++TFv6rbrPfs4HPWm9TXHxQR/Q&#10;SUzv8eTQanF4JKaCp56euxjqqaXapYznpC5YF52hHdlS/1P8qG5hdB0fXXonx3VueZDsezrRGIwF&#10;r5of2l9ZTXzNPV1o/1eg4zgCD+gYf2zxKH6xi9/KuRV7vNstXx1uNi/5Ld7rLR5uDNuoQHdzwesF&#10;qNdt/+x442/stn5Y++uns4izdkWPScY293g6fDY2+HpKmg8jL51X76UFpd5J3q6O9Izf/Hau45nH&#10;lFmJbbuhPL7em0x2LFgjbdzSbxrnmwzGy/w1/7TipQ/WZ5U/X/0tzcR2T3TbF0a21R+JytUGZ3/L&#10;Sp/ew8O2Y3oOa6m0aSw/5+6RF3bnafhlf9vXgIfPId3NFj3ts230ST68++OxOR5pODLdMex4+wKx&#10;dzGIvuCu49NKWmVIOpKPvGgr2xswhm7kaN6ZPN7modnfjove2z/aNrrDbb7NIlzHn5S9S77n214Q&#10;s2AUPn07VHTEg7udGKNh3vfNN98SqHgWO+QpF63WHl61aj4Gto03I3z1a8478jMLbdva5KszBouf&#10;OU/Mzb+8dRRhjdeviutvfBpPTq4qPry0EYN0cUOUJ9kOmcac+j4FesaYHyOzp9E8ceZneyD39dIZ&#10;h7SjD3sBegDlH3OB9oIUNP4JeuAXr6ZOuQtRaxPteyE39nuXhZMk0WLXh8FVv/Ny+qAJ5lw7fshr&#10;Hgd39ETXwt9TRyKKKWNMn/AlG76ZP678JXq+tgxd465X6wL93zlVb0bLcedGyZUubLv5Wwxo23Zs&#10;lPEwm9gdf3OFT6E1r3EN9y64eevLM3+IGbnow8GzH7KnPfuNnmyxgFbtFD6/5CkKcqED2APQ3xhs&#10;rqGOjHtjnGNtyDLn48FvOI5t5SP1bI9X6WVrfomudmj8MzHDFr0pUB85Mq5NhuaR/9hUnQ8YP+I5&#10;co9O46Pdv3FGtspSGvcN8nAWtNtY2/OxaIdb+T3x6KmtJxk/p4/oR9u+8ZbjPaeeGzvzVHCm5ObM&#10;Pi6gyR38+QTzt5kT3/MpdAGbvk9c4ou2clWznf3Reeyz9BvPxhcxnRidvDt9PFFwYmpsp72Ls7s+&#10;Nv1y2pJh9Lz7gjid12AnB/qZJbGcPrWA9xO2T5IZL7Db1bNlp+/aR8Mf2HmFBy0W1lfoLA3+Afj1&#10;8h+9YvfnmMP28Ni8efySKfO21ImF8detv3jAY+kvv/KKffneYr7xzf7qJubh4rVl2jzb21enG9KO&#10;3jv2wAXb9ptvv6kujj/nTrVuQ7v9Nu16njhNWuem7id46lf/+1oc5W/69chId/T6l22MOAIdAhOf&#10;YmliEf7YcH06etPfTwaw1eq5NsWvsXRkZX/A3mD1JANY/y8dPtdm8YoT+y2Mb1OvbfA8uNCLZjn+&#10;/PmsHaVsdJ18t/12/RBp2rY0j/lWnpVz4wZObcZWgS9dwGjF+RrZ5xxL0dLZdbDVhCyr88t9uk28&#10;47u5e3lsmz3e7dNeI+/0C/X81DL7D1s+ae2+6mb4B97ysJUHCqkXQgvLc3Wh98LrWN/yP9tubMBb&#10;/0xMH9tVWPOafBJfzVFv58a2PsBxLtYsn8qbr9u+/MMj6I0yYnfyjtwxLeFsXrB+RvFDpRfX1Yk3&#10;DdxYiMYTyOwP3OcB8UX69cXkaczgkYFNL7+kPR5yhzWvPvDwaOO8U058nZfL9PFFjsqasomt6L36&#10;4Leyr29bPdoi03P46GmevnSUP/3veEH5E1ACa4+tu/QMbW2aY+kTs3VtJDtwOhdNo+YYVA7+0unD&#10;ALHrnstpuzLDqf7sbv/QlLMW2GTLg1z8S+bDy/HclPhKN3Zkw+Cxjbmgx45/zdt11g4XLcQDy8sW&#10;LH/V0aJl11fY7XrUtivdI0blOnSW3sX3+AH99Zu6iYHhq1wYm35vu3koL/Knf12yRaClv7It/n2D&#10;2cTw63qvQF7crdstmupe13toqDex3Igd117H0Fb/Znt0Vz75+Y5BNtuUpr7XEOwErrrKdMbEzIu2&#10;rjuvvhpfsWFmWncfoVeYOF+a9bGxO3vTWf4w7jz9xw/zU1WpPzyxah5qm+hyYigRVx2eNtq5kzY7&#10;ptk3T8cH0LufSIsf2Dy3+UeZ/UgR3IlRZX8E/CdWNu/TvTzrh5c06N+x4uhEnidMfdqkHuQ8DKko&#10;gNhJks+A6YL3ocDgFSYR3YSSdoyGVg2fRCC49jd5lTuBlgSviXL4wO0CQIwH2KoLo6H15N06iTF0&#10;e/Jfqwr4CP6LASq/0ZQ75H/OCev77BuMd0LneJ7uifEyiKA7F0spng4QWnDpXtlzbLsdGP7KYisY&#10;bNX3OLg5fPHRfj+CUb2BxITK8afjDXLUiUHoK8bIffjTGQ8Dm62TxIWVDQ/lPgbI5WnMFVqRaptU&#10;wJHTBFjtyChJm4w+Qd1rsEAP0MC/HSsHHRAi81PuwRt76k5AB+1JPJ3TbvXSDv/71VxjX8HL1zoO&#10;nmDtjv92pO0M+Kw/DGKVB+00Vm7ibnsINfDHBhOzq/KecFkAWnraPPUzGDqhJMfILynx87Rh9903&#10;SJqi95VDZX74ZZ+/FiZet31KyZrqDsiNiyQz/e7Y3uJqKkuDXQ0Q+4fm6Bb9D854T8V4t09hoh87&#10;N27Y2aJKeBgglePd/k2WfCpv2ozY9J3+hO/Sad9KW4AWWLtvfO6x7S5Y7QnA1tF9dBiGUTu6OFFI&#10;n81f5jA10S7geRrkS1CbkH8h5HQLsuC1/BSXYDeDv3Vo4A9mAv68SB5p4gv9g10mTs7JtMWy+msa&#10;49k+X/5jlxWt7eMr7cGWj60HtxX7RfbKRQeTq2kHv34K3mW/7MsP8BbgFzdYQH9ufImjs/CnvP3M&#10;iUBOmmuzc1JgwmQhdeSb3LR98bLb2jf6ThxP7tB/4KBXm9D5yO14+rc8dWIzZX3bQOnMKwHlPLho&#10;9eQg+ow95AaSt3uU7pychYHYDp5xBD0x49hrG13YNBbMb82ODS3c9qSd88NLzoLXk40wmaeAvSI5&#10;i3MdC4NH5/yxLzm8uoZkjp95Y07o5d5988TYhEzesmDBq/kv7dga/iyCkWPGHjKxIx/BlUev+AnP&#10;yjmmiE3hkSOxHHz79Xl08wSzp6rgd+EybdufdbgAfn/5y197wdyxxZrl4xisP+fo5Tc//TO/oQjw&#10;xoOPlYPNccqA8vo+QVFrVu7B3Tqoe1FDG75CR1zYkvlpD4uK/f3I8yoWfp4JIv1j87QZW57gQfRA&#10;800Yqo+mla/jduSU32chuyHSr9XH0y3aAmWpHB6hAVqXYrpOzJ/4sSAY2tNHg5D9d7m4QPf5nZmh&#10;OT6MXJHtN/kz9J8+2frSKO2hQQ79dvvc2qALgY33GTnqj7Qb2O3E1PCZJ4jUO2Yn29onW30Qn1YN&#10;EWr9BjaHTAV9Ie3nN+hXwdfnN562AO2JU4tp8s5v/bq4u1151gbKdz6wJ/COV5dtR77FU0YHF7Y7&#10;oc0G3bHR+BTOwMQ7m3g97B+BvPNnIN7Xv3DX/vM6VflA/mPLAfv8Kjb9RhYdpz2Zz/gQnI3DsYt+&#10;sBR2Gxz9Q/vUlYab8QJLr/GVPCZW5RnHLgK6aBSs9l9b+PrwlyC1KW5GqG5Dx7i2fMimPxJw+unO&#10;79snI58tvUcu+0WdOEs5UNctl6Cd7Y6dY4PhWZzTvj5kfwTTpvpm55fYoTYOzcZ/yp72O6wwwHja&#10;hzAZ8HqC452Hy136tCfJ0N+8/YzT6W9Dgx3A6lYrpgpNstZOEMhvDoB3Pt2ShX8d569jifG/Ppzy&#10;voEkdegbO8SCV22GY/Pwv/3bv7VuzjfyxGPi2bgD/9e81sorjrugFBr4du6YeZWZFBxPcGtD/w8f&#10;vindFFd3udw5FTtUn8SA/eoacuL+R2/t6PlExmHz3LfzRiVjt6eJ//rXv45+4a0tGQDb+PjdYSf5&#10;v/46FwAzAra8SP3KOUZy9Me2p3su3CWOte0F52yRfJu5FTl2YZXd8feTFHA9CepJYheV6FL7RE9P&#10;oIr/6hR+u8XavqeK2Y9uLi5f+S40dnFrfFthS9tetDPbv+YbcEOo7T+8y4XXPP1LHucYlTk82FMc&#10;rDwiq+fZkZ8OtX1O6fv7luGv7zSHpIV2wBtj4s3Q7GGPP2Qc7nmyc9LED71cJDM+/+1vf+tx/Rsd&#10;P5x8qB/0k5izDbPGMhvPXGDyfy8A4p96gLZ5Hxw/u1G9U07+4gxaEIseX/5cP/EVvcm0F5Lx+u79&#10;d31dtj7ZHOe30/KH/l7E9SRl51jJf9p33pGcoX39GV62+s/M94an9nDf55XVnsTkZ/28dOl8rDp2&#10;Nn++42Zzt/ZVnT9qh9GLLo13VNQNUrdkqVypq22nyYVn/ujtNdron4u/NKBvGTtYAxj99b/JR2jo&#10;12FV209+oP/Mi3eOyn9k2DFuRBnn0PGa38hfAePx+HL8+d13f017vhAXc+Ofdgub39m147sUIEZj&#10;65VhbSEonEPgsbpavwnH+t6NMLEYKarX8rC1UDtxmVjsq+enA9DrCc3dhz4em8/s7wf+vkKRbUFl&#10;zILiyrpPkJJl2125oS20Se1Fd+w1x3wyY/XarD7I/B+IQ3Zjo5/zVPzu72IsHHL78OsT0Ae7/ZS8&#10;SkZA9qef0d/y3W47W35u+S6kUuiAvWgenO0TbDN64ePV3b/88kN+3mdfcR1/R6cItiRqoGSKxq4c&#10;T0/x5kL+z2nf8Y7s/isPf40M9UN2e3PTkRNh5WzJvoMbG2UsZ2drBFqLgV183tdOa7dxS46R9RZ1&#10;9543MMHHZ286ndgcGapnaPKZsai5KzmXTjtPehs5W1/edw5dXoRdfwTlBYyextwZv6JVWS6Sdv5e&#10;RsfW3tvasX1qysYOE+crp5ot5+T+RR72FX8bK/Pmu4nz5bDy71b5c790D/1ts7x2q9z+c3sOKsPz&#10;Ik7LH19XDD8MiP/KcPX/CbLG/LZB5nX/epB+uVv60xeWtsAVI5X98FdnTOw6Z2Ljk7c2JD7e5pXe&#10;VuuTsSlb34mZ0Tt08ld/JJ3Nxd8NiPGwmG38pS0863fgY+ID4FsRTv+Z9cRfv/qmbyAoyvHrtFt7&#10;t+b4mgy7NiC2gJs3pg/cfn+bC75hl7jPT4pkjNWX9kJVy0PPeEXmvm2tgpXci6+V4cU2BNBYIBPo&#10;uvLJ6+WXfcCX7ffhUTpB3/GFDtse7u03RwOdO1e+yT1P/MWxnXFx1vJq6LgFP3o3TxzFN39tW/PK&#10;jJxzA3N85k+nXT7N8ckTpeFmw8BeYPMb6XisXttmt/TbWC7e8X2JHBuWf3IuwMNbLZs0Tr32r3lc&#10;x2njFbzNaWI4f8u7BNUnvnacck1KvfbGeTcG7Pxi8cUEP/jzv7xs07T2UY+m4ydc/ks9uX3+lf47&#10;fWcoLY3d7vrAEwcmWxXI9SU45XtDbiRJ37kRxzcv19oi7gsYnnz/hbHhYO4YHqQpYbtjwxfEcnDR&#10;D84N9749enesytxg5z5wL/snVuQATxbPNYaJSX7tXDZyeCqaPG+DR8/1eWkcHp7gvzmTLeNIx9L4&#10;LvJvpb4boerLFh793nctImtR3gAS9HAP5duAbKDMWtUfAX2XX+2T4wvYPX+X3bYi5cJP3Iv5P4I3&#10;/+v//V/Re5zjDl8OQ9QTuk5mO8kJUyeDb9SF/0HHoQm2A20UqYHDbSaxmUAG34mTSVgXfI7jx1k6&#10;82+Dc5J1lCqvyJHJ1kIHmJjNJHE62JyQceACPr1LOO13IWQSQIxyIrxGPfVRtUG1iQQd9TMAhH9P&#10;YAwGBqhZpNpJhTLQk5sExxrHiZ1kou3Hb+47uLVfW+92aexxCeZLuY8LFk5U0XLcCx+9ADOyqHeS&#10;zh506Ml68DbpWfy2IGHAhbN0VxZtepEoWzJbGFFnMcEkQBlaqzP8BuQRdHmjyw4AHzSUAdvl1wWp&#10;g0tWCRZtd7LzYwO6g3b4hNdC5R5nXTqoGz6DJQ7FYMuOnHvS0/ZHnm0HzxOya6uJqaGF1eIp96l9&#10;OzGIPuFFdzcgoMEv+KMJl7/E/th9cHV2unZ7bPRDLsD05D62+DGLOV4zC/QDfZE/xC1eaLO9xSKL&#10;aOztFZhkVce2HSTJcfrEX85viN66TGIYXe+kbCGPzIAukl0X97K9AI8zsGS34AQYPnmH94wiFuzm&#10;5OExqlyE7h3+Zv/GRYol940bOv3zh++v4/rw+JUrJVETmE4Wo7syfR8e/Sp/cC54+H/LnjG2Zc8t&#10;n5CJ3RcX7foj2w95QmNtUj1qoxjHf/b1IbD+eNJWv3Dtvyqjy8SCfHr6lxhKv6E32QrbLvhtE3mf&#10;6qpunGvzoOlpGT5QtvjFZb/8yQ1s6mlR/ZUN5GYndraf439P1FpoEohoiAcLenT6mL7xLq8TcyMG&#10;WzS2gom2ejFn23hM+cY3PB8XKJ+wdqoc4fFN8quy/Yzfz3F4kGsHWblAH51XIE9//jb50ROhFtXU&#10;+z3g9Rl7hbBAq40qM7soO9AJdMrEulwvjsncV+ul3V+++0t1c+zDPnLyLuh/n/hmV32dbPy6r5nm&#10;E7Z9DWhsLJK9ukfXygo5COyovfzafhJbOV5Yf1sYsz/2nDiAszqSCWwetU/9tffKXbvzAzkCtdjh&#10;hz68lbn9JzkNjf2NK3yU+7T9aWvhZQHN1yB+yNa8kXp9kb934Yr/yztxrL16OosBcxwnFJ4SZHPj&#10;7A/xx//NorN4YDeLxZ1QRr6xGeNHf090io8jU+twqG9GTmXmKvj0VUDBFifbZ+m/d9vDXahtjx13&#10;vFTPp7+BNLt9JI4mR3RMlSOS118CGeejnO578YidOpeJjICt2EAMPf2i/fpfTMtPs/h5nzD0ItHm&#10;q/gUrT05R3vmZoNvjhFu5dU8k3b4aXPDLbMy/MEuJKAHZhHi9P8TX2tbNPker5WZTHIc6Ftpsn19&#10;vPPIp95ijHwu8oC14cq12435tVeRw3/r2Xf90ZP0hx6De1qcfrjtdqsWj/bDxtNtS/mZbdG3Tw/2&#10;MZ8gOxrihC2wzWHjRXnbpNwNel9/PW8A0CfUiWH8dvGkC+bpgztGyp/ysvz9nbctpK4XqHJ+gZex&#10;QL+cMWUWQHZ+gy9c8to3v20sxGbNk6GhXJnxr3Pt6NMTMX1RnViL3k70nMPISZ136Ydwte3HDSo/&#10;tK79JWXtz9ksDnodL9JufDmxr5+Y9/ltT231s0Ro5B75yi/85TeAXg3co3yF7sDE8RbjT7/9eAKw&#10;+7EhWB9uvFkAWFy+8RGb5KErHwA43T7otCBf/NYcmXM87T9nUV6MfAqND2mvL8+8igonNsgovtKf&#10;xhYzXk8sig/H83QnPnKUPOLCNRrqhmd+izGLMMZdeVyMrS3V6x90xINNzYfZ2bhgcRDd1U0u3T7c&#10;/BPZ8eoYmDbOadDw2l9bON9+m98SPvThdq5APhdkE3szp55cz4er/9r8//yf/5NFJnOGWTynq/hV&#10;D1880MP4Yl4gXtUDudcrfvmIDb7O26pWlyKwcWzCB8r1EaAfoD25LDei/fxj6bO9Ba8PH3NxLn8z&#10;Po3vt29qv3qoR9fvIv+cfu4cn13RMa/3hLLzjCd4srg2zeuLbfltz+P5SNvaMePmT6Ghv/8RbL43&#10;Jl79OTHi2NPdfIXm2pPf6oPYhR3epw/2bUCx6/YJNiuka33ME+RpXrAoZF5gzmCsF+Py0MwRLHbP&#10;k8OQq0PwVh/H9OtNbIlJtmsfCY59vMdXOe9JPC0NcmsLpp/NIuzO8/gdzvSXsR8d2V5f6Jw5OoZI&#10;zjXvnyDZ/m38Qbf2qRyT2xyTfe2fwxegXq5hC/v62doZ4spsf3DtDagTQ8HKZ2iwHaAHOnTQH/+S&#10;GyymT8tFctU4g15i6585v1IuVzlfRgcN9U/b73i1c50yyxdZOtfOPj8C/R3Iz+ba8jec7S+bd8iO&#10;7uRLc4J5Ynhz6uh55xc0le2H/s6/xWlvxIlu4lneaIyFJxy2ol+ati06Y3PH9ievix/l6AMxZRwE&#10;6yOyg6E345zjbfucTyhfv0z7CYJbfudq9wWY0gnKE3dsq93oMb6x1uFNOj999V3Pb06fPHGkPR+Q&#10;kU35DE/ljgEVa5czTtHVH+B3PhC74lx8A/lvaMxaw0+xvTZyHf1nvBj74Yfvnh8i3TJ9JHU+QJ/+&#10;IxDHaw/b/4+2e9uW5DbSBM1k8iCpVH3R0/OIs1a/e13UTK0SWSST5PzfbzAP7M0kJXXPYO8Idwfs&#10;bAYDHH6Ixa39Qx/fyhoZyTJxn74RNckDrgV/f5XL+CxnzPxRrPR8JHkPjthvv885tvnF6myrLI3K&#10;EhoBeCPjxgDYH3OT1GhakRKnM5ZoI8Pq5FhxPJ+xOV8sAfIXhnKzU9j1aS9kZxxZusUN3OY2KNPX&#10;+GDOLX7KeH6X8g7PWw4xsPZaWO0BaqwYN5wHzPg/+W/h+EbZGNx6WzS2r7/4Hd0OIH+ys0IfcwZj&#10;E98Z9/Acv29OPHC9me6lB9yljFr1Cf6ea6C/9dM2+WLPa7TTl5xozTlJ+klixZxIjlX0ZzIakzr3&#10;f2SduC9+YtW8hN/0YXVKqHe7fqZ3fx7itMcQbe94d/pR7coCaZvxW1xP36tdjn3YqhYILTd37fz+&#10;vxKftWn1mrls4zrwGyOV7ciwsSCOxi/HJqf/VcB8dayOjvzTMfLkEvqyLxvqY+ZlysZwD1bfHBjj&#10;nzb19Dy5Cn+2GzmK+exvXWHY1X9gn08q0DUH3LqhsP07/Trm3rkE34zN0DlxlTpzys39eG0eBd+c&#10;SO/4ih4KGo25owuYoD16jW+HDvievwS28Zst++PRtZPQNHfl59UXjlKdIsPOWdsePmDfl+nbmduG&#10;vlxB9pUD3/fl5sWH1ZvuFPkt+aLffD+HT4Ybt+ej0ZVMY6AjxcqYLdm239FXWb0PdDd448l2aGG1&#10;xXmGGNyxjT7mtQobuIF1zyEevx/e+Bs7bn12X99pYZM/KGRxoRRt6+Wz1jXjQuerJ38i8dCcg4fq&#10;rY/KuiwyokkXa8zGQX6dedIZR8Pvh5wnKNq6TTzSqzevs+kl/7ho9Fk9Z+71mis2X7NziSWOMufH&#10;E836IPOS1VmsqeND/Hf+OHOeufnWuQWbgOPblQtd/mGjx37tZ/V26T03/hwd1k61zyXfCPv575vH&#10;zuWbA5/1x8F74i+cb/rmSMzYUp+84lTdVxTzOz62X+Zuvl/zm6tNCnEYVapglEQFoQZ4/ZLWOEtR&#10;x8CPEGDTNvVMC/HVXqTztUqF8dRka6iQsIofJ23pK6Y4N/1DW2XONv5p6WBJ1pRUt5gYgEPP9iXj&#10;aT8TvEkANA5uPo4/NzmEf38WpgnrBEr5RH+d+31ZuVcO7eDv7bap34u/glRnuts68Yndm0ADWzqE&#10;zydh6at1qC+PMrq++NeA9suZuDHcyohnO0fq6NmFjeiFlsTjYwBY36v30QmVpaN9Ya7cV1j+X53I&#10;wW83/O/JvSpMO6VfBT2TDduhue0nUA6odifiK7fqV9xOvLoAsLK3L0SXwusd0VWdYkLiZKvyhK5t&#10;J4pnAtn6Qs5XQFLYdfAlmh8NBLGp8rM77iY39rh8grO2Mrmj213wq+Z7Ryw6SRTLO3vddyzZK9mt&#10;frYtEWxfT1FfPQ1gx3tbhV4H4CDuQD8yTLz9lIUpSfaPSvEOXfr8ek7eI0V1tcCE7/Jktw6EdB0j&#10;qvDf+uWlrSotzDZk++Blf21zNb/Z3fi8ydjXF/3OWQf1g0Hm/l/Av0efDD7yhlJ5KQn3KNt2o0bq&#10;vKLGk4UHeOIuefChDy8FjlK6IedEhU8au2J15hYDswNlj37nK/Sq12lu7ES+xkJkmrui+GJkM6mV&#10;h9lt4yU7zQn6kf3qeGIR2bu/rxRyiLzmQ6fVa/tic2F43WXgR7bNiRZ91kfegBABDl3R8aIvV0//&#10;nr4rttkO/sj3kgHP46K+1hHs11/NAiE5TdgsPrHFym9haH0FhkwmRX21WESRPyya7CKVE1N9R36D&#10;qapFAABAAElEQVRYm+O7RR064NpvclydI4uyvMgxdhk77nhlgVcOkbP4ahZiJ5fDXfuhRf+Y4vHB&#10;tndywqcp6x/s7e9n5QSzMt3wQ2v4TS4oAW560YSQws7vS1gN3Qi4rexO78ylQ2Mw9oSdrZ5cpbOm&#10;aDMO0FkRB9GgdOmxYVtiUVd85wHv0y+GBnhFXBwyjsIrcrWfTfvABOjY+On/pfay29L75DcWS6nR&#10;eniiPNpW1siztl0dJmeKyYk77dMfbUkx9jWhPdPll62efOzkd2BxVOAOrfhsCS3IZ7Zv4midEbhr&#10;t/GF5ix2vuYPL3JrWzKM/M/C2gH6dGReO6y8+pU+tPyaP6Kzk2B94ecu0o5OSPUEuuNn+BiPIpen&#10;MVywWnXRImt/5yl9eMvGvGP7yuKx1cxBZx6KFtpf9bdcCtqvtSnenytLd7c/5AKm16hNbnvpkb2i&#10;LxzeK+nLRuQc2wycnMLh/G5etu3iErndBiKyb4y2JQDjHfE/d9k69gaUZJU8Ga2Pox97ghzz1Aab&#10;0ytD6Gy+RVdfXXnrC6hHlgw+9Yl6crcd9RzPAsVcEHSsn+EvHjtX67xsTuD6G/LsHdUDeraxi+PA&#10;d1zITUxueqpMB3cXB8m9419lKJEMtY27V9+k82l6dsQgHMV2/dWKfImzntecCnYXG9vPCfvQPDDm&#10;sJmcxI7GoqcDL8k39JYfGjNOZmfE6RzaGJH3CBe3dLOHt7mPn65wwXHODRIvSRZ8p0z+OReYjrPx&#10;0h/Y03gLzxOuFgS70BUhNu5sndzzlYuOYdU++9X5+QY85jyjwVC74f8xNPi6Pj9z7/opwV/fUC4w&#10;YgiPKUODDbQVNzau79c/MYMRRp2YXB7PAmqRE5uRWTxNTMxrnsVBbRa51MvJa8s/ZX5L971oXHkC&#10;M3evzzgEp3Hrdc/45DqXvtenWxqkIzNccsmNzV2R1StQ4S9d+HzUWMv8rWNh2ufp47GHNkWdGyh2&#10;jGE0+gmvZM9ARK7w+jnwO5+ha/tztl/nFc5w1+4RZ+RH/MgkP5BZ2fb6MUzIPblg5OrvY2Ie8cz/&#10;ZrGbMDPG9VWO4ffoG5rzFoSSj02j0xfnJycOHaHZeVbiMks+nYPBr33IiJ1YiI5b398Up3fnqPLT&#10;oR/e1T1IYKNZn/AOdgGaR47tzTf0rT7hnXM059m1U4jZNr5iELEh5hQ09ZmJHTcnTB4oT/zSSea3&#10;l8cG4O+C7pbJHx9yAe+v1Rl/80+2cGH2z4kbC2L/9m//Vnng3fhD+2WnkWEu3G0u5ChxIQ9tftaL&#10;9Du0nB/OBZqxl3NJPM1FG1vR2xqDsrqc9PLULS/0Nt+C3Tmg+tenaGO3yKGwoQIeviLnkNvNKgoz&#10;9pzmtKOPpuK3jelA/y0u5rmA/7e/fffFv/7rv1Z2+PJHZcs+H9qfi5ixSvad4y0fbe1oJ3bYQ13r&#10;w8iWCJtHlvfk3T0aOEeL93v7LxvRa3RTt3jipYu4WZfYuQY/qge3YzszkMvx0Bxb7XgQpY7s064P&#10;lFvVHRvyBdy9kK8f8Qm7qtfva+/g1H/Zcmcko14LOKVzrkufkem0Rca/9xpG+u8HPftokBE3528d&#10;o0+/Fo8fPybPSxyB/fnTXOCMttCDO/bKTo970Swx7lDcuyHEz9YpFs6H1+SVjc/m99Bhe7nyc2X1&#10;dy4qfzheX5JxdBrclWlx0Gs7HXqQr8hXnabGwVP4Wlkdn4bs7Bg7Mk++wk89H/4a++G7n8VdWfqG&#10;wNO+bdXj+KV1u5/tvMJ79Zq4vPH4LWCPLmOHS5kFfrcFR965cGqMjw3ZP/Vk/ZB+4cnX7D70l7b2&#10;vRERWXbkN+0731f/2KD6Th/yNk1wSnULj0Y5/Oz1IS1xzKep2wvUGZTrD+eeQxeFka+v243sPx95&#10;R/63/qNHy+H97D8N0/zLuXbwyJ5q+6hNiW3y5+eCxh7jd3WK/qvfxi3Be/XfwWXLly83TtFem9ia&#10;C6RiUI58fLW45fNO7ql78RPDYuNzZeN7daplL3ory9jxLY3mqRBdGHo/fCKzm/uW/tId+0Fik9FV&#10;m1wG189sKKtyD3qsLfDxq3Fh4jWxmlioubNBb2+aLm0T66uQs7LG7G3HL3guUt7ygek5sNpji91q&#10;635I777jmXNMnXp/SmHKd+aKpzo0xP7M/S4RR75TsTy3fcfD0g/Nnr/gkT/yvy97sW8vfqLnA18x&#10;JyGP9nSZFEbMRbXE3Jx/qHuV4gdm8ev/w1Y8/pr+chfwCdWU0ZPOHkpY+c3H5lxg29/ae+FKEx+y&#10;Vs/pN/vgQdv/wa+b5ps+GVmVscMQu226dpvfttVixjNyFE//znSOvmiY45rPKnC32E+oq037wT92&#10;QrvlbNBpHj7+rf2Kiw8Z8icHxp/LA/+OgcHZc48DObR/57sRG7+PfaJZ/GRcC4v8H6bBBbc83tjv&#10;d+j+71ST5S70eGyU/ffn/2uD3X7Vk5lYURJyAsUgBpMtHVjeMdE2Rsik60ySt27xJHZ/95O/t7Dr&#10;7znBCWQHI5Zk0AkcQt4XUR331SiR96PH88FG1s3bI9MkpjqL0wO7k/zlfycJbZ5giACR1ibfJ1gk&#10;rJ5wxaHVj2vTdid17eAkgy40BB+MenCb9Ip/6K4c64QSv762HlxPMqc3lO6C1RY5QH/ht63biMx3&#10;baPYZ0rbAofH3kmC5/LVvrJWx0xyYu03lMDURkfWhw6oS/+lyyZLV50O7sKWDumka9t2QuMkYGW4&#10;GS/cdLBXknhgQ9tgOa/QGcyn7RBCg+7q/fkn33z47+0Clnqw61P4dFfI+dxdJmkjlqJfgdtPK68v&#10;kxcx6gT8U+72BGeSqfTEP/zCtDLN7uj6s99PywWtTiRJn8bqELyNbzT2YsecBIgVtVPQ09/PWxvL&#10;p3TwkwPyvwPIjUfGluC70OLEjE3g7sSePca2xzeH5/tNFwjIHn5eHeeECC028Hq5P//lzz3mx9Wl&#10;fAIfd3SB2bE8EAKVYXnshew9tn1kP5W18Q3wbr+0iwf3leSBsVHtd3y9dbZEUnayZb8eqoyOwCT2&#10;Tc5SZB+8Kt8ix841db7EEfssYSD6YuOgNEv9oTX+zolHbNll6/Szxm/YPRPO9WOx3n6RZeSdmF87&#10;gIJWvRN/LqSgqxQHnn6i7pjLxFVbF5lSr18tvc2Te8z3Jpu9QJlYcEKsbN/bfQObm082Z8DrGNaJ&#10;mv3JiyZQ9kc22MObeHjDQVusDQwfLD74jZmXzOqG32uBSt3Hn9gqhGOg6hi65OtCpYW1b2c8wge+&#10;XGkBaWJy+vzaAZ3Jq6HXSb0YePXfwXnlFcf9C4xyemh164J1bNnJ5LH9p7ySUv98Cr/lo+Az/Xdo&#10;0QXuyLP2G/+OHENl7ffaMsXQFDOfgx2fTd/W95U9yd64Guqf/0ZXIbNCVnjyEDnoUdsE0GStNnxg&#10;5w599XsX5tAYXLCN5WylZBycYCsfTC5zFdjfXeqDIxS+vUP8HK99I1Dl0IfsK/0OqVK0FUfqF/eC&#10;2TpbF09GBLFBQuPpxi+5J77GDmQ9Bsve+MmiwcbV6ILu+0/AUwdn8C1cTL/W1wcPzH2xCg0X4tQJ&#10;rUd/gEcO8y9zAO3oz1PC6T8Hp6CXzL0bMzjjbzlx5hN0hr9FHDDMLRsey+uWhZxK56zZ3+Plwab4&#10;RsyUoWt/X9Ondhdydq65NCpDbBYNz0nI6Kl9/DV2ueW85bjlLHdKXMX4i8f2leULjw1FxNS99Fp0&#10;MMgND/vosKP4Vy/HzhxteYxNxlZL5802ehmTPuTmNWPQT1+b08xFl7k4MbnPjWkf04cscrbPhhcd&#10;aIfH5g20yT+yRpvEU1+xzn6BW3kIDKZxID4CJ/Y6vwyND+ZKGT9HV/6Cm9iRW0fZZ+Gk/EIjFGec&#10;S7v8d7+t4MkriU34ciO8V8yMT9T5RIvG0MYHvRRj2Mh9Be80Fe++gFUyaVt6tuJyuh981pu+Y4Ey&#10;5omN1U1Z/D22paPy2LFHIwu/rG77pCH6+Kr3ccGG7ptvi54vbYoLHC5U7ljmArDxcC/0eMXy+tFi&#10;4vTPiQXxsK9It+9imQUz/N241JulIuqMFxunYZphhH+Ne2D3bm3TJ4WsH/NaXq/nXDkLd+IpGn7x&#10;Qfzwa/D9GacWpjcX5IKEc+f3hX+b18PLdi9eg+tbtNA8F8HZt2Ny78AXu3gMRXJ1Dp5D9Xh60ldx&#10;EbZPZp/FMcd+qkPpYqid4EyMRwZ/pf2iD0SpDJFnF9oWFn9vbvGzIGksrBxlV9va7cfcNK4v4MVm&#10;+npcVH/73WDjJ/+aa6THVY7FTVN1rJxnHjw3viWeElPgXEib3C7Wr/PDIO9FcjJ/zG8+fxkZ+JaQ&#10;aIt/r8im+1PO7tbduoDZY1swttZFnn4bfH2l+kQecwcwexGIjcRqcdO31p5o24er7cnx4iV15rvm&#10;IGzB7+ygn4BjX8V4C5aPe94od50+Go90/0s57citDY6ibsu97wKLi2v08dGG98q582v1SyLqVsdY&#10;62xnXGV7uMrP+YmumWPOU9bq9gLeziP5Vvzftu5FYOeUmRs7H37xf6sDHBZ9ybK+mzFr5s+e0HnN&#10;/8iwZf3Jby5O0AVNHzy9spltZkyKTQVU4pdN3xb+83Heai1hc9fHzO335uW0H/uVFW6HF/7syr7N&#10;MSUfHx87kuuPythhINavq5taeftzZfH4fMrEx/h54lP9yrHwB7jyT5yLSbJPP9g5zcbPQy/60X1l&#10;bHv7w/QxdpX7FTD61cIad3sDbfh4IrZ2PnZRv7a8ZVxcN1r8XpH7yPH3ClpL2/6OBRE/OTnjW/oc&#10;WyjokV0p/fTnLZvH0OgnDeiaAyh+7/5f/iVvpEif8FRnUtcXP/3qCU3j54yhBcyXucs9n1n5tK8P&#10;7Mshzc+Pn0/snXgvfGRgUzIp+KGHJ12VSOxrSvy4/ODYX9zdHsgXnBiJLfDZuYJc0TwYwssf/k3z&#10;vX+2N+C5MnQ/DOUVi9/RpuzJbJ6p8EXPTQ7e+uu9vMu7SPm6ecCHR/6F0258s938CffGo4O30eyr&#10;ceeNaq9xYuEXJwzyelJrYJ4QPefEV97BG03w6SXljwbZuu5ybDj9MvPBCxcc/J27rH/V/6OFhTcU&#10;Bn98Zn/sgpLO/rKDm1TJOzqOF9ntm/RftOBtGbiJQfXbbxBcuL3Qr6/he7pf99H54KcGzgMTlenC&#10;XT5YhqKe0KqhQ+4K3rrJEaBevBfftk9bnz5CbnB3eZ62vSuvfXmv52nvxumx08t+UNCe8+OLwNl9&#10;Ax8VxMI8Wc0To19pRLftU2tL9WPz8c+ucaQydOZCZ9eQ4i845ieumdDNvHTp7PaI1E1twp6n8GV/&#10;QpBU0b1yC/Gkz8/hbz9d/PfbG+c3OkT+jm+HPTuw4XuZipec66ci5CGF3nO+kTdQNW+9zu8ajwfO&#10;K5SVWw77748LlC9r0vt6YHz5Qj5IdXHQ3hzZeWD6x3MeENkrX+jzB1pyXsvR8Y6/yhAef1xevuHv&#10;QufLXvvU5buIelhdOKn5ja7Bfy4Cw79okE/byukmX3T705RH0If3Oe7m6PG6YWv0Km5sdrpPeS3t&#10;GQsG7pHxsgc49t6y/WJzydbb8pX6bhP/vYkma5tzs2DajhseHLbM51L9afpndtDY8uhwKu62G2b1&#10;V3fHzoN/hLLpE8APchJZf783CzMdTBIEPSHp8lWcmr4R3cXJU/YVMzuob0OZXcb9rLAccJLn4mGw&#10;sLY3r3Buosjw2KBh8zewJ6HcOBL4ffUfn8UhYxdgDp7jHVibQM9JaGU7MV+7hAHY/Wi3v2Xp7/G9&#10;3Tbwu6/9xl/4hTEJ9weevGTw2YBdOrZLRydSwAiIp/42TtolyMKQPx8nKpd7+xspLlS4eNOnYdNh&#10;ySDxuHvdK5zWJuj4kKML57aVYvS7ZRCYPWlm48BYePQbmHsRAP4MvkPhRWlora61UfQL08NpNpUh&#10;de9PYMCPqi+blAZZr88S27rVcfBfuO/5Tnt0SYzuwtZbWnv08rmLhJ0gpi+Q1x3Y1HEHck9Cz0LK&#10;Tsi7oHIGCheulNs+Lw6HR3U2eL9sh35PVm1Dw9P1+vrSocf48xXXN93dB6N04nkqx578eyr+YFPY&#10;DIAWNEzamm8i3PxW67wyWI748CEncllU1v6+8FGC5U1161Kz+miM10InsKfg/ffKwsDdgubEhXT0&#10;lu/CLOnFX75r9xAo6NY/5I94xQtMT4oPbAerIwb6YHwqy5Fp6/jFkxnKXWdfGflnAtKKfGka+aZ9&#10;4Z52QoIJ4NC0WLVPGIovdhl7bHsTdmkHJzLNRZNaMISG8i2ffORGip/ycfIux2y+A72wg6mPzITt&#10;xW9kh6PONsNcwefJgmnXxrYm37UFuNRtzI99nEBPEJfO8cMLLgvWp51GZHFSvjLuCfrKAWYNjJ4c&#10;6gSGHBY5VuZ9OoQtyLH0It6Tq9Upe+JsX9XW7/bTp6wipFTX8GxejY9ceMZ/9Vz9JmcdxwRvnxAG&#10;B0ZOLuxQ7QKbXe27XTNNnVh5yVWgAw+OzapfYmNkcWJhcX5ywuoB797vcYJx849j+Mcsb2BXNjbY&#10;/dtu8m8XSbItHbFwlOj8wUXsHH8Z4uURIHHT6sEYHSJPdRmF2+IYDnLy7Kmcbb7vvKlydGTLkeWx&#10;dWmoJ8prnI8FUvPqc05iVoa1RZH6NTEDf3w/eKP2tC3s0mDf2a8JwntwXDRevrVF0KvjiDjcIkAX&#10;oGP3vQP8Rd9ebHPmXvQsr57Qh2eO9+lZkGgrPVnmHsa/cp62sR3YaUPThZIt006fnfdM7pj2l++6&#10;WNt5Kd9NzOC7cLZrW3ZEd3NiornHPUks0Ph8LxCTWXhpcqF1S8c4c9XwHXu/9cfw1DZxsbrqx9Nm&#10;bIy9e0OmfpG5fNQzL1d2cQZ+x/3wusvYTM3E6sg5OXRV13+U5Q3Hiai5qd+87X2UKMQ3+PySBZjm&#10;sNT1YloUf3/xdi5QxMZ5yvShi0lo63suirTglR16kGfs9+ojj/wBytL94OR7/Gc79sQDrL/ejZ3j&#10;8rX1x+/1zeg5fAami9KVwUJBgFxQ9hfF2bk6t79U/NTNK7oI84opR1PEvoL/fsq8dW3qgs8r9qZu&#10;dOWLkTdrwckAkePoCArtuRj48vPdTq/CxRbD21H6Rr7xY+MuVmSBA7+VAaxjF097ISrx//7cDyUF&#10;XCSsrSx6iB+53ThsvJsbo2Ij+pczJHjTQZwL+E1cfcyFofspWTDqxQeZlh8ePU4ecdMgUhZSXfCd&#10;OWYq3NRPp8bj4NafRw74HVdy3vND5iBg/SnkzGHohn/Czytm3aSGtrnp9rO5sTpvBome8JXxx/B2&#10;bO745deTX2qr8J2FtrGZSN54/+WMk5Ul5MiuuHCouLhMsL24/Kuc6/doVyb2SF9dO/fiLLkiN7lc&#10;cI3hOueiOz7qv/nz3ECkbmmRRdknf+3XQkfPejO0RlYxIP6DH1vWrjmu/JHvY34P9ZdPc0Efnfoq&#10;+YQP7g/89s3ADN3Rv3JlkX/zYmlMk91eQLZtTIRmS+QsjUjdGIoNXUA218FnF026f8bWuj/o5Xds&#10;gRY6vYjIjrEhOzR+yBt+bnR4X+hB/73wUxonnr9MzlTfJwFzHvh9XhG+vPe11S726wsK3goaDN0b&#10;WiD0f2QpwPVV3Y+v/vNv/xnQicHKn/r5SZT/KMYssNNFbE9cTN/jQwusk4NvmhBr78OTPnDMsdTj&#10;g565n7m+C147N3PRGB/rDX7jWxsc8LM9Pgzt2q3zkKN/DTVMwc/Po5jbjYxuhpEXt++ARF855giP&#10;HiXfzNzYdtpj0If+xGYb8mUu6UKzC9xk8rMtdHbu8P33eQUvvwzh0ogmnS+AlT/oyzb7evyKG9uM&#10;rPgTCv+hs/ReNNtU3vb6QMNUPbr+Huyu35GluNny1dKgG3vNBZyJk9t+N1379/ER4aFLh5sP2B4P&#10;68dPEJbOxNycH4mbjz/OTZslGrOsLEu39fna4+b1Uylet16VffT/qNwPuCxctHzJ1992PjYLvbHB&#10;xCr4m9+0NcCWFEU7trpQb0zcMaK4kVd8bj5am2hr3YndJSbm3xf8fcpbY/S1iF65Yvdug1afu6Hk&#10;wNuObWdMK93jp+XR/p/c7W9L6eVg6CQ3naaFuecKbF9sAZ1y28f+0mpjvm72C/v4X4yG3ge5Jfva&#10;lc4aj05gb5ro3RZbnOIFR4Fz1y9f/aLyV4cZF4rw7qu4R5Y3TanTtvLc2/IIf9s//el1/gKm9EKo&#10;MAd/682Xtp588t6L7viEDAMz0vDh3Uem9tXmAvrSKG92KV/jDvo9LAJaDGqNZ6einxIfi1/gQKJT&#10;2yVed94xT0ZuHI3t0R44tjL/CG6+XPxFU8z6Le+4KPXb9w6NnDb8+nHOHYpL2vhqS2U444IYDLU2&#10;sUX1iIzvS/U/lcN/cAqf+s7VQqf0CJ/ymuP38O1XePQNjTCyv5+l3e2RC01lZXi2l+zaF7cXf+MP&#10;ahT3t+oA/7ulfC5boE+kboP9yDGMSg8/7dq2/dX3Zjxdxi4i/xQ4bxN6X/gX/vLSfu87Xvq7VadY&#10;01mf1oRHf3UrHzj0Noc4NudTzNu/zdytN6gGd/rTPCjXG/ECd8u2vGrrUhjZ9gGqMMq/cfSaa0UW&#10;PyEpl4sTse2NOCE8eiWul+6tgzBuzOsTJ+4Py+CdGA+NFv76g4KOMnYln7zGJqnLnPahF5j74uvV&#10;lQj5ppC5dE8M0H2mqQ2ctL3mVOY9czhEZhwKfmyiOGdRHjne6bMyPe2BvW963jU3+j0xUvsmPx7a&#10;a2NPCpPVhxwt2Sf76otGrF5afbIYLcnumPtlz7djzRD7579XNpi3jo7ftK0AhTvCiIEIvzG5fee0&#10;VtVndKG3NHgXTnAi6zMLbgmC3nl2jCThB7EBjMBnioWPLO1FeEYdmHUEBe6kDB2Mkxpb4E2qB2/J&#10;L/7CdxtZFueGa7AxRAq8NcYe9yLkei2VmwyG1pH3Mi6Z10zoWeBSwM+JzYvXe90KeL6WDxpwfw8W&#10;3Oq7Mt3bxV/ajtECo8Bf2lunHpyPEy0wTlhc6PWbXgKtCy5ef/B3ShcdT+/Yi7edqPckb0PtxQ9P&#10;7Wy4NnCweko+EeD4krVHj/dioPOPFItMIVhQOGxh2wsdqe+EOyzWpgtjsWw7/dpt2yRq+4doEmUW&#10;W5LF2DBaVTd89unPO+YGaeK6CUREHnlGbwtqq7eLQ7OA9Jr0WBZK/+hT0+Nn9JdH5XpEy87KGcZC&#10;YvQk49iV3df2H7zXNKUXmNNnXYj6PfsXMF896T36q+sAGra9iJNXwEnwf1RG3hGYbCYuRO6iQO1J&#10;hWm/6ag7Xa8yPj6KJZRaMPSe+sCrq6VuescON+17fyd3+0QS8A4Oh/Ytv36DtLr1R2UB6+8dL8ev&#10;qrH9EZ8CLTtYOtiJ+m90GNA335Ujcfp1FiHwqV9O3DZec1OBO89++WV+Y53M4OBVpiNY9Yss245J&#10;6852+//PjR00zoJNT0DyirtngSW6nlgzXmyOl3OWJrqbuzb/mBjJF+zAvvLt8oc3Nt18sYs5x3hp&#10;B7tjz+YbN5swcOlGlvoqcBakNldqQ9tJFBq28PciyNjKyfv0H7Isrn3FBENeYPvnokjywjyx5EYP&#10;T0nMAu7IOXqg+WtkdLFk+hO7zFjjuBfSI1N5nJMY8rw+WsYGflfNU4LyYC9mB88ERv9yowmZl3d5&#10;BXMW4+YVyj/8IDeP71DFdn3k+C7D/1WD7t8r5R0PDO6MQ/LoPlm2r+hBZ+ntVl9h40hX36ChzILf&#10;6EX28dvcgbyy/5QT0xiy8NNvxcl8VL5sOfg9oTj0i5Qv8OCKJ4oWv1v8hw7+Yv8Fqz52jp/lEvz5&#10;19/4+/CnWfAUOi7+qegGz3ikvG9fasRD/t36qZt4xZdceKO75d6PhqU7eqAn/mfy3nE6fAdmsW1f&#10;tEa2u+0f3X/xHV9uTJIh/dYnflWqfrbsd0w1cibvzYWs458D2Nx99NqniXNlv7Tur564Rz195jJP&#10;+d0X8172Egsj57SPfPsayaU98Hw5NWsj9eYV70vrI/vATR5wMrrHtz6NIfmhuiZfhN6f81QJHyl8&#10;vWXM8Vt+47/TH9k4KOg4CSIzu9xPZZK5F1xNg10IzTy/8S6+gmBO+EtwyNS/bMnZBbSMGU60we0T&#10;f+Dg980SibUff3j9RlmQ0j82Nkb2vro/8HKm0EPb1omfJ4zlh6Ck3nxsFupdGJB3HStizH6fFgks&#10;GcaHY+fKevCZsvNk48FZiCqRfK3d4c5TZXODy7bb8icbTmyOXLXNwzMMwLF9ileY9XXLFx47KyPj&#10;wNtPNhkfpdn+lGk/B88m5FIW5ql+dpqvSm98Zy7IDoqx24VGzIzHbDs+H3rG6o4ZZM5HHyqOMfV0&#10;0to4eD/+OPh9FWh0AP9FFyHGz3/Ob0l3LpAxIZL0Qgs5gBknNj9s/w+JoXE0IZcxWHwZ18TJI0P4&#10;e4JBWR8ctMYqvcRfx/iTB+o/ejUtJ0694Fz85fP+acv+Xm54oo3GK3duH9W3Zo6w9tvxXd7WX9jX&#10;XHrxXejtOUsEJZ/CFh88VUwO+qWibUzZ4/Sb7Pd3C4rBh+Mbh4/8oZfaQqDR+tittNJWnyUerQfY&#10;n/Lq7/UdYVLg+JiR6S8u1DeG0m/A0fvLvjZznurbC/n0/ekrv1s1cWee0riLql6tPbLGl55azt/M&#10;2SaGyj/85iaTkdeNpApZXjK3qjzsVa/IM7ZP3z8XFeU2T/+2jFqzn292tfDzlb4sxjreNCgmr8Q8&#10;6M454aA59sfEcFqyTw9wW9d5qfbAu8D/VS5OV8bYjh4uEjtWxBw8PxmEdHmkjS3o4fys5fhF/foY&#10;Z7/xGNb55OKTOAut8R2bsjfFXXQb26O1drZvflaasQc8N3ErzanxZS9qhS6YmcOjI6ZGfk/aztx0&#10;futdXqYDfLp9nRsEzN9DOmV8uOMkW/L/5Afj9PSBwXdBVZ6APzHnZpLNTagpx4zd3rYjE970V6+Q&#10;eceCvVj7zTdzcVtuoTtYFyUab4GX+0oXbtpmrNNHp58O/RNDiW9m6dhw4qpOLfdoG3y2mO3Yxzgx&#10;9uen2Qf+qpuYUAdP0bbbibnX8Y0HrAu0iYnJXYOPz8xZxd5rMXfkevFAe+Pn5o1uz6fjUzcS8XX7&#10;2pmfNGdV/8ljeM0NAX7HeeK5P8cQOj/F1kr7Vffefo1++tvLTqs/yHv/LeYcse/Krn9tWTx9Rmmf&#10;ijxTr++OTLv+sfC26PU4W/3H77i6udTbMnwU+oBzs5S4a3/qzX1l1vnB1xkL9ieD4MxcMLjXPK9y&#10;hI5SPbLffBoRybxyabffuEy9Ah7v4rWi1RBPW44fnSEMDVBoNUeqdOzv+GDksHbkLXGv8/8QLWyQ&#10;Z5vv9V8rLj0emR7I8Ei8uRETvnbU5inICvmC1Hba9TVwN73dHx0SgwdTfeezyWv68sx9Zv6wxOl5&#10;yy8PKG5m/eK82ntht23s/tK5soU+e/w5r+gfTdbm4R3+u7Y4eUde1EdeslSH4HeeFoblQTalGzbY&#10;flFW9bXm6SuDM+d5aucYXbRKP3V8jB4Z25ZDBrW/doPbmExFsNvmgi/9jbls2blTtv42N4qXPkGL&#10;QMrmfTnyTIFHr8gzdh++A/36Dtnhj76DlJHvde5bvmOY2mHy1ouGPXr/s2VlXrwd9/bYnKiFWOse&#10;+hydVg5hNLZ52X5p/NGWXTsWBVvhL32q9spx1xva8tJvY0t1/ZJt59DBu8sNd9ff+/Tnx8EfBTuO&#10;8juloid5wK1+60t0tv69bZbHHYtUfKMPpHWZ7ZiguuOliAOfm87afuVe2IPgLcYZGMMrf5VdTIV+&#10;6ZzrXKvL3QegFSbAdMdnS/dj3i/dtNnzm2kDV3+F7pa6oXabucXWP3n/xPjW/73tjhu1QenymXM4&#10;85kXX3TIr3y582IHx652W0Jj+/DYNvF2cj8e6DYOM2f69OnMj9Dt/1tij05L+2ExsYguHgtH7rWr&#10;+s5bQvKOC2HnWLv18dozdNW7oNwnsuW1lDn/gCBfpd1qx8HXN/D//7tUPvaJ7Vqyr448W/SZjdP6&#10;8cA7z1p7gK39j26Ov3oC7BBvp9TyrjAYZNu47yFq8r1lk904PcLmIsPPmbD5rWB3S/8axrcwxQu9&#10;p5x2MMQRJH3F6fjigL8PkOm8D42zwxhs0Fd42TnlNpQqsm5ntHV8l6eDp3LkQmHscOO2kx4bbv3a&#10;9qZ362//pg/vPf+Ff09z+d0y0Xl1AK/t/fHSW5lWRvVLU5hbMHFS6jVNio5kUR6MYvLzY17Hs/TQ&#10;MUm10CMm1O/FnYUp4n7FzHA46cU3jWxQ3/HD3+9cpR1e78vnbLl13YbH8NZxxrdoaFubaXglmPHN&#10;TPomTvCu/bLtKzFyop7ljgxa0c2NE7GRIl76f8Qs/yaUK97ocOh1Ihc5nPz7LaYtI//IqG88slWD&#10;qS9scLeQb0iDvzrSAUDzLncMmWjuCQ6Y249oKj+BCV0+LK1DDqxJ7zHBAP/Od+NghtXY88RtjLiv&#10;Tx26Lzlrh6MzPj5UE06q6aC4aD4hNscbV4/OdF9FivHbr3tAKS/ePDh4+t3m0ggt5NDuYOMg5T5B&#10;fs8KrIHS4PVq2yAZWfRDhBuTNEP30B6IfGvPX+NMZY7Rm7sAj89TB7f4jJKBcvgPv22rbkHeAdxk&#10;ZC5EhmbwJ5QHB+zg6fv05QcxnU9yyGtQJhma8yHi+NkCzpkAq0yRZ+QPWzGlfe2N193/wM8rwGZc&#10;Gfr3/ocvvvvuu5EnE5ntj/LUlq+ygOMk1GKR9lio487oZfEyT4XEXlR3suUVh89iQmMereEJhwzg&#10;FKqpg4wGvrZgvsyJve3olCeNstA8cTCLLWi4uLEXe+F10mJrsoxuyuTO2YZgZW/D+fr663kFn4U4&#10;hZ4tOZTfd8Ft6VW26DUXvkYXbZ20h/d7f4H32XLEeuTbtt0unO3Cbi6js3zD/8aRe1xY+Wx3/6Y1&#10;9Mb+I+/mVhPC21YzUVqfmsl3UTDxVtpxJ5sr6jeGW7Ff7FHhyTL0Hrkq38QL8JrmslFlD0wn3Vsf&#10;Gh92Ub10I0OR9ai39mXH0jiyiKm1rXonZeZhE4MzBleGwg+tG/6QebPRPnz4layaF3die21aPZJ7&#10;jthvZIFbPx4BbrmPhonX4cEf5eVEoTc3mWNNvyGL/b2oNvJPzLXPPDjkjN/ETnDAidfxlXwoP01e&#10;aT9MnvrpygXFTew/F5evkwmy0RGte567/clYvDy/Co0PeXUy/v/1XzN/QtvxyJ79wCt+w4ttxdG2&#10;L0wBrq+39puGiWOyiQP91hxkbJrX+6R+Yj+sTzzPMWxN2gdk+g49t9BHRpxFgMsu5RV56XB0wv8X&#10;C+AJD3Nu9ZsHl97wG55ymVj9JXnPInrnD2RKXV+xm+1HY0/+wqm2IWv1PTJu/doN7JbGSmzxa3Jw&#10;x+OE1+aw0XlgJycn92dxtXD1BZ1nkQ+95tsT43D3wsL66eWDobkxbTwBA+d9SXUL3I2pN3CTgoJr&#10;B3Biqtuatrh0fC35ter4cvZ936+Mm/h8tb3ooS8OJoY7voWXrRNk+ru/a+3b3+xN37A4tzqW8SoV&#10;al5RmeaOz9vn8KMjnV14Kt3OL1ZZPGYegxS89TGpxYsLAPDFufmdcWr9murH3saUX/NUuYWnvr46&#10;uuDtb/vp5gW0K382tUl4r23u+S83ro+aA1LxU14T+yE//eCp4saJ+eteXI0SP6T/4+nCbW92SG5w&#10;Uo6O2PBWpUwpuj9imOPMxVL8tpi7p5ckt0Wy4NWGgdsxcu1U++pbyWtk/NKJdwpam3OWpi07vS8b&#10;s43NXKDQL2pjc6SMUwoYH/HVuWLky3/6TeTfp37Sns7yzHvWduhWh7OIRHbzvW3vokXqFE9AiSV8&#10;0O9cAd2U6hpbolfPUrIxMDFGbmOB8uh+fLi8XLh1sa/yhM5e8HVMBPFdG+cAzn7QJIu2GW+GDzn6&#10;f5x3L8DwB3qrPx4u7i9Nxz6O3bhHfjdGtD789UeLU9/khj72Ur/n582fl3zaFHGg7PH7/c3RjZck&#10;S8czjoxNyEJe9e/lZKA9128MXPLrm5U3/W/1XRnnVYszR3F+6ylYPvC2qx9/jP3ixJHDeoMLjHwv&#10;5skWfeaaI1WC86k5YPtpbRU55sIFfxWsX2QcmY6v0tgbmI+tANFx4OSvWYxFY+1AF+fno8MvecL3&#10;b5WfDl7hq5BB3v4psn0TvdZutkrjKTBkcQGw7YkNhd6NKbmvephbXUoU6ve/Vn8qDf6Nu/sTG6jw&#10;39K/9dw6NMjEFmJ3xiMxgdZb+1aP6D1l9LCPhraR7XW8bezgp4rQLl/9vHPA0IjP5on0H2Pr7zv2&#10;euvJl3/OeWLGgMb3UWv5899NuwfX18pyVf3u7nMBP/I3v2d750x9ev/c5LsX3G656K3cdiCyWuf3&#10;62/93flYjND6XuQODHnFudhTwE+8v/zYhvO1ffGus995yZFlbE2G+CZ/45tXxxqexx8RFsxTsnvj&#10;8Z/ijRD6K9zmafUbDtnFQyyxjbxYXZdocJ5i/7LZ2g9dH9x233yx7YHfbemA84mt1E8eGQ57E0fX&#10;M1Sh283IsPwGmq5R48As783jdBn6+C/GbNVXPmNEZZi45MfKb+vvUh2mY3Sra2zor/Vi7brw0vPU&#10;xE/byAdxiYUf3TdWy6e8Xszey1v8UnuryPp3+nwBBir9rDkyPNnSXzU6MpixitUtG3MR8hIzMRF2&#10;5JRSOq8Kwo7XL5muugDOLMTNP7OOIuZLP2OEAp/PrSFi1r4bvnfhh5Wvvkr72ho8vXfbKGCwi9bK&#10;dtuFDZRt+72LpMsHnH3yksFni3zgZ/7usnS3Du5dtC9MMsvTtHDoWxd8gvU6gSD74u4WATjm+uIp&#10;5GuDPUdjP7BgVvfV4a6rIEc37NP9i3Oq2vx8RSXywuej0gtfdcsD7PIpXtpX/luevVmy+jDVuOeh&#10;Rf6NgZ1Toev8Qvx464oCnyw9Z82WbyaPvGxcwMNj7Y0O3P0UR/Qeu29eqnwh0Lxpjp8/xUNiUujL&#10;zrF3auCB7dOnhSTj4BSvjjoNf7DZ3ySmMxnaj0Lfcf/Ur9He0HnpTZ67oLE2HZrpi6k7KhXUnHns&#10;TW757lwvyf7kx9D8nA6RR9HXFW8mqe3Akvl82tj2+8bcxZn4W/rm1KUhKA9O81r8THU0G7M5dB4C&#10;tjdWRIav8sBTfXXkcv5TGsnTtz9a+b/whe9T3tnjbiPq7S8yK2PL6Z/r0wcvMF89d3icgQRQFUSx&#10;PjtB9YqtMXIT1viUXL1TPQbcTrjMZqAMzZyMf5mF2A14wnVQXOOrOKXOiDrpYs9AoKlKMUhEa8kF&#10;ZrCtP1U25FFvMHFncWWJXjMojCLjNMD+x2nFgZyyiWfrls++GgeMui27v7Lsdtttt263W1dZotd7&#10;Xtp1pCaeTr4n+Kpg2jZIwdw0l+7irmzq76KeD2z5SXFCjNYkwFdyR0syZcOb3izEeJJtnhDYkwW0&#10;0DRJ2YvJ6uD69OnS87SvySw8A6nEqp1N3DgQYaC9Struck92tXRSlG2wS8+do3dZ/lvn+ObR9kuO&#10;LB89ix78QE8wtUf6jH32Kl725aVn/8A5nkL3aa9PQ693kdTe9H9NwMlkAjITI3xnwFm5O1DEJ+u3&#10;WwcD9RY3YOhzujc5O2hEiNqZPk6gD3Ckq+wxXsvKvbEV9BY2V2jF/47powBxDNdrrZdGGz/ztXf4&#10;vSaHYx8TN6+M8xsLYmFlqD2SAND1qU4Rh84fk1+8ckZR77MDxepWeYq78r5s9RnxBj/67GSaaY+q&#10;sb2BYPrN6olP+R5iO3n+De3IsOWxZ4KHjTWh0ZIDtl1/rc4Ay+fkBUgoLp74VPYEpDGB8BF+FiHP&#10;5KqQb7/Q8SeHWhTz5oedT7at/CfvkOmR65CZOjFSqVqrrnFfePFsoWdifmny7/atiasfG+PAxPp+&#10;EATnw1QPfu7gsq+y8j+yUZ0s7Ls5xoCOpgXTGbua44JLVhf3Ley4U3lPVtWHeNuH1vCTvxS896J9&#10;qD9wIx/ebDD5Vh374C9PrT1Kw/haXnBK+s1XcdNQvniK0Wx9lJHzi75KkI3QRsdWEbd4WlxZPLE6&#10;+6MLOLljJrrsNLlv6vF7walT8L0/45/Id2gvDBuAm0ngtE+emngQtxaFVt6Hpng6PNC6J/hgVpeh&#10;Oz5Xr//spLt48RfYH6K/3yGRh8rjjGMLs096ONa+2yfPn8lI2057gd59lfbRxz751i+rz9KPYJWt&#10;ua6M3hITM+xDmi5AXT7v8ZGDfi5WiRH764vKchbyl7K6tR2/usALfmBPn8Iv8vCJmLAQOr9hLebG&#10;NuihM3gZH45dtavbckR+YOufNJqP+O3JTrRPf4Xz0vMtHX1HqeyJMQWNKfyeT2Aq01NPj/S7E4PE&#10;0rQ0Rn9zIFTwG2p7wajzyIvWa3f5Dn089gJEKb3TR51+AD+mThn8LgacffPqLZWvsOeEJQ3mTtNH&#10;pj/Oqytfftv5z+Lisb6ZrbxgzvfSc/nVduIsPgf7MRdqlbHHzB37m6ytC0xgc0Y6T9Ct0YoxX4+d&#10;0kbmZJQ88ZILHb/kJy/+HHtHly4MJq5+/eWH+sNTW+yhdAweUrOfenTq2/ipudxJXP0ZeuI4T3GZ&#10;s/3cEzJ8x5ntC5F1nzxdW8QT1W+OX3Ff/hFDbExcTO7puNw+MYLR0Yf6xhQLyARy3EVEMZfPJ34/&#10;ejke+qunfD77LnrcbfbXtOi5WeE+LnC+Fn/jh40CHO3kFlD5GhZF0T75QRP++E7fkj8sbP+aGxyX&#10;Z+cTxZwv9iIIOnyy9pvxfGgXMjCzuJlXvybuLCR1bEgje8HFz+9nfpubltjXTRJDc3xdf5fOPB0b&#10;7w5MYKPd6JEO9VVkWTnvV7SivQszI+/Yn3y1Q3SvPjneBf3RJyoeXxWWPeMfMPT0hCqLoXGXyp7+&#10;9cid+P6UV/W7KJxo6O8Ef8pPnDCh1yvTeWjkwnH6xHPh+OQ67Wj+HDr+6EgGupOzY2tg7R+UwjSv&#10;XKJp3/yEHgHwfeiEjxsj9GsXfscHAyNWtnSOHfT5GZuR3QW9xqbOmLLw/T3d8LnL/I459vrJxJy5&#10;gIvdW7CbWBq+YsXYBk6Bq+Cz+1iTubYMqd2esG4b+66P+3vHpfKZL/jHvnzWks346QXfcYod0y8b&#10;E4GtRWPXPqX7Ai2u+YtYWDn3J0XkLDcHrD92ngR9/Di+brt4O/rNm2Ze/PcV1LVtZOn2xLB9dKvZ&#10;iVl1Z/eRdGy648bEVeMlEObHa4PSPqZZZHU7d946fVH9zvfQN5+QF9B6FvV6U/DIDJdcO5cZnrFs&#10;KvfiLxpL924Pq0dGdMDoI2LIHMaNymjA0abgpewTzva18S84MlrP6oX6xNjwnfOR9dU33+z89UU3&#10;VOrr0Tn0PfEZemjimZEYq1c8JMcckdq+epVf1tTmuCj9qoxBmPrdHtmXkJjELGXnT4tHPvtb5uaI&#10;OX/oOJpzgJ0fgdk4sK/v7g1xxkg3Dke5wizNWRQ9cRg+8DsHCpx4AFfZIkJvEpIPsu98hcjGU3MO&#10;fYvse4G2sRMa8xNDuAY4/6/xfuN3/Tv6r1zk/70CpnYKaiSvPIUNCQ+oaPfh0y8+RfHUD87r5mU2&#10;U+iw8ykw30YXbfSB983X3w6c/JEPey59W8WW3aZ+8qX69Ut1V3EKe/acNMdkXFna5yL/G7zI0BJW&#10;xpktN6/igwvM9kdw9vuzC+EnR7UtN0JWh/QbND6d847N8+Jr7dFYOjqmEvmnVAf2TUEnBrAT+2dt&#10;InUVG998tHdbaHaZeluFrb0dAV85AJ0tpZ2DhXXceduhuXBDMzdQdH5XhIfPwtgam8HW7qdh+n7k&#10;p8/F276/jVngfgtaQYMsHYujc9fH4CaXKnSatyUEJtVUHRnT/6Inmj5rmzkfL2rhxXfn76lyxjF+&#10;JeLYDKT9MXvsmz+yYjR75NuYDC+t4SdPKrWj/Jx9FMkX44TPtPe4cAO7tFLVIuas76FDvv4kRrZf&#10;fTs3KpFCtO4F8sZ0OU0OICvcLd1/HbatNg4cWkrtdSTWf7S3JGbETWVhkFN+Qz/16hav/ji0165d&#10;B4huvYks8VC9Y7efMv53rjnTm9JZPrY3r/u49dErHi94zz/cBHvOfyrL6nHbo3ryy8TZytzrQwlT&#10;/WwvKNtfPgtXZudr62zlAbB90lmoxoTq9QExuyLwz5biwc1n85z9u+xxc8bV8OAeO2+T+sqMzGHF&#10;z099qu33usfxh/xofUzRpqzePcjX5/hvW7dxw8Yeei2UvvTpfD/XQvAQB7bVO3EAbnlP/dAgx33x&#10;9+ZZGe+Kf3B/+aSnD8+ovLTeb5EUq09ZRx69XvDmdK85uvr1qdiiuzqx/uwv3dDquBsmfKXsK5/Z&#10;ZQs5rOWw9I5l24ZX81/mLYoHupCSdVoTOo3D5BbnUujqkzMvNj86PgOX8zvIbi7s24hy7sdm0vhv&#10;Cp3WJr9p/CcqQj+EirCp5uF3tT11IBO/f1SWDnt91eDrRI1qY9ThNwrsHargFMZiJLwbkC5Mxbie&#10;BGxSPNQbTAHqoJJtX2OWCWsq3gi4J6AbBDXa6TSSh7KBiWeOeof1DW//rezYjPzu4IDvrpcZbEzS&#10;yT+0qbz7z8CMXtq3Hn2BpH1L+ad+A0X91tlffHV3WZr3NpKmy2VScpL2woNB33ZlqF7uEEkdeZyg&#10;KC5M37yaYNP+BPASfbc1sE2y4ZdJgHy+idtvEWlH56df53XRaG8nqd2PKUv6yLU4OvnXgRc3fE3G&#10;OZHIABq69NgPnMoSGDzeme6d5HO4uI5Wf9t5L/ucfC5MZT1U7LthZni8fFRcKRsNn/z1pDpbNtgL&#10;fhGw9toFJrBkdzK/suCrdPti0bpSrl2zEGQRIokpN+O29KJocH/9ZSZHvdCYwWOfiOUztjRJ2zuY&#10;Ew2Vh93ohicRv/9u/OpC9q0/29fe+u2Bp8NdSuvRYVpm8n/0StVXX30bu8wTC3g2drKtLc7dUzfN&#10;N/th5xV/fvdg7HoWawLUCSt5ckespM0+7ipvSeLdJxHe0Ht/cGSvrfkSvW4NOgP8ZhB7j59jixfs&#10;/fHkyF8SNI0LdPhkB/XArr+RsT9+eOUM9Z3g7QAHzoB0hGFb7cRe+bY/8NfjnwC0P5mQx39Pfemf&#10;E1H88/FKdxPnLpSFrjxcHLEXeBOez5WRfXU9g3SEWh2n3XhwfPKOyMKpbs5yYTY2x3sW+b2C85cv&#10;/vVf//VFM7T4Sj/bvGW7cdh4ZYfLFvyzvHYbq76pm3p174TMYeWpDdl9+hT4viY0tvvX//F/9ikL&#10;v0fWRQYyNoz435jgCRIX80xyZjGAbTrpEBuHKR1Gj7GlPqOIc/bQl9ExRoHDw0KZOiTI5M+Bfs3n&#10;1WvrS23qtXW8ztbiKrv1SfXAoLFjyk5I0cGfDvYX3yssK1/sw847GVt9bXfBB/uNw8WnxOsuuHAO&#10;7YUD4zN8TaTWPsN/L7ySvTiJi6E3eEF98JsrxET+5GoxbSFVzvCEDNjeoJbXJK4MtjvZrm+Ms9FT&#10;eeY69UOQrzK6rQynDYNTNp9QdWSMzbNTvMi4+cKrci33ze+IBPboh0xlO/boBZwxWzmgg7Ct3Z+T&#10;L7xKWtmFCvv402sLmqv7ymK7F0IWbrcLazu8Rsfpg06MPNn1cxaAZ8HqxltcdWSAU54EPqWj1NGL&#10;3HuR1qtM4XvF0KfmwpfyG39I3DKBX553PnJS0LdTpB2PxSOPuDUPeWOj5FP46tDDwwUq+UvZ+eg8&#10;ITw8LWAp+tLoGdrpNzv/3N8QxN61vK1He/H0uzl85dfVI9wLF+6RaeQix7ZrXFvY0rm2cyHpjE1j&#10;m5eNIsnBme1hgFLr15ZDe3LAvNnhBdm9uMYd+GI37J6LV2Jy+0GEbs55Q5NO1Iq8fPDrr3lFffKe&#10;p5HA87MFEPb89oPfgA/w8Ut/Xyz79Wv67H/91/eFM/3ZPNBFi5DXvy2wi1P5S063oFZfrVnfqbSH&#10;lTfysal94+1X5xV+eyNM3w4Se0fMxhO4vuovGk/+t0D9bWl0HAtx/lx/me73hsv4844xvkWrfE8f&#10;Xp8/cRy+6Hga9/cu3tPl8UMMhIcY3CfpV1fbifnJF2HdIt7kT3dI96ckxF1a8GVPY2efwIi+yqPX&#10;sRv/8cG20UesBDA2Uz/5dtv53ZN1fkbCTTnOPTz1hc6HjJczB5wxujGSC8Nf/+Wb/H5YYj0xZ/HZ&#10;RcOMJLVdvroll3nyd999X1nma96sQ6blb7t2r6zB27a9s9txecgR+fvq459zgdaTilnozni9r/Qj&#10;Mz2/Nb/NRaZeJE68mjPM/Cf5M6+6Fvfk81p19fRwjD994duqS2tszu+BiS+dazj/M2f4+ufYLP2H&#10;OlWJ3QOz8qJRH594CpGHD9qOt9CLn/QnZWO5x/DCw5MD4gOzypanN+m8Po9EHVu8xagXcuNT/Vjf&#10;A7+fn/IWKTYQYzyBh7bmuvjRReVUtK6rNjUrf/6UNm9I+nNiY2Qg6/oNjRKkQgg/+kfmzdWbz+Fx&#10;1+qJBhx91j64my4ftsSWlbWMIqa/yj6+exa3j82/PHO+/oxWaJLJDa5iBp552dfJMc/FfD5In+A3&#10;HzC1sX7SvjJPwk9umHbnvfw35wdf1j4PXuIGHr3I6r8XMkMb712U1rcKE/j6OMqiAWF8PFtx6GYK&#10;bctj9yefRI7QnpuQ6DexvvnT2KndGLDzSzLMRSE5hv2PrcOdD3btpvGRY/NH9eSaxVpzmuk/fKRN&#10;Gflt+Vqcuvg7c3Ay7JuERn56D54LxPYddq4afh9zUWvLt3/6H+FnDSUxmb5o/PW2nfkJE6/o9RvA&#10;7HN8ln353c8iLI+lZTu2lwOm9q9//UvxHa3O6OlLq9NA+n7Vbd9dW95tM16Mjbyh5KhauTbWV7aX&#10;fWOv6Nf+nDHHWzt0EnZc2MZkYkdxnjkLpmv7jZHxSW0SeeVs3ad8s1Od+Cj2qs3iKzp8++2f+wHH&#10;V+Jz175KKzbZ3DL+Gh9tH5w3VFW0f+rrPW3HS3+2xrHRuf6JfGJ0L4Ritn0I/OC/cLST++c+fW8O&#10;ZDyfORAa+sUW9Qoae/64dbtd2NoUv8TjnJuOHPJCacT2w8f59fTNB4ctj/1X9o45qZ9C36GDxs2b&#10;f8i3/VReUfTNiZUzh40cw9fYNrnL+bO+mYrSsG1J/xw+y5Muw6fzczIMZL+3zQFZfBT15Gox9Qjf&#10;zfEPr2l9vmEuvkrY6IRQ63f95OZ/4xR2acA7++orz6lrfb7oL+eNvfMb9nkTRCrCbmxAFvOurpkF&#10;9ufke33UmuH6+ZH36O5YXum6Cb/nj83hlZ4xN7TyTQxCtP/OwT/4fWwcgsmBfDh2M7+dOc/E2yNb&#10;ZBCLrh2MfhMnuI3u5kPRrf4aW2Ex5iKp/j59vudPPZ4c+0g84VLYF9+ntfWvo9ce2m8ian115mHi&#10;dsbHsddNe/d3y8f2Nw5w2TkxXbzGnfxPbo/tPiUXwNm1gpdkf7xXnuyePykp1oiPzXOTQ2LmnRvw&#10;kdK5Fth35Zb1prU62e5+7RQ9HN949v2JW7bqJ+N5DjvnUb92WFrEKFZwN0+1jqG6w/+BOJ/WXeLD&#10;7f8F03wy2K9v5A7eTz0fnCbzVONF3wLTaefoufxsW8qGbln/yhyCTlNPts1RA7tPEGsnX88dzHfB&#10;BYTuZLTtHExeTL9U+H9iA2biaIVmf95tqszXltQr6rfsDYV7/JvtbcvTWH1xTNvKtnj6ZsvhZf/m&#10;x7B+R3jO09cwakfP3nBtP/3+l4zrO4aj89gndmUfY8mnT+ec7Zjexdfa+9FVnx/aaHQ97fjJeKPg&#10;tblkfUm+vP+w/sInIj1+rBxhYj6j/im1VfzTOWnmfNmCDZHSWduMrmL4csRD5P/bHbb/o/grt8dW&#10;4wd12+c+/M//63/+up3Rdhvr+CRYr6HcOkgMyDk6CsMZoHRuBzsOEgAAQABJREFUxUQYL3dsg3Xh&#10;RDGpcWKj7lNOFBUnDibJ3+ekXMCPYyYIxoD5boKfEyC8dvBu4jptM8AENrR9lHUyHJNWpYsqAiu8&#10;0JkA4+Q9GUoQHXywXhtmcHfysvTYx/5d6F77pc2WDGznpMZ2J0A3ztIRPH0CU0I4nb4naGdSjRca&#10;d1lZdstG9AQ3iwHzquY9Bud3kNaP5CIzObV997e/5Xcm/tKTcMkK3vOq55hTEurJc+02+unE5EYr&#10;hMJ/TyBfk5S1Ax5zcnlww3vjpW0d/HSgses9EWnnivJ4ad+TGYs5aFog6kkcv6UdjInxXjihB/+t&#10;rxsfgfUnUYsDkxX+QE87neCQQxHD4gBtbWDWp2zFruKxFxic5KXOooU+ME830HsWEyxqomFR7ce0&#10;zwLaXKBpHAawdgivtUN/4ybHPfmMvPjvk6fiFfxEfcX97RfmgSndtMKfC5czIdzJk3oFnD+26WCW&#10;4y1LY7fq+fI+Ln0nD2mzL3aUnlDENurAj81fuaVA50t7P/qH14yHhkWivQBMf3HZieXhT8xOouLL&#10;xbW14NtXAMbfXeBJfPBXYzK+pat44LcINxIc+bTtJAyt90UdP7c/n76/NPQJcbcnau9x3x8/g0dE&#10;WF8sTCOWbPls28qzJ7gLazsnbwMfY0z8ZwtXmzJ9OoNY7KH+ptv8KL/nj27O9framODhC1ef8Jnc&#10;Pot9u1iAPmuB/VN+ZxZti1poOBH84cf/Ku5f//rXJ37Ark7wVx48Vj4+8/o7OjkxlgfE7/SNmWju&#10;BUly6f9/+9t3lVHuCFp9Xx2Sz8TULjztolRzWWhW78ghx4hx7Wiz39plYnhz/sTQymryIc5c1CDL&#10;8Jefhpa21XNx+FnMoGssFc/NsQEUn48M2V97WQAFMyfX8gRecMff+MJzAqiwFUPoO2TAu7Gftpsv&#10;WdJYvIXBwz4bTX9Mnzo0FqZMzhcZ2G+ekvB7cN/WJ5qXJ/+6uK7sYqL8qJ3/9hV1dPSxAEUuthEP&#10;qye7knl984qJ0Zt8Crr29Tcu8ASwfI/nDxa4ElNys1dy8zf58FVnXFnc6hs67tjHkxyljy7bkift&#10;co98y07te+QILHh/2x/3GI3un3RjfCrkoT98D32w+UOP71aGynH0jLEGanledMAtzvAUy2OfsdMs&#10;vo3OEyvTHjvSI8XCA78qP/zwfWw0F4X2qa6ffnq9ArlAf/CF5NI1r1Ear9m+ryfTFnMnCwUdr1JJ&#10;xnljBt87IZGvZm7rREABr56f9Rf2Wz3xkqvEl/4jR/B/L8YHd2x1HIRW+DPrXmA0Pm3smpsp9Bn6&#10;G3/kNA6NXPXk+ujgmIduPiuR87U+c6hvv46H1x7bil2ydWy0k/KSY2VwIcJYsAv/c2OAvLVzKbZQ&#10;9LOVid1Xr4Zh5Pb6a7DT/8auLh6yh9z9dRaO5QTH3+bYYjkdnt8Vjp/4YvrQr1/8t/+WG4T4JvFs&#10;/oTu3tQir/CNHMiX33//3Xnl/+SH6hnB2OC/zLnS12deFT1OLpPTnMRr2wsxvWM5MaSYU7Nd+1fk&#10;mBh72dH8JFbMZ+rgzDHbTqzcx+/j+OX/yb9r5+pfGdFAU3zfPNA3Dxo5y/XEmP2e5wQePz4S/1+f&#10;p4v0Sf2jsRn0neuRRd2MQeEVfPaaObC+sOPi9CH6fZPxbeJp6ow/dOBf9PQZNNWRH6wtf+H7Q+Zn&#10;bMtYYgscf/4pr/lc+OoTWH8j69hCu/i0HZjJgQ63Tqziif6Wzs3C8xVnM57qA8ZJc0ZtM/ZPrpWn&#10;d2xGR6yAlf/keLpicUTp05suXr8uyr78t7ENwdsOyLcXgOOtHq/8nrDEx7gET9k2+3/581/i4/Tb&#10;5N3GdPA9WTy/d5r5Q+otOvW1wfSLPYyh5nD0E9/VJXBKn7iPEu9lauP5qh/SJyjrNbcKmfQN87zO&#10;DWIT+ev73KDhd5TRczFb2+aQjsHiq75wEW3ODdmAfGIJ3szJxsdsAW54yhNz/uECsjBSXDhRz17y&#10;Nz54Tp8aG+IpLv1GOhvwlS1bklH8Orczvpuf+ESUxqc5gUI2cOzei1/hp04MT/+bC7AdF/S5M38o&#10;Mvz84f/MARrfMw7tXKc5M31MfxED9MCDLvj+9V/+WnJ8ag5DyFlbybwkOv4///e/xwZsMzmVbOZU&#10;/GVOYu4T75UmQuDE8l4Ybm7GK3yVjb2VAb3JC+OrkVFM6Kvmr68bB5tfDt9s6hv07vnp5qKJjemz&#10;47excWWI39hjZVFHnlq02z1Ofop/yKGdrsYMuriZx0VM+QGMsQ5NvPAGDw88PvOZ/LI5CN+Jx8Fx&#10;vHBwle+cf4SPY7QVfPBwE50bXZpzCy/Gp/83niLDyDbnV/DF6Iz5c47wmn+PzOTeuZPcP7DxUfjI&#10;bzN+VYzqiB9fvcrwXzp/yiu639u5c9ljJ7EkB7MtmcWcsYaOW9Z+e7w2Ljz9j321j59m7Uwfvt/A&#10;xIaOxVxUq247F6GG/rRFjvLPr9UlCGsrMKsTW7F/Yzj5Cw3xge7mmaVpi9a9laM21xgrldf4Mn5u&#10;rB55FhcOWvC3VGYHlzv2CdBW6zSnrPwbU1tvy05j01l/uO27cGuTPT9EBxx5bMk3/eT1hC7cpdvt&#10;6hSTyGGrE7iN/7GP/DHjtGO2hq/sU97T3xPDjavLjweOTReniPmiAz62jaljf+3guz34YFrOdo/R&#10;NK8Uw4p46RPmiTFFf8PDWFY+wYejbm1XWmTIx/7Shv/4J/UtwYW/n9IUb+k78kp5PTrNBSA2QVv8&#10;Tu4ZUgIFPlpbsHniPAf6/B8V/ZdvnLcpk/uHrvMY/Erv+MVP292l5+OpWL31J70g4fAqR/aXXUZ/&#10;4fPJGk5iYvn4GQDF+KOfm6s6Z5Mr5jxvcssr1kJkdc6O87bON4MvBkauM/6Hhv69MHKh83Twc7NF&#10;zu+1h6+5npgWD8Zvha1C8DneeUB9EhoK++s3Pngvrc4HIs/AiPOZu2s31it44u8YrlhgH2MVXuZW&#10;6LMFOIUu9U+O2wcAaDohMW/oeosjz5BH2GzcbwyNvUL90HG9hp02Xt9v5X1y7xiGtkI+NJZuKz/z&#10;ZT66uoClMzy6iMt9Df5Ns/vkuwq8tTV66K7s2sjFn+Zgijkx2uZQK6Nt9U67rZz08D/2XNgSARc/&#10;KquD/drgwA8d+qTfVC+xDShQx67LS7t64wWbMuXKg+7nypNfPteYOmtPaCrLjw6VMXV7Pa4An/ky&#10;Ds7cYW7WA0JneOY+K9/SrG6B2VTs7UV/VFYOMGy49Hb7R7ja8GVbF4Hx7o2krUv8kD39d+GW181H&#10;bITtG95FOLS9heePijjqBejEClnmhpXRX7w9dWnj32f9Kf2PnxsXy4D/U9Z29vWBECkdMbGxo03p&#10;DcEUOGXtttv5CafRb2Fs2QKt1+wjlZAI/JTsTyJr41SnzuPP/j7mlbUNwBO4AKB3sM6+DommBOVO&#10;X0z7tEoUkcQMrjc/ZBitgwgrZJ9Dt6BzlyaL1OFRhQOvJBQGLIcubqZx6AZ9YMPHMJUTRfptaVLM&#10;AfnpRb5O6qJUkwjltGfrT1Hfztqj+arTDSJps7/yVcaA4Ll6q6NzR820sesWPCT+G3/3F8aJsgL2&#10;Pb9eYMzJjUKfyh154NTO4f1tJtROeKkDfwt4cjoBWbzKmnq4ExczwG37G50CB76vKsn+KxamvnYL&#10;P/p2goNucdj32DXtJozzezBj7z05G/lGp9ovvCzc8cVroWr0Fg7zxNVoJxEO/8R3eDJ5eSeWRobx&#10;Ao6PbixMsFNnS7+eKMRO6NQ+SUQ7OXH8FHZPp/81Tz6YOCbI0gf2RGdsWlgowfMn3sXi20kf24ip&#10;1IO7eTzMXjvw3xf6R5TcpTODLZvlP/q9YHdCfsfEpc0bkmRY27xpyIEBlj6PXS/YX3vX65mgrh5r&#10;42PvTejo1r66SuJvY0Zc3UX9eznVuVNSmaeJj1/Do5bGOx86t+Tw7M1xvh87r5zqTn3x+kQfuKUR&#10;2uH5HD+U3u6w+R/BNP6OnNm0kFkh095kc9tfXKSxdO8FYjgLd8ysqnV3fZ9Kbsv0i0Ta3D14IRU+&#10;xybOX+bJSrGdyBxa9hq3WcSzwBn7O7ZQ+k1wDJpd4Ese2snvYXfJN3mTqhs7eO7NIAZ3ExD5UT1b&#10;jI8mFjuJCs+//vVfig92PMY0A49G++TBrT1j5MpKH/yygKV+xx55Fr/qj+KFS4et70l/xsnNs9s2&#10;so5O2uZC4TmOnZSxHVu+9c1th4GZgLCvoE2f4TEy78XU6laf0GCKOrnSXXWr39hpcjF+e5JTDHrj&#10;cyiMXUbm4T3j/dqEfhaAjS8WbpS9aOP4X7J4+V0u2sBlr8WbfJeYy9/Gx8a8XGWfzvC2He3msWOD&#10;aTd+aJky9psJo7y9OXv5zpYvFiPjV3I7PAX9X/qETWRQl09xIo9/xXG+uk8+/t0Cn+nU5z8fOXy8&#10;MWg0y18O9sSiOEvXFqO0o2EXoYkF9pg4uCeV6H7uCcHKuYI926MP/hBTdrsgwyPj/ogd++4cjz3l&#10;I+PVLDz1gt2JzcX//HZ4USlapM8Y9w6DzyM8tezAVmPlWSSu/fQt46f2jDOeOJRnN871E0+1KuWX&#10;NmXiP3rHz3w/k/Rp0z6+e8mGF3xys82crO+FAjwPffqUDB+RC7XR294/U26fNA6KPDK9l09f2vLC&#10;++f5Th9gk4mRF99QrzJDc3nQ2/6zMAAmn8XbHOIEy0nOnoh//cHTwLFjThwf2OC5Y3d1Qbf9L6zn&#10;InnwP/3wxX/+7T+zoJGLW8k3TjxdjBaDYxM+Sb6YxxdTxw8vvy5N8SGaxNTqwn7dT39vzm6bOTBb&#10;5JP2N7JS/hT9YQtZfVpOB3K44GhtumBvOaqyx4fjxnI65F48VGy+WDnwQfv+neDNC8uvMH6rurEL&#10;/siGXsmb3xtfp+LJg5UnEW97zj/IUDqpm4spQw+MHCEnFObigZ+bR2buQIeZJxgb+mrxCPHMjbK/&#10;8q1fui3M2EI/HGFf/ugCX/iYJ824MjrCXX0qWL7qez7OHF5s8O+Mz0O/cKFFjixjR9/MH878A6xz&#10;HUW7eBZJqxvbbNEu/KScylF+0wpO+45l6Oaw52EgesIfGb0Bp7ghsjltx4oiHGabR+n6ITnQtnbb&#10;9sPrl7ydSwxV99D0dLH8t/PrxSHbltr7oSMeklOj2MKwmpuPwzJ0k4Oj54/onjnVXgyovMePK191&#10;C6JjsfNr6KArhtXph4o5nPZ9Qnx526o3f5t51uitrmPUkfNvuQF6xvih04u/vTFlbj5jfzg9Zws/&#10;C+p7/mwNQ74h636Wf4XL13fffVcYcPhoRwMf+zt/IRNb74LVykm/tYnt0oDrU9ljC3l0F8nBeTOC&#10;xfmAtKx8xU+fhNuF5Mhuf/ro1OvJCjrkXpurI9fOM+DNzTguILxuUFhbDbz5wcQ5+PWrtg957Xnl&#10;4M987C9vPOatEzPXG3g5RFSNnIs7bepeuRYfxW9w3xc+XViwTuDNHBN/c2Mo+L24unZEz00SI/Pk&#10;i5lDlPTQ9wrnwyuEO3btE8KjzpmfJG5d5FG++WbkN879tmiLndPmzTGjo6eVJx/tBfV5umR0HHuw&#10;19j318xr2DNJInWTvzcP0GXszP5js9mOJPbXdtSyf+Ps8W4b14lRsPq/BVB55Ed9PDJ8+ycPfgyd&#10;1bU2jC3kjx9z40VjPePIylUXB9hxb9pKfPOVGN1P9ctPCPyUuZ0STR58eDtXANe8XiEK2i/yN8yv&#10;/rFvFQM/9CafQZDLu4WXsuOSbWmlrvKXN1/MWtR4vCiItKztJuZf5wcbv3hv2VdC4z94Q3FpsJ1y&#10;y0AOtGY7dlnaS9f4puC1Y/gDr7b9T8yfOchN85LvRe/oj2ZtEH8eOMdyguONQ3OblRmNe/+m2f3g&#10;b0FLAW/ftrjrl7QV4hyLyYUtnq+UpWh+KE7NDeksvrLz0J0bSOYkkq/lzzSWNzpwK4P95Rn8lbPn&#10;z6kX6xOLgReTJxhmLVD+HYkWb2nh8bnClsr6efZHbmll46VAf/BlftP5w5F9QcnBFIq+9HPmzTjG&#10;QqXdBsexmYIfrUxUvzSPcI0gh9U1x/2rrQr+Rm66pqnljlP2qm2Dr3SOiy7C+ME7OZUcLoaGcGG9&#10;mv2EeODNP1gcbmb3ofuhTxKmgZ4uNmeZ3AVWxTFY8znrWzu35vvKWv6ztqmuvM0LYjDsrak0jqrX&#10;yA6usRP667vKW47RhpDB7fbU2XQtblSqHM1lka1tEKrvHLdyv05V5T96L+32m4wN5Fj76Zfq97Ow&#10;33x8+4avJW+7MHfdP7u/FyDb9865xMwxRpajam1DXvIpu/UEr3PuvdHBfKo02TOlc73ERfUSw8EX&#10;V82ba9fALj3b1YtM5o57XIL5Ki22yt+et7YfHHpk3tjd/IyWt+acdL2knm3bE7C2ivjr/9HjAdR2&#10;1S39u/3e9zauuyxu6adhc/8Nc+9//fXYDt7Gv3ZyutHL+F97xBbV7fjnfvvH2nbpstv7svL8pv6d&#10;/O/b9/XSd/3qqO7eX7bqtr7+vmy94/pNb/c/J2OGx/pq6TVQFyHbvdlSVS/mBlpsKM6HrIW3XD6d&#10;ivN97OkI/0l3E9svngP75vj36B2yu8nPJEWAi8k2jNOGkWbpIlbb5hwdwZ+a0zFSb+AgTO9OaQei&#10;vEE2wdQJ6XRCk1mvz1LAS7SzTbI8He9bd91oP4NAD/K1E4k68Mjl4ppyt0nETbwRvYPAgYW3xsfT&#10;sQ+H6VQSSV+5i97SXzi6H/XJ1YEPfQMLY8E59HpwvqrbO1pbVxkO0Qc3pNTH+C3dz95uwTUoT/sM&#10;QKkjU2RRTRcwdH+SvKBL4JK7dzUtn8CjUZzwxWc/IwBRpg4M/svTvrLwtmQwSP9qkpHPli4UBN/d&#10;8wY0d5WJj4WZ9oFG56GNHr2iWGmHJtipE6F8OhO45QW/xZaM+aDXxSA6HJvXZok5tBQwAzd63nXq&#10;Hz3pFto9Prn2xqVX247d8NcP1H34kKeLcqKeg4GpiKNv7RLb7MQQ/07UznZ57AKC9s+W8FPww2eL&#10;iYUWNgdyX2itDQo+Pjwkgs8uI3uRSncGrdFneD08gmhgbFJFZPm3nn3TJoOesoMf3bbsDQ7of0rC&#10;tJ1JN76RJz5UVr+NhUC1fu6QG8eI2S4Ehu/ilN7KVTptaswO/TMLPjB0WfDyPDivHDH4MWx610vl&#10;U/uZzQmaC3bja4HJ0YH62GWfKKwDCXPq124PvglPYsjxgPDBUp0Yd9S2wrxiXT0b0tFrdUMmk/+D&#10;M8Tad+bEib9efaJyIZCytrJf+/NBfVbq47e0jYzT58A+OjhIIQffWhBD38TLMbi7OL75sJu7qA2+&#10;aNz5DY0vv3w9wUTWjRtGEbtyE5om9V/kNYaRsOyWr0UjZWPB/spgq3+W7pF/J5SzKBn+8hWAU+i0&#10;MQzfCTgd6JTD11aebt8a3OW5dGzBMxbc+jEVtvPRNnKvfAujfmR4xaa66h4aeCmLt8e2Piv/ApVf&#10;LKsvuzhQODLl72//+bdeHBYSXaw9+RdtTw6Nv4YfesuDTvKoC3tbR6zdBzt9deI/DbXDK4e+7Dy5&#10;Nv362J5iLztNnJV3xs2vT+74+Wd8zyJG4cdW5B45bDOPSNyxW8cbuBrvEng4d8G7JVtj9tqv9aeN&#10;niGbMjbHSx2Y3e7NH2lJHZ3G30Pct7rBv/HKp21v4csTx0sHfHsBL+OIC0r8ZVGj/U3u2Qnui+mb&#10;veG1NiG7PLPHicOj7xukS4bBD1xO1LeQb+4gdzK+uV586csD16f2EkPqFGyecTwH6HYR1gWExIX5&#10;Qekm5ugJ1pyqJ5g5JrfY9kQruP04QQLfcmxx67QXjQbgt9/orI6/beWL0U8b2C07B+6CzdFn/P0K&#10;tgEfHPptedEZG6gnQ+do7Z9gX7wWb7dg5zN2Y7/NJ7sv/3UhJkj2FfnsqyzMu3jbC4PxT2/CDD1l&#10;5TJnkbvDJP3LwroF8jzBm1y7cPr+/iZpT1yjnycadvyeMZRc5p/G9JG5BA6vqVPzsg14dkCTLhYe&#10;1r9r830lO/vuK0RRcXoC9ra7PIbO8Di+iCwbi/BMJIpbm1+yHLvwHVnZhww3D/RN9oEOnzkXQxb8&#10;zq+Ke8WSdkiv/jPjLwk/ZDHeuNXcfHDkYrzEo1w3+8bNwKbumadV15cvPa3oYsyOZXDnHCx9jJ8/&#10;HX1PuNFzRJttFyCCM/LTnQzpM+TM1pPf+uX8DE3mvJGxeT50+BCvkszXk/+Dq07fXD3wHJ31/xlP&#10;+b64aQMrDsOyT9suXiSDOjLh0bw6skPep0tWr+px9S0/w+C3t/eNCt4409+GTd4G5snfw6C5aHi9&#10;+O25RmNcH4mMvVh3bn7Bd/tf6eRY32p8y2+NH/Y4MpdBYkmfjR2G39h/3sIw+WrP5TbmxEV5nZs9&#10;xJ05FfuDwS//1anOC7u9CYeeeyEC7PZXvB2ja0G3r2TbWLhsKE+/xmGjy/gELnvfc0I0FRdPyTSx&#10;NPNGfas3S6cdTfh7QyKabFW/B04hl7+78EffyJV+ga/4Jc7EbXJBcpSxc/NZ1yEiB7p4hWjwBpds&#10;tYX+nz9jkSeG9bni52kXFzDwUR4fsm3okF8us1iH1hhf2+imfT87Ts5rWxee/ec15G40RNPYP/33&#10;9JHwHnrDMyDBmZiVrmvfVMIdGSpq9y3uTb6ObomXlR+NV3Ew8TdzrMv2aepNaaU9GGI05mpBb+aQ&#10;bjT08wBuFJsx5GN+79xvas74Ksbmw++KWHjkre1aXX4hlgP6TP+YXD62Gn3N55M/c989+95laKI9&#10;9qITfccPY7fmd3oc3MZceIFli/5GXZDAfewTMEfhi9HKPr5Y+5H3LezOl7eezeZz+h0e6cdWE8TZ&#10;yD1z+R9/XFq7HZ3YkF/qz9B76YGK3H3DJ/9lzdC8QNyTe2wxeWvPj4LWfLJ6lXa02fUXJG+6TOG8&#10;lh/BbnyrX/btk7Xpq458LfJZ/hzvK3tXjwH4LT/1+iuZ5Ud8vSp7izm6sjrY3xsQ6KEEpfqv7T6m&#10;v4tNOOpsxV23kU2cKXtsf+wARoP/gXtgUpdo8tVcpB6dthcJFbK8/KQNgg27oatvuQCFvsLWz3jU&#10;3OMnjl5PiN30ilAk+rw+W69u9W2dcYr+C5AtmMcnR9abB+knx48NdhxY2uYDX523prBZSeSrNNL2&#10;KT+Jt+dYN93Ke+TQN8mwN3MsbTZBUx+NUQJzbOT4KmRQBozOr8bqdyoeGy9+4MorPP6okH9jq0wO&#10;cOk9okyeBFfdVojw+vjV5IH6IjrUHsHLkNI5a0Jz5AjO5sPNpchUh/SH0k3c8IH6Wa8h27F3KmnS&#10;fJ7zbjm8a7bGaL4na+ShPnw5ZjBe2q+PNiZOlyrAjpEroz4687kQRDtl8cm6RZ15Sn0cQBeRp/+B&#10;z9gaQDbR/pxjBR0/rp2wHR1vecceM6ewr+3JmaGpjxnvFXlfWwu75G+LuVzlflVNO7Xo8VJl0Bkv&#10;pXpl3/zhVFSPrS/NafnD778Ht/ZG5Jb7IXrkW3tU5jRuvP+a/Ocp596IFod+/0vW0zNMzoM+sXF8&#10;QIYbX59cPR4+187yuGWf88UB6gMsBu/INmPvjH17Qb99IDJsnD2kr7jZupXNsTWLlWvGZXVv525i&#10;KkCL3jXm5+AzO2/sCzel6IeGnyD5o2IuqS/tE79g2b7nvbFj41AYRrebF9tMP49Xj/2Le2L58d8V&#10;q7e9wbZcum7V57b6kXLzat9K/JMtlmxbgQq3dnw9YLq2ffpS4N7LuTLudvN7iJdP+3TWeXoBfNcm&#10;GQMt43L03fhamYtbCDEzO9sXFlbtE0+XTXo+ex0vrbvqkP7sZi4Af7aJwDkZz2Py7UTHUXW+yUCS&#10;zyQedwpzfoLCwJ9imrqC27J/TPI2mDcYN3EFZ42a3psJJSI6gEF8An4NwOiKNn9l0IpWv/nyimmd&#10;1wVldMjyVeT/MieecOcVvpMkJOUuWIS+tpVndHgl4zI4fdAEAtzCVozgb2JYO6hfOrtvuzoVv3YK&#10;Z3oRNKUniN2bL/Vo7yRLe4+3LmCCB73KED34z0Bgmk5H9dqdNCt0IAfa2mdwmqe/dlGtgPla/l04&#10;gv7KReULDu3qk332fI5THwLDgw/Cq9Fyfo/iqNx2fHycmN2FnJU9bfTyBNXIP/qKnNUPXm2AVnRW&#10;VpbSqI1mUrU2W/2W/+IvTzRCrbzJor11eJygnSeWE0Oxq9/YQRusCZStk42eFMYn+Gj/o8JsYpcM&#10;+RrQ4P0jZXFuu0F1cj062r8GxNCfxK1++gCW9qc8GSqVa1OxM/tguh/fkJR9ojKLachW3dtBDY6C&#10;75z0v5Kken4mP90HJrZ9T+O0lc6xJ91d2J4nrQc3Uy8gQ/NMHscHZKTD6Ednnx3U0RpbFn32s5va&#10;4I1txm60VlKLwD9Y3oOuvfHsPtutD2rryTtzlz8J5IX10d9nuv6qTrCDir4/Oo2+Ywu/e+xtD8d0&#10;Jb74TuCc1K1s9VMgxGufDD4y/5onTOSSyT+JhrTLXfDEyH7w7//irf6lOfLAGbkPn7gN/uaa1V5e&#10;sMC6k6nqF9uNnYbvwrJ/dU6c0eHLLiiScRaB4cxk5xXncOUntlj91Y1OQ//X3KWuOKFR8FgbgbOg&#10;qM4iAjnn95AK2i914MbGw3vojx5ySeWOz0zU/L6ctApeP7MYxw7448vuCho+e4f91M0J2Nhnbs5R&#10;j/60Dw48Bb3d3+M25Is/FIvv8xTMj/m95//2xX//7/9H6f3Hf/zHF//+7//eC8Cj27yOiJwWesSg&#10;he65A3viA72Vm4zsboFk67STtQvYcmzkc0yWjdH6MXb5+HHyk1cCycV7waW2zPHqLGfvvlyw4wh/&#10;WedbHsPb9xT5CV9jQGXN8dqq9PCMfBsXaXzaxdnCLr3KdfRZfW2fcWEBsy1dtGMDMiRCjv5v81FE&#10;CJ/VdfvUe5hXLl6Zdoul+H/s07nDLNKJPRdD/15Z3HjuAT3hNcev6qf93nnhT2y4qCAP7CK59pkf&#10;6Efph/qHvnz8o335xep90nTpd4Ehft4YoPdzce3I5Sa2oTH9HV1w6owHd1k+O08G9/cuAMNfe6N5&#10;F8fbz7be3PEu4n7lH5nQW5pgd7ybOFgZ0cCOvjNX2bz1VoblVdlCyjDRN5PowQGdi23ilB35QF88&#10;san/Jj99/DJvmYncbOmGUCfz9s0Pf84Nch+OHVf+YCfXTf92MWvr5braPkKp35/PMO54vfvkwNGj&#10;fT4yya99XbgbffTX4HZuVP2zoJALGxazpmh9Dlq1izAH4BUfoUQWeeK9TwZ26AyMeFkKmztTkViW&#10;0//Rwg5ia+MFnn7A9uTeeARXvuL97JdH1Jvck6Psd4w/AWFTnNpocm++iybGnA+whfH95o/G5OqB&#10;zQg1rA49N5DBRWMbxDRZxe1eYCP/yLxgQ89ii/l2SIzswYW/PDe/rkz4sLVYFJs9jwpu+0jtFDrn&#10;Ro1YrDFYvkfewvNrxAiXvgJ52id++5aTxDAZxKg3XLCxsLGdJ2ynr5nX9pV0jZOxL+1W1u4f25Jb&#10;ri9OLlKhRRZjnS3br87wyjNbtmVDMUAMN8MZV3/6kIvBoeN10S3Hz2FeHHW/nIvEAzDfS3dknPH/&#10;jpPyibI1ZRju+Vsv3vBLyKDhWH+Vq/lw62wtqKLPhiy99mgOib5syQHq+8TssS1cNwItvK35A7z+&#10;TnAQCyOfwIk991ybDbWp73gROmztYq3SmAoMXeWMWRSbOd3TTt6Tf6tHiKGrTzi27fw3viIbuei/&#10;8opVvL1u+vvv46e8/vJPuUFCATP5k11OXwgvF17x2FK+4SUe9uLv6rgwtWvoDd/JyStDbXAAwU0J&#10;vfCsb0P7hjF/fOag4rO+5M+h/xZn8s3KYXvTsi/G580cy/vVH8g48AN342q7dQipyvKXv4z9HOvj&#10;XUSvjPx/nm5uniGzlSu+Fpszh3CO0lyUuRTcsInP+HFeW+r8Z+SescQNP8aTfaVrGkORbKHrnFsf&#10;kCuzjRgpr3h1pNy6TM18T58ZG8yYjuf0HVsZSSEPGmKArDtHnPzPfzcPmWwKvIqbw7XtblNToD3e&#10;7UGtPnJUc0Eq6bv7AzNxA8/Yq5DxmxPfctfK6cJsoAvzxPCJcX1gPjVebYkOPRvXsTVcfNho6JI+&#10;NrnoxiOlv1/gV6favwlmW0fWtkMb0Xi1F6atf3r4ZC8Eg5MjFL5W8O82OWV5scNGOZ7Kbmf/3KAY&#10;VPjNO/x9fH7EKN7KPtuJheq8dC992MHhIM7m5kvUGxdEdY2Nwa38Ls69L6UT2hML5o7jp9LIOfXK&#10;eePtvETdti/lFXPhN6bg4PXYt/578Vr4XT996AZuy9b1+NgpAlD/VHk99LnBOzbfOSO8tdduIdz0&#10;VpJPyc93W2U+cyT7PQ7Ah9Qt3NJh8/qB9cU/2c9NAgXOV3/Ko3YAk+bVI23o3GPD4txbKX5tqn7x&#10;1wpk8B9q9ak+ipF+pS7ZsHzcKJ/I7Fy584YYoPPmxIzyZW6YLm5g9gaVNvT8I9xq0xkXh27mDm5u&#10;u/QBb9z1NqDHRlFgZdbORMr2+40/MDfc5MsABr5z7CCOfG7q3F4pjhPzY4BDM77PW3NGXnnn3NB+&#10;5HTDg5zOfgtju/Kq1/92LPdQC1nItvArp7nb1i2NXkTmksxRsew5anyy7XS/S+FTge9dmgsj156j&#10;N/cGhlxodVxJDuv6FOyjgy1S6HX/Jvq/sG8OWF8c8dYvaJsP7c9LLWn1tRUhUuqf9A1iKcaAfW2z&#10;ec8vuamra3DaT8iubsZz/rsLX9Pt8UH8D36epDU3wWPGGrzWj5U3cMrqszTUzf7E1ea7yWFTp71x&#10;xqe1MR/AG8UWh6LqyajkDLnb3/tygRe90gR08LsbGn1b5O8hb7146/ibuCZbZTT3YIsAkT3t1eHE&#10;MVTn0c8rty+4aeOM//3y6KUznDL61ng93zJ3jdW2ebbHDo2F7seOl23eAr89Kk92SLn3HbMHW+CH&#10;r7cdpWLqMmY1fjLq7w0K8xNSMMXNbNe3c/SZ79Ibfd/bfKQKyxMfn8F+U/XVnrBs7Rp0AjaEIvFH&#10;E6ejcBlmoifBGlz8tu/HvMpHcbGlcJtEKBwYk+ROREPjk4WY1FuosNhjkXJ5oWHfxFVo3/XaPlde&#10;k8m3rUfcDuD2b/lvSAlgJvk6VgJcMtXpYl8d/B4AFo+Dlp667ocJ43OLYx/yNxkAOqX6ha6tjwTy&#10;poTAtt31S+/ZhtsOJOoUsip0QKPJLfSqU2A2WRXo+iKjzybDtUNpHdrLd+vQ/1xZuNXB69z2ZBld&#10;9eTkY/vIs9xTzzb5M3CT11NgFgIHNsB0a/yJEbaWlLLDb9lZW0wbmzhRwwusT79Ce5JZF/TVNZmJ&#10;66ELX8F3eXefh0sr8RIasx/07L8/0QaPHr2n8MHYeifzYAjX7bED/SV+fcwEj+DVLe1PyS64Z2B4&#10;Gt7tUI1t/FV37CJX6scuBs9ZbHvuNozM+q32jU+48JAgcsux/R7/v6Td67bkNpIl6IzQPSurunoe&#10;dH70a/fUzJrOTKVuIc3+tsFIHo8ISavHznEnCRjsDgMIXvzGCVIA2iy6js7as7cbMqqPmDsx2wa+&#10;DgPy+rfApawxeWTAr7KHwyZQzRauSW/wrknUObnHN9LEX+7wywTjvOJkdIuOSc7V4xBEy3GVwSCD&#10;vwu7a3euXf2XP9n/lG/S4LDZptd2ac5JR9ga6J1MpgFb6B/rLwJ0UpwTLH9PWFm2bI/JX12PnaW8&#10;+iTH1a18Jga1rd2Y4Qg8+mdyhA6+vYCp74wjNhf9nN+KsPChD7N5Y68nD+LyXgCbWJz+AmcBTn1g&#10;EA/v+iKVcOSryWny3rTVrrKyUT4WyIw9xiD9ifg+WHQxODhoDcvhK+Z+/WnKvbKYbLPAMBM/PAA+&#10;Fr/MIfeGipVRn9OHO+6Fx/b7aRlXiiv9OzFIILKObG/1NEGWw+haeYP0tMHwu+mTVdkXeacRH6w8&#10;+JKp9gxOx+/E015AGRuMHfak+l0nMPf4BIcMT1oWyppfjg7qyDCfsSe9AHno4YIMu/4///VfiYu5&#10;QDGyyQsxR2OSrDn296CNzi3rjCWO6QPQAV6Dp9fQV/0T0FtY+3SL7+9A+Z7+pb8131tMib7GD1+d&#10;KFeeGcfaD+AeGapL+sH2X8etyxb3J579Sy71D7lxm/rQKu95nWLpi9+Ob2JqeM9i0/hX2xdSb2gf&#10;UUMfJtyRcbfK5oSAvecmju3vFvzH5oOz+mjzKRian6qZsj2BXYzX+WoirVUrG37id2JtfuNXHIm5&#10;a6E6/jLsKN/+Iuroe8U3e+svtuezMux2/aMtnOtu9SBMf5728HunfxuOUf/ILkXN1+q7c7pXWbZ+&#10;8V/tlYn2VnVLx+G9MTn16I4Nbny6u1guMOnTnaHS7494tXS+KqfdMMTv+bnQyjM2z4KLCy19kii+&#10;w8tvLic59fzgSaN2ji/1H+BisacinVPwJVxvnHFeIbcqqy/iy9t2fDvjZ8umA0W9KMpAAeObXKIX&#10;95iPEy98jJ5xx6LXF78k3x4Mm4xwt66x3T5BWxrsiMc0aHz19eQp6/wxvOHrsxEkMRNUtsvOdeNB&#10;5RkCXu8MZOi98KWIrel1MVKfY/gtzjGaPnTRh+ofPPFq/2BLJEIn7YxX5uzq4DY3x0Z7A1Mwr7rN&#10;Ddqu37UjUzZnGzrxdX+j9tAkL/ws2cz8LH7VZ/Xw0kkss8PKoOzbcwMQ/uaWy88xMP8je32WuOlb&#10;otJu6M15Bf292p/FlO9FP/IOvZKq3L8kBhoz7BIQRxZvzW985I/NhfB6nmFMyr7j5v1wsg/2PAif&#10;L85NmWE6/on9yU8vdMS58yGLKo2J8BqpS2pkrdNynLZPOcsrvnVD929fDe9e/D28hgJ9jlz8nY+L&#10;xIB86I09BAYQD9nA5df8ucAtNvSPlQ0dfVystC8mbtCSk0F9c+zKt0AM4SWXw3UeMTl82phHzCJo&#10;5MpfLNZ203b2tR9+o9NHOGG1F1D5rLzT9JIh/VD7LUcPkAc4ppPt9NHxh3p21PbnjI8XbmSuvyNr&#10;55jxaZ+kiK5AbOw4RV90vj6/m1wa8R+6lxzZFwsugiuT81zcZxsfcs/8OHLnH73KSt588pUb6L5L&#10;+eT2p17sDserpLccPfGtbm1kvMfLhTqwPNjTvPX77//RPiw6tAPlHYHQEtcrk7bjL36/9dw26gdn&#10;tvYppv2UD3808LP97rt/rw3YdWiv76bvzZxgZHqXN/zIv3QTf2h2bImdr3OtKz4nDz1lmJw4sT8y&#10;jV+d//Dzb1/Sac4l6KTt2GL3lU6MdS+73oBBHrbbGNXOuGEsGpuePnf60+SU1YN9hv7QHv3RB3sB&#10;YI4G75pDl8+Ms6Nn6mOLJ/gN8KCFB3nu8yx6OfdRpy3brxy9qSz+AcabtQHTcl20k1lCdHJpMEJj&#10;zud2DqfMPx7a12fHdngt3qz/3HTb7iiwfM9heVxjV2g3PntBZzFGNkdrj5qcjvkbemKHPfL1wOvB&#10;J762Hy3fbQeVrBOz44OWha7xZvmzi/37eOTYCwf0X1td7MmX3EbmnUct3z2+eOEnP406F4lr5+g+&#10;MpAz+lfuHevHb9t/ZoxMbgrNd+fiBFqVX7DY7/envyZXTZ028uQrjCxvqdBP+W61sT99fZTb/ND+&#10;Ru8EpLyhnbpt053zJZZxggPK++CGwcl9G+cQwit08cZ126EDcNkyx7DIQabK13FSRXQpBVgDaALl&#10;G49bNhgff/MtnPKMDradoxzz9a0e+JQ0n4b6sMk2MiGZnOB0+7c8mav+t6wHXfjG0EhTfc2xDt3G&#10;rfIjEr4Ty2Sx7jdyTB5A72AW7xBJmfxVmvkyh8YfrvHYz4gYD0HLs21uCwp74mn9Ai64YtTY5+/r&#10;6Jd5jHwK0AetCw82Nj97grKNo+zWDnTHD4yedL3xnFeQGc7YafbNmT6w5bNdiOq7U8ZOj/5/zNLK&#10;fJFzoft7+MC7cn3okgmMjKNr16eWyG5DpzbI9zNfbPVzuzSfZc/91bk83+g2ssgTbDoyHRlTpQyQ&#10;w7wnmzdArl8fNxDAr92Ch2fXldNCzG0fWHtd2/jkj6B9J7Hq5wOM/wvGZXVgt1sXCbr7zGV33du9&#10;NziNmbf1+yDU29L7qLpcarClPiL2BueP/GP+COhgPIzB2tY8P7OjKTv1q6ft0t34aE7gg3x0hfFe&#10;6L70nzI79Lr/mfrFW/t0jErhHqufslkfo3MKptnDjr1Am9K1B4SueRzc3rCbMna8Yo5+EAPV9eBW&#10;/+yPHcbW7PUEfE4qeBZf/JfH2m+R9hhtfcJNyvRr7gjSvkGi1y5zvPjb/nPbTz4BPApME0mxA8JR&#10;WSeS8iwbSPgmYIZgDCXKWchwPO1n8XpOjn/LYG2hxqRfcpOUhddT2OWtzl8fpx9SwZ+Ocw6jdDpe&#10;TooTRcfoW3NohpcL1GB5oL88GLsD+xHWvifqPEUF37GTmzcQvbbOdiflm/SX/ia27UBobN1znzNr&#10;39AqPQGfOLXvs3fgLH1lrzQXd6NyT/rIpuzS97SFv0DOp1219cFPOyd28J/8TYqWJvs86a2Oz/qc&#10;uidmJiFuPf7azYnwzY8s/FI5ksAlVZPGiJKFvZFbIqpuRwl16bWXTOjiM4P+xNmgTnv0MxcJfxE2&#10;cqhf2WxXX+Wr39JVpt7gmFOeGUyQTtzsyY2Jg/icC0DRKa+yE/cLS3OPX7dkgKP/kXdhE1yq/hSQ&#10;oX+PBuh2wEr/2PjzJNKHg9N73iX7GnbYkAc8iqYi3xXlDKRb2OSEfuJZfV+BE992QS7bXhhGTN9F&#10;I7ig2+x24TP17Pg5W42fxtfarmw7GCjYAWjrPA1Mzfa52HbjfNqvjsf2QXzyXhtUnzOI9wmf6IBX&#10;Ii4bwqM28OxbW/bcinOwtGe/RdfX+C8yHdzqdHzVvhHO256ep6qyN4ZEwJFpj9/lyVT7pNa29Y8J&#10;zOKn8pLj2kll6cRnP/7wU3JU/Jo80JPx5G0+9rSk3G+kmN/bkosmj4gJdtncif/KcfE4O5XNyU5l&#10;vA2r/WvZtiXbLMZo50T+fjXrLrAt7mp3+enIIg6f/VWcICYHLd/xS2RK+eiS8Sp9HG7xw4RN2NJx&#10;7R3c5eV4J6JLk1xjW7oaU+dC7i4Urm7t1wgfCNmCeLL/yy9y5vs8SfJ95dPP8fCRF/lA7nZh/Ckb&#10;Imu7B/nSnrYzBg8OnVp11S+PlccrOMn+TcYRdf/rf/2/f/nnP7/PwuA/o9uX+Y3mv9U/6vY1l50X&#10;xI5ffTX5SR1Ym9o3BijfsegZSzs21Fbxo9gCfMpuZG8cnNyyuadI5wttH75a+9jmcLr3Q/HK14rh&#10;4xjvwxbjHt90ZryD4gI/EEvdFndixbGTf+27H7pPWHtsTAxDMbX4Y6Nt89J8iz+zHf3RXn12q4Gn&#10;ZRz7zPHo+GMuUHhySezx5+sCY5EfX88LYop3IcT+n5F3LpjlRPiMrZ0vhv9cMDA3mYt16lcXtBff&#10;b9zU+mOySx/XTWXmGc+1oN+02wUDpd4QsFCfF+8QS8XkwMTusAm90Wtwt+X/zvbmofVzYfZJ20Lo&#10;wjUupmB9Nxcb39KaODo0CXzw6b+5S9n0B4rdAKd2tk2x/Ldjvrae+Jz8k9jMsTnUu7yGH2jrtWvt&#10;J/JtYGO8/XtzaXyKh5z217/+NTnuX3lS+If4dOYKYoB+5q6bH3qBpmO2/h8NIzbN9icS8EJzeGfG&#10;mhzhoqrXi8kZ4sVHvfwx2s1vsxqPxfG1QBTek59QHfstvpL1FX7iZ/MSmb3S/mlj+B8DmqzLH8aX&#10;yJq22xdbkXo3D75/PwuY5RlfBq3naeL6LX4kPWVk3wtVdFP+7JfkDtNK8Fv4s4+TQuWhWv8u7daN&#10;QKVTnMMHrleLvfv52ChkUlX9zdO8wrs3C6YwM4ZReduerRtM0fSHl/3OqZTls/VHhG7Yd8fAbWvL&#10;t+Se3/Wdvr5lyuv7xJgxGz7wyt3VdWjw6Vyk9dR57X5k6bwtbeitjfj9Iq823f2lU8L5Wh49l4gf&#10;fs7vjfY3C0MPDXBdxD0mVFZrHJ49v4pd6OvCdnPyhzknpue+gYBsE+P3zRUrF3pg5cOb7CmgTGZ4&#10;+mm+Ds+VW5uvv/42vCNnxvraNfaTh1w4lKP5onYVZ+jmGJ+dg2w9n+rLO7/Zt45pC7RpHw9tdHqc&#10;MjeaLVzyp7w3rmcNYtYrxnjk5i882MO+HNJ4QTftgK3+EWte/WR52GpXnSJb5WX7XHjvfCvxAsT3&#10;L7lo5gJ058vO1UMeL2818Rp88Nfv/hq7ZT+y/fhTclz6BP4Ta782vs0h6vPw2yfeKl947rE27ctr&#10;m8jUfBXX6jfklYfQ5Z/qHFmer+CfOdbMG8UTYF+vSt451/jovthq/Kkvw+Mvfm/8YcPVA50trw8i&#10;QyzRsWJxRj5miKbnk6PKqv3EwbNu/FBfnv5KJ9Mt29VxxsRpNzKMXmJTf5g8GVrkPnzZ7UN8J1fT&#10;bWXf8YF8Y79ZG+GLydPkHRvAGfnPXNFRy/hg+oGAYH9zCDaePjFzWHrxl7raJvbdeV+skZihhzaj&#10;Ww7KG4u1qbKxW1UrfzLgQ0dj2py/hIYYqXyxHx2O//MEyYWrrY+bYcfGeYIyuZAceC6vpYM//QA/&#10;rG1s9y0M2rBrbcNkUQvtnf9P2/FZuF86nJRVmnDSJPzHxuh/CvgIRNpLFjQXKkMO2H3BE/Art/aT&#10;F+f8BM7OD9EEo+fEQURqXLT81O9GWaH+euSeRTgqiNOFW771w0PPY7ulebcx5oV+/sZ+m09JN/JV&#10;p+yjvzz4hGmaJ0/emLr4KsaOhxIzw1/5+nxvIKdGeabuCXu0fMJweHLgA7ZePwAPTeuxjbVr/Raf&#10;+L3tjv+X18ZD5WwejH+6djq8S+u0b79+ab9ilTZ5K0FKs6//VIdTxg7v5CNxHRTrN+0rS6TNjmSH&#10;T+M9+pNT32T7ypy3qn2dC5igxwe/x77Iks/vgXb7qf7Ne9NOeVJX9Vk6y6L8EJbXDw91uLUu+YGv&#10;f3J+VDmghq48kpvKzE3Z9ev8vAXQBo/Na/CWh618owyOP7ED3FzTVzCfOJDv9uIIHLm3kHbAuCUP&#10;lPYjaDy5uxcSzYn4hXzORzykgu7O+3as61h88iDaKy9/LaChXB8a3vpCdJfTaq3FZKbRT8ns33Vo&#10;KGtd2pVu9LNt+VS1vrZZ3bY8xytf+Z7yvkGQLQ9+ZdV/I+8Ttu3r9tf8Nv3/Hxh/H334+fja9YKn&#10;HfFY+9xbN6CeN9TyO7n1Ez45YpXGwwaOay9zqkfuvHQ4dtjjlS+NWiR28jqZyonOPOCWG+/ONRFl&#10;9bUxPzb8KePfq80QqgylOF89Du+rXMwYjg7fRY34B0ZQc8ffhaDthe/Bc33FeSF9xNTv+2/6RGQx&#10;tuVT/ZK5zDUqK/kesbm6rkyvx2LP0LHwhfXyAzMX26PZvrZ/WxvzRA4XkeFd8kASR/mA22Y9vMr4&#10;sv5MCbnab9S27cm3jxhRvzS3v6Dt7HTb7zwGGaaxxrmyOdb3/ayR6wQfEkdPQANcMfCsPPto4blz&#10;jV+O/8af9Bmdy/PQ+wSZq6gXgJeh7Sq4xnChSPnitD6Ga9hJrsOv7dhbwv0ydwJ+iIKe8t0FQBMV&#10;r2R78pBULziKSIwuToRSaI6D4eyEc/E5/hVW9pVVvcVndFYfZQzNGYJ/A7yvd4QY0OklVkjdpqwG&#10;1SiwSXf5qLsSSzEGZ9uszrbPj3p/yvBcSOroLj5NYFvxie2+QgEtYJDqSX2ODVR0BerRc0JoX50P&#10;vk/e9t1lDpyErrxL3zFYG2y5Mvs+HTyERvbRg7v4q49jEsP9kLtZn7/htzhoSvC9Syu0XEjGntxN&#10;RqFRnCxk4OVkqPIFyeKi4w8fvCJwZIELb2KLz2KTx0DMF0/eZMSrEBq1hYtROUEbnfIESHjc4KRp&#10;EuzarYN9YnX0z2BdW5w+lYbKCTj4KPGYY3Vp14X29AV/ZI+9npPu4T2+n/2Pv6+2Sx3xfCpT+unN&#10;O7Ytj5ve2OtwOcWbqEMldMTtja9IGzThPe3D1y44ZVNwFzN7Fzcxv4NRt4gHUd3CU5bavwPZzXvl&#10;CuNt0ju49xCpsd3QFCOd7CUO2jbHTx729adPwiFKfnTgkmmKh39pHrxP0ngUjr3IcRdqH0u2YO0g&#10;NgpBxJNNn2229eLHgLHSTEJbduxp3+KqASpWOTF4kS7N0YsMw0utdo2bxmj2DZD5vSz5WQozcdu7&#10;kMYmJuSTa/p0YJCUd5E5dluaylbmynbk3Prl61ifHBqT25V10SL6LJ2l5TcGZ+I9NljeyPeEQuPA&#10;THDGj47nwkFOsHIBgP5AW58F5fxvEiYPNxbyasWffx4bsZP9lcXJKFnQ2MUii7KrbxdrYx8LQFvW&#10;xV8dhr9qc7l0T5RmvN7fO33/hdwv384itNz7z3/+M2PwN7NQmHwuXtAmA/nIIx/Wpynfk0vH+srK&#10;R+fR/3TeTALR6Q1ToTk5eXRTvjKSm22BVxu6IGx8Ya//+I//aD6Yp5DnYigbzXhknPqm8oVEy+QF&#10;tMG9TRn/JPbITEZ1W09fMHmY7W4aow+Zx+/8eZexy8Rp28eWffqv+U7sjAzLR7uF3rRTWacEDv4R&#10;qvwX79GkRaX1kN2xmz7eynTTJJ8//0EN4DP26cJDSurP+Pi+gDNy7hMCbZx2CyPTxDW+fEEO+5UP&#10;l8cxf5lTWAjbPi0e4e/i4dL+1Nb4u1B+vNmY7Ch98VT3hFufu7TyhZyM3YtiyQcdb9K2C4ah27s7&#10;GSx85iQmc0DjbOQwd3XhVzysrvgqt0Ag/hI+6S2JlyOjvLPxo17eQPuLzFv0iaWzN691IfkW+Q/3&#10;6NlFo/D71Jz3WYbX8hvCczy2e8T2kf21rTary6u91w5jv3n1XKjHGDFY7Fdo7G2cZJtCsm+fYx99&#10;6IssXLUsxkx09TzhQ3LXyr5bPMtjqDfP8u7GfJ+qKs+IccaSzjcbsxknEpuvNkHz0u20TcHhMJu2&#10;iZxy2MLKhI+YF9vouKBGRuc388rcabN2nFy2VJgr/jwptHqkyhDaG8cO2vK6WiXmtDESi60Ftp03&#10;MEzem/LRhWpsvAuGW0fm95nzUdm+sct2T6JbEWQyKO8NqPFbbRJ7yG1wjBubW+1ffmqdMdGc4P1f&#10;fvAK5Jf+RBb20W67/6Vz5O4+mfIpHbKmDw7Ph/9Cp3nVVh+ObDO/ztZfdGj/z/aiH9zZHzvNT2i4&#10;iJH8nr7ci3GRm+yJ8tLFlyw8AG9hypZeZDh1Lsaj63XLewGaP2KVNkWqc4X4c+YMFBx5IDx1kL/9&#10;DnDP65prEtdZ9GV7sr7PRUxAlrHbLc/KV37B96Sodr9EN7baeu18fs3cwQ0ZlTU6X6+HDv21s/Zt&#10;F6JyIDptEBw01JnzuwDFhOYe5tjLo/WebMlrU4GxQx24Fmuzr4zOk09Hv+tcLPVP2e2ThWybB5Yf&#10;Gr34fM7jtlwbc5tvv/0uOozvjQHNH+JdrB99yEb/zeGOAXnDufvBHh03Do9OM+eLXI1f8hU99O+2&#10;UzLftU9kZXv+nXmo+EvbfBpCJ1Sch7pAPee589MZX39tvj2xgWLUfGMr4tZncZvYytWIN/4bsc11&#10;Js7l7CNZN/VL6n7Owq86x3ORdy60a99+mN/HFP9hUFseItdGOyA25HG9Y8qUi52j84lV47n6yq5h&#10;gE2AcrLsXKKxwNCh8bwAzheNlRhl2rjA7ydSxu8lNhRbVnqxJVG1q2TZdo7lQnwee3Mhw01o6oGt&#10;GDT+u7jRiwSRc2VcWkWeFmmzOtwxN2MPGzh3Gj3FwtwwlDAQ7ylffbrO1fw38yf84onxcey5eLZT&#10;N3563iAm5me8Tls2TfudR97y3ntoiT1jl5Um/ug8i0KB5bO6t3+dfrVUFoesYmBBWhEDF/BBjrsW&#10;FH30R7LvHHN40JlekP3ffh2dqbwAAEAASURBVFZWXlVt6i/a2aHLgv03vLfiE9ttt1tW0y/nVbAf&#10;N2gfPmpuLJPzFZae8t2/8B7obE50OewVtKvOqW/bMU/RyKlu8wrbpqjH+pK2+1m6zRcf0ZgcUF3E&#10;jE+cZy6k/ZxX4zP0Gi/0DZ2RYdq3XdqCynyYisdgU7A3YaADFsd2y1rxUtf5yqlY0betYvv6q3nZ&#10;ltPFhb/n61HJ6qERgN/i7gNKl/4UgzNSJz5nDqqeLKNz8l72gX6TVc705ZkbLF11q9f+9JCfEwJw&#10;Fu/9uYFM+VOuIFw46j4HcsrS16b95MhGspF3dEp14big+yvLbFOUytppXHzwx2fKV//i9wjKxIa4&#10;8+r8zeNd4w1TsSnf0T4o1YuuPh/6hpKhf/XZ6hE6+ePbGadum+NIZ9ALvGdedlxWG7hIbe5QCB/o&#10;XtcM1rf2r3OoEeHyGRzyPOcs7Asqu7rDd+dC67/GEtrB97naRA7hsj6RA5+4pUuJ/NPb8a73P2VG&#10;b2mgDy89oO2Wl/rCbsiB/cFfuQbp899/hIf3xerweFJ7yqm8eqTJwPiQjat7aC0/ZeZ9a6OWRwX2&#10;Ki5KHZenHy5F28qU7dJqWeZiZxi+6sm9c7KvwtucSZulf8Ujmox34LKt8ofMz7UEayjgfoK9hxrk&#10;/55vPGkdjDebtddeBB5+t53eIH/igE7zxPCscxSFDHZWpehsrvAcv9d2k/+OjYMntazM45MTYLUD&#10;34xPyydfS2ePX7foPf2CmrK4q3C6+WU3hZU1srQufAtHjDk4RdVrKmi8+E8Z28/CcMZM8/v4Jn90&#10;hLc+RbFPTaNpfhI1m5+Ovm9s8hBCfInhQu1nn41yTkXJlAE6LyytPf69baPsGYRPZMxdAFYPns5Q&#10;ptQA/bY8ttZZ6oS569drdH72ZMgZwHSMTjTP3Y3al06MBt4l0c5rJCYYGBVsh5rJMaUt2lloiCyR&#10;ZxcFVyYnWTMBT7LNJH0Xot2ZxPhsx7gShQVpDusglEGRKKR5noA+7bA6bwImn7Itb/scj50SEJwO&#10;x1/2Xf1Xh2/bnfqcel000F76cEqL3R8fiW4TD/rwTYydHNiHC2zRWHqOtXUHsgF3J+7q96RZ570G&#10;kAfPpfVKT7mPwOAzH6+osqhAxq13Ygs8De41Hb/mh+N6p2Tkm9/P1dni87kJOpMovhnd8MSgx9mD&#10;l2WQbKdN9U/sqaff6KsexwFywLfI82ueQHi1bXmEjbZoOPb3BmrLLF5aCMxdF9tHxaK4y9JR0HMx&#10;PU9Iikdx9FNugNg7i0sRXXzS2MLoytH+kXgY2attZa1tQ9U5u5Mubf8IxubwxwDi2+SzOpEr+01Z&#10;sZe7edlEv2e/fb2A/YWlA+EqJsd1MJj44jH6jv/dGVrb5yL5lot/AHe23Zz9Z/ze5WsXJTtxvmvf&#10;7rno2AuQ4V2dj+70tLjoFdKJuugcWk9FQ2bw3xp5fXBxYYfTrjqfihY96i78P7mzdhYLTFNZRGEO&#10;8OnnGP2YrpSfeBoWPzXV4hxDTI3q5L7YJXQ6UJ2yEM//+Aru6md/gQ9+TQyyow9ATzndf8lvvryC&#10;vN03NuD47vxeYxqN3SiJyMim7epqi67tlttqJ0fJLV2AD86Wt3+n3oKBfDh5zBMAk+vRm4UfF2xM&#10;Iiy0uLGEPYZPmhWWrzavQHcydPzQNjKiq0+js3mv9JMrOild3hYn0xZo58NG8qWcjF/HrPjifV41&#10;GvEO/VmwzEH4WgAcH3yZPJpRtrrOnee7gD2/B/dtXifIOc3JyUebiypraIFw6pbso/eUK+TXZyxU&#10;XmNldLBgKU8D48ev6Xf08OSv17n6HWAs+MWiuCd//y2fnzL+zNNAbqaJfeKftfPqNQvik0/YZ3Lf&#10;yLX9pLKcJNz2R58rNmPLnTeMz+Lv3Gj2y4f5jaYKnq/qF0VtfRoPaJm7ZLvnhIM/cflqkyvHihdG&#10;047Pj0zxVou1o/u27/bwRD9Y9WUIDE7q4OyiRv2TY/XAOAP2IifZlclrRQu9G+525ZSz89O8PPBZ&#10;ubSZWLhb7/EsPptzzJOcnpjcm/7UeRr492DpLM7oF30TJ6vP1n1q259IOBVdZH/oipb+V9unP6G5&#10;4KJvb/5Ln9TX+Ixv3VG+9jRPc4GFjFKB+PH7hH1qlmtD713GenMANk+Yx2YwJy+xxb/+dT+Bhver&#10;vsr+CPjvU7ZYWq/bS/7IPf1l+t3aBz/0Kv+52eRTMixddXDpuP0tFCjTiBJ1qcl39mIjV9FT1TFV&#10;rpG4Gk8IBaSMXYD5iv1TNjmo1aUlL+r/H35gzwC/Jp5lp/bpMIDjBhd3XxvLv7TgnrfGOHbO8dsv&#10;/M+v+v7cGCMW6NWcIkcTPl99hX+I59r0yIpfTmLe9Nvoj+fcUPNN9//+j38c2jOvwqu65g5rfuui&#10;aWWe2FM2/TOF0VTO+xC9zMm0XR/xj/gjt3hzAr+vg95ziVIgZz6vMPGSuC2NkenG716b8CurVubj&#10;QvaxWBeJ/vL1l98kR+a17rHpLIhlzmv+ns+0Gd6+l4YcTw+L8//6fvpLaR45V15bc032kBMrVTby&#10;llD6rXGzdKPnxePW2fnLK1QO2PlnvwUUGtOx9S/1+bF5fDVjVuyf1/5VLrkz83rzI/NHZWIB+D07&#10;IA570be+4v+c4+Sv84jo5anPPddpzMnj+aNfYznbPb+cQBSK43O8LBjU9vbz0c5NDcbakCfB2Cp7&#10;aVaw9SEv4IvmgLSFn6hqTsS3Mp2G5kg7H9BW7v4yF8faf4dSv0MY8fAf+o3Tw7sIqesbYdiMvPnw&#10;QG2Ti77VIbHjxjrm/PDhX6dZ6sRC+ILaOnRdSDdnEk/7FC0dFpJ5K8ucsxyZjr3Q2HmXLRnkB3p/&#10;+MLc6MtepBybT14gH/tOP5wnYJeXLdyxz/AlizIi4We/x6eRfNGy9ENz0LnAHh+nr9t3ARc9f9ob&#10;r+CTw/rwP5Jf2GpvxCvvR9+zgC13uJCqbeWPveA1LyYG74tkT02InBxaWolx/AJ4k2PyDl2Mhzco&#10;FzvmLX7v9j/+wyuW8Z6+IWej5dgcdM/vlkJtER4RLzzE92k3K1FFqz2CoB/ZB8bnGrlHkyPUkVV5&#10;c3zoAuex5s1kIQN57IutbUN+Mf/116vf6L285Wnnq3QDic7GM3HUbfy7+Lt0h7ZYMDaNDLm2U57k&#10;nzn5oVZ7j25KNkbsh1UBL3OI9c3IPD+x8ZevMv7k4g8Ymdkqc5U+2XN8GNuSUz2iq5s2azdjyeoi&#10;5q2NxezHn0cQDV6gNEP3jhMxq93km40jsq/PZ0wbfyOXIa3nL+r1H/FYqAln7Pom5yzmVOTt+cHp&#10;Tz/9MDcYvH8/v/EslkonBMjG37Ybl/S86GMSHvqcfwBXrtz97ig/CNrCwWPnQHzq/Ktw5GcPsvZi&#10;nzjouuKJseWFavmdPnf0Li8mCN7qggfzvMLKIO+RbS6WTf5ZXDxAaWX3qcvSh8P/7NWy8OIh5crA&#10;2lb9tlMO5ypL3YwFsY+65CL1HuDoq/pxD58dj9hIPG9so/cpKL/QCaPSvUxxjNJ5ZOqrx5FHDNf+&#10;ISgHvoHTjs1AbZKAv9aRzrg4fjwPeKAHPZOi6TdtevnZ0Rt6Co5MdkFtlTIWhetNOP7mt8LRn/gq&#10;8vlandBqP2quO/4UFykn2LZd2XYuzW/y0O+BMenX6L8/xdbYfchS+4fAbocWvtnLpjx7ePdrcpOL&#10;3OYCYA41Iq/YCk5vApv+1NwVndyERv6O28FJGCXfYhUbsH+pzZd46nln+Oxcg5yNwzSkv7dptCy2&#10;W/uQz37H+MhnjNb+qw/zJo3O2/Xj3OQ08/Xpv1+kjB6uJYB9PfNIM9+XnahX/t5QM+P6rrviT7/N&#10;N1pqt3J1zMnxb+Y96d/sDNT34Yox46XX1M43nOuThisP+4XiIGWj3EdOfULxU79rQmiBpfPEtb/1&#10;r+V/9tj8wLwlC+bliW/X0yObPvgR/RML9PFv/fZLa2Cxp7bi2bq1t6bs3Iuv+6AKeWt3c3s5OnyP&#10;fivvk5/9y/5jho/k+Vd+ImPh1Xb8vtecioNGbIvuqz3hpjDVztUylh/91mfORa4n29MeDX/7E4gr&#10;w+uWbQrMZcAF9tP+z8Bv783eA42Xs5/DeUNH+lHOUTqVKdLbOKGT/B+M6ktnNx8zO73eyJC6FBwq&#10;92avQdwln977lE0vzNrrzoPNNTJJeJq7kWs+U6bcDYcfyXPo1Pb2a8jYIgZIOFWfloXxymPOt/jr&#10;8xkHZ066r5i+ZH3s1F7pnq6FjnxEPnGSayh9exkZAhsny6Nl9Eu8/x68+x//5/+I5RGeDtcOGOU4&#10;zgTTU7vustmJlEmBuk4Wgwds2lEOnTkhkYA//OW7vKLNYPwsa6PzdU2eZfkXMGnbZLtVDCzBW7wT&#10;HN98991U1WnMQI98MvldY/Qi3ZF1yyTfldmJITn8npR6r5TjuOVtYduFA9ATZZOE/AGLQdrsJzv3&#10;fuq9BgzghaeE6ySeHW/+M0DsHeQCqgNacJyAS1aCSDsXTO2TmSwzcSuL8rV3yZJ9cs/xDNZd+Aq9&#10;JvjYyckh37AXO0maz8SJl0G2A6ZBMgmb3E5eLbKRk7z0qtzBX/7a/Bz9TYKnk8wihn0g8aMPD3TQ&#10;jwzKGjORiZxAWbcn4PfYBQOLQGhV9siBvxgonezbak7WbVdi+drf2LnK41a+3c7NzXRV72QddJAJ&#10;XXHhFVjikQ67MOd3cdhMjDpB5yfxVJsfXAsblTlx507pvioltPtKl/Dy22gmyOR2N7GJnMVuuOjw&#10;QS+MR6e+TuzY0oT4mkwdG9QvR3e2mcWC6dPipz400QisvdHH+/vv/xU+4sJv9GVCgl/jZS5C8Rl7&#10;Vf/QBmxVnqwY/EJkVg0X1L7Z4kfmeRI19aHNLiuHhY8CYRaODR22755BXXLsJCs08EWXHwzCZEKT&#10;7qALaaFNJnU+oLFLvwwAYmjyRNqTMR9APgOEnKhZ/ZAdsgO46PAfIMeXeRU9Ho3NyLGwExPHZFmA&#10;B/QrejWnnXaVlwVDz9OTPSZIPvbB1Z5/Dq1X20NVR8dOjOrzsZPcncrqSG8nSPra140DFzymv4tX&#10;uXMXmdiGDF+nz29/0cZYgpffgNdf6FV66VN85APwUocGfPmm8RbbKt+PMrwcz/7E8+gzvucHFyDZ&#10;hS7bT8W8vI32/Qqye1JeOUMbff0bD7mFbOrEkBNLE/V/+7e/ddyQ4+ggN2hXnbI/cTYXiEtXfWTn&#10;JTb9cV9RSMaF8IAL0AVyrbGEHN/lAipZyGDMsl+cHMsP4nL77HcZH8s3sSgP8fUuWohPXDZ/0rN0&#10;kquAN0DwQ3N+eLAzwG91pG/tkxgwsQHyoH6Jr4u9wDj2Y2RrbMT2e5GQAHwA10JnxxZypZyuaC8v&#10;TxDPmJdXSkdv8bUXANZe6PP3bEaeXWztnCGE4ZBVnvxX7P/zT/Hzj/+qHGwqF3/IRY/N22jPnGPG&#10;I35XxnbmQhWWkuU7cStG9CF9Q97ZcZdeB7VbMWDcVz7zA3FmTMRTvpoxXiyDnSM41geNL2D0P8RP&#10;bmhFvqovgxyoPvWlHCVXmguxx+RtMgPHbL7ltkAcTK71CrKTn1vz8Rde/Nc+Xx0shE9smG/on60P&#10;TfbuBLdkRh7tzWHEwco9tMiq7xuH9MlpO7Lqr/J1LkBlLgeU8/creD39XkSexRLznbGpPrT7eIPS&#10;uew1rm9eSZ+Dc8s/nNZm56ibt2VT8/o9FyCOvUP3OZ+FuzTIOLE5+hOTm6benCUn2KffWuQho7mI&#10;Lfuz2x8BnW66M4caXY0dyRnht8cJ9JTNm3/036/TT71VRBlZ+dGYLvcbF/n2u+++vRZqyK1vyxvi&#10;cHND400cRRd9A+iBjuXaH3/4sbm3sZny9fU//zE3nnQ8j4/kJflxdDqxiFbo6NdsSVn6lEf3E/Pt&#10;7RmPE0Ps5hWy+uA//vmP4n3ui9/WV3A2R+pvgF16ESd+gCced/62cXn3z4pW+enJAnLzn4FhN31q&#10;5bGl91cuJsQv6E0+mfFZ7HR+2MbknTEXb219LNB7DTI5dpxgu+b/+Ml+cdNnOr8PHzrvnAzVb4wz&#10;KWN3uk9fH7+2TeytDb59vfKxVcU6ym/8daE/dLhL/kQLTL6fOIzkUxYC3lxgbuIiIxnq97SXl8Wn&#10;+DMOzjnP9BXlxokfcnOHtuqM87XVod2cT4Zjq86xjsDN7Slf22hSX4SvXGhMxXf36eCjP7HxjovK&#10;zM+1BbWB2M5fx4fU4w+f/YBj/cVTxU/Q5hX0heLWnmMTczlPY2vv5lGwOY/vKkvkmZtF5hW2fK3v&#10;r4506/lP/CgPyEF0Ve+YL8DKOrlw5Cfn2o0f17/KnKdtf6Ozxa8fs0A3/Wd8yy9UbTykvbn7Aj3w&#10;JIuPffjyEZnQ75pE7PpV5jB0tADoKQ38py9709lc2NAO9Lw67eGgW/lPf9BPxM/2CfjGNLzpWn2C&#10;y0abC7evxWB/+S6/4ft9nrLfOu3Bxott9Ti+YuP6KDjkEGvektMntSPbDz983zkVvuTecnKjtX28&#10;81txdPQO2YLYRl9f4He6bJ9WPvadJ1nl255XiqfaZvIKHrfcYws5u3axDe4CG+tbeG2Mo7X5nTzb&#10;X8hMX3Q2Jofu5FI0yQqWxo7/nR+Fz22/2afD8DXvi2yRT2wZu4xt6LNFKNf3fdtNZPoq8x7z1/5E&#10;y+GH79CfeLAPxxaMH8cejpUbywemX2z5lI2M5NpxftbtTj8NUvtDtvRdGBnS1h+faR//e6rVPvsV&#10;P22c14JpI+7G72yizPkT2+G7oO2MwTd/uJ8CeWPhUzjKxi7RP3YthFRzcerweULHB/3q6MBPqzs7&#10;LWwc/OIV1qEjHuetFiPn6J+q+BrsnN2+uv2Qz0V89JxviSd2tbYoNtl19VLe9np+aYw89HMMj7wb&#10;50GD2Taf+9IOLI9XPGN8++TxrXr5qDmzcTznX30DzoNX+2Lk0n87b5Jf8IqMtvoouvoy3vqbbXUc&#10;NSvKrpG8yrXHK/8e73bL8Zi+uX1GLhl7wTG/sSXPtmlshhB5ipP9boOzsPayXfujdQFd8rl8kYql&#10;/9zqv9qtPS4aaQvQePNBpzW3TCuDWNn+fp0TJYaeMVBarIz+4TH8jfvHR8O4OOab9DNm7Tk7nTY/&#10;Nn+m786NDJPDmgvSr+jp3GLGr3VqcNK3nKeiK+dWFnoFf57wNb46P3auMPzdHG1OsbYbEcc/75MD&#10;vkr/A+o3Z0XBq39vO9v9wNdv5R5zNuWbD5qjU/Z8hfvkaa2s8Y0sZH/SVlcb81v6xy+5PrJ2vsrV&#10;5Q/csvbwssUchU/ywRuo28Z/6NV+h5aNMrBbNtyAmT47eZaPxr533n3D5xzAW9Bv5KnVQ3l/I5U+&#10;L+VrEzjihZ0BnuqaL1NGfrDyqtsPuc0xtg0c833QGAotcYJ3+2zlGP3L/3QU8T807v555Zu0gase&#10;lM7DN9U1x2z3RsZHv0pNY2hx8VsdVo4dF4fHnBOUzXbmcueq5PFWTAG+P2ddTL82Z5cvyEheczrn&#10;wfatE/fBytiUHMYxNlqZ9cEH2SH+sI+CW+Zjp9qFTdJ083NoP4H9AR/M9m380eWtPSaGipwvurTd&#10;waOLmGcveWl/6mTpw73G4ch3XRfI/lV39tO88VO/HLnr68hsTci+ut5gnHETdNzysN3xA/5kci1x&#10;b0bcNmyyoB6/JxzVGOeyz9ZXh/B/bbP1u938UB1io+dFfjh7fWDpkHth9dvjT22fOS0GqTxre2as&#10;VTAHBtIJzzsInJC9y530SUWDcwLFgcnuTuw+JUzpMe4RejuxtlX4dLpx2iQOdfDQfe81UifwlAO4&#10;TxBE6BuodgKoU0ks+Evwyt2Fpm0ngKWRwMzTHCYwpZmyXUwlWxeo0tkEDFi2xY15WMSfBHrZL3Iv&#10;LZYm10zg2dak6k5kaD5PZNC4OsuFxw7p8Dmuvfin6vOSpItK46984eC/8qhjlwX03TWG5gL9dFG2&#10;SsMWVwdlD74qOpGIXh1QD42Vq/qd9stfMp9LYOO3drTI9/Tpd3kFl8WAPXFysiYZtKPmNVJuH18e&#10;ZHjd3wGsMaNd6D/58EHBExSJ14Utl2S13QFs6/GpvUJvB7G1R5PYGWAjUZocmyfuGmt87e/Q8AoF&#10;HfHXvPudbSfhzNZTlEGsTcgU88bwI7M4Pg5vuXo0qWRbrNDL/5STpPurxRlIDey5206b7fwmOCZv&#10;4pw/RtfgsZO/EILfV+BmW36SYPlNXx2fYzoD98YNXGAzexW5ZSO0yjm8LmgcO2zyv2Lk0KKYOvqB&#10;5TXlb+sw9rfQJJt24ndB+3twOycny6vtLboNNpYb+9s+Tmq92OhdSo3Zod++tIKeBmzqf+1/0/nz&#10;e/XBC10Lj9V2ZQ+52ibqXzb68yyuNvqgi9wWgPB1wmoRbBaz5gag+oitHh+siCLH9CRC38pJhv5F&#10;nnc5GbZ13JPDSP/sfztxpBObqQMbD9u3m8dT3/7PtPmsHO2naWfbi60ECmg7ENppoM0u8OyCgXdt&#10;8pEJ2Z6kDO7IzC50+zZ2B81X4bM5YfMRPcgDhs+Mn5ecG58P2y1+G7Xd5B7lEfWml/3Nc8jQszqX&#10;1uR8+hjblmblzni3eOUR/LkIcy/eywtrY21nfENfOSmcVLHdfPjQfvvYyTHa8b3+ilZ9mvH4679M&#10;LDl5jWDJ+bOQRCbg+JfcbKaNMv5H2/6MC99e/rLgok48ln9kmwWWOeGcRb+5MQFtb5bwWjLjTPXL&#10;JJAMTyD3yJ68ecYdfPrq5+bLWRiOR9tMTFrQiwClNRcrZoHmXe3iCdipJyNAr3yikxgv/fB95iZ2&#10;Zs+eRIfXO/Yga2gsnd7lfuQo4c984fUE7YeGLV+O7QdtxqTfjLsH1iYOty376TfNx6cfLP7rVpuO&#10;GWKnT9rhO+PHr4mXkeXZauRtnMZW9VdosAEgZ3+mIPvk6ET/xOXoOu3pNnJOPEx/1F+nX14xd+Z3&#10;Jf6Jr5Vv7dgxGe8w4MFXgPfaZnA+xlW++Ntm9ZbfYuHqcPEO7d1fvrsgJCbVPT+DE3sf+8zTQcNz&#10;27/S2/LdmuuNnzZ3bhzoR7GBPOeP3h4bzVxgTmJGXyd7XgEsTPxm4pfm9KHZvpKt/bQaX6WPiUZj&#10;WufiofmPf/x9RZntwwZ4WmCW4/WXzq9TBvhfnBVSZJeNlftqH4v8c3hiEnJxHKvpYbe3r9M2yeGn&#10;X39o22Ck/tO+1fCP7LsybjyK594lffhvvKGlSNyB2ju7t/9b/NGXXHtM8qbujVztj6PD4N5xJv+T&#10;rfknFLovdwXRvkVxNoC3uvBHT/LTt/72t3+/cOU6pnrLe2Jcnx6by3t0ZeeMHRlHbHfRoAvRewKP&#10;lvgJrrl9FzCPV8Qk2NhXnNCsjHSsDCmzAF7bp5BfSyP03mURofk98zt5RP4Q63MxMDGfm07dbNWL&#10;lbXF8CvTfI2O4yvyGUOUVUfy+sDb8WDrsoW3H/NzQEZjmgtHxmw2/tnNS24AjA8scoA5W41vQp3c&#10;bsCg11z42hyacd+8P3Re31BQIvka+edmDDEZgduvd2HNgi0uu0BBH69NXPhwdHDsXO6n3GQFBk9n&#10;HJ2+zs0Hv32p7ZxHm6cMnoWkufns2a7z7fCqPyI/HH2/80EypgwPN4a5OGt/562jU8k3phzvDU4b&#10;l/CBOrR6s8q5SLRzBz6zMDoaGUPnRGHPi8WN9uZGnReFnrgCaK68P+XpFeAcUHkWWnrc3N/+NBcv&#10;0Xuf36o31wH6BDnZ4ofeFCdG7/yvbha6f+kNUKtT5+Md/8bGnGAcf/9+bjRGo/O/9KXJOxOH5ggz&#10;b5l2+jre5lt7gZK++GTTDzkdu9kQvjgdmdhgbGNx0/k3n/tJitVh5LfgtjExcmzsjRUm3vHdDxuu&#10;HL/5KabKMzTs09fWB20/z2I+sD+5sjKjsbib9579NBpCLTTuInv9l/4Q10x5eKy+y1t/XBj+c0FQ&#10;2fLpANgbbSb+f/xRrNNrdLMlM37sqF8P/aU827sfjb7jT77RbvsYO8w4XhoT+pd6Y4fxo/r53Dkk&#10;xNK33ET5r96Ioi/Bcc741zz48U22nW+d3LT0SEgntksmGvnDOxw+0kVM3DD7HUdOIV0mF0wdHv7I&#10;Bp5zWceVPqjGLfzANR99+Mdbhlbe3bYvb6dPO+WjQ/IBOSdsPtJD/KM3c+bpp+1n4advFyryyEz+&#10;+iPBsGsUKai0I+vqNrSGwKe/V/bX2toohfxPlrXFE0/bjQ/ltWx8yf7mcnTf/NZ2bM/u+bxny/jG&#10;2FM7RX7b+Wz8zXlA26CvbbcT6/ZdHPk90KK2okd4dATsdspvmkN7abUcP3Kl8DpGb5HsP2gpZqe1&#10;nTq+nb5oLjQ5xxxNOV9d/TNl/RMmYWiqbGflQ8tnj219lI2Pkq9641TGiJblAaXcfPy8AbdtSKdt&#10;ZLFl/8pdvqHXo9E3KPHh+CDIk4Padm7YkpNEBiDDbskE0DcW2S5sHUu1nInRSJtppu3UTT8++3CS&#10;E7a/t46djj7oo60PkcU++vS8oAyG/pbJs2U806gtDqtjp6skOo6ALWm+HJUH46I9cphMGjfMCRfW&#10;DmT+HNz2GTo9/wntlh/R2evSD60HuS1/0vkcr5aj+TvgAQH2YffOS56ypN3rhUG6kY+uZNiPeAd7&#10;zJ1/Rsb1JXx6lvZRGK8dr542LV3089cY4If2PfhtVVrdz7F5m33Q2vgejYyEpdGKP/gi59J4oq6O&#10;naMlfhfI1v/wAfC0J6f5aG8qTd/p/D3lX3419PuAX+RzngN388jQkKujQ/DR67rz6X+1hROcjZVh&#10;e807K0S+tPWE8cK7rMlM2bHbVmRbHbLducRWwV/Y/H/1s1Q8n57VRwrZXLZq3okOobNPECf6Lj4X&#10;v0cbNPb8Moglub97u3QH5yhefDbSiaNv37iL8dT3fOmhh7ZrV/sfQXCXX+u27eXfW/5Lzo+IfLrg&#10;aU/ysV/f7hD0zitOs0/p+abtp8gf+Z5VbSNvpq5p8UkYIscrkxQMaonYGkedhAXUf9ROWf5AjZkO&#10;tknVcV8FEt811BjQJ22czBYyYMJfpeCpK+qJbPQdz8LvnAjr4DqDVwq7Qz9dLPXZNjnPYmblleTw&#10;Cl7vOIpuXdgmd8oFM55kMPjpgOQjz52ocnxkMfg0wLK9ZA7u0y5k7QlheY3t0DIww9sBTPsupmkQ&#10;WHomt8uP7u1wMTGa7tp/XrQuvdO+RPJVHfbgo21snxO5J05li3zKyptc2d+JxJJQVhm5e0S+9Fbe&#10;OrpHRrhPm5SGOuV0Cj93Vzujhld+bHTkgF8bpM1FW1n47MDTkwATiMTCLhLMRYOTLMMHoL86dj/4&#10;C5U5B8sDz4m3bCMLXk/ZHJuEFUK+J4Ohn522Qx+N0j1+mQn8TGC0ey4MrGxzljInKZ5EewJajafa&#10;ODX4vcAmoOoR/mDjBn7lSrGTt13Aqow1xQzk2iDdpwXbhswmgnd92wSPTaKkJjecNnfBp/fkGCdH&#10;fZ1wSOCxUPlDt32T/XcyB6H6j2+rW05IFrZdB5Kr/RAmpno0+/od/eu8jh3+6rTb8cn0VftgTjjF&#10;9Tz1uXxtl76d906S0mYHNLHkeGLgY5M96bzuVx7sH2ZGq/6DjPGhXaQX3Fd6nzomX/vZVoamJ1zw&#10;NtHvApcJx+n7zxNxPOEJBfEgN3XhIvsbr8haxAEWpvVPfTGYbTvt77wDj47sDbbfzqSIXR/GSD2+&#10;S2P3+wrDRXvYZHySp5ETU9qYWAEXSfBhS9vlsTzJ0oXYLO5Vl+ABJ9FdZM2WneCQHVTuk2ecWLDl&#10;wsqJTz9PBwfJwrcieJ60Qps966u06Un4WUBcO+ELf+170X6x1/KzqMzvaP766zxRvvLZosck2/eH&#10;npBjWH3wzo1zh/qUe22NXAzI9tVX4wjtjCd8Y38W4bJomxNc5cYMrybkA4uMjbfwUe63VuQMprU4&#10;wsIj3+R9fkKT/kEPrnEE1pQ5ht9Py0l3dEm7/Lc9e1zl2cGP/s2t6B8eGxcQhJA3APdnKRAK7Li5&#10;MmHQvhT5yiw4osHMg/37R77KicKA4wWyrM5b9rktvk+4dKdPCO1ToYMTvvTA+9jGBZInDfVPYM/f&#10;g7dtI3fojv9O3q+eKQvdxbXVT2rjzD3Vkclx67JtzKWs/SMCTNtbV/0RjcG/8zpZl4btW/m1f+rH&#10;HvQbOvIZIA89fkmd2H2FkeVZesu1dbtFcy+mb5mW41+LHfoy/olnC7+1gfqhL+dotzj213YwnEDQ&#10;cWhrdMuC1p5oDLWPv50ozSuInrZhFzJMX1qeQ5nfRv7GUvr//PSDJyRH6JX3zn0zb9O/WPtLFxf6&#10;pNav/c3wHZdZv7ql76BRzxiz4zM54rhnfOPCc4Ts/Do2mHw/ZeYLXfQ8sUePjUlt5jO2iIY5n2D/&#10;Oaa3OXfnJDnYC3RT+/vfZAfsvoBeT0bZOfsdR86YVDsd3I256pSy2jzbjcml97q9Wd1tti1cHqkf&#10;R8s2D2bjqfVshAie7M4e2c7vzucNG7mha6i0ab863udCf0bu9o+LHxq3QGNnOfVD+njGsOacsNr9&#10;n9w8EzCnd24Hen4XR09+2pwRn7W2PbV7zzlHCyo//lS57e9mA9DxyJ3jeTvBzsk7Tgc3paGfCxvG&#10;pXx6013iEzS+tE+MvdpBPVtdMXXiTTkgR9tlNZjNxeXIMf1Ku+vVv+I7suIPLAZ7u8E3npTPWFmZ&#10;Qm/GjbEG+vDo0wvnod++xH/smbHKGLr2sJ1+Uhb9chHzi8i9sLjVqydscwGniz5Bqq68kX86OX/Q&#10;r42Tew6iH5gPoCV+7RvbwbxdRUwMTzjyl7bmEusbN3SF/L3Anrb6oifzwc+5uOqpJjkT/b0Zjr49&#10;14x86PYCJHliw4nryfHrN7H34y/zMxVuttjyD3k13sqC38bbczyxzx47RzAfq67JWT//6uKfJ4XH&#10;DmiAjRX6zpi/P3Ey9iPnu8yjOv7IrdUjXwG25L+Zp7QoT5D4jWO2hDN2V1N/VL6Zu/38c2iG515w&#10;Yne6ooXm+ot8Q394wvMBU0fnibO1J/7i3Hbwh97b3HXnHLLCnYvT03/KIF97/jB0pn/RC68ts92L&#10;upc9Qw8Yr128Wlh6Cc/Kr+0TNmd/VH7w1G/dbNFmm/E7u01uiJRpU37nBm+23rqu3YZ17lG8ch3f&#10;ZmpeuVLa7fSlMxcK708BPvSe7d2P1o/mCvguTkyX4+UzW323tqsudx0anWukngnWPmL5x/zM29L8&#10;8CH9/jdvvwk+EcJj60q3+XL84ZivsRI7AJ/Pwco+eGN/uvqrUNuQAQ+oB149ix8a8O3zycZ9CprT&#10;J56cQ81bMKYvpH9kYd5Y4FgsycHlHXnL//B7bjrXCF08KkdwR+e8feLcpLs33q+c91Zch+ORX7v5&#10;TG5xvvW/A3QAq8/SfLX75Zfgk0mfpbt0rY/++KMcNLTU76fytg+Pzn5PtzpVj/j6gP7xCp2PHNeZ&#10;9/wedA4bnJkfTezAL6+zrUzB+RQlZSLjkg2/Q2/z1eq3FGx7ATft7Ms1ja6jfxxdGm760m8BsoD6&#10;xV7clNX2Jz8VJ/ad+DMuJQeTPfUuxn2Zm6W0741gsV39pd5n/7LvZxSB86b2l2xXD7qqxdKaPJjz&#10;mPHFU0Z9HbAFJayZoYOGWBDbQFnHrGytxWfTsu03jntemR1tlac3Xn0iGlf6vho6NfXHoZvN0K8u&#10;N380RksYA2Nb+1NjnOsJtmUIinWz2/QtNMjsc2yG98xRzMnGX+YBfM7GwBavrsdkC9h5YfHMC4Bj&#10;PLp/+Nk3nrtxln3bBo/Uo93tI8c/2w+hyJb6Z/nuq6fHylH8T3zVJPnqOYmwlWuOfLa1BXscHZfE&#10;4uxxGH0EdBo/f1R1FZjHXDIe3bGq7JGFfQpj4tEVnr/INzEw9rpkrT633Utv5T+00URjX4uM1sLu&#10;1wfB2Xnr1pfPEK3fehw/rK71Jb0OTflsL3T66bs9VzeX/+c/5xxHW3TaRxKHbRuRpnzmiMqWZuMq&#10;7d3oSM52J37aeDvjaBqM2I+6S341Z5hVBpb+bpfe1hfp8aUcLrxY6lHDh9O3FA7OcWLaJHVEanPu&#10;04RuVsGO/MuvN5ge2Zb44nDBzhdWzRTEJ7ceHT9SMDaaXLy22rnfRRfB/o+cS7v1F4McRZ6Voec9&#10;6l5kJMefgdUTLgucdEqMwvrBwbX/J2lrwxavwBb1W/rXlyYluyDhJPtOYsmYeQf+u8xAl7Fkt3q+&#10;ykD4J6xiS1vdliFi38fE8apLZzdRAHiS3W8EclQ7wkmG03aS575Ck6MpdrVFR/IPVP4TFCbQOrSL&#10;TlmZykniDm6Z3CX4Vq53XtGS9tcAEUui4w+fC+9MYHZBqBgPU+wid/GfyfwkiA4gkgfehxbc8gq/&#10;SQBjO4t5u6DuZDLTsOq3X9vOsX2w9meOHaCboBQE8Fl9lG9dy4+P4HXxJ8evfmByuNy/MbA01VVO&#10;nXrxSmwSG14m0PCXN/3w6IlytquHZgDuLP7MsXZw4M/J1vETmV5g+ewJueM+ARs+eAJlYPX0ewTu&#10;cgbqugiRuDAhAH7L2cRBnY9hvDaMr7o97VI5OI2j8Q8eFhPrIyYKrw42acMn6v3ORFq2LX7cSl9b&#10;sEkK/hMkKDj9TUNylW/opNOnJrQHf/2q/YfUoV1dwtN/Dp5kW/8smGo+uBcyxhb8MPI+8V/3bz3w&#10;Gf21r99T1H4V2eUpk032JX91Oz7DSE3t0rrbPvpVvHW1G79O35bv9CH8Bvh0R6QpWfs6GrujPXHp&#10;uPQa38NT3TXp05/pEjlTy4s9vtgNiz/1PXaKz1bU02rliyQtmYGJHji+jYnPMao8zYl3Phld7+P6&#10;NDEt3oHfBuMbv+G4/hYD7DF9N/GQPzk0PSQNxMdIwB5DY+IaXid6qdd+bDryWwTeMnzEsf67OPcF&#10;kGm3uFs/Nh++w9SwMIspH/JbfvTsSYIoycLQ5h15+at3xr47n2ycGCPlgb2gUbmC1xOt46CxiVfk&#10;5jWEuYt5Fwv3d+zIQhf8n1B5U7C8ZnyIXCbCwd1+q94Ekn2+zG/Zacdit7zkGfpssVBZUw4qY/q8&#10;WOlxbTv6jh35jE1mIneaFXe+PIHgIjoa02fJp21pxybsNDE5/Oi7MrCJOx4dW2iwYAssGi8NF4Xp&#10;tToMXdpOR2AXdPARxzsO7FggZ6yN0diL4s0llW/iGc58Tv9tHx9bKHdiakFrfuOVKyZ2PO1gktob&#10;sSLAnHCPHvVJ2oLSDv9GtaLDT1tyVyM7IFt6gi+P77RfsOt4cO7yrf/cdm2HWyfGB/Gm9XHL5bs4&#10;tj5dSD1P2Xzc6i5hc+PbrrnuguFiiNFZ4Lh1rl4JUW16cSym6HibOGSPkWXKxLvjWKTbnhAnHtH4&#10;NYt1LpDsfEGZOOvcT4vEqgWWbbMy2VaGs63OwS2bVk7fZcdIqOQBn/fHyDm+2wbVvf5WMj4nr3mq&#10;mJ4yFw6M5Xc/mHJ60p8Mo/8uqj9tCke9nN3FxBNbKazutp8Dr43jo6FB9sFkH3/qDD2ZfbWC7NOj&#10;Jsfoh9oWv3qOb94eR4csZCbTXGJ4xW4McL1C/qo4NEamv/T10XzqTT9+qgaMZGRz81ByURbcf8vb&#10;V36N8OuDCFTcuZgRf5KxepIvx8cXemxpnrLG0pFB+cyvP+/zjn3B27gf/Kcd7c/YRaddUENbG/Ym&#10;z8TE2FRdx4WnPgo/CfT8vHzjh+FhhauxfmKpttJ/20fONqTEG7vKARMPQ7/4KfBawR0HLpEGsYc9&#10;/4pSbXVsqa82loKBn31zhx/yG7H8iHZvgMhFviu354IcaJ23jORv9VHOZn3bhIMAvMp49pXt/NJF&#10;QRd/vYECwENrLnDPsXK/Z/8ucenC4fhlfDLxOJHX9sfmXpGtizzj/ZIjPDxFvDLBscDq6VLy0Pur&#10;jG/s1LcepB5/dsHfmPM3FyhcWOSj0GsMiWNMA99//33H09XDXMec6Zec2wO2BjueZSdlOfaX/Zkb&#10;FaXHTz1Ow8rnHP3Zz1enpd2757GMMh0T6BVG+u4cT0/TR8neOVr6IJ8sLVvjfbfJK+bZPZ8ZgSuz&#10;9QTxtU+M/9t3/159yOFiB7s6J29/58AHlE/ks6Wn7Y//+rH7vWgsnzziDx14tWGuw8jXdx4Jv+Tw&#10;5ovw0Jf5ZvNA2dJHYg+URjtEDvT30PUxX+Evbzrgc+ei3+VPu10XcRN7KETemb9Wj0PTeVP7UmQH&#10;M6bM+MVfe8MeXvDA5J2Z9/HPznPHLpPL9f8vvnj7emK4ZO1YHd3go0k3+G4mAHjx008/DU+54oq/&#10;YjDE6E/+Bo3vQzObx/7EvWZjs91O+8nv9tmYvb2aeWIePtkMNeod3yDf3WVrU7Lc++mXjwtw035p&#10;DN7INGXazYUW9n/Yu3pFPooFbPfJD3H8rv7lO/Pp+0lq6J60BR0fjvzGkIuW8e/oSdexNdlGJvE1&#10;uu84P+Xkg2tb+oc2HW4abjDJ7zznpov//M//zO9B/0dt42dRvvraGwZyfmJc1jZ0jnqHXjc9a33a&#10;feMgEjYOO34f3tNibLc+EHP24dmyA3odR4l+YoUvt42t4wE5ToxOXlHm6eA+QMJe5vmNz8mFcF00&#10;mPif8Uab1Y3chWuTHerLBZGrfEKvcqZv6Acjz/TfXTsYImL2EnTIHkbstDfdLO6ntk/b7hwO3pbX&#10;Zm/sm/6NR2SGsx9t1n5btlt1C2tHdU/oUcqOWVoF533O9YbO5JXuxy7bfrcaLP/ul8L9NTSGZ+Oc&#10;DvlsGzXdf8qV/dKvviObebMcKa7kLuNmcVLOt2lRprt1oN55n7cyAe22nj0W4K08W1Zc49Ve9EnF&#10;vmGLHvDhgJlvTd6XS908cJ1/BwfeRefIgmf/zG9HvMZUL3yd2GquYIMnQF4adM4+2ivL9jdNRn9j&#10;HZuF2zJKHZtV55Nvlua1BtTp1gj2tM3u84N8A9BWzi5s4Ubr/QmoIlx+5PuWfPwV2XAjoz7Z8Tjm&#10;3fnS0sESr3nbVOI0/S3sZ2x76Dd5NsinbGx922DHPPW1TbmPWLdvRv8Vls1W/rUDXPu17UHH68J9&#10;S2JJTf119PHOD/npHHDR+RhleD7sWbkjj3xyxfepb76MnGT1Zz70e2COVNzgvwI/V99Tsbo/bdz5&#10;1Wm6dMiwMbOv9X3Svmg+bZZ9dAvP8tNQrESYHrkRo31zn25NKZp7TeCik3IyJYsH/5wVp4/OuWpy&#10;/8/vO6/bGIE7fXjOQTAzv1C+tjAvhuOYnvsk6zVuBpcssyYw4w466heq/8NfW75b9fsZ+bdm9Xl7&#10;zM9z48Dyvn1Zu13oI0PHrpxhS40r145N93YaRdXoehwS3RZ/5ar/D324YO0Px9+C+q3LdOHYCU3y&#10;s7E+euYGOS7w64MuevBS2uqRb1EP4hxe7c7hn9rUN8FcOS8969OxbwQeWin7I1g6T7zRISWJiS97&#10;wnKMhLngGucn4UnaTrJPJ7aA5CQc/xr3CEKOp0wVmq9jj030TwHsS7jEd1ImCVvQQAMtHalPdrwk&#10;j5bnhIBScyd47o4Nzig0E7g6M0T2tyYl6KTvsq9eWmOcbSVwghFD7Pu+Z8EdxUle79PJyboLdVoa&#10;N9Wjp/O2U2bfHcJ9LD84++oEHWBONuk2SdzJeu8sjC0rZ3pCxvIoLrgm6Y0PBl9YcUVPims3k5SU&#10;0W2UCcanYe+6WnrFT5s93gsM+IIOhKG7/t0TRicKPfk+g7GORy9JiD/Q28nBqyR7l1l5l4nENBOW&#10;+R2teRpQVU+iU4ef1605oWwTeoqN8FzZbZ0IN96KNV/P4z+yEf8t/pNu989khixwTDbccGAxwMCn&#10;rTvVDewfPLZ/7Ookga/mYsDYSdnWk3ITuN/6/XUTXMobV1G0Momzk7i1LUSOuipbMDY/CSHHg8d/&#10;OSjuLKYNetpmB039cn2H5xNuXrr/OUFJm8YIQpFl88S0CwW6L5HaYWXZwk9v+4Q4eUbAsVH8T3ZJ&#10;eS+Kk0l/FXexdGJx+skzv9ADnY1lHMUHyTw5iGYvpKXcorCbTWaiMP0Ijz2pesqDDpq1G5nQCqyd&#10;OmhF+Z4EhBc+cOSCzQNtcL5O89LbAe9Z/9x/1mtXumGxvNs/y2/64uCQFY6Ye1L7nf3qTnb/ox9s&#10;eU9meN4Z2H4fF/0avzkpcFHsw/X635NHwtvNC2nZu1ENmqVbWYf+5gB8xCLT0Uvfaf+Ize0vrM5s&#10;4ANny2z3s/i2O7n6VB3a6LSvnn193UVbN4b4TdCfclf7mxiL6GGVNvq4zCzGRmcVazs0+YaMtvKY&#10;utVr+a786KyMz+3mHmOkfYC2foCGOwtdYgeOn22VWQA3boM9OduLmBaSpz9oZzHCgubkXv3GZxdY&#10;nnS3PTn6G1/RkWzw6XfrNhPVlWvtNSeyclFyStoY6+dEdnijsfJGoMQRW7YotEfP0kyR8asLrcFD&#10;dy4ez5PHFtfX/w1s+KFNl9KJP57w9A36I/fw60JpZBWzPRGOncjmBggj1Pv4IyNBacs36uDSr7QO&#10;r6UZx8GqzZ8y2Cff2mBjTxnY8upQ3Bb/7hfc/YQ60ToOaLR0hwCdza1ilzPOiwmHW3/tpQzeLlRu&#10;+ev2y9ox5ER/9nlWziWDfLrjonZPWbofE3+RJ5DJvLA4+O6+OrS3H7pwvHdz9wlWcl7j7/TZ0ku3&#10;+TIXiNv+6Gt/6R6Tt15/68KY+uyTCZ78CPAHynbfVgyAZ1mPD7+hpX5wFr85KW2Nc9v+sLiOsZ78&#10;MH1u9X+r69iavJPLJ0cgsrKX4Ge+5gICXTPP1l9HnOrTp1ZO3K9+8LiLbO/zxK8bPK5FAjyjU+fx&#10;Z1G74++x2Ze5yQIdMQ/P04B9RdmRbe3NNkGorfWv34L3i9/szvxb+/ovNG3RD2pzDbpeJV5ZGbM4&#10;xD0Ch0+KCuIVTKxmvi1+EApo3wtBsUfbtvTTX11gOlWzWDS+XmxioMdGI7s8PLU9d4k8/FSdTqPi&#10;p4228vPvwfyuNaVGn8VFDx0w43mNdOw0flC3Od0WentwtvVb6nuhHiLDBaEXIr3me87u1Qwcw64e&#10;x8x904Myn5/P225yNrStusWL74zL5AAuGP+UualbM70GWux3Phs69NkneffCpzarr/0qk40xomNo&#10;5vTawfHXhZfw3XwLX0z+kBtWjTdgn8a9dbr9JC7Qal9Mu8Z96NuWR+rALhqJk+aYyK+eLl7P1vE4&#10;tjTOie/+dq74D+hb5AJkaJ9JnbnG5gD28hYHFw7Fkd+3d/5i3J/fv+LLkPEXWs8PuvOEG1lOx1f4&#10;gOcroNcOaADb5w3e6zt19HLuRNbmjINf+eJXuqCnr2u3T/Ly0doJjrr1kQuk5LUF5nD/9tdc2M/N&#10;H3R2g5nxTDttxJX8Oft0rBXaNuYof3ZXunjsKDbEjfNBbStb7Ln6I8AE5NR+X0GtfNYwxn97LvK0&#10;VyWIHED5F1kYQJevHPcp55x34jvtxme1Z+Nr2qo3Hxob0XXmq46BeSE90EZnaMmX+pf4n3yEDkDf&#10;/HHnkMrbLxOnwLxhaAQ38yAp1Q32UyfGZj6Jn5iQt+bi7tEzbN/Kgv7O1Ua+5XfLW/L9opf25d79&#10;oadsyh2PzY4J2g7N4TPzutXB1pN9ay/IW9eG55iN9TVxuoudazP4e4FCLhcnyahv6HgLV+Pu8sFQ&#10;3wch2CktKuPXX7uIPnGGh/F4/DI+pX51zc6U5Ali9EP7FWqqFE6dhhsDg7lP4u0Ts8Gs79WKAWGB&#10;l5uuXDD967f/1nib+FE3/ri2adO2h/GKRL+RGYeRgT3kc7I9ZYfnc8vkXGjobt3mPbGlzMVpuZjP&#10;ybxAB9Bc0mBli8RcPt56pW/23EKuTdtEf3LV3kxh7j6yPH1Nfv9gnyyjC0iWqDz0oRvZOh85OuJd&#10;XV9ctXO6EkEneOUR8Xddbes+tV37q8Pzue3B+XraurKFSZ8OThs0pp18PrkLzvbf0kV7nfqg2TjN&#10;8ej2VjlHz1c8r3zldWjspu1zsBT2+FlfHeDE0ZO/nF/MZEpd6ZOxOo0t9O+lpd4c7xqD4ntjZ+Ho&#10;Vh/De8SM+om3QfUNXZzS/41e7HTa2wVisXPaY+eMXG0vZtm7ue3MOVz0/Crzqx3HehNSZNEPygft&#10;Q7j2CH9rczx4VIgN86c8Mtae2VkbkIcNquGRr2UVe2iXrrZpp4+YV6THdBXCz5fQb6G7KerDJeG2&#10;51Dqte+ca6R4K8Oh0Z+TOfUdmlx0y3/Hk+jwEVAqbeunVHZ+oG89/ZB6N9OU3kcE3haMXUIzFvki&#10;Y5z+J3Vcc5DQIkXHxeBc49Axwfg/BmCr4uULOZuUjd/neAqnXJ3P+vKB8WZ3cfir52N0P21TFL0P&#10;szet7oOffvCABby349Ly1fdnnBm6WqrbnLBjHhw5Ez82Mq6CE7bd/9zXymsLlveWDz9G9z8xuDiO&#10;/dffR1Vl1geUbdsdxzdfT7PBWbmW5saO8qU7NtjcZ2wLM//HR7VD7FKo/SefownnfS/wTDX5zHt/&#10;St3YauaIagd/2qrz8EjPbWJbdZ0vy1lxmrnHlzknWjvZPgG+dVlg/7ldv71/Pw+3XXXMGdzV5yl3&#10;Cbx8wb0/0/efffyJvjEzY93R8fRLuU69c7H/HdAeNB6yXVvM3LyOwiBxsfqJ0+PH4idPJ0u+5oTK&#10;heraz37WtZ+WhtOL1Gv/2o80//9hOa0+1uFB5Vl+f8BmZYe2dLKT/8TQ6HV37tKqAjMwCoQ16hdR&#10;1O+BSfol9kguxz4tbx0GZ0FnCytIEG13UcM+Jeki4PH6Dd146pfw/uabb69k4m5DCw4Wriny/gtP&#10;YZm0ZT+BRK7Sdqdk2krK6k27m6bPAItX23fHhG8WHPZk3OCiHh+DYS/kiZzA6m7gCtHAuat1DhQU&#10;qlflSseNHI4Blk68dF53brsAXJmbsNIB4EE6+AaIddomMXTIJRls3dBOuwNb3jvMT7i2DO3KNT4k&#10;x8Ke9DmuPeMP/Lsf+0ruaJCD/ur2d+Xo8PpZHdDTbm2wC/YmMT/9nDvgQxeP2uHYuTz0rAeIDfDk&#10;s/JcaINyHb6x2bEpXsrXWktPWQfkw4M9lG1c/pi7pfpEWnTZxUp26HTp0L4YHxr8dAIlcsMc+enc&#10;BYDOCm6d6DP9IdI91F/dddpL8EOZHtqBtbH96slH+Ibx1E1fK26kqX6xx8KzfXHIz3eRF5146tDT&#10;h49tQhydJ7zSedY992cAJNP45Fn3jBn7vTCxi8T0VXYGRvaBQ+drsnd80ovFoa8JULy4czyx28qX&#10;L3i1ecpn/xDJMR3pzV/4W7AGlSVlcqc1OpbRFv76orL4eonXEnj5Wv538fjTsRNeZOrruDFZMKXK&#10;6Du+utv9/h7ZUHjq2QXdMOAndsVn9nOCTPzqNPZ7+pxdHPcCwPHZPKky2Zgk6uUANIldGyUPgmdc&#10;ltYph/PMUysrWvCegG5v0qiM6N9+gOsjh5Jh+732PWnIVSS05arqHFrKwfIK2fpYGdqFs4O2k7N/&#10;/favmewlz1fPIGmPNhz7T9jj3aqzv2grsy16xrfGX3HGD1cbMSk+ggdnyzdm0CQH4Zf+jk0rn8W6&#10;X38dn+Hpc9ORWzKyHjuvfdaebOqCLBlXH3R91hZi6acP81TDlvktMfvz+jWL3BnLm8cmznd8RsfC&#10;7E1bfE4/I4PPXkCi38pPrvnc/Wjl6pa9jpxo259xn+z61lyQ/jU3/ewrsdikbdbOThYfZeoW0Ow4&#10;nwK+6MJmeBYOv/a19mFyc9RU8yNaRp3xxU13MN5+47WfRFL26+6DpG0KLnD8lp4L81tW/dhFxw/s&#10;Ba0efOZreEeHMJa/mWHyWewjLsx7FB6APzDbPd55F3l7sn3lg+OrIxNSoj0DQ2n/nBushsbdN0aP&#10;28f0WH885VA2eXTkc/ycyy3uc7u6lEdk2oVAOFfdkXXbiXUn4Et7T85cvNYfGx+RcUyz9tHUNkfR&#10;AABAAElEQVQ6+TUXAxae8s0482Lb2GyexB5bmMuvTEvjdYvnTWtqp41+f88dxWLtXCEnJxQ7MRwm&#10;w6fEJp7RtGhFN31RP6JvbVFdx9aecqwtG/cicfK/JwVzNbcXdTovy8UY4++MDacvRYCRf/Ql335e&#10;9dxjZKtCCsriyLL1ti44ehLdxWc55s/A9hU0b3BwfJFxBog3wwxfrj+nfBrWFid+yCm3/h7cuuAz&#10;mGzw9LtjMedtMZ2XhubKO/MzfWXKkFi7oPacfw31iZd5zWpoUmYZL8Jju7m8v/2eGACa+AmA972Q&#10;rG/E6z7HFy7u/pjzBuMreJ8T8t8+pJ/khi3g4vD+lvxerG3FJ77gwun5XOq/8BaTnBOtn/rkZ8rF&#10;XSwYnrnAmqfwXFj4Nk/3QqxPomMs1PjChk2B/LkxZ3Fjzgf4N/0lLjV+gdKwYJx9F6r2pz08PSf3&#10;qbfv/Bc9v/3nN1TnBovRWz8qrxNT+phzW2Vu1PLxe53gu7wa2OulxS/aoDKs4i2ZG0DvGJixFb3F&#10;XfsoC1uGKrQ+B2Tiu6WhEm79okn2SyMPoogxC+k9pzr5RH/eC6xourFHfXUNQ3TpaLs5yIX5r+Mb&#10;OrpgLq/Sc+3jnNe8hO07hkZm7Rf4WRt1yienTAzKT/qKhTn29ASm2ACNozOeO6bbt1m/6Gte066/&#10;G5wFfXh0ufpO8GovF+HE+fmrbeIvZW6G9puqOy8yL/MkifxPzuqB6QFt4f77v/97S8yp/v73f/Q3&#10;1eF+8813kT0xkPZ4g/bxXCj29MiGwczpxhbG3eGTGwl+9KT1b/mN77+1vX7syTX0dk0BPfMvsrD9&#10;zCVj2xwDY9teoOmYnnJ892KysWHGmFgkFTs2tPH5QhOgufIN/ZvP6sdv+1vU0/yePy5/bfFZ2LaO&#10;n/t3vb45eeuuH3viRz7liaSOce/f53yHLqdPOycamM4D12fH/K++uuUhm/kiHyxeirovccwTiPLU&#10;DXwQ67Rg2zmuvdKP5D/7PY5/bZ+AT8tSnNqrPu68QL3zqI4hD9spFw9I4i0fubD95GF+hocutHqv&#10;/UfH4wtExqwXXzufGv/0H3GD39J9NlpfM4sbx8o/CI218CCfP+uBaHU/8gOyba5wcW7s26r7K3SB&#10;dv5HRnrkwh56oY9nc1v6AIAz+t5KVg56B1bG5tL0CyAWnrZs4Se+tF283abgxnzUT2HyK9sd2Db8&#10;S9+Zu82FyckPgwivNu84OLJtn13539AM332DY89Rczz2nT6gjbhaeKXR8uAoX6t1v2UTNyv7s23l&#10;TOORl8z8xFv6V76j55O2/W2/ba3DwyfvxPb4Y3Fd/GUree+C8Oi87uRRtNjPFv1Qe/DRas4N+zr7&#10;0Frd0PgluV+7yX94kTE4/iLTxNOMa+Sc3Dg+n9yiazjviZ/Lf45xhZ+iNzD0xz8qyieF+oIubx34&#10;i8xbyFY44fNz5mlshGYQYiQ4wxPq0ilNTAK1cSr9GSOrV+rEX+cNwdlxow3yVfst70NHnTlZY0uf&#10;Kdsj32m451w14CmziYtEcfae+JE2ZJT/euhBpGqlXf4IBKZMP5jj/aaz/8Kpg9vyU1xfp6S2WtQl&#10;dNo6t4S3gIb/qwybR/3iPbe9sewhD9uL532DihuUaMgHoHKFZi+A5nhvQGDc33KBKLcnxM85Sthv&#10;XLfhZ76W3uYJbUDLI1d1yvGW73b1+hQPZYt3b28dxkyDc9HB6WHfyxdsGDs3hj9hS/GfUTRto/OJ&#10;+YRs5VfnwbDV56mjsaUP1cRmeK2ei1u5wnv6cXxQnWY+6hxefW9czVqU/X748QFoPvVY/Zqjj65b&#10;9mj2Zvdqf0qfcmrrBlB6K3+lRaZZnzuGWZ6PeEL24nHqVwB5pfCwO9nF4sVL3UX3xE4oPttu7O7D&#10;XUv/uSWrng1mDOvuoWMd+G0M1rZHrs/JX5wXnwzVz3+PHLdNLj3ShJ3xevL+PKWpqWw10e2f5QHD&#10;AxqTxLOTkEwi15VP45Q5eeFkE4JOCk6Um4g84XJICpcB2hZuwZY1aBo4Ok2GvDPxgSPZ8aWkDHai&#10;tUq3MF/a7YTBk8A5aNlewL3a5mSm/KLXirsG0W7veiGnu916MTIHZO3AnHbKJcROblPu7oZ+IgM5&#10;f3533uEeen7jMENWdSBD9TMA5b3ve6EUbXcYWhhpQugANzw51n8tG7ylsYsGjvvEQ3nPSfA+IRIm&#10;5bd2bmP47ANSr+75KbNUjX461tSTC/CH/cop8DrYHZueOKDjgvaOa3M2S6/Zk8GlCdf+nozvbzbt&#10;RMnJPDrAndxtd1hEuhpnJ01w8HJybyvZbFt1HcgSf6vXsw7dlXPprEzDXSmzZRKakzgT0R9yEu3Y&#10;Se11YpMTiExRohRZpucsv/KIzYi/C2prawtNavjPIucuCvCXu946UUzsoUXOBcdPUDf88J+axWev&#10;tauaxcvORaKvbTlH9icGQ+jgdAEv9crnqau3E9rNA8tzCb/KueWf2z5tF6c3bk1UTVwbw8kT6TKF&#10;h/ixVRa42j/ZKmKn7fLWZ4EBQJ4hY/Vtngnd4DqJAiu/tsrHVrNtu5Ob4KI39enLXaCfk4C+vg4P&#10;jogstn0qODrAL53YEUSic8Lewz/+eipd9wy96jxfYTl+xX7t+ceEB2NEHrm3zcrsmP83ap76b9m2&#10;2e3YLBOEEOY2NrUwxz8Rrot+YlN/wAdo4xi0LOLwvTzko6yfSEIeuJsLauvQs12wrz1c0DjA/4B6&#10;9NCwJaN921kkmMXRteu2WzlYBf0j/lZ3i7a/vcBMZ2X0oDcaYPVf/lveynzhjQ50dWg0T+kXkbP6&#10;oXvspt3Ssg8fKDssezxlk+Oj+YUnX+vzfoPT0zRj4xkHtMHzKaMbtDxltQuJFkWclC5f7fXj4Xf8&#10;d/RgY8EhVk10LQh6YuLvf/9fXWD/z//+n/VHaZlU549/drFEbLEFmfDXl2chasaozdHa4wHXh0w+&#10;I+PIxjj2xk5iQe68j4NcfL6oLgmjSDx2T93oSL+Jr/ooiOWBcJo97YaGOj7RJ5zoAvEBjAty2/WE&#10;Ff+S8diuOskrO7Fpq4+/6Il5WIW2eB19tw+T84bR7T7m75HrWWYe8Ed8F18O3qcG+jTuYUEPsrzL&#10;RZ6FlbEnR8Xj34mNI3bHoJ3nra/IsnqhBXefYv4pNw2O/sO4fKOTJyPXV8v/U1uxVVtHuP2phzqz&#10;fG7Zn20r14tflIFXuzmWFzvPjq36itds2d1C/JeJ64X6bw/OdugaZyKfDzkZMtFMdrC2s9853MGb&#10;hes7H6p/hcmHk3fUrc3QxGfH2/LMcefJ4Vs7FynxlxPokYnlzp+2qXdkjMwVhb/8kmNPvH3zzcS5&#10;Cz+TP+6cM3MCcox+YgsNMLkp/Sb854KPiz6pjb69iVOfz2fKjCnTro0r68hEyrHr5Gdo47fbVjM+&#10;JI/LGp8Og5HpUYnFDXPAbzn7sKKVPk/v0XXeLKNvji2qb3LkxvnKvk+h3nTf7nlqqbKHzYQkfkeQ&#10;KFbdWPBhi+oeYW3Z9lmHuvLKEzsbL9QvjngwJvHTxl+Qi/9WstCJKF3gS4X2m/vguZjbOXLKK0/K&#10;mrczJ3ZxV9k8FQk7C1Fe3TynYj0Ox9Le+V0LP/HVp4eVJwQrd/QJ6ciTosSW9SwXnIELwyrIsTeu&#10;uhBb+Y6OLLvna/DWLtpvDKmvXfXDfKb8tmsFgB+aXyQubNGR0zyBKka+znnS/lTC1vPs8psxJbGU&#10;PxcK3Qjs5yLUu/BrrLXfv2wLZ6PNE9D3AfVBxqiWBW/nH5qUXuM5+/l7ttN2Zes2vGz7ZHL7JBuP&#10;nbXrfJ19yJhPbRmacv/uo9nzpl/CPK4Rby6KOw/8Jhd/v/vu27/83//1X9Aqy8wdzB88FZ05S57u&#10;+v6f30d0ax/GyUDkqo7Hd3sOoY3877d71e8CqSZrG77sceQQ1/DUmQ+JbbI/x1v16ILVc8UonbR1&#10;A8HcCDf9TBuxh79FcLoCuuuLYmPm/nNe7BXgwFzuv/7r//rL//yf/7O50et6vbb3v//3/6N9dXUo&#10;8vm67H7iAw4e+pQLZ2LKhWl9Xd3Wv3vnpqWZR5O9+nceME9QklX8mcfhoT0Way/H0ehIcdNWsHaC&#10;C+Q3oLzO69F8kYedjCPk0YY/yd95buQwX+STnbNqg5YtIOvQHpqv3xsf8PbCubGBb8w93FQjluVt&#10;uV65KP8iPydifrr0b/nNccc+W4enem3x65vmoi4RPcm9stJpYcrQuvVmH9O91TFEo7fxEwP/3SsJ&#10;faLFwemf7ZmbKt95gPPfVEUufVSuSkzL/dEBHzqsr+hQfjeb8sCKzmPDsT9c7foGCwweoG7q73LH&#10;F6DX+BvbrH3Uw4tIscPgzzxrYmzPK+BtP+Wj6bdzHiNuQV/jmXUn7RfYqf+Vb3I/fPzp8bNXnrPh&#10;pLm2XZ/BeZXTsVhdfR3bnz6e8SA227n1yvC6XfmGxk3rstbTbmm8vNAZXsvzrXypbP3yK+5pk2io&#10;75TxKXjq1oJ8tc2jfnGetDZ21D0/+APxve0ca+ujPy9OEFqmXpmW6MJbnCnV3xOz3vKwuTxtwfJe&#10;+tqfh7FaR099HJ1I2ja+incOlSM3+W4KJ9fN/mH1pr25wdDVPyanoutmRzdNPnVX/grmAREieGMv&#10;8uewMlDg5/O2jExCLj365DJh8hFfvZgdqTz0svNOdaD5L/vkqA1SVhuFdp/mUxeb7Pmt4P8tN57K&#10;ZSSaPnf3oaVZ3+TA+P4+tKafsvH0IXbe3KsN+JQt2t+ic23/GFf2Ar21XbrUv60fWr4nRySn1Qd3&#10;udAw1pNxeaLv/4Ie3k/Mb/nqtcdol47GDIJ2dRvfdk7xpBuU5bn8HD/pPveXz+e21fvoD2fbupjr&#10;Yv3Y5uTmMHzOVeH2Ex+JqbY/stOD7Xd+MrUff4sZfXivY+x52uq4PNBjl4XKHXmUrW8/1abyptnm&#10;wfVTb8xmVx+0jy5P+upK07aIUwu3bXwF4MjzfQr0HLciX5v/oE4uuH2FJrnoYJ5iW9ppt1tz/JXN&#10;RXdxex3H7r2Bs3TKeNnONnJaQ3qFjt30DqzN5ohaaZM/D29WhoPX+lF3UWcb3ent1clMtHIv3dnu&#10;nPQ0ZetOdGduUH0eMSRlkVtbNlvY+cduwyzxyH7G5iNDkLVP4/y/8FWWqvb9tOsc/c2cZpW92315&#10;3iDizWG9dhBxSP8Kk1On9CHyK9pHx3S/bLV+hBVZwT4R/eS5Nla/be1/CnotKfONbV9bJ4dWhbD4&#10;ck7WZxDt3XmtmUkv4iaYv0iMJsqMlU/v/jh++aPXkPQCSA0/HXUFWWF1fGWxQydal3JxHrYfwvc3&#10;weAgQCZ3TZo4ze/vPSY1CaJBOicYOXC39is0DM6Ah5+LvPDc0Yu+v69zYqNOABpoRu6RAT2J2eKs&#10;x/idYEh0uxjTNplp0107NHdCnN3oNfY1ydQWKH8F7eqw8PC3EwDlFui7kJA6sM1fQ5ONwMifLVrn&#10;o5xuksgmp+cJKfm64BDq2sN5tl35bPczNIPXATIdM78TtK/A0vYJ6H/3t+86yKON954Ukcln29Rn&#10;abx8bMEu+EugQW5sKNeufgjdZ5ttB8f+0t/j3XZQijxRuwsn7qBm829z8ddd3/zdizvRQX8yqRfh&#10;XpuOZidD4e1Osb5GPAkKqJPANmGuPJJLjJWPBJbEGLps/gprh9JSH3qX89HPX3GOfeCN/tmG/uzD&#10;GPtpHmYpF5Ow34IBSJy7SE2mPpGQtiauaJGVPtquvKUe8h1o3pL76EibmKn0VE7bOXHtxedM0GbA&#10;Gl4rN1xt9SW9Xs4PYmWCs7I4Mf3CkyTBi9UzKUk7DA/+TCLHFmOyoTETzuEpTp2I7YRT3Qz4nj7I&#10;STzatUF0yXbzABYm6p0EIB4j8T+79S6uT9i7cn3mS7tpf2xO/3MCRGf1C/DAs2zr/sy27WJUubE5&#10;Pvtex71PgndRP+z6CrPDV5v5hAM7RwY2+zUTyd++vOXRL2vT2CYN3oijzeg4tPSzPvVxfMbWUbX5&#10;RX5Qv/1cO3QBORy7oCgWHMO96pqf5qYReECf56ttK4fJRwvw9qNMM/kbPr7lU1LHDhFUPKg3ZtmS&#10;v9vwAU951XWx6MigHr/NjdtWORv0xFC92Dv26QUZlVDCr9sc02v6qvK7jg2n/PaPNm6++cff/97f&#10;UF2bLA3xTyZggc9rsmxngSq/TRia1Tn27Il48J48xl9zkr4LIPqTucY///mPXAAO34y//+0//1t5&#10;+IpF6x/45R+dOYCc/Mp3+qiFGfnIuGUx2MLn+mwu2swYNvLNUxnLRNl8xj6xWniJI36SO3zGTto4&#10;eRXnfarycTeufAlXG7ame76Ki/4T5qn4xITcDyZ8027jMPRDiw4E+S0T84J9cT1Hv/MdLDL6umD1&#10;tC3Z1sDpCWeOyi9bT7mt/absLZ2J4ovwRztetbUT9g/z+OlFGzJfLqD/LrqmNDlDu1uOGZ8S6/pZ&#10;cfSpxMKLPYfWWKU+Dk7nao1XskfnziXHBsv7SWd1V1fchho7TsxvG7TA2sz+079ovraAs7A89R15&#10;5pdcyPjCWBsEcbexEQ61Bf80pip/cB66k2H9NDE8erIjWLkWhy5zF/fTn0V986Vva7MLjegsDYhO&#10;osK5bZ6UVobGXecX0w5iJKs8xcl+fRr/oPtVPi5uvU+fNrY154Sn7fLuYlaYwR/50jbt5RV4sxjt&#10;6WCLTBNH7KDeglJx+5Md7BKBXKDO303/jp9f0IyMPnNSnC6aMm8YCvvy//9Yu7ddS5LkPNBZWZlV&#10;1VVsUSKFIXQ3giBh9GIDCIOZp9UDaDQAqZuRyD5U1zn1f7+5xYq9cmc1Kcn2Xisi3M3t5Obmp4hY&#10;Vf6f9DX0FRk/nzr6EFu+OzdE0E1dizH4kE19k9c1qF+fp88m5eNvdNYJNb/q0THqS1z6Qy2P6LrA&#10;Zq4+uJlW38sW8T/tka3HL8Z2ZASOe97+uqnztemDF37i2dFn64+Ms4Cft0Mkvve1V8ExxveaaDS+&#10;yMT8XX5nUv/JhjaknMsjl/7E7zjyhTvc26p0fY4x+mcnNk28j9ccXu+/fJ85nt+5T5/CB8X8rBl2&#10;7G9z/bd/MfzEseSD1l39Y8and50377O09Z/ig/zRXddw7k/Au25a2gHeKqfzzLc2byfuqYMuYMZe&#10;fJr+Nof0w8p+iE5uzmodxcz61C++yA1badPy0TW+e4Z7nJsbHDPGiW4zxiDv6Bhniv0yv4xsxnn+&#10;9FWbT9f7+OnORx3xOTfTfp8++6dsdCrbMVD0Itsv8e2dAzpHr7YIob3xss6J8Knm0g3eDz98F91C&#10;ly0uJGhDY+nuWGXtjUf5iI+RIZcfAR706lPUORpr3MG1mM4mxh94qCdy7FgFPn35cXnGT6tzeAJy&#10;gplrJMZGEDQctQ0+sHzJw2/J5Ki++QJcvOWvfi375bts/v6LN3/zN3/T8dbkT3su03yN3h8ivzUR&#10;47zhRy9PsfrtQH7myG/1VSsHvxw95wlfeg1/PHCYvkD6jOemvqt1GHt7gFdWT9udNq08oNPGd+fT&#10;j42tVkf09/wHryhOOXZhy5gjx5HP3NYGOz3YDF14USUw/IJdWlIW8F0Qo8HSHzl/yrzDusoPb775&#10;5pvylW4s/MP30SvtXpxVh2DpzXHrfRbGbeCjrbx8OngV9OpHdjB8B+9RD2vnojROeq28fLSWL1db&#10;fystuvvHMzbht3M98j6ubQpNzFPn8O+80WKf8WuxiY1nrWl5ix/KsQUawJM6W64bzKQ78jqqpy2P&#10;9j1esc/QG3+urKX6pCPd8rdvUGg/lbThP7GUDJ99lrabmKru9CkA/dZl+iYxdWBlfxmn5udyZu4H&#10;71pDYK/80QO91ed+XD9XZvHIsDiH8a8etq7L6/C5txn2A2RYKP31j5O+Hj940TXpV5ngLih7fdCe&#10;Bt9s9XuvK4nsd8c3Xuw85KIz8s16w/DEdz9b32gNnRnfGaOJgeq3mq0eF93IyXfyt8BGxvvjw+pn&#10;xnrLy7VzEjkqiadzZZp26NeuOV/Y9rFW1v6XN74pXBqLjy4wnwWzUWqMMLaXluiedPabduZEufrL&#10;1mtuppTWedhNX2//Ad4oQm43bkycsd4RWYwxwmvGd5IGf7xcyQFvRFQHHa9lLIdW171zg4X+rXUe&#10;i9FWG9OPAzKzkQ0WoBwYe7JlEPL/fX6CS2x4l/Uj8gB0RuZcf/h4DalI50sb+vysvUpq/YYVmX1+&#10;yF/Xb8M/VX9BbxI9tuzP0C3PIHWuxb5k5i/1FPqMHvuaVsT44DOsrtLpROd+KJz/HqSdv+stUmG3&#10;Za/j4Y1Wbef66AFn27f810Acqy3oF12UGTvPhubUBw/NH10j727Woueajvgoux91P7Hu4w3Iuxzw&#10;0UO7MO7RU/5oeLxAFlAeR8/KdeP7jFv50p/AK+QgrbSG3Bb55HF1QqN1wi9Ov++6MhzbIMIW9ZHk&#10;LS9p5rlhPHwiM7A/Q5btZ/Eiao+DWXr7IMCu4ZsLmTuIny/skfJrJ8WNq4NQSlcM2utjk+XlWFnI&#10;mP+17Z3e2uCIlv4/6wP0pEM/U4F4gaWNJNBGYv4LulaWNDTA2PLM+7eeko52Y0n8KhfFRctNKaGY&#10;pHGU0o4ecFv3sVNqq9cKyWdDMcXnlx9D5MDqv9f4WI8t70iGg9dGv/DJSj4+cJXLyepzT/vU+eg2&#10;dRRBK+va7efMa+UvXOcn7bPo8GswdtAnvvQLZfTFn/2H//M/5IHWadjtAI5TLFGKqJQuDMRwYIVb&#10;wR27gdXMBIhMFmyCmDSaKLcx3HFKZb660cpc0fFS7pa/DW15yiq/YwDX8jZ/8wSf6YCOYeEdPSLY&#10;C/zf/+H3+W2n79IYM6nL5t7+BiSdvTJry12LtJgeKO82flj5S5nKcHT6IRsQBm27ASwPzgS9dIiv&#10;dBBIrz7V4dDt4v5NV3icXHCZIGygqOzoCt8EEC8TNNBAFNuMvX/pIvmkTUNAb4MWWZWfCa2nkdx9&#10;nIl6ZLbxNYuWO4CYTRC0Vsel5Vi7pDOmjw7c3ddX+ehHaJMZ/rKdZssH1yQeXQ1WGUc4Pl0gEgkC&#10;dFyZycrmJqLSFsix8qyN5e25OvS/gO8zLK70PmEUfDxqxwx8+nt0JpRJ66JVbGggw3bsCUoj5cjJ&#10;Jv0t4PByDh6DnOnEN6BIx8tv71TH2BZQcfVcXNcGZpfNM+HFt69cS55Bnru4p/zYSD4ebKROtGu0&#10;0Vj6i5Ps5pXAJ766wHXyqvMTHruYRKo7k7318eVl0x0oi187lp7nIgBPnuPcoTN6NJaJV9Ir+0OH&#10;Wcga2T1xvhOt+lv9f+IcmjOIKav628oF16Dc7x+FUhGeJzcSQ+KFLQ2O+djqu3WxMipz11Nbu1/L&#10;v+tEHu2hSMmCvz6Ez/qCYvVtRwQL/MhrqrP5ZiCeKt+n3GqLdK78B9T+0Vlc95SW3z6Fg5SnYCym&#10;sAP/hitNHCXr53njgYlY6zf4ZMZXe7kmgIkNbLHtg04+5Uvy2wCLPGj4kMEmrzgANlYpp98RAxak&#10;jczHX1Iev+UlDyi38tGLjvJWHjHKzUJ47gBMOfpsXHK9ssHZxTr84NXmsREa6M4m0MaveSKhcTD+&#10;Q/flTWdQXeiYaz5qoua8Ppl2tPgzqYsClADBgWdxo7SSPgtgI9egDA456WCCYKF8F0DwYwP5niQh&#10;p2u6lWbqC19l4bChvlW84Z8mtRbe5LHLPJE0k012JU95poxXDKG19tkFEDh0oNfwrHY915bIhL4P&#10;YK98l5b2PjpnSHfiaV/PGf+1yMqfvsvH0Ue5mKy0+YXJdMcXoe1mIBtNFvvgYGOcsLFo+E46OcDS&#10;cq6etu23bOVBf+q1k7Pov3EPXTGEHW1OkZuP6+PZG7AHvbuAxXdOnvS+baI+OH4kjS+ioT8hr6cV&#10;yKhOxamO/Wq/ki99tPEw1gODs/li7dAXB9iaDemqXu5tNdI2b+00FEaHyXtJ8xpLLv34CLx9AhZ2&#10;Y0XkJTL7TfsYeeWzEx3l7W+YonuHpWHxb2VTT+oF0MXidX0w1+uDcLcs/n0K6PBrHRY3daN+Y8Nd&#10;ACfT1NuO4ab9sBc6C9TuAlnKw/fBc3xgEOFs/ZAZjA6TXxkPUfEC7tAaXHV1x2E/OOXTdm1snzYR&#10;GdqfHVrlceSJGxf2VcnivxjA1/QhXWAK0pfZYKu90M01u4oJfb1t+xS1+9B1qD6+xb1+MlHSJujh&#10;mu9acHbjHhfTJ7L3+P/0kewE2JiPbt1SR16skv5wYgwZ+1T5FOm34vsk0da5jGOO4vjqk1+RCahn&#10;NgfqUbt5Dbb9aLsUQGPh/qQwm2uHjXl8Ip/KGnn5m1jbuiR/Pnego8UvviMGT58kFuh3Rw+0ySiN&#10;3G8z3pEnJgOvgBUz93XMxlO7qL6+uUexWz3sTXEW/740/ko83VdOzqufz3whAsrrDWiRc+ceZHmf&#10;hQfjFfYkY5/WjTzGjzaV6dZYkbyOKSNv23iVji20/9iHbxl7GxPC08+hSSe/GbtjKfyMY/gIn3Jk&#10;j01nP+Vn03DaJEMZX6OX2ji6i8szB8h9B/MEDvsGp20iMcl42LXyjo31NiHSDtWpfPMv4yn9JaBH&#10;VBjHlaCSAuMrQ4cfqIvxd7FsbvCdtsEZpoxyFmbgAbRrS7YLtJ0H1dGGMlEXbCi3LaWe8WIXx9ZR&#10;0uqLpy8Qf7/+5uvm8Ykf00ZmQWjj0PDoWOzEKOX56RfZ2KY/utPebeRNn7/4rsWRhcpBrpShiuv2&#10;fVFAP7ZjXeXN21bmjUvojO0mT3kb2PCUWbzWWdKkk9ciKxmdm7/6aKPA+MI4WRkxazaM57cnjRu3&#10;fy1yvtDABz5fmP5n6oU89ALOARngksH5N9/89s1f/7Wnft9m8/ePeSr4/w8uWaeOlCuP0qfv3ISy&#10;Y7/GmaShBczPjBE6jote4oIyM86dvl5/75qtf/Obr6s/r2ITgB9gW/TJsPpJlz8yzVHagv65Y7Hw&#10;BGTRhxyS1WtjFbngok8f7XfrZemNLfhI7BE8T5GTJVLko+08dCcTWj7y9nzLosn/tIfKScajizzw&#10;zTf8Z2zvem3BvmRRx/TxAeTfOQQ+/Gjssz7huqj98vMId9h+pSIno7IHf2iIE1OYTEC94kn+0XNi&#10;7sZJdXZjd9mAnfDwm8VszP/gAroYzxv7GB+1vzoxD4+1Mb7st2mNQbEziJa+mrfna7vFU05bWfpL&#10;t+mp0+GfDZDg9K18redpM2SGV5rDsvF7/VOezxdugHkC8XTxzH3gETslXmCu3C8Sny9uRbZ86R08&#10;Ntr67/FWG4sPdcusXM9sPnW97Vz+8OFf/CRtLH8enGn/lLqtLEnr2kbaoTrevu5RfjoLNAC5+EZO&#10;Uk8zBt55JD8xTwRjq+G9cjRde5J/6g6djvHS5szTuk6h/WzdqotA50RJ37nI0iwtsh355F95N5nR&#10;IDsZ2chHnNib/7Uzelxw+KL7TG9xHnU0Mrq2Praw5Vw7B2IY0trrjj3u9W7M3c1MMh6/nJ/60H+U&#10;RGXvOl/8kzWt72gbdNMvAzRXBddT9mEn8pDXpzEmoc65sZuxYW+0SZvauNJx1ZG79FtWuxka0sDq&#10;OVcff49ceIbfiYdCmLipLJ9cOCFtL3tUZgHvCDDpp62Se2MwnzdvfMiUvi7lk7IGSd5QUwbo340r&#10;jDeRnj5u4gof7Gb58sxxZBh7D6WQRh+cwxGtdaKOwN1u5FsZxba10eKUxymzeCXyypeb6AqlObqX&#10;fnWeDcZuqEVH8wh57btiF3/aP7uRc/rRia/soG5mfW0UW1kufcN429DqsCIuruvKc9P5riee1VfV&#10;+js2FgfB9YDclf7Akb/2TdGPAL2V1fnC2te1sZ7rxtGg1O8XMUf1U2CCk7/l6eWcDMa6eBiXWmtK&#10;cy7YR6m9jz7GNZdtQm/HmaV5RERneZT/za9WPunKbvu461edU6bynXomDJrzOcLl2m8Uk+95A/uB&#10;30Bx6SNM8yf1hk9lCJ1n21T5fLV+mj02br3CP9A3hJIrvsZm6Efw/M94ae2w+M/H6V/Hr+95L/S8&#10;Zzyd7xO8d75Qto6M+dduOTmynTF+Yic56bTrky0bu5jjytv+64ntRX/9a+tv9d1jXgGN0HiA4OzO&#10;m7UfpA4Ik52s7vK30hchXC/hbxJwmp+zU+5pDuev4aRmW4JgyBUHk4DzBRW3uJXVgDd/CxZ1Furs&#10;53IWVgzypoHYMBNsfzo6MQyc79LBW7D4Kq+bNNikrwVdG7fy/ZXWkXd5/dqx9qRCbGmCaHCydtNJ&#10;F47dd9FAp7m6dDFPfsr9ksWJnEaK1EWKPv/Adp8ETt52rGhP4x0H3wCkI2frhdFp7ize+qnci3CO&#10;KzfZBAfXO9ja4LBFmkfYwJ5PcOJHY4N2hu0MHh0XXE5wr3c0XBtAZCiZu/QtRI3PaDQ6VnX0pQkC&#10;fqG/wb71lgEMuqv/6rjHi/6Rt7xyzkbqfOG18qsTnB3IDN108Bpr6hgdaV2M2DoPPhkf5R98LGa5&#10;tbC2QHgh6e4Aq3y8gJ3yl5MeDXa3DLmdV/9jqx1wwG790U1ZbdOTB2ii9wnQZhaGtnpk77HvBvbF&#10;eT6ubM/pe72LXWvzsePRLzL+Y0Cbetj0YUOxYzZjUi86gNgqqld+9aCd3QFvUFsfv2C/9d31Lzgd&#10;0MTGU+alnDv4G1rsnHbTCg7v/BVaB5+2+yCNvxD4bseWuhVd+lOnk4GPWOYpr6NKSV6yncTaO3HX&#10;b7UchJQzmLNgnPiwvhGyfmOqfznuwr82yfYGal0QtbgVQuSFYwMgQhRHGyYXORd2gtX6CK5FItDr&#10;0FZHlRHPDH6AOC9/B2dbBp40vH3ciUm2vXZ8Br+rFoTaSt7U5w0rNEUEdOpjsZWFaHLTGU2ylN/R&#10;U+nlaQFlZdp0+PgobwH9D3/4Qxf+ZqP4y6T/+Mad/xag6U8/i4QWA5Ujh2phR/2LtHliYuQ2aPGR&#10;vgNsvrAyJrl5I8MsDJZmitfukQ8sr7t+GNcOh4Y4DA/Qc89dO5+PRWGbLPNRnlz8RdoCGft7fkdW&#10;6SYQHz6o012AyoDJX2ig/b6/ize6dRIcm6wM5Ba/8RuZR55LhzFiB1cTtx/yWQBSpv4dPqUR2r2T&#10;OuX0N3zbBH3iT9LiCzt41U972kLMyekFx1S9pgfYNMc7rjwx2917ojS4694+PN1oj/IOoT1qJzYA&#10;2GEXcMkIfxbo2GM2ITcdj4kRfMrCyQr/kHXLwgXLf67mW9ouNt7TH+dLV8rWyyP3cQaPbcNHO+Sa&#10;j/DRvAfux2fagUn62gSG89lQS96JKfeSbSfZWG8dhrHrAWOM8a/S6CLn2uVx7B3b+pYkabNrn4cM&#10;6iD6JI8tweSJCUN/+qb4T2Sl9x3uY+o+wRgcaT/exsLwR+4tu8flNRR3oZOwK9+oO/iPNHYo1eL1&#10;rQw3f6vNcg2lZbaO0o8A7cdG21zlzl14+f2iH34QC7K55slGi4bid/wVDX02um27Kd9NGeUOX3nT&#10;x9FfGz/ttPEv12l7YlLbcRzH21ng/5xyHVNV59j76O7s2dYWwgCW3n7S8/BpQi7Uby/z9VPaEiBX&#10;5yLyr/bTrI++tv5ltF9TNkbazWa68oH7WHvmAPxk2jYcor3AqagTk5YpHLTzXRnZoj+Fk7Qd03eM&#10;6G5haUHe2F+d0h87eoWWdNCNpXuMC5OZi0y/O7KNHPd6Iwga3TA8T4Wh3REC/vm74OjmldCfZSFt&#10;fr6HgONX3aQPsvJgbVGfUCfaRboZsVybo7fz6sQW2rSqS0F//AXA2bhpg8AijP7qQzau+aZN2OUN&#10;f3Xd8tJsYPM7dQvXE8yPOs8GQl5VfIeGt+DtXFB/iK548EU+lTl6SusNc5GHqba/l744Y49sdE1V&#10;TXpsLn3iGN/Fi85nbBWd9Qn0lFc71UZj25V1aNvAnjes4AuMGdXru7Tnhc2L9ZvUfuVswPsNyNr8&#10;yNC2fmhJf583SJVXmqF+qbLzv8opXuqzZ27b9nN4qHu4OyZZfaSDaWvRNX/q8ucfxKbjP0lbKL9j&#10;M7K1fQTNuK51k3ZfnMgDWi8Z1818Y26Q+/Gn+M7pZ8jDPqNzxm+pf+NAY8Bv//RtY5x4+O79b3pz&#10;4W7w47Ef49rGxsg7be1RN2vrlV+9Tjl916SaP7PHH3LjuyMI+dhq7HunQVaf5W0zQfu55hF5R/q9&#10;nPzaOnxHtiyCZg3GZzaGJp5uva1sSz+S3OTF+6VuG+P56Mrp2H6SEiybay7kiK7zZlVT59N+Bid1&#10;KoDf8pyiJ904v/OhY7yhPXThuR5YucNbe0+6eDyxgB+ufzxsza42VldmcnWUk+Oeb97q+0JWcaxy&#10;LW/HIw6qEW3nT1Lv/cMDqxa/X744X76Vh6qh3/o+bUV/vSYYW7ysF2/zMX8x3v/6629aFv76SOv3&#10;CL22JUA0iS5rs1Ont3a5Qo6d2HQU3/pwrO8bf5TfyDU8EgOy9iEOiyNUWd57XPrLMhJcSU7w85l4&#10;UGmv/JGF7OYLZwOlZR7taNuMdvBrgC+ZFtQHuKdtHikKDilyXUs8OvY0cm/5tZv0T0L41y5BWEmy&#10;Slr0HTeMPaa+ZMBn/+0L5UvbVxEv38px6B/pr7p0re0tVIaDG2KTHLpg+C8FbyywiTkoxt/Lf+Qa&#10;X/DU2rSfwfOt3V+0H8k9G/mHR+VO6h4XteVzUb1Da+1z2e3IsvJ2g3HrbYkcnVzuG5jItDGp/ZD+&#10;LfndcN5xbdd6oisdDg3ziSk7frObv70Btn1obJE28rO3tCkXaJvET1+JzknfU0e+tTops2Wdm58p&#10;y3fflu7Yu3nn66qP4KA19pj1g405JXX8/V72fv65JxDhxNes7X8w3oJwnjSeedS9xMtz4wAgNlam&#10;kx2TFrp+EvnYQf7c8Hlvk8asHwNcwC79O31Mr48977H8Ywr/a1LK+6q/0eFeV63jX2G167xQWkds&#10;0YtzSPtcXdFyful8+MJk3/093BjkgpVly/V4R8Au+HzkwXrO72Wc+/xjQd/Cb3acfS/3Kq0b6eVD&#10;pk/1qUvvXt/q4hmkVbdkPee3rBgavXI7S+3QceVxOF1/yz4TdX3orXx3POerQ/0jdbP1oKg8/Vof&#10;eZUQGD2SdqtT6ULEM5yhUpP189bhrbfgaxi0fS4ZTc0SaRJzHraZ9n/q+9C/22Zld1y591im/OBJ&#10;Tul3uVyPTg++0v5Xw6zZPozUWBUmr4jH8GW/+kGq/XhGzlfH6p03OIjAF+7/oODtIpcwGgS7mFVK&#10;DXyMp0PfxaxP8juNKqgDBlicKaADu5efCjz8jhNWFjTKe0hk6SbGsTA0jnvs1EyLo2ADeY/YmYiG&#10;hgWczK/qaO2U4rFev5txa5Uig98xdCeyjWC/weauSZsXvSP7zgyfc7026zH8ZrEwCAfg+bNIsOca&#10;FbN0EhrZlJXHBbvBmonswHnq5qS3fHT/YFN91D14GmDo3BowXAsOn4c2fb/MRJVOvbs61xxyBg0h&#10;dHDWLrOwdJG+5JvB+tQh+iaxjoLR6qBU5TwC7rkjnMXbySRfMnG3gdC0uvMZdITW4ikHuhBxOmvy&#10;uquMXjaAF/BSrvqkHDl3AYCN2H/zlu6WdVwZN2/puW5DPMe1x+CpkOiIfuSaVxydOsm1Rctt9LOY&#10;tBO+8DvM+Yl2Uftv4smTzsWv14CcdGYZeWfQjcZrEEmmntOG+B0e5ASrp/PWV2j0WJXO+S1tJ2Tw&#10;U/hF+aa98tVgX/RRjDwX39CYNnab6FMssPXUi9sXW8Zal+3IoT74EtnZmA/A04Y189Z7cPxmCrDp&#10;bGDu6d314WbcvlZGRx80TUbKX0wLoOEVDYS57HajkcSWlbc+0HK5Bu1kS3/kauL5Wj13AnHPC7GP&#10;LuGTE038DOLd/bR3cL4ocLsYHAtCE3vY7/O8WnH0nSdh0Fv3ql0qM7vruA2Kye9OP4tBs4jP9mi+&#10;f5/2meLKqaex0+g/9TS23Zhyr3e4Fg+Us0i25S0Eb33gsWV3sLP+Tc3WXeqrTxHlurqco/Mvb6+4&#10;Xd58VB4e2+fUttHJglAX0CKPNDfgzJM7M7nHc23naKHwDtIqX6qQPp74cOwmSOLVP/z9f3vzn/7f&#10;//Tmv/zdf8mrEb9/8+//j3/fGPfb3/62m72zmDKLqysTeYG6WP30C/h4dRLIafJ62vTqmnJo+Kgk&#10;+Wx5n3SL0wuXjyF2bCR+iwt7xzA68OiEx7yC2YTcHeEWs6dtm/h65W2fEkctGWzzVZ564U/K+oxd&#10;5qkOclj0fizu8tPpj+QZsRJtaaG3MJOt1XX8QGzqsNRr8RJkaUWv/q1dGMV5/mxW0I2hlLWI0zu0&#10;rzb38IHaNbZbm5dydB9bD5dJO1zDQ92VvowDNrE+Bamx2ShqvUbC0FjA1yZSB947m03m+h/Zu6AQ&#10;8ncZH+VDPbZVn5U2pNXLSx7sUOYtdmPf6/ZdKqQ0VncyPvwUonJk2faLr7IP0sPD4lEs/NEm8PId&#10;eVF8gKdAF7ZtuJ7x1ubMcfOvY+Sw0YmujTx8jCVTugVax8s8/jEwstJlyq0PPuqHXqObvvjlGIrP&#10;s/fPPwU//lsexxDoofvgy2eK3rYy7XPjwPri8L/XGznXz4aWlIHDai/Ly8XElqWpDaetif9nLHgV&#10;OCfLb21JrzwH0HYkIvLd7TvEKHHH+NvTB7v5OTdP6F/yBJL4n4/+jcnXfsbuqwvW+HZMfOrFhpT4&#10;5NVzXUpM+uefx745ssxPx57KAnRH5uBFRpsW4k19/8SlQ5oSGZeljlJlW29D5WxSbuVM4qE7F+vv&#10;U254sskDpo3o98DdnspqB9rD8i29FYw8UY5+287RgMO2YoB+Gjd2B8sZiY4huHPw2G7rcPzrkSZ9&#10;xu/6jJEXLTLt72G6Xiid1t3gNjyf5ilvP4vfNnQW8KctZTy/gh4km6prmxCIP047TWIXnN5ljOf3&#10;gcn0QZxXq8FLK6pf2Zgie1udMnz6tHV4Nn7R7zgWfTZJ7GRHtiU+vDuw387Lvs+NdcrsOBje2kq5&#10;32T8Mb4w/Z0xamNC5AW+xZ6OcWqw8QU+qRxQL/TDF8SS0XPqrTdo9gaqh32NKfkGvcS3rfyx482e&#10;yEc1claHtKWFlg0/T0qb4+iX4e3TrLko6vMG8WWruDUf7SvqsDn4jj6VJfzpZjzC1mQA8mrjGL83&#10;IKzeyqb+r/K5waTjxxNjJ5ZP/Y89E1sie20XnJ0fDK8ZYy5e9Y2tto+SzndmfDP1sDpUyPOlfXQs&#10;FBnFIvbke2Knto332u63uRmwGxeeQhezbnU6NTZEa5tDf1zg4X/PMuD/7t34hSKeXv+Hf5in2H//&#10;+z9kfOqJEfGAfU/b4BeRlw9Ll7+2d5S+fLaM67Ej/5my5HRTI5x5g8yMW2dTbGzmNygTikJveE/U&#10;Gn8IyfI6qrbeWw+lHz6RA2w7ECMY+I7DnmDsNHTXfo6VO3Ux46SJl/DpOHO7tP38HqLx7eosH5+5&#10;JsOJCwQOsENlSJ/DFuxHjrdv50laOOwoBruJfeVn67H3w4fNby56p17Qnvp48D2skS7c9SVndU7z&#10;yb0uF7/Vn0/CEZeeYTaoJ9VTbIMXQofh+kX1zQZUVE+WeBmeIcf3tRX2m6eGH09MonrfoBF7QWVN&#10;2asNqOep6ub36xWZ1RnQvti952uIyWia+oDjn04L181wN14bUxdH2aN6k4YPewxGaq4n4xvGbyPH&#10;lv8fOQ6tsQv+A6/oJ+PIcR2lRZ/K1bx/mkzlTeH16dhz/RFpYzbmuvzinEfx1r0jmDo9frg4J339&#10;vzgnDz39VG8UPHjyh7d2NW3UWg7YeqJn+7eUpa51iFlXa40X925PvolYae+REzvP38PeLVq8lXOP&#10;ctB8yJeSoaE/yRNWpTWlxw7kqX4tk7Ty2TpqJTVfmd5gkSO91YFXNadlvJADHhA7tIFtU1jvK6QH&#10;Y+S0+dtxcWM5vqEYM176MG6ADmHYc3Z9lnNzSgB+yqlLx/65zt/GaYQ2xiDdVyVrH1fsH/miQXm3&#10;7VD3EyDrbcrD68bs4Vv0nJNZPwu2zvURG+akzY3Ayd/E5Xf0ZvO1QQnlq3Yqr015ebzseJJrlxOb&#10;FrNpsc3KtenPRzpcMNVyXW7eMz8I0tC+5y2v+1i0fnVR/PikY5ZNvomySVf8T433n13yWdD3g7bP&#10;R3LTmtdik/Esb+ncylTfyABvP+Tf8xLNl+uFSxblelfr5EjXtjduSL2XW9vSqXD4Or/zs378j4Kl&#10;8wryXYZL3uDxa+6XUW7OZ+15nwQdWzz0XLLV6+YzW78r89oQvjRt0xxBrHI944+Z8xgbu8nxgtis&#10;7VbrPvWsTwcbJ1/wSTrdGu9yLsYAsaH/rQM6pL2b6eS6UD7Wzma8Ie1uF9flo32HPtj8leNmguan&#10;wIN+8ZUTZ/5M/R1fql1v50M0+pk//Qq8e89Xx56NZ9VtCmyMvBen1x1qq3vC7VzeM/4tu6efKr/l&#10;3r0I8of5ZjLaGlbFq8CnOHbx24XAdgARTDn1eX//PmT5LyYNt0FfeXF6RuI4KW+SRZ5LptCQvnAF&#10;7k3IsWmRVxm0AMcXrDoYcM0f8vcXf5HfaDmO5mlKkxPp7zMwsLm4r+B4lgHNZ6cYlxq+8jExAN6y&#10;GqNFrZXJBrU8/AZ/Wgi6Hbic9PI5Hn3XXZkOEDxplAx4GrTjPhla+rneQNDFB3bYtAhdW6dc7YZG&#10;PgvKKyvNuQl17Zjr1W3z5PuAPS8umVbH5ClnE8XHHc5ehWGhDe5MFubctQkscP42i22gciTwfJW/&#10;yiatOfNVnpFvj+S787+hXqcr95WQE+VM0hsk44/ktghpotKNiJiJf8LzBNlO1tSdgUf5Jg8IrAPz&#10;ioZ2HJVrUmsvq1t/Jh4dItehr4Y4bQW/rUu/jeHaYJiN0J/j1DcClz2P9SpDRLiCaHDeZwNL21lA&#10;fzoMd/Z4hevHr0BaXEfu0MAXGuS54Jyv3eeSnFvHLf2iDJyll9Z8kbJg5nWonsir++UrYratkXH8&#10;N2UN/mhTpKv4OSHbyHjPdj52mUUQT92sHo618aUb2s906f9IWxtLmfKixkucu54JWM1fJLZcenc5&#10;5KsbmdUkdhTXfmzakJh6nHg0KW6QyROSN6G1GTKOzR6Ct2zSa7sb/s/ZYOlTbimn7TY/xB27mczv&#10;S2Zsha+88ond5onP1srVRvFevLXxXjcjX6v7xiD0UtPTRtNO5eODVmPKZxNTSocPxBfk+2Mx+NX5&#10;dHCVkQ1DF2z+2kW7MrRdPms3uGiahEljA/5JTrjSfMQHaeKfN0/4rTCby//5//vPb/7jf/yP+f3d&#10;37357T/7y9CZm1hmQ2zsNv3n2LFP0FTXEyPPgNtvT0W98qqex42CWjnoTBfx/NJp6yVHsgazNnJ+&#10;/1RHxKMn3Sz4bL7kKQtrXoGnz9kNfHn0NlH1ux2ewJ6yZB1dbdDoh3/8cfzzsXCkXGyXKhF3bQ7T&#10;YweKw/f4VurOohP74jc8LSaP/bsZHfnmDnwx8mXgHZtRZuJ4lYlyod5TX/pc9CL5lUYG8bH9d+zr&#10;DuJts9Uz8t4h6KO/9Pzjewf5IFL0OPHr4J06GL3Zsyj9WjJ9Q8jNp9X1yPaoM5Ng8999GiEuUTAB&#10;eJsBLD23P5PRtsG/2eMm7vJ/mTZCKVP9c8lmHWtEp4n3SUzh0YNXoTsf/DZ9eLN2mJ6doJ3AywM7&#10;Dl0ZlF1awzP06nvDb2V51mWo6UOW5uiqXducBUt7zpv0gte2WXjkvC9GzERrysj3OVfnGN6pK7B8&#10;ullzrpPaPBvcU3auR+9HpdB94c5jzy+2QYI6toqFc9EY2f5n6sLCkdpRVnvh1276AcHoceU6FyMb&#10;JsnWdnc+gL640FfZ2vBInGusO3xXPnRaX7FFxx7Hl8sxNNuu9XE3GNpp/xGNCd+qb7oZXKFP1H4l&#10;LzGHeG6uFM/bnuGglwxnLKv9qY8du0s/WKNj8slc3vERfY7Yv2/WkA6effBKT37HmTFx/fvQayHl&#10;buXXxycP38U6KRKitzhp8xC9lRsGWj5k7GJQ8GeMlkz2TZlZRI3MuWz8Kn9+MXaYmCtmiHGJBdEV&#10;rbVB+WjnKWcMhp4yYn7rNjwt2r2PreIFTWP7t/ExRzg2bC1AGWuTo+OM0OAHYlMwsCmPfHUxvzIk&#10;3cY+QC8/85a6o2MWNLID4oZKE3evr9wbkOB2/IQVWQVEstc22u/0D45eN731oR3Pxt7ULzrAxrSN&#10;Z/1eF1sTR21Gf24cktgljb/j8TY2vZ4uxy/24tf0Y7donk/GWQgHyDRxPPbTf8cebGv+AaZuh4+3&#10;iBQfThRHbXVyhOvue78XHAso3jTpbIB2n7wO/b52LLVFro2B5h+5rDxrk7aTX/JKZjHi1MPSVXb4&#10;c9CRpTG4coyGlffYe2Og8spqzyFQXeEB7XBs4Cz68KnI/u6X6cjq4zl9LIyzOX8Mdj4zFsu53bGA&#10;vLaN0PHTKOxaXWqvonTjm2zmsDunVq7xIyjo8t/f/e73ETfjrNR1X1ud+lq+jvC94ept2tBXeT3y&#10;N1/PE+F//PZPb7794x8uOddGUW8gqo8djw1CCyztPR9bzrjHeTfMI7expg3Ozz47T1inQNv5RXfo&#10;o7Nw57dp5FoeKVE/kLdy8EuvIXWjjjRjDKJK93vnsxk89bA0l4+5lvGbeNc6rY5w1U/8Ne7SGzCb&#10;nnqLLD6Aa6zvofcA5edK/aH1NuPN/V3eLT9v1Kmg5U/2SP0g83Q2+k4iGuO3bGP+Qa6JJTDEIvlt&#10;/kk/bhdZPqY/ss+cz3lvUIGXcnx0i2zZsd3UnXP6zfEIzDxn0fKSeYkclPuhNtKqwg8+3XI2KMdX&#10;7vhDM/WTurW+5ZXjyJPBWs5dzsEdu9ALzsLiTdxu1Ljyt+2yqfxnIJ9+HdxpElvZuOlVlfSBs5u/&#10;i7/81R9gxzmO7msDr+UXyHoDAwb9z1d4oPEuvo/m6lHeKbGb3Xtd4q98rRyylidr4Ac25vfiV76U&#10;eQ1Wr9fypLWd5fghTkqPz+K32qPxhOulSs67rLUjfJW/kOsk9Kr5zpI27XDSS+fgtx3lvDnwlA90&#10;DYYc6UfbhzZt5Jl87WT6613/qd+Gt2PHT+fceuxdj5WbZtjxsdfgwgvSpUsQ2+6PrKUb/zliX2T0&#10;oAak1qK1YfDCThdm6jd6guXBB/zuJflYZuWEc28LzDy2fMjf6+i/gOa07+Cyy8mr3OGL9vrclul1&#10;iK+8d/+x/rKvNd7NtpVbeTL1K3wbDw3EwKG3NGvDIkfWrGN8CmhyvZo+NC95U1Z/oerkk7nWKs2h&#10;try2ejeMdNx3Y2h8q9jgz5hhxxGHkuZ/ARnuQP/lJV38sfF9t8sd/6NzJjokl/ZVJ8lbOntUfnnu&#10;cWkuztKRftFapOcj/nd4qd7oljQ00V8eitC7PpV847PNa7p4GtrqOjXV8nc7La27rKU5E7nSXtkX&#10;d8svn7vY9/PFu6c533Lyl++VRtjo8ewfzzSer1c29JbW6zgzFlnZ7rgNAWc8rKw53fOT2R3rHP++&#10;y770lqe8fZgMj80XJ1NZudZuMpfIXEmdtb9UmPpixKnj9os5n7XIcZKtD7gLneegl3Y840tzm0SK&#10;jEGMqd0gODLwgdOQQjfI+U+Zo9PSIx/88sInqKDx/cZ4bdBYknzlLvotgUXkuLXdk/ziYBgBr+XJ&#10;daD678WvHKf+X2dCh5Vz6+FOimzqemCPd4zH+V2PpfnI/fTZu3YAjNzK12Aj1s3oOzCSVqcMao0f&#10;mhg5f7kgMcymDsdgd4FaVjDoVJRxH0ZdMeFveZN+sDLVoGcALV3+DvRdgw5Wj+F+ykQHzOLyTAjL&#10;MzIAizQGUTM4JY9NVb9XKEA9bIE/us+80KhMceja6NivNgmxPmlw6MDbgdPqY6MWtMMKz9XPAoec&#10;OvahGTIvgKwALZ2h2JjKkHTVEfoaNzp40Be+gc9OxizmdpRmuQAAQABJREFUkctTUJmV5fhw2P7I&#10;NLnTaJWvfK6DgwYblV+O6K5ee2SvDf6CgXLSLIx4iteAQeNaGtX3ic6dp4AULl38N3jqAnfkWRx8&#10;nS90IeXkb9rKuTJu+vMRnW4A51h9yX6Q6DIBxLBHR2Zz4mEXIsAdHrFR/vtky6zRVEYlVwY6dfCE&#10;2jE//jvofZYtarYsGcorX/0jo/N+BJApObTCz8AzectXrvOh99Ln5V0dQM6Ve4Y/FwgnYBOCUhG6&#10;RplDCNY3BXmDAPnkAO3gcnx+gpUIcJ758oo7VN/Uh7a9T2y8F81TeHX3Wng8F571w2Pjxvrl4iz/&#10;0rqZZUy0FTiUt8zaWaryJwQt+xfHy9Txqz1Hx98d+A1ouvx88Cn9J9x7ufu5mG8jWDk3Yjh62lG7&#10;tXjjuvEjeJ6a7nXaoXIWwGzizh3us9mpLYgzNu7g3sG1JHI3TueCzHh1MT/+C4af3+i6L2o++gJl&#10;dvI7NNHVFyVGuSHm0BH7DFyYorEn5bq4FzybgBaXp22z3bSdoScuzURdOtnE5KW7PF07XyCXKlk8&#10;C0ktm/J07uvh4PvP0SYmXdH2m2xi8r/863/55t/9u3/35l//7/86m8D/rPLuRBH9WTSb8mxY3w8t&#10;uqMF4PVO/OR/JN8KmyOZNl/Zaa8RLoAGPapTU+YL/vLxNg0wck1dLT5T/NVf/XWfkvlTXm+oLtl8&#10;Xoudfiay6QuGT+o8C3Fo91NZ+Nf03zaFybJ1vnJVjpRZnqOLuvXUAR7TZ8F3fv/Q3m+QzWtIpz+b&#10;GD4yobkTcLZ9bzO0Moy/5p1TuR6Zl08E8X/JE2XChQyxoz+ZN2jaSR/Zb5kpu7DxTdLdPkvuI7rc&#10;MLjyyezj+r4RiTa5DTJfo4MPfwRLXxrbKudc+uS91Kuelfy1O9zKEfz6bK4BOsVxfTorYyf48rSd&#10;Z4B6yRv7gztN+Qvo+FjIcgTa4LUAt4i3I9odp61vJmGfSoWGztqj48Sk7bhw5RhWD/sYP82mKZ0n&#10;XdnnicWOhZY+vxl+w/chJl28un9fUclejxtw4KGxOj/KfXxGVnjb9umw0PRcd9J54os6Gdy0p9bZ&#10;wY+soZSPOpm0xt9c0TnVmXpSZp4I0kf4jUWbI8Y+KtWCajwyaY9YVpsG1+hdbAfVKzL7jdXlxY82&#10;hsP5tP+MT9Q+5GnbNI+I/KHZPkSbDI0Z14Xu+tnRiz5kcCOKnzYQJ3aDH2+0lV2ovLnYuZJ8sor/&#10;YMd5HRvXjk0+9p1yYfcRhMwFywNtUJlvdTm8R+4HbnS+07ComnqePjLt3/gpjPtKUwJUL33oxD6v&#10;g9a2bASuX+PN9tMfZcyfmUxpHAUqn7pin7aBUUw9r1xogPbR6Tf0j3zNh53p1raRa1D/Ov6Jvqf2&#10;Pv8lr1jPDRL81VyFTGsbZfDiM3t+2aH2iyzHdmNOfcEZ46d+IknLGfcUBqn08dhP89iP3+TYRWu2&#10;OR9P0MJtbKTXqfva4dTL+GAWM6+x0COW1a4Z0zuiCRpDcg36RH30WH5NzBd+vfEnRdr/pZ7JUb7J&#10;d76w6dWhZeVPn4IuX1lbqXNQW0Uf9QcqZ2WES/+k5Y9ukzflxhYzztIC5wbXM+bJ8GLlWjl3/q7u&#10;+MT6kM12G4Q2EOHWd45s5OmcdNt07FN8GTfAy3ijc9Vj+61vY7DvsrneGxhPe1kdldu6mCcM9bH6&#10;TPOPyJm/pUmO/a3p+kLqxZhbLFp6e7yJ1lPpY4/xN9dA2ubNz1rNuFmdL639aRJ1N3VJV3ONR70v&#10;DRJv3uJiJX/az/jvFpW38XHH70vXgvyO4cZ3Zoy2scN4anGvNlG/TnvOuGPldwTT//Q0eY92Ue9K&#10;vS6tPR7MHIYPmTdu10daT9rLPLEKH93dCNs5vvQ7zTl/2F8+WDlXbvwsbP6cV/i9fWs8PBuE0+6n&#10;HStHdzQnhktJudomJ8MmtNHC4yFL9Tllk1rZ8V48dOhSujkX/dgerKyrV/m3IJaHafAiVRnnOzfD&#10;KDllV8f1feW/+mpvMJ3+setMkaf1RvADZIjY1XnlkNa37lx1xX8nTig2ek38XjpNT7mVd/WU/mIM&#10;GNnUJai+VUnaxKNY5bJHkfK1cpX2EX3HXJu2OGsutkB/b5LF825vP4vxa1DZDsKej698XEq9dH1H&#10;/QQWfzG33D190xbn+Qh3dVpde4PUVNY1bnnUZPji7ZOyHdc9E71d32W5JV88rzQ+k4u5ISq0E7eA&#10;+DJxJLGhKfHJ1q0xQnzj+Bg+8Dq3yHF12vmdoitLeVTvQ/B2gFM8R385AvQ2ffhvOl5BOHgu4O6H&#10;PIN5a/Nwl+7xnzJJmj8w2XO+7aYZ+XI9Ppb+M2sw6+fy1/f0Oxq/voe+3sKz9Vs6ZKwYQboB/vX1&#10;pI0OMsfyxkRp5R3jaD/s4TqkOhZ0j9llpwg5ffWj3m5sIFbJ5fUi73bRcBARWYK8yuEhpG2sqMx0&#10;UY7ayYx0xTshQM4LUB688N/aP3TOWv815lnklpiCa/PKsvl0WmAb8Xyk2tTXjym2fgah+txoXXlV&#10;MAgHf+pneMLZz7IsnavVvM56cTf3Wd6dKz3j4Q2ML/Rlb1P5feI7aeqU7bTH9nMpvPWs3F1O+Qul&#10;iWz0lL64y/tZttdUWz6bt/EZDeXxXp732Lhji9Vj9VvZPnW89z9w0N+ye2xZ9aPtWF/Nn3aTpNnf&#10;0lZdBHbjd8fZTdwvNA6eJH2ZvSyAeo9w/B28js9jczGAPOzBNj1P4xInnPfPMR+kEi1KY+x168NC&#10;91ZlvelxeePPjuzatJus9zznAJ37q6FTeDJ8HxlXtvt1daPuqHyVWd5NOHLeZbsQ7ydohC+Zr3ii&#10;PsCT/JP48lv/xHYLzGsOuPBzHnIB1eOm30OuB+6Wee2ILnttua3fZ9zW3y0xYT8C5H/ZrEF3oSLD&#10;9QqnzOZteYqZgF3MjmGanga+wrjec0dBV1fBiWzCyC8/0Twfiw0GTCsVvsujk/9WXiYrKAgszxUR&#10;Q+xE8MdO/E3w3HH96PjR0dBtYPycD3j/ZX7Xx6Jx+Fn4/CG/77cG22Dv+NyolSVD5cA75T1Vt2Xm&#10;ppVcS4vMjhqwRtdN2NBMUu0At+4V+TxV+i6vUJUHlF5Yez6e9J1O9kVDDnI3SMPTRFQHvwFPeZP0&#10;7eAq+8Xo8LnZdXVhM7iOXbTKefXhgYHSuR1NakGDffRpfZHHAC7vAjQRVcZn6Tg2CPOTJ7oduBz6&#10;8BhnrdLrcpuvlfOW9ILH1AY/e8j9fF45kriyobk2VCNzh31swi5scuwTtGgZDHWbP7ZSdunveRPg&#10;5c+/+sjyR52g+jhFs9Smjofw0N0bCJZO7XGzyZWek/JkLHKw3Q0a3JQ7H1nw+/TFwZMnTSf0fgP5&#10;qHSj9PIUm3tHKnd1JUMH6UmrfqG1gba630iVL2Jwbzwl8flOB9BDw4LfiUXVOQHHb8fB64AlSP07&#10;hIpz43U/Xf+TtnX7mCTedLkV2sHfJm3dqTdtEKDVzlWlB8buPR0djmxtY0mujNKODYqfsmiPJ+Q8&#10;eaUWPDJ8JvaJM8OixLcT28ROgIKwT9dsHYsN83qMbACjijZCPY6cvss7aY+JRfiG/9vcAT6LSyrk&#10;EvsqWJsk3QIdoB+bAOXY3Ud8Lo+0I9cr39bFLqArv/mebC+t0F96VNg0uGsHN6GsL0x6uVGzvCz0&#10;XYt1ka92TyZci2Iqy/BnyzoCsjjfo7TlszQsCpJLf+IGJLr8m3/zb97823/7b9945fO/+Of/4s3v&#10;8iRwy5af2Dv9sbJii75qbdH6CbJrPqpvsci0/BzJVBnJiaZ6znHKTj2SeWh+Xvvjv7T3KA3oL+E+&#10;FghH/6X3xzzFgr44//XX+ZmFHPlk7cr2yVv+vSlJbZPz+AIebcs19copdRaZybqLtJ1QhZ600si5&#10;OwzHDscnUu6ug/q36dQ3O4Snum4sT9k7tEyShu4j1tOdPlGi6BvrbGrxsZVj9Vy8ItPTn7L5zJ3B&#10;9H9wfnk+ttncoblXWw49NkPztKWzSdIkcSFE+c7cXfhopxtr2A9Yu2c70DIpt4toe93MfFWHvbjh&#10;22hdepU3/PdJUgJuOfQe4+IxwORFiQDZX4OrvIYUuNtrrkfXe7rzjmdO39pFs4NQGdN38KVOoGIE&#10;7XMnrzv2I28XjE+5PkAXhtrjJDlqb+L86Fn754tr98aQ3EDANg89pwy5wfrSXD2+hy6D3Bwl53d5&#10;doN77bPHobIyujr+cHy1dhmk6n1Oa/+j6uULW6+Lcz+unfITYBnlg9GN/yj3PJHdNk438CH+yZCu&#10;57XFaXPZANjF+ukp+Oe3gxf67MVf1ZunS/VJfpKD3VufUwG5HmdC298HsbR1fHivX7aujMNv+BXr&#10;yBb6nvBvDMhGkbuc5+7mzCtCb9sYnzBbWdtuOyNHsgqxSMtKG/nmuHU6eAd5irDSddZ+YAw9OoX/&#10;grLoLy/0yVyoDNOPDK/UjzriD9HvQ3yUnWbT3maNzXuMhh799ddo154n9tayy3AFeeXY1+5GhoJQ&#10;c+jUDqnDn9J/fffdn7r5+fWbrysX2Vd+NwrAxXuh8mpXiV/Kri/SpzIG912fWp4N7n2NV+P4EiFK&#10;SNqATA/R1OERv4pt/JawPpg/q3P9Hx+ubSN3/Tml9I/s074+192Qjjf8lN+097rirSUyrk+v/GWa&#10;r/u8QlrtHf3URTeFQwTfBe3AE8hpBn27SHU+9TJ2nZgO3/xlN2tdD25rz2Wvt53HI5sWZrV/9W07&#10;ywJybwwcB9y49bE9Tx21vPOhV5nc7Z90n9ru6PQ2r+DWnq90MtX34pPRf3mNYCgOjaXlFc21f+pr&#10;blIYf1kfaixKRVfHdaHwlo/GT3mT0lWX8YW9IX35PZ5gUE8zJlzfRNNv/FaWyMW2bmQwp/ruT9/1&#10;5pW//du/jY+8z09QffPmX/7VX+UnML7qXJ3OCysLOmiA1lPO73iLvziu2WhBen0j+hmbGJMBN/F9&#10;iJ4DUyesDPAMRj5w6Dd2QSvqNa/6BW3lG9kSPyqrurPOMmM98orFO1/Y8QRKWA0/PKetfvnVyLjX&#10;o8Ojju8+MHKMjUaGuw4Pmni1/qOL9QlPU/ZngWqfwSOXG91m7Dj+8ZCNnOyA/vCYOlf2GcZuW4di&#10;508/zU0R6OEhz1RiYfXAY/uM2jL27u97HkT26hwk12Prh/1GHvU/8i3ttcuOZxh9yy7Oa8f6dvyA&#10;bHf83pjDF2KvHe9uvqOxuaN6slbofOw4soo9QLqbiTZvxl8TC9jhGVYv9QTgb9mVEc79DTHlcdqD&#10;Ns0X1S/8/r3CZ+eJy1/sucMjfoy/bt7Kcn8F7+g47aKxMTprF78Ge7MvnKWZk6uIG7YX5HuSvfoc&#10;nC2DN9jjnm9+M1/56garsvnsYnzLsFk+d2s8pHrIuvxe8DmyrQyvsH1V1ws/sixf9ffu3DjcutDP&#10;pT3haw1WGt7XBxHjB2k5fSFXruHfYdvR4vXYsmimPF5PZZTne2Twhg6wtiF3bUKHfO7z5okR2ph2&#10;PT7vBopLdnxPXuWKv3Y+HV4Ro3jlFSTXZNjPps9xcdELv+C6ISXfkenoj1HAQdtaqF5tLZMyaBMT&#10;1kb00swU628Aa/tB9wYSwPI/z+5y4x8aylb/Ijz41VYt9frX+8QU7Zge+3vHaP3U2Dw2fHjL0OhY&#10;K7ahnPM7bLzd5Pe5GYvEe+N07UVg4Hc4Y68N3SvrHqEYe9SILgLrX+NXL3kPxstvtNaue1z6e2yJ&#10;OynnY+ocUj5/F+TUNVo+le/K/Phked5z7vbcfLI0/fC986wOqe998pRsd9mVY5drvHjy0W7ZY+/l&#10;dZdlVVud5F2y3OzQMke24tQ/pj7QLe27mcpb7Bgfavl86Teq5w138147rh0uHk9IL+wQX3JdH4lT&#10;6aOda8trMzbqvOzIXFmeaLocfV4XcmR56KVvFkPD/KJEDmNd62Nz02rmeOdvbY1ObX1/xfFFYfzM&#10;T7w0NqWiehN5Y5JxQOJO49b2/xN3tKdEAgrcKJ1TOncMMpK4qv7HX+62TFb+h8aL9MyErWuvTJ+y&#10;3wvmZLnZpnmvyfei0FzU1uRM+WdejbVPtBdnZffTrWPjR92gPHXoDVAzvl997nnOX+ou5SXcRw8l&#10;Ktj3NV/H/suc/iucxQagE+UkuylLl+YdR1a2v0FU3EeFUM6iisEsftN/hvqh20kLH0gD2AWfMswX&#10;xdtjnYQ1xD1N77OyHpJT6SmzPBTXuDohi0Ns8EGPXhOgg3MGmPCVLX8XN1iZZlAxTlk7xLc/P3f4&#10;39B7OmXY7zHgYJdRLzR0mo82+qL44t0Tq2/kI+Ndxw1YuzHcTjbego9Favr9cjoy5dhkOwUyVk7p&#10;YcYluhjhyEadDJ7BVmg2cJ28HC5YmmQc2Sew4WMS2sWTM+BRqJON1In01QcN5ytT9YgM0p2jNYPq&#10;R1DfspcgOVk6m7f+VT3xZphXjk3M18rgqEXcYXXbtItHfBzdmfzTaxYVDqtHfWEdkrOYl4vUP912&#10;AWJ4jgxtI0GZCeHrfkkOMn0SosPIGAx1zMZHpxflImgHPodQA1fLpu2fO+M/xYP8d7h0WD4GYjcY&#10;m1D8lnhOt27uOej1JobIvvZkL34KLMAF5bLx0qCnjnQHt8ruXbp0rY4pD1/58TftZuwpn72Gz7Qn&#10;/OT378J71M3qXoIHlxnW5srf4U7nUi4IHQREKPxnASMUXOcv3kKI8ZnEn4vnnfDt/Ke8BrGbicap&#10;/sjfj4lNnqBhxzT+fV042n0FU2KzRfYvvpzf0JsJSyazkWMnRPXdlFfFI/PYZ6pm4kYnmPzu6LP2&#10;bQy4r4rcZL6fKidObKyYG3gS10/88AQEHHS1P/ZyE8rwS3r+gGufhaAH1P0pe2QRZ6SRGz0+tK9F&#10;2bKOpZeaVUcLqxu7lFeyVm4+YAP4L//yLxsTbQj/3X/5u2mTR7YtTwb9Ll1tXKI1/jm61P9HgTff&#10;fvvH0pgFmNF75XG8y1eZkjb1pg+c+Auv+hxbkGM/8lYu5wvSgp7fm/uH/naxDW11Ab7PWzksfFjc&#10;KN2kBTvXeI8OS98Gw/JW9s5L21PPFlk8CSiv9a9d5lwdPZdZWvK3HrTlTWcP/mthjmsErbTgagsm&#10;mWPfjwOUuEF+f5+jeav7I0hpOccPVB9MPgHGSTbAKt/SSxrdW+zQedBDSP7o52miAfYg3/ge+fgE&#10;/spWjsU8aUjPZhD+MkdmZ+gAvngv28TztXQr+5FzskYftuJjH0Pkp2PMcl/A+xhv7Le6v5TxpU2H&#10;zss09Lbs0saXXF6PqQz96DryKO8zk6N9ctq4b8F5aj50R/7NwsfiyV4P/qMc+uSf49SH82dYeR3l&#10;b/uA15hZ+YZO0+KTA4+6c/3o317aHw10h/fo2nEI+TNJ/LwyHbnIkD5gbOI75y/Kxn/aeaTs8beV&#10;v/OC3KjjVaQmmF7XapNRX17dIgdaFo3Bh/Am0y8ZFLtRxLiN76ifjWHT3B8LoDY2LBASS5utv+VI&#10;hdVRnZQ+6Y9PJ3twk6YufXRinhwoLtkC00d5gnPoqb8uIB2Ty2/nF9z2ExAODP9f8+/TRoyxU242&#10;SvBFgy2G0I1k44RUeXtDwku8oVk7xnbi1W5MsnsXC2PPrSN4a19+5vdC1cdls5O/POGrC3VdHnyv&#10;9hbd2XFoq2c8+nRK/YefjGzSW/9H8D/lBrE/fvvtmx+/f9xIWtqxQeMie+R/4xpfXfnJ+UVe4fsC&#10;Ql95QNbvv8tv9IrVh29OntAf8my5RVg+/Ob+ZKP87YPZzyuUSzd864fsErAguv7dhHxdMfkkPP9G&#10;1fJc/O3/pw+bscb0QxOz1i5yaF3bRV7jtddiLz/lE51fFN+87sifa03kbgfy1CfShm2k69Pl01v9&#10;9glcFVRaJJj214R8jb4jq3L+qmOr1bjm0Z7lP+vfG4ynOtvG+FnHfmn3Nlo7RjjMKhddDqAFV5m1&#10;k6zKcWRx7in/HVe0L4iMdDNeW3kmvmR8EJ4hcPX97GCMV+Pf+M46ybxBx7jIT1F528tvfvOb0swP&#10;YFQO9MlQ+meOvHW0vA9ZbAvwF2zswltc8ZBN2X3e5DH2cD28HvOopbHHO93X0pYHvO3/Jm6NX8of&#10;Pi99E63pcycmwWu7ie32DTMPfnOmHhiV31N3ruVt2sMG0kamR1uGuf22OGE8DccbNcgijX2mn8Rj&#10;ZWa/036PPsqx6WyOT1NXv435iTH1mbPgrK1ErQum7Mh3JfYkNFPfSyNUa9MHDp5px2eMC29Bv9O1&#10;qJjgiy/G9pP3wNk+c+PLve6WjuOVzoah+8EmziEjr7ZPXhpSZGX7Bw/l6TBraI+8KTfX93rZdGmt&#10;M/yO3dECd/Lw2ROOBeXaX5lT32R13nKx/9DtZc9db9oe7/JLu1+nBqaw7yGbDbgZn9zxllaPwSOD&#10;sq7jPZF55ukv6D0ovzi7092Mw7qXj3Hc+GR9LX4x9X90j51IjlbfthafXLor69J+PspHpWVzDpqW&#10;czy00yRcaUXI10X/tJUt1+Mi5cgPF3dxVr/lc0Of0yOHi/4GML2SZn62N0i4BuzhQ8YwMmHJWEOd&#10;zNy78kP8JwCLICdO9E3cubjaU2099Y3f2u3mOS84VbakrLz1E/5C1lv65kuTh591mB2/dUMl12S6&#10;w93HKks1H/nh+emOhTHZ+NGmzbrOXtE5/FPlmd6UUscQR9a7zBtbrW9/lvXln+Gc1zk3rtFBq0hb&#10;oNv0S2LsxFm0Jra/1OchyTkLPknuvwGMHr37l/7hDmvH/TmdMJzso4PxI9h4WpsVhcLr54ODrxtM&#10;yYmX/YqRe+pOGlAn/rpOeRXVfsStwdnk5+PwHxlX9i3juP6jHB5g+cLftKbjdZx/abTAP+JraVJp&#10;yzp2/QrH9D/9JA3faXPT/i7yN1Ur22X7odl5BZ30JejEnp0/ptwLPY5da4+lOapfrA7K4/r57JQr&#10;jeStTtB6fuj9cvrtK91JYOW57DLJH30v/T22bPRefo4+fXgnR+268yd96eHd/JTpHPrsR83cM28Q&#10;OU/4LmPtRyXPMfbv9eY+jle/IYaR4YyLyekjrTHm7dP6QDRXt8YN1kf2ARyUSzN2PSKWmQd4HrCV&#10;9UgxZ4jKqOa4A6PI3+tUQuTQ7u5AvkR1Xtfk2qlog0e+lXH1upd3rv7QcdPZr4F4Rz6wNp2riYX3&#10;p3k3/X78YG/t5ozo4T7w0rZ3vGI96b3563uHSHR96EOntVeLH9nV5x2W1iP6J7eGHQmL63o7tiXQ&#10;ictS4iQIx4h+E6iudybTfeI05z+E3t0JK+BVfnhW0CPfxSfOoHP5ye/U5G8mTEeblHetrxuF8Vij&#10;Ji/ns/iSAQI6ufY0rUEqmMXZxyJEkIvzY14HmWcKQjTOlXJeYdoNkKSuXMrfQXrtFh70JMZuoMub&#10;3x+LrLXO6Qw0ugRMbl6nP2XbUVAq0LKZYI69YoHYZyseD+l0nElKMiEEKsvWIcQAWj7AhHjrw+Cn&#10;6R3DnQAjAOUjHS2L6FOWAKOjAL3AtpXlHMsj58tPgKBjB73h3Y2TTIiXhw4EPRNxsOW2Ef+YBUI0&#10;9skx+WtLfE3MpZXemQQtDccd4MFd+uv8rlf2Pd/j4tePJL4Gp8O/2vNrOCetCxFsb/PXMR88ntsX&#10;WpX/yDs+Nfbe332RL+jZYHAHHNTBS/3Enui2jkt/J/ajf8VR3l+Ovwa1X9sPufnuyJyGdMjER/6M&#10;8vg8w53tBv0Z+G19KPHY/N+6eKaz19oqWeGZELO1c3wsNtZAQW56EtuRGrBkJPvLL9tBxT5XZ8+n&#10;2fGh89JHd32XTwcr5cSlafvsUXkVBqusa6bYa3lJK1bSn+100YF3A3L47CLqZg1ZVMYObef8U++1&#10;olSAx6aeDJuY3q1Z/RKvd0EA/b5+Lx20gRid5hP80NuFmfd5QwE95k5lr4LOwlgWzMiBdusV3/Aw&#10;TE7BDnYQQQ9+N6BP29Xe+G79+Tx9tDryP3KCtYO0a2P3xC4LDou3TzmIMxt7nOP58+ez+Lf0U+g6&#10;pVP+G3s2BqIpnqj/bQu7eLw+sXK5nviaY30tcSuy+izAoS95yeQV0AZMv8lvwX3//Xdv/v6//bc3&#10;/zxPATPb6sNmS6e+7pq9Qof4F39+n/r83e9+19jrKZNuGiderKwIs4+yKxed2++m7tyosvF1+ZN9&#10;8NlnfH71QW/wxuHI+s03f1Ebmkj+/d//fReEpXsa+Ld/8ds3v/9DnhAOAZHE7450QTaKVI+ksiF8&#10;HyDdeRd5Q/PL6MhmNpKAeCKfmekkfeScPskgtRON0OaDbJLHsfKGgNCOvsYVq2vrJ1jsQP6+Fj2B&#10;8GojrePHUw2/dIOVz4+sxhJewblX5Hvk0TlAH0egXBPTZk2Wc8k/PmR8tTItWsc0kclNXGjUXsc2&#10;6m/4jM7ODdal04P+vyRmzY0LfGd8s7EgDPzuL+Y2jHd88ZL+xFe0tn8l147B7q9Lvuu7YwW4q89s&#10;zIZndZAzZlhaz/3vTswHs9j5qtEeSU9n9/HKPYsM9AM5rfmd85ehOTEgmvV6dYEL+JLYALbK5dl8&#10;65JAzvHQO5gV9Ua72NXfApr4bfv1lMXYZnivr0rr5xYnXX+Zt9ZMexTf1MvEl2BXqbtcTcO4tFaC&#10;UWZ1k7rtBV380UiRHHNyZgyL33HGITW60C2fw/iKNXieetIuRV7H777LJLI3KeQGmNizXam8UBmb&#10;pBTmvdZ3IG3MyJf9hpAbfGrhyDqbJiPb1BkeI1fK9fzQLcXRbcQde6ub+ml8Wzk3cC5/i4vNDztP&#10;WFLxT396/K5hx/T0zNsvYrFyCOY5zqGqnCT0X/PN1vNNZyXJND41clbG1M8+jXtnYv4BF07LldbY&#10;cXVhF9DNPvl8NnY8bKPb6K/+9B1uJNFXTJ82dUd+7Uc9DD2xNZrr14yfLtubaE9cbvyNfBbujS/6&#10;BqjynzF8xwK5Jmdq+M33336Xm5iyAZyNmfe52ezHL900hH7kPz9HwU8iSj750n4um3/25qvzm6q1&#10;deKfV2763eyN8/oRrxV/1w4gfE/7etgBbbFzKs3v/+qnPksjl44lGuapvdkgNp02e+Splc9XiLLx&#10;BTnfPkaaSNR4t8xz/eN5MhPeQv2juDsOT70lf1HSXcVGI7cbyfSJm6/a1cvehPrF+/kNLrZGt/WS&#10;Ol1+dHuGe4x5lxsD9i70n7P5Kx6yC1p0RT8XJbHyLT2ySBMX9U3Ls/qlLJm///5Pi94j2prWtmtP&#10;MCvHv9a2FneNCfatKheB1peYNvjoKA8ax6aKex1P6B+6nvK1ScvP/5QnyvWTxkXSvs1PWwD1Jn/7&#10;K2sMxhbbvvHspvG5IQHNr3MT3N/8b3/T9rU3gu+Ncam94lff0F86ZZav2jc083+DqfMtsxmDO3Mk&#10;dmP3sZ9xrPqdtrfzy8mDF0S5N39swknb9KnvyVE9YMu2ujKWgesDt2OpOKn24icA4CzPoaV+xB2/&#10;oT4yDFWyaFeuHoq7RHOB7xfxJBR9M3N8yD1vIBPftNnxGU9mz5vf1P03X3+T8Ze4iF9kj8xiKhBD&#10;dgMSf3WUSMGaiSnRoUjkJRsbzzrI0lpbrO7QVy95dxjbjeyb59g3KATRzSRsA7ao/MWVKXt13yP8&#10;+7nrBfgXrWhGD7J37aHMXsrI9/2B9k85NT5Rzlzl+9gHL/MhT662vSsT0zpvi0u++IrxXX7nK2dZ&#10;l0uGI9qYTemAOsD/Mf5FV79z5LYh7GnR/C3t8f8hNvUy5/s9Vturj48bcyLcZDJYTtfu7U+YJB+y&#10;sZH6/nN0l9N9gV95sLQXZ4+XTpFhfColjt3GvuOzm0Zf/fSvQTetolvL57g8tow6qXrhI29B+vjP&#10;kTkZm38/Lt0tdz+W1y3hXm6TjUmkW6dt/G1b21xviHnEMeu55SdopoxzbRhctG/nzfjE14w56Bw9&#10;T9Vf/knzJKJPrqW9pGqbY58tI2/PjTMTegqz9jDnLEret+ehIfg73/U74rMBWdWmQL7XZ9bfehzx&#10;mCB9twH9Yin7qENEer1p4TdpCOQ/qMZSlz6VpygJAHP02/YuPrSRD73G54Mm7poD4tM4ccYbqZmW&#10;67r9wX3t8MsPEyu6XhR5iDjyhELnXI9+4Sp/6UPzgdFs5YtPRybwy95YQr5cN/4tjxhhf5YD7tTH&#10;xLG56SWJLTf6dT6jogLrP8r8T8MqcSdUYUefTd56uq4j//0Nj5v+fHz4TM4ibz8cIOANKZsmFqrP&#10;jpVTfY1Bx47PNNfPlAXDA20xOzROWGLH8cEgPem5fK/8Y0q0No8Mr8HyXTkWR5t9AYo/8ZU/3vAC&#10;889ebD90R1w5N811dQ6H5xi+OI78XX+X7u+TMKp3MlCc8V0xY3RkJ+P78kwaftsfiiutz8zRXsh4&#10;bIE2233vDY5bhzkW9/gGpm7Quarg4OFjHIU3WfTfYXcBGvECFpg019tmkzJ2nPlkEaBDdYx8S5+N&#10;+rOPsg7v5/pO1j8O8D807rL8ucLGsYWUr80IGFg5luzKp2ouewWPfdSTjeYdn9Dfxrl4f8ct4fOF&#10;Lh9V9tfgs//n//q/Mx8cZyMEgRVaB3ON2B3YYQc+NuaafYI4vFUODZP8TZMurddK5d+EP9G2aZnx&#10;vagozmhwXvxnIZJI3i5AHIdCx2aQBiQPv33FKJml+dtOHz9lvCYavE+vq8MxKTT59DqmXezdTSZ4&#10;BnXbQTjvwD+ybme1G8zkeHHXT8qqFKqQDY2RFdUMYDNYsZHCRhNMZ9IGR1BcnLWvdJOkF/Bkp31F&#10;NBx6z0IAemOje5CBs7QrZK5NWr0GwFNWGqz66l1dsePoksFKbT6yrt3Rcr5ys/umST8X1dc1OXYx&#10;1cTLtXrgf92MMmFIfbHNyozG6jEE57u2Zd98Nh+PlWHlhm0S2jz5/YzcS2/LDF8TwGwGxA772jjm&#10;/rGLP7Oxu+Wk15ahiYd62MmjxRcd71xvXU9Hh7ZBI79hV09A/DrwxbEJGcnL5m0HoWFRpu07efBA&#10;feDWWT/0TnuIvBdQ4s9Af6MzZcZfp+zqzs6P9m8QOMSwaDDLiYXc1lFkbb1Ff3iLM4PCkZ3c6DnO&#10;ItbU3YpYe+cC3wX0TdIBu4NuCrtOvfDv+tMtfmnTZKITOb1WaRd30GbjxUFv+TpfJTfNzQt3e0AZ&#10;W42tyQeq+01uPACZycsf0FHHcLfN8UdpMrde2W55qlvwKfo7KBm8aIdOyuBJzq9+kwU8xID02EbM&#10;MTHVNrXVxoQcLRKL1xYEt92x7ZfpI4jhZg72m/qYRTq0VkYs8GeTLl5ngPNFFhDQwqd1kvNn/JVZ&#10;uhjSp8qCd6cN5wWcy24AJmNpwrt/1J+FIfUPhwwAH+mgC+Npq9ouwFc5dfhDFq7JvrIph778Lzzd&#10;GnvqB9ru6R173WVd3dEA93w0LSRK4wdijLLS+7uakYMt5K9N0WhsSR7a9Y58jU+Pbm1baIbebBDv&#10;jTtkR+HRl+ij66vhia8P2CN5yifplTM0Af3p9Pvf/z728jRKfOfYSX7LpwxZSvfY3bVJl582ECfR&#10;WR1N8Leto7F11TFNfJmv75Nao696macQ+0rGPA2/CwnqtnE7MWIWBr+PfW2eojwLC43TkZmOrbM1&#10;zqD0W5vcPqPGO/ZppnKxXsueMmTWxvwWjPPvLDCnzKbf7Yrdln2ZfuRBPfrVfsf+fMR4ZWya9hI9&#10;2UwdADrxx/a74Q+/44Z1lCNnOPfMAgu4y9HYGH5UNZFQ7/DJQg+4xhPaQjcwb3bbcdXSJBc6A3sy&#10;vBVb3VZ/eMvPwoJXcPJR4yqLFXjDRZcsg3uoH3nZY+PN7//w+8m8fT/sMbrI2kXhS/4RMf3L+Mf+&#10;lh1cvtcxVORQ1+Qjm+PoRK+xFfwFdv0YQuMYaG1wHcOnfcMpRPcuzGbysP0I+e5wyX8rc89/Pv9M&#10;XCJW9N1JnUsLS9oj0GYhaKs2TTYu01ffoO3zA3lw+AyQ74m4tsm0Q/KLXXSYMZTX/8W/0q7Fqi7C&#10;pww5vq9/jW/L23htA3BsMrZU/7FGeD3ifpnnix2bX/pToXvHML8nA9nX3xiCT21Ml+4abN09fKfJ&#10;kWt+89OVuCafDQCf9RvlaEwMm/gqjvET+gJ2HlkntvIdOMoCfRy7rV9IQxMveXoB/th+vO1C26BL&#10;jqElr/H55LWyQwOPr9L/bPw1lkKDfbsIFBzx5V304Q/GpHGG1qPzd/V9ds8YLTfjvTtvK/ghm5bq&#10;nAwALX3lb85mro09G7Gfh19fUVa5xs6tL3ZJ2dokdY8/mD7DzxFEHn4W/dHKobh0vQN/M79Vbl/l&#10;yRa9we3U65++zYZg/IDO+NHD8ac8GcLvvvxi3nqxdBsb2Ta84H2fnxmaWozIQTKnA2J0x0Dx56mH&#10;+KIMFR8gO9zvIv99E9Yrw+C0T6Vj5GQT/b85B3v1OvIOnYfO5MFLn7U3rSnPDtdHa1H0pKkTtH/w&#10;Rg9PTx66YtzQE8emPbfNxsfR6tw1cZbvfP3N12nHqUtj3dhFfPguT2b/IbH3X/2rf5WbLP7UelIO&#10;TWOl0giudv1VYrz4Me1cHBjbG3v99V/99Zv/+l//a/rRP7354qsvW3fwolHHNvg5ZxdrBTZ4xStz&#10;f/j8jqzrG/TDe+GPf/hj7D9+Lx1t0DFg/Iwd0N/6ru1DX37jXfzLGE7Zb3MD4K5XuGYP/imeucYH&#10;rjbW8WLS0zQqrzYy4/EZN6ws+OBZHz0xbupl6kcM0c62v5EHf2KMmB3/TxwyFgI7lgrX4u0YWLmN&#10;fxM7+NXEMnW0/NEA5MODfBu30Zi+d3wSzsqz8dn1lp3+Bk4Ituwjxi2een0Vgo+L2IDe6vPc/xlD&#10;vE8fyT7Gcd+fN8188cWXrYsdH6v3+tX6/wjVuOF0xlMz5iDP6DB8XS9s+iO2i11sNZ/Fu44hTtc7&#10;jI9xDPHr4/Uz+OvPf8wbguCJx9a/9pWyWyf4riyNOYm18I1XvD1qx6lESPL09ejHp+gMzyKwDd+t&#10;k2BFXDjJT/vXvtgX6PN3TOkaf7RmHLh+YT5ivJTxXW4g0BZ2XE/36hd96OgJ3cseoTf1MDFNenUj&#10;92Xjad9r797AQpC7iW/44g5YO/GfO61m5qvtK/LsuG/sO+ODaVPj19Lrg+FHDzcCL7CX9uHY8Wvo&#10;/ZC+aWWd8eNLP5H3a4DWM+B7h5WdXtoxmmtjeOLD+P6ky3vINP3M0sSPH+ljhsajLsRd0t5l3rHQ&#10;lpen3oLU/hFfefuRL23r1g1ySaqvyINnDNd+LudAOt7T3469JiaK44/2M370mEO6/md5a8PC0hk7&#10;TT18Hf98htURfnV5Rrhdk7d0E1f6lGvyVrZo3XYrjmoL48uhfuwBT4y84JY+aaMrHgA9QP4eI9/G&#10;icWpLPUD7UR7Uob9x1+XRhOS4w0rC+iurKP33GS8tNWbMbA4uzLI8zkSpU887QPX6NcO8Mi9fJ6P&#10;HXMFVVzBH4hH5g7GdV2/jzId94hF8c36Q2wKRgb8xnel8RW8+XP7piMh/TteOP7dN6BEfrzWJvjp&#10;29lS+Y0ZW7b6Jo+N4DxsOrKsTI7b7rT9IJfHNX89MRXe2J7950PcTTPXNaYA19iquka2/F38kz9j&#10;e/42sum/0URPNWw8ke/TcU/qaXW667pzInzvAPcfC3j8Glz2O7K1LiMovYDxZ9P4GQUCm1e9cs22&#10;fVI1vs62q4tY+HUe1uiaypFj85Qlm+s7LM1NYy901J0+WF0sDeU7v9kQTcZTp0t3cdGtb6uLheDv&#10;PsVuIG65lWPbwzNdJBa35zfbkKtj0lhK3wW6Iclyh/+WNY8Iocq9aXdZj9lK47Uv/qicMcS+raDl&#10;1Umqftdvt+zy2OtPjv8Owtb14j8f+fczrJ3xT/UV7no07eisXeGxdVzk5NWPYtOdL0lfvYw569ex&#10;Jbz/GVj6axc+vvKhm3vVVU6crwK/dFZpghuY/DnuBmeJql8IOoLzBN1SyXClE3XZCw0IobuwDrPX&#10;96OBgsFFJ8CRWmAFynSCLIimg78gjaMyJeEK6odV5ac83sHbQKXRtePXweYzm3WZiOYO7x8//6FP&#10;EMO/QwdoJ6Ed7Cm7usQ1+/rmvua6T9OwW9t4S01FT2OZMuogzhT9Ps8PVwnFPY/O7Why3Q4+nbk7&#10;5pWZjjmTp95dO8JMXdIPvRwDX53Fj/JMudoheVMPTPFYQDOR56ylE95wNaAuCh+e5FraW9/KdPB2&#10;eEbAESjf32ZS/S6TXIENmAyyXxec4twaE3oc3ofU7p5dMMHUBKrzLV0ZddiGcpAvuXLtfHFWd3IC&#10;1wsG0sF+6HTLh9c7WHKcgfl0NoKlV64M78OHjxyxH/z44QxG+5tcobN6Xh3hkZM8W27PNV510esj&#10;ey/ytTq4QaED9NhXeyuEj/Qu3sdGfm+wr2469hu7kHv0WJrXMeXB1M2jLq7828l0iI8ERasHnyBH&#10;dFiIqhdMEJ0BR/XMUwDqp36UcjPYGn9VyDWoj4TmEbFpawsXaPR4Q9i0ZuRrbUqe0lMHiV+bvvjk&#10;whX9+iXayIuX+ZO+8WzLDPegIJ58bQesjNKdD99m9XrLT8p8w9Xu+3qrQ2Ptg3blU4dkuRWcznxs&#10;tHyf6btWbiZC26ZHrlHy6IDvoY3L2kgqFU3Q2AaInfj9nB9+5Bc6/90EkL+6O1+5xIVHm4jMMgPa&#10;9g6GlOufYz7K7mcXuIpz8pW9X8PdciV+mLCBeFTaZ5B6LweXbMo7AudAOQvDFmANAnejesvfy0m7&#10;+pucL+DfCdJNHrKIsasDOj2/rLyl5yg+wiHP8lxeyL6wIR0Or50kr7zlkXz8D0pttniNV8lYWyaz&#10;tCwQXvZJPp+8A/ry126XbMem4z9jE32ds6VHHwtsBOoTdzkhzyz8bfx9+GnO7qwr/9jn4Uv8xaf9&#10;Z2SzcLQ26DE0ukCRPNSkAXVFrrC/0pqxX9XxoXvb4NG9KM0f/UKAkv67UUDu4SlZ+tiM/nAvGdg3&#10;aYOTC4YpvNS70sINrZ+7SEf/GUvs2MXkS/t8G/uiv/Xi3BNxy/MwuA6P9OU5OrcchZ6ArFNm9FjZ&#10;OylvmzN0pO8U9PTsJWPSX8LH9FfXZ7yLXicKDxnhrQ5k0T4c76BvUs+V9Yx/N//lpJU/PPpoOOM1&#10;PTlFjg4Oy6ZJk972Ff5jl+GJSmovda3A4JXYw70OMX6TzYDTH5VBbOrYcW6OxsGFpjuLhCaynoZ5&#10;0ru5F15LpW4e/f+ORScnXC7bhJa/Q4/UPtue4U//nQWpbD57lTSqfE6R/bAF+YxXLF45lzcWGP/p&#10;uCB8f4nenpbWv5qgd3x2jQsGV9/Ghhu7QrB1P3U0VMWrsT2JT378bn2kbbASxI+PTPBG1+BJu+pl&#10;aNT2xhPJm3pQYqA2HLQmoN/Fm1x1TpMj3j4WrBzx0rc2PTR3c07faowHRoex+eexy4IyoGUPLdfF&#10;J7rFBzg/i4lwLUCom1lAh9uFxb6SVr24oY7t00fFN8TXXcz6/Je0peOLjS3qN/qVLELH1k7x8mdz&#10;5Ze8gQFodxYS0KstgmPTy1tu9kYK80GbBsYX3cSNLPxGGfTI9VnG9BYObPYDry1vurx6Jp3iM8lz&#10;A2M0Gfu03x3bowW+zQafJ24s9NeHQ4vt/PQJm5rHZBqd+eLUlVcagkhceegPtl80r/S6t58zf+Af&#10;vYGL3lueXfL5xZg9fN6/cwNEZI0ungwig3Q3nf6cp19sAHQc+Da/HZs6Y/etfby/y4YVEZzzs9Y7&#10;Oke/Cpev9ZOOy4OfbeekfnjzZex7B+UXlHHj1MJ9sRydxV2+bUsxK97y1AEaxkDf5U+du556fZfX&#10;Iv/2+NfQ6lwj+r/lZ6FvQeh9NuK+iI8AvtgN09DFU5v527/7227+8uff5K0jHW+Ex85Df8wbgPiz&#10;hSQ3m/A38SIolaVyho4ngaY9P8ZmZO3Nf6c9tC1HrghXeZQlkyP/Q7t2H9dqnX+bGwiMI+GQnR93&#10;bBIKG1+Vre1QDen6Uo5lky9HsgDH/bien8ZwBp9e2gic0WNy5ls+Pm2H4ibCb7xBxXFgaLg+be3w&#10;PbnFNX5BB6/9aQ4kRq6Re/hMXFNXYsxshCm3vMShwR++D9k9Uabe/hj7sWnCTnx2aQwBdjSWBnij&#10;0f4gR+3hp/D96mzQyAeLwzfZQdsDjR/mOrEdWcUvcs/4cmxmXCq+y5t1EvOj2Txu+cNj6E097QL0&#10;sz0t24wsjzbLH5774MY9euYjFuHDLu+sxwXkgxlL0GP4ztOCx9DJ73qBOhV7DcLiaNpj5yJ0VYGA&#10;7fKhCl692Tc2Xvv2Sb+gjb7Jz/ygsdb8JOUem5020n6cth46Wx5f/dfFLzJNmdGLCKmapJHjl/6c&#10;DLtYF9s20r6rdnCDiBtoZh66dUAvcVNf0vlLeO5rJCN5OEzMrkzy8gfWR3p5/Hl5rn3lXU9InzpZ&#10;n1vd0WJDHzL8knhGNoAev7qDvKs/Dn3lzFsiWuw0vrf0ttzKKv3X4LX81Uk5dIg2FhlKkzbjA3aP&#10;QM14jdYuoN/zih09QzxrrrnK557fsQEHOyCvMh085RefLNcHfuUdWyKhT4K7n5zEbOil7zn1qpg0&#10;YEOzf1EaXT6KTnFzsmOfNx+82UkbSV1BCNQuaXvg+r3kXs0XrJX9kueW/+dO+fHlZ4dW30pT+4wd&#10;S6M68qXIdPxqaaPxAGPJ0XN1uPLWZscuO35J8oFYpKSG3qSPbSHUXjl6eGLWo06xc1DHW0YS2yWI&#10;TVzNcctjUluxdQqIv8kcn9FPH3qfOsz4K/0nmhfPFNe/Jc60r02d4yHfGAqPD2m7epQXEHumtd2S&#10;QjO47QsSU0Z7PhFEyoXetutdQ1d4ed0IzemTMrXJR0iTgAaopcLHnO66Prq6JlOPB78XvoIuTlXm&#10;5C3e5tfm6VQ3FqweZHI+tpz8lYUtx4axd86NYcV+Itx1IXP/Q6u2cpnzhWnrI/vy3bx/6hGtynvW&#10;VFr+weqqn5Wpska4tcesL2bM7c0RkVH7hysf3atex8xXuZXTeLO2ZGP9Nw9yfsaJbqA2riVnbRA6&#10;aG+ZfcXwa21oefzasc0/ciuP/t3OyrmBa6E2cHGzz5WXsmTiM62TFNuHIxenRYO3gN5903b7tRl7&#10;7rxixidb5vkYK9fe9qleyJ7rWH/seAqhS8Z/Clw6f6KQ+A86lkxIIIe+uGk51BZhKT5Wv/AXd+v0&#10;ZlH5CY6VadJTJuWa9jDVVXbfhlAGN1v2+n/iq3WnDvM3b0wZO121P87x4LDXW1CONAtCKrV3sqVq&#10;bJpuxay8e62MCfYaeQNECkwgT/7PMXC769AFL5wqaX6LDTC0QAtqX8c2JGWmcVbmBL/ixNrX68WS&#10;UGdUnvxomeznmkE0wKyUthLp28o2iFZTRy40W2loHTmkXU6Nwz2dI6bz+/BhnMUlIOsd3OGn3C60&#10;0alyka0d1Ay+BUqvGZvFmFDgfBnE/PTjQ/fqlKza4chCl3HOBJ7YZOvTwAAeWwjSBjK7WdU7NgWm&#10;6O8uavLsnRarY9U7SnWAa4LMvPmbADZaeoL1N8TN0x3kMCE0KPdEQG5mbtrUgyrI4lI3ZB+21tjI&#10;TPYG2yE7DS/nV+DM+eq9R6jk8Q/PZ2FxRp/IjMfTBy45u4nLRsmvjnUjRIcaGh1Yta5nUXIm0Xii&#10;O7KPDAYVw8s1G4PyTjoe6BpOzOBpZFu7Lu4cpxyZuviTQQAVd8GIb779PK94SwvTLMJVsWMn0YzP&#10;Okzb60VtwE+K2qQ5e/1776BWP/RZPRab/mPrB5+xDWnyR+AIgZ3yJgRC/udm9EwsvviDk7xOyAlX&#10;2Sdtecm/4JyXf9rR1LNiQwveLuihNQPhsUPrKXyrU5KqU+i9JB+aoWEiDS7eB2mvP8RvyvvGt3qj&#10;F9tonwvKrJybZtJIvmcofbyesp5R2e+TkLJIJEKExfhhO7QQcceiGN/6QeDI/ywf+clSH0+M0rnM&#10;BluIe61igD1Xrru+aOHX8sERF0CfXkm7M9hS9orXJ2bBlz5853xpPR/RkwYXsPna3/XI1hZSPlte&#10;nnMLhQvLb683Nrkm404eXCsnrjp2QTP5dyCHvOUvb3kvLUazGXK1z6PD0oGvPD532bSXBWUtCi+s&#10;3TQ456B9RDddpk+403IDEHtd5ZbQOZK1dELPYtPikc3HAuna3nUH0Edu+vOV5ee4OlkYM/jaBQR0&#10;l/YeibB8OjE/bWn5Ld32bykPB7215/rB4g+tEj3asc3DdldbiM7KgsqSOCvOtK2po5R5m7iwk+2l&#10;fxENzsg29PFNoUsXeRaGwORNfJky+IqDoZHPTECLen11XCT/2BMOFjZatTD+MXqpj2l/9MBLfSp3&#10;t/EQfsi3MknvZDm8el49enp9oYWmDxi6s4D6NpOjbUOKiiFi/30TWJmQ+DNA10WZ87XB2lFuY+mi&#10;5Ui2hTk/ZVOfrATIC+i8eq+a7Fg3GNTivfbVcUNwQ73ZyklTHysn+6C/ckB0zmf3/DlPelrFyJDz&#10;yhfRHSeSZiyQmEze1EC4pn71J6ALBvGjxI5fhbOwsHLCHTmGLWq9Pj7gHH92+7kbe3MTXWULrv77&#10;s7i2zcvR+WHbsbUYYuFY/J8bBFUTf10/zkXe9MtPMz79yQaXvkB8UH+POq0dEpOadkunw8LW714r&#10;M5+pj8xgmoX3AluA2pWu+Vzj8mP5xYcD7uzbB90SbqflzbLS0Jif+Bi9Hjxij9Om6D301eX0iRvv&#10;t83tdREry8hfe7mmW8bvRl5rv9YX2Y85O47qGH/sot12QTL2BcXvWaWvr0nbDbfNd2z8dTQHC2+v&#10;WAXkpc/gkCk4fDZzAn2r+LtPcL+PX/KRD+mf9BM/5Ela0Bux0g90IzkxdGjOOARdC7N03P5ZywDV&#10;O/b7OeMXdt/Y/f2P3+dnBvIUz5kpw+MzlTHyfh4f/Cw3+e7Gh/TSCw2vid74unaVt/pVO/ixsdcW&#10;6z/aPo/d+cmPH7Kpac4UPdHyRJoN6bfha7zEJiOTOUBZV/doUnreoiS/n/rVqdBBjX/NE04uL7zM&#10;W0Okch6zDvbSOT4nke3Z2EYK+ehGD26xrxdlr91IU4Z9R+b4bnRtG8yR7nTW979790s3ZM0/PVk8&#10;ssXu3VzU347eTc+5uY5y4lnHn5/PuOMf/v4fcj1vHujTs4kpZI5FLhrKbJ30rSynDsnaMdrR11PK&#10;7/JE4T5Vycc67ojcHddGhzxbXlnNY+HPpuBj7NJ4HrXJTw6/YfzDD8ce8b/6Kx898pXGucmbjJU1&#10;Pmqs1flyeCzIX3CKFlhfnnFPvO6Gx37S4fo85y09R7zZeePM4OL58KmtV3k3NiXjWvrUHf29YWbk&#10;4TsfyzB9CfriQkRNWW3z0WbX7mVAEki34+LiO3l8U92PD9lIG74jhzjnaQ3p1lw8QTr2wdf40Q0n&#10;5ireKDKxD93l++in2GVssPSJxoagT3CeuX8TPvG1dDcbjU2rj/Bd89vO/dlrbZYS0dmbRxbg72/4&#10;sge/8AaHyh+9tctJH/t+lte3Nh4nPRPzjlXSkCc+pnwmiFcZNpK0/dH6lLZIZ36Oz9vP8kR913im&#10;v277QT+QJjHH2rPil+bKtH4s1k4/oX0OXT4Fr7iRZezLp8YfEG6/G1YzTh9evpVhm5Tunxt0nmFk&#10;GPqbR5/LvqdI8c6YyTn98S3PU7D113qMLx5/gLsgnz5gfEdfO31J++zQsxa4OpfeFs5xae3xlvXR&#10;KZwtP3KNvTYtxIwww/+jok2At587xqaROwixbg4+Bx/dnm+lJ48srGBdRrmVbfGs/61dgjb4KdPz&#10;vXZxhHUjytpX8h3ciDg+NOX5FlL1gMNfW/4htr7ycr1yTSlz3sf4+W7v6h2GW0d4j2XHBnc97nI9&#10;n9Od/RYebYD+48ujy9QDvLsc8wT0o7z8GzmXAxIRBDcE9uC7ku7jz+nrX6LD4Z8n9RyR0zanzd5I&#10;X/lOqmeOZBdnK8qRp3kwnP4AAEAASURBVGO14yd9kjZ47J5W0vpIKSRehcoTplOv+T6xw7jpx6yd&#10;73oUvmu3yngE7RuHotP1h9aRqzSjV7SujxARXu2VfgrAcd36jmnkS+v/oVNEX2u6k8Am/Ghts3gv&#10;ro/q9LjrUB4p8JqfrfxkWZ5obvoepdV/6XBsPTqP/ORRN3QB5b8Xk1TZlblkXnm1scic0UTHdIop&#10;X7yIZbxoL+iz85MZh9x/Z+1OlyxJkuwwd2bW1tWz9AhECBHwP/GAFCEfFS9BANNLVVd1LcnzHTV1&#10;94hcqgekRdzr7ma6q5qauflyP9wceh82TI3Y45f2x4d9V8ftp4u/Nll5Gx9NYWMf8RBBY7chJr9c&#10;dkp9tFpSH26Dpt2asdyk4M/GL+TgltAne69NBW7lKdKr44UN0DaPjI4i04zNtrexLlvfGB/dQ/vp&#10;P/a5+L3CKNwJKPuK8d341591eMA3XpNzzcM+VzItPDoMvdJdNXpOeOPv+caT3l5Af9a92H/a7EXD&#10;HJgrKnzWuWfidX6v+e5vbEKu5rj2k9sPfNsYNN4c24zKzjnuMc65xOTZG/fpr5Hmw2/h+LnS+d4B&#10;2BjCZ8sXw3QOxxa3oGoleoWCXTRswpv4336whB1vYK3wdVjw25FKKV9hRIb141ar3MWVTqQfAQtG&#10;21ahb6AwSV/+S6cTrlhZ8vdam6WpvXg9YYtkOl868NKCZ+L4JgsLXvFj8cLCwgf0K8dIvzZBw0cB&#10;X5zo86Iu9BUT7W5ZoCfK6SAJnKsuO/BnMD04od0L0m0bPUIogNH/JJ3yDUl3hTVxB2cX5Xvidk4G&#10;eqGYDtF/JtDDr3YIzrxydhZ42KCTqCT6TsDOCUBlDWx5Ri9/9LLYxNdTk9ds5c75L/O5LhRGnXdv&#10;/TZi6Mc3P/8YA5wYQ3OLhEjOTqCPPcnh9SCKV3jgTebdLq66xt2YOcqtPSdWqmfo27KxDlo9Qi87&#10;JeN4i30xJNb2xoegHt/iFFo50bBUu3aH2wsGhzd7vC74K+XNYngmDHp89qtL4Nr2IEDmDicmS9Hl&#10;WV7Ahs7APiHwSGySWwwdOV5CjByv6z51fNnw6FmrRC4DuUGvuuJTefTl2DzJ8Sk7GOdrwNSb7Frk&#10;mrt/ilqcn4P3Bf89Fscvudgt5YUNrsbZKX0xShYnzPmDtnZq/ZPO2Yf3uuwC3NYv34NymbZ+xClE&#10;wDQJZ/v6ArK22uoQtLC2pTY26C3xbfjMtjGY9tJ8pUDlMIGJLe3PiQ67T9+z6Cp/1F4W3niyk5fI&#10;nb9dCAn1SgC/uNnuHVvTv7LIUt3Xr+J1cC5dwkR/r53q+9lHT93QPT5jt3zkA77rRYXAyBXKTi7g&#10;LP3dFiBfz+PyrHzjn9oqMGgvXGGOHCuP3xDua/kyVtgq4H3kgXnl9UySdyGcbCbT9X/mLn3CtZj3&#10;F/ra8V/9h+5Nf+uf4+rayKRrJheTj8jShcxs7SurT+mePqDN8enChaucD/jikYyPIycflL4FSbEU&#10;/KW98ixPxya0QWsBv69+vHhP09DMAunSRHdh0O9CamCH5vSJHVeXHz20O77qglO5k1eamyJPbRD6&#10;1R1/NrDp93wVZmtOu5b+pjvZoou8pIj1XBkItP6SGFy8tt5f6sceY0stqyd59S8XObZc8qWi8w6L&#10;fg9ZFs52Yf3WskJndfOExx0D2uQVF5RLU0WKsd5Ya5zdsn61fRZ2N3dS7M/crUf52niYMcoknchI&#10;7AR4ZWM5AyD79SEU9AK3Kq6uK+dLMfgPT2PL7TmLzOhbCFn5Z6yaBY1d1GCbtRmZ7zK+6ZwpdFb3&#10;2ea4i30R8ui/vl5aLlRuWdw9rj/QfPWbscQnl3bzUfKooxc7D+0zbi0xUIBelakb3+OPxtoP6PSL&#10;xbv9urL2ItNFd3jvIdrmcEsnrZd9tE1eJv3QVdd+EgTzqC9y09G7XIDylJR+iieYbLpvsceJkTL5&#10;prvXFxwfOPlv6f7Df9UDe3ZGOAXsxsBdtzYoyIG76a7N1gcA4G4emgsKcpSWxNzl99v/WrYs355v&#10;jFi1g/bOybK12NAnlCIw+n2Ty1G0tgwzsJvjlnYoVDZdV7/eY+3weOSQCS5YLXcZe449yOkzC+p5&#10;RWjykZzV4/A2d9/+r48o5XFo9vW24Ve7HKZOyuXF8Tl9h3c4hXZ0Tkz84knjxMeOP+KUHHC/epvx&#10;tnl7LkCKUbHG7fOzMfe5wS6gwO/vZZLh3eQ/dXMBJOODONOWT9JhstDI9bXfsE3xqua2s0XiFV2y&#10;ml9FEyYevQudrxx7mqgXro/emtae5rf2nVMobOZm6vdZcKhd4pfWn7yi7jJUxAx2+X/dV6rn5xQC&#10;Tx95wwWs+iCnSvsE1MRn6DNS1cxXysZaD6L1+r7bAG72X7jKf54aIJKLmMrC2z5/yoif+JCe4z+S&#10;Tz83tvc8MIQ8feuD3p/+/KfOV1xgc34Kbov5KB/vnI9932Uehi/92clcay/SeqpW8dpu5e+5oI9e&#10;Y01ujRnwVAefPGDNJfVtF6A7hxZ7of0ubXh61TbZ4NDrekIk+GjvBXE810ZsIW7e56I+fpWD3+qz&#10;0QG8oo2uZOmcMbaubRPnY2Mx7xXKeSr19B945NG+Zc8fyKisnWzlwM0fdJULSvvE0NASx/rqzLHE&#10;1+o8uQPdwasxY9ChHSuE59wAODjEmraBIc/wZ9uxr+OXso5fXOze37uFF0Jm0Y2ZJ83nmgmwrxIL&#10;Yn7tsuM9fbw9Q7/o/OeEGFrevPDredPa11/nN4AJnmI78s6xftb8lvrCPC42sgk9+HFwzUM9Mbyx&#10;fPuoAJXxxDEbl6YbpWZ8rU0SA47SfMn05clPYdcy/f+OAbpvqYyB2ye/EirtJ7VNbu7ZMnqOP1xc&#10;wtv4RyYfES7X94bC+EX6e13Q8JnzDv0tfuXjxpIx29sP7piET47eMCHnwU/djI9jy+VBnpVp65oz&#10;yRm/zlwBjPONuYm3r9qP/cd/+rEn8v3+9NiHLVrY5xjztsPNH9/FAb/j044BdxyjcpwSuCfOcx+N&#10;jXm4cufqp636hKcy59Lscvt0YdH0cfwsr4+fbfaf+I5L+djE/hN/eaz87900hi+8wx+NpWl/1x+e&#10;MNqXBpjPlaXFPdOHYx92fehZ3o6P3OgtHr/3qd7GwvQl7fME+fwUDVi2nXx26+JhhI2/pfnUU505&#10;6uq2OWblYJnNm3goF37tFn89YqQAr78O3ujMxzcAWhMTY+fxRHQ/NBuL0dth+Y53SVEiaPnpBrKB&#10;fZaNtX27hryyvtw1u9o4xJ9rWOgsLnpy7Ja1Ezr6Df5gN3/suc0lP9lTajvAkbM8U/8mNOj0D5XA&#10;ob15IQLHAlMXKi9I8OEW9GdcnHl0bYhWPpUpJnM+o1TnB62VbfR8yQPvgp7qhSnNsLddXqPv3V+W&#10;bpnCjwwL0+3xfXmk+QU88BNP8Bev4kSn1wXu+mLlKb98bbx0fT4Elg++zjmMe9sfGh8h/+SN19JA&#10;s/k7O2DN7Tomh870rteS3cfGss8W/uq8liaM9dImr2VC69IluOZgW9TfR1OrbvOSQCb/2gzE/YaP&#10;tJ6+2G3a8G68sU3+SOpvy44LqsC2Nfx+sxwfw2dHZXVa3D02J1HAzpaBuluefXXxHCLSPV1k5ZRb&#10;1TsXUL+6O1aWD/+yz7Ns27PuU/sLu3wdr25wHt32kk195bPzv1i84URZnc29aJ8aO5d+T1l27ZvP&#10;5ic4Ydx+s8/s3qb1pucDslD+woSJ6758fSw2y/Q/8LVxtSi1Y203NV9IXE9GTcgHWr3felQGkeeT&#10;vE1QzwrdNQGSlCt5gM9WwnWydOFnpyfq2a5B0l9iiWPkCHbTs4jtDvi0NZCdWJrAJeBOEVTPhN1q&#10;IrJiSrfB7ZJ7aSdQbSP/GwuCB86kdHHg9SnnMyDSga+1L8xThnc5wXBMrA3+OjMigDdxHl0DcOL/&#10;Ce+klxivaa+aP2UCs09cf/FFFj4CTH6FbO+PHypn6tCap7IL0qQzsjMzH2XLJj3he5uFDTadul2U&#10;AO+OTcW+JOHOe3cdOnYhel/rLNGPvpP46PZcFPQarw6iR6F3fpPv65E/1HOCEFlOW4IlNhQ+vtlz&#10;9h3jc9WfWOP/0W38XaTHF/htt1XUPT+n+sY67SuTk2y4qR778TKYyN64Sf95a0KRuuVhu4P6aPEk&#10;D+6WQQv7ieM56ctR8KcuCySPVzTcVOgxwWSCqeD3S+5oC3L+5yRC2/aPlQ3s7JNjFkzU/a8WEyB0&#10;nhMg1jG4k3H7e+kf2cq/+5E3erNnvgoyu7OvYm3BZrVK8K767Be3Nb/99eSz0PoCHpVzZUrjBfu6&#10;7iBefCPwtX/kQe+oU2jt90cVC9FnfdEdDZcd5kDMzcLL0HTqnVKZZrCofXLcumnK92ljsSMTNGVl&#10;Vb/Hdx0ycJvwJoblmshvIH0XH4jRvcFEvfgSZxaJ9POZME9s4uG3+vQhC5QWj50wbd/Sf3eBBN51&#10;ATf1lSki2s7koeJ+8GWBrpPwY+PCNpzG5qvnB4inwqIco8LzwW9xpg+K7ZNvD4+VafXdMc5kcWFL&#10;PvAW8XcxcfVAfz/V88iydUvD8YwP46s7p4xdxJAFy+eslCyT50cP9jVuyue1dWiKKTJVHjZuXx14&#10;vJf/ykvG/ayN1p4WeMipnT26jQwuiJOFzOrAwJ28kGN5M8dXiRyr/9Jy8ZHMW3/TGF/Bx8Pi67aB&#10;J79jq2We6FkZ8Vrd+MqFAy8wJ2MwLlG6E/z7pPHE4ckV2kv/6GYOY+y0WK6e/PkK5fbWkvP1HF8D&#10;2L70a/zSu0pBw0sp7cKP3Vp5vgZm86txcU9Jllfsiq85zZnbrZ3pvvvILb/s5Why1tbpoxlx21eP&#10;WEeCWz4V4JoTEkO/VSa3rJ0/1a/Z4ejwINixMfoopjybQxaEuxVwW8S1/BPoVq1uDnYhm0zP+gI+&#10;vtgLHfnLePaExWp9l6jDvL7jv51He93xltfxMDq5yxdd9jcWgb5xFvdT2z2p3PaNnT1GW7nkjoxi&#10;vX9h1pxwtU8MFKExUcw5fMgkHsg5NLPT4WJkpuPGy8gy8dF5dwC1z9O7E0dojL3kWHa446v2CSM2&#10;HpoTp+J69ZwnAhzDjwyBb/+nZ+atnSc9fiaFMuUnr+RvFujgnvor109dG/I1cs3R8tZvvs5vhcov&#10;yj4Rdtk6dXPDIpucj1iqv4tC3IyPkaPt6thjeJP973/3it0bXzyuvWxnvJ05YPP4gQVn8b42QfYT&#10;ZXL2GfuC21Ib3vNtc1DyWwx1AWsXbuRN44hzkr6t6MgmHvCfC3F5EvOMKZt70dKu0CH/J1dN3r7G&#10;uRUnc5D8Qkji4F3zuTwKz8U9v+HGXnNBmL5TyOq1zZvz5Hsn4/C+8BRa2I99zxuogla/kS1znctf&#10;ebr35/yWslcu4/+135HNmILO/r5U8Q5f9UoodPtcQKrejfGjWCCM1Z4ifv9lYiCJjQ/XNgj4nVg0&#10;5ROx1HE852LuqEfvG7JEF7Hs4oGYXxlKJzC47XnC6wWzp+zeArP46C0dclT22KXnjjGeY59fvrr7&#10;CXuwt7m0c1T4nV9H9o8V7aUbem4QZlfHLnru+aeLp+tDttH3Gx9oRm8XGOGA8UHTotu+TrlPE1tk&#10;SR4mF3yFbciGFnxlt2iozwA4Nki7+BLruyAklvBAB97qwtrrPzZcuisbuNI/sn6VJ1zEVvkFWLy8&#10;/8kNeznflle+AV8yjQ308fPU+bvoMrxG/qF7+x/W3gDx1E1/GVgXOOYSv2MXPl3U9lrvH/JmMrZn&#10;3y8i47zK+NZz5r5eXTjrBHiNnIS95RnbzHiLh2Myv8sT2iEdfDlM/nEB+pkTRuk+iRu/ufjrouwW&#10;tHxel51f1kb8kj+2f97IpM2FYf7HG5mZZ04sj67s4gL217XDzCHFythu4+jiEyL46IlTXsrH5tsn&#10;tD9leuox8Y1W6ITmm/MWJTh4zcUWfSwVAXEh81ngXX0kPHf9gB0qK9/4Dy2lDwAEx1hbnqnT1hv5&#10;O05NfMtTw7RoQyv2e5M3ByF4+2764pO+Nnlz68ZO+Bij+HRk6TpT4t6bzxTwb876x+CMrhd+8oEb&#10;IJSnDXd8YvOfc0PNT8nf+MDLKUrKI3/VkPLByKBVWVl3O7X3dy+ICZxHqbxk9hkjN67wBa9c9MJO&#10;zG/ceaq5T3LGT09dFn51Xhr6dV/zTeyI0Zx4+jX8/YD/XJn5Dz1GPrCOkO3n6KNemUXqiZcoM5WP&#10;77XBVjn3V1an1We3O4+vvAdpLhBGitAf/z5tNzEAX1yxi/3dHhLdoGnNAVznV9ku38qT9p3/QqCO&#10;fhJhEzfDU36sbMem2p7F3FQ7/rUNCgek9HKAZ/k9Ef/R/SUW+Impm/729cpXrx2YwD7nmFhVb6rl&#10;b+WpfPyTnV+ytvOihO9rmdd2ts2zJGJTiIFPhrPTNmTh71ow2wQrlemHJxfO2mpQzk2ebDhz/pyn&#10;Jje0hNfM4W1nv/y7/0rmwXjxXdxHTecQdD36PXWqHVN/TMmYhdu8+CBT3cCTWXnS2X31xo3qElpd&#10;L8a3+VYO9/aJmXNVntXp+KkxHSGePlte9U3lI+4JuDTu/kd10U6/lKeMxeEv593xp7L47LVl6xz/&#10;euJl/aRtaZYHHQ6vxf/YFg6e8Wztww5eHe0NN/Z/i8by/Bhtdc+LcY5XTluf1Vfbx8ryJ5/Say/H&#10;JHgPnQZ7bG9ukMb8v6wPItie4584DhC77/r4Uw/7PmvbMv7E18XnVbu4r3zmA8bTynqAorcidH/z&#10;CdmDEiIXjp21xzY/tw2h6jDru82/fJw6hczt6+Z0p+8/8Z/7pRX4se2j5cjzqOkuSAWPf6TMDdKf&#10;hpRHV3dQ6K4ebLBvLD5pIPEUmObBHRc+TXvsP+2v5V0en8b+x1rI48nltQssptnjmf2nUkInxNqN&#10;APzVpNUgilppnIkGIjMZ3wThN3KepQok7tzFrRQP28NgtzsBWNxNtr+ms3QSeu5BHtkGf43TrcGE&#10;3PnjkD3hQXcnddteGtGlZ8yhOzlmBiy08O6EgFUyafw5C0ddYOdUgRpeSjC6hTMLgD28vsjBdvN1&#10;VV872mZQCByb+tuOMKR7fNkoQTgLLyeo3MFOZ5/HXac5fNiXuJn8/jKvRksmbODyp6dVdUD4u2hP&#10;l7EBWZx8zkJ6f+MjkneyEXgwig1ccigSY2kk4nR4tB17hTIQPtiifnVDA3wHOz3i0NcOx+8jte7g&#10;uyjAtxYM4O4dNuB9lndc0OPVE09tyu53S5bULdyL9hDZhQj2r8xHDj7me3HvRAMRNGqnY9vCh+AJ&#10;G6Q/KPpFJ0LxP3gyKcsrtR/gLIwGcsyEygkO6OkHYn8mFxOzT5wnQbIHcqoO723/FM622/YE5iMy&#10;jpkmJsA5xotek0NGL0/NuZOYb578Chd91HW/g+v4V595wu5+bXZ0GCvKa6evkYEgrwrwykqu+m3C&#10;bWkCv/YP7SWh/vUgXRkCsH4z8Q2Bokzb7PMbfCe9iraLT2vm63mBXfshVZkvOx7Z24/4M5OQRkLq&#10;8z84QSQrGmOn4WmBY/jSfy7WyhsmJm/zCs/2t8bHkXsFIHP+pj/KT3MReHUwMBohvMKyJ/RRsydj&#10;leGlvuSubInZla8yRvbmmGOP7aO1lagNnviTJ0hnf/mDbS4/uK83C7fjl/byfLVtfDPio95CMIb4&#10;w2ErcMt/bOFpqXmSBJwFxOVVcvnyt6+u3LbVf/mh3098Mvnl7lNwtDWHHN1XpsnXY4MrTkLUCRsY&#10;9l7YHqduFrmGz2Wf+Ns+nRaPbAr5nzTUOaarcRPOD/kJAPhLj1wudik9uUalBgk9cWfVNQUd9luf&#10;q1s6oXbt000Bv+2tyNfyJMfyUGefjCP7+D3YfZVrcQIT5CVTOr3QnHkB+ZVdzPNEUN/+UD+NLIto&#10;Et786qQg8ikru/mNcexvWWyVpzdfz4n7xHZfESx/xEZbmOqlriPn6ooD+HLLgr2fXNAGR2FPxfGe&#10;fM7+x+xX0Hzd/ls77ra0Qn/Hdzrl/8Ih79OHbRmR64cnnXsfjVtnOGLjaqdCdFPGxhNTeG0hh5KM&#10;UP233hbc0NqcOzBd5HwCnv2hdYQu/kOW0F+59AflkqPKH6HSV18U+uTv2actLivo7Vj58/X7qOrQ&#10;Wh6wZw4S6YvXr8cueL5/tsMa+rtdnmPL8fVNbuPmrnm5xy8z7yhm+kK2Yq064K+vZB4XT3ScT19s&#10;STs888v3f0/uyUm/hfdd0J0FVhdY5uJjonXROl9qTGVOsOrSqbbMthf3kxccs9fEzrB9/b12Xvzb&#10;vgMprtf/YtJ5ANgtLjQ6lsumD2qPzvlqPgv8xDJJZZmVeLbGjI67aTWW4t9Fhuw5/P7775NH52nE&#10;uTAxdsBrZR6+we94wI8bkyNDVlMKq37aBoZvXPSTe3qie9pTGe5TZkyb+Tl+w1Oflqedo80YCHoW&#10;HeSWeVL4K7/xktLxOTSfsVT/hR7bukmjedyF0NT1Qp1tzr9cFNzzuHBvbLno/1MW1nqBLPR7g+yj&#10;f+Hj/ADcPgEqFPCkv/Bsr4iaP2Z8Ak9/Tx67oCLXr63cYKZocxHjm9ywC9645kLZXtgAr9RG5PSH&#10;14lbbUszO9f+Ps3661lwFh5oKLbmB2u31p/Q+0K/SA6c/hfdzgUOeOVLh8jpQuUW9T2PDJ4/dD3J&#10;qmT3lOmfjfPo4fyncidO3/4yY0bpHxri3yKKee7E8vS71eE5PtNN4UflqVd/KzY0+Ej8fP113sKV&#10;xfvvvptzhvI0niaWXSDuBdD4F33zXVs8u02fIwvf+43XrzPH7Tw3SnqdNB4ufLnAufMaF9pXPuLp&#10;gy6y75zZfIZceLgY2RsK0geuJ0BplbbKgH4vbA2d3adDY5u9Akt/8rYvBEeRE53Tbmz//afYPHpX&#10;zmybZxLr6ggMdwWnc8iWBlr4bfzbvz9a2d/8ID/RlTb7tvjLQ9/kz4Xff/3XfyksPs1T0X105MN5&#10;eswx3Cmz3WMX3qwl7I1qm8vogedf//rXou04vnw6poTu3AAQXtn3tojeiBW85tbIOq84v1nrx+y6&#10;H/qjdUIuFnNRaXy5c60AVH62G1vMuQwaq9bKpb2fyLBrAvR/Fsf9hK8caB9+58RnvBj4GavkwK7L&#10;YIbugxibL09+rnwFiD/CtvPQwLc+uGwqIqJB+CZGjmj0jlQPyuN/YyU7uLXY2512HufcAs3OX6tz&#10;YPKmklvXI0v6hNhEg3zgyaDAzyjW4+k7+t2Md/zX85ezBf+8SLrjEh+gq7DhXcI/bV+FL73Wxtu+&#10;sH/7W34jOnLwlbGE75WJSW/VmHmvGNk+oH1kF3Zjsz3WtkXd9MPUjIhtKk6OTWF3HW38OH15Yfkk&#10;DI5ecyMtubtmgGR1Hxl2noIn29iyeftJ9EfriLridfsxuZ8Aq5+6F7Chr62yvJDjRFHaRpZqce+T&#10;7zDQzmPovKCN18KEdtsd43fq7fvIG9vOV/aV5T3xMUjbNkfzDU59f2uYbbNfONv8PfGLkXp9YOaf&#10;5F7aS4/sqaRnPuYhIVha2bToz3y3vFXaVz4mYxs+8YXybdHlndrLUC8R8RneUsltL1BobVnZ9gLt&#10;xP60oi2uSLw4G2sg+kQ1qY5Og7WyOZq+pLs2H4VWa5MbZhuqqRtbHAOnAV/rRqC7ny+t2MzPMcLW&#10;xi9yXXKD7VR/9PtdzilmfjIyAJJrf82NIeiiUZuFE13b/7Jd+vuK78IEwRb/54d/nhdPn4IULomA&#10;L5aGeQX9q+QT+CP7ZHoWNJSnHEDKZ2EHZNCe+2oOOfBKZU+lv+fNgW0PyK4x7fFTHrgZhYpbWpHt&#10;smfGAGNQ52e4HLnL9Hw1xp71kWnrmleTsz+G96TxlOdZv/tdq3MQOyyt1UX12sG+8jxeeFt6adv2&#10;1VO8GNs2vw+Vm87zN3Cbw+N3/eIptzlNgvLwNxe5Y2X57Xbp7xbNg7hVL7bTB1N1/K1x+aP5ZX4i&#10;cgt/tjxixgOgZAXrY5hnj7XNzuvg6Y4tbR8dnJfsTyrsWNn4R6/nkAfnU5uNj8BvIf+WvYDtpx6e&#10;9dv+W9tP2XXxdhzYY3rLhXze/Hps87ucq7Jxc019cs6rOk8Xfg+jLrFsyz94tScDnv3a+BM4D/Tf&#10;1Hl9Uv4RAb+a1JpkSt6kmuCOkBSKR7pQE5gcR9HUS1SCXIDrzJdBAsQlXuNmu4aE+yzuvFW2/dn2&#10;3Kcwik+4retk9BhjBw7B00E9RHrSFzZdaEnAmewlc2UBYCNyBjR6KL8mWN5F0Le/js5v3EUcfRkG&#10;zytQQ8vrvrhvi8lBho9UnQ5bmUe/XbjZyXwNHUQ26UQ9O9Xp6GrfAOMJrb3Q2t8CFjRsnY8T0wZb&#10;PAle6Tb7jvr0W7ZsN80DU0dHp7/nFcvjYydQFpiCQ6DwVZyIKeBrn2xLS1zk7+ecTBt8+1s4qevA&#10;VYzQiT0ttOQsrfhoLJ2NGcsnK3cvLC9fJw3hfS+cUTl2PXLAd8f7+/Dmm06q8KXkscMczoBsX1kZ&#10;qkMsVJ1ST4YXn+NTdXCeuLuvzYk4GS06KBZE6FFa8UlclP3TR3IytSf09FDaZ6KLgU0fUr+TeXz3&#10;4q+FgdKMXLtFoTjZ7qCAJs+DUeChWfqEUdo07T08u2goO2gQcT4GHWhpz46t44Ur0ie+6LeyLIi6&#10;KN7D5pXstS7b+oefTxFPnsYHh07bE4FbTGbFxfrIcaRrjKprEqZESvEP7lJQd8lHqVPoRqae+qa+&#10;cmo/tMov+8U9eKU1xl0yl1wqxFy3h0YPDs3RqzVj49T7W70WrxIefuraD46PI8xZnDx2DJ+1DZZg&#10;62E2O22HY/UYW4yd6oIwmzr2tD+WpeLKQUZ8C3f64S6aTZwUsryJvRMjd96Z2OjjnnAY+uiM7I2b&#10;0N4Lo+jDVSo7+fN5Try2HoycYIK5RRsaLWHGF/KqXKxN6TYgJrpgwbAZHffuvAKeL/DkU8h70Qke&#10;HAUPu9rQWttoE9uOl1fPhscAF29w8MHsB63lpV/noP0c/a1f2Mkr8svoYdF8ZbEgGEbtI/uqaXhl&#10;eba7r/7yXfZnUSdju/552qaPVpx+4bNylGi+HLev57zYXKFypa71lX/y3PCygBEZU9YXFp6Xpry7&#10;C6HqCsc28u2hPZXRMX7esWT1cEzGPSbLfuDJJRG27WAyGvWiQ1BqMxM9OlSetkdOE83EArfberJx&#10;aXndFX79RC+8hvf4pnCNFcxFkMXIia9UlM7AjC/Y2+sihwW6WsUZG97zgQvxIzvGF/1wngbktpF3&#10;5VwZyalsPZ1djFv7P9t235ZbkDQ+f6yg01y7Q1OOyY7P+v4l3tLZ7cgLZmXfWFC3+2ublWPEOTEd&#10;/ZXB57/jo2x33LnmGAFFq3MkOIkPTxy73qx+7dN5cPtGGo+oK5/5Ftirwe4nChyyDt1D6MDSjX9e&#10;loFZ/Z5t0aqHK4eD7r8k+0SpL1TghebYc3nQY2i2PXo97RvJu8C5MOj4fT8wtVVkR4kOv+SpNr/1&#10;+lXyYRmlfucuv+RmUjlZnL7Nb0K68UOZvkf/O8+rm0XBsYsbyByLU/lOnOMntsjVHBgK/KiQjX/Q&#10;JONPeSXssVqPC5QvtlCa/7LwTf9bTxhT98MPLjDgO/zgiJ17vv/SphtPetvFgyCnkG/Pa7RvTtPs&#10;5PJtbhIYvBHwuUC1ZCZmXDyZ3ArvrHuXy/h67XBiJC2tz1YucK4wcJlvnXnj2lWfGRuODOCeZeeN&#10;auWfwRt/gWVHC+Muwk1umjHBYo34+Sr8ndjvTToWKdGYi3ZeyTt5nS17Af54cOR2vjC5jG3grXwz&#10;NpuXbJ4e+7qI7ZXBfd3ujteRkZxkqFyBMYa6iY2djQ1ffn3e/pS28khD3yqVdsfNqWubQ4+dzNk2&#10;v/wofiI/m8mL4Zbj2Co06Pfn7/5c0yLDDr1InXPS1elncR56d2yOP7swc8YoBBKtlQecO8L79Fgp&#10;8/e0O4xpQos++u7tV7lFf22fBei+3Px9mYurDEJ++q7e4JWdg20Mqa+s1Wf8BM/Tw2wB/4tcqBEX&#10;LpzymWJ8F5P4oMEn/OECIpzGWNrUu9D2RWJETv+Xf/ljdD3xkJjbeZx5k5uL3+SivpvUV3b6oaXs&#10;3E3bnGf82gumbY96YoMu/Qs99euH3ZYuS504mHP9c2E58m2eCEB5eMoVHfBiko54N3ajh/2VVby4&#10;QOp4C74Ww+D7VL76Z+yurvqEt30Fv6Ny+bio/cUf/lC4f/u3f6vOblT7MU8Fc7wcPDnPE3Zy9fBZ&#10;erZI27IzGZ5tCZjmS3HIHn5rVt3IIS94Wp+v1E0c6dNugJF7lPeePD0wPeaFwwvOLNIlrtDPn/++&#10;fSh0Kkto47F+wl9ZOUszMN4wsPMUbdM+cyNTNzIv3rbRvXSjFr/tGMRf5FLINTcgjDzabvoF6ZdX&#10;2Mq1q8+2iO0MFHtYmOGPZ9pO8eY28bnFvrHWlugzHqbPnH5GH7JvjOiTc/PDyD363vTY7bbh2G+P&#10;beVnOHy6uJUz5MQR/oq66thjfXhuehpbjp2X7sDKgUODf6tXKtBcOHRHj+nf+zToxIkLizFAcl3h&#10;Q6v2iFxrR1v+R7/zw9gcPfXPC8kzFuI2BT2fi47gS2nuCq6/CFyZ5XRw4Gt7QqR0nSO8xN7Ehn4/&#10;dLSDF0O7X9qHbyvztfz3+GPbjW1taD4LfBc4neM8/USKlW/1XF7gdvxF65q5HdlwWC0WB9ynyvYd&#10;7eBf4+wDOOTYt/A99WjMafMX5ptPlt9XX01cL93ixgdhlVgaezzx+EDbymKLh4v981VB2y5WyL+0&#10;8dz9BSfXbxUwjRmMCZOyeXVx2+4gMPq/cYIfnhdopnmtP7Kcbl+5lsashQzltSW9q/vx3qXHidfV&#10;o354qLRvSdF+RB9ekfFdbiiLoITuPJF65Adogwd6tvrJxLg+O7LJF6/9OS33t5uGkm3z80zmSaFF&#10;DyxiG3GN/oypZJhj9EfeGafwlx831vB0EQvc+GVkxXXtNbku8W+8otdp23axMb8lyq4zH8WnfxVw&#10;ctfCD4Wbj+Pa56w9r8ytd3Hn2G/xnnTopqij+7ahp+wW3PSfscfqdME89GpdmKLVT2xkrlVaR5by&#10;Ob4rrbj/gqcHuVMKl914qMef+1pdPgVj3qjUVkc2x/DwefP4reb66ci38GC3XHWBgbtzMXG1olbf&#10;RUA/Nq0+6nKsu+wc1LG43iK+3SydzJ64CV7j4owH8dOzLJ+QKN2rTQw95hIJM8pfzXbMDzNMVrYX&#10;DR874LsTT9uMt7/aaytfbVe+5c0Ge+5w2SN0yPK5sn0DL/apzR6moKsSy5bW66ddrwcrP8HkkvMT&#10;7fywNMldvQM7+TVCcU825OxY7TB6vY7L+uHB46TN5KQZw5fP2rTxGSrL74H6Ylcsfa7oQ3gvv+Yd&#10;QdPAyZx4gnhOmn7Ne7aaFNMZ+xrknOBcv3EnOK8EOZ2nrhNch1g31/44dhczBAJQpQG0B1N1fV/B&#10;cWokCkq4M5sxLMD2dcQxnMne9YRp4Er38TpIJODXmJHLiXLr8lX2ObRA8dZE9Jxc+T22L3PSJdn/&#10;kgvE5RkKnyps0pM48hxnvOurvDLpDE0yXYvVaX9/AnZfQb22wKeT8dgcXu2QCd6+Fgt/dZ0QZbsT&#10;sA8H+JEUXcVJjxPn3n0anXZytosGi3/cVruIiXc5KUOjv5WShWB2VuaCdU7QYjeT+q9jKzbe32To&#10;4kbgyNlXgn1hESV2DG+47pwH//u8CtokX0AqKy9La/dBwwXmakKfIyQ77AnFhfdo0+7DppUtuODw&#10;Uud/yiTntSt+fKWYKMBxkugkl/3AeU3bXnRH75qApE1nHNnxHw49Web3TkDE4qgBlg0lkBkQ8I3f&#10;87c6lcIhJMFpb+I5+mjvHTYhCk+B62/QJMWTLVO/xR2kAFTR+QW/IVLQWGxRPrld3No1UJUjtOlN&#10;v29/Pwtm9UmOuy3vsa9+ZhDsCZ8BL39suAYkH83U0WXyFbuHvklYysqAdnUPxtZNe8Gur4Bdhf/A&#10;doLXReGR+z2+6B37gcH7dbEouQW88qRvkro6b31P5EJ3ZVy8PV56z21liQx85uJqslOMkj7lbsKw&#10;FVl9FXkPbjsvDXYp7uYfT5sFzyLbxhTYOcGZE+a3ybkmN3tCwUZ81X4kRxgca6fxgYVDC9byzddZ&#10;vOLTEAh98RZ5CZDS2D9xZ7Hptd57bLv7tw3HX9tGFm0bH+qf9LtQEp5r4wpAjOjOJtcTLsGrXql7&#10;Fr9hvvTx6GSPD45smye0NYaOfQobJt0ex68u6Fef2BZ9cqxtpm3zyPQDfWLhbZfObCfmirdwxx54&#10;04lcFisvW4Qvv1e27D/fIoEmHB++9ITFx8ol09GNXJXBtv8jc2MmtBT8Nr96RbTfZV087ZN/J04m&#10;jmZxRJuyeoN7FvV0W9tc8kdnerb9+BWuhTeltsnY1pxClly09ppzN62RG6w8NrCJK/kw+r2JzRT8&#10;PGFlEopWvlrXm9MaK+zvFZUFL1wPMhZUpjT84Q/fIvlBnKyutviAWVlQ89RxF1tKe2CGi++RzwJq&#10;x172yYf95WQ+KP8sotqfJwtHSDrjV9vEBs+iHm0btPUFPvxcGb6z4Gnfwpnt6rQXQu4FJjxGXnSH&#10;57191tlHa+vskm2qhoa4WNoDF5j6b/RY+h2HqRJ87WzloCcYumGI9gnQtFt4M9mfsUMe9xlZyOOv&#10;4RbeMRS2nyyzoP0hzJ7YPBG3/z7rkl5bos1s+YURUtYWjivXGKb7BcjX1M/R7M+4tLz6BpYDl0fk&#10;u3BSmx4dD6sSWB7GdDwTZUOYPSPoecD55h8YT/j+khuEFPNeNx34sO/qMUTmW11PlI8Pjb/mgvMZ&#10;nz1l6iuYj96lJx5c4NKV8/e3H09OP0zoZlzjQPrEgadlNq9l8oRR8+hxxODoz2Io89fosnUoFD8k&#10;o10J6j/7czrsBra5JK1iw0+o0Fe/bP6kXP5jqpSZn04eMO4NTU2dfwVnab2WGx9/fT3Ymee1LjIY&#10;v6f/k2fm/c+5D7jJ6171nzyZp9SXvvOJ+jpPLsrhlVnO4f/8Kfb5DewveRIDLp5volRfzZq8Y85t&#10;36toGw/RpReAfwzeF8Za88bEGV376uPMY0KDXOQTt37fTuHPqJXitZkzHs75wy/Jv38ojrxEBsU5&#10;jHMV230Fs1hRvJIW/Xma7MvrCeJURY/YoXnj9KswnfnRxD+fNPdE37UXWuZtXnVKH+cZ9Uv4sd3X&#10;77/Oy6j8zEXsl5zvqd8dm8hyx8wskMKx0OLcy/bb389vwOOnzdail3P95q0xTHUiS+Fiq/52eeK0&#10;T8aySfAskGYndKZvqvNELTyftV8NdXB+/un7Hm4cdhGIKWMvMcWu/EYMMa7wF1v97W/fNw7wWfzq&#10;EDkyMleeb3IeqX/0TU1xd+PWeUTWML58n6cXovOPiTVPunoaFC02Fl8+jsmOrpjY82GvdvfUcN+g&#10;0Xww8oldRZ748u3cIIUG/NYfW6CpuIBbmU/8tB9HN1dGwOyiWC9cJ3bZY8+XzY2//fbbwE1ewGdy&#10;X/pT+Q1PxgRjuN5cMv6YNypM7pjxCo1n+ad/+kMvcrGNeZELXl9l7g7OVr2bXPiCfZTxxZyDLa3V&#10;1zHV118TXhbHxh7aZ/x0Y9vTZu2gmst7F+PRLb1uhwbZxL65nZ9Iqe9yodObhnaONHgTz+LS+kVz&#10;TEjog+wOVj4YWPazP35ZffYJ6YGZ+VBjrLBe0X/H/2tcusBbv81TravnxNpXX/HvbZuFna24is29&#10;qu7QWtiZwySMEsvb1p183biiScy89Lm+10XdtP30Km6Xv2r5jB+sCS7f1Wd5WR9JWo0t5Vj96O4L&#10;YNhc3u5vqOf4q6/GDyPTM57Gz4Yi9pWPd/F38s3YEU0y4KX951+mT6/O2lukqvzpP+KDr5svj793&#10;HqotnAGH8MF9bMiOX3pSas3z823ycHzmt2Rfl7W3LT7i/U0vNJ/++kC5fmKvAmTsPMSMeeww/Mcm&#10;64OJ372gPgjL0xG4/TzrD+kXm13LauXR6Qmgz0+8xx9LN3Lxq/rmy1MPb/kujS/zFgF+4EO2lo9X&#10;pm5zrNh/uqC6hm5v0lm+tmCLMThv069LR4yjFZhnMVaWtvYUObJzF7Rq3xODB28vyslX5vvkgP98&#10;Or6SHnryO532ZrPmtLRV12yrR/jutkLkqzLjeehs/eut5iPaNH0EZ2W0vT7Rzf5exJ51neGrXmHN&#10;nTOmRUXL2Gv2gZYm6DlYoG53PHyqIQds2fFtj23bf9KFkl4eJXOB2HHOe8TE8Cv98BV78lHnUycC&#10;0EnPftD4cFeM1pdyU3IAnatP+Ots8xMttJ/xjN/Eas/Loob4FustkYEJoBrCxQH6SmlWxtv3aDU+&#10;YpyJ/dsu4BdXf+5Fd7I1r53zp+A3Tg79MrKfP2XzLYHo9oRd+lsHvn4ldeS56o8PWpd4f5aFWfh7&#10;vD46Rw5zVrqFbEt1yYF1EW9K+SbzKLI8C7v1JiRBs3hk2gPAUHxeiqTlP1TMpZTG5EPXJUL2ype2&#10;GROxvJmu/9cG1TXIvQ7Qm3ETl/JE/tZeN+3sJX5a6JoiXDKKRJ4ezlfsQwYg4n1yZKAODJx9jfP0&#10;jwfub+xaK1bWB9UjgX9MMfm77cenfHXUf+LoE1vIIHbXXlvfbXW5aelHo1usemwATp22J90XdM5B&#10;zxFi38F1vnAbjhwrI6tqe17cfvL7GG11c67/qdZMbTJ+8UnHr16cj3HyL69dMRz07Rs9f6sNxsLW&#10;T0+KoPQwih3UvY6B4yrE0pZ4wOg3yj+i45LYvMH5a7c3//f/+X+FHYb5nCSisZ8ko58ywdWO0TOx&#10;L9E9aWsyK94QX8E6gRAwSRQNmmOESRo5GYvWyx8OvhKbiVGTS2Ry556LCZK/V3b9PZMScH4f2J09&#10;YBme/Ps7tSYe8L7PiYsgEmybcMk+/CeY9j3x6vZJXDThWzCV1LbjV77osifeXRBo0o7cAvJ4e/XX&#10;mQ2ye7fp4u9J3r4C1IVWMnYykQmjYyeg+Po0KcRSnIhGvuoCd0B/+20upnainUnhsRc52AvvA1r4&#10;HNaXTdQ5ICfbVZ/goD0y4zu/QbkTP8dOtCVF+2hsQcfCN35kYTsXb386r1BbuBfboHuFmgJ/da2t&#10;0Us9LdGc2Bx/1ZdnIg937JNOlbq9cKAezfW5/a177psMujhiAudkV+ld17HFnvD2yQB9IXHntW8m&#10;5aNjTpQjoJOb9pPwMICTV8d3cugVa06sK0t4SVo/Z0HHCQlb/8g+J6eB6ef0N7LoH/X35NS+gnAT&#10;UuPy6HXFBaSU1VHiEgvTB0JEMJTPMCUjG03/mJhiC/Gqb1sAwr92hHtKL2jHpJ3ghR4fuNnjffSq&#10;/yrD77KA+YdFuWQaz061WCPfU/4dBNHpHVKVd/w3sujLwTi2YSM4fGBLV1s6/D4ngCZ5fFYf4JWP&#10;4lj/s1Xn9734FY8uELBBZNA3ht/BS5341xbkLlzSIL20fUIM5NUKpdl+G5jaJjhdOEocsLfYc0OE&#10;/rcTlck3ocvm9Ij/Wtb2oUVe/BXwaO5rtOE1Xtr64dfTzmLxx/zGoLrVb+MEzdYnD/0+fZS8jaWQ&#10;/CqTOv1bfvEbU/SYxZNZRNEH3RhigU0MyR+l/5Bt9RJf+hlf98Ts+IYOji2w26KpDpxPfZZjxTE+&#10;6iaWJ560/ZhX4G5O2FwAvskl7RaR8N87VV2YJPfCojn6TT988iYP+SzUyU9/+cuf649//ud/vn67&#10;V/9S2LL/D5nRAjsLb/dr/9YO6BsDTC7WRmiRrTDxn/wphtCgJ//J0Ss3XfwOrldZogHPlr0sjsAj&#10;x37WLmRVyICfrfKE049r8/AUL/av9oOrb8rL8PHEW5kYye+rRVb04cq/f8srT8X0N7Hp1337xbSR&#10;Cz8Frf3A6zgU8ejmuDEXmnRXN/OCibHFQyeg8dO3nSPwo5wsTvWt7777rr794QfzH/FlkXlihc02&#10;3kjUfhK8Legec7WqE9XIwzdrs72xDl2FXLu992cBiE2nLb9MkXHFmOoCxB/+8E99RWx1Cv8Zpwt6&#10;fVnAk7/YQSH3BP/4dWlfHaJQ8/VSj7H5NrOz8owNtCd/zYVhOWN1Aa/P9yJC8OaizOSUEvrEFzZs&#10;BB+tueA8T56iZ6yu/g+D06n8grMTfHQUY/OziA1l5RTHClsqC/88Nq4sDwt15GtuDA47i/kQgBx9&#10;52J/iX3kqxcAI9NTjpWh/I98H0FNlfxgsX7Ggc7bTqysmjuuwN/+0/0D4AnYvUg5JzHRIeNR5xYd&#10;e9iB74J9cPSRzhfSr/uETOL6ioMzT6E7+Pot+OxX24S2+ZR9uns9q0VSfvQhyy7O0u+bMz8ks36k&#10;sL1cYUzvOJ24U6cdPxcs/vSnP6UP//V3f/zXPzYm+XfnCT+6iJi+DP5nC+yPMjKnv5M/n81XdJ6y&#10;24mjH1wgyTmG/KHIqd9++4e+Kli/Y58tzzhdH7swIXb85hzecqU6/ZuNfvjhb8eO2oeS0GxOyY6c&#10;NDE+fuqCfeqrb/DZRbni+7S1Ll/yMD/w337wdf7k4q6bbW03l868JfPsnB+NDrlQlDETLlt1sTs8&#10;+ju68V/zW47JSAY6qut8LLI5ZrO9EQxMx7HQU7SbZ9Cz87jsN98zRmD1MzzFLhndvFtZkqPZnhw1&#10;QeDtdzwKbXR9XGRe22z/cdybEuMLOdsYbvyEa77ivAYuef7y579UjqXNdpfcYWz+Cb/xGpnQcKG7&#10;MImv3+cVxWOPPJGW49p0QyxAxnb6XE+pRt/pm8k56Vfif3WJRqXry5ikiKM5XzO28fHI91POQcx5&#10;vs0YohxzF2/tod6+GGJjdJSlY87373/69/bniY9ZjBfPz7hbGh2Xg/PVlznnC919PbWfURAfeLjg&#10;Ko7gzHnpjCFPmdDuOUJ88FCZ0i3sg9fCwO1ftmTvcfbBy0V8w0fs2HPInAPUv9Fjx2zbzg0Dz4bN&#10;PVfeCfUT3wSQyytj5BTX9Fl77HkFOWqz5D7FmLLzCnz+kByyNyeoFwdkvGyTOBOj9BI/9NUH6EY+&#10;83M319CDrIunb1GdrdWDnfwz8wJ5ZWxUsUr7bpcv5twFjIIWN3Tsj54WfcmwF/rEDN2s38jv5Pj+&#10;++8ql7kX3Z5jK1pojvxzXrGxd/WP8PW7rtZ6/uVf/7W8ew6ePrrnk/oh3cgiRvQNtlD4ku/FL/+/&#10;LgunnvzooIfUcxxEmz34tnku8Oyy5zroOJ+cWNAnRobxUTwXfD4d+pvvRhq8tKMBb/sUPmsjkPrI&#10;61L/UfDQH1u6WKd/zfoNuepLjD5TZm5wA+BNpv2wyx1757wkfYHM6vGo/+J3ZeTFU/7M/C39Y3Q0&#10;TvFP+n1o7vmkmLbGBgYtNllbg/nLX79rnX7g/yrj6owH5+JNGtBQdmtf319bLG3+AuO4NuLTxIwY&#10;apyfGN9zhYvm4TmmH2H2J1jw4BcyK8ZVa43yA14bG9rw3Rh6PsFNR3mGfD8lTxoTF79j19FPf+qa&#10;SrZgnwXt+zOyaJ+539hm7bNb8Mput37kTn/ftgMXYsm9d6y3PbovX3ilka0c9jzufuhddRinLO7F&#10;a6rL5+y+2IzEoZNatNangBpf5Mln5lf6+fgcbPtPdOGD6fe3zdDZDxxyiRFw5SMP529zxsLqAyvD&#10;4jCXfBvE4pBtj9kPjtIYPLaVX8VgEl1hx34BQiMfBf18zbZNG5jTRq/GVzzX9aOCr8XGXkiJSXBb&#10;jggX3XBIDI6MeJdvgPuKaPzz933mxfCsEz3X3eQzPMRdeWXb9erwvC6mxyrmWrN+l3EkMM/S8SAV&#10;qsU/KyrlXP+a7+2cM62PvtD+kbZ9QnBt1+0xF3rr19KNIj2fytYYbyznU3qLGbidmx051fv7XDEe&#10;49PYkOcP7spTGugcHkurvBhuy2MXy8W7mg/sUz9tM4cfqOXZo0Nv5pe33fe8Y3WD3/kWf+bTUlkn&#10;Vy/NhZ/2kc9+Y7mVE3crd+32GdOBU/D+bFkaAWPnp91mvrRj1viPPNZmBO3OH9aHfGPOjI487hzI&#10;/kdlffB76o4G+vqxGDJPEpboPAuaCanEv/n7rJuR3TjkXEOnca5nDvm5ctnp6f8gbL7/HK42/n7C&#10;vva/OdizPNvV6xfKxgE1n7ruOQV9nmW76kGfpvgEfWX12nF5+s+sL128Arfzwd7ol3mcMg9oTJ97&#10;wbf0Y3c2xibHm4OX3/qlhHwFZmmszPRbGZpzAtOxXy4Fr0Rf8PoX2q/9KheuSRZlccGvPD1vShwt&#10;nzm/RTf0Q2Nz7sK/lj/PZxKWUY7QCdCEWRV4fYUfkVXsIrjCdLu6jTPRxRDsfpzI6gSbMCmVVJFI&#10;kWTGOHDw0UGckJkAOgHq4mLqDUo6nxOlH7NQ+zavvXyTOxDhzEdimZPIGnZlHPH6XfkjixPhMKp8&#10;OwnTli536QqBvM+TvLHbnLB3QE3QMHb5x7M74G8HWP034XbglQxEAZvnLk/nImRoXXLQz29HhxV7&#10;bclmS8/FX3cr70mUVyOZFCzfGKKwS4OJa9tzt48EsnbLTgMym9pevRM2tHwuuENsk3/tEsI8qIvV&#10;ttmCJ/MnS5p6AfwBAhevpTELdaNvvPBRUmD5Q8Gz9jv7T7m1LQwcH5M4d/dZrHOCqjyTqhNUFynA&#10;otsn0fNUVydGkVuH68WwxBBaYpvMHUjiS5M3k52ZLE4yJcZlS0ZLWdnm6P5Gj2r7qgp6dvJ0+ivT&#10;bVKEFTFD6/bBDmLs0MYDFCsHbmJFFbqSxhYDHB3HTqk99tJO1uE5kx9t4q9vD8DnUSr/4/i1nlef&#10;oeTRacHrO/3jFLLgNX0v+7GrV0D+eniOrSifSDFQ5O7c+iJwI/Pga6scObSAzq8u0Op7b+QS9Krj&#10;MJ6MGGCGPUWdwveVK/v0z1JPc+ngjOzaO/Rk4LaP95zQZ2GEneUO8qZUO3r+RgFCnOsO9siMtr9n&#10;YZOtt91SGfLIYxck1feffIF4wPFrbaV6gJZE6V4Hjx3wDdtsr9wYuo3BwGlfO1gEcEyOToazr8+p&#10;A28CbnvBJ5/x1/Zx/czg54QJzLV4TJ8c68uLC2dprrg7AFuYoPqe8GlfGezDdbwTzr2ouTqB6VPs&#10;tpFZgXP547X+aYFLV4tALiDYdzOK362biyF5Ajd16Cz/iy4fNUzHTi4UszV7+Cjod9xko2MfdWuP&#10;tTNY7dMFNyGpDY3EpSft4fnQzWfy2zkZjRx9YujAe0ppY6U2QzvFPj1238X3pzzo7oIQv21b4SPc&#10;6/lI6/XZ6E3/7ctzccjFiBnD13b0Xpor119zkUgMTtvEuoUV7fJAx+uMzbrn4IortuAT9ommp+9W&#10;sX4dG94Vo3tHSGnLgnBscfrmA6xwK1tmMW0iG9vI5Xqhzy78GV+EwhSyXAet8spYjmUDbdM+MPjc&#10;Zeqe+EgtzLN+6p64QwVM5yHNcxMv4uTG1R79H/Fw8//8Hp43HX3s5PCDtu0r75Paqrl8t21knbzb&#10;/TTc5ht7TOtizHZjSH8R56N3IOmfmDlKpnlkfsr9gtLDhAvTeHsB9I8dkN84OHPpI3vqNheg8rTN&#10;7u/C5LQPr/UhmIWblpffcuHEJNWHZ/PjwYNrfBR/aIJYOJS0zxxDDB/81M04XIj04bsvmaexz5yU&#10;3carzQO+c2ecvm0O9eYaNyG6UJw5udyYvt4T/MCjlSitHJMj5Hh8T7/O24DuJ9fGz9rWJtUv9N/l&#10;IpqLNS64dPxJbDp38fQK+2557Vs2Wf9o81c/ktXF7eSJ5lk2Cb3ly1ZvM7cB6/Msr4+3De7aWF1z&#10;VvLPk6Z21NTJTUmDAQR965zG2vmXN5k75M84aAy1EDh5zY1cdB57lX5wfjryO+5H3yjl0Gar6KuQ&#10;QLv+rdivX/nOPC4x10LW2AzfXcgp/PGzCx1ulPn9F7+PM+Xq5Tbo+43+lsqF37HLe29cs0ExAABA&#10;AElEQVT7Cb3yDZh6Y/VejFbvLSnKC9vqh5FN6fjdHJicJX8ff9m4EIx9+UWvypJw3zihq7gar8QW&#10;+RMP4Ny40JxujGKLi65945b8q0/IlW6gTqw0NU28v3mbm/jyJHUFiJxRZUrFvm2isvMrtj+2wneL&#10;eUrn2qkQr2tDfVJuMM9d+TbGU7Ho1eF9/PRL6pb+9ueoW9sX/0QLG5TH2iuUwC9ttlRal7tzwa5t&#10;2pCvldHxT/mJhbWpY7rAXZg9P9ammLO8T6zqj/DQvngROOXSN22TV+S5oZsM8btf3rkgmt85/uqb&#10;3/35z/+etpnjGuPpQQZ4vengl8y1ju21gVnZLPDME14ndsp758zhFFh5b8bK4VFZQz9N5cE/6rwK&#10;FU/nqeiLGbnMTTSzljG6LW9b5Wzs9Xi/Fm7mcTsfniATM2s3sl3+YdMQRFOe9tDlxhobvc9c5imL&#10;GwfckL0yuFip1P4nXlYefah8Enp41tapW/oL93q7frvPhcfW5RH/ugDHZjPXvPvF2jEREx5yGLuO&#10;beHOa9ZPX83xFnYDu/TxnbJb+onTOa5OAVh/gO1+ms8Sz6DnW1yBZ0v2UMTx58r8hNvALtz6ls/l&#10;2NFVfkOL/PrPnLOktjz3wu/MY9ldv5yYW7qRuLC3DeamUHnQhaAdS8WAPKzgE82gVif67dihfe2z&#10;+2irq41SuTe/kWf9A5bfza0XTt2WJ03+gdvy0kyh4Q0/f4h99NOxM1yfd1l5/d3PefDgvKL7yWfk&#10;G7iv8jMDO5Z1QRd+ZPPRj65YyfH0spXy7jtR4qrEZ59yDcRV/3pn5RTX1KpMD6DSyfHmIzy6CH1g&#10;G5+R6e+5wN6xKO3W2GKUUkEvREt39J1+hY6fUajEYE5ZDboFs/jZ/48WsjsXeNt+pk+Mv9FB9/lR&#10;V13htA8Pv80La1ttLfCPSOoG5+U8q7jgYouxI91rjqHx+J63M91jUtfY+jT52Eb/XVugq6CJIN7W&#10;yEM5+2NfbfMzKYO/r4svTrHni032Qu62ITuxfhR88AKj1re3iyjkGl0nXjeX4R/tA0DG0b0Ij6/q&#10;lGNzw+Uvpq56+oVE4yx0MopVZyTAPGXf7pmGi0NpPsIfjrrSX7Ao9OQ3bdt4t6m/4KL/7lfHi+Ps&#10;jJXuyr1Zf3XclosG2myVsvLZFj7yoffErSyeSsr/E37p/ke3I8fE1Wvc6nKHwuvmf+h49VxZK39j&#10;Y+z71O1J8FP1Txj76BWWSY5dts4bOWYdlrEGU9v+bm/306dsWxIv+hN65vLOfTru8/n5A/f0yYU7&#10;FIYWn/pcY/tpXJjQalc+cPrQnE/AmfG0MvzG0+/IkatlN6uL/pJyXYDt0W9/7XhLfnoawzvWn6dj&#10;1ZJ95WSfLcWN7bZImdVzKx7bT9WjMTyHzvyecAiFLnr0Jdvi9xT26Ly4AYg9wb4cMYuTtp4/HRxr&#10;DluWJvwtO67vse0zNvcmzSft2uEgXL49fLkrs/a0is1Zrz6g1W33VxY6f7KE5spi21gM/Z3ysdUX&#10;TcBncMgI3oExWfczNEf5tUFPLgJd4gcLs/q5XzcpDBWdp4LN4dQlkPBXDM46puLCqLsMGBoPJzWd&#10;tKXzoNGToFjDReBE3cFJfWhZVNhJYxseXzpvSyKEDfZEtQMW2vnDd04I58SsE5hDg4z4qxvDjjIm&#10;QS5Yu7BMZnfz7wleT1KPU/bCB3KdjJTeIb6bw8Ph0757rO6br3/fRKTOZIzVFta2k8VsXxRyH9r9&#10;HSO6pqPOZGUg1z4WMOgokFuCp+xg3jt+41fHPUm7+0vts7IU6SNfeCqVlbz58MHi9SQ7PMmzJyu1&#10;40dobTw0ttJe/0Tu1oePrc/Stp2LRzlJTuzgq0zdXIjqBLhytalfqzvZ+S7mq+61X3zO7/iAm2Qi&#10;aeM99T0hOPF9Ux15xR1cpfBmL+F/lbTNpKmQia+5aL3wtk9wPtmK6lt5VxYTqCRwf8cP5RMCPUk8&#10;etMhwlBziv3qMjJvdSf60tRDgI8OMI/2QF/8XcxV4v3ajtwzwZ34WD62FkUUJ0ee3MWT/Td21pfX&#10;wmLaK9/JEXDZuflB7ujCmlyQPMNGKU891ifqn/uOydkSPLLHqOP7xNOetFUecLWdSXhiJ5p/nTu8&#10;Np6GyP19WfzQr//SfEdD5E9+YUNtDzE+kHHbqUb+LpRlu/lx4hTxQ+uIMbk4eu37O9UfHS6GB/aF&#10;vaIbW+7J+PBfydl39i2oyVsmVmSxoKDP6SNs5hVv60ty+2hrX8u+p74tcilyGVgwK4v4FitLz6KW&#10;jwJOmUWJyTn22VNh/ydvPH1aAqJt+S0sfB8Fz5YDuzKVb+pMSL0pYBaJE7uxfRenTPKODBfP4zf0&#10;tK0c4n8nFD/ndZpooU9Hi1OKWEtkX3KpIwsaYK9P9FUqX/dgBUYOyv/oq69NI/zVkZ0rMr3yt7ZZ&#10;eZbH0odHhst+x2eeCERnbQV+99n4edz99jV+CC0y+D9+Kf1Th79jH/uVPfJ7WtB8pBP6wIpHxXjj&#10;6TD+cWPMTgrB/ZJXcabnREz9Z8aXy2ahrZxN91kx0h07x2bsno88rv8uru3s2x7UbFZuek3sahwn&#10;qFPAbHnuq1v69hvf0dN85+Z34y8vsPbXT46VpUU+ucG49izLm1xs9uuvc/PU+gRfOXL0O33pSeAT&#10;+0sXHlUdWxxRyOR4ZVsS+tPwGVmf9Wgo3pwQat33tXyuivj4NY0uxEc3sC5Qdg58xZ84TN8qnrw5&#10;/rnp3XteHaVvlt7OR9PcOUW218WuG+WDPRc1w+wulWPinGqbgm6Apw/HbtqmL88ce2V64thf2+xW&#10;HTzHu11TqvPRX8Kx1eTZwldBvWjOsXyrXwwuWPE3+W1iXkzN3GPizpgx/pfjk0vTX9nPWyq+zbxg&#10;nrTJuUDoWDimWy/c5eRfTMLdk8jnU7hOuPHqPCj7W/gEzha+d5HDYvGd9zN+JRfr319/Pf5/oFz+&#10;7djK/2x1/IYu+nviTF7H81lHz1y4C7nwYt19PfnGjrhevJX1ueWL2jK+IecXLhCSQ0PKnn/t02Nb&#10;H0k0dvENnDw5OXLyyTPe8VfQ6kWsY7vSOvz3nEr87NMYcN7n53fgtz5zzc55g59Kgtde6JhfNtec&#10;PNi5Q+B6MTKyNt+Jp9NJVg88FPQrw9Gdfo0RObsyjk085by4cnftEHw3GFROMvokH4DzR669eVRd&#10;f1JjTFIYtlobVZjH18bZ0u42tF34de7InmT3lgyFL8sjN990LJN/8/nb93kCJ9u9UXBZfNmnvkd2&#10;da/l2ON9sn3x1gb1S/j3ad40Pn3cWE6/1yd+ym9/j2yTaxZ/6U3/HqNoay4MHv3xUMfWTzyyPT/1&#10;f+wNzvnC4qnfPonf+mx1S0Uvsu55pVhuvOj7FgvhhFd5Owz8U15jMV5bVsaVF3+f5WdfjDh2k5p+&#10;Y/7hQo4PeguL7v4msrqZrw+nHqed1eb8iO/Ne/Yib+RXkaIf6DvK0t75IhgfOZRsM+/OW5QaW/DF&#10;vDnHbQdrL2wEXqHHlPGdG5WxXv5uzFPYbdZjXLiat0KRzauDF5bvo2jljBtdbc/h3EREjlCtLl6L&#10;7GabrzL+e807fPLseRR92a/6RvWLvl55dCaT/c1zjj9WFvd129R/Psfiv5/F/xQ97QE/cpN9MN7m&#10;NeNb4MrRCls59lm/qt992yev7seE8nnfWndwzZc/V7YvgVlew2N0U2cMtOWj9p+IuL8jvuOXtvUR&#10;2AkfTyXvAvGtz/DBUf5On8icYOqmb7uxquf1ofMsYMiCD36aa8c1JuCXKInFk78TL8Z/8aAfsRNd&#10;PFnesfXMc/Eg17OIu6BftgezsWhuoPiZAnZ7+iVHo0fax6Zj48Gfue2+oULd8C656miPLXLQY3Ir&#10;03/DL0Lt+cXSD6PCrBz6pUKr0j98tl1bMYK3/LWtBdh6+9rWoTUPoUQe/GqPO0aedNb/T/l2H73N&#10;sXO+NLkWfrNBtr9VPvTW2Loyv5Dr9K3UrXxoW78hR3XmZCUwE+fm/4nf6Cg/B7NjrfEWPB7zGcug&#10;69OLrmefXh+UtKFZPU9Ot49Wzy20p6hrTs3PdEzcT7381xsde+P2xLd47M1C/JGyNn5r/pK/yZnT&#10;BtbHHz+u7tHmBa4DMhQrdPtnfCtUvrLjFarKfaG5hx98rTwaSvPI2XHv1KmfcWBivDeE1hZu/A/3&#10;gwMuVJCKzvELXY4+6p5zq4VTP/QHz7HCBv3H299pNld470K2+tNWuPC5zsfAXsawe8u4sk6ueknj&#10;qgvBxhcRDuP6gp79n3luBT1fzQGHL5zlo/nafyXXE//1fueoXbv+UHawK1d5HRnXR69pfeyYTVuu&#10;TXb8s+kr+V/gP+z6ov7VwaXzqV9+pX2c03yZKyfGGvXsf9n5Fb2VS/XSbt3qkfryiA7ad3/JmFfW&#10;R41VuXNaVi5HnvCd8ctWi344a5Z7bO3A+d9vFecJW+D+R8vOFaPMoB4aT923CUDnt5kDuhJFvhfn&#10;dMfe4Bb/fWCV6rhzkeBtDF1PlQPCKG0rExjta0MgStyX/j5j4Vht6ve7tMP2i9iZ75fXttuufGhd&#10;5eju+Ma58zcdpm22H8Ot7NGDzPLBzJ12bBw8FNmPFZfGU0d4nR+T4/BkF/7V9uJm53VO7ZbWHG8c&#10;gP3CCUSVdfKaxv4tUhhIAGVS2e5et4H4awJxJ6XorOGyc++HjvpN5pmupGaKuh6Fj9JFEYNIWMHx&#10;27JO0L/Kq+D6tEv2Oc0rgPZ1zUOJU9JR0OmdiBOMX6TuddnJs/pJcDPBhO+10oIHb/SfiyJsswYf&#10;sjlaDxU+J+YmepGP/EP/ODV67Eml+rVT74zMHELSqR0RTtTWvqkzQapOq8cSDg0wZNqT0m7Dx120&#10;2rbUjo/jwRM8zrF2Ap7j8Jtus5g5wcsJ6soTopjGX8d/pbkL+S4MRJ7wX906uSnMTe/1ngs/T1m3&#10;fWlsMtZjDLqfKnyqiB8x8yxo+ZhAbcGzfLNlt52sdaIZ2PkNLXc/mlzcryXskyQ56RSDylIs/fQl&#10;dPikEyiv4HqefIcufLgWJpVLvx7dX5vkWhM85Wy676s6nPjDn2del52Mqh/f3H2LnFc5fipNlEyY&#10;0pfGZkfL9snBwE/ZC5zw1KDJZh8th4e22v4B5HgW4x+V4cGa/Y00JANTPnjnQ4bRafSearF/06hd&#10;4LV/TaJVxwfV7dAZeeBGD4RSzuax/2F9T6YTlys73tUlA3ZPIJ1ALKGL7sg4euGH1/Sb5shUwMFt&#10;88vIN7RbT6fAND8/9B254Q6N5o5UDl18Rgdw7e9nYvF0WXkduL7S+23yGn7hYzTopCK/+2dR8cZ7&#10;CBFccZ6HhGpjsfQud60q4h19H7JcJ6CIp7QfnpNSsBN/R+/AB/MFDe1vz6KRXLp2Yjz05TcnyU4E&#10;tPNJeQQPb/CViSL+jxz67e7b7j4Za8PQX9l3sRIdJ6xgtZm8q9t8Ca+fkxPQIh94T/2SrbLk2NMf&#10;73+MDLFdcRoNt3xwlR/zG4mrDzi0XAi3MI2WxeAff/xraTgmF/hdmHCBdgtcf/63dOE+dMUPvIgY&#10;WsdPOd4i3p7jG1il9A5Q6YdH622PDcGSnf5rA3XmJvuE1eKA22J/Fwj2Ijo56IgOHb3+mg5tP3xK&#10;234+s8AysWns8CSzm7bI5qayt+9i3/bNxPMIEdomjo70v+zbK+3RmYiDE506l0j76d/kkzN7wp19&#10;Y9Wt0+j2UDG6hK+x7dygNbYSB3wwN0nc+GMZx2yt8LnjrZPT1w9bf7CyueN88Xc7MPstHkIzcfxr&#10;fwdH/fDrXnijTT7yz2ubFxfcredNf+oWKuhXqf53qLV+dJi5oIonPPpH/Rf1OxYnWR/auz2HpfNg&#10;fOiurnRSzEPQn5MA/pn8PzLxy4MG3z3Lsy31SIJ4yrtytu9nkeFzZS9erGyC8dcQqyz8Gdla8A0j&#10;cNp2y1b2xWd/bzDAZHmbGy+H5sbOkfWoM23qxO/wwanNIWCcMBXXjsdpmfYcKcYFtvLWjfkNQbQm&#10;XseW5FRHtpH7TeNthACj/zfHZ95trux3INmUTF3QrW5i8dix8gx/+Jvf1LyOMzo+YxfdPNzUPDc2&#10;w4d97vmg45H97YvXVw/H4IM/sgzusW/kvS7ocsAp+JdvvvbJCvE35yWeMJ0T7cZK6KKpNC8lt9xl&#10;26b/t758jl1SQW7Otx3Z5PsZk7rl0FOwKUx4sD+dJufmhrbmR/4d2rVHPN/fyjr0w6V8Os+kT+P0&#10;lhdNuePXXARS5NOZ66zvR154FlSgR8P4OcARztOBfqO1N8gl324Z39w6PuvXdvUPe+fzZZ7A6o1l&#10;Br6ULgijH57OC1wAG7ONzXbBgw3Io31fp433nb9n3nHxlycie2NwK7PdC7Bj6/GhffabC72RiwAp&#10;bLA20u/x0ye+eDMXIfDuW37I3xw2MpReYC/9076F3dFZulf9ia3nAv7iL4wtnvVNaGr3xz/29T1j&#10;ta06C3BfvXNDZOYpFpCS+yYuQmhU5OTKQyY0bBv7aZALG4upH5+l7/jL8VWeu6cePv3gmCPaJxPa&#10;LuCzs9hWaovIJ++Isb/nJ1RafwSsfq25v9hAMR9xg9sPb/KTHd/9lN8fz8+/hHd1OHqYQ4Hfz1Kp&#10;7SJvt0cnMcA+gz99yL5c9/59bqQMshsEGW1sdc+n77F55qtDf3Jtn76FdWzN+MtD3LCFY+X19ssv&#10;t548sV/ml2yFvhtwJkfMPHQvHj9pDFmxPX7NYsYVQ2wC1sVftBUX6tQtjdVjz+/YZ/SYWPDbfT9n&#10;jDCOlMbJxSWWr9f9r+Or6WCI4LFbnRXt73ODxfCc9rkQQ3e2Gd/YNx75bBmZ5wLFhAc5Bef4Ctzw&#10;W4zZrnzVC4y4O2Q3zobOyPzERq9xnhhXHOtzyuK83r/lufPDXTc06Eke9rQdgfTd8f/QHB7zxPrk&#10;BXTusnovnRl3xJOLXPPU79ws6/htbuDyemdj/OqPX+3KKszCX6fvhfrF6qkr+4GzdDIxMbFdOuo/&#10;UZaX5qVXOg94x+J/X0/e9jd+2mH6gpudg3xjkPcci1/wcOlnrMld0oUF07nO6Q8q1cHZfVv4vYCe&#10;tplHrY0L1i944Bp59sEeXNtdk6zsB41VKmdgN+ZCZGAPLlA8v+5vtIdS/4c/2eH7yP+vS2mfSmP7&#10;HpdXcDqnFW/Rn4xbFu55PPG4Ndkevp1rRWaFbt2zzad0Dlzna9k/gAN78NTRcZ6odZ6TOUHarFfD&#10;W9uIlTqxRM7Xo/1ZvfvL4ml3cvVv5QmwVyuz/QelciQ30qzNM+bvPHhkurFmzFhrwspf+/TkJfqo&#10;m2Hw5keUdrHATuxM28q9fFbk8s/B6FF3dP+WZPaKj3bsC5eK1uWb9+C/8P3IvTyHgrrjy6SIvQCt&#10;rRFXGdB9KS8dV+YyDRz9yKt+zvnG72CVi8Y5vjahDc//s2ycip1Y9Nl07a8cm+8XZ8gNwavuYK1s&#10;T7kWZrcPBtfuZ3fY3bg1qk7fCAJ6qzd8+8v/s/ReNx6619oRVqV1Gp7wDzvWrviuYE+4537N/0B8&#10;tmVfftRP55rNzDfxdw4wOdZ4dhc+U6qruEpMEuFpiwKEZWV71UZu9WL5XeYge75QnHylG7Usvc0h&#10;e7xwS/sDvy7A2fYGgrNfnLO/fCL4K4xPH+oHzun8HvHkzxF2z79gkqc20m9erV08+a8++ndLxLCm&#10;9rz4XXrTen+HbgsfHVy6kO1Z2rfMvzp+nEayZd7Gd/hXhsqbjLB2OPRf06u9lncY9TeZs12d2n5o&#10;bD9Af982FoRLRlKs31aWlX3ryTO/Zzz6jl2P7kcOm14/JMfKT7b8KeoOxov2Np6vL/YE7lm5+xhI&#10;epK/skwovQufMeWCs0bLpcRp6fE5sTHRIuAajqMmIY+TdiCaTpmF6tyh53ed3CGrzITKovfI1Ees&#10;8T1O1aHfZiK0Mq8sZN9kWkIf+WqCN8jkJMfEn4zvzh18TQjhiQY4E+l8jZETLQLZxd/tsC4km7Bx&#10;EFoSzD7hWLqRc+1JlOo7y2ZXvUGOnm/S6a6Bjy/y2XhfO7FpZTqBQG/0O5HkGPWnDb4CxoKGevT3&#10;JBfNpRvB8x9d5bnA1Z7Z1p7XdtranronfXWfK/goC7fbxXHsI+HgXf7baEtP222PvRpfxzfV4+i7&#10;tJcmNKUL8oc2X3WCGiqKeHKSKQbx/iULOm4M6MJ8eKKvE2trDMSeczGgIrXOwuosNEbcwM/C5NH7&#10;nBRWN5JXjuPd7NOrJft2p2psop7Pq7GGlE18PTg2gaQeyEyoBrYVAAOHztilmG2Co2xfe/IZKPkh&#10;saGExtp39B9dLMA9S6Ceh5Vn+Drxm8lQB4UIe8cG8i/xxk5zAWifTk+vLRw9yY5OaYvt0EaCLvrE&#10;T/wUX3tCDb6niJdOKgvXi5j6+iuZKaBOt/DERxjlqcBbLeueFrW3kKdPaqVC/nCxGK/6Lo39C086&#10;KaNbyKbly8i+uq/tHMOh0ODctnG89rP/LvnTSdbkkvEnn82gfS/klF65D/98X7K4yK3IZWrRa8xH&#10;F6ZhV2W3o89MEjyh+4WTlPO0Hrjm2SBWj7NIXBnZgg1CqDf9pM/J9/ISmceXWfTvAhAdJmdV59hv&#10;aPOMMWvsWbp4noWrpQPH5MiC3OT0of+khZ58QG8y+IjJsWdkbSwNX3jrJzDwbNU3d55+3raHrHhU&#10;r+i8/l0YfPZCbdtq7uyd3AYXzMKTz2Ibet/ld9Z+/B8//u5//vv/7G+u/Wt+C/M//2//GUoYZmgy&#10;8T02Ar92WR0Klvr3fx+fqKfLnryz3XWBm28QTVma9sEv3bZFb/Ipq4+Aqo1OXX1tbE2h18qzW7AL&#10;bwvGtu2R0Z+J09qir8DKGujP7kY4ZWWC585KMbZPsQFBa/l1TL1G22mbXDl+B0+GiTO9Y8r2t8HX&#10;m0buzY36tviJFWfcPnhhHd4Oxp6zUD826mJQWnoj3ABdtiADLlNGfjo863ehAgzdffYCcz2Ym/nA&#10;P/U/BD+5gb+luS2xObSndvdt16YLb6tO2+g78vcwNeZw5pl9/ZFcc5WFvyoOjTk+punBTX90Vonu&#10;3rAzvAfvY9/0Gx3wHL781hOgY28yNqddugQ08lps7gJaDnc+ujxCoeQ6LhtIarddED4+ODGwOB/b&#10;Pm06coIa32pzEUw9FjnfrJkdr13k8V6sat3MY/ak5NZ7OD/tOjVy+YzZjpe/J2Y6+oVfcaIq+8jp&#10;5rIK/j5zwWb6u1j/NU9+Biwf+f3p86J98OV1vH5nz5N0ctPKbr99MnrJU3zW3HByOELtt2kbM2+c&#10;jXxBay4j85Y+7T7NW9VtYdNvdgHWnNETtWvj9X3jBnAKWykLs7a2EPLWXKT6z4USfPVPMaeIqdnV&#10;v2cshjc0pj9S684T4qGo+bp2Do3xDTlU2N6fGV+bk50XnRitDNkHx4a1bY79Hr0bbtjbhfiIdmjB&#10;fRknaHSOdvDfn7hQbwz5JRe2f4hfxYRSXqn3E0I7/hH5y9j63FsWWQpavb0y1Nuiauej09r8EBy3&#10;h6aybdGq9Pfpjs3fzhHE6k9+Pzq6mYO8y5zGb9Z3bnH0I/vmUD4c+8gh8SCBP1PoNUJlw9ZZQKlc&#10;cd76Dw38ug3PtU8gShl8eWY7MLHf4QtmxiW9c+YJnqA8iBf+zvvRKg05Irps35qYm3ib3zBN24mH&#10;lQOMmzrmvKecGye/5uZsfZOM+xas7Rdx15F55ln44/uiHBOSS/EbaYzjohC/KOb6xn1PJ//lr39u&#10;Hb9uWVzHc14wscyu6++FvbZcE57+wHRdIuf3u8BD1v1wxe6zjw8/+b3lf8rn97kogsabN/n5qsOz&#10;Mj3wlm/n3MldCppKcY+9+SSSVTZtYCbvzbi1525jLrE5chrX+Eifbn488qM152wz15v4PXx74Wr8&#10;Tl68bNGYY/F+YFv39nd/zW+0fv31rN34OZ5ImPnW/PbtX//617zh51tih8acn8lZCnp0mzdCzFvV&#10;5L15JerkHTpYF2p0RRayLn85WDzxRVR6WVJHdm8v2zFmx+kFxF/xcyZLYO1vuxdzdz488s751PiE&#10;bWZ+hc7i2l/a9uei+NjMsTK0Rv/ty50nhO+2dxvFVvelv/prp5uPNvVVKV/PPrX6rz5LB74ilkYe&#10;R7ch1YHVh8XoFvIqR9TwutvUjz4Tm4756akbh5GvN1jEgX/5y1+CM/0avIK3fuOi6Nt3Q2vltnWj&#10;kSm7Uy75eMvCON59sPjpU/sTMtvedTv0VplDaG1GjtV3cWzV7/H3GR/2pqG359yHL+gEd32xOK+3&#10;1pomnkqythobNoiTd8/aU/y0UdSITb02fGoTehzfDKX53rhf3J2rBKl4/c1T+wFf2WqPY5OeA9Yf&#10;xqI5t9txfW0DvjKHPzqX/A+apFn6u1W3sVFa6OTjwm+9enQfuNHgKZv6T5bQATs2CrXQSrAXfGUt&#10;L76kX9rXV4BWB+dU+sjUjQzkl5XN19a+BThfrIl21xbcKBY0MfG8SAkUHXzWHnw5T6nfdV9cb0Ea&#10;Gstnb1x8xn/IlQd6/cuWDWqzRSzf4Q2uugVm1y/JKf7R0mf+nnNnZWlUVvTzAQf+2d7z3+g/fm3T&#10;/6cv8n3MxohesfwbHCpzYNhk+3YV/A28f6h51L9Al9dUeOPYuQFfEGxh3BT9fm+eakVAxI6y9pZf&#10;dx/tpb/bbSvS42vbH1Uf3QWHZ88vbI9sHwPWP578nvsfg/9fqXut/+fkQX/hu/+w8cq261E7Smx9&#10;5/Hp22/z8MuLcvQXv1F2brY2Lj7cV144p70XiA+Bpe2Q3H0FdebCzyJFW7/S1/n/Hn8nJtB46vTE&#10;/a39J94+JfpqeP44CXoeA/VteO0n9BvbvOlca85ZySev/Zw34LLha//oY/9/lL243Plx+IzNhvLa&#10;kHwuALdErt0+L2AP7DT1m38P7NNeUelFWV+uftppZhipXUIHmf1ZzfrtIcMS+2geDNzae+E+tUV3&#10;ZQCzctlXL0crT11acb6+cJFDaVKPCv0jfP7YYsvTcU24IWwR7cmwg01wKtCMgL0raGnQfwe0FRqL&#10;Mc5uBVYAj2JO4npHVRK9BdAffvhbByOTP4v3Jkhe33vRi0wCci1ogj4nF6k/CqG/k7u9MCN5aX+2&#10;0ZNdKg6L2GGu1AU4bXOCv/o5Cc40oUGHVv5bPOYezMHPduUA385yBoE3OTES0Cub319xctzZxJCq&#10;X1xo9htgBGNzx8rbr+YiBTl98DEAk4MEkvjqCD5QOZ6JzVN/uBIPORRyvijon4qe+Df0j35tm9Zw&#10;q4wvcF8dODmurdiOzWLTlWXtBGXlXt1sFd+kq4TBvyUbnGe8lQ9jnFIaoWOiYF+c+ewCi4UvOOvn&#10;tQm9OjHWFphOBnexJrTRcmI3k6U5Ke5E6PDBvrKM1IU/It2bwCr808HmtFzid0fM3ia+k4nEOx0/&#10;yMXHv3/oHtqlH33p0/6/OGkYWjPZY11xtvY6onSzA+jygxfuhdcH2XPZFR/teu1Q0RglxjdT1/5y&#10;kL4I/rOsDOAVcm+Si8Ur48rqxIvvtK+d2l8S1y7+Kia2fCjuDNboe6vBOcW4LhQU+Hwd1rmulzjI&#10;BdYtbCxGfg6NX7Li7jeRwPa0J3UjeyrSxyeuLJClNZ8uyMQu9caotmS75aPVWYVj9C6fPqEPL+2N&#10;2eO7HFae4kcw9MTuXR4Ax0eVPzDsluxS0E7ic/wmrx7a8pQNH3R/cYdbbNKLXFkMFAsvSvTkn0vO&#10;+GT7q77nM0/YVPvmQXx89gkPMOUVu9e+YVCdIoPj+j88Fge8UopoiZ+0+yhwlg4YensqtPAnD2qf&#10;14aGycGxXRq1efTHkyzLc2mvjo7huAAJR66X/3fxoxd/h0X9TAb/z4KHp33pAc9Y54LIn/70p9/9&#10;9//+//zuv/23/1ba//X/+K+/+0//6T9VJjjiBl/7ZLi2rxhc9YFTVjc6wKMbGJ/a7dh9YVd3x2sf&#10;+wqc2uLw3Lybhhe0F7b0izl+smsBCl6frslrXxX6608WJ5RekDj9nX3kjCn8OwaWB/atDGzTBRq+&#10;t9AU//9yXkm6y1nvAn9IEqbw5JNH6KUgjdbs1zC10WFZn2kjQ8e+FSv2WBps5sPu0RZ4j81/NkeP&#10;XcTt0gLl2BMImf9EBxdRwTmGN2XmG+eg+BYtV76tX1n2WBAyoYuKu3jftpDthdG0mfju/IF+vTs8&#10;WzLc+o7C6I8ON4f1y9RMPNgHN3rL9fAG4gnf3np8wHZibAGLH9lGzpFlKIwu1/4h/FKu2y/Db+04&#10;WCPb7NeffXrzCKga32c8DGi/117j5/ExGi85PBDO7lwAClyCsQufH4J8UHPL6fWaZyzqk1sjqxyE&#10;t2LB6exeMbkEQVvc7+82hn9zQ2LrfWN1fNXcFFLi5NcEzfafi0Z8Q0c+0mffZUH3LiODYzFCjpln&#10;hBZ6+XgDwg+5Kc/TNGDcyAWQju33odvf2YuwzziW1wNQ2SdeaIOfz8TFy7m3uEvTq7L5rfK99Xuo&#10;k1P4w9N3z5z3MpaG0Mq0fRn/eS0qm4wNxVr9+4hJfVofVHX32ZGRnfCC5/oFmO0fc3wrEqsy11XI&#10;MzlSbp/cY/4080OAg1u46jr+MnfyuldjPLvjP3P5o2fterGZfpDzor8nVnoRJcmkY23naqnPAgKf&#10;fuE3fFN64Tf8/G4ueddujim4J9rynHHQ/JztLVDuxVv2NCfbMQvd+jgLBWDHZqPP8vnqXLwyn9fe&#10;VzCL9dzg987NCpVnbmRwLvNDngh04dociYz/5b/8792KVX5SyN+c1P3h24b94i88EqNo4PuUzXyE&#10;P0i6N3hwi9wydjCvGGJ7Axl8Zea58KednM9yjw1jY/Msfa72JvihszjGTW2dYzeWIm/+6Pc+v6+b&#10;3eal5d/j0OBr+QLunkPyCz+UVxiU7vELfmgUHk4/M67tU4V84QlisWh8FL/kV540p6LflU9oll52&#10;8PDnX3FDQ+eIa4Op7jm3m0dXr+oLM34ujWMndJsDsmVrN6zMK2znIvg35xXe8Mdmh3H4wO05ifOR&#10;2GtjtLpUZraa+McO36GjT7G/G2R3fjZ2HdnuRU0xK9YU9lu7rQ7idvfx3zygTpsyOp55de8yUj8+&#10;6s1bOeKLd+9ysyU7EDal89Ucq5vP3Re2LlIF/iySB2fXcuAbm/iKzqsvPDq7GEXWHU/BK6sL+HC9&#10;llb4WLn5zvHkiqlfncGMHcZeq8/WldCRy40J4O/y3CfPoyVwaA382GQv4K2PCh2XL83VZ2VbamRR&#10;Fm4WlE9d9E6D7/LLwWUXOKPPQzCVL0oxS7vjUPsb/089f2zZC/posnmoXzqubIu3OBPDk/ucw8hh&#10;33zzbW4WyO+W53TbuLD9jH8mRu/+A7+0HyqMTqvbcFo8TxlXj/Zx88XJ9b2h5NCAf8vLfHSVxweg&#10;9Be2vh8ebnoAa41BTNpfWaY/Tb/c9RNYm4PBiXfjozG1N7lkncmbt9jETU5K7f2gi0d5pr/KNcRC&#10;a/nCuWAC26J99i448NZHF/Y0H/ChV97ydmoLlxiolzOmynf70MvShmyOAFYxLzkSTN2pv9rFEhj1&#10;+Zxhq7jkK/8e5SvH/Quz9cuLN0Cmfctqu7zRqX3QLN3R703m8NNTFnPsTbedUzW/p1mfQ+flJZ00&#10;RO7V5+KRuAG78XtTHztm0Ay94XVMkjg4+mYsSGSUpnF3dNY2+k0eIvWsL72kHfr+jj0n1gdC3eYN&#10;NWPfWcfUd8Eq3kQjnr2a3fr7s/CQdWbCR72xKQC+8cnfFjFvdWhtctXLXYIohaxBHlqnX6pfOi4E&#10;Ybf5W5uy+YFO2o5pptG3+tm0bo7Ye23Y6h5fvNL2Jjpv2Xry47PH2Wm5jg/C8qjt1UUAfqxdap+J&#10;dbZSovWxzehbO7WF+KgNz/I+OKf5ormyVNkH7sL91nZ8M/yXz8q/+qBx7TNqylPWqfnE9ytb7YVm&#10;0MvnNebaq/WH32uYPb5o4MPetfOxr36UY7JvH2Yvc62V/7qACD0219+WTvu69ZVJfstytqEr/i+6&#10;ao+udleu6eNjX/WKYXLUSg7N35yHzfxq5De+3Tl0sD7+/Xr+v2NLFPw4wmdqyVK7RLiRUb/KQx3e&#10;lKcvn/MbcNv3147I0lnb7r/Y1gep4Z92/memL0q/0N1y09KH7jmt9rE9cqdPnTo4Y8ORw/w6gtWe&#10;66vRMfQC4nzqqcNzH5/r/Ck0lE5xsl3/qisOvR4mP+AagbSsbmTcsvPnXrAfFjTY5ug5cx0xvPX4&#10;4T9xPaB7wd/RwtnPE8B78jtCd+FHkCuMl7KLGrufLDgMwqQXUA68INgTFYJh5YRzy9N4TyEJ5Hhw&#10;BnoXUiVvF0lMgHu3THg6SfGaRgtVHW11WIPDQy7ORPO+wE3moc3meO2A1pOT81TZympC6ALHDgjk&#10;oB8aDMtxS0O9idrewYXvc4IA901eqXdfLoEe/I2WMCWTumfZQexZRx53Hf+aBZP30R9MX4kT/pxO&#10;b5NFk8bK+UQ+++2I4bXt9MB76+3zuckPPkplO3A78aktfG178CZ5tk/d9d37+NfY+UiC56H3evsx&#10;bDKt3BxjkXkL+TcG1O3igv3FK27s9SbxY3Lek/2o4yRdW3Hi2+//9v3vvvvuu9g9d/5n0g2usRda&#10;JiA/5QSV3gocEUIUT/6yFVqtOPrNa/0ib3h7lbkSqMJdCbq1L7+QUY6Jrm0ry2d1M/AkMbyYLhdq&#10;vo4crN67vYurP4wOgPDgA0/INcmlKRCRckmM33visvSy3d/+ca3ihE5prey1U/kNpc0PUz/y11aV&#10;Af974Nv6VZx/e3ftkWr7atJwhXSH95dkqm3Jlj39PscW+OL5bj2tb8GQLvJhfQ9Pnw8PpT7s3nxd&#10;8Xnap9ZFodiFsvng4zXPLWuj0NRcuSML/dEGqy+74/yK29sdS2JoXd9zwuFw5WkTXgdmLvJNuzzX&#10;vJrW8pQzDxyh0Mj/lNiCx71iiP0UctXm5Jbz2OwicMuAtmr5tbnV7y2G9xKvLfEJEEmNIepWb3I4&#10;lseufhv40o2NVrlk3OKgMbKP8LVFwPbubrK3Ls1oKiScC6aj0/JsHyB8irz9vr/l6EQnJ8LxZWW4&#10;bDXHy5sc4hgNdehbYCut2valv4wb6Cqb65d+K/O17ZUvMuOxBaz6XrC54nR4e7XxN3nS5F/++Z+b&#10;z/74b//2uz/+8Y99pWRjAp3oua/gL93Qagnd/mXLJ3yAD728Gt/WxIlP7W9ckOdZKvOjDpw6HwV8&#10;fZ4gWtxZFJ7Af8KSr/QshoYn+OLrx4fuIdr2ju2BoasytOaihn002HZfdzgXquZpGAuLSheSk//k&#10;FRcOYq1UhlbH39gguf95wgwH7c6DEu5vj4zqI+ylI/VjUdBt2s11XPCx5ehGbgumfLtjzMTyjDcl&#10;37FmCB6yZIl9OleKHuYELgA7mSc33A9uyjgE1h8O7dPrWSpHvlxIRa8woblg4nn6/8566J94Dmzn&#10;QyFHN+XmNf1p+aDhCha4fboATTSuCx1huPOR5s/IsOX/pe1Oey05kjQxM7kll1qk0kzP14H+nYD5&#10;ImD+snpGwPS00F3FZDKZpN7nNbc4cU9esgoCZPeeExHu5ra7uYfHcsg87WY833TK90Bueg1Wnrve&#10;aJF7Aa9mz+QE/Dc3dE4XPIt0XlXpVe6F4PfvxAFbRPPaCx9P+41uE6+f52Li2nIIvP7NFgsrr76S&#10;IOwcrvPfw3v6zdh7ToxmEf2rr9YOD/3QbR8KcbI+ZHng4NcbmIJT2jRMWecEKdNm+6bhZJ+6vst7&#10;38entrhyKBrDz2b3yzfjdBdGE9Ng+8E8eRpbpv4O8jK7KK/Mckjiv+c7QcQ731eTmf++jMfO5dhy&#10;kKufBe71wc45zUPFweQyfWJ1ONunOMJ0bIb/xMH796uXJ6SG52NuaN4T+UN38s/wINbpUrX76oZ+&#10;+5LtkUUZue44jzILzHMzUXnXr/BhvAQ2LZ2Tg9lWjhE7b0MD1F+x2zFyCTmxNQdzLif69rdt9bG5&#10;6Ji+65zKE78YkzW5wH6PS/nQPrFqrto4CI5xvjm+cZJxKxdiyPFLfB5rRu+Jea+Y7jlI5GW/tdMX&#10;OffBP9wGP/qR6+3bt33rC1rAGN9xJO17ATg3JDh/EPfmlJ4ULd3jr819ytyY4Ebe6fvTj1c39iD/&#10;HtcPhyf5k4xat3IoO2mtcu2+FNdcedqyYfWKjbRd+m3EtrdzBrG0dFoffH5dWfDsT03IdWvP9DM2&#10;HBnbqjbMV2Q+nykuzsoyOZ6vZz4MhWw7/6meTN5QELf0/zVPmL6rneDvU7/tk5GBP/bNYWsnePd9&#10;9NfHlXncetmGXHdwnq8fiic5pbquX872jm8BbnOTNv/Pv/7rZ+/doJa4ox9Z+Hnzp7bk2To5pHBs&#10;13L29cmil/6jxUUj9OAY29DuPD06rB7wwN0GzgHVyyXagr3QqryyHd22Xhywv7nR0lK3+CWSr2+/&#10;OzdwpO9srnSDHvp//OOfmsNn7eT0xxu9pWEMH7sPr+Xn5iUwfMdAKwM1VtbBGfpV79iodM7+4I7+&#10;225oPWwCfz8TpzOPOqa5+ImPzlHiu5V1aVbg25e1gLH9yDdP4grC4bXz05nv0Cm+iQud26A5fj9B&#10;e+je/QiHDDtG9XxMXjv2kf9HRva7x4Xjl3TVP/R45A80N17m/PlBZ/XvulVixtgAxII2M8cQN+NL&#10;dWT9+WevVh8d2efrvO5ZX6Lvx7xuq2fxl+/YanjiE/QCWR/yTtn923rd3tgzPiyRO0r3l+bqsghr&#10;W2aKBFvsYD5rY/PsxDDYcci+vCCOKmf6MECHLPc+t3y33I10WDxiMH09uh61S2f1vkl12WL4jS93&#10;7txGpfnSZuT4R8C6Stccr3g6sZJjsDeAlncc1C3c2/lZCq/ylb/5L+Xi9E3y1NqiNLUfx13bMrt9&#10;kT9ohVC4anafD9C46AQDr42hbXDZAe7lI2uEZD6xmzp4Ymr6oFh+4KzOTGp97n4D6/J53uoLa4vK&#10;kNwC9Al9qPPaykvmh35w1HWbPgHoiFZmwJd8c4PntFuZ4RQ3bZp7e1NPCVw01dOj60PZB+yydg2B&#10;HL2E6nEKnRt1N+srvwXwk1mum+1H/sEv/6emq/5Rt2T5x/F9nF5+6I+8o/9d4r3ws7bAj82PqjP/&#10;puN+ko+7H2ZLZy9mXjYJm/IMX2CfT7VjjHBY0aZevLb8wWfblyZ61qQgBVYW+/DAzsuKAv+Uq7Nf&#10;3g5+C4b0VVv+5Dq02NX+wsrzD9FOo7vspYHuTaeLzpMd4M750GPcaPunL+tgnaOEU23NP5236Fez&#10;3suv+IC1oeNdG1sbsWXPFVK353bNE6ctekMjHSNlnkqdgt2MHx0tv6k59SeW7mXFS/niryx3nN/b&#10;pxvf03l0C3bo6bvgNuxOwfO32Azw0/K+tmya/PQhOM1TCQTs0N7cs3Jf2xMstdszrz0OvecLuqpW&#10;ZrIsuO4Hts7++qT+TS5eWB16bp521go8YKrfZRgIz/Sq48tto58pu/NUtzbY6xP3suf9IPsvjaEX&#10;jNAsL/xUHrjzgbvzPtWOd7v2W73H7nJdjI/e0WPrtVv9S8Rx8IyoMZ7OEAugfyYkRUrZGvi1hYIu&#10;iMW+mF6J5lCnnM+WL/M1XJWHC6+MH0Zou2hkQOoC7lHIbyl98810VnQ8+QpXdScycehOJJX7jG4j&#10;1PCxnwaR2WKFySu6FjzIYiJD1unsXvH1LjQTICbqOnhwMMS/F5Oy1YksBDjhV+6uOa+Y3ZM8HCWO&#10;jJZ2Z/BIAHKuO8xNaMuTzuQO3trUgjugC74TvPROUsidWLXDkbkyFSf8c2FRm/LV3h8aB3b/OsGE&#10;k2o6ukj0ZV6tBOfD+3+LnpFPMjt27uJT+Nzpk234EzOI5aeJ/d+AVO0d0IsxbZeGzjw22/prWx7B&#10;MwB1Eja2uBZp6Z62FoLIef9os0/wzcn5nJx+nd/7Qpb/3LlJFhd7vcbnX/7lX+rvP/3pT33y3MIF&#10;H91P9sjmZNpcHz/wYRPQTYZfczMAkDz2AnAL9mt1Y7rToQ1iD6DP42j3av/Ym6+HROIkcsYSwZcY&#10;gpl26sce7nD3G3rpC+lLu9jS2Neu8Rjfx76Fkhg5Vj/x04mnTvA7sLIRbCY96QcR6G2MVTsmhldH&#10;ulW+5Z82z3HU+uihTXULb/0ZzIlRdspr6l3MLZUxTBejxcdXkbsnYtnfvj80xE8FcchsL+E4QJsw&#10;vOpcUOmTTilDXx6I9Xthd5GI0LjIzj3+Z3FweNLPae7aebdojH7qluJs+bWQTV0dhJ9+zO+M5USB&#10;n2chJXomptit/g7i0mnkdBCkL1umRM46JyETF9MfK19yxfbXu3xkwF/dl37TLfHDFj6DF0+kzqf2&#10;qu9H16WzC7j6H7WU67cTK9NW7O2iAFpwrk98F8/W5+QB8MUeuMvTNjRuf26U5Ohm3CizeRIfyvEV&#10;Gh1fYIsVkPEQjro5wQ9e7OT4WUYsFtc4QA54tiurfVAZz34LGPgAGuxlrNTeoudf8rSvBba//K9/&#10;6WsQ//N//t8/+6f/+E+f/ff/+79PTmSfswiDzJJeG9OruqWi8icO8PEHjCv4eEJ7ZSYjnIUeb966&#10;6XrHW3+UdnD91fbBh1fad18s8bPtgnzzV14Z+sssBvcCt7YZs9kFDYv3s+g0k344vVAReS1if/k2&#10;/ePjjt+JxeRmFx+89tPTvsb/vbXbjWH6jvIXcRKZHOOn+1yvNWW3J7sQn34JnGqy9d0eXLZIyIZe&#10;qB57TDvx6NW3Hz77/nsXqFsaP+kfa/+h6+KvJ/PMbz58mKcJ9H/zJK+8e4aVY8vnJCtHyBKim2xz&#10;vEXmUPh27nLLCcXVT9KOWE4SSp+8J86X34uYuHRAYey0MbbyiFNtvS4XOL62O161ZNof0WHmM3G6&#10;MkOzrw8vHWVk6kdfyUc7gK+bm8yDSo+vU0W/ko8s4qfjRwoummGt7X7Quuutz3dBJrzGM8MP3usw&#10;T3RfWEfe2io3IhmHRsbhq6/VbmQ6uS6vq8i+hcjgntyorOND3kzzxRefxsjIMnb8OTEYCtVJOTr8&#10;3dyXY30ulW2y45sjH+ze5OKz8WztQK7JO2w7edo2JNum21TJ1eyFj3HNsbmUp4M2d0778D8LWFPO&#10;xuZ2kS182QpPdl/95UXjkjp97MrtCD4BeXohOhd3wij9bM4l6KNf2IKlMX2kRf366VwIgudDBnL6&#10;7VEXJ//45z9F2cWfPr24ted5tbD9+vbY+sH7kRPE3TMQT84qbH0O5Qe+I8vwM9Y9WjeG01iMtxuk&#10;ylwIvkVubXpxNMd846ZVdaA+y6vJ2febb3NBNQR+/jEXPIP3RsdKrvVqZzT070vfI2aJ5MtIgebS&#10;DbnSVC+//2juk/i444hV4GIxa7rQOjfpOTox1wVdhnnz2bu8cQpsjLrg9mueUtfXyf0hTyozm/yh&#10;7vs//KFzkj98/8e88ve7xhr+3goD8cvOk/kqNML711/P/De6l0+k2j6Axzd5q4XXJn+WnzDom0gi&#10;U89Xc0HE+cPeYNbG54sdAL86x/wYfxivjOOekF178iFfLWx52wY37BsDbOZGVxdrxGd9nzJbcwC2&#10;AfpB6+gaaFzVjPmivnPWyH99YPBx+gnZmjNyPBeF2PwR00u3+FGQTSwU/tu//Xt5Waz7LuVv3k4+&#10;+fjz+85N9Mf6PDKhcclfdzzmnOgCOPavY62NLanei9XWSvi0/t8bfDQ+7ejdHEz+/NHLsTYu/jqn&#10;N+//Y27O86YW1hIP5Vkax4EpF8P8vE+0k88Fhuac0Pvu2zMvo0/+8Cas/g/mnKoczvHkufoyDjbv&#10;3JwF18VZ9DNtiMxz0UpDfB/bkQENvle3dlu8StMm00dNntYGYpaue3FeDpFvhsa5EePGjy7q+W7P&#10;C9CS90Mm7SIrOfwdWbbPs3XjK+sX9WtsAw9c9p6jqa/9+X/qlx6U9vnoDJRb4L3Xk2kXfSfOzLP4&#10;YeKp/BF+gmkXuUas0hyU+Kr6POyPln9QPcTmNlR4o7/8KiO8QKK2MrGXenYFcEqx/Og1Zcprp5sO&#10;i69888/iiR1PnZIb7BNIYsXv1bspXrsdn9iJDGxAdDEoJ6HL13/5y19ajw6czTFoGJ+q25F1Yr1s&#10;+wVn+gOzjN+7PbJBKg7GKVNsDBpbTN2D2m/s4e3vRrOY3ORcujFhDcZbIvyW8dzYoz97ff1dxuUw&#10;OoWmeK993JA1N5Kwl48QYKeJnZmvtBCRowebq3+GsXUkSgx4oyIZwMjyUm/yb10Qul9bTeEc57tx&#10;Gt1KK3i7hUCfiePRKU4cXsGrLvCD1wc4su9idmU5WzSiyKUe/gDd8ulR1Q6NHORLThEP+iwcx9l8&#10;ArXPTT4IM0cLfng2z7N5ZLZOtn5emmK341badd0w88WP8TON+vBEZRXbJ/9UltiU7JnntPoTqX6n&#10;4PTb5sTQso5kv2PT8dXMLYwRYwfUKjc9ows4aay2YbLJsaR+GEkbb9nszxyEF/tZqwZrz8/Nh078&#10;75s4PvELJTXO9h5PzqnO/fGl+dqX9ScP6BTSfu3v+L4fUtVFuZFgsvSUXcfkOECOmTMHR4cpoH/2&#10;dieHy8dWfhAfKZ3ylCnfz5QfedeW0Gs/Nhw71s4R2k+dgGk/7Xauuc0ftAevMX/0Vfei/R63NLbI&#10;tY3XoDReq3gqi2ZPJTk8vNH4pF5d8t4n5Z9SacnK7+Dav9H4LTnNkf8R6M1tscnkzOSEnAuat+n3&#10;+DlPcJ6iDwNlPup9tHshV30/nJV/kfivLxVF7sJZ368NNp42XhYlbcePclPiNeqUT/kfpGz6ExRi&#10;5hCvzUPTdvZf8c+jeYj6H51mzjcxvLw+/83z+weRkzJasLao7ClBu+dvyf0ZsCLY2K19JDL2/D94&#10;e46wci9143khet9hecYFL6A2TcnK8XNy3ALavbF45xOxmYfzyvPYTzvnQjMOOycyds484ktv1Q2N&#10;EI/fR7dZ98HBeNLNsut25zcrT+Py6AK/a+ynRb0otsVW7TR2CbfyhLZ+Pk3ONcQlMAFGH29JLTzZ&#10;bdvZst1eQH7IJyBuNvsv/8d/6U3hayQDWvcZIrC/cdODCL0AB5jUVOgcM+Qz/Jg7oqczDf4KMgbI&#10;AmtPgieIrjoGMukPPwl3f28Jz04QO8Ecoy3OTv56MpF2G/Qrz8pL1kngU+M1W14h3QWB8AQCugsW&#10;eKeDzAlEjF7bjfGWzyYSss9n6PpmIheBnZxKMsCEwiRZeIGVCx34e9zKfKHZiUyCdl9bC6dBlDa1&#10;mXb+EDjQ8rPvBNIx3oAsV3JLlJq40Fl7C8VozyTil8/+mt9g+SZ3vb89r6qyaG7i6eSrF81Db2xd&#10;0rVtT1jxCD0X5XQ29O5yEBWNb/K7YZ1cBYd85Gy8RObtmCizN0h17CEpz0SYFck99uMj9pqFKPvf&#10;fvvtVeZ4aAwOmQwQ3+UuZbI42d4LGuOvNy37b//XP3/2P3Pn9vfff//ZP/2n/9SthU+vegvz8Hss&#10;QuGAD73Z1AKiiwiTcE6MsNjB6U0CYjKTQfbqRDlJTb+6L+hV8HzV9/x9+mn2Sitf+WeXwWTfOzQB&#10;KwwC+/REJ9uvz2tTa5sbjbUVu6PpuH9z0GP0O5E6zMQggNdtcF18aF+qPca/1UEfP/3UFokdJFYP&#10;MjqBn7oT3zkY/OG1Awj5pp/EBnhl8u/v28TXymLbWElsoSFmLNrh0yeD9IPsvwr0DtQO135iOCeh&#10;p+JswvVWv79/pchgQDYndRZ34ekT2SFYcs3Iw+bkF1fKa6+n/o1Z2/8d//QEMm17wh19P/FRZKlN&#10;+KMxNeKkl5W+3+gqf3YPr+n3uWAWvU2aWMVieXNKcBwPvTMexJ7s3BMUupSGC3Jp7wSen9ih/OUd&#10;sf9z6nPhKotTnrxHbxfR4Ilf/ek+eYOD+fpvfJubcL+9sAAAQABJREFUG05egauv4YUveX3WHjsp&#10;0M6gjt49H5U+owNKHrCgZzHPhWo0tg0cemjng+7uT/6afoiM30nW7y2INe+kbWMlZRZTxMguAKwc&#10;pRFbecJILAP8mk9iYzK9Td/+Ib8FvLzJxh6OfYAtm99lv8uLbyd4oc12y9/+fu52Xx0bD6HN7vDg&#10;6I/2yQ7sw+Pb9QWctQ9ayh2T3Qes/LZyxubfpau88ZI6ei2+to238NAOfQv8lTmREBFrH68Nlbfd&#10;BNST+vDtqxsdJ4YsTv30wULuLIDyXWXWv0MkZEvfzvvQl2O2Txs7vTLXq+31JRd6FjYWybPARj0u&#10;zYkldbXp2Xb8bmzHNnJI7KmfARcLOlbKcexOyRutn/KbloWDbwxa7vjSdxYHZq5RXSPT/o55n3a7&#10;yTvE/vHv8eFwxO+u1+p+t0djIXqISXpRpnOWkDDZJX9jKdvGe3zXk4L4Gy800aCX7eaglZjdaoO0&#10;x3deQZ+2sSs6aR66bKl9FkiSo34P9omXu17w9/j7XCQip36ibwLyb383J1lcvMWR2B153OBgTOHU&#10;QOR1sw3oq9Fin8HNeJI5xS6eNm+HmIWqL68FgkMjbZdf6YT23f5hcYHyrzM3nL454662lU1+j717&#10;AbVysd/plxlnxu9uQJu5KX2/y1gzF5Tye7Kh+02OLVBO/M3TQvff6qYHGeQ99hPLdNTnBxID7Rfr&#10;c36fC8Qz55VtZvELndWTDj7j58lVW7db9MWK/Lxwr9syei2ExYFrp3yaq2IbdmSvvuKysf1Z5pp/&#10;SBvyTNytbAgtP2WATee336YfkX9OwOX30MhHvbwjJ7Fr/kPHJ+OeuDs3i9S2zYkzNm+fwqe4OU9A&#10;J0RrczLgz3+27afh/01e22nO077YPjdjMDrgD7lgOov94zP+07dkIXPz2o/s+duTWfI6Z0tHTdnJ&#10;aYilIqwLvaExtMg488lHfLMbHUD7cey+MWOeIvbENZ3pNfliFu6rS+RZOV2gJStZ2Gw/tVfK/pbf&#10;QF3d5X6yrG7ydISuHPRYmuqN+WR3buIi4fvkAXJ9+93Mx8hED7ZGn33MA/AHxpXtKxsfytsmeNM2&#10;59/BQ8MxMAfMQfJF+pSxKWZT74NO7ZQyfMTQngtqax8oR48+y9vWH92GN5q5ATYXUNEGd/r6lr+Z&#10;m5+xq7Tn3HXb/Pu//7VtR56ZS6AjH/iIH7jqS//kbo2OyjNnTBvywCNf4zdxyL93UDfyj53Nr7YM&#10;fe0Anj5bRg/6bDkcuH67XJk3S71N3+FzNuZvYw/Qp/geGE/WrtrNfE7s0X38ODwjy8khESIykmf4&#10;ozPjn7nR+HFp6Yvoo8d26NMP3HUT3z49v4seLuxtvsQfaDdt9JeHD8cG7DixO7hjM2Xa46tv2h/Z&#10;p7xzmRP76JdXtnM+N75BT/kRw+FvAvnWf3f7kFe/kj87tnhTVwj2vCdl0S4fP6Eg1sfuKw+5Oy7z&#10;eeqAujtU7hRoT6eHfTZPDb52D3oTs+Y742/nX4O/57z0aU+zTZ4COxesDKHXv5s8yudT9MtuZBQL&#10;EyMT78rMe0or6D8lRpe+1nh2rGF8n0/4zHgrBlJZe7LV/D506mJb/NDHi0/o6lhseiDDkzvOb5yb&#10;Osd59+MP7Svwt53t9PnP0pfyxH3is3k9fYmNxJf5e9/0kD4/8sz8X/n2HfOzruMkl9SecYt+tqAd&#10;esYbbZrf4/OekwV38uusN5yQKV77cNrVPux0h2MzOliX2LEASscr7Y5t8SYD3NZ3LOhu2dm7t2+O&#10;Pm0re/DJcKcxPj48htQhODzuRWzMX2DaTZ9FT/m8rltMRo7wMabD42/nDnIbXTqOBwc94wf78JE5&#10;4x20XbB3n3/Vllt5tnIUG+0FXMXbz9ls9e6c/2ZHfHzI0P3Q0K/058199Ps545e55Jwvzlsh0HWT&#10;ENrm2CuzG2r0XbzQctNh57bwD29tl7ct2VNU0G/3YP0tJoffS9+URnjoOzNncf48OsGfJ5c9YDUX&#10;49kEyEPNJeljTO3mILD1XVdTkU/lC95C82BkrGx0yocfK3eQWp6tdoAN5NYenbL2JbSj18gx4yZ8&#10;83y2Vtc3LCVWNKuu6XspLlBleD1uUFkZUnHJAVl/RQPflUvbjYtnmYfD49t4wPfe9OSc/uvkJTeU&#10;66fG6pFt/Di8jr9CojeSBW9hx5GOZWcsF39ksB4mV8EpnShbX4z1LtlXBzTv+47bD/CLwr3eEVqd&#10;lxyb3HVduSeHjq+XHrz7Z22nDL4+2/Xv2NQYuriXTa/MNPm2c720bc4kZ30yMbDzcjoDfQ6eNujV&#10;PiIsx/iAyi5+8gdny46pWr669PpW9XmM4Stv2x06F41Smy94l07ZR9NY8WzTsfvLPM0uzk27/kA3&#10;bW38ZX/lm7WNmUtGw9brUztf2J88YpfVH7+e9wYbaMcMj2sGIz8e2sxcf+Ki15Vi32O2juWD/Wij&#10;X6ZpZUH790CuLK1j48VdfzY/0Z1ObH1kWpldYKcvhuRff7qp1c0v9Ge3jRn04TSvBl8/LOARvLVD&#10;/RbZrQcAdQt3eTsGnfHePAXMnG/s9l3Oz9eXrtnwy8LqgDa/3mHr3FQE1neLszFgfPQQLl07/yhu&#10;9Gg/MzecFkt/42a32/+ex7flk5z15ECdL/fQXAIlGAoNUsE9iixDr4AA8K82LeGzl0qPUlPZx/Dx&#10;Ck7x7u2PSHi0s6cOFPdmMMlwJkScOxN54Q4Y2L82K1fLUrc6wOtCQulEt7WmipSZ1ljMutqXnkp0&#10;85VjBubbypady0mxK5wN2OqYJsNj7JLmc1E3uMr54i6v/b1DqEywZCeMtU19k03veYqeBGl5N9fX&#10;m9CGNxfTJNrTPuVN1LHp8rWNMB1oP2Zw7msQ0pG2nj0yjbnsor261duTlsBS5uoehJaVdvceX2SS&#10;DNjRgAbK62zV0dcCZuvYGL9DU4K5bFKDjo3gsukOoMWJ3tu2x+lEa3P81c2ENj4/1rRA9R//6Z8+&#10;+/6P7uz/uhd/1Um47o77kOSk3Rt3Ax9bdJFcgs+xAWyS9fhq+Q/O6FS9ot/e1OEY/fYR8XVA2wV2&#10;8brlT/rvhTs7lw/4PO2n3cN+e5E9EVI9sGgyPbp88WUWQKLD6kQGNCUgdpCcScWe1+sFy2dkldjR&#10;rM3SpjooyMeJXG82cByMMKrQUz3tT6i2fCvJih5gp062kiBN8rWV/L0yynbtXRbBn+PIFB28rnns&#10;8dC5RPdrmafx0lGFliofPr9D9TsF6p20ss3C1tdeK9RWZhtOul990JxwbKZ8dd6tZttnbiS6uzxN&#10;Su3vwL54aFQWemxhY+A6yM7YxzYRn+OdTEVOFxSKH2H1QXEaWR8w9CvHjiGplCc8GUk3T/tcuSi2&#10;2P6qzzqx03d6gqjdsRWcxevFTrrlo992Upg+Udz4CB0gXmciMnWN35TBE+sAbmU69Baf/5Z3EW9f&#10;rCIHwOUfOaTjwQ3n2o08cNAq36MHWfjGbxWhQw80lAO6rby7r72y64ma5Fx1WZK76PfE6sYLrdXP&#10;/gJ/tL8f3IhYOReXLPbXBviAPV46ypVtubwe84ycKccDLfVwfVZXdvSbitXpRgPu8t+2+M3Fv+Hl&#10;7kny+ZAdz6WfnU7WtEELzj0m2J02o1GxfAXQXp2z7y9tJ4/LxxMzRc0X+fGMI1sXVt2SR/nk00d/&#10;2F6i/MUCBxqB0uoeXZ1AtfCU3GyP0TBrG3jo2WoyOsfmR/4Hrn43eWEuEF2krx1tfWYibZw5/Sp2&#10;QNvxyll+obc47LzzCvOF34P7q+Ge8dBfOXafbx5QLWNfdpi44JmViwx7Byd/7uQculxh7Gv+yUXT&#10;0jiEh97wsWC1sBfRHJt7SndLc3Fe34r555opcAEAoGcxHdDZ4sFcPBZbU/ZMA17xj02G4jJSlzzh&#10;7Qvs2CcQxm9OOqcPPXQroVe+1pZ47372rv32T3PyyDI4E1tr9y7opkKd+DBezxbezKOc4Ix/Y8/s&#10;F3Jexkdg+3fHukMHvk+flI2f4TTOI8fEDJHE4cwJ9g0nXTQJzplqNr7xECt3INvOH+7l9/2d827Z&#10;+sPx2mrjqj4Qd1Vp/MaO4mfKhkrn17/ORYGlsfR3ey/f/TtvfgdTNvv4v/mSzabfqms/xT+4FhrI&#10;ymYgmBXWRcr6K+0WzDkn/i1wZjEu8+K4tqCP9ITdEcUuf6zOgzfVucHiPBEpjvCpPjXI8ICXIT2y&#10;Os5BvsTW4touaOuYXnMG4gab8wr2RXraegWYRYgvIyco/9Df+cDKpU589caB0MeH3nOTV+Tu3GjG&#10;N/w7zlRgsWWxdxaH5V3jHvu70cgWz/IdAUhxHf/w7sfYM3SZMh9jRnoOzOJc7U8bxwAfN4f98qP4&#10;YrijW/cefapPyKaNOfTVNvbQT90Rf82/ortzsH3rFDLX4sqh+cxn6e32oF0b5au7eELPcfUNL+B4&#10;8erzkxPar2PXXaCGt7lFO2ZQNuD8+sEL3ngT3uQuePz7DGThL3yMlWTRZ/dNA4u/vDYeV9afc+Fw&#10;bDuYeEx84jcXd1sTuhaSc4m3MllsQtPPeOBvH1/y2JZ+ylZF51K5s+ymsxjI/EcMBF88dkw+eU4c&#10;gY3F2jwy9AJnxuzR56U98Fxf2tLjXX4eyT47Os7uJRMabK1+c4ayyR2PBcvhFfFzrmhBbsa9OY+j&#10;qyH4iF2ZlwZ5hu4jvkcW8vDtzF/a6De+0B05p8892s8cW5388Pbt8sCTfYbgyu5o29ofW238TZ3y&#10;hW23dtdWGbnB1m8f45cpe8g5sXnyX+Vk70PjTDLlnaUVqtf+o2x4rT7Dm7wVo/iL+9huXcYNC5RB&#10;9kmrmWd0LWQI3G9wXJoJ4QvmBqfrMDsj48izeXho7bjiQtr04c/y81x/6zm2mFkbiUNxQyY3UTgX&#10;AtqsDurNL1xYAWw5F+2Hl35h/Jc3Zg4x5drvB318V399QGx3bh3a2rO/8j7Vep6Ma84p1/N1aN6L&#10;7KPb8/bG2+TB4qwhD07XIIKTBs0pm19W167/5fzqgpsOEbj64LVQvil/lGzNp9vVnc5x3UVrcoF8&#10;8rgBTizPef05Xws559d73os6mdfPm/eUV74jI7mWL/u0DtINVnd5GkTLXjRcfdeH/G7/F3ZI3Nhf&#10;2jdyj102zsd5Gdj5nQuq3uYhUaGxuUnZytey1JEhhW3fXZZOu33yWcW2YQOA5h32+Jov3ytv+2Kj&#10;559hsTRv1UfWB+3SDa9oELTIlPbktZFbfFiz4ylCt7ByCPCB9Rq/Ity/yisF2bZdtkkffcNSOOYn&#10;uGacamSzWfpjEHsT9axr5/gA0VS7sN4+F7zNE2uvPaeoGmn3/v2hj/YBcjz60BRq74+cYOlFmBln&#10;E+enKm0ZZfK5+bzxV5057NbVQhmz7/2jhM8X/uWJ7yE8Io68COryewHpbuv7/tIoWSo2TZA5Y1iM&#10;8Ma8ml6pm+wRnOy3TDGm2j3DwZ+x8GGTaTc08VYPHjrgkr+19/IITn9zvdiHb+q0H9yhY9+5LJnW&#10;R6fJq5vFqVwHo9Idm+r3d7jkOjrvPOmFHdOgcpAln2fd0Gt5rEjXF/B0OHTPHKlvqqpBotu0Muf+&#10;/HMrrQ8bzvzJWo81w7lBA5+VSUvn3aBv8I2O2vS4Modatnh4yMYbwHYdrTihlZC96N310y7/zSlw&#10;Jx/Yex2aexpjwc2bk56huR7BwKwZHH8cmcc+zjNzfpKbuOC4ECz+rd/YRtLLB+iMf0ff7f/6HfRn&#10;KK0UhkPtwY50Hylm7RM9sLlwxu+hTy6fxsnRo8jni43RBPwD6KRMPtiyLS/C+YLX/J8xYJehJpen&#10;dfTZGLm3ed7vuKywdnpZi/eXLoD2xL8iRajIuMmxCcKk5Qi+eLuIgtxXuSsFbGK130X+tNl2LTs0&#10;tozwfgdBciQc+cbZx9in/dcCPJW9AJgyTwwDTjF5ey8wDu1WnC8nP3Thu3XglDH9Q7bP8yqyCHzZ&#10;QHP4cKNUqdkF2FTe7Dex1wOpJKu/Mizq9QWvDg+OZPSMo13fzhtWD4em9Oj0Pk8aaU+eTmApdBwE&#10;J6KHQr5+A/jFiZ+LJe5QAGQC5U3No2BlPQlbPX+7w7Lyw84xOb7IYlEKoVyw8rowBND+Ja+odmdz&#10;5czxyxbTdC5UmBAybj7VbWJONwFX0B+bKCOTTxfQz77yynheWa0efRNMd2UR4D6w7mRGBzaTadvw&#10;HzsPrg745//lz5/9+c9/xrULQF6TBVwc7yvk0uYX/ST8QiQ+sfDopHv8orgfKzj570F5lky/aqOj&#10;H7l3Qq2yCad1GpdFv7z6uK9ub9mx+81GRcb4Bqr5pnLm4Dq5yf6LE5O0WxujTL766NAin4vAEji8&#10;6rR8tD1t2MFRaWXbuDgTS/Q8SaasOOyjnT+CBkq7eyNDd8l6ymzginO3bNju02lk3JMJeOl97X/t&#10;E8f+TeqHBpyFkXeOVvd7e68NpPbdJrCV3cEJYi/wpc/tZKm/ERiNIYtfdJMl2gyv/sVuFyi76dwL&#10;V2lLvw48QVR/wU0Ig2R1eZILOrR7sy0zWRAL6vcuVTc4LODlKcZ0hgxQT4QX6WyX9/qxbS1u6Y58&#10;QP+jKxz7clXhzYfe6d2y4G7uRAOufMV/6vdkcWnUHtVxYk8O2KBh34Xi5WDl23Lb5WP/LiNcf0AO&#10;WD/IIxba1s/39njuq3GUo2erDXz5aZ4GiGz+U6d8TwDxWvyV9b6ln9ciigc5zwVYsijHQ1v4l502&#10;3sJMnc8FFWGO0dh67RfPlg54KfdZvStrlXjYFe7kWS6fvtD+mZMgMjsRWT62S/PO/4UP4Bsves79&#10;6Cvbrh6KixwP3VnkWRqVQQ6LLJWXzmuHUb3lrWc/f0eHy1ShvVA+jk9beQ+0XLvIqho9/TfMMj6O&#10;7w9iN89f2rfh0lrmR1Yyyx2/yC/ZGtNWZ7npzVn4Wd1K7zDpYlVkUQcWp0en7EFr9ClOcNlxLKfl&#10;+H4n27/mtTtg6fbgN77g1Gxh+lK2se36aw17xCq1le2RF0bGvVPTpP/LPDm1eln0W7A4t3yVdb6X&#10;bee4sdvwNf/RfvyHz8g7uUeb5bV0n7ej0+iybemCN5g86+AUtLQ15bV3yEayR02MQBZvy/17YL5q&#10;XkIftiMPuZWR5x+BoB6Y2ELDGAr2yR3yN57E4aNBcdi043y2fHL5LSSuBRF1sXPSTeu/yHgjX3Qs&#10;YvfTsRyXfPFdWJv8dPctpvVfcDzNQ08y9AYxlKI28b0iGy3HtVP4g+rRBfeRpYVPX2u78e9T5e1w&#10;Y/PyVXmP7cQB/elseGLDXtw0v3a0aNkn/+/BsxyLrxk66pt7sqUfkB/4Sl/YOnqxpXMzGaUL5Ajc&#10;YGjNhWE+che2cYXNf8o5hkVv9PYViGiu/5bMymuc2nFBrBPWRUYyWtBHR3vzj+2+pUaxA+sLh2To&#10;J+chbGuMwWs+o7c+B0e7uUHipf7qurCWeQicr74a26Hvgi+fkove73O8QC7z6cdFgbxhJxdI+grm&#10;xvLJG5mTsdGOneYxfm6A/p+fGJRLyfbD335ojFePxEdES/DOnBrf1c0+ufenRVIRGcXVYwEezqV7&#10;+8Fc8NsLH3TtJ3TQdfc9Penk/Hv7rjp4a0N0jWleUb3Q+uhC7tdAfSS+/IImYFvx0HltcBoTKSfH&#10;4qgzRzTGzgWc9e8jTuGy4cqI35SNPMqjRPUo4+D7uwPZ5RfwJnPRpeGcQnufpWlbnVMmDraOzfSz&#10;PS6tkzuDFh/PzR5wPn58f+HRW+zszzTok2Jm+spc2DS3mwW88Ez7BbLIz/7af1Ln77phMnWNp2NT&#10;tO++1fccK1+dd6GP2UDHxEzT1z7wfED5kyHmDAslp2zqyDTj7/Ttypi2+sO7d+/af9R/lZszgNz8&#10;RW5eWVibk0lb9IHySHb4jjxT1upXvyx8Tv6bRVj60B3NyWn6+iy0ro4P/e5zpzHM4mC2vB9l66O1&#10;x17sehxvG+210zfnovzc0Kx+Ym/6iZgA0+5hh2c6gzM07R9XtX8x2+v46D1km324Dz97owR5Nlaq&#10;a+Jt5wfNaWHQtaX6Z2RYPG1TcuGTDZAHelJB/bE8FPKH9vrh3/72LnnAGoQ4mBXe6UuzMNsHVJIC&#10;5QJ9SdzLZ3y+uQUdN19sH1A+MTHrB5sfI1F5izn7c1Pd+H2Ox/5V4HyRE1Tf6PkalF71ndy0ORqu&#10;GCQ7+v5fQGgbv5t7IxMen7Nn+8Sgu2HpAgZ9gu17iscXY3vH6rbM8ScQftUr+Xjnk/KT8ySa4vam&#10;Y+fInyhpzu5NraHt5rL35wbrtcG+dYn/rY2s/fC+7098TBwor5zZFo6ecH7KDThoz29tz3xC+TMs&#10;bXS6T7f8bYzAL/nE/s5X4FXfbPkHDw9lLHllfnqrlCJa58VbGXp3OeBggMf4Ot/BnVz0Ulo4Czu+&#10;kmXprS5wZn2Pb2+NTmN8ntdv9K3O/BJGtCpUqNlf8bcdfccwizp87jIcdq9u5lxh/Fh9Qy5RF4Hz&#10;P93hZbvI50anTBBy0Z79rf2w+SBra+47Y5onzCcnXPKELmiGp2uvJ6xuQ0P/Gxs/bDZPdKf/56/r&#10;b2lLFGZ17PwG9Dzi5D826vmHCAjBS4a1a/Dvb4Fp+/IOLv2yv/0iJY01PuOjKNzP0tytMFrQpv8n&#10;XytfvK1rzJw2W9f4C666LbPd/dKn7mm3cbfbIA5K2iu7yls6MpQWtDFb9a1MLaLbQXZM12dIWzRW&#10;1rtsu69O/IOVo/iHXMtuQbbtdqudWBBbxT1CrZyLd9/an3GkkVj5lL2mQ8LmRfmu5eOblF/ogxTZ&#10;c8FPjl1Z9uc5uu4XGcWdeHkhb/C1ucPKapigh/iqfCQ9uI6Ll20KZ/9G5K4/lN8F+TQ08Gm8HB70&#10;IKt+yie1hXHu1C/N2p0M+ZvcnDybShdunS6ioa2LqSFz0dK+bVMyes78bulWv+Cv/mOnUab6V1h2&#10;l2cmadQcymenpGa+GB3jnz4gcAyyeuBdXsHe7cpAXvSpjPO2UX/tp8JcauYBt2t55XdbP7yIzs7V&#10;Xt8PA8dbtnLY5ieJYsU4SdBW2CookLglkr0CMwEbO2z1/QRkBuNJxMN4FLoz1o6t4DbJxYvdHoep&#10;Lx145BMskdFAxmA98WOYtHM85aOkQcUg4G91mIFmBmEXL/Amz8f8ttJDLlzJKvnaRrYkiDNmtJM9&#10;LijFbhl4vIoCrS7un4ska2jm2/0Gb4j6K4/aNh0wk6CFyhEcuvIHHQRYO0/wDDL9Tc7TAP6Mewly&#10;tAnyBKu/4q2ur2as653Nn8cGu2ANj8wdmHICaqvOQGYST18DHuAXtk+L1m0M2LKZOjKtzpcAmhzY&#10;yVQP40+xNTFTwvXf1f60Ud9YOYmZ1qv78us2vN1hOPE1dBdvaMwCwXZiZb2rJPTGB17Rta8wH1x3&#10;FH44r800GWDTpXnEe2xSiffIlOIOxPw0Nv4li/M/f7jZ57TkM7KEfBdVJKcOKiz5O/zUgbu9SkfZ&#10;Vhbj8bUXs+Et3+lT42NP8O7k0UQLdALEPaG5E+S2H5d9IqO65X+XrRMZcp36e10ZpW7ld3zROLrY&#10;WDRwQ8LXudFgFyudYDgxfp/JXaK1pHx1P/F1h6Wp7JA91Wz98F8y4vUK9nRPiaSy7QnWnvDuhWFE&#10;apP4f19Xs7GFrgszG+uPDJBGR4i73mjxARnoICP5jUmgD14QOz7DM53VcfVen3/abnx9l0cO7cno&#10;jY8n5MTL5rFnfvCbt2Kv5gU2DTMDf9RpfqudQ7O06DU3teWE6vH6Xzhjt8iQfq/OoKjv4qlOjl3+&#10;u4WjDlw0TkzAmTwyA6xctMfo+mz7paGNv4Xl2fwePq0PDtBmfb742orzlQ/P6tLF7rmh4j5pXTqT&#10;U8fXlWDz5JFl+S8fPPzTpyepiZ95zfzxK0R2O/GzcrfdEsn2Bd3Q612atiYgkd3vo+t3LoS7gD0L&#10;iy/ts3LQk03I5EP0mdic4/CrnYkevN7pSZYcg7WZ/dan4qvcwKWcnM8QEvXhlpdnDuDzi3z2c37T&#10;aHiGXxrMJHoYDr+Jt/X5yjAxmAnZuclnedhWNszzkSs/noscxu72lcRv7QfnJvfS5pffhbSrzEGa&#10;NrFp5mvNJ+wKgiNf9MQUnwNtF57Oe8TUT+YXp27z/NJWzEb3Yzh7bH7U30YOnrLOIZ9kw+P3wKxz&#10;TuCHLn0uO6ThXsjaGEALTTgjR/A3p0spN/4jq7ns0IG38jT/3ARTt3PEW/HZFS+h/Ypf7rJ+2u71&#10;EvIsvH3rNZtOhO4XwsSmV2zO/GJktf+I8er+OFxyn2zlMHHR8SN9NjPn5l79xeKH/vd7cNm4IclH&#10;Bzu82QzdHcfWFuSddg/KWIuX0WnmDU7aPEGqT3yRpw3Z4PM3eQ1q9F6f0nlpdSw58egim6eL9pVw&#10;l2A3H2m3/Vmec+wDxdxNJl4Y2acnrB7qVg77Gzv2F8i0sHLej6+y46va7Bhx4w2Ok8eYs7LdVAip&#10;m82XcLYrI3p70+Wturvo6j9ywObcXSirXLHt27ximP865zu5Q2ywr36ZS1A61bGbvjm5Gv/+ZYtW&#10;6YWri5beELTHO36E5FV2yX7m74Rlx3ndWWKCIQI7NkysMmD8FV4f/Ub1ObF9m0V949Au0muHPv6V&#10;kZzh05g6Y+XHLvqci3gWE3Nnen+vsbjw2Ss5IzFLpnsfobNxaW1U/wd/7l43Lk4c74VicsDlp5Wr&#10;F/JCXF39UvnySm6+TFyy1QLd8HdH/17MVe/C1V1H+y5af8jNqWJ+xjdPLs4Tej13jq5BqxwuOAO4&#10;+p1tx+7oIo8Dur17l1cC59gCE/nXJ/gp3zYNnfPbZ0FMXxn9wrG0fLEd0Ha39NfH5RE2oy9ZgLFz&#10;6kfX2vHcJGpfn84spHJtP5w8RydrBTOfw89naI0f1hdkbUyfWFQOli+ZvN5xz5Pg07k+OXPLbaNd&#10;7XluHKi94jck7c9n9uECsYB/9SGnPJD8Z67EdxvXdNkxi64+64suPMXOS4Ps6xfnR8YA/gPi0HwN&#10;DnmuGwZSx3bjC7kyPkkbN3C3HSUC1ka4b3z46Xy7SL/5NW3JCYbWyL2yk0k+Avzbm0AMvgfwhbPA&#10;Po82o9PqBofuvwd7cVWb2il23tynjN35go+wdcxOZN9xb+Nrx72xzXDlowG6T9zfxG/ZHE98wF1b&#10;xALxMb6j1+i9eEOL/sBY8sgxjxjb8/Mina+7/fC+H9/x1tZ3+aiw+LudeEifiyxiEdCaPOSSu8ix&#10;uqgfW8z6zPJRvrBlbD9xLyaHN5r88P796K7NQ5bY+cQxu337XX6CIA3V+/CxtSypiH/5euxtHXIu&#10;EJJTG3W2+znpa/IYepHHuoM+j8b6v/krLOSgBf1pAb1CaGys4h2KLYa5feMqV5Vm29aWPs6ZK3d0&#10;jaS1iycjgXprd7bFb+l8ObYOuvFJ/iC10vfKtW1vTS88ZVvfMS360lm/lbvR7vpb+IOjdWVWZzzT&#10;Pl+t71f2W+Yg+9t/lfWT4s6bTpvLxpF9zxWMosFCIUzFzcwz45EWXbRCw89eFK3fVDt5NMfrj1PV&#10;zZiIr9NP0375Ewe+mL8hXusiSwN9H9D8kTb8tr+fq1zKWN5Q5Ruw7ZYGTm4S0h7+1hc3ZWBf+9yD&#10;87V5y+Fl6+xrTw/16Q2hODD4sw9/+ZCtvtYIZFt6R7/Fm8rXv5f/0OW15Ny4Lt/tXx+XtusRYiq0&#10;f03/FOGd2zY/rqTDo/OG9jfrR48++IkEt6r2s0PGE5HbbmwyFdVXp7cTAdxA6oYFbZ3XsPWOD64b&#10;ZKCd85Nb3yeDvPQMtXnHlYd9F4cM7Z9tG9+wBVs/+fy4vPGwbb1Rw8WysW9s1/ErKmTOS279UPzg&#10;cfkr6pZ+eCzfqy6En/f32DaZsPNm/B3vZ+kt7srXLXO2n2YnAFccCMDlv+Wlo2JcEiZt0i09CluW&#10;A/h3gGOuD8iifmW6cnTKF6RFT672etiN1uglCmd8L400my0u6l76uXVh3S0GN94OF+4yO596Dfje&#10;/6Wzw8o3PJeHsuIeIs5dRhfbGbfgpmslNh64/MgKd1mQaFm/hmDHutl99btv2L3V7FxGUV+Bnjkm&#10;3huj+JFnPvexK7LRJZ/6JGsJVz9KmfOhUBlOB8/BZZ+p6Te918X6QG11Crp/w73vhiyh+6mc2fcz&#10;O+C37LD0XvAomaMni7Y/ZxMZ0L1Dx8/EwK9+q1lV0D3I6VxP3zBO/x7IheCZ7sr1ZSdpG6gC4mYI&#10;JwASxgJjPcO9g26dJMjwmOxg0yCsblMOVyDeHQTHiasTS+WE3n18yLNK/+oHmwPugN3fe2qb0KDD&#10;JJR0QcFVywVZ4o2OC+TjwA4YQSQr2JNIg1vvIDxN3Gk4k//QJWPk8zrTiDpBtIRtb34k8y4eXbIc&#10;XJNNMHaM7P5Cu3egH1+MXTIgR8aNj1NVe9G7FwljnzvsCYEJk0Hziyx2g96NiVaICCAeNnnfoOik&#10;MG1c/FW2cYC6V+c2DpXHlmQjk5z62gJpdR9XvbAJOQAfa7/7O/Gcknyn0mAwiWtiQscfvLH72oId&#10;8BueOaJf6Q+D8jqO2Q4hGThJ1obeTVCxv8l8nxhJWen94p3z81pG/mlsxmZw/I60WFkdyFz62bYv&#10;RI617fCdmLl0/J2d4gedXL96zdcN0Hx8hj8b3EH78i6uxHfqj4w7gWspM107k2D3xoAuKOzkNmgz&#10;KR074BdyldF+avMZm7sw2EkH/vrB4T+x/JCtzZ6/VsZtk/ptv6joe83xyDfxra592MlxJmEiduR7&#10;+GXbh+Btd+2Z/rDllfmgIBKYfnXK/s7GUyJ8MH4fZD6ih89eOFVT3Zbvrc1d51iwE+O2f/L1pcuR&#10;86KZnc3ryu7wWwNIJB659Xe+tWXn2jp9MoXj5Ze66SsNoujhBoe3eXWetFv9kytdqDpBxgotX/30&#10;P/Sbf4I1fXzoL87Kzt9yZU+A8Dr9r/KtnNniq86J2uLQTQ6Eq3x5zkIP3VwYnJP/WYB49LvLjwkb&#10;+c8r/nrjwRGsOpAtdeA6ITz19AjnXMCfWFLcC6h9Ari3tI3ekfHO+1l/cqwsM17J35P76AMGZ2wQ&#10;lmPX2mP0wXcntmyj3fLZrRCzvx80P7HnkaXyHLXaXls+Zu/QXr+Sbenz38g5uWB9BOeC0OQTcKfr&#10;GM2IF/qTW5bujk0WEOAs75nw6UXzdAXe2vhjx23fcUC8ZqGcTI198SnXFz/M5X5CBNqudhqdp3Tk&#10;DosL2GKPOyc4cVDbBWu3bQCRcj7bSEX2kcRz8VXb3+O0aN4zn2osRofGSfRE7/M92cw4R4dtN3Og&#10;EkvpDdJGewAXb3b58s1c1DfO7eLftrK4+lt5Z3HYAI6LVKtPbbkIt+3OobZo9XXxKkol38xW34bL&#10;JvsbV7P4GKwUdmyP7PrL6p3GXdDZ4+0L9X3NIV9kJ6DMuGhehNc/AiPPQ0dt6Jn/C8TcHbZODpmL&#10;fPg/fNDy45N7u/s+v7hbePQf+ce+7POS373d7rORSCILezL1yJ1YOycuqVn0mSs2D4mPPB2a/H/3&#10;pxiZxU1zR/zNu+ZnPBDRD7vN5rG45sKTG0y8bSG/K5dFDXdG9/eBswD7sE+b/v2vKNJFxGD2Bogc&#10;W8B56DF+eY7ney7XA/l02g3L9dfGvPq77q8JtiegcJ31rE/Hxp4+nQXKe9uN0ZXHMfy2HfNVtnub&#10;531+nfHCHC45NAh9M8kZJ/dio7nxgj5BX3HTODi+chHC+YoLmB0Lc5rId8r7mit4kW948r88NePS&#10;nv+koOV4iYF0rxzPuN3js7im/h635k/D6zwdmVAkQy84ZHH3p/duAE2U5anikzQbl9o0L+b6kCeO&#10;P3qqNoh0IF8voKYdnfX39aPfSB5dJr6rR2SK+oX5LSvnBUf26N2Lt5EJmFeoK4/kR2B/gd5z0+UQ&#10;NAfw8SpfoJ4+3efD2IWMwMa+fsl/8q+bspqrfhp/N07Cz43fdLXAsIvsn3/Fr/O7jc17efUc/NVl&#10;/JZY83fKv8hveEeBmPZh3wrzd76u+VFkRct5vnNQ9rnsH9+KafzJiG854UeHyKqcfeZ4aFU29I6d&#10;HYMtv8dPb3w49NC4g+O+8jp8Z441PlEufsgm1mrzW9z0EYXDU70nCOBWxvad8dfIQ9/ErLEyi8be&#10;4oLe+BSfuYDJH2BllFs/5ObhH/IKZkGxOcd4VJmy3bEfHzz0FWVoD29jmBsMxNjcfCgePDUHti9o&#10;G875POy4xzuvutehTf3ZThv1czx6hG2BPiPL1Ptt146v8R0aLkCvzvCibNvN/thUwaPO/HTsNO2W&#10;f5t98qWfbA5Cw4evP+9CKbtNnhp/4KPvLs3V88ytwnhznHwO1tbPjEdecg79u46Tl+WP3KBzfvtZ&#10;+4nnoTTrag9f3ukvbWX6/x2WjzL7+4rcxRkbPPtua1/b8sHRI7G7K4TisPT159hFLh+8sQsbj62V&#10;P/woTpp7UiafgcoUfO2N2zvnUv51bqD7mHWtnZtqG8pp66KMPhV+/Hr+3mc8eP/+x4nmlAP8xZ1Y&#10;tq+NC5qVI5j4FE/2ST1avQ6UbV/bnmr5bP22+PgaU54BjdLLlpx3QPtVSHHtQJcjD4OgVXp80PkY&#10;ux95Uyc3kuMOpZOC6fsv+d/xdn/lLd9Da2VQx07ysLmCi+Zi3lszaGns6fiTdnynP7Pz9As3mHwd&#10;G85rusXq+gBveQntO9DkWY6VZfFGxLSLPbyinD/RQWpvQmR3MnT9RYN8LtohRC9094N2iqANHPzV&#10;tzkkdr9SQ7BQROduv5X9onPI/damMm4IlSeZHtjlIUbxqsWHL4y1y/JXNnnD3pHvtJ2S+abnPuHb&#10;dTUFgdoCp/Bn0z1O0Qs9GUqdVitDCbzydR+LJ7fTIi0PTw93dB4d573JhVn41hPlFGbouJed+9oi&#10;NuNfcu4Z+ivMU2Tuyz61SyUOrTpx1r73nE9rIo0++nqOc8448w+1gy9HW6f91U9jZhht/1OdBv2z&#10;TVtysY8bWPFPs24vezFB/nYc0XbIHD/XRCj8Poj5z5t7Tz+vrkPr91tO7cpzjyE1W25uViBKyB4t&#10;K7ty87ral9/0j/Dfj3r98qHb0JrzkdHTnFAK3Vf1TmyMrbRfOe77xVEQuNaNbvarjJwQWFnQaWwl&#10;jwN2u6A+S6tb59Yu1C8Ux6tHC7XJXIX/9uKmcnxWZvzu8bl9Yevhy4H3Nksj2aw2Fn+rL13JWJvG&#10;7lyz5w1Bqq7FiQwLPQ8KLn3R6XAlRvJkf8/VNbxB6eNdXz/pfMP7e7tjv+iXeXEEq2za0JVNvHHI&#10;38ePuYHhyOXcPwhDunZM364fbtxKa/xyt5uxuVD6Z5eHwgeUW+pWruX5IWUbQx+v+J25jXbi+w7b&#10;/l72e/v43OHue+U9zwiLn3MutrRXL+PpM/7iLE31W3bxOizVfbkJZgZkjl8DT5JbQvftElS2Jyi7&#10;oHLHs894rTvBru29/SXUaUioNbggX1DeT1wFtl0DWlx4mgCOv2x30JeYG9RaMJhl0dSbJDk2gLBH&#10;di+aO4EaOg8HrwyVn16Z5N4vnFaw0govJ3z52wvYkwhi37RTV1qSA8YB9tdxu9Dsnex0iapfZiBx&#10;IdaFaIPR+IkNfHKcOoNfEwK6TTijK7rVK19OdH91x11wdgJmAriTtv2tLPK0TWiz5cOOqJ2Ogl86&#10;lLp24JRX2xNYi2dLCbrO7kPfFuRrFyaH7xBYO+PhhBVIjqvL2kHBvoJwZCWTuB2etn0qje7Z38EG&#10;r+Ic3EmYaZO8YX8/8N6aQKathaRfMhiBr3I3hou+Tp5m4j/6tTJf2hXSzm+eaM9WIHPS8taxTRZY&#10;lO2egXzX1YWtDF1eYe2FmfhMX22b1k79pWdozYnptBpfHRqJ4YXaUKLEAn8Qnu3DiZsdhO8XdMVr&#10;pQq6yTVYOdD7wgWCU1Y752AnVdr5L6fK2L2xH12PHXerltSrl2qvKCcqP3z0au5DBw+vfPo5/gTa&#10;tG8lju7Q385aPldFCPqPz9wzQUOfGCJ0LqTqORcfHmXP9for4KcMa23T2CNzmOjnlS302Wttp4zd&#10;d4KA7j5drK40Cfka3GzZh10YKHCnTZHyXVoHZ8mVR+qcCJCjsHS1kUeynQFw6GuzA62JQuOmCwHM&#10;OXGuKSjv6OwCoL4A2MpnJiVjK/137HV4HDttH9V+99GIVqVhEYyOaVxe6i64ycDHbuLBl0y28qO2&#10;6NYOaYguGB3naRV9G969vHRiG3eAbtsinK+WpcnSI7+TBIsV2nYBz0l7gByrO3va196nJ8pHpk6Y&#10;Tt7SbnW458xpN/FkkW9pwAeOn6Hxojimn7778DN84/p33303cpNdnMBNX1yfVE646vPRDt2rXn5P&#10;2cDYm65gZSqvV9riNTjZsZCsILA2s1++kcsWyLl4izF4/Y3XbLeNLRDbb7oAgQk60xd+/WV8QseV&#10;D9+OwXyQcjTUsX/5G7+ROWqWxeFj/F46+G5cbJkxprRSR7It3/3mCDzDGzx44w9raM5e6o1D4e3O&#10;auLME7yzXz6VW9v1ycP3O2dCs2Oa8WuUyYnw6K1O271QFGMr+k1ofrrVrv23aC/uYgO38p9KcxmA&#10;n/qVufPN5K0uqGeCbjGAvPXp5QNxkLLgDU8xMDSm3yRmze+i48xRHvTxbN5Ig9+a98IBM8bP/l23&#10;3Z++mEV7i19HHyde5pXm1srvOkeK6kl3vF00/D1gEzlGPxTz+1QLHfci3++3f5nHVu5YoPbaBcy1&#10;PVpw9tNFWMfiLkBmuLVxdXCxbm7Q0IbO6u3/9JNXcI/s+p82oZSTNouK+m/iN/3aAiOQB6cfpkLl&#10;DSoPW215eITgyNWbMCZHaSI/VL8j85LZeFuf72/qog30jyV/tcFH3fGt/W1vn3203ye59mneWUwe&#10;umJ37acNWHpotQ+92s2mPZmqf4UbxD3+4Yd3fZWxG2n5ku17rpCccl+AjfUjOB1HH/3dfM/vMq3+&#10;n3vFpjwbnCkTnXL9nf+RHx14/qpfLv6lKVwXQEGiP/Pnl7/hi755XN+qku1P+Y3HuWjlQubczPvr&#10;l0PTGEwvsq/clSt8G0vRcX+j8o08Ib6S8+/037vDu3YzHodeLniipS/x2ebn0Sqyh6b4XJuIpUT3&#10;5KDG54x9Yt4cZW80E7deJiH+G9sn9vTdXRjH053ulTMyyS3ihB88KeDPBSM26pNhkXNiJ3i18/ie&#10;7kEp3o6FdFKer+qAF7n9LvkvX1hM0t82nkJt+3MIoVXgx3yWli2+5AI9hlNZBGXs1Vnw7C8O/HtO&#10;aON8je9Cx1/l5ZOxrX5k4dBJk7rG4Wm4cT3nQGSEY57nvHAuuOpP6NNr9USnfso5TB5qL4zfz9sH&#10;crHju++/S5S6mB45zHVD50u/BdnwDs3Qq6yerjhybd+lf7WJLOrA5J7R1eIe2cnDxis/nMHLBeC/&#10;/S119HXByw0y/DG80LtsVZzhg15/O71j2+Rfbckgpt/kjWDyyryR5yFb7cNVaV/aR+bZn3NsRVtf&#10;pNvXvf3sj21Wr/EJefiVjvP64yUx8f6IJfKSe2hNn2MX9ABZ2OX3AA3tH30pNONHN220HzW+HjZY&#10;eiv/8HsZM+XHX/H9nL+R+eET9Svz0lN2p7X9S4yapyw/eGQen8tDa8OV4SXuzvW3HZto77OA9oJd&#10;xxtf5J5qdGEtn2nBRtvX3uR3fbS901/9lGmv//AP+mwuzu43ww7vuYjo5qEZ0+Of9qNI09gef5RP&#10;jkf+8T+a2lgvk1/pP/Wjt/3yvMktx/b10IkVbV3URZte8PWhBcc+O8//4Ye/tWp1rqfXtofGtrVt&#10;ju125EE7FIsyNEePwR3dtt7YYJyAvRKx5+BOEi5O5JuyyV8bVy3Ml7ZbtvrUPweh+zcaiuG9Btu+&#10;NomPFtYe1i6N5sbXKD+2z5bcZJDjvEVK++/yNpK3GW+WFxr6N6i8YiYf+0Gq3a744k8ynvLuBoMP&#10;O0/J+WHbhdb0mePH0Fod7nTLNF8zpuxRVYj91vqOZ3/PJR6YqcsfmiPD8WWO+3DPQeyQlf294Kr4&#10;Tn9zmXI6vQbkXzm2fm0oT4Aj5tl/yL+xNTZo9cEZ3XqBPCXlcbYQSh9ffyHetbXDq2udqVsZ4P9/&#10;ha4xCW0LpwHHmfGEdm7447srN77sN/pZ4+fp/OlZJjf6FG4GopOfoHmGu63UOeYfOUebredBfPx9&#10;n/UR+2zijUv7tietf07Z1+FjjraATv/ZNJ/t31tvWz5pgu7m3urFRCkvjYNnXmgef8VHri1ov3za&#10;btucsGgd+ogF6t+bfVqYr+pl/hRbL8w80Zx0xoWJ3+TR2HnlWtxuh0V3ty9f9bc6ZZcO2a/cF+LI&#10;epXVhEeZG87uwtt+5eZox2jPNrImwjptuPnl8vOJq7XJ9u3SxhedZZRtQjT2YY+Zhyzvjc8bi8Ty&#10;5PJb89ht9LjrvvVoGa/YrT44epPJ9QlWucPKvLRGluAcIdIs/fjI2V5m/nSnQJ948ehI00989hK9&#10;49W96IqHVTy02GLtQhY2MxYC411zUO0+vtmLtmS77y+f5eHYOgp41kNs46mvdVus2V/7TLvEcdcH&#10;yDS6K28b7UvjpY+2PR61VXDWZtpuve1xr+ILlvaSLpvkGAB/cm3yW/7WTlfjV3bQW56lQWn/Ifbl&#10;Vjp5AY4ZTVJC/EuPHrciAqxTovcmrSqJGoiTQMeB4JqqNDhv1kfzhTA3C6C10BOZ0Ct+6G+i64+W&#10;h8HcyZoEmQAh78/pCAy1sEacQd/J3tTgbQIYk9SY7pBQ5k/5QIyb35zx1OwzdOIdueau7rzi5ARY&#10;+QX5rpu2JjgLLub2JDF8yEXcDpZHb217wSX6NehNqLJfmc/2mb7jJom77m03stQm6MUHM5XSGR6+&#10;dmHTk82AzenFFvzLrk1KKZcYto6ua+v1mTZ3eD7uCU3Yrp0Wlyx0WHz04MyJQnTwGyLhD+DeT26V&#10;OUmFP35WMjxGRk9onMEv9rnzLo+0K+/wt7iFdsudpMSG9K1/Ur121+0+T7lZrWcjyBbu9SALlG98&#10;60SaXTtJCZ/8h0g+vhy3Oz36wiXHoSHu0VrdtVwgbiGDigk/mux2h6EXVuKstF7qP3Z0cjl8tMWv&#10;slXYOXZyBCTpqTMBP7xuflt+RSZPaPDp8Nf+xPShjZYMUf2YBI9pDLn4GxOK6YeGusLSmaPyG143&#10;n6ZuFv1D6cTZQS89MnbyVrLDc+v5eS842HrKGI1C2mnrw453UPYCyHvDV61Iu/JIrIlrrbTdC9Zf&#10;VdcpQ6/2W17HBuV19svzxqfHvuJfsHLVhjm27Z/4veXkla+Nzhfbs21fx5N4c6LPEmg0tg5eaSYm&#10;bS0i1zbMU16DNL8lHN3pH950f+67juVNMlv83Pqhz57sR+7j62jiuHzTN6+Lv2FJdjALhdPGMVx0&#10;9fGl9ZLPtMGjn9BhL/vw3DjzPq+H//4Pf0Cu+WrboxfUF7ppW8hm9dit8usCQOgv2N0TgMVdPZee&#10;PIHv8oZXnMMPjW2bqsrtd9bYg20X6LWwOjrWFtQGwUG7bXMzUWHVuuEdk0+9tvm7y6cCXXR2fF/b&#10;XvKnHi/6X2Xsf07YVp4ZJ46Pjg53XfDCQ74mB/zaNOo6XjrkE+MpGH4Z+/XPH392U8nIS56sZCAJ&#10;rbldHJuEau/kpxVkP7EtZ/Qmph1823ZsPYtZx4ApX5+uzfFxU5tz0bI+Noa3OGzoRiGvRKULaqV+&#10;7LfjCPmiIZKUmW1kJ9vSmsL5Xhs6QcL77gcYv8aOYOaJ4Rta/rq4FvJ7grOsivzKFxvfYfkeLRIj&#10;O76z7R1z9rsA0JP1RyWe/DN6yVQ5zpjlhBuwhTp6mZ/W9+1H6sW4z8yD9uIvuRo3MNiZvhaVMPoH&#10;YPXaLT6AHD7ztNXI+kWepPF6udRWbm22XeVObM7F4pe2K8GnL+3ErSdx87xr+7/xu/04uW9PkJ6a&#10;XYf0v8PKsWV73rDHCbKxXeLx3nbbsdd1k2kaWRT51QWTo6N6F+H6Vp/UecVirkOpDq6+O/2M/OYm&#10;7AEah4lJrzTVj9vnT2y1bb7c8DhysPnEAD8C5ejPfjf1Mfusj5RufPON8qE3vlw+jckcqDO+bDvb&#10;I27L0NB/t2/BX33Qqkx2DtzrFT3OVxbjsYV7B+P0XixQfsl+QijaXLzV73nbzvvYic3lO7TYavrR&#10;yNFFptDYPrJ9LK6oP7R5DfAdepHPFdDA6inGxcK2nfLTn6OfY+Pm8iJDZUzMrh3nBsFji9OmrxE8&#10;+yvv4tPrTWT9aUKhF8rMJ8Rac23k02biK7L6C62Fyhi55VV/YgHcF+bJuHF3jRNXLA2lq/7ohK6L&#10;IGlaHR+6b8w6P5uxBn194Oe08cTbwuTk8T2/0NVNIOYymwPlNKmJPehr/PoK3V/ciCKG8gRz7KPf&#10;j63noiN55pN+dRZr69uT51aGaxse1Sm2pKuP11K7aL+01jeOK496tju2ksfMYcSqvuTCrvwAX5l4&#10;QMM5oFykztNmqU5Z+KW8NxicPkBUdug4Xop5gkz+Sf3y9GQE3V3kpR9i+GkrFvp/jlXfoXhbADV4&#10;bAwd4LFP/NONLPS1vc65Dl4b5Mv801ybjmRlR3TF3fh0iL/g/URj7YwmO4l1+OTZcbw0U7Y01S0M&#10;3uQHZcZPeDXGIsUY46eNE9uxd3MMw+Uzr8QevnuDEvorz/qfnM05p05u0x7Nh64PmS4xnnbal2vf&#10;iR2yfP124mViaOYH8JaurViiY18BGlm0W9mwWNy7PurB2PARp3AHf7exYWjCXjrPW+blgrudl059&#10;zxCBDx/eHz+Ob0fG6UN3HxY5X2gsTft4LN3H/oUd3Mk/aN0vYi3GLrBPjh+Zrrq0MW7PAxnjY/mc&#10;6MZnPt43uGijnN0B3+Apd+25U/UJDnkX0Nh6+z3vbH+ZGybYqjePJD7dzPM+NxTBR8tFYX4vTyRP&#10;yNfvJ8/YX7+q3nWGyuI4cXEH5c0bh1bxotK8XXBiAj6aPvItnPogvIgxftFHTjkb1k9jmxoKHkJP&#10;sLJuMfkrQwq2bu13123xbbcefTj4yUFyl5snwNKy7yJwnDl8Iui2YQI3JBYn45CLv3IyH1Su0Fww&#10;9qw+1TsVTgXtX5+UwWlfDb7YAuw9b2oZenyyOuOztl38tjn+WV3ToPxsp362YucTODIpv/cPtDpP&#10;ZbPA3UZkLI9DvzIFX/yDlfd5n4m2LtmjuPtFfX55hsXDQ1vbyZ+DqY8sqLuAXhnbh6Rxid9TVtGn&#10;jbLOEzJ3dyMcf/7/AbVP6PvpqYG5Ucp+ROj4B8f6X75aVryri4xe+uul4+o6Cl22Gfqx85riYZ5W&#10;NbfFLmwpx3irGkB389XOYVvRr9gxaNb5xeDGoaqek6fS3DDZp/HbORK5AnC5mh/X963wFZTVpzF1&#10;KuCtr52jTbhNX1y8i9bRE51tV5xhX97aX5D9i/ZVODsz5mP3aIDuyrixSNc7KPfHv5XhlfZodE7O&#10;Fjea6FSXsKyt7oTP/j0vr+xt07YnltK+fgvtx4XG9MeMPeRdn6xu+nP1On7C45fcqGDOuLD0qFO9&#10;bnqHC4aRebDHNsmPoceOtdGa8fh/7Qv3Pu/udbukpqEx9NhidW1JaJAZOxep79A1LedsFr9vcNGr&#10;vVOxwt5w7rtBi6p0kmdjqdpmci4840XzdXAA+41dWDXnk9vpyi+9QX7Jfm8ANr/Pm1mBC9PNSxgG&#10;9m2ptQtjg/aBjKt0DZo2U0zCoet4fGhMJjuZ+fWME+TInAeX3shz+RreOgeVAe2X/VW2bVr3sh3e&#10;5iT9y/6sz6Xl0YsOlU/RTeZn3uUbnD1P3fraqIKMrJs90aXq5AZM8ieZ90LoYW7wWqaKCCLhLSyT&#10;oe/0l81D9QwoAnRw1slTv0qhl1Q4nYtAgZkGd9dBF4AFrd/T0yF+/PBj5JxJmvblR34CBmxLN9uV&#10;51edLg7F4uuv5qxeEh8AAEAASURBVI6z+90XXeTJwidaezf6SJBAyJ8TD5MayfuTBbAgsuMmh49n&#10;JWEXa9BspzsdR/CPzNMZV/6V3VbZwup1L4uC/q9Br20iA7jjG+yAtrVLdPE+ccCWX+fu8Z5Ept5k&#10;eO3GfRaydjKxNLVrjJAvHZXez1A+RuQA2z3jdMKs+uho8iBZ/JLFIMHb+IrYHv8vm3yt/JTmi9I9&#10;7dF3vDI6MZ7k8yjb9srnzvGhOX5JDOr5ocMm7358V193YsPIR0c0fAiV9drG5fKp/C7+hs6INXZZ&#10;fDnVb979YmAozZDJJEWMdBKaMUZMSwR+D4o+FwzBHtq9LBs6lYmFU6HukbiwqVXUnvrwDtJcQL6o&#10;t6xypojUX2RiXr0iT21wk4V9dlEMrW1X2x+9xDeAi6A6fu2EPvbvK+SixAsdg79yrh8d32F5WeAy&#10;YRUHn+fpDGzRd2IuQX9tgnhkQ6NWYIvwRtuFxtor+eS6WMx4wUzEZRFtYgEOHWwrfxcEotfmP4wP&#10;rMyKJHD4MV5rkRbzysXb33L36z4d2DcYNPaCHsSdnFa+c/zMQx1Yno/60IgOX576Le82ZaPLi9LS&#10;WHprMxhoy8sRavSni4W6OQNr3MqFzYln4sofz2MDC1268HD0F1tXjOSYTfCrf4LvBN+xdup87Cuz&#10;39iMnsrEosVaPpn+Orlk2/I/4I/po7989u2335aWOLDYT5bNgZUjfEK+OJobw7T19O9P+fz55Jfq&#10;kfaADJv/lS9UjgxiYtA+wGPGAAsfk6t6UQav4Fy2EXuxLXrVmz8CjtEAl57sM0K3fG0FDT1PTVlc&#10;u8tWxHzBbXnVfsi59XjXztFbDL331P0NVi/x7VM5Ur9y8gE90IDL7utTZPBXPvXzu2xLMxU9CbuO&#10;gy8+XoPFufo3mzDAmGpkqHxTpG5lRY9MUE38VvY7H/Hp5p54pXTb/vhCXwi78JhYdQzK39Zf+Gnr&#10;ohQgb0XTcGVUljHAeNGuVszBPbvDI3zB0ker+rf9yN/ccsZh9sf7wru1rR61RUnmN5anj12LIzde&#10;7KJcf9sLmOwGVpZIO4R+43ufUn6Jxz76qQV+J8jmSOZ7sfka59BbeR0uT20XzFtqw8o9dq9tjv7G&#10;/4/Jaz9/YCe+0NjczxgVG2X8VYb2nsyjzYba7uKisr8HK9/wGGxP7IkxJza/7Fws9qS3G236isFX&#10;CR8fv1r3KNwb0LaP0eFj+Hz5ZZ74fDq5e7R67F0nmNGf/MITrC47r934aN+Orxbwm/7zaYx65Yrf&#10;qOrYfeJm55jovEl9uJYXfmxtviKH0cfczpNs418nh+PD6lx2p6251JFfP2D/xn9yeS8ypmjlJDfa&#10;xi514q1NUh6Jjv4zFsGlW7fox4fLZ2Pmc08PHljb3WOdfdGgr5S+YyY687tG2/r1bWne4v2OhQZo&#10;H20/HN3v/J3/vP36XDySL9Jm+sdQIs/IYuydnK1m44i/vsiFJ32B3Vw8uxZLLLztK7aOLNrqyyDo&#10;5eX4/nYBfFzMNA7zMf58Pj6KR8RUuqp2FunxjuXrH+MGOYB2PvmqjScOXxoL7uTBbaN/zEXlbW9e&#10;6VWS8D7kibJrgTrHxsDyKMeJHXhrq55HRTY0AT937hVpyWMcnvmg/E+2jKtH/ua8EWvkT+y3Pq9q&#10;3rjDy/7M45O3LBmGl77i4pN9+XnmRWgnHtyw5EJu2u0Tw6szGelDBq/n/BgacUZohM85f3ehVp+1&#10;4M/fZBhbTV9f3a/y4xu077D23bmCdtu/jdsrhzZodU4Q+7UdHZI3v/5iblClizaTw2Ol2LVxEV20&#10;m4uJ8zYNuOixid9MZna2R5c+e1OM84o3n+cNM4m3PjEr6ALkrN1i133CUlt0VoY9X9xXGpNV/sA7&#10;Pal0qkfnF3g71zVn9pknKeeJoYlF9FbuuYg1cwx9RB+1UCqu8HFT9/tc+Ju5D3+yX1nGDhNfX2Vs&#10;YXfji34Fd+l6fav4YUtxUN1qH7Qm36HGhvuBV3sdRtPmcYFn8bTbOlvzN+3IqK+wJ5hX8rLDfX6r&#10;Rt8SC1mDSb/fN1rU+GqjJ1nwG9zTgTR9BaaPbP8Z37LR2Im/NvfMGIIuucWpizPmgW5o+qqvT59+&#10;/7DZZ80V/HO3DRpD11yePSf21i4j/+gAD4w+s4W3H7ENtu3zvvOUjqXhKZ9Mfpx9NJ/nz0NnYs14&#10;Jncs7eVpO3aYeLf/+FSctBmZps2Mky99mTbJKR/PBS6+GjvkOzalNRroGofBzJHGVy4su6j3/jzh&#10;q0/W7m1ZSqzasrRUUD1KLzot0A/o3+9++DHn438t/29yXujtb4uvj9gHfEIv/UOcAnUzjg2O+i3v&#10;zvkKVlWFLybALmpX77RTd9mYLQ7fseXQPeSqX3WPb+PoFCcH5nvkObmSLD7l+YiXxxOz9z4zlOUa&#10;bVaW5bfblaL5DN3E4df59Ca7RcrWK279zq6xBC39Bo4xT/79PtvPfv02v9X8XZ6W/D74k/flIzct&#10;/u1vfy211ad9IyWOQc/Bso/evd+5+Yn8Yo7NNz623fpnt2gheczUNi8KDsK23y2eBQ0PqNuP/JTe&#10;zsChLWYmdqCOPyPbkX/brEy2zgMWJnZG7+W/8wq4W7bttWOXF0DO/o+8cBWBbcf1ezOHmFy67NH9&#10;4CMrfo05C9M+OsbmXUtJ//hHLwDvuDLyjI1Wtsf52/g9tceWvzRGUhpZRg7x6OO8ImGWz1Fu9TvK&#10;ogH8FAb3TM6Zsp5rh568uW/kKbIACdQP3Rt57CKrenLAFODh6fYp12rawxePrjls/qHrzl2StaDU&#10;vm3FzpFnz408iFG/l+eDpjborL9KM/r3Ztfw7npd2lR3qtqv4KPH1Q5GyluHKKhuw+tqrziy+JAv&#10;lu/6WEme8kvnI2ZpHhmWfvne6SNwZEP3kuuU86/4IseOf5Xxla9ev4ksYPPzxgrZqkvrjoDFHL3s&#10;hlXsMLxqk6wJfNGLpXMuhMbm8bizgM89nqf09e+VZWyRdoIx3wtuaB4b6HBiYmJj7VjbHHt2jnns&#10;zi7i5Vo/OCThVI/6d84/0KTnAtnhmfe6/neHsQEapDQPujW8I5598vUP/3SsI8bVXv3SbJOVPzHv&#10;ocNff0785o985uZyQc+Vg0fu2kHDiHldBM7hXZ+lq8+BvmI8CsyT2eMrviNd6bFNMeXBc/5ehdXP&#10;eK1azgixxufGKFm3NVryKLmULY628Lhy+/qlR3njM58yDA98FpoPEydD/zE+bP2LLYHTFu7F/0br&#10;zX/9P/9rftb1TEjPYupX53VgmBtgf84k60Oy6TBMhzxKOjYAMJJE9nBmynscY+VCHjyw21iux77v&#10;xlKIhj8nJ8CJDGh56sovdS4AVw8OidwrH7ztkNoZcHWEOQF0HK74kzsnENoWr7ow9OhRfuySADdp&#10;Iae7Kiw4GFSV9fcf3XVbCvNFx/6dgd4JhkDtBITM+bvXdwFNsNP7TijkmM1JjpMxix5Rvsc4dTHM&#10;CT4++QPkoxOZLcxbrFD3l7/8b31V5495Yu2dV0bFX16NJkn8y//4HznO5M0kLRNe8mjDbzOYJgGx&#10;6eXjsuoX+ZqI7cSm+5Tw0lDM9pN0pl31zS4e6Jtk7+SsiZ1doy9bsAlwMibGHO4Eav3Mr3vSvpPH&#10;qYvNj4+dVLIFsJDTQYPs6fX8CO5tLJj5jTlyWIiqevkSNjofHyeqs01sRIfh72nfWaSydXJoQJcg&#10;tbdP9sFJQQCdr7P4Vr1jb3U7cLCJWBnbhfECYoGz6cS6MZcCE4rah2zivHiDb7/2PDbtfspcKLW/&#10;dbboLXgFHFo70Rzc44fw4V/olSHHC2QHS48eC/yijxoonXghwAbLlogd6LLjoqLy2uHoVDpHZicR&#10;HbBi28Uhy17w+DYnaCsbPZYPv4HGZ+31kF1Z5cv2hVDBHxqhf/JhnwZPuZ79GswiTOrIG50XT/yA&#10;3qH4WsOnMjZgl7E/WpNLNn6f0K9D+At3v+6+BaQFuinXpjd8WIhKmcWl6YNzki025waYzz97+01+&#10;Ey+gXy+vyXc5zh/6pizqLCK2jv+TC+2/+9sPpYH+BdH1J4tBWcjCG41+0tcBP6/9tbPPr0y6ix3F&#10;S5m7iu9t4JJrdWJXPm7sHN3pN4s2ucEoOVMuaJwGtXGZrYUT5X3F5LHx6m+7+/DIvhPVlduxJy3o&#10;2Ljgz0OHLqvPP/+3f/7suyxG/PFPf+qiI5ylYd9iNFrkYgtb+oFkgfIQg5U3W22BNmsHx8ub/0v/&#10;9KddwMRHHsXj+++/b3t0uwB6+KGDJxrTzzIPiDzG8p0fbDlcgO9+Whe+LddX0pbtVl/HaHfRKmgb&#10;Q/CV32H1gWtfWx+w8uGnrjncGJs/uV+O93vv+MKRw/kfLRNqeosXufZDF1Anr1/8j/5w5Cc07vFV&#10;GY6PyXQ/SdffwMTgF5/9kBuQAJnA5qZeZI7djSv1e/gA+bzzlWMP8m6O8hMGxsgYIP6bfiUO1nbX&#10;tpTyFTz2KedDb8ffRZEnfg/G/tPfZyFv85E4mQXi+if5gG4PmHrHEcF3ZbFHzvowW3Od3wJ0zZ/S&#10;orzWt9teOX12LILfkwstjr03RrZu5y94zjzh5Q0I10mm/BZ65hDPgNYdLrsfG2+97Ywf2z8njsm4&#10;i6L8uzwfeiVOojcc9VM+dsO3ukQE2/XnLD7wNB6T/+ZEduIOrv62PkKTbmPfsQXaa7fVafONOmqj&#10;KeblV1b4Pq9QdZLUcwh9IWVi+6tcoP7yLH5t/kBz++T0m8mFm4fEmgXHLtqEGTu5kbD9O3GvPT0K&#10;Uav0Tn+bwtFDTI38ozubrD3hcRPfb+zVnvLVoX2Ps7HxxOjaEI3hMb9hTz7H6vfV6eY0Xhc3T65o&#10;ceS2tzqcfTEaqaLnyDtjcYraRtnLvqN9x4z44ptvZ86/Ywi78v/ySMvgvM04Mr99a8GdASyQe2Uj&#10;3u7Ghm+xwgU1ue6rjNVytxjx8zL0w8N8gT8tjP6Uc7tdQB8Vjr1Da1OB8xAxRi680GObR4w+dCMD&#10;v8FLjw/P0EuZRSD4Lliq25z0TWTpK56ZKu3G52kSXm4ctHiJpgVrcUc/eMBcxt9f//rXxoY8D+Dh&#10;rY7MYhPd1Z2e798np4cM+5DLOSKbaeN8Bn/jgDy+/Ucsu1hPBzLJ42zT/dN+z8W3/dIlF7wFfBbW&#10;rmQGaIDaMTK9ffttfDljxF74JqN8wY7GHrTns22n/6BhftCYSoyUZuKg/kmdNuZhK5tzSfg//miu&#10;8WN0nwvU3tL13bffNVbYY+c836ZsF3jZym97ag/Mrfr66thx6eMPyjdyk90Fhsn/Ezvo88XifZOf&#10;mOFDFyd3rKA/f/KJP/i74N12Kdv+ZB4782pxFX0TJ/izgY9zZjTYqDTjmpF3fLSvR115yLr9k0s7&#10;9qcMkJ2sYmNpoiVvy8tkcaxv4s2O8nE4try4dEL4lOlr9dvJLfisDGSeOmOc2M0T1eG/PneR3L44&#10;9wHqybn6sj8a6xs46nacWNzhOeVwwLQZn07Jfo89HP35z38KT3lj5m3otfMdVL58htF/Ssk78vHX&#10;yS2No9Nf+C/2YrJ7u2nzWS4AvEsfsm7kAthZN2IDuSRQ35y4HI5DZ32gj825yOTA5bF9SJvhP37D&#10;d2IreSjyuglafjZ+iZvFn+1nn71792Ppo1GZ00acwuWH6WszZq9PtB39xgb2wfh0xoKR4eGbO/7a&#10;X9lP712gdu4yuYOvdg5coo3F7lVPcxo2IwuZd82lMoTd5t6EY+uNHWSRS+DPWMJndMh55skXOKwe&#10;JxWWqfWfWcMZXWLlluvzciA7zfrDkTuE2aH2i4w/Jtfr1y5mdu0wZfDFIbriEly8e/T40k5u69wm&#10;sUA/cyV9DV106DXrYyMbWnsOsH2x5w1yFsUDbBKmseXExMbG1O35dHiFD3r7aeN8LR395+KHprro&#10;v/KsHMrhLWjvo3/J43/4w/c5nnjrOffaBc2DC3/laE4NMe2X1nO9eZj5RW2tH+cPj+bM0ALs059Z&#10;CS5f8K8HYWrbtPnkBucJrPpY++EfEfOHH58CYybbrX+UkVl/bC4Lf7YXK3eg39V/Y67OKY+sF15w&#10;+pf6eVvD0BaTYx/+HVvrV1umPVLGeD4a+zs/uCh3B05tWp3QNLZMvCCgzpzdFq3pC9G9c7OXxOAs&#10;kGOB/IW03znHxPlca1C3D2Rox27s1/MV2kfXgXMuETrK2k9ObpXHnJ8ToTyyU71SDuTHu0xD7+X3&#10;4p8m0fW0iyx0WDuX3tHvIduMz+rER3EqO76hky/9rv5OHwddZ79sOm9oacXt67dsuijorl5zo9/W&#10;hH7CzZxD3KGDN9vIqZcfuo4885ONz6WHUm1Cn/xv/tqxYXKdtYWss4fPv/37v9XOYgSMH7obA8x5&#10;KtrODzanntpu5JG7PmyLFyCHOtulax+svLtt4SkfehPPboTmx2e81dH40v3QXdpLy9ZPFEWEh/zR&#10;o+v4teHYOw3r55Wx7fn/Fb532vatMS70nCO6s2vnnqEr/4A5f2cTY8/41pZdC9x1bDMFDxtFjMoi&#10;Fhq7FALBZ/+WR587zM1YUwadLncQ72WXL/2MTfpzi0HyMN/q0D6o9fJsvfw09l4/rO54kNG5nb9d&#10;B4noPVYP8AfON8ffk1c3fmqj4OwDkEtv5VhbGStqk9C64yye/M6v+o95VpWOLivP4pHlvp8DRVce&#10;rh7rn9TtTWFootXcXv+02WVb48yd1/JY+QebWGMPdpEDFm6r7piMUDYzwE7HhKw9o32h8/nECXFp&#10;AxtxgxrQlvPAOoFxFibpTr070D6cpx7ugqMHb4Sdtur7cRcBJuozCMFbWDn8/kdpBM/dGnvxUrs+&#10;Ju9VUpGpk6JbB754HF5uxqCzQXjZlHfr6SoZLffZVmf2yx9oex02iGuPwfzHvvFzApCbCLqY5YRQ&#10;pxd4qTon0Dr9JMMOwuls1TU8/8N/+I+dxP/r//zX4r41IUrE/Bg63hPfCyGRz138XTiKvn0lT+78&#10;8ISqeRjZQXWPFrbjx4ftf0sbr0kVL+1wZAyp8atFxkkuQ3sGnC7wSFrRGVsnqzNRWhkmSdF9H+EX&#10;tzvArBxkDMVk0CP30UEyG346qfjVwYb3HD9OksQIPq9BpItPyPgSYf3cbXiOzcggZMMnO1dZYsSC&#10;JTGng49PiSqhS+abfF6TQVn1KU12Gayl72h9NzX5hnST6yq/4d7bzKSL3GO3eLIkxHcntMv0RkhC&#10;HP0zcTz2vtOEOs1C87Sf+lHgwk2d6trm4K1uogF2L2ggeKAT2+w/Ms7YoO2i9/LR903hdgBteeqV&#10;z2LvnCS+yyIJX+tfcHyCku25MF0pIuPZrhy7dfFF+zS72pNFGdhXIEGQN59xl442+1HmFayjy2L8&#10;/S382iGo29ax/CJnkmFhFh1MoE2wjuxbme14Ktv4t3RPnf0HvvZ+J3tOKNWxrz5totgLwuENyJGW&#10;tUHtkB9fFvvymUFYW3HAX2K+tM4JbXNL+eI9n/aL0DXxuAMeAD84Thj22FZ7d+X7/VD78PwtXXLv&#10;/vItgXxVh22TdqB6nvy3MrUiX47Fb07n+6R/T8LTjo5OTJ28/GiBJjb7NmVOZnvymnztZMkYUNuw&#10;253vw43XOEFWuNPemBb9Em94rT5s099qudEybvw1i3R4ufC7i3p0QJN+a0v6wLNg3jyXQdPi7QU3&#10;ubatBaYXE2PIwVPvg55PiyPXtc3u8r7KslN/xYbbBg1Atrv96azOhV5tAP3182B2nvNL7/R8xMrS&#10;6DZttl3bHpsNoYeiXQwJn16GPDL0BOHwhI/O+q/tlflLvH8V+wK/Uw3g5eshq7HDXMgTq/qLiXb4&#10;LKDtRjWgqb7n5rm58WQuEE7dQ2bHO5/bBY172cp611/9a2DR6w7adLw+JyZy7cKOFU5ahvacIItT&#10;aWJMpn+IM3nAHfIv6S8tbcBvyVg7xopv32YCTabwrN2O6ab+2PvQcWFR9YPm+A2fO2i7F+GWjvpt&#10;t1tl7vCnFxnusO1/zW823UHbypEucad9x7HfeXFsIKe0Tekvj8kX2s/v1rKzXDcxsieRxgD+Z5fS&#10;iL33FezKla3cOw9XtrB873KWZ3iJRft82D4XHiPPyzg0H0x6vACOflvc+G9vVCR861L/EYkc107p&#10;EzFGMPF75HRjiXgjxx2CER2nkCris3PdyLmvEN/Yspi8/QNOZm93UpXnYQ91L5mpW5nxRBdP/Zje&#10;c1I/yi9PcRGMw4f9JmDXDyqgrK7y4FHntJlN5SopeSZ+fEISN2QjcnVLf2ub4PZkN7obS+4L6Mug&#10;7c7B5L9HDPfGykzKm9fp6CJtoLS3Tbb3u7kba0fnmd+Zr0wMb7s7z2h04iJPH8k/+tDRb/FstXUR&#10;u2+LyTjgpBvdHSdtXeBFryf/nBNYGvZ3fKEPvO0H/AUPjeb71PVmoeTntRn+c44xcXCna9/50V5s&#10;hevD34u3W3ifi/OFIyfZzB8iSWvgb5vdyp8tDw76nS81BkfXviL518mxG2uIiY/P89vAKxfdF/Db&#10;Prptll95HTnss8nOqdxkZT4gt1tA/Pa73GyWp8J2LDdXwu9B+2MuYL2r/COHOcEjWdznNuunlQdN&#10;/csC+vYnOWHlnPWBOUfVdvPA6lhb5SZf58+remVIDAH0o17t1L4dJLThgN2ub0qvbcZXW2/7/3J2&#10;p812JEl6mAuopbt6eqHM+IUz0h+USf+ZMpNk/CCNSE7X0o0CoPd5PTwz7wUK1UO/95zMjPA9PDwi&#10;I5czc/HN4/LxLAxXp9QfluVLxp5/0Zsdjs1lvvkw82hl8MRmO3gpX38N381vbEHjAzrX2DFAvwlP&#10;ulY+uYl/wL/qOElOE/t8U5+mXHs9bV3+I2vmeERO+61sPhw/bn8YuqlXtzznRuwZw6bt7zo0005L&#10;R+OXAGd5qRk57B+85zG8/ai17+KvXNx1jY/iN+OOvHcYWGvZnDEc8z1T1tCZH0wbsX9lsQMf272A&#10;/dTTfv0VPpuHnu089GPA9v/VN9rNeNf5pBy0cu+2Xz1Xn/GP3DT5QPnqyPaB47A9OvaHSra4fFD/&#10;dZZF49xgHP/JNdsH2AWn/NPOf/9xbnATDvFkaOI0//XB6NE5wunbSfPhdesyukepU4THEzY3dR7y&#10;qFr/w63Oxx7HZNc30cNPEFSnlF9Pq4ePXDPjO4qhmb2X33ued+mZaraL2whO+277MDsCA/VDdACe&#10;voXDb/wI6E4/5uDb/ZbNOXeRzpcnyMHYMzy7f8q2zYv0+FIOj66vYem33EUk65pAfiCTbqQVNzqu&#10;6+uHc2y/PxFybIV71adOH2s/gJ/zKLqsTk+tSkP4AWsazjjND0NauC/0rSYwBvq0bGQ30pvrUn50&#10;WpxuU1ZcB9mny9ga/cJ2ZcidyGeu94LDJwelYd9RdPVdxLZ5CsXbhcOb2uXoQBYQP3TamFr9Eqkt&#10;f/r2l/M2kO/y5oOhyxiQOeHO5/FED9DRS13XE6uLFkCbsucaamj2oYjqcnhYA/FQR9dbKzvjYf66&#10;1hAcazZrX+fRZxyeMS66nPGoCtGJLpTyOTK27tqeus5/T+FFcyF9uiPn6WMAPjvouscjlmw4O8/m&#10;+xmr45QXY3gJ87X27XG3w/YqImfxbF3gBCu/bRVf6Bd86gZhIJ/4U9//6Mx323+7RlPMx1dke+js&#10;KRN+c2V+buj95punTmnrfVUxuu2TnacYB/xGcfT22To6iZHV5fZtYirnDzHjOn95+j5M0u73eh3N&#10;75h82PGF3b7uN77A9xmPSOi4/rMfc9rPyi40NV/5E87htsez6nP7bHsNpX2wJZt+C9UlB9Y0Op/P&#10;/m033ybuQiMFeIAFLE0PHl+NF/GbD9gx5Ks3k//aRgx3YecBReeDGCB/JLKj0CAo0x8bg64zUcff&#10;8ZVYq92h3/Z9sO6u+l7/ufRiz+p4sFPnHACszbOfSD/981R287kvc7WF+v0crD8712YL/0de46+G&#10;PhpoGXxmu3z4gBeeoG590/Lyn7ZcH209363/4NpH/9y2nJ+Pnxz3bInfJTmDBOhFxAxk90JcEEVz&#10;G2Ya70NWWb4OukbUeX8LKJP/BtLy7aAkESM+jT9xpFNPY36bBNPJUpzKmAZc6r4OYt8pDi+L9fuj&#10;7T0Zviat0wmwX5lPJylf6AAx5l9OUzflsc9rAMjP500mN/jZN6jRdBvyNT/64LEdSf3q0C2nfAGc&#10;gM3kdzrSXhwoSWi11dd9TD980n69M+O0475+Y55ie5fXreT3gjIR2ie6LS6/7QRRZ9Q+o8ssssSm&#10;2If/lpP5wo+R4+L62HHHwHYU5T/nhL4Xmb/KRD5/9BMvXk1rAe3nn9yhNY7vq93Cs/JCGw2awPBz&#10;QSaCGgvrP3h/z6sbn7C6wvGRfGzFKRA/PuWR8t4BlG0n1AaatHNxw9sA2SdKojNdUlkeZJRnttLD&#10;tu1sp+PBiVeLX1ndaxNNmagPv12knIm0InqHp6aQZLuzxCP/qNHCvqKNbgF+ugDdxUjloy77T50u&#10;muysLVtWf4mnQ7+TtdEzfGSgA7U5cuHgA1qfsvHHbC/aqNT+vPV0PrA4b3Zid3R+oXfK9kR66V5v&#10;m5hfF57jTj9XJh3aB6aSHDrvXYjL4oX8LXxsX5/MN3886u3iu3z0byooMyHOSNL9HqeM/m3X42d0&#10;nfSXz+iI56/Byhn+K+fGNjB+zI0e+vzeha02Wowe8nt0QL881K8ezX9pb31mcbo99OHenKF/yTGe&#10;HJaDPN1FxurXLT8cOvw2f9n3gdOJanhZuNjFD4u2fDSTtAnVvTHDgvO065F1QkzcAReA6Vv96ZO/&#10;laF+bV4cuq8+qxO8hbVnjztQn/EI/sqNmCv24W4/sA/P5JvMf/mf/6X77CXbJyN0dBwauAt4kK8M&#10;rc/qM4soswCw+IvTbWwPQdp6HBQ2BU9p/fXf/q397E/5vTl6GYN8vssiLbJtF2XVwZh+GNC3evDs&#10;KV+5cNDQd3UmVAx0G120T32TssW5t/P0FH5PwHc//LZ+2TL0wNYJJGjsHL/1wm/sd8I548LElKeN&#10;8MrR2MfGyK747t56KHOi4zcH9yamCNRozYl0qV9sy9HX7beW4RmaxVW/EMyOpY47j4pu8NizaHSw&#10;71WSQH9xQdacBI2xfexhxsTLa18a/+hSX8V0fXjzT5n+xlcnxFVo9N38uHI2Jug+YEsinTwBPv1g&#10;8emrC8wNGhPvRX71ZVwtfGZuurzUNxbCs60an6xtcGZONP4fZuPjVZXOu8Aw9cePzeFTsvmfnXii&#10;edr6vMB7+Sb0gBxzJGCcu301uWty7+DCWf72AfqXcONu+e0LOWMIlK3e5p6jM9/cC7xjw+T25fW0&#10;a8uWf1hWP+WTY0YXr6N2GpJuGjnpHxAPjNy5cOBMRVspq34nRtzBu3Jbb66WE5N2608dUM7xZGn4&#10;dG+EWJl8UNvHxZ0Dms8Yp7fvezX1XESxmJwcEj47L8aHfl3QyHYWQ1q6Iq4tvHt+eRVPW4cn9S0A&#10;14c5abPdC8V7IfjmP3Lps1C6Pch2/DR8t5hd4vxjL67d4wNaN7m1/eWazZPBlc/Mm2csmvwj1z3n&#10;gm07fk7fwssd34APt24WDCemVp/RObFYXP0FPjrtf24aS14A+MxF2zu2lFk06MJ54jXPXaUy7XT1&#10;KfFz0+PDNhce5cR9QpMeFoCdO41Op10vO6rB1U+agx/jm1pyGic5V2a3j/nIxko8nCl+fGNcTz/v&#10;uWLk1uBs3f0tv9DPEzDKtVcYYz/blHlKLd6pj+aJj+kj/LVPJrOhdoS0+2QfPvoNXflM3iRPnXL7&#10;fOqYjbZdTCE+f9/myXAyXZxdu9ABdpWm5+rDQzke/aRNbHeOwD/Gax8/zfGHvB3A/GkvGsJj0y9v&#10;vflqnnal98SIeQ9ec0G7MXby+ebY0T3x4fw9sgA5AD6AQ38XoI09LtqQWX3PU4r8ZN5Ch7e9UXFo&#10;O1fPxSUxj5383Dm1pju5lYyVNfL67avlo5c+en/YWF+Gb187nDoL3omY6DFvGEtThMHwqK6xA2ij&#10;hbVNWc/RDl+6jk63zNKGVPvzhw89BvjwHivRNodgFJhxc2IeHT/wOV09SS2GjWt+4mDy1a3j8l8f&#10;4TUw223r8c+padW025Zv3vAq0JGvTSb3oOILQL8vAX6DK1bZN3RLj3Zkju/aCA+GLoDL0RMzM9d8&#10;VHdMf30Om6bVnQv6AiDvtm38P7l74phc9Qurn5yysPXrB8f0W974df/wgud4P8vHVtkTxEP1gb+5&#10;Nu1+0uUT9QW/tNpV99oPKvAVd+RpKzpPHIml8Wcsv3jszsbgL97E1jxwcF1gkKePjfosWB7ro5bV&#10;frInBooTUUsbZV74PIjVE232bOYYTXCbX1/RvPbjRVPq6X/ktFysnn1+wdNPtCysDXts6+nW9d/q&#10;JGJ2rre4eF2/m3hkqDM/4XdSbJ/6oqHHBScmhtdpk+V16tA/eeApx/yUC8DaH+2CPXKL/6h74uwT&#10;zMvzkh38r/NpeWQ+dYfjPKlPxycPPfnxYW8MDM6Mg6ONeJJHFne3+M9vW0ZPfgodIK/g+Ng+BS+/&#10;tQ85O7eeWj6anLvnpy+p7qPWJ9RWHzX0XKh+OZgHnwYPrj//+kfhtIsL1GzoGvAp0/ofk5TeP+Z4&#10;ohsfYyATF/ipfU8PCP3OGQirD8Prbfj4+Rf0bfMTQ5tvLt8dv01PipCjD15kLn9z1734ow5sDnqu&#10;aSmvzudc+VJ8mJXf4lx1h8ZxfQbhgP70sh8dTYO7YyXWZB5TlvST7c4xpI21H13nFMcmRMpebOuL&#10;KWvFA6d4r+upmC6b0Xv0alzL3eZvw6fr9Zl3Wqvzxh929v8YQYf9mJ92PzGnrbfc2gIaqk/Z5In+&#10;PnLKF0/+cG4w50vpM6lrvj5j0ZoOH6xfZ3/8Lw72ePBmTsjp9PCgyTW3xoOQiNLnfgsmNMVu4jz8&#10;Vr5YBU8eW0cf505bv+XP+Fl7ivSFLxewwcqb/dPeZzPyxgdbP+PDjJ1bhoc29te8zacf5wnowfk0&#10;l+/YuRdin3rzo1ht2WkffMDqBKf7B7d1z7JeHxNPkb08rvaUA8URHieflndkJn79RNKW7zH+i0/u&#10;PkHddHz4Fmdl5UAb1yuPsuLkay+gO8bvubU/6wD80Kp/9xf/gKf89ddny6NDz2WzZfvHrO3x/7YB&#10;E9ZMZfL4QnHIguQT+KYLU56kTcGUZ5uOIRRsCxFEKSepy1wPeoTLRfviJDAnsD1Boew5icJP8L0/&#10;iuNXXXbHQfZX2Q6qEbTJBT1nLcxJocF5OkoHII4p0zRgtvZ1VDxAG9KaaObGTVQK1Z0gE9QGEHjL&#10;ZxfG2aeuHShkFnjVSeANhtOgGnYHocrb/sm8/K0uRH8JZkF3Bs8I+sorqXbRkdyfvUI02z7BF0Yf&#10;c5cpcGKl7Mfcwe5Cr0Wbn/OKrP/3X/+fPhH0/T/ldzf+w//E1aGZj7siHI/unwmcM0DgX9/Iort/&#10;/N2CfD0P4e6g1gWKDauUa8te+E37rK8l604iUv9z7/BOIhCDsWnLyy/1XuHdGNFmOa5eEY7XfuD6&#10;ODbZ6gl6Fb1xllanGlw2pP5MpuxfTZj9heKw4VE29oqRoXAcbiURYrnGPJDyZ1wrHNxT/9wc/itm&#10;5W0chvCJPfvPMvshrr7L5ElxcF/Lf6FfcPyBcHpST9nyTf92vb6LgikrBdqHjOU7JBJ5sE79rWfk&#10;hNfaem+ZMvKdINOlxynjD1X5btu9dZfKwYWzdKu8/PEEqL0wcu5wshAEqu/RpTkleQCvfb0qnI0V&#10;+5fM9Bm/2SEXeIjPhPGoU7SNZ7ZPzmnx9RXsa3931k17/I9s6fr08bZFlK4d8sy7o5i65tHo3Ff9&#10;6D+E0vGVcH5Jz6sKQzf9Z36z2wW8+S1xudHdun/Ib/1YdNDHtNXfk5OWjql8+N5NGOko2lb7bL6r&#10;v/XPLMQpo2NPdui1cYlHdHLhUF8HoagMcnzwqZwzvm05neyDiaPxPd7POvXwZuyZHIgnKO/HPryl&#10;VYfXtikZJr+Ou6DYyeo8IW1h0uKtO/QsTluIXptWR9vKZXP+wNbRjSzH+e8W7iyGzeIpH3ii9xB2&#10;c1Sfshz88Y9/usr9ThNbFrS98ZAdPlGmcfImF/fXN+2f5AbPZGpOqk8bvBB2+44M/Na+2hgbuo3w&#10;3ZK3eOvjtZ+O7FN/4afsqo+75sTbRDLtnljqomT2LWQ5Mf0m9Amjwvpw6avb4Wci6vcRF8gzjrix&#10;6Ye//tAx26uClG3eI7OL2VkUXZ7oh/a069p8/KTuaQv8XQCRJ8dWpewcW2335Kf9KAXPXPZ1Frnv&#10;Fh3ai0F28MVs9VqMz+mydc8tneYkf3Rnq7nJtpe4ftrER70YUv982h/h4jf+mzi55U0fcLw8n75V&#10;vnMy+4B+2hvAzf8F+sr9O6y37+EM3/Tt2ALEGmiev5ik/vDr/WsHp4h6bOzYC3ij79E/84Z9InMv&#10;AA/Nr3+vXTvm4tc4Pjlu/XFz0Kbs2LnybZ/RExmvzG8RT54dfBeH7oh5yXf0f5Zpp9dAry78B93+&#10;mzeeCBUT0SHI6P09F7KUaauFYgZ553LmgBb8ektrpsAfnLDHBuOIJ4JDHdwUXG2jrhmyMpdvEJKT&#10;o1cK1KJc2DZ33PEj256M0YPOyYcDYzNR4gOuevt7ITI1mWek/c1f6RE9R97old/lKauxWT4hY7jD&#10;ax9Q+ApaXr3F9epO/ivEHHZBIIFJt7HtXPh78N08vv2NPy0QUa/5MwtHHwV3oItIxwd4evLK65+7&#10;wGOcS93K8uSA2Da2KVsYX+h3xq+Jz+X7Nu3/zZvk0cbJ8IePennYOtfrWOPCy+lz4kVZF0CqY/wv&#10;HrLARQdjK2CfPumz54z8rXx8dGQ9dEZXvXMe3f3gVy/2PnKLOn7kU/qUJvqLCzfnWKhqiIc3/6rf&#10;mHfc8wly81l7K5C8/KWi+PK7Y1NbOX/lzDZ2hBl+4G953fLkXAVzc5fyp56OV55YfvcxvqoamT+E&#10;TBybM7tQS1+05DZ2XvkNHx+64DHzuIlBeT+/SF267/Nk9u9//31vPoNfXudiluM+SZ6LsH/4pz/2&#10;ZzTMMzE01sktcOQPsdO80jbnw/ERm6jg/H39owx0XpPYePdLfmIjr6JeEANswxs43vnM+us0Q3Hg&#10;+aytaJbWPgW2TXqcr6WJFkN3KsgZXgrk7vTv2N8btFJXGQd3N8U3ACUtaRfHG0+75f/1yZSNbcuD&#10;XXijLaNT0cOzDwfAqczgD89ZnBob6SCux4fbTs17lx9Gzugx85l7rBneeDztmAvJ6UOHLz22TfDR&#10;j1cvdeOn8bvjJ8Bb+Nz+0G6uHMydOwz+0m+76pPHpuQB7F2QoCv85pgj8yHaSOW5sOKMzNXqjh/l&#10;xq/+5MfxSQVAVZd27xrQ6QuhPExGpz0euXx6t98tDauTKE4hvV/rhNfMNcIk6D3ziA72149LM1s6&#10;TFt03I6unTclTjuNPjeCwfW2F69xGz5uBp2bdeQab+/Z85Pl99zaj2WhndjHr2Oe8pSJj7fnCblo&#10;UNzVc+zUTkNb+VwY1c2x4O2609pIHnBsfZPv6Ltl3Xn19Zp2dNy2Gh+FUR7AmZjZ+c70kZGFJTlP&#10;3fH1gbcXsLct2fSEpw7XfmhB7XzYisf6rjLCf/HoWTiyWx69gZgfXi/jyTzATXzOf4GHLvj1yfvS&#10;KfXrmS0T/68BztYnMB1otsqHu9bDefp7Y2Avuoqd9RnTagrb/B1Ftv/jixc7Ad4+5mMeGCqfQ2Qj&#10;2rRN10JC94tJat+MotzHhffE5/q0XD/9MlZNp7nrdl2EfOMfsD/bbq6vLa9B9GhsG0dn/DEPU0cN&#10;9o0T1tbtnxe77uy6Jz16A/7akK2cVD7B5BM/91DZh4U2WBmKGu+RLyfCo2/+2waKev4QlxvmXoOy&#10;y75TGdcOYBIIt0j8DPGpS0MUZ+WiuXzR/aFVv2YGA1phyuWdodvya3v0uI9HZz7yoR8Y+WO/IuVb&#10;NvUb1UXvF/9u+ytwvPq8OWvTG68U9AfE3oecj4kc+G2S0FYfx/nvnDznF+YP1ePS56UexvnhN7xD&#10;meadmy6aR8LjY2LtbW7M2RxRmdUkupxctWXrl7bZo32vNjyur1svm6YQLWAn/PbJI+dLm3bppd3c&#10;WQF8dYerKF2eK6v95zBfGxzu/uL9mnw+GdzNK/x79mOHOaj2WT7Ld33+zbfsPHafvs3v7J8Wzzc/&#10;HXuy80KVfQBD+fvEjLn00spfzu3wd0Ph8nDsD5ABqLCsjzqto2chlXwJ+HHgrBOco0825Db/vdT5&#10;NZ7229eeq1t7r/g7Or6mc9zxkzX0z/H6cu07Zp444APnjXfcfo7ns4xu8FenrSNH3S/XOfwtG/6c&#10;0zzmtvHf+ne3dBYf2wZ4bxutnG9W8HPbRQQNkk8XSSjTxD1kBFRBk0uD1TnJ5SwTn0Lv8Mkr0lIm&#10;17zZjpPK5yS+iwlH47Mp+TqaVZsErrJg0PdNZH+X37CahYgTSKjbWqM/mtrGDdW77MPAIpcTlTix&#10;TUvHO5B2knewZ4NGbPoce0xcyPjaHbkfLYzMBL+6CpprxHnB6d91YEKin3gizjvN//D2D/UJf/+S&#10;j6eznTxXVvxuyJJ4PWXnDi8XEbzK7P/4z//5q3/9//71qz//6U9f/afv/jkLHz9nAuI3XvlmPvTu&#10;J/bYvr4JYOoGhxGlewTp0zB8vYLN77m5S12708eg7WJzL6a3XUa2eNsJ4Oohft5KLllMz9JJ2Lu4&#10;EMc+gA5gaWz5BmxdD/KlbltZJxY74FroaoeZicVr2tp6iGdCon3ZodNnGz1m8mbxLRhJBpWX8ojt&#10;PlnKVomN7Sn3/YDirbZsmbqnXrv/wiPoXkOIF1fV8rpQFeTgifOCRepmAWR49zUCKVv7hufIwKOv&#10;ET/8am9l8sMXZLwQOAe/qk+qJ853YZFN4Z/+Z2sx2GtTr8n87cYXUtqOpyRTnPLs4cH/TlO9ooXX&#10;i7p8siMAfZKwP+nvwQHwzm63y3Ne8VWU+sbe+ovgtd9297f+H/Hla5rlL/bp86avy4/e+fvQp6ka&#10;BumHWTj0lG6QXn5iySkzwV94lrn7bY7l+vRbF3Hz8Zt7+9TuXMzMwn9O8N/8zsW386TLyafyqIuT&#10;+qU+6lWB1T0yt6923GEE35wOxV45uZ8s6vrNb2XshUMvUHuj2/qnvI9dV5l2h56P8QCoY5Otj4u0&#10;y3fpyLC/2y3vNmwyQpSXry5CnyP46iyG4Cun/1uevnWRzAfwiYuqcPnBQghYeTthdLyTMrhgtqM/&#10;G/jITwKEOP+3TasvGhei/5hFVjb6vWJ64LMT/+VLLrCl137IecLyxmP5dD9OlgvVa+/qn/HCvCOi&#10;C0u78w2F+GtbQDZetj7w9w7ALS+P8COrtHxz0cxJCF7vs/iLZmXat3jnRrPhgX58OmFy4qvBEpWD&#10;n/+XoMyfitaf/QdW63K821YdRsuO/PyfqtFx9Xz2SQjT9+KPtAmQD/dpMjK0Eyi7MN3xq2W3kMFp&#10;fXdf6jdF/0PfezK4xNUp8b9t6AbC5yufxSka9frHsy+NX8Yxx2XL9le384SXCxZy1jwtg4/xe2L3&#10;ODocpk1Gt1nIaNcp73MN7FflfKli2u6WozW4njx6LGwb3yeZ5E/9LhSJu6cflnZ036OXW3UrbyJh&#10;eLzE+tLRrfvqiB8wB33OL1e3wZMjvTbu6JwO5cJ3F7a7cDUXr/ARl3QT32hnflUnFR+OclnoQ8Z9&#10;r8S1pqbPfnxnTBgaeOz1Mde851/bu2Ck36TefM5TRsU37jjZDihnkzzkRqdPxvzg1ObKiL7ZAptt&#10;O+cLLvJuDmmeC07nkJ073vaW+OQNuoBt7z0enJHrjGbBWLKv1Nsyfqz/w4v9mV63P8XztZWi9Mx3&#10;/+SIvRkLD3XXPJ4BmeeG49XOcDLLt6mPumNf+8IP0FtrTRxUo5ansOC8rH4/PocX6vCbC87qPXX6&#10;u+9+Pz50UTg4LviW5+HjDTnOhSIxtPLbfZ7o2PCi/ttvxdbcdGYrLxiHdoHjpS5jw+rOS3zUxR7t&#10;Q4/oht74bKzEE2gPvlxAZ060N3qwsbamT7jQbbxF258xCov2lfpxxsjqJdCJVZ72nNhL39Kv/EWf&#10;PZ/txYDijD7qQVs6cuiDZ/XKzY/lGZ/tWGlrTN1+8+bHeUuH+ZxPRPVcD09yxy9HVo7RX37jq/zP&#10;XHBiqAtaoXVh2nzjp59/6lyIDz7kQj2fVjabQm88Q//jjz+kLgvq0bm/Mx07Rk4EBDaP1he1b2z9&#10;OfyNI+Zb20b8h+ebtCEZjuntrzjUTvni2+8FrM0Pwds4Jls9INtffY0+H/6p9wfl4A2uA7TmaZvn&#10;3ZBKLl5iTA4bOwe3uoRmy/Co7tF/67YNqldw83/gdJoctS6aisvq3bY7sRQCeVgeUDe45ExMYjYy&#10;rVtkXSQ89LG9IKl++T/1VL6y7vKR6dgYMPV3/3v7dp5w5JMZG176gR430Pn+KF9fDM7Yf8vGS+yu&#10;3NNXjsPwchF3oTnz8s3ImT4R3+v3STb8gI5cryLeuFwer7dbj2b1sp+MHb96w8y5OBr/xENpsTMH&#10;Ds7QZBx0M0vq+X/nTp7Ews/8avg5ntxBB2Vj+63Ryt8SOOu/sCqNmNYWS/vMtytn+du6IWrHvqje&#10;dYMwCL28PHkDXmMr7d+5Kzr9pvLvcSIapww2fG21fY3dLa79Zy/kqY98wLbS92BssdvXNuv/xsnI&#10;63lgSJrrU2+Ltr7r9hkr/Kntp03G/hNzKdcmO47XYAIPLK61swI1Y5JWnosvd18b+Xc/fLaT3FG9&#10;Q756DMP7+8KPPuA6zr7zdrpNHj/nCvRga2xAcVyuEPkFjrqex2/pR5vbIbDjCfVD8IyF9O34yXfZ&#10;X32WYo/Rdy72Su9n/WsZ+AmFD2mTb74Zjhd+6syFOgdLm08+oQMXTBs6aFMcmRNnYXiOX+ibMvlB&#10;f3BBFUBD0wcEc+Dms6ti9mK7tp32/T43QX0J8JpcfGMdVVrw7vz8T/VmSAD+Qn/DVGuEaOkO2qBs&#10;4UWnLcPj+OOyfxlmW3+GLql/2vk0HKmr76CfitKYF/Az/95tbv13H7iQa6a9MR5a/df4vFl4xuHh&#10;7rtPOOP5wqhUOA4PulYmnPVL2R+fnDg94m7G2QtGdW3hcenwu9HQrYwtHVVC4NwBAtn52C9Pc79n&#10;WZmMvOLASz4C4rL7cBZKO/H61k+7BcJxas9mDsIzvgPml33j5OHjpow3Oaldv1XP4NnKhZ1LZzux&#10;Sp9bpxzUJnyXzv7CVRY8Nz2CnTt07KBt2uKbnI8P3/DL/845W6ZAWeZAhdhcueU1uPDM3xccrz3K&#10;nvuL83pLv6vvn8qRP/6ft++85PXkq59o09LwS2Dbzv4+KWz/12D54bGwtvCT+sXRR/il+dZN0Idm&#10;cQbPeLi6rG4N+mX/D293XO1NH1eImQMMi3du4IoOD9VnP3o6L94boqkNXvtq5wBPnw3mfPeGXgYf&#10;iCdqm7lQorr84o3Wri9s+5Ar1fwd5Xa7vsTL32so3inmb/j47Knl8mGoMfdLMM11dFg9QmDtlk9X&#10;FzyWr36wN3f/Fv8Rb542MbprwmFcfnMBWBI4CeWp7AzKm0jGYglc0tjAY/gqpxO3noMTYJN6KD7K&#10;rwG7ZVw7SIzdspW/hv+yF5RTITmANssxoAUtjH7rwFjbC88ZgSxAza0ssSM6sel+rN6keJIM+12U&#10;pMcuMNPhxaJPbHVhaydtkksuNVwqfLITuxsgOmnvvhgf8hner23+hD4FGtjvfeoA8JsgU+biN3Nd&#10;ENDZC9lkWtMJjkk138rrf8tTtP/lv/yXr/7v/+v/LNo//6d//upPf/5TJnd5PaZROlBdKiP7Coyo&#10;+C5vZQem3SY4+XnbauvphZ+P30BZf5kwAuW9+/XDz1/93gXoyN3JsAn18uO7uUA9ti9/2ya6U7D4&#10;DmvHKbfhL2WLb7+dJttUpCPNBG9jK8Lb5UtT3NNmj4vcnlBU72MRyiA4r/IbO7oIdRZNFi+oQyPp&#10;oOXl8hifVOXILkAGu33sol3A42l7y5fHQVqfXzSH/hVaq8u73eghHyKaQ7CxNikvZCmvDofvC/1S&#10;tvp9wvsohO3iPO2dsvHx1u82Cl2oP2YBB6RHdPvkB/9zE1Q4C+8zQYbXmDDpODlm62fx5fY5XBNo&#10;ixrln7YH7PNqm70QkJAueI1f+RP6FDxEg/Qb30+fLiqe/wg8mq7o1T99etQxERjPkXFbGdQgvJax&#10;EyHlFpXRNsechYU5SZyFtMoJR79b68lfd7q62YfWfNo+k4u6z/6+dpZ/Tjy3T+q7+hkwKQTKfLzZ&#10;wIBY/RkbWD5skKNZ5m9P3uGg3cmr4wWyl5dtlq7GD8fdytAu0OuSdwqfx899vH1OqBbbAhG/saMX&#10;tOJTev2QBU20ThAdAwvHu5hc/8WPCxfvFKCj48qeyeDkwplQzUl2/Rtcf/D3U54nGIwj2g4vtlqY&#10;pacyQJ+Ql0cL8lUbs8VPW4PVZWJknhAqbWvna+9KRQdMVsiahDw41XE7V9ziuPKyT0Zj8sQluo7P&#10;2SqHB8eYZ1v8+P7ynbr1w8EzTsEbnNE7h1997MLZqDZ1FD627zb9zO8mW0TpTw3wUnKHqKoesaO0&#10;dMsfe6NADXVM55U91o+NbbEqMTZ0IebSUXyFV/igtQDj4q9+4GYD9vS1bsHRFk6u04FGHzTMKO3Q&#10;7xsQyMfvCY2fZ8Fn9ut3dJl7zbg4Y+4ubHYBIvV4D39bC/ZuFLsvvk1saAc5a/Iv2zrZqdyhs9tF&#10;gtgErpP6HrHtpQ2K9YnpVxML9OgiW/ywv/ETStzaJi4qjh6eFrz74BExcxktahLPmMCnctVH/cje&#10;uvWvmAB0v95Q4zjlzzo4vYHm4Du+YfyxOVv5+uIpzwL/6ghn6+wD6tNrZNPh7kerb0phFh/e4Pfw&#10;+hrc44v6JDSHtz6nvn/ZmlMuiL/WabeQbJUy5xsbg8XBI598DfluD7OJ7rR3GBUv5YuirT4HZLBZ&#10;/xk3G/uSV04ciePltW2DjzJ1c2Hv87y1x3fyZ/03NF1wPvkNv11oXt22DfeYnKdc5cpGJ/3f+Y12&#10;a81jP3j+2Bfb9IHmCbkiH+M6teDwcZ9QDR5/uGgAlI+stFdkaEew+hiXV995+nbGAzw7fmU86Q1U&#10;FHy4aHRPUcp1cVB9sh0Zt8+PYc0t8DbvkWvshh9zCnTH0znfPm1bfnEO+/iA7cpqV5TaBfgen3ax&#10;/wT2Nkb4MAqj74Xa2jk/cUCf7Vs7BuJjHH36K4LLmh1euSi/wMc/lx85JbydZ999RK7C49KrbX38&#10;px0DK6MH+doFFX4t7WkA+ju25Xsy+3rwRwN1vpX4Z5P5S9s5NOYn6OTSvkYwfm5+XH1On2ncxY7q&#10;FHN3LuP4TToX25r/Y+demFW2TxiT893vc1NxYvunXCCfPqoNM4/6Lm9NOT9zgN88GTxWj382h8/b&#10;ZdwEDa8+1kbRSzvVv3Hx936DOPHODmU+bATVNzS2YOure8YuxztPKsLjC49p16U/TgqOXCQMfHb8&#10;5Wc0jv2uZ5/8DYmyD85H+TbHq8vaoX2jdSWvjXvObxwVZ86R6FqaCMVz8zxCdSJh/EfGyhndyZy8&#10;MPNU9MBcY2OCrM1lIwe/8eXYGv0vmP3hC29iefVjqLrRY+IV6ad4E+frE3SvwQ246MDyXzttN2dM&#10;/dhu/+Y5+2xm45STM0z7hofarn7y7PKHa23E+MuWhV0vUT++35qX22mj1QWv5IkjK6XVZS6kienx&#10;43ffOa8iDG/nF4mryEG3YB/vxtaJi6kbm+aVt6evHOfRH585L77bZHnajt3T7y8fPOSKYezUrX/d&#10;/Le4rSSjb49Irsn+3/rk//rgaHl0eqSssUeuO/LaXxKmfMEPK6+yuOLEhL68a28TsfA0AABAAElE&#10;QVRtL/OA5OWFS7cUvOCBRfT4Jv1VuT8w56reTHFyScf/Vl30xQ8NcIHhyXfWM+5z4KGc76cuW67M&#10;pzwjs7FFn/O5aA7eMftoGy4PPH0BNCaDD8ov24tPS8cXLBg5iaX4/mJ62nj9urkH7oxLM4aSUPpX&#10;/JWB+Y7s0q3mQ9P6lD/7zxvjKLqUy4WLo2+A6ybZM6cnxg2A+sFcwL3bogTxgfWdeLh/T1n1++k7&#10;45sTA8nt0//KoTcYjD7axNjpnNr54eg0WL/+PTln/RT/+TttmZ0Zm2N1fRWDnrJxvfGNw5F52rUS&#10;g5+h9vDT7qP7+j8KR9fJ9U8Nyd8LFN/Fz1iiXZ94qs0f6Pr28X+Pt1Gj8fSVyF/akNQvYTg+nRsM&#10;0kOvdex6OXptPTmm9qSt3q172klwYFPRRPmUbW4Iy9Ljv7rj03XDoF6nD5f+4zdcyH1N75gK5aF1&#10;Dt32hR1DLzuOvo6v2FD2kLduTIo6Mu/4Hx0IvfVa3lu310JWhnODr0/+YkfxH/TojC+fAOMOwHkN&#10;ysorWzKB4+oRg/bahS1yZsrDLrU4j3BOrA3Q6Cv6DZDblb31sJi3SAR6Ybt7+Xrq/vD5Vn9u+1yf&#10;fLZ9OEfWPRdEq/4TSJHxYvR91b8+Qf58AZt8Pgfr38XpNtJankDQhvLjzBVe6rc8t099jr/5m7zv&#10;Qqtp3X3tLOd2n7P3NZNf0btoj7q9EYAXY2xkaq5j8zl+su4UM3bJES8g5M699IGFvgXqcR1xfUVO&#10;889Dj6XZbdcfc7C+2vIr14f2dV2DFqLg/Q2YuDh2PvDLs644bVl2p99U5vjHT6kCHBpl2Xmwad3z&#10;q2121BIjmf2aYN2KKjSoz+TPBEQHm3rJcBekMqTn9SnTWQnYk4qnMPsWtsn4JUFUFaM83h24TgBR&#10;6mrsw4ADyHUSQbwB+2sT3KMLNDhOCgUw3YB65fSRnOhfZ6aOXQIYjgb0tPJ1gh97+gTw7Yrye/5Y&#10;dPmknqgmhtjh4sZ2LnybhFgTHQxcdPB6A3Wb1Mv46Lr7v7oNj06eYj+f7QCBf1j2hNBd0CaU5JG/&#10;g/x2Dr7/XfT8T//8Lzmh/cNX/8u//MtXf/7LX0rz049zAa3y944kB/Wpp4ddoB1bFO8E2v5rWN/b&#10;LtjVtmFRPmwxyZlj7XZ0VxDk/vFxbNnfBHbhwTG73Dv/YF+/0m/9snJtlYsbJ+8bt7vQtfW2aJd+&#10;74yhIDlj08isnEfb8i++/PveEwNsSD1eTtDp3ORpmzonM47rz9BWtklX4OmzFuQL3rPc8UL36ddM&#10;OKXP+sWjw9Nfyp88F6/b8Mfj/ojz6U/1QxZndvIRrNq5Mb2y4ZX/2e7kOoTlWzmnrnH96k4k9cvD&#10;li+3rIYcH6w8fgeeHLrk6gPNLbftrQvebssrx14RLab3gqZyOMt/Tpxvv6+MXRBePLnDfiebQd8L&#10;wXR7wpM3WeInm4K68nd0CnvM5ofd5Fxyl3hYfPKdrNAL04sWCWW9OUt+UmfxwKduq/hR6ikLc/o0&#10;j3ax0wQunk4MzuLpXPzdJ/TJ+v677/OUjqcyciNI/Lz9EK9OLnqCPU9caGt+9dYAcjrpOzL3hA0d&#10;PPU+4pCOz7K5mDMLkejU+YD67W7Olm35a1uvyuxU1mkD+8B2dWzBKdt9262H66O/7L761VUMKqcD&#10;mv3sK5rVsQX9qJG4yZ8ydWDp1x9xTWFyGrwpmPFh2qoL8/FNbU+u8Ievf6D8p9xAZDs6zMm5nNrf&#10;AIZU9HytX7Pd+cCzXTZX6Pfjh/EFFqBybT9jj3o6LOz+2uxGMRcJHeO9fn1O4NAs3cg3gRyeGx/4&#10;9yJpFlzf5S7YeUWkme/otXTwLprKFINkK2eJ2JzxmU47Fut3aer6ub4WD/7YjACDQI9TBse/YyhV&#10;BN5B15/0cWDOu+OBvC+GGv/i6YG3d/VTxBi7PimXh4/JnAVSvAZv25Mfakgl//rXjhcw3O3pZITP&#10;Nz7GrhpWf04bpb8enO+//33f5vAhcT56jq0vJWrX+D1fu1igHv635wTT8bb12quMfOXPfjo6jBx2&#10;zjHs4UnWtMWU7TfZC/K/ln2WrVwyB3Y7fJcW3o1zMA/N1j35wrhYLpNu6TMyOi88SHRb+vXJk2zs&#10;vW0ZvadfyfNg4uHEbY75ZGB0H5r0pfQjsPVUGNtCS49T8dxujEVIXg+WWMlcSRy9PhkfecMDjQ+9&#10;ZpFADIUu4mcOlFhODK0u3pzzMX2C4zqnjf67mAlnY2l0nXj11pOOd7FhF748gXXDy/Zkk981vngl&#10;/j35C5yU6gNdtD95uQtw6ctketuPfmoeuaDNtt1+2flj5pPwdzxf3Nme+HPF+uQI5Vw+/k798b84&#10;nxtV5iIenur0C36dcyyvzPUbnp48nLFILk9tcUcPDcyXEyflo57u4VecINhSSZvirY6c6qci/4B8&#10;ujXf5Hhxqm+e/pOGShb64TH+CEUTYvNuZNFnfDQLrOj91rtcXwiONvGb1DNnH11CFN3F1s7bjw0p&#10;Z8Paqf59X+O47Cavf//9H+YcLfXvPszvVVv0cpES4MFGeuCxZbYxqbFZXzmOHnzPpkgf+eyofjMn&#10;0i5DO/7w9qcn1FdbEAH8D3onfY4vWdn31hU+Ndbbdi0gMVybQ2aMbbmRJ+d0aDuXPrHB3x/P66Jv&#10;kZGRv7apOWRw8EHbtgoino57c99R2DE849lcNJ+bb5z78qdXwapX53hi1tPBR6/qIqgmsCaOLCDO&#10;hf+oNJDqjbHq1HPPiU8IyhbXPv3j6ca3dtwbHdpv0k7PtkK/ttV+sa+wsHpNPxj955x3acjTV/YG&#10;GW3XfJzFuffnJ2uwgq+/0UF72FbHlBO4vPmyerZvinF+H21Gv/sV10azSZ+3xuPLyRMz35gbEeiE&#10;3nZugBmedF/nsaW+bFW0o9uBqdNf5waILbfFV7k57NKjZQeo7ZGz/MamiSe2rZitn9gb2XWPxdrs&#10;bD363a+ANv7gj54TyzMuTM5rGyW387Pc/01iRF8A+vn44cSl/nRSzfBP+bFt7Fvdbv/AUzd62rc+&#10;Nj5/PQ6sj9wk0N/eXCHZop81sbGhdkbNtWv8Re74YP0wPAXKCZbsjf132cRY7I8fnvC5+caOu57u&#10;3d+h9aYdb36Tj1fu8mkMJB73nH99u/ViPBp/Qqd+48as2fnCjLkXJcIC+gXy96OMvHuM2PF34nF9&#10;t7T6WPUPO7lA28NR3qdjE8/Dc+knvnN0la/9jcXE445FYdZ5AsTFKVG+po1asUUKu7862monfNC/&#10;aJvUwe76x83h5puy8on+Y9/tsUpBf+QhV7sXQmasTD+I7J6vkA/n6AIfiAttXf6rZ8rxX97o1VfP&#10;4NuvXhgEnheH2Qr/oj36VbdwJQus2to5Q8rpI9O/1FdedZ6byYxBnePJbykvg2yVkbW5YW25dEzd&#10;t1mfXoHVO2UT32Oj+daXwPizdOXDxjOfJGfnzP0pr2PY6G8cSP9qPuKB/NH/QPNIrwuc+cHJg244&#10;9fa72hR8F3qnT42+jZo00IwVfCeh6HfiVn+OfmTETWSqf0/f47bty43x2hLy5MM0ZO2Kd4J6eITN&#10;PEGZOdGZxkEFfGI+Zx79hJ0/kw00lxuvD9mFOv5Qj7G+mvUTsRMBchpfoSWHP7NT2uP6cD9xmGJV&#10;00Ynvo405Vy87dfxevkdTcr70mpw480pObSON28K4bZd+FQ3jiFoabLX9k+5LgX/eYEQzbTZtLvr&#10;G2BvWEELZ66rPOI9ONt28F/HUn/L9YGDx+g97bBxMuWhzx9/yJNhVp3xBb1YGDLrLHsBeeMO/eUz&#10;zZL26jH8E99w9m84/vr36lP+n0FbWZWrzTeSmBfY8lQV+PwJCasvAv4rY8aOE0NsyGfy9/jribtM&#10;94Lt2qF88B5tJ34Dq9tJgy1ru1TkdLDlg0QbxcKLrgTna2MrSrbEZvvGlqnQR/mMHzZ+9O9ZswxR&#10;BOFF1vph7JYnJxaPyJFTXnwzeVGewqPn22WEz4NiD3Z79F0M80OwTwzPGM744fMKnRH5Px++eeTU&#10;5fnctv1SsH7dutdtWZ48Fd4fz02y/JkSX4W2xtlXAHffmLLHRTxfaPMzd0nC+ezgX0U4Lx0nQ94x&#10;ZigkT4kZFC9bg7TGaZLO/tYtH3fkSvw59y2tckGl47rDo6/ICf0F2xApUHpNErKP1u/ARtkrGPYk&#10;laPxXb2ciNGrr6uS7FKv7uu+mtrTTO7qNXmbAKl8/PPXZG8/PnCH8BM0TPU49d99c35DMUhUnyCN&#10;vR0kBN70+C501KJHCx3GSo7nnqJSFj1dpM5dOD35jsxdJBLYfLg+2gWW+qCU2upjX+HpIsKf//yX&#10;6j0+Gl0JY+P6zHEDr+0sPbt7PhPY2NDX6aZ8gW8rPAV4fMxE4AnXQJtivthA54do3ljAbnyGcjzg&#10;xh1l2utDbJ87vKe925mDZyDeyVRcUqj9q9AULcvaJM7gvv36bq/Gfgpp7rdEupiQBQE+GjjMs/H0&#10;+OQPA3/2o5/tdcKvTMxlix97Wx/bs9N2UwZn68QaPsC+v4XhMuVbttvWXardNEtOboFO0WZP/NZX&#10;6rbN4T731bW/hq79/TA1TsFVBxoT2d12VXb3i7RP+2JOeOmSD9qVVY2jTOVS6qrHBRydDs6Fp+rg&#10;23C035StPxweWdC6n+3aVrpzXE+XwVdZMDp6837KqifG4cU2E8jluzzVaXf4yz8U637S63O+700B&#10;wXeBufxTC4bXLM447u9bZ5sMdvVJ+BaIDfyNNzklf+J2+1dPIDD4DSBPv7kgvKNQnzDtwm/meZ6o&#10;WIDvhoW9mLvltl00YE/+erJCz/Cm755o1L6Etj4F2su6uGLyniefMrGU07zmj5+d6ODhorCPPPc+&#10;vx9ojJCDDMR4mhTaKpNLts9VSL5moh4J0QXes6/x3eu7t/GB6wPo5r/7h8dVd3DUrb21s9jc+eBz&#10;cPcVT+rIAk88T0ivnhZaF9Zmdq8NtvTjk7754fdeATe/Ab90cPjI1ienLuUvhjQFtTZXLm5tEPL5&#10;K3BBENnoCZx/++u/lZe+Rp8ff/yxMr7+fl5BvfbUd2GwfPDtgvTht3LV0xHAQb+w+8uTjtVvEc52&#10;623VL57j9XN9aDG4tscnp//QEx77PpzF7TDJWEuWiw6/5PfF8hvSqaOn3/Kdu8PRxTfRoTqt7og+&#10;B3RLnjD59Eeuk2Vytce+hm9swSCctwnICT0dWh8aW7Cybbc/qPsovo4u5h36EB94qtBNVHLJN5mP&#10;7YUwuTwWXnybHS4ZkyvQ823HBP4ZLWtHZVajX//yBK05VvvxmWvIhb0YHGbzNOH4ZO2zrfTE+cYJ&#10;nwG6uCg2Cxfsm7xQn/By7OeCOZbfncBOWRmcr8V32N+wrB/G1088F/p68iB2ypvPZ8xeGc98rKx+&#10;iW97oZUyr2DtVPzBEy5H7ycanLmhYex+1t0sP8M7Ps6gf9lvYaC8zHuvtuWPtYctE1cjQ934a+1T&#10;Xh6n/Rybi72un2O87j5t3rUgX5OFl/a8plmVj270YF/7c/DcpGkf7Aki2enNwd5+NPZ2zGhsJPbF&#10;amxMB6yeHbM6hkz/duODfNsFoqCZw+588Nmet074jBwXNfQLNswT4mNTlTxf44uJlUv/LqidOG48&#10;Gfe2/20bzE0X3nzzbS7e/ZCfAKDPAr7LW5n+0Tl1ryJMP5Nndn6wdF/atm21ybFp5tnaQN+YcYQN&#10;xlpPVMqjb/Pjr3I7H3dh1yJaePQT+bt/6ztj5uSB8V3jAU38gjeasU0Ejc2OY1VtXBuUfZ15urkP&#10;vRIFnWfhsdD4SoB5U0NfM5q26hsDgqDtfF7kzvCcRYIZO+ny7dfzCmQ21n7xFBh9bp3U9XwzPHLL&#10;j0AtHh5/+vOfO1/SD+RgfdNTXX6aQkzOBfX5rWRtRm+6AXbOE7BzzD5yuEa8wp05UGIzf9rdsXme&#10;+Xlf75qy8kK0EL7rZ7Hc8Sn4d04wx8yxcSu4xsLyTr8zrzcHqH8yT9ufhHAM0LhxCt3KUOfjePer&#10;e3i1z9E3dS5CaxP+dCHXxdl//dd/bQ63T1e/C0z+Dz/89av/+l//W8ucH/t5ET9XwX6+fvcur5DO&#10;3Aiv6at0ENMzV9i5ljdQrO69SSr4bN9zQPbhwb9r+9axFy7XFic2AG3zTeftM/fSBPyHR+spkn9z&#10;Afq0lP1k59PF1vihPkwtWiTaR/8zP2lfrU+1W3ictsLfcW+a1k/j2/UpvT0Z0zisrmFKr/Ad/VEH&#10;wrftRL/0f/L5cNtw9Bz98AfKer4Qmjf53Ry2vX8/NGykA/qZ/+h/E0PTDtG/+pTVwbvnO1O6c27b&#10;zR/PN3CM/7BZXrutLfU3TrzN7sGb+fnIh7/0T9rdL1G+8FuYPshf+qILg6cNzSEz75pzpbEFHzdE&#10;6W/NSelP5fVqiB99p21GzsTNU4/dt0biIoiLpUlMha2zfer6ktfYLx/TffDgj6zBvb/xEmOFI2fc&#10;ED3Fy43aPvEha2sWH7U3n4LyOH1AzIGe34ZYnYvUe76YJo6fwlc+K61+Nu0kZvDMUXKDN+CRTw+I&#10;U15+Z0whZ+cOT3+U5ugGB79uV+EclHf44we0b77jC3li9Gkbp+0nFibmyzuYtTl4cjda/Lr2GXzj&#10;rBwFtg1WnrLpQ+On13xm/UUcWQMcPdAslE8c8jZPfA/tzUfda1g3wH3WP29AQ8NG9WzOTo/rk+yj&#10;BZV96qaMbKM0PZ2XjC/QORdB5QZ6/rReUv71z4x7eHbuqs4BIP83AB9jPr7Tbto4kOOF8U2OzF9O&#10;obYLWW3rWKf62A0fr7Fr5hSOd703AkPNTrEy4zlfPfMn2vWRbekTH36mBFhD2RzXgi98rV74FGyP&#10;efz9nZ/x8rf1QYq21b82pLy6UDh5gF8di70HyeCzG/P8d74WvrMOFp0Th3R5rhdh2bdaRebYPDdO&#10;Kl/gI/IeRaeKD6fO9Yn9ybV9SGtbq/lFnngom6PRM5x6szOO4eGvM8TMM8gje2B8tzkimSfFyuhQ&#10;l/RLf105zhk3h1V/iODoUR1S5lD90u22uCGhvz61dGxuu5TV6FXcx/ELHilf/MWzJR+eN48xxf7S&#10;VYafsspf149KmPOIxF3H5ehkbm9sMP/sHOcw9/bLZLrTruYWxp8zIByc9QvnrR71ztGBHqsz+Z6i&#10;z6S4Mreu1wxOrtBYdAXNP1nTYhP4Zd8AYZx42KiOjO/eflf9r/6pIlBf4DFsW/a5Lzyq00Gs79pG&#10;yWnZ9hXUlTuxsXy7PXLWVvhgbeGb34KlvXwaArz7Cf3q0/HlXIMRTkHI/30usXJuflsy23TtzwJd&#10;S3N031duz5pILtCfNeO1CRP7a5v2Wpl0egIbOt5n6yzvaw+DweFX7j18bNfOiz5o+6DFlj3tnjhJ&#10;38q5VuU79wrItaS90OXYtnye257jBn9GsMx5k2ueY/++Ibg00Z1NnWefNsj07ItgTsVkX2jB+pta&#10;ikRN+R6eOYqvjBv6w/ghRYX19cXr0bBzo8cgqq9///f/9X/D/xJ+NdxR5msL9fXs3L34LovyhHz3&#10;bRYosrjWyVjpbx7q16cmvD2JTUNIuI4J9jRv7yJJmUaZhZ5p6CbFMxjNhbskskwU3M3sZA9/5Z7O&#10;EYBNoHGIRZ2/0+841YAE2iDhJ5EZsCQDwAmeYlJOp4XbB0OzJ3ySH12BwGCXJ2TmhO3wpEfkO1Ez&#10;eRIsMzAmmYaGP+ek4DT4cdQ2HN67v434fM/5DhhwlFvQZVNfBdjEnUQUu8ml1z9l0d5TvPMo/4ee&#10;sDvp0fHwd5LSTpF97WHCA7oI7umG+KZP78X/PaGO79i8MtB/CfoEUXyr7ZuEoyvob1oZcOIT8j/n&#10;f2U//PBj2nc61dwxaWDaTja24sfeLrLk5ACwg81/ywUmthjYerIf31hU3zv/8RJTylzo0Ln+9Kc/&#10;hv7br/7exa5MGsLbyQnQXHDf5YNvqmaAaRynMghimV9MdHeBux1OmxXvTMDC71rgP/2tQipn+gK9&#10;JX8+MpEFeOnGtmRk55RNpxYb/GFrgZMMpPwI3rnxIfted3xPglrVL62xYIJuYZV6ezfd3/VhZRm4&#10;vY7sBRwdt+xd9MOjE4vw4Et60V2/2tcJOi6c7R7D0T/dyFFbg2QyLVbFDmhfCE6NVBAe6P2JIfVX&#10;nXpwcPim+SPH28874QkNn4uD5bE+fZoYssSjE/D0ufzpV+ThaRIPSq/98nGCc51Ip+6aoBYzX0ev&#10;6pTD9o/Ennjt4p+yyNIW8sjPyYFf8i8autXf8kL8RP/yqiF5Si79pK+ozXEXDWOTC5O/y8m1OK+/&#10;2Rh76NWnpev/uWCrLeRRF1s2xthKED7K/NX+DsSJy8S1PvrX9Dlq0I8e8wTH5AQLcsaYZ7uIgY2D&#10;dRm+fL562jYmUi4nzGvyZ7HVeOXJEpNbOHitb6bNxldP3vbh+jSuThsp99vqf8pvqpM5eTX5MTrD&#10;c3F7cSy6/fGPf6wuqz9b7S/vIufrqccsDEzN+G/0Hf/NIjYe7CKzJ6xiMe28cl7zf9qArnBigozl&#10;oz3U++ClHK/uh0gMskHZ8mis73EK8QDbRj3IF17AmMJ3o/fw38n/8l3cpx31UezUV5d3Y7NxKq9N&#10;TNAPvTqg72knv/33t8j+S96E0fH/tG00a+6U4+j217/+cGRM+8vBfldox/deDDy2+L2lXzo/Or7J&#10;OPk3v119/LF9r3YkKwBj2sNd0ZVvomt26C2+5OrrDQVsCMF8yEmOyTF7+wTFsbvM84WHDx9nUyBP&#10;G+IxuX38M/6b+EcDXOAiows+Oa6c9MsnaHM6z8WdofPqNCclxtwvgUVjwEYwc6Pu5usonD267vjX&#10;+d3Bf+bS5bHUtptf0YdLq+wuL7FGb3L5gn2DNz5xzBeLUwb5gjttMLmebLqMHPOPyZX3K6RPWzzs&#10;xGvmIbed8mT/g1edzgViuCtv921d+Oj8oPaN/9i2FzM0oyrbnhCKl0D7WNpn5her9x1Xawfebdvo&#10;MzFx64qP+Z0cax4hfuBod2C82LzkeHRAv7z4yRzi2+ZFr40dmAtfYnbzixgD/IPPwOR09u64S29z&#10;jLnxUw7MHC1lxm5APzj0nbnIlGm/K8aLvz4ZSb/2rR9N/hq/blxMXzC/2fw+8bI68CldNmbFTk/i&#10;s8VPu1rcdgPqtLv5PDvGD6vP2KKv8b9+Pr+1ObGsHSaOF9+2Ps/5mwUt7SsHaUdzuW+Sr3tS33gZ&#10;X9FTvRxtPtTx/Pgxm0iYvGC+rH2Mf86N6OaczXkK2xyD2i3HHWj8pn22XhyJHXjmI5ufxYnxRLn5&#10;tfM/OjsG2oIf2GXM57+ff9obeKND5E8b68/i6PT50IqP8f/p70cHfJvrMwbST9tsnDv2B9h96R3a&#10;/ekP+BHUTtixNHkD/I6PorsLjG6okmfEOrudY4Pv/L5xzzGiW9qJPHMh5yvaw/j7LmOU/lfd4h92&#10;oOd/c6/5DeHofM6Z8IW7F329YQG9sc4cZeOLPvAAPz0/MfUqt7PzM/5vLmhMzZi+4ww8/PzB5xfn&#10;kPpppVyyXGCm78zvtTGoz4MPev4VnbWLnxhig5vTtP0PP/zQ8Z2++KwN6Co/cuD1L/t/zE80sNuN&#10;5HKF+Dbe0cvvD+9vMGorOvDT+PTtzG0Ta+Udni6U157wlcvE6+JOPnAedMcPHecCZMOj+j3HjZ/z&#10;5hXnWPrnzPf1i4mz6edfh/9Pxzcz/qy/yfH5Ofmj6y/6enS853Jp18QaX2gz/Um7yDv6Dn35iz+a&#10;QxO3dP3v//2/ffVj+tT3ia3/8B/+EpyaX1x7GyebI+4xNXMVtiQugb6mbvGUoc332c7xnI8ou+cl&#10;gzftqY+LAx+6kIEHP9Ab6FP8isfEw1H61In18cusC/DJytgn9fF52iYWyBEPyqfvT77kT2/NUfen&#10;PJm+OX557nZ4vo1f3ajgPFR+nXbqeBS9Y2V1Nl63zx6Hjy5yxM6/Zw42OX1yoX4COn8Lr6evleOh&#10;3adfJMdERsfKuGf8BIv/Jv9ruzZRyqgB58fYKc7kIzlQnuqcJnVwPABiXjz5S45NXsnHq5HFWuXH&#10;3+p3jBjbps2VzfHpZycPVufDx/gBrhiJHv4Lp6m3v5/S8rRP5wU44Gn7HX/0uXEXrwvYOZDLJgYS&#10;Z/7iMzBvEBIfM561MF9rq/IvweY/3Co/Otz+mfH+qN2chld9c3wy+xNDzQkW7MNMOdtaHz92DqVt&#10;Uv7kr732GO/u2x574X8JxMw1vofXBccO9NNX87r/5Fj9mZ7KV/bkiswf6HcYrD9+Tk7id7QA3epE&#10;V7zV29/5HR6LR8b4ZeJr/VBm+eqaY2gLtvQ6OuOBd2M6/t7XHj8v4P6UXOkcaNfJZt1QTE9ecn6w&#10;usRAjq0+5g/GwLuuEdzYQrw2yVV06p9tDlsWhfXb+qXl08fo2LlOZHXul9ep1zcdV8ZO8YsfsK9v&#10;lg7zhcMTLX2Wh2ryq3d8q/8/yQYd16F7nh+haZ4IXX0aHZzHdB09dcYk53NkyVXWMbUvVeX651hT&#10;vaJLHxhbnY9ek4tClH9xXCsp9gC6gNpVuZvfzHGME2esDxPxM2Nscuzhc/kv/Bu3YafO/Bq4DtIb&#10;mekfuPQNTn3TUvq90osN+duYMxe0Rqitl5+66p1YAk98OXJjpzj0i637ga/8qU/bJTzDqO0DZ2Hy&#10;88hZumnbwdgLtD0q3xtX2dPPjstDbPRALJ3803iZ4utbE710T6vWFtvP6fSk55svwc2LHpNHWpZx&#10;yXqLecUT4DzBAwDmWdpo29I8zPqrujC90Jd2x7NWxAauB+bwO3+iA9+D1Wvb7Kmz8cUxwHdxHcM3&#10;R5mb0awnR/eoM7wnP5j/cdEzhtAGaXQ/vFuWrwmTiSdlztdqT/VdrNnqenyj3jkiUObakD4lTp0b&#10;fQlmvndjrH17TqKvg/oqOvTCdZWkY+ZPv2PflK+f+IVPnm1TJseGO3+Mzq077bhtoGz57LxNHmh5&#10;7No6OexLIFbKOl9P3mjou9dAfo1H58AP2trIjnzs5zeAh9QBQRqaoN6JJRosYHjUOg5xMirJgtmf&#10;ROy4V5dP7Pck8jDGzwnW28+8E7WT2tTBuZJ36ObR/tv/9JE8sbwWeuqYIzC6Vfd89YJJntipg3OR&#10;GdRxeER1r/1iizKf/T3XIu5XzHaBGtBtg4iP6sBTbl9HngWO07h9yi2KhgfYiVJ1yDGbx1eD8D4D&#10;gWBdHaNV6XyRvUnDsToBzg/1xQludaC8+SWGtg1SZiFbY1sooO9euERvmO8dHUd+3NHBqszy5cTB&#10;K+5qf+58WKCXno7v2nXVYfyADTT6rO+i4MGYE6aa3Kcjpvjm8KavrlYqUXRLyWoeFWJ/H3xo2ehb&#10;L6V9TRScNH8TPenYE/AcNxE7lmkCTr7evp0TP2ZVl9ZkN3j93WhtemQS1d8yjYz3uYuqF+bSpu7A&#10;/cDvsd9bz96e/SbQ8Gt5/QXn2E3/o4d2jcCRXB+O3keVbLT9zedSdWkOohipDadcbH2MDPJnsmNS&#10;q90kWgsA5wIQCUe8U5iFGXBunNqxbZntb4ELF8u4ZiHIDkrfq9NrPuQA/RM+mKdkDYKZxDRmU3+S&#10;6uIU8fFVPuQdHlvFwtVeneO9yA9n8em4PJSD9dPs375q5eMLLUC//NLT+2SYrX8xCmZCB39wrzwb&#10;+5bWychAeCiPIp1wHoUuE8kbTl2E6gCbtrJANZNRMnDKAm0vkJ1J4PGlOhdwMj2IrROrPWkY4W0z&#10;7Tq5LfWhs+hIjS4EZId+Ju/ffD2/XdaBOoxNVPE3IL97lxjPXyf28YO+IIf5LFhMUe7DD/guoN3B&#10;eH28OHsM135zQHiYkOzJopOH5bd07fNsOx/lYI9328J87UVdx3SF38kHZ+S/7SRPH933ZBe+Rafl&#10;b7u8723aO+X5FxXFR18ZzVlz4oGXCRO6AoLAHttunlGO/vlZP7bNwn/x6adsbBj90AMSWi4HHLG2&#10;ePmjb/Fe6UJuy0/uIEsZu7adu2B13tTxUyaA8hS81U98iBn4e4EZz9Vb+eK/lrdjudgVq3MCI6eY&#10;iM7C2baLOLG47MTKSV/jJT5xg0/b0QKb/Ep/T8qlnfFwbFz9W7ad5Ndi5bNDt+OeUzOb0ZUz9Yvh&#10;uxcSSoMu4BuuQ+XYslkmeZ/+9QRPYoBodr0JYm/CcaK+faH98/Cv/qvsk5n94JBV0Je1Y3VJeepm&#10;fnLH8mg76J/7tuD5BGLn4sTEqDZ67aznnIje5hjNGy6W6msP6EQeh+P7R9W/a5ed++pk/pm2YudL&#10;/Z9Mp41etgc+nUsfhcS220v1l/LNtv2HPHrn7wmNgxS03auHxRl2D54xoXwaixYn5kIcHvrV+OPW&#10;SZ/6HKycwzY82/RF3ToH9vngTV9BOvN4N0EIC7JWr8VzQmoMcNy2i+6ZfZWvduxNRJl7b1937tBF&#10;uMQcOvDkWf+Ejn484AOr+3yQfZVL4xC0JuXVPXwndqdux+i2C8ZfgM01UK65buT2CQF3NP8GiFu+&#10;WP2yW1j7XUAC6qky27u9LQCh1yWXzx0P8XHavHOE8Kh+aRj96238molh6WY+Or4it288OPlHrGon&#10;MTl6GA/EPGXuPMwP+5MAFsPogpdzo9H5bgPH+6SZ9n3CRVc9NpbHj0M3+Wcu7uWGMQtqCWGyep6a&#10;g/ohcl0U4rTrxl379RV7kld0PU49gI4dq+8usETzYqjnBtvnpzH96gLrXvj/8OHn9sG9sCebWTj6&#10;+WcXNv/WeRN5G0eeDs6yRPp0xpjM13qB58iPiQPBNx75RJHqO7qzRyxPTirftAXoOWqebFkfKkND&#10;D4uZHduOz5UbD4GL+omS0e/0W+X1kThafx0dHfvDY/Hs70dZ644fVx/nd+sD9fKkt1+ZUzmHKn1o&#10;Z52A3K+zsP59xmdPAM5Ckfmti5TmnfDfJ07FJBmNxcRr5acR29+jK3x1cwGQf4pSmj1XdI6vfm3l&#10;m+bSs/iHP+B35ZiQj++Oq3O+Mj4xT2h/Clntoqt5XWLX2gdwXtZxWv9IjJvvBLn68YkP2PF7dVC2&#10;9uK9fbLjV/QRy/q0Oj7oExLx9V40YEn7ZE+7PvYCNp615/gPfzhiR3xu/dhy25S9+gC+uoXBE1PT&#10;jlsezbM7bXWX3XtDN7ordayf8DPga+NdY1Acxs5ejEyduJHXlgfd7KPdOYPjXdC1DwevJ0z5+BiK&#10;Y/ZN/zl+TWy6+cJv1f6uN2jdbUKW+NxFwe96gST+SZ8xFxLXwWj82y7/zVMrn+wZs0b+2qNenZ8e&#10;yMlXc4Qn6MDUkfGyf6pjQ39fy8EB+Pxnu2O2quIenGeuiRFXHYnirG2f7bfnQQ385BvQmE/sgZEx&#10;Oad6YhYQ92JWLsar/KpP7IsdM2+/c3Z1C2m8UJ73+eHEyNKHuPzJApvjS+/4xPq2v3ZZ3BIUZ3Tf&#10;Y9uVb0wCteXImJLbR45Xzta93nbsPvTLa7aj//pyeI0+a0OYp3/mJqLYQg4bjC/jMzd+5zfUcwG/&#10;fgxuZR0F1tYt2+NWR5/V5ZL1WvFzLD663pnth8dr6teGLlAfXLwcq9Pe4mPldituTwy0PxydG8/h&#10;UbqHHo63/RR3/hOa7fPZvQCuSHjao8y5H7AP1HctpHycP7WwddNHJvZakC/z2V2LRPs1+nxWt86B&#10;m3/l5mlT9bXvyBabKSrYh8WG0Wn0qvbZpebOkxGwvzofXuoSCZn6TH6Ev7aNB2Jj5a1M/sp+8+Tt&#10;sMEZTjSYGnsjvyk5st0s/QlE6Ng/22d9tDrrY+Qnf+QnYL49eWTxpv34cErENn3AZctWnvwymFO/&#10;b4EL+47ZGK3ti7dPLis3W9wbPXac7Nu0vh39x5Zonhivf/nrtPNHawQHPrLjjNvqj8qXzov33Bbv&#10;WZD9Z9nlC08miptrPNPvxifK6Tivyz7MKn7GLSVTf9vTstjdC5VH182lh0M3e0Fyy8hqW4zoznWv&#10;NimSdZ7L9IwRk/PXpp1zL78YRbn8z5i1vBY/NReq/UqnQz+S8PQpaNvuS1A99+BXtuStLCiX/Ook&#10;Lo6hF/3E+/Le9anq9YhFfN5krlJ72RiQ7wD/FILD9nl9+il7bo5vnkWv9zs+h03lC/gDlR+n1H/k&#10;BOCsj8bO23epqu1V9ei7bTPEtx/wfL4JQNslMiuhuPm6bNyCs5U35m2rxqyb5yu067C8jdXBbc7J&#10;nAlv0vhO/cLUHztU0+rRftu28Af3U/njx5RHHvU6Lz8CnvT1a8rN8y44ft5jdU+aLX9uyfsS/Fb9&#10;0vLl52TlAvBdwSA6ruMx72JrTqRMBPzWqQTD8nc5/pDz657MZL8GP3I9Wnzuz/A2+YDbC68SZT54&#10;SrB4gfI6ylA6/ylMEAX3XU6MVj8LDbtfuiTYLIl3kEXkjonbpqg97BMgk6wlr32iGf0TolEPy//4&#10;pMk1OuC9dnWAC+OdoJtkraDR/egfbnDemsjifHxlgtEfLY9OTaaJV/bXf8c/VSRfJtQL9dmZJG2I&#10;WGx+lw/wtLHkyq9/zwc/wB+AT8npibcTp9MjnXRq8/WrbZ8uzu89D934FD8nMk54L9zoy+b1DXw4&#10;oDga4CRyZZXzsEnZwgar1+CB1XvrbQ3GkkU1095ZOHz7LQfOAoYTeCfIYteCv4lYF1xDayEI/PLj&#10;D1nl0FEnrsjFt3Ge+k6g6lPTgJxklpcLzEneOXYS7ILqnDSzPROzXPwdumzPQoq2nzi/+9szOdF5&#10;bdZEph1g9VDnj987EKedipdytE+A1ywYmfT44GQw+J2Mh2oniMU7hMNm+FSPw5P+l7zw60QwvEDj&#10;8XXDvNKF/LXriLo2bFG38XNVPHbIA3TWAtqxvghdk/8jH8BbWWwrXn12ylfXo+PyQbd+tg+2buI2&#10;mrL90F8yHrqzRf3WDZfwTd8DN611x9EtyIv2q1uLfPxsMZ29+K8ufPP075aXWXSRw7xGVPvRo6+4&#10;bZ8ZX6JtDo3ufmvpCY5/Tty70x9f8ftGHsn2bV6rAp4+0pezLNVyJzWeEHdBXb+oDhlDLK5MzJM3&#10;N13wQBfUTj/ZhTi6Ke/4k/1OZILbWKQL3+WfPuDyi77bnjl1+r867Qt39022evfb9s/Uq/OprOl+&#10;10koffZD3srdCZ4FOU9/LFBv8b2BgXy4bCpEbfVPGjFE/gXHNsfoP/ehR/1n3EGb46eP2ElOLJv6&#10;8PJaWOXrE3KXN3o89yKofXVgdaMhr7cusRXPpHLsgad8EM5+yta3rU8b7YmF+LPPf3Car6Nv5wUd&#10;L9Iex/do6Q2/ukSsY1Cc0z/sA37Z+o2J2hJdty3oCo9cdeOXiSl8vOnkqzfeIjF1ZZwv8isnMksT&#10;Xbc/wjEO6HP1xcFXDjRT9Z/DfsPr3/GdTA/k3ydu8eAEijpflWNXSy80HEZYi2bEGMKVNxdYl2La&#10;S11P+rNd2dc2ZSa9pCj74MYnZdm/cLLfHJDy3wJPAG9+C8fwYEPivV+obx67GEXeAnwo4xd9fP07&#10;/XWfML7wf2W+sfWvt2tT+Z+LWQSOPDH2mmKO6bhzBSXiecE+evZ+m1e0OS+T5zhVuTgk94qHQ7i6&#10;OOx+WMwFEf1z+Klb3ToXwaeyRodZjLt1GbqhQQvq09k9tPQZQ1eH3c7NBHKTWKGPvB59IvNtbNs3&#10;S3SRJmWjy0N+2qM/k5CFEv3w48esqIXP3HRhPPnY35DvhQbz2ZMHqdf5TFgxb32F/z6toHzh3n8U&#10;pjLd98TuYo79IlwMvv5pkxtr9tYP2nvadX0xfcgNXsNjYvtQdSPu3xvf6/AYHbDPBnbei7sn16Re&#10;nYWx6Z+bl8X60DXvtC3wm3mDLdCl+tvBIZsF9YxJaddpk+WN/2RLuvSPftVxxqG9eMvrFgzgOXfZ&#10;xRv71TMX9reM/JWz+6Uzbj3qtKPxK5uCmNj9KYkdyctobT1lScYvuVHVsuYuNr8Pj/e5wWzjLjv+&#10;14zS47Fgf2N8fIwWzSgy9WPr0tiKS3rI07bazc220w9m7ma8+uWXOb8zfzVOaFu4xg5jkQv5zleN&#10;h9/ltZ2eEHHxX/+mdMj6cS7mnNW8Ad+9wNe5ePQpz5TXh7nGjLeFBj5Sx571nbnYUw/21CfrFv7y&#10;V9+cbY61Uf+PbzrfiAzgfLA8sk/WPtW/ZXDq06DTafQxN5wLd1PPP6Ovbc+ptW348Zc2FWN8xs8f&#10;csdtzyVT75zPOeDEUJ5QzA1kZE8bpZ3OHIEcgN/WrX/I4Tc6FSd6ktNX0oYXG7UTWdpgfUGOeES/&#10;7VAG+ao+7XcntwcHkL2wdLaq2ekNOZ7I/ac3eSvV7+fJiMmTE5vanVx/Fny94rnHKQNsMAfnHzrV&#10;/kOj3tMWbeXmD+PZ6NM5TfABeezaOdKeg/ED/PHvxH8J8sUGsFv78BaGZub4ym7bt99N2fJfm3a7&#10;fCYedp4y/Md/d9+ddh2/9yLY0Xlkiqfhpj/0PDO+mHaRU299VuZu0dNn5MHjK0/xGvfcoDA2jNnT&#10;TnBmrAh+zlN++SU6KwxS41B+iEznakHsed/Od9Z9s56x/Eb5p1/ss+PNm8nDq6Mxw43ptto8gs+N&#10;BMNreZCz+3uBn43wx5dj19gvhsfvjXn5KqDd2KPMvr4iXvh/5/ZymXWX+l2/rM7Dq0zyhXdzYPbx&#10;AmPf5Jm5iXPyxbZDqKY/VN+X59/oxxbxEF/nb2HK1Y8c5fStL/jr+GXxlH8Oqsfh+xpnaZfu9fGW&#10;73b7muPq8chfaTWmvoCn7njLO5v79ZX376e/Imp9yqpjbBn+Y9Pq9XkLhxa/3wL+xeup19Js2crV&#10;vs6Z3tnSPVsxRIf1Q6Pw1BlHt7w2wMOcLd2kH5g/HGi/Cy2wmX6gjccedK+BDGBegWjsmXn32HXT&#10;7PkJPvUtWrrm0zyVY+fVG8fapX25Kk5fWfnV7dG2t67hnb9zba9yxmi2jy7rC7z2HFQc7BPKkxu4&#10;Kf5JPBXWPo4J2JC59rdQub/wOmjH4VMLf3OBEvw3jnbb8nyRclyrqAC/unNb1+5HF6oB/I238ofz&#10;DmDN+9Ilx6XPtnqETo4BW777jtHZNtevkGLnK5VrT/1Qu0cfKM6B/aH3N/IiMHTjI34afTevo2uf&#10;wSaozXevLsrBQb9ticfub52y9h38M7bLY2vflkf74Iz/q+PRE48Looe4aAxEH3rudQA2g7bbwbvk&#10;Xgz4756f03tpnn1b2dOGIj2+FjfCGhP4VC666k23tPNn2mgvIMP7RH79NHTro9tPo+seP9T5ZHdw&#10;7raurHTA65XFKCILtMs//MC39NLn186Od81rOY87F4L2hjA8vGZ4b1x3DOQodP9e6A1UdMu/Nlgf&#10;4WPfOUf366uZz7QgX+0X52Bp6WD9cPuuG4rWri2rrmfcXN62yhfnsH2xWd1cM/r49YzPLxA+c/CU&#10;jV7cuPkaaKdvcgPJa1DeNgyu+O9xfPOE5aVM/cL0B3LGf8+6jXF2LrxL/lmc9ef0o9F18f5HtzuW&#10;fJGesvqH7YHqGrPyFtjbOHWr7CJKBBmO41oMUnqYEMwvmEqx6JZ2DcQDukGIo3tyFu/AK10mi4t7&#10;b/GKNAsLGDz4krkX6lzgfJuTNIsrBoRkMdjXJHJ10UxgJ53kqNMxBf/bTIicOFWfE53dj1XLw3F5&#10;ZFN6/NjdgfAMMNH2mgCknvYmvjN5pVuIszl5VahOEV3iEycOtq9ljtzRGQ2+lV1fRHYWGyRBZS7Q&#10;X3dsxr5vI98EyUTDQAhHQtgnKsjKKcIl2+D0Ia8kscAAyNoJgklMY+X4WVygz38x8Qa23Y9vwN4B&#10;QXevrh2asaF4iYG9CA2/bWnL1sjilzBsDNLn6Z+RgCq6jiK1d0r4OgtcOXG1jLj1ZCpn65btQsTS&#10;SUBkizcLeG+SRN6cWIWD7k1ixyTMiZ4FTyfe8I8bltX44joqcf3oTm+48xt9kzHqjwfuJjdFxzx7&#10;nFPQBr3TJowU1Wc34mXfa75DfX8jqU2zM/vkBDrBEmvaKUVdrD2kac2z9+sb8Qde6HB0bNk67JRt&#10;m2hrkIgcO1JfHVev0DVeo9vCRXt4KRfr4+d46KHu2DuUO8ndSY84bz3atulx+ArKtrLodMqe9q0e&#10;yuYzSKtWB4JjT1/TtUyKNrJ3sPA01WtQt/KWp5guHJm7//fEMpDBAX+wrxeWor2Y4Ud20rsXd9JP&#10;xXLfDhAashy3/vjDvo+62Z/489SNk8wuGuUO+NV14kd/Rnf8V42iG1n5gPHXyNt926z/XXr0OLh4&#10;+5APun340rEndJ10vTjxSiw7ZrfXXPPB8lxeZZgvOF2EPvy1OHyAxoVLT5G4mLwXlLswRuEA/Swm&#10;wsXHMXD8WpZyflC3/h7asa20EW279OwAnuQATpDoDBZveZJn//mhE14+T4ADVkfbxW1d8Je/8ZNf&#10;nvj2+Qnuk8ezXJ3f7fvwt8nHFinpjq86eVg8AmVAf+nia8otSO6F45VRpHw99dm6tRGvbYulJ0+9&#10;Mbzjdo6V+T1DetDLMegrUvPgGR5e8YyudaHFm2z9Uf8xbhayoUf+84ktdgIvnxC+22BjbE8gqnt4&#10;jazI493k/w9nsttxc2WRo4+bQ8VPzzzdPFA9Uk/To0eVoQ8eLbt1eXSp4juuLbH1Y2y8+dNvOK3d&#10;5bfMP7Plf/noYxdOwym+4cM+tZIuNDfIPTVILES/mz8fjtDx77yuUGxYvPNK0IXaetIk//wjsPFH&#10;xudsGT/El9EpWfQVy/uYvOWxfGhg/6h/0a4dCi7c006tS7sV4p/nHaxTeNrmoExci228xDQfy9v2&#10;b/3QHhHL5mzvNt0K9AvzG+6Tb2YO63WQcpu8911ff2d+ta8EHz3Gl9qwF8nDb9vDDZXJzL1o4QlI&#10;ouRTtxzheV18DK0/NvBr+5+yfPQ9/co2nNsqq/Lq7uFcNwH2N3xuc9askZv6sPkikNc2alyd/QfF&#10;xuaj6NodvfmKbS/Hg14AC++xeXLS6J7xOvbKSfO04ODsuQZ/+KQLtR+FRXmv0LV/ytVNDuCnz8H6&#10;tnkI0YHS8S7lD/DD87i+P2XK9evNoaVP2by610VN5yh+H3McvvGABizv9ffyG54n/uSO9HtgLPEE&#10;6fiPL875lX5ff4/uXz8WCPDClwx69KnZbJ2Lrv3qARxgDNhF6OqWMWIuuOpzuXnhW69Yntc0d36Q&#10;WJ7xa+YCZBoD9+KaednvzkXleesEG+SOM/4l326b9KLnN/F5bHJuzVbuWt1se/51dKVvIrT1c1PC&#10;jLXKnL8snQ5j36f2rc2Jq32qZH2I5+LTc8/xtbObvD2laxzs+Jn+uLiTl8Z/c5GlnMqMuiN/LgCo&#10;2YtAo+PEErW84ticdtpBf83PQMXffL2vdf42N3F53Sy/y+f8t/O/ze97ntv5R3C+/pj2Objq3jvZ&#10;C9hnp8/Ovdjio0x70rHzsMT0QsvzBGqQpoiRgY+Rg652pSyckpOU5dwyseDp5/m42PqYP3Jk6Wdr&#10;v7qdBT3HgB4bL3ToRbjYoM0bP5FJvvgD64ceOA4Nv+2FfOVwS8OfqZ8Pn5hLinvzuNsn45fxGfpp&#10;24kvtNOmIytuDJ+p01GvC3DRER+fxbfdsnbq8J64mvY17mz59A26bv9twqZOePgoXxknnlKmjVef&#10;0Zv+Y8PSLS36OXecGMH7x8w/9M/V09aawYds3ZjduQzEMMV/9VeE/66f2AfwxeXIRDZ2rE62YOTp&#10;X+dmnNMm799jNHK0EXy8X/I9woLpSebRaeYL9sG2AWKyxjd3LCoTS+K5dSJulJzYk1cTqzPfTztm&#10;H/74b/g95yfTfsN/bQ8jLVb5o9ORlbyTSempE1/3OQi8GRNKWV2UPUH9+rX9Ie6oPacdL9tDtP5Y&#10;+ku3LaDIgaVb3lv+pe2n/Mb3yuPRy/abxy0vKJcdxU/bbd7TN6xbeUJV3a4Jro4hzP/427d9eI2M&#10;7Ju7sd356ZfADUbLp3h4UuzAxTPH8PbC3sbcmzfhDz+yRpvBK/mDz8rY8wI0pOwb1lofHsrI3Lyj&#10;XF5lPxDdypbf8wJyy1LH82/O+XalHD3wXRxtE3GXHPasTdPvxp995fsxDD0Y/cI5hxFX2Lw1R/NN&#10;lreJhCI2BLn/w2PxPKBSvg/ed7/KE+IemFkITqkjkzuQJES6Ux780pw6BOqf/lGK9/rOsfEG3DJ7&#10;ePr5edMcuZgdGFk5SNHIyHhTzXKTfRTacbeVS/TYbg7B55fkguV9+zC5N3rGuzcVR68O6/TUbjw+&#10;bVp+iI/Hhk/oXtvZ2BJf+XROav4mfvInBuW/8lnZw6k4dskt/ql/6lHU1m8eNy5oOKaMT/Vz4zJ5&#10;O6cuj5iL7wL8qw/ENz2H4ocbpajlv0S2p75a0qUfQTOw84o9tn36r2M0OQH9ZWFxqmvsca7jSdgQ&#10;c8qiZVduf8TwVZOd4JrDo4tFKbjx1o8r50n23Oc31PCKG/HAvgvS32SNE6z9Hkhrfo+OdObHhaee&#10;9VOozG/aRpCWt53wVjd4N49Bu/m+5rmyihe/rH0rr9uH/5b+HpOGpvauQsfdtRltdDsWX7aap+A9&#10;8sZXHf8f9tPppFm7h8/s7jcexLpZpXl2dViE19vgi5v1v+q12ZZe2nDhxX7r7/63upVf+N72LPXZ&#10;ho5uCYDiKK1vUqbmGcfm3p2LlGb0WF1b94r1v/uQv/4ReIUXdap/xp9J0MvjGkBPwXNhApGE/3RM&#10;E95wu5yBtPKO0MvgHKPdC672JUEDIwdO46RsA1dZeWOYATT45KF773U+ncBqiJQlCMojk+ORP47Z&#10;BTIXOK6kFgT7b3PytRcYZ7FA4w0/PIrzmGwrA7WBTEEQoLfOekH0P+cZOfn/uXqxM5SXPbWVP2vj&#10;nATxA7j4R8fqd8rksL5muD6YpP/3nKC4O6YBGHXqg/CkTyd1+OdvQdB5VVqj9Ph25fEjmEUxk/Ek&#10;gxiygVpOoYGP1KT9NaiT0NY3w3uwJMf1komEC9bAqWfv3CeLX8v/6J39ecpErLBv9CpO/LXx6Hih&#10;++d4f/9TWQfz0LhD3wIb2Phv12VvDKP/+3fRJfXfupvcifsBF0AN5ADP/XRyF98+t+J1B/jFD0Fp&#10;yREPQy/+x7bBm7YtYr6edWm49g9PXjWkFunoUuQtCyH510VMjIK3kxRPKit6DRsvdOyTOHjEZhcT&#10;rlhInQkV/cHYc3PaY7zEwg6EyrcO7cZ8+4c6f+V9+nFola2M0ujsx17ig16a8taGB390OzEVPi+g&#10;h7Eh8dS1tTByulo5Jw7UZRnwBdknB4RTYsHxQnXcg9nWdvaFt/1E2kuEV0f7hN76WfX4ZxaOvCpO&#10;XeuPHuq3TMzLA37veRcqV4RB/5dcQBLv2mHu0p4LJ3B6sT+88PNZWN7FSVz4nRcTofIzwU28fJuF&#10;B7//1/yeY3HoM5Pwsd1CyF5cm7pZeHFSufgmzk97pn9Nm9hv/9be/o+Oq6+t/IkXnbfegGxiOjl5&#10;rLrqjpHNk2fR72mvWF5Qvno2p+RiFnBRa2XuIhvca98YE6D/Tsodw8H+OU5ZfNtjOu6CZXFDY6Gz&#10;cZoxAJCLL2CDE7DKTlltioClbX6P49iEd32QOFmAVxxyT5+Aw3dkaJvlVXn0fwXw1s/FZWLw9rP9&#10;YI93G4Ry8iTU6qYuB/XBxrL42ZNMBHDq17UnZaWPnRajgGNxIf7sW6SYhT4LpBmN5IT89mAXSzK+&#10;dhE1faXyS2/czsQ9+dMivRzpJrewmnHMzoGlmRC9y1WTLRTg+Cscu7uf+tao137Z6pNy8cV3T2qW&#10;7siWBYF+/wQh7VVUaZR4486/dAHdhlfjDM+Ub90LPqc8tdWx88agYw0aa6F/PZ+c2vsbb5/6YMQ9&#10;bBs+8vPMk4ZuTb253HvD7z4Oh3MwipFTeXH8s+89KZ77eyeu+cl9EWL8ZG4M6Abw+9AVk9H7ckbq&#10;1h9F7Ne0eG/Mu3Q8fLVdeOG77UxnwN/Ll69zuK422wAAQABJREFUDtLSaaq7rWaeNPzWX4MTuesS&#10;pA/Y8iPq1Nw8F3V96HhPHPWn6ef8O2868Ntno/fnefBJ7hXKK97S7zJf1W/fvZvfQx0Zk6ddrDKO&#10;vUlfJG8+MSIKmwqIsc7vs4/Op+cJck/0aq5IGbj8mLb7R9q/RF/8GnmHffinedoJbpvpE82qF1Zw&#10;FK0uU68hJzbhKHOzi5iDtxfup24vsBhPv7wAOze4ZM58zovYPH1pcvpcGI2uaQPlk+dnfCbrF28G&#10;SXuedTxFhebt8Fob+oRkcqDwBM4/tq7nRmt0nwoem4ojP6WdOET7sxtvF73cXa7Kq1u1uZjuBZH4&#10;Be/BPXPc0CnbiyNt2xmOe3NUL2I1t4cuTMmS159jWOca9KF/AjOZnfAe96s6zlyCbJ/qUV7D77po&#10;HDr89ibjHQM7x0pMlm/ov/0u4+lZRL/mDNGTVPa/6QWbUYG87WfGYMf8ZI64dqwPUag3P7jbIfyS&#10;MOAs3tbZdj+CuxWy8T2+nX+kr+IH2DJxYvyaNlO+vOxfEBp2GUvJhLP0cBobsRbrnjdmZ+Vo731F&#10;Lh5g6eEYt8WK8Z9ftaffzPzpp3m1NqZ//stfBkdbaNvKic7ta5kvOQ9Mc+Cnr3TMjyy5SSx5wrrt&#10;GNpbr7kwSF/+ry/DL165/LoxRt/XfulxygG7yME7/8FdG3PxN3HxH//jf4yM5NaDs/rxOwLyV8b0&#10;7em75Red3KBTW+NjdugH8PtUcNrDxfJIrFz1DbzUb/uuzb1oceJm/RGq8NxcoQ2nnzq37pPZxtjy&#10;Wn7rw7uN+W4BbnXYgmzbZo9j+mzs2oePLpgPLHTKpg7OzPfF/sTjxtrQDuns3+21ti9j7fOyjF3w&#10;2aVPzD78yYdubMn8VWTET3y19rSt9K/Eros4zuPevTMOZj+CmGR+6ie4Vsfm58vfpIzPuxf88cvo&#10;j4Y+PvtGjMWzFd98oX897bbPxrFz+oT9aactxyFQv8/uHPJ5+kH9kP3UzzjM584XEhe9gDOJOZpe&#10;xCtzwuGW44IPPP28fUA0V59zvpOf4cJ7Y8KWDdp3fCAG7vMUZZVb9fJ1h9/EPgvq/xNPR8XLptSv&#10;jygv5oEYUN59dh26FuRr7Btc+/8orD3wh27sW/pplz36dNtx9MSeWn3zXXKkl1W1u/PH47McaLgm&#10;rL6OzRPAm0e/bcGvfMmDF/DP8VHL4of1xPruskddKjsHDrI+sXVwtx9dY+YRsjjq8d5xo8wODp5P&#10;PawhFp9Auf+h45avDw6LiaEcPC8wF4ee+WxM/vGf/nDFRYREDW9TSB87lovvhbFLe0Q93s/OHV+n&#10;bJHPtuNHYi+jSNsT2VNXeV7+c9Oyi834kk2utjFmtv0zL2gbROYcxxfh9UvmXvKWNSR0ljg0KR1n&#10;nsamaav2dT7sMe8H71wo13/Uv4b6oSQzVqgvP9Lw+gxseX30qCejcDb2a9OUfvKtbs8disvgQHWy&#10;jXzxBE8cPC+QwtlYQ+OnN56yNm42b/EXePJ0/KRxvLA22sLZ7dZ3m/IZeyaG4PVz7ICj/gkrb/nT&#10;c+ngaSMxwTafHY+TfdMvpk2WB//DfQ1PmYv7GmeP5wLtHEUVCvu69DbfIWfryjsod7+47VtZtvv0&#10;czr0iup27XYwPG76F4jn4BkLy1+V/dUloVAdF3f50LkP0QTXPFcsAHM341MUSP7wkIwxim+3He82&#10;IUd/A5UZSU9YnZ52La6tNlS3n8p9MHi21aP42v08X/MYMdKGeKHfEqKLldV5yuSPGJLyQuwCa3MP&#10;ztfK5M/12bP+ub++Ubb+ecaK+Nl2EUcLxclB50bZiu25oTr7/uiZT9cOHnRkbD9Q3/FN2bFr2+P/&#10;5+3OtiQ5kvRAI4EEqlBVzebh7bzhHA6fm3NDTi9VWBOY//tFxVwjkKju5iwS4W5mqrKr6G5mvsfK&#10;kwcnfw8s/rZZT8bbE+O0/6/AGPTjPj26QiwLvoVXBamDc8f0GvsW7/evFGIHvPE62m04Z1B1Ci55&#10;H+z6x1F1Xo7bOKFJuL2Rq6H66VdPv24HNLQf8wo59JVzKtR7zeT1z+JKOjdo7rpVsK2ICjw4jy7v&#10;Gby7NqCozknHuwzh/E7je5PrgLKi+9jm8oaP2YC0obIV98O5E7x0Go3Y8Cmdz/hqJg02cNsBxUoV&#10;APD/1L+k+X1POj/BZ8I75d7fCPmYjZuWGd9kEpPJiYnyh7zSrw1GfTMDgE5Ew38mFNOwTQM3hijj&#10;+qRaTFk79Yq23YT9kN9S2ChruaVx1CjiaaOf7PLIhEjFfXwdPia0OqEOBDV2R47yFSPfcG/0tUAP&#10;nFtM3KcbLRCKR78tYsK1AK+x9XCcHA1WsuoX/IOV6+ioHKIHm9iPvp/wvmH12rTKSVmA942hvKkj&#10;6x22K1sN6ywAlS5alE95jAfqIzq0YYv9NOWfpHUjPLhfpgFfX+KzQEcAt6+QiW3OU/oK/c3GYH13&#10;6tvyeo6n4UQrjpoe3G3UyYnXHh0eunEHY8NhdCwP+sS3UaZllsPxTwguvmuHYwco5EO+4NaFjP6b&#10;ER2QVprqML7YPEd51Hzf/sjDe/V1fYO81yeDSouSge2ow7m04gmYwC2v6tPUt1/SN75fvMeJe4dv&#10;63OSuIFP4KuDboCYTmz0Xs7wf22cjb6dNCWzHeKxj84ddB/fNjbXvrSr2qDGb2v32DU0I0W++k2+&#10;uj74oSH7sgk2u/Z4l6Ry2r5F/vpq/fB//c//2UUYcjsRShnDkW9R6GkfD3887vqLZmXjsefwQNvZ&#10;8Osi7uHRQes5n4Wn9G1Hz+qVG2foAHaA7bw2R0bbaXUj5/3d5uAuPnmrg3xA375KuuU7uIv/dTYI&#10;lm/7t52oBBefHWDAcY0/cO2z9jUxX9U/eOvL1WHx2XmD9PVb5R2+K6v1MwRr1/JdPX7IazC3DCzy&#10;au+jWf25okgs/rFfX7B6PrpEZ3/0GdljA90s1kmP1Y8eP/44Gwtk62s7gM8NTNpOqBbstPXKGo+x&#10;n7Rc4wRHWxWoLqtsU+ZrZF4JTqPnHOZYnDBz/O3mbzbP0me9ZJe0LNb+9zLWrzC1dj+lnVHirB+J&#10;OVmoz/ZiYqLjjiTpL2tkcZznP3U4A6kXQblel585tUl4w8bTplV/bizf9U3KI9rShZ0WKMYH/JRF&#10;7R+VV+pq+qq/N8HZ2F9Znz+SmRhm7wEyAd6vMdTJvA5I9maxTX6Vx4nH4yPpyxfujim3r1x6/e8C&#10;nch48YxOmx+fUbM32WQTacePST1y1HXjtZddy/fmKe7BMfmRtTL1T/zTtj/lYNOSLO2+srQBBbdj&#10;pVMftj7T1W9Ud4+rbs6YPnVXufjta7rv5ljfLJHX6KKpbDzzsbCl/8h/65u89ifKLIm9+ztpn4OJ&#10;18mBsmU8vv8cxefSRp/179j2vo1e+0cPvtTMjn7otwyVzUvG+vhoWDy+lr71W3m6Nl7YdLzlu9Y+&#10;0QlYQAcjf/pZeO3Dm34JL+bqNUQr0xGTto0pa3K0deyp3L0LPmTyQH8POsedZDcxX99/5zXHbqJJ&#10;3GiL9G8pY+OM3hSQ9JF72rnIsGa6Y2XzH1WoOGkjeoxP0H7I5urybLmEbyG608tnx290B/tEunO8&#10;MBeL9ILvNcDzNqXBb1pitjcCZbOHH9Cpt2R6jXO06pNS5hp4Dc30O1/nCeFu9Js7ZFV+6tvcNEwH&#10;AJ+9jgD/bgSftnb6PramLoUPecBm+ZZJ/RqdUgJj15jW+Bj+s5lG7/KDmbHZ+hPLlY/3wrZv9dXB&#10;IXP7vh/yhK4YVMZh1jcytSxyrr71Rqrg67PVITIq8+hBF3kt5CgxdmzMe322zfToGv/MPPGL/i7w&#10;P37zn7K59c0Xf/mHf4hff+pvXXpTizgD7PyYzV3XxhR0NlYDo9/L3tV37HjFu/5f/CzQHZ/1E11H&#10;36iYc+Xi+gZl/rTZVwaZgE78oa3Cm74zXg+38LIJzq9wxPzeYd0yOH7Fv3L5iX754ytjmR+yQVxa&#10;cUlGXr03Ogc50HoUOWyq7BxHJ/jKbeoB3LF90pS3a3HaAlJIF5ApHQ5w/fbT5ORPPLiiw/0RE0v/&#10;3ufrN5v6bhL1JCt89XGfSiRv6Uafkekb38mf8ozoR7b8pe0YoLY01VfjtU/9d/PWmoX6+qpXZHYD&#10;Jsed/9WuyPwlcUkWlrdO+iTt953GHjBp499pJ/Qv2svNK1rx5gaSaT8+Rh656Pez/tj25te8Xv33&#10;oHEYejQb1+wEt57iTWzB2zoO31rTx1/nBqbiHx+jRwPgd2wRv4Bo2jy8fH7sG3heMbh6rPzFv6+n&#10;PozNaXXKt18jsjKexJMmztc2eZ8bN0knr/9PTCSRXcceOt+w46s77T7v+stNE77vecBf+96fi/Xd&#10;BIbDP9q99ntiPNdLI5+vn7515QYviYk/868pLzeGNeIWp1w+83X8QO6t49pwr1u8oQ6dFhAN3P3A&#10;GT1jS/K67nd0uHGWlzZ7ZW3a6kL/tsvhM/X4Ve8X9+EfGfqr9+X+ddYulejKVs6LQ8+OKS/9d2yK&#10;P7VXN7hdKxE+G+voU292fFadklZAHGg9VRKVwY4XTyj6NuVmnui4/oznohv/4T/jUYaU+8qoBH1A&#10;2q7Q0rVvTDmy67sG+8isLdVjdBv9hgk7Np+SfcIvx/5d8uD0r3wSd8mT5ufEcuj16lJ99XniOLZY&#10;35DWz/HD+rVa1LiT74Dv6V/qlxIWs3mjb65DR886t9ljy53vfGRNPw/taS+S5yafjaVto9G0zw4u&#10;mxfKdy/OEW/wOk55iOXXZufk15bwxlL+whu+x6blJ8+N7I76Pp8+7Z1yvwF+fSFxVLqzf3OO37Yn&#10;zaTXBY96+CbuV5/nGCHFeZcfyw47/fTLxmW99Hv9uePn6N7jjT927+DYftldPx2bamf99+KiXE+X&#10;+PIXFwTP+LxvOstl/Zo9qBvINk6V5/xzcOetn9eu5ql3/kL/OR6foyGnuLHTOG7LhS5Pmafeue0E&#10;TBkKqJdj8KXyjP+KNl8XDr77RgE8Ojc8LD6n68XlN6cbk/jY0xx/vvR5T6BLKxx91l5pj+xLV+lj&#10;50tPMtp/bdnkGu1dJstC+sMXs4C8rf+T8ttvD6b+vwGrIl7VKV/07G8APwJSaGAXQgROnwa90loF&#10;QiiPQTonoYnZW0gqvBymY5t8NNPoStdYHoUuHni9Pq0rj/NGzEwcNKjzGyDTaOHnqZwe24BFvzPw&#10;tsFbSIBsQfSYhrk6xXYy0U7+6OB8besTH6PA6Bftu/DBT2FePhmw7iLAbio+9Kf28B0o76S5fjrI&#10;pNPB4KYdb/yrYnTwQcedwMNLBfrF07wBavW12O3wxwYbvV7n/HU2dPnJE7saeZO/Qor767wCJooc&#10;m8l+bXhUv+OPaQgIKfrQK/vwgOfjov5Io6NhxNcTBu8BrgG1wakKUNogdUEuPOofjNPELO9OBKwU&#10;nhsQ8DeBFVsGMgZWfMQPbagad2JZRzY8V05j67Jz9evTwKfBdWOADlwFry1BKl3iaCcxs3lx4uXY&#10;pGhfjWpi6IknBvKTw/HPwxPvBOYbYD/6RBaiC/rK7BhKn8c/9OSzETABEZq1Gfl9frF7exr6G08s&#10;7hjgftKuHj16wd8YX2bRrqfKsmXTgZbOUIc29vLTToAhL820D+yPzv5Wpz02Z0zcAfx0lJNBrdKE&#10;tnoROImDcHznoj7LsWV76Xyn8/5Yc/jiFSBj7wp0DviLHfQGRC/cPoJ/5y3O+6M2rroFGW9Q285N&#10;I3jwr82hSs71xhzRXiM3NDquxN3Wh6gHX2zjUb0P//oqRBbnyJ7FB+evGEWnbnyVDUYLYb/mZhw8&#10;vPZTvVEvbV52ApJzCzL0VndMytYXjvLQ9nNkOLf4v4PmGpGv6nNscs7PGzfD/8RNZLn+H//zf/To&#10;Vc9ffTttzfqUDDgr18LA8qh9sfF+xdX4ildHD0e8ABvYqk3YtJv/LujR2Qes7NVfmv6rctLmtx07&#10;eA2nkC09HGnr1/cbqXjhz9cLlRse0oGjP7w2jc7w7rQHF92QTjkc/0kTV9UpyOjL54mvsRef6nCO&#10;K4f97EAvbT94/PGP3yILocGkN3ZMPPOxT5/+Ca10+GB1x4ddjs+TnGzOZ/tb5+jQL748IM2ZPtHE&#10;15+HwtwY4cl5f2LGoggb6oMufJ48Svf/ZT++2r14yGl1Kd9ejX/wogvwGs03wD8STv7iKZiYUpjj&#10;XKwtB735pcFHYsYICbShG/L5Pj6yCbcyGiNHCB/bLOE7ofhlNgvOvWlVjV8+5KmY9fvN+j7n2y2v&#10;exOri3ThX5kXAV1u+2Qxo0+HGCdRJtBjTrfP6tiiOfP1nu+V9eYUXsdeZ5wokw79HL9NWr6P/10v&#10;/xkLjH+lg/Vnzp7zsUsZhknQu7ES/rtph27H5c4fCP6ONxCm+Tk8Jx74ZgHvlb36vc0/8Zj4XNj6&#10;NnTLbAwdfq8+gY87rku9lKds7/YHz+1D5LMR3z41+Ws2YhJLf0j/od3/wx9ev5dunGgs62YhTzHg&#10;W3r26M/wOseeJwY65ouaUydDGxygzwO9kUOsqOPFi79Ove8T5y2bov7dr8aXNuHwX+S9Vjbln4LZ&#10;tPGlejU+0idO3PLlxARceHtT4tAs9z1Om0mGeg6HfzsnCz0e81l89XTsb3rbDH650kqj/Kdc1W86&#10;TJ/+Go8vR2OAjg8i99e0kaPD1NtuRkYeWQsrl71wf7oWaNt+RxU4XgfdcU0XILQzO46Zfka5Wu/7&#10;5cM8xfuNm1ajK4jVvJi259W2eNLxQ35vs/Lpg5bPovPcyONV9Bm/RC8xT78Z14Sbeog3/2YOoq3D&#10;h/6OjTFlqKzFEBu6CT4xjh/9sZh4nHJBT86+MaQ3U9QnbqBQVvnKhlwXRlIkfi6m9vFP+5kpN3i/&#10;xo/zm8GhzfiL/Xhv/R1/j1w8hrcnwmaBfP3Cd3ABXbs/EjHt585crjgnDy7fbDv10JTD8G9a7DI+&#10;2rGezUTzUAvoePisDkMaPwbU/YnpV/+8vq9tfHjGAuTY9LXh57Xaxm6/aTOVfWBujJ2fCKL7vgLb&#10;q47FDZvWD+TQYcoplT0ylZ16QRe+dA3oIA0OXqur8mj+8S0flpbvDv2ntIE34GnTmu/p5LrHM8dH&#10;tzfY3HT47vhoadkgNn/6JW1pfO8cXp8Ku/UXv2eNgQ/MJToPjt7k+2xd9AYvdoRReeGX/+O3qTPi&#10;1KJB64+oDL0K0pgJbxulwCL28t+j9J0rDJ0Urh1f4kNmqE/8zHicvrvRCX/qHl/N72r/9a/fhcf8&#10;fjd6/EafFhsJyAraiLFrjpu+R7wnX50ZPdjsJw+svXyb8WvrY3xMBtwcIlOc8JV+4czxjq9nHBRb&#10;Uj/GF8FPDLzs5i924zN85W0dakbzXjSL/6IhH402hb1RKrC2ONKjN1gkf/QYv4yc00aIlzTE/Wkf&#10;5ZHzR1Z47HljnA2VlWYtbYmYXJ/UZr4WTxesf/30G1h+zun0s/h5ym/qCBnLp20P5MD6b3iMLWIF&#10;bFrHy6f4pbG1tsdXdHwDUbU/B/MmEbPlF5mxeXV23PPVZY/vWfzudXjcYDMMLB/xcF///PPe8LDl&#10;Ne0TfGsv698Zp9Bv+hj5y/MwLG7fSpE8/m37+E6f4l5f+vBnPSJ0N7z3B3nrH2MK19t+O297Hwar&#10;F1zxs9d4S3Pdj/p2xqKVS1c8oxO6nic/RM32ha5jpBxB5/LJp8fUy8FdmdLJ3DqR0/A+8hOHNz1+&#10;jS8ngdXf+dBEvvqBSWD5qpub/+QpgaApb7rM+Ax16PNPjs83GUcv6CerNxvVvaxau8HjmFo0Mnc+&#10;4Xxh6+mNSyfjaHKKe/CfNbnkw1kIKoX3skf9z5taJfwiNhybz77G5pEx60mzLmtTtf32kbFrIAiX&#10;fn/jlF82bfVd89bOLdPxwch/5o+hblnifQgbQ9Xy7Vdtjp1Mhbp9MZO0g/tzXa4XVr/lLd05nfpR&#10;qAdcs2XzJN90i6ftq44rJ8fihdXS7g18+PVvnRIms/YcmvyBRwZ6+iR542LzGzuHh/Lmv22TmrdO&#10;CcHmo11YGY50fA+bLx2/eYI4fWj99Nu2QDUPo+rwnt/N672cvW7/eOyBvw9R9LxjvcU8x8jKkGCg&#10;dHV2fdf2MjmVGzxdjwfRup6vHTtlzN9tT9I3f5l5zeq9x8P9P3wY+pePXPuZFHXEeT/RYeOADto8&#10;Ka0Hp9zhxfMp/FffI66P+o+tu7kLf2DqsvONiZPRQ8sqTMQFGnpM2o317nx5nzKS2zhL68bP69Ob&#10;Ct+F1W3K83fSg1+bs74Eln7LUdryeX/+vE1C7Bz2VfnovbzQ/S/B2v97xJdcstYf9PVx+3xJt6Nd&#10;hWqcnNi8eS51jnv9MmiYyb9heei4bcBazNwOMdLbGE5h3VSvc/SUdPTR2Ag0ldAdRDN4nkWQTrzS&#10;SURS5GSQI3hTgb75ap4wwaebwDEXPejgMKdrszR4baQjx7nfAPwNJH3x7NCrB7VVg5RPKw0+6Zj2&#10;jrnyaP7Ywndo3BE+MDpVz9jZu/a8PoOs8KGjjiuX0U+xTDDq+PFBpyHpAC15Okd36VnEcJP0DPZW&#10;1kikn4mySZbJbRiVj1yTGItuf/z2j+Xfzdb49INFVh3vNXDeyeQMhjTs4//6ZES9+ZbuM/YYkL6y&#10;h0fyBGsy2rAkm/0alF/yCpWs+rTsO0HSQhjE3VDfj19W1sqYDjG8My7C26Rw6wD/jR814jOJ9Eqx&#10;/l4Wvx8Zv2rszpOrz2Ai+gF6LiihTrwjfOwVfHNOJlsNwAvKT+EG4EaDXE88lmPpTEYmLmeRouit&#10;C84yp6xPN77FCH3KNkzwx7u4gihwy9y8Zpyv5w6e0NpMRG7RjU9aRsPmJnlzjqcP3Hi3eW38w4+N&#10;80TExEBxaUwINR17OGm9Gp1bjuGhDFtm9dWW0PCDbsAI3rcz2wF5QqGDmODcviBbHM+i3Kjz0qcs&#10;+zU+fl3fZ+x4w/POzDmdPP1x3HJyJw5qX1J2AcTC2epskqZ+qpPfZJGrfkvbsAvXGJG7Lpy2MfEW&#10;/M2bgZkJtAmAwcjEvnz47FpcA3pxurbsEZ42pAv0Waiz8Pbx4x97Uwm7fvwhvP+gnmWy3yeZlcvo&#10;Mb5Rx/xmpN85m3JSp7Xb7JdGP53o+rJlFb861sac1/5zZHRSaqv8lmFkeB21tk6aRTU0eOynfVTj&#10;ezZNl+fKcw0c1/7lhbYLm1ebKE+6RdluIg95y1qeD91sTOfCf9P6e4Px9frpxnVOH+Ccna71qXhJ&#10;2zzlp79lKxz1QD9SiC7Kbmkc9/y277bZOTnrj9XLtf5APh6O0sAepS+sDUsvnV767ZUBf8sDXvkm&#10;vmPuY6N6sa+3XNzqcsnCG62PvNVR+vpXXri2/CafnVkgzZ/FHYt4gGvVkagZfmzMBDrH+b3GqRvi&#10;Nu4O79Tp6KpurDrsAHFPeZHfa4gHFmd8Ay++DR4Mae71mk1WLefwq2+kB6ubDwSAI28ucnnKXm+z&#10;cpon/cZtOU5ZyvemCfh8g/P2d9oPsj1NAOTPA2mjV8WlPmybVaTPfI3+swkzPoltodPXKLOOS46t&#10;nyGvXOp3o7lCtw8Y7HUH5Tq2EEf/AdhNIAXKxoEjI0Vo/HW7b/LhHXmheeWPb+BsGaCvSr6SXT+H&#10;pt7OsOartI0LpLKhEHx/U48nbapdUtGfjyeNjJNn8Uob8Wq/4JAPnN8w13D3Br6X7vDEAfjkSZDE&#10;qSdt2eTJeE/1ejNx46NPCMN88R/dtBVftP5UNxPNtPd/+tO3X/z5z39JX+IplQ/tQ77/4W/pY+DT&#10;X58Rn0WWu6fxUMeGZy6OHa7ViQ9ps/bJ+ep7CmPmB4nf+jBk/HloQ/imL0X3e9AxUWg3juE9fMIb&#10;y0e344NNU+Bi/WkL1PVuhEx8wHvqXi6Wr7R+4p/XK321SdPm8M+rvF99C9065mx9eukMt/O6MDDm&#10;Zktvdg2++Yt2Txu7fcrYI66UNy9rK6cNHN3Ifz3R23laWizlVHyxE13x6fiNHbUJzvT/6v0vv/ww&#10;cq/89eUc45/wohuT8Nh8bcfOHbyW3WYVnRbkt22Kv21C7TgLfccqUXbxzakA/hZOHXsdHh2/nbym&#10;n2rSdvvoJh2vHzOfEmfi+pv8Lu0f/pCnfxOfbpQDs9Ge1756P6fr1H20dMpXfQdfec3cl+2v9plM&#10;+aVJPedrYw/0zuUDfml5bv8SndZv9Fs+jlv2/LVzAbZ0Azey0NWXjakpX7LoMDRpx3MjkGtjJONp&#10;9Baevk9n+efowLwFeAOjk/mZTd3ZiPLzGjasjQ9sIGmb0l+nv70Xf/nzp3+e1zmPncNzz/mI/37K&#10;Z+XV/vBavenw+CuxvT7UH+DT8XP6wB2rsvWJ7RhkzGzM9bzBJbwZytbi9dwC/bximjxPlw/O6CGt&#10;siJPO0G3badaTpnw8U315MOQK9vVm85fp/62fEK783xlB+CKwYXVy/X6ZerA3rw55bprK8aWxtQ3&#10;KD7tD3qff/mX/AZujvNbx8PXNRw3h5tfgyQFh39y0us5TjxH1/hTfV2+jkA+OnWCrlu/un4SGfop&#10;fdKnTx8zNvv+i3+NPn/77q+RP/2adm/aYA7Uzr2VzyeAjHz3vI7es9CP3uScehaa3Ug7aNXbeBCt&#10;dlO3jvc+Ccye5+am8PlZXp/Oi37JW3tH9uhBrjYj2c3nu6p56bY+k2Sc/sncPUhka7vYjif+q5/X&#10;WVvfmPqrfRn/4zF+oHt4aIcyx0hJyqIETjk5Pjv+ampsV4fRuxGHrI1LvD5EL3X7cXEZjl1O25/V&#10;r1O3pi7P+HBuKh9+4grgOXa+1ob4hj/8yU9IVYcSnC9pL5i5Ld/Uj7WOfdScMmBDrzHv/6STrZ36&#10;aCCEZJKLe3+Nv+6Ud+ec/x7IOnD3P02qri+ab8wvA3SBa80AaIv79hSWJK91f/1L5uFTO6SHRpv5&#10;S165zWTp+Sqvv/dF3qzjTT3hy6Ut7xDTdjXeON9+9qczf20d2MKJXOOY8n5n75ZH63XwOz4L/9p3&#10;9J3yHM+3fU5boDXYjeq1vXjxGSujdZJXy1yf8+XrKKaANa1ZM5nYkNcn/SLf5t/S1v74HtxxILao&#10;+ophOOGVf2LvPG34yEr857wQ2h2/dYM/8n9Kv6XdxkA7M/2nshybyCcXkLuyP1fG9F4b+uaxUs2X&#10;dHVw6+T69MuMR3pT3JGx9mruaT2+iFwT1FTZ6hN12NT1/CPT2En9Tc9dRH34aH1ockX3x65TTrS7&#10;bdzYa3pw1p69doTTm7zCrz/zxH98e9quffgDLplg5fai18bCpw2KysYExpMtw7Sf+uTPAdng1qsm&#10;H2Tj/oXx3YmRkE38iKEpp5brSUfDD/jy7c/nprMXDzJf/ew9lrjloX8+4bcyGebJ1uGX8Y39lzEl&#10;h4nPzdNU3/Y9Ohzb457y1V++fsd3tcgxePT7Nfl45UrS34WVR9ae/10CMrg2MDd+xu/r+uR5q8/C&#10;5/itrdpYY5NCfafeZn6bN2R1FHvFYGkS1/Zwzgu2VsT/0lF5r8503GvnGxsYb3oST/lNv6BNpb/x&#10;0fJRB599hvBpf3wyjYlrw+FZGQR8Bvh2m/UUSDEy3J6yNR7+N6DtW8pB2Sv8KSt+njr38E7KVN9X&#10;gGwMOKJ1AFUjX/zjphkJizsY45/BHbxNrw9zsXJnTDa8Hz+k7pKBv/Xu/z/gkf1O2If/43//rzW7&#10;wXA8sI0/ow3a9hqOBs5TwTpglU8BtBLmWqB8PHcJ/5iFU8bNQmHEx/vOTXynAQx9Jub468g/ZcLv&#10;9W86S0CWz0ILKRe/exS1AQXw0IaeXJ0QVjs4wGM+M1lZmYLYgoc7ItxZ0glF+HbCmMqIpndOxQer&#10;mwnWbrRKM+DQucJ116IJY/U6toxux77oWt8VY75Wd5vVzn/86YcOfp13sB6+28F5slf6Av8a+Cjs&#10;n/Jqp/l94OiUMvqYiaK8hdLlunzrn8mr3imHtdkCuIEi3/HT3olJts7xu++/e3w5Pp2GFV/idDKV&#10;e3Uqi5fCiSOSH95N0+jlA8o/r5y2gbK/SQy/C1ixp787mtbRBPj7777L5C56Rp8O+PgoH/I9kQjo&#10;3jvFT3zpvJXlyL1iLumgiwhZsKE7Pp4I3kEpPj+k4dZ59x3yLROduacbE8eZyDiKPVFJRn0XulnA&#10;MHwp06T/tgHQAd9AF340WTdBZatJPB7qY/EpGegmeTqa6Rhfdi2/0UVs6pD8hmr8UxunkYuyRe0G&#10;R3gb+LQsSQte/SXC0PPx8dfyd2xMHRvUIfWB7/DuhD30/G+hzQYfqF7iITiro3T2uV6YuOK7sZdf&#10;pN0Av3857gRIftPjb7YrQ/Xo2z/9KeczMZIGpzKi33u+K2NkUuHLL/76t7/VlpbDoam+dMiHjFns&#10;mEVUPCYWRuaUNdzlPv6bCe4s2jw2B8V5+efcUTnk7I2ut947AL8FSFsbLLRaJFRP2GBAb1Kvzn9M&#10;/bNBqS6RpZ7S6+uU2y5I/Sk3iEjfImCGsjXB9Nqh5aseqS/Km/0GP+UV2VMnfv3ij4lvN5zQX73/&#10;LvUauIZLzsiaWGzm+aovLiei8dkB9vpM2tpRvh1tDBN1ZgfrlZfy9eTQ8saruofHblrvZjIO5Rc9&#10;0XZDOPoa4IHlkaKaunl8atMc0AnAI8PHOZ/M77R5YuEPkfFF6v/8Pu3asbxd+6BVrlu2m+4I2Nj2&#10;PXhgZa1vpK0eFvgWXzrb4KGRzk6wOjiX7wOWjyP565fip254SkbMac/w1p6j5Tcf8h35Xh768kx/&#10;rLxW/sqq0OuLntGm8Ub+e93GHnryg/Z7fZOYD58udKcf+N7vZsWnbC5O9PH65PVDJ4j1q7Y1OI1z&#10;TzhN/7MqzWIL3lOn1N/66viMrjeok9oQunXhv1qlHA6+utO+KXR3G7Q8tGlbFk075bJpXTA9aWxR&#10;1zlDPn+xd+lWM36BI3rmCd8p74dn8pRRkOpX6EdEr9uexCZgDMGf0w+mnucaT+TSv04b1AllfTDx&#10;2nLUfuQTztVT2pYF/tobafxDhvPGTWyUBpbP3MAwvJuRLz7Xd/3tb38N/Ywzpi1LDFXuYga3cTD9&#10;iVR+YK+2fX3ywr7PlDZE/2wJHN4dM+VS3Os7d7Fh++3ixkcTR3Sfvmb83tx+rS6b8tJn5IlHMhz1&#10;+WyFM3H+Y57A/1P9tnG7fMQasImz5TDlPeWKl7rlSCf0DYnQvPFNEslTRn6uwKs6ta0zrvCKx7NB&#10;wEPBY+8Cn3nSavpzNkzOlPPUF+3L9vXRINPW0Zt9ypgyO26+N9bGF1+1zuO6fr1lSF9/br7r/J90&#10;cax+G+vM2Hxj35gA3sb2y0dbjhOPbfPj6/XxW3lTvyaeta9mztOORYP4MbZH4Tu+6aJOKWf4FgrF&#10;Flxt6bbvZZQvm/GArupLP+K656ljMk6ZTL4bQ9L+GVOl/m57vnVh7VRXnZPnnF3GiWiNd7Gc+Dlz&#10;g+CWNhmO9XNwjE86Po4+fq+VrT8kZqj1h28yNrkWXD8lVtzQi948tU9iBFE7Y7wO1gY4dBGP1TVy&#10;xZt8slf/jZltJ+UN7fQN3377pzovZNFteMqv75Po9xjRrNzejX9ilD58sICuvBNTcZmgTNtAl8HQ&#10;l9CZbvrGFkv8YBO3Y5vYadymTzX+06/q0+ADeRYo6YaPfozNzYuud3x1fBGftU8OjbKbuc/0kWLJ&#10;x/yQrNoX/spErNnY/e67v8UE9eXl15fvpn7uBvbibH+ozdI+dxwZ3dZPbbeSvott6G9Y/znyH71X&#10;V3gbt3xC5o5P2Itmx/LyXHuD1oylp800VhODo9drrJSSqy/5AW/8ZnPbb12fMXXywJaH85370bFj&#10;7nDBa/RnwtQh9k+bzS+zSQ1fGYOJDes5GetHZ3Q/5RXFxi1ob//Bd6282QvoxC7+QdvyTLmuXXDW&#10;J86rX3LVD3Gh/hvr4ts+LbZq22zOAm0xmv3gBdBqq8QM0NYp97bduRZ/cNA97Ud8u/L4mVwy//mf&#10;/6nHv/zFDUZubJ82aGROG0fG9v36Fr+Ry/f6fj7AZ+wRt9sWGCNNe8ve7/Jae+AtFnjjwxw2aBO/&#10;z0Y0+7Rd2n9tuxhYfqPP6LZlwDY0bO/488T4t7lhCv76j1x4HQvmKI9OjtK3PKXhte0zOsBGeW1H&#10;cvw6/l1eZKyvlX9jpHHCD9rp8Q+8iKq8bRfHptS5AD18AHm3juQurqP1Qm1X5QYXdDwUf9AhIdYY&#10;hHtDZaRM+qriI4svpe94kM4R9tC3HqcstB0/Jm7IBPA2z3VlHbltg8KzvCPP/63T5qNbWPvI3jeg&#10;VZcgrN6Li9+UydST5kceHtLxCNHQ5biw/lDvd91K2m4Cb/7OP/Fd2DxHY6f38B53Pb90Y8PYYmx2&#10;4+P1kmT8M+UvvTGVMn2/ZgFHHOHTmKPr0ZcPjEHQyKcDmzsmPLyl493jwW3sRObGJ/kP8OkBYwkg&#10;SVxPXSB++B20Htpnpo8H1umm7s74pmNQ/jw8Om6KLuDWzzUbqtelR5CqhGjtTZ3qf3C/yvrz0E+d&#10;R39DPDN9f/TiF8BX1U+dzR8cPIC6RkftlHP9heuW7erDh/nwRfvn8F06PLCS78/G88tnIwNOyykG&#10;bP+sHH/StqV935jDp/1T6q0YtrbpjTEeTKreka9eGlfB8zYAfOkLyNWWqe/6EHnag/kJDziJl+LF&#10;H407dk07VlOLP/G//hm91x9lcXwxPMiuLyKXjuqXfnP8c9qvyKK3/lkcspddylwMRdE6cXVx3Pi9&#10;9aA8GYCvnY/9w0PfsvW7SIP60EiD37Jqeb7q0LQtEw+lPV/wb6DX+kT6znec48se+vcG0ZQH0L7O&#10;JmHKJvG7eg+f8RG80qXcg1D/vc+Hoy8kp/OjHNEAeoDlrx1OYtOClPhPf5q/n88N/s246NfPQ/D6&#10;fm8/vEevq9y2vLRX6hJ7AT+ArhGlzPW/Q6/sovPqWKx8hb+0U3WbGpc3na19yvbSe8luXvuE8S1H&#10;27R9mvKY+Bwd7zzjHXDzo9P6WR4f9HNiUOzMPoTcF1Rvl2w6oPzA+luZPHjSo+eOYfkK3NdLt+VC&#10;rrif+HWD5bkBKunrQ/FGDnAO7uv1U8tibXO8aG6cWZ8Zfp3Pp7zcBOTmAOPPG1bPO83576W/x1tf&#10;b7zvWtZ7vL2GX953XF025WdApgHginXmFADCZfP7RwECLTwriDB8vJLrU34ougEvM9COORXxp2z8&#10;Anhf5W7DTtbayBksaFCG3+IUOc4fJw2vSdOBD6914NpQhYLUdCUfo1a3bbSWx/tj7T7GN5CC0E5T&#10;hxM+AkGFaYd65ufk1p4UusF8ZeV1YfSbvLH3DiI8Vv/qUB6nHFLJe5fP4fvomGtllWJ76UC//IFf&#10;E3hToTUoGbDYSE4lKlnyLQgVmhea2MPG9RsadvXoPB+bvn0NWQjJ6WD3NOadxMVGDWx9cu5uaAcX&#10;ue3QUqYzweGj6BDlNYpg5TpOHI0dzcwX+Uyr39lxynt4/PzFd4k/m0UGAN+c339+0aaD6GRweKrs&#10;jTV8vaItdqq8IoieZPkd6pZLBhmebskjOMMucr+SHz116Osjmet7tskf2+NXmWJPxgWLrxwn3ov5&#10;YGhst4Gd8zPw7XxFmQz+DKymw1tidF4vVRmR20nxidUtU+rYnHs93bPUvz2yp3/HhpZTyyRMjj9a&#10;RtICU16Je9ajyUfaDurg4AddWjtmiYHSzmlJz2nOx3/V5dQ/toMj9sHf66Xd8h9V+MZgZHT40mtd&#10;lc+BldPLMKpFh+HqBufTeYpKxI4fx86bD1q4lXX0b8dYvslN2gwSpvzwXxn4PO3OoV3ei7e4t849&#10;D/6btPja/3tbjnVluzx7M8NgnvRsNmYCJJ77BoHyTvuyyuSog1MWHTTkuLLbSgZ/F274WV4XsYqv&#10;LAwQj92xfzc6sXf+Uxav/pAF2PHTi7f8td/ijD6IHjuZg2/gVXnRvTDhUl/IX7CgtTrzuboN8Mdj&#10;y6x5yZe++PCW1+ojDbjOf/PvPH7vYDi237Dlvbhk+FgAXLvUFfIWB/1OLsrrFIx8eHyzumr3OuiO&#10;fPx8lIlyhXPz/Nz18rl13rSbdvOlyf+NvseH8umwZQ7XH1h+aNd2ZSHd4E8afPYt7sp9f8RjgY8r&#10;h6zz8fSX8wX8Jm/Kb9PxmcWa0565OzFdWPUJ351Uom355vcn8brbF+12klICeE/eyt4jefJ7hJxH&#10;fvVHjT85Ov6A15LCNLkFo3PS8L0+7iJd2I1LdXOBX/8erF4P/yCXf44oLUbg20WYw7Zq0yG6utv8&#10;Bq4m35PMY0v8rd3oUyeTNiODsQkvvOftBsNr5clT9/lA/23wPeOKHCPjVfbjM3o845+cs+Pn/k4f&#10;WdMeSfspN9397W/ftWz/z//+37/4T//4j1/8l//yX16LFfr/4PFJ27Mcxz9jKRtvf03qyNtzx7oL&#10;ckCZb/y7pie762vxJTGgz9RmDsS/2cz7VYwER6iHrJ+D0MV+5x2zJFMMTps7NhgfTNv9MYsFnrRz&#10;k4mJcW4g+Xlu0MJzx0c0pfmOB01ExnfaJbHms2n0v+JvTE0+mDilS12QV6p3w+Jszm+s2iSZ/if1&#10;L2PZIU25mdBlrLY/U0CHkQ2jBVC+XfBk9/qs9SYYJmjRldflia/PA6WnrCd/fT/G0J1/+OxzIF0c&#10;PvXjkLd8+fGun7FBX3pXSW2+t+68jWcyh9HW/8/Jlsa20W0M5OP6p5nTfsxi5ego+QblXvqM693x&#10;XbnH1NaB076uPo7359Xmrt9G95krpC/MH/6VUV9ZmIjM+KGb1GeDUzu6MRgJo2L00H+3AKTkmn1P&#10;nQyt+t25B7+mrviIJ32H9H/5538pry4IaeNPfOy8zM1WHTOmHUOzi+mNq9RF9aS2nPhqWxZFpo3S&#10;f80NkImClOs4jh31a+oGG8HUS/3y2Lb+3IVL+evXEpyvbE31bPHXl/FCyyua1Le9zpyH7WD7lPrs&#10;lOHSPsdkwgNbfzr3U07xc7blvvjH//SP7cPNwTzVC58M+nRtoJVjyhyPjvdDz28W6Z8FsfhygXzl&#10;oR5sv4+fdDB1ZNoCczQaqmPyHb/O653WBvho239G3sbOjsHEwOp7lyO5N8+pN7OAJ2916eJeamf5&#10;K6PWN33Wqz+pLqccVkcby8N/cFfP1XX5980tx268+xd74PnQHxgTbVmhpY985V8fpuyNkZWTMYs8&#10;Y4NdVHMNVi46AHdjhmz5PnRfvxXxfMkbXsPvNTcYf0BbGds3EI1mdc5Vrofh9E+vxplcTxPn8MD0&#10;X+qnccDriRy4eIrDHUdK01CQbfHRhihZk3+EBoM+MeWB9c99lC+ebfBK1yb0zWtZVB7ZNuW1W7uI&#10;qh+ly4xD4fLPws3bub6Br1QNb5VpWst10t3AIm0/N58kF0a+GgJvy075kWvsv4582U7mtHmj2/Ca&#10;fOUB0FsTa9xFpy330WV8q29XJp/Tb2SkHYjvFsIx7UHG9NV15M3aU/Rfg4KMn/YT8DM6/EI28HJp&#10;09fGBy9Yzj8Hl5j6YGMULrmVcxG+2WBJOn/TX1zAn3gT8+Pnm18SL06vU/SrHz5tW077eG908sn2&#10;R0u9vnaUvzLIf141fsnFe8tuy+S2kbwH8PsdWLmbDZN1xj1gKeHtGNz5+qf6FvPtF/vYsDqWFx6t&#10;B37Te26gMs9g4/JbLvd1ZSfDW2F2XqYPWrjt3jRHZrdcc6IOaTPSglQv/G+6tLwlpbdNxbW7NuTK&#10;GMCffLTbLu1x5ZZn7Kbzw58vc80lfaNC84biuHnJe1z/Vl6KMa1N01t3L5/e9W3LQbl/GVv7QI21&#10;Un+RB+jTvxz58ZXe7H5J82d9bGF57EMzpYtJ+Dn3QNhsHE1MJqfy0Zv3GOvZ8ICr7+lPHlpj9urD&#10;QHYdGhe9cB2+nz59Xz1aj9Lmm6fPOLIIp/87MRrz1M/OlY69j+8P0/uaPTd0XnXopNe+44fW4eMr&#10;ZY2PNyF4g5i16/btwQ3Rw3J0Ucf5OPiheQ9Ne5E0u3U9pS3WqsMh2vM9Sn54hgcd3wBxv+H9Voel&#10;edOuXXzpsjJ+K3fWNqSX/rI9RE0zz1w6OPgBPOejXYveoTUfTE1NvSrCgzv40/7tuWOhfIan6+U7&#10;mZ/xycHZ/DfHUz5rL99V97hMmvPd+Kar69/47+izPJbe08c3rF+fVwwn8w0N5Hf64PVskJo7Jz5y&#10;a8To0X7mSPBUePp5885/C9r+peb5B/asamtke2rbmkxS3pSJ/H6Svhv4Q/3b7zuu7nOYrtWbwrGV&#10;zWmewznjjtbF8ZvQdr3gnF7+wObV37muDc35+1/tj/E48nFDu9c7n1z55a8cXqosamlKuzxyXH3e&#10;HzPMqOaL/3taLp38lZlIfDzx/AbwMuIQHVc76djxQv09EWcweBzglch4ucPanaYC3RO/Guze9fDD&#10;DIB1QjOBGL5oDP5SopW9cm8DVoPV1TU+fPkU5OVY+eWTNK8hGZcN7vIwaXK+17w07QlKFXQYkmPS&#10;uBPWWVAjYQB9bUr0teMPn6alkXf0FKuNWPZMBzS8175Hftg590cWH/2Y39ek/oOTfFANj5wmvPtS&#10;OTuBUiMCi7+VxiLyx/Bi4epBkLLfDskdNFsmBnPualCe9AMGCL+ED908SVmIzl10SVrm+fHLdAI7&#10;GExy8dm0E2vy+Cd93bCAdMEs6qCLPIPs4FsE9ISyhQf6f+J7TAPDzxPUs2mycizMyGtnnUZ1N0DQ&#10;NC01VaPsSQFHg60tL1MOdlZWOm35jZXSDl0nXElcf2ogdrBJxtA7G5gyPZ3YJl5HA1QxsANxk8Yd&#10;tPKX8nrgOm/51O/JDQp92BfN+vRYB6DhayFmdBgu8KpjowKXKdtHRk7KW/GEf+twcHdx8E2phZfJ&#10;eRcmogO+Nz8DOvkLq8cWvU7OE0BNT2L94Bi5SWy6STdg+tItv/fHuwNZXe6Bd32MUT4tvxxXp/e8&#10;XKtPzwKdq6U7yGinLTj+v+ICytYLHgVLv0cSbv8U6eBVOl1bPmwPj+OT28d4ufYPe4HuyOU7EePw&#10;2qmedPHiDjk3eWgnNgbFPY3V8dkAtviCnzstpzzr3xMfylk5kcXml92jjYVV5YCvDWd4zoG88iKR&#10;0EB17smcW+CxUEUXd5Quf3TOQf1zjujvz+Y17ZTjlzZV0j7c8YEXnMWn4y5Qci6fjg9f+i/u0rnG&#10;Z3T0hOLrCeEqenScfAOk8Ru6+n1tiryFzUsL1Fezrw7y8Vnd6IDH+nbj5dZt9XX0aV6sKh/8Uicf&#10;vj2bL3gLy881XdCuTEf5PZ4y1gYrty3r4oZddcmxvggf/t2Nfrh8v3xX9vsjvJc8HFJG6QPKM/bh&#10;p53Rd++guoGWzY4Qtu1G7+Ma9DR142lPktDF4xxrL378lHj1Kr+hYTfa4TUbGjM2KsL5Sm5xIFdv&#10;7kb4DrTjJui7ANzspTntvH7u7nvSSBftU+wGvrdct9zfy3okXzrUhnIIj/jt92Dy7vyHW/yT9ExA&#10;ng3k9N3Vlw2dnGhTjBljZ3A7kL5kUafjlJzoc0HL6PgPe9fb70+c8MdLh8Ff7fkbjf7V+dSTv/zD&#10;P3zxl3/4yxfz1FCeJEo79amLEC/fDQcxNTKn7syYp77CuDDHSZuU10+AHJTVL7aOfceuU286vjiL&#10;n2It7/gs4dTVlEeSfBb4Dp/JXz0OzyDRRZ5+ZjZdXvzwmDoBx9h1uc6RnF/STo69eMHZ9mHq0yx2&#10;4HMpFfL1gQkpttUjbV31VGeCPn1RZFs0C33rbeoVnimeluWXfkM08bJA32h1dJonEMJo+IdH600j&#10;P2h0OqQbe/iMPaPv6D3n6ytEa86koaLvsFya4WMMPj5aYWiiyNwEcZw6NMNnv9k7b2gbeb9t6yj/&#10;Gj8t3eeO1SX81KOt8+PfKdfqFEJ4u8gvvsiUhuaxP9fsL08urN3ro6mLdJj8Sb91Wll3mnKjm6qs&#10;XRePngjHgw4Wgj7lhlrjFNfLQyy0fXCja5XKmME88oLW+eoZRfO/d98Lg/42dOgslu2mINJETGTY&#10;wDFGjS02qnOy9Um/rO9wHP1s5sSG6EH/6hI+8sDtC7pbjJc3m1Zzvn1ICQ7N2kvnmXOKhVOG0d9v&#10;Et/w5J1EsvhSWYMte3WGvI7f9XXyUgbKYX1bG0LWa77KH5BeX8Ur+ldPPH6XG2bcrObtMDbZAd+U&#10;R87xYK+xoHPlZlHXBqdxZj2e9MFXHmJgxh9JLi16+sPBI4eerwwyAZz98Ju6Bt9f88WaMgp/8gHe&#10;4sQRLH3HG+Fho7d65+aE0QHP4KVuKxf2gI3djQE+UY/AluHKoLeN4NVf+ubBJ0f/Xt2Pbj0n+IK2&#10;hydt9Ya3vGbunL6W7yPjx9jCd/FeeNN9/Hmx7GkiYXQL8pQFiuAeP0Ji09r3ohff8zE/Gvte7Y5r&#10;H7ItAC6uGHjB+Iw9YGJkynHpHfcNETYzp33gw5Gd7euMK8+TouFts058e6ofLf94snfH2K6X9/SH&#10;+GhrJj7oR9eF+jhl37Fc6vOPCR08yO9GT2RUPlmHTj/68ePEcd9uco1dglb+eMyGUyQpqy9dJ08M&#10;hE/bu8QFHdfWWy/6hUVsGX3YIEZnPCZ36tbquLTkrnnr9+H1qhPaKz7kJ3QfPmqX3bjCdxOzm2dt&#10;gSzXYOWsj5s4WcURYy3niIung0+f8be296Ae3Glj9onm8vrMlzYcNEYvWYs6ckaG8w77cyxNbRzM&#10;yXsb+3iq56sj/y2sD9ZXr/RTny/bNs+xPiX36OB6+S/e+o+87auXNiU++IdOOa7/ewzvpS8/eMs4&#10;x5W/OBsH1aH+CPYpE2Tl6Tp54NbXufXBk9HY3fzyS751qPsnnpbPEJ34PX6tTicD/dwMmT4mfz9m&#10;HErXbgRLOXZXv9BU3nVc/pu+eNJvOXjzELyOVU/s900dsXnb/fKjUz7lAb9nx0c5x6t50Y2u6rFe&#10;o7bExsZ+rtXL1KTiVJfgrX4bY+l2H3z15j2sXdLJjbgH4K8uEmvbKnuwRofwJbtILztcVp/a/+rj&#10;V8flx54u6a//IuNl42nXjd2zUaSPXpiYjYwzBrRpax1qbTJO6Rsg03dbCyVXHyff+R6da+sfSP+3&#10;w+XSrN+UW3S9wbodKP/xwCv7cnfnDcc+aGN7I6b4nux90jY2ohf5/prfdl29vZwQ6o7FvojOq5rj&#10;kV07k8FX5R8eK4dgfcPKcE2j0hwfNe3yV6P1yHnoLjvhfw4+p3Ppj337muCbPz6L86l9hLh4cd9Y&#10;Zb/x73tAu+srXd+J7Z7sTikeX2iXx8dvaEP3HvhpAd8FZQPU+QJ7os/C4m59fKW/cKTN+tLoMuVk&#10;rD/YO/dfH25fUd+Qn/9Xmb7lu/JxWrrhOr7VfuB76yzf2sbqnOhJiviajVqygFdqN/2dzc1897V6&#10;OC49FHKVR7g9FKvnll3t/IzP+WdjgG4rwzm4r+2HlE/SS4NfPjafcwK99s2J04tfEvsGpbRBj5/J&#10;CD2e6tb6aunfH9lCbu2Nvx+9D+Ls+Unn4xd168O5rMjoSnUw9pCvXrwdC8hfXYu3RDJ+B+5yuVGk&#10;f3waW0bnT6f0H4EuxJ5KZPN3H+n2YvOPn+b3fvJYat7tH5MTfH31lo23NN7tRCPM3fiAQr9kMvKl&#10;CZfzK1iLkC9GB7OXc745c5TNofOV9v7o9hr8oj70dfoUNmr211lkn8Z4+U0H8dvGaOn622qhB7Uj&#10;PJ6nXKUnUFZf8g2YDR5MABfkT3nYaE5gdSAQG/gvtUIewL965nxfA82+m79ynKeESvKbL/gdODDw&#10;guUrCT+LMBY9PXnruhOA6DGTnvgpE5Tiht/HvO9/2fEl2AVqE5CN/5XRDcxicU/wIVzlpRxtQJM7&#10;NMMTrlgCbhr4JZtPAO5OIooffjoGd8nPJHjCQl5/1zc0v2Qytvrg4VzZk8nfuarvTXTps/aJBzpo&#10;gCZOPQ1gIhQZc4QAAEAASURBVOQzE228DHBpvTLwZaPrNtC7WBXe+L9gGm8bZx/OJNqdc321qPIQ&#10;CzfB4feij675U3bwVr5p1PozqYMu/yKEOzpPDFxZDx9ptWWPGCA6DtryL07yDNb50w0EUOqzpO0r&#10;YEKZ9Ilv5w+f0ODRP8fQtsMMTyKfehqMqJ20Y+ux+avE7wI6OGjqDxflSfGB9Y0rOLvB2+vjpdVF&#10;GpvUzeXXY9LLJ0ciwPqBjxZ3FubZN/k7GNlFP3ilGxalG/5sTGeeeDC/0lRpfyZeCcunpr3swuK9&#10;bZvbTk5MRZH3MofusIzQX1Kf4H3IwomhUwfAZwGxuq4/1efAvLLHU6w26vlT+es0p7x2Am0hrhvF&#10;Rw94nk5wvIF++5He1wdbhE091NYvnbhSTl2AOzqtfehrs7KJmtX7FnLOVw6eu6DXslb38+dcOnC9&#10;v8vCJ35/tzKSt/z3CL98gqO9oKd/5XfjkL9y0Wy+I5APH6+W/drV3PlCXz0SI9Ux+MsH7fKAvbLf&#10;HE/8dtBWpHydtMWT/LvALgPNNleHMMiljR1bxrNQKKbHJ/gpzy6wxj4y+WltV74Wmz2h9UBk3UAG&#10;HtN2p7xUlIDNffokO5+pf01PTLrmr1+6WTr6Tllq3+dJkvoTn+DSf+9K9rqr0j49nTIamfgDZZDE&#10;4OWTczdW3KA85Du2bE4mWzqmPfVKcknhO3G8oP1j0r48N2TIiqXFeIl8yV55EOhm7CFN/dpy3qN0&#10;4Gh84GrzpOM/N9y90l80MAbHUXpvjguNkYS7wJOadiUJjfO1S9mMvsNr0o0v7jHrL2cDEu+FUVf5&#10;j08nfejdpNinuBJ37Y9TpuLq41/+Ia+//SWvpP/fuoilHonNLqRGD9fGQs/NWEkjh477IWftrk2V&#10;f6ethquRfndsjLJNZPJt9/RhJ6aia9vfx66XfUvj5yIAPnOk+2yAuN5Y1ud4msKrD9ko1rWd3/7R&#10;bzwi1taMTugWFNHIYre4npz1wdgvT/pRQvmGlbz1z4fUE2NJNydMGl7xv8X6COGXtclxF8nE6sI9&#10;flj8jhXPBK946p22KMfeHMGHlAnM8SVH2sp0vnDQe7l+Ret88IeHc/I3fejG5uKfu6UxGtlsfvlG&#10;ur7n1uEe+8r/t2D0mjKvPnSi0IE+QdlN/MRC5hlxzfg6eouTpZ8+Oy15/KXv3j5k+exxxzBk+L3J&#10;ba83Hz9ptTdqbPzJj+UccfIiQ9/6Bv+l9/IjB552wPnq62iM/9iKdXy7vwXsvPGV1yFvC+168eOl&#10;8LQBN68dk24sro3S3vs9UW+vMG6pLUch/pkbKaYvNyfoPPfoVhuDi195ZlxEbsek0Qko4/Z98dO+&#10;gvjpw46OS3/LLnG+dvEvAuq/8szGU8smaWHR8RgfND5j68IuuNV/8aH8Fgvd8n/7iC3/9E//lN9U&#10;/dvTD3/Imy+0jQDuxMuUd+1M2wJuvdkSUS/f91r5FPWMCSykwmHfRCn5ZG2M4fnox6TQt56zI4T7&#10;BgH47KIbqF5pf26dyitp9XsU6bX2P7xWD7R//vOf+zapRGB5eg35LkbvmHTsi26JBTcq7sZ4+5DM&#10;/1dv/Ngk9ujYOWvOpcHR/9z5+CZh+qXoujGDL5vaXx0n4qlf+/Dty252dH4YuU87yr78oS1N+sdq&#10;kLZKezk3c/LDFA4cevh0PSG81l720KV6nnRpr/KaOJQGBm9sH36vuVVtv8pocVu/Gg/qkbGj+fjR&#10;TZmfNoz/1Et9ts/7dnblOea/ZUwnT17NcWIAnxdM/cAvljY21o82d7ct/CqbpF9Gd/FgzGfNQtny&#10;g/gE+PaTazFWPjkaDs1mVtHefNF1bX2r16DdaXhmUnLkkUU/9c45n03dcT0+mDLFaWTA44tJl8bf&#10;dBPPxhnqk7eItM0YFZ46tjeISy7/8AHGjwtk4ym2bB6Lt69z8zF8EMmDeg4u1t8be4PwSl/aTXes&#10;zRmrGM6s/zY/Vjbf9SPv0BC/c7zFv1/BiC9A1zLOgH3TFv/fc7xpNoZENFu6bnrarV+zpnrD2Cqu&#10;YpeMpyynLzrqMaMAv+tIRX3pestXfxeko6nUw6wbuDmXp7x2M3dpQvDoobXd/JVR+eorXR6iOYHj&#10;LWCF5Ksv1kWrN775+IkkEOmDxvsXzspp5vkaP90p49vyTfL6pNdpB7+Mfs5/jd8dxRoc+ryPH1yp&#10;tuCUZqXnI1c5ouOL7W83jtElO1YMzq5/LMttO+EZb3/OPnkAH/n9c3GgNEex5idLu7mgzaydsXfW&#10;bYbX5juujdag4obxSbWm0+GXkx/dFbMQInxt0msr+HDnJ7PWnfbQxkGg+ZmD6rO+zJtEF/RxeLhp&#10;3PmP+Qk2lmlbxxbWjt3moNsX1t+55ufadsrwx7whBqCd9JkbGdfR71N+wgLc7YtwFazwrQ2A+vQ6&#10;NjFfd3xsX0jvPkQVH3yfm+dGY/zYP+u+eIPWipy77ljtnMsjk5+mV+F3lo9e49+hk7Z5e5TGUSu7&#10;cYi+/NWzV70v7vlavTbtnnNJE590Xl1bLqQc3V50xepl/XkyxNLqMLIk0P+KI9f50xY79jx++Crt&#10;rQ0zPN7rdfN6b0MFVMb4r9enwr2eYCVlymbxWbDwXp50FDaAjQ+02+SSQD/r4Nt+uCns3wNvfTB+&#10;ueWuXevrO2/51+snhqr/xgxbjjmPXY2Hpfw7R3EU3P459jPltU/AKlMgT7ySsXpKf2S6CNwxsXZt&#10;2vvroTjf4Q8W9w7jyqiZEyPw+Ej7kmEH5fxXVTL6d/SGy74bVo/mlcHkkm3Dt+Oj8C+ET5rVwMyF&#10;lHjtP/oW53w1PXpqkvlPTEeZ3+DDE0d/D+j4jL3eyZKXmxBGwV1E6wSHqUGGfzd8f08Qr43D6sei&#10;agRMwvu7S3nFm0bFgtvXX86gT+PYyWqwydsqPpOs0eGWeTtcemnCo+nk10lDIQ/cG6xj01u+22Bp&#10;MEEn4ldB14GRQVdlbCN7fUKefL474/jpiAymM7H3m8agd8F0kO0Cr+gQfrOYN3pWTn2e62yQG2yT&#10;17upCSroOOPTRA96NNORTD6TO8mI7E+Rsz5AetwxXEw+QruDmMkfv+AZCdOAK9HEh8nL3BUSPvmz&#10;mWfR1OaqCZgGzkY0XbpoQ17tU+bpoCLcRNrrfOjE1x3InoFGy+U4sPITN6uT8pPProVOnkqb39n5&#10;+Icvvv4Zzkw24XjN0tpefmxSVvmrBfidCvvzzwYUw3lx20FnQqdk3NSw+vU4qKOTciS4/PjI9UtP&#10;/AA+gzODDOkzMNBZBnIN59ZZMnAjhCouj87dXM45OjxW9yQVlsdc5VtGkJTL6rN5O4nf6+Kei/I5&#10;fpG0fJX/DXOX7yulPkyZ93jRr2x8nC+fXYAoh3ncZU6PQeIELH3rDuoTX5tuMF0IHRnzGR9J7/XR&#10;3XkBDdy5Gr0276Q5VN936XhM+tQz18pj0XaxvPU0/hBT025k0Bg8uJ4O/MpEVB2rz0Yovq61AY+u&#10;R5+97oQ+aXv0NODEQ2zi39r28tshr87Ol0/Pjz/R+TgsePp3ywD/LgwFwWtpgNeQucsXjomDdmUn&#10;rWSID3Vf/e2CanC1F+wbGGGets3yTPWTZ7Bs8vNGz8fHU2LNCzm8pemTpNGlfU/Q1id8uuUoDe3m&#10;NQCoEfxN12YbYC7f3ahkf5/8ySIwu3aCxhaR9Oh7ZEvX3nUxLzrIx8Nn9WDrxMfUm0eH4K5tcBd/&#10;7cAD71cEkzZAb+1dn1wJxtLKldf+LjZLxw+sj+5rbcSmF+n6Wrwr6Tl9aKaoprzPOX07GYp+/OIc&#10;rG/ptH6X7rq2nriobXyZv8/B6rXH4gSVX308UbhgwWrTl288lC544tvGtKel8kLcGRugj2wTUPfu&#10;mECqgz9/UnYTVyOPrFdfEJTKWblcrs6SDd7omuvRadJhVOaZ8N+4++TFzQPv9rv87OLA0u1R8k6I&#10;F+c/fAx/EtaOpb9lTB5/RF6+OobJ+aXakv2HjwbIx4WlfSYcudp0Mnf8cOvpnC6/5DNtsz7ytMX4&#10;pj/vK7qywOmV0MqTXcpemydejH+W523zy5CJOderzyvvt2fBfpPYmKyHJ5m3d2JXPxpzZORMh7f8&#10;h8+Oc8YuJYX+fIyzegPw1C8LuQPa7fBMHXilnawc7nHr3MD1irEX1sTE1AF92au8R1f6zvh/cI7k&#10;4JELHNtO5byvfP5pxjuPv5WRRe3aPjTrmzJQVvl4M8z2NuWbvkibIi52gyDSkvXWN/L1I6WJn/mN&#10;rC3n0WPyk3XgLY9NHdyNw9F55M2EcPEch9cwnM2FqTeLszrt9f+jY+J97alP9E1RIK1ybZ0n2NQJ&#10;k8XZuGjbjS6C71jQ71vIa5+UGzFMTvcO/ymjiclb33iC18vHzb/GtzaZOoaIr6tTyyrlm+vx44sD&#10;Xb5242fKWF5fI+gYvja376eBjVX+0MWWeVWgdr1Plwe/T/2fOYHxmLvz9clA36Oe0237IjdHaFO+&#10;/PoVWXTQX8yCz4y317d0682i4QHWV3uDDR/UoclDMx8+dj4y6kNx6j/83m9GlHG+lMkuKikPdhZf&#10;vx9W8xrEqS/bv289Y58ygQ8swLL/lzyFCDZP2wj3bz/4Hd95urJlkfk9Xvhqu9p+qafB2Q/92ScP&#10;FGeCvtf4TrvjN2tnA14G+vWna77pBu1JX/7rPxskNunpU11SPjc9HdsvHH+W59GDzb96LX1o3Uj9&#10;9TfiKx1+ZBUvupNvfvpReoAM5Q+8mYo+rSuX/d98E57RY3V6b5P0+ubEX+07vuZ7MsmZG59eYyf+&#10;WrvJZ9umKatEb/NtmNhU07byzVefZp7L5y175qlq+avsH/mc/8wvZjyvLmy/on+kT6zPh27TL66f&#10;uVN9mLJ5W4bk7dxiyy5MiuuoDNAa44jpRz+ZfHF4k4V++mKxrxzoMW8oGt4Tv54StgmPp7fvDM/J&#10;a0QdXuzzauc//jG+Cu+oevSaOK4KtIhPOhaMD245eIH+BFF81/P2O6ePzaKeseOOV/AB+pz8D0QX&#10;axl9FWvsWZ+e3KP7Im/qHOlyg7GCNs6ckwxvbPL2DkPvsW98PDT0nbp5y1z7+G4+WRsJ5t+yCeOG&#10;GLH5089/zKbu+ixxknIDQzs64bl897g4jk9+8NSHwrhwzi/T8CfXOsnyqu3BEcNis9dD2W/Xyh2+&#10;mHEU35N+ypeMyNy2F6F8f9VPprRTbtI/BzO2OTYchO0z8Ws/h8/x03sem1+Z0fM96JMmb9oN58qu&#10;VTJn1bm8jx8iE5QmSOrfU7dObBThfGm/8PgNHF2Gns8SV0kr7nv8g1uZv2E0ulTP5Nm0I037JE71&#10;mWDG54MbISf25ycUbv3GF+Kmhde5+vjk2Jz09aJ0N6i/AflHf3qIHxrMG86mHKX54PNNbkSOM8ti&#10;dcZXPt+p/4CO7NGGfqkvJSN4fQNSjn1icQKu+PI3Tm79pbtuGpxg53KuhzIoaOdC/djzk91rONao&#10;bOAWFgmzC1a/K+k5Xb+nqKoD9WunOhF+m49gbdh6RnP+qh5pC3/p3c3Bq1cHv/Obo5dxWh4JSN85&#10;8YBO/2Cdu/3VkVdrDo1zfWDHlB2/zVxt/bd1+9ZzjaMfG4BzNm4MOrqWvnYV7+A7Z8edx6zGTdqz&#10;rpOnb3pslem/vj/troRAx9NwT5k/7aHMoNCB/v7ewJC/KYM3dh700l561+bDl37y147neHRzYNNC&#10;7UkavKkf8VNrz2J85gh3htlPpjav9hJwdNm10KkTZIxc13tuvuFmq8/B6i7vPn/jk4twxzeS+HY2&#10;luO0i329Lv4CdPgc35kLzLom/2gj6+NSHf+F7fCaQmmZKM+5bBmwE524A89NEY2L9cUhGJSgDw0H&#10;15/1dfyduZmH75SRujH80F7G0fPfAfpRMHF0lLvo7of8Vp/TpNfmrQMXSU/veF6cTbuv39SHUG69&#10;3HJNbVM4sXV9c+y6/PZe9n29Zbr8Nm/TXXfueOrQprORvVkqekFkzo3rkyRmZp4z/pNaOeG12vat&#10;yC8Oyb8u/h2nvbEmNH2S+KwfLhldb/XaQW0gdqMl0nYAskTvjyYJHYRxaP50eu60nU0NCzDpBLOx&#10;MwuNEyDw0Jisf/XNDDDaOcZrt6OroBFqYF2y+euIyj4L9Qo6/wM5gWsBoJ0gDrle+i0oyJ10acgw&#10;9X/wbhw8Ct3TVXki6Mige0mPg9H3TvN0PiYHrmNZGM8dvKsD+vpZ3gFP2uL96UMqZvK//Zg71BPV&#10;HbDmToUvP0yRocDHZJ6eFoVMZlVoG0zypJts9pjz8eH4SPkoK/Doc52jkW6zN4eC658yabGR20lg&#10;8oAFo6+6QPC2JSevFRQD5b2D5SsQR8ZbffE0sGazO0QN7qtjeGhQ1h5Hi1Kg/qEz24+cLsjs07+J&#10;OfrUR9F/JpVjWDevOsFKLMRfZOHRPmbbtPB+HEE/OP7OkQ6uF/gXyG/55Qh2oOe12XyoERY/C+WR&#10;S7aBGWYOny5KBHc3czf24a0uzpdWPdvOtB31sUHD1LKICLKLf3Sgb3nky7m8tbF5Jz8ZxfMbfStP&#10;mo2HL4PjN5aVvVh2/PXadNk4QLe05Y3n8i/3+VocV+wUkyayyuj5Dd7P0ME32V/AvgMTOkYn122A&#10;D211OMir29b7tX1xVif+nTI7fnQVF646NrjdmfYhr6r0pNsCPo3TVBnnYsRx5e5Rmf8eXOyKQubw&#10;mDKUuHwY2/PExKbTWxpABwbfAGF03Q1IuYsDTwz9mvbm4zc2X20Az4BCeR+W0Ap8/lUW0PDygbsD&#10;pi0fvP11IzR10MKjRa59i4I88Njj8pTnS/borMx+yWZB9Q1eOR/7sLmvlf/Sw29dTVmsrNFVPTrt&#10;qNhxLq7VzuPXpS3hkeG8dl39Qq8Tt4uP14N3dJS38LRrSRML6jTZYofu8vFY/dBVp4PHv5V5eMor&#10;RGx5Hf0n8fLv4UPm+gAtuf4Wlsdzl9mhk75A35VLF3mrsyd4uwgb9PUJOvhwbLbfZSJt8eQVjig0&#10;+1kejQV16+jc/Es3C7b8uK/kFJfrL0e297cjc5PRx0w+M9oJ6yk/Lv3ObwydeGl7l9gF5RG8XQCQ&#10;RnbVUF4HJ4iyjnY97VdxT6pz/MJgeLzQ2tdPLHLCq/1wnlq27A/Fq9wmYRxX3gej4xGyjry9gQ7m&#10;6CRrvelcPZt+5LDoweSdufxJl9lgOX6T1/oz9rT/IzKxNTImH90LhvZ1PWfdqKRPPmhncd34Mmnh&#10;527z2SSc9mD5o6b3xpA2zGSNznT1sxLdQAq9heCph/qPtHNB0u+pG+LxhttH0revWxz8Fydn/d88&#10;x7ssXIup94C+f9oBf7X/RfviPzfHvKUf/OqVrmXbYXbtpNfm0R//eMqmZfKOQ+5AHJnr08mXtjwy&#10;0olvXpNzvt7ynPMjOzZksDD2sOv4Z/1gM3Dpxq5pP0ZifBOCtklPqEw88osCbvmkfv6M8cJ9ftLI&#10;G9nGxePzjaElW51c7/n6+mXT+K3xHYbGeEZxzCy/IL5iQlnMArRAUBbtP9WN0NLnTb2pEIaOLWTf&#10;T/jT6z2sfsa7dJobJkZHuN9kA4ucpJS0dVG/0rKbNwCVTp+t3cpn6vRIQru2awvYCsjlxp9O21t/&#10;PWVUlJox47AjO3PJfcLw5w9uLp25m+Z1Fgtf/TL+IyNxljoKPqWezk8QnfIL4TffZrO3bdS2LUd2&#10;w8P4MTf4EJCW3dN25k8WSH7NTcr4y+O7H/O74O2nDjk6G4w7dqgumYvYMJcGps2Ytrv9UHizb33d&#10;pwBC09eDJT2jltbnpUXPp9oZsmsHXVMGG3+7gO967Kjo5vOq38j+1Pl3+vHak7klWcpq3F596F8e&#10;fJU6D6RNTOY66K1TSZevzzT3B24C+cbvh5+npbuoFJLGSmM5+ubPTX6r9/hr/DRyyJpYck0ae/Aw&#10;ZgTbnrRONyW/AZkbczrnSLBtLD38YllvgOtN2zNW2/a09uNx4mDLqmwl8ycfaf/EvboZGeUdm8w7&#10;+b62Bn9kbtzNQjNeNlmV99iUVjF9TJ9WP2lkyNuYQXODcl+frX0dk+iHopcbExdWZzbrv/Rt+wrM&#10;5bF60NvY5Ntv/1w7G2PK/djNHzNHjg8OKBayh8cpk7ZZ02a+5gETN8jWr2j0DfTQxgHnf8iGtPSR&#10;5+hGi1lzkP8x6x83LO3Sa0vjhtB52mx+KmufKkW/9iZ6nnN2kSEPzsCMNzdNvVtaOPQTLC/80V/7&#10;LIrhwnnJNPZTz9LGZA2qfIP7c5bc1obpB8YXdGjbW17DT5q7/eFPzNN3ZIycte8VX6VBVrtW701t&#10;RtqSjG9itk0tNoHbrr1+2SJl9OS7llXrf8onTzqzzd/SFTtpFi+fJ2QjZtuP4r7MLt1Ro+f43Td+&#10;yBvfvurCEM23uCvPMaVy6C6Wvvzy1I/NS/puFvMrvuqVtMqpf7U74Zl1RTD92sia71cs2cxpObap&#10;oN9bHVvujaVpG5bLe39vuuOdt3Wm/d9B+jXt6OLB9VEHxPh7WF7GGYvLFbf7mx4/7PgED3oD9eTv&#10;wassjQ3e6o6Of8Hye38+5To2jK+Ug7Z3Yld/OnqHT9Kqz8mfsRVbomv0VUfw6NjpnJOH/pZ/68C/&#10;6BseoYXH4sV39BEP+ICV04vkLcgdXQdP+qbR/QZ1oXonURzqZ+8+oH477UnpyAmP5be6rJ437z2f&#10;tvGl36bvkUrLJwo0eflJNx6Zp4GH4s6T0oeU0qaB2Uie84dn0q1VbntXxIP78y/zs32pLfWv3xtl&#10;nfIA06rmCd/cxIff8uQzfWbfxpLY7JqaNbTQ+DmMxlPpfR19cM45E/mZHWvLjAdG9soRY+0fyEoZ&#10;FDe0J5TD+AXTLhP1sn3xR+ZLFiq6u7HMeLNwioddNWJS+80fbYdO2UiU1uPxSeVOUtOfr6TBbRyd&#10;xNVx6LdeXm1G/fJq246oh6WT6rk60+tzsoNXWc0ehPX3zWztu/V6n49un/R9kxc/FvghccpPLcuj&#10;G73k+Ft4r8OdB+dNO3/Ks/Yugwdnxt/lB+8qn5WxNrkZamFiCW3mGhkbaC8/Xjc4wkO3emysvujH&#10;JtfphlsW5g7sf9/2l8exYekd8RRq9SsOrpsxh//o9/7s59YNNvHH6r7+2DiE1zpwdNvfCF968u9y&#10;4Y/dNP353KxyXy9/dG94rO3neOdVRwQBfnry6H3ipeXHT02ZGNoyXZnyhocyextn7DVP+iX+feRd&#10;fkGHj/l45YfV8sBqfSDPefMuGdJu3arIZ79Gx89l4fmx77gPjnZ8DYN8n3+OeNPgreLO+8reGAVM&#10;yD39C6aTi7GeLJh5X1/9PAOcyDfRSeOv49eBf3meEi6xQnrjlHE2uT7VNTSOGuSmX5uMeNw6uobb&#10;Dzc6j87aFI7dYJW+dDv5mkWQkx41dgN88MZudIUct/PDd0F+N/Gy0LCD/pUDz9O2/gAfmtDNQlj0&#10;zkYSXB+0P/06d7knzJZ97OHvDCgSfP0NjiTUlkSTvxuW1yywDM9HlzjdRnYXVTP5lf6pC/JjCxtm&#10;gDC6dkMzOOSPBSnv01Bb7PhaY3OuHTMHfcrLdUr+Ua32RfanX7IwqbVLvs1fE47ptKchcSf+LOBP&#10;HHShBONWPHaboEy52ix3Z7bGdxcvVuBOyvl/J92tmEHgOzyibNEf//BHZBn8zKAhE75rwLxxIJ5M&#10;nEBKfhYUQqvxFh99EoFvMijAe+ng828Hhkn3J/4sPgG2C5PqIz+fQgughdDFEcltkA6PB2+wH5nv&#10;02VL619s6Hmu6w+ZkfP3FiBL15szphymsRVjM6jqoJpN/urgsDxtB/ag8RP9n/yDGy/yVv2xeUOR&#10;bzrSOx+vZXVN1/KOHTztrv7SkXtw137p/cTXOav9D+93JxvfyqVy5Yff+Dunyj5JH2wywTny8Fc3&#10;S1eS0Rf5yne+g4GkunxAGwmmLrxopTF3gU3u9JxJyzW4C0I5aPfYf5UDm+nQtuvYMtdiz9O1OrV5&#10;/elXsW8XzB+9Q7vneM9iGRryE+WpI2IfTn0uPk9MvBabj70I6MqmnD58k2BgyM+7IMYGi174l+bo&#10;keTaV1nNefFxOXq9dF699oifxSV4YGV2czz1llwgf+uZIz9uk0Y2PtU/PvfUkoVTeNUv+doxNHyA&#10;lw8a9qGHK80muXbceWmOj+gApzyPPtLIvGF5SVM2a2d147P8NR5yvvzFmbT+RRewtvQiSegKp5yc&#10;kwWProBu0oB0gKd/sHgGT92cSzr790afbe/hNfYvWY/+bDi8+W/9gX/Tj5quxxfzVLfzmXDF1uqp&#10;v3i13XvjjX4Oz32SnznVO2ui+Ne+JOoXbltHpeNf9S5/JrJgdc/Jc+2EHidhjvf38ePbpOPIJN7Z&#10;h+3Yfwik3TgvykGg+7rq0W+F3YQn7dk4iG0LeEDtYLi2uE485M+rePd3ftvHh6hyDr3N3W1bdiMM&#10;39aPKK8N/Nm4IZ9d7DB22lf8TrnPuGX1iCZ18VyzeHR1rY/Gu2OIjj3GIzaGfRZmEdQigbI7G2h1&#10;8Cn7RcwRXzD+m2MTWltefpq0+V4aV+o5WnBY9ZwRYo7tkz+2HNST9qp3Y+/24aPX0E79RLcbLXwy&#10;+pJ7xi1BkDZ8lCFeNo3Hn5SasfzKgGPstbpPHIzytx+Ob5TDkeE45aT9md/Q3M2Xyqns8PN0VH52&#10;RB15+uFn0Za88f3tN5tFC/uUP1mDs2X1zte0eXgNDhpgoitv7Wzi9TU+Cf+WFTnjn0Hh0+E9bhpf&#10;XeStN+Pz9SuZI290esXlTff+vDw6gWb/9B1033oz8sM7ubNoN+PstlabeZiyAZh/dAwTffBvm5g6&#10;+0s767Hr7rv2JqHGViXthtKMS6qjOUfqldhWpsbqQF7poos2muNYvje7yjfXVHfTpWXukz7zlLW8&#10;zqPCz4gO2Cim7x++/cPMxd7b2JgYu+DXD2kb6KD/3fLeBZSm24Q8MvU7fXopsgEdyGs7GD3Y5nrq&#10;8MZSpRS3RPky7oBX2vBgO5+qD/TQLn1Kg2chhg4dR6UOrL8soItB8x35LfPIBjuPogO+yhV9rG4+&#10;V21ZlzYJ+Pqr/vG131V92TxlhRj+cXXPS4f2fHaMA0kaOIee06fl3KvhN3O5KYPBH37OyVs9XPPX&#10;A2Hsur+XLHT2jz9SpsqKDnDwWF7Gl8YgcXXTatNhOvZNLElC+ymL2t1wDi/5Pq6BsTR77vEWGted&#10;X6cuFj/lJEZ8vF6yckK/x+p34hDfHYusX8nDd9udyuiYPX5Wt7pxF5yU3b59aWiPjXhnXeLLbDJ9&#10;yCvcU5Me2XgpIyEujmJei5hu+6ETHG1Mv0Oz5bI6wnU++WRMOQ5/5fAq143/9s2h6w3Uhx4LffCH&#10;DzMfLsPzhT8fqCs3tC7o58Pjy2xQqj9rF7xZr2GPV4+O7fJXx9WbL0HYlJd0sUJ3bw9oXOXcAh8d&#10;dhzz5VfKVBtsw/pVX3YdaOd16AG69R/djYkAufLYMddTBs7psnryn3rDLqijdUmmLTrlNDKG1+TO&#10;N5n0fekwsUVf/IwZ3GTgZgigvRHT2ofdoKsuwd0N1QZNcBsHyjp/5CzYOGb/+qxrJ8luObUsSlz6&#10;iSXl2Yo9LGLktluVfYwmp+CQjzGl+NFPsLHtX2N88O72Z/2JfvwY+48hb/NOvQiSv7bHCN4Af045&#10;vUnOxfLa4/q1G9QXsvzF2Ri4bb7zl2zGSccHR6e+wS28th+Fq6wbh8GZ2I/NSa+cQ/fIVHrVZcYn&#10;K0v+xPnLps1bnnu9R+nL17mY8Er9zrPO4n9xw1sNUncjOoqlXzwxSs/qkzYdLD/n731SHU8Zysfs&#10;eKe4TTtfcLcOSFob6AHwbp9/2vtpp6Z+Vu7hvOntw/mSAfXVxMjq23XbtBudAx/Z8h4bQjd1kJ+H&#10;djSZb+3QDe9RiC28k6+deNG+Nl/4d+Xw0sT1tJdPe/0wHdarbwyM76Y+oO38Ke0Df3lASs7ngK3L&#10;465H4lyeMpgb4GJMrsnYJ0Vdix91mO4RE5j2XDlOmaQN2PaUFvzrL7T7eaPXZ9Tsm7bi66W98Vf3&#10;O835xk7TtxwO0i1fEh6FmvjS63P6PbghqL9iEzywbcO56KHpaf+nfX/185tJl9+DW9bwGd2UJZkt&#10;06jOVrgda67/wpZ+xUue/LEnfRvfH5u335m8ly7brqC79ai+QavsKOUoba/f2yJvY0GePuTR4+hg&#10;nfINNDbStlTnNzlvdJGDV8v62CutOusrM7ay7r+x8MiFFFgb+c28KW7MODFt4qubLJ70SIodo1MT&#10;K7dnoVmnz3X32MorvjnztMkZ3ZzT5d8LI/8t9ta5OP7hNeWk34uema+8l60/xKtleNiNTxTo2PDo&#10;dV3vGLl+JTCgvLet3jdILC282V/Tdhkrj7DSt0xftisbc6y/B/z7a248ufmTXzmxBqyMLaeXhBmD&#10;wFl658zDQzHwh7w7vzjJB+/Tm3h/nVjY+rbj1kX5qBFe4xUCcE30HJv05uv4rGnf5K5fE3aKclYd&#10;EsXdXWqy4Q5YG1aeJGGUibfftPXkmIHiD/ndMUZorJ9GPhXRhpwGXT4YAzgzDYcPp+RvIagt9P7O&#10;T86Ln3wBUtzg56TeFRx9Sjl2vibGy4nzX7AO02F3UBobye1rkKsHXV74fGZC99HGZRoPm7A7uF99&#10;2bVSduA16o1N/ATw8prlbjLGlwZlG9gzmMsgKLKKi2cKRofoCczeaRw7P3pFSYAP9i7Hk9C0aaAi&#10;N/n0NDF0vlB7alPsru/DO/m96zrpX4U/H+FjEcJrherf3Bmp8XombrnOPdP1XV9BFlxPEnfyls6A&#10;7HgqvDLQiC0tM+WXOCqEV22KfXTifwOPn3NnPh8538U9Zc8v5Idz425smyeXxWsnFWFcnGeSSK6J&#10;/MQiN8zABd7oTpdYm7+BmaAa1JicpR7ED4CO+eoEKUxrj7T6M+XSxiU6krHlvfExx4mBibsZsODL&#10;xg56okWML19MWi/wGrKJoFzgzx82Gp4FqaTjs7j4/gZGsZZXyyLXc4QZpgGi+gqcHN/HDJvYKr0T&#10;6cjjtJQY5Cra+v3DlC9dGts5qZ+Wnj/p2uuR2g3I8OgAIWUM/wb+awcTnI+5+5+41jPxkrwk1V/k&#10;4bX27SRLky+dTP6fAef48a2ksXv13brJ32qlMqluUYDvbUrj2phiZ+IcTfVL/OwgzTXZIa7e6n3l&#10;Pna6DhKs05Y0P4RTDmMzn7B764Vr8LApV3KSiHbzgjA6op/+YTr1xLPfOEs+HX85bWvrfuSM/dWk&#10;MtguDzQGkqWeaOvrM3U6/tXmAFa59llfNqOZyeWX8NwPW3/4/vs8fTK/E0WW+kiGhQkfuOOTq6wu&#10;HuT4kAlGv9HHNX5g7cAPvs1bNHjTmz+S9chbuXCW5+qxuslbfbUdPujky1PP0a5McpufdKvf+K2t&#10;8uionps0Sgf/+J//c48r+/2xmfnC9wbXcPdz5y0PaTfdRNCk3enO3/Nbvmy9+UgXD+KODRaYjRPg&#10;6WfadmeS3RdhHH8v/cp5jimXn7IoK7DxfdKPPuj0rZ5SUA5BiRztFV+O7d8lvqpTrmtDaNRTCyc/&#10;hAZuf7KhNRvHxIpPyqL1I8LFx8K4WTkOnx8jtC3NC4UDZVYePuTu9fKhE2gbMkxdNU057JijCwlN&#10;na/ygrk08fPngA1qxLaJ2rP71WjL/+uUTX1Ln2ey9KqjM64bX8aIwa0565fEWWycti91K33iPKWY&#10;7i1+puZu/m4dTI3tJu/0YZjxZ3B5Mu2h9LQy0bda05z7juxNS3L0UY+Vv1jrZmPbJPU7T7Rl6OQ3&#10;qt5ORHnGk5Hf5Ompb7/461//1mu8xqVTBrgDdu1kblJevplrSHOm3G7YMn4dX2OzqBkYH6Iie4uU&#10;fk/5worxywPVAr3cUCFGpn3eOj9ybt0b54dQOcjDc+RUmV4rK5ASSh2YBeLx/aV7FJ3NnMPwzWH9&#10;x6Cph7MI/nqyUrzQu2NGevgjBBzysZmHjNYmT2zQdz+fch3y0A7p/V1fJv3hm8zX+VsC/DavvMO3&#10;fXZ00Y54cpEvwHtZ8BfGp8G5FjvFmbGqha1BXZ8v3Vtdltccg5uimVcAjwKq+7wWPnRhMRvsScsc&#10;7evUG5u/3orgKTplrs1d2/B0vh/XH1JJ+vvNx0DtKYBjHPSnb/80ZRCbhm7qQ+2+bNeMPk3RkYHl&#10;1vn1U8chmXQbt0v76Xtj4PTDwVWH6fvR5o2ngjMx9/u00qccUm+/zk/GZO75zYfcOFBNjU2Cm8/K&#10;2BgmWz88MD8V8EbvLczoMSyGBzuN97z+Wj+2uq7fWn/iD7+RjF8/bbdeC5RHaNqfzI+PpubXMy6Y&#10;MppXCUZ3EZ55kyMofowjr9f8Gb94AtfNA01PlrbWeet+C0BIjD7o6MV3e766KldQ2vCw6WiDHeir&#10;O3cXeAH2w+tfjh0ba68FXwBP+S276JTLlofFfe1T+4+Ug7oxgG5o+NENiY3ZlNOLlxrfgGga/Imj&#10;kQmfLyur/ddrjQHZ+pg8sbEbtK5re/Rcv7QsSUt5W+vw5C09rHfYvDB+YR/o66IjD3TNJI9hTn83&#10;Yz3p9UV6r+Vv3INfIQfn/pbnd4lv5+IbDG4wYt/XeT05PjNWzVgysx9jzBMmtbPtaHRnF76tCyvv&#10;4Tf2ovUGsBfuh9pH7uignm05jT5iK7lQHp2d0xPNjLvkT1xKM/dQZnD2DTHa+okJ7dLwgitGlBe9&#10;lyefuRY7Gzebx4Z99fJrbYR9mRkefvXB0TGHgjyfG+g0T/xPPzXjVjevfJM2aMYx/NtNjphEFzhc&#10;YnP059yM/lWeENqx1PK++yn+I3fGqeJi4uur3EDKpvXT0u5x7PWGkzxznDGtdZZBR8P/+bT/mxjE&#10;Z3xIz5d/6SmOpkwSOilebUn7N+UUXHT6CzK1deq6G3fY/qc/pf0/ftvj6E2HqZdkKMdX3xGfZbUI&#10;vldw6z+d9zWGx0C0y6f2RP8Fcfwetv3ZdNfoO/bMUaUgY8aikZW0id2lGJ+URl05G87PE84Hjf37&#10;U0ds6vrlO3Xop5ZU7Iv9c7Z+kiDmP/3MVm31q++srrl+D22P1o5kKpvlt0c0zqk17W7szjWoX3Pc&#10;m8C+P7+BKl2LXlOO4tKmjr3ol4cjKL/g4d+2gW4+yXNUd/d8dUA35aC9HbqhiF78q62HFLC+QUbX&#10;OOgFP5/alTx1D1Rm0ivDsVL5N+uXuX4Pm4aPWI+QopB189r5a/WNr7/KJs2yK250qLSIGDY2I2cs&#10;27K5dOOftWX8/+W8QSK0m0eJygpXbX7Xf9+pP7qz9fg/3sL3hvHAW8J9sq4y+Cj6mAWq+7OeNhzW&#10;HvIfmuC3bwyK+K68yDS+/DVr4fo+8zrlpz36OX3fr6nX3TOYoULsGf6+p5yDn7IOi/AYXfFum2ht&#10;XezQ0+f4g5/mk75Ie5vrbjjnWN9mXPjQhK79YfTszTQpv+qe74m/xHfK//bSujGkA3Er/7ztfzfL&#10;+n36lYy5yG77Sv9rU84awg10U6cUHn8YSxUUX65r6cExrsdL24B/fR602z4ygfnDHKP4CYX2jQzJ&#10;9U3P4JVTovvr4EpCEw8/8qTRnT5A/vS/ub7oXvopky1DfeM6dY/x/XnldxmW59gqPvDcm412zWjb&#10;SHFVO5dVFTpcrrSWd/QEbAark/OUggMHznG/T/m4rKjDA7/lI+/HrB+IQ/FkPc9PoCoTH29Z2ido&#10;4RbC50158lvKrvhRpa9AX12Cu/sYzyuqw0TcrA4zzz72hc7cpvWj80k6bVm9+gl6TLnxxeRXt3/j&#10;S6gZdyob41rl3/p16FxzFpHL/zd+PbhiZOG9Dvc1W1qG2pYo4Jwe0aTkP/4485LlxS87vtqfNR3s&#10;wUe28fl7ui0vx44RouvMz/VDw6ebzIclvC2PfYr5tk/+G2gMsOStLpdL4tuh+Lt8gtK1M/rFT/rF&#10;9/gf/tt//W+Pp99n3kptnkLsh6NT0D/8+EMnGCYZCyrj9/lNkO+zePqXv/y5yTUntA2OKaEWxHff&#10;zY+sQ2qA9FiSXnuE3iag39NV2PRgTBeIM3B0/Yfcgei3aABHb4AIMvkaZ7QCROer0QDS6D8LTNPQ&#10;asDg00XDbnAqv082Jw0/G5fb4NvonifiZpC8NsADXovV8+iyv8t7siLDAGwqIZ3pznfwycbXQPrm&#10;OXkGmfPbV56IvYGfix/mY4PJyTRA0yGObWTD3aCoXLYf5WbQMwN7g1x3jtjs3c4OvkqubOZVZtOA&#10;SCe3d4JaHMq5QdT9ZCwb+NXTuPtaXHLptw2asjKo62YnnZIXh2TCmclV+P6UjvOv+e2ZLvayLziV&#10;m0EBfVRy0MXNpBmI/9M//1P1+DaTEuk/RvevEzdL63XhBpQmWQYeJu8moMpYOp8YULLHwNjvAv4Q&#10;39BZTAI65EvNfexZHVqm9YeGn69nwyqlXRL0TGUrnfpJTKgz+LreBZUOnNhZmvBLzPbv6AEXoOND&#10;Krnjux1ScNRXgzIbRnDe6J18C/9e8WuQFW2i0vArU3zjX80tHisrJ6Nzj4MpX5wtVEe6HVwDcDbx&#10;Bx34vXaKj/jdBJDy6wN85PMdHu+hedFVecn3arq/Bx3ghQ0bQbuQqNvOJPG35SrvsdNFwDU8xz2n&#10;a/Mi32uqv449D5y8vWYv/t8lNrU7NjLVB3bz27dZPP0x7RMZvQEhNo+vlM+Jx+V/fLG6rIw9tnxz&#10;scfVM1acCYm4PgtEwbN41UXg6KNMpi6aDJh8HRujw5//8qeyslDt98XaZllkikctzmm/TWL75HDs&#10;ZadBweopbtGKx02bwdvg1kexTRt2fxa3T8NHncWT3snf8cc9SeCLtivsycf5v/zLv3Qjx4bP9hfb&#10;qVvQA3hr1wzmtQVAO6Av6eJafKJclBtcr7ULs07e1Bt/fKa9XBvI3tffrc784iMPX35RX7kbXx/Q&#10;9jz80TmnB5v/9V//dWIntu0r1MTRPqWDd/H1f2GFhizQMh32QqJA79b/2P5/k3YnSpIcx3qogcGA&#10;AAkeyY4e8ZqeXzJJBIh1oP/7PTwzu9AYUna9uyoyI3wPjzWXYh9QN904OvKVg9WtJ+dr62jz1gYy&#10;tecQxd70tTmHu097dQM5efTbtx3gQR/6t37Xr+UxdvHZ8oLvGO4CG3fyJ49MoI3xszJ+Y9OMT7nI&#10;m/6//Xtk9+cHwgNP+S4O4jDjls256FFf8deMB8aMX73FI2XGeG0JiCPxwtbVowVHp80z9hpL0emr&#10;nPOBc6/PsZk5Y61+OHWaOtY3qCf5P0ZPOkz9bgVXUmM0BU+xseVU/kH5lH4Y8D0YHxqXZ0ziY216&#10;yZxvLLCBrqV7R07bxiFsbBhToutTB/4c+hn/xi/4TvxP/EUrNvqEh75qdXjdoFP+hGnPt81rx+KY&#10;b4iFWbAY//WFdLnnbuJAPOBtHqrdRpXEQPqi1MfnYO2gL9/5AL7R5ozdk6EGxuaNDanxjQxtG+i7&#10;nnWgbsDaheZafCV/F4hvacxP8skNPtuPDN3tp/Uv/n6ncF/FPRc0+NjH2KJfJ1+dJTZjlyqwga3u&#10;tKWdFzW64gdPhc8mmYvz8evxDV07UleN8UWfsEs5nFunGfv5a5+YIp8+Nwz+1mvtP7GxcYlG/tCO&#10;DUM/fOSPzD/Kn7FkaJ7rixlj3Rw7czxtFKg3/nCuv1Gfe/Ps0pM3fMmdNYD2Ke58qvfV3pKXNmoO&#10;Bxq34Q/H796Zk85F3rkQ9nXWEWKt66PUGbvJ7fgW3B2TVaa/cG8Vw+n8NvrryztOxD36Np/vsv4j&#10;c/qs8MP7EdM2sOZO+InTXbtNXM38c+xm+/h74oHe84rqZ3mNjbz+RIj5UuNLu8ompPaV9vuMdbRw&#10;tPFtK8XVzmM3oLs3yZirmd+Af/7wfecOxg7znu/+/vesdf/eORyeP2ZO90vKOk8N/samMmGIp+PN&#10;l6pDftZmzJnI3/UxvxQ3eFToOJzjkfVj+x881Zc6hFufBxmtuJn5y/QT8PwW7P5Gs7qyXtcWv82N&#10;LdbI8KVkXJ83bSh2nFjlO37THxnbxYHxnK/3Jrpv//rtxRedMrB2OeZj9eFDf32rNYA5jPjsWJv4&#10;pY8ApDeo/+rDxG34bh3rZ4yTxmNrts43q2PG0/RH4pccfIdnmIV1dWBTbJm+aOLmFbcbkA+d6UL2&#10;9IPTprw+nA/YrI7RbGyRKY+csW3sxgNOeeV465NeaJa/G9RCTewFccNFZ42rfY4v52YCc3t818dv&#10;fXe3D3z4C562rU/STkDnFPRma+qdH1dH5cNzfLfn9V18tedoZ07KZvVJ7wg9oIrrH4oETlLeB+Wi&#10;cz7jyPhCPOpHtaO1gU5kAv2wscNegBjSPtQzW1r3sXlh/UOXu/9Ne1VnkQPgADjqeTfe7CWIwb/k&#10;ppNZh8/8sWN28EJwGTZyyqb+dbTzw8peHx1fb7sOg8pfPYfD0SX6oQWbOq6+0bnjR/hNPZ4+BkKg&#10;tmgbje+0j8hnZmNPbMb+jUP+/Oc/f2w787MC4Oe0/z1eefKNHT13EtBXmKfhQSZdPAXsQurire4b&#10;J/e5/sL+1PTN9tt2LLRPpz4Xd3lJfcSLeHYsTrZc3rSNKaMjXz9BHABzvfrutN/ON+Nuumvn+q8F&#10;4+bqsvTkjC43f/5mD9xvvplXoKPlN//KO9aGVsyC5ZuDFde8XW8ob1ynDYNdv4r9yueT+N1xeQV/&#10;eS7HPYcj2qUFafC7h6cect4+ODGCf8ektAE2GBPtQ228oXsCGfhIfeD9K9CW0Ogv1Yd29mvW7vq+&#10;6krf81m+9XHqUHysHV1fnf7NHLSxE3uCUJz3dMFvYflsuvlwRt7gri5S/ShYmuqX88X3dL1juhnD&#10;HNdnhw7+9MUzT1Wu39Mf01f87VyCHOXie/We/jEs8T0wa5zEQujbro4sxcYoc9fum6U+v824XN2D&#10;oy+cn8t59J2NlGG8Nt7+PPFz5H4u0e7rm+hpXeKcLc2LW/uTi1lndy3CV8fGfUMhH62vxUp/widx&#10;Y02/sPptKv85Ti/e23RsGD2iyIbDmrbnb4mus86Xc7YypdO6ZM485EL+zEHpTj1dugR/+5k/I9Wv&#10;odWXk7cxvvp0fYVP/qpXcFaWVJ+yNsMBT/3hrD6bFufoOg+NDX/r6q0PeotjN1mDpd1086Sr6/P4&#10;0kHmwtGdjfqnEGYP//v2F/DFdi/IJt/1Hn2rNVhlJra3iSDtNYZjw7J/L50YnTaLHi252+9ccsOf&#10;vfAjcFgFb9eH8p7y8QBo1tbyTl5ZnLpQf8bofVBwn4h17qbfnf+X2TtfHvhpn5Hx+Vm/jvmlcRO6&#10;tWvHya2TTbHeunuNyaVxjYl+2xftWgsPf9eNE5G786tVeeUUj4//XeDHh79Xl85LE9su2G/5069s&#10;Afz4zF+xlx6nnnoT9qmTxZFu+3rmmb/U5mP3+h3Oyt10dXvSP493/N+81kEU3jH27C7djBdx03Xs&#10;87zGnY7Dxr6JDjDxBWi+yQIT7DvQuzkRp1Ggjf440ED1Cmuc9Pvvv58BLBHm/MdcMP7H97PRLTD/&#10;23/+t4RG9D8BSXYnpgcfjd/THYcmUIM7jSwdTCcApwOUH9z8X8BOAyTo06qVdBWXz9M/lSFQVXr+&#10;8dP4xvZMiuKehHfLlouHVNB1g0WnF3F0/mhiYnDK8cqQn/80ttNBPS7+0hUUN/yqS9LdgEQLdoG1&#10;+OqsfHVwB6eI52tlR5nhWTmjkzIXhRdHyt4952ed7ejdGgp1BoRTV0TUR6F7hc1Ci188GV/YxMiA&#10;k3N0cPCStlOPjnsxml3kS//yzdTjX7MBAb7723cxJ5tRmSBqmG5WaOf/Ma80yxMCBgdy3dXeV8m5&#10;g/b4ScfgLu8ff8wEMynhHTRDI31OMmZyP5MhnVpYVE4nUB1QTNTOBH59kslNB4LYSof6L2WAPZcv&#10;U8Yf/NDDpS/miYMc147Iqg9DDxyLw+1o4RTK68RJ6unTo23uoqr0ib+Fi/Zk4F1Zh2f1jSx5oPhH&#10;TssOXu2Uf2yEq/OCgzKWNnbkP3nsglA+GLv4hl8mnZL3v0ev+Dl3RKH1Scsb2ujixpNEdImPCZct&#10;rXeZ5AQ23oNQHE/aVIeWBq22zQk5wBPU32ZDCmxnvW20CxvxDiJmfas8w7eMqw6hrKyjjqwuBHrw&#10;/KLzgR1kaWNSYj0ptXAXmxvT0i7KpRbmfBQaE2R6oUnwlyv29CvN6Q/4BkwMjy1ofs/v09HbQlF7&#10;cYynzx534Zoy6fJZX6SWY/jwVbafEFeeSVxxTx3K1B/3ydAcz6aPvmUWyOvDscloMdBJVF/3OjbS&#10;D61Nzt/6KpG5mUP+hw+eGlQ3id34xMVFfQYe45Oxj0z4QD5AB/YcDagNeIamvI99ytisXxJfyrqB&#10;fDZh6IhGOf+RZ4GHpufq7RWoEPep4/ajpy9a3fDzwQPAYyedV+8W5ItcsLSbqjdPdA+Nuo7u4YEv&#10;2Dpf/8hbuY4Xlp/zllsYHn3ZYPPhSbf4Gyfkrh3qq20udrVfjXmdYMenJoY0Y4/NFzzdfHVfYBy9&#10;91tTCLvLf2S0avEKn/LnA38t4PIQnOMIYNJ9Pmf3d8qhFCsMe+yrdedLXChNHSahz+S2KF8H9+Ru&#10;nyPa1l+j4+JPOhzvvKmn8SE79B+XPdFn/Q8PX/4E6trcbzfg5NX/Y1Fxm8cmZSftSXSmrz83OKxl&#10;9AUWB7Uv6dZtC+Se7nTOJ44dr9vHD+OptWNw3/92gUaMfvfdd7WHDmx8q+/7tHLFvxgc1UcfcsUC&#10;nXzKi0oxa/WED898uDGc89Zx4vQ9GD5DE8wL5Vh6nZNVXY68zg9f6gQy2VDYPn7SzumsD7j7FO2l&#10;uMlX9lXuega7cT6pPnN4ku/V6X2iu09IznxyLv7CwVv9gvDqU413G5JLHv/l1vvEn75l2vHEwtKO&#10;r4NdfHRADI4P4E2/2QJndYx0bJCvr33C4mzeXBiJDSonkFEjMZuL36ev3PbzpJs10T7FRtapJXZF&#10;rfFn2kCyZx4x5RXw8rX952yAJdby+pNI71yjc+WQlt+RQYA6kedNPd6g4slRcaq/TkHkqmNrFnUj&#10;ho0nLhLNGLP6scPa8PfzZgDzibFt6sPG/cePeQIu/F9hecwcYXR6xXEO7wmtO7GUuhfnNnKLEzxr&#10;LeXiYMep4l/1urExeMpuPfQr8Xd0dmH0h9x8+n3WoT9lXG+fFn/A/3iemLKwV7c2EJ46OhabK9/6&#10;mO+ql7EoHxcMf/119JYP1zq0c5kc23y19jAO2aCxiegDl0xVWTkby9570z4x8Rc+6k+5TXI0jn3K&#10;33H++KibRwd3ceQ/P+oQqCe2zgWYxEfy0ZDbNSGuOQfL66nn3GQ7nTP9jBvaDBL217Zc0AF7js9X&#10;X32bsrttKh856sONCGw0RmjXRzakAy7MThs885TIWv9sSvZsDqa1HT/STbl5K4CzdVr5kbWbu680&#10;yuEDG4xz0d/AOf3p1pG268ai+u/QVJfUQQGLfKLdZTPe9JiPNqpv1UeLITFCxvQtBHq6cmDqZ3w3&#10;OXBXT/zQ4VOhlH0BuEsTNcpbe7827xUGBu9u02TCF1fmUysT7vMGpDpIZixePfFffi1qPeNNF/zI&#10;HLlj7+jtrQHpinMjxw99UhXt3GSAbmnGl7d+dL/1j0uqB3y6q+duTDrWMye/eiZdHH6Up06/Tgy5&#10;YALWHvwBDsBalG8KR97gTn3tkyfy5jOo+DhXZ6D6LfNBabmnkBbo327zyrAum3ZRn6jT6F0b1D+9&#10;aps+gY2y1me5wfXotOzudPzBwrFlUnEKakfb/t1OFu/qz+HlrxdY2RjSxbl0bdzDWgeW/ZsvG+zT&#10;Vh79bWL8t9ipD97QicZv6D70FUTWA+ov42X+4FQ2zLjtk985PXSbv3OHPScb7HlPfPFdknm73fS5&#10;slfX1sHxL9rLdkjg5Onb1vqVQSfx0LKXOipO63Q0R+vztP4ZS11zxoa1g+i7Ig3iAABAAElEQVQn&#10;wO3Fy8jBu2sKafLLO/kLyp9y5K+OjhsXB3/tLbU1fvgB/fmXX06fvL5qQb7WfudDf/rJhw5mc7QQ&#10;i/rfXzKumvfQqzo/cKtvdF64dHrgyHvKfeK2bDMefGQtL+PiyiZfvdZLB//uy49+h191Oz5ZEeX7&#10;4E3G3EiWWMhcSV2CXaMlJ3U0+lef4MdjGUeiRm7co4Ib4zwFXD7B1T7Pkr82qPuF6kT7yEHrfPdk&#10;F+e9FK755vzOcF2wX+Wx/q3b03a/ynxT85QvBrZ8eXdNkzL7/4mcZE/bV14e9fhdB5P/qEcKTeak&#10;n/luXX2mfOt52E1bWBpz2Gf5e2xebXvFcSHzc2COsjI2hd9YS6q/r4xTXzuXWZ5/1u63fNP2ZjFv&#10;Zdznmec1Hsxh7n5EKKpH7R+sndL2oacOXCORt3xX3qbmbRfEBngdp6+37xz7jm7Xzakh2vkbmi/N&#10;faLPyt6HFa6LksGfudEl7TqQbz7Q10njlfPy1LrMI729Z4YBORfdGRrmPHRneLzKHdQvdF+6Cy+Z&#10;8cunM46WKGV7wdL5zt1b9idf1bM88QtSjmsPv4b/7LXwFQb8c7d3OebxT9jx78oLD75Z37V+KoOc&#10;aXNX/QYXnG7qYgHvz+AV9xVvfQpv6odZd8zsU+m0fA/QKWs9PBGi0vOp7C16xdt9Ab4sPGxXp38m&#10;d/mpj8/B5bsnEhmty0yBXxV64jleJf7MyTZAXBDoBDCdiQHeU5Uf89tc3WBIAALvdd+Otxny8uei&#10;QuE4vZt4IVm9DCBfZpJGjjvXbaa7u5rDeqfS7DgWf3w4nQGdnNcBeRVYticqpvxdZEvN6eT2QrX8&#10;LvLUaGDtZf/iytsNDHzp5qKN/N2QnIu/05qZLp/txQ/fbl+NohPgX+QO0dMhpJfJ62mHtjzT+X78&#10;fTYQnM8EII3F5MRCXuf31Dc48HzWBhdMJ+/RSbR0/G8TATwDjc3/LvTu4tSd+gfrB/bibYJCR/6V&#10;V0ldLMzkokSPr9Vd1l5M7SAUGpPtT5ng7SDkIjm+aDphq09u3W2szKI1HV9i8rv0qHAt9BockZHn&#10;FFrv4qoL/m9nMuPi7895Qhnf+k89ZmPSgGRgoJvO7etcMG5MPWwQL79nYb8yFE0MxQf1xcReY+LE&#10;/XY6ddGD18RN6jyTAfE5Ppz6Eg+vsh+kPWy9aJep4UL0Xh/vRE/+yMmE6dR90PoaK/l7cfTqrIIP&#10;D86b+KuAfD1kbHmRTzme80knGZvoU+2STye6unjqzn14QK3usfPlwa8dRI/e9DKeciuancigeQ/W&#10;F88yTz/bs+zr8qJPhzQ2JQbm9YnKwj0fMeM37zb+6XWVGcHhJW91Z1vj99jlFSf6NmjtQ9meNsMv&#10;fWog550gZZKdw4KLttqotvZz4nHhsOzp1vfquzhNV3ZOeqOJCUry2PLNN9mkTczbcHQ+Np72Fblf&#10;ZUN9n2AgXz8Ui6ad1OMjiQ/mAv7UAdUbr4nFlkVG6U+b5BMbyM/6gqe9GTe6uZxyfOTbrNzJJ5ri&#10;JeXrAoce4Kv+J4+d8FeWO2wBf3eyecifvMkDU//TH4z8ucOZ7jYCV3f6bltZeVJc9Bl441m/Hd9P&#10;faYewmt1wW9xV4cq8viS3z5JHOTYDQU2YukH1CV+u1HpCSwLW7zp9AZeTpXZ7F5YnVXC+ltKx4zQ&#10;GeeGwVPX2r3+O6m8lY3+6/yuvb/rYkX40Y8flYPluXStz/SJZPssT70Hmj0Xn2srHvsp0xML1T9z&#10;jG3DxQ+CyT0+s+mVJ9zCt09RddMnvrVBcDbIqmOZCrWpW6dc3E+PExedMOqgxldiYPAmPSdNfM1F&#10;ljuWr4Ic3LTYjU8rKzGkLmpHjjcWUdDuFfhk/Ki/jQf53hgXXK/Cw3vp6r+0+4HTXwd/4VRxTx23&#10;Lyu/1EtSvCovhYs7/JfDnd75D99EJ7qah01dzjwP1fOGm46L0dO4uXzqm9oS5KbhGx3pgZeT4Zk0&#10;tMb4e4ycMnKQ7rgrJvTfnqbkt18zP9G3sFs73N+YQvceiE9NjN/Jmt9GT3ykruhy6/70wZPTnb8L&#10;S6VDNzxu7MEdvif3Jr9kLT5+swEwOavL+Gjy5njGcP6b+dL4E746n4ud/Kct3rqJsY7f9f1s/uK6&#10;dLlCVSG7OOx899TfXjQTC4AeYHWcupxxSb3svN1xsC687XNKq92E//CY1BNcCzdv9T+5M3a/yl59&#10;5gYImOJF3y6u5unbbxoz1jIW4tY2LriZ4/K5jTSzrN5kOKL6zRf0WHu3qG21YXPHjDJu6XxGoDs/&#10;Md4T50EwDi80ruujcwEvl4vJ4ze+Rg//Y560omP75/BQPr7NnCJ9qXEH3W4AjJxps/B244D/yz/d&#10;vDSeik7wpo33CeH8rrfXTCsfnGCdeYTXjC5U7QeOfBv8pUudKzc+CBl5dNoyuE+fRtJlz+YP/tAq&#10;R3ut3UJvbGCbsvHT2Ls+Xz5koQX0+/W3jHdo0/7FiLL9batvv72fAJO/NVWc9D3ffhta88XcvCpP&#10;7HQzVp3kT/10rhP/yZ8npGZMVCYeV9fWVQTQ05yhdZrUpu+2MzqTU1vNc4Kvr8PXE8U2mJRnh7g/&#10;FUQHcw555CysL+QXPwVdf4WhuYsPvl4hrl+0lrTu6vyo8TPH3pJTcb4ClRMeb/nP+NT4pXDxMq8M&#10;n73xsPOc+N6TcfwgLvlGnRT/1Mvy5xP6eWqaLLzrI+yZX6USE7loTU69fPCeulEers/SL6488f0h&#10;8VF9Qt/4Sr6645fpG8f2Co4kdIMHf+xU9pzf1KbgucAK/wnONw8fQM7Hj3hPf3uX03v8vXk3vQvk&#10;bgrxoas5Hnp81OnMHbsOOHGDFi68HUtWveWPz/hw09GRnit708GddviqJ3yQ2mNgbRy+cu+YT9GR&#10;d+oqsQDEtv6frI5HKv4BF68wYNPA4Ewf5wGJjce3tOL8ie94bIG/dkdLfXJ1v8vpQ2epGJWyvevL&#10;HDt/heZhfcoXZ2M3Ik+djLwREB8Uf/oKPMfH03erw7V7+I1cx8t/98bYIMa3jtbWWPqq6ttzep21&#10;ZO077RQdHtaxZK3tSzx5Gasyhq0M+CBTxj/QXm065asbXdlXXoln+erjnmuceEnZwtq95zOnGR7K&#10;fJZ/Dlp/nz7NTSr2UqypzR/0U+p2x8FXvmjltbWdGPHTcL+HdmUU52rfMTrlQLmj8jw+4Rl6TX2n&#10;PHSdKyS/fEOjHI2Y8fmQjzxQnof/2rdlV/kLnvwQvtUj/EqfIik/aEvt54x1+YD10T4dvDrhd8Hq&#10;dmXkAP8TO7KLnrWUpe3lk8WnW3NPhsAJ7G+YOl4b68tzXv0rZ/YFi3POSzOEvq91e08eX3sxNNVZ&#10;XyuqjdFpbL1lP8hq37y2eexkr7HM65h/o//xj/bis0/w46HO2Su/7Tq4xqfe5JfrPNoDWJt7fGLv&#10;elV0MolY+icu/PdBDLwtecaTEq3Yb3lbRSTqMnajEX+xLWPgwtZDMpulPBqf48F66mQOsH2x/NIn&#10;/YNCQ/r//G3O8yaGwmF1lP/U5T3mcN/DuXR9j+iRt7Ts7PwjZeKn86z4aOfn5OznQf7vH8ZlvSlz&#10;XF2dL9n1q3pQE1sX8XXy6fIKrdPU8hPWD1ca3wHnk77Fx4N8Nq9dey5lvznW8mtZ68qYljldriFN&#10;e5h1K737+7aEhX6SkTE8zDGa/aa+1r7V8/WCcmM3/FZfHEbf2KNO1NWxYwVMTAcx8jrdGrHDQz23&#10;z5j5476y+KD8IaFf7T2v50b7BPRbRRvHteX4vTeRTtXeZMc/MqwD6Zhe5SpfX/PF3GClXL+Teskf&#10;GB+cOfOh3NihT6q1sPgH5Z1k9F/+H7pBd3c2z5sAnsR0BNZJ4Gnz1n9l52LE53TY+EODB779NJ74&#10;p+xvGSvrZK8eN9bbo/XTKx71+evjBuAT4Xn8xsDwblmI5XfgiNIfzqKgkwPmqlQTKxsE50fWV62h&#10;zwTmZAjwnUhcOFQ7DrZBb5K94LeD/+t/+a957fM3Wfx+20a6T+myZTsx8VfjowteOxGOcr3zZ/n1&#10;DhILy/ztJBH+EZ8KmEV0mOXiRxaH2fgAv/+eu7STt7I5cy9YkvE5WNuq17kA3gAq4w2oVH74jy7h&#10;ruHmbxtb+aec7+hKPnjybsb5Uq6sPjm2Wtxu/S4tvNpxOkjlaLrA8VtbEaN+mxd6A0TYdaFc2dET&#10;1G9Z4H2ZBU7jAo8TzbVV/KyTg+84ltQW9N0MSG+Dpw3EmB76bJSZ4Jl0JCb6SuqjC5rqFXxsZ0Cz&#10;4TEXQ8qfroG1W4o/WTt5qS1xsleK6Fy3DtBV76Q2CMSemPoy9WfzwEZCP30iwFNinhRwsQtd/BFZ&#10;+IHKy8KE7B/++X3T+v30WmLYH8Cb3P5hdKD+T6e5NtT3NXz8v3iROn6JbDheC2iyJF8dzYZNfHLw&#10;XDy1kd52lPT3Y4OLwE8gCnjVHsBTXmXIOAja1Jw+dR958v2eNFw+6YVUmqBJ52+xYwJf+4NXG0Oz&#10;9YCe/qByj0y1vE+drPwivfN11XvsXxv5wsc/f4E39h058lcnx2gsFLiGPT3IcX8DRBobuljq5DSI&#10;Aa/J+jZxzg0/eVohtnvtKFwxZINwfPrW/yXO18qH/1Ar/esLPgEHnv6T1YkyC9N2Tebn4uax+xrx&#10;Ve7YZYFbnKSkJArLQ4xOH8p1+YtMT2DUFzkH+uinnrPRNxuSX+W3YsDWJfp+QitPPDzLn7Z3HOMD&#10;bed8lPPh8itxvtb+0ket0Wlivn1D2urmdZM0fPz1nx6nnYZR+wI4O1FWxvbFx6f9RV4T2Vcxx2ez&#10;eWcCNgsT+sBrfvod6dru9ZIr92kv/uRUXuilXsfk6TJ1CDp5UUGx8emDlcv3AJ/1yaYrC67jy+bg&#10;03U/ZZAvv2dIT7C0PYns+iM8wNq1qZscxLyLBpWTdrMXbeGvfMfKfVZHKb+bZGrvWw5XGR1t0C4+&#10;exdHCqQ2YbgCvgknffQL8rW/IBXXl1jeDR755RcLb37sHTDmhFvJj7ToouweB+heDy1RS++TvYFj&#10;bViZzruIhp/jvQN+51LNe3cecvMeXd76bRYPo9/yv227/RCxtWXnJc75ZTZtp45Gx3NRZIRdfqKf&#10;3sO8YmHkHJ+qF/z40NgZ/PUBmXDJcoGsbT7nkzepniJHeTp/Fnj1S+q1f09ehB+zLjvVffgBMQGU&#10;bTleHaOS7+KGfHoY/71mlJ7f9kayPJ1X6j//mhghR5vXrsau57i0ETU+4He+GL12Az9Z0cNn+u1p&#10;n/crAmmw+s/x1l9q4dgqxVv39ikTAT3ME268449g7OvYVh/uUi+j403vHGw6C1p1s/6dfnvL+bct&#10;I6nNnK/qm5nDLB+42vTSVMDL12vZ2Hj7QiyVn9gIv8Hf47fM1n65vR8r+M+88qmdt93Hta3CxhI5&#10;bDq+7sZlnCaPL5BLP6Ueh/fEHb1W1vbFbePhszastsVLvho0f/Waz19O/xgmY2PyzUfj0ZAFMw3m&#10;6Ss8NpZGp+lPxUZ/T0xmoDfBJhO+fttmvNe2GYfk9QmWxT1tCR0+QSpO9c3pyg9Z8+GVhK757Fqk&#10;3efBsQFZXWtHeOhv88dH4lDK7zZMrR/w+T355rl00J/D9w+/wHYZAePT5qN1U/M3xteYz1ZvALAW&#10;6Ngehju2Gpee4w0ea2cOGFv+xhsxgG7tV9A6Dpr1i77FT9j46w0HkYPXjt94d/4RpWoP/gE4+HaN&#10;F3nmA3sxuAj56ubt0WV8pmICUa865LB+j//6F1x61kNpOy7Q0sk6mDy+ZpNNo7Wn/XUo0O9F3JaN&#10;Cxq/3+RJ8FlPrfyR0/adm3Tdv43/l2l4jfecu0j+vEFCOZ0n5QPn4wsmGZ+UAfPUtseenTjIBc7G&#10;cOrO2MPGvRCfw5FvHXSOka685ctvC2zc+csrHtnK2bxl65P66PjZfNRmyZcdF0Z/eFOnqb/4XhvZ&#10;fjSW5Xg0KL8esnX6j5nXDB86z76IPnj8PfP3OUaqHuFtf40e3+GNp8/03Wz68jxZU7H58hvFnnLV&#10;1/jt7S/z29sjk87jnw9ZQ+NhDibPU8nq3dg27Wnqau269Zl4QzP2nTo6cSDfjQlgaBbfODuvHVbe&#10;+KwvxDCb1x85KUjHqeVzYkq9jT8Gr2UqQ3+KUaDriehB9/k5AjdiTAzDUX/0BNI9zkLxyuvBn3zt&#10;XHTk3Xo89UV6RDxkRFbyV8+VLeXLoZl2Lt6fbWfKEmc5gK+dAK+5BniStzyb+fK1cr3ykQ9n7jht&#10;rqj8FybzhhftVZ3xj3TaztT5gzabt7/0hgs3FqQNn7isjonTnUeuKvL9pvXapz5X58ZAbJifWGPM&#10;UiV1HPXY4DO6HZmNienDxBjYcXSOm1U75pzvyL37fzpsn6D/B92LOvJ6Hhz88eaT9WeR4adc3tqz&#10;un6Zvk3eBcFZKO45WTrpRRvb7Nc4t/epR9eW9yZVuKKfP6YNfTFPeD5k1NrwkZq3754YjVYmFRyD&#10;55rfOdkLcMwvnnku/Caj/nvimaeINbrBb7wFYfqXxbxTvP+sLMoVcVrQ0GwbIHuBnLVPvvP9LM7q&#10;o76LswVJ4XrCVuoCamXkmHxtRvwb//aYzvhFaGpG/cQPqR8kT1g++NJv7ej5AxHf1lH4wqPL+DFj&#10;e86NQXj9Fj5f5iYlcdw2iufxUdmxLXjmS/gBvwMMjC+fAzpVrwe/J+9nmyVfi4sWraJE52XbWxrx&#10;kflZeOK9sMdseoLxYdd7ly4Puifu6/HyfM1/nvfCaDLUw+q56b+i3/JN8XWMXuoNAp+DzkvV4rEH&#10;nY+6NV9+hfZL8OMTsHq+4u35+o1tYC8Ck9dPeNkfXT6Lt/RtF3vySBNNPese18nHA89NZYs5PK1Z&#10;5N/zpNHdGNG5VHB3vMCjN+6xv36ZmH3qBtdT8H+A4iMbGuX4Lezxxti+gjlN5oLTRKLr9FlkWXIs&#10;LTv6szmpo9FvSPFwAzm6Jz/2+U3arzI++jmK5bNPt16C3znw5sKhH1npedTY8ensf2aqXLh8G/0W&#10;2uemUZK5NvdJWwjJqy3mtrv0gpV8F38bmy7IHqjUwxvdE5b35q39r3hbfqVPfqmmM2RXLzizVj9x&#10;zoZ8nnDxD59VafwzWGlFPVg66dJIN/+ZNwTpG2/T39C0fPUeMX/+/cBbWdXhUHx800CPcSb1YJVd&#10;w4aG0lPm1V3jIBU2C26TEsZ0k+wt4WUEPmvwz9mgB2Th20Z49Egvc+sQvhaZ//Ef/9Gn1vxepieN&#10;v89vOMIjN2Ffvn2XeF79I68beYfPGB6e0WvG27uRzuRyKmQ7HQEHnJswWOjvK60//DS0+xu/tUen&#10;eWy+aM8FcOWLQ9+F9XEc+YZ29Jnf6mpDOB0YPCL0TV7nVv/rjLNoSg1UxsWzumsaE7TVITa5KK9z&#10;9wqMhcvvD18pI6t1GrouRg2vWhdanWuO8ePz39GmMaewm/IGn72oQ8/LfoyPHHmrb/uA80oiNncR&#10;nli4JoHJ+/LUqbJeGA6RC61+i1htebWTRbzJywcLztQdfW2E9WJisLKkpUEa2EwGLTKKn8ljn8So&#10;c6NXaKtH8G0EiPfd2PlbfjvI3fku4P0zr4M2WSSHLtKxq2JyHs0i32YpiGYdCHunYPLpvT6gxxM6&#10;0ARj/aQM7kJ9evKe+cq3zHHL+DLSS07o5od/n/JNWE55+AcJzc3zEAzZlf97JoWgk8Dofvrx8XDo&#10;62M2hRzvV+ArbfSW84pxn9ePOQ36G3ijp8JHTKUm3uC+ntB36fnLJ1GGhd7k7W/4vhJDeoHltfY8&#10;JyhFPbZeJliUaNPxg8E2nvji968timcDsXe4yg3d4tHReQdj9gZWXk8mo4f4vsIzLsan0x++4r13&#10;vj660mjRRXliZ272mX43lZq7i+bCrqCYp8B2w2T0b1BECN21Kx9Q29Jm2OvY3252FiFun1Yzd8ha&#10;lFhwmpR+DD7c9YdX6C3wlDZNjouycGyIRvIb+W3L+KV87TQGtI9snzD9N/1mM2vsWbloxDW9pTZZ&#10;bRDrZ7w6xtsGgHOyFl+6MAusucOWHis/LOu2tX/HqhmjJmbIZBd+S+t33wC6XhQPIz74M/lw0W66&#10;8leusueHrO0Dl660FNaWnnF46q926y/P00ule8h0Tu5TThXK1/qq0ZF6t7BQP5V5dEMLb3E3hUOf&#10;6f/TL4UebiyOLO3lrgdjvt/w/cWYEHBBWPzwIXvfg+obXqqTOWvHjOnDu2NLiMf/N5ftr3Ze5kpT&#10;9T52dOFlE/rA1Ivz4asvdXED9HWElIhJveBR+6ZMNmi7CflceBy/jm8mhscvg7uLPmfXPMfYdoCt&#10;C+P3T3lV6rwOfcbrIMTXZJP7a9rP+tCCCf2MwzO2P+tdXZl/yHvCUyf5Y9f2j/q1Uw/mT5nX9qKZ&#10;uYg5bv4/fj0xgvZpU1pl/T6ba8eh+B97N5a0ecfmSH5/Sr8N2LOvd2zGn3yRSYaPDeLbnuFjM3xs&#10;mroZXD73eQ8mf/0vffXZUm1cakMX5HD8Pva7gQesDtw/dTVU2sLwx+PWaaopfXHL+XhsXH1s+qPt&#10;HN28LgS1PbEK54+gbc7ntUz+2DsxO+Xrh/Hf1q2yZ0w737npyN16V2Lj+775dHLefq9suUu/GMrE&#10;gHQBjk2vH3/M2PFx+pQtEztbv/sqLb4evoP1htfL0G5+ZR4WgmV5pyev9KdPVYi39n7FbfL4p29m&#10;utUuHtq7H/dq3dx8k7gPl9Lb/ve7Uuq1/VB4L3/tfTf7jJnWcl//ZWJ87btT7fyUafeRQU4vpuT8&#10;CWgag2nnF+Rw5k/8eeqzfMTCnLtp+Xc3OeSiH5g74R88kgd3xzTHwEWp3lT61XcdP60LXcSx5mgc&#10;6Tcia29A5Mu2l6T51wOXz9ZQN1jolvah+ZDTOgqa1AZvn349Y024Xzd4TflZe2hf269FwtqJr3FR&#10;23KsPdusNR/gt52TqNfKrXbxX2g+pG9Eg6906x7eznVc7F865VvP8AE98KJ3+TzkKOM3Phk/Hf8n&#10;f/T/9MX/+cf/Gbvwia/3FdOf0nbIctMNr4LVwzF656PPzLHYq77AbUvszDoab3o2dlNRazM+oJvX&#10;4QfQyhfP5lBr2+g8+GT78EM41z42wkFfHqHsBmV53XOJKTeejF7LSwrK51yQ33ERjXL2ibd4oLji&#10;tXPc2LjtbtsWhOFJLz6642bsZqO+gV/we+tn+OsvfODZzjGHQi9vPuF7HQ+P5b88q+z1tXSTkoP3&#10;wo4/I8+bdyZeyOqFktZjfJeYp9/qsb7HD/CVOqyNoe1NjMm3T1A4F6TJI2t0Xl3GXrRgyuTd8sj1&#10;imV9et/uENz62WTs+EOdLP3y37qrvoe/9ovf01/KN2/Ssrr0rPzGqnibvowus48z8x3tb+WvHydj&#10;ePVBjqPr5NzxD783YEctPuJrMG3uXn8s3eo48bm5E7f8O/WK14znOagt7KxvkrbdJK3fU4/3fOlt&#10;7Boz4rH+CdvSr8hT/07tUY2fyL9jc8dhtJpS+8HTpzUeUoe/ps1M/Gir+llt+DxRf2iWJ03eQNvo&#10;5Og/wNq9NPI8QV9botteaLV2YA+Z86YQmO/D6+/gdj80qCTi0T20c7x5y4kexr9nGyLb/ulxS1Gb&#10;x3fJd4P76rt8di1L3lg6Ja2T0O0eRcuDs0C+caaA9pRVz2Q69zMMUrjW2N/kLRRiaS5Uzg2QT386&#10;9umeEz/GhxfIT94T1l8hKp2yanh02VheGZvCc+xBkq175/u5+DgIrG3kvIJ+rDwuHeioX7Z/IQbH&#10;Z8vbQyng4nmOlSezZb6cz7r2limv8pLlGI+pv+nTtwaLl3HNjX4z17rbz+myKseepy3ddqlRy5tc&#10;FvBe3TfvNT1dypvs6pUcqdhk0sw30g5F5tkrp2v3pdmQD/zqnTr2MNfyWeb1sZPgvYJ+xpwAlI7Q&#10;fwPgfg6edfQ5vM+VrYzVn92r47+6yLdPZq8eTWPanu/cbeWTsWMRGbt+3/LXdOeBV764Sv3sfGXH&#10;1enXjQXT/vS/Knb1QL92OmZj00efPOe37c47L18+7ErM4rm8nny2TLlPn07t/ktiP3Wvq9A9eGjw&#10;Y95axzfPC+wzft31TcbaSZeVufUkb7ufq9t5iZfq0gvk2t/w7tjEA8eO5cuWX80Lk58v/53Xar/m&#10;X/u0L3x+nzXLPe+kzyvgWX4pQOePrtp4dXu0562755j8xW+7fxBl1H3+1o9V8CmwegWvsqY/2SeM&#10;6fEEutR+TN+BV/x3UK6stbH82Hh4Xwj/6uD4etH4Pdpx2OiYFLD9HFz548PgIgo0Ud9Lc9IpG5zF&#10;bd7pkxy/Bw/y94q/+OgJQwYDCvb4nDfeLsVGeJ1TQ+bc4uJrk2wLuaWzYM8cmnEWmDXyKKpDduFR&#10;HnivgcjXyIDfyMFWY3Pxde/w0vF8/488PXnwipwvfGdTzVOYc9EYp9dBcW191UfDMAAusC3EvXuV&#10;/C74ImP1b3oaQ+W+BCr7CrF5N6EyPZmsdEYaoQk5d+xkg6v6+tmkDWSN7GyIXDziR1x6kTX6/W4h&#10;kX+D7Xh2xPIbWL90E8Wi59SB8pkM3Rdch/LPvxsDR8jcwU6/kXMtLqIf2EFzua3+GrZFt/LtMD7l&#10;Vd1+JxkvflHXFriA/uRW39i6vmphvvA12Jj6eE0VPBPTuThkEp3yXUzh04Xy1PPXNvnORp/XPlus&#10;keUVxDZ7WsfZZ/iU3/q0k37FeWS6YPxLfrPLRo7NGnf0wHfROlZkgLQprJ7ETMgTt/3d01NLFoDL&#10;T5wDeHj4bHwkelpWuw6i8uv32cTtqYPhESbajTadQWxlDN/Jn3XolMmHCxb39RjO5j1xQtA6XPoi&#10;+YKfT8P30aau8kVJHdMFH+1tfxOOr8hZuU86x8p20bo3rcg/asZjt03yPwts8IFE53xcIzC5zdlF&#10;eulyhDwnOJ7W62Lo+LGstv3n5PJZ8Bb2FTv47gJPGdy9SLm4cPQnbmbga4ut8nzwu2Qcom1vy1P5&#10;hZNjk4nmxU7hQ8ZM6sI7f72p48GfL2bTIwvnbCRuyLW3ni67PMLm6tvF5S4iRV6kjMzk22xZfdjm&#10;Qwd59OAD7tQvP/H0G6vr/H7cXGhtB8BY8k8ft31Q23yKpo8fnfoE6pFHR2XGNHrsOXZkK6sdUQhv&#10;ONUz/YXj1ZHedNtzPvOk0k8//9QnUl0E9gaLv+RJ77W3MsLXhiC6T/q+8Fm++O1FK7g9PzIc08vT&#10;iFGoNHDwsYDGY2E2oryidi56t0884bg82bS+xqN+UNHwTlPYfHzRkbFylh6OY/aTs/zRLH83OFx4&#10;5ZM+Vhr/2tzdjebyrAKoA9Gl/HA3YC48YgVN7Y9sFxDWt1D51ma4+NKHJFrCb3Rk5OTFh/HTlyl3&#10;Y9NslmjjNrq3jmNfxq3qd/zGXpDTSaPsLA7io8gAyWlfkRGw9jYzX9o0aF33aOxs3hSlP9eGBjp2&#10;V84I0w/qG57tfnGlh32zFmdexzr2bB3NWHnsOH33c8xFy+9b5xj+1pu/Ztzf37nXV8yGgoqhI18c&#10;G8NjFw1V6HyNTdPe+Dlat2RjxsnEXPoH856wHb0n3bfOqAexC2rriRP58MHIVyfjN/quD5SLA5vf&#10;rb/ov/0OHPosH+OE1+dnD6p59P457b39F0Z/AtMuhgYKF62dw38IR6eNzztPDCtjWudUfZqKj30s&#10;dof3xiLK5d9jAu/uYRifb3gd/2rrZC7fScMr9OKtv6kYlKnric+p5zMoBGt8Nj7X5v0+72+/zc13&#10;+D19S1osiO/1Ifialzu+Y3/GrvSVadv1Qfog6RM2Tp/5o0e4v9SnGFi89ddTXnXaAvo9jofurWwW&#10;zMWX0Zv+eyf62qv9dK6btyWB3zIR2rcCNKNfq1ccwduRS54PfyenPnqazjbqfZ243GcAzE327RDY&#10;jj6nPwouvnDUOXq+JwOfljkIyBO3P0d3F3KLjzYfmw36bes245wy9aM9bJ/5MTf8+O1Wsoz/140q&#10;5T5faEDHFWOtPvz0ubG8saFc+9rYWHx6uHCh7zfu7ibY0wa4gOyoUX7KQX0bGTHlAjKnT8wTwebT&#10;+WObVxCTD1xA+pjfm3XxV51ufgv57Nwcu+fS1Qk/tlb2qUhl3//8j/gqvFIXxi/AD53bRHf2w0ut&#10;zQ3BoX22I3yXXj7aykz99unRrEvKL7LhKds+3XHMLrQejkOWn3lddV5fkZ1P7Y7v1haxhE8v4ofH&#10;s75c0LVGmnqam/XYKk6tjbxGlD/9sQXu77/Gl8bq2PPNN3+NHBXFvyOfXDUqXx+sDcqbvnjf4DX9&#10;d9f6XXxMXTAWLrvoS2b9FV9IaxNtyCBWyDikZ/J8Fh8v4HxjQXl9WZ1tjFsvjsz2ndpf/FrbxdEZ&#10;v4bTrePqYu5bfmkf5lLao7gHzWfHaTfTTieG7r5zfEOHxR87JvjXJmkNzTfZC2sr3SOqdkqhKPvL&#10;X/TzM8eaPH0KnfLJvJnOjtUd+TOXd3w/oTuyxv+OVz789d3ot1rB0SbFtvXFs8+ceuILn71BVMxd&#10;dZRjNG72U24cu/mP7RPDX+YJ559SR8N/5ax+aPBgHzAWfeqTclQLzyT0Azf/HMcXC2h2PvTKf3Bu&#10;vyzNpnjyuXT4bzq6wKOrsm07VaoFw2Xjb3ks7pTOt3po7F681J1+Zi6yl52TB6yP1nePoh5uufXZ&#10;KygT52Dsmth13j0Q/Tld9u/YX9zbtdDfhZGtTu/6eSI2fk/7VSeaKJqhCyYZodUnv4GHCxaX78Ce&#10;b7p0+0YZ540D/UM+azddwH1+GyhP/U07ufsl4+744o4HVPJ8VgfpHje/kkbXfShjbsAZ3RTD13d5&#10;Xbzjta/yHvTl3bgZH63sxVu5mx6Xtg0tLnadr+Nj7Mqf/sTNa7/Ejk+9OahV0fLpFatk/cKfWh9+&#10;5PBr92D4JzxXF3JWD8eX/NBtn7Hlm8IDdArxH+in9C1feU+Zjp+vKH+W4xu2bQfaLtAG6UOH8gm9&#10;J/AWapM2EfT2jjloX3PiEt2041uvjrfBJ0O5up05x3DV3sTTJdMzuKdtwvj41TeXTZHWY/JX56e9&#10;q+cz3Ytei6+M3WSGSY5nPJn86B+/zMwxOPnjmTcyQkxXsfBrvj6dB7TQl3GT45Acm7oALt71gvPb&#10;Xmf/PyB8+WVh+UrBtp8tf00Xj60LY/fwNA/9HCwdH+24Q5/yzfhoLuF8+xCqwvNXuMW+K2btUXjV&#10;Q2hcBHaekX9iIuN9qjPxl9o7tqPZdYDjguB5wsHd+YwifC+/XOVDV3vJP/7a/Rh0l409nrmf/DDs&#10;OsGhOXyG+44znZNfG45K/wjTP0/72NL1HT23fui7OsNbX7kBfHXdPOXy2taPHaXZOgnf/HeOPE9c&#10;TyXxr7lg0ZJlPeEGlc9B639xoqM504Cec37iY/V249/olaLj9y1Ds3Y4nrqGhqec98H1vXktc3Q/&#10;/dxisn9p8VtY/zp/yt/y17R+PT57Dtl82LXLv8GHufDBMX1Oznf9knVjQd0kjuj5rNOlb5qv8jnM&#10;LrxFCiOHT1uPqDeJ/hE8/bD2yv94LQgjCFL/zp0GPefhKnOUR/WAwbFwhJYG3QlJKubQzGbGlKXn&#10;6AD+IO9AfGycRuXkKA3PgNT0IFVGavunn37sRTevvQRdEEbmDsjFE+w6wPDTWEGNl+aPrRqAwUU+&#10;W0wAGuTR1UXSvkIjOhT3XBiAazA1gdgJ6l5QJaN82LB21CdKHnDK2Ofx/AgqHT2ZGhFdILlA3UZw&#10;9J8ZS6I99OT0AmwWivOcQjrrTkaHnp4uokpn8WGhNS2lFoXeJoAg7+Rh9Y2aaBYM+vTQWdFNw8eF&#10;rr+cV6RtR9YNzeDyzYdctMaHngvr9/W11/7exRnMc0Kf1kN07x2Q2VhBh1cXbvVRJpfiKXUnxsoX&#10;o+OXygv+0I30KwZOfYuVtXMbevnrdKOD30ftYBf8DFMqtrqy8YcffsjFnJ+z0eXCzs9dKLr4y8+A&#10;fXhf/A/ta/5oVtbnaxJ75CY/8xvZ6Ww7Lo5v6FjeYjA2mAyZiN2xb1CdOuSSmRSz1QAwdzyT+/HQ&#10;Og4XSWF8lm+xgkEIn3V4HadsF2II5bcMzZ/AFu3rlqGpQxHVSbz6i142Br1y5nmB9MlyZQX1Day/&#10;1Ze6c/H7X8LRO9pX//oWfez+wwRkDTjpLhSc8v/Ug7of/+9C6anD6ihP25pNitzBmouCCGcicn4/&#10;G6NA6yT14eLv7zZMtIEpelM/m3XVUWjXVznocSftxy1uALJIVI/aXNtU+NvQ7802h34m+hPTLsxP&#10;PzI3+NBvN+rb/rrRKXd8Ir36ncilD1+hGVvHZht1xiP61JfBUSea3tI75oulY0b7a2n4oUPDjuXl&#10;CeT1wdaROuhk6OjmWNnUuYXF6HjVFbl8nw/eT11tXsq3aanfKM5pm3ss9QHTx08FkPMsc74XKqXd&#10;hExe9Y9da/tl/ynDt2Wxg27A6+08wWoTSx779NPwAB50aZoycOnIjys36fpGufyNBzTo9+Nc/W0d&#10;tv8MDf/25peUs7x91pGJBv3yVl/VI2qStbB6K2t5CvDdjWVPc/Xv0ExbjH2PRTBeaMnrhfgzfxh+&#10;ayecM1YGD6hbffvYQdfJb+E7X/RofRhr/OGXT/tU+DGri9geHxvDn710Wbv3FfsrotG96Ng8xuyh&#10;Uag/jU/DB9S2qGuf27gMtky8yoO6NikbXnfnCueQFrdM8rV67rkUL/61OSMO4Ey7gM8Xgy2/C4xm&#10;nMwUVX7y6D0bsMdgtUuJ2GLEr+7hDw8Laecf9ffw27oPxgg93+VTmok72ZdP1tDkjU/i9eOnzjQI&#10;u8Dx6AWnEP1m3nptOV3Yrwetm2SOL/DRL47Pnrhj39oq9sjaeooN8fUs5bTzualsNkdGV/S1uUxv&#10;/X/39EBYjQ/v/JV918/Q4+Fv+jAXMKavgc9Xxo29wD955mzjH3qNHrcu62rxwp71RzzY8dtT4mS1&#10;0vP96DIOLrqUhh7tbrY3M18dY0LOzuE9NtIjd5rVJ5svfavfqc/DbP13pY/6Hh7jxym/aZWxc/jf&#10;Pm686B/ySSOslB73aPoi8497fcL+1Z+ubE9neYAMPJu9mUlvnjlZh5/y6af54YydKaf/6irdfnTH&#10;2ToJfcp2w3RO6WT8UZT+NXOLXsALXvs+aerJx7rlwwcXf9OiTt2R+5SN5ub78JsIPHbYjLRGExdu&#10;/Cg/clLfnr7bm0Hgm2uFsDw3jowBfRI4GevbqHN0GvnVK3Pxbd9zQdmbNH7JjcEzZ+Mn4KlZ+Hyl&#10;f/81F8LF7uoL5/Jt4t0Yf52Hx/J54pO7F+75dNfUxmSwKdr6t2+xaFHl4kXOx9zMur8xxkbwU15Z&#10;bxO/c4P2O+ZAM78j15+bkZSvTlIxxb9zA3DqMLLh1O6s+4yT+ga4PsrkgcGLnPw1vlPP5RelKiOu&#10;XJ/sK3Jn3TI8xcXGZBnma/3mfGnxctO2PsHbGVSRMj7KUWXp35yvbssHLZ8tiCuwesKD0zckJHXc&#10;OdE5Xj6XnsIu8ls/Yj7HQW06eXTMTZ+5YLr+IU/77PwmNixP+Qv0VweADtqxdHF7M8Z5C87Mt8Ub&#10;ufR/a/fQ3DHonC74DYQw8QBG1rOfaPb1tTSDZz4/MtsvRN/WZ2Log34i5/Vr5OnrwL4ueXwx8UM2&#10;fvSasYZ+9Jk5LLqxS3nPfF344mAuuE/didVdvzrGa+WHqrRjxy138yeGpv3BQT9roOGhnI4fPrjh&#10;YP2Xsq/GVszbV4+ildW88HquWedtdepg42J5XSRvDp51OL4YOn3QjBWhd2NBzlg4vhxby+iwH5vm&#10;BM7E6ODteF6c6DUX7e95wMZjfz6lTF+/JsZwU78XqFf9TVIhh786mzqec3lgU8fj69HNjT+pydbj&#10;s612XhAUEkC8PCl/x4aFZ768n9PHTwzec7Lxx/SRXnvtifqNHTIB/ehi/2qhm/EtHL87xKtZbbc9&#10;bNysz6tleC3eE3fbwLPsOj58O3/Tv+XTPbn0J8bBtfPHn+YnSy66UaH6d60Q/IW9IT+Fm1U8J+hZ&#10;Mu1i7G/foew1vz4Pjwef0tPZ55G/a8awGBnHrtX3Gz+RFPAkuqdRgfGB/79O39j1mrbokz92P2Nn&#10;+UjlG7OlfQIreZ3fPPQZ/uGUsqV98qsC+bo8hOfjs+VLv7SbKt8y6RWblXcG7fIfCR2/Mq6ubfV5&#10;5G2baFulDfr8eeK2etsriU9mTqP/ujSGOjiR03ZDqQP6OLgzzm9bnZSP9Z8+niw19nlLJ13Ugz1k&#10;vMG8qWHekDM573+/yoc1Y1x8kboqX5bVP4d57OeH5ukNcn6tuzF44g5D34Wth/HL5kZU3KNpt89+&#10;tPG158Z8e7T9wdvc+2znuHIu2dG356m3Xz/t7ZvN+sOXNdUFW4WXG97G+oX3PEAT/PWflB4+6q9R&#10;s/6CB/kBwXyc/fFweVXGtWE5fNCu3ITI4U322zkMrvo69QZu3MTRdt3quO1+MtaOvTawcsogX6uX&#10;+efIi605/jV1C3fmbUE8Mvfp2SCXhXqzptw4a+bxD3ogtVboRe0zlyT3qYtzQN7C+hie9r04Wz7j&#10;zfCn8w14Zcw8Mow3zzksnT/9kjnQl3mzbPg+y24eb49q3/JLuvrDetr5PM+QXYC7P9E4OVN3z+PG&#10;T/luvZ15Nv9G//Gv/swF+cC4K8k5OMxMI55xIZt+T78e1HcTVcbvQrS1JyOwPto6WeK1vf6QGfyY&#10;ccPDV3D2ldaDGr2yW9MbgkOjXB+ZyLjpHSV/5bTg6OR4D1/9ULzHF94+C8sPPZvc3lEhFnmLvCnk&#10;j+0EbgYY4bc4JtDdDFIhAiwN6Ms+McHoD33i6Q1N8L4S7GoMhOaCRyPYPBvYHVQSVRrzb79Ph8jw&#10;r7Og7Ss26qihoFc7fPoE4AmiyRsHM5xt/mbAGh2Kl4aKRx0Ex0GKvSpDY3OhF7gwB598KAt8w769&#10;aNvFOrtC1wkVROUQHdIvfrJROXetzx3t5Ho1pteFKr/0t4F/7liW30E3fH7rCDUDOn0MPLUxOtrY&#10;xL+Ts6P/DuBk0mEnPmM7BufDn/SLDDrMprVOk5+Clr/6/Ewgrv4oNk7jfTiHwQcMpOgEvW8gJHoB&#10;OKerTycPWRjXHp2AhVro6p/Y6NXPV51E5l6k3rrdCTD+ePJXtlDKz8L6A3/GJ+4EQ6vufk/aQSE6&#10;/pgbDS7gkwC63/LbMb0jJfg2Okyw6+/gNHWev+sVJ9G5MZN21r/IxG43EHQ07O8NBzzCuYHWh+Ua&#10;5MNj8lKnwa+fil/k0kTABXBNYr2abyZieboxCM+nVeEccaWL6kfHqdsWHtsfjHv4vMCJz8LW6Z5L&#10;H8XXMbb02bmBDQ/1YRgw+c8V4BMdOIxho68geTvAjV/zHQPakZ+YRPlnoK7K7/icjs77pE7k/ZQn&#10;wrUQMJPpHKR8aX7rxtLtp9EtMaR+82cDauMiB5MfM5qXcvLaLsPW08/88fPP/+zE+5tvMlDsAqy0&#10;bBsf0Gf0nPPbDiXrqcGpTokBdVIbTh8nv2+AyPledKjPydIOwqe06I5fViYf06V90/Hz9g9+Y6+d&#10;Jj3Cy+vTZ+Fx+s7YhA+ZPvqJ9k+pb6nz1YcS/Lj9F34APehvDeauQX0iX+1FWE9swtX+8asdh0Z+&#10;9Yo8ZRYRPtpgZcU28tH6DdmFaFs6tDbWtHuvnVJ/+PMFGtAJZM7hwcfb79fD34smZAJ+dFyfBG91&#10;7Zj8iGF86o+kZLYOcizfp3ZkjMTf08A2x10E9mYC/sN3N5I7lkbm6otvAv2ypfYkBoT++o+ubddi&#10;IXqhrR6R/YTSxq/Ka3/sg2cxR0/l+h/H4g3/yseEyJQVp33z4MMF0udn+M5mDD6tw4NLd/J94LlL&#10;6sMZO8ssX3S8eY9sd112Yztt+MdsnnqN4ryue55uW35dJE4VLrs/pBNPR+foUD20Jxdy2NL2fNuG&#10;warf45YP2xkzR8fmhIzNq/9gbTn+4y++/DPYhc3KvC6Cpn79bX8zLPAZXfEj11OcaLd8ZE2dOZ7f&#10;MGN/YsvXIa8t4U++cVR8rh1kin2+cnMVHOOxNtkAITyQbiVPIc5r8ycn30fvy+LjP7a0E7sQHbiI&#10;88cKXN2K8fPU3RuyNYKHtJGABcqvmRPsItSFi2+/nd/vfEv7xzO+20Xobq78EYtPx4/7tC1/fZub&#10;hmwyfvmlfkb/ql1JZwx6y2f6wbu+eCB//K1q5mtIpkLD9+agnA5iTl2yvH1O5sbsB3Bu/ba9z+ue&#10;xUNlFNM86gRD6WbtMLpnDt0pjxscXUTMAkn/mf5g5FBqaPcCkXM6PfkTQ38jn3nl6Da2KiNrYmro&#10;Qv4Adbu+nGzla0PT6N8+4FD9UbYxjpdW9tgIXT3Dt/4wVsbMcz7rCT4u71Tl4OknxT/8sR9tm0Ry&#10;/gy0oR0nupkavgt+Z3h/I7PyTgF52stuvsXttbtzh8uPkMWDeb74X67BTYY5J31/+vnHjoX8tX0V&#10;nVyIkVcujdeb3lE3WB7+hbv4yvfcfPnuw+Lf04/klkxoreO20dBPP/KWz0+/ecIvcZCl8KdsOAyN&#10;sVRbFlOZj+RPnHhtNJss5m3stLyxn7HtxP9sHI2P+X3zV3c0qnDGgRxmHJC3n7WrfVB0Nob3wnUU&#10;48s+sRh880ofT7gKB3Sjj3E24+HxqfEQKP8mbxwx/wBuXP7R7wqH3lzA+FbZqTe02p3zXmBPHfu5&#10;IVA9Uy+Nq/gA/7WRn9Y3dKCrV0RP3N51xjb+xAOOuDB3IovMlSNGjLXyyCWHT/kDX5v//+t//a+g&#10;Tzm62hD8xnPSv//9781zw3gvfJS/+jXPZN9fG4t08UFffaITYAfY+Wd1iC7qmQ0//PDP+s5860PW&#10;0miLH150Xj3k1XfJy3+PyZr+5xEPKZS/dYp+6xL9wvL69q/ffvFV+v9tT2iVqT+6s3Fh2qr5Dt3Y&#10;an56P2H5yh/d9F/j1yp1mJHjQ8boctcBFHnKxdn4c/Tgd324NMWRP3WaiIrJEwcrEx+43ug18taH&#10;M5dUX9N/wRn5XDR2TJsyPiwfbfrnjNH9qQYX7XIx1pgy+ov5xEX8pk2Aj3k63fzlbR2ubVNnLnKK&#10;7+6DXW1tfXLH49qE1+hXEW+O16dKHAM6qyf0o8fEl7LlI118+U/YdjZ998S38qGJ/w08L4AX/NUV&#10;rrGmc8GqddpI9ALG3baPpNaAcHtBLnPrHUNG10cfElxgX0LZ/uUkcRAhx/6/pE9QBobHpOoe6DPk&#10;b3tmL3o3p5gXyS+duDh80DmuHMenLRSP6PxdcPR81s2zjB76Atrwjzfy4bN99s6L1GFlxq7rQjCa&#10;I7v8I3d0FCMTQ9/mDRNkPG9cIH/qO3Kz/wCq+xz0/Mrjm9Brp5/IPp/tk9HtB83w5YOepEUObzVQ&#10;GcF/4mz/lcLq2f2DpUme9olu6wutuFr5z/4Hj4I0eOA1Pld2C/M17e7udzs+Jr9ywuOn7J9W70PQ&#10;/PA3jnzSt0pTb+K9/SW52iif5WN9+JSJV30SfuaU6Jc/PMdNH/Kc70e5T/2BV/g/YculQUwfdZ7g&#10;TmTsXmL79MzDxSm++Tptc/jKE3duonm+InxYjvy2y/Qp2y+tDnDa1o98vOlRfYLkAQR+81YkcZ+S&#10;kionj99AL0yGdNbKo0vnn8Hv2Jl+F+tX+SV+fLlBrzaevB6f8LAHvfGzfoNm7hlNdEx2TmOP/iAH&#10;x6bFddNslUAUWDnPOf2UvP1W3r7wbfa7Zzt2v1uYzPUr2Y6l/goSOv8LuPAfePK2bh7ZfzhcuRPH&#10;U3fd26dF7FR/qyNi+OqPikv7B6aPDP3D+ruh8q/MYf/LB12i5uKzT4Q+xLx7SG4voB8fntDUvNt2&#10;S6TsuFt5Y1SWhwlyjcfc2Jx25k6CSDylz8i4bP3q+tTTD2urfl3d+RN/dObX9WXLw+uoZpF6gbbb&#10;9UVoO1+v/fl6QDQqTZ/gjb8AHUGmoeE7dem8Y0/ODRX6uIUPudnwXwF9dwyrq7T58Jrf9s1c3OLw&#10;wNq+RulHvsz4DNYffL/1wDe7t/P0ofIzlapv0Y//7fONrfh8DtbP/wpveWxbqY3Ra0Hdjz361Bw+&#10;yhanujvZyjzxK6uxfALM8QUx0EXgYJTvc661OE+fbJ50xTh+snT+Cm9kbmEY9C/pl//9//vvv2uk&#10;GvUKlM7Gvrv7EjXO0xlY7BXveJU5P+f1tx/z+lyBoLF4GkqQ4dnXJwfHBToDjoZT3qFXZvG+v0Wr&#10;wvA2YXdRsp0M2tA0CE3kDGoaRwJrB9BXD7wa/G0Wieg6SY0enMdp8Pz1Cd4c07cXyqITeS7skAN2&#10;M6MnGlJ1xcRdZ9NJmKhvZ7928OHPFrhkxXerG/6rE57K8apvQvMEE+upCwNE7ow1qT0XneCZ8PDZ&#10;NxbPkbF8TbAEFeDj9ZtzdenpVvjqbfQ5Pm35bD7B60QtgtlWv6sH5/EpEEgW4kz4KRsKzm1M8Fkn&#10;nomJr3Phg47qbH/zavPQGGhaH+HBxvI/9f1V7LJ4l994ip/INsH2xKQOexcg9Hnycq4uah/NDu/Z&#10;8MxJQCcea3r8VTro+iN5v2Qiz9fql95vaRKHKfN7vxFYOy023O0vbydBw3/81Atg4TN+HB/WzvjV&#10;k5b74+yzwaCdTBv4mA129lGRHujV8doybW02WFVC6z/6qzv1a+FgEgxsAPGHPHV5dd5hVhvHJa3L&#10;xo5KJegAfRf2eLOgvoI6re+r/k0LLxFWOd2AD55627zlg/dOEFfelm1qAWiz45f4HT2byO0TxOrP&#10;IrT1F5/qd045fp6u26eg0YDGU3wDZD0vwDZzvw6+i2tAvC9++8nUKZ47QV2y17Sxcng5ptNOTKff&#10;GR/2yd/VK77qBfzQrQ2rJx7qEpDPP6+wEwVWihOKiwt3ZVb32NL4iT/hbHx2sD7Mpp3p/7wmPXGV&#10;fovv+Nh5rM9Y8HMnSC46mgDoIzF0484srO4LpBN/ZwJMn+pAp3uCAceEdCcxaswF4KWlGpvRbn1K&#10;Jwa3Tu/yxVO+Ptu88uTvumcWh3iR/T//5/+sHv/5n/85E8AijezjnivZC8TofDaOE/HF4Ufw1HeP&#10;W5AvYxTabjLysxg5DQ8fPRhAtx/ncPiL/6d+TNxmw4D/1dPS47kfdMt//fEef7L2Ajk8PNUXPsYl&#10;b4cw7muTyvDULmmLVp4PWDny4dXG+F9/t7zh8YUPvN38cSx++XJ1X1voszGDj/qA3z4j/TV9vskk&#10;fjYqZsFanUM3fb+5wLyOcCe9NnmMY/KBPp9Ou1iacdK4pB3qi2zgzIbs5LF35lLod7Jeu9Ec/zsn&#10;U5t2PDc4zGYHHcVEjK7dnWPEruHHb6nD+G82ACYutqyNUM0H34ev5O0FueGljjJWRIZ2/5xPVM+j&#10;0z7hgM9uUo4cGyi/f/HjP7NBrp7TTvGZMryHP3p0zkHH49BN3pdf/I//8T9K600vNmPpxF+zkWvs&#10;nA3Cnavh0XlL8MT8K8xYOnHFDnavH7Yt7lhPjrgwRnV+F73aL1bZUZjvVvfh8+h7Yq/527T9GYvW&#10;D8YNYwN7+cX437449dK6UO+Rv/0fVem7sbJ9+LY3cyJ5zvfJG7bOOChWwyty3MzgjSBsbBuJnNTE&#10;uCmGsAE8bRq5I3/K4MHRH86FstVLnNBhN+ZmQ+7mix6u+JV2fnnkPf2nLp4xzSetroO7OvMjus6R&#10;j9J484eY+PZb9Xefr59GljnVxtrME/mEvY2h2NJXeCbP2gagUz51SvbEGDuWJ7zVlTwAb8ul9J+0&#10;xf3Cd2DTt09YbxvUj10QH4ZR6nbGbPlbX+q8ijzK9SH6yu1vbTRrW/rS6hc+XstrDcY36lE+fPVq&#10;3r3tHB9jPHNizcWzdVqatOfj+85rw68QfPOM4Ts/s+L45/QF3qID1AMfs2V169gVFtYXnctGJ/0q&#10;3Xzgdx4eHujwdKFw/HH3bxWQr5C0H4cHniP3FwAAQABJREFU4E17HlusT385F4PGfuPoLNjpSZ/e&#10;cBb6jQMxvfLw5K+JxeTnD6z/+cnaZm1VxsdkAXzE9d0fjU0tPOV011b0M/qTkJRGfRhr/uPv/yV+&#10;sWacG8w6F4jczdM/W7/xMT20V3L9PMVfv/3rF//ME8LGePxtds04OX5an6x95D11pSe+HSeZHjev&#10;fDTyr/VtYgn9rG9Pm2EDveMP8cI3eJChrvVv4/+7zyUTbB18/49/9CkketCXjdtXYfbdd3/L7wz/&#10;7y/+z//Obw3n72+54PK3v81rvXespiM/qwv68cf6qHX0aE9kkzG+mDWH31te/5on9GLtsal8H/WN&#10;FtB1+rSJa3FOVttg2uS2H0+g/5qLqL9lTjJ0c8FixquJCXaWX3hurBc5Xx2DYl/t6Dg09K2f2h1q&#10;tsf/M1+bfqI2Zh9C3Due/nD2TPBCk//KdQ5Gtram/ma+2bEgfat5jnI3lOEp37jLb4D+O1+Et3O6&#10;FuZrZez5yPqiMct3PvTEh176tvX10ESno0eYNebMnfZC3s3fODQfdMqf8aR+8GcyPHqob7C2iAEx&#10;bC6gf2Vn4zy4bMSTnuh/+OH70uIzdTD+4cO1Rz5cdQ5W5+E5vmRv20zaUy/UBN+fG8jA2iSFKwXk&#10;9nhO29fM2K49TjxpHytb3W0+eraCrY9LTmQ0/8zRlPejgee4ZZNEPv2mXejXOjeIf/iITcMzFMcm&#10;fln9L1vwyN8T8AL1BFr918NuZW7aXzr6sQ1P7UYMTr8yY1l5Hfpdj1x5Ed0+4dghH9AVX3UoXVB3&#10;q8vucSnrnKgxPPVCB36Qz294lK72pL9IPG1bEVv7xOw///nDF//MW+ysh/qGOH0rOHSdJ1TOjkXj&#10;m7aZYyM58HZ90rl1WOy8Tb89LFuBxd3Y1CbU3RNal+ouf/zBrvb5kTN7ifZYUxYb+Z3ewBy3c50c&#10;zz6MsW/ah3Zf15y4Wh+vb7W9eRp14ulZDqd7H6dNtk98kVXmwYO79lep87U24ruf9Q/a+vNJkOON&#10;39VRnYArDh9tZMtWD3hj++hE5tp32RYfdy2b9G9/yxj/Q96mmXjmz1ljaRl3LM24bLw9Y5M2nn6r&#10;a6HgrV7axd3eRv7E0cT1ju3j17xKOvvCxi66023WP+wf2o1FvyMsb/wHfcYcfqr/Dj2d6ai97LoZ&#10;TfHiw7GpIZ68Gav65s6Y9Wxv03bFXvpur7JvHN7+0H+qVzS7b7u+rf/FsHhIOvGrTt72LbUlGv1q&#10;/pxY73ie8Vc+2tb96TPoE1QBcPGBd+WnaOnIX3opvp8D9ciWaY+jI772PsYPd59UnZbZhGT1WVuu&#10;9XPk0lVcmCe/a586hnRA3ayN8vnOXrabsNZ3lXP807aYcad7CskTE1u+POkrD6zum06e+pk+RP58&#10;Egw5jvjqZ777Hjz5DC/0+vLp81YXeE8/li5m7xjmDTwhan/31HV10T+BLeOn062WbuV1fIysg3zp&#10;oQ8Fq++dTlueJ5SDcHwId2XB3XWv/PfA9b4de8xpto+YudrMbSqTbpEhHqm0/m29H8ZPu1bWv7JP&#10;/Rjfum5pH5Hx54xl5LaNhNnG2tqPv+PulSRdfeQVp2nGk7SPz4G+5g3Uj+KRZY+6eoN0n+in/l14&#10;6h4lSyZ+2fbU++J3dHG+dbplyyvtfBf+Op4U56uNT5q7kwUq4plk3AuIu7Gj0Vgn0Aio8dpdGoOG&#10;unk7OZ4GkQlPeM8GwRizT338/guDdNAuHuYOslTswvKmzxqxZe+lOzHlpNrBFo5JIDqvA2tzJlz5&#10;2zv4dhDaC6u7EBcoHj2ZichckK39oQUr46qQ5t5f9ZvOJb6JdxKs0wFd/jy2PunZv08wVIaesv+5&#10;w/m7/wiPeyJ+eSp1kqYw9ZfX8vWV3LlrC186Vv8et8pvBXNUv4Ych3mF2ckLT3T+FroRnU6KDgCt&#10;BUE7gzhrOyANpXyDU/mxqRcDgl9BIXcIrvoWP3jd4qacBpWzsSXUpqMvwssXeVXZXXM5fvrSJMQA&#10;6E5DTyp+yl3AOlNtAJi0PAegZY2lCUs4lmdlJHP5L57JQiH63vbLObi5i35hy6/zcDcB4W9l28nz&#10;R89Jv3pNfpuJ0uCH//ooqd+N1O520swmk+VexKYNg8IPzHEP/+XXTtoW8WnD8ziRmGoe/o4v4LP4&#10;UR4VVjZa508eF83jwATfxd9PBsp01rprduaulvwe29RRhmW578ZI5XBohD1lXbooCzzLnK8Fs+CQ&#10;c+veQTDqVP8TR4NRpOvQQeW/yclJCPmk9JFPhfrvdLGOR61bt9Vv0yfLHUTLsOxHe/2gjSPl7b77&#10;+1QTb+60UhfPfnZ0OnWV2FH3O3Ftn+4Ccvzu1UvKwragLfnM6xhTG7/OBTh52/8+9d1jttQ/0WOP&#10;X+0z+C/Qd+Nn86TbB6X0+HXsglv6uFGbUf6Gf9xkobl+kLLPxqhNEBuil3/CQ73j4V++j/hcWNz2&#10;59vWIAdW7vY7S0OmMrQHtUVrC/7KnjrC12/Sp77P3fBuNtvzlaffK+7WT87B8lKnldvc+XrVr7Kj&#10;WDcr6RhYfbuxMMNbeTY2zoYe8+mzm2Lo8H4uEvGxGdsFiosD6d/k4UNu2/neCZ14ewI8H/6xQcEm&#10;nwU8cikheeO7vSCFBlrjt/jDp3QpA/gMfXSOIX2VFh9EJ37vK3DRDnppfIkxuqhIi9rfc1do+/Tg&#10;Vr/kS1d3N33oX9QKzR23PoqfvDPmzoZCEA4Q/ewvKvnSZQ/YZYNu2g+ZC/ukAOv6G1THR9uP4A/Q&#10;aAfmBAvLx4VNiwcLgW7mLFEQ5/DYfNUbpvwzvPBMd3J+YxNu/JAyd9Iq4ye+4FPwHIeUAXjmGABu&#10;uORgPhkJkzvtBHrHoKUTxh22Hdy2tY6KM/yVHZLqM7UUkgfsvKgy8iU+fvOkkTT2uDgAls/I2/ga&#10;Hfl0ysmdNjY04wM091NSM7dTzpfb/8zF95TxrzYRno53Abz83qTxVy/eyAysX+cs/MOjddB+Zjaa&#10;h68LcVs2uge1MDzWvukf1a3y8dFcqOL/HF0y6/vUnVgf3GHYjajk3f6JvOB92ac1W4lvzufNNfy4&#10;vKd1rW3LZ8/ZMzE58saOOV6cTdcvz/RuMxszW6rOJi7lkIOPlG4D09c5HhnxW9rb1d6DuvPLzq3G&#10;3EMbmvghVTP2hyUe/av5I6P6jdEjO/L9df2T+NgbNOqHyJvU2km/iefkUXnHBilZPDv2BM+ftheo&#10;Hkem88XRNy4POizAF6dSoM9xjE78+YCWH9yeJx+/5QWt3W99nOMoKL5fxznj0rT/vEkj7dM6lKxZ&#10;y6ZNRoY+zdBGr7nYNk+qtD2lfC8Qa3/V4cgcW/SZWRtVmbF/bRsbaH98Fr9ZF4vB9Q2cxde/Os4l&#10;ri8+/JbN+PztjWLT/ucGCRdK2dCfq/h0PxXFDoD3jq/s7IXOL35svfGP7nJlwu2n7X78u/ptXZYp&#10;vnx54ga9cmPe4hlH5cMjsxdIM6fTNyb7i79mg9ocU9yXPvnmA9WVT3LTbic3FYj3xC79HPeGm7M+&#10;hjI6bBzODV/4m2eA54ZP7U5erK29q78UdF6RoHLu0zhM0fSJo0txk+dmgfVRkMevoV0/tG3ET25C&#10;ltc+LFj8MbZqyJGRfm1szHnKf/n++2RvW9wyFzxdFJ64DdkVO/Sm08rlp82rrjmZMvZMnBchX3D3&#10;QvPzAm5jofE58m5+2p82eserYIBPp2m32m/q9+gxssZ3jjdWjOPi0gc+XedGlPHX4j1lw3GDxc7t&#10;lBGz/YVzMHbrW1N25lR8unO89dWm8IdG+2fj7c/hON/wb9ybpm0ue2v02HK4PvoL+gLnfmqKHuYJ&#10;dOr4nZ518YNygeOps5vvro/4u3O1LPS84YYftw5XVuWGh7bYeWkK9gnqS0gOyAZS/K29u5GZc/57&#10;9s87vxh9p02O3Nibv7882mb5Rs8wPvxFuIwb0HRuEB0n7sZXN8Zr/YqZtzrD5Xe8XvkvH7psHW/e&#10;ptVzeRxdF3fTic3cIJUnzkH1Ls09f5NvrbA0zsH4KhR/osPiS60JLgh+fZIUbdvZibHZkHfD7elv&#10;P82NsHBmPjF+5vmpgqkDvDcWHJO5JT1+tFt8nqB/rC3o8nEM+Hz7yGRievJTtadP7L6K48OfLHtd&#10;89ri22b647q8uzY45/LYDdAvLK609F6Vahg5+qkrh9qadvJl2uS21eWx+tUHkPP5Kp/lvfL0waC+&#10;cBA9fo8dpc+p9S+afmKLC9mjk7521lf1DxkBCf160JzjvhTwa8uu/NxQkvYlb/rHKdCPuPBBx3/k&#10;BikP4dgHnLc1pf2knEzle4HD8Y6HuBir8X2u34/Y0pV+M5JOvzUZePmwxcNM9MH7dHtF2j7IzwgC&#10;+O9B8/HLH1jeM55a74jB9ygjO32IejC/MsF51t1cNI/NaS8zj8Jn4nnk6Pszpwr/BGacduu4uppX&#10;xEWFzat+tD1j4nff/r38t95332Ziwjg5+nlrwNTj1GWfJsU8/2yv7lxw5I2OI8fx2jYkgyTPm/Lo&#10;pJ8/TQX65+Eh44l4yUjm6hrm5f/Eex6rn/rmofvGP9eKA21wYOKk+HcX0KLpo+KrR2XDe57v8bM/&#10;Q7z5I+P+5le6fA6qy2cQ8G58HZ9dsnLu+KP1f47Hzokx7NT7fEY+XRaolLDFIP9nfHtWfI5FC5x9&#10;O+rSvqbk2vztQ5dlOnpV7/jdjQA9hhd5ZG/dXraE6dbJmzfsBV+7Tg1WO31oRaRevAFvn+Z91Ymc&#10;MLyyX+tLgTz+mfWVOeG0E/LIsH6o3m3bw+qp7x7vXOsSloPaIm6fmX92vHrSGSQ9R2GU9cVe/5nS&#10;/+fvfxVf/y7DtXfx9zzrwtlMVWCwMoA2KNRBnDwTuHGmiox7x8gEAtBA9vXD6cmaR+n9yODKrzMQ&#10;6Sg3vx30KVNhqxAefLlPrH71mAwvrwZReKKBCy76Ob2+984w9US2ybdg2Vcfq64OTt6NHlt2oJpF&#10;SyazuQCNtoFsI918Ljry05Umi40Gk0LspI/O/Anb6XMhP3ptkQkZHcouX7UpDQ9/fxuGl7/YUGNm&#10;ImfQrizy1MWpg+wOd5AxeLH7ORGvTvAOrnKyNj/Ndo6DYnOjmlDwQOswmoHV10XVLmywPXbouKcD&#10;mY5I/kIHuvinT7OKi/gCX/DEc9y6iLy9WJ5lSXE72RuSni/dpPi95XX5Un7p6JwOKn6IBl/8Wr1n&#10;A1I+febOklOPOV8d64PqO3meyPwtsdUJQWgvXfSYB8aPc46UO5bf5f/Fbd24w/W+gHTxXD+Gx07e&#10;dYidsJ461Vb9mzTvpL/qhr+Uvxvry2uVfKafKzt41wXoB+6t55F1bH2yXl22zVSnfPEH+ssvh++e&#10;P3k47mQhMQ7EOqdO/zV5tR+ethQ9FshQ5y6yuFDeyjiFT13+bAKwNi7P1W8n+i7ugB1gnniLSyF9&#10;zj7NuzzR0Q3QzzH6tOjm+aKysgvOMR53djbLwl/rBtunOaMDXINomRcjfpLnc86fCZoZYG2OGGgz&#10;wT0L2Jms5PS0m+LmGGxse3rmq6/yOt3MNI01fjtqfBH7IDLywPqi6TFz8xZHqn2KIRcbUcNZvNW3&#10;+If1lm+9tv3zkf4nk/LdkFy8tcM52/WjXrv38Zd58lk+Xvqz0sTa9RHeNkjweH62bfKL/JWlmsRu&#10;Y/rYcenH9+E3G0TTR338cvpBPCzEyMXzWnTSOTTKOYeXnZMHpKuX8z22cNFvS7tx+cAvbci3Tsuz&#10;sTB8O4dozEUnN5fFp22X4Y/nbljD65MQRwfy2U2eMrqoi9p0XpPZ2zvYkTI8bYxufaEv8KH6OJ/a&#10;mAJ2r+3rh/KvPyy256IYL5Vn8gF6Hwtk49lzfqBFRpH+5kqUKv71dXym/Q2PSZfnpvREWt1eeFzt&#10;/uii/a4cPqAhW/z36NATbWNpXrOtDEydz/F+T6wgw+8tj8EfM/hzaSalN7vobZ54zE3hoWuffDbg&#10;6V0l+XLoV+aMX5O33/VJB+gPuQDsN75sjEaHtLHt82p/ZKsPx/2MI8qm8ZmyLadrXfWwA071iH7P&#10;zSvHvSEmuLuQGBn89DYuCFP2Z7BzQH3laxzot7SHyeeYcQ5+vaEiqQtww390Xf+RV5Oiu4ud3cA6&#10;Smx7W776rMZOHLDzBGVPvZ/Hh020uf33aiLZeGkr9Fa+eWkqOZ9+cfJv21TCjBVJo/u2p0tm+Q4/&#10;fKf/ZF/6gtzImE6pdUUW4EO6r/7scpPA3OQ39aI+nXdUTVL8U+e/ZN6/tPiNbpgPz9msnlgnk11r&#10;5+A/7Blxsi8Yv1+nPaAjuH3T05evwdHfAzo2hi59R7+KDD+/R7XbJBjzi/4jzqicsXl9ddIj8Wk/&#10;4xo3aTv+Qn3aUPRJ2fRXeCoL+9SHtDTJK5zEceUGo/1E9Nr2o0z8mJuq2+lP4ucjk1zxYVxmd+cb&#10;mT/42zEEDb7Da3Rzajbvhgdl2g8HyEe7Gw+dp0X+5MVXrv4EbDDvhhObyAU7Pshjr3mO/tWcpq+O&#10;TdCT91VeHUeWtcQ8UXjm7zmvHuk/WpdnrMYPNC+E0+5nLJ2NySmDUx/zj7lKbdq1y+goz5htLuDV&#10;qurLBTD+6qtWY5sxc2OKvp705YMFeeqAb43P3tYiz1oC2upgjHZsTA96j5eHlC5g50V7Lq88jt3P&#10;8+pvP0JMsY+Pgke+Y3MjuvvQD8zTleOPJy90FHMBHy+fp9zyT4yoV/HnQvMrLI38ic+pKzFR9suT&#10;A54Q0yuzsTt6i4XyCC5b6tPQ9CnyrGflPeXpwz/1BrFpg32KJnrar+nGcmjp4A0ZnuLzJMSOMeqG&#10;XWR6SxaIqpfP+AXwh/6NLhPn4yNl45+5YKSPHp7HhtDtXEi6ft1xp+12fRNcem27x4cfVqYb0Pj/&#10;emvFkdU6j15wjf3aa5+U/Ys+Y56c3XFkbFHHjsDUNxuMH/RrfRy/D552uuvr8f3oOLjtb6L32Ddc&#10;129P/sN3fOl44fJJZD/xHevzAL+MH/hzZDVO8vADsu4lBM9TZn/xpGb8NDD1R99py+ROnrriM7rQ&#10;3RvoZo+PLDar47u9qH+6Ip92/6jP5O++0RE8uKSlLXrow4WgzstyIWcgT5yGF1dgy0Zw+SP6gfqq&#10;eOOz6vDAK1K++Aesb8snmu68qoWnHE4/OqqrLs6oeLtodB81qt/odvywDB9puNY3fNT1/NJeMka/&#10;HSvwW11c4AIb/3M8NjuetnGfv+pSu9eZQ+z7Aje4gKGLYql7jncu9eFDfNTlzLfoN3NPF/j2aV98&#10;po9yNMfG+YXyzEl1OpnwwTPP+eK27FEuJkHlhBb37je8+BI/n77Z7ejPjpnHlUVl4LO85HY/J3Rr&#10;vweIniB/5objI+uLygqStOU5Lk/+C2iH+lNxwFfmVkF+Y2NOivv6dfMkL2RiNy6TP5E9x5XzIF52&#10;9PgciMfySruOI4sa1qnzianuz4VHn4gNU7iZDlxPNrvBxHj7dfA7bzjzoK2/aN0Y9WaGqy2H3y/G&#10;s44zf6z/lU2Z6Y/G187p9oRtF+TRDaxsZfJ4Sn8DFr8n53zpmsfHoel+rHE6/gHlEhuVbd0ar4xV&#10;KYxPXhQrlfWFPbod/3KzS/Q0/uqLxeOvbd8RSkzDYmSsTsa7BWM8WehmDsDnucGQjueJ+N7sdWxF&#10;14d6kjb2I7t+aDr+YgtZ/aRfB2z1D5bO8fp1j53Tjy4zr5iIvC5GH96LL22D7YHDu85O1ptyeVf/&#10;dvS58Kh49H3qdZVHN82s/UWOC8sDrb8TH+j5aX2NLoX5GnuGeL43juKMZqzsTZ+4jvH9HHzIXGRp&#10;6YP/xmj1Mk4ab/PHX5M3fbK6c2Nm9/w6xzE34rNIjPrqbm7cHg2ULexxcTfzndQTvuDP8KpP+g16&#10;77ygefzZucSMX3QHyp5pT84XfdMbX+X6nN6Acl7b3ILGavxUvHpksmPwZbscclqHLZ7zc/gs8yY+&#10;XPi3N22kbbYOFveddG1QtP3rttcrVQGBtbsn73xt+6pXjm/o55yc5fcOabN2jvdn5W988A5SPUge&#10;2T4LT9+dvCfOon58Kvg8Xj5jzOk0EygWJQsY+sykYic66m0CHp5JR89P5yuvdA2umcz3FcWeiMEr&#10;rrNh4xXFnwTmSwOcjbqpHHXUd6CHJxlr1MqQbgepRdUn7VwtLFROnoDJBHkBDw2lHWL0vjrF5Lcs&#10;pnsq2u6gUAfbwa2NBpWxLwvtbaUnmJ5y2jfhtz5MYxlfxg/+mn8arsbZHcnhYDG4i+RucCS7gRw8&#10;nuej+oOPM3HJKNfOBM3CcwI9sgRQmi8npi5m0wxdJvDJT9dUnZZ+6mH8Ls9AamD88rczMQoNgIcn&#10;eeTQC7TDDk5/Dzppav3ivzibes2jYxftwd4F7dhThR3EnQTWLvjs5cuFI3pPm6p/JlcDfm2cjP/w&#10;7UUKhPVLEF+YkNNPZLn7xR2M3UQK99oroELreGFYTd5OlnZivDhSHdl2UM988ha0r+m8g/+wVTmZ&#10;Jhi/5Uff8e9i0YTk6KN8OzD4T77V/SFH+XugrZBb6xh2YA/xXNv59gkjb2LiKftJs3xYt/DENSG3&#10;ddebUJLWX2l3nfAm7QZV6uCrDnLDY/XBr+01Zb0IfOpSPhkmz50gHb3XHauTmLkmkcl8a9/0ZcrL&#10;L7E05aEJbm1IaoLqaeXlDefR1Etb+odu6J82LNLkn1g+cWyBPvT6knD3OWVk2hgcW012U5ZMdVr9&#10;Qrh9yZ5H8uEn7nOYL3LF1/QVO1lOUXCXTup1Ll45ZrPKZo6NyX0CUfl+KiBfl52RQ2dQnB7lePXV&#10;bnPsA56+0YbVgXr02bKV9fe//0fyUgexAdQGB2xKvjZDT3FlQ1Z7M/mHz0+zAAh+1HMOXvVY3i3M&#10;V2V7vPEcS+GQR8fKIi/5ZO1iA50yOPKcd3M3xzMOhSDdrvyOD8d2PqATGZcfTx7cBTilPb5E99vP&#10;jwnwuEjUL8mbdHWT4uVTX52nHei4eiAkS/+6cms3v4bOxWNt1ysoLUz31c3GbYvxn3/LK9hC+9V5&#10;xSd+9eHxz/JiXRft8RFovnrMDVLrw1mkznglz8eYZWydDfNd7BqbHxD9276DG+GVzzflpy6jqwsz&#10;6hXU16Hh8l0kDDc0N07rIDpIPfkC/wKynvCm8E3BOeGviW/8GgtJO++Ifsjpwuf7uughZI8npOYC&#10;5Ae/+XR0VN55QlJ9Brzr/OhDTi9MJo0EJLOgiC70IOtuF1OOz+SNbGO5V7At3pbhNW6Y9jD6H/8q&#10;ax2w2cJ+6l3cNz91gc/IMv8MfzGVUjqXd84XZt4ydcMOuhfn8Jjxe/K2bGmlXq02cQ/nxrNZKK7B&#10;TXeX02nHgSmfMtbNB6U+KPnmOY+nkJ7+IlsfsTcKqk99Gr3dXT83SOJ923zrI5vXANt7cHyX3Ppg&#10;/DklsqbP16em5TWubn+P7i7Ctc5STrenvkfCsuv4wAaA5ukXx3vh4MmjsR09QNtg8La8mY8vPBdu&#10;u9fX+osZM7BbO258/eU9Vm7+M715Tu5TjzkenyzNlh/1Wz8TltYsowue9V8Kpv29tU9bBltfxU+e&#10;NiBvx01WisP2g2hWaImDl42LfVJk5eHtg5d/NONppzICJ3G4Y6LjhfokitB9ZdO4vgxx+afcPF+/&#10;uD7U/UTdOT/GKe8n8ba/yzv4o8Q1L6FdaKpjbuRN11Ig3zjTtUvK8fo1b0LZhTnrtk5Wf+fWL9IM&#10;xVMecXD3jUk719iLdUt7+e/oL7965dyYvXrgTRc86TwXcWY+uvpIbYBoQ0E5vuQ/42xiN7rh0Rul&#10;fs86PJl9Ojgxu2PSX77+pvrzE9kfvo4OudFCv1fazNPIoXdUGZ1yTmflaJT376WdweEH6UJxFz9p&#10;x9rwAfB601hS8pS5wa+yUr+9oJ6+a/qv6TvMI7cNiuU9fsrEu76MvBrBWQfIofvGKTo6Aj561Ree&#10;C5CL0w3b0C//lbvlHVPCbs+3fss/dvNzZqa1Md1h8fB6Ap4+dBULeFW3+HtukDFnsQpKf4df5kf4&#10;dgw+tE9+jvGYj/Y1fpv8sdkTRpVXf8ibeBic9eftH/nkDc3pI+Jmc6Edg7ZNzHxbHfgJkX92PcCn&#10;xiQ6jb3q/0N+QiJPoQd1L/yw78MHa1nzbPNzcTOxQ4cBN4yJ2zmj07SJ0U/u2O4GAvIgbr2PX6Zd&#10;L568sX90I4/P3PxBzvoMf2MV2wbWHjqAqceZ2w2v/0vanWjLjRxbglWSOSqlV79Zq/vju9YrTTmQ&#10;7LOPuQG4QWam3pLdGwHA3dxmnwEE306syxcN2cWqfK69jl/frS6gwbdork3xli5mJgZHFmXhdhE3&#10;ff779492NDbUR/IN24Fw7HH06ul8HRs+UsqfDKFSH7FzZ+Ehxof8BvTPbvJ9hamnddqbrNJMGccj&#10;TgZwY7NFlCcGRl9t1rR98se2U1ecv4GjB3s9obyeCed8fBM9kElZ9Q7A3zLbj2oT6K0Mucg3MHPO&#10;oTU+6/kjPlwD9h/at/+Wj/wXbcpLvnoDpizbTIUwLrSuAPCYGCGPtiHzmaOHMejIt/E5hlp62w+W&#10;0BC7Tp2g0zFoztkDbBl57ZuaOl/mM8ac0xZsuz/txfIsjZT1RO22GeS/bJX0yk+PE/ctw1HJS2NR&#10;ZmvTljt2rq7BoaU2pT9ft9ZVLBnz83/xQ2h/m59H2Nd9k2/lkEeGp0zyQdNO3vZv+5ueRXh8ab+f&#10;gIbyXXeJ+/xGemVO2uurnJXT/oCIc2Kwlykzppir+V752KiyJ069zcwNJuDbjIP40Figv81OFn8h&#10;tscikk9bfZ4ebdrjS7uy8OQpbZ/odb59g/PazEmgbgjvwh6lj1uPLFPmWQ5+0cmbj+jPcnShOoih&#10;yC1K6el3jCcSBgnOyJvUEFo1+HquVy/5Q3fGDSmf/0vXyeq3+ATlvwo0ZfS3/oFY38QYmoM39Raa&#10;9bu+9WqblGV8aEx7NvWODPwEHKtd8N/IBceGJF3T7/UnV4wdJoyu8ltmjyW66ucCbbD8epGkTd9y&#10;1SdYC9Kbd2jJf4WmtR+dHD0NG11wTun+/l1+uiR/kq7xWjysC1JOf7Zwtf1PWpv5ckx4FI77Eu8P&#10;hBeZV4fVGabzph99yQjULbq4kv/hqxlfNzPX5sbJmLJwOr6esnPzajEvO/ud4uqqX1u9Wn4EPl1x&#10;sobG4qxeK3v71LNZjMP68aefvKJ62l6xvmO86fO8Qe6WVyx0PsDyp86MtEdm8tUe2u3x1/LHT3np&#10;l63hHruhsDJvPp34fGksLz5/l/GOUcnqsXmvx9eym/9H5Rav8X9CWAyuffe4feLivx5b5jXxP72O&#10;/wHdfO46F624IH8LX8+A+kbUwbF5C+ccrSXkCJ6B7noaucF1Da8DkHAzuS6N0whgrjPc3/599847&#10;3mdQp6FlsN4V3sDOAPv8tk0NHdo72BCUw+seMDUhX6/yPdMTenllzXlveTK8+teA1Iazp2bTqxX9&#10;qeueL53rGBle9bNprdH2JK4OziLHE1Y2g2Pnv6YDoP80Xrfsrzy3HFryfNA20QMWCDoMT/pO3i1S&#10;2CB/F5mmTMr6C079wxfkOLKQw9/aGt0ZOOYk+iS7Mqd4Oo97Yt+njjMQIQM5ZwCFZ/D8oaswMufY&#10;C1/Hj9d1ThaHnHTo67rTce/AQjqwIGBAazJU3tVlBrczESva9aXxeguZQKe8zYD5TeQ7vzYJPQNk&#10;5yb625mjsTI6rr3GxjreG2ahWx0R82nslU2ct4HMlcFX8V/tckisrkvx9XrTV55nPtsDR3dSfkhc&#10;gvcWvI4Nt5z0Lbtp1e3gyf8SLI/NU4Yq0yUnfk68VYoRp3GxvPa45Z9HtC46Z1D/mTjHbvjAPZcX&#10;mdUFU94d+UaQz2hdpe4TvrcQj/4TyktcJAbRUU8+4HFiTLknXHR2chJBlVsdrUGwxcqL/ruD+6Tz&#10;en7b920O2ugl0pqBVmkzEFUe4klnnR4VPKC89lj9A5dsjV/tmt//ziv68wfXpIBSJm1gbBY9stnZ&#10;wUNxZrJn8D2LGA9BWmr4oPcKlSfplckxn30Ns4kW+fBWt0aeWRiRZiFiJ+bae78tPosq2hW6jJ1C&#10;pGy1x+hsnUfb5/21mRnawUEbr12gWZm3rPbDObyNCQu9JsYGKp2wp9ClW2g9YX+DZPPlobcT0T0a&#10;DNGvN3lEhS4mxyap9aWtXGk82kB06LS00Vo9OzE5vLZsj40UfnY1sOX32IXkoyN52MYHmPDWFofv&#10;8tt4XH3I79zv7bGVc7QsCG/5CH75B+3VB831Y19DHd7ib/0Fl6zwDcgdAR7TXycv/urrMkOLXfHs&#10;pLmYh3zyehd0yrd/CE6f+NUusG03fyduSj8yfDr2H1vRMTLwnYWR0DP+N9Gf35765k9/i73Uo9at&#10;EBkdjxDcED2qb5L2eHK/mKeeL6A1C37iVx2YOiWfCZ+haExhwWTbt+JEz04i5aUAWWLo0kHunuyz&#10;QWjCz4nPh94VeupcnX/LhXaw83GDwL1AUvpJu/Qs0dDzF/RYckrmouOa2HX0avIXv4bEkWPFOZhP&#10;236pMHWfE0w4I+Ngb32/y47ucPqJreYtCBPra9v2FYlL8bP039BlmtonY6DYXrmWjfxj37eKyBPb&#10;EzsjA9vy1dAd269d93jLPWds9QrqxRN23DU6ysHjlmvkk8ZHNuC1g3ffs7z3iMKUwfzIftSb9FvX&#10;xkC+Ns7g659fQTmLIEou7+U39rh57phzebVs/ZdaSbHS6OG6XlpznH5yMO74uHHUnc0dvq52wj6b&#10;pPsEt/o/yNqD2jox/oTKdMn1qCsH6Yqn4xdxQYu1Q056vvVGev+C1PO9Tjn21f5tOhaNxdIeOkuX&#10;vj6KzeaS8JsNTeXkaYuD1fMt1wXu8Jy+LXd7nxuw3NQDRxvtJtAubMcWZKXTp2xifvW4WXl0OP6K&#10;7zsxj+nWzmQA9UtlHbv+khugpK2OjuT05GbbRDqlsdPnace3f4NHDp+Lbk6kR8Th87Rp/InGvZE3&#10;Y3WxzKY2gsiK3tX/hZ7r6V/nt4aHV57e/Sk/jZK+Y9+oQVZ1zRO/xiQWjj09e9k9egD0nk9mKM92&#10;QH0tPOWmT6B269l9vmm1nXiNv4vLxyeO5wbWyJG2Tv/OhiF2KM1PALhoeo61RTbEPDnh6bdP2SCs&#10;zKG9Y7CauHLNWHTavemj0BqRp26ILzriXZ8Zd4TW9Mm37/kG4MXfbCJW3/06OjUzX3Tej7RtfzYe&#10;6n/pHStkbi52jE8OzY8ZD7D/2s64YoEe+MsT7+rEjz/+GL96InbaUfTVXfUc7vps+aLFvE8bydv8&#10;yRufwsVj7Hf75C5Llmf9Hzq1UfyNZkSobNqrfeXfbZ/pAzzha1N3XqU8ftp+hAzWg1Y+17f+iYvI&#10;Z+4/N2aOL8hc+yTG+2agyjHyKDtjg/GTcuSlk/QdD+qf1LeVdeM1g7HC+kL/3XWTmKdP63TDcnwU&#10;SVueLuijJQ0/4Hrq4J3XjHzNeI/NRqaf81vkYkl7B9wQ2fbyuIU8lT26947o4Kjjc+OXeQH7Brky&#10;JJNAgcqU01jHV2XbsSab7wMGcIuTY+mcsRZdEnqxd8oGf9ahDu20v/guy9JIVqxRf4rRWGhkkLlA&#10;zPwBvpw4Gppjj/Ev2c+0QoHSuR+6GGLkG7sfXSf5+kZ78zfGyLXnRcT6yMTGQL5P43REOza+ZSti&#10;ZKTJG3rNQHL6lSKctOdhyziONW6+8Jq+xj36S2t8nRjrDaSHKD311xOvw/tZz5amY20Cf+kfGr1R&#10;/pz/O4enbcs/9Kb/YqfRys0Jupbqe/jBnY1i/ifP+n/6h33SlwxrH2sobDoWT3r+bKytTbp2jFg+&#10;0lDUTvQ8Pmfkrf/b5ml7Pn5M39r2OrwDq8e2AZvWzJOPJijP44sqmbTNk98bJA6u60J0X7v3N9FJ&#10;ujLniL/PK7yScb3j82u8mEJof0y75e8py/Lu25YS5yzUeW3a+A+5KW77b3jL/+vMVVcUdbPpD/k6&#10;znpeE+oICnf5L73KkK8r3bnx2pizMi2O445nnT/HclveOHGh86BQ+Jj+sT+XkfaJLZb2yvC8aXT7&#10;APQ8iPSE+v/QV3Y/4mhB+ZVRXHbekWDft7tozxuJ9MsnkjV+G3/xgTL+5RUIG15fgonoO8e1/rFw&#10;ytcuOV/7yNtyePY6PLaP2rTK0FzifM5f2tpvj0urxajxkHtpbEztdctQ9sg7dCfmybx4He9rP273&#10;HuneHlrm8G1/Y3z5sOEbmeQB+SDlrF0uPPuFtR/brUyLtz5f2nM965NoMnNG8fl6nxs4zwOI4Vn6&#10;GSctbPmn3LsJ/CW+W+553HW3TJwS6zNGIMPK7And3iQmJo0PAtRXb+ub0xc6b/1JunFO92SCOBut&#10;wc/f3czRJXYJzaWNJ8IezFqfyN9CTYtU6DySR5Vjs7nQRis29DZ+5ElPwJck+b751k8w3OtHIf0Z&#10;0B8oW6uwDVl9As/2own/w68d//9WMeP+/wTIunHypMOePhcUb3RkYyD7ax1bViXr3E2l9HQYSc/f&#10;Gnkdp7xg6uLfuXVkhMC0VNqwZvrRi9qyA2p2VQESGMo7N/nSuZ7J375D/FM2CC5+qFx0h/5Nexw1&#10;qUMf3ZFHoHxu4FaE42OTJZt/XgGmjAGkQee7BNLX+U0l6Z5+Wb22ksRglU/6GnQDaGV5PW7Zyhf6&#10;Op8uFLNDI3B0uTc4btqvtCpPvkzoX+FjNmf9BtvrYDhsLj0aIJH8l/wIfWpqZSH/BUc/chkU7UQw&#10;RipKG4hjW3mfPqWihQ6/dtIQPJOvmSyoSOnYzgChvgl9T/9eG7fBb3rKHwa9Ri/ble3I3AzA1s9F&#10;Er4MlfoiJxnxRAx6lM5b3z/tP0xSAXKjwbs8jbQNpQHTRwtKKa/h/jYLL33Kb9ZjKlPlPATqy3Mu&#10;RDXWhGg6GyS2nFuM6u/0tZE9OsKXLxauxveuQyk2eh36DhuHk6RjRHfwDDaHvwYtOoSuDgZ/v9Oj&#10;03wXfb9J/Z6Fl5mANhYehLfejdyn4j1keJ62EU/C6kuWJywtaQ8WRXnmLa9XOuuzL23CIvJzNrV1&#10;TKCtlfoYRjPpnoG7ax8w9EeWpuvM5L3JP0qokwcGZWiIsDdV5ZR/3uxh6AZWtkMmLeLDQI/TlQ9e&#10;dY4hbShvB7Xl94jlPZE+8h/jjx2iV+rn10lb/aqvGpTCygchk1aTAO152rpcm8yrRwaiYHAhj1wN&#10;77lsmr5C+8De6lBppQ5C8cT+z/kNJPIwmEU2G3qO2gybed9nIYMZxCvfADy1246NC+X7P+lPnH3N&#10;sDQ00E4hRFreImjbsENbe++1UDZWLSLCb/7x9fYX+Eof/UcW12Bl6zWRI5u0nUyrkwANC3MGAc53&#10;MW9pzuQyxgooD2dsaBA09qgcsRUQS65LK+2UMvC2rPPqH9xv8rfp8PFccM3oadkrH7zKFEW0nTtp&#10;XF7y3tDgi0Nvj2iTHS2wA8ZbPvaYBfKmJZC0uxayls+Th3O+mzbNQtQvf/q///3ff/pbfvOOTf1m&#10;n7Krb5nma2l8FVlAF0Y5KCAPb0BHqY7SF+ivPe7ENxOMKXMWEYo0NtqbeIxdZnHt9KFM+6C3dKdd&#10;xntk2XZazMxGX9LJF/4k33zlmXp9gPS2IVOvYIBbh7lePnM1+cZyUy/wWiCv+tgB/vHr5s2CHn++&#10;0st1XL263seVVxyo87Fd4rZ8tdNj/rZxu3k8C9bRPXIsnVCpCNoWurNHj+pA+kp+5KsdK0Hesqta&#10;Sg3/lDeeVb5j2SGd0sYkRyDUTkF4+Lt27jjnw6NyFGdkqqC/8eUNHEP3pj/09Plij73GF2vjX1NP&#10;ZqHTWxLwH+LLd+WRXvtk/L4Tic1bcdQ57c+v7+Z3NeGvTdXVbmysPZZRCo/Mjkf/y06HcvRn+4/n&#10;Bk2pfLR2HqxDuHmTvwGw45bnpoAyRFjero0hhc36IbmSL7BYtbDl9phSyXqLv3mr6o6DBm/kxQuM&#10;jBMDw7/JlW/nR3AWf3Jfv9/yH5lGH5jbHjm/Zbt1Itekjx8mZtC04ZO8jhvv9p1PjEOOCsi+gcor&#10;7tnlIRoePjRXb1antpMhFs8m/5BK1c4+1apy009hZa/+JPGAH0BvaboWTvofT8z2d7CaljqtbiPu&#10;P2W/ji6Dn7hl69YZso+8u/m7fWvY16arjz7JeRf1Mi4nX3UPUfJon0rfgkKgG0fhsQAfjPwji2ty&#10;bt+h7tFZOy6tNkvQbl+45R0Lx461t3Ypf62L2cizuEK+kKm+xTm2s3EuXrSn/Uu6J3j3KW1jYfNp&#10;OPpFN3EFpbpv3Ij3fZMSPp3/HbHQBHgm6zpfPWyUmp+3T6Vf2h1pcNseH5+szAgoS15jLVC82A6O&#10;z08//6tzOzarf6vrxKd8m5tkb78REvojvuj4IvFVWbZvSPrQpcPE3fLEF1Segz91V4xOfyIfbfG3&#10;fYxrPMQRGmTUZkpX7qvz6ki2LO+HbujRq741HhnzlnbLJsErttGDs+X3XPlvvpobCJ2/Avx9M4o8&#10;10A7TF796s8/T/tE3skbuZ3D381V53CUde7TOD56bln5c373UU14fE3Zocd2e70+WFlcu4Fzbckf&#10;s5ZAh4xrL5n5eWyuX2wdTb01XgAzXnK2OjpXf4yl4BhP0yl+zecpx9hvdNonild/x+1fiNIxTG00&#10;fCYexM7IYZj+VXTSZClr8b11tTadMb2Fy1v/D/mN33+1zsMDt/7G02lXThv/c+dMuaHDeIosmcfz&#10;hXUzfWQ4lh8a0vHI/RFtG4YmOc1Kpx5kFaU45Nx6r8z23ytj8zFciKpi3eadVJ+V2YjsHXpJXP35&#10;zfni5HTOY7Ov3OzAWK+Q8nsTiqwpPzYOi15vkUtOUoV4+W4fEaTeOHPl3W3CFcc08J+2VVn0ao+m&#10;5esAnbdNkNQ6zQfHbzNeM7/JAx2nrdnSK+MbWgwRWNuP7OLzpJOjH/Y5PmPYA+Sf+nJuFDq6rw7Q&#10;lu/QHt26tnvy1gZTL47uoYufsvRYjsf6zP8Gto5KvMfSgyJPP8RWPgA9bZNaK2zF76w3T77fx10b&#10;1MapA08bJZMnBEE+idfSGl1bLjLLp5vy1rd742pkIfvYdLWKpjra5O3NYrVVaNDd+T8y37RGu9fS&#10;1q6Oq/++oSAsqmNxkk9O3MgirTLm2rE/ZwMH5Bp0TTjthnyfH3+c36aHBWPlcFSn0J06i++hVdyh&#10;p70YO8qdfDykm+e+y6amdqHzopQD6LmBrm+EsjxczmQTD/mjd+wODxw1e06Pyq5U8IN1XZd/kC87&#10;LK7j4TFERpfLhidx49Wlcz5bWhPDt6xLx1i4EcGmqUbWEdVjMnfNP+MX8gLNuLy9zknPq68CByrt&#10;KcP/St9lRobqmvRZhzx2OvaHu37kG1Bdc9w89QbO5i9O2R4bVq4zFhnbwjowKl12bXsaMZTp58hi&#10;DWb1uXQICfFgXDtPKC/R0c3V4rb9W17HJnzx9NXSXypb1nXbgpRfexXnIWc3sG/TN7vlw8ufmFx6&#10;O7evSavn1Dn6Lk40Kw3qkxPscTIe34eGlLVbzxV+yMS2ZHnCk+bTFnHpyJ0b4D3Z3TesqcOx9xki&#10;l8zK+6TTjMjUzc+5aB1emjd/bY4bzSLmGX/JGx3Ux8c8KPTi5qTRKVpQo3qPgvMTXEP5qYcUMlqf&#10;Xv7m8nj69I1kobOA7tNKXT9Lop4AoFU/RW6xgCa4dQ1O/sAVKymD18JTDjemoHdt4BPg0JUOSu+c&#10;45MmYiC4RT+Xv3dAg+z117PQoXsOv0liZfkthNL9rcykX/lP3i/4F07S2Y5Mu2729SpwGRUShHx5&#10;MlIF8ymM/Ws4jRN4NlBNOF/otoOzQfOwwgpj80/DvK9wRscf5nD6bu8c9zccpCGDLhAmC6s7nP3k&#10;pNmu0VaWHGOADcXQzwbfLp79mrsFVEiDgr1z9NdffupG8N7xgB4ordD7Na/oeELzj710kNcA4SGP&#10;Drd2TWczne2TwjgVHTxaPrZa2HTX8q+JqYHMJE76GXhP4uAqW6+VNj4GFCYFY7cn7urXO22iz+h1&#10;dI89Z3Ki4YoNQgN+oiptyI1jo9Hio0l79YQb+6Z1CGomqElvB52JQAfQOmkxsPEWgbziB56OgAz+&#10;8t7y+qzXteHIESHSwWdi486gyLJ+Xb0W/3nd34Ime6D5Z9FffL7TeIb+NHxv/fykMRqn/Cbu8dhi&#10;L2vTRGDlCk/8tt45B7Vjji6lvcbHQSvucpTWWLO4E/2rx6eM3AI7iNhFIhOy/i5WfNi7Dw+lHo4d&#10;yvyZ/jvnBqFP4MEvAb1edYT3TBu5xWLk5unYvhfK5rybwDqq5NWWSTcASdRxfWHt12MS3XEkxvJf&#10;aJuUs0RJaXgSemmtLGPjt3oszlDJ93HE19/G5ksDk6SzObm83tnNJU+6l14IBRfdkf8owH5Jb5kc&#10;3+Vp7S2/be7K4kjxHtHr+citgTeo+HQWNlsmOi+EdK6mbS//SWh2KMZeSUX/AXTqAnPqtXZHLGkr&#10;uzCYu3h3kaZF+KU4SU9cIkV+A1v6ODe42clVdasMFi5m89LikY0/Yq8sK1f1CdG9RrOf0DXB0UaQ&#10;cWMc3t7o0U2PCKkN1s9s/7Y0Pz+OERqDKbPyv05u6cN2YOVCS32PxYbIlcfNdxw7B47K9jpJ2r19&#10;EpU9OlCMXvJ9NiaW31W21G67keMJW74D8JMRiqVZmY8Mq89V9pCpfEnEH45X2aDl0/byyIYWnI8f&#10;f75oVw/+yMe5NkQ/A6QBfmdf/b80i5E/ZUHb8Tub9ymH9sqhjOvhH4lyvrLTiwzKLign9hZ6HTl2&#10;Mc91qk/qMJnotJj0MXkeW5V/cHsMSvEibzzkNqDcaYx7+OfTf3ZJnJQwfO1E0sC2I85nsT0TwGhB&#10;/y6UkYlAQW+dTd6UxV88Dx198jzBQh72vPWsXZIPhzXQRsPHjU8fq8DYsm3ruSbTK6AFjAVWBzK4&#10;aXZozrGeSFrfOpE2g+3aliRt49f1Ey45a/vJe+IM7/g7E1jq1cpHD2JN+VuuXsdeUfxi46y/e9Pj&#10;2G4zh/7QCdngjS4WiS0WDv2b1pZ7PWoTxfL2k2zFJ9oKsVbfHjvCWV9I6s0BYTzZb3mtPBZiU+Vi&#10;0zsW0B351v9upkg0ptDmoV14S7ZJ60sXxhWqyYxXp/4oqx2Sp0rR5+aH4JPo2BUOOfW8kbayuHry&#10;cg3W9s6/zQY6WJ86V2ZxNn6kL4wsI8Odf/t3bQd/JphrF3THLnh8STZl0Ke7cemHvEJ0YHXe60ld&#10;Giuv1D2f441PLmDxbeGnPMn5zTfign/l6TPJaWEvafmrxSPTV/oZR8Y6MDSDQ5/eaDBxsjizoRBd&#10;gs9W4pGve7Ni6NhgxcAbO/hPLLTsYQEfLD3yoDPXZE2/kHixkbeTcW+A8uo5eezzHn7oLK2rToRX&#10;lT76TN+XPvC0WbtBhZc8sGXl0eOr86YBR9ELd9rEoveLDPqfHk/bLkN7099oSxrQ7isPT972nZtG&#10;98pWnwxeccnv3zGgPVxYedUpm7+ur83s+Htpd84YO+kTAd5kC0LtjbfNdGWV8Vn5uGj52PD99deb&#10;P1pTl8d+fDf+F2NjV3To8Wtu5kvupB8f7E+MyAfLd2WQxv97064bheFuvTS+2XM383WueHxJDjco&#10;Oka96iCO1AFt6i+Zm6+O+ICVw9GHHGDlIUd9VBlsgM8TAsYTK5eN/AX0bVL6DVY/OeGmxYWLV4Tr&#10;+Sm2vOBddYEYyW9cxsZkwJNt4C9v9thxivS+QSb6ts+ky6GjvL5oedzt+vgejaFzZDNieNhCuZGT&#10;PRdn0yam1In1mzozPKdPnXZfGzRt1dKuQPlamuJ26tadtv0FXBuwO/6jY8cuj6dupIGR9Sifa2Pq&#10;idhmlwYbgPoiR33vE9bG5aP8kV36yr9yL9+P+Y1HfYI5pNjctmN4zE8Q8PH278qpg8ZBfNmx/xED&#10;nnZ8/abtRd/NPF+n7gP687Fy5VUlo1dw3dbpjWHaidaTyDQtk5Lxe9LpMX4aeuTa+lUdc9NGJGOk&#10;fLP3bcWRPbEgUB/wtE+TT7bDjFnG5uiPXRL34ji2+CrzT3TD7sqDV1kj/xNG9ulj2GD5lmbKtx1I&#10;AfV/fbdjz5g2GfkwHxsemLZs6smmbfxFisEvs1PulNe3okO/GefQgf8wgRvZgytP3NV2qS/j44kn&#10;fdpzU/Qp19L66sT6Xg9tvKe+3vxuncp7Zchxy46dIkvzxhe7QSpv7DvtDT7SlH3KvOPTWBtK4nCC&#10;d2lLazkngdWp+ZP0Jn14GvtN3dEWuEkiBVtWOXWr85uU7MbAg87O89CpnCeP75Qp/eNvda5PBscA&#10;z7YKzn4epH/3FD74R98woR+c69V9xysTDWMT+FvOOTDH3LQ9Vg9tgb8QOKSL75wPGlP0SUOr3PNT&#10;xPPVBwQOATjrB0O9oY8HKUN48ZLDPjz8Tdq0X/Oe5Hm99OiINBn0Tb+mj1ndp06MjrV/6LnpDCxf&#10;59WzeiV2wnvkYIeJPbz0H+ywetWuicUpP37txfm6Y/72g6zlS8Wp6xRfnUdl/fnE+GUCKIWhO22V&#10;NuuR0fjat/BVpynCkgW8xdzIju+ks82YOzePfTU3vskpXtvClGtbEfv/MP1v85O37RUafDS08n18&#10;t+2edltacdavOV72IEz+Vxb0l0ZxjhLNl3lgyxvndRx0dJLNjz2u8XKBZtMPnvZkcPh2xgpbpnmP&#10;skVMjD3poreb1fLXp8qu7sVJOe+3M74opNze2DgJI9vqt3L2eGQQj1f5LfQHx7UnOmDt9aT7hgR9&#10;zgduXJo24cbYdq96+jmK+v3k47H2OvyaU3rTd7qJ4/dg5wuLUx+k/Ax9NghmnPnE2VfW73x4816P&#10;fkIwk7nUZ14UBKFJPmc9jv5xaouu3V7puGaf2jF0hsJg6S5eQdrY0rx0xnJ0qj9DZ/0qZuqjo6pN&#10;90Ltmj7ljPU3BuXVJ2v3wf7Nb+1K4Ylf/4zexmq/B/Yn/mP4Dd5sKK6eENGq3/YbbZ2eToHwhN7h&#10;+0gor3wxqo9BdtOCsw6EPvnOpoNwVqeGQRuvVuDg5QkCHUIHHg0bY908uZigshm7G8DKL585Py2O&#10;i8DK8zxKN3yRNg1lAsXALcAwmq7VXePfJ5HDF74NBK988BuE1mP8HoVgUm5pGMSaFL4CPf1txxmL&#10;FwXdjHBKQwcvePpaiXSys8DzqlOKnYa+FUP5F1DBDRJMxOGYGHSyktrxLncXbwelWAfiraQ3kTY8&#10;D7L8v3LTz7nquAMGPPp6SpuN4SX/qzMIcP0xrwox6DFY+CZPJ//0r0zS88dmOhVApm7Q6ODImeRP&#10;j7u5iiRwU8YrjAxCPwVJpwnEnDSyfvyXu9hCAw4f5dwCGnkrG/mTPhWcciGAX9Lo0kmapFw75xey&#10;e02yBYl//uOfbUzGThPzInl8ym87kONb+fd1/R3aF2+WPPpaZ1wZKlQW9Ba/9FuKYwg8Dtr8oZfk&#10;wsSaUzbWCRpEf/gYBokLdphBtLzcbQknvjNJ3Yk5+mzxBLzy/4fw3ESBLGZeAe2VffOWHx5Yb77r&#10;WjB+uARYpC38OH6TRZQLgrcDvdEp37HFx8h0+p+iqgfdpQjjynF0r5wwyOOIb2DrQwWVkHRpNni+&#10;zWZlPXBojN1u2dEs3dKSjkAg13DLf1Kub+nisKB8Tm69pIrRxMWhPRhJPdcwhi/UoVO5JkPxC9ru&#10;plzri3ZYu9x6nfoTHpc+MaABnfjpokZwLMb981//SL2ZOtjX8iUdg9ok3+qQ1+QrN/GWvPhDG6I9&#10;1XbRTd3DC29gwtgndNuuGexK5Rjtgv/8TaKMli2d0Kh/YcvPxxG9tZm6/GsW1vFbHeFUt+jMBoUc&#10;fvIEfXyBtr7wqyyeutbuSvMkKrjslHO0lp50gE8nG+faQXl6FHKofLnYMpd8sadzi4FsDrQzyv79&#10;H38vLy9B5FwAAEAASURBVHYO1iUXWksPPnn2iFYXB2NKC6mu91Okg48+X4M3+ZEdL7Dl0Sdf9U6R&#10;2is20vZsH7U43QxIDExbKy4iSIC88AH58HS9A38bv+rdD7E5f1aHYo9+qzM+s+AwNxyRZeMMunyA&#10;/p7Dadsd32qjfdAwwE5Pk7qVckkD1uC/yu+qPwHFpSW9C7vt8fQpYkarNn7bWKf/1L8pu/QjSMbU&#10;eTNKCnTSHb5isza3oBZ7UUE9Cmo/7edDD+zbEoqTr7bJY+Lmk1Me2J8oWB+sTZRpG3d8Ix20bPNc&#10;kd8G/r0x0tSgrjx3OfGPaQQ5N6WEWmmUJxsf+Sd99Psm9OX7LE08Ni4NZLOm2THH7PAozThT/mq7&#10;FQosjaE5r4/UpHQjmDgF9jl2c93N1THg2DvtxqkXg39/3zpMmkVe8W9s2YXb957YM1axMWxzL2+p&#10;oJuJCD3zR/5OvGLnLpjVbiMc/mDlbzuQp8T2KWLpm0+HrQdNzJd4SnQGf9oHcQ+edK+LpGu7kzv8&#10;jn/29WXkVDeJN75FaY04cux4Sj6b8cdbHxyFFA2g9YSlO3rB9XlBehSA38+J37WHMs7R3zS2A64n&#10;bXCG3KMPToJys6CxE259pTEA+G151q7kvmQjY/2QkoL3grHF+lKy+NAG9m06py7a/N20ucFpdO5N&#10;i4fu6rikXZOyx0vfhHb8vxuzW8bk+WPGj6e5K4nKHgptY0/sDMGx4ZOPGK6bkugG0K++4fsZC8D7&#10;6eO8mticxROQ2j0LkfgJx500a5PIIsb2Y+wPv2Pc5I/sbgbSBk27HSWr57azT3nw15auL9SPhdaF&#10;cUH9Aw+/D1kg3bFL7Rf/lUZ0QgdsPerYKQ2w69r2GBGeMuxXOa9yIzc9Ji8084dPeR1/amOnHZkx&#10;vL5WbPzt73+rDHTd1wmyaePj9JF0RJs86Bj7u962wSIOm7MTnxgf8e3qpt6uLatTruU5n9rIDtJm&#10;3MY/7f9yrd3DqzTafoy92CwqzgZg5OHP4TftQ/s/ZUOXPI7ffqutwTcxlI1YbwP5X//1v0Lptt3Y&#10;EPUB7S9QjozT3xrXils3wWaM0jpmMdCNMjbR5YlD/nrfzV9vqgHabDYc/xgLzDjA9cLocfMcmWb8&#10;u2XZ3jioNuTr/FXn0JMG1keuyca+0hbmnD3YePHnxjh8pDeGFKynpuTK54ocI5Pxz5P+tH/eQLH4&#10;Ey9TR5WF3/pY+lKkTdweFWIfMkxdkD/1mF0nDly3np+2Tf0xpkASfW8MSm950V07bx1CW5qN1O17&#10;ta3j7/H52uxKM88JD7Lzp/zlh960O+PPsV/k1ne1HVI3p747Tvsgdk9MxE/Tn0dnT9qc9n3swq93&#10;3W4MisnIizb5+vaDYHUeFp4/G58fYxqrqVtte4KLptegi2myPH0sXsTN8yc0KoPZdZA/pA12/Pbb&#10;7xt7zTu2nPMQTP48CHHHHC5AvIJYeI4M6HqPfJDy9wbR1qn0ZZGX/R39BNsTlL9DXGwPH/xqr4Nc&#10;Xz54K1MOQffQwMqn3X7CJZ+y/o8dD6led8yd9JFl9LpoRKeFpeUav63LrsWU+rJv4XuDGxqXjZU9&#10;18otwPeHrvOb62LMEY9P6W88Dbn1XU7Lpxxb7G/ako+dqNA6n2v+xV8iHmysbi3wE5AOD41aRJnA&#10;9sXOxT3YMbe8b41d+hCH/ofeqV/w8oG9dqmOp/zaQ5p1giANvmM+XctxfHykv4ts+wSxPHLsm6Bc&#10;t2yO1Zeg4ad/uuhIC7T+opV8+rLxboRb66jkR1Z2BEvzooV3PrVXjtsGLa6Ff3nml+yNvvpQ26Xu&#10;aHfBP//xj9jYzV5z49LG1RyPD0L/DUS2k7NhTdVG08gXPnVr2tn4CKu1ub7P6+bBh6x/f/DWRfLl&#10;k+iJHmu/4cAeaL6BXF9px06bv+3+XmvvxUU3WncsfMrDbf3P9dp3yz2PE5vTvlD0iVu9opMxz44x&#10;duydSK1fkh2IHvmOR3Ic+eG5ofI0QSl/rJr0/EfH9xmHePOl/5OnrPzYFZ2nvmzr70waQnfGPCNj&#10;Yu3UMX3BbNDkDYc/eYuL+j02htvz8j9ynry1yVN//dYTNu/1eOFEjZVDGr+D1a8XX/hCjx/Yv1Cf&#10;0c9c984bW98E0J38Kee8deWQ0aYtzeaRJ7rD4bZugIbX2mjthAN8uAvXWyUeaZv3PKK1UJ16cdLY&#10;3c24+XvyWvweHzZ40oJPrYmLKWH80Btio6cxNmjcGWuk6WOvqDo2OHoWJ+eFIHHxq+2Xr/U5fC+e&#10;LzTsqXgSXhtnzEGvvjEsD5D9kpt/f3bDY8uw8aHTec/Yo2mxl6eKQZ8CjtxkdlN652fZE7ImBeCD&#10;rlXHGHy0ac34jS9yLdT2x7Hanxk/TR1By83FbEq3zi+T1lgogREkub0yRnvCyrLHZ94Xz9fXm8lG&#10;+4mMf7TBu2O7Lf561D7/HrDmbRmx9TlI2zZMbuUTX6H91f/zv//fvr1ihX4WZzSvwO1m0QnQNSTB&#10;omcDhxN2AVEnBjTcyrnDc8t84+7FLH5pVOT1Vbs5zmRxOstfvFJOUIS+1/P+66dMAEJzDcFga3P8&#10;20E8hc758pMsAMCmVc+YaXnuHXhedWBSqVO2mN6G8zBq55yG7EOCpQOAWFzHRR/4z9+8nd8SNtgJ&#10;rgYx8N1385ojv/e7T8uaePyUyY3FbLJVPvyiFMfQ2YLOviLYK4lVvw6cw5vuwHXtzy6xucaDjjth&#10;3w5AGpBO5pXPBBgx+fjqsPANoaZJd9c4/zpnm92URc8rUjrQElD8VFpyBjrJTXzQF19Q/Uxm8ufO&#10;apPo2jWhrPMD/GwgpmGKcWpLvt5OeP2JJ5nFlDRlHDdtFiAmP8JdtNsZRyev0LaJ/3Mm/ilWfl4P&#10;y+d0+fvf/zF0jzxol7djqP3t5E+6SaCYFKM5yb8GeHlJQpO9OsiMT//5z3/UHuJbOv1nQDN84NWm&#10;4eUIqiN58lk52XKBZCsjujbh4X7//XcZWM5rueHwzf4O2LMhKr+UQ3MHKRft6jX08ViZ5Jdnj4vN&#10;nuMXefv0bSlHXGX51KBr/bolO4gKfwNsT7bsqwDlr3wWaBoTD31XhsXbdmnpvh61D3hsbDbeguSa&#10;30AH5Tk+dW1GdHozgWKbxYtu8NnV7y97BXfzIrPB3dJSL+jHJuwAb+26OEFuvV67lVC+sBPn8HYB&#10;IaeFI0r9u/iOpQm/9XvKh3X+Z8LadqeTkYl/9libelvCxhBa0iM68fLZ8rlxIpOVttknbdrs1Mkg&#10;a3eBzVQDjQ6AxEBstHzYVDoZ/5H6oQw/bVtnUYQeFkHFMZW1Kcrz2U5uXbuByLGf488KcL60PUtL&#10;vUcTqLfylJs6Y2I0N/vo09hF/l/+8pfiwwMXr+ta2tTVnSyOv+4YaPylLRpd4onYCc8dxFnEWDl3&#10;YRd5dMn5e4A2O9b2kRk0to+9lZ92X106bUpjND40OH3Y7KmjdNfKlocykRm43jy6shU850uj8ZfY&#10;hespbIvX8Nb+Fv7+9c9//un7H36o7uiyOx+hwR5kQHfpP/nq5/bJ6eqQMtpCuOSAK+bYRT8sDS82&#10;d9MP+DZP/nQBiQ5iMv29uP3H3/+ZfuFvtb0N+LWFWoROPJNyE4eevARknv5rFuDJ5wkJNxDg4QNH&#10;+aExZZwP/aln9A2CzKEXXvguTN8gT9s19PnYh25+s1s9stBtcZCPgfZ3fVMZ4hugjqKDB967YTxP&#10;r3z40w+x2ZZz9CEDQFM9vuGkz6HJs0As4ea/+GOHWzfplY2N2ud7Nfgs4Gpv8O3AP2MvcsAVZ+zV&#10;DRblfI691Le2v0mb9qoc8kWW6WdnHDWxPrwnjscn4u+e4L7mr91WN7jaRnjqbl9LO11MUXfiXXtG&#10;ADLwkxhVtv1Qyhbk54TcS38y5huPPwaTpYzr4tftR0Y2vIf/r34i5MC2RxftCDAbcCQZgCO/Muf4&#10;r4w9QNPUP21KYl/91Z6qz3Sg3+iydMZXf+8r3405tS3TfnQsGv+b+KlfaI//6KwPyOfErbgX7/Rr&#10;bCYPLM/auilvv1bHqUd33C3WluNHbQOwgaOOLy9jK2OsBf4E8o2hyTVtu3Z3Y5Yt+HSgCyB7ceJ2&#10;ZZMsJtiSPNpf9a0/X6Luxa7GXMZOOy8QNCkS/0ybvPEoUV1R3o1XZGMjbW7bWm1lfOQmHGNmdQhP&#10;cwPy7kda54uxv+OPf/6xeGSdGEh7QIDg0W3jBV99tQXf0o3ffkr7xBTmKNpr5dlTzHXRJG1mx2+J&#10;4bbT4UFu0DY19OmkpqAJ0PA38urDp/+Es1AMePmg374q52JBPOkDxDCQ9sMPf2691pb9nKdSldfP&#10;ADFenvE5OviuzvLXv02rHcWRvitzxeitfmy7gM7KQp9N/yztxDj6+tNnfOCvLFo2Pv/+t79f/Sp8&#10;8tJxcaLKm7G5cvIaE9HdU8jT/8Zv+dtx3NpXf6Mf+IVt8rpntNlMGZ9vv7U+MOMOtEHHBOycuBbT&#10;aMG12RXkiwZ8uENr8A6J2li8Am2oD5i2YMY6YoR9F8812dB1xN95eUeO0Tv1NH/mHuShL9ydh5Av&#10;hRoDZNkb2K0tsDUaf/7zD+XrfHVyvh/0kAGtz4eHa7YAcOg+9hvksdPki0X6kF9soQ0frE2Hzz3m&#10;WP78saAsuuRwzn90QVdsid9rbSDX0tUp/aq2OMbo/BO9H//y58pLDrYFZEFP2zljEX2SRUkb/pmb&#10;lw7MsU/P2OrEeH0QGcDW/c5pk4+G/kE/gTY/T9ssjG57D83p49Ftv7wOSKYyswEzfRQdF7pmlLbA&#10;2GP7FHmzmR//fCdGxp4ds1SG8QcZ2FY9Bq3H4bW+Uv+1PysrHLwXz/nSlgfvLWhjtVlidOy9TxDD&#10;I7PNnpbasuhHJrTX90+a5R8ZJ5+vx/Zh/kS7zj1AIU70I30TVMouoNH2tLFKxulj6KfdIZi1tSeM&#10;Dycei5dM/Yw38cWjrXdb1vW270tj5aabc3VkaY7/Jh0+e/7irQfxjzrhenHVh7ETX7LxtB10ePoB&#10;PhnEvL5avNoQBejSgZzKLA95ZFtQdtdnjDXEuRYGPMsuvuPqt/3L5m2d75w8ibu28ZR5yg9944S2&#10;cZFPyq43wZdOns1fGs1rG5b1tfQPtXliSvryRcu488mr5dGFdz7KrszONzaXh7ZZvs/mo7n5M1fX&#10;dqe9PG0OHZof+VtvyRHaZBOP+qqVS72Hm6/auhn5qv0fPsIbkI9Ne52jdq7lmztyndMe+Klw9HW+&#10;ZZ2jB9B40ll+GxfNP3HUAudr20Tybz2R9XXW4dVHMbixhCY6s4aSeD82fdJ7PTeO/SmblDZStC1A&#10;vDMH2/8zT1CvrNIalzi6COz8sxdf+NL26lv1MRM7dztDbjdm77waTTEVFSJD1qzjR/Z/l7raMYi5&#10;VNbxyUxH675Xvx3ep0t5nOhTpn7uJl3tfCGS/x7ff0H81ntyXuPvIC2NRhRhT9oc0xecNNcRs+Pd&#10;HbdYC9OvrS31Ea6LGxsZm6LPFurGnpNhbYnv1ikxsNfKbJv6TKu8oen4Cpu36epZ4eBWftXr9Hvk&#10;QHvL7Tig8p2NxfqRggGbeX1b6NFbWsvGB/7o8XtgDKH9XLzVb+cojf/wevJfenS56mf5jm+wVA6I&#10;8d8D/cvvwZM+PBvaO/4Q7/r/KNw4eNJps8BGX/DJE++P4tPaG1rrH2UbG5GDnh6AWX+0XQsyG5qD&#10;tS4fP40/0w6fJ4Fdg+JOeJbe5bPkQ1H/NxZaIF8bh+TyE4JYdI3i8F08R/z+CGorSEfWtRn9rrxk&#10;uyYfWPl7ka/aIFEC4LzmN/3pi3Ou3i7NFs5XY41NIs89vj08joxwnrA03tgqPEo/sTj1+ZZfeaSM&#10;vbR1bTuDTyzp9AF6twjo4nNDYmYD9sm0zkmD00UCgxsDtBDjoBJei6o856/kcQi9/mZTtjpUDJUQ&#10;jATPhiGOCW4HSBq7Q1P5tr05tkGV3kpaMtfXKD8KXonnBA3y4C04NQ7wpbsWkIxWw8Zw9JP366c5&#10;btvP4BkqtCzST6MuT6y8BlnD+wpjxyzWnEFJHRIiHUAYYOfv9wBtUDtmwYA8aGw5nYLJwU/xn/Td&#10;1G2h03g1PQM48JTfoCilo/dEhU4SfUCXX34JvSNAB5CxW+UvBj+fkxxsPi7sYKYdWCQ1EDPgEpyC&#10;FA3nT1qI1Wch0vTTmKyeMwFKoseID8BrPqUC7eTPo//w6WJgLL76xGx4dGB//C8OBufBO7GGNflm&#10;cj2diicXxC98rnQnDHldO7rDdSaVY8+x8w6GTeC/JyExgz8bY3hMeQO18Y+glf+E2iOJ+Dyf/rxw&#10;jj2rS3BsRI5sQwifhdI49D2B4u5d9KXnZNAcXb9AcU7aZkfbppgcdLK+GUn127adDH9O6oWyBmzu&#10;UrxkCZ3yi+xn6jnXp2Rt8qCyoj+SXk4jC3keHwilo3D4qQ+1wdHhhGBx2PZYZ8oc6mxLPXcA07/t&#10;Y+rObmTTweLs6BIeIVo7Hd6V5wzskEwNcyBON4rXph9yl5XFKHQumYs5yKW/1zkW5821RTLxn/jW&#10;7qwdDq56cdGICGyxgx8DpG/fm+ANXXL4oKMOoaV9U75/jp5gzLEDsEza8d043HAQM78EZ2TNBCB8&#10;TAASOW2v22aHp8E5+2uvd1K3fco81fHNtC+hVVjdepQyg2R8yFF5w9ug1Aaku9/++l//1TzYFquA&#10;gfXYa/oPaZeNco7OftBq/RMH5PB/HkeHI2/LOtJ1bbWTW/Rrp+RrL+nv2mRgy6L1hE1/TXviRcra&#10;zrGwgf0slHO8AFl3MI1OZYgtnPtbGYt8vugAtqzyZHtTPvHCh2xDv7WXtNqkvr9piH12lddYWPkP&#10;z6anfRd76Bmo6nNIUlmPrdgZHW30TpaoalFD+6Tt0b+2/7NJnT/9h9+ip6sYs8Eh5naRLSIFZ3Ss&#10;OBIOlC27qRu5AcoYZ+GS6+STLQo2W16Ns8iukleckwblQe7CZB+wNqg9Iy966O6Gi6dyZ0MyVNE+&#10;A2uT5ZZJ2i4W4bXy8tWActFd2fhHmU0/J8133vb0JPLLja/MlpuY7ATh0Ktchy759Hmj35SZSfbE&#10;a+WLD2d8QKbwjW8byfMIQSVYPBcj/7TXo9c8de8JwNWHvDMRQntkLKE/+MJngG3OWfSKJfunTbjq&#10;Yc6CFRvPBkIxEm/bPh9CI1OI+QNL92KF4n2xxR7HtH+PJ7yGRtog9tYuHbrSXyeqS2TtstexMuzU&#10;vdAJb22mfqI0tePnlcmdXPNPx9d0w3dsBFe9g/Pddz+07tKNr9cv82SV9n82EcmxusJZnrNwsrZn&#10;I+PLac9umT8/e+q1dBdL3uTPsX1xMp9lFtfGU+te2uoFVcbE1qtAu8B00VuMOX6JHlme8rDL86Of&#10;XBtZerAI9knbl4/6Eey2XZ5qb2jka6Lw5j3RNNdoiT/jgG3LW19rUpvOFsDG9msX8qm37/OUuzRl&#10;O4F/mH1+L8piFupkmTq2NHCfDf5pv+fGE/2PzeBpf9AF5ZeJds9PX+WVz5M+MqC74xZ4vW7sDF8y&#10;bLz3WLsmDs2tIjdZpLtb/tvwfff9tOPdAAqdf/xzNmzp/W1u+O28IDxtqOKlWqRHagwvf+nqBzkr&#10;dnAsPk/8jp+a19nY+EFZUJo5yq9eKTt+n/aPr/RRO16Ap4zPjpGca8+U6yZc9NifxDC20L9pP7cc&#10;GsubLaTb0LCouvRz2nQxr+7pFxdcj4xDZ/jO+gKcjbEp29760Jr4y0X667GhNgJPG9A2Y77OzYmz&#10;WTrx3/ld9MHDZ2mqB8Ar69QVejc+2TH4YNoM8e58dNOm0bc2iDvRm35rzp+/VQaneKFlgXbKzKYx&#10;+vyCHti+D+2xDfuhuTZi56Ker0mXv/6dfmHGotNujpxkXLzx4fhyaUsLt8um0ttO5MjO7PHjj3+p&#10;XOy9ry6+y7Pr0aPyz7hHzP+cJ6OiUTa7f8wiZvqAlDfWmhsMcuNn/ODmb+0xEIfkBdopspFBfmVP&#10;+Y4tInLlPkZRDl7LrSwH19Nb3rZBRj5mp8EbGzufMd7M6cXq/D6ettL4OuWzgKw80m91HaeMDUv2&#10;fD2cVf5ZgPP2stgSrqNx6TwB6OnzuaFRYfGbSK6c5NW0apdOqIzewVP3TjebGD7xdbivjHPJj2Pf&#10;3fjVPgELj70Jt+376NY56rFVdT6MnT/HHvSozSPGbtBurKH9lFn7ZsMTDeU6bov8gxO68bm42v6g&#10;8o+bkEreyKvsUyZ57GBMoI02Jl+c5uGVz96AtXEmb2WtDBIAkyZu5qdTxofKM0Ek7FgTmjKVUZHk&#10;92lJZROnNr60t26s1O/zzX/lDQXakP2gsTZzbgyLzsa5NFDeOVbn4MQQTb940z7lrnwynrq0+i2d&#10;qwx9XmD5fJZzcDefS6YPHzm0Vcq8yScnOEeL8+ZW2qm+9jlZLXfkNv9hl6XRsi9fv5cHFb22m+Q9&#10;fI3P+1RT8o1jP56n86f9uPFcd3Oek1MGHZuCsxYpyfxo9MXrGS9iL4IHJ/k5rpxd06FvyvpUNoW/&#10;AMdauNeWPel56DJuwFwS4IfH+jIKXufy6DJrJEVvnjorJlbuyvQSR5unVNceQmfh4rUJXzi2zEhf&#10;OzxRkPLAEFj7VI+jS2P+l5vfs+yedwySehkCSm3ydSR/35jDiGvQaw1Wn5W6Fz+w4uiaMaSY0G7k&#10;o87fBS+y10l5lr2vgxl6/y6sfVd/5fZ8ZI+P8re2/uxNoMYkdH/4BY3GnRNw8lbWSRw+dCwfsZA2&#10;YuHil1QxuvTfzkOHRvOY6QvQmIo9trzWshAT8e9pvptUnKbfxHY8tqSnDdOWDU5ESx8Rf3nqNu0J&#10;Xegpf3G27JeO0zaMHvJ37a2xFzpNQyt/s5U1/aX08d3Uv1Ybfs+HTu/ytDrZfq9+l/j/9Cv0NTkZ&#10;ms7bC44dkCEjGLkk3HZsxhe+/ki+0xx0npgacVGQ7rPzExkbM8617e/eZUzDJuBFFrj1UWSmy0J9&#10;xt4RvTbXvgV342h1k6ec8d3C4I9cyvy70Bi6ybSYtC8B/visrv9OjH2Jzqah9RmNiD7jnZvPhR/D&#10;1HYpB4xBB+7jq+xk1sfy9dpv7dkxDVLHH0+zwfm6haRCmMMbX67wS9DgvIOZ1AK/qfjxX2PJHSDC&#10;A0NyBnienEXHJmofn895Fyri/Fm4PxsBouIBOhe8FlaWve4xZTQL4LDOca+ZYxwqf8s7wkGfHL2b&#10;Lx25zka6SS0SGp1uBgaPnYh3SOc6DUYGeMouvecm6zr+PVr500HPAOSWg81MxnezBO+1I3nh39pL&#10;Gbj0iAzOe9dIZBznZ8B9BvkzkRp+nzIISrNSAvRouZy8eYXuoe+A9wKdyaYMvdGK6gV3jsibxaVJ&#10;G5mmvAGWCfXK1LuyMvnY65nkDW7pnCeDUcKXjxZWjr12/GDSRjaZXwD2BNTZzd8YrGns5RV6OlMT&#10;QYseBrnVM3Sfr++Bo9PY30hkB08XWyDfOqRidhGhdppOlX0NOP7k1bGN1HCNrI2FHNlNY8CHHUw1&#10;zh62j4yV/zQIPaeMsrkQv1RHsy12se8vunTBAV0xGzqVB42ADrj+Yh8SBmdhfZrh7M3jZCoD2GFB&#10;+YWLzsFb/MoZpKV5smuHLbN80RI7jYuo1zp32pLqtcyeR3Z4wPJ7JH12Cqc2euRI24Gj4PHaVTyl&#10;e6X0bobIq3EeZbetqD31YoHr9/n0qinTerQ00Th+LvJvfK19V5baIO1j08MG6af28kv60FvT0GE+&#10;I7rY3muozheajmr+d7CGbqGqT2ywX9ux2Eb+1oldbISf2nMtALT9T0wWL3n4PPvo3UBfHXYj2aTa&#10;opr2o3XQBDMxbOEELXSVUZc9rWTBaWF0PPIenVcXec4NmE3i56nU2RiU9+yH6BoqTesCqXpzbDI8&#10;LGqMjWeSEZlST/oXPGXXPnih3XInfQftHzPwdV7bhufoNxMXAzPp+KKHNhqgssQ3y8+gV9rKCAeu&#10;69XL+btrhwzC0KmuD7pLZ2UiBxmlL3/0XS84ZycLTrtxCxdveV0kyjm/8hc95VkgrP6njSrd2FFM&#10;wVHW58N7g8jlFt7BGVslvpKfPYbWVzS7aX5s9fTDVZ9DZnw3daKLwcHXT/lUnsTO99//UIYWnsaH&#10;3iBiwc3C5+hPts8gZeO2guwL59iYfONX+k0+t0Shm1QylBvd7kqPhMiMN45/3VBkfDELoYxUe8UP&#10;aD/9hTg8vNhl7bG/gUnvSHPJoI2eTbhJQ6992qM/uJB/52R5pmk4cDuyMaI9iVzqNSD/TBJHl1No&#10;8tQxghyoDmLnpO+m8Sxyj/7b16zsS7/tc2hl+FaQ/rTX9lXL6989jnjjO+d8Btjc/8DNy6ui4eCt&#10;fc3XIjUmqm2+0OrYI7kWPbbMjfzls47Dju2NP9rHtn6p02gJvoHVv7JK2lWqnK7dV6dZSJ3++1U2&#10;9cvCrNjqmOr4R4iTGy11Tb36y1/+inrqvDo9N+dgTcdXn0gfOcSBq5nAStvPpPqOFpHDW4h+Dy6d&#10;I9jQxmPbnlvexXulZQE+TWRgNiBWrmm/tHPzG8cw5D0XoCdtYyHyRoZ+IvfWT1XyYyot2eSxrUUk&#10;fnQTX9uyNIDbXrMvvb3NwPwNXHTRP0GIHhrqvTZp50hwteHooTM36Uw/Xhtre/LX/ODSk692IdXG&#10;h769skYutBekn2lF9ZGuvPrqRk03XHjCVt0r72z66TNAxzCRaTdqjdMrR8aPDCt2du7ZAvlam7l2&#10;/uZ42jrlWOmDyfEBm9bk1p+4UcwmoifV2erHH/+ccUdeqxp6Yvj7PB2MP0CLPp3TJOzg1L6h49zN&#10;EK5rs+g8/aJxTdreE6bstqDMzh318WvL9SE6cMbW6E1jtk8wuxmPLzN0qj1Lj1+jq3YBvecG8OY7&#10;Ljw3f/fmV3n8AWr3nFcGcYsmG8SH6tGOKVevlVf5mKXyk9uHfUanidlnWTcermng2eBCy3gRbDuG&#10;z8S1sYgbucR2UZreWAtj+I35bF55DSZf4q08v4O9Xtml4ekjD+wGHZ6zyRnvhMZ+Rp+Jzy07sk4d&#10;Eg+hWlrKwBl+kz8yGFMYH2oz58aZzrmPHnTC3zxzAR10HcmoHLx37+aGTuk2RLUf2jA4bAWkjQ3V&#10;7anj0pf+0JYy/q9sCeCf/vVzHijwk0o2hv/ypx8i3+g37Tn+xEKHvTN6uewUSUsP7WecffwwMSrz&#10;Q9c4coyus3CmnzF/vP0Pb30ztMZXdOVnoIx5vTUBOq8+21dNHU3/GD7A2GFhcV3zE91lt2zavrnJ&#10;bjYsjWlsAC+MPOrG1J329+jkz/9CeeTaccdF+gNtorSNrfUvH4nlnUtPzCW39ZAPp352rKvePnjV&#10;7LlenOWJRtsl8jHwgeWNJ/jqq3nDh3Pj9kve5KOpLllM9wrj1RON6tjyh84KdVjhv7zobf536R5c&#10;8UI+9EtrX8Wd9PIhUGit7I2vVNlfs75QWJfCCX1/q5N8eqCrDQHk0ZZ6a5G3xv09r+79JU9PuYHN&#10;W7O8BZC+YkddUta14z2eWKYlefRjm9un4pEsM1aj3+iNxsKcj0+lVf/NfDm+5XhnbnrLnjgm710f&#10;xk6dp0cHUH8cnYw9klAdW259mvzF7RjmlIUbQX9X1i3XEAg+fuyu3MIVExLCq3Xz4GxbU5xk002/&#10;Mj5gY75OPbn6qynf9JOGbG1SWYPfCpK0cySL2OAjBCtfypTGScN/4To/OpS2zIOyN3AsPvO1uPyj&#10;tjKNR3oGSjNI8NrvtErHF9Fh+7ptW1ogX117DD34YGnw7+/Bq3xw+bsxitbRtfQiZ+0SHDJ7PfDr&#10;K1hfeX3I62PZ9LJLEJbGG9ptp9VJn6GPlnFjeafeTX1LfnTil5y9ofvk3TJJ6BONr/zrm3wd3Z7l&#10;PjtfP7HtqaO3/IN9XddciajHvMrPp5BlP+Ks69iJsYX1WW1ErMdYdfWAuzZ03HN26Pz4BJP0L5VZ&#10;XltucchOpr1+4hnDsTlYnjselDZlJn9wRqe2X5wYaPGc788/plDT92vHmXv9eqTbxPbQvsL50Ncv&#10;RrgzvxQ7o8vqo8/qefpkN/lpHwoRI8OV4N9+eOX971wrvzrgs6/Mfn8eWCPbfwJ/JB99rr2Hw4sc&#10;0ba6+tmVi0by2Y+/wa82geNjsGm9OF/obLxs+l7Dd856KOwNd/z7rHNupF2e8PuX8SHbw/0jgC9G&#10;C0e/LSMvRPaysYbX4k8+NjfOIn9Jt817Hrf9v/y4tELSOHdpr12UrZ6XrGPflWlpT7UauSpzVJn2&#10;7a6Lr2WW19Jw/FrlgKjRKMIRcAXyCH2NzvhHKMcO5n7OpEhDlDKKLYM2Kidu+4RwGK1SJZGv4tQB&#10;I87SRuOIcJWh2Ht3GRuIdVFcRZ1B2BpYubrTsbIMz+cdBDgtnz12cOwOxUTUvqYVXu9ey4TAK5Zs&#10;EuouAFnwmkkAPRj8BM2pDKlRxYWHvkGIjU+2HtuMcTrBjvdKk46RQRkwjZYFtF7WR7vo0wY7NKtD&#10;aPaVbwySotLqkxRz7glksDg7UFj7f7crnMX6/EsD8e40guitfDCd88meO8J5ymeANRPfNBiZZO3r&#10;pN+nY7cIpUOoXjqL1uqSG9pRaO/GKw8KPkBckm9lkHXpHrkyvK5/2gm0FYn9I9+CRgfUT+G/1wIJ&#10;moZvJ713qcEfX+3mJLnWDiVZmrVXeODyUeeRwLx8iGCK9AkNcZEP/BTswou40THsoBXV5jtZCG7t&#10;E1xe3kH3ZjvSzSTIJ6e9Xp2qb3jWjxl0+B0Oc0/2AjYawT6xe0Kxac+vSH5dbtkacFPDeGMlVm6d&#10;cE0g+ktD4+lHaYCPh/wMNBpfh92cr/xDT5nSdgLw+Q1Aho+XDrS18R636NZbtOvRLAJWJ/RjQ/n7&#10;iustQwe2A60T6gofL6ClPUnc1wa1/ciA/0TnIC+dLeqIv4WvOe9hvg5PtD+56eZcV17xqK7h27Kn&#10;HUnJ/g5mjE2X5uVIjmj6IL4sRv/iln5ihShZb+uGjQk9fQOyyxslFzFBJ9Pt3GeAVZm2sUuZ2v9h&#10;K3Ewk82hpbw6aP1Sm+ZObG2xOzvxUH5f/45M6S3dyNH2PPG+Exx6gMXz6pUODk8amrUZ+aVR4hyV&#10;UX7LwvPD8a5bv2HnfPNbcAq3fsN/0palLbQQpT1TrvI9QmfT1v4i6HJT8K725DB78r/k4IrQBs2P&#10;nOunlUe70UWL039Jn7ZkfMlvNqoXls8e23495Fk72jhApxu+q2PqYgSpDPKWz9LCe3VcOlf7eHiQ&#10;ozrET+Lju+9/vK6lA/RaPjzE6B2n4qYixBJeB5aFmvwtWLjR3uq3+ttU3JzMiZ0ac+x4iMzYYGIR&#10;DckJuMGRENjBt0x1riLmSysTyvmgC/OGsYeyyfhCo0wfm53AjRNm/X5LF+hvd9LOPvsbcbWZOsUe&#10;8enYngwLM0nSf5ERnsX/cQh7qv4yZrxDA/Lt5GZsjpYN+bHzUv69I5s9++zBJUN4BcjZWI086gr9&#10;aufkWTs3fm2fFntMWz/lPFF4BVPOrn4r5wB5PMQAmXecRw+bS2hJw//3YZ03fLVVAJ369eixNOqH&#10;R9oTX5vlycYLlvShV5rnfHVjj9+G+DAxAMS58ktjy6ydXfPpBUdG7TBbyN2ycxxc/DvmLI7SqdeJ&#10;RzfnWLxUd37Jpt7GobHJW5NO3G07KJ62z1Z224irDkcOKs8TeRb4MoaKn7TDQPnV6dXn45CiXbqY&#10;kIOnbs75nhz3giicKfv8nifQtO8bs4M0fp4FRvSU3eNTjiet13M06D+y0FVdiN391wZ0j43oXP43&#10;hfLitlPF+XbKkvPERISyEfP+O5tk83pX/eu0d9qAWRxAa+FNjCRx+iEbHmn3+Dqv5oPvyRBPbYIt&#10;383IprAAG/PXiaPW37Qn+ZOnjMX3vYFKG0BGo8lkXjSdg9Ep9edRtw6rHlaGZ9qbc+VCa+I5vPMb&#10;8Gj2ZiRxkPxPnYvMoj59PQX217/+tbKg/+mTm0FTH7Khhg47bv9Frtdr+oRJ+Xx2Y0Bs4L++Dg5f&#10;7LieXfSrjuu31bubfXlCbfl6RbvXNH+fnzvohnPo1GeJb/5Qzof8S8OxCz9p6++6yDbTtw2+TY7x&#10;3ROHTeXnvzTNr19h6eAp340iyszGyWwaS9N+7KudxbmmtX20WKu9R+bhN/NrBjOMUPbrr+fmM7Ez&#10;+hk7zliM3ZaG9kucgW1vnJOzfc+oKSllJn38O/TX1+gB5XzQ4gf2wUPayGpzaO2ukn4O8Ojyww/z&#10;E1vbT5AnZCo7vni8Aj6CR91unQ+dHetO3rSR2q7VnV3ZRIyMvcbGnqQm/8D0xWz71XdjFG86mM3Y&#10;+CYb82ygvBtCyGbczubGItJXD/Sce8Xi+Cb2qNzslHGbNsAonp87TtLWhMaJLf0a+uRdGPuPDzaN&#10;X9mhT/6mrCdl1Qd8jVHd3MFWypKHTY0Jps11A3jiMNK8gvaW5Qd31snIWrdFz/Ry9fXafWSb2FDX&#10;werdi8fX+H4S2O0VlpZ0dmYLbcP4eukmeuqHpLNT9L42S1IOjeoY3cHG5tImw9Ac/nM9dlj5HHfz&#10;Urmx38aKGJv6qS2hB34r48ZwmT+/Ik5pBZfZlXMdTu3jNo6kuXluYnX8h/5RpxRHvpG/+DLzvyCu&#10;Pb0swtCFX96JA8eJhdxEUj3dVPW+P+nmtZvf/zA/H+NGgs4VQlSZ4Tl09ulO/Mo/+QvwFvacvXtO&#10;zMg2PhG7U26PcDaeN21pvR6Xy/LY/Ksc2qHHjuUfO3fTLulw2pLkqDxaLacMeKSjIX/51WahuTbY&#10;9Jb7g6+xwfBUx9nhkrds39qDHG0nVq4Hfe2DcYn+Aw3LoRNL9J03aLge/e9YMbfQBqlDyqmy4uRi&#10;0YSJefI2rsV7/kDtxSb5tEzoRJG5RvfgPfWq3kd2+Xt9nZfW+Ot9+mb1ylv/klxc+NbRnyBtxmjT&#10;3m7exHvSdoC4GS9HtsP/XeoJRuVxypBB+w8qY3SUzxY59PyXX8amL2Q/u1TOXwue3Moe/sC5wWzn&#10;0ydt08nINxdODO4v0qSBPPxPyE67zo9vY2iupeEz/NA7xZr2pa/BGXpLc9RgA74/FB6Equch5qG0&#10;J8Df8RkdzKMAudHb9s65jze1Arg90h3Pi62cSVu+ez0F+n3hzNV8wyfLE1afHRN0/lR2eAQXf/PY&#10;xCZYvCeNnkf2N0DvstJHJKf6TTy9wXu5MN6+eFT3mQduiPQmZP1C9npWH3brOoix8C9TJ0s26WiR&#10;/aL5wu9/fPlij/Xbjp31MWDmsw+brH1S/j+B1UNbsTceXHFwdP2SvvzcWDxjr5WB/F+CZzqJubCt&#10;HPTaNW1l/Lul1w7euGQyO+NMgZRPAsDm6fOtO1/i+Uzj78ZNEtf3z/w9f+LUDkegtQk856KYjBvv&#10;W/6z4/HP5SYn+oYwWhqleWiV3oWcsDzrFoOT72NfD6duudqkV7LXguwbGcNq4Zm3aW0dylS5B/Iq&#10;hojz+6NonHXulFPBOhmsU3Sisgcf5nNA/0zXUFFmB3zrcGUAfjp2BtAIzuQ0k4+kffyYp4TOIKx0&#10;pkjprf5fUnbRXo/V1eD+NGaG5wAN8nWjNnnw6NrKkg29tVfxlnHwdsFyk+gwr6g5nGuk0I8NDA6X&#10;zwYZObYjkvcJz0dFqy9id5u6fb0Oex8/bYORnrBymIzBtznoDz3BZwDGH2hU11P1mh5+xUtGbZOj&#10;RaRMY4pLv319ZX3f1LdfLRfarcDJ2tf09M7elLeI2lezRKbsgEUkAy4WuAM4Qhz+SX0k4zT6Rq4s&#10;eslTjlxihg3o8YHMZ9K50tHL3w6mO+mRkvQdKExnamwQ24V2nz7JBHgHmnBnYeVPuaM5TyREz21I&#10;8eFX9vkqvvWEgsWgmehvBQvRIys9FtBtfCmfss53oYbM/sH6BI0/AgNAC+7V7+Av7SRfA19p6JHb&#10;cMkHw90ExkdxZRYOub384rGxJ+cUdHjKP9cJyfAannO+RdhvBowTC3wDr4O3II0MJ67LZgS8eDwF&#10;RvQBMNe+m6zcRPmm/P6RXcUFH5vMkIe8s1AycdbXQJ8YIDt/jE4GEpdposzYZtuPPumbxInXfCcu&#10;ZqG70fCZYKtzLXD0rl8P5jO+SivpW2aPaVCuHlKdtPDTif6jTUBnFhxxYns6kCl/hy/FbELpH4qb&#10;gXYHGNERiO2v3ucnBnLHtLbFmxJ0RpXr0IDKTrUp/MijZf6UcpUpAzSvaKv9u1ETfPUmeOrVLC6N&#10;jKF81d8SxIvM+dTn8aGja5NKC0CO4mPxXINtB5xvmvO1oTJwlNs+RT6QtkDGvV4e0w5aEJkNUDQt&#10;xC5P6dXvpC/P2vYELrrSrzx65W+vl3/lO3rLc932JzGAR2VKOfr4PV3XFrws3uNBruVFPrByLo8v&#10;8Vwd1JEuVCfG0rlUPptDeIsZ/Bb2HL3lIa0bycElx9ZldKf+vfvTD3lSlw/Iup+VSXmf1RWvsUOO&#10;zqPTP/Ibv9/4ncK0O11kNiCLDB+yq7h0xt/xubcTrD1LQTxHh5imMqcubN9+RWVOlg66+Z++un3K&#10;av9Hx7XTqVxBf9qrfTp9Kjce42vm3fMe42uwZZ2r//pTm8ZwtA/ar2AFb+P3Lf/JD67+vLhDs+VP&#10;HJ7k6X9iW3mTT4eht2mTTpqhgya70ssCLtu6uUofPOOmmaQtHeVuGsurqfWrM7A42paFjbXJx1/5&#10;zf13j7cd0AunwyttTRatd+K11IK9p+F3nV7ySVm7EmblvtKSP2lTR28Kb8/gr67w2Q49sOlPWZpx&#10;BFpezW/a7Td4t9x48M1dX/iti/4WN9pubxs8NIzp5gaR+wYFvmyZuka/NOM89Rx8vpnb5MfX6EXu&#10;lW3tNkiTL+2YoMlvcSRN/oz52Gw2UbbM4K/T9CVHvpBXl+SzrQU2i/8zPxofDk3t3sgycn35u2Pw&#10;L2e9SdUeeYhC+2rsUfki3rt36dfTp/7417+EH5skcY8PCmvXCyd5oXJhdGOsRUPjEbfauZat3ibw&#10;8/T29iN4k8W4aWHazrsfls5+bMxOZNi+w7hCe+4JXHbsQk7kQheg7Y/Nq1vSxM+eFylf65O9rp6N&#10;tfWhcuHbtmxvODOmn4VN/dRffvxrP2iQRUzS90P6sX/l9/EuiEx0IVvbFfKevlZMSNu+HV0x0icG&#10;2xeMzeu/i+D4wlyYLapbxGb3abfGDtCVoys8PnNjUMdTGZcpB3/7zz1nP+OgjAYujrXPiRMbco2F&#10;1SfHBTTyP35I+spdW8anX7+8el65yy6lM7RmLBC7G4NkQ938sWOQbAB7QlOd4dctHyptb2zk9Qmj&#10;zv8a2sXbdu273NRgc2Zg+o6zx1uabGETRZtoI91nZH8bQ6PX3abAITNQj8XCL1lEhMcv/n7Ngta0&#10;AXOTYPMeNtprNJyvzV2Dt2nzRL5xFMBP2zl99j0OXZr0mVfuTizyEftZwB+/zyvWyYcOm+9Nemu7&#10;qUd0KsvK46z9x2P2RG434Djizyfffz+8jPPQlq5/YLOJmWkPxP62PcNl2ih9hzm5cgspXQere7V/&#10;8kanuw4v7ptyobWvKNfO4Dl6zxhULPkoQ7ctW7z4tm+Ii51uGJzFU7evfuLI27FYxUq/kBsn/cZs&#10;4XNRJzkygrVRY+HRzq5PRtaxC/4rw7zNbmjQgY3JRI5vM47/GL2fbRBe8uGhub7bmwblS1tbuwbL&#10;b+w0PpTOVuApk36CPtq4ph8+qg3aA7G909vNJ13S0S95z/Z7+goyTz5ZbEKBlW/1ufkMWTo/8SY1&#10;Ma19yR9a5Bv9pi013++bqTInU+++/ea7P/0lv/m8czd90X//9/89Y/65uQRfcn76NOPW5bnyuYaz&#10;8q1cK8/ao/iNy2lbmn9ibN+Gh4Y+NcSa3Ws4B0+qPgBsm9WLfI3/g5ry8lrn2eHExso78TRO+hS8&#10;1s9Tnp+m3VSvpr/fcq53DbE8j0zL/0vH2kUG++RA8qblmhzOAWlc+/DF8ly94cAlQ/vp+HHGGKNH&#10;krvO7Ib+ksxX8R/0Q7j03+hVGfBPuUqI0w2btjLv8cLAGE9lD6+tP4sjWVztOgn/wBfn6VWU7Pni&#10;aOuZNtZI7rTFaLHJyulcXBcgH96ut/5M5uffmRaeNZexfdupR3+847EnzaWCLxv8HhSHXQJov4Lx&#10;49JwPFoUjezKw2k9SCq73TZjx7TDKbRtHlYx6diHLQJoPOEzvz0z/4fnS3tj47X4M65Xz+LEFMqY&#10;B494EzfFSR5bta16Y5GJHe09gPNzBj3lfUxbex+fOPcHep7rNzIkXb254GEnNizM9OdCeT3xoB2o&#10;i8N3xhYjDF5rH0evgl5YvCu+NuPl+OuHjIuOPrIuuXJe++GR/gI9k6SnfmJi6Z8QRCIyNUBKq2/Q&#10;auqXvz5rv1/QyNONzGP/zV459O+1QfKX1shKrfj4zEO23OtxcV/T99reFN3mN31nLHPpV9/c/t1Y&#10;UHblWzq/dYTX+ArC1K2xN52ozL7otr1uXQ7tILpxrQ/3Ka+9O3GIj7KzZvJiNJlfAPTJ8PT9U5cv&#10;FKk9pNt4fsovDR1pf0QD7qNKFH9pVf/otlCdHsh7+oZHBr5rB7VGaXZbePUJmvonsHwXd49fvwqy&#10;GXs0wQZP4q/ESiPMdnC0+FdjS9GHsg2KND46Z6D8gjuUbC5vQHSDOSsYv2bBwoacAQhYeUxS/iew&#10;5faoAuQ+8pIwkdagdjKQicu7vJ5tZWugpqEAZGjDQPzIvvbo5J6bpUXfr1N5a5Mz6Z8OLIOOo6/O&#10;3Z2XF4Tubv6sfFeek0fHOpudmWCeAe4bvGMjwdMBco4tHpl0iv5mIpI7xDqxRdv/24Akg41rx82b&#10;gcLQ28bpS7JKS/hdG/XkACYOYMuUMrlMFPNH5rV5F3UNTBLDi69sddepx45f+42f/IGWqw3ZUZmz&#10;QU7+fHR8OYzvTlrvQKS7hiiViX6NA/k6yg6MQiy8xCTXlVYqlljppl9knrxkHlh51YGGSejsQi8a&#10;MMkyr3yYQdyW1QDrVz1Z1wkIWfK3nVFSj6z0G53KD8EX+NUEM7/BRIYOliLzN/CiGznAylqBkvg+&#10;cW5wzp6/4p0y9c6D/JZVXh6IVMV1fkKwA+zKHhpm7uhdECIzkax5r2Qni2aAbug6mwo3inxym+yt&#10;7r2OLGKIcuS/dLuLXmfUf+I4F1sWHuicwhfuDvTLQ94py/9Tx/nqGPTYY3mzz6+bJ55OnZWP5++B&#10;WNinkOA9/aC834x7Qtuv2mXkvxcIbqzp4B/6cZb4jyx0UW/mNZKOI1/1ftiDbcS27lu7pm1+1wWY&#10;8cuW+yW/BeYVX0Ba/3Jcer1D/vQDcPy2OLoLjfmIamNXmd6pGxlnwvZrX2Hvd4ZmspbYzkR8+x2L&#10;hr37OuVXnpyMHDmCZ/8BZztUd07iJ00MzoLstF2NybQFq8PKuvjVE/2Ha5+46sMC/q7xFWO7eOCo&#10;DP99lQXDlR+OT9ub+uqWcWnu8Y08+q4jz1OWlXX5x6GljwfgLzCyDO/WDSET+ZTrzVjBc764i788&#10;qSxt7bnn+Kw9ndtc3gkKehas20aH8Fkqu64tdKyddtEbXX/Sq0OuySC/i9+efkrjWn92cXL0VG5B&#10;2Uhb0cnbBb/0Mxb9O3k8tjF20D7fT5GEEf79sNXY48xxqnttRJ5l9uA75TYjOGLoCzB4n7dRZO7m&#10;0aPYTgDGN/HR6TfHxjb0LUYNE+3XbDho07Qr66/4OL542ogGyj3Ef8m/7fkFFf4giUBT/rbBnaaw&#10;8QvefDp1ZEiObcb3JmdXex7k1ROm9G1lbh5Dw3f7vKOcsK5dI9NVL5Q//r1LfX6G9sg0tmzfnlgE&#10;yHc8O5cX3pNKF0lPtKycpcc3qdP8snqtr5WfNPF3iD+JnnM4aO5xCak/FQ6ezGMHlxsDkxQZGgdv&#10;ecgbvLFX3yyRxPaToae+wGELC4Se/nXsjXYdK2t7xzvKDF/2jl+NW5JG7jTLJ06L0jRnRF6wcD02&#10;4odbrmA1ffhMgTe2KB0xv2WG4vpg6U+Zof2a9xaHHNoLqdNn2tTc8mxxnw9P12tvZehVHo3H2HNI&#10;tf1seq67EBi6q7OFaf1z2+zkT70+OlEuMP6etJtfMtaOOaK3sQ8fns88RRhfIbUVStHjI3zFuGvt&#10;fJVIOXHD3x/Oxho/sAEcecuDz9cu+O0NpR9/rvZjD/xinPLw6PMB+ORuudNmNyvpKdBTfQEov3zT&#10;se1Jj2lf3KCA7yk/C7JsOmMBMnvFp01JgJ8xysfo5fxjnnAEZPBZPzUxX8YZS6u8zTkCxY0dLPCU&#10;Tvg0vYbuaWlF2s7hPKmItk1Rm+HeYPJtXr+6cwZzWjT5wphjPz/++GN9OJurwwt1ccN3/vhjAQ0i&#10;OOK9+a73A7cyR391fXXufDf9+7xad+T5P//n/6ttZ248XIbOjIXaRiQmtp2I4y5fGDuKl3kr2M1T&#10;+en/tS8zdloZxr9oszN/TB3fulV++bmeoTmxsTTQBUvL+fCf+JBPj/HnrHyyw+BH7uNbOqiHngh3&#10;vvRG75uHsmDSZ3x+48f24cfvbnT0pJW+3Cuc2derM4e3tmBolli+8NsP3dYfaHdDNPnfdaPWE3Bu&#10;WokMrQ/rk2mXmGM+E9fDL21CfL43dvz5z/kN99gEv/fvRx+2165vbNADkMWGGju1DmaeNDYYeY1d&#10;Znxyx2M3nCJb30iif8j5+gTPbe/QH52djU0dd/y/tnfEk00BepO3cccGo3cRHl/Tnp/2JHSmHF3C&#10;O/oac/gA40g3GPzj59wAGwQbtW7mvyAmYae98eVKVzZ/gD7grXdv3eTvegt7W4OZMeuMafnUvNof&#10;R+Y/NNFzrg4Nf+zWlk2PnHPME9xbv+H4CwF1aI74fD8ylv4tqfIYsvXEzdFFekDM9Kmf0Bz5mtwv&#10;60JExkOcOKJXmSJzaRfz9Dk537HHTeXzM3QWlgZddGztW+T7z3Fxv8ubEwB8bauxzOkK4sA/9Wny&#10;n3JzxtSjzEfNb9LXzSbw5/yWFnr6xGkn1q6jbxkO4nUagd6eHzvWNgd3Zb4RR+7hte0WW9kUmPbm&#10;QbX6iaGueRx+8NaH6l1/eiG8f4vX8i7PXGx9iLJcyryfwZdoLX5vcA9fleyJ1/OHTSpjrpmleYff&#10;rCcYd4yNxXzXRsmib/CnUK9v6aRt29BMX0eG0WRs+z43q4OSwPPls+PbN/I+cJ79Yuk85HG9OqPr&#10;pqpXnCQHZzYyPmW+gp6/aNs6kdyWub4Ob3IVd0he2a8n+FuDFtNoNrYzdgDiwU1W0uGtjb0JctJm&#10;ffaV5vN614KednjWZbHYm/4P/y1bn0UXfPeDlvSORyNBr2ML/+p4bxxJOl6n623ZpblH9EB5bOLv&#10;HBdvj18qyx4bNyPPEDS/VY5d9YvXeWS8gI75A2h0nHFk1N43nd9Dp/HdtRF95aynqRudTDBFcEB1&#10;DMnV9XlcnIPYg6/LZkcWaVvOecf4YTRzLimib+TuE50zpG46HrXHUXN43nUc3X6sa/0OkMlQfXkP&#10;x/RL7BceYrR0jMf8rd06VBmfJGyKe7EJzup6pf2HJ9vP/Idk/sfFx/7asllvRKBrv9a6HvZ44/Pg&#10;1DsnVlomuF+C+jAZa0O+gMrf6Nt47hSMTU972xuDQnv7lrENF4zPls+/4wP+VA6vlWV0pieZT4At&#10;0YdOE6cNhJH/4NDl3+ENHbmycf7KK2mtexAXDvKK0TJ7cXCevlAezgvKFcerf4t+jvSnrxHrp0Ru&#10;Y9RoEWYH04unIQKue3yUw6xOTJ6AMvhM+1Xhhl5KjD3r3N3sRWecIXsGjwb7FlxXjk4OuhBe5E5O&#10;yWLg3PLpsOYk7j1yND2OX7hkpnP+lPc0GehG8FmMaMf+7rvK7bcg2/gGl24+oLxtSBssHVs0/8gx&#10;r945k8DIg7fNXr+7BBT5Jq9A01gbXJI5/4dWbJz8pdsCL1/DK7a6Gq6CuPZoAABAAElEQVShqYw7&#10;J4CnSzwBC9AnQ/VOPh3x3vzixFbdnD46TrmbLtUEP1r4oEH29J2Fy74a1/UzHumEDHjxM9kx6PvZ&#10;xDWTh29tgDDGAZ37LlJX3pPHNp5nd5TfhZFc9A6c0wlUliV0jvJ1dOKxfn3wogfARx6R+xrlHDsA&#10;0mzAOXhwXat0Wy+CcdLmOOjnPPg6XNp9yuvG1iY7EcSvG+zFGDmSVN7ZrnAa+wYrstVfOTYtg1U0&#10;+Gpf8S2gnnZc3eB3kkdvslsQhevOwG3FTtlGR87VwfXIbjCjgz66+Q/G2O7ryLS80oU0D67XboKh&#10;OedkLJTG2Oirr2xADK2x1MHNofqkjPTVDe51nTzp1+dIPTLykwnoanLT/dJZ/c8eRxY47GaCANwM&#10;sJSOak3/6fGEB1sVN8faJ3EaEj1fXcaetx3FESTp4hceKtUpadYzr/PEMXoL9NyF3dfYX34X7onT&#10;UIiOoVle4jNtVNq28sAbj0vT4a2tmzge5uK/mx+ZiGuHdJSOwSodPNEj3zdp895n88xGBtg2sn6M&#10;ovoI9MnwBP4A20GufMp7jeTPv6SGZCLxw48/lM/Uj5GviytRsjZ4EK1Mkau0kg679ncuPUeRiKcb&#10;YxKhPR99R57S0EbVBrkxKQtkfPCsn/J8wNAduTBw/QQLwH1LQDeyxg/aKnLx6dh36BOubV9oly5f&#10;xQdsiZ8jkEcex01zpCGdFsfRQunKujq07MElBxwLwgAdC3cA/fJFNenKAb5mE4trnh6prJQ/APfi&#10;ye8JDTyKl3Jg9YFL4i39vMbP9cLyh1y85O1TJk+923elPs+gV/M6vJ+00BRH7urf3+/qZnR8sos3&#10;fnNu+iryk0Vf5mm1mXQlIf675at+/O8TcF3FguNcPdi++7ip/m88HzpTZmJ4rF1SLb/y0890BuwC&#10;YDcl0h7BGV4jw5SOvZO+bUjb7hQ/rpj41uomoROnFNqNtfspqqV0H/FZP0/N4pc73xlZy2+qS1Ju&#10;uaprUkavieXVsQuj5DlxcwwJe/RLbGhTjRvB0upFvlqPcuxkObxHzhGOjH7fmEhvy02cv01biv/e&#10;EW1jxqERHm0nxp9rIyZQV4G4pfN8xhbK5r80LMhpfzetZcIDPtoziSmpP/zCa6FDqmHSpNVZ0oI0&#10;dWInaNKH38jneuS7C8Hdp8kdpzyfuRlSCbL7noDgX2VGf+O+0Rv+aW4gn/yevvnCHz3l27elHBj7&#10;qMuj89BfOndbagyxOu9R+dHzxpP2JUB3fKONiZ8u3y8vvp3zZ/mV58kzWJUb3pSJHPnjZ/jaP+E0&#10;PIOUwh3/5jgbp/AYOXpbxH8YsDKemFtfi4dtY7tRimlAmg/ejqDynjtdSit109/mSZs+5N5YtPlr&#10;jtebcYyv2Kc3n+Ecu+WP/8C8cefE0dGVbp5Q7SZ3ygNt2OgfXP/hu/oUoTjsMDbbNs+ga8Y58ySg&#10;uFvdKkf8Vtv6CrhhFb4NOPZ3E5p22jlb/Zxxob7PRuzaQbmnLNL1PYDMoDd85Ny1uSd6xgAxR/Wp&#10;TvlafDKS1Vuy0N43dKC7OOjKs9jy9cfg5fW8Nom9ptQNcvpzbZJ+q3iHJrq96enIgw6a1SHyOG79&#10;Wh6LI13bW9wkDt3bpn5vVd0yfu7rgHujwvjQmJ1e+q7Ow86cmTxhWX+jP7YfHlMfdxykf/L7vnf7&#10;Ty5ADn211whP/i+53jnI+AAePcXIyE2usa88PtmjfLjaMeD6+TH+2PHSvjVqNgqHztozoirtq+U5&#10;HJ+hpV5MnjRltI9zk6b+jT89MX7LCId+g4vqyjbpyluEs/nLdqvTPHmxcTm62FiGI7bYjl9f6b65&#10;VvdD+4h8yeWtA2Tlx+XHj/Bc2/xF+5uUp48Y3iebK7/+PicJm+oeKTtuufLahmgP+cQcXc7nsP6Z&#10;/uCuJ3RYudgf0Hl1W33Yddqq8T16gzN9obHFV513Tnp1e7RL5ZPN3x0n2sAQG3wBbn5vY2nz5Iuh&#10;IPq/7Lzj2o2VqRMleXBim+o48ZPFvxYOlYvWYE9bKBzLB1r+tq2CMzF824tMbA7mfOy3tt4jW6jT&#10;gzfrKK6VgTP1gFij+7Z7nX+SNwB3acy4e675E0wsaYf1Lcemx5/y6UJnPMD2Bb3I1/CeOrdyNW/E&#10;PnKmbqU8v408c5NKLtL2z0MzQez8YedwaGhn9TV4aIMn/keO8sjXK//2K+yr7vftVyObOATwyfAE&#10;aQvVwcUj7Zk3WTe+a2WWpiO5HcXs1hE89L19Cho++ZZwjuyMp/ouNsHmT6xmnnvmh8+8Iv7G19jm&#10;0Kpc0x6urKsF24hGsvJTY0KdCVi76Lwj5UsvuI2SI6s0+NXz6GWtbTe35QNHfJ+fTd/j6s0O8Kft&#10;qGWg1HbMtCDH5W2nacPDpSg95nRxPAAg7tuWKXtkG5lssOrDrSVYT0/bzxdXPRnZEVZOXQJbt9Tx&#10;pdeML3z1rVduZIpA5Rk5H+p0jGlNNdZM6fBj1/NmjRSIH1bTLxCXFPwI0YNLPJRTp9ZHVP70ss7X&#10;ufSxRfurlJXGfm0DYxO+2PU9tC8IPWMlSnlzJSjfakberW/BgfZvwPod6vhm9K63HzTY+2lzOpL7&#10;lc/6iMf4t7Ga8/atJ847bjy0R/7j24yx8fBb8x1ThbiHjeA8ebPVlhu5lZsYcV04Nna+r+TV/y5o&#10;38D2l940sjQddz1h8R2v/PAHtckxQOWO79vXiINi/PHX6GXewlYjn/6M3Uoregj/zaM7YMNPxjI5&#10;n5iIPCm3TyPbf/ldeNjnd/FOJt23H80J5Rkkcj1Li90k/xu0/0i+tX/7pSeLnE/e7UvZb+W4bXLM&#10;1fy1Xf14irPrHR83o/7er8LRZers+Ht0ZvuZdynRepDjRT9n45mb3pfOyPGMazgbY2/wjz2fMf6G&#10;/tqbXwLyVpY3dJ4XKQPrDUg7n44V35p4fP6mwOMivL8k+9JbmVy/4m27j9q2HzM6etB/FnTuiRyw&#10;DDiKcy5w/QXAzIZnGzDRGmhlO8Z4Cud8r3UU8EyibRzuAPyTRu4MMAUCuWwuvIHQUY5TlqaG9wnV&#10;Iy7RMdLl22z06pTw8gG/vDuve8rTyF2gSKdpsxrdaTBSNHdboT2NrNqoIRkd8ZgBzj0B45huVmJw&#10;9HC9eu9RtoapHUZsaIECvXSVsgZOeWV+pW/4OoeX1ikN1WPw+mECoQO4akCH0VMZr1/dRerbbkMP&#10;M4MCg+guJEUW+jc9sltgdWejVtji8MrgCMjTxRlyBbz2yYaHzZV/5tWvP+XpchvAC7VvOq95Xfbo&#10;I4bYbgFtHzLrvPmsi7iLkCO+/vjglwww2fN9NmB3kDQDAP6K/lnISe7k8TGaoVGc2Gn1Rb72ZcPY&#10;3+BIXmVb8Y5sQWj5kdVkSWwF//KbEBDPNrEm1sbf8Vv+1g+lE5t7IpcJLdj9/6zd65LdRpItaJGS&#10;SElVbcfsnGccs2NjM48+3T+quiRKFDXrWx4OIJMUq3p6PHNvABEefgsPjxuAjSY5Sjt5uYXj0peM&#10;QPk5SVn1F7uj21cRHx8f2caW1Us7wcPfoY/GBo1N26O8Lp4pRjjXlc0x5RALdFCZ/Nn4nLxYPkZ5&#10;0aOFxuQpc8g57eJQ2/BB6F16Rz2Myjt5r+UmCz4vXjNUip9/re21sD5JmhO+s3oRSN51fUjgYYGn&#10;E/j4tSdgV2++qW12kZVBQqM3hbBzQADmFwZvnSQcHDz6UW8575JJ2lY9Y0za8tCBGwDIQcCxf8qH&#10;h/iW4uXz0p/G7qvL3AE/hId3iK4MOVpU6mJn/WMqKarV902I4gRTcelJ3n6MELHBAv94n6dj2Icf&#10;VOduGIzfwfPbc+WrBsNDXbQ+yJC/3/KqrAX6aUcWRsX5xp6IYOFkbwTqZCd4aPLdbQtEjWIX7V4l&#10;8R9//8/ot/E2VqZc4FqciTz4rm3lXfbMefuHxI/hl/LDCFpttHerV8fkbT56gH1tADdG8IWjf3XN&#10;NZDWiTZ/OfYTR8m98akyHtlToOWevJyTm00XpKGLZtOTVdsfnJXhvd/hy0I2PG8EISv/kraA1n48&#10;mWhi4bPwrNOVo32G+Ba8q2zsQie8G19DV1mwR+eVPTbQl9Bh06SDLb80in/wbIKMfOqLv008pRcf&#10;rd6Rga8lOzjDb/sE8gP46E6MHF1/T38LOtGN3J/0j6eupc8g9/hBiOtLao+j58pfxnqilCUPEkc1&#10;ZMp3585XmebcXyObdjf9JF6DOzLC3N9oci6vZc7ROd6dC8dGA5OGpk8EPOmfH8isPGA7sBsum67t&#10;ot9FmuB0vHPxYq9MTk96yzs/H+MOv9e3MJvS99jmwgtC9UoMQv+Zjr4RI5C+A+N54pfPmShPGTgm&#10;MWsX6fNbwnL+HODX189TBuEUXvDFTjaXAtj49Gm9tpExPtCJ6Bk/7GS62CXkhpxpQ1Ns25Cn/W77&#10;HJKPQ3zX+E9POQLUBkUY4pHtZUzbwnQCM5Y8hSs/n+DXbP5Nxnm/RAbxddooGwOHjklzMmMUTyva&#10;UHrpV/yDDcQe/jYhZeOBtjft7q7TlQUXG9TzBGLrIDeb3XKzkZtbhhbsz0E9jW1mUjg6L560P/6Y&#10;DWb1Nu3rc3p8qPXDl6Lf2mDp3Mfld8fN9Qk4o+McW0Z7zjxodXJszNV+aqu5+TLBOuiz0dJyR43a&#10;5MT6nqf86FmsfjU20k17Dxn+0lie2Db8vJUpcfOqtwwBEmcXT/+4tJXb+mJ7ffhx/Bc6tM88Iqh3&#10;Y5TrRpbw2UUlN+csH3Kj+TH1cdGMbttnyCcHG8LjS9GqR+nKaKNBqg37UwQ5/z439bRvTl/wa36r&#10;eibsk04uv/eI1u95YnAXC9HTXttmxQ7jd3+eXAvg22NkeZe3THUR5Grbg4Pmzhegu64dHwudrtnz&#10;3bs3GUf9mGPsFJno+CGbEH7fd+Ndy0a/jb8Ws7wt5T/+4z9G1kf9Kc/uPuZWYzPteiC1eNnSeCsI&#10;I9vxDbJqs+Zefz2/gazk1L82mQ3y5HXsHJnwqE9FHzB64SFdbOO/82pj/v0uMU1deEqTr8HbMcD0&#10;4ebEU7fT9pTn2/NZOZS733A2OPLahlICDW36ar8tP/aQpybZn77wJnZN/5PMwtgiN5JlE7Xtorp4&#10;9fHU6eKNjnM1fIf+yuw4PGvuIJJN/6NtTAxY3I2hi4+qPDbAZ+wqLesoia9kVKbX72as7lwZ8ZH+&#10;xqn8XXpGPpV/6N9yje2mLv2+svLiL3sqa8EZTFsee/znf/69ePrSxvncGODHYNiVvfggWF3cQG8l&#10;ZsH4Rd7qPnpuexkbwd18NpjzSeMvyqs/8KQFd+r25q+sNDYBdNu0XTxuxvmamyvQP35x3oakDHv9&#10;mBj2Lq8N7qvWozM56CzOAHa/IHKKCexEBnEsBcr/rbULdXvGJ1t/7ErW0Tk8yV/fiY3wSPknrFwp&#10;4D/Zk7/lmT7atKzx1sbzyX/2W0O1/hY7lp6SHbSyx7RPfodmYUxaWS++4kM/44+RqvyNw+D4oDHH&#10;IaR/YEMbkz/95a/JG1viUf8lDjpHt2F+f8PRrxAbwD0nc0gctyYW7o1hEunPF9gDvr6E3H//+9+b&#10;PhvF6mz6r2m3Ysf4xcoydnzoenRUrnk5GiuP3afN4v/UceSZthZLrPSQCCq7tPDUr4dYbbEyNH3z&#10;iq3o4I7fjSzqtg+1JG9+DiDIOceDrI7z5PPtJ8uDrfZ8jy1z+Dm43rxH8n0qnz2SAm/LO1b7yNfN&#10;6VxXbptRqdedmynTT2mk/G2pSY/fUKdQ+ikOB/3QBuiCp5wvZDl4ZFr5WuB87RvcNq83P+lf0Xwi&#10;nvPySWZ5xA89AevnVeqzh5e8jj1C4Nvvkxcfm7TMV7MRk9ooNWlsUd6Vb5jw22mXY58viHEliS8T&#10;Y+BGrp2UBqN2Pm1vn/5VcGRl2y/b5CKOBrufo/TVo+PNo+e+YU7+wtpbO5yHK+4YQC5vqLAqKpa2&#10;Vlun6rZXV119eupDwYLjxKGnz5zMzw5kmXEqTfhMbNY5V3SLfGDrv3JX4yZ3rDNn0d1fZOgeR47O&#10;p1+duKIsf+SbtVN0fGd+3DIn9sQXlBcf4Ssvv5ucuV5Q/gmv48vmNZ6eC1qBhMDSdG5sW7dk19Cv&#10;vXK+9K8b3luET2x7OjRSpjGVbMRbsaqTscDpV5P1NcAbbPEI87D5PXcmOhtWjvD49VdrPHRKTgqT&#10;F62dz1qL/BrUFl9D2Dx1cOynPiJCYdPWXhd6N7Gj//GfTX99XDqv0/e6m9psGV/ZWMZ/Srd6Tp++&#10;/LvxHXyA9vb/8qfuJm/x0aztY8OwaP3TFLTMOa9vnLmN88odPxXHmpeSJ7wlb9peifz//LX+XJkP&#10;7eX7ZCXtn9n2wudAx2acqfo45q+2OPNCaAvLf8eBL2x2aEGftnHalnFL/EF8Kb8g3PYf4k9RKsv/&#10;/j/+d2sDg600QqzRBQsO0QCWycAKv7itRBRWQYVBFT1yhDcaq9SUGX7dwGPN4BMeND9KOOKvHP6z&#10;QQDP5sg0RE/mdZKb2vDq6KVdQudrZWbwDuxO+k6wHTVkg3WL6n430MB7FxrYZiYKU9CkqK88jRzu&#10;vPY7gf/x//zHN3/7z791IP+//uf/+uYvf53f1vKkq0G3gUdt8KrBquDdwGQLm5/A66P3dWeXTpGz&#10;i6GPurIIsoNN+oEuVIfu2HEC5LUAm7IL8jmLBX426gJHrt9l4kXeff2zQZ6JImCL6fDHlt2ESToZ&#10;xs4596dOAwbA6NtEWhdhDk/vfcgE/qeffmoHvfg6JosXHTimTk2M/M4n2h8tGnTRffxKnXQB+WxQ&#10;84MNYupRx/+Pn//ROlef0vAmR3WPjUxGZwEig/HQw9emQunEBksP/95xwydTTjq/2QUH5Ux2DSgm&#10;LdEuuP39ibaPmqNf3bjOYNTg9Icffwx+zkOPTLVh7MfOroG0Hk/9XtdJ3rvLL7zFPUcTDXqRzWBz&#10;B3zaTVpU7VGe8PNZ2subDtd5pXj51WCTJMV7d2FsBkxs1JVFJjTYq0+XNzcD0wcvScu3hA6OtLm7&#10;dDZbti7a/jvxHp50IuMxV+MIf9ryjhf9Q3vwY9/kPfVb3D32FVcnFm0ZdQNCtTWyuE/ZD5v6YHFr&#10;3uHFDv1939olizhZHOqriyOLumLTnNaeH7KIt2CDmd3oyccsvs3G+tSdczF0dSddYxx+5zOyzIKO&#10;SZgnMfiIjZSVofzCh17v0nZB6eaa7a9Prg0Uwr242hGa4sU+IbMLko19QRRnPR1Dwb4eqO1o7ClO&#10;WnhFA1V2dvzV75ClDB20YbJ0Izg+7fWLYOuA7vWPrf/4oSdFgM1mccCinxtQ+OjeRISuwfAuJIpD&#10;2pYbkMDS78V/4Ysu9VsqqtMj17M+kHN93GqoM2oA3ycsHts4f04ArrjzLJDze+FxBgTKoasv3CeH&#10;lo+8xrarTcXm6lQ7Djx5rB8043zVTmrt9AfKzmsKf31BFz2ydyLCMMc2y8MCsY1xNxCA6t2zuy5W&#10;5uVZvGOXg9q65lf8sK/bjI/CX3oWoafeLVD+3kXzX7JpJR5HifbdH/MkgZivnN+xU/ZjnkIX87Uv&#10;Onj1m/Lk/uWX8dV36TN/TT9XeybGb6wk22xqpu+P34FpRT2lQeO0q5VzcuZ79eZSEaU+Ba/yRG6+&#10;DPaGttqnstNdzu1TNgnUkU06tGZCPIu06kh9L9x2My4jo74wP80R275vH50FF31ZynQBAaf4AdiN&#10;B3I+dVpZi/SFL3U3Mk/mymiywZ5uQvic9vCAS7fhx+cteI9tvOpSfU2sFdfIOfHttRjGe2RQRl0r&#10;J45sW37iL6/VUfy4x2Mjs7yd6L77/ofp++tvK0f8I/5m84zPLvC17R9204RsbK4v2MmCTWl+Onl4&#10;GhfnyB7Rc/K0aW/omb6zvkmu/D2BzZQf358x99atpwd//W1/ImbalbL0UyZntfnqiz8ggwk0m7Pj&#10;xpuR88Qm49/WiZg19Ex21Of64eAPzfURdX7z1zYGX75yt++PMOpz4uP4CZrr83RnN0eyTPmhf/Px&#10;CvLps+oPwVMP6JB76xkN5V/LMWnsMOMm2tz+MrG4Yo+alwz0qDahO/6p/KnLnLla++kTOzaI7ToX&#10;SR4bIWCByM08OwdBU7/gxgFtmg/SCw4+nYcdgWrnzLnooF58tk2Ufmi1bmNDbiUPXXT4mcWhD7/+&#10;cmhnOS75Eaz+bN63c6PhfeYfyd86gf9ryi/A2zoit/I2Ri1ykLuxesf3yQPiz9TXLJzxhX2qGH1j&#10;oonp2eANTfR30UN5bWjbQzIzvvnwzc+//NwyGpzxvRi1/FvmtGk6vnv3w6WDtk7uXzI2wcPcSN+p&#10;fwLGLfzKmExaZUmZLrTW30ankZG/sU/GPip1IfWgTtSPD31dg47fjg3Jof9ACx5ZHW2+4q2MPk8r&#10;ohuondJ3uiHAmFLsWznRAfWH0NLPqEd6wuEb6DuyqXM43r5hjLr9knx+nezS+h//4390TMmPhiaJ&#10;uJE2eBaPwnva8MiJ9v1ZW0xfwR78U9sVB0aWlXtwy+B8/fSTV2jr83+p/voIN3q+O0+m/xJfYAs6&#10;bl+0vJFYGUevkU/64jiCtZ/zzXPOJ8dmQ188myejZ2478XXsjQZ9pAF0jHEdyZGU2qlz6uBsPRQ5&#10;X/wcP/hosSlecz71K29Bunnn4k58mPazZfDlN54E58d8EH+0AbuRC2+4javOD5/FXXrKkGE+x6/j&#10;Y0BZwOfk02VvkFLX81MEbhh/2xjQvrt+MG1BrND2+MiMcbx2+33P2RE9sWTWY6b9SWNv8uH/IT+J&#10;E+aJCeybMWl0FW/0yfzcGG59lz8ro+wCudnB/Ec8E9dBkgtQG6dPO15fRkd77rgzuPD0BX1Vd86f&#10;9htK880HRo5pS67Zp/pHBj/BpW669iLOB9pHpI02zq9gScdj5J/6ETzYwe8gW2uaWDB96dKX/4Sp&#10;1/EH5ZWr74aPPFB7hRc5pXnTHjmBdSd2W33JuGs3jNgbfx7+oo6Wbgk8vtAg58fMIcwX+GrnmCnP&#10;nz98+PnSuTKlrD6FXI1H8XFPKS99OM8nlutPods2eugbay9sG+EvaNQOm3mO2tQC68Arn/TVdBOf&#10;XHdckOPKuWWMN78G5LFGQ//SOfrhs7z5nLhETkDuxoLwk/fkL1+5XQ8zxqxMR7baKmXGj6e+h+bL&#10;NlK8ZKwPsA26kWpGToee+svplYbWE8hspKXe1jYdg0cGfi/+FHLtD8Av0ZxfOks7UMygzvhwU+eI&#10;RzeBYyPn9OCvOUQX8Xv6fXJr0/JXrqUkDT765rdrC/mlH/+cm/JvmeRtmTkfXbYOy4OhFiAHtl05&#10;Xzmqv4QAuyFMB32jGKdox2ry4By6lTt1NGO3aacbn6G89PcWTVrIOw1RdF/rKgu9zo1rs4mbfVBA&#10;rDZmfdQN/Oflr4nXfcsV1UOf/XdNwppU437sjO/EoSlPJx/9gX6DvxNw3hSTcU7ijn6E/PsWwX0Y&#10;ypojsCZH7gX0aqPqStnJGX8aGeCIv+g75yd46yc6pjk+o1307S9tlxehIVhbH/lTH+AF31yjDVYm&#10;vribvTZJp371eXf8aYFXX9Mu4xfHhrLnLSTTzzzR16/o23LxKWuNHZviH1bG+vyk7a518qQw58ov&#10;dKMzF08x65bRDx1xa/ked6V0iz/zt8zSVdcrz5X2pZOD95QJGp5osuXGEDQBuk/88Ts+NWPp1rv1&#10;/vjOFZ9a8gtfdAnd1/a398SP2HbhtRzSlQNrI3Ktr6C7Y004m9fzows/UWfw2oaMoU49bpr0KZO2&#10;6yb6/C2NzaPz+P3oY1zD9z0o+uTbgvmCvzJv2uv6bfrhvTivj+s3y6PypIxi0na+/brcXsOrO/Vr&#10;U3M8NMQONNt3jdrF3/5IX1RdXpVvGcQDX8t/Oboq+hQ4p9OQGetYZwmXti+MCXiYbTlNpF2tk68A&#10;BReGdq4OPddfqij4OpSEuW9+N4Hx9+C/CqtgwR9I+zPoADY0DMY5JHpk4IAGYWAHEuhwtAUbnAZA&#10;NnF++uOnTno1RIHfU54GMm7W2FddkHkXx9F4yrW0yz884JUO3aJvBz0PXSVr/H0NaJg8F1snKKQl&#10;HVlDqjSSUDrL++On2C9y/hG8NSE+8MkjwDruJECgBx2I5OlTEwJQPYK3g7ffz4K4eiFLu9nagV75&#10;5G+hdacl1bbuTJ/XLsWstd+3pxMVDA1/HcHveaWUzeEuztErd2ut3qrN3cJj03AL7fwP397VlXps&#10;Z3HLAWHrZhvY999lghcd6gc57qQMH3JPw3zpfxXufJFt735rvT4zw28mtlN+ZI1tIpK74+B3kLdl&#10;VtTUOwj7C2r/R+JmzWA1tg2Mf9y+e6MPNvJbbonXnsoSao+Pc6/sG1ukPjLBzHvHIffTp1PXTofw&#10;LtbnJ6qqgA1NwJblcZRyXr9obr5yrQ0WThnnO0B1LnnlJP+li8w/geUxFko7fRpVmRBtEwrC4t6k&#10;dLoJoXj5RFf8+8kAbDdrX8iVwrz/d3g5t1EKdqLVzeHtVEOziw1smM+n2Hfu8k5ZA8iU+9JGfvmX&#10;+qkT9B/W8Oov1tkO3d3p/Nq1QQ07d2Ehx9U57BMPp67Ie0Fo6eT4loFmb4x5tCtPuONFW5NrsDft&#10;GFyIpaTpZCjkl1/xjg5JjP6RUewRB8XopOUif4Au4ZE2w5pXXTboFaE+Skdy0O+HLLqA9ZcZJN+b&#10;C3DY3hFtH34OX9oexeevAVyw7WhpaQf03w3mK7163RTbXh5+XXlVQxSni3ILK5O04kHb/But6LV7&#10;7HPlHyKvr/EA08Yjc2y4CyiV7TGCWJ4t0rva3EGZxZEzSLFAgr5y6y+v7SsPTusj/qQsQHv1Wz6O&#10;s7Awyi2OIxpkvp4wTxqQ9vzov1xbqJxYPBO2tIDhqa7zZLtXO4vF+oFIWFr8w/hieMkfX9BOiC3d&#10;ZtzHvK78j/hspmBNU7hVSKbghPhFU55yz2MvHl+bP1QeGed0B50sV19NPbeNjgmSysaDPIvpFmHJ&#10;Pr5tUQyYiO4CozLaKDA+AO0rM+5Am+7zdoY7D87KkmA45cJm6+/WA+aXobxCcum4nvolq/g247On&#10;LcSwU92fEV29N6NjhyKPf61Me2Q/fgGkDf5M3KWZaM8YjV8d3WPn0fEyONTCyIXXjGFmcYdHRS9/&#10;R3DjjywRl/6VlieonOujtv2qF/p+myflIs3hMXzJW/zGy5SDwQ/5Q+SWp95qk3z5WyALgOOzULu0&#10;QL2oydNn3DjqYhbZZ4Nnxoz6w7XP8EZ326++Z+VFD7ieCSRPHnsN3si9Y1G4d5ltY9GGTo1DM7Yd&#10;NTZ96vQut+moDZDvqLpJnx2VH/uc8tdT3p+hfjGh9kwOH5vxWfQ+fqTAmv6ug4edN/OLlCdRuS1b&#10;25G39ROboJ8/MvCDiRHJ17ACfPOfw9BfGrFCaW45C3gdw4ZHfe+MDVZvm55PGZXrNSrxU39PWD+J&#10;dP03V1j6U3bkf8fn8xTibmD8+nFvVDCnybzuvL7fBuy+ippByNWx0GkL4ouFlC7Gxx5uPB4+Y7ed&#10;D0jjq/otm6RdAIvt/y1PwEpD1wbTziddq2cbxqUXPdXBjifo5Ca17R+H/iwk6nd2cYTspYWev9C8&#10;rumS/umy5/EF+QvT/s/10X/zlFv+s8g2C/nSldNnIqVe9Rn6992wq2cVT9tlq61H8i2HVGH03CdD&#10;pa5slTnlbWAbA6h3ba39WdLz3+u///1vra/2yyEsH7/XgC6ZAVqjNxquh6/04TW4ZFN3AN2hfcso&#10;ffiODebmhhkjsgcd2ENdKbsyrL/Kfy1rk6TmhM12/IPXE6bsyIWuOApWR+f0sgD4Mb9pPLzXBupk&#10;YPp/5yOfs/Fptpi0W84pv9d0WvsohwdY2Z7HsZ964zvqfGitTT0hPTA+53z1cnzSNo/o64uDY3zJ&#10;1ujcsXhl2PSJr72hITHFmHs3Umbjlj3S1yTv22zobhyWp+1TS96zryAfsPG/8tHtXs8aH7TpAbQR&#10;YHG7xyxMWm8a/5g1lup4dN1z/NG9xyktXhnfnieqJ+X1t7qYdRu6rf0Wi057Q7YY++QBd8cy8PHm&#10;HwuXj7XtvKSNDpgyYmLG0a/ao9cY4zF80l/nD2h/C6UTUhevk0Gu6pIiWw7uaHuQcr1yOOrHdpi4&#10;ZV7wT/74z4xbUBkfnTjhGp2luWUdlXvvJqP6x+DsmuP38aW9AQKNhcqf/uvWdnLWv2quKFR+KgqE&#10;P5i4NWlC09A6dlrcYuaruhsrRi7tI/l4KiOuXIvHJw2HpZfTwuG+l58dix/65gl4iHXkLo88fYyH&#10;87Hd+NDaWtp6lXH9y7WcsaX1UwB36aJXv8jxZDZv6XauEHzwQn40/OFL3hw3vvKLWRacclN4xizL&#10;W1rtH9ydK6JDHnzQXtgyXcdbOYunbPCd53PV+RY8x1IM0Zkf3Jm7TiRdW9h2thhDl5xD/3kDaZgV&#10;bfqmsSl8cA49f371oY769uAPLtqD5YYKdMemPc2X/0mzuSlvYW9MNYbZn58ozViQLN6gpSf4FJ54&#10;KLo2uuzbMTeZjZnFl/HbOc44Yfl1/Sk+tHqil14h61TaQmLDIj6PRzdJ8NfOY9PYPWN19Joef89j&#10;1U3z2v+NV6uzvmTbLH33TQ+bv+M/DrS+fpzpmgcs7shDywE+cvlf6tsDcH4a8beNkUGz/vFnQP6v&#10;wdqs8jwQn/KMHeIDxyE0V0+JfsrYRf900Uj5Z7klR3518G1tSJ/gpU6f7XM3k41t+4BceMGxN6Hy&#10;0aWJsqD9SHBsTu4G7+TstzqZc3Tge6PEpjUn5XnIi/Lhc/kixwjwY/BaN3qzw64dFOkLXy/ofyF/&#10;dXmdtW2BlN9nDYseAF8f1+/eR7eMtb4KwV146oBGanFsCeHgvbBRkl/rP/xjXOWPjS/6ray5Wl7G&#10;S1vXzaldI1PL3wT+zA7wKpq9H/VvzOovzMnSDezFWUFyLJt84b2wb3DZV1Vv+v/X49bRPytP/nrw&#10;8alLpxR80c89CLWvXPxH+p+d1icOvvOFHXX3eivFBeFdd+Bwx5wxdg06jvY04BK+6ARvFxPQ3Hzn&#10;Czs5niAZnFNxm9+FLoI/lIWLh4o2WVkYtNO5R35lR9eRNUntUKU/Fzc6uQ/N3omZhsNpvHrUtSd4&#10;QG0RBsu3HXA6AhMvjeAv3/31mx9//Kn5OliBamVjo+erMVZex9rk+Pnah+2b9wjkTThflYFtg+YO&#10;Qvgd5PX3vYZmJ5mxjyeJFxKSejohd1NNBGzQ3sCuqYjS1UB1eAayfcokdqJPF/iWnon5mShXleCQ&#10;i/4WYNrIgwP4w/rM2+CB7fgMInsXC3u14jw1Ns7avO/ZxaLoCXafcif6kRMd9qitz2KDztcrrgXD&#10;ndTBe0L5hEUbWjLYtnelSGOHhcjTQXNkVoZ4jjMQ27QmlgY6YL5ZVEAcetJaZ9HzxR2g6jFpFOlg&#10;/fDCbOsczee7/5ePdDB260mvvfYZSO+GZGwC6Lb6va29jq4UO7B6HlUqQ2Ujn78cBV2y8iEdNFw6&#10;tN3nwiT6Ceqhi1RnEJVevNkpURmVB3ivbtJMnFe0xYHHpq7hLr70whbY6z857oaG7NMUu8iOHptN&#10;BLjtUjK5lEKuPuXdujp2zkCQPuywftUy+RoZDUy0Qp13nsDIJGk3ftnnaaNvz2t2+/puNsknraQ6&#10;s92qOMeR0evyAV67wL7Xr584hONv6prxI1X8QXp9EclHnaDzhKBh1Il+N3+z4TU6sk/is7u7Ewss&#10;nHqWFk2TFoOz1l02Lhy7sVhiQ70+hO7xJRvtOitt2eYFHxILnjBtLPEpieqRHuxrUpplraKSzQLQ&#10;m8R2PLyGfjdT2EB9bZ1VBrbxlzyfBXn6rsXd9NdHsQRs+dIIGX3MTj5flEne8pNOtoXLrpHDObzy&#10;P2JJWxxlnK9829/hX71SByu/tGe5yniYbtwkK5uTG0346OwbeFzvZ+xGunvyg1cno8HTl6CxsmGF&#10;5yy4zYI2GhbHVl7lS/fwWRkd0XHEX1/suPmzID3KLE+6WNhnE/n871N8dOUZPmN3oVF/Tvf2genT&#10;0C6Otpr6cV37VIazCBLD1B6xQV/Llzw3WcUil2yr90j3+IZ7PvisLg+M+zR4YPHxXHBOdrDJ0Gex&#10;ZcrR3yIj3bVLG9b69i6A5QkP7Y9H9g7R2ACf6hVcYw4b22BtBxf9jkduUVKOLzNmLOAiEMv0+LUv&#10;Yw/8YvXGxcUdPSe+VZ5MANSFc/Fh+e8CLG5gdV+bbpml6zh5o2ukrm6dgCRveK3co4cyjWGZfIPZ&#10;EJn2sPyaQeMU9RntxcFEqptMeatzZucv9bO1U2JlX/emQIiQhd2rc55CdTPWE46ZT37GQC3ziM9B&#10;mEW3iSVbVr3suJ1PeD3YE1Kql+Mz6E4u+sABb69aV95mN/ssTNrI8fHjPIFSexz54I0/ozXtbf1u&#10;jsNj2h7918fxd85OK8cdG9YeW7/4iCtA/Q7PkVMdkjMY1adIr77G7luev5yRwlFV/sgx8r0sDkm+&#10;OnOMnQSbwFO+semky7ttfNIOL3lfAvUIszSDi19vPohs3xmnJL96q59cw2cTfIzfZ7FQHd68n3zG&#10;RkO/vkiPIHccE87G/3x2faZ9rfzgCR1vLeIc0BSA+uyr1g8tdVEBJrvfY6PELAvO0QlvaVNvoRuf&#10;qxzh9elT3iZxdgDEO69tfpvfgM1SWRdPEFR2+0ix7wwXvvnwMa99Vkcxz/aFKwb6z9dCS8dfH7R8&#10;9gYk/N/k98e8ghGOekAXje/zFicLQfo/sWuees0Nb2fz9jlOkL+bv+1HybYQGdu3GVuk7tik/m1l&#10;u34wdaPOF9Yu5KgfUDT/F6j3etAd4+GS3XzQuTuc+cFurKEzfaV+XlyePuOimZOWa2zVvuU8mQ7m&#10;yrS4c5y8ShXW+7QrGkTBe4/SXi9QsQmQ51w9LaC/vr9p3kbVGHz6lpWptgqR7ffJr61Mfzt2RkNd&#10;P8t0Xl4ZIyzLhqfPl2D1+FLepmkrswk9T9g9aU098AOfGSdFohQ99ZYzOOApI9/cTYrdKB1ZFp+u&#10;fK1FS2PsOrTEsvWx0U97Hj1XJjLrm238spF6mDgujs6HfZ79xnC77YX2LMarZ7a+81anKTP6aTtr&#10;HzzI3BsM0lbM4czlPNFI9pFv+vMdE0l/2gZteGDobj2yw9A3rrQB/33WLuCsDPWV6A30wYlebf9u&#10;Emla6mBvPGEXMfSOxewbrOhLf6B+QMdYc1o73jfITaJ8vF7YNWXR3jobn5jFa+fS3dS4NuvNSqGj&#10;TBe4o+7G93JZMxw5vnZQHl2f1mf8dBdgXe9r9U8IGlKH35a56K8RkqCsDxj/P+Px2PJOE9fDL878&#10;3LjcNgpP/aLDR6Nkga6Lo314cs9mvlhgw2tebT8368ADZF24zx+xezNfHVdHdUCOrhXEX6ZO9COn&#10;rZwjLmt+x/ZD6SO3bvk8naa9BvchF9Yr20q7ePK+BOtfa2vtA0nl+PWu7a38aJBr8Y036v/BLa8U&#10;lrb4T/6ra2Wkb/5aL4feU/aljx9wvWl7vna6TKCfxP+yoJhyx4zqhO/qd8Z7S3f5L318lX/Krexe&#10;l1fcUdqfgTis7S2PWYOdAuLd8lR+5Bp/YNPah78f3fcGfrRWhifvFzHhCPQsc9mlhjt2SH2HUeJO&#10;YkHivpggYXl44rdjsWNHMptT2gw1DuuTuJEVbJ+jbCJOHYUO+K7+8FxX78bFl8YTK5+4yj915C9r&#10;sz68kj7o661wvGRtwwfIjKi122/fTn9BLmmV7cjctBTvmkninIc+xAs2IsOM1cZ+5Fxfr86xpbaz&#10;uqBbFsFbqJ3YIH6rB4lF8xMo2l+uwm/Hs+XFHx6GcP5iT+Im2/okw5dg5ZHnfGU+VfiiCBrLE65z&#10;x9VlkaeNJPWME4sTPOlsRPWeG9fSK8ze+amKzC2cw89X7b80r6P0L8Dpek/7pIc33aoDsWsKtB86&#10;5WdsMunld2juuePq2pgfXZfOF9j/y0meeH1CTBI57xS/652AWT3YYtd7zbv4Wh+audE/O1sZ1cmT&#10;7sbxKNUyi/f0C/p+l59VAk87wOWRbNzxQTFU4/y5XF5dH/1yFYW1utVWToUcOi8OsXss3/onA7rd&#10;yJWez8qvzMquRKF1dLcx+crExSrpIH39e/gd/CWbIlg/ef8ZlfJ8yPPEk2fdsVYLvdI8CKpF+36O&#10;955ln+fb7l6nuX65gn4whuExYNKOD5zcOWyFr1RH92Y27yltaYwjQdiGUuRzjUc7rZwo/yUaSK4y&#10;ji/ouK4hNbwZILkjhvDSL9zQYDipAK7XkuInyHDIfa2RDeAOsCvPyNVCynHK0P4pm75eU9OOBa0s&#10;ps5raQZfsGfPWZC8rbTy9OnbQ3QXRl1OEIlznkiVoU5oJCN84dU+udRJ1AmjzvX0ItlewfJTfgEd&#10;OoOhWZXCO9bJwlvTT8CtzQ7fnWjlsvY5+84duJFL5/4mr+76/jvy6/RmAMrWHRSmIP08vW0Bx11L&#10;hQyk5xU8qYcEMHcgZ6Wm57vpi/5uqnSjPq8c62JT6ygTGRtQ/nKdr3lCPPw0JJpLBuzRDY1MhmPZ&#10;lIgyJ0/ZtdcvWQBQaK9Lt/T5z3SAM4m5O9jFLaPzRd82ZrSUJF7+1g/RHdpTgK3W5lKeNJ94z3M4&#10;8xkavjuIMOg69PEtrQhBnuJEil3ob8L5Crn4xxjlyUc2uZffltl6eNqrOh/+i6da/3jVsW3e6yO+&#10;5b3HIIz8w99grJuExDw4z/zX9F5fb5tbW0x+fOXo/V3ah3bluk/aMwrAL6d7F7V2VL7NG5td19Je&#10;gXpIK6kvN+5lEQLwxQ7sMxha2tLXDp6eVRYQZSdYvZjkF99kuETGM4W1pa1PE1+ye1JgF7/EKjiN&#10;aVGyelO2Sg/5LV/aR54VDM/GkPiXzV8LyZ+04yy64qH9zl3g4lz0TL7B9BNsHoC3eZqm8nUjfAbb&#10;eA8Pba6tutdbvnYXa4InRoC2NXIFP5pd+tc+Jn4h03iSmCQNj7VHy+da2n6klQ+z/Aug3IK245pe&#10;2jlYWvLa9skfObpZ/SybtMVtudZLSYxsW0c3u+Ir41P5g4O3z3MBeKjc3ytzZayvzWaMcpW/g7Nj&#10;gBxMKOSVl8F80jZWl1b0UF+7aAqPjZceHGkWFd6mLwDbd8B51geZtnz5Hd3g9RPZ+pTXsS9a8EBl&#10;D9++mqMpY3OnylaGlFse0STuMWXlNZbnaPBbvVJuaVfGXJvsFddocuH0vdKL7zieuRg9bn6yC695&#10;LHJp5GKPm+64LrPxTQ8nzcf5PjziWl/7JndeW5zUUgZm88Y5OWahdXUptdKaCf/IsLwOgR5Why/l&#10;PfH+7HxtURss+yCPrJH2/Oby2ug+3hSlLZ3Rg2GnLTiujFt2S97lxmdNRujbiWfqFU2xCw3wLD91&#10;Epxsjsx5UWAVD67+8lOeDq8hjxAOi7/8t0qaHoR6TfGGpjoc3hMzlwZ87U0cL7/IP3hTnxmdJZ/0&#10;Y9jiYEa2Q7P4Lkie48o2tFM4gAYUaUu/tFpsaO0C8uTfNiiB8CTjjjXQmzbG7sNj6E0MCLe2UzR3&#10;gVbaDXdfbCNq4bPFocrL57Vpthp7DZ5S+DzpDqWxza3vlBuZB0McYXN2Qd/xpnPbCb+lM+dP3MF7&#10;Wf5Jh//8s3HU3EA0upVZdEKD7Ron488b3y287uYlXOPa2v2Uecrm/AlkXSAXvhtLpYfrZve4eatP&#10;y/dmsMFkPyC/b+rZ8hkX8I3Ji+xnMTsafsaj8VtriWwrk/GOjZ6Jf+f1nsmHU7zwW5kc9VW9Vpf+&#10;kgYq7znWfjnHYwEfd+bvXNLPr3jaQ/mZo5zxVfi+9xr7HOE6bp9nPOJ6+2g2A934Tf9kw9jrpYHx&#10;Kzmqc8rwWxv9O35Y/fFfHZTz8xpNO/bFz59/6Z3/QgxM2TmmdjvPC/rExOgL9nXNZNM22QEOsy1f&#10;amgX0oGYqr7xXhzndJlX2O1Gx+BrqxUw39POxi6Tu3UzxJ+vwFv61hRnk4nvjy+NbaNveK4MjjO3&#10;IyPqZ2zTMczEf6noAjQ63z82Hh3u/sG1Dzxy79Ppyg7uxGHnC7v49UhK1vgZ+dCCPz4x4+u77B/9&#10;eSp487nj//JQT0D+0B0Z1bs++/37uwxbsA/bK8+GjtIar1Mv9bPINHhbPyPv4N66bWwdu81Yasqp&#10;g4kfZFv66h2fjh/rA6HPd44dRgclxp7Dz89EzWvn37y5X13+22//uJ4up7e6ePt2fmqKKfCXtsBO&#10;fo7H683xaRxJvg22mKAy4qe+elz5eiPKUJn80Z8t86MSBorffMybzLRxTzObK1WPoJkT1Q6RRdp+&#10;Vib0nvBcDJy8xHB1En3WL4sf3tlfqJxLs8eNARr/A9qHIJJxQtue7FyqN/KC17I0MV/WwxbU9/az&#10;E2IiW/7YDH/wtBF8Nz7DqUiDsuReHLf8i8RzMf4zi6XWlyb2jN9CET2WB/+Cj97ErmmTYtkTaq/g&#10;wO0cM5v8yrYdJsDQA872Y20fj/paez31LX2xMX8v5Iid9c3oubkbT7avHvGR0jjClW7wmMo5HUaX&#10;jV2jl7YrfeUqjdAFL2u/SX/65ZW2o2faYfjZoBY35gbbmd/JL45j5AaV0zE8X8wNgiNv64CerwGt&#10;lg9eb+CBf8ooh+ZC84O/sLT3+nkMiQFzVxY85VbWJy4Z0qpuPRQ+BJbM4ivfNZ5j2bXH5l/6nIQh&#10;EypHbPn1o2RYT6l+5e8mvVtXxcee/G9s7A2PbG5eak1FHBgbvJZypXl5HFlKOdKLb5O/7XjGl0mL&#10;PGOTMUNqtYh89E7nF8nRb+TvbXxFu+rGb+psHoYZ+tRTFsD1/6TTtOTtE9FjjjHYykhY9ahPcuNd&#10;jFh6sODL7aL6SxPWPkXMF//b+scfX29dsY7Um1PaRaA4MH3aua5QIz97oCPGf5N/5dfHt+zLNcjp&#10;U9rO1xGCSJ+9bD2e2Nl1lqinP/zu29Au/Ts2rw57xBP/J6xNpe3NqM6f6a7B1sUc0/bDc2HGZLX8&#10;Jn1+XJM93PCieRQk664fmWf36d9Q2phA/v2oa+qYNjQuxt4xRWH9aIVYPq7XnlumjnYQl57LHYfN&#10;+UF4fTgysFdtm+vn+PM1+r9yrR4Bmf1VJnod35Jnk/iTn0JQ5+nbZXmSft5aB4PN5nh9X+WnApp/&#10;pQVr7XnKyce79pKdPzJdezdb9mED9bf+VptvswiVhep3fGBxL1mVF0dyBPi/BnOsTTdPrO8lvmQq&#10;GX9hg7uvWNnRqD0r//TVSXhBevV7kfiFi31q+Jl18cT7jANfkb/r7+j2LP/F8xCoDZNZO/2L5aAt&#10;77Xv0pf32QYwI61xWvI1I9QqTA6Pijxd5tA++cvIEfOL1HWSStpN2uaPU+mwBFINvXeAPAkdWpu0&#10;HRqS90cDNJAOVr8W+8jBfY8MvVM6DSccm9YNi3RKbPB77g7aSX0D8StaaPsNrbUXN7Whq3OE2t/n&#10;PWWWDkk4xdhDhz5BeiXcSnZt8PvuTKw3P+9PvTd6k7gBYjeYle8duDWGwdBNfwdanHuhv/d7Ltyp&#10;9VvqYxc96Pxbft9obWVC5Ina3nWf+gE6HCoWpxEiXpFyNs54VyeYkaX6Jh9vnQsbeWpU6+3To8F5&#10;8/vjjp4j09j21Ft1CgWvGQ7o/Neu6Bf3+G8R4AOBMayenVqTmy+Pr9ybYoI3mcjYQB4F0WYPHUFl&#10;T6A18Ee3uoVWj8e3nCehaY4LK6dr7UfA6iD8lCu/5HXxB/FXMGRvesy8MHLELqG1MIPhyG0QNFW2&#10;WXNEMBnKeBJ4cVbk3XivPkokY2WcSzpmKHzscw3w2TA22s3ZqccJxsZMv+udkx/vuXiiB+/FMQqy&#10;06ZP5rE5PT29RvbgLMBlASmX3Jv56qjdXO3iKN3y2nBEfF2+ciAOwuD38G9sMPA6siNDJgNEi42A&#10;z4CDcs4N4Oe3mdlK3v1K5/hGinTRJbQ2fQaYExv8jvALgqX6Umb1Nz6Qtpr263rqZHzZANzChwnC&#10;LjyuzvyyEw9ynTY7C2eHkQNl8+ETf5xXv0xy0rTvA0vTJRuyWUH5yLVP3MyCjpii9u4FSrJV7lPO&#10;QMcGn1in/tzJ/OSxtLsAe3yDHSxYwMO2fuwkgF91OHRc+4iFZG0d59pRebg+nfyXwpe/2GD4DZ/V&#10;G22TJ0ewRzSXx6Zv3tJ5Hp842slR9aInf+Vd3GeavL1u+SKNPPiSR2Oih+unHVzv4nQsWh9Z2VaP&#10;DqzDY/qUsb28pcXvumkaWnvUZ+Bj8I/v006rCxqVLfKiNVYcXclbNZK++m3apq8em+8aMAdZP+am&#10;sF/TNqcvy00SoeWOSvhZ8zi40TpySKsMR4ehk7xcsw+cxvjgwfWH0ZYban/yHRqFw6Plcz4gzoX3&#10;udrDFiGT8Y1jjHnFWtfitYr9NU/o29B8/gbwH38kJgRfe4Oz8XHpO85iozZCj4lTm799sutdIKwM&#10;i/A4PnEfyY/T0RWPtdfSIsPW26YpaHx1j3qGlPyx3dSXVGkTd9GRP2lLE8742dRVrpIino5M8sVv&#10;Pq68GBUKoYPHlN3JJ95g5Vy9O8FNVcjXRzhaEIGX/+q33t2y0pFqvjqcehy6c67OsBs5+B50ve7I&#10;MLIcfictmRcMb/zR+zqsXke9yrzF7vIvZVz6KHslHNuxk3T0Vu596pytMrcrDB/1cPqPnCkzPFde&#10;9CadfdDVjz35rP21j+E5fFeOlV3b2PE6AUbfpz7S1DU65GLrW7al04zH19BZekNjyg7t+/xR6L9x&#10;WjlCurKxR+0dvyXrEZcvbj87ngL/9oOcXRKs/JuweNrO0Em9ptIseMmbcYRj6ip9NrxnO0OnEaqL&#10;g+w5vIQgMsJtPdVf+XIgdI2B0J+fnpjNXdfaLf/x+4zKvn//Y+QamujQxXwG7hPiBS0rroHneGRx&#10;1TVAx29MzcXIORd3vRp/gBnPz+Yu+5DJAg37/JYY4vfu+xu/fCi/ToFXZfRk2fHRKTO66SP1Uz+8&#10;/aF95I4z8PKmjfal2k14ldbxSee14/FV+Pgs7Q0HcADZSgNO+4T018ZrAbRs8OxmmPhVfSJbbZx8&#10;bW5xcdrzZBXkK4//9ucbB9m5NwEH85Z75Fr6e5QPVm7elKHFdb35cJzPxwZpbiBO0fGF8bPJG7zd&#10;QF/7oB+zR15+gtrw0PZdW49YXHnrKzfeLRMT44WmD/0n9rlWQj78u8zKhsemt5w+SdtJos+UDe2k&#10;G/fPDZ6z3NO2ESUc5waFtHt123od27hJIZGv8kWK0pu6TGrok2Ou1+5ph2cBjmwA/ZGTzY6xkq6s&#10;Tdm8iCc4kS8+sHKvvfivOqEK/Fgg50Oj/Tt9A34ncWwyckirPVofB782mXT0zR0674qfwiXLfHZ8&#10;NzGFX/52NmU/5OaN/p5m+N6/28vH/Ib2rgPcY8HOtWKHt9/OWtLYMHVs3hLZjIuMX+aGXuPE3CBy&#10;fq/TOFObBH5/cvXbtG3rbAdmLBYOp61JWx8Q86RPnYwdteNYI3EDJl++bRcrN21pX+Ojjh9uukV6&#10;fE0dnYSQ2HLsu9Cb4VqPU5dkZL/pL9k8cp2yZCJDdb7FW1LXcfWUsDJs2nWMDM4rSfxe2928tR2b&#10;jm9MbH9rvhkf/CN3CtmYqk8dXcwJ5Pm9XuXEwBcb3QJPwNzaa0rZ9LVs8smw8wfXaym4y6/z9+BJ&#10;04cqoy6ZRFppHFpovAY+BS+ufvErLfI37g5NuvfNcng9iGxbfiS9OCUnesA8wXXnT/qs0HybV9DK&#10;r7zkPri1f/DdwN/8pBt7VJ9Dh232Z6M2/cl8aUnbfGVeQ6ULfbL5BPnIyv9G9iS9BDKfMpuxMie5&#10;sYl/Lj91vDRSK+Fx6KbwMw8tPPsXQm7gJ9JTl+XnqB0sLhFde9J2bCamvZzpTD+EP3nYN3O5vD0A&#10;oPMpPNHwAc+43ITz9ZSHvk+o3pTNxaSpTQAAQABJREFUZ3+ju7YJkuSNHZvWsslw7QYaS/769Y49&#10;W2bSWw6BMsR05lEukxrpR4+rH5AoHWq+dtzdfHQC7dPM17Nm3I3m1kaz+tX2P2Qvue/c6c9fz2HH&#10;x0e2vrGhvNlUuzy2rVD0jH/nz5vo+LrxlLhA1ratUaxjYrEE1C50FqAbEk8cTN740tjyaV/11XpN&#10;r+3mc3W+P61RvGOriFLYtGefIeOiefAG+5GehPUNevW/ut4+1jKypH/eHIfkkef1+pky7FDawVF/&#10;1lA8pEf3GV9NfL3WntIGeqOTUmvXGI4ujWvoPca/K//q5iiNy6QKU+bOef0E7p0zZ/BT+EXy2FYd&#10;vUj+b12UZs19eB3ibnBhB3MEcPf1s/dCL390qqxFGhpjE/2hgg8dajeI6I2ttalzyhnkNJ/dwaN0&#10;66lxVsaR84Upgmw4SK6Pv+duiAMr6yVn0l/bnw8stB4j9zUWD6/Lf4M0dXrjryyr6xO3eaElrXRT&#10;/kX+Mn19fCj+xF/e5KUnM1wmPidw+ofGlTkMtg9pcr42tsjdJ/7PFHUKfOV7quClXpOWfuxZjjCg&#10;BiBcLhdReo0zCL6LJ604LxFH7Za/8wf3USGlcn/VIKl9fCtDspastCdsvol/B29xUE73YrEmBWaw&#10;OyW3girHcVwBSMDVcHaivYH3t9xVsb+hsJ0VSsvb0cR9BhUTNWzoom/SbNJ1PaE3IlQ++A1MmsrD&#10;HNU7daBTmk3Rsfkpeh3wXV0ktt7okPQG9BPAbIuFYQc7W5hDgi3/poPcBI9T/tsItI3XAnBfdxF8&#10;nYsBr8kP+Qz20Jg7YEPzXPdYDmMnEygzvbetn+FtUoJeB8cpR/61Kbu4Rnv4lHQ3e3XEZNsFCJOp&#10;9z+8j4p0HKXpp6zBhPwLkp/kFyA3Yox9MiqpH0Q3UJopb6BfgIdm5COH35b4LR36la9MzTD8BUzX&#10;Bh1dQD/MW0exNT3I2gHI8gtO7UCGnG8djQCff6PwuoNt2gN17Spp6R1RBuvo6+JxOnmvv1Owcpdt&#10;vgKGPBeEgD/QyUDk2yePpS1/58p96kTU1Z/D0nuWXezmHaGbH5vGsaYdSPeR9s+A3DrBoL7m4/pJ&#10;4WlP5+tj9NnJUsvEV/iQ3+zdOhFX2kGz0jGbASR8fyYNFjSf9xo3FiV/n/zFs/j1xZevsHuquTzd&#10;iGEgKA51k77t3OBoNi/dRKEtfsrr1Et365jsIejVZWpLtW5dLJ+1xer78c0udowdpc9iJ31HYf6z&#10;bVUe0IHv5q729LSjRdHmpXxjcMoDNNA3Ge+dx0nHYXVwBMrMa93GbuTwFykaU1yTaeWbTRwD/8iR&#10;sgbs8sjUTvjgq5cu6h4+ZfaFr24AwiFOBCTX0iLD0tyiritPkOsV/EjhKodM/kLj+Vn5Vge0Vn/H&#10;2vyhIxr8tp9jzyf/3igz1dVk+GD5PGPea59YfqvH/L60u3z52bRNtJxbPO9rLqNc+62Tjj46+wpM&#10;dnIHLz2k+6DnSCbHnPTYhfG8ahONlRe/Z9mlMcep+6EDT2z/+M2HLJywz7v3j1dERmaLJkNv5JgF&#10;7xl80wmU7jlu/OcvlTPpbGZ9AM/8V/Z8X3Cbfux+ZTxOqGwnUJyd17i9xj02Ld/IlOO1i3bRyTgj&#10;dgRvjVXEHhvWofmtRYNMWrd/ImuwRubEi162pLZ46zYbJqNBN/Aq6EE8h6H1Mu3Pr9Yao99FLmHA&#10;U3xr89flX9j7CEsvfbijmAfEQZuj0qY+Jn39cTeYJm/i5t1k+JzyY5ducoWm/On/nz1HuSXdMTix&#10;dWm2DwzPFOpmunoCkVn++nHTzqbYU9YumjTT1+iGx/Bfm43eb3Nb7MV/+Vxl7xP0F6+p50L6wtpK&#10;El43HB+pzcc+8uAvDP2hZUKf3M/y4arD3aTbxU+LJ/RURppXbG75rYeVk1xw8Fbf8p/+mYJ9tfjq&#10;0Pzi3b5hARgMzdvPm5ivjUMj06b+145fs9/qujotZTq1TW/CnxyVY/rWV+KTPq0LkKc+otHYp7Y5&#10;k/1Dq/E6du7/wf8TNkMj9LWbyha+NnG7ABnagH3j9s13jf7qVfnCY8t6bb4/bannKmnhyCLcfvet&#10;H5YYmpVXYnCf9cUHbHChrR/YRQuo0vI1lMOi/YSZtaQc3vlN0MUJXf5XHHbLn5thvw1N/Mo/OupD&#10;wNh+aMOdN2Tc4xtjGDbR3/RG2ZTpZmv4OfYniU4/ht6Ol8xLyWSsUhuep+ThuDY/cvOxTTy0wfrY&#10;zGEir7/IjI4yPquz9M2rj7HzWZwvfmRW3jn///Zb87LdSJh60k/uWKoCPL6Uu2HHVZOCL/u2nuIs&#10;v/32c+jDeblZj4bP3Cw2sWBpShc36WR8vbib3/qrjlP1Ygz6tUGQiDdlxmeUW5tMWfKNjcx/xyfw&#10;nPHBbFxOzJ0NLnFw7NK5Y24MHT2NicZu6mf0HrzFJ9PyXvnJtrC+Nv3V8Jm6Hvv8+NOPqQe/zTwb&#10;pWQ1Zhma/I/e/Jiu5L91xoNMYxf05JNv7AuXPm5kIFPpHDvuuGJtrTHhiQZ6Wz8rv+PIxIdv/WY8&#10;MraRX96przMrj263X8g3hqG/tRzt3AYx4Ce/frCInDlT7PHjjz+2fXkN9fuM8dQjHWzkjf1Gztrl&#10;9ENv376vT2uX+7pzG8l4kr99OlvGBuRS9x8+TH2Sgfjofeo6RmSNLPSg79iGXb/rpi/8N3mq1HXP&#10;j0l2XFP/i1zrCjteoUPtmDywayW9OHUwdpyUqfcp0zfmJfmZ71wdq3fnpR864InXhPMlNvSfwgGx&#10;b6HnvUxQif4AzVih5y2b5H371erVzHxV/xC//eXwWEMcxKds6K8Es1a0coX3aV/qMQqNjknjp6Dy&#10;HJqvD/L0p7tBjM/+LiX+M1Z5WWp0vdNGknN97LWyO/IldJzzy7Yd8uUDXpQ/ZPZQXsoVUfk5Z4va&#10;JPIu3R71Y6fw4kj/GrQPYnufyjg+2ZgRGR1X56XV4yu6cMw1cBuvGNuLH6BrKZd0YXdqdOcr8he6&#10;JoD3odfyhx8++t2N370xUl76/B6o4o88oXHHL0KMLco7+MZRx7rNQhM0fhlDHFBs8yR1/LV2aXw1&#10;LrnxnU8MnDQ8Vr9Jn7pHi3wRtbA+S3YlJVu/Hl1GJ4jw+S3YjaNeLKFezNfcBHwnGMNA67QxJ/yz&#10;9R6Ou66z9evIZ9XM8mOLL6VP3yJvxkQ4srMHsnoWnhOX5ZRl6fSJ/lNf9ARs0vWhxOT2rxlLfsp8&#10;dtaggxA0/GL1yrV1SBWGW1eqHuU79cD2/qylNe+c176hR9PxGVJMGfZtDE4+GwzOjDXUjfUl6VPH&#10;U6bLbdGlOhyfk996rU3ZNbjQR+XiGnbWtvGf/gWn7TB4aCnvr9Dioekv6aPPZPne6y/lyS8ddjw3&#10;OixZ+M0/x/Jvyv1FtoU+oHZwJ+32bXgZRbY+rbWhrT63XWr7fzbGXPpRRGXncPvV5l222ATH8pgy&#10;LncD8oXMaB7wCvALorrf/e3m+6lTPy3xNdgHhL6GI2/tSg4kV/Z3GWf8kfWufWOlPSc26m9BZ5zZ&#10;+kuZxV8+GyvcpHvB0Wv9X3rLJ33x2wbV18HtTbWun8B8vX0w0j5sBWX1cE6XxvVjTn195ziHPjng&#10;fA1m7AWRXfjH4E870E5vGivLysAml+jnZPOW55bZ69fHf5YPnw6f239sRuflucfSPDaQ1k8oLKCl&#10;DcDbfmHzPj+yx5T9XFbtK/A08gqBfxnr5DBCp0fKKHPSj7cUJ6mAgMqWdQRV7grKJXQ7guBXPsMw&#10;5yVR/J7BR2sOTbplHD4YLY0urA6Jfj8DEBnb0fZosEMvdzHNHZcWK8hJwQaZtLTvcwef4GlwDLd8&#10;wmQn434DihPCN7HQoDOdL20dxYsOlkSh1QXTw1ungi5gi50wpmAWDNwBPRP4IhTnGOgkKKpTRtfT&#10;cOlhXkJohkXzZVzjjEMGb5vNFpFNFCfA0id3LWXj9vdswLyGtVs7tx3IBIlt0OvmX2zClruAjIbB&#10;++sBvTKrszz6TOcNNxOp5C+N0tapZ1HOxMVH2qQfG1bZkVg6Go6F6FmITYDvDqhCc+2yOshXzsTZ&#10;ZMOrbnQ4PvWR5H+fRQZEancFAlgJkr3bLBdwlz1Zok4Qitq8vqYh+DaT2ceAqwMNeof+s4Ffekzx&#10;fu8NBq/tangDdpOVty9f6XgtKLv49B+Y/AnQ5zyKrC5bdv1XOlzrpWi0Xs+R3PIrwxbMcYZgCs65&#10;LLhEWF13gobAlQbh0F690S+hyBADti2RYZbi5H0Z4HQDET0O8ar99BLvh702ppQ3xikL1DV65Kw9&#10;0zlv/Vzyp426Q28G1hW69fx9ZC6NGGN5oe/jNY8WDWwmn4ffi4vXE56X8bRmzQKCGBKJgrBlNjYp&#10;Q14+7q7M1veD6NicXnc7ovICW6wU4iB6y8NRnIxGwZm2rR3ZVHmbxUnxctsSX0cLPhq7qbSbv/D8&#10;LvsTls+mVY+0pZF59PJ7egaJFpy8lkoeXjYUf89razwhFIkrMxwyPRdFsjQku6BseUSW6kTQfwLq&#10;cgfyK+/SCZH45w5sp/6f5OA9N6C3/PMoHrkuTZMzfUCAfD0emYNw+Wl1iJ3W9kXMFzrStm9bPvKd&#10;+7S+D55FvmcMXjqOl47n/Jn3pPusV+fKgT230AY2fY/qCpBhJwHK9NVj5OJLB2fLwH+ek0OZxWuc&#10;jz94LWYQ2/Y8GetJfvWwMhlD4GtS8o+f/9Hz1akyJK/1MgwvnovTo3oJ/zC66gU6YIH1LLiVGe6x&#10;TZH+xa9OdFN24+QUGxsjR3c8tF182A1Is6AZZ5jrxCFv/5i8fvccjStepYy+Ov+xTWyUmFVdi3l8&#10;KHQW4GrnX4NL/wtJGzwXr2L1hXJOvlxWebqO3sY75IX7xN9X6+Iln52cz0IN/4Kvr54FFizZb+mw&#10;Y8cWJ31qFc7dRySgSyj9I/J1UHb9+vLZ2NQ5OcgEIkXb+qbP8WmY1Ut7nz7gonfKX85WivOFB5kd&#10;8/3IGZ4S6Dj63H3D6r9+t7/BPDZW6iUtKZM2Cj3lt1AGdvLZi5TnW28T69J0aw+0R156j4+SC4w8&#10;PS0unzzbc01Un9o9GNy1EXupG3TgDN4L24WxGyTXpZWvdU47GZq+bxg572tn9Ft575ypN/EE/6G9&#10;ejoeX/tS5d1EUrIVmPaf/jV8+iaRh3w2CC1QbXwQBxhT3ZZndHoenb+2gbTBGcbios9C83JBx7ts&#10;nvbJnwWWvror9bY84VwbSOY/aatww6V1Tr4wLPn+TE+ud5x6HeHk8302cB1tYjyh452PoflOnJsx&#10;PZ6XLgfZ9S6S/B589dE6CXt5v/76yxXnitsmHXmi6yy6bRsh/ci8NLxS1pyrNy2Ft02ojcfiknmp&#10;+mlJciTNfFB5vPZ3J4dPsIrz9N/MRc/8EQ02rP1jGjSc6+vxZHuwY5Wjfvv3HT/Bl++zm9b72mrt&#10;YzZA1eP91CI65VmCYfziWn3qK2dcMXXO9yae3OXG1hNvjg6lJAZN2bncPHae+KsfvnHGRuwUipH3&#10;zTd/+ctP5ccGgAz4ri27MdScW4+VC87iomWszVbas1dh72+BnuI5DH9l2CvWbloon/oYPeGTeeSs&#10;+yZf6uRLx4M99glzNps+amiP/PO7zPqotd3W++R/G/2n/xpeN8/hxk+0m2f6nKM3cWvG1Ezqevss&#10;dsTLjdKgc5nKrbyUqStl2hbFncDoxi/8Pi8fHT+Nya78l/K8rBe29dFHiAXaC5ra/7xSWXu+5fzh&#10;B35PoKmDtQtmZGDX9++//eann37ozSBuCLG5K07S0Q2qG7tXR2Wnjm9fksZm45f8e+IItVZnN9j3&#10;yesz1nDDVhAh9IBGtHIofTyUXXieSzO2+i72HZuMHRvfk4csWL/Y8V/JH5Lo7fyFru0/4pfaOVDm&#10;4nnoke/Jb+afRf/iV7yh6ehs7KmOVfv2OzTJ1vgTn1Q3lxIPGyA2/OHnc8BYUzqb4Oh6n66FJ48M&#10;8xNkEwu0/fKFr+5af0NQOt/qhu/hMfRjk/xtubXHQbkOeE37OXLiH/r8DWgT1yZvdN1xMjlW7uIE&#10;l5ZXPTj3ObIOn7EjmV5/tj9hTx/5ylTfnNfOofdn0HWM6jI6T1mx6BmXp/TrtQWpG3edr47Oy/+s&#10;WVRmPJgqf+xbSNr6gXSweav3zo/3+j6O/+CDfgil8KF99Ocj6vyFzUgwrMqvfkWmoo5czkFl6cWs&#10;p257Ub484ST/Sa8FX33Na56HxvRlY2trjMjzI7zQSsW39NJ/RerokvJH18VrWYJU3rvU2nVT4O/a&#10;JsGnfxh9FG98ycnS9YafuakITsinr584PDJrz+DP5J/6ItbotXKkwlpq9w/OsL/JZN43cea1kkfn&#10;sRW/3PXaN5kP/eEV2SdGcqG5SW8qkEsMJAPU1pPnsnURe9X+j/564xgcsH0hXfQ9/QtP5cH6ILy9&#10;hrttsnWTjLWp456z27SB5Ptj5FfwTIfvHyi3Y4ZJuXns9fOI9sqy6WiX5iac48px4bPtQ77NL3od&#10;Y+zoWpnN136BceoJac1bv5PuqfZ9heD0q/RIPDs3Rl6bgvWZ8aPyiDwAr+Xn2lypR3TzNrQBdh4d&#10;nvJdb1itDAc1B7K6AXb9+875r51d9nsUq7xH9o95Qyu47BNdjM3ZGsBdGuTfuYw86buuSw9jpoV9&#10;W9LaedNDsKfbNtB73TYTFaK/2KA/Pe32lFs6d3k3caffefBenNVhr//0GNoln6/UevV61qdyz+un&#10;TYJ8kV077bHlVtAL6+XJqvUg8wLhyQvuzrMhjf2Hvza0/s1udH/K8dqPtuxdYy/YfnZR3kfVlRnS&#10;iyeAt1SJnwuORZj+tkO0bGUdCvA22D0NrOgKmGZb46MBp8Hqkb+D5j0q28nRwb1kCS9sN2gu/eW7&#10;RxUhJAHn8MDmOyfDyi1/Jy0fP2RynUGtBZEGluC5A2kddGkYXH3K5oHOBxM0DIS8rsf1p58zqU0w&#10;/5DfjyVzkoqD9wJao48GMj1NJ3HhDSxQdmPqdJBNzJd2sjoN3tBJEyr+4u3xwj0bOPocunM4oDPW&#10;abeTNrgXUBMMyLITf9dkbcdtsp5OjJ2k//LBa25n4nJ1xkFmM/g/5BUwO6iNSlPO4l3Ke6e/CZU6&#10;XXkMAjcYkL2vrjp3n3fwnrTeXZs00MWTTO7YU0eqbvoRCFId5Eav9j6jhLWJeqFLITjS64c2UWQe&#10;sFlmMuBucnJ3AtnFmtxh3glumBzYep0jvgbVyUS7ZKdxT3rs0I4qE5qjA+QuKkcP9tw7YdEDaJzT&#10;Xu/Fugn5Da0W9px/rF03z3HxV7bNYws8bUyDpbP5e20yIjbsK7M9Qd4NtsofGrEdebsRmhM0a//Q&#10;t1lsM5BSqcGSJo/TpV87hoaYsJup2lrjgOPRlX7+tR7aty5vM6zYnx0rS1Lb1pQLf3aqHLmufI6U&#10;CJQuG0fmkj/tdflTlkzJ7uT7t7MAVz2WRujAz7Lr5d/aEJ8QN/amEToq95Gt2Ek7zKLA+DjuFprO&#10;wiaGgZV77YKGux/feO/OgYlnfHrufudnRGs6vfKpfrHvAjnWVpvm2Ina0WtsFJmbPnTgfJvYA9i1&#10;E87o+f2b2djrAg1LhqcNsXhIZaGXzbx3udse3Q6ikzYxIDRjrxk4xy745yOPn9TPpQUsQMGjm7cR&#10;oDW/A8Wm87SncuJe9YsoOyge3HsxEg3KkRF8yR7NeHyNPuSagcmWQ7v0Ui3km75kCm6efHqr2U/B&#10;IRdcnreyKgF/ZVnZpD0/Q3m+pa892cL1E9DAA5TuyXbuU7niOxaXLcBLe/J60tOHwH/qhzecbLV2&#10;0Xv1XH7awtaZ4zF37b50aofw9TQLHq5NFtAO8V5bUN9XB61Mq4MjwvPExyioHxTjZ9F43uCh7/o1&#10;bQefvg0jtJmr9osf7wLsjiHoovw8NTHtZ3hWOw209hIntXdxc3LG3uei9hkZpw5W/uafL377z0Bf&#10;CaruQVZMWe3kh7xBQz9ukaH9WnwM303bWDgTgqn/pyylU13GB4fP2JZ9d3JwxaUgPGXZuj2ifXZY&#10;G+C5fG8eqnpssHhPPoipB2mNCbnefncZ1b9yseWlD83h53xw6KQf0p/Ri89lvBR7LbQccSJg+6ec&#10;Eu+yRi5cLyQCFGFluPKUj58Yk334MK/wUwZv/UCoRJ/gJL+2yHgFb3X2BDqt/Te9MuZi9a24uV7e&#10;aIvC/FQafJ9QKomWm9OmkP1Jc3maGOqnf82rMwe0hVPwpAxtcVHewzAw206M79zlLUbOojkaMXvr&#10;RB/g97iUlD+8h/j+hnztg3oVpAs7TvzB01hrAe7QYE9l1PfaNrFl+5YUWD9rfbAzX3iUX75L+8+O&#10;+K39FmdlmDwyrfxzPnhNfCZs8RdHtIceG6kTPpGyIHnGn2+jo4GT1PpY3PLbTOCNvRe16Pk6JV1W&#10;bn5aeskYefnm9G1o6R/4yNSf9NkwmgUbbx2wwJK2lGoYOYfD0tLHiJUzVR1fVC/oqRtx101lvaFN&#10;v5K/sK1udP8x8e2XbLR+yEYt6FylYy2bwjO3I6dz+Npz6zL0F0ovF/WH8F6byv/5Hz/XZtsOzB3l&#10;+5BxNxDZGYxPzdhLH+Lz888/N++nn36qDbppG73f5V3Qzhu7jn13c73xofR3gWraxNqt/VMEv+Ke&#10;1XNQvz7nuSQ3fVd+FUx2gBZ7sfG32ajub98l/hif6g/1ffj0idLUuRuG50nKaWN0334R47VLiR/6&#10;7A7+yBhVPQzwgcHnP+pEW1/b4bngBr9pH2K9+px6dOMGmk8YP5y0Z94sUItjdx1ZJCbv8B1Zti2s&#10;nzraAATaVm3ZuDmv82UfNxDL2xi350NjeI5dRlI8lg6cjemppsijTny0p/mszWZs6EauW9Ypry7Z&#10;hK+Nn6M5csxT5mtr9LeOHAH9R9YZ9+G3eY7abxf9gzv8xobqyNh7+t9suB4bwEF6ymTtIL61POWR&#10;C5ARjhgElmcvzvXwGzkXB15jco45q4/ahGC3++cGzoZw/OWv//ZvbaPWEYA2yx9GRv2EtRFP5b7/&#10;5q9//WvXM9jgb3/7e+r+H0euial4sOXIPn5NxlimH3WGNlidP6QdAXobSw1+EaqHn7mRtulbDsVb&#10;87E9OgszLpv0LWOMt3EoFIuK7ubvUd7FL1zUcfMi/3e5uYMeg7vtNaQeAm07hWMh2N9FT72cGCr/&#10;MXzCtbaTPvjDp4JG2dZo/KJrkcFRD8YYy/rJI0wqo7KdL6sHvnv81xoFPfjo2tH1PsFbvz59gvLz&#10;cMTUHb7dHM4Rz5V30/FORsXezYdekOWkz/jmEXdPXuc3kIeVs/qF9oQiGZcnfmD13/ObBz9P/5ky&#10;9AW9KaLy88/MnZLOV9CXV5xL9of9m/P5l36XqNYLdi6AP57mlubwYG3ci8eXuIWvspc+KU9PNMHa&#10;13HP8Vg9lfOpX+GUcz1E374Wf3nGy1I89Je2Y5AuIZe2csZ0XaMLTTjWF7rGcGTpK9rVQK67Q42U&#10;a/QC9FA0VJI0vjKkknhu1oba9h/aT0Cy/NSNvyyYvX2XeJy/2jqE6kdSwgf9jZ9L55I1uG37ocne&#10;i794a9e93uOXfmMYbl/lTOWPL31E3hPML7ee+Bh53qRfnroa/UZuXjQ2Y8ulX3/f9GNT+d24ypgG&#10;v8p+bNm6SrwyV+cT3/vdd/36yhUayLgx5vfEpjd9cwnOraTgqRb8cxKR2Ho1cr66VMfE7D7d2/TF&#10;PTIde4sb2oB1XP7cG0xyJNNv2W/Y+guJizYe+1d5LgmOZY9Aq7vs6niyOyaPbGzXdl0b0a8KFStS&#10;Huz78Lru7hzme4V/VVXSyc7++X+BJ+v05+V3SIzcr+tk/Hd5rp3tEbCRmx2Bsvu7s+YytX+XfMSR&#10;ngQnY4e2U/ME7Y8tlvLL48hy64YXaB2oh4wH+CqYWC4GTD6dfstYGFz4McLaFm3riv8d4AcL6KIJ&#10;9vgh61Vi6K7zmC9vHG38jA7FT9mltTpK5yuJDMm9aa7to5REaAV6g9XvXAQlNjh8Ji39yYllxlxg&#10;5XVkz9ss4+mpsdpw6wkvelyylMrY+Zz2MOtSswdBho0X2nB5hl/1Lt8pWVEf8j557Pna6snrS+dr&#10;C2b6Whl4m7880JO2Oq8Nn36mXG0WW+DRMqo0hZ50Jufz7yly816MlfvN//1//l9Zd5+OyYC7A41c&#10;G3gbDMnTCA3kwQ5gBXKDi5ZdIWvkMHsY1xM8BuQmso5gFhoz6c9geNN0SO8zWfouHRyFLdwalHvy&#10;RiN6DmDkq+gtLwh4Utfk2GKAAaK0LiRz8DhcP4wYuesYleTzL7ILWj3mfCc3MKm16RpOPxZYHzTl&#10;c1wbxybK7ZCTVh1OcFl5dMTv32UCe/iRS5lO0FJG8DEQNbEmt6eN2d3v9jZPwAuozDb62n/kJCxZ&#10;yLibG6WfMvCT23SvE1uc0goNUD1NVvD1O8CRtRt7KQe8VvVdPn//+98yKcikKefK4LGLDvQywARN&#10;D19PU5HV5rA0ZemivmYSOwFYHugmTWyyv0W8+PLUN1vxU7+586wHfuRpPgs0XwPBq509vcJz/IQ9&#10;WYkMfADONEA6Avn0gOMpF3d7z8Rk8Pa8dRD9+Kv2YjFqf5dF3n/+5z9KG03+6pVVXdzis+G7G8Dy&#10;0+QdPgMioc9mlSsy7W/y/uoJgtSDskd0ajbkqycD2A7Ac/56g1WbBHyS7OjzAYP7ap72vL9NC2/l&#10;cEI3f+yG4VM2uKtL40387LqOTStgyl98ItumecL+qeuWX30rxOGH59pv6ZMxyQU6iD86Tz7g93zl&#10;8UU2syk/T1kEk1wpDFctoKusH6FXpvYgJ5AA4EdeuDaS+UvtQrfYUWywsKBDVG8mlbsh9W3ir98N&#10;+Tm/Udb4VplSx6GxdYzFU6/GxPgan4Qndr2eEIxYtx95FdqCuyMNDtBZ+OGHHysXegav8Pd30ejz&#10;LnKOTBPbxRryiuXapDr4JQucXcyJr3llv7cp2BT+Pq9eqyTskz9Qrwl/9mGrjR+1T2KhwTTcxVtf&#10;ULbtMbacGJr6yfn8htZNDx6fEVdbf2SKXrtQOTSmf5EGF9CDPAvaDvqdYGsT+QB4gFzS0FuQ1/yg&#10;VONcL184m68MviuLo8GczfDVF6647bfJpJFNWuXNMQlNd03qnfAtXuXC/8Tt9hHxx4WVk45PveW7&#10;JreFMXbc/Kf8W37rSjnnQN3xEfHOIqn01VU59FYni8uunzyc47+2UAe10cMObG8xmv7qyvhj8ZY+&#10;GvqHd4m57+Kv5LCg68PfwrSv0lT2H/Fh45HljZaFe8fG1/AGyuG5vPR34qrJyVTL2Ng528LdMQKE&#10;1gsb0fnow+dfxIXoJo+tjHe62BJb6jeAeIJ/66Ap88Vea7OR0dPTE/vYaPGHt7GD+D11Jv8J1Tn5&#10;bILvd73Tc30w+qYcOvwDlGb89Uk72ceHTNjYKGWOD2qbaJD3CZu/acaJE+PWruOvu5DLbl8D9I0h&#10;1Bs6O0FXjo3IK71xUd+TazZZe3UyFdPwnbXf8quubX13PpwLL+f4Abg9HvxehK8xwNdAWwL6Dr9Z&#10;bRxcv49O/FP9erLIWBmUd/iC8aHc9NCxi/Hd229+yIbK2CQLFElfuVpAma3DyCvvkIo91Nf0nWKu&#10;+vwtm9cAn/W71V1Z8eu13aRrA/XP+FaQGie0ZzEKdNwX/5ibF3+/+iN3Qytv0yVcaxPy7gS+hV99&#10;WaBp7UR4ZZXb9kOHeUuFtpt+Vz0fH90bIrasvIWIfNnp7hc2d45llVN+irb+kR+iRwbp5GEvR/gj&#10;XzCSxtZiynffGS/qa9QvazJZyudaXPCK4pZPuruxJ2/GHnyHfFN3QxMf9JRTP3/9t7+kJInIdPcz&#10;/FJc5F9bp0WEW3nHP3748ScCnzZ2x4XF2Tc8KFu9qoE4OtQ+/PLzyBPei6OsDUljL/JfG7xR3vV3&#10;rX/2WZvethuq9/e+gm/9k28RYWyaDdzoyA548ksx+5l/vaEjOGOf8Te6rB+TyYcvqmM81mbinP5G&#10;mrZnE9iYs/qHBvuae3d+kUTlyJLqKKxsLiamT3+MhtdAuxFDHyQ+bN+ysrkWKwqH3lzkm3+F1wKe&#10;W+6SIZnv3/9U2vobhSbubj80suoj6L2biR17aUf1tfF/8Xevty7w0TbwZjvpY+ORSrobtoxRrVf0&#10;Bt3MK+GSxfWUfanc0EWbfj7j28u39XzqSHyYdjl9Fc7kV5auO/7BZ2Hpuza+Vy9oPPXAg27//u//&#10;Hhz1Pk+YwmHLtZH2MfR2HDmy8gt6oj2fmbtsX7Wy8LvVC92pp8w10++oe/hD/67vkXMoiC9u4iHv&#10;tPVsG+V65xaeYu9Y7jEeU98f8rpl8djcXLn2q6m/p22Gj3Y17YE9ybQ+iSc7gGc51eYawBkdJ95I&#10;f9r573/7W/F23LA8twFpb1s/EOUD+kkH5NensBmQvnO13mCaWEv28c+xJzwijvwj2837lp+8E1OC&#10;HN6zVjP812eG1uj7HIcZh3hLQOs/bRysnvD2Bnw86LNjluKFF1WVrwy19cQ2sYWsfEO7lL+f1WH8&#10;j6+OjeS3KYV4sIuPj7rZPHq2Hw2vSUsbalwcm/Pn0q8ASo+d2Fos50PaAzvP+Ozl2K40p9jF3+XK&#10;fLLqM9vnGZs8cQb3Tlv/27Kvj+pdPXWTJzIuLX0v2ujBcSQfXFB/ib5slZpovV32js3XVuq2sioT&#10;Gs+xFN/fOUn5yM9nAT9eM345bU/7Vw5IJ+fTbsqv3M71TZ/RbF23ltsucCzO8pYfQFf9lj5ZfJKO&#10;//IkwxOKc3CD1FigzG2HoR0pMW3R6SNs0k/7pOOm8U80yaePmJiXfljcjByrW1CKV7mWf6jXP3Kt&#10;PrQhMDGWBOl/Ov9x40BiQHQF9POBP/OiJn/ha2iQ4bLf4aXd9XNiUHFiK7z7aR+XWJx5yqahBlh5&#10;yz/1GeuPGIuLLhwbrmD62ZnPiUUtn3QbXdfThonpyUjaPMAz5adO0VNuxpp5y1viuTWKD/Ej0PYb&#10;O7E/mnBrL7Gh/cBUa+0R/L1B8yk7OitXy6sbfea2rdhm5nHixMxB4I9d8BEbp460w+Y92tzSxkf/&#10;JY72JsP6FfmMP6Nj6mNvCt067yakgieWtY0F1zqWsQT78s3GtMj0j6zvodcPj0r9Pq/ry61P9hWf&#10;46jFn9iC1caUjZ9NS79JNm2CjbgGvTqu2LfuJB2vhfWJ40ZN3va5eGgYs2oP+LIPuzZOkg2wj3lH&#10;/havb/pJU7fWj1ZlDr5xfO2f8+rX4qcfCN7WxeKX/uHhoP6+Bt0sfuhYXDowZf7AzOUSY/iA9hZ8&#10;cwtjn4nDg0c+emy5lc0YvE/Whq5XPktvvScm7FPI+LRk8np+jr3BLedPeYqQr62PZ4isjEFuXx6K&#10;+oRDqj6pvtnXU8DaQ+v+ELzovLIHGS89EUs+Gv1ECnOJ7cfr52dMpi71PwBuj8F/8uEHayfH9WH6&#10;Au1oYWnsteOWedqdXfbJY2u9r+26sn9OJ7qtsY68699P3Of5yi7teX7ROchL1mVJH/vpu78KR44p&#10;NzbveXQEG9N68YWvrd/XPrnyvZD5C+W/00mtEYrcSpoBY8L+NcBjVHiOS9Q553BdAzytgFnyWxkp&#10;9+155Z7kTloPLfnwdGL9DZLEa85o4o0uBVc+TOS9gMNj6aITt2qZOt/rCoAfjNVhjy9o5m4WYoE9&#10;ztV8V+aToCGS64t0lD+tgdw+tQcHTtCIctWTbXaBTj65XdNFgDDQV1awze365Xx1NEcOB6HFB1w6&#10;5qSyfUmR4FkwlL+Odi0oLH5kWFnJBQR7E585P/WRO8HIXl7qSFDMX8JQ04ucLx2c9De5M2txlevg&#10;9vCcznQWZZWD19dPxpbrCwK7YLIdQOsBMlo2svKHzrd5hafy+W/Q7MnBi7QN2KeqG0hkgYoSP9gF&#10;8FKM7NOBG1COXh9+8WTY2VxI59F6jk/MhGts89338LNIm43iuYteJ5Pqz6Dgxx9/eDDMaQRtZ5cC&#10;XRzOoOM10OUJ7PdnMBuUkYcNEuiBOuhv82ZBcCdCBkRrmxkYxz+TZlDLDzspOGWxexvbeJVxanJo&#10;5nDXf3glde2+4jmm+y/+ftlArizJhD8T2KHbthyx+qRwXWrKDt3YKVxMRMFlg2OcvbbxiiZcsj5t&#10;V9m1s/BG2R2jwGBe+U/fTXpl6h1u5zp5uXmwT6zq8OWj9cbtooFrwzf+8PEwJPMTyBOh6jvSN3/l&#10;blrsH1YXbF2tLvL4SMuG/k7c6JOSjNIBzZPm8xxhforOpEeHXPigAabjT+ySdgZbJmOAPJ5MzVnb&#10;pXLitaPfQv82IeLdD1k4yeLJmzezUSRvVE/9hc4uAK/+6BYH1ejkDvlt880Lv/7maeWxoBojAvY9&#10;NmaHeHbvSjRweOOp6aCsfdC3+fhHn3KaBdDVaXm7Nrh5LZd8ac/Pyrdl5ZFLTNI/jnhThu5ibfOD&#10;p+yWG8R+N02eDQgTLeDaAI9sPtufyFsaT1mW9ubBW5BHzl1sW5zVi5xasQmIPB9l2heEiHQfeONq&#10;4y9Lf49L3zWdV+4/8jpN53isLRwXyAHwpfPqsumbJ5+P+sAB2xfAXdrSK//BcY2/35BXFpg0V8/0&#10;XZG0dPTD36Wv+uH9jpOG3/QD3+QNGPcNRnj5VMccuzg2asTWZXF90Zt8+OWrdu3rp4Kx6c07JZ7n&#10;ktYO81rm8cn2G1feMNz+S3tWZj9PGnu+NF2nxh1e2LIJ+SILG4vLMMHod/q9o5e46FXrA3scmi0b&#10;Eedux8gVeuV/uwCqja2HwOAE7wnPOh3dyDL1Pngv8Z9lnY/OfNuVeJl2q04C+h96DY5FhtA9eUVA&#10;GqrPn7DpU+NQUk7R9eMkFZ4+LyFWmAzfCbPD+0767GxETXJ0IIjrfKY+hu/zeult/fKZqFmde8yY&#10;SjM0thqZp03h28mbk8Iorw8wEcxXUpWND2QxevQgDNjjq3N8+ZE6vQVuCV9s5aYXIPt6Ar/Up+3s&#10;E4Irrwly7h4N/mwA/fTTX6LHPclc/Us0X/Xlw1ve6Mwf7nGFc08Ett/R8V/wPJ9ENlwaYsQ/g8bA&#10;8L1tO7xt6Co/C1jojP+gh34sEgPdekn/EqifKHPKbNnBVEc7ppCy/umuba++Z/+5wSJjtBMjBy8x&#10;UEyOjJVD4oHKtjaIzMZS+ikjv9e2dz15U5iohWd9xKBrz5Pb62mvMz4xR/r40Y0sQ2B0mlgsTZ+l&#10;Dvd1ZPXvfG28pOfObd78nnFt2gTbqBtAzn7YHPDbkz91MTjTluP78Bc36L0qDYvO06+UTr70bfpI&#10;c8DeiHQ2OD71CVY3l7rBKDdHp5/SrtwIK0bhu5N/tOiJL136ic6uxSzztcpz6oVoRkgtd4yuDL0u&#10;fYLUcyonHYgZ/ADdXkeG385PILElfHns4OjjZhA6RtMXPpTWXBo2b8nHz41F2XzbBDpdICvmfA3v&#10;EWh4wZ8N5i1bXYKuTe0TCA8S1yl58XCsrlfOnFBzdRq+I7MyeOyYA07nKimmzMhho2VtMfZANai1&#10;y3DI/DuLjDYJlLMoDPBC0w2ZbIPO8F957rrGKyUqj3hBppWZnGDtKZ2vbb7xrRuOlSPXxiv5C+oF&#10;TR/0lCFPN0B/dXP6jm9H7pFz7GG94ofMb83RZvF77M1X0KIzGL5zIe+335yPDC82GJO6dqAz4Fvk&#10;9UGzfUnS5/futflnjLzreXWczW31xI53Pt+xuKj8bCJlnn/q567X1JOAHyCXzzH5Q85mXzKuafGn&#10;f8cYZyxczPzGz9YDH6ud9GkHdjy3thPbzGP2XX6rVyycFr6y3+VXXnh4iy+16aJEHX0P3mj/8vFD&#10;230sU10v+mmrYMfaR7weinsU3Q2YLUe3nbO3/CryINBYtfIkXdkdk7H9G28z8M/e/D/5cO7P9Hfk&#10;8Ip+ZelzyxAlXYe29IWtQw8F1CaH9+Z/7bi84ZRPeF7nPZuvpcu/yDVxMzJEjdPdhPe0b7j1gRR9&#10;znnHPyYG7fwZ9cqvDaRcz3N0E/nqvbzhXvIeu6XAVeaPCLJltPst57jpOan9RsvhjQZ4VF1jTxPP&#10;19JYOkt7r6Fd58eGz/Kvz+GW7eHd/HMur762cuXYOWuQJv5EH1r0/1Ff9f257ljiMG1dtC1OnuT3&#10;6d/0z7vhL00Za2hvs0bIToWVIdY5p5VBG6wMx2jy+PgLuyyNEJrYA3l85LLVcLm+FdF/UO4FzWV+&#10;MHfMtAVHFmMGPLzdIzdR5a9rFvyCrkJqGOBdO0aniZ/8YCj9kRjuLRz9iaTEUeWnruLTZ1PIGvY+&#10;zbn8u96YGMHW3VRLRmNewk3ju7aRcvjUl76nH5rp904s1j7WLsuz1ynT6+Ohzts3us7/6rCyyN9x&#10;1aTFnmJPoPPVnJdl7Xx4Ru4LUl5b7pwyiHjNm0nuttZ1tuAtlC5hNqksx9aJVskxXhlelT99kj6n&#10;bIPLbtId5y1jI680ZGde46bzjO9DJ5K0fpd/j1OkMrC5suuPTzxyKA8nCJVDvjm9tMqQeimf89t1&#10;aK18S3PTUvJJvufLe3hNn7NITVuH28RXx7HNKjSZ0tbvtdVEifbz7mH/Y33InC9/C+pxQXvYvOqS&#10;+p85YvyBKeIXNpVH5pfr97c+U8HGvOCFLUJ/fX905EM4jjyt49CfOo+PnrzKVTk/t+PK/qUjOt4o&#10;VuAngdbJQ471S22E/UB/7zg+8Bo6B2+iOJKbsvMHVt4+8JdieGyb+1JdXjb/Uh0nTVv4Z/Csqy/h&#10;rt2/lPcvpa291M5xF8fLQ07+n9Iq8tiHLD71kVPXXyon/wnrF5v2X9Hpu3ZWh+lFIMzdUfMpk2FP&#10;4FjENoDfSQ48QnRicBrKCr/Mn0KS10D6rXcAt2wP85XMdoI5KvtrHGYHlTqb0x6bJqgs/aVgABgx&#10;CyvD5qmRBvBjzJGJucYl4Ut7TVP5TXvmP3V68tgFA1Qj8RVcQrx0Ri42G7tpwJ6Es/n1W+6O0mZ3&#10;gIuHjoxNumiRAPqPPCXa1yX3ju7c6ZynpujVu5Meg9VLpof8l3NE19XpiWeD9GMmcnQopGGqa9DN&#10;M5OB0+FYQOngJAFHZ0aGykuxPwGTqMWxYOT8bTbWQETqnSpbdOyk80idZrGjHcvJFDS2fPWIuGR5&#10;/0M2kg3KEAvtvfMMn3ZCkb2/35xA66nstQGd2jGlGNhgggxQvpCEyp8667F02ZIvzkCPD+JVXwt+&#10;bdTrsenveW022TZfPCytnPyQJyr3qXp383VCGnoGNN2kWoFyXNlJu8kj5HyPfOmEbFYe0IYiUO2j&#10;rQO2XJ36tORpH0tfnk1M88o+Fcpf04E/eUb70nKMZXq+X/R/bijT3QB52zm85YXHyB2/Dx5Z8XHq&#10;mvjivCW5BWW7yRo+3+Yp0tJK2tKEtzSdbzyx6fCUFQ+vff8jfgksMGvDfao57OjQp0yS97t2IE+h&#10;QOVLG/WUcKl2EDB0tBup9HhusGr3LSjv4OR0aIUgfBc4kDkROPqHa/isbvReqI7BjubNN3HLnD9y&#10;jhwr6xO/50cH516ZZxD65tzcIa108SWTtrVpj3KlnWtxYGIVHzEIn3LK9Enf+JpJ6NpOuecrobvB&#10;CPkBo88k8M/vEqMs0CrLHmyx5/qpBeUAeTaeKs9/Phms8/+UR6N2jaHF2N7QEjqVLTqgb6HLK6O1&#10;T+n7Wd5XffCZ5IM9ytu+SsxyXfyItzIuLpGXVokcOqtnnSFpjYXBVU5e40302Wtp4DqK2es3h+/K&#10;cfEO/j75uvRWTrR4ItyVz7l+3HE3gOW5xtfR54JzujJJXz6Oi+t8Zduyy3Ov0djFiE7ajo03H61Z&#10;aLb/k0mR+GzDLrT3szTgokEHfMYHRwd+9uNPfOL0QWmnBqee5MlJ8UduN16I/57AwGP6AOWcz+bv&#10;1PYOZJ86rb7MhV5pqifnUartKGcoNO/gaEfKjgyp7+Ov0ujJw0AuL9CGxU/9zOCkHg7CTkAu5HOy&#10;ZZ4yL86mfUofXdnFwdBTZulLF1c+xXZP2LJ7M9KnzJhMGKRv3uqmXCfIOa680p64HVeGD5hYu/76&#10;kmYRvvjFZuw/ck6/DpE/iAVP30Rz6qtlgvPPYHUh4p4P9Sl7quHSXd7aoXhHN+dfhpEp323vcFoH&#10;Ibz8ht7qQd90E965G5AHb59U0HfHkk2jP/YrY2qj6U9djBu9lUXMjeuHtzv7xaEq/Cxcfq+/OlaK&#10;jZUD5dn6iP3j2za5tOWO89NXAXUFz9MBXeC9Bew4Y/qKodUC5+sp9zOdDUZvZTam8omxEfvsJjI5&#10;4fMLpqIm2OPgjnz4/TMYHIj8b+pGma0z5wtbV3u99bvXXzryhV1kGtnooo0M9rzB5S7Jpn2apfFc&#10;3zXxb+P76J6+VDxOv/56AU+T6Nj69Aetu6g1+kwbWBs5Guc/Ab8FZW5a0z7Zq+VP22vcCZ60E/oq&#10;89KYG4htQPGX6Ys97aLPF6vByhYiF212I3v7nBBeHPK0TNLkdw5xzpe//MrjeBxDefgbI6tD8tpf&#10;0Dn5cNxQmIAYu1jYG1v4HWNzAQsu5LbApPzqow1aZATGG6PzyFn80G1e282xQWgtrKyuq2fQL33P&#10;+EXe6hIruQxkA6kLxOEb27qeYzNLYzeY2HEWebb9jA6z8as+Jj7tWBKtQ6V0na9Mjs9zPPC1Qacd&#10;o0EnOI1DLfv/EncmPJLcSJZWZl26GpgGemf+4gLzwwdYzCzQarVUd+373rNHMjwjq6SdBdYyI9xJ&#10;2k3j4aS7BxzCw75f5Z0LQkP5Ob5OIxFd+of0DfDBFsZTZOQ8fUXnkoz/fjpUurRvEfcbveHzRjdI&#10;xi/MQ+Ib8rMJl/EHvfBHbSYFkD77Ta/HHH4Gx3FMfCiW6BezYcpmc+Y/6MaGGjpc44C2yPVoXuPO&#10;fIf2wjyC9vSjnrzuT2BgI/HUNpqN5i8vP/uVydjCRnz0ZbMfv+74oxyQOY4DdKM+qburzUb0V+KD&#10;cQBwfyxb8H/SyW85ead9RtJXfJ7YI69xjFzifddNbgal/ZJfvB6hbXvl/Arml4pcRSQbi2T66R75&#10;+IWutcN3ynVtWT+wwAxI4xzpU3AceY59nx55IbAc673bRjDnO+688ZGiVTyzWQA99cTRbVWy/Dey&#10;zb9tduyCM3Nwymr/wht5pw7g1JaOA/W/ClyG/z/KRxlXdgyVT+NYVjbLxy0fG1KEDNoErsQWbKUO&#10;rcPI8034N5xuE/CozsvOW5Qnqa65VqfyIH3ygtD+wn9zfmVG+Q3QbmRDPeP1HyHYrrENGuLL1/3w&#10;rm+FV/k6MVuPf/CbNJmlR7KvP6a8vqvOHDvGcl7a81h5PV7xTNQv8VBXFeB8eLa4PJrusT7A71zr&#10;pZ2EnjjSgCpeiVMcjaYVs3hY1h5PyCdmvC6OLvIn+qDDolUaP6+8w4foQP4jP83Hn4jIK7RPrK7N&#10;N53s4KlUznkzgZKGZYNS1YW5gOV4U44Yj9zy65ogetiftjNx8PFDowh++hAz6kO2btPfy2NcT2AH&#10;gDw/zMW55IHv6zTpIk8Zx/qpX+v4ReZquwgL68QdVSSe5W8G88XPLMILO626vtyebGeQbJdO4QGA&#10;Zz105OYxwPynnLT1c3q379Zl8Xvt7LrHL2IssQbs3jy5cQqemj8I7wTHZmkO/82pfJf4kOc971u/&#10;X2xjxUnHGQIda+iNnh6LxLc+s+1jt6+P8AC67Co+1cr50ENbf1Wv+jRtPkwqC+9SB8QldJ73jm/R&#10;DR7gQku6vMvTug5Oy6LQBMVoCv4ZP08NSA56IBbgvHoih37tgXGAPxypT8ureyj1LVz4wANAfjd6&#10;kwO5fCrdqRfKbcvgFod826WMte9y4CCjbQEaXIdO5ZW3DeShCMpZQ+E6zHoJOfM0bL71F7hX8Piq&#10;IGAKxquyT4C886eMt3uebt9rOtiNapSsb6snR/BkrCGv4saScaBims1r5Ow8oWKwAH5fNQFb9VdY&#10;8iajPm65j+gzcNZP865H63/NPNL4GLnWYvR2ij0Ypbke+xps7QcLXsPnCR1xM/r3WPufpXnC5DYj&#10;Vy1HHga5UeNaKeJOfy52QOsAkoFATyNp0gTYCe39SI+f628U7vnCH0NTRmNWZzsdJ47zBpj0IN8B&#10;OJOtZbzoefrSZXMBfDriy5f99FhpkC3tqJsJTuk1erho9KxO9sEo3vMekUvNc6xc341pRvliI4FA&#10;tHz5tj7Ab/7dUdn7wC6YbATHvO08AicXab/+8x9aEBD+X7QQ/UK/2Sd5DD5a04jfD/3hfyRdLu+p&#10;qSUQGzBVEZnmJ/7AA3dUUY9igo4Mah7MlaUHwsOPeiIt4LVluSBCd5khvVQce4Ny841++MOgSVc7&#10;KT91OkzryzYucO0/HSmzfjpnU5FNJ54yXovRElA614/w6GR41bU3O1FOAA56owmmROb4HyUFyDSv&#10;OW/9MLjhfy420UE7VMbnaUj4vGBRWwPBRz0VbaeID7T8+ckJ7URmMqU7+3UHNh4hjoHK5OgBUm0P&#10;YNHHvMZHSpS1y0WY8qTMx6eDzzDbJ1w5v5axQeDJyNAXx/EiHuhTmd18RQH8Dl/7wZ4cBmAPXeNj&#10;8Vc+Zd5kri6b7ObMfmNyPhMnkS1g8opP0RF+9E2FczLcPOImdqpeR25pi9Mj5jo+dGIdTsGDRNvA&#10;9q1b9HCxypj4Lh/ovDKJ9fRp6dsci1MOL7oVEeaJbfGBDvHy9Ip9njbGn15wgt+030ctupxPVKNL&#10;daheHFufzlvp4IKPQPj31ev2gfRgwbN33YPjO7Chx5/oqglUXtNOemTLJmwE0JtJbUJFT/jqZhYv&#10;WMr+6DQ6qK7QA/sYC7irsDzgkzIWAnadm7/FIm/0kU4F22AdE6/YRz2QX96kl/2ylSdwY1r4EEP0&#10;K9XVdTcyoI1duCJxQ/9/AvmeaFq9pxfIxS09N2C916tU6XOQdU4orKcIjGslURXGLCBmwdubnCg1&#10;bipf8Bq3yITXqT88AJ4Yyabm7je96K1FKvB7gR/sp9+8igY5vpCZukKHQm3g2HPKeo4MfzyuxL/t&#10;18Gzzjqe/Bm3PO5KDrGKjvT9tEf7UPVaHdBkXciBzwWXdHmvVxj+rtePEiMswEMLDfIwo3LLxzqi&#10;K7I03hiEn7uVkwaXT20zI6UB8vhz3qSLy5H+lfa/ACWUT5xL7OhFbIqLYhSfd/MUGvhTxvWJ08Lx&#10;ET4DyClUxx5b1rQ4mud6RRftwr7ZbQN2jdeO2dBvHki71QM5jkuHGz5fLrFqmz58+F0s39hz6B5d&#10;Zb/qjHbzNYBf25Xv1LZ+zA9Cn+ktslLv8Kqos/08J8NvAKivx2eNIWhufHHUhSSGZSfSzwlQXHQR&#10;xxeNarieo4s+Y/KwsV2yAV1kAPzpAxiLwGNRAF1yQY1PeGKv41fqoDEAR3BJp13tvrntQi3ytuKe&#10;0R8emM1ngfK60car1/B9L/Sx0RsZaqfc7McT+A9aDCMfnV1vGoPgC17738pBhooWhDd2d+MAPrOY&#10;JKzWD/SAL5i9AK02pz7pkdvGB8BxHbh/ae7Xj7yC32OKAo0LZOzMJ3S9qaVc0Gf7irpsyf2j8Qli&#10;1fE98FuFjgIWNNJm01ex8Y0feRITXvzcCfrxG8vpe3b7sv1SiLlq/cbYBTQNjv1LzEkW41uhOE1z&#10;RDZQ/3POokPTLAAyxnj+TBxpnpA6SF30aTPwiU02Wdgo9Jigvppxg/EiT6ykb3bbk1/FQbpmjoCf&#10;m168vCGGRoIjfj3eTQwiE/zaxpE0H2L8vOGZOOjGbxaq8xvKXrjmOnfGFfjzd/JETse2+ozYJg+8&#10;ysX37svEy3qIV8H8ZAe8+JB+/YLrEwG+pc9Ad/05S+WBjO+WL37QnXPxQVIem+65biIPPZnfISvp&#10;tD34AOGT61JnTJ71nHP0Cd6OQ9L2r2wFUPOkceZ8Uf9ioc/MTx278ZmKlh/Cj/GIsj3GwZtrDfjz&#10;IXWEJlAAAEAASURBVK6ou/zUzztdGuba0H5DEF6s25RKX7P9ufVE522TSfF8UC0LE+AbiPzwDx1l&#10;6UsydnH+SXfLk48c2i/9Y+oN+tBRd9hBmjriKbDHx9wURF35oQDNi3/88QfR7+tWeMK7cyXO0/6i&#10;R3yTt8rVzsjG98FJfhxUXmPgYWtzeky82VbFV8dl6CeUjHj6vZQcweODDvs88ZA+Dv5g6kvZwSXN&#10;eWIlqdZBUnzXJxDiu5OWcovV0TdWTjsgv/4549L5ijUA7cCp/zu/+jg8KKP+HF9jV+ulvGmL/gko&#10;40b31L3a6NyYU/nITJu+tfFqD3hAZfRhguQmXxx0kpyO884zXfqd0nsxe/Rjbp1o232Ub8wc5tib&#10;z5bPBiVQPSn/M1A9nqOhnP7Z826dA3yzpjgmWrYiS+nmgERM8YpgbowYm4/6JzDQmTZjXOETochb&#10;TxGOXPC8matgpz/TlzADyKh+adNpoy2nzDYoA9wT6jPywGk5bdatZXTkplXLgF54pNuHlx/0z0HL&#10;Ko9je7XSkFe8+mbhP8GW//kTDTZbX+j112s92oWvDXVd2HqBv/8ON3A9CFgjK3Vrh/2LvmMfPJBJ&#10;Pu3l1TyhuuxAV7VhHqxgM4/1QMsVPvVqWeLndqEjY4kOtqU81GwXuP6U8hN86AHtMaZDjNrLd4sy&#10;J7RvZHGdmyeGXYX2EzQdn3iT05cvaX32ocrQ7QeNAQWvxUg32z5t8bXeXPJKYwj9Gy6iDX9grRMb&#10;1Im90k2WpUOe16KZj51GCvXsh/wwEE4RfH4vv9lCI208fKasvikT2fiGv8Qnm29pC9s3yIcmddxx&#10;BDnAmnep3Lqqzjg+uO5kjK6XAOhTL+EDTjfltAAZPeTzBTFFYZET9CQObwB7KB/clqX/2LjI2vHH&#10;mM26wfbR9tVwOPkNm1M2/AzgbTHJmjqgIuW5mo+Blosd1KftV52S7w1s8XK7cRm46S86FkDTa3H7&#10;/I7dKACdGFqX5748/oM34CmhSLjW8nXK1LWfRhcePPk7/XxvzACnfuqYYxGHPsxHCvigvK3TFHye&#10;Oi9ej5HJfBOd6G+l9DbDPsWH9VnpHNNCjAzmVC25f7QPaYjizQ2mV39Sju5sMPsGtZMh+txxf3hG&#10;Xq+/4AspPOpP+hP65m4My1DLBw/fYp8a1VLc9TKpU40Vo1Nmnx3OOuuzuEvHo76WoPMEnb4C5Z36&#10;VVwNv8bGkvMMj7McHnbnoVNPn1Oj9pT9Nd385476LfTdEVkZSWIy0YnB99/zm2AEIcHUSiFYNIDO&#10;BRxKu9OrtkrXbc6y9nviYUNNlOghDf8lX/Lgze+TcIcxEJrgG895LkqAqtNwZSTLgYTs8ia7dJy7&#10;3Qkhg2WCnHygunA85VJGGnCnOuXuzOhIbCcDeaznwAIICypsJDAuE/DwoJPjiVTku9qVdgPTEeBV&#10;ZLzekd8e/PXXX02T3z/hVUyiGD16NNH1CzlqKWy6IO8JVH+VtRx8LsoBb1JLB08cJfPTughkAqPN&#10;aF5fpYUh2ytZn8THtk3Hx+TBk6+Jn3GL7R31PagSOywkKogsl1eE+Ele0Vu2kG9w6BCZwIlh6upS&#10;t+DP55Rv5ucXSowPik8x5+GbhQ2XobXy8U8upPW0ri5+mdzAA3jAbnBoU77QZiMiF87QAq5/4oA7&#10;7qbtcRc8F9nYGpzchUQ9cAFufRTd0sDl/ao/G2/k53zwhNANOuKM+ijYJtuZnHOxmJzyvnnCUmxZ&#10;MMbG2kMsPrAQBi/FBEMV4A0LAp5zMTt1hNabyJrkfRbNXNOaZ59w5Slm211FzOnpF3Gbiw/xHN1Q&#10;nokD91VYDzwnPdERIMy8aSAZ9DGvZpLPxBZxvqtT9PCrndZ/7G4evG5fsZ34RXZfI10bWtfoytwW&#10;Vbw5pEVrYopeGF/gP3TjCTnnHxdzyLsCF/xMlqkHA+0od4Y4ie+vgC3+48hHceEnvak7KYZc26sj&#10;wDlxSJv0hMx0LNapzOVGMy3609/Qf3Mx6t94lW71GXJ9kSoS5BQswwwPfaUL68PELjS0HWj4dILN&#10;RLGAbmgEPv6G52MvsHA4pdZd5XN0G6MvER7NyzcUiT/0r9/o5hK3QbUblbnP1kVP2ynSfv7LX5yu&#10;XshAz35YYKvtlCG3x56TvosjW8jfE6bUDbqgAzKRYxBb8wt7nzM59LhM/JvP9GvUkXwELfZRBi/4&#10;nrwohyflyOvngVejK7+yOefP/2MffMxXje2RTTpNLkkjg6PPhQOPnlsH5dkOGAgaK16kv9CVFvrz&#10;3PwG17x0nnq1k9RowxsafgOOOupTJ+ATs7/84+/f/f3vv3z3P/71X4N8fKeus9D7UQtlXniU/8iX&#10;ZcaEN3BeBFgXxi7NHmT0lEt3pbkoBdCdD7j0Awade/GOOhK03Al9ma+OXoRqP9DC4+hYGDluK7vp&#10;LB5Ftw8nUf49VscxwTFWOo4n7Zl/ex77jT86wx+92BjCH7Zno5k8vHf84N+HL4oh4W+5iU34XJ9A&#10;vtWB1HZC7Nr6ewNdfTJ+w/Us9AcS/+g6U5bJv3MY24iL8C+Pwa0TL6RuT5e8e0mPfaOELwbth8Sk&#10;FJZMqOjPacv46dZeSu13hx9f1RO83f7BO/1LGlxPapPItwS6v6JO9PdH7ABHqho4d/89GV3g9kIU&#10;eGpXlMObNssNiO03YMA4+PFjfm+sHDk2du0Dqd00Nnk+N/XEzXupa+kvv9bm+Kh5ygd/6i68sIFP&#10;fBbZ3/52mzQfaGn3NPpdR9gdHVovqQd0s8uOOd09afhJ1nrs+kKdIEsffAgwpkmy0/QxyMtYG1vo&#10;87ELupDOGDK2ghsZZmdc4jC+KJ18PDGKOvCif+R16rEttPe+PW+y7MgVY+sLLrR+2wMVhpnk6Y8x&#10;vf2vRpDkTT9deejNBz3bb3MknadJYr/7F+Vtm9IpU1ceX+GOYwC5lDxkM19io9o3QLlOVc5Yy6RU&#10;//QdyGL+WV25vuN6qpsv2MLPZ3zU9cE7vakG4FoSGUD1hV8BngX08m+sya6OQ41peFPeNzGcdJyj&#10;k8vBUaxXlm8OkIjmCWnaZNolspVlWs55xbP9q2sE2iu/KckGIjcUEGvYXHzkIpOYY3GZejxfcQq/&#10;K+BnoDpHVuKLxafyhi9lBfBDg7+wN9dG4CksrAfo+A0etA2etsK9eWoUPcMPvC9fmOdRFr3Z7M51&#10;evveyIO/sC1766J6lb8BNmjRM3bMuD9+QTY6B6i/XKvgL+o1T0Afc0LzQz508AZHr/RVAt9gT2ng&#10;GTumP/Q1xafvfv75Z60/vHVbYcOX+fh//ud/uW7++te/fvfTTz9bHeyKT2ML/qxN6IZsrnPxD7ZR&#10;dvo8dUFe4hJ/U7foV5tzjP3Ngx+y+0GZzStv9yHPbvcxuMmjLsC/7bOhj88Sj6Tdz6n/TAyVBzan&#10;D0m9hu7UBbuzOVf/RP/gW7zlx1/p6/GX61/tbsLSiKXx2BPS9e25CEbyP8ZiV/yc2KvPKEevjRed&#10;wmx4TP8Qu2NvbI9/xVF6n3SijjsX36XccfKEBhZDVzT0qm7EdsHSJl2c8iOdsRP7049D1/6h+JSV&#10;d2jShskHyk8ndOffBNZXUL/8SwA3bwrSmQzAm4/n+lNH9C+pa+klvOgkPPEFlzmwywefh0acP30E&#10;rKljX+/q3HXO+DDKf/rE2wLTpzJXNKADfJVonZK/ZI+erhrkCJcyfZmcc87+iH92H7BpK4tjyzkH&#10;qgPn9tXIJG2obnNsNkfreGRA77ZXmkvMxr/jk4PuPD15EhHWSdY3v+trKjAZccQNwK2zbqpCa0CX&#10;ix71K7wB41ZnZZHvPJV5mGB9h/Vh9ZWdV1kfuRi883WuzGepLcaijEdCOnxKv+O+dmII+YlJC/a5&#10;5zlD074SedZrdIaOESzS8I/8KhzmF190s3hsQxPJd5Hy9Oeb/9FP1yUsn1IMbTcA0Q0Qho9t407o&#10;6wddv0+RFaC+3edNn/7rP38NHYyRqDU/68JcW3Mw+gdswWbqzddTinnrqTT+sZ0zX67c1D88vw24&#10;LvjBxWV501BsIzc6tTxxQOpsn1Lf+pNvT1IH+oM3H+sJEuURism2jTz3DdQzmdKpc3/KTnD5ZNgP&#10;Or/VPzKMp1Pk9snk8rE9SlAXvsYZufgcCM1cjyhtG+b6+pRl5P/GF3sJQPWxHPkmm53KZ31Qf/4p&#10;v88fvPYAjUZOFaLX9A/4c0CmyKcUx5bemEkxZcCZRxr5xSetDB/8Ezm0BypkIJu48NLYMnh50tYK&#10;af1Y2HqgDVv6EynoAw/7zqwljcmDG1U5Pz2evnbbsgiYbX3AMf/JO335UW2kabhjY31A6v8WHPeS&#10;xx9w4zulm1/9ezTyfFUPdC/c6ErctuD/05E1qkJvSiC97DmVL+JxXHhH3p85fUkD7WAFoTtP5fFk&#10;G/m8IlIteG3uIRCcQi/Q3ft7V7UliXFPVl2RGBp3O478pSwqgfJJ0+FTSQwMZNFJeeASLfl8egEM&#10;AhsNrdQelcG/oXxLA444qhyZwbl+l4b86DYYQ4CZezEQ99BAMun8clxMIMubqOMv/EYgE7wekDXJ&#10;46mFBvfKH16fNCi+0yuYADaD8QW/B4lO4a1FAZ3XDPKW7uSjr5Qt/ljhQ/2BHtA1TeE5qfDrk8c+&#10;d4r0i7IffF4fjfzSMGjzqmp4Amj28pWeEJ66qO1Wa+isMxZQz8rzoqtowaUstAhUphqycag/nlDR&#10;hlRtY/MRcCy7brE/evphFL2qE57UBxDe8s00MOssAvvMQlFavuFb+ciFN3i5kFbnzKTB9QLd0csg&#10;oLx0mouE0FdfP9Erfu90g0AvjCnjjlV0iyzsvPCFtwAcwPpO2l4XD2CXcz7poaluoDarRxMfXyx2&#10;4NvrRqL5i4jNX86tB3GiauiGL9F+A+MTfHjvIvYGdxLwRU/ws2jWAulOH8UFmMpz+aSywxDy1MFJ&#10;Ry3M6Dy8Eu+0CyKBC9wrCFO4YxPMsRMbhUi8kAUgqrajH2X2i+x2W5dsx9fQQwPpssP55E49jv+S&#10;Q54LbBs+VWToJoyUUgZvfOzfYtZAguyzrqpn+aGwcUTj41RP8yhHqHWeOGQznHIWjJgsr74fPDF2&#10;fz38oMfn9Sj+fqsndOwLtRPgUYso7Wvoh8FhoQ/gQoENe+RZFx2Z4PipefL15zqU3eui1JSoLW3U&#10;VNh8BuCBXPhRhLbGoWz4UEA7Y6whDjh3UAgHWjaFWawsL7dJxRs3qzhP7QI8Fin6IX1+eIIWudBa&#10;d53Tp7ovRdGB6tY0/NH5jZ8+zcKQn0YWApuZXRhZdGMj9KaVHP4K5PEpLJ0UczcgFPQvPnKW3jpn&#10;s9R+gkikxpM//X+RUXk9QpLxPH0a+fgYfvXjsgdkgTfmc7rlKn36uL7tEfT2o9ZP9mQ+kTqovLZ9&#10;4gF+vhhVnVJnLI6y+Iz/80RclDA/mYue3CCS3x9kXAhvyz4mdaRtPy5SG+Ccp+d6xzjl8DIOdeYP&#10;uJRsoK+jBSEHWDRzTh5jJ/1vFj3IUZ8hPr6u1kS9AG9aU98IYUzp3LGXtkVbKtjm2qR8ZBfQx+Vi&#10;ahvgO3ZwofI8xMBsoCNsbPedudt4t/Phc8qNLPzBfBTfQxMep++K97we6Zd8A9q0l25A2g8ipL/G&#10;+7WrvLjI+xZ/2ksrE1x049gNuD6xc+LAvzacN7hU7nlsezLfudj1+CrXk+dxFnnT/9I/Lj+qnlrn&#10;J8+eF4/qju2NPXjHH+2vl2+QxYWngEWVvmq6PJ87lsYLmSgugCdjDsn4Lrpn/pB+6bPuImaOAvRu&#10;Y+KOcIVn52XYECBeU+eka2PDW5KMhu4qdTmyT/tByEIG7bl9ZY/w7IfYDD8zvfPl+ICfZGBnFrzi&#10;v9oMWeT3eDTOOzzPLPq20Kq/0iaofs5c43PsJyZ44pS+T96T/1gQy81QHNH91195i1JsQJ/2u8Vj&#10;UxmonzmvTzCIp1rsS6ncPlKjpccv+LUPDt2WQxpANaoi/ONj8m2T6ifxkfqnLZDP+NprGGIA+fUB&#10;MpnT4GdsIZ/4YaNJte08z3PUTvj77fe8oYQ8AF7tg6FnLAY8p4PCNu86P30hzxq31yDIpg68KSyS&#10;My5TJ0b3Nct7bZ7B+/WDNiFVT9BiIzoC4FNuuzufEg6/A4fO1pM2MKrRL2AH+dChB3Xhc/nmBHie&#10;/Tw8PN9hLJq+IXUbvTI3SYOL37MByI1Vv/76D99gRR38/HPG/cqqDRypH8bJK6AfH/hyROeex2ep&#10;z5S9cr3CI3pEJ9KUA96gU3xjSvsg8innA12A9KYjHj/q9bZ5gjJ87JOZL/HKY27yBeBDG6rMxk/4&#10;try2Rg59HHA+4Vj86xF+7fN5qiJtEvvwUWIDmsRur9faluKH2tkj+MTj77+//e7dW70GWq+qZq2C&#10;ORE2v32L/TNvHx+FNvygJx29Emt1JfWEr+mv90Zk+rT4Cd0Sg77+lBGtj10HkZNrh5zbz27X2dRA&#10;jqpjAfr0g2+iL8XxxS6Lz0Ru/Vtv1QF/oxe2vXmD7PSLcApPeKvP8Th08YfWSHLtUlzesjPtTgK3&#10;TnDLzQYc67tr+Wv9BJL1kg5tp/jUvlDMpU3AIQB9Y0te1fVNNtgbn253bCxN/JHfN9oQ89BTd6dP&#10;4HzVq2liLn6Lj5HpfyoSOsnxn+tmz6FdqK+2lasd8OSamH4biAzs1bjFTzcgBhz3IxoT5BPg6kf0&#10;u0J5kZ++7Iqx07TS2kpuaVvrq8xmRz/wms8N9uXRvB7Lj3Tzeo5fqA/flIJcglVAHg9iLBha08sf&#10;6FdfnjzBX7qDN+nzJnghLBzwq4tOFl/yTj7g3YPKZv7pmz3pgAfK40xzDt/SVUbTjSHwOI8FmtXM&#10;GxjMUz7SaOF4xn9c23/UAxqAr6/cXhQz+FKygL2m42S+VGHIWDC4pJGrIUnQ+uBcoEUoyqo3R6Dx&#10;y7lcF7EUUb86FO+UB2l/suXD++gR+4dmZLPZSf21D0bAjW/FiL7H1wY6ryz0dLsXvR/04sZ/68u8&#10;KT8jgL70/6xH93oRn9IH+cEGqYUs1oMfPtjyxb+bWcRhb/CEn3WzjzQ+yIf0Df7pALyNc4yjONH5&#10;dE/SX+sH3FRH+OiTc/V/qkug44goxHlikzPZA9mj7N/9G3yHl6nzZdk7PJ2JP0Clf2nbQyR69doA&#10;BMYBu04yT4g90Yf85fsg4wWjM5fteVmkruOTj/rJTLld9SV0nObQpW9UpCsTOehpXeSDPoGb/Mx3&#10;LUhfVznkOzZEj0wgevvUX6Wp/rskZ44JYllxQV3wB03GKnyjNVz98ZAAthokynGE4iO7+l75j3Of&#10;ZDcDvaojea437w+kL3ml2GYOwXiODDbhdPeN/WiT7bxy20f7e5KtD3jnadYUYIP9t8lST6TLVzT5&#10;zWSiMz52sc7NS1XaGE4+gShM+1R+8k0KUlf1Ht3B+uPQerlHQVzxdLufjp4xhTWywqqjybiJgYnj&#10;zt9AoR684TlzO+zqHJJ6JE07daXzTd3ry3WmktZj/fRsTIjW9YMOoud8hn+VBJauo2fz/+yxdQ8d&#10;+qIjeUtXMr8Ku19YdSj86veJzYsDsBno0UKPcvxYsN++Id9XpDBjI8UEYtDJYH/3iglFJ+pccFGO&#10;kbwetIpGqHJH36XHOomDqlwVNS8RwZ9zBgWc599rVXB7ouNgTyAQgHSwyPEGCKNthcJ85DXrEL8a&#10;I7obVJggUmoISMcPYAye8oKXtG0+GHfgQ2+/KoPBfsr95C+DRGVNhVJsWw8+1unyxYD7008aeOUX&#10;/96GdIEOfdakVjRXNtWXcPD5yOXcMHHC04P+TU72+VsWjCUH5sjM7+3RSKUDjXXwzV9sOdoHkkV5&#10;L6hBq36UezKkDPJNo/p88SgbRy4HBuLPmmCwAOq73oXjJxu55lQ8Riaa0GHgSzpfaJK2zt0MksxM&#10;OrSZpPiBls4LQGO+fa58ykjzja55EhNfs6gkOsUiH4A6zQRLA8ai5TT8O7EAt3HMObxJuwPkN6CV&#10;4YVPCgXVzfU8slLy9Psai2A09jjiF8B2IWiAMv2rncm/9gF0KSyavGw9vaHgSSDlGjDRnToTgW8U&#10;wV/0sCLEX/xebp/Orq/i1/BHDnc+VU50QR8ViDf5nJImxtHjBPKJFTZDfeeWdLENOkJXvtC4zaAv&#10;ukVFlcOPNqqDvnzU6Xmxx9Mp+MYbyEWAh0iX/fKb6xV97WdpMX4RO8up/bZt8ihr23/UIkie4JVy&#10;9uvZChIn9T90ttv6hz95yPRrcaQPE1IAG+m31Vs6fX6hS03C5kwwDrmUi4C+hzN40m58VH8LPnFl&#10;m6SzY0w02EQ9fOI1kdMOvbHC9bj6BHTiRpYvL1OfvLa62jEJ487Vz5LT9m7Z2iA0X/Efs5cpli9z&#10;uVAonHFGHnV1BWkiIkmmfsUfcN0rG1kAfM6nC9DFesh+KGivjIV5epQJpDom0fSOvcSFbkCYDU74&#10;VbfGAjw5R5+z3ArMF754qQUN8JCHnJN36bihhAu+8iqPc/Ny4aKLfEYam6zH1Cdyqh882ibqJ+sr&#10;Omhabt1Ub2Sd9Jw3/sFFHnnw4ohsxkf6O8ehGPRJXzMfGsYSx7hoaoP5Tb0jA3rKAPMSLv6izHK0&#10;aFn5RtIXOvT1oZAS42z+ctMbNx38pKdf4AEdF6rw4gMu/RJPn536wI8/6oDyyEs8uWzK6c/sP6eJ&#10;JaV0jvYc5SkfnSd5GRtU7jKHmcpjRS/uQycbpqBpdBV700YOdMiTDAoGcidi0t00dpGaD3jug4YP&#10;dsEjttO+VD+Sa30Vg6hAGWN39YBX6GojOTTBLKRmoTC+SsnGJ13alG29VTLoiWdUCy43K7RsUO4c&#10;WITOxV/qFd3TH0o36X+F2Iis4Hdj6IrXNLEgZNd3tInfzhsIcVj8N+OCsF1pYvJZdyV/DZgDo6ff&#10;zjBuIUYtU/H8UfR5JX/6bMcLMcyfFKJtAOQHokvzbu0FJ3j4mLLaX3r4Me+j3P3ybZWOjH3whezw&#10;lGRcYdrE9e6fkQWYL7znj3ZJn5hxLzcpPegCnnbL4t/b338TVWjj48Zq4hAfMKqyMEK9b3u1SSmf&#10;nHfo1mbwXtJ26PKGBvVKC8foSfwc4yoFF+gCedsQukbP6Ex5eIUn5FmAj+wLuyfJ8BItcSIlP2mM&#10;ZcEBvakryvM2J875RE76ufShyG/7xK/4GlzyuSYQhcpV0dSLPvAsLP1bx1PmvuhiKzyBk7584Kso&#10;FUVwqH/CHIBOauXaCx30Ryw5trFvNm/BJdxbFt9QLr56oqaALBaG8QHjw+NriOwYb5gyp/G4PHzN&#10;B65jG3T2n/qftofKWjIYf/UnsjV2gfNJk9o1/5ddH7g+EG6up6y8eZdP+1j35WJHmj/LU4y+//DO&#10;N6yx0UsMYIevoUdX+ALVnfNzPuUx9HhrgMvlH9uoMZcnjGNj4sF2M9EWwPN3tT+O+DRlslrnLWfe&#10;l7be/oT4Sjumb8kToMY2H9s1upNbvqVBhjxKkctyXRhdqkd5cKTv4Ah9FsNyHQnf6hkZ3CQQX1Vn&#10;eGMK8429iBjbs6nnmaL8QyymH0BGdUMuZWl3O/6iT9KUS3vT3H7Fh/R/6AeN/n0EP+MT8df+h8V0&#10;2vx+JTVz163PLff0p9/NZn3mUb/88nfz/5d/+av40Oa6gB9dkIseQHX6oN+RdDtUWfoNnriiHcYu&#10;juB2LSP+oIw8YiPrUuGLv9JH0Y6Bymn59kHrP3EJv/iF465beMR3W+9dHp3BQU7jlHQ2rhg3sS8b&#10;orEpc0P7X3Ku8+/wEj/RiaPpyQNYwK0vPN+Sb9b931KP9Qd0xX+F6D4+UR/s6wDhoEv8Ht3hW4ie&#10;qSvmPs9BdBGd/oVtO8vHfZTy23+cPMBNfSiXLmti4sS54XMWzPlJgx3xB3aGd45ZvN95ExR3+J1Z&#10;4LddEF/3oPrdKzvzHMW1b3Rz+XmujMhMjFFOfHgMVRw4tzxc5pHBsXDeYAcdfHr0BgHpQ1b6v9R5&#10;AyWy47tubno+oJg4Y8SMjy98wAf6U+62gvEm/iPPvHXckTZ6HDwrr1m+tkGOZJzy4HHKWfiji3Ui&#10;U+nnABz8YZ9IBoDPX+pGc9aN3LcgZXhwIHZJ1+a1fjA4ZjI+qW9KPwIwWte4SmGX/syTwuEBXSHn&#10;yNv+W2WiJU5TV1zj7vrwG9tExBtD3C+5P5EP9XeC+9VDnutRdBzdRzD+I1xgXUZn0uCw0YwO1Btp&#10;xsk3uj5uX5Qby6IXfQKbRaENvWNcPHntc+PDCPqiXrKHMO0a3wusIx3HPL1cf3msOmwBl5vKzvGT&#10;9XfNmPVrhXtcBI+OiP7Wpo6LkMOpXeB5seyUTqwzd33EpPqqDk1zxCcdJ6mbj+h26if+sQWbTsrw&#10;gyf0J0nbb7EtV7SOodGbPH8YG6mbmZ+1jjiWD/L5NN3+mjjBn5gLWE/kDL7Tk48s6Dmu/Kkr6rx5&#10;ZnR8mU717idWTUtfR9xR94xn3MCS8Xlt/h70nEbPsVf4t0DcfLvPh4f9d4cfNxicUH595fF5/Xfi&#10;9Rz/8+ZPZADsM8BDI5NiSLaymCLbT6jPk5ey0pNXH3Hu9j/0jX90Usuk2L70E8uSiT+rt69dZx5s&#10;xOe+xDvt4vCj8tCREj/kNmsDxI5/qoJ4Ur1i31n3aAXEvthFefOpdxGsOmsZ+faZ4xYO6UMsf2w/&#10;5YDh+J8y0idUnvMkD/87z6e3dXHle/L5I+dtV2cdIwuxfKHn14B6KtzorUz8ohHAxeXjo3jeY2uZ&#10;ZfYHjy/tSNUYwSNp6lAi0JUjI7iDx4uZwmEzhU6cyRibC0wemeCaB3ZYsTFotLkpP5SiODLGSYdR&#10;VDy8uQDgYtW6idaOJfhFXIdUZtOtUOskPg+zeH6I9ml5tKMvPoV+1z5HyVl46IeDAB3AX+WUKO0i&#10;25Ey0gzQNJz6tXS+4NRCTNPg2j7JbEeOj968eZOnkOR3BksGewZuxOEjdNAX5PfB+twvItfyxZuX&#10;HsDUC/BjJ/pgM+ype+5G5pwNHgBd0hmhg/RSLMhiL3lls5gLbAYp9MOXUMVOH+ElmdjQiWl0yMIL&#10;E7RM/NkAZ2PI5FrQiN5+okEy8UfqQnEznbE3taVzNxTwV4F4al1Gp+jGpMb5bA7pDCD2aeRMBNPY&#10;YwR6feYuq5OxKW6/mECxN8STsl3Aj75pZ1m85K46DUTixYTKN2OoTroAcssxKde7Tr8lHx4ZGNSe&#10;Rlc2CahP4vKDXgnG8NUFpMo6F4G8WIejoNMkStEQn0tH9EBf9uX7O7QSuC5E6x48Dohi1Rf8mNz6&#10;IoBzIaceEaU6EX94WxeV0UVph8Nl5iWWuds19Ue7KcDL/Ihh8UIu5K7fhaQ7IDXZ8yax8HVdYDAf&#10;0fD0xBVsx+jyRXF32sXTVTf1Ijzi32B7EjukeVKXlO9iVlkBW9NeknOq4D6EflhqRQ/ZI3ziRoLX&#10;069Q+qJAseubJspcR2GtFIMuGwzcpfj5C/1UyrDB8SF/5g5V7vxs3aivkM94sos4fq8nfAHizJu7&#10;2Mxvvcnu9ttLoMqoL+qAuuEi7I1+YqB1BZ5lY8vEVtK7XstrVLXpzVv1jT8GusAHn34oqg5sRqIr&#10;i3gAdU/f3I3dvgIdWgAZwInXzUcwwCsO/QVpjs0jTbujr4QHC8wnFI88cNGjssijHH7k8fYL7sAt&#10;1CbjKS7UY3lDs+XQ8cmCZRa4GV/gxQd5fJBxftz3+gaQlMFDDiSYFB/7dZvuc8kePsQauE2jR2XR&#10;3xFHyOGiDeBcmpjGGfqCP3WkiDMt/MBrfdUeL3yPLPORPUDPu4Fdehfqy/ZrYRd+xDNtgNj//uF7&#10;x8Fbfn9ZZfgZXSR65OvuZz2VRT3WPo4AbQ85dFi+iU7Z+MJ/+EbOAzX4064oVSb7KH462HhgBixD&#10;OFfAvgK+vQ+SIdtuAVulKz5HmZEPDixbBh3lRjFO9K1YzwHoG4a/b0JwYWJInG7FXlLxKbj4Krzp&#10;3QK17ap7fUc8RffiM2fAJ/mNUvh9XX7smv5SOhAn9WNipfF78qF++bDRmAuxi1kr2YVGMqwX8cvf&#10;OLDl6NE63jGl+K+Ci+PzJ9CXr+tFTwoC+AA29DssqnxifoOP9EcZvvfFpXFDA53nXzPpCt+tN/ww&#10;ob5iHIJHxwUWRNDhW2AtxhfRPxTIZuzPxgx5m1fqPIvur1RfzIsBz6F0hJb2HLtTbzlPHCOHeAc4&#10;Z2zLBnDysYPmm/Jc35zyQxP5+CX8jK1z/BJfxKfdgAm/63fjB7ryKT24tI8TsMP9lOqFNtcbrU6c&#10;85z6QQ94uj7Z6KS98ice37/RE6X8SQE+1BnzgcrNK3rJ2/6PfmzOiNXLNz56Q2PknPIZvwqWIZ0Z&#10;t1i04NqBcmwCar9OZGOp6s8tn5J0r4xl2cCDtrHouhYD+Lffpzx64wcWHjXeyyYW4LiLvmXwJp7W&#10;jUHyB9dwBcYZ5uiasfvJXds0/gMHPr6+EB1yuKHIOL6mGC4yJX2L5M8YaFpo/DaDxBT2/K6fAOLI&#10;q6LhA3ReRZrrG9oIbZvxHv3QARrymNswh/NGodqQ+wDdgNdFXfguGL3QzTaIz896xS9xVtng9hy8&#10;7xmbJV+5kku7KW6O1C/jPG0z9aPX1umng97otwH/8hdeH5wY8NNY0jP12fnIloVcANnjBp+/f5+F&#10;3vBOeesy7S+xtNt3+izw4UOcdxGXJ2fh7zqUbfVj+hM6hMRyr7vxoX2lOsC/2Er74eZWbiDDL5RH&#10;5/ijNwXLtYLUQ/2JPPKSTjyzwB1I3efcxNav+kZG/Bb9mSPxG6/8znLGRPRNXWE3MZEb2EbA0jP9&#10;C7549Cu88dU/9TNU//G//kO2vfjuX//t3/T09l/MY+vXuuImBmI/9lKeN6owrjKHS5ygI/1MfJi5&#10;KHqQ3vrPtdMoGBtT//FR42G3/doSHtTZjhfy4q/kkY5Ptt/I0//yBXEbXvgwdQlP2i1RT/vigoxY&#10;aj/WJ3rQBf5AZGd9xRmTF3nET3L9xBizYPF3TMtfBXnGp9AUiC9Vj0D9vP6yVqfj4MRe6iN9HGni&#10;PfGfY3nFTvWpunn3k67hSKM/NHzoO6IvclIuR5jcOPJLEvEf56+1wB6+kW9665L2Bd0VyAMPMF/k&#10;y0hi13076fm4PxMethfcP06SeMMnFMNz0aPriE4/EWrrN7LL72tH6y9dAJ9fjtQPgB6nzl0Lop+4&#10;0Um46O/5j2hts46Mr4ax2+smOvdGHPqiw5QFUd/kcVA59d1rG/SgZfF0l2NM5bjLH84nbdrhkWuA&#10;yCBfSD5Yvs5u/DBl8OkGKuWOuQO3/mgfCT7AkbJTDxc894WOoim90UZv3rDXOvDbxOQHYomofS/7&#10;/QrVuMlk9gT+viOrOvVoeaNn0WuT0yo7WIf/aaNywCeG0cl1MYzsE+GS53VJVb/XwqRZuNKXs7yj&#10;MUZzBvpb90WH4vDGLzeATvp0A1mJFA9ex/32FxwVZdFBOOhF7KET1795Ayfrf5pvM8eZ/s42iTc+&#10;cnvUNFazcqfd3sxL9qkvOgH/u941pgrF+w+Ux68+0XlimXzWZ3jRBvK4Cda+YjOWN1Gq3fcJcHAL&#10;+A9+Z7zYV6hPfEiw39AoXRjLrA954/voIh5q06tupC++ot0CbdNu90RB/UwhhikrB8o4P+TMeVCn&#10;/oRzAj5UNWj+rhvoOQENVmMX12P4nbE310KxuThrzQV9rRvjfYQs+4SM/o4FXZsjAx8A9UX1Lq0L&#10;Kcc4gW++5InaSXvDVHIeNGYqbJXtL9tigvlSNVgvP7Gs0+ItHNtJ/5XxdeVfTqoHdgPVt/zQO/2S&#10;5sEHznvFleeG5/w4LG6+Tc8mr27cROeOl7LKG8PEgWoiNOMDEvVj+6b6L/qIdsZd4lo1rVjO9Ra0&#10;bCrzFhbiL+tWMzaqD7C9M3Yz7MnTkDwLhI5/dkMyrCv1IUA/eHnobF3aPsWJ/r7gd8nx3HnKE4YT&#10;H5PH+lrrIL6n/6CtHCoRD/oAtR+5fxhGloj/EEllgXye3yOu7vfKnDeyqwJ5VmNsWuP2MwzO+neb&#10;gm7qDB9xDWtfybTqgqzGj+UNvkVQ+Af9YNp//5//Lr6pbElYQqqvHSSGNJJOYiirMgxcGEFn2802&#10;aPynI3hOkydjzMcdeDqcd7pDOfx88JdQjUeiC+TWUWYD5c05F7BckDEYoQOAnIJfYS2GV93p1LC3&#10;uDoNzMmyD1oNUtiAnQyyOD8bkpkQ01HkQjJPEPXCD9zScfRFvLSnY3Zak+PeQYXws1IrH3VEanzs&#10;ZiLGoLNAaejsH+XXrqaRA6yjfMN5Or3oBDueQoQG3Tp4W7Dymo8cfEDaoMPPP/1kfciDLxu5nFMn&#10;XGTyG9LQAa43eklAOJ4YJLW+YQ19FhS/+BXY1B1PsfhOF9VFy9EFmd20hj8Lanna1yL0qqrfdcfa&#10;G7+uGt/kdcvUC5tWuptNr7SinrzAr4t4eIqNPqlzFiZAxidYQT3T6fLbvtiFfHT2hF351I15YIM+&#10;/E6wYdL1hQcgXbShH1HL79C+0gY7gI6JHUSn/uBVII92BzAppC4BcFz/OqdjBue9rizhjV9SzuLo&#10;tBOxPmkrA1Gq5fCUz9xuqT3hV5/K6xO4pNkAZsJPjDJAcfH8lgUAXcyiC50hCyUAE+9eXJPeftl2&#10;2rEqO21l4c4XP+LHQgvyu+BiPpKBfb3w8A0rE/Pk88orfp+LAdZl0i10W+5JQ50wySSWuahmwxYf&#10;4GdkvNECasH+m3qqL8FFZjfqeOKRzV/a20fVHUDcCm3VhRPDBz/BC9ne7AVf9qh2T7TwSahYP2fo&#10;q3qQdtygv3yXNq55C4uZLGaoL+JmBSYB3nCbmPEF0tCSn6cj67P8RAD+RLf2//SNLJC8Es9H8cxT&#10;9Ik59ztMmOA5fH1xiU76XOPLeWPrtQwer9R+PyrGP6iOsLU8aKO0DeLNsaaJMEA+ePAK7q2PKOsH&#10;/Hf6zbou5mE/dJTTxvnAAyC/n6Y5soALQNvN1lMHmpkXk+Rv+pa8lkqL4uJL/wT/fpAHTuU6X/W1&#10;YOqfNLoA6MpFAPVNDPIbfN5YkT7OHznIog7BQT+g9iCPvOrBkTw+9QVHbKyP6L8Y25Bx5QMuPJBJ&#10;GWl/JJ8/y3Z0qL40WWy5C/RlWiagMhF6dMMv5Xvqh/zSk48foCMP/SmHnr4BXlxQ43v6cWygjYNH&#10;W6VuaMscP/D6MOV95sYecM2DmBO+04l3cCmDNzdQ0TbQFT+nHyMOc5Mb8gA2HBRN4kPfxiJy/HIz&#10;mRS/8PxeMfZP69U+t/WCvfT/Wbwxa9kj3w8t/nc8Sd9C+xhsOgFZQOdL8ABYRA4kLc+Ov3e72nOv&#10;6BzewYMW/1Sex2/1b6RRAdqvA7jE4ZbnsU/1zLwN/wHhpzqHL/40/9iIn7DLc9jRBbnUS/W6pwN1&#10;RH9JPBXwvevLOqWfAU+Iri/cZnlDhP/cHyNvdIYXegIfWMASL/iGNougLtQX8w58hs3ompjNGJuL&#10;Uek3vGS1ybY++D6bANQvtuRY7qmb5qcuYkcw2GBTfLLgP/aOKOsKL9qX24vmNJSlT8OGqNX6gR/6&#10;tV48jxEBf7Ej+NgJD2IGvrUbui6+bO1xe+w6Y/AsZ1yHf22zHvZ3+BFb8EglRz9wGC+RDa3nfhNT&#10;9R+2Jp+2j86MHVCu6vA5sRCo7ZRznr41tg+hEMujOrEBDthfOsIuOmC3MvSFj/1Key0WgU+8OW4l&#10;47XmI0DGoPBiToC9jJv0i9ShFxy00sZYTx4A/84P0Blo/VFvTssvtK1u+gpBfU5upqHvYUwsVG/b&#10;LB2xhf6S33Gjrpl7ML5UBr77TU+Y8jvQP/zwg/TRZqL6UBZL6EOZa4FLPu2HMl55DXAtlsXLPAXK&#10;9Ursjg2O59Hdb3GSHpS7b5VtXJfSdj3mSRZtFxpkoTNyiVF8xzhIu6SsC570QdiP3gD46TtS757j&#10;iSc4BXCAHjnv5jS8AfiWD/ogFx2MJ3J0Ji6JAeyHl+teOiOL+YE3uFUGXRdw4EX/6OtV5LrP4UY5&#10;xqzGLkdiMTaQDw9iM3nEDf0q7SExCH90Qi5HgD6F+GzbsN+mPyaPdO2F7wkta3umfFxj3cDF5n7S&#10;Z2x+0J/+pc5pO+ibfj11QAwTk+gJD9oEemMvOpIGx/6Vr8hDF+aqAAvT4NZm8pDdPiX9JE9Q798z&#10;x47Yt33QmCUf317rAj5A+xMn9BV84mHfQNE8dI5fv/g3fokLbEV3P1lCe5bu6Ep9owM0tFvA8SV9&#10;0ladJXlbJjmnj2tT8uf6TTxpk/gUXHDgT7pyyM/cqjKwf/OubuAn3jqvmHFZPMsbOuoMfviw8df4&#10;On0DTf3JNSzQcs4pr/9SJ851vmnVHgDG+N9++6f6Vt0QMf2g1xU0p5S17ivSfjQ/Eo37BMd/xgx4&#10;MR8FpJGP6IGP6IPAZwMMvEL8mHj3OX3M+Lp45FtPtfnalzR2qX+lfeuD/m/U9xYXP0MLkEdcXOnx&#10;G+DxR8e2i8ZQ9MtcBjzoW3eUIZt6ylFtUzeTnIAfkI2eHNNf1F/pl6o/XiFGC+ADPfpc8oDapZN1&#10;Tl5xfRR95nKZF1C+5hfyM/UBuI+mP5WO9o/EVu/GVfme+uOjxGf0pl96Nzdgh3FstwxnyL/S4Qrl&#10;TT76Gi6274hJMVxOezs/bf8iRwybOYbM/oGu9PhvgWjKpzqBCxSf66/mlQ7cfjoXXNdG0A9f4oTY&#10;OYFia6MT8x1D8T9AWW9+R4dTPnFDnRUP31En1tXtkjO1a/Uh2IV89KQOWaOCr8vNh/FhX1NbL74O&#10;MK3iBkC/jKNTx+MDXgEPxMM+PWJJ+ksGfAB4tP1Nlse2jJWhXWPc8Of6G0A1bu5MfHPNHV8w/3ML&#10;0ZfbpOaH+L9PJbIRG/qMWT5H27GV9TPOuR5mraV1Bn3qOO3PTO580f5dL9Ov+PpeePFX5t622faE&#10;AaK7wcYNSqHPnG71b+Mgxkd4FRwf1DXzETHiJ4xqCzj2NbL4Gx6+rnOfTP2mjtGJYYBrp9LF3k1X&#10;+19yrTHjIGMx81sq5Oxv4bFiICKsF32N+V9sGDVsu8tHV2y5fqy/7GW9g/6HmEc2+VwXnPnUvddW&#10;FevEPfj413rrCDA2YQ/l9VGPRtBXfVofOH90HDb2MWMnEDx8R32kzcCDebrEBJQ2HHy4DkAPdGKO&#10;Gz0TN+Rl/WnHILyXf+TExvdIeHJ42r9HR/wE4CvHAjcaTB05xvwwkfwz7e8J42a4vrZO+MExPNfk&#10;rjvxyvVn6ra+ol5qd2nQofKp4/Z3Fnf4reLxX/mRd8//xV31QMbUBe0r/pdUyQP61DH6LZBsxJtM&#10;X6VZ5c+dQCBC9gkYI8yDtitlsBOo330OwgB29foWQua+6ESbcr+oeHH9SsYZE30KHDbMm+9B45tr&#10;qs7r2OwFMBudkF+808eVZVy1r6+CHfY8Rp4Axmh9EFI4Be9zSjcO6C99+w3kupDUHw5aClJR0+aa&#10;54CcRmRu00GlZldcmE91OfU68+DZC/cGS51ZnY1v20oZXbEX2HjY7wz7woX6QjaDos6cbzsaOCpj&#10;AkJA9Ifu4YEuWQjOExHwgg+6Uh/ulFsxEEx5jk6ur9iOE4WnQ90licap3SUwW32t4A5ai58cffc7&#10;+npASoPj/LTzJKq/WiceIGUD+XTqgGndyOhUKWMiql6YE6Whrf7Grz/HJvxju0YPaNs52K9uIeiM&#10;/zOBtz6wxxZdPFUO/C0PmdSTjid0g4Z8JmhMcIIfOvijCw0+k550AEzoiLV1gY7P9WGs4e5Ox4D0&#10;vwd0kgBHd0ToNL4pPknKkPkUhC+dzrrg/LTN59g0vqVOybNe8vPKx5cCVLgLKkBdnkx7PJ6MBhca&#10;NkvF2b5Fh26q2i6l8ZNxqReCV3n4beneOq8Cc6wtHMMBeaIvnrnur+LXPkqQk0WKTMYZ3KWp8rlA&#10;1oScSZV0As/1Kd0AeK02r1fwUQdcCLjMuqe6oOsTolULXxgPWwVsfldvjp7gKr/6ogdQf3CegWr4&#10;iKa8KfuzcPL1Of7nT6Z2kSPp5scHyCktvuCOUfTAf/FN9Zy+QuVd3ISuT4Oaj/wkb1v11r0XhGX7&#10;W22QfqZcQdaxzHKwW3JZzIAf7ZK+1n3BqEj++2ODBAHUP/mNPyV8Xn9bCX2RdqzcmWAtXOFkorv5&#10;IT93h8Y/C3d4wh/5zUePnrtfo7Vgmz7geSIxY3j0mQiSHWQX97QLnulPY29l9s0V0+TJNj1xDw08&#10;6hd8iXwWIJmkc269J26rs2WJtuXGGf3BgR4c+AFuY8oHFj9VPefN84m+0Md1KnqA30KsD1iUajll&#10;J7350o7VH/HbiC1nMaf2QVu7aZLELcCRi2IWMz13eJPFNcrY6AdQn4t4dHj/Ljd+YGvHMuSgw0vF&#10;DhsQBeuIncK1jjp6gcnp1Jk3X/EXk119uqDuNOKFCzDx5uahxzeKH/6U3zqhHG+CSf+T18hQf9QT&#10;viTGaE/ps+L6Uqj4Al0ksn1qi4aQXjB3EtxA8G27MsiOPMppN5QntuqT0OWbPNoYtuU8dmAdTwTX&#10;hpPmPG/cnXnhJQ6KZXlnFZHefoz+yM4CI2htq8hWfWns6oJ97VvMjkZ21gvlwWWEFZ+J7eSHmtgs&#10;P2Rw3jTzG6B1rgISt0As8KcjvNTqZGvihLhxPyNbden93etjg+2Widja540X+G1fgYtOsQ0Z+Ia8&#10;0IUX/Qd0kzcItYejF6ClI34GOMIj9tKmbgMtNpmhbUw80x6wFdvSV5gXjA7Y+iaT9NMF3qszo3tU&#10;f8qPJ/jRgfYEjrCtO7zJx//oHD/FP+TnaXbietd1bA6P8Iqe/U45QuCdNnEuzm366OlvfQlbMUyq&#10;tMqbdty5c/nQbnnNnbxpnT/P/PlxFNp2JCaRiQ1ZrNx2ojO43sCKOmTZNz5KJ0AUPjLGlDcZxP0r&#10;vY62Np1lyJN6ig3m0YpJsaB/bN/uRRniQXg/fP9DLsKRJX08/5d9vJ6faxtegZw5QzcPogd646PX&#10;ujnU8kTvRZJpr7njnnlf2oR5j4/gx7UOdc/GajeS+1RFbcIFxIJ116vuVr5k6WrCsdnxk4UE2gb2&#10;OqbsOeYf6ZPqH46dy4vNd1/mNwDhXf4nTvPwoW2AL1Ui3dEB8Ouvp5x6ea16QRfajnmBO3MEFtyw&#10;n3qlnymY9/AwT+kjzi7mFDvoQ4hDfEKaD/Z7EV1IXWyBF+Pae/HPKyjxQfoPGIaXWbvvnmqJffjH&#10;+sbejA/IpC7IC130TT+fnJ3PGeUA/U4XMR2Lyksfxo2SefqGdHQixvBv/AV9Fogb+9Td9pmkWH/w&#10;yEa/nMeG+iu5+V71qSQ64ssNm3fiAZz0r0mPgE3gBdwm4Rf94YMd8EevXkdpfiV+rT/y6yfOWy/N&#10;wyYAHveg5cGPjzh3G9A4SDm+rQ3woLzpU85VRnnXP8wjNm10ZdzHXofmoWD4cr0a248i+4J0fx6t&#10;G3ydh2Q8iM+F5Q3a6pZ5hmTrpljKiOi//e1vjqPqAr+sE8XnbPDaz21vIl12Ez/mlThFL4By91tV&#10;I9mrDLtyPSdf09EK1EL4ujlScrZx47ntKl9G8aQcugXST518qDupaAAvuInX0mG3mrqAvibzBHio&#10;lm1HfVb6xhgUD/yg/R1ofFQG8ZS6lzKOH7gH6ss7bJx1zt+KwxgDlEfzpVDyR0bz0cdP/IbM/Xd1&#10;ou+7B+iObh0fiC/GJ+yvzjwoULzyaLq1Qn9T/OJwBA+c2nKvjLz2V9hKbF+h9PVFZfV41pdppU8B&#10;nJPn0n38CJ6vl460+aK7PpxjAzJuNFOZX+Wr2IK0Ijm/ARfsWHOZcLj2g7f5zrgHo8wtoj/zO9bD&#10;oo8oRwhp/tqPvtb8AFr0BYw/uOR5PXNdp42Cgwv+XJKanrGz60WUAZ0/I7M+gT3yDYfsvFlqjxex&#10;8eqUxAbUlBTn3PxFPcZlxifwOFu/w6tzwGOlCti8PMH2Uz7j0i+//OKbiTpP9dsJ3ednDsB85GvA&#10;9bPbu4zuGjH4yKHvYnsiaXRSO8RPWCaf4y8+rmeVJW1rQiRcb7yOL+FpHNWD/g344gTK7btxYO1F&#10;Fy+fqhR26zoPPIHx5nyldcL4hc5tJ/hJSoFisC1N6Agu/0D1bTq5wfFakXQ3P3B5wnfg5Ilc3mxI&#10;NID7Wa+b7po76H3wArupa8tXPrKZN7X9ux93REmm+NmPShcfXs9Bx3B5AcbiSV2iEWNk5uHQbl8z&#10;hw63PgxWHs6VOR5rFBtcJxTgSwx53FImYyh6Os4nXjO2ECMCFd3wTe7t93ar8xe/6bEauxSefsdO&#10;23sNsFvu9gfX7R6PiQ346MjP2ujKw+WkHQuScMYHupC23yzvUJa0PrXPeqKL8vATgI8bl8sOeMpX&#10;pWODGFh1Y75TOS5JWX7OIPnwLf6g3D2AV13uIkxmY4Fk3RnbqNsN5C25OgeYiwGptznKfvY6+e5N&#10;PUaar9zUEboz/zyvHPxPKPAgSd+aA17Lb85HJzSjvDqB8xxc529XvJcMaqcwEMx4ewpprug05lun&#10;gUtn4k5UlvB7UuERPidvzplw0vlXeTcyBSb0XbSA/qq4HWXOKtNfGwsTZgchXpFq8OGCu/yXfIKq&#10;qkuP5hcvrMkfIZWFzjNJQ6Y3CYcPuO70Dn6QMfiiEx2gL6LbyCYmaj+DSOXDC53u67V1wvaCcaGZ&#10;DHiljpJB+uRZ3pQ6H73mDi3SbcyUVy+O/tjjKEzp1pUFeKH4CV0axBW4A+eVXkPVhpIFa1WGoItS&#10;pcG/yxrFCK+LBYcOuZvL8OP1REA7mdLbBloTF3v6qz38vsADPxiLkwdqUwcpx9/4i4tF4pJBmieo&#10;ClDbv2YlCVNfXCSgIzw9sRdeJpFDechdvEaVbDAnMNyJDgJy4PlBMVTwhAZ/OJDDIKy3Xd2olKba&#10;hKOTmLoSH/TlThiAdVRpvNKVcbbB5p3HmoKHAX4j15NNFcCfTVXyEEycU+/eTJk7EfHVWQ6NoUcl&#10;Vp7PaU/R2Sjii5+ZCLsOZybWfsxPymKjcIRhH+aimrhRv6M/T0Y0sWSy+V5t2wPlTEqQjRw2j7BL&#10;KE5zbNsqDno3j3PykenzmVDVFmzg/OGB2N1PAz25wES4gAMxzLG+dsHxNahHztNTfLRA5/aZj/Ef&#10;+ntDHPvrUxGcdGc7xQ58COAf26w6YMPXvDxZVCH6M9PVP+hMInldpRdemajoxr3Xj/vubfMafvBM&#10;O4JYC46qKxaoIyt6q8DARbAnsWNnfJyJIeMAH+Kw/ocIPcFzzKDjuKi+CeeoTr8Dvj/Sm/bRP3Fw&#10;Hw/+6a/qQD79P30Mee73eVWT0sXvkXLg1IHz6or+1cM0QoeGOC0Pyk2PQWFnntAiE2DCbP2xQ/zJ&#10;bxn0LYcFdAB45APFrz85UoafAe7kJa+83AewOeW+KDLBQ3c+4AEce44M7PJTU29CY7umjsGHFt7c&#10;AEB7zhMpWbSmvAsn3GAAENvoWTl7s/ep3+mHubGJu/fe6VNXYldifvvFzC9fqEmbwX3EJrJpC+jL&#10;kbgDxxes6n+wrbZjF0BfRb95AngtJ5/zPEkcP1Je8N2K6ge5geIKLOrQ90EfmshMXrCPfbYbcrfp&#10;I6cye6QIE6IKej2Vf5DrlPpFPkfodvsOn23TLV1T0b2pHuun9bMELbhzxB+S6hLsQC7gOqN/EMSe&#10;HOuzlCSOS2NkfaXP3PFOPjoVL+fZAKjvVGrylhXXmaYPD1QNTuLIcalRov7j3Vq0qjUXoOAeM2VH&#10;Nv0hfRRz80hT+Jpk+4Pxi7ocBOtDP73T4Ppv+HLOb5gyB/DmmvJPCO9NT1nVxBfY2LHHuqk9fJFt&#10;L6SHZdGupPMVKAOIJeIP/5ietjf4Z5xt+ltdyG+/h+17sZb2qo/6HW4QwAeMV5GbeM/clPZFPPOp&#10;FGKC81vfSVvn2a4Dt1Q5pqD2kefzNR+Ed3SDHf5Hz4Uv8+yL4Y/xRI51AABAAElEQVSvW3/MdbmJ&#10;9RaygU490CenPuhH8Tt1lZtssAcZluOp35bZ+ST1iWyAvu4lT5PIL14oHKGJ6fRJ2UBPH9U+23db&#10;D24PfkJVvH0zj/pS5u1pt9T5uyzgqTx+kd7oga0ygDeTvP30e3SXn/xUq+yovYkb5sw85bPHbesj&#10;3f20p47t49yGxJ9LEPp65Hx40PikGOyiWeIwcyh8wxjDIgljBDchEmfZFNX1xyW26x+OQuRfC3Ia&#10;I/A9f4qD1rXTyv+gn/jwNfbxG8fIZVwits/xHJ/6DTXwGxz44Qd4dD6FLX5Ntub08CCGpL79hk6J&#10;d4KMG7QzvolN/Gx/7T6+bSqbvwlMaD7y0zS+NtXTL/zmyV7zdNWjF5++UnnZrTz84/kjyggaP9HB&#10;rhtd6X9zowV49S/nSuVbPKgzWHFdiBxshSeAb+AB7+CkH3Whvrirv7pS3vG4+sIHuaGPTGQ39vDl&#10;PQhNeHMOzal/+aNz+4BdL+ga/MqPjZXLPEc2q167cQq/1HXqCPppzpKNT9IvoGt1j17koGdkkkLd&#10;lqFb09CpBJTM+dWVFo8jPGJXdAjP1Ak0xeUcCE1w4d2b5aDLk9pp07z6Gz1OCC98l8A7eWNrdSGf&#10;OiWvdseOHSPYB/6G1BtpnuJs/bQOsDF5bSebODbFNs6pE4ADaT6uM+pPf42DcStVYQAPKD756RMS&#10;b451Xim5CI1ufo/6WbUCttP3lh/5lgk/+ZV80owZ+KhA/llmMcS66EyPz/gT7fo0fVyro2dVRNdT&#10;D2SRdr3IH93MJN88p5z0CZY/GT2vvmK4ZOBB3GmcQ09Iz3GNtPUScvRhsRe9GVsyb6D/r3/gd8YS&#10;5/TTvmndfU37ONrLgHjdg/KxfHDEO/Ebv3aOiExsWaC0Yexd9ivTuPDRpz41f5X1CC3n3bC0j8gU&#10;mFePwjnLOO8Nqeh6lkFrfw8tZf6Qr3OgRzyTG92m3zitG1zwre82lRz/PTBXdMxkrCbGwHW8Cctz&#10;IMo99uG7Iy6OqugriG3z+BK5qOC2w5sEyddf5pBq84zj7mNGMQieAZEusC1KoRO6A/Ap3NtMPVxh&#10;tPaDJlfhX//K771nvs1YzZuvuDEZWfgAf9mYCiGHrPHHy9fpnxxnDvnYGn8cfbfxSWsckTzbom6G&#10;PvFr0HJv3M3cwrTSgWPigX4lm5Fud8MQTbAXW7HkM87gX0fzUB7x29dBc0NiQS5WnDYlmjOBnSqa&#10;y1ojwU9NOOfEzcwpiByEogsAXj6xu/NG9AYXOZpNemw2TXXAXv5w/vDh2PGBc4DythFEEhOmgSyk&#10;xisuZZWNr5DdPgUc5mr0J/44HvYaEU9yvvr+R8tD90/MVQXIz5qdEheZRji+qmv0ph6xQeNywsq6&#10;POEB/ynv3Pxg6dPewCVtPX4xV8cXr7nJRnHEfBfb+oQxEdJYy3GPbVfeZ/o6h6csNhFxkj4bjEcz&#10;db7bnwzrvocz73wxLgRwJDEu/jK+bfaMd+sitPqUY+qSfiyxAS/HlRaA5AWQw/7yHf22/i3mddIn&#10;jWWhmuuN+LSgyKPiiHcV08bkcgM5ickrr5Tz7XLxZNP0a2B9rgi0EdmFnLS/8KtMiqOVCBmf+ZOY&#10;9sm2SX4Gf72iWajWm28YfAsGh7HO8iDhxJ1GZMHi1GmxFB76/AEpi+S5k5dngIDU4Oh5B3jcDG7L&#10;e/QF98VolCt0wXA5VAWng+DZiQ808PUAJiNPPMqarmzS/ZSWxutye+jCAwcPlBfJ87zlPaJ3GgkD&#10;Xi70ciHEBVI6aeR5oD34k4ddzbKeqtwGnI/Q6VMbrnrYDikiFOOVtrqJmYPgcPcq6gn+oHGVd2W1&#10;vEfyqwt5J35tQT5/+KRQOjnAWR3Y6FB9ES5cvYDMvEGA1gv7tj3+LK8e4UnclbcHF/ykP3Thjw6u&#10;d2fZRpWdQJ2hgwjMh8kL9OEZf4LfDt43Lqhz+uiFUOFBrw+vCEHWy1dsLty+3ovXNfFaz8qAdz/w&#10;lmgcyWnyLzqSTyxVr0ENjYgZcBXNoHkT8JxkNDZcOF8nPZd//Y0XdKJNeRIGkhULUWOYlOs/Ia3q&#10;nKgSLufVA9IlRzQs7j6K94dpC+EqfdVxshn7Wq8KY9OZjTqAC16Dyhi8emOAdRrG1mOdB51vZPeJ&#10;YvcZykA2EL/rSJ0L0Nm6us5TTtwQM+UxIlzXbMv6tz/ED5/gKwarWA4vfTRBgGfBfdv8ziJOOeuk&#10;574YH0FoRp3w+xdqlOI9zjyZIge86St6gVaZq16a8UePI8NSIwAhkpXFiy4O2c5Dn6ZpY8QjaeK1&#10;fDLBUltRHj1A8akPG5Lqkb3alNOCHu2Jso8f9Or117yekMUEt4A1o4a0T3zcXECqIDdWBB88+hI1&#10;S03aMuOj7hCJHkzoPMHXxKKbaY5X98uKPzFInAhXeXxsH4zRCnniRz4XJW4HOnfZ0ac64/iy7ZN2&#10;+xaf8ip/jkDlVjbKcw6AA30XaRdf7J4JavPKj+P1476QuMMn4s3H+qitdIMaHMukZmn70w/wakYW&#10;y1wmenRhYly5lKGj61pI5Qc+OMbDHPGrXtiYcSJ9APnll3GDtrd9Vt+Ad/ItjTPnq3Qkwfc4ojbt&#10;ti2eWfjTYrs25tF7+QKcwbeN2tg5b/7BP62HLFDPIo7k3NMD+cQeN/B4LJFsFiABbPeFrlP5oq+x&#10;7nIObctxqrs4C/aREvaBeBXO/ruL3s/pU5ocN49VeciWi2HfRZjO/25pd8r6TPKMG3hMdS3k1k1s&#10;jd8edEfx1jdxkHTGLOrn63DaEczIbvzs8uqzdSaetUHBTRkNYPkgeoZXFmXQC3vQhRgMT9eJCiir&#10;DeQhxzErXF90QQGSgLI51flpL2XwvsUl7nrR5ML5Cq7asnTK7/VFP+K6Md15VmWXXhpLsyhCnaVc&#10;/o6K4hle1Y9jbC+Hp0fj2DcpM8+YY7toC0AXp9I3px8KRb7rH+u36KUPf+LhJxHQR39Xu+AQv9zq&#10;L49aLnXJ+R7r6mt8zPgxDlh8Mh4o6XHAfITCjXWF1D3tNHGAfY/apE4+cZDFLNLYFp9CDT50jSny&#10;xmDOQBY0/pywfrG75bm+wibwG4ubPnqM/ZLHojxyhr3qPJHP4tY9fzI+s8CPHsRi+sxsAED7wjaM&#10;PKlAPKLL+hyLZtiQ/LTp4pxyiU3SfkJh8Iln/Ag+eliG5l3kcaMLr3WmT0Y/cAD318LlJ2gau/jb&#10;4zixY1/KYw36odGSluXTbunvqxtH0vD3a+Owk7ajP3RqOce+yYKNY27QYVO17dLXy9gnPplTiY/+&#10;6ObIqzyPj9INO4Dmc248H7NhSx5AfqH4fgUZOo1M249szY04BzyujV/j69QPOvRNLtB3zlHdEEc8&#10;MFdlIaYyy4NyNrMDjbltE/GaG0MSL+0jsAO7JVI6qsx9x2kbZUmjO3TEguchEoZ8IDy4jmvcbR5G&#10;kHxkVV7y+I6/OMvGVfxU/5a/MeUj4ivtnJiRfZpX2b9aTHzpOI0M+1BlHGtrNxTgFdh1hf3wLSC/&#10;PubYc/Stv5qH74HED/rFB+heHMrDJ9e6uVaJfvaLNtp63QYuUF+l78I/GW9aB+DQ/1EvQPi3f3LW&#10;ykNvXqVfnJRmzovfkdXrhfLiaN2WLyqH/HDAb4XTVsfRtHf0/6SbIjimiSVm0OmkOXXjvLLhz/nP&#10;P/8kPtwIkxuByK+P8T2/wfwUtoy+gQwc97Hi5XHOsXNLyVys81j6LdLMExVdRkQfrsSoC/rF6lsu&#10;ynG/Sr6vffDh+AMWqcP4wXYfi6vQApU1Im0rczgAX/pJJBUmvqXHvCK1foM+fWviDDrH3cEf2STd&#10;z3i8Aksw9evTVrYLXGu21zpA33zziq/SFlJvzG/R6QrXPOtyQVo4lSM+1PnZVjsmgBse2IuPpu7n&#10;iKbVorKM4/5PNxeofnnKztccQszr6HPdgkzyvwanvOKhk+f3Oi5bVFhdrEdtI1/n6V8Um2hrW9M+&#10;bZRwamePyCrvHsmzPj2KL2X9XHUiv3WGHOsFkwPMb8pOOUWxviQOW08+0Lhd6BgPhDJ6IpN09Mx5&#10;yvtNnJuUDE6EZDvUjIgHzn0NOjqaTnlrniR/Uu5xYGKdtWS/+ULjSnVFR+aWqQcHkst4A8mSL+bo&#10;uGiUwKoTinv1VWnABSdvlGm8tS+mHdFvMkcintO3wav8PNfqTWnKhy/2cf3Puf84ih744ccfNF7y&#10;Kvt3vhkO2V/01iJe7cz8RN3hVwE/Am5/c2MIfQ780ZVyy1SZ8dBFEPn4l/5Wdab8R90AiX9rD6i1&#10;K2Ti1P5SPDTrM6/rV8YZyVBB9SvO9kH84XxsXnrd8kQ+OtGfeKxlrqEPb29Bl9KVf4/Vu2mOxfUx&#10;7tjFEms/jR5tN/aHoog5rRwlHTLedB67GXzjTPI6Ln4D825x7UH3zudBZNyVYaFxHNIPZ05N8K/2&#10;IozGXOnhyfr9S62zYE8BPwD1QfN9XPUkfILV1283GDeJ9Qpn494U2Q5iNLaJV3Eko3WRh71u6c6U&#10;n3AWvkLENLQXtRqpleul+rx1Dy3n5Ptcdpe2ZRyZR3zR+K9pmMvJA+qbk19K5puNY8dK0q4fTg8d&#10;S9tjiomv0Jz5ydF3fbMyYkdpjuybU1+XTH2eBUvGyGyZ1Fy+bx4y7sUC9YbvgPolqWe+YT7QU64T&#10;HL/KsGzc4DEFiZo/6Rob2z1KDbldcccf5X0e3RedGZfzNTtdBiwh8YzzlYfDHKgIPoS3I6hBWOFz&#10;4Swnj9AzfZ5fdHqSRIcT3+dTKejUYHbDH92y6DoTFnE86U8BHnjPjGVIMk86qsEyqJqRk8EQ3xAE&#10;5IfOm0U0MvsjvvMFtxBYhKHiX2uQw3+u3GMhFN6xKz50GtllPvoyFp1Z6NpPTeKu9ivExFR0fYcM&#10;aHuEJrx8pkDnwiKdBjnWSUnyXjAwzJNG3mjUghGLkpz7DqqJH/iRp55FvsrkpgM0PCnroBZbtzxi&#10;AMBvjy9y1ywTLCbHLBZxZxJQ/RkgDZYpebNohw4nsAFsvTQJyas0YxMbBa9e6akAHT0AS2dxN+5J&#10;zwSMhVYWe5iM9wln23KRBR2DENnVA3v8CraJm+ZXBhNM8hh2C/Y9Fa/PAwt4t0FgNE9UZtJDBh43&#10;QCOeDJGnHosHmcKB3h3R4J4iwuj2u35nA/aD65FBVRtMig/8w0ZInzrDHj5sDL/pO27EbtWMypY+&#10;I6Z+cQxiAx/98QREcY2Dotgw0PqAjjbJ7yFjnzeopRO/YQE6/rHPRnZ+mzCLt0zIiePWRfER0d9g&#10;eq6j9VRE8nyhLn9UV9QEPMFSwvkc5W/irG2dfqxlJpiv1if8/zuATUz2kdFPfc2RPNqo2x0+BA+Z&#10;OnoxUfRM4D9rc/fzozZ0v2hDUDdLFGif9A8Atvgjvtj9UX0EN4cA5iqe8LVMyQK6aUa+AecfUH2o&#10;X/SllG+3WRbi2dxRPXuiNb6CBmAyy4IdtP6gJyroL5xQJ/qY4PhqPsfTXyjgPE4E5d16PlgEb+wp&#10;D+qfvgz51oO2hF0Xu+GDnCzAxp6lU4xY5bw1gQndCcQ6Yw/05c/RfpLP0Nd+Uxv9pHr1OCIxtafy&#10;eQILXGhb5k3g6RPNU+XodgXK6DNbxvHE5w5p4oXFqkJxm6b/RS756MsHHoWf9Bv15CEHPTmCD4BX&#10;/Ykz0tEhXQjn4Nq+0R8cPvTvXrBzf948+Vhl9yB8UwYK7E49uEimT7JMFv9YPNDrnwHiwEcRSZKJ&#10;rasyWQdnsZR5DDcksRjH4gEL59wUEbUTw9CccE2fZf+vzpEROTmiQvISj54PYJNgX5hlU4Kx8vFx&#10;/0boPZ1OG/BdAb5H0ucp374EVyFhffrEob2Nn2ecLr8eIy88ckHJ+S3Pqx6lrT4ci8PYaHDh9Leq&#10;u5YTr/gMe7LYRFnjgmjYdQoNfTI3q0HDmJP+k7iRTH0VnyNa13/w5Ek7eHBeWcRV8rbOUTjfeQog&#10;9je/dYw03zSn+ASwgflyErStnNZWjuhDPhs81Y985pcPurhEXvsXG3krevvGdiCTC9y0Vepry8Ke&#10;KIBM8Ei3HM2qT7Tc38GXr+ybM5+FmsQUuchjwbb+4IhP/E1dqPxbUFrwZJIgdZR6o88Lj+qt6rc8&#10;i7EDlcYH9m3shY8XpnQMn9Dsc3TMp75LHNAuExtogqDeQOn0nS/m6NZNQlvfni9IJ3iefaCjOU6S&#10;9PiJA/S+zlQ9AtCwGMbrT3kDRPt38IgT2gDjGv02dUrMlR4bwYtO4cWYhxwfy188HvXaZo9PtEfF&#10;Y2nDn5+GybzfSl2+0PFR8Zo3JGUcOe3D/9gAz+iaWPVmtvT1zaviid5AWkN84bojT3bQFoDFW3a0&#10;HslnfEMX20vGAeAxr+OIvPLAD54faDz68EW/Y4tzhEN9gYe+XB+xeNb+qTLrW6k2+k39Wy4BCYij&#10;+PFJ+0i9EmtA7MocEllA+yMn/BXc8InNnENb3qBxjjxiQVzImjyfLvydH73qL+KXmyB4EpTfv4Yd&#10;tuWJc8Ww+m/qMfjYp5py/52+qn1MytP/oJN9Of1haTmmrqIj6doUnPgmNlljl5NGL89TOLmB7WtT&#10;PCkPcrPRF1/nk7kPGNFt6xNZ2OPSsT+8+h29bvWJ7lsn/BC89oWVnU2uFy/ov3cfV1xiJbxOX1Xy&#10;ruP0+dRF+D1qLls/0X7hwdh/8tpc4tOksSP2Q089oXv6F70phhtbpRNvlqFNtt8kfgqV0TTH5CU+&#10;4wsWcJWvsbg2gpNNJOVPG2mavq9xc/Jl8Gyf4ebLl8Dze1Va+7NFc1tNqU94NAbp/+YPGt+g47pf&#10;HO6e0BbadmMHc/DUAf7/TteL6JTxV3op/gDS+DntP3Mf8qsP5yeY99Qn+eAB5PM5gTJ/VIf3oLSU&#10;MX8600qsNBLgvfgdMm9oBg9+pz4nXfFdLrt9PaAj6xDtv1mDIL7ob+qftg143wNoT/uR47UFjrV/&#10;/ANe4ir+Ir1w7jFXXtcpKPZrrjkOP/KAe2ny+FC/+JE1ltppotINXvWCpn4Dj/Py4vhEX5Wf+Cfv&#10;xcsa7JgBh1gPjDzhxF2JmfSPaqlaP5AAoyKn5/1JDZ7wrn46MZ5v7sVexfqHL7oe9TyQvjbl3fzF&#10;J19E/zVAj1uIvnCihOvn6sTpxo+s7b9bLvaZOPzv//ovv8GROQ9zEfo5zwHcz71Q+q3qTjE67RYu&#10;pKEnr+tjt9xRadq51101joo364W94Z+47nzsSnum7XNl4GOx4GytxX54r/WlVzN/Ig7440g9uZfV&#10;OK5irXYkD53xuf7QDp4blDtjzpkfO4SHm6cu2kdD2430qVq/dSZ6pIbM6xQzAuufJR/75BPrN2vZ&#10;lPV6Cvz6XAYZSJ+6knlNu/9AfeZ8ktFrklM+/gDPdWMfyWOMBzKq8zNoGYuEaoie4NG3yznKP2XD&#10;02NI0J/9PmlASt1t9Jsq2tnrbNlk/yWbOYAYKZH5TfYUdK7xnDikb2Xcfq3fp76RfxWmtDyzZN07&#10;6Z7CVMkNCnrAH5twkUQaOAcoy+uEk773zfoXeJqNSPfQcHyQDV+0sc1YUTjrljqpXKy4Qu0uz5Y3&#10;X0KTZT/2NHMESVcxRmSOVNoekcsf/72+WXyFtM4vvEtP+cJp5nNHyVj48Kvew+NB488qb5l4oSP5&#10;9GFWY3Q55Z7n4BfO8xOH8oqoz7MenvZXeq4b1Wqsg9sRRPAf4vLn2AebSvtnjy9hcippxahbonCM&#10;Ig8cVxsLM+Sro+S4FrCukkfZbgyW/gnax/BtvvHwpXibf3p1F1dPy1cOevWcoytLegE4liDvBii0&#10;/AG2AxsEVwee/IygL/IYABm4gcVHHX47TvJhedJz7h8hn86Zxsod1X4lMVro4puJAnfSF2I/ticn&#10;biQACBK5fQqYEAH1yXk+RRT6tW7g4IubfBgeUJ/Utlu+kcMrzrBpfeTrV7qD15uYYgd/4qGbv7Bv&#10;B4SfPRioR0F3xkoPlKku0XWgIO4UW/K3gnP01uDCnaQi8sUEvlOZdezIKlnk6SuKHLZ54J66p9w8&#10;wBPYN9KJhQz0IpsLOOLmUUcWULhL9x+//vodT8OBjxwa5uvX+Q1qJnnQc7c9d7y3o4X/ejKx8sk8&#10;AacJbEtUyrnyP8sPwLJ1zmsnx36CJ14YgI4zGWna5fjPvouLFBG2g7J7gN/gYzy1+wJp153kMMgA&#10;1klHD/Y6YhZ+4FWqxDeWnLpSDpLt1qkJOApWns6hIQ0+pgFLlgeZyVN90G0y6Fjfie8+5ckmJHXm&#10;SbWFm5EvqODv1wUdEytwEUg8n/HiC/upy+XjqGDfzunS1XqLlyLKF/W1o75Iu0xMlZY6ooFgRycA&#10;Nr0OKOKfOY5geVK+VNyQFuAPpZZP7XvJQa/6GWPwh/2Hbk4nDx7Q4JcH1ccnbboygAFMqHhF5ifi&#10;Djn60J4A7vB8qbvjOwFAVmOksujraFM6qCz1AQ/yrScyuAFAeQB0AGXwwwbHI2n0njLnOSVc6e27&#10;rEhD7rhNfwkeE1z4+QaSKQO1vuHIp/oY1z6Of4sLTvUjrza632GWFfUsn3KA/nI/QROZtQ29MibF&#10;ZvBPnUgD1g//9056qWW/iHftQxf4kkYfwHYozZjlRWbqQHhXO3oB4Ml/5clWjQLmV96U2+bp0yxE&#10;X96gGh9aV50DpWP8dDtDP8mvDsV9o0XoxHQuQKqHZY1dZqiv6l4e5NO308axm7h6pN/XuIwa2IZP&#10;Qqc5QMd/+ZC8jx95QuWt6wm81n1fSwl/4q7zBi6qZAZGW5Zfha9k9YceQDZ6sJnLjUXOmwCBH3EB&#10;I2PriD1Axh6K4ifVtPPR9QSPh86LPDQojAqSkTzaMFAe7fM6D2Exr+Xmi16m3Uf478XM8AuN+mq9&#10;orT0PtFXdbA/sfVPQv0In7PvpjYAbKk9lBe46MuGZhb4eyHY8h7Ln7Sph9/JC5zODSsLfXB709BP&#10;Ldpo6havB49U9ISmMdm80ApXcXeC+1NcSpsX4Z5Znlg5Rw4aANi+dYtP0LOvUIrOyS9N6Hb/Q9p2&#10;MycTc/5oM9CSz+e0nTZTaP4+hhcx1cUN36jkPkhUR71tHtEFHrVl95+3skNjb+u0/Tf6pI+jHB7x&#10;UeoMPV5ofAOIDcqBtOvaAk/4Mc91sc+xnUWn6UJMz++DcpPhhiFQRvD3EZtgEZ2Cl7xNU99tflvv&#10;s4zzfk5cSXMyC3wZP3kyo20Xmr3gFB/zhC10/Lk6pWTqOv7AD/t1a/gtNtFPux+DGhr+MLDmjFvQ&#10;JXI1oqgvZKx/rU11zj/q2rFtjDijjfCbvr5xSLy8+AJPZDDOS+bV7rfqv3sRTt/GvJ9r1i5o5g0X&#10;+X1Kyvl7oSd6ucFGzDxvpO1gJ/KBXnO2X/YRdP6gkQ1cF3H3Pk8hAus3h+daAl+Aa5+AIDR0gtY2&#10;HPFv38m+NQaNzZD9+ONP1o0yfIU/7W9u2tOfb6yQnMpiHOS8uLzy0XMuyT0BPbg59rfffos+5hHd&#10;4E89K8sbvNDVDsu2ftgXjtaNBauxmVx0oB57/Ui6sHnAP78j3fLwwsbYad87NpMuXmTEps0vMRic&#10;+IS44inV8MEO5jXY13hMHcEjPENXOeAVQEkdyfNyEDEJpG8PXXE5hiftCNt3v0QZsPWOr9GRvMrg&#10;fOsdnemrCpRjH3VFP99+lnhmzsd41t+grT3QnvzJ35u48R98gdL06Ex9tZw0/iHdvPDDXjbbc6MB&#10;dYkMANbnBiLxAQ30lVNe5dvQwZ7MjczKX6FpO9t64Df8kX4efW7rp/PM33//zfMuNhtoJ6/0wX/4&#10;k7ZdPIQhq5+ksT/1RbpAv+UFXNkN0GbB87kOnXs57fytd/PqCxPNV/wBz2xyLF3EUxzs4+bVh6Wn&#10;vLHcOKEssRDdnO9YjV3wYD4Fz9ZFYwVe0H7WeNoYgB911babfjm8zzk1eFdYNEccGGfSRD2Lva5J&#10;11H0St8dGfAATttdIh7A6dPrOTT1D7jl0SN5BdNOUBK/1R1/KLFowWMeThvlRhluRCGPNRXias9t&#10;yvmpjuD7IxSOhjmiG3m1MVZGd+uNLpTrCLTe3Tacozz50gCvySsfkllTSwnflC09OJ+0dax+ymtc&#10;QY98p/GPwDwkt3yqqzJcbpuWzrvNFb+8QWacs2xp0nIzkRBi/qZMedwsAmRjYGgOvSkzzeR1vjTq&#10;qGz71689df+32wu0buteR4l+5Un/1Q1S8q6AvgvGb6t+VICfaEennQot5W/50KfNhhM8mad+kt1e&#10;w51+iJjtDSvxevCjP2Me63DCmfkEpXaJvhpHOlMMv1MMabNN1/FvXn/vzWZuGsVvb9++C9OvfHf+&#10;17YLKv2l16GZI2r9CZ3wXTeml5tOxUVHJBPv1O0Xxgr9oX/jH94nwHfJZUO0eyNCukfT8R4e0PI5&#10;x4fmc1zQKhUuAP7Jp3jlR4PK2IV3tUYhH1whOqfdus8RAvouW5ymXRx9t+qdde7Oi40v/7AG5XOV&#10;UxcFtw/5sPbd80dxv3Y8dUKf8sFewD8LIx9RV2nXicvyhAZw1yqcnKuOZ7PVPyHGfF/9CfTEDcC1&#10;JvP4d7r+AaoHfNrlyUEu+9oXdXAFdAWY0tQO6z9TxZZT1vMrj3tpyxpx0OXhlgYQsuKL2kK7B6AD&#10;v7qQ5zotAhmC+l4nydA3fgNWmc7to/EvvJe/QByfVZfPH3bMUAxc9TjTwdC341XHiF/Zf+YEM069&#10;0Q311jaAE3HoqYNpDh9ARN6J8zU98HXlfnRg3vqAvpabI+DH26MIoSt/yvj7FtzrK04abwA7A2fo&#10;D/BxnFNF6ywGQE1xvYEAdstrPMfmmdc4quXknUAHYjDdig911mOcfHPyKy158GwHxnk+xRi2RJ9w&#10;rzysj2jecwfTolWwYpvShjmioxcFLsG+Olrhwf8qAx7YAU8u8vi9YNIEPT7maUkPYDp350UwCDhn&#10;0QTxOcc2fEMnaxR/4Vo62KUvuaOzEXTuASMVNTQTqBCrvH50IeT6Q7cC7EDli4kJsrDFmw/qULgL&#10;v4GILZnYg6e2qXKeRgEYPLz4oAlPL2AquxdBeZWhnhpRlT16kUWdshaz2QT4qCcM2cR70BO78OZu&#10;MQ/yTKBGX9XSTZNoffTYerZC88UAb98fNqM3NjJpYEHkgwaF3igQX+M3NkvYoHlvengA0HLWTtaZ&#10;80Uevqw+HH3xc8gGlXzwHrS5tXHLKXUjF7iMCR46gWf7pPMxDpeIqLbf2mHbZiaDshN40lGgAPnC&#10;AfYyRvWLjvweiBfG4ENwyg/oksnqa/uNzt53rqod+cn40ReF6ldkjEj5LzLJ44ld4qOvQuZ+JjRG&#10;hifKpGljkqGgFEu1B+ugAspkdyZ/sRN59Smvgq78FRsEF4Ay+jRJFj6zHuSLlg2c8kpcUGdDP0c/&#10;AUsdCR+WbvlHI259IKh93onDBRCaly/2WJfDR8545qv6UeyY0ZH2kviMTyg78UijLPay2MIiNQsn&#10;xhETBkjqlHbsuMEwAfr3aV/s5mkWaMDnyO/+PdJfHE8ctw4xknbzQninLrix/Ut9YGHz1c01kpR7&#10;wNR5+qL0R2nP6YdYVGgs4XPw4I/MfrCbuLDvL30+ZcgB99THtKpX9+cHLy7eAep5jRfUBP8YV8CF&#10;5MmHBpyh08qDD/ik8ZW4pd0dPNABqB2cN77wgeuduAmaFxbAgS+TXX6jJeNFbHuhxVVv/oIkgG9t&#10;4BxduggBD/KyCZkne0k3v3y58RZdyOfT+KYeTxuL7wsYdT4eb/SKJniCVz3c98hR5PNBp3PhqK8Q&#10;RBZ02AkNcUtd+Y5maES7N39TB+mvGxfbr5WFT3acITf9lFiZX8rTc7q9KAZ80TwV0G6A+Gs9xS+q&#10;K+mED4hD8np3PTxrHze30Ndn0ZH4ysUY+AALiV9bMAAHWwrURaHjQfqJ8Ctf2n1ExO+l4Rh+/4e1&#10;O9uWHEmyxJrhMWdV9Uvz87j6gav/nHxnV2XG6BHuPPuICoBr7hGZ1UW51wyAqqhMKio6AbDbZs+n&#10;a+Szw+g4frevem8f0fg9MemooMifwooMf88V2LqzeP8Kz/p76v88HxomgiPPlBlKc66BghmnXX1Q&#10;UqL91HPq8HkDZNHzdcW8nNOb4Pvn/ENvoJk4Y4Pj99/1gXcPXDnhpfLb7+0YOmnjM7MZ9VG/U0Oq&#10;j+WO3VzwO9D+8aqXE2OODvLHttqyqym/9BqPQufOK0JlUwej39jKWIWPkokNjAelkYefrH89eewC&#10;FhxlesPkMuuRbrdyT9+K5EgduM/hs9MNU37IkJWcgw937eM4i16jD/wVBa/hrS1PO5wnO9ZeYgya&#10;608Tpz6V4a4rvNcmy2evyy+F7+tTj085UqfGXXB2IR4/dP2Bxh2KHJAnDhhDsffoP/ZAx+eZhk79&#10;Gc1+JpYi5xqMj/T0SnPVPkkZf3BvMQYZTvzjCXxW/Hajg5vDGs8j08yvZlN1+SrqFWCVO2W+ym9X&#10;Xv0FnscHF7+0Q4sc2497wrlj7NSbscmC2GrTVtmNNfLQ0I/0DQw5Wri3mEleetKZf4CYuPOLynTs&#10;2vabdrP2aPtGl45RaOtAeefkrLwhNrKMjIvnWNNWzlt+5cFsLo0/Q6ycB7cynHYAlw/ZsNCPkvP3&#10;bH6pW/qQ7e6X1b0SI2Pp5Hz9gEyri7T9KKPOxAz5ysFdOnu+9BwXD47rzUNDTAk1Of3gMzRu/ltm&#10;j0EsrIwuZk47Y6ONG2gpwx7PWKGcj7zd7BqKY4vhT7/Qzd/Gw7HH4MAfeWZ+Ly8mD2w8d37D8Nx2&#10;YuxFZv6Zej31N22Z/mODkWNsu7rDYe6xm6N6vdcXVq+x+d33oxl18xmbsM3Y3ALt+PpKi9e+Ltw5&#10;n1lbKjOymHeQxQ0y84po5eWNrrdPPNOXx6bt9fAc2VauaHfxXnxyqLOJlZnfRfb3XaAcXPU8tKbN&#10;w//l57zhKHj/8q9/vepydBhbrgzLQ94Tuv5Qm9SAjF4dyQGMtZ43spB706NReE5fWvy3pIu3XyPT&#10;0FRPgCgW0FdeaeZ74xuuxv+2XuHJq79HDHaC/6pTr0NbbILjevyPjkN3/X7ojY+0bumXthtJWk55&#10;0PLxTyCOLjxlHb53Lj9d6Njj2LZ8Gh8mDsCZstab2GZ8RdquVZVOygPpxc85WvX3pL2Bg/tMG75T&#10;vx0XnfKKtg203QzNxVW+sSF2+S1v+LEOxmd2DgsPfHJsqjoYHdqHBRfe8qLp6rf6nGLFo9GmV4ZT&#10;Hsflt/hJgHxd7glecIsP5wGvNJaXMpUx9OBI70fNh0XJHF4rV4xUylvnjuPlD3se3k++1vBc2/BJ&#10;VH5IN6f4PvGl7vWqs3I/C8Pxeb1xYdpr2gwdm0/Kuw7btpKC5nVj+pPwy/nt7adM1utKu7E4N3An&#10;hr/CU15j0mlb4/NkvvuBL/7y/ffft161C1uJX8vPebQrH/P2GdNsOw+dtNNIX7ZvbJWy0y8rfXTO&#10;2MHc3pqQuWpvuMv1zHGnf3yV//W68ez4gzw858a203bCyubvjqXg1G7xpY1tW8463XoBO3nAoPj8&#10;LhkrdxPz9f7X2WCmzq5zbZ7j1n9tHnrl+0Aovcj7OZBXWydfvKw8GUvWY+gTe11xtAJEhj+ghb7y&#10;d+yf1qGPr2xHgGdcQmtl2PGrN1NI79g5Pqz/Xmh6eFwyxGbaMdg0R3/9J+tzGraEHkcPwJymHTmD&#10;rHwqYmVuO8cjvC5Qb8M2+w9sy04Zv5009NYP3YTJJvYStkxfq5xS1fnMuzfv4nHk2Hhzpb+cGMMs&#10;rJ8a/yzUZrzixTekP/118V+P9kYAncZO2u/x76Qbu66u5VUfSLo4kb/WRfCuY/hKB2R6yvC5t6j2&#10;Rtjg7quWl04Kh4p1iFtXaf2U9lQ8+k9++JKzx0i1MXDTpNdWSOWvQ/xif/7r6RbFQPvYQPn1I3kX&#10;j+DsefcHjjzLQV7phs6uT2zeyHZzLe7Ru4cHz4t3bMCPLtsdYpXv4F+4y8jxYdpn8n/m3OrAwa9F&#10;b4NscnJHqZts71yKNjt4WGM9jytwF3lqsGOUw2/ZmvwCxtmjvNeGtfQG5w4yO8DY/JWhgSENe6Hp&#10;lwi3ctNZqcgZDNLtWRHoquTd8OSQy+tZaeib0MnbfGnlm8Y5C9gPx0or9XotvHZwPIPP1KtOuQY6&#10;G1SHzkUvSi0PQQrI05hoNgP00bGTwKStXPCcl9ZJz+GNM5U2PdKRW1hJgQ44OWS7x1zj9UkdteMf&#10;I8ufyfEsXk6APZu/yQOrg6NAZRJDLkAHgwsLUUKcPJ3POzjZRELP69WqcEsoZDk2/FLvaPosPbL7&#10;9+RjA+Ip6Nyp2lv4nd94nWaC5L//x7+3I1BHJiNkYpeffvJ7pnl6oIXGd2yWGMTgr+OvDJ/0HIdL&#10;5AAr50m9DtHg2sh0fkFOY4boMLpdPshsfIAmUanh5NhSWadwO5BAr73EqU8IJpJJp9sTpk7uFGKz&#10;5XZmKoddOhAIjX1da22R9B8zWeHj9YVMlG2a1vciP1vNJsaD58MuuFrEHrmmfjxNSvaWiy+Ub5Qb&#10;mmQL/dIYmutHpZVyNvOBzV+Loz/+8NMl/042O4COHUyyZgNlaI2sI0c8s3HhfV5BeAE5yBdg/4W1&#10;fesnNOmzddr2tIg5bh3MAHj41ub5alt84LauDr9H8ptT/vUEUolxsxhNl3sAB2/xe0zZnYxtnIVD&#10;tcXTbp3Tcep42rZ0m8D8gARrjd38Rc8NMLNBMjKi8ZTWee/wwzOAj0/Lto3PEyCbVv9OvdYXUs2T&#10;Hrv1d9hGLjei7ORZ/9WYGRuO/6yUuCVORkbwpD8J+SbsuZBPcO1+ZBsZZTcvR/TbVnOUtvykgb12&#10;BGIdPPl83Me1G1IsQjYtdVf6x2gp0eumoRH85wZu6SYNlF90rM1WhvM0knLLU34Xpfmt2Hvko2cX&#10;gSOLRXi+Kc0GsAWKw+TCR1M+eu1jQwet+nDi+cSL2xfRVmbr4DcyeYo5/oQGWFkcm6YOPFHwyFv9&#10;5W85tG38+rR9y8tEyM1Ka2e8dzHMIooyfc1/+gU6+m3HiRPxY3KG99h/7C4tEg4NZ4J2oK9jjR1k&#10;v8vrDeGt/Me0xcMPH/FALJFXewVf2fpwTmbTdhblxWR59ERXfU38Ksk/+Foakx0ShZF/dMEb3bF3&#10;5M0f3fZaAfkD5Dv2aKL2KAdCT3q9k5KtH3liwU4oonpBf/VnwE7/PFxCXkWU3zqQeD2R1/FIFne/&#10;3FdQKzv2vQq3xjNOOH872fk9i9fqQjyw6QTgPMclDMY8dK6Z0t845jtfyipkAcYTlp7KC/f4zSBN&#10;nfHHv37/1/ZDeHRhMPq4ke4vX3hqTeofA15i4OV/iYPT/+8NHNqrJ1SIMnELtds3LASN/765QSEF&#10;xhe1m7kJSD1+lbHW/Oa7p9UTx6JnH6ilHEop5xQ/4Hr7ZOMQtPwGsJidr/q5fuZTGHqtl9J+i4Eu&#10;W2o7z/Yx/ry4YxcT+L5K/epnU4+ZwKMx8jLyCKy8+NExZcmIifLUVzQ8ZWRVhuj/hKE5eWs/C2I3&#10;0GvqYtNGPbaQIS8ftomNnH8d/3LS9C2Uo7pX1/psfg3wn+OMt7/MDTejk/g8cizOjPny+8CnoW76&#10;J8fDh73loSc+sZOjODpM5/D8XlzH0W1ihLeHeDK5i295C09tDiGwv//2lEO7ixhD4+CJjfrS79q+&#10;uNPKtP1s+rG0JXLvIk51QCjNC/2NHWwJZjzmZJipE7L+8mvGxb8mzsTe82rX8Vk0zGHMDe84WFKH&#10;xsQHKbXB44hl+TqW35RjU7h8wPHXPGGDL9mBNH310vMEBEADmdWpifnqTyS035+xWDfkwtnbkH7+&#10;6Zd5xXTo7dO66gLMnNZ44NfSfta/9sF/VoZWL7lTTjxaGuhMH+yMPkc3BQrTvzpdG6BZf8jRuTqW&#10;N/zpP2MqZeSP3urLZ2HKbr6yPnOzr/LKTfmJZyvPliePeMV3NMzB7VyEUwSG5sQ3fILRdF/T9kcn&#10;56pOWTIO7oXak7GnuCM2mRPd9b1jgdUTzhEh+CMHHrORd4/v4G0Zx1d4TXON96AO/vAauZRfetrT&#10;nN/j97XX0FB+6Akvw4vuxnAbP2aMQ+4/AzIsLW2+Mb/+mqf4cwQrV9tvU6a+pu5ufq5HllksXvxv&#10;v/3uL//2b//WNueNMr+kbey8eXloD+3/YyObTuUZHemdr3LV15qXvkvMjge2Pt3kAjeSV/+i3q4S&#10;e2gTM1ad8cW289NWQqdx4ug18o9+ksj3mzWtU3dvxlsRy80rLYNxbDn2nHLa2fjN6NGyRzY8p2+e&#10;12EPjRGiutWfR8anTOTp9W8zblr/5bNdWxhTHW1Gjy1/Jb6eRG50yEd+fwvilvI+rTP2evDoes9J&#10;KJ/nOSIESxq/4rugfr+2yvEV6sfiQrIuf0/5Zas82xrrwMH3118TbztnmQdWvovPuTlpxv9FK5ut&#10;H3UFPop/Oe9cN7JWh6Rf8p54XdzwAWtztMjn6LNjxSK9fp2yS182as/rS7ak73k5KpvP4uLZfihH&#10;b5lYXDRBa/DIRMvNd9zr0n3oe6UfOdGBY4GfvkbxlkKevqFGyOSv+Kds0xAMrP3nSvmBKTH6r3xy&#10;pl/c3JGdC43sY+e1A74d66acNO17yjehafOAzXBd2oM3MWZfQYw38eHgtTwm/aEn0arn0PwlT+Fu&#10;XJn4m6d1H3XiZ4fKIzQ7FK+M4uy0BU/2Lqwdnjb+Jk+1Wyt9H9/+OfHZfMiYydxG7Pvuu2xA/wnM&#10;XIBes9E14960n/Cn415bd7qgIXfsSVc5WyOpiviBNVzp+ctbvhaMbNTJJX90/rV8xJZkBnXz1mci&#10;WIu7Jk/+Cyl6nezpSbkPydDHyNf2xD/rV2gYtr+OlRRcG5fXpdVNsmcvQqw/qF/nz0/9JPx2HEK/&#10;rh8e2hvzVvfm09Vf+CiHLihdFkrsd/7PADq7YVobo3nmK+iKE6ByHoI2+1OF5aH+yWuuKa0Q3to8&#10;Wb/7/tv42fv6Gsr6H3Mi9N737UenzPNQG922ema9nncsy37+sq+D7jubwjlyDTrF7Qu71rWbitX3&#10;leDLtXl0FE1q5lPHx6M+huN6x17GFvTtf+tj5jbdl1q7pBiZ4JFXHS3Nsg1NsPXhnK3VsTeePNPl&#10;0bGyHV3HBuzAII5/SR9mfHDza7l8keFpm03/Tx8xqX3+oORL/voobPx7I2JIZBGu9njjt6Hbh8hU&#10;pz+0AtqsP9D679nbr8Vl/87Xw2zXvtTB0mv7WrpD8pg0GH+m12E384a3vJ9XX/yP//N/fLSAK/BS&#10;bhu0NIOjHWCv4gSfDiEC5HwD/MpCVo68dxLv4nAHYCcQyOuGYBwHP3kMQQYNdoM2+l7RpTOA79rk&#10;tYvFx3AWcZ9AzuXlnHFVCD4r9yf5x7AXHUo8AF+gYXaim8VitKX/+ptXlIZPPgaQBhQqjw70AdXv&#10;UcYm8gxwppHBWR7txFGIvNIEo3amZAiPp23wCWKSdUB3QFLupjfRZWV0XKdw/goa3gXVaey+9JQR&#10;JD3NrC7UyyuUR/IcO+mKLpXz1DF85UwuvEKOj/mxcPoY9K7dlAW96zHn5DY4QPd97C74dcIQHGkL&#10;o3+uYocOIHKsP+LAjgcqX3wDnvS1/ebD9BssFtstJKgHOHxJ/fXVKNFh5Wc7A1ZgseDXX0anJuRL&#10;oMT+KQO6lT3yb92uKur1WiBbIi9HdoSv/nsiv7oML69wnaSjNwECK8NOcPgb3XZjYfPn96+GNt/u&#10;wm1w6ao+tM223fDZ39dFv+0grGaSEllKP3YL/06cjxx9MjZ819+VfcJ33+UVry8yn8sMAzxVGt/v&#10;ZMnkRmcafyWf9NiPj71C65AvhO+3fufhKdv2xjGq2PF1NpwQfsqwvuYo3efSK8yU83vHl3+9CvCf&#10;uOZnE7tm4Nk4HfqNacnbem8nctouu9hcJZdYWR1jm5+yMAHPpoFybmD4Lq9ktkhsM3z92sBSvX2T&#10;V/IgSQ91rYxJ9AySxGo6ppOTn/be18GH1tpF+71eWxU/t2goz12lFt4NZpUHa1/ncPoJ88Y+iX8A&#10;32eCYMGFX5oMuf46smtXJhA//zSvbTdBiFVCUfxK3xZc/qG9es2h8mSxwMmfavPIt09Q0Z9M20aL&#10;HJme8iuz/kBc+Dbx1IGP6+KIIYkFAL/qmjxltw4cwTWASP2Rf+mvvaZODFqnrxEP0H7SXLpbdvPQ&#10;V8/rY2jshoO60reqKzbr/yqbcsvfb+zCY2t0ZhPKIuTYduVaffDEnx3RlN++IPWzeXBtLHQDtDbR&#10;BvSFX7a/sPjB3wBc/LVhdQlHmqPXQ4tPritvbIhnzNg4sXp3MSR2S+MIXQj6l/BM2bCvn4rD+vfG&#10;iiTyF+V++OHvwR+onYMjhs4rPaffWX3VlZg+/cDUJR35mBgK1i+0D68a/fGHH4b4Z74jTfjMmGgH&#10;j4u2YwI6egqN/3ulFt7qnD+yiwXLtmP89Nk1UOyjrzpxGU06LIwfjT+q7z45nfbBPrtg6bfV8VVP&#10;6IP2HZGHDOrnzWLjEn85WvgyeSHbxh52r2ytBwukU7/j14OHTOsjeis37Xd8huTTj3uK8H3k/Co2&#10;yW9lhsfSda4OvOJ0adVxeuVrLGUC1KsX+0gjF95P2006Rxz52GHPx678Ytq+a2V3861jpKS5XtuR&#10;ouPm2J9O4l4XMlOOSDuGKpPnV+Vlh7PAq1EUlBPrx2Y22r7KmIvvksu4xoKN3ymT7hVZ8zt18OGM&#10;XyNVOvzdX9K1eW+AADP+S5uNH3bcnHp68oVPH+PtKz+61p8OH/4L4ObLf3X2xa5s8+OPPzQu8EH5&#10;3ZCKPMYH+is/T6GtwK1J8kUOH+BYWeK3/G6hPp28237GYNM3wlFG26PfXjuu3wWjOPuE+qc+TIYZ&#10;Q6M1+SWV9JErGJVv2sb69tigY5DKg//IXZ1jz/4UTeyjH/wtcftrr02Ov88bAzLmaXwYv7z8LEzX&#10;LssfVVZafyUdHHTxEpN2bCzOGZuJc+KPfgWf//W//t+2uY3RywMtetuAZAfxS3l3vG+9w2VfHzzV&#10;rfki39ImvCp625e4WjuKaaceHb0iGe2tO3LqT9A2d+gG6sGv/0YveWRA0/xFDDbOlL50nC/8kBhu&#10;o5c8ZN35rPxp04sZ+8VmHU/z35zj2T7hGNt1+R99SiM22XGu2HDpHBmr85Ef7uq+HMWLTR/5t+2L&#10;o7PAdvdJfCZ+EdXYmB7/+i//2vhvnLxzDRvz3QiLHWufyGo+UJvF/gv4kUdsbntl23oUjx08tPAX&#10;i/UngM3EBPKhKV0baJ+cuty+76k73PnsOEt8Medho7XTSLZ9BfnYZ6+VH5rmfzMHhAOedh07qiey&#10;su/ddobWXEtHc8sPjfHPpbd6ojU8E69jQ/7N5xcPDXzhzXH8hF+o/tWzzA5feOyGrnLogS0jT1vV&#10;hte/xr8nNqCpvaxOl3xhiNbGbjTJ6TOyjZzSxQExccZi+Ixd6wHBX/4TY7T30XtpKgdW701P0Qum&#10;ns3XjT0GV/zWl9jAUBbd9Zu149Aa23X+8JCfLvrWL8/8urbIa6CtVQDrFF9ncRNP9lHP6K4dtvwl&#10;T2SRv8AOAA/lp48fX8FL+1N2NoDGvuyIrqaj/Tjfelu7qz/n6vbJr/Kc8muvOYZ/8Dufrg5vyxnn&#10;KfssT+6lra3O9cheOU4bl65tNw2Po//ScxQXHOkE99nXKK9/YCs4yrMVcCOQG+HU6Sssv+KlfQB4&#10;T/5b383MV2W4L/ZsnClXW3YzXq+lL409Slu8ph07Sl9o/rHN+NCMw+CrH/MRfUtv5IkOFtR3vCif&#10;fZbfHpNwpalXbajtKOnmvngubXMq5fazcjnCu9fH3sfXx2eNDbV/MTvV1touzSOzsnThV+ZK8nY8&#10;tbJ1jA8/soW75MYJZRe2rtHiJ2hsOTirx40/PMm08eaXcwMUrzGWV6byHD/SX9duBAg4l5+vudZm&#10;Kl981XirceReC/467UMMECd3blE6KcPHZnwzcWH9WCySrl/7+9//Vj7Pr8p3ZKDHysz+7GWcBKD8&#10;S/pnsDq0Ho+80o3lJz4dfaIfVSe+RMYzPu64Q53FLnecyTz4tO/an/6JK/SYPtr67l+xudrllq08&#10;Sd/4UKTPfLEB3Gfbb5w+7XXjraKfa+vkVj9gebb+4OevDxE98hanRkj6T+c11HDB1PW0O3baB0qa&#10;+ZkvfUznYJBTIctbu+X77AYuvofG4v2Wtk16uPxnxofqYeZb/GpjV/3gyHnIXLq7Xh2eKOxfe6Zu&#10;mx81l3fLROZX2Za2I/+TPze2j302H71tD5Xt6N84doToei3b5F8dg+WnjPF+RGvb3HJTB/lOOX76&#10;Z7C/4+tthOY3yvCJ7U+tL09fseNTfcnIUbpkq9xv+5HinLzWRWhSaW1XHVTcA1ZuSavj0kn1vqmr&#10;Lfa6rrPpe9z1h6Uj/UnL+FM98ENzPPhrR7j7imvnnwPt+c+A7gur+147Sms9pZ8VF/QrSRiU5O26&#10;lwT1XEj6gjH9n0HpBeHy7Rfkb77Nfkz49Y1Ny7v1mRLlrw8av9AmgT5x81xLbvzJyalyism65N+6&#10;pWvjfFvt9HNk9Nn+QZ2KG9oOX/wzcNP79ks7DnviXzI/bPa5elBmfe55nv7dYtIorKDzBRUmrUqd&#10;SqMoWCY6nOKcQnAZi8I9d4v/aaPPu3A6oEyW34FcWkgICO8tSp3y+MnnwI6MaJACGJq8T8WetBan&#10;8j/k5izwBFM0LkgakL7QCm8i27Rky6JpI1cDI9PbMrGBu1Tiu/Dw+j1P+6ydNy1idHG5shyZ8JDf&#10;twDioTPPsWXUzakeZYbO2GXlfR7lb33CHzVu3VzrkBeKkuy+xjWO2TJ4+8sRNHga3GWQwiHf5Q58&#10;WTq5kWfov7l+BtTSiB1twKRO0eYr7eDwylPRYOXFZ3hPIJPnej+Vv4KPrlsOHjBBgus3MMl51beL&#10;wC+/WRQ/NI+ewy9pyf+Q+mgDjg7T2Y2PzpOE4/sGiWxR/Ogyix1T70urzJ5fYQq//pvjq9xQ33RE&#10;Ej4DVL/KHp2gTdrYqcVO3lMe51c7y3lqENOiL02X8NZrpDcQ5ejcDR5NCwY7OYe/G6IzcNv6Kun5&#10;Ct4TlAMr3/N6045oI+ezcM5nEDTlz0/QFmPpBGFKhIhmlJvC8jRGZN0443rbwuKmhLoEy7sXsdPq&#10;Sba3eQejZoQ313/0zU5/CiGAl2bv2AFgjr8LBfFpA8hcTp6TgNdkujsIafFpF+bk2awVr0zSPn6w&#10;MRTceqJFi2zi5yM2W8DQdrx2avKPHLHZDvbFqq/yiXXKH33nYkRj9Kwn9XzrgY27YWDCFj5tU4f/&#10;1nOpED6kybrwzH+m1T5noNIJZQbFG092geLDx5nI1Yahuwsh/Y3i4wOd/EamjZlbsfgGpXb+mLv3&#10;yu/YOsrW748Kb+pB2vCbehlfCa3EktWlC2hibe04WimzemtTT3jSe6aPjIk9p++lQ2ps+Oc4T31P&#10;PVV++UeH5ddYxHfYPqCdq58nfukmfcva8KPDxMYq3LgehNpxY8LadOX8LX28POOP5Yencz47i47u&#10;LtZPpL/51iL/2aCOOWuXsOPbS1M+my8N9IBrHzJ7uwa4dFLf6p+fyQoO3K/yeZ/foBMf1A2f/pCg&#10;0bvukgdM4PHk0/ppE4mrbumfzWTXAE02MhjSnlyD2iXn8NQX2CMd9X9Brr6NqelnweoDx7k3JWy6&#10;Y5px0w2gq3fl0eaHh3KlH/nX92aDa+RqLAxdseATSHqoN3kmFDVcbGGRfupjJwbofBqPb99bO9w8&#10;hu5ez+8v8reRYxdJ9I3K4hNVAlNu2jXdlwJbwxVHxnZinrprmSDKv/z3FDOx/ODpz9AfGZU99aO9&#10;xp7AAuuc32mb5/Va+Kzsm67c6v1nfTx85clODr424zUym7DOQrt6e/q1csQrvyMnnp8DdAF5yDL9&#10;qLY7dSq/497SQVc63PFJm1qT+hjiXgAAQABJREFUv/7Hr6bPLGHt49SF2Ln+V9uHjhsItqr4PVrt&#10;O6KbJ8U2LT1Brk9/QLZUOlmmTZVTqwctffvaycZ+pE37mvZv0xFNaXTYukmSkteHzPiNXSQnTkwp&#10;iIFmpk7mRoq39chOkTW6dwJ+/GXS9C/4oL08XPEfRzFB+fngv7D5UwdBToI2PLjawhDQZi2+Tn8m&#10;bdLnSY25ahxPuptPvjYWD7637Txh7DNySB8+c0QFVQuE6w+VK+K2TSTOeIuR+PzFF3MDwS72OP6Q&#10;jfkvcnNF40woNA6GoDg7+iWx6dOGGq/OHINdjbktdLsRFKys/PHDl7M5CA+0T0xZNBYPPx83wYGv&#10;vlIZ0xfBAzaUG/dP3JA2NiDjtDmo00anntb38eET9Pzh7z90s9RmqBvUwM7rtK+hOXZuPah/f+o3&#10;NOJ2ldvRGy4cex7mW/+7Oepaf7ywC9gjz8i4vh+i9ZnxQ/xSKl9PeXbsKM2YhLzqV2xUXvvThmy2&#10;vP/RTVtnPNC4pX3VszXc9jNqpPSPftM+goR3FXMEI2sXoLJITf6nbdHdxan1+9VR3gL9Fza9uqRv&#10;Vu7XXzfmDQ+48heWB3me/JWdtyMcm85h6imFRxZUblqu2Foe/wHq2/XnQPJTlvHZ2QQnF7uz35af&#10;I35D3/XEwaG+sb32D5qjNvTx468db334MG9roOfgasvjYyisLOgObQvY9/iATfRVI8fbsspvOecL&#10;vXnvojd0h8/4ozKuc7hg6dPz5n/bmW2Xl3LK0+f+vfXbx5f+q26YyWNzMPa46UrzpC7/b5sNjy6y&#10;JoawXzBr044NQ0c9rJ8637i3G7jLH92NP3Dkj/yjHznovH69bb00Kdv/21grf+OMNle/vfVfXs/y&#10;y0/83PlxhGoUZI7+PBm/zv/a+SpPgYB0QN45Hvm3Pcxlej0E4U17hCumgkh52cJ1+4bIRP/aPPme&#10;ih0Zph1/PINN8YhuxqOFF7uwE2AX9dU6i8xorf54dHxxdCmflBl+Q8BcFhxyPVceTtPPMQm9fpOW&#10;Cz+zU3rse3CYpjJcvjf1Bc8NZwvkMx/58oP1uKFPH/O2gvxDc49POeCw0ZWXcvg+YcdXi7O22aN0&#10;5/h+/fX03fyGbD6ejOcbNpq0df66PElsnHJBaKF3Wyr1wwdP+rsTMy/8Iys+ZFAO7vq09N7QLC2f&#10;V+Bfu1m+bRPO0wS7/nOVlZnP6h9jd43IDbPtq1M9Hb+mAP50j1A97xtvkkbGZJTG1hV6+kjxFky/&#10;anOul0gUyj5nLmWtHHRxI/+H9Gv54ab21Tt3K78QIF/PS2m+6I3ma7qyZZ3hXWVbQVJsbKVtesAm&#10;N8DlqPzIYiylTnMjWnzi+QQyjsradEZbGePPfwRvPUK5iUV0Fl927L3HJz3WbPoa0DWE6NOYvtfs&#10;kzoxx/6QuR/ZFFE/jivDk9bDJCj+Y0DzYDnDY+IOGTdnENaW3eBL3pfeCNcKecuGjTfGbs7SRrN1&#10;lwxH6Wx2CZFT7fbPoJvXi/AZ/vf48qYzsg+y9j62vPVbmZDd88V51uGLSSoFHZ7l3jyh2pxPv+on&#10;fLEbUZGrdT/yzU3xoRpmNrE/geJOfJFXO9auJy6dvmO6sYn7qwt8MWBB+sKt96RA2ydhL5y2kr36&#10;/PFzMg/L0e/L3IDyBPg2H9mRPPrU/79g9dsjutte0rQK1fth/0llp3OWvIVXv97057H+/Ex4PY+O&#10;y7tZD/qufztzymcx8s8n/Zr4cnyufuP8yE+XxvxTePU2xlq5Oj4MjR2viTFuGEaj89OHTzxl2HNr&#10;n6D9xIvsi/NfOX7VCfOjY+ggK4woQ7nn9TrNOq+8GqD6TMW1XJSsMZJugrIT8SqSmla+E6Ccbx78&#10;KRu+GVSjy1jy4Tt2AnomHDqd5qdht+xWUpis8fFbus7B8I6slSGd0Wn0m57kC0daB0AHdzq0VEhk&#10;3ad45ePxLgNP+JezhNclV+wwEwGdfotfA+s6CDs0kI8NK+dp/AbgHUSQ/djoDZ+kgfkenk04X/cE&#10;6Zk65+RjQ4BmvivfXkubCeLUjXQBzUSnAzdlyHfqCv7+JrANmL2LTDkDMBtTAJ7GbUC3d23fsmQQ&#10;9EV8JvkW3aQv1P8E3KTNQjA/O7VdmuF/nrReRYp3BmHlwdePtVwP/dvuy6vHw0cd+cxARwNWJ64z&#10;wchGGV0+pqG6W4veDbAp20GUxQt/+EaV8nMC4KRsLc+WBzZ7r//suB3Mrcval43jj5FnYXQt202q&#10;HV2QuwJeOTk5Mm05WddvZCSPD7AmqFUFNnAUUE5bHtkGR/ZuODinvTlbzPOJHfCnw4JTtBIRNuk6&#10;sm99KsHXInN5I/oKaF5p40eVnY88YGXUQaw+zVY+PHYh61HkjV6b/pR/055HT+r+GYwcsRKbhvd4&#10;S+YKOf/9xMI/Kh+U+iBbkKOLwqmzAlo53wGXfBMXC9q1UMrahAPNC+7Yd486R2Vy88OhT77Fnaca&#10;LbD+Ej54zcaQ10K7a/TdibviXuvqLLI691mwyFI4aa/5+hfQiUwk33gsrbJkgqFMN8XR8ImcQLon&#10;AB1H7tgoNtCvGdBtuuPGSeVqt9ijnfJ5rYv8xsaUdXTd/pPd8ocGcNyP610AVWb7OucL+xvc1/Wh&#10;s9fKgPILz6f+dPCbyNLo9wTXm7Z85ZMNPugGwsGrTzR1vlYfG8B0uPQ/utMBfXjsqc+QtvKJC/N0&#10;xKST4eKtTPC/zsYB/zd46kbT8Xe84C4+2ZT3kfeFzYccyYXn4jtfuXI2dRx17lepjLz9mYdOaqdt&#10;4vOE8hb3kl6e8V3jiOkHt82EQ/TeV3lvmVdanaSHDns4V2bsljqN/NoHuuKEiWn7oPBufaT/ZE8u&#10;EHUPjKyaBRvOBNMYyviJzk8/1H9pHzPx7aLki64ts6RzFCvNRFePGV+ML4kPFoFA9Q0tx92clM4N&#10;x++mzNC5ZZqyvofGDpzXV+FP3ztHGx9oXmOkQ3/4M8rIOtdo8h31FdnE/BS2IPGXv2SzJ7ZWn+u3&#10;XahIvmv2A3g95ScLmDg6decaHhh+o9/QGZyhIX/w9nt5jV2kTttVl9Le9Z3Jo6+NmE7go0c8Y0kk&#10;bZijtedXZk6ePOujarVyjO6R/uhoMccGXvwy/L3aunmHPt1mAeFZl3QfH8Af3dXFedvnMY78O/4l&#10;7oZH+6D4qRtWzNe7gHD8fdppxhNJN67pq65JdNpMpLjU3HqxANinRlNIHdKHztor3p8D8r7K7jqJ&#10;5VB9gkMf7TPSxIfoyY5ru7UJHuqGTe52k4vaBV2k5b2F9dupV7wGb3CnXOJceK99m9MYol/e9p7z&#10;Q5rejX/BWZv17U/6cLGhCySRdAskZfmUdk2AGJmnjj+cNyARnxz+/PfT8uPv3maQJeLEuen/Pdmp&#10;DtivcTl1v+dLG8/nEyJkGTmRn/Y/9udX0042XigLf2O/ONk4GhmV+ZRW/ClvG+Ar7TciD/yvvDpN&#10;vFuFEA6sXbwmrlqH7tp34tP0//yUPs3LUbn2VdkoI5sbfErrUf/VLby5zY5Drzoed2jZ6hbu37hZ&#10;L37tWnsRFypj6/lUfhK2fkpLXfFfnccD1i61c4qSe2SOHfiIQgG8xNxtnx8+zM0ONtT1655iEpvh&#10;gXhM6aA7PML3OPRTrqedi6ceQgPO0nJcOsSZD32m3SrnU763+r3efmLzLn9q2aK8fCEwtGu3XA39&#10;0QPypi8eHiuztMHp4ZKRRSZ9aJ/c5t/0/pIn1OcJWfRWfzTnenyePFtmjuP3S1/+2GtkH16HY/Q2&#10;R3Yj5HOTRD8uti/PsefYFQ/p4t3ak7nx2Bv6Nm/b5eq7ss/8PVf8/MDy2Lo9Vbi5V53eNp36HoSx&#10;s/ORDe3bZ6RvXBk+Usi8/frGW/Ux/tY1m+D0JrzUF3qeGHb0NI05zi6Qk5nP61L4eqhUjtF/fGVv&#10;fpIH0Pny3Wzob9rUKxmk3HiugVctkhk/n32Csfm3CVoe/saezlkjszKg9ENT/W3Zcrz4bFyYm0mK&#10;wwcPzaUn/UmjxPeLT5x+YpOO21+Xrp/1sRnSyHONHYO3G7+NpdEFzoefpj6mXKQ7/OhtjVGZyndo&#10;XTY9tlVXcD1pc/l6iD3nPjXrscvKt8faxUXyqwe5D251iM2a3e+x+zktXm8+ZdeUeZbrXCB1JU19&#10;V9f0cZVRWuK2t/B1zpG+je8B9Vu+wXnyl7f0e+4rsPMxuPWpHIGxlg//XWCrEC1dc19lum4UhPWr&#10;0jl5ys0T2h0c/eXXL+Z15uSoLMGjR68fNnjKaYO9+aHVY8oCfBb2vG0ntqjfHD/Qv9Exha/6VW5o&#10;Tjten5j0ogZ3+KS4otQu1AY5w3N0nTr6IjHDfOHjGZ+3rwyO/n/kmY1RZfDuT82saQ/xtsz4KzAf&#10;fB+85ZeG0PTXL0/9zhxs8sm9m67qZG3GT+C6JgOc0WFs8aRr/LfzPj+5traA41w+kW30Th/hCefY&#10;Pbrmdpjmt90dvZY2Oy6ttX88YLM/e4T3Bs61G2D557RzeqadXXm3TuKl5Fc6FS03sVnval+1vh0d&#10;vH3+ORfmV6WRtrB02O4/A5ePHRnZYfq+jbOfp6YelO3mYMoqMzoPvvazUJsGp/I2VmT952UDcHGp&#10;C97E55O2OsrnNwt80V/hHNq2kqBM/Sn55B3fys0ImX+Ble153PQ53nxcp0AP+0Xve241qXhs/714&#10;nxzVff7aFh51tnJ4xfn4wsS/S79DyPBgbH6P0/FdHa319/XHxtwI1f7DE4nnfMS1sp/ASUMnGKm/&#10;TzD+MME6BiB3XGUg9PjIK9DD5qM6rf4p+9U3n+K9lvtH12gB9OkPVofORSpP5GufPHJufpEf+GOD&#10;JKTM2P0z9tpCjicuvrjLhfHk03oL4rMOdvzWKuhXigYHPXXchf4mjV7kUr6f1tUJ4luWSI9zG+5+&#10;snTnqeaW9cfgiT27/5jLz0LXmJOzPCGtvSvkZ0v984ndXkZQ0NBIOiGkQK6lRccyJDS8VXwFWgOu&#10;UHusCMrGybJ9NuX6FObQ2M5pA8hTZEHN022MXxkemSuDpMoQmXdjdHlLX7jOU3/XuczqnINKDmhA&#10;PaYs2Vxz2JW9tjEQS+dnUZ5cdJcOGigvHznOnrxdTCFb/lumi8UpzzZ0rR7hu2LDgz/2lz5lh0bS&#10;/ambg6M8Pm1gZC8taeH/uUBwdCa3jhq/hfJN/m7WWpRjC7LSfWgPtvNfs2CikbNjXwsdG/EhA1sy&#10;vc9rkS5IgOimcH6jaO1igUdZ172z9FSdu+XCNCuA6ZDb8Q6Vj19MgyMnqP1TpvVzNn9tUi7sb5S5&#10;xofdasfo4zj1N3pVdwEl6Uu/+EpKzt/nAI6BssHw0JxFZQOiPwJ4/maAqxy2Q186m/9TwGnQ6mdL&#10;TBuLQWPCW4ZDPt5z6/Ec6Cx/9aosgPvuseDPG1LBzYMiD86+chiN9T+DYAOd5ue4wI9KZxP2eHi6&#10;hFNIWuWZq9sqRxkLCV0kT47F8dWxA+9zUXlOeYex1cizE5gr+yGDNAPxhaVT16x87D659KEnWN0m&#10;79Z7MF++l8BL8l7iVWCHY5Mtgs/K/0c29Rsr2/m0zYVOJwOZ1/Pb7747CxAh2k2o2jsxIXmTn9ft&#10;No5p1+JZuB4b0cyCLl9xowj628mTmR/PRrC4OW1S7Ps9kwVPU7p7zwI06EQ/Vb4+KG19qWl4ruIy&#10;A63HyEmeHQg2LXiNB4lFzwFs6SiXMmRbGo7iXDe/V7fQgC+WOTYOpNyWaRr9UtvO91OEfLXfi+9M&#10;fBlZsZxYMXTqTy/8Ns0RTeUdlX3KvPxMsNHciTz+S2NlcVx8x/bxJ3Ov2c+Ay4IuemA3S3px6mYm&#10;0yOLsqsPnk+6K3/7gujgKA20XBbPQHkkn55LS5/o1e7KkMfm705kDKDgoYGeV1Uruwvgm768yuR8&#10;KfdMrxxsG5A+19NHvY9f9ynQ2ESM4bfy81X8c+j5luf786Q1+fTSbRq+p+zBxmvbycrQibUS+tuY&#10;SbvWHvcGLB7bWNon7tCNPfNHd/RWr1e5vEJxJoyDUx14UhCfk4TtByY9AqCpPZ+YQ3R54v3vy6+m&#10;mDqVD1+9kYHNdvHoKdPI+ZSlJVGvDiPf8JKz8EfpSy9sWz7fp8jU08aFpfN6tIhh4cbiCJeEz/5s&#10;3d+czSLbwtoYD+c+S/9VvlvnkecuS85bVj75Cnc+O5AnNu14Zdr58lyaYpwbEEGk8nUB/wAr32SM&#10;bZ6IS2vy3+IrO+N88Wj7/tHd+G1u7hk96D12YZ95Qg3NJ/2RZRaZst1WPHT1Uzvh2c2IfY2j8j7o&#10;i9/SPXHvhsPSp/lT1yBWbvZNOfTX3zeOSuuktRQ+/zWT0MPjsuvdntUVGJ34zAyPVl99yuaPPMYT&#10;wVOf+Yjfr0DHeGCTn/Mj8o8d6DalGkcaM9T7JeBkPr7XfmND5Sc+udFS2rTzqVt24Tfk3Q+cMMhH&#10;O6XvW7+d/GFIr43l5LeB0o1mY4TYY1vUu7zGxGuEE/0bDyeW4XvT3s3Y3bTFQdr7nzOAiXz/+q//&#10;FpsnNpMrf9PPaNNexzpzD/JURyOzxrQ5SvMKWrHdQpDXaHZDM3T1J3hWf9TVV8Ysbi7qzcssETyy&#10;ALQ+Zl7zBPnf5gkZvxFaiN3g9S/H1VecXHvtUVnAP8oX/ZMm3bm/9jk5v/qn5G07wKd4p1x5J34n&#10;mSC1Hz0X5MvrEUr+xJbSSTsHeG6/CA9fv5O3NzrxnW++mTd1oL32QbfQ5jhyVR48A/SujR+ytsyW&#10;C87KBX/1Us/Sx5aQIy254hPyfsoGEZ/wefo0GuCpv+ul6ziwx+E/MtxCoblAh2m3sVLKt42lH+Rz&#10;W+5uw4f68fXldx83f2wztPVP0y7x4Tfkv0RNkWf5tYu2vfwP1eNv2qkb+PL61sgJb8f487MIX/cG&#10;SWXIvbqOLKPj3qAh3xO2yuOl3j9+vJ9OluazsupfLeKf5tO437WG4ICVeeZ3o7d05dcWrjffORi7&#10;q7ORr4n5Gt5Tl8M7+ZFhNneH7uAOjry50TzjzTC1waYP9AQm/t5q0Gh55F27k9tTZNfGJUlax6m3&#10;/JFjwfnOT1bulS2obXdusASX36Tev3jHp8fOy3dp4vE52HpNLVQO5WaMNmNpMi4tcu34srEkuCtf&#10;Ti594O1Nwtg+eeNTuNV9I9ba4aKb3LkR7w1aX6O9OGzD53sTXLpRNKYPH5mcX2PWk1//OLI99cPl&#10;kjHn9e2j51M25z7KripLBw1xZvHZpjjBf8LnamRptO9KuSd0M7jxy1hBjMrHT65FP763Zdfe6kh8&#10;u9IPPdefe8PY4qHtnPwbH1dXvu18bvqDGXjRS9LqD9cHdOwW+cHf//738uAnfdvLke2JT4Zpa485&#10;1tJzREi5TXMdkF5bHZqrlxLq0+bZ9APDG+4RseW7YXvibxM+8xVKYfSon9BwNTEgnM5Gqn44j2KX&#10;QjEaI+72XX0j17anWC4qiQnIj26Em5vKh59x7gr8FOEp5m72SuPrXdvIGKWDrAxNdoOQbZqHV+zC&#10;ev4KOWhbYO1DTjJ3biGmhXbrIDjpKUIipVtODD98o80XNsGvBzCiY55OLyxhF2Q4sPFvr1+PZNh6&#10;3byreE7OfbmbVdLbP6iHLzJ/Wlg6aALX/QmXg9D06P01+xwm77Vv5/kMvthP99DoUeGhd8i8OcRM&#10;Hckri8xhXVoh2jZd2vWEu2jrZvmkoCeA2WreZHXjvZ4pRzab4zbThs6NVblzuce1yR4vMY5K0hf3&#10;onLypG//X+UgVOZZy5H/Or4q/Ye5do1g+7flsfLYgVnYtJWHbur4z6Dj08o0doE7MTR9+dkM7fyD&#10;P+evTaM4aic2D3tp0+/Elx6yk2fxS5fvH3nk9YMAiAwD064madLoXsilfrgbyhNKwveUOihzle9D&#10;b6le6edkxhwTEy69UsZ4x9/mX/X2SmCvo8efwdZJ6QWXvNumxwZMFh86hnraq/Y9Cm6d7k1yrE/u&#10;fwiXHW45nyJvfSyd5bPX8htzQ+c5viWz/mL3Nw+by+7Vm3hXxlJUh7csfYI/WStH5wKyU07aqzw3&#10;lTnb/LXF0imPB5/Xcv/s9VcmyW0QpwMwkRPcCahT28pEkDD9c8xncZ5CFUfeAU/TrBKcjcx77fja&#10;8ezAX3H5Bg6z4OMY2dJprjMtHXLcHIfx5jF4omGD+LNi1oBbcvGP2NfhNX0nqcr7WGDlJGtH+BYO&#10;NLR1qJtvla9epRvZdmFj+XSQmyAwdTK/a+hVah0MRKrl6xqOwESHD2lZX2YB4iu26HnslD+Dxk/g&#10;Mej5wsAxNPqbfyonoD434NF3oecNROFnItLOfgKchSQTOLAy4l+90kt3Qzl8+5sNGxOTb6Fbnc8A&#10;dya3K099Y++oSzXyx10gfJc7lD9YHI2u1TN5w4utIvPRhX2fEE3r0+Tvf/W7daz26jZy0aO+luyY&#10;NT4U2uSIvO8Mck408+RvN04E78ixrwWSRrY3gPZ+YueFprF88oA6WJ9YnP/d4yHZ4tGqx6tel98T&#10;6TBq28n5lpFca0cl6D7ydvNXfdVOfDC+4CnVPkGr4IM+97NejdaTNrQnNP9MJJ7pz/NulISOV4e3&#10;vYXntA2LYibLI+zKvWVX9r12XH2faf/onPxogz1umeo25t6k//SRLk+/ThQsDbJWJ/odWFnUAbjK&#10;Rdn1J2n1seA4N0CbAdF0eBnpJ80APzEsT7/YgEKvE6rECv6svMlTzkxj+uqhr/Pqs21rE5e0azFh&#10;2p9ztL75JoumX3i1UXjn7sDdYF+59jgaxG1OO3R9tY2nL4U/mZTzAY4mfzaftUHQsik3g+gm9Wtk&#10;nMmicwDHxLExMAs9fRpNej7o+NARnw6yH7y1K683tgBmwuuVoy2vraTM2nrldYfkpuG9OiwPcjxh&#10;y22aeLPyjTyjw+IpvzLv8ZZ9cJeW4+KUVmjvADpmvmBlk7CLq84v+0XPJ8BnDzSdA08m8z3lN315&#10;o8MuNn4rR67l0aV2zRGOPGlb3vnaGA9ldgIib9P2uLI0I1+u+aPX+/M70DdUxB/EtsF/GCL5+5YL&#10;MlgMMD7p68BMxjP2GX87ZegePHVW/LSxj2eTAi/0/WF9x7DQII8JeKATpfh7FwATY9/lyatdDEyp&#10;0OC/Jozaw7Q5g/PSTvpuPCnj42n87S/hkCtf6cNGxjI9X2vniana2sgrG190TDw/haN/2+n43Njy&#10;6e9TaoofOZLU8c0LTXJoql98sZsXdFV+YsDSdnwukJBRlAZfulmoqrKD9t7kfm15F9dEqed4io3q&#10;4tAxfqp/wFV3D0LBem4Ats4Pz/pv6uhDXkG68KJmk/nv2r2+H+eg9aRPHkQ1Ee0jlu+0s+CRh68V&#10;ap+RcRLme8b3Wz+bM9fshcbKLdf53Cgz57/lqeDReeyw+NG8dupc4pQb6surhoifebJwfJjsXdDj&#10;77Wl9juvmNaPGPvNpCw2/l2MH/+rxo0Hw4EfTOXOa3z1YzsO1l6BcZ1F/fe5wbB226KUDh/8X4Hu&#10;A+Pn+j8+P7EhMSJF+BVfWn5bZOpw0qdfSTn6Hn+5FgHC4Olzb/PH78SHvSm0v3seJtrkylfbHYeO&#10;t56xVuj6o1dtq/+i6/RLdz2RUZuYxWbxFKB9f4a/dLhosOHoyDZjO9fmRcMTW+1x6uKbjN8/fhUZ&#10;fuVP87RoCFx+izbYG1Ab10+/jE5jaO03fer2aVNq+gmxTT9DDvOxyk/YA+iI770RLXjTFkYn/Y/x&#10;Sn8DuHV82imThe8CutUvCWwAyKK/2b7JHNET0OYJNnTku6GJLdTvE39psWtjBLuje1jSAcjbt4P4&#10;HbsPP498nXeeNo8W2k9g6yesfTdt6a8c9e9H/7Hp7P/l+Xmd5UOm5w0Nxg6vUBuPezQLv5ZP/0ZW&#10;560nep+PNLTJzoe/SNtHx9qA9Mmb/mps+Vvt7OYwv7/sNfB/zUb/N9lM1+cNDH3X6Oe/x0/kjUzk&#10;0J4dweBPHb/bJzhLY9qX/AXzHzcN6I8vHwwZMqvUbd+L/yjaJPKHY3HFq9XX5sEt0+TjuzLucet7&#10;r0f2iVlsteleAz9tc+wjHq0seMLzeer2miZv69C4283Xs6l7l6fUlssEujFYGth0x4XVSRJ5Rv7N&#10;nbbmasuMfHc9bByeEpPOb7q2sAoq/4ifcCt38hvLj+7FSTw1tzBHqu90MRXeW9/dV1N+eL/+dsv4&#10;bM9vbpAfId98m0Poq7iLTVkgrlh4Z+t99fsWKm0Xx4Rjj7Vb9M/ftJGRl/8tztJwbNrx056H1ytc&#10;5dRLfXQwnvq9rZebwpbd453z9ky+z9p328uW47OAv+J792Mc5tM3SGw/u762bWD7pR0rrx+HOeKH&#10;RzisL5w0dUGW1bOIledR5iQuXihe+F3PUrkgdIxvjPPmzXjq98zPvx4eaHQMFBy+0fl10haavxc5&#10;km/hVUbp0sQIn4lJU/dq+8vQ/SjmPugvrXJMunK1ycmQXhniL47//u//Xrr0XL1XjgsvuLW3Mv6C&#10;WGwD9FzAW7rLv8fQ3D7WNTygvWijbLPzxdos/XjX7k7dJTv9xBkPJq165AjnoJRG+VeOkW9kKien&#10;Uw5Pc4Ik6JtIvL5Voch1eJByztXPrH/Sl28+62D12fJjhbnaDeGdS0ol94e+idI4NNJQ8L8I9NtY&#10;ecmTevpd3UTfvRkMG+1v69ZPg8wNM7PWw57vXnZr4T91+pyoy/MaE7OhUlPVnyvyJq1jtSCTyxOk&#10;gCyFyPObN7gcYktT7T1hdXqmKbNknul/dI728GGjqf+V54/KbHplz0W84xpbb561gca0FSZHPuHD&#10;tq/92urCiiAtr8fKtmof+WSsPy7+Kr10+hM7UW7Ll+cipfzewFQm+brq8SQ0bscg5FVs6Y6t0j62&#10;4Dlu+tjk8H3BeV7yT+HVHLNlKquxW2o55zu/7npJcAAZZxN2/NPT13P9Kk2Q15lU8APw8klTKSgP&#10;EhXyfeJ9zp79kXx9PLlsfCu79nROj8Lh2Xhxbjpp+pGhrxg+qNeh8tzxZWV4rZ8L/5ywy5/BVZ/h&#10;vfJuHUWRy//4D/kXZ+L9bbPqGVZNOfrhu/73ZzLIuygdGyz+JUsS1McTamdp+eCzPu6cfMxtDwHI&#10;m7/jcymjvDhLduC6/HpsUvtHduCH2mLjcghbh9N2/1GMXpmG2uP78HhR6YHwz51+RVHyr8NWCSsZ&#10;xygm0fK2o+mG2IN2jbrWf9i3xmKkbEqWdsy3UCOdC5OaNdweF8+xnVoCd/k8M/Z8jZ5r5d/g4X/J&#10;9taUK8NWQFAvqBwxSjvyQ4CdPK3gFcOdxB7sOgC+CRJ415E40yFosvEGkm6wqW++Wc6ZjvbJE43+&#10;5bgLq0s3DMrjidO8pLPZLHrN5PbJf8pvJMlAIRMZg4as1MQp7zt2d6O1/hECF98NSg0MGnju7sez&#10;C8Ya+Cx86PzXxpUxOHW15t950/AyeDoLNMrMHbQGa5FPx3DsOTxuq8HdOzTYo5C0pp9BGPu1czlG&#10;0Fjp1MFJcNh85YPSsvLz4TqeaFqoDSRK08lmsY++Ngw8CQ0sbHXCFtp4PwFt4Ni/XAqgV70z0AG8&#10;BntT/uB4aFa2U2LOg3/lXacJaqmH4HVgBOWwfCNpeG8+rrtB4PxD6vl66lecAGwfXvxur/G5gL5H&#10;Fmly8OV2T9oX/tZlEryiF1w6vZ5bwIkc8dze5IGv4q09fLNRKaEbzmcAiN7UbrIi85aRDogqH93G&#10;h4fsaCmDR2VKHtwnjS1fWmujUv7MF0J/Ahby8cHzra2m3Pon+66N+F/LxBa/ZHFwZdtOTp6NkXdf&#10;3q/om7zpcJ377VyTO3Rdb9kQroH4b2NDKtJm0QJ8C39sAPXDz+NrXjVrQ3blZFc3Svz6mKCicemg&#10;cGCf4okFev36NYPfO0/5yppjZc+RizsXWzuZyXXtk2Lin/hAHmnF0/Z9jnvjuXQbF5LRDboijN3l&#10;g70RqJt2uV568hp3ThvvpDuxU9wzONjFUvj7gf9rXqEd5tWpk/TKeuqDvP6OoKMTS40sm/eaTxZp&#10;Js82YFqPJy3kjm1CI/+9iSV8Vv/Vk40B2/X3AHv16ddlr6PX0tnxRHlrb6mbXUxZ2uRfH9yJ/OIs&#10;J/0UHHQNZr3Cs20616C00Pf7o8dO0lcPaXsehNpCTG4M7yw7hZ/latukBZTdscCTdunwtdj3ugEm&#10;+BYlTo21bBCYu7CxUxlQ2sn9Itd7Fz+V1G39O22ufeNXd920THzGjTdrZ8f2L/W7WDTxiM3Z6Gsx&#10;Jf30Qu2gbNIX7vYyKWR4PgXcBcrDD38TqwWLr9J8olGT19bb763eW8ZxJ0XOZ4HHmfQ9jn5ooTP0&#10;p06XPlznQ2ut7CiNXOO/ykejTAQnT3+uTH2gxy07vONJsZ/4Ki7zL5NGgtHz1h02/uPL8tSp1Bv4&#10;7uq/Oty5ezZKj57iUoh0nnr8gBCBls9ptNuCV9omPHmMLFs3ZB2slfG50HrbcXSCu3b2G817Pjqm&#10;HccMXvHPjjvBRh3/9Sd6+xN368/iCd+MDetDR5BrviEvNhYnS+Pk7wL/U/7VE31PCb/LTUdcWhH0&#10;2fLL3LA0Etz2WjsV0UWI+ltYuq7Jz4eWXtNu1Ogw40Fj/bXX2km8ijSKXPH16TvD51k3Q3jbhfyj&#10;fmns18qHsqcW1OH439ZbtDmGgotqF+qC9/pkwfC4ZVgee8R/9NKORpeWOef4unZj2MKMC2Y8QY71&#10;j69yo8+OId4nNlW25KtbG6ViunnovMrbeOOrvLnk+2w2fvOXv/3tb9FTm7RoMxN35dsPc8TsD+DV&#10;Pl78zbn8lokf/Md//K+/fJfNwf4+71eh+U2e1g0O2Jsolv7qgdaCJ4gtuKhvePXP8NVfsT876eOj&#10;SfP6xAT6Y7LWP3lW5/bxYruxQfT0m7qbX54j2ugUfdD7tZttXgefcVv+3BwLQnWKHH3G5iHwoFGE&#10;87W2UQ7PJ7geX9eWpl2TlZ4rO7pLQ7o6+O48/SwdVBf0xbHAlnd+0XFxQBq4ZM9leTQefOhNYtPG&#10;+NvIoh5++eV93w5iExj+b9kE/rq0Jm6SfcrpH/W5MzZUdmF58lO2dQ30SeMT40fVKb60/ewt85RR&#10;bPrUKT90pi2+mLn0t7wLcrZ8vpQjqzWF9/3pjd//8q//9i8t42vle+Jv+tKcfuS2qQ2m0Q2vuaFo&#10;fNlrPS/SPRmdJ35ujvi+gL+y5DNv8waN79OmFlYGePPmDTLfbWnxHBfX+epTj47ozzqSv4Cuj7LK&#10;OM760pxPexzdWyZI3aBXLrg2dJVfcM4mu4kt5n/z7eRL7yug44f9yRAViXSy75sM7jq5aLaRTDp6&#10;NvrAxn/2qB6LF7+rDD0eW8Vdx01nbri0t727jkab3OP45j22ZJu1cfkdvlto8/HuuRvmUmZx6foc&#10;673hF9bw6PfEKe2H+Z+8nD9t4BqNnf+v3z5lhgO2nDWy5QfvWd9ogZFfvY6d+dLKLg+NiQehm7yK&#10;S+8pPNfBWXoler6advKWj2jyRuZDa9O+0d8cEF/F8y0rWduEK04uz7ZDMSjp37rBeAmcI/zF3azn&#10;9fMcfePQTVN229esY91+8qTFHsqY07yBY7Olt7bs/DqI+KFfPmic89IgB2XO7iZ/piPYMr3IF/or&#10;a+UP3fI8ujhfGebcU9TBOXjKhsCJfeOrKZIyp/25OHwci98jWdbic9RX7zh18ZTBV1+5/WZ6iIyL&#10;5dygjaDnGI2aodyTDjn7t2yD5ZqEfmLLWu+sn+I5fHtys6kslTG01i5oALyOuleJ9X2yvZFl8XO0&#10;bgFI3mNse8W+hjVjoFvokXlwWyBfz7HUpj2P+hDCveknkEhbYZdXoMe2GXK1XNLEiLXvk54b/ZBp&#10;HcUX62fWDJNI7/0JsqGF3si/Nnn266+yuK76DzkVR2OObrKcMeLSWxqLs/ObK/3Y2jXttY94UGaw&#10;aYcX7fGflfkqe2SX/oRX3vKG/4sfPgq1TATgd274rN34ZNZYn/W8sXnrjz5rQ+TQKa/4v3rbeFK/&#10;o2H/py7gTj9Avok7Hhb7MyBLN3C7/jOYxutDK/OTjH+WFjlGnsRcNs2m7WM5oz6BQtykgPb6+6bJ&#10;WPtGnQtXvuswyH9kLq/RY22tHJpg9nvOedKWZjPzdct87KA9PGDp7Phsbb56t14qy/B4FH1zynZ/&#10;BruxTb/luXako9i40IcPDk/j/8WXX92PKKzwz8LqBZ9ur7Bpi/e0MdyN26/lih/5+/Q/PH9PU1SP&#10;1GmGv309+0NmYqxu9J+1YG1jfKBPBXev7fMyv5HlyTMZW39vcP4LF9m7S8M7gyFKAo1ZYxTcbJQ5&#10;wlm8waHlbfBW57lGcz/uwC40bU63UubqTlty8tfYxc1FHSlHHSXYjqkGeRjf6VV5Qe3AqZUXmeh0&#10;DLodz3YWaK5c9J9rtJJ+nLW8zp0c8lv28EavnXDkw99AVCf6hMolIfnoasS7yID2DhTg1f7otIM4&#10;tt706OPpU4OnLz0Fe5go00/ooqHe9i7x5S2teadQrlJ66tH58J5FOfX9m1cQnWB72PRQm0RmEz5P&#10;uZmo8gcTGoPYGZSlc4j8X3SyFNksmOU6Q9dL75mAwjv6y08w66vptK5AZYosC1tPe91jeAfxTZIL&#10;fsmuC63DoEobP58Oaf2hQ/5DZ+vjWdb5k79zNncH9XZau4j/VTqXbkior0Ok/EmVckR2h4nzBomD&#10;hP3W1/L+oyMdpj6n7hZv6E/nOmlDHM94hxposkGxNNfq4LNAvsMnhpuN2/g3H//22zOAOu1yaZT+&#10;Z8iRq+BosHCu91hdgqDKukF80ZgT+XDXPjZAM8zs72O2mrvYlvYTHb2qtMo9lDpV200MyRtPlt7I&#10;QbYptAuTK7bUZ/3QV5v6HKwtPpe3aX9U9sp3Y0nqyKbOx/DZO5Lot7Iv7tMu2rJ8MmhPaGxnBi/V&#10;mXg+8XEWw6bNozX50wfQ+6r7z6i5cUo57YVP+K3S2jM8f8nv6k0f8u4v32URjhw2nd5l41Xd4LUf&#10;NMC2RTTEPxCs8fPoJX3rC/8t7wjI6wP0GxbsuiCZWLaxxaso9/fKQ6y4W94RfREH/+W1fLVV9WAC&#10;9GXyDbJ8lMPLB4iB0l4/S2djMd1WXroXX72hc3RdGdBdes6VgycNLJ5reXvdfuFhK7ilE97Kw10a&#10;a384fwSLS/bSCb/l5do5Ott/LQ56Pc9oyGRB/vJWhh3XBjZ0XZNvZSzd6OFYPjlfH4BjwdxTEV8m&#10;Li0OGRdaXn92fPn38DDY1k4sWFtMr7+SPz6Cv7g+/cVdT3jP5CuxlN9no6m6hEbbQOwJuumLF3rk&#10;Pv4rr3aAlzxyJWHKHnlhJ2mg8sxgmt80L3jofQrqZOj/mjuc9ya0fWqlk87o9KT9GodsOndzGBL5&#10;Ds/l9cQ3jqEb2AUfi6Nu8LgXOJG5Za39Uve7EStvs+c4uG/LLPfb19gaTPk11uI5Thp+C+gvXU+w&#10;zvn408g/bZ5eHaO1Yxl7lmKv6Zu6rw6j9/JAbxbup15bz2G/x7lx7JKmJyODOnnUS3J2Ag1p6Oqz&#10;7km0CWjv+L1NW3ro8GPxLxSb5mvpO+bqSndyyzDJcCbtKcfq/bS7/DekWo6ckz6Z04YtXE67MHm0&#10;wFw4bUxM1Z7wZfuxb46JF8bKvUkRgebnTQK5iQkPbdTJ6prSJSvGry0kzIKKvm7abZH+6Cv0doK4&#10;dhu5xlYT3yzM8pPwDwx9ovDtjalkYcui9GvsP3SUB2hP+pbbukb/bh9wq6+jRbiMeb6I/hf9c1K5&#10;oqe7uMmqzaJzI4bAVNDhi/L49MRkY4ATc8p/ypcGzKPP2nx1QoX5Ny73+nyp246ZguAmito19Wq9&#10;UP2+z28Ky2+sDIMPedqTHuTXpswhnvNQ/TpY/F64ZtO4VuNSZCEjnRZumTcltszCEH8T9xfG7kfR&#10;TcxxbSCJDu3nInf14TfHzvzM3++ZE1XvxMl56j2bT0nrDdbJb7+Xttx6OoaVv32jY2m2u1g/mU0Y&#10;bfzLb+8528ocarXVQ+w3cksXI8DIm5O2pVMvxzeW3i7urS3Zlly1ffQE20+zA13g0n8BLXlNyoGO&#10;YV5cdErr6N8yp6gy9R3HU4/owwde5Yg34LNuDtAGPX39bcad337n6d/Z4FTGuZsc2++njNdYKq/N&#10;jr7T5rYMupUhvDcmw+Mv2uLGNnijw8jmjTcD/Hg+1d+MK1lzflA+c+AX9fvYFx/jm/Wb1VexNdny&#10;mJgUv8t45HN8dgMMnqk7WFuiARzpur5HV2MJMsPd+ceUU2bGL2PDxPjr5xOmXZTo+ULb5uznYGwy&#10;9PZ8ZUL7rf13jEvWse/SHPn5Bh1ST/H1XYS86KnPFChu7NtB/xLIccfwyoO168ytZsxHRuU99auu&#10;AJ477hodmhwC/oN7YnFtxw9qa3bSHuPT8KLP13kDhnP1tfXjODTNvUm/wGZvYfuJC++BTua+6vnU&#10;xdqE7Mazdz+MbmQ6ZbVpf/5b5oVtbXH0u6R5lJW28jROp/xeL35li+JuUHriN71yT7t3bQOMPOzq&#10;+onvLQ4L8v3fvn/wq8rEfrpXlq3TE18u+dg7H3gLI2uuKtfQ3H4znrBonz8S9/BH55uvv+0bC5zz&#10;Ef70a25mmTdRnNi0MplrRI7VeY8YOa8ltnGftOb5ekJwAZ3Mbc1r+H0EeFMvS9OYiA+6dgMoYB9V&#10;fNkp5/LZof4KKbD2La3kL/7SgyPtad/F2TzHBf6t3b3So8PHyLZltduFoW9OuTd9TE4tdvR44pZG&#10;0hc27u31lU/utl9xIzaK7eV5U2LlQTs/YUfWlgmBxvaMg5ofC9J723fjaGqRZbGn65ZDg+OY/xhH&#10;ucVs0sZ+jftZQCMDIE+6kqu8NLTQLSkJB/B52r90gzRecmi0LNuHPr+ht2PwPFzwlTdKZG16N4kv&#10;Jqfc6ET2z/cBK0vli56Yk+OSIvoMDTqcNnYUcbjwltAfHI31WkfEHyZ9wxK+eoa9Qbo0+XLorA/v&#10;jdl/QPqzydUhsm9dqac/A/3OG70fyEvjkXTR3bxP6jHIm/csx8TsWQtH2fHfrN+cMZV8cNt8Ej5m&#10;/jx+5HjHuu0nr/ldyl51so6UNPJVv/Ds5i9DB4S4ZMW/Zowprb6vYno+/UIv/uRLrH8DKY+2xeV9&#10;U9FuIp+h8OS3wseXladP9Vv+LOE8H3KuXQZX3GuhHI/hcgnvhpZImxz5apsXv0Xjt8SOra+xx208&#10;6f0Jvptoz8qbLz9g6oig5iojuzSx5r8CT53oQKutT3SRh7Njd/xBzQs/l6fKm74Xq/PlM5P72e/l&#10;KRP1SpGTpjdhbLG0Vs4nsWc7kb78t1/aa3m15VGcLTetJ/la3VyXbhL0p2i12BlL8u1/BN1LOgZ6&#10;yvCPyv2z+dk/uSekKmMGAGmUBtP5o4AJJuY+8Ov4zJsC/TzOMYY3OOngHoP8TTs+UBk7SD50VujZ&#10;qB1eO4hmrK/P0wazaJxtnwScpbl8l8YeLRCQ2edLOp1zunXw2YLjoOm+qm/lW5mOvviwSdFPhajp&#10;lX/oCmLzhLCGaXLvzvI39ELAQsdU5hzl02WdUB46Bho/Z0G65VOuA53IvUGtm8BHlsqXc2U4GxrD&#10;oyL3axeAFKG//HbcN8rlqH0yLjI8u6cnvbW7BXODvH3tsXR/2enpIOCXn2N/sp8OW4fQTc/TgAze&#10;K0eu+7tuHdBExwRGg4h9RdIuVNRGbLVGiQ5bj29D3ujoCQL0fcjWwU0mse9jJzSfvsYMgxNZUu94&#10;zaIAP5+A8jBVceF3kT+bDgbDngZWTmBnExvAfwopPzcBzGYwXPTQfdr7j2iQi2TFjY4FNPvRFidp&#10;9XetTIYgzRge6Qji2zZcXwGervbig66AHh1Nzt69m9+w84pvPPOzbl1UMXCqDtGlQpx89KUvPM+f&#10;eav7+voq8roRYQD6zoD10LWgk93StgOddu/w1iaix3Pg/rQL2ssvit3yRc4OcF9kX9w9khu9+zoy&#10;HBU7qIHwvwkWBkb2jbvxy9Z3+MW2XTDPdfUOD/xgtC7z9XXiL58H5AvmTNqqU63WSYiJSO2VmPX7&#10;bz/H723gfJ2bO86GXAYy/sQNyna9m2y1NdlmMdJr38QUsZq9v82E9uePeYo1COJ2XwuexTqvfgQW&#10;Q58+UPpH1sqL8F7jjvfjQ+5ZfIsucE/b0aYaU8WbxGJP0opVcH4LjqdBPn6MjokxuzGOz8rSuJBr&#10;fo6f/mPzxZ7fQ8tvk//eBepZwG0+vvF9/RXf2fLokglszEFXvjw69Dq2s8hdayfdAuYTms7fl1Zs&#10;Qk801i7wXcOZemVV9SbD/+TBWdw9v/CakTcavPBfefcIrZOEQ4sMaNVe4fe0G1wAB7zKYbHTR75+&#10;G13yV+ZD37V4T+etd7L4eFoZTTGD3Gi9z5MoT1lrI/Eg9en8x59+JFHrTH/dV6+Ftv43CKExrwad&#10;ifZMOvA1aUC3fWpu0nA+8f+x6BAeX4XOzXMmu+yjPJXWVuweLdq2ewMFf4ucTBUKvfmjRsuX9u/j&#10;X1vvd/iXbojyzxStTD/nty1NItmilKbhXrgY0EG7BGTa/lnckEz+8iBSnegcp0htqb/rb0EhELDp&#10;xHZ9nXYmMQt4iVXQTKjuSaM6GVtRbMSRNv50yJbMnKPJj6dOZsHtCLTMYAT5WfaRVb2Gv/GhxZpZ&#10;FFKGPmQY/rOQw/JPgHf71uo4eqDXyWtiwcLq6gni3QTmh1tvi+coDdjY+MLTqvH5/a3dsQ0ci0Xn&#10;1bUnxrdQvkqTgxxYHsiWdunnIjqiN3U8/ra8FR27sOHo4XjRKH1lfCY+On7Vuvdk2fyGNybD36L4&#10;1PnH5HHJpU+Ojs2OT7zL673X9o5gXjuXk/BjN2XB0l5fkCYvUiUWeMW+J/Hz9p7EDmOyO35EpzXm&#10;EPL9BmSfqugJi46+oU6ukrh9d/HhbLmRT/HZPGHD+f25+Q3goTdsnfMPZdDa+M2GQ5ME4uvYS1s1&#10;SP8tT7C7GW5okW307KvNlK29ImeIbv+ziioDRs5te9Off/vtbIZedJUPemWZQi3HFZQHxY1t/MVz&#10;mrbp10VO4IvZYnnrJLpsDO8maRi5ZgM39Xz9zWykqsufErd//PGMKdR1cK8JdVh+Ff+pDSNH9dJn&#10;hs8lx9Hhr3/9a+h+m/j/MfR+qJ/YMPRqu9KMP1soqr6tE/qPbmj57eDGfn1C8scv+WbaQZcSy7J0&#10;d7NXnjGCVzenUOROnxc5d55NP/MGRzdQb4ypPCm7UP0ii9hunrN+Lb4+6cED1/HUiev23cmrTqEl&#10;Db+OKdBhp/BsfzhEkp8xVP7gkvGbvAYZb3Wt35bu5lebGT///NPQ5g+IBeQTwVG/2jF+stiF3GgV&#10;L0ilq+7IFFxl/I0tZpwg5rRP5kfxBZu/Nne7+dvXPu+YImO2yDf2HF8wfjXBKd2Unz5vxhBkmFew&#10;Dv/lUfmTJy7Bl67v38Ugv4Urb+LWtB+0Fqq+r8DS2ry10V7/6BXW0YEu7GP+nMu2h9fyW4fsMfZ5&#10;lycoR8/lg8bIlviQ88oeu7aes5HQOkh5ODZo9wlq4qqr2VjIRfL8BINrMmmjC/j7HWi0usGfjOUP&#10;Z+XMWdJHvk3H59UG8uAe9+kVevC6PpAjefnRTbto4T8bv+aB/b3HU87rSPk1ok9+O49SupsykWdv&#10;hIPvTSF8jC2A+VdQypsNfPiEWM/PwFPHeE3jIhwbJfyLLrvOJX/wyTZtAg34+jE6Nk6ceZcnAMFT&#10;hyacLzzQJ8rq1vaDOMhBPavD8Vf1TPbYN+Pats3B7Ld0fV7jQ+puN1i3fsmBzlUPjHOgLTeygLWJ&#10;nyCrAZs67X7LOn55fuYD/fncNh0/m03wJ3+k0hxrZ/O7zSuLfL2hH3v25s34sTa84nYDNPz3Fdto&#10;sH9jx9br0jpH9J+0XV+8L72Xw6itfSyOOvgmN65+7+0WfcNF3hqRuvjh7z/85T/+Nj9ncbXPyOt8&#10;fQzfJ7jir++OrFd+8Pbckc5g9ep4nax8+dhcPtylycc7vkqa+ACqw9ExyJcdNq/0Sy+xJn/v0meR&#10;n35L+7nWIm3tUgZ/8FWfDW7tEhzegdfSrX3wzR++aGrX3qBg7HStz6YcnPr3g1cfkJBzVxv1Sgva&#10;xloI1jeM6xqL8hYOdlo54M4ckqyuBvTd+qRklkcknLpI25oNaralExnmo6RzNvrrX79vPEDHNZ12&#10;Db/jqrMxTPx4Q3Wk59oWXfLWjodu6YcOnK6vveS70eba2D1l6JkCWbswHzP3DrfI8+U3w7M0k2/8&#10;D0/7n1gy/if/czByHt/jN8d41T/Xv324X1OhLj4HjTXheQH+8RT4v2R8srA2eYs65eqjObUeVzuj&#10;IUbGNv8sKAe6NnSK9c07lechX3CqsfqsX6ijO61Eztes9Tezcq0Oi/Pm+rDYjU84ZHqDc9L4wxF3&#10;SZ2YP3WnDuMiecPrxONF2vawY7j+5ONm/uFRn3frj69LMvhN2Ma5098ige9Cx2978ZmjOLW06weH&#10;+LgR+54xJYY+7JF2km4hdTtjmCXL7/UBzyeDn5upF95ZY+n1KnMyeR5YmZzXL6Lz5+pCPlBuWgG8&#10;2893zCnviivhuTiNLSm/ZdHBu/xz/EeveH7auoK8fKEHlv4eF60+sjyNHeDy/co4Fb3tYvJk3vR6&#10;8Q++8Fw5XlFbpWQsUz711n/g1x7iK7xAdVD/KWOsVbue8kFOjE0Z8gf/uUHbwspfFWEc8ltioXVN&#10;4xzzpfhbjDJjyfsBiS37eiS/ctiPdHP9ive/e/3F//y//md0iTL5bKN1vg7qKZxOJg0IYgx5oB16&#10;RFoFDV5kVeDkGziiZ4J4l4mJozza7bDTwLsJp2A+h3TpP+lIuGlMx7GdnHSy+KBpwrwLAToYd8y2&#10;EskfmZZOKz1Mvskdls69xqc65RzO4llAXlkFfPrAl197hOfqagCwE3cyKwdnQbmF29kyCDKwPAHO&#10;hrkydcfgL6+tG+XR9dtfffrRwPV0EjtY34HG19F5FoOnzlKRZb+6OZqAGPS1Q0+nLOhJZwsbsu5A&#10;7V35kcViNnpddAol9EEnSsc958nd6BA9dE6Ly3bdFL86tPE3gxR0dxFkJ/nokkNdKssOtZ+BQ84L&#10;yQds4ZSv/vpLfg8rOF7t4TVx0j+4uzs2ZtevsqFlcakZofO3v/+9fLzaG8zvdxrIHbtGL/ZUvhCC&#10;5LDR1c3FhAEyd+DMt/0lvwt8uTYB2cU+nUfrKukzgZp2VD1Tp5UJk5QfX7yTJMPzKZzj+zOAZyPQ&#10;BZTINB344K7tQjbDnsgH10XgxwyAvJ63v48VmvvklzLld+xf5Idcrulq4annhz+6yi7UvzJJZkMb&#10;xh0gRD7QDeTYna/sk7ZsWtkii7R9gqx6J231o76096ENXgdia4+lW6TPfHlS7QmV/UXPZ/7reW9w&#10;Cf74yIxMugnbAdTRM/XdhQj+EdOoG6+W6WZo9IVPH1D7x5aNuZs4WS2r/sDqt7aS9mqbSYtfhelV&#10;n2JHYqQ24CaLEJp4krb87LjEGIMn9QffgtoOKthdh1Y6JcGn7lHZs67I+cOPf+8C1l+//2s35LQx&#10;E2t5ZLYob7JERu2MLWuj9h+z6NG8tGPtyeKs9mHxo09ARYcQqh/VltrS0Zn/iCFkajvNhFvbc72v&#10;TmKnlWXSg1/99Sf3E6Dy/Cmv/Vuc/iaLjWSXp213QVudxj5dtDsxV1uRB4cc8lfn+lxkaH8RWmI9&#10;HnSUBiYe3G0LPzCDi5n8lXfKoMtNfsnTn+KgPhpfJUzomp9zfH3Qwmdpbrrj8scLSHvKsjLuBHTL&#10;KkcP9vnxxx/7W3zKW3A36X7aqzExdO8F2/hCfENfC9AU2y22q8v9nUGb+nxF/oJ8/c5MXGdisfq1&#10;D2WEoKuP6kKf2OaX9BvsRW4L1+WZ+vLkkNfQ/RL+7OjDp8hGbh936L9/byMgA+r4y1V/ybsWyLFg&#10;Ed0AAEAASURBVA6/nYyuyL0DOT6v/xDL945jdbT9+eq2eu4xTl89dpKzsVLb5B7PDVlpW5fqjE2k&#10;/fxTXpEZmz03gMWYeEPw4cwGY8db0W/7czJpu5reL7/8XJuY9Hul3TfpY/He9qEux2eeMWL8rfYI&#10;r9v3FmfSfs0bBGx8yqc3fHGIv4lNYsCWZX+vDNtJUcQr7vDQvm7f71NUvyY2xAbb9vukZHjRGy3l&#10;8Bm+UwvOlx8bwwPLg2yNXeEFT59/A+cj0xyd//KLDZKJta4Xn6zo8K8/g6/jq+j5ex1Hkp1fgydP&#10;1+ND2vctS+kc2dQt+PncIDF52tO0N0eqzwSSr4y+ii+u488//1j90FKmC0A55ys2Z5XjGzOxnvpR&#10;rv1p6rI3CIolp07g+Vw2Ux8nX7nhw99Sf6FrDDuyvY1vEaZth31H5snf+hsd1N+0laWbYqXb0mhk&#10;TMPO5j/k6hP376fO+Na//Mu/dEzahfrg94aq+BhcYwIyStPOVu/Rb206PtxxRoTgq+uDW0etiHQT&#10;xuP6VbGPrY1hgTlRf9JBDIiyPFYswM/85vvv/to2iy5bic9iw8ZWeOw/NrnnM2h3U8WosoZZv7r9&#10;bV6xNzLr0wBfXf47nyLU+OQpe/xodRVTp8ztg2htH0E28JRj6TUjX/oGcwB05KlbuqobsQqoy43Z&#10;az/pxY/8jRXhxfZk2vSVXzoenQ+Hz/u+gWFuBiajuoDTeWLiPf4xR21bWunP+GRtdepj7L72nyOZ&#10;wJOf/oJf2tAwZzPOoPNspltsH39Y/dlOv0pePPAXQxzppg/a9GdeEKbNBacypGzrJnpdcOqTjfmA&#10;/I1PZGYveorD9Vn59A7+8u15/JAe8sDmrVxff/1dbgbIxn3aknHBjA3ppT4/Zrzxr1NH0cv1xmu0&#10;wNgC/WkvjlGnPjD96GyyzBjqfqXl1Mks6m9MlKb9bEyNmarPpMcvjLmPTUfX0dfvZLr+b//tv/3l&#10;+4yR6a2uyPbTjz/FF2ZDml/uRvCWF6+c+5B344h1D3XLv9Qd2OPIPnVF32nb9DwxKX4+cXD7aHYb&#10;WdFpXYcvOnyOTfF/2mHLXxvAwdl5exetj6/YwCV3x03Rl4wrJ14bC53jN7BHV4OvzK3X9Lt0Q7vj&#10;/py/bgCnQHxv4hycfdrUeMO8UcxdWa5j9ACrS00bcdhh+Tsu/p67Js+ml0i+9nqP0ktHUOiFmzBn&#10;7sUWTQp99u7cJjYrjFhzfuRxoe2LCXxqeaDfOrx4HF6RsXObtCX4+PE3ck/52y+Mvfi6+pUfFi2L&#10;5yX/IStN/gVJHxlGDulk82m/nSN8cmsHmwdvZW+fHvnhrF6bD0d90FFc2LpxPm1l1iQrv5twgn/B&#10;kYO46O58Ei3Xu0msRPvZ2OmC0Knute/Ezqf8Xfs8dLcMmua/fgZBWdfq21zZJrDxU+cfnevszSvR&#10;WYzIR9nKlXNHQNaVe9OakXzXg9WU4i4tecqC4uWaTED6tNvYIbzMVfgfv3DDjRgPdo7kfPGXxuon&#10;b+mbX5Nn/O22JVwffDfPtfgJph6nDUjXzqt38ss3aSHQfn14sQ8+M+Zt9vGfcHrrAxjUTh87NlCG&#10;PfUv4lTbQvTGNx1hWxEenwPWRt8YFX7xgnvN76X5O7ItndIOQTdwWD/EU1r9+lFGvJ+f1xr7e9PI&#10;buIXP3xdY0AG9NURnYzBrZGa2/3R+iVfJB/8tvOjJNr6jZ9/+mnGVRnLS0Pf0YMH2gfgL+j3ZpmT&#10;v2P23pQfHGVaDy2RMvkD6M3N1kMXTbhik7HY99kA1z5s6INZC47N+GdsUf8J75CJvm6Um5vVbEzy&#10;oa+s/7dvw3HqCh31Q25yov9r5ri/5do8+UtjuPz57xs5Mt7XFtmDf/AVGuxcB72tV+fkV68AbbKB&#10;xZEPHMgoTm17NnbqHCD8FNNv6WsLUwzrwurjCIbv1Mn48PhhM0/+nu+RzT6Ha3xIf0DuwdFvTFpN&#10;kFM3V5K39lSXz7HFIUC+p+71hOhJ3k1fPkM930fHGa/qf8hw5faEDNJW/81Ff+XrGr76CD8GZ2u6&#10;dYyaAuy/9aH86rkbecZ0aO2+CRwyj0+NH0lbGk/e+Kk7ef087LF0zEtWtvbDkQfg6yZLY7ylLf0N&#10;/SZEr2ObtXNt2rqYNgENbH7Pkw+W9qt8Wy/ayAVHj2c5sm8d1C6H7uLw3zlnw7HF6ivdQ0grlzbf&#10;tzRpm+gsrQffEsvXlZ888Dk9mpGvpX+V2QzljqPU33O9frNqKwtado8rV67VE3jiLW7T0zaIuLo3&#10;LeXZFZkjvuTPwhNndVz68vQXC5v+vM74IQHV34MTxP7lqCFM5z+VsxIVn+75lPBDkiXFaJKL1MMj&#10;EETxvhI4lYnGyjCGYOipuBW6MpGrPE9nkGVKQBYyPnVw7rVsM7mc/N3kazDC9IDrhVcaTV+F8KGT&#10;O8L98YYI1KCQNDKSI01zybVzdEHufdJs7DUo9PyQO0uWRXFZPwWKN2hSetZ0TpO5/MfUHUd5Bily&#10;re0iYCx063ZIXQe0tmO2UKbsLu+wQ1+tQ/AD96Rn7C/ZK1WfAMfToDp7rwPZQApH3urVBpQfxOgT&#10;Ugm6iyefLAtf5im9Qvgs/80bo54OMYmje/yg9oxdI4PNJtB6PUZmry5GZKEEqD9/Kxtbq1udvbxW&#10;zoyhit+6aOAeP5CIPkuRwT/X8MTKbv5Ogw6thw1y2nJPnyuDQy/Ie/npcQp3oV5mn/h8YK0ur7Rj&#10;neJutVk0tAAEkNRZg6e9mnC+hp56PLo+Mx84+AMdZdsHm8ZmO5CR92WedExigvy03S0DH5/fQsPA&#10;ik215fJm0+QBPoOeodA+cdz05NvUoOt/FvAgx+rZDenDCz1tq3lHhqnXxIA/qKv38bWVTbmWj2z7&#10;tE4U/M+KWHy6t66OHNt+PiF26mFl3o6seMlbm7uGs59ZeD+6qofoEVdpXQSpdfpbJs9iEO9Z+pdc&#10;aGfisvQddxBY3r4OjhYqD42xvSw2nQmuQTXcLxMv2hfR/cRM5fQCyrKtCQKcltd20Y6NXRv0WwQA&#10;JozAk7yFxsr4jN9UTXkDXxNJEx88GgeCuDIq87R5SjVPvk5Xv9q+4vgF/gtvygUfjPzhH949T9tw&#10;9EHii0wYVoaLzinrum1seQR/ba3e8MalMe3YRxnp+KGfmvosfZPFJyhTnz/l6enaQLWL52fBybXN&#10;hf/7//m/s/n79/L57//9/yiPH/JUCzCh3rpa+zjSxWf7NTwsMKw9dlMBDfI9Zao1Y5emhdY/guof&#10;pHlTROotk+LenJCy/O7nLLzMJsXtA6XJDi/063/8KDS+OE+Gk/kVb2Vq+oOG/ub3+A5QtfI7xpDg&#10;/NCqT0hTq3wDcsBiv5iw1/ysN0gEbyfv+lDtAW5f73HK7o0n+GDO32ayncvTnzYGh+aC9qHx29Qf&#10;MptHbosy9zhoZNr8peA4aSaGc37jSNsFbXmu4849OteWn3Snj9DHbEydMuVCp9QN9bY+2s75b1/T&#10;xG7T5hYfrvYPtkwv8jX6PgfYU2/kJFM/scFvWeBeQB+MzJMqrZPO4OLnHEw/I2/wlv/YadJ810fC&#10;T/t9hU/GS68IuY6kb8pefBK7Rw822ViEgA1bbTRn6ZNttr/L0fWNT34x1wL7/QYD7Zl6O+mji1eA&#10;k4HejmjXtjEGvsaCWR7tWIqBduHnY55WAzPH0BZvu9Jh9dCPLWwa5MtexY0dQw9f9vba4RFi6uEq&#10;t4Q+c1yc1m0VINutq40GYHOhi3jJpDN9ts47wc81GL/gE1MPbWtJTzRvvi9pNhKLE3OkNaRgFgxC&#10;Q5o+4NkGlamcRz6yWkA24cYvuTlOP7NPIRc/OVO/5Bp/DvniKwNn8aSODc5RQuCZ/7zePrJPJRzV&#10;lO9fjuLU+l9OSks8Gp7jA038zBc6y7c0c21C3pgamd3JL/5LMx8AU2b6nu2HtuzmO6JrfFL6kXv5&#10;XHnqFd6x6W6yopWk8qlu2n18/uqnK6Mx1fjL0nXc8zfyXLbQNiZYPPG0NU/rgn1qZ28mkDebw2On&#10;5xhCn7t4pXdkftKuLqHbY9R6ji2vOXL0ka+cj34B3tqO77PDzkFWN7jk8SS3OnrDKzy7iF2cbJCK&#10;QSdQ2pCaMYGx4pdZwJ8n1OgP4Imtkbr56Nqk2b6jTy4VZ3g+bTJlSyb4kz9xzthA20F/xp+r826A&#10;7vXS0+63vVuE/v57N164YdnvnubptMik7+uC8pFb3NjyEzs1mIlbNuSUlV8Hy/cz9o79kxhwDoe8&#10;z3GVt9nIev7uG78cGHudi6s+x5bHB8y4mDawdbb1Un8o38ElayHHHQ+PjG/HWRfeYOebHFOH8mxC&#10;ITV4kzf60ZOfiIUpli84nvxVoHPO+gG/jd5oPsJJ+86U7Tjp4v3pCd7Iq/85G5zKIOmoCUks+EdA&#10;xv4d2WwwAPMV/sLe2mbxDvNXuuIjXDgfv5x2tzZBa+wcWSLb9g/jVyev8Wg299xMsvTX50s39uSD&#10;W7/lF4JLu2XCYvPxLZy6mvHN4EtXbmw4aL7ZYfxZlW29j+7Th+YJvtzg9nZMFB9sObZ+VOhNtmcj&#10;59v86oWvOqCf8ysWiK2xaa67jgeHTG/GuBMT8O9/8q/mc+hGWAxyNbDrIXRgQ3Jp+/z2m8Qu13yc&#10;H5hnFZY32eILbKS3eI73nH8R5mR8hTcpwaMnPgvPMuS7c2489aoNfYg/OldmaWDJBjsXX7qOi7e4&#10;e0Pp1vPiLM1n2T3fsq7dbIpX6+XoiiYcn9v/pv52423qKIKu3o5rq00L/W4Q5ro3LJ66nvlv7Js/&#10;5dnnaTNyLa2nrSsT2fLH132eTzA+9XKO5vMmXj7fOXbkWL3+9rcfQidxKvNg+M8HoypfROmYOfT4&#10;CLr4Vpace0OH640X7KN/NmyOdBkXTd9W/JxfEF5x1/ZP+jyygX3w5fc8uUnP926GDJ+Wl2LMj8zp&#10;VsytyTn1nfTQnbEoav8Y+qr66L/2t/EWo7YgmvrA3zNm3XGBMbGxhriuf4Uf8QrkQIesEqeOEge1&#10;I7SSRz7gZiL53eRNmnpRzpiqc/C0Cz5jgxeUZo6VM/H5t3ycG3suvyLuV/JWpx4PX7T536zvUHV0&#10;3WI9HqejD3yw/DsHiy4Ly2OvX4/P9R+46Ph4YG6h8TdpoKSDxyfg98YQdokcuya1ssAnD7yOHWve&#10;w4Oe+duxAdw/Av4S6sk+FZmzVXFu4kpeZYAxf/8fdWeaJEeyHGnsaPTyyBHhI084P3juIQ9Asjc0&#10;gKrRT9XU3TOQVWg+kjIyVpUZEe62u/keEUns4p+uA8LbfMCDl8yrvckDW+UluzxWmH61Y2pw7gE8&#10;CtADrUbMP/xWKOFcY/62TxPR+FeI5sEXfnyOPzh9BTX+YFxn/M1i+Qmd0K/8PB8bGfD5Jhx6nbi1&#10;9UyrDI73xle5gT9l+Vp+LuCjV69UMLwhS2sOAHXzWcBvklNfOfYO+7l2GkwOH6MbH/oljkQN/inE&#10;n/hUjisMfdmQTMwXvpKjDLGer5RncclAKu3Oc9A9Res7+uEbZME77Xo4gAP0SJ3T/H8vkDhXhEtR&#10;JXSw6QZ6BqXGk2II5y6EVN7tHE9oZfjDwwxaJBieOOOc6GbhzdzsYH158zADhxQACxzAqRPXNhjn&#10;iC/1FaPRgwbDeZKJzm9mAeh0JAN9ChQ4+ULHdR1khCAJO/bB0zjYrySLpzURRKdpJGjwFBzgA9CA&#10;y2d7yllDF7yrbPOUIP7wnwNOTDi+dmeTxR58Bg4Nr9tCsYYWec8BGyAMFu0H2xP7qZjubIaBD+Qf&#10;fjsHnJaNQwQMOABwz/TSkle7eAIKWZCmw+UuougTXxwLqOJWYNLWquW7LEevNijY84fugqeBpgy6&#10;mIHfuIuE31QhtrK5hGylt7KKN7Khs79HX1tEGY4sdBaWcNNIOMZwFGWseLT/xddlD9U3yuI5hPhC&#10;rMWk5+CjA+BXOI9eDDG5DnwtVBqLIPmP3M0mO0mDboEYd3N1pR0nyL1rz2RURw+Why1lhqxu+Jbd&#10;wh2GHFoWxA8snwImko0XjoBEYKGOyXPiE1/1J3IWwADf6uNB32RUz4WnE+4K9CBrdEdZ+3/4sQlW&#10;G4inPm1nXs8ZdgrRedmf5URb1wEe6OTBsnpyrH1keOCLDpPOYD2mxm+kewFL7SgbYbT90LssVA05&#10;5wkWwHVVg0DCyL/7onaWyQw8qJfd/P1VdzDzhA1tMzTkv9Og/P17PZkg3/GKWvcXyoMeHxlXdRF5&#10;aRvEF0VFC9CpcYcnT/a7zVc69Zu+jIE4/m4dhZ5BOW2S4wNHCh89+HAp5j43c30h1/2UZK5z6QpA&#10;U7Ce0/bTl7WtEFJRTM8FfADnTD5pTedo3kKz7hyHBrqeLzwSB5ZcXZPvm1vQV+fkmUa2UJ6OQeTb&#10;7iwAgtOBbOUU75wAII58SH1Umb3Wq/7+0CCsG+leUJSVDMx+0+TyX/7l//jJ3b/7y9+9+Otf/+oJ&#10;QV8bRlnBH1m1ofrif87xMTNXYqbxyBForKBR8as/+Zyf5UUayoNv/fGV5DtZ58QfMURfSmy6fikd&#10;IKaQJ0LhcFd14gd+qnjCjU7Io53TyrU3gU99zEj0sLR8E5ul9XQfLrknVP9oMfEjhMVXsooDXSdM&#10;1UPTq5Q5baEEUxcA9+2zidb2K75nzJf6gO/R9R64rRFvfMlTV2/1FAA3urDg3kmvn66hztNOqa3Z&#10;2usMHwlS9lkMp73uxBFdqK/ECJDy8qnPu1jGpKC84N9JHJjw+qQ2gg0uNt6ALIbEB1nsnzZuxiyj&#10;lnE3/nZCZEXmrdxdDtFVvmbx9HAgkz1oSOqEz+2t9CMd2S3+XCcNPUrnYNP1OUHEV4DbN59NfMh/&#10;3wTknjSLIHGa8tj6ks2mB5USHbLZXv0nbmQPZQFwRz7Qfgp/OJu08Y3HH7YdmSl3aGozMWYtpSv6&#10;qLUi+wZgVX7D1vm0/86Tj+BTHDLt41HmNo6UCREFcg9IHyHwAOBb3uXLse1nn2InxvENeTRjbcuw&#10;O2VKmWEnOOj+ta3IK1T+qGG9Mp7Hj4xLhbkyS0VS+NNsdcxMLjTo3EVDFsmA076ec+yCKufVhaI3&#10;f53Aj7x7QDr1v/k9lg9HLyAdxJThVNWVWnwSOAeHeIFf6wbptEPYtd92kLeI0HeUtrwsR7oDV72c&#10;prq1xqjiDZhWpsrzM6bR3Iz2T/m7nOML7LZO0pP+uk8y580s6Uvg6QVF2YEO/mDbLB5C7z4JPMUP&#10;Ay/roOv2m9yI5bZe9F1stVzHl+ipH9hCOelPQlzH4Mt4sRvj6GK601al1TfkQ2+/w4dr8VKCdcsY&#10;LPNhNqW4RjfXh8fc3GWfoJf+rIu5iIXSYFnbzEv2Mn/79Kjxtf2bhdTGLrzoO+iPtt6JCdou5Fb3&#10;xjxC0h6rQxewCdPYiCrSTLL4WFcdmXvS7sIjecR7eMMfPI6RlbYt8hjfJO6+01tGfvjhe20C88Tf&#10;705nYZl2lrhpW4B+qZfxLfIiA53QeedDg2zSTogeTdk+WCmtu7azC0ht1+MXeGBD5IV//QIfzgv4&#10;E4Cmsk/cN68zP68t8U3ajPIxnegN4s24ouUUnMhLmaCzZLlM2BTZdYlz/ML4pvRsDBBfYD3Yh+ia&#10;D3O7d8J9DqwW4WkiHfnTedvPrq/VFngR3wXwgeZz5NMx2MMDc5ospqP7FUpf3zpfaMiIHvHlOTYI&#10;j8Qr4yiDdPYfdoge/6AHN81Gp+uYR/6Sf1oPwMGU8AhP5CcGJQGdhNO4dPuka252KFxtIL38q095&#10;cAQ/feb434xkL7pIBW5qxI9AcONrJ0yalPIl/ML7tj+K/NgubaQPMtOmh2bHh69taGytHNIBpPtM&#10;9AXPa3WBL22/8jj/+OU3v56W8RPXXej2WEn1Gp6NbHT0KylF6/UW8bO9Om7tIrG65Cp4ld086zg6&#10;dy7kuYP4lx+4nq+QpnPLGxuIPfTs5nGsj/3gWR64+tPhBuBbPciwT3RsuuVgpz6oWFmNk9LgB3Sm&#10;/YQWmac3KkMo1gM+J6AbwI01ADfKYRP9QR8KeKVX/Q+acfx10d9lIyEuQ7X36E37VNhnsTF2bV2q&#10;J0d40aexqck51j88/LtutJYv5u4V6IG0cfRhuiFq3kjzIkM5xwg4oNKHMnagHvnmGEXVS73m/h6g&#10;w41+uvYbTSgHnbeNsY30nUpz++r8Rk7KNHEqv8ifrgMqnpRhJNdurohtmztK1UYl+00nGFLd0OHl&#10;jJkZv5BOHWKdt0/6mg3Gix5enAK0TfSjiRWaEOWpfTQPrQtUJ9pMYstPTeM3yWEuycaV16V05KZV&#10;v94+rJ/87hjg1AO7iEf0ajuJbM+jxRsgDxqva8t3xOv2C9Rpa/1WMdGEf9pj7LMtIycM/X3Dp/xS&#10;Lok/sBh/MS5kzQi5yAIoo7422fqiM1n68hxcG5CUD7Qek0LNGIgxgmgrx3VFfmVs9VY/L/IcIGfr&#10;STt6i+0NWzGHp0pIR+HrD+DYdYHy8DxsfFxeqWrYn3iydzFM/49sSMJL+tqIdY495GAzxw2V3643&#10;3mMcFBzwi4Msru1bnbvchhUyyb9CaZO+82sH6Rkvqo/0/kh1HU4pNF/sm+wnb6GM342bxFO3YqPL&#10;9m3qqWNj9M5bKNMPFNf4im3H+NvGe47EEuEitgbC55sAI8GQWJ/qSjvkPGXG7PiYeoe/vug3rtWg&#10;2EGlMYG+nH+25RWgPGwBaruNcQppc6JD59612TlSxLJ63OhPnjkObEDUbVhk/YAY4DP+53xw1+7v&#10;XIMiw2bSMkZUGaRvJ2Bi7nxpWo1wBXcBpsEZNq6EnYxS4cFPBU0HCX81rf7tEdVT60HFbWBUfhtF&#10;GmxXDlZS8Oo4DH38V6MgnPx6Pw5jkJhOGRSgtnCOfvytBpNEwYnDNR2oGxj5rb9ZwjUTbr2gAxQD&#10;KiDffIe3ejdfW+fqj/boTpkJmofvAPtZ/Il9d6TiRZkxEOOoRHdQRp5Jjc/ny/RNINDxNRuGOrcs&#10;d4TSQQvi3Rgoeo/WTxf4MRt7HY6KF52DfcJgJwv8lJXtF4111TWviwaij8pSLSL+PqG6ukLaJx2M&#10;M41nA44JOP4nuPeCWibvubvMGcjBZ6rv0GAXcfrKd80fnQJKumx0EA2LFIAX1UhRnidNsg9IOU1B&#10;JcHF5vgSfheJ0BFbas+i5URAen1anF4HY3+fuKuuih5ojPSJ4L0RjK6bR886wIXctJwI0Xemgh+2&#10;RV86JuGSWaxDECy8GU6cKDbZ/HWMgiNZ2FJ7S956TSx0496LQEJQ6d/YAS1p3JXFE0kG8XYatvwJ&#10;sHypkzKbYxTXaxVZWKLsUs+JoZQlbZU0JGZHTssL2QV30l54UKpsZ/ERPGja+RT33vGeCfBHdqG+&#10;6TXH6tI06g8u58vy0V11hrLguvi2VdfUJya72Eq8k68XPb141OSAwRz6gwNQTvYLXk+Vtq2IQy6T&#10;Fjo6sbDWlcfdpXlFuqwZXtEzbYFf9zETG2jsM8n14FOTGm7w+KBX3JHH4MyLZQgRoBv4xBJRoykc&#10;ybojXnroD3x3vro+ATru7iww8bOt4sURgGd48IpyPXGlp9geaHcBcKqD4yZ0pSUPjdAZaLvQa9Io&#10;k6ZzDUC/eOgafD7YDG5xOHLdNHDg14+lS8VM+lK+5it12hfDI1rKayq7E8Ctbmx6Vw9wmuc0ycR3&#10;//APf1X6w4uffvpJn7+kjJQHbhZrd/056Tn3R3Xa6eNLJuB8sJsPzjwXxE9d0eMEcbJdi7dkEEvF&#10;qy2QecFDcf9Ok8dPn4ePMpjUEgXETyavaStZPKxPuSsZQM4J+OEKZ5rlY5Og7cwVX8rC2Dqb+8S5&#10;bZo6pM4cFNvgGyPkb3gzYQWI+1WHZWPqSGNKCMgQtO+qLv15APKZ+rXdYRLLk8Ytm0xqhcMgbqA+&#10;7nWPntRqEB0aypSYTvwnLQv7ljG2Qovf+lu6sqjsvjq6XRn7ySR2mahjfzbYKjs+w2+Yz4cy5pXS&#10;t7BtIp22Mf6jfUoeutn/8ksXgMEdt+q4eXgsQaZbhcRL4pO06MRZoWWV0U/aRGhDM2MSX0s3yf+z&#10;sGMVmdUjOldfjs3LOe1DNwjxV3y6JjXjZ3RAk1ePLJRQBsjYdSF08KavyeIAccHvG3chfNtNbKRN&#10;hi80dPtoPM1gdJQN/EV3zsDdclv2vIYaqI2+mC+KaVyxyq75bR/jKVJ7ljv/KRN40pewyLBttCYj&#10;L21zfNq2fMdy44j8xklsiCzSujmArl4cnn6eWPS4nOvN0urXVmwgxjfPtu0TR2J6PkVoK6VL+hZ8&#10;iX9TP+GZax1VvmKtqY3yObkD4AI9cl69OAfIy93gvvA17QDpbWtLUzkpaZP7q22Yi2e6dfdfSkDP&#10;vUE/4xT5A578diL9m/tixZg3HZVWedZB1+Rz3iP58PWf0pvn9LlGMcs4xh7o3zTOoUdm6Xrs+Kh9&#10;HxvGBWTxMR/pBXDuIoi7zdf59FcaW3nOVToQp62ED+1H7S5faPlUVtOrQ/POa/iwEEy9pz96o7c6&#10;8XrGtfkzOmIbn7aZer4zfhRdYi729Byf8wrhzhHSpiSmyTNbvgToqW/rwHnyk8fTdXmSlHiPfchg&#10;7lrArkD8Sj5pGS/S3vMJLa3d6Yf4KjowF4IGXYgTFqd5EwpP//rmM7UVtd9lLMzKhg/zWrd59lPG&#10;CuF329bHXnRqPYv28MKU8mz8kzaoKw8K2ofiwiv0aavIzwI/PDPGOHHJp/2Grn0jaUB1eGBuMDHX&#10;cg1G/MV8UdVA9Z3F2/icKbncNoB9lHnKm0TksUlDX9L5LQKRmY2RjIerq23i5tOhpV3Fp1k82/UL&#10;3lewT1zBdk7icF+bv3DSpyWOKpu4A5Sbo5SsjviUJ8MbB92sATE+VRwLJ4Q58G15GCs4+w0nzJdc&#10;KZCfdCO8IeiLNjL1BL1u4vRmnsqhfOnLkA/gY6DXsWt00iwVWwrkpZzwP+WRtrL5Po4eTeMVkLjm&#10;5INNyKMvwEfAmBsdx5flEVzpG5Uj1zGZhG1X6tNp38mj5RobY3PHh+XRvJOu5+QhERPrrx7BwTfp&#10;j4k/2ub0deRRBpVB++B4ESParqaDJwYaD8k3OoX3mOys5do6a3Ccefky7uDFfxkTeKN50pGLzgBz&#10;BD95m8CyTmWJDtZlfO75hM4pR34r/PRBzznaXzqeUD4icjL1XByMy3gHqE5yoq/Li4uTf6537JSn&#10;iYwbfMfs+N/lIr4pK/Whkr9g5HON7gDyQkP71bYfHRP/6GxT1C+QRnSUDWVMuVtnIdkfkt02F/6p&#10;p1sWaeCVB5u/vvELlJnHMiaCN8DPj3CzUW8wQFafOqac+E3q8KqMw1+ir51m1usKFy/WFE7gJpyX&#10;PD3pNoQcdCWOsHVvsJWGCPZY3RHd1H3sGKk64mtsoL2AHz/V9f7Ddy++Ux+LHNZreOjAdWvqV/ou&#10;lUk3eYWHj15RtjMfr0Rx1/5E+iFkSJTkpD2kP7df4yrlEScznwdxAD1642RvBiDb5WwcGASf8i/A&#10;v5A2SnyID/1RD7AdIDZjP/mpX8jc/FNupAGk88d/objg8GEdhBs+APqhR22MsfnZ8Leag2sfDCNu&#10;Bi8PkiyLeiDfeH4/NBaPHnyUz7Ft+7D6U4fDXRh5S6PrrGlyTFbt5Mrtu+SOG43A2BUbsYE3XW07&#10;d7kYEb0bozpfMDK5hi9YQOXClzR8Vrlc2w/i0/rTPPAXKL92NH/l3Ts5aNuXIcv2ST5QfiWvvLNM&#10;ObfOB7/iX4+145rO9VXWPRx+NvS/DY5yqf8bI1h0AvatmwVY1xEt81nSbvSuD5TfU/ic/jLfZl7x&#10;lG5d4D8qWBelOzaaeCp3npvflMfQozsA35bfDQn55OnvDY28QVaho/VEuP6QTb6Z6AKS5bjhWJxT&#10;AINSVW8n0ShViSstCEze2rC18fakXeNKePtceKUtr+iKk2rkrhg1HD0+zQIedKW1YvPVAey9PFDg&#10;ZYdKF/OQDwxOT9rCU1o7UjpdbzK2hQS/HzjqHKh/PKCQvtWz5eBOxQMD+cpbnllMM7G+yocji9Ye&#10;/A3v4jx35AnuQnn1evmYaKDxUwJ9UHRUBcan7bTpwHVtPcTgpRZ1qSi84q+DHV3pOpMGKtKDFlg8&#10;j9NupWnV2ALIdScmf3xWGuVIR0oane0JPFnkyRpxrHzkwwvgPK/2zHU3ixtv/n0c24MtUlZoxBsx&#10;wWI5ZcO5+Q1P+LrzpTRE+y1X09Dew6mOCK3fe0QGsHFiS1LzXdwT58zv+aF2k274MsAgZhnYWFER&#10;4OPS1VcmJvHwL7Kbfy2XClPJpUCVEL5TNvKtB8TIPcBPHSNf9QYby1clf2DtUzYlyFsby8pKO6I4&#10;m7yN/fVZ2zdrIRGSbCSOrvcHCfrkIxnkzkDlQFmnLR86cPzUzV8Qajebx8vRi/L2xOWipKv9vV4b&#10;/WiO/sjiBOC8R6eLqnlGIJZ3WnXOwpcW6T4RE/zvMoJjZcCbQbMCKDfS8DSn6hETVDZ2sf31X356&#10;8Um/kcpvb5P3h94KoXW9F78//qbfbvvNv5FoVeRbqv+Xl2kD+jt28GkbiVzXTyY1Wljn+usF6uhL&#10;vcWObsYZV7//UmDiQPtM+1e7yWuZOs0D+PHlEDrfvlQCx2mP6hPaIAC/3oMu5jQP7tCegGw+tbvX&#10;xSm+dVQieEDT17V0QB7pbt+EQ1mSzwd6FmHR1Z9Z5CHd/aKK/WpHZXLsB5w+6ecNccnkya23f6en&#10;fv/xH32Ofsjig07cKfvzf/yHf3ucPHQsv4Zb7WGRkjyXqc4B5CGjdvRIHnT9kH5CY7my2MCKbPlG&#10;MjxxmvKgrGkfvQiq4CxNZVErsJ04/6LFdPDPny8QgesHdPcgdUnt7/AGZ5fTprihH15J0yarYlSP&#10;rgg55QoVG6+E5Zoca3ET4DoDf2IzNP7pB23isNGP2bCnzXGf+hhfk4bvT1+6bDQwZvxG+fBbTtgf&#10;nPif6xPi56RFf85v6wnpjGMcqTpSh91e0jg4MFq2oSMvT6SO7guP60vZm+/WiAkmG3RsMqWs4Z2b&#10;C2xfA3GTfHWW/p2JMeOOZCMGO/iQFl4lDdJOq467PsGzm9vYD24WKU7apDkWqc+igc6TZtCo31Wo&#10;ou8d0dN27nJBfyA2oD8fEltHYZ/6gLz6GXzGRowLs4jOouAeI8DTdUm82BBAzvZD5IED2I6crm/7&#10;gf6HJwix+Ywv7KjiiyInTU5ZNXN8NZelvdUnOpEWXUubY/yyF3jAwb6WQxZp8tQZ6UDqxzh4XZPD&#10;xJK2BpmxLf0wviAtZX/6mroDjdsoIUWfqU9C54kOpcLcTLCx9tmXIvCrY0d28qjnvSkGnkMfLv5G&#10;pu1ABvbSYkxZxL6NbP2sWNLgl3jLdfGvcloej7z6Unr7j3rK+XzgQP+9bNS1z6UX+Jwzxq8MS5Tr&#10;qSukNZ3+iA9jCS/qiZYbQ4tH+9Y+KDfPZC6CbYBtGt+W5zq6XlIvglu7bC+66I9zt7+uO1nQ480x&#10;lP85vkFH+1N4HVcm3qgP0z9hufxUf6KHosS2eq6P/8efQvVGrG3AW8qDLwAdbT7y6m/ybQchIVrS&#10;Kwea4nEOkEcavNKGSxfaA837CuShLx82pCmzl27DU07IQQ/m02LmWEdHb3xLVd4+oWQDsuwfyYUv&#10;T9NWh8obTOeTFzvbdsZ2cKJ330ARAaQpZ8kDjzpOPezmb8YPUweF27iBFnn7o1JRO9ZXEPKk8qdP&#10;ehW51ivCg99NziuOkQPEjypn+eo1bxhBtIBNYcof2/0GFvdrl9+IFV5kozP6pSwf9QQ1ZuUzjlQu&#10;+vLhNyBPH0GX+kLbo7e/6O0+jIFhWR+I3LQca59SuFxQP8ALO7iOHxlPKRaETj/ynRbviR3qAuN1&#10;xgakt5yJDWjTF6T80s7jE/zbsojoyIkvq0PS4kz6OcfiRd+l+OVE2E4hbgGO/ukspeO/lEvG4EYA&#10;R/qSB5RuLmQX5Upq+DldXy6P4dk04zn+QEgqaeVBCrFxDyr/HK92jGHZFY8uxyfxjv8ikNgAqi9H&#10;8JO455bGgY/z4wPw6r8QKH36uV6Tf/NKa/mtfkU2v39qqMjKLgMdvQkudSur+kF/2tZ0SHtO+QH1&#10;ly/m2mUyPMb9C8/4U8ZitvjB17jYAbP6z3WyftmbNqeOoMOXukDdw5e06eYzMsrfUa+0jKWh/NvA&#10;NorU5Yw94pn2I/yQhwzwvKkWbXKtNNZzAHRkPGo8nXODlTIXL8sZPrEJnmmrkMEHMF59JvvVfChv&#10;y2jYgmvdBpfrBTAWNB58qXqPP5s+KJKnvos1RtlBrnWbzOpkIhPGP+hYoKy49lsJJp323XUUjqMw&#10;sicy7OPabF6iw8f0i590tO8kAF3yG8q0M3wqlZhHB+jo2+JL2lXKD8D2tI/M/dROkCY853GEhr9J&#10;Iz06GcVf4VuapLt9UGy2feBGW+vG/HGezKW88hNjlJtuQHH57rYCuQD864e+yaH10QimWyZN0jjU&#10;V9sm9xd19sG7sewnV6WX5aGz54EZ+8AKGzIOof/NWIt+iLdRsGH+SWkuQ8XJG823aR55/TX8ngPW&#10;MTz+OfwMfvVgncSRQb7t1dXEIni56WLKKW6z30jXaFFjDH20Bt9ytI4Xnaojfnf7OyqXBjlPAbEM&#10;tO/g3OUnXaAn/slrf01+IXHA/CFx6ruEJ9P2X/Qs3Xms7h47aCwtocke2t4E7XnT5OVNhdGbMcUJ&#10;NFd8CqptPbWeLNliYevqiUs7AZxpTnjmi/phqK3Skb2RI1QtFxyX3ZHBugVpV2iay1N1Eaj9tBGk&#10;t2x7rL+9JC3804byaxo8SDP/6m0p+6t8d8r9M/fNlyyXqfhiWd+2UJRd3k35rx2ZS9Qf1ln+5+iS&#10;tA7S4+Lis51d+lyQmv6VHy5439KeNv45IKS7BzpaG902OO9W+aQnTkF8QweBq9k4dDgd+Ojazh3k&#10;GsV5wROzucCZ3CXiDs6NDou+ucMQWj5+VbMiiQYBfPOk0gmfiUSNsONkfB1Yeus6Tmwe4s17Co9r&#10;330uPBY9DUMzh2ULDUB564R/yQwJJ+Qx+EEW5+4wlI+epHXBth1J04tPA1iovj06Hb74YxrJ4kaX&#10;7Q/4Y9MJ9oX08OBMGZatjogyBXgSl46tsOROPunYCx+AsXc7btLRSQ9t6E4o8ikfla/05Q/w9XQA&#10;XC/+OmeAqp5NGz9ZYCefuzk+aoLrDcfR4aWe4POdNfgZ3vhD5zwd7DuyhEdHa99LFnoBQlu4TmtG&#10;siU/iz/EmPGlMx144yEL+9pg1t1M8OYzVgVfAtATv7vDHbk0WMpRjEOjDS1tblmZkcs5NtQX6HnC&#10;kjUZHtgh+6ApzpWuPEnveY/F7YaUtHYSvK5wQ+PYFr+pJ9D3FXlXumF4N/lMrGzSEO9NXXmtfJHf&#10;AdVJBzJPnTO14bdlO7gBR0OuG9ReuIHkqQKVhYUpA5v9BDqdu/KeA/RA3wxc4cH/9lnbr/JAd9sE&#10;jnTld4qXXPnutB1cvybpSAedCMLf1NveVVf+Tx2hOXmjg0H8zvRFPwgZLAY5g4Ccu93yaWK/NsS+&#10;xGP9gD/9pJHsKDhGabeUQGvTNpIEPO72TGXIbzS1PerRm+G0JaLnNzIdD67nutufTWdBB27uoO1z&#10;aYM8ztUOvHn5Vou/PFGWBV7k+4N3heM2RmVLGoC+6IRbKANwWPx49QULlC/bbJPKFCA/liQeiA/z&#10;vbTBXZR1OyHm8ADqu/O3UsApnnlJt7falOacT/PNQF+kLX7D17xHDnngdBEsm3jpr8CrbtbFdgcX&#10;/PJmgTKLcNEdHfAZvCmv+g9+AHSkceQDfuWkfc2A+p3s4sOCJE+40M/++uuv1pX0R6WbH+Uz9pS3&#10;M44vNpUrs5uYlE51rS4cT3+Rf6ZZ3uhdGkrL/Q6xIntllX5DU79dxKamnjDnFVf04Syk4Sts5KmN&#10;PQlUTOEDLTQ+/CFbzL/xg8Td/3MFyNzRM7GCTOLVeSzs0raAJDgHgOjstDkmX9+a2Cdp8rFFYQ0+&#10;+rIISj76M4HOxIvXc1HOoz99K/6iPGib8MRMaCDG//ipkFojNfX3Sb7pxJx+n7Zi+RR+gpYL5/F9&#10;0lOeO5+81UfLB4ik3XLbJVrK1ItfcY/tY7O0daH8K68LwOhX/6UZgzc6wAj/SZAuH3kqTvwkxoB/&#10;SpeU22+Pc26TRBu9efIz46kzLuvDMeBCe17W3ZGPrihFPQXLjrFujh/8DAGbKNr4I41r9H8O0iZX&#10;p7AoPj5MuUYuMhGBPvmkXNKeTCy5zMjPq4TDq/wzfg5fcuIXeOGnlnHbYmO47JFJmWhsMOM58BPL&#10;8jW2PgFZ/AWjvsCPgeiY6/iUOIy/Gj8t/15Dybkl2r+Nn/Akr68apazoo1jgKRC/J3R+EP7Qwg+c&#10;WWQaezdN5MEbyEKP/GO+jWnZKrroQr8X3M0jdpJMn4Ex+JZYZu726VPw2Rxu+794SQ7llbY1/QQT&#10;B+YmtbPxUXnQ2u6v1XCba5u3i0zmEpMc10kd7/G0TuMH8xAleCd4fEA9J1nyi9eNhv4O/fopI6Hl&#10;d+UU2yo3Nua8waZ2NO18Nos9zhbPyqt+PZ46uB9Vm5rxx/hCCMaVjLRpacPAZU7Svub16/gYHGR6&#10;XKXztIF5xSJ83He5TlAn4y90oI6Aiz+pM5R56ivXauukl8MDnor9lGvyGIPRtxfwXXVtf8wCI/Lw&#10;r4+DXD+TVh7I9RhOst5q/Pb4vv2TNvFpM9Ff9j/opwmgY22B/rd6mpd0sB6Syw0O32n+SMGu38lE&#10;FwH16qOe9Hmv1ysXoOtn24F/sIsN14wnua7+e3yZ+ogO4RG/pB2KvkmnLkUiuPkkHz27kI38Arq2&#10;HSANmuoAT/yGg88NUHiNqTqKv3wnh9gGeFPubR8rJ0foEgf4lRvg7F/hwxOo3tDrGTHLMT9iZXxD&#10;O4Fu620PVgZ7xUXphfLiuvqSTXrS4s9eo4MXrZVJ2xufgivfSbYmdh5b5CksyZPd/DnPHMc+taHI&#10;Of1ceZEVXU1y+cqiOfmzuXjJPy+llf+cts1eC+mM6+wDlYlGiTrH+HCw3qI+IXVUOWxICe93zZ+6&#10;id7NXNrlxG/iBPoZZt3EjcuBTReJOMsEfPtA/P20uY7oQhlTLOQVP2P79CWNyfgPLmlf3GceMqAt&#10;To/gco5deAI5R5iQbUCPk+azbgACMfZqzkhM6A+9j6bJ+qJfAT/CpxtviWXiAVvYoMraDvjo236/&#10;9NWB9PhFCg9ucTDCfjr0I4/66PZR5xxZWxXiNljXcLMMZEMk4Lq/9dt8+Lv/hl75HYOr5bfs6kme&#10;ZcDokGXZpJ0A7kBl97rHyrdMgks0/KFtZXJsWWNnoTikMf8rgM8He9hQZS5fsB91YRzJodygf8dr&#10;lrFnoPlcIue8QYo0/AMdePpatOVvfYXXsSZx0rhJqcAl0DzSeZK0azXwgMYydI52PodsbKpl/g3c&#10;sPN39TiSbk/hd3x4grL2kO77HQ4ZyMbmbqSUP/M4+lK0a9opKFqn/vqJX+HjZ6/dj22PWvz166NH&#10;n6PLkk6xkHVQ1Dmvo/9yhdpodKE/EqKQVQUla/d/pKnUzIf65rKBKWiq59R54Opjj3HFq/hSc9uq&#10;C9LRxWsPv/Bbx/zshH4WUHWfeUReCx05QpYOiW9kuQ9lD2Pab/pg3lriVyrTD6r/Y42a8Yysj26S&#10;v9pI4SB/zEi+MF0W6gP6G8DIWrHKxYC1mip16kV2+zrqEeWOX5dvlM85tgJ+Qri+xEED4PDBzpOW&#10;bMfG+LKxxw3erzwOkbWWiVzNHzS/Mc0d3s6YL2Q05nSSMsVI5DB/IAI83tD1lPe9uD153j0/9HAs&#10;Dc9xh+zdVI6NJTP1ZD3hOXzoa+Mr2dv1kM1incEfG4DFgwvZXdlc4gPwlm2SU3uNzoRn+HB9BTav&#10;Ad+UIsbwWbyUDv9tY/Ku5Rt7outJ6zISP/RTEd/A5kmMY2OykVeo/b3meOV/5sGjcVq8dRy+HhdP&#10;WUB7teXkd+889fNCpzIpxJbY3DSyLZKYxTx9Va/aeOrRPOhPf3BdfM6BKy5t9GSIdvQae08ZQbr/&#10;HXN2TEGXtMg7+TS9MfamjWtZLwQzQf0oZSbbb0W3QaeAZsCHhp+8Gs2RAaWPaoAZaLfjIK148Dh5&#10;ku6BHzgTieZv3jGytG0MfScnSKIx6ByeVxPoDGgEaYTSGBY9+HvBaSobRSye8HLwqjKgG7RAZPTO&#10;4Uy2qxv5nN9c05G4M0pD6kkwFdv6qIGXfuqqPHAO/TSe5gU/7oBnUZfFOumsO5foFHytwXa4Qnkf&#10;WOygHOqmYtkmlZUHEZSV7F26q2MEoAM8CVO+zw+8l1oAxR/tsFiVxk/8Zih/5JlGpeKxAdHmJH3t&#10;dsU45U2GfTyd3lu9Iui1BvR9lTc6cu0402K6nxS8MLNOYtjOurzNdyokHedLD17RH//gX8UzutIB&#10;2k70TYxHp1RmcLDDcmTHmGkeODrpMZCJLNd3QbiGyUcHyznwe4pmBWmLGEPrC0qcckpHGoMbbKNs&#10;Qls55fjnj9ADlY+cU7fasDhik2SHprSRj86L0SL4+oTNVLZZXhFEAuR1Q9sJz3yBx2tdRa0/6SEf&#10;nOHC70A9BwwErzaDX/+u2FcaTyQ7b/TEF98C6lZ5YNdZttCesuF35ZkBYKRYvNoTBtUAg31p6nO+&#10;Ss+AhFhIfjYSWQjbC3l5tZcHoOLnAbjoHT/QHpuoH//43fxff0pLRJxhNrjI4w0NtDV+rRUTj/EN&#10;d0a6fgqvg3C8FR0ZeL7J4p7UJ4a70IIwcKiDHMHrhhJ46UdC/1KvRPLGNgrpYzqcpI95cg4/6YC+&#10;PqeutNN2ysif+gMPgHbb8oaONPtH15aDnWJJGnh8TjjTrnngLV11Hp/SomJH8sinvMhzPIs959R1&#10;6tuNTeg8+ZVbmT1Wt177WP8cvkMGeXyQ9YcWsNj45Zo84gjdsJvXHn7UDWJc8wFKX3ngwYc7YYkJ&#10;yhNeYINbOqcNj5Nf+XAEp0fO+VBOOIhJIndUvnkj/fWac8eTrv0qQeHw2i0Go9k0lf6qQ28krwvo&#10;Sya2TOxJOfNFZvOtor9II6bS1vVOR55A7UIDdKfOueY7oF5I5cg53sC2HGkvXDeVksUrncw5eOnv&#10;iUNuQJBP5WN0BSqPc9oONpiu4DibRD+BrPOUA36xQvZL+0byxvWm6sQ4shi7UA9m/OP+NMxJo/yB&#10;6nWmYQs+jG/Bahw1bdOek8td51ig0u9puQ/QQkvCQ7KY3FIv6ROr12Qi5fBV+SIdOPWJ3cQXEF3Q&#10;EcCe2I3O0Tf24O/qv/1ioqHLombKhU1meLWNo9wB0tC/bbgT73xRhwq1q9d/9ogs6g6/B8w5dmQc&#10;Du+cw4uiTD7HtEVv3+rmEMZT04/gC9poOweiA6yfYtt/8/vVZJfngepT8Fs+nOfDInx8AxJtCwBP&#10;+ptsoLeslIE9y6c5tYkmCs/OOZI0fOCIfGKL9kttB9fuR9UGdsxsHPkubVkWZEhDFxbgMkalT41O&#10;Jx31nHZLUwCPEbChgMq+1gn8CpROr2yvruMPbEPmxqcsqrfLRQVY3cIv8wPKUsV8A5XZsuHYNBCb&#10;fhI1/yZv7GgeyntuMrq0/MoHvEVfQ8mED74Y691Gah7jvlzqe9NX8yVo09Z3TKxNQRah1e/w1Ck3&#10;LzFWSV+gG8hULpYHD5VzZVuW5KnkLMNzYZUX5e/2h3oxscF19Wbzlxue4EP/zXHxom5QiQTIJ+/s&#10;L7leH/FPvujniVuXNz7QByDfYwSV36JDnvRkzgnAHx+Rz03agHUd/vhTkpwOzgng4RNkoPc5buIa&#10;X7IgSz4APfhLv2mbuG78UwacZxzHBvgX88mTqtyclVf2025zc503uIa3hcwXsuq79inRE98wdqIu&#10;6ucfVB60IT1CDk8Vo/IzviL+YzvtDfS0e9gzvnKdctLNl/0opJYptsCHa8rKNmj/hHRikjkn7Xt9&#10;kdgnPrShrjfsdIwOD/tM+lUGadERH+8YoH+g/XUdtt1pc2QdFugGfmKRm3nQTfaYN/qknuEL/Ahu&#10;jjERufiRthHY8uOT6pV2f8c/fEpLefhmu8aneKEDwDgM4Ams2BUZiIUeH8kj1in8buVCC13zkFsg&#10;jXlB+Tb93pFy2pTC0AX1IfZGR+goI7c9g5w6Rf88m8ykDy3lUYBPr62vuPho/1I/w5A0gKKYJqIs&#10;fETP2hqewcdO8xcdOlLW4HEOtG667XBKvrhGtu0CX38AtNZlbCFurhD+xPemq8/A3fVpU67YklrU&#10;D+IWPtmg2nicuT8ev+DnxNgua+hSd2lrdptWLuhfHfwKaqG0H4QOere/OgK1hyMwReFz6qjrs66S&#10;S37jI0evNYk25dJ+h3VB3SBNe6hjecMUX8ATfswVus7asbr1QZ54nnTQumw4GSAfXmc6kXHqaB7w&#10;0h+4QPHLf+M4e+H4xlbRLhjnlK7l2uuFpxPSiAuofQ6tfcd1MGkP0YW2sTqTY/8oD/7QnvwjU3bA&#10;j0rHtw7l6WSnJv4pQ/iLmVPrg/DZtqFr/bJ4DGPkn3Uo7Rf9L/6MDmYOvvqL81XbSVcbzViCOpfu&#10;0jr7IYkhh1dl9O1tjo/h37VAyhEAt5u/6F1LXNLSl5s1eMChvqt/Sosu9MOqYYuffS1O+CL1MH0j&#10;9SxvaqIsEm+J2+136hbQm6R8PlrxYEifEB2XGpd+nzZgvYpdPNCJm/sZK3sdRr+R/GViPPN9ZCRu&#10;Us/NSv6UJaMD5/YD9UwCGaJQ3jwZnPXC6G08+VGjRJc9Y7pH3nJiv6U9Dff7352fJHaDg5+RjZ31&#10;yY4rJcbdvskbHwMuoxZg2ERf6dw5QxD1Lfq2i/0JnyFB8KDlpLGOfOpB9IxMv73VdgYXnYfYB3Dp&#10;36o7vm98gBAbt/6nrfXLq2/8BrD5rMDc/m67LoGp3NZIIUT98Tntsk5w8tBbT2VmAzd6xV6VuzZ/&#10;+Sugu+mHv3PhBViAvpTXvjvJkVw/md4E+SKWrI8uIxfdmpd6uOyiMkie8STHfh07kFs82yQWrnMq&#10;eF6BrZooG8P3+n3aSF51NV75j53k1Qb4cX2P3nVtfFd9wHPMXhW4XLfNanLpe/2tY2VYh9F7laKu&#10;iQf7kLzapfoMlKY8SLviCslpC2fKq36jjTPUd7kKb7xlxwmb/APHdqLPkTak6xBR249LB2FABo/0&#10;UZCMYkNdXK1hjvDJqIEZoMZVUSYInJcYnn6aR05cghCqytJXIFfuohEbT+DVWbHxyW+QVAcmngUH&#10;E+Jn/GgcRVv9gW9SYLsArJuToze86BRtk+vWFPYRjOShOw0d5wXTEKTSyRPfjHuWrsNCtqoh0RM2&#10;6cgZKIqX/jyZlOzfWPwepvWBbRnHcE5DmoZSEy2ekHVDkIaIcweTXAMuvOoD00oGrwUBrLNOa0cr&#10;Wa+NpK9V97FdE8vXutO1k0o6C5eDhHgQhfQRuMpHi6MA6e7wxMcda/2n9G6cf9JTVDxl18adQQd3&#10;XvXuP2LhCrDxBqtO0J2hz4x5YuPEGzLfcwe4OtyXmtQaF3+hOz5VmX78hVec6toDEJWxaAEizYMp&#10;4eInYgC58IhfRa+8LCiAnQmPf1NDNoEbvyRm62N4WQ/kgARlUHyer68STDPoQjnqGAQw2JlhMd/4&#10;Blh2TR1Ct36cry+koltZQdsnUZuGKOhsw/CGvrBiYBIqt/kc4VHwpATm8Dx0w0bSvMlgnWJH6ayb&#10;0t/Nhk/Tr0cGqLZJE81usKZcYscV/3rduo88jXc92Ksm8CEGUN/6TJk2VuD1Xr+RAlQm5+hzhUXf&#10;DPGlzt3zX1F6BOfq9+bZj744nC7eADpxl6QqaXxkvVK2VDvrLFXRFwqueaqC+nI+EUP7xJMYQnCH&#10;Raflt5SofnXSaRptRmSy2jb34cX33/9g/pQzrzXM4qbubH8tRrqcAABAAElEQVT58cXPP//Hix9/&#10;/NFtJXcSUkfrO9oIFidYEHV7iH4SWt/TNrEYyCuFSctEKPWGFkWWo643Ddk8rJ62UaN52h904hWC&#10;BUVSePGkpPJp29ABWV0Isa+OOwGRDSCPVxi2HwGPcuMJlNrk8nA7JFzizfEU6cUxnWg96Rzewdjf&#10;yAIv/GQk4ZYiV1oWC2yn9OZJIs4BD+AlE3Qmzu6jCIQB7C0EiwnIzicPudhcO3skrzI5Vn+esPqo&#10;1wRCxzl5vPobvToOII0PONXRsvCR0tGL8kBf7igvb/JO+dD/ZwB8Ysh0rMNpUREZpOHHd/KVN2an&#10;joBHnNfHPCHyi/p3gDJhksrvnBpvyoF4R087HTydl96ELTjxhs5Ps86CPbjWTYjKMhA3J1CO5q/E&#10;HKnDpKXsTln0wUwyiHsmftRj2qDSU66Oe8mAB+XjdkvxDs6EWGzlQmnUacoA3oyBoM9iuXip3Um/&#10;Dz1a8xX9YyuDu7Q3+JU07OSIPNK4Axd+qsn6YBPp074MHrxjJ/TEK2MAdIInC5xs3ounrnXHo9JZ&#10;uM9CGwsIvUv/pRYN0DF6oBvl3QmsDXCeMnS0+V6g8zV1WYAMXuuU332tXqF1/pzW58jDHuiIc3Sm&#10;2tcmNiJOv2RiPLEike+sn0vJ8vkCP0cfnv8SqqJucHYsbP2S1Wv0avmoNKQv5Yc8ygx60iiDxPIw&#10;XjaQDjD2It4cVdK37ajLV3FUnMRP/MFi1lu1x7ZvfgfYk2Yh92hCfaEH0AVIx+ikEYa4yGXIhQC5&#10;lAHyrJMMxeY1gTPWt7/wD2UKLR/qP32U2zvxT9lE5m5HqSt9UwA3PsWPMte8PD8QLcDCIHWsdZz1&#10;deSs8a3HvyoTyoEn/ycuTXx8icTgpwqnniIX/RJj0ZX5DPzRhc3hlj1p2PmgukVaPzAlL/npc0gz&#10;3fiaawOhMHqcNOSBD2DHieNyVPvcn/z45ZdfliwT6EvSTQMP9yejn/1KOaN72L/4XX0RZe4bk/Cx&#10;0t0OKjah//7776O7aOh72v/89lue0v3w9oPnPvKAxXNEfu1B5sNsVoHANW1vNhDAHkWUh9xuPrsf&#10;0hioYx+bZJ+PfipnyrZ+Qp7t05G0fGTOAzfYpY190AAXFtgKgAMNZez2kGs+wmeRGZ7Ebn1InXqj&#10;fOOLhs0J6OETn21bYn/LH38gMDKhZ1wFDgUFPTc8ZzFz25H8+IxzZNEGOCZEiW8+/pryp1zQj3YA&#10;vHfv9QYSfZiHRjcWiWnzE9/IBDhm4Zx2C32A5MEv40vdyKY31dCPoAc3ianl1ZENSJ6QxX/xbdrD&#10;tD3wppxlgXWAc4E8Pvap4iG2ZnwMTmIS3eNfDZcMtFH1C3pSf9noZh0Gn4qlZYGTJ/i3ndaTsgZp&#10;IGOrLLLwe+jv32fzkye78Mevv/5uPYsP34wT2RhPnSAN395Cygsbgdp7i6P4kP68Crs2FZ8yFNuR&#10;HZt5y4osXPw4udI1Lesx3KiheBAj/NY8aOL77cvKLT/KJfLbN5r8q6+um1D+tlH6UZfsD9nueHUf&#10;udeIwPUr5sWtuizGMk+cord0ZnxCvJOWzfBddtXZtJMMHuMHuS++k9m1acmo3JFTPuC98t1EWTfj&#10;urTF6RFexMcja0FXGdKFutk+GZqTrnzxMeUsNRZAc+K/9SveoW86xyysU8bYu58gCxvTk2O5QzdO&#10;kUWxSTKRD9RGzktDmwG4vinOraeu2x9RP40rPNQPXQxZ6WM3vF6q3UoExtziM75gPH7qwDnt/ztu&#10;jvv9V+mQ+Sc0Cgxfk4ZO6KHbMdZN0pZFOcITfXVcAL0g30l1WSido/mTP3r3mjzz05FzADnk+2ry&#10;SS+f0vLEZGl6PPlTrpSJBEA+uNibckbl8jKCvlx/FHuoQh9UfjpZvkJffMjcE7n+iBbbybP+w7D8&#10;5tIH0oA34uH1DhQBbGv6qle6CdHrK8nxN2jQWmcuRrbHl9K3+b7B+CiJ2oieuAJvkJY2nHGBPX0j&#10;I2W9/UYc0d4UuBfKT+jOem37NzYoC6SpiTQgD925MRhA17Rf6KTP1JfkqQ3TuN/rPfbV+MeUocVv&#10;tYs45WGl0sKcPJmrD/xzY1xez7v1+6R+1/kipIch55RE//5F+qIrvNDR5at54BeNfbgBHR+ykegb&#10;yPVGC9pnxk6MtcCnP4wu0sM6pS4oVfmKHfyqD/yBly9zkxnpzH89ltE5D4t4rUlzTc+xtabFzVYG&#10;FCyIEeUC+CEp+y/l7bQRRNvDXNLlwthbeJx7TiIc3tBVvR3fQ2ecsan11PVsyg+7eBsnaxtfbQCj&#10;0/BBF+qQeUh2x6IuD3jJBL+hwWVb5yhZurqg4KU/y2O+LX0LfQ0zehEblEP76MpDPw2vnoXyfwqp&#10;7bSiQfEQf9UO4p4yvAL6Og/duZFgfN4idJ+A/1WPWo5XHr2GFsBn8EXfJXKV16qA8jXxHT0l2LTl&#10;4YvLFyjhHBnl3TI8aT2mUTwBcrnBtqkM5kIH2rbokEThfu0ip4FXAOe8fi791Il6dULz8AHQNqfX&#10;xS1er5864u8FOoXOZWHHMZa9jFtVJuT7g2fZFLiCaCFHp2q/+BZ3xNK2WAeOp/zBgw/lR+ZNmSmD&#10;vLbZZXs9Iqa6No/r+qvjcuOggKTBs7Je/vP//me1K0xgUppu6IQEnOlOuPPFxAPlT0XpRNrB4Rga&#10;aSoaDRebdk1jYYPf6cmdqyy6yqnQCq8GeCPRiku4eJGH8gy8aZzYIABqELzPz3tNAgHS0CuTQO5g&#10;5a6uDD7Kj00OznnVw68///rit4+/vfinf/yn8Fb6UmN0bEMCHQMFEDyRVj4Ar+srZJOeAR/5fkJN&#10;+B5kHHYTNNaLCjKCuQawZU7sO5eTWqyWoenkn6/wQ6WyUh6BMB1CNnuku/jymz7w485H6ya+WSS2&#10;+z1hQ755KJDWE1zi57Ia/fpELiKXviO/B/R79+adOiI2aNIpk5eOjw3cLBI8Rb/4yFb0Ae9B5crv&#10;BpvP2Mc5FhNVnpxpUMrAlHj48cefHBPIJzbggV79MIAEzFvl48ECvhYeaSzwsblEx994ULJ4SRqx&#10;esQ9fNCz0PJiEOuFOOnX1ySzmYktTACfAwYd0Cz7ic3hgw3YCOj0BsgDoHc0HPnoDw+Ap8OwE32o&#10;m4DLR/TwIA+Yw6JzmvA9WDHG/S98580GyaE+n3rC0w0YshRrtdOcBvHXX3+7Yey4poETP2i8QSHc&#10;1zzBMb73QM0bi2wATU84/KAB8AmAfAZ4fl2MFKKc0JkBnjc8dP4cQEdb2HJw44se4uX4ET/glDuq&#10;OB3632QjC0kM1rALHURtHUJM+VL/ZqCK/brmL/5LPvJIZ4OLzTjaXesjPI4M9vltFl6b6kEZNs5C&#10;HXURe734J5t5cvD7D9/rlc16RZfKiXhpHFn2tD+84rmAXZQpT/1Sbz5pcfH7H3548Vb6vNZgufXd&#10;9GMLr14CGmfOwzblc+52U/5tHQKXutA2iyd76lvws3AuRVBGQHuQwee0H7RD0pFs0qnT9QU6uCxB&#10;MLCp+Z197P5O6ZG9J2GJkZS15U98mRd1Vb4kvgC3GcODdC8Gz+Jx7JZeR9lC0zaHfG4iglfb9eaB&#10;R359iPrw55py7zn1LzEhu9V+0SaSV3qO0Vu0SqcNtO/E27GjMm8Zmqdiwr/D5/iiTBJDxCWAftUF&#10;/51AHjp4AqJzyhHwImBHr7pmkReobb7QF/YCp/5NI734bMwgA99RdthMm8HE8Q/3EVnoXvVIUU7d&#10;S/x+1gbwL7Lxo+j0ukqNhd7riVJ4uz/T8eeff166uEZKL/Swelpl//g77Vfqn/Ubve0Y5bi+IXHa&#10;XnRPPZd9YWJ5lkmfI5m1DdzIii+IncS/c/iSnrS/PpUWOcE+929yOV1o2uf0xWDiU8eGJnS0FaiG&#10;fpFdHeJjymfngaNyNW7K88OHDx6L4d8sltNGtS9IX0kbhA4A/gAPHtRd4hVa6j/9JZBXw+vJXspz&#10;4mr53Bj766PaIMZvqQdpH6GT9i7jvGKu9X3HDRzgyfjO5Yb3WnZQE9ji8f79B1Dv+gZfgNfYC17q&#10;BOewM5s5Txp+qKzbOk3+KvshbBtg+6d8YRxd017d0J08dF6byrdHFMNC+k9e74afs6BLLO/2D3zL&#10;Ht9wvWOABa53jqdsKijWjrEcZd22sbFJsDYW0Ntlr3InFrqY4InuyOMJwxNIRr8T58y/nnv8Mv6C&#10;tv4AD1uIRdKIn5ZLfJT6UPmhi2/ij/BCl/gk8ZLzXY7gModxO6h6Rz56ANy44LrJZo3qTOo3fTZP&#10;qmr8Tr+Cv4Pub/oj4ht+bPSBx+/IRQ/6nIyBWTRjvAGu23KXW8rStMPjo+ZI7msVW+D9IX+jI3WK&#10;zTHGz/BInTrscjkmPeWRWMaftC0AtjPWsb+EnzFIbjJjYYx0FoncF4mmba7xVx3BT588x8BHjFvg&#10;g47EDkf09kf10TecKf2dbtxifPODxidsMsODtgafEGsA9ZZXRNfv9VViMnZ80Fsu2EREDmMuNjS+&#10;aH5JvwhPdAUc99Iv7Spx/+YFbWPLpWXgPnO1tWmn2wevdlU838n31K3f1b8gW/83MGLdzqd9T1mg&#10;T/ATv7Up8imTlAvMwKsPOQfseyExPoMv/UiFw4vYATfjNX7jOHPuyj1tgN5P8aq8soibdgV/5jdz&#10;c/MRfsUv3GyNnmza4zfq3o8//ZT+XO00/iYfPfAvuvzyy68uR/RABnqgA3alTXnUJmjG38Q0dUsG&#10;YanrDm0UdZ/2BHyu4UHdI1baP5AfSLylnukVpxozxN/JFan1Ax89f/kl44f4NWPeyEv8Q0scYgtj&#10;GeobT+0C9M0//PCj4494wy5o0a3+ZmMb4Jo6RV+LbdjoclL9a5tRndLWQZUYyFm+U9yxsX6K7tEX&#10;+wDwAMa4+InyQF7KiBsL8F/aafhQbuhfCE/oGQswJpj8MgZRwsCb02UH9lUn8pC7j1uGE/V1w1/X&#10;lY1f8D0tbHHM62DhG+CpC7LnlFl52A+Ql9/FjL7ht38D/OSLPIA04qv1KnGQOEs9wp+Mb1ijo6+k&#10;r+LNO9yIydhoz83M8PiqT7I+l7qBHNL7QWdijfbHN/AqH0D39iO5TjuLD4hT/AaPlFnGgR0LwRNA&#10;P87Bgz/695o0/Ea7/07zL4Nc4jnDtM3Igu4P3kAlPuVrftKT9S3mEtjExjp+gh9zlKx9iV55/MRX&#10;yjdjHHDgBR4yqgftnNNFA111hRcxQHsCrDzx8TqC+KSs088xnoI3eiILnBPgi4c46sv+BBceIjKd&#10;8yACR2knoGfbNm6KpM1DDjbic8oHenD4oG/bSvic81/aZ7hb15ENDvS2U+fY0jpKGwv/yI9d6F16&#10;dOXvBPqw5tvG4V8bm0f8YA9tE3q5/5lygC5ykBXuQjFQhtgfv0Qnt3fDA13ROePcxB3jLuSiQ0rD&#10;SvkapujQtoo2ODqmOOwb4rkgHpGvuOJvFIOGPtK/8TvnnUdBWjxiWFfmNqQrz4n6qvzq1HT0hKY+&#10;afpTeMgsL+ouhOf6essOHIBD+0M2ykrfp46ZN7xR2+RyFTKxwg2elB19KXj08wC0KduMAbxmrPaL&#10;+o/fCm4DiF3Rw5c4BMCBB58TvD5Hv6L4sR7KNI3K6CxHaPjZJ/jS5lHvmbOwlqjFr/FL7IbeG5yS&#10;iU/Mnv5JMgrVh/pHet7qFHp0jL92OyIJki1ufMa/8AIXH6dcdltJNYJv7bfcsLdOpx49v3dEf3Tl&#10;f8HBp7rYt0UCffxcvTh63Ozj4uTxeHGais7mJx7YW0CXyiON89rX9B6Tnxh1EckXzStv21XmTxz7&#10;NsMnsp3cfgy+jFloUwDsZdN7QtBp/hrfcM7Yp2XFpnw3qa2r7KNPX/SlUzpQuzi3TfJ/cckDiIF7&#10;efUlbTJtp+HgyzU4GZc9nU9b+Rx4nKExJPUGoLwYZwLoiIyzHKpX7TciX7XdpzsYW6bGG/3n4CTm&#10;ZgA+6PGU13aCug8Oa2vIIu7wna9N+fUX+LSVw3rJqE7oQRvyLdgR/jVm9SanfI01RhIfyrAfmw+N&#10;bdSRMV5QtxTyU8fUt38t8jaFzu8KFUQ6zGDdtNHLAkhzAQhntDA+A7NWch+n4YAWGv7MW+nm4atT&#10;hjAG18bCXxAxOTcfePkTWgrZne00KjiJBYE6DFw6Fk+i9GQym3qkGeCTs/CcKzZT0jFFruq7goLI&#10;DjYDYSBOZ3AS27EbOg++hnH1GDGmISsebirHEPCNvhZVPQeterczxzf1lfN0zSYtPvDmoxDo1HjX&#10;v32k12DqRETTgVpX+YBGDVk0LHq65gT4UmnwFOd8KhM8zgHL99n4as6linHwjRs+DRqY7AMOaB3x&#10;X/noRGpIFzndA1bJdsC3Us6dbODz5IR1IgZEEr2Qb20jQbxpDHelptOKDWjghl308oDlOJ7GztiM&#10;puGJEAY4POUHXjc48C16k28/4F8UEqwNTuVzJ1p+181Zwc2pv4dkNt3i19ikDoc7sAS99sXlq2Ug&#10;b1qdZpdvrz3A6YWObVCDhw07k5IHzk57594/o1zRE4C+upfXlap6I5hz6HVmtPC6pegGLzp9mk4I&#10;DNc/HXmF8z1Y8h030k2DygI+cD6D4G+AJ0ySzUQOOt9QpHN0X08sK/0pcLyQOT5apypj/HZ2wKB4&#10;In3c4YndLC6y6MkAGxrqkNxmHVjUQhc+6IomX75kMwxZxuVEIJTBJZ5VB9Q+wlOBLrum7OdInWy5&#10;4KvEWQbGbvOlB2XzThM8+0XXtB0UJTLpeLEncjcv9BQXKpl94rpFnWWAfZQvdCtW0W98bJ0kY1jr&#10;mDO3ebQfmnTA036aJxOcF0VsE3o51uRTL6xNHHgRF7wBdPVCyJQ3PPntIx9J08f+EzeXweDRVgEM&#10;nl48apFGx+gjy5XHub6M8/BZFsk+/nh9sIpEMeEs82Qh+AqWxcRXUdz2tTg3bVrLspmXo+2Qzygv&#10;+8g6xXeWIXoPUETXMoeltdUJOJaH3ejPn/wD6GFqGsSJL53z27ji783PiWPwvgX8RiBygCXvuF70&#10;pOlDnLr/0cRMkfnioxfQ3mQiPjxYMEJXyoIFU/8Ojtbx0M0yJo447xPma5AdRSJWeC5LXZ1l6kx8&#10;KXoOtIncxE05rzgmT3/mKxz3yeUT7v5mQnJC+m5S4pPk4duNZdvE+2GeRJbY1LdB2RNOflPp5AMC&#10;vDY/fEQ5QhNg3EP7l0UuFnwBozGYHZB5AuoiccJENm0XqdQLeHDXuGPC8aBFA/s/cj5r0Q3IAhLq&#10;70UbeDH2Mh+pF31xwK0tpN9u4JmlvxpTrqNKAfeEXKdek158zoOKfBbDnl6EBddjxDiDy+GDT7ii&#10;PmQBGt0Xmk78pyMTuCssPNGvcpnE0kGD33kqzHDkJ2/7qvzAT7m2rKsvfkhcnH4onz0GA5+ygo9y&#10;9VX96l4/Kais+tsbcLSTQV/tGXHP4tIVWl7X9P/sde3o/Kj6XPns9NhPfmgTG58/cwPBtO8Tk9ha&#10;OuIPH3ANHfWXcaL9I174So2k2qJDMnii4eED1z+yRNN5Stri3Q/Vx5RD45EnTiIz7Qeya7NlimXq&#10;JX0S9TFlwDhj59P+s6BXXipU/lFeavPGDI5A7a0Mrv3HUR/AcwvNUbjmNXwcu9hCvvuhow7Dy2OK&#10;yauO6MeiNDf6Mv7gmvkD192YfauFR98IpPkHbZR5CQ/c2vf6TRbIkU1+5mIELvV2+9d6Kx8Zj9qQ&#10;6Gue4cNNtu6/4RsXupzsN9n3h+ah9Vllt47in8RGZCFXJC5zypL5HP5Bt/MDnpIM+Cz+VXvvhj4Z&#10;4ANJi589x5INpKX9JL0L3NtuZKI/OH1qEX7EOWyh93jBOuLDlCU4zjOuDZm5acoL20JPeSVw0j6n&#10;nH2zgZDwU+S/evHv//Zv1hEbu9lKPgs/xADpfCpbpz638fIv9rFIC7BYTLuCDujM2Obx8djEpx6O&#10;P8DHX09BfY4dyOZT8Gv63Ee2XkXH6lo8jqd/M/6dMcPYxfgOPWgHZlp4I6tvMNo85YADsDdyo0vL&#10;qiiJj1zd2pC4YH6y9d6+Ln3aNza/jph0/CCPtiT9Nu45+YcefuCFr+cApx9hegHKHn2KRhnmGr8l&#10;Pf0YMao4H/3PcZTLyzEsnPWGjuCnrqdMK/prvccW2cQGYWk48rY5b0BdYmnxOto30ujf8VPrcesP&#10;Mpfv3IBQ77A97RAx1rWp8j6P+AKofzi33eLLkfx+VE0MtdPHo7xKhz7oyfpJ08J3+4v0lAP1mxhS&#10;u6gzSTNN8Gl/1FjyQQ5/h72lN51wuC5dj/jajxQqobqso/iterl4C18yCsGdG1TxhXwrQUuW23ra&#10;mWljrC/01jMxSBtVnvWl7aCNHbzKuzliz/DyGkLlchSidZNsjpartPhE1zDyeBldGUNr3EyaY2MK&#10;Upfgl7b8jCaeXNen2EBbTho6cwR8RM+e5yTpgwcPYlKJLkMjz5ctQQd46AM/6yp8aNLW6Q1suqEK&#10;ufhb3MwHbvAEzxvqstH60AAq/pXlD6wNyOFk1oIqkyS3myLggRETKY22gHTrr7z6Ap1tCQIEyLRc&#10;nRNPaesy3mfjh7mJ33AHFSTztFn5LP9jT0pWxyvUiKWeECL/isl19Ynvt361If3aLU/8RD5/VkP8&#10;uUZKN3Yqa0zv5d1jaTsWr2x0++T1crX5lLHqqPNgqo+SVCDTp44gaFhnNUwa+nbew9gNHnywrQCq&#10;adUmBXY5xn/EmKrFjDMiR2n018rgGnijtpenBPmzQ0iUmLbHHgOorzDMweejSuwVCX1YnOtsNoRp&#10;oHoDASw8Thy5RtKXqSgLpdtX4ssRfZoHrvVFpvhUjnUm8xtgXq47g3jyGTuuLOqfJU949FMAP0lC&#10;u/4sYK/+rvF1pamcHsk/efOEPj2OX8vtmMKvG3oDg1Muvn0ybZPj7OXP4qOL+y2VITHcEHP5BGnR&#10;/P45NziUpeOUMc0s27AhvH5T+NCP2MQ/3wL48UdXia4Afb9/qkSXp6/Ig+8Jzn9G7nNjCPi8YXyE&#10;nsMD3yD7z+huPUZnzuu/Hkk7y51rAJKlMidKAA8648cNgzt9DOME/jgKT6XmN04a6Ymve7KfQP0f&#10;S44f9S37bvSRjXQn8RV5d1RQol8BfY2jOoojG5xAmVvQlcDCDwGia4PGAIFG0AMq0blhtJODTydn&#10;JccAKgwy2oByreowhkiPyh58aPVvOM+VLaDAo7sHDR5YJcKDCy0BEP40Nn7CT3d4AUz4Vic88ipf&#10;lKb1YF30QAdA7bxI6wbNkiN74emJkXiwwLx0UfoNxIibpOsF+gLwWMc5x49s6tgGpVUOeC5H5fdu&#10;eDZ2/RSN8LHxpY6f1SnljqzQ2nYaJ4aMY3PlkseGMoCvwx/7R65sRRaAn8G3fpS3/oDqx2/4cucN&#10;etPAYE7zwNXygq8pXMsUeco3E3v4go8860cHPT6pnJQrOiQeMjiI/4nXTp44MlDxYH107OAcf8G/&#10;vuzkC70Sx+h9W3esD0oIsAW/R9+xkfiQvNDlDulg51usPcw1vToHXoUHTxqu2g3n2B0fGleE5Od8&#10;82AxsWkcKQ1fz6CFWC4v6rSkOZ8vJh/n9co4TrqhcyTdnBJL5c8Ah8gwjL5ukGfghvq1wVEjfKvf&#10;lY3hbH5zTrkZdxZaSCa/v9075ht73DOUObAox+Yt48Daj83w9KRjJg03ROeF6HwXL/Zwo4Lw2Vep&#10;TucGdH2JHtXrE/VxXFK2iV3heIMsMWu/DCJ+7MIMMcYmFW0ZT/ucvoEmMctgN0LIl8tU91hAT/2p&#10;zzmeH+xiIvOoiaQX5o/BcmmqM/aiqX0oH7x/rVcjC58nf1UaykUXYaGGFr9ejy3oc8qEHwNulyHl&#10;4PqjtGlTsMN9hgrOk7SOpKjmdlVk8Q1Q1wBo2Pz1Hd3KQycNX7wAZFJ0409klA1xSTl4QjC6wqe6&#10;9jzxJ3wloHPLjnz4kgZA5zghTbIQQha/NZung3QtefUHikBDuwUf+oFHbca5u0YfiDl2A3jkIGsk&#10;Kp8F5PQP6AU/FkWNY/nx/ZKpjNM+8Bxr+MuDSsovfnWezrG/NjatPDh2Ik9efco5bWzLyHnWZ+Ok&#10;3FwiZD8J2AecMntOup9AkqTqWPXhrzc8v3j9kKdr7GfFFk+4iduykwW8L68jY8WSys+xLDzGT5Gn&#10;WKGvm3gln4JArmX3iFICaJQxeqmcVVbdICASc6OMYob+65n2L3alTGrbOZE8FzatUMRLLvU1kUJZ&#10;+EYGM9i2g4odsSG2wKM2eQw4Yci5A9X8wcHGPMFDW8P1rhuRQT4TefOj7wFJAK8H/+SD6qzaEPIZ&#10;T/HBb5R5xjI8YUVa4pL6hRpAN4+7gLz1jh3IJo+f5AhN6h60KU+VsXDYQDrTOD8XNs74M+Llq75r&#10;MnLhT3qB88hMHukdt6B3PsXmUv51OcSn0AI3PCaNOue8IPg8p/hsy9k8aG0CSbvdYCaN0AZat/HH&#10;1c6YR/tN/O6Y8uLKYXs4GQWzbEPTOBKXb9/SFrMxM/VOBZN2x6440W/O0fX0803mExf1A9mcJ2Y3&#10;n+Zz1L/4x7/gn+fFy/gSfePHUx9wyOfzRZPmLkapVF0XwLX/CESJKS1+yGYk/X5w0ZNP2tjUN3Si&#10;3yCCunFPfQK4meiLfrpFZ74+v5BpubRDVA7+pw2qDuQ39oWmf/1Jz9KCx086+BZkiWzdBw+wf+A7&#10;Fdb4jmnaDmUM7BhLenxGC6k/ykAyOUJj+8WDdhj/sBHbJ347pu8CXxZsedIj8w82D+FR/tV3pdHG&#10;jCxUqzz6U2IacLuk65R5bj6mz/iim7yIFdrb8rWuyuv4wnKRASIfAd8sItu7y8b0t+CxOdgNffQB&#10;ctw+pJ6Ae37C2ehQLJ1ITz9A+WdO5HmseMMe3nzgmflUaMsbjj3PeDPx4HhWqDWvkjn6ht6lX3Iq&#10;KwuK8QV+wr+Pagc4MmYC8KN9qThCt5ZRY7HtBLZBVxs4Qke8Um+96E/9cTp5bHKTH/8hK7SRmzjf&#10;/Mg/AVxuirmFscXxkn4rNgYLmkJ9lRuoKL/tP/rJbFzydGPWF+IP+UgxypNVPIVBWhfKT3p4A1ve&#10;rdyrDlxjbwG6+L03KMT3h/rWF/zaR1xRBo23+If4iC7VqUdoAeSQhvjXukmQG6evUBrKHPCYSUdQ&#10;K3/bCkbqOWdA7Nn1ymXrReXEL/xpL2hXqNtcV6Zj7zQ8LNc3Nw8y5D7cN/KoXy/8BOpCvnOS+o8d&#10;KSP0iD55Mrp+7BgIFm7TNBhD39qtEsLsdV1+8qrjvHjwpkzOdR141t7I3r5oHunwQCavv5aHxk/R&#10;t/TFj94du+dYHcBpX3rySXr8AL9HrUfF/6mT+MBthJytEaLyaXTye+4ed4gBx7SZ/H507GqZLv5T&#10;nshg/M9G6iM3MwnQC3xiBFmcU0ZsRKK/HyoBTx/anr7hynqaHh+lLYK24wJlLbCvRgfkeJ47/EHC&#10;hvJov0W6/Se6V8rvXMu0SnsYfuABjVv4I4+xc3yaOtR881QdxFnxfHxWXPhb37C1X9CtafA/ATXw&#10;IXz5FA8c+CMXMJn45Ab08HCUoKdji8KTXdM+WB+ln09awuet2owCshdURyWmLCODDTnKLf0GD800&#10;xkKMnMSP/OTzGSOJMeXC06PUNcqVOuS1UKFSb7H3jfRBf4B6xmbNAuWfKq70wT2ve44MqWFe9iUX&#10;gnJFJ/tZaRwBjpWkSFrp1Qsc2gfKgL4EKK0v9LXbj6REbKUKf2KGDXARm951TzFfnp5Pqw1snSVf&#10;Fc0MscV6ihbe7c/JTGxyZL05/rZ+lqO2RzIcDyKETsmGjjXDUHmjLri0W9Ev9jqu5dvztcYunIPG&#10;/g7r8Leu0bvJ1HF7W7pOEy5ZiRX8Pcsx1ncpBHGVFhFj7/q/Pin/pvcaHasXclcgLITbE3BPHut8&#10;+JhHSQ7bV9LQg7f9q3iUztUDXPheZZHO/GSqPJdfg8sYm1IuOlk4hMtb5v/i7U3nidmFoJP2/9bF&#10;NhFjtzxO/Ov5iF8+Ynz1kvjiT3w6Z6O4zHXKrX70mBPfKD9f8UXlVC9v2DZRx/I/ku6e4vd7/kv1&#10;s8F36Zp4xjcyC9ZLFz02/Xp0lT38SX51h5a6yjV6Aj7m1NLqJ+fVd4N7psVP2x77u+qO/H25Y9px&#10;J2S3KsO/fKnjLRPSFlzsWel3Tjp+vZP1p5L82+fPYUoXbD/LYZ2PH0PORT2wGXrVAafX0asgZPxy&#10;qvBNPobbaRcnVAny+nFDLEpQ3YDqJBOTKOAObjp7UsojuakINND8XcG4tJQGZF4x7l9HN/JCwIBM&#10;vS5LKks+v5313ZsPtgN9Lct35IQnPoKPgxfbPJhG/9hgGTRw+ssTSKGDD3kA56jgQbhO2PQk68yn&#10;WnwLkFF9aGBLX7r6jnQ6VD4uC3yKDgADYzq40Q9+vttZrRsTlPKnQmQhKnLYpJ0HbcJG9PaVj07y&#10;l/nRUo7tbMx2E7hY6GefKME+0RMIfcA4aoa38bi1YSB5mMAglQ38bGAwMKw94Ixon9D48fRyG0ae&#10;xAFEIjwmBgziVKo05kNY3Thm4p/X4xlvNqTSqEoXmI2K+JvJAR0evLrgikI8oMwA4AT4p8zAR59r&#10;DKgOiRfD3FXeg2Pc45zreqpcsMlD5Kk7/C7vusZRF4gPqLfyF5EgRqCV5mygiBSzGJ6w6gbzhe26&#10;TGmtSzM/fd2BJLKBykUQePapdYruX/treEvx+sBGTPK5iT2uWz6HFzdQMPBDln8LXH6wD9jMVYwk&#10;cobZvQNBVRBhfbgKZvJqX1HtR130taa8rnGB+FD2GQqv1GdPsB57HI/jNxzCUxMEK22ZJyV6ooxN&#10;MRaG+DgehW/7jRM9qAN9PQZ8WxZXJdzey0+0L57sqcDRPQN2lZ/rmOTTNol/+XB07CkNO12/mWzU&#10;MfhghIELhEY4nIuI2NY0y9dOI+aX00Kduha25QMuA8P0VfgtLBATHCWMzO8+6BXQanM8QaZu0RYw&#10;6hnoBBe6Mza5Jq74bSiA6y72vnqbssLCbsKjRP3ciQg+4Q0WLHQ0Dx7oG69pgqb4Bb6SPfqDT7ve&#10;fPStrkxyrSe6Dr5OzC/fPjUt7Vp1KI4SgjDyy6s+AZ+/gq+VVlmUv6YAjgNsdcx7sUVx4j7g1KJc&#10;bo99wrSplUG8IfpmARTbj4oJru8gV6xjC6/uZALPp+22kqWXvK2AAx9ggQPANvokwPhKd/s7fa0a&#10;s9CIznqNL9CBa/xQnpYjtsPa7SAXfsV56RXvAOVZHUThNOi88CI/1r9kkOaBrrHOL3SCNu0MEd3Y&#10;AMv6Rtzw42LrCw5lxuTrlFvZPRpPOsTOyLPnbJMW2HQTSuk/y2/BzxNhXdTMYiA368WPWZxRjPh3&#10;xBLP6DbuGR6UhWKfcQklJXnh7cPYR3uJrbRNjBeCRxm6bFS2tFnwFivBalyGnie09iuIKwN5ANed&#10;gDphlRXMdn2i7ID6bE12leYJJL6Cp32GjuENfza4CsQVUD6c88pyOVg5sYm81Dv5Ref8AfCyzYxn&#10;phycNvmbZ3Qn3jceafHdXtwLz2Hu9qqynMaXZLb/z2X8tvJ10oU40vDla56c06JZygUWKZPqsmhx&#10;Ko76G+BaHrDA/vgg/st14ytC6qNTl8ZWVGnbt3mwYEl5vFQ7XTr/hpvG3guIS31o006TGEe/0Bsi&#10;HoT71nF6+Hx0FlOPYyhLoBt6WaCM78hrPji1lfL6rLaQMnhQXQPcRhA1+EOyAcrCsYIsx4Xs0V/7&#10;KCPpa/GVvQap1PY5OkwbK30wBx6MX676QWteU0/DLGn2idjjK9oWxnCMbRmnwof2/jfdlC9Vs4mu&#10;is3PPPgmuukPy4+jFyexdT5nHueWx4l4G2fqC2MsXl3ME8fkEefY2rERJCwkd0yEX73JLp80pjl+&#10;p1dMg4ceAPjgciMbm88f9QrT8GbRmkXnLGC3TCRa+Cm31NnxvXilzBi3hTc+gU7fzoO2vi8/bESX&#10;T58Sr2x+gANsH6W9R3/0CW1ijTc7BPAJNwDnDRGTaB7wc103rcY/9IaS280O4pHy5Qnzv//L3+um&#10;LT3trVfl+mnYsYU5KG+/ofyB6NYN2+iE/I4f0LX61x7qJU8HswmQRX9iiH4itrSfiO74NX6Iz+JL&#10;YhC+4FJuz0Hlnzjtu13vKCABMeSj/IR96Ii//NuOiglem47ZLIoWTx7Qqfpq65Bz9GybAx7yN06v&#10;67uUQWzLHAmZvgFi5r7wCM/UF65bB/Ef44Wst0Rvxh+RCWYA+nuQdPJiU4/1KbwBjyUGJf7E56n7&#10;6WvwAXz0WZsvbZe3zZanYvaNl+InTZevyNuf1hU2fXY7iJuh8U3xWoXjtyLR58S52o7+JyAD/MI9&#10;/MYiONZZx9Zn0rgRDiAP+3MMT13pTQutE4mN25g2qb9It0WyAT2Qge+RD8/KBnm1iabcX/f0J606&#10;td0jJsuf38mlqIQ2cqI7ONA67kEQpHZl80cMNCeFd9pLa6/rHh2PuqbNXHCUa9NCgeyxU7J8Q7QQ&#10;tvyt282GpdpJ4tH2wXvaDTZo2ZBdPHUO5Nun1pMzx7foHsWLtgCZ8HS6jjiGNDELId/mLf5K99yF&#10;YIQH14cszvvgBPzMx+SbV9fb6rfiVFjqW/iavzLgxSdjt2JiX3xAzGAL8pm/njztK+V7Q13H2nni&#10;lCNl0/b7qbilLQQS+6GM/7BI7ZPqF20or2flaUJ0RD/kWXZI/F3f0fewcQtr5uqqBWrn6Ou+zyuL&#10;ZRcbn/T3v2v84rozZWQfKb+QetUrHckDd+Caf/VDbzJy+kFXeut8yCPduFuFG/+XxZJ70Ttt6G24&#10;RafNEBy5xWsf5KW/VluDcPrn4em2rTf64kv94fO2KaDha7lXMZ+3edC2cHNfmO2xAya2PiWm4Xby&#10;S37sJ+YSp+iADzuXZc1LIzHpoPmR5PLzbAbjp1xib5IbE1yd51yfeF77mXI404kf40rXAjFYcP8v&#10;H/S3SpFxyjnPoYF300455ffcsXQcy6fn5o1Hxb98c856FGuFjAmiG2WIDScu9M1fOsjk/CQFehMA&#10;8cG4xGj8DveCO/ms2RjwrT7ez0APfKj/sw4/JWPxf+akfrBt4l8f3CM57WQMWiAeAe9jdL8JvYE5&#10;5CLliAx4PQcK1yeBvNOXV0SX0RF35F/t8vjlSnhcI8NPX4+etn18f6D5tPq0bEg87XP6ENWuGc4b&#10;z7ohZ+LgK9dMOixqR/s3s1U+JdA80k75K/2QYbr/h19n/J5qoCsf2kpg6e7zuZar8gSwUfYXRkPg&#10;ADgipEyL2YDt9b0jDbI7weETHsIcBe/RGGcG/z1v4VunIyirkwPrqAtnOjLI9+BLchco7UGvcCoE&#10;R698eqm7+tRJeWFDvTi8sKPOtix5hyf6OMcWnZiN8+R0N8ynrBECrwD4KSTzaOrwySX5k/HEgQ4w&#10;MjMwOXlB4g5SPK/p1aNPfIFLmgeE6M9kgE7uAMrbHeEo1coHCrTlyXXN8GCITvoC1ktpHB0j4wt4&#10;MGTywrn68Q4oyjuDpd3oo689OTrVTvsEu2UH0GtfrC91nM6LD5us9YMZaFC+5yZY5FKp3r+H9u2L&#10;37Ra5Nc1c1erJktrcEPtkej4JUfzl57oYnvmnPSmeXOHIQZ2Wf/xXe3TEdpYXY3/9qOfOhye9fHy&#10;FfJlgwdcxENceSOsDQyJ0IPDkaEy4FcU+ez+VwZUCfJO0ouJHk/ZiQw+rdPgLtA55Q6tF8bWdXyp&#10;Gu047p3gDDz9RLAGeon7+N78NAEBJMryfDEJ4rIunzpBrb1RGl8aV+3hZ2U+ZR86AnlqDb12HYIf&#10;fLGfgSPAdcEyNeEoUMfQ9TNvNtArdKD3U/by0R9/6DUzGuQyoGWh6O07FougzULeKRe+XDMo5tWg&#10;b7SIyd2UOKdl13JwvRN+ylDyWYg2T71O0a8tVh2X7m/0BMVb7qJ+p/Z22puWLZvv3IjChMygoxeQ&#10;xUcl7LYD/pYpWuohG7C00/CQ9OSF+uY7+YnPpbN4dcLvBV/ZStvUtkq1FlOXz+GBDwAWgliUeCV7&#10;tLJoH1OH+S3ZAotb7heUwKIhk0rsA2qzj9gn3vx5g49Ypv7pz7hKL1AetBmPTFRmAc14FJagC8PL&#10;T0NYebZ9cJ1lvw2SDuDZaM538jrDJscTjaZg+z5lzwIBdRQ58GofmjjSAvykW47oq1fGDfKD7EM9&#10;fFFdfRQudpL+HKyYgh7/8S+GyOcY/8SzyObME1L8KtafRj8WkXndLBsOH6dM4QF9J2nwgwdlzMCS&#10;m2P4nWsDzASWrVqPHgCxTdoV7I+DxroZTxaLFe1G2ohcl0fjiyO8ezf1yb+4pBEzPFkMv274nrjY&#10;2DJDPLKh55yJ3V6wLxX6RCfzh0Bge3J2k4+vkx8cdAh/yie/z4b8LlqS1gVAbGMTJfS0V9vH8OgC&#10;tBFs3/ZzFjDSX5/+KK/QxMbos2nbx7etABd/6JuvBWO6ryMDvwUHO4D4MWnxW2xwpr5af4MbGi8+&#10;mFZx5oVX0Q9f8CI35cBvUwNbXnTQt9MdJ4SjuhF083JVxIiPcA4jqG3AmjTp8qpz5ShH8Wd0xRYn&#10;fCKTaOO8tnNEFrmNE7d3h03KWnnFIY344frhIeN4XqlbYGxbf0dmc/4Tx0OHumLJJ0EfSR8d8Hn7&#10;nsjAjoUvC/d57Nn6gR+HnThORYY+XXSjjrRPhJ7NS/oo6qpB16jtfl/6qFOMnsPHCx0uA9q7DZRd&#10;+nYWLPm9vr6BB34bE13y0RhGdbNM2qZKk8W0tpS+7THX4Fdvrot7Hv3a3vELooTkz5fZXC5uBXLt&#10;PwUf5+XLOe0IupHG4uvacB08IvB32njdtPH7b/rt3D/yu73EGHrDg5jyXHDmg4xHbIt8xxGoLM6h&#10;Y7kLIJ8xDeOe1/PzEqSDQ9x2MYhFa/croxc4BXS0PPmO4xe9ocBjiZmMsXmFnejJ77sSf5QjZcs5&#10;bUf1hKdEWF907jXHMcX50YWF14wR2+4hp7ogA6ANZtOWzdZPkv/3/2svcBlhvrYu6LV9Rxmji2ND&#10;6dhm/w//6llerW/okd9YfuvfTq4v0dFzKvudpyLhHR/CF3mSaJ/hAuqWxEqH4JBb28ZFStl5yE15&#10;E2+8EQeKQNpCC5iU+JgL/AttcIjTxBH6FuB7a2/LaPNh/AifexB92JBm8z8+ph/1k/cioO9IG5m8&#10;yApv/A+Nn5IU7ikDP9QX9u+0ee6L7Lvqhy93vFVNL6iPbY3dPU5JTLW9rv3x1dd2nv6664PphNpe&#10;glM94Ak9x+hEeaS8iRGAuooO+I0jNjK3sT7y0QNzKqGS1zqmXKeFb9qg+n+n7bI94598dMIvbELy&#10;Ew8nlHfTyu+8prnE7/lQhpRHyhO8tP/BKd23juERO8MjZSwrfGPKynddmk07+yR+TJxvKegdPomt&#10;0hdjXaO7cFcc6dI3E1Of5afXHzQG1zgQ/vDcfGkbczN/0+Dt85HNdceVzSMf2ZaP/jdPiGZ+WBxo&#10;kbFpM5a1Lq4/tJfcoBt+iOWJYV4bzo2B1L1FK3ziAKAFoNT5CbDqzjyoAD/PD3WEhmvHjI43IIEr&#10;7o+8eH58IQJ4+8l54VjXYYLsk78yXRZkg8faDm19YnL7vjqD5/ErfKHRBz3pAwF4UK4cS9O64GvJ&#10;Z25JOUODLWt+o3YPXOZj1ll5OjFf6+Oz2xugUwdlAvUTEP/WhdrgZGI6RembZayf9ORmFXzFNfrw&#10;+l5+oxe9Mk/dsSPWC5e2hD6TsYxvuJSQP1T2eTsDEgUQHBBzKNedWB/FSqWPvcVAryvAlmRonZuL&#10;hdYNtpWgE1DKq/Tkd/zZPNMIoXqlX3XqShvhpm0+PHkyGWAD/LX7eHyn8uKtJfRRZOvpfPTjbSPc&#10;vNQnXePr9BD+qR+Q9VHRSEnFi26IT5/PTWF5UCcMxy4EHYA99g9j5YHaePqiee0buCY+zc4qEOfE&#10;RuSUL3jhXzmRD27jHyaMK43r/kP2qE3z2g5cLcTZYqZ/WMjm+H7z5TqxvMtwqP6mw8kPBpF3y4q0&#10;G/2U3Wv/Bi43YjMnkM5O15F2IHXvaOPEB7D+PlM7qPoVGsWB/EObm5sr4kOwnwPGwGaLX/R5ZcfR&#10;9w0VmYdvqW+US4E241kYWnQundeDRh5m12cc+bNs52/bkYGdXk8VEe0LrFHvvwv6NO+yHZmHrchB&#10;vxNajk2rLb3+M7+RDEe369iuek//iJ2zdF1WPlY334R3q8oNXi+qD3pybn1x2pRL8Z46Zv1k+7nX&#10;4MPmLv+nmP1/mO7RJUa24GtwbaGiPgWlId888NgABeGJowbMnLdjJ9sVhOMUmklECw4FQDofFqMA&#10;a5fSoOUgar+C0pDBub58pLMAKh89T9y+wg8cOhjwKhfbP2mDeOFf5KJSF6Asg0GoJpW2Y+SfGwD1&#10;UQcL0DD5P31u3dEF5oJe++LOFwvwwIlvOVORyV95ctxnLQjC0525jgxgT/+admQ7T+fdRGWziTQa&#10;4iVDai7/jH71NZd0YoDtkLwTmnemGUVf/AEMAKBFXnWuPHC4Sbf2WaeWt+TSUaNLoZMQecRJ4H8e&#10;3h1YcucldJRrAF9hd+KJNMuBP76hzLndzOfwvbWRu9EyeJ1Yxnf6s4VCtX6iNUhOOkalE/ukNy8Y&#10;hxxOJVkDSf/+qs6XX+xEVJGAOW8e7M7XiZ4NHiLqw75amteA119VocfGBdfwP4851wTgeALJCJev&#10;1xqgqQbcbBSjw9VukoCl+yzQRAfZPhP9YH39jQ0nD3WvRkJv5EHPRgjjg2y+xRe8pph8woh6y1Cm&#10;RdyY+VraTrEtIuAIvQd1XCNXvq1O4z4TWsawoKN8pacoiMdu1m/u8q9ihngCPMA2z1xbpvJIx04P&#10;rOe1i6l7/C6a/K82yJu/WvTtgJTXBwIfPnzwka/4IQsSTIYYHH1mtEseMqYMXCZTXtAQ6xyJRerL&#10;g9ogFlaoGyST97qP+4uXY1U0/L9UoVAnUi9ca2wvEyr7T/i2m9SRhT6uw9RN6fUc+AlY2WF8bZq3&#10;HFy28HN3Q1kJR3/c3Y0W3vBVPv5nk693Kr/WYJc6zcTgBPRwe0E6fkAvuY62Ad7xTXRFB/og2rtP&#10;esUC5Rta9S3VVTR9+h67/dHgqjLsC/t78ganOqW+5u5bcAts1iYv5WA+ZMKrSBzhNynQEENAym7y&#10;hcMrzIkYbHSe/GXQtX0s2rSvWTSqbHPHZ8rniWpUJA3fErtVufhheucbpQkl6U/8A/YV+uuTBdDw&#10;xQbiQMqC5XwvcmhBnoUOFub58MS1bVHLxYSE/tDXksHRCwLi7bIwL7NDdGz2Wb5YKIcmfpaiAq71&#10;5WPzyAeMN3m0abHIWSPPpNah9TG597/xvZ8sI65sc3QotnWRA5HLR+43uN+zTiRsvcFHfYDzTvRP&#10;nOTmu+0NEV+6M59zxCCPsulTXvDronHjh3Yl+gYffamfLlLrGhvg2YW/PgED3U6Lr2ML8So+nq1s&#10;+m1/jI1/YjN2wCv2ZwOEfCC25NwJSV2nTIqhG/SVjjygcsJP7aYmyFLPNLQX1ZkjgH8Bae4jjMuD&#10;hD4hwfmQmAfXgOuDjs6rUkVUZ5l2OXU6fGsb8T+BYE75um8bOm3fFR1+LIQvGLmy8kiSDmpjKGe3&#10;uXrqD1+hF2078WKoWovyv3giXVCndb/lLSsOxl8LTbnRFqIn/TLlTVtP3Ur7Uz9yZIOvZQDjlK9k&#10;T1mHH1LRJ7aDRxvJ65958wzxXyg9/iYm4J12ivNsEtC30rdTN85XEFZWj5JiP8MLWtJ3XiQiz232&#10;NBzoCaAf6V4g1nXq025nwIEXOPDgSR1umALfZUv56pM3YIjnuN32rXpwlkV8B431kX3YzzU0MsXp&#10;vLKfjUTmqNSn77//IRuKWsgHF51y81zqoxfxqQfQ04IePoAvG7vEIbT5pM5AR9vPAhf6+DWhGlOR&#10;Rl7nWPAwHXEiHhJgOaQjK78B2zYjBR1+eYsL522rOAeg9dx8eHCNA23bLMwaUf5hkEI61uUYGZyX&#10;H+fwgE3KR+fyHUB68bjGFgAa9IpsJzkv9QGbY7fnN8Jl/Bv5sRU6eLGIzjnjKX4P8vsP3794/52e&#10;2J64+dd//deRFxmdD4eWMW7sSS76Rmd48qF+cDMEsl3W8hO6UD/A5Waw6gx++gnsi6/L9zzG9lNu&#10;fIdO5QV+7D0po9uZ0ieIka1c60x+9d+b9fEXZfF6Pdmq8lL7+so3I6BvcJCL3R5j6/wE+G49Ke8p&#10;jynv6kz5qbSVzxi/PDhGx+ir/kcLtCdIG3Zt1HaRSvuS+Ds35MkpPfwCaXuQ1TyOHf+vB8sHuxtj&#10;jlOJTPud9rP2D6oOsll28npHgLkb5Q/esk2m0Z4EgXWh5OMffHmDKyR0c4xLseoLDufJw3fc/JD5&#10;1pIjWvidULqVpmzaIgA92odmzqcym36CWKAsDTItT8RmrFMZvQE18Z42orr71cfou8oAu7Y9Mtqs&#10;qQvIBg8/B/4vc3e2JMeRrAm6CBIElzo1/QDzcCMy3a8+fXNEeqSruIEEOP/3q6mHZyCBqmqZi9bM&#10;CHc3093UdnePSdvxn6Zp4mrLc+J/fXOIODn2Z9wdvxnZ1C9J43t/6/fe7Jx88WcjFQ3c+urSa66l&#10;dS5y8l2vLlsebXspSWb+xpbtw0dnuOQUJzy0QTZ8/YzI+nnnbHDgV6dSzNfaa94D0FW/I1sanPI7&#10;9JuWDKecMnxzXH57nOzjh+DfXwctbzYepkTRiBG286FruhSvbdWMwaV1nG9N5uAVKV+ljbfqs9Dj&#10;sXWPN7Wl0nzAHkVl61n6Rz9H97v8HI0DQjF8ooPyXSCjcHR07slb6Z2/R7fVfxAf8vb6+fjhw/v6&#10;gH3bj64NqyuasXOox3tTT80pXY+PMq7KeKD0udHs119/ywZyyrlvKjq643V8Ub7nHL06qc1wvjh7&#10;hLu2bd3lhkmbfizuamzABfDWVTeRlTEY479oFHmTQt6znMW9H+963dOdo+9fhWc+rRy1WPRJGeWp&#10;tEtPp9oOr/JWn8Rj27HS2kD+pddDax0i+BlLt91Nv6Y9WNA2LdAhnPZy7FsjTyocawZsqT05ts3G&#10;p2n8c+YXoVm8j3nIYtuPx3iAr6eMF0+4iitj9H3T3yrUdZ7k/6FO8f2Qjh6LdGS6rH57DO6L602H&#10;GNi8ufryd8vq6P2J/iGV9hq/Tbd+v3QJo8LWj5WMHo6/hcVR1svLTwcoMvhZDS3qjrNatvRMXkKk&#10;IN6/ffd0A2Ly+zMYZz1fPIG77Pt5M7/wRcbK65Ou4R+FG6d+ZuOe3zcIsHNtjbr6+F6fdMysd/XN&#10;nOG984BPdHq46gvaTRYd1p9S0oTWXnpv2dEBwPtEVtI3H849fzeVpb8G81OecsI/MrZ/3KfwP6Gh&#10;xynD3sx6q7NYAPLZdAf6bRzVpmPP6r12lkYZHeDftie5lsz+5UPOZWvVetn2Lo//HY7svNu69lb/&#10;up5dD003f0aXj/TrbJm9WDTljptjL34VPqQrZBco1sEGQoUgEL5O3mPZ5surFPuj6jecGpfKVFBB&#10;VkgSVp/JPINIFQi9P5MJnXB4PzqDCRaNtAlUG/UTUdsgdMBvAK6DXjlHBbzDunTGaZXFGRafzm8U&#10;0GttK4OLx/iQvXA6AIJQe4fX5tHlMWBeLi+PO4BiywwOhi/e23iiaIeUwcPoenwTmcVJ/g6Q2pGm&#10;nGEou9p6KltppXcQQg6jj1MICazcbggwJNAO/iyau67ducWOzA7QOfOkBxtCr32tvldCTtADwW0T&#10;aQcFrp3v8c4H/g4APpqQBIuNk55OQZkGVl7tqP8fA/DJm4WcuVNHGV/OObSHR3jzUxIvvj3xFfWH&#10;l3Pa5i/H2YCEPw2NxrJ3WK69jvD3mg0Vka8TvxdfPJKp3J8Bebzf5P7Mm3NlmhSDLPXExLO+PK/Q&#10;6AA3/I459R8Gy3/TEzHlEPp+BAAAQABJREFUuwtAvfjCF1vorDzYz53dLMs1PZfvspDWTeAzsPP0&#10;C5yhHdlLj0b9ANVrsnvNTmDhGOxCgTiw6btAtw5KD5/iH6V2kra4/+pReT/D2rr+k78+7NPJaf9u&#10;apW8vzehXYy612Ce/sldv7LfwOPeFsB3FzLb3p3ftutvYraNnTK+YoxigYmrhwPpZnA77c/UCT5s&#10;uy/uDxjgAPzeWswIu69T/37/KncO55xv+QP/HWy33hz6P/9833pkgOzOzi6+pk125y3ZfkNJOTRW&#10;w3DiMXfOR8bXWbTll1Nch+PLA7mgg4DQi3MT1E5STTizEa4P2EmJhQKDMz4ENn+1k0C96W9CJb9x&#10;El76F8BO+tJz64z09o8Z5IPGYFjxC7Uszr3NBKO+NxHJp/GJ15nY3m8u6UJ+8sioXa8YfsXeiOwC&#10;9fpAGU15TmzQc+/ArA6HH7z98M+cj87walNqdGkSC17JyqD2A1vfjp8vfZYu5cYBrXOxA+9HNE0c&#10;4j9095y68JOvWZDeNvsUWnhuvCzB2kM2GDv0j8dR0Q+OGyVymjJ0Y899w3Hw6Pbx/C5ShJRmZbx6&#10;xCx8ybsg5xsjkzx55MM9GkXJoajuiTnZC62HIe745vDetIesYSDbeMfsWW28g/5NXRialzIGb3ns&#10;8U5N3eF3VDjXfHmoT8ZODKSSVbmJHZsxFjAtNvL9t1nk3xh9+/bjX3766afibj+8Tc/XGZvgYxI2&#10;/KZOq7r1V+JsJ49Hk+Jx6o5v8ISL/nq6OAzwnMUgE7hd4N2yHt3Rap93AXdkHEnHZlf3RSXJZN2B&#10;ra8BPLqJN3FwJyvPDY478VUWdJyM9ZurW2RR7E7Zy6W5Z6Bfndcn4zPj6heY18X49fTLQdq6WP75&#10;6t/thqASHuHywMpUT7Sb3iIx6VPXqa+NXDsMVZf2hZ2l+te/Knd1xLG+P84sm/HbxtjqeZcweWO/&#10;J+zWh7MJoW26bwRPXKF5wJFXPRKDOXpFNNBaihn4/Lr91sh86Na+IjjFDR097x9x/ed5rd49fflM&#10;mb3JAktoUwaLUyVuX7vhhg4OKG70VHaN31uctB+Oa5QRGV63v/7p+CB1Spu+8i6eSX9OI7PxcXyx&#10;sitX3CR9btB0bjFvYshNA54glab+eoqLLjuW2U1burNvYXXBd8uAHatXy8OGb2h6s1GOXmHacUPS&#10;8d+bjPB4k9+2fmnrlG9YVnc48WLOxUitO6rME874TlvWzOaxHU+xNm3X0G554nkHePyx9tPvfV6n&#10;zC/8sP0hXngrK33ON/kJJTB+GI7Thk65j5xpw+4y+WrGfxby4sfwYgf5QAjBaV7iPOo8IKprc3/O&#10;axm9+s+G7T9++kd9zQab8Z2XhqL9dPpvb7J5DbbM5I1vxudj4+jo/Jeff66O6iw9AV/0iaX4UtlE&#10;46a//Bo/80+KIzLwlPaynizN+miPm/7Qx/jwUzl+fqh1OXnaSbbsmkZ9XV3peeIU3rkJQNpd3sMn&#10;U9eUk3EDvv1cscMW8eAGo93wW42n/BRksJpo7qFPVXZuePH68De/K/N5uhlbvl19Hno86sHmrRRx&#10;gk65wM+ksUf6znhm9Pg6dYzfvMkAHj50mXZryq7pSfsmn/Vxx1KpG73JJvQt4nV/jjZO1VPpu7aw&#10;vsRPmcgztnFdGSHgx57T42rHMRpb70fnHTeFPla5DKwSc9Uyip6FU4fmAi1Zw3vTyAbKDti8TG3u&#10;OfwFeFPnPy3fxWGvOCDW+huajdfeWJT0mXehUL4vdZdqHgB2HaR9Y+qUceDoH5r8a6c8LX35OImV&#10;dQyZejg+nPostof36od20+hKG+tT017OhnP7ouBJx3/nRzGu11X29uUG3vpUftvd49hce40xGZ0D&#10;H19tXypt27xlR7ftC8krLfrQdi3i8INf/YMjr/JP2uYtb7FpDWXHqeuzpWEfjcdTkZXzzo9j+4zL&#10;tSnxW2N3sUZ+ZUXLiIgerpTTtEerV5NPZmVD9rlB7QwOnd1U6E+Z+CAlewXgewev5Je2H3nrG0d1&#10;zPGSnXy4GyNs23m19KVFt+OAqhy72qdoCw5QpfGbPOXqDVLimH2/p28q7/DxRga0eK+M9oEYA4wO&#10;oJn+8STccFoOdcUpj0NXj8VvLm/oZbDzGhfo78c5z2AsRPQbdoNTf8bvu372QqcQsuUO42Pt+E23&#10;MHz3btY34OK5+wQvfJl0/bZ8fVftjOzGwcfZgJV3QXC/yQdIb5mlfbirBH3yhqo4B0H68tv2vtdJ&#10;fxM/aE61N+qB8ZtYYf/YuOOxer1py2vLzvXK23BpGzCqXN/y9EPVgW4+x0zc/YOeOyZ/ZTUd/gF5&#10;hUdS6ZTGl2DrweKs3iN+bJZX/uFdfmG5uqC/IPn1yqXntGfatUtv6qyqweu6xMVgyqy44XvZ1Pwj&#10;p7KnjRUCbqy8A1/2N3pTfsYbC/Sie9Vt+Q+/WedfrE+P4/sIRZPstWPGENY7p39kY31JivYy+OAP&#10;NzDmXPtbDkluPCXP663/zCvQ/d3diG6fkH3pAzkvIc3O5fPFrezIwWPL6UXejcXqKemFHkf/jmNu&#10;+J+cxsV0AKdKnlh5xM5dRhEP7z7pfd701PT9Gtft1XXE53P2bB7kq9RPHBLXdjrXV31nbZy+fv9X&#10;/X0pc062TX1Ov19f+twT/41ztvUTnQvnsGX6KSsSB8mI6ZP8u7OeM1cYOv2FjtO5dOCgMWyHGlc7&#10;dgH9LITrtPfVyWg09EO39HNc5R98J33CeXHJW/zkpAAXVEzXG6At4GTClz4DLYOR0YGe8gxIdTaD&#10;Y6I5jVMHqof5dE7TYYdjU4tPPN5HD8fvczdyJxz1xU2/nqbR4cTSDG2ZHZt6/k++VMqxNWxiA7a1&#10;Q8dxBtRriwWUlsvRkebvvp8GUofZjaLT4fRu+wz9ZiI0NlJFRdigri8l3mB9aNOKGVyhiOlANmin&#10;kDy2X4vlSUe7nyLma+9e3esyXdwcP2YDBqye/PEabJnI6xNcZNmkoFu9Jp1+jzKii+valP7AYp3Y&#10;ptNOAJT/TCiV+0z+lUP9nOM12T58xRF+9cc4pg0NUdcrTnIxCwpf93V0GIcqaaSNhqNb7Kdf5C5P&#10;OkhLaVaGa1BT5vRcj58Mk4rTTmnKRmfkyaKpB2xJ2Rl4B3EiLHjhj+f+hsrF+ghcf/+zTdK1Y/HF&#10;xNg6saD+ru6L65rNaxvZaGwCPwP/Kw8TchMw0A1DG2jq9pm/4sU2HYA7pFcfR/Huc09DaxN5/fEs&#10;d6+XZq8dr3iLrMy+7lnX+XZEEthWXbOYc68vHJAuCsInsHLrq3z5XfNrMyvY8ts25tXLgI8yJ8mA&#10;yWBkF90eC9Hw859YGIf12YnI/SYLa602Od/6PbhBDvAP/TtwT5vQmMrm85vcefAhE3beYBve9LH5&#10;jr5lHb3fe+LSH4SA+DBx9uSPp3X0J/RVr2xqt75lAaltWXD9NVhK/frXytpj6+/R4/dzA8TefaoS&#10;RlLs4jOxEdlqW14Vpg2aOIktp4349ryidn/XiQb81D4kMhTePilX+acs2cvXP/z4Q220mPkhvujE&#10;o+24sgmt9nr9FW7lkaO04XH6teACvnyARYj48PQLaNvPBbX9dHi0vNgbnRcuvOD/ngX6O4xc5Z6+&#10;43lxCZ/jV/6Eq3jWHy7pV7uST84+DbVPIshHJ8/RAvSXAO/KCVLrUOgmvsd/nWAkbfv5thWtCyZ4&#10;Fnjm6Z8ILN3y+u3XWHjqghhbveSj05d89WFe/0a/6Vt64jLXPcyXi/Av5ByPzQ+n+rHZi5PjwQ7J&#10;nN3rNj7DY/ykicEvI6+TTr/B4cdZeEt5aOdP/FWXfO0EbO2e9JFZW7VhN1gVJQ3vwd3yGtQ7vQXC&#10;iWOTJnpN/2ps9kc3gNHwn/Q3b2ZDqDET///+u98wfwAefEIeMPGyWe9p4dbrpL1Jn2A4uuOY9VWk&#10;HP+w6UEvmsOmvhjPixcfN2j5DdIZRq9McusbbcCbxxMK0p/BQuanQA/1TYzOQsb4f/SDP+XHJ22J&#10;g6cdGT82lnMNfveEWv4A+zcO0QO44NK98bC2N6tfiz96nPRNPJd4DJ85zrV6PvHGv8/QmEs6Neqz&#10;4sbf+XOjzZaR8qi4I1ONAx/dFJSbZOZVfJ4InPjgty5eJj5f6PyswP/i9ed4rs30dm7s9AwnNJv8&#10;Nv3n9BXG5rOoPP7KwmvKix33BZIpv9N2hgM99JnTOk9fuu0uH/IBEAOu6dT4aF/ckQUmgxPfG997&#10;HS05hksWUCqDnHzQaz/BlI178dNupH61zzjlsv559yZP08rPnzTtCbtWj+KF3X3sO0/Ymo/kFY+/&#10;nt9Yq8R8JTT18ehB6aP+tAeRkb+1U76+TR9Wm0MDj57abmb/8MMPfepWW2MzGIhJ7I2Dq3No1LN9&#10;3SScia3clJL+oTzDT7tP9jc2tDqGygZlxg/y8UFjMxnI341V41H2kDEbrO+vvNoXfDplqHD5jT1t&#10;G7JJzyfA+IkdgKw//6Sb8dqUOxnjJ/MXOsHf/vbBG97Kde4tMRY6f0lZuOHGBrB268eMTaZ9xW98&#10;Cl+fKV/fPL/RPG2Afmb8Of718wGeoEGzQKf7RhA7Oh+Jj+gO2M5/5Hz//WzG4IvP+/eerPr1L3//&#10;+98TO7/+5a9//Y+0iydW4sOPWVRb6Lgz8RKlmnRTo9d48hO5ZPKl66kf4ZXrn/OqcL8R/f33oyf9&#10;9VNb799mg/FzQF92qEd//DE6Wo+4CjRn+C08/PTSX20/Ytv6gB1rs7w+PZ+2xYbqt35q5cR1uGf8&#10;qNzFkpsN4sPogg8gT7mCSWOzmJnYWTyxufPvIhd/9J7+OLzCF7S9r8tznfGhN02Za5L/VeqKn6TZ&#10;t6LwzXdZP0mLFfmpM4cHPjPnzhM++cka/qLrwz8w6KyeDS1dpy5MevvCtElv3uR3oFOOM+6bG/o+&#10;RJc3H+gUyeE743rlyLHoExPxgQVkv+Vps398EhnJe1lm4ZW/iZvjg+hCHx9PNfmZho1tZcMXj8/D&#10;rrXvOkYf9jU+8UlfWOBff/h3zWLLYkyQLkbw2RtUh/DxDQfsb7x+lZ9FYz+f7KYRHLJXnxLAupVF&#10;nyjNNVx+6TE0NCqdcjdPOPosj/uRDOUDzPG8Eas36cT3P/308/H5+n7q28qxQUWOGyGmH5U/550z&#10;qv8pn6AUL96u79YGcsm/1g5WjxzVDe3c+iEnjcsyq71/5ieAfouPU6bHB2jgG6/4+aB9w0FtC8/r&#10;TVISAD49+D7+O3LoZR5F165ppDI3No9u5FRuKbGaMs3lBXceElsmOUoH+pjl04TI8oQaveCIf/au&#10;v+BUTvL7F5Hawm7cki/d8QA61/2En3oNf3H6xG8mMPTQHoDx4dQ5fRNYvZeftOVxP9KZj8Sw825A&#10;HrnqKGibkTT9w9bD5SsepE/5fVse0trrhn7bfXw6Pjq2amP8jBCwCaqe78/XkPpV9FEH7rB6Nzl+&#10;Wniug2u7fOedw58yqb5oubwsxvdLY52358GJGdUZf3+Az/nJmBKvhYsm/QtYXXPyOE968fiADnc4&#10;+pGjzLd9TLUomK95vTMflUd8rly6DnPigMwfM36j3++xwxhU+wtKkyNfJPWqQ2jk9aPz0/ZHPen+&#10;ClUXztAvvjy/iQ68OdLmINqNm+GB1+jxz56OxKcPm0TQPmHetBOf+L19m/oXPXTDrp/hsfY8eYvz&#10;fCzdIb/sfGb2ynVj6aTf6ZyTsXKeSdf/1pfgtt7xb/43z3F990y/125A0m6DLYfGZnzi+lm+68VX&#10;DvOa9Wkj73K76Rq2uwmMZ0IsdXvG4pWVtPcnvlef5yN53RNJKKH3FHAhuk3suUll5E/6Zt/wyMyf&#10;/7qIXxNbdFu9lmePySeLXL79Esino7qbw4DF8xo7l+Ozo0+S0FSfRa9iQ9Kk2AZq1z+Rv/4tQcRW&#10;F/F92vgtk8Owh+uLnFX6lbKGx8f0/Rzc7WDG2uoYA7o03HYen7OpUOu1gcfOz/H+3yG9ccoOxh19&#10;mXGKbNLWhzeFJymW/tf/67/mW/CPwRhx6BSUAe63ZxI7g5bvv/u+C2iefDJQ7wL0Ybz+ujtuO0R5&#10;0ss3hb8Ngsk5+S/yBUoDNoGext6kFt0W9k5KNC6XAzAIlG9odQRkGyiCFnh49Jjr6tKc+ZqB+7H7&#10;BKecH//64yXX0074d7LSTtIdruc3MIK7dq8MR4O80fFmf+zDB/BffRTcTZN+2RU5Jk14befGD82X&#10;F14daITGZO997ihRHyw09PVjoYWE99KjXR58aYD6bT6emJNHls0GG2EGuPs7hgZhJlHXIDW6WxiI&#10;hAHKPMGvWSzYst2sh39msCV95dbO6NyJQzgrP7p34uh4pK3+7779rjaj24kaP6CpndGxkHzqVZc0&#10;fvLEXrCaXhmxt85LGlvhuGtvdIrd4SsW3dUsPi0+Kju/G+Z1Lnjzl/Lwaiudj0WK4nVwOPqrY3hr&#10;eMTPDDJHHl27IZNycXdmFzbPebTuIKiCICYfjzmdcqbrfBJjx1d8B1f6Avn4eAXNpqtrNtfepF4t&#10;z/fHfqRDMvHBF+KgE5Do4GiytYPELtzgnbQvwep/BFYXd2N74pNeBvhkry3w+pt37I5CjZOTv5uH&#10;a8/KRS9u+F3ZdAMg9Oz9Nb/hvL5Y/B5DhI9FQe0Me8De8cheA9LVYe/yplv5BVdsqF87SfE0C7hf&#10;f5s7IBko/vDYsiriwaXHfMYPxTkIFkDWXsfGFR3ytyBN3XB35TcZULbd5Ie0I/tbaXD5poPs2ise&#10;2bibwdPWjh7aQPlZQP1+XrfHTq+794p5T2N9HTngw3kCYHVs4vU1dr3PQN/iJ336W3ihVwe6MBOb&#10;1A+LqsqNflv32cVv18QwPLRxbDcw/iP909v4t5v/Jw5b18KD7kEZv6ofgbYfMgKdiJ4J4aZ3opK4&#10;BBahxYBFRpu8FgGBxdE+tRT9Uzn/8l38U59FfqwtDrm7EJ4CL57fXm5bETx+NABUD999966LBHga&#10;DAM369h4Z/dvaXfYZLFVPIPGkjYjuoqvjcdmPn1pz6+YObYvD3rvE9D6k/X3liW5BvDtq2Obctkb&#10;R9a/fcKK7fnwH5hFtVmUpys+QAz54D+xaIHnH/Wt+rdy2b26iAc0+Ehr+YYfXJ+l22tyaq/6kX+8&#10;2IDH5sGVtv2c33rSlmur4YlVvy3jaRV1Vj3XDpmEurlt+1n8dtGxzH0d/OoTn+0G65X/dKKd1V6M&#10;HcYb9JiFBG3nLKymTT4xfLcTq/XtPb32n7LWn7nmjE3HUxkBB7ZG8Zw/ykke31lAnAXvmQwrtzoW&#10;QuN9ysRVxw7xHZhNAjcfiBuypfpyg1ViJXHJr8NPHtcp0znOdeIqCaM/W6dNutvzW14RNnZZzJnF&#10;9rUVD+U548vpp3ayhi9d9g7iuSYb1UMHeqobygitOJw4GRvIVl7rZ/V0Xxt21335w98YVg4WCDdv&#10;JCuT8fG2c8WPbO3L1sfiBk+Mrk3w4eBHT8YohwuCP7zJmFT9ozZZ/JGDTswun5Rq+bcvDAnefIR+&#10;4+Xi/3RCn1mgnbhCgxbU5r2QcNPtyp+T6lIU8RM8McMOH3zWprE7+sUGi+7qzDfnDvHFCcmFj6ey&#10;rK9yvn6Wro4re3UAfI6+5RHc2nPw7nFY4lgg1hdH2tow+VEqsDIeeHFW/r1W8K0+TXvgL+j6Au3x&#10;u7wCTbpxHXqLIly8MWZ+pzzVQXMV421lDaZdfSxg3OXziRgwfuQjH9D+OfVMHj9/n1fywt32tW13&#10;24gTK7EbX7E+utN/7MUPrWv67rVxQedisQUNWY5wdnOYj5Tvz3lC0yaSOoqXzUGbssY9FhdXr5Xh&#10;iLbtwpEzvsJ/fEiP8o9cYB5xlzubbhNfOy8gy1gAbsc17I7NrtufpF1HB2qH8lNuKVvp5G2swQf1&#10;Zdscbeb+RME8FUWespRusZldNmPVZ/D9D99n8/v7+kPsacdnrvXntdHNZ9otduOHz88///SXv//P&#10;vyf+P9Svf/vb38Jtyot/6UaWeZA2kUzp4kOeOsMWOOhswLuG4zjgODzFq3aErfxRsuRClZfvpssD&#10;xhvWJX6LnW4epJ/4AMa9xnKgZRR97mU644Bpb6XzidgpfuoIHcfnefVk4uinn36JTe9rgzjfvpCt&#10;G1dbZnjQnd3bHo89M4bl53sboP7LH79MPWBvr1NeC24gkcavYPw68cke9XrHXfqe2WCchVc07Nyn&#10;K5U3v9q0QgPfuLZtRq7pN/o85LOP7vo4stQDZYe3fvw+P6mC+XqUs1if9pOMHVOxm9/FI9wtl513&#10;49O2bkIkNs1Gzb2/GRmhTd2h08qhl7RdmPSK2DuQ1bF55/bT9niy9D4H4COb0epvn3A+emiDCufg&#10;XB1oWxK+ymb7yRkzTdondMe9266RoyzWvvHtjHmlfwnMGxpzz7odGZ1fpPzoo5q0TeqYemJt4nX0&#10;ds6vcCde3QCT+Wvs3Tz5PivTDRlTVokJY+d85Olj+najUzenvMTGvR3QxrkRiryJb+OV7zIn2n7q&#10;f/yP/7fm14f8Hhv4DY1YRS9G1U0ydiyGSEzYABx7tEvT1shzvvSe0qI3EJs+BXbmvLofu6Vz7S0E&#10;el38k65vbj08Yza6rs/gkTsxM+l3mfJA0+JHvNDu/Gr5kM/PXZM5urlGd9xUOnWWvvgu7cpz7AY1&#10;e8NDe+qV9xGWG7BnE56eS8fPS1s9Q/Nb1/+02xM7U7508xm+7FngTzx2XUmfMTJSNvljb+2KXDJ2&#10;rCIN0AWsn7aeScdXfelY9uD/nH6itqcMbP6Ik/HJzEP6iuZyfP3r6zN+xn/KgB/Jn3ogVme8yU9j&#10;t7LveIxfA+TvOH9iN7LNGaLTfXy+Nj5rMmPFxET8+Yyz/pBeHVs3pl10bd0B0G1hyoa3tecz714b&#10;bJyX5yFY/kv7fNw1HPLx1ZZqj9d+4zNyQHWHtOc5ajMWlL3yWFuMwVefkTNzmt78H18o759/+an4&#10;xlno+Uh6IYeubyTPWy/M3a2xGDfO2MwDBsb/8detjpI/MZO134wDvEVE7Gsj3JDs9fPiSNr+RAQe&#10;6Mi+5EeJvk1FW9j2XX0VRyvf+nDGevG1P8Df9VPO1R/F8LieMqZb9Usmu7l3ccrk8Dksv5i/G7Cv&#10;0avL26/i+4wjbePD8cXTtKec7/Twn6G+OrGpTNZ32oS1EQ1d6gwX4b19JZ1WdtxywYbAjgM2Bpt+&#10;o7/zXfqlJaf9ZkVO3M64YGKUbG+isY7nnL7GHqAPsKTc2XFB7FTOY9fY4waY9Ssd73GwsSDf3+q1&#10;esLV1tUGQgRLQP7yIeuCk38OTd7x8l2HlbN0y69+PsSLD8f5+mVpxAK6ncsE5Ron9EY/CQE3UfTv&#10;rlTS1+a1o8hf+KIb6PHGa9fzV996ckQXXznRofU/9RJM26B+i60m9UsdlzBrAzJ8wpFt+VoZS3H3&#10;16Y9H/UVYO1cOyYxqXcFmvjya+uL1MXdozSRWQVdMP46rhOSr9H8M3e+PBuA8GLWc4Y+BC2+tD0f&#10;AccZ8Q9nyqMo+QwVlGlaGqmlpdfhAcddvEtTfrevygmRuwo3UKtjHOV46RuaKaJH2pV301dafzc3&#10;hXuvLPw++EEO3O1zLm+PS8fGTlboFzKTjaHFa3gs3Z0fZNdfuxVoCeas/Bb3Y15zZGGDD+vP0rk6&#10;/j308NfvNhg1wjNJGv50CUJ8OAuwgpBexTmPCOGqM5fu8zlg7+oHZ3H3qANufnQykAE5bWcd5KvB&#10;hF+9Y8vyc8xwqzxVur5KRcrBXX745L/Q47kwyeWn3bwbDN/K+tEwr66P/MeZhoF/3ImuAdiPgezb&#10;LIKArzQMvS1j7Oe7WNF0gwSq0b8nRze29fV9uZZkUMD1b3JxoqB23g2j53zCr8yGrkrQg2NBjsp/&#10;TudYutS7D3z68fHUpfTLP9HD21zX5+jZm2WK84sMZdmvNqwZu6zIR87Ls0qPDHWkG6BXnaDjGagd&#10;kh0YBb347BmbOChIrm/s5aljdLgGxy4CNpnD5JLBH1qgBTa6ehP7Lr9t5jnyzVLQTVn8QYfwcj2D&#10;5sj5fbC2HdgjNjbw2OlO+G/Ym/++jix6w7OAOO2GDufghI5sMAPkOa+hSeOF9Q0en9MffWPx+M41&#10;Wdt2OAKiZhBhwDlt1sr/JU9AaEPA7wbPQW77fO6Eu+Ls8lRR+0W2iZ7YP+ZUVzz8ia3vsgCFR8sw&#10;uGxr/iFYfTDohl1o+nrkuNzAi3/xAl4LzcFd4Ilf1PG2baeu/+m1o2cCWHnxt8mg8qk/Q+NtaOgB&#10;PWzEmlhMp58YhhMg2ySgG4Np4wykybch3Yly+GZuWzx8Nj633JJRO+ivDNFPLCem9X9nINmyin/I&#10;pQM+nEVGB39Jx7+Q9C3fkZcym7Xky6crH63ztk+hN1B1jV4aWL6lUTLHT/K0rff8EOZ5xoGV4aqT&#10;5hw3LSJCNx++47NJGx3wRAOfX7xqkjquwYsJT/is/nBXH3grb9InT/7ygaP/6NMOSV/6PS6PKpuL&#10;jbHqx4DPwGbBf5b3Gok3aYCWb/wxCxrbL099ULXc0Qp2sbftUa61GU1LWN5ta3sXmrdv5waFWhC1&#10;W26pQ1muqH7uQEa3us6xol7wk3JUmMzzjZbPHI0zvv/eRumU70529WtunFkd7gzIuwO0hx0bUYMB&#10;dT50n3o4T5gtzfho5Kz/X+bhbfJIjvZhx2irw/JdvXaAPq+6NKnxGZ3lTRvDf9E1ylkU//BBmz+6&#10;2IDDa/m2fYq/6Pj8cyJrm7wF7WG8G7JHDIeb2liUnQgv/ifH+v2ROuVL30kzAVJubWcOT84xnGGD&#10;BQ6L6N6OQhZ7wfjxbtfwe/5+k1f01fbqMTpfONJWkZO4fpfevxwri270Kh9kY8Aekd/P6er33Bce&#10;eRPrm44f24E204S48hK0u1AoD710YpcXVYpbG49Dgzsqjq5sX3x8wNDcfYH2fg1r+MH9ElSvO0Lw&#10;6d1+IHoB/RQ+0uDvosTo9fCHa/qqz+pFyy1PmSoH7QzDtL/a3NVr+0U0oHLix4WRkas1McdNu8o3&#10;tutzxTT6yng3uu9CEH4r07n2j0wbBXd9xCz6sGk+3PpC35W8yh7XtrzH5lGOPqsDWfLQ0uGP3+YG&#10;NrKkpffv0yLff/8ucsRG5PGZtjX4S/vr714LORsw01bsZuvMydxw/Y9//KMLjeV7+uWOmdp3P+Yp&#10;6mn28OoHfRcZykn/OAvf8vOblAYeAZuz2iivWhu99fnGRHw7afCU827w29D68a8/lAd5XaCEFGjZ&#10;lNaNE24Qd1PstP+NleIYX4q1KcsSHlrndA6n0rn2Ck+gLOXh5zP0idfz1/yc+1e+77LZbpNiN5jX&#10;3633sQcP0I3LlNcCm+TxQTcKzhx3n0oePvz4bfqySP/Tk85u0NKOPfRUVqPrch7/rFypePETOuc+&#10;Q/OwHx/p0y+I1ehtEnbgGX/b+0vf0xep8wvDz9WUTc+Sv/p20S9xs+lke2sWGNrR1fX7xP2OObb+&#10;TLzoB7OJkSebpYO1nU0DntieG0eoZzPu3bv/6E0jNk749b//9/+nMi+dj567Abt8J5/OZI1/pNHN&#10;nHnpN22v17+dE9TP0x6+yaI+X4p7bdviZSDWeaqxy/2nyOgRKW0fKv7hblmXDeTixxcPP4xvWrbB&#10;1V7Ai+dK60t8b5luXZC+C9DOwfp4rlJy+rn8aS+aH57kmiM52vyftnzkrQ6LK64BfXw6tol7Z0ww&#10;eUW4fU1dHxttIAG0US51c+tF2id6nfHChbO4EgK/pw0xv3JDyW6S4GXeSe+lV1b8NXpOH+WcffSp&#10;/44/6Q74SrpP8erj+DzpBfR/ZgMox+qfxB5zDZzfN6hQzVw+bXfaDXE/8l/So7OBrkbtT/zYALzq&#10;UeTD2bLcI5n3c9fkV4/gO36ODu5r0DkburU5SOXDL9JzLc6lAfJTo3ouzUbe5CRv8+Hmg376lzNW&#10;OmnLR5u0NpdhvqTRSWxebXHOd15d+fjf4Nknqysd9FdTX2b8gO8p3dpkEb/tG7n5ND9HtO3KnH8G&#10;5Nxljbce9RdZy+fy0DDquhBZh370Q711MG2QDcG8Ja1PWMPzd+x22DlG+XtrS+zyW8Lx2sTI0Vv9&#10;qH9eukxBXuV1tGJyYY65iIH6pwXp46/xCb7Pv+G+uHv8/twAvxu1hPQGnNRd9KPFYLNvvb222qC+&#10;aIO2cYBHx0BJm80k8TZtnDU7bw/6EL/MQ2JBIisffrRmWxj08WuSKt/Y9LwtYHweX4dv9Yl+lxtz&#10;ntT4YzZ/Oy9IXQRwtU2XMUmrrTHOEbTMH9wio1HY8aH48Gr+zuHDa2F94vrut3v+4tRWepzyr/yb&#10;QmvJ8kG3ui0PfLcOOr9wo/fwn3ZKHrjT7Xhv58fNO7bD3XGK8y9CzF9dueuScTtfWWF6sZJGhifc&#10;nwE/xQM6bzk+jtuTntzG0bSruaDstAvHf3CUnzx9E6AXn0hOa9X2tH1S+hp1cJ8Gn9/EHRrj8Mue&#10;chk+uzm6di9vKFsGVNnyOqSvHnbTnV7gztO1sfKmNZ8d8Nh94F+Rs7ifO65fnvN3bLjp5E7ZPOSv&#10;Lnuc2FMuL/VcHvfjq7qLk2Pf5q9frxA6J9fYKNf70yj4t004r+e+y3OOp7Ha/LzG4/iMt/Y8p9+v&#10;jRMWtkju5XUf1y/e/bgyHsd7bpezHwkYc8QKqKNTctMATqNlM/Sb6NS0lqpwaVn0WCWP8wg9p80r&#10;XhNSeDri5p8BaSZ67cSClOl0v/04+jhzGpqrsOrgybsY309OfgyZQI4cuvQjEThE9Q7gbkqSYRCw&#10;oKOdQfJ0pDM5Dnlsx++OuzSOqyucII5seuWvA1Dtx0MMAuoUltYFcupN2mJIx3PT5xpeG6RDpJEa&#10;uuCSTAac2NfFrDSQNnUX2NpFitBrtFBJqw0HSYWdoMtgPrS7MLA8no/722zS8cmSalHuPE9CG889&#10;H/toMDE5utcRtaF4x2Plezrf/oZ05HQgFzunnEY2mvoj+Yq/C106/AvutsJ40H2i70UzT1t/9dW3&#10;mcy+7x324kUs7917SvbSP2zXNh3ELrbQs53K4du4SmGJTwMNha1fcr7hWZ3UwcDwnPxep9xegII/&#10;MJOw4wvpeF96TYOzm7H0uwYi9Im7XI+8apZ6nLp7eLOzedHLRqanNr8EvM/uvqaskxnxmRgL3WwK&#10;0DNpaQtWtiOXWAe5T1hXTsv4XKB1jd8O/Q0ix98ZwCVdTN+f3EW6uH+arFvcfAKWnz392bjGM06s&#10;/ep2zq/JDedSJLDtBTx832ci20FkCnXroinz7+kF0YudoZt2o+XRAWn8lqOn9BMU9YOWe+WU/7Ed&#10;/ecGXDt4igdOva44FD2Zcg7f8B5c5+wzoYr+uePRudc2gvr6CtBcx7efA7bhry3qQCyInvTt6+O9&#10;Ci+OsCh0h/Hr1JW6NZmJDNq17VpcvMneCUPj5FbXtW/y+ttrYcSXX/Elfja9/D2rngR1p5NU5ecc&#10;fs67CGwh9+yo9knrLGB1sTeyvCr5Q+qStyz0zrHQsaX1v4Y86s36XLI7qIG08a1YnXgsfTdfEgKJ&#10;F9dv8oo0k/J9EtcTMeW3MV9uiZezCGWCVN8lf9ufLUOxagGd7t4ssf1J+UVW288Jh3JFB/gSrrbL&#10;AqtykCc735E3QC7IfEsA91w+PDK0Qe7mBcpr7orO7/aJkSDB+e47cTkfeHjisbA2wbkEw0Nz/lZX&#10;acp0dE10x8870ZYHDxtQW9lUfV/KlH/Vq6usYuQhrmzn+d8xz+ahvYN2qfh8mUnvPomgPtOPs6r3&#10;MbnrGRjc6p22rG3mjfHE8LEj6dTpAiO1cuGzcD/ftProJmPLI1zqmwcPsTC8LKiLd7hdAEtsGAt1&#10;UySM6aTNu8tDW18nP9nnfGTQRVw8w52+44DjI3jKhWkd3+RkbnTYRXb8p/zh0u0l/7HjJf9xvLoA&#10;14e+XrdJNjvx9Gr9ThxPPZ3+5iF3dMN/9JsN1RnHNFAgBEZ/eD5ka4XB6Wdv5dbkfK3/9tqRLxu1&#10;TgJ3m3p++HQTRJzB8TcuKIPte+GXX9vPLb/lO21qGXzyNS032valRxdoq/ND3MS5vPXBluWWMZrR&#10;Y+0Z6htb5NVdvV26z9kOVR4523+ODLRKyvjyEX/LB/4C/41/6L+pjuPLT8bXx4YoWeSRvecvGJQv&#10;G27VsGWUr5E1ZMMniWymPxoTf4v7NuB7ffoDek3MP3DX5mrdScvEeF9BFltLn4VWeBfkVPtkkaN1&#10;oz48ZciMG2pp6Hz+cpikOKzjHenKIX963Noc/aftfJ/jIzYQak+01Ra/9F/00ieBbv6mLoLtG/BT&#10;TmDfWOF87a5d4YEW7h3I9kSxsT//elLWxtWM09K+9Amzx0LPxNMYWDvi97d5hfziGwO6KcSTlzY8&#10;/vrXv5a3J2Xopt/2ZwH0jw95VXRwxx/Tbn1MQz8ypo3bzf2x52HntFX8+yhnOBurCmjtd3OLm0L5&#10;y3jM05k27vAYWXw7T/WZ84hZm8t8wobVB7+O7Y8f6T15p3xfVhDq1DY40/eOHL4a/dCPDluWaOR3&#10;AT063WF4xJboN4vQ7BqeLeMgj37jJ2PSqQsz1pnzwz/l9PHj/DY0O9APLz51PTx2s/2uh/O12wbe&#10;+nno+H34SYenZnhdtvTtS5/5jf5Tt5e/UDXvGR7jS/YNLrvVJTIyXozO13z12LLyV9fxn3FdPqes&#10;9G8WeZWzMlH2XfxOPvri5QmKjjdOrN1jazZoHjdalSZl4sbXX/p03sQGm8KuMmz+7vgVL/6h4/gf&#10;Dtwpe2qO/uxNnaC78YiM4PCpGKKndP4wdt4nTG00Kt/SRq/yCg/05x5X4i95RfSVNKpp+3YRUXIk&#10;XmW4Okp/lItzdVfqpDuSW7+e88osr4OY9PIjF4z5PXoYQts5fYk27LRlKXP2FV3MJf0OaED116am&#10;bPEAG6Nw2LRAzzsYq898YNYV+Jae43c6Df4e0b52PjQjRzmbV3Sd5ZTzbo4vfXmEd2/ODT4aPLr2&#10;VhkTp+q0zdeuCQS/87sUwJa59a2J+4nn5V9f50Jcr76rI5vN//QXq+PkibUTQ5GFrnOjBJL4oweg&#10;c9dooofxfmmbM2HltJ6I7G1f8FqbdzMX3dpxyD85yGdfx97JXT5KmQzXV4TlHIwtk/fmjG+CKKP5&#10;vkp3fL66ovt6eayPj80lTP7qrJymroy/lnFtzEXxDv7m7XFsQJcn8OPLeajhoRtfP9ZvyQnuiWP+&#10;wPsuZ/m+diwefv4cx0WDmotdf5AQtuXtfDZuTyyEdtsestUNr8xuLEZ/fGlfnYObs9ZhNN7EkVLu&#10;HDrvc0jnZFR67z+mLNSPtYse07dpl6cPJmBtXl1cOwfTPvW0fJRNAbMvgD5l4st4bOocOziK1y8+&#10;h8eO05Zlb5x1EXz6fEhb5twbfLRLa9PqPqhwcTa/u73hCJv8tR8vv/gh8dt2rbE6fnuT8Rg8PO98&#10;8QaTnmN8Y4N6baDLApttYwx9MOr/6UeG3k0n8/ATH7uh/yP6yKwPThy1fI4uy/t+vMu80g/t3TcX&#10;3lGxr91fAvgP1Sf1Jn/zLh7LX8ahW38hvvusNMFXr7qpHfsuPiPpi993vhDr1xwn/WqZXuWhrVUM&#10;Ed3K56YnYM42G71RjL8Pm5VV/ZMOtBUdu8RQm7dNO1O+5jVlvlqu0SzsTx0RH2+zfmYMYB0s8678&#10;lAL72WEMWt1uPOjyQo/kwfe3dgx6dIlu7Nj4u7EpD9fy73AvG+dv8tN1j0KES7dbUjgtrBz5z3ov&#10;zmvHu1/k3+2JBiVZvYpbBYbTro81/5RJtYxPinvSBvvT7+dYc11eOYKRnpNzLe1Os/uD7RfiG6B8&#10;lJ92TDqobw6PKatpV6eNUlRoH75EQ3Xt6stUOQ8whiBvobrnwrEc/4n9D/yLw56Uh9lZ2I9TtpO4&#10;MHJi0rl328DlnA9vBLRK5Amds/B0iOq8Verm1DtP583K1yqI7hqApgJt+nRyp6NcvqGX73MvrKUZ&#10;/uFHyMErPlcemjr14dfiwtfgVhe0+ShkC8/72rCdqC8/+OAue+U3I1+CeAf45Oq8BAlee4dOOLQc&#10;7vagb2fZIEtVOcHW4IvuzcvCH9mbtjLZzXe7qXSl52TtxG83DsKsm0nPdngV9B9atANoNXzAnVb3&#10;DvtZdzbyYeHQOK/vQutoot7rnN8XbhZHPuDDKZKJmbLrYNowAm0aewgpjsoNjUGkjcU74AuDf/yl&#10;F/YdyFXzmtWUpsJ7+lyZOZlFoUcdUJ5iBWg8vFbvPuh/9lHzis1Vx1e5ri6Vm/PjqyRmIT/WReGc&#10;dgB1uxl8hrHBLUAAN569RM9NYunkkcWLYH8/rr8rF5+KUfXS61EqlHdzPRvtSTp0aA1Yy6eTbHW2&#10;xSHrs9CB8KXq6Nb6Qk7085lySSwnzZ19q2uPKV5HPiJwcF/6kvDG1lTV6oIvFyyMu162J/LYv7By&#10;9xoNefvq6U3fcsTeYuBxc3QfgZvfTYCkvRhci03A9vx99915hS8/5O/Fhl5k2wz88xYE1ScBoj0g&#10;Zz7jj70eAY/veOK6QI8WGCjf7+Bjx8O/Q0JHfYBXPvtdX+D3hsmaNukUbtKlLez5HzZGz9MF/e28&#10;M3G2+fs2TxcZoK/MHtllcB9erlvuEasdzjpUgU7aKP3W25TftleX7MRQ70z2tEsWyDpQP/WmPKPy&#10;qmrS0jchJKGDkRzVHfJ9+uqmMNYOtp+Mzx6LDNNmd9M3bQHQnoKt09MGZxEzcsiysGHTlx59TWmO&#10;5JiwWViA30XgpJXPqX+jd8pO3Yt9/Z2mILSPiez6I/z/NOgML/WOPY3P2Ls2XXyCq/yaXn951V8W&#10;nbWX0Wn7jS6cRxU+bzoZdO+4IfbkFYlidH9eoErniz7wWo5sOOeunS//Xgc/SY3HTpZyE9HGpbZ2&#10;42xx6QyqT/uIEJ9raT4LcJde/cpF795UhmLKDQJtj/j94Dp+Lb2/i5ZyTX+uDr7JQo7FF39aPm37&#10;M1R+5FSHiDO5KGx53nS7067O/xz/8DvES+eydSXHHWcRtU/gNP8V2TNR2vZgjoMWG1Jn7hvL63+8&#10;Iq3fymt10J5kT6Dyp67w4eClEU+pzvnic8md5/18cSywNfr4PeUFZ8da0umxuI50F5vS2dYxTPRS&#10;VmjnOGOq18qvRt2+lrek+/miqNP6RTf59GaTjJ2BeuczrwjjBzH7iBey6cqWBf4Ql+TwJX359wUk&#10;rS7NsbS3uwxj/YX6LG9sTz4f3fB2fItQPeniSc6HXvsy9WLbvKAE2LPlMXVR6mugTSlti2rpHpj4&#10;LKy96telI33Vs/pvMXPko6TT/yqXF7wSK9WTLcp9aC9cLPKnneRjZdc99tyYxK/wtdlDO8QbL8Nj&#10;0/b40K20FTjlKGdjl4pr810v2iTnMBme56KHsuP8MFj6zb/bJI0s/V4Xmp2n49xxjroBf/S4+a50&#10;wxuuzV9IbG57eMZJ20eQIx1cZdWrfN1sXJzLtINDh9VbeW9+y6Rx+PB9cVNGa/fSOtaHyRO7gDx/&#10;i9P5S9hPvUqdC64xfHHjm24kxs7d/J0yeeimykqTD9QPv+cqzWehcvnjJJUmPtuNZ3jVKd5iL7/a&#10;HPzP//zPPgHczdQsJk2fpM4lDlMG2w+iJ27aU/T64PxG3o8/tt+2IbsbSKWNvnS4fFR8ryGe/hs/&#10;Zcmerff6fnYo/7Vt4mau5Q3P8bO8lSmdXLH34OEJo9nAbZREB7B6cRb9HmmPvI4DMn6j3+IsHh/z&#10;Ez42cDbf0Uf5dpwUW8d/j3IirjixfY+jz4yHRqdpm+VvXO3i5raDNt61+ZtfI/KFxoe9YH12LxPy&#10;fIAyAKPDI8abmK8Hv8EZWnEob25IuOOsbHjCkfzN374U79FrbuCQP3ERHxhf1obRwBPavZHkxP+W&#10;d9PYH/wdbwzF4xtfN0xoc8S6mP/ll5//8lOeeDdv9/rNH374MQTHV3ziv3E0sYTb6k8210Lrom3b&#10;afVg6j7cLohCOtD4Tv4n/ahWK3jrz8X/d4/G86B8qvxwwHtB3vQxk7K6wBGfjuP/G436n8+H/jwH&#10;/q/3s3jHkrZ57SMnrJq2dQAOXgv8RR7fmK6Qr2xWZ8cdt7X+RC0y/N+hcsVX3nqytCNrbqwjwzXY&#10;4/B+6GKDEcxP68zbsNQxbYubDryC9Q53OdQRX2JLbMtjBzBv25spXZPvxlk/CbF1En5v7Enetnkd&#10;f6/Oofs2P0HWuZ9+M/ag6Wtk44w/0j5pfyYWtXtTTsjXn1ebmMQ/Ix/s5i+dzON4wznee2TbPpkr&#10;/TX4XPodVxmE8VV0+IM9Lo898k3zqxXS0OIB6HHyVyN+/pi0XUWBj/eb0KAyPl6QTjqc6pVzP8G2&#10;sGMkOlSPI2vzqwsd8nFQj7RVeK2OnZ/xJfnJa7nik3Py8QCr5/phZTwf1SFKj+yRWR6Hj7o0Y2S2&#10;5e/I4PGN/3t9x6s4EcQXM1cZqSvD1dJsva/M2JTRdAIoMWM8lD/y1wZmRnzBsU/z5kQSeml949WN&#10;//Mr8uHVr6fclvdw/fR7nyDmDnTFP+VWVZJR3eng79RP+GD674mRjh3YR+eOI3IaXkuTk9Jcv+PK&#10;A8Wdcl05kKDu9TxxOWN8b34QW8qmm+voz3oTWbzVskv0Ou9fcJbXjs/2+uEfbeyM27RHfNGHN6KH&#10;LR5PO9zb4EvHTOaWF50j6rMAb3EXiUw69v/4gk6LZ3zR/BBs2tKys/UsCetHeZecsN38TSsPvj1j&#10;7MrKVTecqXEzgNyOv1fgZ47DWxxPvUdXOTf8rQebtDER8xMjbnqa8SBXd58gi36qrpvqwdrnOGU4&#10;nIwXyLP5uzLepH4ptfUtP4Gx/ZwfO99kvtj8c93NZzGurPLXeVSpX34927e5q0Ov+TN9NGDnM+Bx&#10;97f8+/XYPIT1Fx1Ds7xOFS9bPrjD5i3uPe/5fP0S1pEfEfmauHlZjp+z+bX0yzZM/024+6AKPdHf&#10;8/dmKvJajjdceNuGc8+uu0Bx3vy+ZUzszPWNPKf/XPfedHBD23jp7xXjcOYHL/l+elW/l8+W48TG&#10;jK6OEx1qZLARAEb00x3sVB7BK/7/TXh0WA/CceB0hNlO7iBhHV1dOD2Rdp8EoV6nbxA4gj32Yg04&#10;eU175csiSO1TzdfWDIadA40Em7sBFm8lp3KkLf4ld2Ud2uXhLm0LCRY990kqr021APjht3sDNAri&#10;t6zKW21LTWM3kMcvK5ccFUr+LvJGuaSNruV1GGrO0Bl+aZS74KPUkwaF6vj1KbM0uDPBHr3u37sQ&#10;vTps3trMTxcc2fUj2WlUqwO/Vu7I7vm9UoRFF1aOLcsPuxnA5RWgf3l5h9fiPB9Xr01fvW2ovWhU&#10;F+EcB++h3z0bT/7ymolOiuP/PlH3Nvg5Z283iI79aPnl0iW07YDxSfkpw/oArQFCjp08Hx+hU742&#10;QRfiwT19lP2V8s9PJo4eeOwBBsaM66AkYecuSmA4AT7akMqRvvVD64xuMTqeiYzB5+KX6JWvfb10&#10;Jz3heYeLd2TX9sqKWso/H7b7NOaPj5Zmj+tTC7lpYo6uu4hlgOk2vdQDMmKDdd4FvOlfGRqCheB2&#10;oZDvI7f1LqdcdH9yGfq1gUnhANy+4tnAIvL8fiwZU7ZiRqxNnolD76BUT9Cl/dgJU+Mi8vtbKnyO&#10;//nU1uOzvp7Zef4i6AVE0otrsk0qp86PvfcFxhfI56KLyF3syqQ+nd22P/TRZlav4Na+yKveUWXT&#10;sbGBLN2Tv7twJx3N2uK69p109qS61ILqkJjrpDJ+guc3pG0O9jfccm5SbrL2JjtWbLIJmsalC7Cd&#10;hOc13QZnG2e6u7C5oL5SH6MT3fnKR5u+IL3tYut9fJHXh4lr/N/lFWYWIdxM8/H9LOy4e5R9++pq&#10;saF/sFiL14c/LEjMDQQ2f7toz0/+jh5BK9SenDUu+xuqs9HcJ9BO7OzrcOZV1wmHEKvHeC1P/YI2&#10;qRP35NMFj/LJtaeBO6kLjbZOG6f+5FJjdunld5fZ63en6a09wUP58uXUmXm7Rg0I75pCl/CqffHV&#10;TCSKUd9q+5SfO+wR8NN+YP2z8yt/5R0atHxAi05WJATo0Q3slOOHfNigXcv7+YM3bbzJ28c8odM+&#10;uI3T0n46OZ2cx7d4iSqFyu71JrBNVnRKut8/spiiPQL1fc84/yUEvdD25PS3i9F6GYRpQzb19eNu&#10;1Mr9Ok+XAz7krR6nmWh6PbiCi5cYi750B9oVC3noWgeTN7yWZ9HyNXJcPfrmu+z1ywN//KR+7lKT&#10;vOUz8ukxNzmmvLS/aa/opE2ddssd4/QcvnTbBf2ZUI7NY8/wnk0Rk8F5Am7GNsNgJ6EjF0/yH2Wl&#10;bJp60u66r19GT35Ahx4FvTZu2MHHg4OlhX/XjcfYmQREn8DDt1Be4l3y1e+A67YL+tFAN0T1XKNQ&#10;0+5fQ69O3MvjjvE456faTofwu6vLzjsQx5pYmG9tiY0Daat/6FOA6oY25v7aJohDh0Ho86E/XcsX&#10;Y3AuFveuA/yxORLhVZtSvfq1tqw/2Trnl7DD71PyBw39XsraPDb2hUlxM5Tac8ZfQzN84fvbNMf2&#10;tamD4sQHzsSEMh87zQ+GZuTD6dg0cZCztslytv+hz/QJI6+v4FNW/R+e+PkDO5FdvZpGz5PfBfTo&#10;pq3asQH+teeML3pe3Y0JZpBTGZGjzxe3aPDUDy1O6f6YclAuG99o+FJfs7rClQ8aW8GR1j459c84&#10;g+38VZ3Tr5q7oIFX+8bk4uEhT3r7x+A6v+aI+piAV+BawPrh++/zatzvO2eUzoZ372aBN+wjY+NK&#10;Hr35YfrKlkl1c7OFOjv9sfPd1CV78fB3Xf+E+TzFO/WYffDA+tE4FU86GBusn8xvdwNldBp/ol0e&#10;M9bcMpBD9sbpxBo7yBrdRy/05DlG1SuP3gmf2oUXG4D0tUkcuUlx+Ypnekzb7Rz+2Ih+nqImf/yG&#10;3/iGDq5eypc3vGYMJr96OQkMbepH8Eavyd/0wbp/4zey4Nxh/Hi3cXhxA97KBgk85bJ2Dh1OYtpY&#10;0ybZxHc3r9MRov/j3LDYccRNNP67sQVv9FP+p3+If81dPnw1G6B3nclbO7Z9md/KnfjZm7b9fMPG&#10;9c4r7nyWR/3WMc7k1t7I6Jtl6i99QnyY86WBSe/V1/naROb8dq5Y57Pp55YWLmRdk3JOeOY/X2U6&#10;h54Gxxh42hxj6K1DiS1lEjnlxa8h382XckiaFrR88Q+v4iZzNpSiU/7+ODeU3eUvHj50dj0/i/Oo&#10;073xj+rsOG2Pc2NbZTl2T5vSuM/8g47LU7nV74f/5JA3NLEuvOdmtUNE2EVfGYlH85s73HWXbt7j&#10;RtjRKXqF5utv2GReNG3Ca/Q7tmmbUV3G9juu8/WPWDZX3zZNuakvG+Pb9izNxUfZ+Au9Ypyxx9RX&#10;NPXREPWcX9ZvjtYf+Bp910D4yCd5O9e/ZOGfdJ+yPNcvfIb234Cpt8MPGV44LE+t4Mqjl5+qAt0M&#10;yzUfrU7sNQdfWnhiOAgtP+mLG0fP/DP44KKBg0dTS0psfXySymvLg/6vARp9zupXnCRedEmg69q2&#10;usEjv0Jzfukl4zOwPDa7vM6F89Wfz0Bt45ZGzIhS9/tmMGV79NI+3G/Q3TgbJuMh86jK35gI7R8d&#10;/7N1cFY/Zk0/XA7/sm3rg0bGKh8W+G7ecPz02+/hFjjhfwGmPVnClNctEsjfdeqrrQzq+Dzy4u7n&#10;NSgub9vgjRoNTfVpbJmn9FbWHDvuNM85PmXGcXVO0manjPahGRTaym/SPq0+2tP1/5bH3Wch7xh4&#10;2oCMTdOmNU4ixNi4/ctNpZH98PvqQ0blRKcFcpoWnadWr52DtHpV19g3gRlq/vD1/xNUj/Djw+W7&#10;+vzLItjXtvOmJ2IOObG1fl275DXmzREPjjy+trGr7UCzdHRqFb34ZQwjhlJI81u052YueD698GEA&#10;AEAASURBVN0Qzvj+tv5XXVal4z/tu3lA35AS2cY2dNAOeZPJ1MmXXrDJJx/eZctLlBdXp1lpGn48&#10;tbTi6Q53XOlsK0QWQA/wAJ8rp81/BE3RP/t12EfeVVyVdW9rK4/vj/+XWeNnGZzELbPF+dxx/fev&#10;4t/5oFV22uHt1+VfY4L41vyJtz7hf8XQxJf8Z1+6N7/234U+ne+YfO2oAw/O3ZdPZNelOALo163D&#10;K34OzAbwQZBwN8R5F3ktlJ1A6eTpMJ0O7QTKch8mvgstt36NEtWCM0b+dcS/d1OF6t6pbzCLx33S&#10;7XLGHTcyNv2ygRCyRpUwyMnKdZJ/DfZC6YI/6o5dV14q/C5y7B3ifHPBXb7EY+BMjh/2yqLnVqBL&#10;15KcBhsSjLsK5d+MF1+s6yZpUt//mcl3GjdgUeHd23d/+S2vaF0gl/n1r7g4jYV8egjsCe50RJ3U&#10;mwBWEyjFWbz0UvkPN0oeW4sEr1JUFBE+RmzZLM4e95Wp6w/pXTTCkz5nELP45XN4kqMz7zExKdjJ&#10;XFkaenCp5yS0h7xl4FwjyK4tC/T7SW7PV/7zkS8N1LtRlcx3+e2id39+200dtv32fu5gpOPCynFt&#10;ABFvN7c4VEy6oY7GoROgm258fsxYdtdR3jVRhvQKyO9TtOFNj/WV9OE9fmDXNSGpRg9mWPeVzGIk&#10;yeV5+N7F3s8f1J+e4TID09F5fa9sti24++zO4bL3JMK7cFeBU+BzmDogaxvHkirz1AfLmnHK5ZcE&#10;YwaRFk9aIlNHtH+H9/oPD3JrSxYZnctTpuKw503L4lTu2o6E8vJKPXkGeomiq/xaFvHvtIs2M8Mj&#10;ZQK3cR5JPUYXaT7gHMYGtuR1hzsZLsJnvqp79HP0WdjzOcq7cvakOiunj914nLiS6ecCVrZ4wcOA&#10;3LGxGv2+6asjh1VSe6INW5vYKH31GMz4Gq7/FsWn+YvXo76Ff6PjbFwoqywgtC6Ve9s7Y59t9+CL&#10;rVn8VFrj35ZH0vfNCKsXLtrOwmmDuqj25zw1Q5a+Rh+HFzrXNlQ3xtHWN2GjHFdmebLBa7FT7nLA&#10;vc62/kQHfSTdOzAtzcRMkEtjMdnmKdkWprrIER9vH1K+ES7ebaBbzPY7hF/lN84viO5+a35ebzOL&#10;nPVQbRT39B8dL5qcNC1s6qsTt+1/gyuvEvgl/vN79vliZFm0b0p/6waF1V8Gl19lUJ9OvSDjhf+O&#10;fHIaq4kFijpvWcQX1SFp+e95BZMhxqLvbv76ncTff4dEtsxHzC9NB9aH16bdj6uzNOf1Tc73WCXu&#10;BOe85Vz9JmEWDZMQEGML0zKHX2JhYXmvbHkWXqVPnkWn+CRl/wwzURB7A3e/L185z7aoPyPPYpdF&#10;Tn2y+PcU7DeNr+H4+L7zm9SxYfQcH+3ExVNWd/zt85eb344Dd9+we9uB3377pT7qQPwqh/XZ1NPS&#10;n8VMeo/s8fX1ir68NixSUqfUncGxcGySB9qeJJbR0vd9Xgv1VRzCNx3D9FjU8zUxMbbBGd/KFJ+u&#10;AfZ4bF9294XzlgdERD08bOq1enCDrTNTZikvE1zCQl/f9jjl96cn3m98xzbjIX0bpvIfMXMTc52u&#10;nE1YfntNvbV10/ZY2mSOeuxTpyPT37Z306qcNI4baos/CKdcxjfLl60LNjHWJ9NmTn+0G5cWwhe2&#10;r6seK/fGa/GiZH0kDrswkAy2sOPhDzb4VM2eb976SF59fuzVRnXMdu5iw2+huIyOzD+z+DW8R8a9&#10;/xl8ukzZbv1Z/Fn4FzOJB092WQgR8HmyX3+Czvh9dXS9vB66bFwyYFKjyWV78c/177/lCaqMg/Dc&#10;N4ukhe9YSVe4YylcpJOLHkRy2/fVRVrPk925CZyjn3bJR/8++BtHUTD40vqJ/4oHP+ffffWubz/R&#10;N6CdsUt48HP8vbq0n0n/7WhT1A1Wp5L0dbNuEgbtc70VJfyVmU1Um8v/x3/5L3/564//URw30cjn&#10;77nBZ8Y3ZJlvWhReufsEld+s/fZb7cT4Bm+6aDfwAWP3lONe44MWncWsjXd08GtXcN5kI8piRW07&#10;uvHJS1jZQ6fwx68vsfaKbPlryx7lkytmpp4P37bxx66WUcaR6oSyfm4fXfuos/fft10fTFtm89fr&#10;vB+v6KbD6BFBgUfb/YhzumkrtS1bJ4r89LVlIPm+UHxHu8afETe+Wrlj8+CObGWkjRodp11XJkvH&#10;Jza2tn/nL/YBN7ClVIqbCEjKlI0Yv0PMjz8jL7Tk4K2PgNf5SXjsxt/ExrT/61d8F0qbscaskSiL&#10;qY/s2Dhue3N0EOtkq1vx8CW/15z5BPDL9Cm9l2yIPGVUv+Vi13foxU9Lrk/vODWEbPZUXGMg5+b4&#10;K7lpwcFvQdrVb+Qc735CtfhJ6eL46TLqImlAm7KA7/Db2MX7y/1r2Ry/rjyxtjFKN/Vj80a/kYn3&#10;tiV9ovvIarlqW49uq//qvPritTBrhRvDE5Obdz8++tDxNZ7VMXqubo7zRLD2cdrNF7LiZ3/+/Ubp&#10;vkmJHHj1Ydq8t7HHuk1tDw1gm7I379He/fDD960j4ws/6TG+2/GFG16eZYdheUrXfi+4xn/qyejS&#10;66SDnT/Kt6Yk9rvBR7fgwMJj5T0iY3y1ZYjX4jj/EpAP0PZzzk/iZYfre6zt+fRTo391W12PnsoT&#10;7uKXb77G2yN3eW/a4ji+Oz/h4Bz/rrVFZ3rT964/nAJbqHTrf4NcHYyPeo425+2Hc74w7T79Eie+&#10;I/OfAT3gYbN1/7g15Xf8epOB39aV+iwiapupkad3j1xzu7t+rf8Z48ivxuE5m8Zz40aYjB4EPMmT&#10;NDL0SdPWSluac1r9t02UZgO348q1g+zw/somZ+T9kTHgl2Dr/eLUXuXXn26IuanXC7Uq8QJWfXVf&#10;fZincdNX+4vcuUFd+vR3Fw+6LXES4d6vhzfv4aW/E0cT244d/+nLQrcgvTxy0vYJTeY+TdMeBHHx&#10;2ftN1pb2OrPeZIrTw+/wUh++ie67p3GNI5Kub20fHR2Wz0OXMLjB+OwhXxYfNT3n2j6w/Jdf26/w&#10;f3MbK4bsBcDVtwo25+vH5QF/9xvI3PTSnb7B+KfpwYWz4Hx13LTXjnDIXUq8Vg82aX86l3/pFgrH&#10;51OeGYrlZo/HPG3KWNnnDQ55wyLY9rx0biytxBmb2Pxl57Y105bZI3mKfYFS/Y4l5zpF2na89IkX&#10;OOOrm9JwD8zahJhJvT5vR9y8S08J4YP3vwIv8G6y8ADbXo3dw5GOfUvALV/OHWcwP/89dj7qcwrv&#10;Kr/yObo8ynT8cI+NS95Nb/j+PrSh/7z813Je5X0QV99nOm7avHvkUml1f6bh2+p5dGW7NnzbApa6&#10;MeFR8p9w6NhM6q43rA7S9g0gzj8HuPPf6oje+fL5xqC3F2mkFq6BpoFhIqcxdmK9jMIAGOdyTOGk&#10;ncNJSgFZQAqQUUXORsBErgCeCG7+xWwCxhNhFhkKR711KDrnrVR4H/5wr7t1nAePipd1R986QfpN&#10;4fLYmpA8+hqAdYCcDnA3JslEZ5OVfav7DojrsWOLAvD0mSe7AHFdFE26QeYCfg2FoyiewNNthXM9&#10;F2MXVE+wLtDFE1vgu6++S+s2gx68mHX5IPnVOZVHMNKJ/A5ATwfchv80LqtLacJrXl0RH9iQQByo&#10;/seG++LKlR8cfuHTVoKcf51Y2A6kTPDxh0+CSxm/lH2w6Cr4jkXwdTQGE9t5VteWE7ThWeqc1xlo&#10;4+KNdXlcrGx9NLRbzmt3Ccrk8dXOJIR0AI7wXdaOo+OD4vie8IA72EobGoMcgD6pGRy8bN3hSQf4&#10;dxP28Gmi9Pplr8JrBx7huWAQXbykeQ3xHdZW6PCmrFJqOQcdo970Qt/tzOT3NztTZxfwiCf38tXj&#10;yp9G8VNck7D6MXzXdozoBtyRunLWksVjmjuuSn+3MwS9y1zezZYyTB4f0MefGDfp8zoy8FU2HC4I&#10;XsuuCTfd8ZCWY8PMdU4n1h544pt9g/pIx9P4SRkZ6KIFlx03WyZWg3BkDCbcEuQYb+TCZyeYi+PY&#10;yWiKTGTpC2ayjWawlhYGXjsAcV7b+InsHPt0awZK5SET/zMQ/Bh869L43cFlOF/pj/gbn7EPPPQY&#10;anhAWTt3J9YsTieNrbHFJuUCem2EMqAfoDMaZW3A/ZqMqd+Hiwll/oTMB/anNriOpv0T/1ufyyuy&#10;8K1NGUQqVOnA07jvf+M3i85noTELS/oUKMwzWcWZDIDP9qd4gW++9orwhw+L6+7WbK7BJ799ZWyu&#10;7cpBW8kXIfw1ix0LdEMDOkl8M4NjOtWG5PHrt0lHPxuis1DdCQuV+JdCtYP9KZftokL/ZxbT7n7G&#10;xyA+Aiqj/gk9XbV/Uy6xL+fu/Kfe9i9tk+BJ9Lnpz2+A7XdQ5itfbM0EwkIXPHU99iRdufPlLPig&#10;SaQlgPvUdAbmYO4uTvl2cqDNCD/nJ6bqs1N+tatUU1Yt0mFT/VdfdmwZONYPOe5bA7CYG3OYmwlQ&#10;W+TD+Bzu9fzqDyZcilH74zdQHflOpI3LLv/Ig6sOe2q8dT6YKbKA+uQOyOmzapVyl1OantZ/czbf&#10;Ymb5avucL+zpYVM+jY1FuB3pMnrd6R9G3vneyFJW49/Jf9BGWOXVN6tAC+lO/el563d8KU6UVfuN&#10;+gtv+oz/bAjgvX6iO9/NApF2YdreTyU8UtYmtCvHb7iCR17OE4ekqzNjyqkjxZyvbVMa55e9L/Nc&#10;WUCg2/glPs/NDvcqtf4a25RJYvbfmJRtTI3kfJ8g2PrAzsq4lYW8tXdVn1i4uPRk3B2fb2CV/Snz&#10;JFPT2Bw86zH2TPpr5pC/OpRBeWz8T5mQT/RDR5gTt87Qr1w4K3N4b76ye/BAB6QB+nurhZv63qSO&#10;gq+z6V6ZSVue0rVP2oZp95Rj4jP9UttudKnP+kY0o8PHzlXQ0jtSi/N1Fj7aTr7VLoi1UQaN9rxF&#10;lSRy7rDlpg72bSHBh0Ne9eS+ceFFht/mi9VWqaI96usRX5rFLT944V2dck6/gkPkSLcBpm72p460&#10;/cFRj0MYlJsM9Pnrmx7i39qa/iBoPWfHpMX+7HuSq+8ho3mh5TM21C/KK/UKrM6rHxofevztb/9n&#10;NxE8/esJNb+Nat444x3thxvZlPfEEjr8KotdaWNs3tjIN5cF/c3TUzYrU/rSrD5rExvrMN/HLin8&#10;hie6P/IktevlJ80HTB9cJr2GM/X11O2TJX1lkzfnJSnf+i2Xi6fcT4kepAfuFZOx031k4gZdY2jQ&#10;yn/0mPZU8vgP7sTvlgUfdJzYcs645PiPjuV7rvFwvbDtvnrOD5v3OE7cqIPdsAyhOmqchfczbNoe&#10;d3wjVpTFlv/oNxu+r+k448wZ96DTL8+4WB2eODE2fpubBVfX1QW/kc/2Gb92LEZ3b6pRfwJrey9U&#10;uMIch8fEk75TPNPZhgJ5aJ1fvI5Pd0Pa4hdQJmD59eJ8QRk976lFjp4zfkl1ObRTF2Hu643pNdcP&#10;nbWDW9fw/nhbBF5Ze0Rrg7Jjabixz5txxCYc6a7XNUvXfInRf+eH8ujs+Ogzhgc5W0YzLgjhuKWy&#10;xL52AP3iDr/pL5p4eCwfMVB9lk/LZPwBx7jSz0CJERv+C/KWR1TtubhyIzu7Zr41fMxD7vVoeEwe&#10;G/ERB+i7Bkd/Ms9i/sbcyt5jPFSf0t9P0IzPxv97o37tj/y3aRfJaNmkveqT/+wLrbUF9cuna3ZJ&#10;23hbG7VxvNo2uO2wq7EbTm8gO3acjB5KE37HvZOV76HuZc63Hw4W3PKJf3LswnHSej7o1fmc9gCf&#10;HV+C9Q2cxURXvV6h1za94BkfFv/gvuCRtPWf9LW1+PRKfXjWEe+V79i5zJHpdZfNMw6wXt32dOKl&#10;13fdnNdtq9G0q/y4gBcgk55iQJIy7sZH0hdnae5HnKpvLHv4ZHjuxgl8PNK6Pxxw0uR1AzX5lUNe&#10;Yh3iUa39ADz1oXHd80i+2SF/gR6dK58NW+3Vo00Y3bRr2h5yqpezFZjzaWfGNm/G23aHDPxnDKNu&#10;ht+NTv4zTD82qVDj4tF9VHlGv8ZEmzFzmQfy5QN17RQ9XOnKsMPUXDduZEi7wdqp31/d+8rogzPr&#10;MaNiffyafUnrnzxt0gs9wlYZhB9Z1qTF1V2N+S3Zx7gWnj9lLG7apSVt+5/qGn7b7t/MeXkadfB5&#10;DWack5zwVQar/7en6a78av2Sh7Jeny/rlVG9w+9LsP6Gcz/fevMl2uYJdXrFp2Dr2R6beL427S5n&#10;x9iLVzvxEj9JXN+uX+Ctb5zPk79j4xVTByfdxqfwpOeMqcT9BIk+xVooGdag6SdrNrHHxjvTy6bg&#10;z+t/R5ctg46Pjkw2LNQHuV48Q5ktx735fXEdxSc94CzNyr7nb5608fOnOsu7gE7Rb+YoL3HRe6vd&#10;wnFRL1cO+9hNl0172BGdb/uWy+dLxzstvDPEKwl9xqbDIdd9BiVHLs5IoBnO4Wk76dVPo+lB54y+&#10;F7/Q6I8uG8l66Y5D/PJgnL5wj9VJe7mHuHj3432+I331ifhC4vF04DdlZ7BloItgOmnGAIFMb3ng&#10;HiSbdmUm/xK4/NGJiTo1Lj2VoQodrcqzjg1e/rYSr6M19D0PzvAf7dYoCh4xPcI99vaa3nSE07wQ&#10;4uPDYeUZAsfeeX5ab3KLlxZax0YvC7BNq33lnIItcXmTM6/N9CqgvCrs3XcZdH7bhXybwgbBQYku&#10;tJkja9rYRxdyosYs6jmBQ/f6wG9kZMM3ydIsDPya38ygj4ngd+9OA5NA1YnvgPlYXrwOYEM7nWfK&#10;9siooHzRZTuir87rnHbRl5z18+LvsToybIHOrrWDqUcmUfT5Kk/O1H/h5Qh6DF47n5BIXhw82FK/&#10;Rboqia3mvAMVZRS+BiczkEsFWtnlPgRbmRr/TSd7dDAhYLPj/Q5OaBavnuERF3P3qLvm+luttW/s&#10;vtu2McauXRC/Bp/RgS1s0lmA2axNgkTX50hf/wDNa9AG7Oi8OoxDh99X2XTadLadn3HtU690cpfk&#10;/sYtfb9OuaWGVFR9kQELfh0M0j3n9Gt55Rrtl+BNnkAjp3d2ngWjlnEavm4uZ4JpkRvfFxvirvN5&#10;cza62L92oK+P+MkGRY698zOK0L1P9Cbdhrv6uDB5x6EnEU94bffYlb87uElFL7Ky8ejv9sANrfKt&#10;Lkk3GOjgnE+S5+m7n376qez6OxWhGdyRsP5N8hULIasN/DWvDZoYueukHrD5zmvzkxNgQ87wCsNZ&#10;0EAyC0KdcLd9GWzy5Q0/8bIdn3Q4vPLwi3Lr65zTcf/eBQJdJ33gB72VNuf5++AO08RQb95Al087&#10;WniBx+80PfjzKz8U5bRr/PH+3PzitdrdJPOK5cQ03749+t83WPFxh3gq9QgL3h2a/9v7+ohPvMZ/&#10;6KMjX33I4D5l2UWNw0P5f8OGxIUBo1d0s8ETw/V1tFb/f+2rEv/o0z02jeHv3extq2OfNvx95N+B&#10;Tgv43Qelm944i2zwpwWqnNevp0yd+xuYON1+QJp8i8280Vdo59i2ID5Gt/2vNH5ozOMp7gKlzzXd&#10;PiSt12TngxbNxii5bFJ+Yqj9T2kTZ1HAIJvMS2d9KwhN+wdPVcWf6spz3wWNL0BYNmbCKifOH37E&#10;m06O0tkFqlf003w25pMGZ/KmzVr8ThwTC1ffIR7IwDN/sfiiLQ/iK6/sDs+HTqsfn3md+Ydslm78&#10;2GDQN4y/yyjn1ao+Hw2Hr7pIvn6AHxfaROTab6iNTcfHwcdr4mrw5xWIsSH1VHofXnMe3dL4Lcse&#10;6dR266SqG8oYzGL6LC5b8P3jj9+umL8Vx7qtNB+vO3dHP4nbFll4/CMLfJNGVzrtxBqeycOp2z1o&#10;N5SvD520fWNvgvj4c3jgCXfLYa6H1z1N+ixK6yOKVZr1KRnzdJS+wNNDs9BOvqfmvOJN3f86m3Ho&#10;O+7DJiDmxp653jT6uyFJ+//uzOBXp459xF7A74Dx+Wchts+YsMFTX1y4yQMtSzeUxNf1VZLjtUtP&#10;C8UddyVo6DA+t5A6PFvPL6bPJykfN8aEZzhemeIVL/ZXvjI62fhKB0GJ7Ll2XnDyAl/8Bw4/p6ub&#10;8y7AO0kAbJvkauWZgK4+3S89eRtDizflPXR7fueTnPAUd01NPQrXQzx+fdgPY+2/L65Lf4bq31ez&#10;x9/xjbHHxsKUAMnDL9/CvGOpOi8+cdPSjtH+/NPP0tBTzIgxv8n5S30sDtt2xx/mMVP3H+WtnrFj&#10;0o0rxDOfjhar01UfjyFumFH28O70J7v9T32hFNTbU/aMgi++l+drflS3pIPS3/2jT884s/fhpj0i&#10;Z3iMzst/6cksj/SpZNJl58/mXkObn/U4T6WRqT2UXh2Pzt1MiL3w0HWMKI7bTg7+bMrNBjV6G0H6&#10;yN/z9DBe6895QpQkdWHshGte6PfFv80Y6EP6SO1t/dh6MHbyuSfYPn6cNmLa6tN2JJa23Tbf29fl&#10;k0MfeeR8m7nsbt7JMz5yA4K5rbHVvPbW2JddMLai5iy6bP8sHV/R6rhx47y+5u+22SNfHRaHFoCm&#10;TVC3VvfQi+HExsgYfvXboFQG3hbgZ6638Qt32jr4qwec8ZU2dWJq/DkMO84Mv9GLP0e2J6Lj5qQn&#10;fmPvwB5dsXmuZYfFiZmpY+MTeHDqQBfFm+P4a+WqD84fc3VvoIH/8Cn7lIsYE3+6CHRiiR3KSpn/&#10;lqfvv/9+5kdjKx1G19WlfMPb3ExbOT9ZMmXm5tX7mHD0Wn3HlokjNzRM/aHTxPS0P8Y8C3s6ukyq&#10;8UHLmn357PjjTjdjmcFffxa3PpnY33RY+E8bJ6amL9v2af0w/hxbhvP42PmdlycYgXZOW+2GHfk2&#10;BnvzyYes31SPR9nyrXLg6/2JKuPTGFhei0kXvBwBmtVv05ofPtP24Rzq/G9c90nn8GixHlcrJ/nK&#10;4X1iAC91ffvd5tNnFan0z3+NvW70VIeHSJqy/iPtBPvJWFsc9ccLbZdyId1H/KJ13jod2tUNzWzA&#10;jJyty9I/fnzfudiW6Teh++5dntazk5TzQnia+9gYHl+edoG9BzouqczUleBHkfqLLID/jMO2PKa9&#10;bpngn7q2emlTyG4e4uSzC6e7fbKKAzd/pkE0njmBs8f4a/Q+9iD8Amw9gLI64Lk8pj15lA+dzEkW&#10;vzcpwz9tb9MPr/HTlJF4wrN9yuGPF7r7OChI5b3lanwya6SjQ/GDEtL6xxh4xm3xyQlIfAv4H1mu&#10;66ujJz02DmpTcHsMj2Ner+92DdPHN02XRipZq8NitbTuOrReP/rqxsoZ06QFjU7aHroMB6/BX8D/&#10;GSS1rTgyZo6tLUwfEEMe86eXlGhmvDA876zJXru+TRtAGdeAP6bPnBt2jH++BCsH+Y4Busnt4aEI&#10;NYZan1XGkbPyfr/9BjRRfqO3uoknZXl02w37bdceOp12hKzrNDb3enyAH3/RxVzN0fW1GXuYJZpy&#10;Nkway8Hz82Vuajc0afmH16N90Hboi9WnI7zWRh63xQb7C2LghEVtq27BnzeTjN+pgMfzfOCUnuzA&#10;2NVTZNHlXj4Ti3Kj7ArM1eotZ2Fj7V5H0C/Ip8+2edK3zAbn0V5WrUO7spb/8vvcEc9n3I2XuDJc&#10;6fTw0Z2PPD+95jj6Ok45KBfQNcPIAI2rnPcvR+2AmDGuqR8PXpgUXx7eC3f7yyucrBl6IMAYuXzS&#10;71vL9uaQtoWJA7j6xfvG7J33ne/KW3v0g18C7SjAA+3KWpq5GWGuVv720Yvz2vG5TF7DkcZV3Eau&#10;v/Xp2vF1/LG2vEk/vBvum8a+Z73wKOCJ+RfgNT0v+hvdymvSKV+HnRsbV057yaZon/rjzzjxAros&#10;rVx4DY8TI/yAZ/5GzkX52ZM+YLr4wbrsOXI+S3gyLvwb7T3tq//2f/+3PwW3htMg1WYlBIHrCSoT&#10;hJRbHa1RhHd3OlxBJs2kwtHkoTxyfd8spNPSOu659FVq01fOY+JapAsPTRj0YBBlkR2N37wUNKPX&#10;bODphDTqM3iYghnyGYgr2OJngNoFifA1sdV4zER2nuCFQ78dFOFhou16Jz6LMx3Im+briNHJy1f1&#10;5nPBs/hrN57SdgD0Nq9x1om/qMjJFxgmBz/mtWC//frLX37JxyLx1ym3d9kA8ZnfX0zHlkGSuyaX&#10;Bz+5I1Pl/+kf/+hAYfw96lVPigQ2wFVeIHhHvwliGxzKgT1sKA79pkfsZrcY0pEAfoHfTk8lutn6&#10;aJzFxvhMOUgXR3f9J9ZO5QuPhcfZpJiAt3yOnmHWjBmAp3yiG5vEyA4Kd0GAtYAudJhJUJOiz/5W&#10;p7506N1darOQiMuHuXDus2XMDv5hk8WfBXSJ0jY6cFy/ywRlF+lsqr2NHeJJLNPzNcBjIV7c0+t4&#10;z98ncMkC9zyNnAH+c1oRDwHfdvPmtAHKdvPZYANdPt+sDPVtfyuXbTY4+N+fCYlYXFDO6JTN+lHe&#10;+rLygiAPj8l75G/MLM396PyZ/+ZPHf9LF0CblvgW6/CBu7fUwesOHUqC6G9zZict+4rzm1umjFdX&#10;bc+W49Iq32NT28+kd0MzriVGeaBh27fnFVPKquJVr9BPZ+X1fZ6CnYFj6310m8WNqa99vV/i20Lh&#10;bk7c/Y+na/z4nF5AnZD+ziZr/OB1z+t/urbjJivn2y40DqIzoIM246ef0v6EV2+0SXuEPVt6A0Xq&#10;nDYMtLyrwzmfTqkb6HTrk7fhZ8EXtIMOMzfE/PDDD9dC8q+//Jo2Pb9rG9y3ef323//n32fCb2AW&#10;XdfvZZIvcpVxF2mP/eqe/gS42cPmX1/lzifpe9o2hVchOpRnyox/+sTgGNlsOnQxKHR4WuBV5gYc&#10;27ZyCh7amQ4IIq+T9PB8mwmiVzGLV7/XJn1B7P3w4w+Nky6ieNog0A2n4L9mr/z6OrYCOmz5NSFf&#10;o0uiMKK8ik2bDof+FrnE5fKgm/OJIa1Ryri+QM+eLCzlT3vMx01LXWeP2B1fj/0jZ24K0K57vaV+&#10;jk/3RgELbvpifCxuiUO8aocySfr7+Kljhhz1L3PDwNd5Xf/7briP/lN+v5iAHl9I1w7pB/haG/Db&#10;+7xCmB2tj4mD9LXw1Ll4+i9///vfawf5Sqb2Jks/rdxt5ElfH+NFRzycGv+A5kePDkR5scUzsSm/&#10;dHvE8ICn8he6WLUX52gD2FjA71ErIzA3LLAlv6GdJ8/uMbXtDLyxG/+JleMmWRfQu217jJk2ZGIF&#10;rT7VK/AtKOx4AKE8Yx6T8fsr4MbHs5Gx8bL+Qbdjhrsccb+w+TOeSBmmLFsuHN1SWEzHR3sHX/Nq&#10;Aje2zo0j6C2Qa9fA1JXHooun8xb45l7GFZnMHRfBW/3m3Lf88ZPzLePlA198T14P/dpyeOBNu71j&#10;RvUFaAf6VptT7h1TxO+A7tpoPmd/J6tHaX1b61Xo3v8+P3FRole+tk4jpT+d7uWz6XsM0oNLcOv7&#10;xLC4E/v0Qr9+4YNC6PyB9RNa7Pij470Tp/D4XR5f4FdYxx0dyGj7hW7zBpOQyvnYV/zPWJ4MPmvb&#10;HFp1eNtY/lOfxDo7zK3ES+clq6P+Iz6lv/GhMVM3CcRfztkqnw9nTJUn9MLHz47oZ2ezIL83n5va&#10;9EHKTr+Oxqd9GPrYMLExc7aZq+gPHjG/dXbKT/0c364vtantwxsjbJvPlrF8dmqnxRhoDOW4Nqq7&#10;e4MRui03uo1+U5bo+Gn1rP1JW3v5gDzlqs+TDuD9+MOPLYf6+ZRJM88XXfC//BMa85VtV6TjzWkd&#10;l0RnvPA2fpm2fv05+tJDXRJG3+cVomJsbSCWHVsWQW1/oh/Vr0y+8fH0lfo3fPB0Mv1Cro6/Niam&#10;PB599ebvEYeB8S272CCfbj65jB+Gx9Cxc2IH7cieNPqLzZ9/yfitETVtGT5o8R7f6dPFz/gM/61v&#10;QStM2tTjtU/G6ogX3VZfsQhv9VmZ8OnV8gq9fGn00VYrE3nGFcq3fZ84Lf+NuTluGt71fnisXZP3&#10;qIvzythtN6XPHAGddhIdcJw2if7Djy6//PJz/K8vnE0nY1QGe/2s8cnoMP4g65fk68uNW+SvrvjD&#10;1eexT3sPZ+Q+9J9y4e+1mW7jz/Xt6rm84T7gYc/My9kz/bKxxKx34JmPMkgbwc4tFzp2TSA2my9X&#10;RsZKbHb+DPvKZXb0N3tzJEN/3Jvo3ZyUa0Aengv7hoy9JkP8abvIEsN3/8Bbm+d47IjMxVte8rU1&#10;LUvtY1Tv2D/pE59eAZxN1L7SffyzazJo8esGQHxP7+lrh3uyW8Yry/E+Dtv0ne/QAeC5VT0aJz5m&#10;/L348ulmnC5fLGx9fJS9eXj8e151jWbxncubvtjvkE98iTebxeZWrWenfSCrfrzFD7n4iDHjaPn5&#10;qi70XN84R/8MdC7P6IHHvc3a8Z56B6/zkxMbeNGzNtRu8978RMi4rv5YvcgcvK3Lo9fqkkjtqQ39&#10;oRlf7nhsxrOZv574cm3srx2iu77fOOo1+8JwxVzHysiVI6jPctQO4MluOuHJbnjre/hLt8eV0bYw&#10;9PTT1ls/xRtPvsrpBfLbz4T//F5y5u//+PuLssP/khHKrfOY3PMWR3sNbmJaHItrXANYzZ5Np78/&#10;MBuS1hiVwYwR1Tu8x4bhXpnrv1P+yoSRE08PvAs3eVNHjOvVURs3I0f6a+WnTFo+67zINF6b+j06&#10;ox3dxU9P2xaYhynH4qf93nGP9q1tRNvZ6Qs21lZXx7aLads6F6FfynGhHgsOeauLtvVLELUvn9Ml&#10;Slzo4kH9c6TztsEE0MXfpSNGgeqa48bvXjfzf+GLv+7AtrbHR4f188rpEdIBOn4J1j44zqeNnPGS&#10;ONDeY4evWJgY1VaPr6Q/ZAcvf/d2XPs/+WIkeekTyRk65XyvGZ9qWt+fOFtZjo3ZxIHx8HNs63/b&#10;HnXM8d2VX/ro4G/K01j45QMIzxpo355hy1b6nf6u6x3nmf7fue5+VfRdYMOC8+2fHmknfg/eCctm&#10;nyrZ9mDxu/6ai/owXgH10KFX/vZXlLf6ueJbJPkyPltQrs/Qtb7gdW3hlCMmvWk8x7tc+q2+q8M+&#10;JPbMd6+tUV0+OcqtjnhYfykkEW9p4KLJ+epw3ywuUr60I1+CWTN56A13ZfT8KPMcDyvf0TyrsnO+&#10;9ohvYzhjjoV1XxTepNJeF+fkLl99rX2h8XfFwMH9LWM30NxlC/fIUOZfAnWNrpeMpYstbFs+n+Ox&#10;fvhc/vSvwwtOWB54vRxZok3xIfubNhSsZpQ/Dc7NJgNM6QABhfazaTepzbvSc3JvINeYpXckf5R6&#10;dER8tDiNR7as3BOgo9MW5ZaM4BqoY6uvtIfOq4P84oSvSijddYMtOmmI3f0uQCzGGPRyA//QGb7O&#10;QAe3kwmSq3dovNvfn04RX/SeDF45DQq2h0eyC8tTULUzSYPBTjzGT0E/FRpPd5C/zwK1vL/97W+z&#10;GZCBD7k2Jrz+xtM7C7XBRZw0A5mcH+EC1WLNPnH2bRoGjef4eTlwASfomNhK/dFxBkWPwTKpwsgk&#10;u7aEf/2bQZlBHV3Mk8lkvrw8CvgQ5CwCtjOUX5yDy1ckbAM6+cPHZlCchkMnYJUVeps004Gr9FMx&#10;u1jHDmVWefg+QPrevY0WdJCZie7X34zPyHa3mNdffcgjtNO5zoLD6oxudHY2IK+v044H1DLg+DF1&#10;rov11Sd0OmX25ujVefWtGElB9gmvm8rS7vB8fc8jywbswn1xPwI3eXQ6fMV/8aL7M9BxUyd+1a1Z&#10;GIGLpGawI08HyLmeqIxRK7J8gmzDu5vfx+8rb8o6zA5D+PXPItyO6/89lubks2X5o3+Ub+qHck/+&#10;DmBLH3mXv4JP/AXnAg1ox/AC4cJ8nNA7g4fVnwxPTHZzN/7m54m/pIcKb2X2/7F2LkyS3Ehy3nmQ&#10;nFnumVY/Uqa/L5kdh5y3/HMPR0Zl9/Tw7BTdVZkJxBuBABL5KF+018RD2dV9H8f1NwJoAPKB4wdV&#10;OumwWrRp25W2Ii/RrxL/tJXOH43TRTnyQvTLokZ15a4s+ubnLxDnJMP9Qn3YF/cdw8mT0AS6pa1j&#10;txeMxk+++2vK2+8vWnEgoYx/cytV2gA7Co3h8vf4Iz+yEMAiBgsUzgHOxVqgff9P2S8O+Faf8pJ2&#10;uDULyppEs5jmsXD8BR445En6+2vxBrpoUn16wo+JGXS1MC9evNIXPT78n//rBXwWwvE5PNGl8crW&#10;Xhsf+pjcKWfQLewf1Tl/CZPxAXr7Qe3DAktt6WJRc0tjyzwX/y0b/QuU8yGfelFf+8RHwT+9INkZ&#10;Q4NXXuiJvDv4pHHKbQN66HPsmn2O+3sojUliB1mRkRioPOSwTz+kz9ZW+GTSJj29+BAbGEcYE/ER&#10;CweM+VwoZoHIslnoE0/40N6+AUSLP/iCTCxREztureivcm40oN3pk7Q3J0G6BfS4wfqgnz53gOfL&#10;QHtf/ocXsFm1P1CunszmEYQc+zSuSCA+85hCDOmJQEg8Jm3aCtB2L3ZvxtVllz23z4JucfER8vn4&#10;93PlL0RRHx1zAQ0+NB1j7SU/3EV6ABrHgOkppgWxK/wocXuoXEUPED3gjy6auziPtl9q4qxXY4pY&#10;NOJFR2TPOVFxpGORhY72NgSXXWShA3CdQEen1mWbxU1aIJD+E50Rv4wVQnliI1UcdwFMJWjqcmI8&#10;Y4Tys/6kqG1hf9TSljg3E4s2v+FLgfuV+VU3oz35up8golPEZcExYy5tQhvEJ2WCzgdq69BHP90o&#10;gqMFtoPt8KAeuMhsncv6RR03ut792Hq/zWTpULzKgN5+ra/Uw64chy9jK9oZV7HA70kmtiAWNe+B&#10;0r+QiUK3hevhTG6ZfBOZ2BR/u6/q3KPnF+h8+C430s4A9IwFtH1OGq8YcCzIj8iLjZzXRH9w+R1n&#10;vxrTnLKoa77SnxtgYyfaE/fXRThw6Bsdd6rHXhSO7dF92I8OOpJfTC8+PGnhMVr8LUc6aYnXeZrx&#10;4PK72tTnZMGnHP3gEx8uP4n/r7rBlvMk20AMCo8+4z6P/tDqY3vlSnTn99+A+IrWDU75T6Xqoz94&#10;0L3174SLDl+3fR2naTDOI5HTc0r45PzGHIdtxpKWILN6ZCwm5q7FZuY/1AcnW2gY6wLpe+wXr/xU&#10;Yn2uY8ITXcnZGQe1c85r4dsP/LzvqJ74l93kU7c/LhQrkagMHcsbyksXfFII7/AtDjoSt+nvMM1x&#10;5TT/qBSmxo2d8TMLdPAtdJ8tfkTX7Gecgl9iLTTv3r13/faRDRND6HabxHexDf3Qm3ZwjEs3ytC/&#10;i9rYnrkO84v0TWKD83JwOzfZOmNHYyj8mR9c7YKeabvwywWYHTPTX24+oX3QLcD2ijvKfKFVOvHK&#10;aPcVMMTjzZvomrLI7pSFjOe2OOMbnJ4C/gHFW1VDp6Dz/JdzbnxBPvS5vLb5k33qS0D9k3ZHV3yf&#10;T9rHWAcvdjbu0PnynxnOF+XwQaMC8YE+tDX65qbx0Ac3mNCC8+nr4wI745nz3Oj+iTcUDVhUD2br&#10;9aCWXWq0xPkDfbZsx6HUZuxBx57TRqeZj2G+RPtcQroW7Dfxa66qb6iXlUY7soaMXOr67cfh2fHr&#10;0MBn44VwtY3yBLRuvytWoY/+xEb8TV/hBtmGLWMY8xboGwPQ3IF+E8gcovUbt7a2zn6ZBpK3pR79&#10;K3oUh+22cx8f3qNPj9HVvIWMzmhLWfLC6G6c9GdwyU986Od7/eIuG/nwQpb+JYeSR4A+9ZGV3CcX&#10;+8I9AfIYW5VR/fdx9x8l/PwIyeUXXbDtoiMWyTMANuB/AB81f5feCCKmjr75swsoZrS+4E3XbPwg&#10;b+tSH6IeWliuEKxXK1uurW8QIFfARPX0TeLG44zar7Ykbi+7Wy4WB7Z/K1ecT3133P/noDmydfdt&#10;fs5FemmdynNVP5t+YWVuKG2kO3kGMH/FH6K5wIwuWiE5vgDH+mn7RGcqF+z6VXx2fUPl+LV5t5XH&#10;/y2gHbS/PdL+UZT7tnq6fM2DEwfk+qy30z5WQz5g/e6VcL8rv3LDFgCfB160OeV6rRDlOjzjmwn0&#10;Bb8HmlasreepwsNP+P3KtcxbdIO6H1CjfZhbdi2CtuK6RfoIYzP2oFHzhvOX9L9y4RK6dpsPVpF1&#10;6fGmb1t2W5z/zjYXJe0o6R4/YAd+Q079l/mhJKm8kBDNMfZz7GG3OKKHB3/ADMnCS7lbsLggGPfi&#10;jyweDnkCwrtDZIeW/QL684ceCqsHsB/La+shrM3jEIG78LCrN53azuFFuZ+oF+FnrYsZRIoplw8O&#10;1xd3th72l7DbJi8STqVt/BGibGF+Uti43a/Mg+PWvGhYPwRqF/vVGdrOZSnfYBuWL3fd3u+5TfsY&#10;ddUJHeuL6lvaHre+5fdt47p45W28m37GkUzil9wEvOWE3SekKKMKFNX0YehzgXMOrCxMfHeLCtmH&#10;HiWUXrRN0jL++kpcxVhoSJZRBsd34pLOCxmJ7AFPZT7GdaK347Tvf/gh+BmAt+kGp3gMetShuxCM&#10;g0wmA3mSNwv/n/fFKwVaacxzdGEByTYosMQpuoknC7PY6Tvy8LGcwF9x8IkbWYM9gAke5EWTu/87&#10;ieMpL9096ws+4EXfPIWhV3jpDgV04E53LiJgm+9g//yHLzR806IkcnwSIPmWJS3i4yujoC8Xf3mS&#10;GFwubHA3IBMdA74C1NYMVrCiCj4q9DGDT/GZWBbq9+qOD1i8PyBG9sUpiJ04pSfwVOHnQuWWd8rR&#10;VbbpQxQXiFeSJ5M+twv1xC0jYO0aZLeTbSNekZkEwWsc8koObOZCTfijB8nSPrYdxA4TnpxIUW67&#10;RQEQAw8AmzELf1o+qOIJ+OSsvsQf+uwLhMUDF7uBnihnP3rC1w2mQp9gNhbcfmAKRs6jT1PFFKH8&#10;U/L4fafxiYXigeEDmxFfoP3jTxKsFggU21oCUhsptmgjfKqJIxcienNGae2fZYt9i09iutGyP/7e&#10;gmd/Dxr2lekvBvDkdbIKG/ff+gv78b3rxcv9fgYg/FNRyAeneZQ6yp4D48le/pwKNODySiTK+dDP&#10;C+jK/Rz89jOy8AU6gCcKo+FrT8RVB04Kr34zJVOeDbplIp1Y0bAg2tCQ29UsB5AFuB0k66snuJNj&#10;ROM4U70nkjKoeCbSV2MTlpyQ+0KK/SN7VyxyE8eOt8pV4fSXGEc/ds45+kY/40t37rhHly9/6alP&#10;5XNyrASr74u/2rIXcP3kqlgzBpBDwetvnfMUZRZ2uENaT24p39JYxCkLXgCvK0Ym7nG7a8s+r37m&#10;qWBfGJadaeTgko/++M8/rBf8f+WqFnYz0xKQe7iDn9iAV/izIwnImjYHt7Jt92ov+g/AIjzxQHwA&#10;wX9+gaBtaMSDK7kDxBy//4XvP3z4wzyb90Hhldt9EqTxibx9srBlYEf6ffo+7fJWvy8JLT4qLvT4&#10;Jrmfi+3KGuhCk+r1uo41HXsrY1/rt4q5wQjn5fWawlM5fsid5ek7XJD3HZwykTunuTCsB/v+8V20&#10;LMjFg7X+2sLLFzckv/bBu0DZG8WHJ5ngipfnTtM+jjHynQh27DfflBdy7iDWtoMbCTZsPi4H8QVw&#10;HEwcsV/g5hsiG9EUy6vpjzowjXHHfuFdZXBIv9/8KH0OyC/Fqz+3DbQ39b1An3ggN5Gj+I3C3MEa&#10;+dEV+fRCae8Pde1TzWuqUPw2HrLI38k0OPW5c6lfzQYF+KnLyTSxGP1Si9y0FakMLcszR6mLrmk3&#10;fgIDwJ1p5vqO41wYQRe7eyYKHAe3/KBHdiD7owf9R4aib+QWR34XE/S3T0RuXYePy2VLc0zpK8Nx&#10;rI4RPVr6dJtX0E3flO8A9EguoGe1jDhw5WEKb+SiX/1ouaMrccJFd+DR/qtPlBb6uqg6U+dzAHN4&#10;+tUYwMizLzS3B+hlqF38deuKYAji37SZ5MVcWJreOU6E1h+/kM9MJzna7zyJIreTt9EHGj/pMfrV&#10;Ftqs82brCt9RDm9RlgV8uAbglQXrllxb8NFzA/jMhSIHiWmHjWP/kkfUhpXvetpVvufik/UbWlkV&#10;8m4klycIWKQrrvM07W59eZKKV+jlnAliZDEusIU351LECTilqT3Y5P6revIKAD7jASDVD6AbdCRF&#10;tuX3sMC89AaHz7kBA9qBb7pZLPTKYvIBPkQ3Yp3xvjeF2C7XITPE1kG73UJLHTe0AmIzvCODG2lo&#10;uuK73dQXoIO/L8aaMjjgFZe+CQ7HpYsM/Mnezn3DZG0OH5QaMH/lI/5Yg2BcKX9QkANQltybMsZ8&#10;dOGjEuPwVd9Fv8RF9sNj81PJ2Jb4pw9YHxw4UHy21CGvZaCwTy5hjsKNPr/+Gh+ET2ReeOic+m7B&#10;I57pG/j+87xBwTGr8t3PwGMBObrENnhH7+jeBWbKN6R/x9747fJNbWaLL/Eh8Y+O7APM5xg36gcX&#10;6is0HKXO8z7FF/0ZG4hh2o1mhBY9LsAftN208cl0sLva4MLPHnNd5nhdU1BkuAIZzL+PTtI961rR&#10;AdmZS6gd4TEyMhdGXsY/mHXOgc2B+Iv2SJtfeg+CNsGl3qCNqOTD0OLPXAiIT52/h739IDq2aY/L&#10;5xwnztErtPFPiDGjtnAj4qihzTAfBTnGLtYMjo9UZ31HV/ZLx37lWnfWIMQem2pjx5jy69yZ+Rk0&#10;QhzpoYv/lIe5gZIYW/UgMg8vL7aVUybtD5Tf68CBJh9iIrlKBS6jn+YniMIXXyLfvCDWcftPdaD4&#10;vl+5mUNcelBe/aA7ePJXj6Hpvnf0deff8tJXR8ppD2RYDnapzHa4ryKffHK94cjnFONjsCuLbaPD&#10;ZToGOD+qjtqJ5kNPjDG/QC90Qhf2yRUZbR5tgV/lsV977uXPHV9RE7oTh5IHn360A7mBvpO1t+TS&#10;Pi2MruiIL16N/tDjw+KwFuB4LbMXttDWdtDGdaawV9ca7mYTnaf/qgJdWXhHb9snvm813ktTjN6k&#10;mgOQd3T+O3MR5j3VoT7u+CgzH9oNRrSk17CGLzTR50GMyx5Lnh7hzztUh65/4IeJHqNyRQCbyBfS&#10;XL5nrA6fjdc5LUSO7ZFVnF1/14Fj56mJ869J/kHbOq99fLCBGHkJGNOcq4UEJRfB8Tv2MSZlrNOx&#10;7MPfnI7QN57zNXIsTe1fPbK+SY1g6Vb/VnYQnn7bfvmYmAzP8bF4wU5VT6A5XI0jnOsGo4MIrTTN&#10;+Wezxqn96U5tA7F2PNmfbOTzuRc4bvrn0JhvAMjkFcIY7SHxxHvKStvmbnwdXcfMDKe1OWMjsbs7&#10;vUVKDhfSmAMS+/i0D/jBs/MJj88mByt8/UrjSSIv2Udd+/+gW4/SsKV/OH+DILnA3UYXrq/Di7Kh&#10;CeUgiZVv/p76Uzfl23fVZSifbIobVuF0fK7Cn9Gbjp6n/9pVGo673y349TP7nM+1rlvK3abaslYJ&#10;7DHQx+7tml+6/xtFJfqjbfHZ+G3zDNbjd3P01qkY4XWOvAO/n/EsBVvzGF2r06i20cRzDtHfduT4&#10;LYsMFejFVA06AGUwZz5chg/CBke1xiPJU4/7s4ULFxY6VdABwvuBbvomytlwaPUHZJIjBPb5qxIc&#10;a786t7zHJtCXj8WqfH08tmYikJMEXpFA5301d+ZHv3Ch8ZosN//y5ATDT0KNPOsi92VhLbrDCf0J&#10;APPWPv/1UxN87c1Af9mL2QSx78YkOGQDEzN8BvCKure6mMqTWjyxDPj1LXo6CbCubkOc4aLxn2vj&#10;p8GDF3fUsHjCxWReH/WFBfQZRewDnvBDKSYk2vYJjHBWJ6VOgM0Ar9H2O/BlQ211hej9u6eaoAFt&#10;R/aRQxthIyekseGy2eL1BQ13uBdSLvvx1wAnHQC49S3tih+9eKOB3O0zMplkcWEqA7viX3jRjVeH&#10;5ve3qPdJsyaRwbME2055BzX0htZ/KIce88e+LORMzvZxbP/O1nQh8ZOwYiqdpwFBFvQYPw37M/C0&#10;AJ+nPrb4IOQPPDxgDaPqEbsX8o92a5v1HTvVvqank3uQeiR23lEROPiBvoT4T9NeYOP7b9/2Kx4e&#10;7QfnIaYoEMCnsG1oMSrdITZH99pfHLfTHJSfL5BIECfX1COzdOBwMZs+zcVt7aWtxYN9+3p8Blto&#10;1+FIShmv6ICP4w2eii9HtIiYhhLDlivV2XrfupDHiWXiO0CsAgdP++QWZRQrQTm654PM9D+6KCcu&#10;6ZORweIU/D5//NN9SU3lCZBzlXgS58D9FXUYah+KH3aQP+62I4feQR0LbYDtYquy7lOOHncwfwpl&#10;OxN4cnzbQ8S2g2pO/skfn3Xjyyf1ZfjyVgVeH+WTSMYux25OJsnrlc0FY+g5oYR3f+PXuVn5MzZG&#10;d/Z3P6x+2NkbbcqXCX19x/5XbjZRHwZy0pi8WxxfgFx6gXfygq5KU4+8fKi9xk4fjfMrn233qUfH&#10;6C+5CghyW38mgvIPH/70IgE3TvF6+l7szg1KV263fOJ34kJSLAd+fY028vqWhu+y25NqyXCukF74&#10;w7gqo1178aPtkrghZjPpY3G9r0CCt23T+MafDnzMb5DtMd7jq2ymjLGdnG/dRc8WGcQcb/b5pidQ&#10;84S32mzq2K4U5v7J3bbITgwo3tMN7QvmR/a36rMYhqbIwherrVRfaD4Bp7HRuvuWPPUEB8KBvlK3&#10;x7b1qm7xlbdOCZEURGguSKxxTPFS+0JZe4/y1I++pK/wulyeDqYv0r+4kEJZXruVk68vevuAws5g&#10;X4we2UQn8iMQHaPbju9LP/xL3pk4udztMr7Cg5xKzs3Fm8+fMz8JUmJKKcpA7s0JOjmOXBD+PdmA&#10;Hxe4wHNsii66kaPCpHrj7Ue9ieIrt1vg2M++6aQkucAXUR3zrrA/wWH8SH7ABmgoDbDPz4Yc3YSN&#10;fNoc3uQi8gE38ETHUj5uqave3VJ20TRHig6hAFsUWtBD50DKhUN/8lx04dW3LYrMXMgqf2nkflx7&#10;wm4Zr4Lqiv2F6lA10ZEn32KPeqUryif6079Z+HMbLF6et2gFiSdbgertp7IqUNsucLhI8qoXx+w3&#10;1/eYLTGXcYick/gEt2XlQV9iFEZ2LhSS3x79fvwtvlebISXABUvHAvGgDzh5gjZ91nNs2koyyMvA&#10;G41LfWOJLCAQw3uJtm2qaD4uDvMBZMB35/vvyhvQdD7EPIS8Rxn4D7pLDrT4Nm8EiY8oq2/Qi9dj&#10;dixB7+qELbFZuRsa/ZW29MgD53rS1iF7fOU5nfTj5ymOX2QTF3+ZC3NnPjfyMoZF98QVPAHih3L4&#10;Wy/FFnS0354TMW8M/tXPoAvPzCmgT7tfDVA70IG6yIB3cSibuD1F8Xdxic3ISvt6KZhFOj84lrrE&#10;d/YTP+hZecw98DV25gJT7bZR+oIm+sd2SXL8pZ54zvwYnN71Tl101PitceU63u0YnD/++DD8rzoW&#10;5r9pvYDfEG174IvaXf+qeuyn7WJT4gSJoeWYuRPz0Lyut/kgcw14GtuyMs/AB1zw//SJ+GreueRf&#10;7YVPiGk+Of9uu0fX+A8byBl9vbKQvQ4ATvHRobq03DyIt9VexOCl72P8t5x+iW+QU56Vw7ZlmE7O&#10;2uC6W9muLx/KrJ/ilTJ0LIR/ZO+5EfFqGvNPm6V9r/5S/cBT6fEP+4bZ4M/kjvS75gdwTgwLNzec&#10;PvqBMSM4yZfQ+EIy22W7cz+nKLVNJrY+/Zm58PR7+Ryozme8mTEJHseGJYdcZ7rZundq4fuzbnJH&#10;Fv7BJ3mSPbiqcB08ienmN3B9UQr+I6PtVb27RSb7vRkGvHwio+OyLyw7B4zjRVdceKT92Asg120x&#10;ud6vAFaZ5Y7eYG49OMZf8DW/6kIFoGNvTM98PvM+cjznJgV43vlyDN9CdW9Z48brapW78BnveFDj&#10;7dwIyTkpPTDnEo+8t4xqFbtaE98dPUd3Hwvl6Ioe/EltxsjqWjq29fuRMyKo2wDtLuMYWvPU/l7L&#10;Kx1xBRvWKhl/Oxdga7qh5/yp4wa0nIfx286c2716/VHT5fdTAABAAElEQVQ8cnNN+Zq2B2y3HaO2&#10;WAa46Cs54LCLP26mGQ98ytHZMBeL2cf3yd8+cDVf6Mf5M3758+tfmsfgj/GJ6s1Pdhfo66iCavWl&#10;/chZG4WCJ7ZRoQ/rGC9B6bCvcGxRgccWbcGjvPmiuJ6HidR2YsfiA87Wt8eV2WO2P4Lk2BmbdWL9&#10;hN8Qbp6b14/Ki9P8ia/A5ecFyM0cA87TWOU2kj+1JX7pr7TZE/DYF17UPSd/+1cYT1jsgozt2E0p&#10;X5k/EBPMfd799j7o6DO8ThvJX+RXfMYf5Wy/kxv1x/9z+oVhvuvvU7bUrbxTt3Zeqltof2sXHe1r&#10;beV6Q8p2O0358ufBWVKwp7rZB6qD575oK2FHDqTg5zoI/VCfrJa4nLgwDj6eDzib35ZjZH1RBt+r&#10;rdJXnD7U9bffiYF7rNWGJ+0nHTYwvgDFs0+ks0w0eH1Re9adgGB/dPPBT77KF7S9fwTc9PkROy60&#10;36E2Ug7v7ZODq3LLrRyH9figZUVe7YqNTbFsaUa3E/SiO7bUUeXxg211hS6fIsYuzk2qDvXP2lKS&#10;tY0e5ZGKlGXf88AyLt3ozMar51ugF0OvscUn0dT7o4AEGgxsmejCCBlH8AhwcpTnbIwQcrIcLdox&#10;IGbfd9RIruVwzIeEdFc+5P5uHdv+wQ86DaEHMwN+Gt241sUteZIeONB9/pgTQk5k/CoxnZgBtaUT&#10;G/tpgqGCnHSVgDE/rwPkZFS/caII6oLH8ZGI4LwvUDZIbLJo0JhFbgZR7gRhMYALBr7gq8U53x0i&#10;ZC6SfddComF8T4MwifhFi9XY1YEJHHzABJHO/0VP0aAT+74AzORDAwfgi7/eC83sml4UmqjIBvkn&#10;J3SJER1IXuIEfNsrnlw0xS63r+qZCrB4h33op+Z2m7d98lu3/I5ZfmMOWvtcPIVtH1efl7b7CcpX&#10;EvKGW7TEzL8R8ka/r2RifIgOWjiTUV+/0sFJqtiErLFNuOyjI6Bd64S9XJjI7yzT+JHhdscw46pM&#10;gO61kXstmLRugD+xRnvBh3qLm4UXWAMeoqNGCva3kLbOu+q+nyhTKY0poF2ALp71uGWpHCV00Prq&#10;5Xp9MSgxM+ZmAur8u0zsyBgWTT3xUB/7oldcwYOnfY9fwNMnNoTjuLzs42MdCctl7v8yoW1TRHxZ&#10;4AkXYONwgVZNHNnIDUI28gm/b8uJhBAs0zpKb/Slz3BBlqrydPuhU/WXfE7U66cIyDe4pUM1Ys85&#10;krYQHQtmhQf7dQBP2q75yPVVX0T5bS3tjG5HzmJEmX+TVHb0Nx+7YBa+yqPoQnYVbmMqvJQnNWgR&#10;+2/wDzj6o73tkNpvnUYxYQH0d1xE/7+f4HnBRzyYeCCH/FJYqlsW5TzJ6+20c30aHV1lPvatLiY1&#10;hxA39DF+n4uLv1yIoc54I6i8fDItWl7nmyeWZYMWXnlFMIutvOblskM8ZJf9RY6Ub4FeyIYnAWdZ&#10;Mu1/6NX9akzj0aZYC60X67VFx1ddxKIv6VZTFlEKzePQoLZpxcd/KvACsnhwofK6mzB+RQZjLzQQ&#10;hwftHWh79xgcms62y2eMXfwGKq9Z84VsLQZ0wc48RYhcg3QmVuoHyryApW1/Qxmd7Z9U8q1Wki9F&#10;F11cZD1pJ3I7/m0fYMvFaX73GfncfPSZ8Vcm4W+3FTqIzSu1GTGIPn5Kl3ZUHVB+8P/m3wBOG7q/&#10;C+W1LtxwweQVb9dQEmdNm7LqYtvVN9C97V/eaReLsTzyE4vqLATy5DH1WTxUxiCmUf4ZaD6pD59B&#10;cRF5SslKsoIBHW1YeMtvhEomUJyOPfV5ZQUnbWECfaFroTaWT46f1/+iQe4oZz2u/Z589KIP8cOw&#10;Iqe4PS8ejQ9penil9j6+lqZb2qo0jdld53nf4sl8QGGmds24zDjH63KB5s7yI0bBfQkyv6APqhX8&#10;gU/aYuvzIz2RZfXY8je6mpYyxRBzz8NL9vIHJNdFFmQONX9F47DCAHQLDbTIQaj/jNQ2C93+jk2i&#10;GtvC88Kg/Jy8VoZEUQ5c9iy8YYL+dyhdy22r+YnX2I0Y7EmdDuDnTex4WqdKwV13CnoBnXyg3vAE&#10;JxcAuQFkx2bkQDPD1/CXR61L5FHY+EWn+oLtaY8pp28016CEx2XaKsHqcSCvA2aEiXzXHQUie5+I&#10;Ij85b/SiYCDykSl+Urf6oBufLsxl/kr752Ny8NFt5mPl+dyWG8g6ZnveICR0gi+L3h/1xiLyNfwp&#10;o459nzNp7KlPql/ro+fQaY7BuR43LzG2vf6cuT+44AGyyvv0J+RhXy8eWhflbrYA9fw2aObQiRvK&#10;6htwmOe9VV5mfKI58CP06MkFIF7d99dfH//xH//xL9AFxETaHT5CM67HIdvOHCL2o3f7BvMb+hcL&#10;mehgYeIFDue45DdwOQaq4+Wvq+3oW494zVsm9VMw8UDso91oh/LNk5G6YE2/dZxw/qgFSNtGUZIl&#10;svNBp8vWlNEe+AL7oWGOg+/if/TPzUKa76iNfvst8VCeJsThps9YmzL6V/lGPrKDF1/v/I4cgAvk&#10;8K6/67+pNk4uzGNL+MMXPHJDY4d5Wm8Uw55cGAge/MsXhr3I2piiDJxsH3X1hTnLSvtvH6MP7dn4&#10;0I557K/Lb+VfG4Ll/j9+oqTjpecwimOXiS+s7bPKGH19k6fLYiP44NWfya+iJ06hGfHkN8jwk+fK&#10;jLXmYwbSQ7pQd/Kb+IoHsQd/WFkfoXcOddmKFkD8Dx60B9JVziE7h5cYG390YR8f03cc5/WDaNDB&#10;eTtD7GlDMx569tVKLop+yhUirM61r/7aNrAPtE1khfZzE0H15eIhPgX3NWOY58HMZZOLigcf9vNG&#10;D44CnAPgGWLRPMSHmHZcjI8rvzRoZd3QTzzrWcrsJ20rlzL27TsIxxfl5TFMB+YBP/bJtdqiEz/x&#10;Az0xbj4jw4jgaN4euciOfI83YXVoxOKA+enI25FFJecp36xDZNG2lMG3sPcpg8cB7a8j1/UJXObk&#10;zt+Dj59++YXzBrXT9OHqAz+PL8qt3OAKPOiMnC0XfFQcPasDcXv6lKubL4QherXMsa38ev6nAHD+&#10;LS+RP0A9Qn1pQbCe6IaO+vNP0s244zwqHb1GwlYf94XR2/4ZKS5XbPOzF33y9M0bfKicpDB3jMin&#10;8KrcIfWm7cRYXKDMMp1DxEN/nH9jQ6cylP1XgH4rNY7vobXl+HfsKr/IVxedG4opL8rhozL6G4Bp&#10;vYC5ed39beQffN3tkQesV/wQIrcZWtNmEr37+2et78WejO1QNBduncwJY2r333UjMkXscU1x4gOO&#10;Z6e2ovdz0J9beK6OssxZokx5ojcl3lbPaQjyMm9Ho1EVHcoHRUBH7ateC4oW5+M2oEvE86Zn8/pU&#10;P9kkPonh2Icf8G+BJ8kJB9YxaZecr1cn8gfzDuGjh0Ldb1RyPNa+4pbjC9tBrZ+w797GbY9yuR+3&#10;/O9ubY/kuA+JiHOEwxN//zcBftigqcRpmbt99zZDJO5EPB838dlZCqls05Zvy7qtPWzRxeO0m4yx&#10;8epXi/MD34dyK7NLXt7vuZfTZI0SiZ8QTsi9zOC/WZs+drVj42n75ImIpddzbj/4quStrsTO9r27&#10;w8x/mN8XaA/+7AttiYieAxbnvt16oguSnkIUbv3d5qf4jyWhS9klb+JCb5iz1qvdsZU/sthbT6BU&#10;Oec+CTCNkBcjoUpCT75RLk7ISWYmfo/Cz0AMrrwFDUmGZMYfwjlxhS+L0uapfV5BDRz6sPV3nVL5&#10;bAvsirsPrSstOh1Eoo58kyw6bCeBemIhAuT2hOkf+v07XiupU8sjX4wqMjonEo6vrBv2CgveqEHS&#10;faUg80QDG/UBj4kivyWFL/KfOgT4hAFPCYd9TqLRzcmIcpXx26EsHvQkh0RuGaOjfY0Mjifm3Nbi&#10;z2tRAOr0I9DiG4RftNiSCc13/3Yvky//3pAvX6UdTbi+zF++Rh+gvCTZx3mldGix3Tj4hEXTSV7w&#10;QM0uoPiCC4sZOnmzL1RHIjqTSxpXE3dO2Gm/0MdW84GWHQGLOj7p8+A3E0DKzR8tM4FLuxCT6Tgc&#10;82EhBv6dCKJPJmCcSGVhRTtuG9qCdrI+kkF74A/bHdPd3tQD3fpAX5XJ1AGeHINqftrZ9YmyUmbr&#10;k9ShCy52Llkjd1PtIpHKG4pNye8JZnmWBr5At/i5+/CqrgT/N/n4DU9Tqo24cNVXaFumvvyKZ3jR&#10;NjqRBEIfGffXmxpBX5XXLa0IT9rGOxeiLJlESFmTHP5dUFtFvEqv3U6i8WUWamIz5bZFqNVl3GM9&#10;rA91xPu0Q7kWv8fwwXbHPmpocZDfA/6oPliAB3nOfVu2go9v2R5FhBwdiEn61GWT8VTPtvtbj8fy&#10;SI298qsAXOI7k0zph770UX248MuTDDlJi27QfNQipiqtHnqZx/Qx8lmf0ER2YlX8hOi4k1j88RJA&#10;Y3sHLbGQeGCf/od+v7zKq2LhhQ7ked8QIB2QfS5cT319Eb0UxxpI4VOeJ8+Jlmgyvmq9EKkFPBUb&#10;fDJEQwjs67E9C2eac+tGHhk7E8xFL7ufi+cZjsyvX40z2z5xFn3IH9GvuMh6pRNInyBLBhMYfMhr&#10;xa3fQZy2UnsfkN+wi5yKN79pHPnn77/PxQXlWVV6nFK/2Au/my/7XPCt//AD++junIyB0pHXbPtV&#10;zJqAlR7Z3BBgHUSHvAJjmzj7Jwz++OM/XfxFv8/HRVzjabzQZEOsRaOxZNNKtH2d2M7FCy+4TE6C&#10;mfPcxCLF9AGe0gr/q0/FDo3ZsknZ37HRMcUH4oXaqrZd7suKK9qwk20j2IL/2hfRWahrLjsZT1JL&#10;HnH/0iE3WrlNVEn9vvgLdo9Dme/yRJrrl9ziIb94LXtui+yclNIGWTgkh/jGBdXx293w4UMfBSeL&#10;5rQhY8pl1+Z/l51j+DSXZbxpbEHb/dJWNy9YmI7chzzGeSiILfRIH4Fu253jtEnw2j6ZZ6S+l0zg&#10;Fx26YMVx50TVrTjVkeNCdeNYalo336QiZbmoUN/BkzhFWWwpb+sz5bRJ6uAme/VdmY5nbAX3J1Aa&#10;0MiFgOm9l6+0SXxISX0F//0UsiLkopX85r3QXLo86IWeEovtG4yjOmLNeslhJ1NCY/45wYM+mi8O&#10;E3cPvltPAxdz25+y+iC5lJwjo1wF7sb3fF15AR1V4bl+cxQE4LrNxYO5Zhebfc6hm1PILeRWLAeX&#10;G+/4KQLqM6cZOlpyZGszfk0ZcQO+83qC3vXoRDtxQUA9wvrTHtsfFDqvje+/vw0e/dh2Yjp/Y/+w&#10;kbK4RLg0qTaMJRxbB8WrNPMx5R99g05yg3lCMrTEOfu1DX7FgdZ8ZZvzofDwN+dU8MQ/jDWc/6AD&#10;c3tozRvDBrhpNnMfjVdjJ3zB5QJkgbkDgO7xCf575Tdo0Hb4uTTMTXIemouYphvd8bnHDBpKwHwD&#10;gJZPARcA+AA1cvNjCpEfefCKf8ClX1ZncJDVV+xTn7L04+iY31isWHHzRWB85PM18WCO1/ig3P5z&#10;yGf/NTF10x2H09a84p+LotxchQzWDBr/bYfYwrwz+Y23RNQPbMHrMTYkjjsGUJd96iL3cVzgCTcA&#10;HpuPC+cL3QBkOZdoH1zaSUXaohu+Tv/Ax/gaXeCfuugKj35qa2VTTntz8zKQc9KcHwQnMVX8lslq&#10;yUBJ/GfSYw88gT2/4aKs57rjG/gA3Va/lvWY87vwy7oOT228e6c3gNHXdJ7Cz8zkxlT5kkVyfES/&#10;YL44ethhIw+dAOYqftWiDlvmcnylOp5YIsdRl2hzYpE8LXCBKOh8s4vv4NLv/Rk5z9kH/0MbVn71&#10;p1xpf7i9p69N9fEt/NK2M94KQdraR57rqT5PbKrdZANqoJc/ygfML3iFZPVqPToX6Md3KH7L28Zt&#10;J8qLA6/mE83KvSbVV3+S4zfNAz98z0eFD3HqOB+dVJkbUBhvOM+5OYpjGYUu1acyum1fuetRfJ7o&#10;LIiLd9EKeawp4B+/rUkxCA90VcA519Ou/IY3YFqRw7f+YB/972DZo3vr4F2dXEa9oGO4D7BT5a7R&#10;vuuLR/nsu0Jf5gde69jqj5zlfAc/fZDBjbbwxb6W2edDX1ltq87BsLt94EH/kV9+1PVTXuhLrLbv&#10;mr54DDqCZ22i3LWPX+AaX1vahr5lexlDztpN20j9ZfiUJh69ePpY+tCe8MIfHz9GMudu/HzVe72B&#10;4+gomQbRANjTnA0Ox+cnosCdMnBNybG1oiQwrGwHJZAV0o78vIXkqcLrIcqRebAn69Ib13nB4xxt&#10;EV7oFN2UO8ZOaCjzxcvGQxml0vXsYt9LcHwjJLev0FmTIX9ZtvjTRvjX7bUMpP6rxoQN2IyPyHfA&#10;5u+CcZhlPVdvpPUl/OJSii7eKmYKyGw5sjcwJr0EeRU3czmNofqjhXvjIryY68kztp3rBcxnWNv/&#10;rrfc4JnPn6bBhWdfT/0l81GfU14/rHg5dWsH+bz6uD7An+nbrMewvqY4QCYPjNFWMlfucBsi2WXD&#10;j77eD0WN/al+cRO5I3vFAGtFG3Z7oydt8xJs/Ofwch7zWHN8QTF+lD4N877amHgoXtCudtgxUvng&#10;NobAr73kg2dB+K6ZdrzjyNUG9GL/gTe66Y+66lg9LFcnpNS7bPm6MmorxwrbA+VFQfe77o6fKPNH&#10;DOAPmNe2gf1nZBr5ma/K2VXWe/PclT/Y9zg6+hWlPulxt5RX7hZz8GUCfrEP8bzwW2c6nWekT3Hu&#10;e/UtXFK/2F8SWDmVfd9CH3ddMsApHdvtTvarS/DuHJ8eY2N5hB/2T1yqgqETvXstwE+po5fK3zLo&#10;yAdGcILCySMDRS6GJLlEU5WPgsJfXobGJ32TuLoAWxSpIz4MTkqcg4v88spevs+CqA6hQ47/2MKQ&#10;LScS6KkPsvXvHoWm2EOCZLLEq9bOoCM7SBzomYWMWOyFCd1VVz5+auov0esEDh7Iey4pGh8jCByl&#10;ffBso2RTZ12tWOwK/+jrhSnrjYVxhO3ENn0Ay5R4/OGE/UWvIp6ezeStTypTX99HnAYgnRCzf/QQ&#10;P/Y9KMh+JhWWgc7Ds1svwEsnNZftUhq1TtAXuIDDqMKEjT/axzyli/XXK6TZ9kKO5db/c3cUKnhS&#10;0YWhYc5EKJON6OiRS3X4mMWsTBLTQeMzXH/Jhw139L/SYOzylRnxKWWJA0KGmGDhhUUXfh+EOM0N&#10;AvVRZEgXFB6f1hf43k8jui7+aR3bLrj3aT50i/xMICADlmtdz3HrqMd/IHHx7UeDj+VNE/GE63PA&#10;5IQ0X3kcF6orx068bAex+K6DhwpaR5lPZDmplH48cY0MKfqPV3qqmomR2wwatW1u/ogMRVFAOO1j&#10;4AAqsi/wV2xDpuhGZ+rdnhqMLU80sUcVak9isgAuAC+AJ3gNrcgRBqdYcfKdRU71ZX6v0SeHKuNJ&#10;Q54afa9XpQOgbx/ueDfCfNm3w3vbEh4jc3Sh5T7OBTr82qeOcYhjcdkFvctMG/9QBlzll90tbz/g&#10;OIuc5ET6S3Cp7wkx+sKrW8rfa4GnuNWpdsGTfRJIz9+Sn9CPXJF2gw9P1zJZ7EIptEDbOEdPv922&#10;ziNpT3TxuKEdx5FO8nzMREsysRHZxCc5hNfQ/6K+S3tVFv2/OQyJ23/Ov7KHvP3uV/HwBFCTXNGQ&#10;n7Jwpt1pGyZY0F928RRvcot2fIcz9TgxJ/VahvEbCOJrjzs1G7w7yBb7WOXOwfa12mj6BgtMQjG4&#10;LfGx9cmipO+wdq+RXxb/8kQ++9hB2wEsQL7Smyist46p50458iV4HNcmtuVV9ujZcYD3QVJv2yf/&#10;OzPZJYlz6vmjHXmlcWOWcsukb+qP+taxz+I8TycHjwUS4csXCrdpk/GnyrhTvDJoi696owM3L7FQ&#10;4JsgeMIL/WQvi7BcOK/9+CQgLegv6Kt5CYsWjD86JJCtB3iODTFCL55wc6W+iTvKAHxFTO6cQvnO&#10;zRwXmAeA2/zX8vKDLfX3/HPhpd7HEo5t8PzK+C7Ytu59+KJrcIqXAvC60BSMp9/lBR5jLsd8urD5&#10;+XP0wBd8eAJ/v7Y6+PiSzzXWVSd8yz79lS34iQf6S/QJ7RyoKD5Dj+yTn/jkhjPaln7AfCF5AHz4&#10;AptXyjMRr55GchRd5Sl7/B52cBx9whus6qWJzSES1rV/dpkrpNgLL+oTBpQUk+hMxBwk+XZwhpv7&#10;s/VV9Jiseis+GddtdmwfkoeNF1/ctozlly0gtY59eAOX3TkeVU+fse06ci5Tmza+ZE0IhsHVHrHV&#10;Y0Aw/J02Ru4I1rb5TT3YilDnj/SGf2Xg69IxX4xvVSsVkJubW/EXFxHJG9TFb6XLRaHMh4RonYwj&#10;eixpXuNtNOxjL0DuBMCJrJzLvNUNlR6zVB79Zl4MsoB5HOdC+cmvsTlV1FqF+oxi9nOMpOTZ+lq9&#10;yfaQFz/pCY/CoYFEwDG6t5x8UvvZ1t9ib2hdPBA7oD/l4sfbjzj2E7Z6/bqYZ1wYWeADlok89VH2&#10;Ey/kZMYexlj8lrHZTz4492iBWDec8OStx8jxOTS1Az4dk7Hn/VxAQObWk77BmN9zqfpg48GTm247&#10;bnHMeO3FRsnpxQloAHhs4LjjM7Irv9uNS/6aF345lxFr9Ql4kc25T/ytpjUedfCL/uPXUQOaxiX1&#10;WwfoANoSP7lPccy+ZBOj/Ccvp32ghycVtA3HnHYXokOEUwfe1a/wHR/O3WhXxun0mdKXBt5A4nmM&#10;QZmB4OUAmUD1Sun13Xpoes5ILe2Cbn3rEGXhwV78iH69+SmliV324Yd++Bc+1T1bdIqvcAMqVg9o&#10;qyu4vGmpF0/QJXEQfGh6gYtYVTo1hFf6P/ubd/SK76NLdDtxPjcUZL572cMFXC7+QmOesovF9exL&#10;hu2N/P0NXy6CcnGZKOJiL0A+81ultM/Niz7vlK7MvfhpDstSx/6qNRnjq1xMvC+hngtxA34W+KNT&#10;bfOaAJMD4cP30GsHfaXNuQh8eE6dNBFS4zp9rHHIhcjT3u5/9IU4PbIl0m0pevyuvqLZuuWz/xyg&#10;T9rhqt1xhkz6Wvg3F0svyY+ekiMeBfR335yC8k4s45LkB5fLP78ovrxeMrk0cR9+5HfqCm4jHWx5&#10;9H+gZfDFR7Vh20dd8UrDPJF+Rx1+Ln74fPODDMxhfN4mnOar1rMFsNltp0O/bvJyiXmnD2a8gIJq&#10;o+A7xSJyG4PsE/lcDDL/u96qK9zXVyjfNlJvechRLDoutJ/4UH+YeuRAxxPBAPME39wLnSBWhndw&#10;1f7QwFOfB5kqvwNcNg72+Vj82e72esCTfsAue+4Ync5H2rZNuQEIiI7aqT3oqH3O29jWhsqBF8Ax&#10;da+V+/gj95d3f//RiD/44lzXvMSPtew+cQ06vvd63NBa4sjFt+hF3LAf2fqeeuup+oOHjnYVeU1t&#10;Lt7MIzs+Epu0Fb9JCW36FuND/B8Vkt/JX5Y5ciU8sTp67k312WUv7Tf+0MF6YNnYVDrKoxdq6Aaq&#10;qQePOn1lKwL6JrDLO0ZR7ovh7PwAImdypKy0p52jQoC4zlvdh4Uh6YcbN4y9BG/ecAOTHIgv+ehv&#10;Q2y/+GEb8Ua5epXXabWrAFa/9LxEuKTedAv7Ql9mGV6bu8Te5D3W5si+Gx7YC1BWO1smtxjShrmm&#10;gcz23a5L4XOZoIv35LX4NpRPvyP7afl0e8Xs5a+2A74sSHp3n98u3OcRHksfzvPkC+uvbWX71csm&#10;IWdpp/6aHew+IMd9Y26xfHnVZY8cYt7Sk3GjbWi/QFfnH8If7zzQDppjSXyVDQ5vV0keXvRYpS1t&#10;fXS33BqS/jXsHvRxfIx+trH7ixc+unwWLpT13O1n9lnGEd6d/9oWvxAG9G4AnrZeheREly0/P8qc&#10;BjZWvupneHQe5DLLUTt6XUX9VSfL+H8DNKRXeubfAfS+Q31d36F6bQwu9o6tf6P/gVnfQAbf0jPe&#10;MYb4TSf6Wb07vG3nb9KyUmKA28xE+9Rx0lzG3AEThYVn3OVkOzG0BAmTbPzVkxDoOiFDdk5gqxYD&#10;RAygYazL6NFGtTxkBvHCgcU4zU6wHtJTMrjw1Luzi4Y9JLrc4R1nM8DzymTuWmJhnEXtj7rQk9/m&#10;EY+cFSv6HQH2wdaRTupboB0k8H9ukTj2la5+L0/0A1qPv/DF6zlZwp4vWtTAd+D8/v730wm+8Bt5&#10;sok6+NI58DV45ofPAPEEx7w1ac4JChdDv5g3vmbh/P27N//48OcHKUOHZ9xiMro6hNqXV5/i70L6&#10;S2KGkxYWuDkJ7ZMHOuO07A780HmRTL71hQXpyKSKC8vY8/bN/MhfBbCdTsE50W+6YN9FMarcQRnp&#10;+Aj++usv2cdddlqQwY/4gNiCGFmyGdt8h5R8xQIMd1ZzEsKAiG/sS+nEiSWpGIPB+az2DchjMvzN&#10;K16BOgttwqGtCtXxjc/wEE0nVQJPNrEu6MSkAehvN+KLDsKdiLR9ufPSr/isEG1p0wK+KL+WsaUV&#10;9/bhosLQl8+1NYn9y14HVC50FBxntUHbDj3o8A0/4nv52H2PrWS90x28yPiuY/tZeGk++Vvle8JZ&#10;OWx98k/9nCDQlshBBMCigLct0IH7wNpS335EY7T+slknuLpDn6WHtl9xiF8uAv/z/Xvrj0/rR9oR&#10;seC2ealzzCF0AXzrS25UKFSOJ7jElj74x4xFk/47NkmO/yyU9pi4E97PwK/gA024TCZ4NS5yyMsM&#10;HPEF9jBhTFtbF+1zzAmJ209xSrv6TmQZzT7x1984RI/6x/uj2rvf3nmhNDxzcgM/7ItOVx+CrtA2&#10;8uK6rO/FEPyAj7oQcfwiQo8F7u+Jq96d6MUvnWwh0znUfQ6bdQe58g9tYZ24W5TgVP5ggffNay2u&#10;6e+A6vykO/hTzo0DTP5t3+Str8oRyGKCTe6jjclNzZPwo+m6qFb+NG/Bds6B/S+C+o04I/zh0d9w&#10;R19yIHmK9nVfQ0/aia0m6tA37mDNMb8Fz0n2J/hjPyD+LPzAk9+dxxbypRebhIc/6Tfg8Bu6G+xL&#10;+QYa2oMnFAGfWEtn/AB8/aI5xxv1POlKbjBITy464EtyIeM0+Zp9bobhCfTqy8Xff//7f9oGFkL4&#10;8DvNALYz1uD7LF6p3ZXPgV9/Swx+0U0fjB282v/bb/Rd+Uzdk4uPb/Uk29evWhgQfulMPF+0E3by&#10;4SkU4r5RstsNdOyhr5BPWOik0fr74vSvPU5uGWdf+ABhCbDeSR6c4hRSLg3c/1RxxYvKaQexOPXC&#10;JX4YV6x/FRc9xwf2PjTHZkmHVjwAYuIlIPa5I9Gm6+v7d35zmd8V7ejhcMtTPnqbwVvNS9q3sQNo&#10;3F6L7ZGNHuUT/aIb1taW7aeThycGqbMtto24ZLy5FhzhCX81b9pN+SJjdfUKPTpGfvSCj0oodvyx&#10;hW8XM9w35RfGvk+aLwHoUnuhhV+Oy5PjtKUJhsb9RXPH8qev+E/tjm2ZfxMv2JY8ZHnOB8Nbdci3&#10;0BlbsJNYHldV5JMt/oG3F2CRrX37FFn2AyQ2xrSq1ZaYkb/ZtWBtpSvnZfGv5rcS7NjRBVIDDhG0&#10;XefQ5JTFt8FBB5lvXcix+MMXhUbWN+VnZWysE07jd/SRDOhbzjYXVpI3qoP9LLzktcRd6MZ+dJIN&#10;HidHhv0CgwHwP+tmT85dzrNsoyP+sP34VMbght5rf+RgwbjH8wzlwNevZ56l8dw3UU7e85ghPVh0&#10;ZA25T4ZyUwW+IU8yV824gU8IiMStfSE5+BHZBm3Y70IBZc6DlMm/7JOTiU/XqfzQqsDtKB6cP1CO&#10;XMZrxnv04CldLtb+qtdAO9cIFz17wxNxXd7Ekenxo2zE57Hp69yAc8UNbYJMxjbmJsmPSzfx8o1A&#10;0uONTqixmRgyP3KWdPVY4fgkZ0Q2OgDg8pSxz2/k+3//+9+xlTraUfXYi+48fQvfR4guQjH0phdo&#10;nvhPGI1T+g3t6hhTUNi/qufcCJzSdz+Lz7ziODfwQl8f8kRu6JBJLCR/4AsVjF7RJzFNA0Q2vqNt&#10;gOhLHNN3Qrr1wBfJ39EXXqnP/AlRxGn4JBd3PEZG56sWNl/lX/n4HEA+9mEL2/rJ8wPhIKtynCcH&#10;F7pLr/gjtC03+7Ej+3zHn/yWKj8jQj5KrFCH/OqJb7Al8YpviXEucqcPgI/OuBS90NNzI8UNbYMu&#10;4DYfwbe2sZVVps9+dIZjAZ4FeBeqHyzY70LkW+GHl3TSuMMbtNw/NJ9CD8tWMPyiG7mwrfqU732b&#10;RdX0V55oUq82Cud/+CRtFr3xKenkk3JLQnFiQ/rJw6azvHZGbtLjjTDAuD8xR3vMjYk6p9/wnL5w&#10;PyB29SVlnnPLSdAB3bIP3q/6CQ7KuHnB5ydzobtviMNPd9g8dh3lraO9Ac5nNmQekHM3fEd/cSgP&#10;0rFlmURV2g3jGLUvW1gb+6JX5n99nbUQ92X5l7x/zb3Sxz23H3dXp/rKeost7ep4JX6F1Cfwjw7y&#10;Ge1cfRxfiiug/RZenvPTt5hfk0NVRl7ueSb4xtvnJwTzQPXinKzQMo7rHmRGeuTb/uFD+Tl3GSbw&#10;aBuZj/QqXHtXDHE+bVtFh+7A0QObkDVbX6CUvrXrM7QPuTa07TPl1TUWjqHdetinlTl2WR64Lde2&#10;UF2r47Z147S829bBW//RQzv0HwDRannvW0fVIeOT1gnRkX6/xxVwiKPQQjx+ktb97WDonsg3xfVF&#10;/NEvsRV8xuRt21fdJPwSgAtt5z6VBy8A/ZsLOfacTpO5PoVvZ1AhPtysQhv7cN646IOffLlFpUT1&#10;3ujMhf4u2BbW+0jB2ryaNbZND07GR1qLn9pLvNOmHYM2PrqBh1+2fjQXx18gfAF6A81zKPF1YgZ+&#10;GQ/j9+LzNseXgPV0+CQvSZfqI4bot+dnbdtu4QsOsglF1lk49k1KjKsqy3lydGwi2fTN4z/SkflU&#10;ck4wUA95lDletCUP+0Zq5t2ML7OWhy5At32yeULTdZnfeffZL9Zf0RcebLnOw5Z18MLhgXKC6ZZq&#10;edbXx/Yi37bFvRU/OSSGAOsuXRgjgOrV484DpKRx+0QwuMfu8YvLxOdJue3IukV8p/GP8UrlfMJr&#10;5I9eLlxf2G4wf+ZPq1K7lx00puzQPKW8vR0dW4YYbHFum/Fxc2wbt6z+Yh3MIL0do24VjZ+TX6Db&#10;PkJvZFquth1fyve+re/gXZnbJUf/O+EcH5pn6nH1m2lnqitLjX6wuYBfOHq3QNvXemq/KRB+2Mc6&#10;g2aX6vPy5+L/YDs8RNA8vlg+7KIKfIG0AbGJrsxhGH+uho8vLv9S9zP+4WzmFlR5bW/md+j9Vg+v&#10;df4NDWUo9up//6//LbnRECL/sR1vsgDpcpWB1wEDx6BcTxA59onv0IHLh0GZBWQmMigQw+MUT/RU&#10;1idYUYwyL1RKHidwXvwQn0woL2dVJ57Q8WK85CCvC6YMlEmO6A3nC8Sa1rBdnJwchCnLwnQuAJsH&#10;i8ssPmiW0ROiDmbwgr9tmcZEN/tD2/oMvdjHR9QX4OsJBrov+tMOg2ua0gkXXgB2Urx5Uk49KD6p&#10;kE/h3WDuftpYeKpnn9+DYTLoO38UCdydzisYayvt0QsiPNnEBBO7KXc8iNYLTQou9GcQYvCBpwSg&#10;FgqZPzyhRaYv0M6JDgvGXtQXnvXXlycUogfPbY0Px4/wADHxofhUrKGXE7Lq+D1IFnJ4UpO7dTgh&#10;wjfY8YueYvvzT73uTXic+HWRK76Lf4ndXKSjjXMS67b2CRY2pE/4QoF1zsl2LywQy/gTnviIk2La&#10;6ht2yjeeYBI/dEl4Cu+A8LiwQYzzxAPgCy9qcwAaXuGJPiVrfCKPC6ySZtzi32Xw251cyPZv2UoW&#10;9e3zDA5/6UaIniCgt/lKHu3PK5pZgHOiYkFRk5ouumXBN3FlBaQLOaC/SZMFGvoTo9ulYy8c/Ehv&#10;5Beqj+NTvkBPXjkN8NvCX7R4SgLkJJVXReFLfMJTbV3Y4QKoTwp1otGL6eD4t39l37HdMSf7HSfE&#10;Sp54/FV8vYgrXPRhQkR/8JOK8n3bFbt6UQV9fYIqH9Ke2AQtNLySfdu12xO7jCcc8hIDCH3lgvBx&#10;P3dOyGKlEE0XPHIyJ0zSUzxoB+tN+6ncF8boZyqnbbKNXW4rMXF/Vx26ySNu/7YLvIhHnqDk7QO/&#10;/sIrFMFJH0UH646P0FHH6JtcRHqwx1QenYl9wBdpsUNyAec1eKo9dl19V5mSzK7xnCtEa3stPyfV&#10;xCoLsn4dM/X6a67hAqfjWvmC3AMgMzkggysnEdSB9yBL/Z6cQx9DJq/DJu5YVCAePuviDn0CuuZP&#10;C8AfwscuFrrJVbwSGX851hU/5JG0c/wUvZjoqy+Tc9WGe/EJGz3WCbG8iW3KuUjB2GYe+F9GGEe+&#10;xk5ilPyKvgDjAvX+fQwMRjEBbZJ+L3ps8ifxBT58sZ8Lq/gCesp4jXQX2+HjG64kG35/fPjwj3/+&#10;873iMovhlKErdPQhFuvdFuQW9XXyEtCnyYlzcBmH6jt0Q59oLZ/KNl+o1Bag//NkDPx//9d/KIII&#10;4fLIq58ZXzy2yXfYBD5bdKAuC1DcXATPmegRh9K/MYkscc63+CND/wawAHKVF3YUCz4eBHIJfvhL&#10;4xdjA7nAF5uE11zO2EpuVzSZli9Ln3EGefih7XeQrEf0abtVr+KEjN4PjD8pvAE+2vWxEd7EGbkk&#10;fYpyfLF9kP20Cfa5zawuciorT58jtouFjst1TN3GJw5oK+TRF5+zzST6oh0L9pUO0KUQ+3qklnZe&#10;Tuwjk1h4Xu/QfP6sV+SP/3oif9maXIqv0Hnz4RjZ8SGvEQU3OORnfIfu8Svxy/g0PsR3aiv4MX83&#10;k2k7NtEjuB/VVwH4E29tL+wiHzD2dQELWfAEB70YI7uAyvFuT3iiD3yQ51ymsszj0DX14N1h5z3y&#10;AWMC+iEbGfUNvLNgd3GoHijIH7qSF5v70QWAlk8XIKGzUVRKDvoBOZ+hveMvymgXaPE59sOzfMjP&#10;1DGXBPYbCpobpNaB+DPzpNrXNuWYHI4yzG1yHqSxQjZlnhmfo1s+UTo8haNxi9wqBraHcj6BC5fj&#10;3XbY03nCn7pB1Hme/OQ2l+3u8+HCTXLYjh/8Wv/xb23F95ZpMySf2BygfXoMDjagB/mOGyPMW+Mi&#10;8wnPZxx3tD85mvlZFjf5HUhouZmVBT3flCo6z3WJn9pd0SdWyRPpv8QJeMinjL6FnJZ5zicZH5WP&#10;GbMo52YkchJ2M4YynpteOmCD4072Ywu8+M363//1L9Mgg3Mv4o45Hn2Fm5XRA9nYA28ugBSQWej+&#10;8Zl4MFZwQ1Z0e2/9yIPoRJ9hy2cDPqTtkN25PfLRGb3yCuzEF3To7fYfPj5PUyuiB3LZPsJVxzlY&#10;clYuMBM3zBUK0OcTeexn/kvuY+4z53buc8mHtDWA39IXk3OYV2EDbYTv8QPysR++nePe/VFduoVH&#10;AbpA9GQ/53fJ3+WdXBUbMg4N2dqUl3Pj+C5xnXWJz5pfwy/9dxHedrEbv/hJOdWRw+GNv3h6n7xx&#10;5kNH//R3WNHuuSiacbjt53ZWHDAXhBf9KnO+mac4xkVDHIgvYwRtQT4GaDdyIbT0Q1/oVTsUHDdy&#10;55A7z4HTc3Bs4EO/2oAOG+gfXCSg7xFP0OA3PtiFfeyjh+ePkoFQlbic+gL47S+Rr7mf8nj2E9/Z&#10;J6aj3++//8v9mLcKtB+3L8AXb7G+ALCRegafd4oH7W//SjbQuGQ/VNDFHvowUNnowvkLW+Bx/HeR&#10;eNPXks8p4Rg/wBPY9lRvWeY6lEW39J/rnCiV+ebcJWN6eMKvMY0trH9R33lz+ZUHMuEPsN8bT/Al&#10;Mci5u+1XPXisXeDP5rM+vFE70Nz+GJ9gO34BKG8swMtzC/AG10i3L+iB8si8FvnR2bJuNPsQGQeW&#10;nNL9pQuMPIzCeSJ9h/5OHoY//bpz3uK33WSIbeF8bIPbUAXpX7L3Vm/7h9Z+pV56nbbXvssHpz6r&#10;3Ac9wNEf7Y2fyqN8iTDy/QHhF6ADmi/Yr1y3jWIGdHgCyK3sbinHR7iV9nmQP/q3DFwAGY0h+jvz&#10;nPIGl37J+Rg2Uf7hwx+HzjvzVR04B/O6l+wkJrng1f5DnJIDmc/yZiO20KU/JP4oB8rP++1/U17f&#10;Q4dP0Jt2xYf0EfLBw4VOyUge0ZqE5md3nm41++eKneaOjYtOXGQEzm/losAC4qz6oZzbEM2kK8D6&#10;WfMWxxuXYxk+m2xdLz6xVblrLkCCFL3Dt2rQZu3L4KAPgH8oR37BPr7JM26Z3fSnGP8+WKzCxKfy&#10;kWpYhwRgC74vJIuGNop8rZ/qL+Nf/IMeHktF09d4Y29yGnNOYllxqC20L4HXSjxuJv+iA7pYhugZ&#10;t13wAybouIG1JYri/8yVcu6hNS39pQ2iEzI2Pcduf9refmI+wrkieZs8IVWmXxlPstCtvqItyX3w&#10;8Xqd5myMBxvcvKoH8JMfwNgIt/3+xAK6c/H0CUjPzDsy18fnB6/OZCvAL22PxrHxE3KXnxc+fnwJ&#10;2sb249ARw+WLvwrtUz1mi1+Bu17Vj3Onn0HbtDSJHTzG+mHXN3JcWW4/6Qv/B/qxoTLbH81T/Da9&#10;92/4pet2829Z24j27/wc/kC33pe8+v9H8ov/YLvoeqHd/Qdm0nPbGbXx/TMxBf4AbWbZ0m/Lqv+Y&#10;D3WsoZ4+sOFH5w/Fqd49Zht53tFvAP/IwZSPUlYMBw6ulZungDdj9u/8mgAg9wDKxBjH6w++noCp&#10;DDonOPWiGMqgleC0vCPbah2x1s20DH7RuXrQuDxVd9eJRiFVAejnwWA6IsFTQD4JChnWj2TPHaM6&#10;psyyhw+27TuiUhd/bP0vuqlDvvTmb0PxzEeygMOz++MT6uBx6ld5koUChycahg93IAEcMkFCNBMb&#10;/PVZFybpNPiFEyYGyAfeCkiouagJ2G7RZiFKvtMdRgeEwxNebXde86oM77s23ugOoW/yGQkcvViA&#10;z0XFDI7lzUTF+8JBj3MRQ7wdR2OLfTgnQEK1TDRk8YcYY7L1mmTllmcRSSfFf3ISzAVe/Jd2gBZ9&#10;OuGhg/nnI0WPF/uUETj2YprGOvaLOseRzCXO3/B0obCxJbzFn34wd6cgM8y09UE4gYN54Xf1BXiJ&#10;kz/g+6RexyQL7ijsBVzaft1YXvUeZIDLBQO3MeIlUze/GJDtAVdlyAOQ3dc551WniYPEL/06uqE4&#10;PD1RES0nIvietkj5XPyFKYIA2eIL1Nqt3v794KlfaEbnqxc/fMIs+uIjl9h9/UaTBOJOxDnBV4vA&#10;yH7LxV/8ewfK7nfcVjfQucD0SoEBK/i/WhMRx6ImVnimr+DGx1+GJz4CiDH0gAk0cpJo5OsrBRlv&#10;f4HH69KS20KH9uHYb2I1ZRlg0vfDl1a4wPzQQeA+rFoOG6fBpCw44DMhi9ooOroH0d+lNQ12Cdj3&#10;08DDx4X6ymCdk0N49+T9DMzE4wbhgOc/bdNHRCccnl7GOuoAVTtfgH8Ht6XU7yvwqN93kzFx5PdT&#10;fPKkdqr9hw/5YuQoaPVPH5dMT7bVjqLHBqanHsTXuFIeDOzvZgGrOnZbebwGsrGdutjCWMnrdfAO&#10;5XzwnemIR/kN/R5bu5KzpZ4bZkyjPECeNi/1VRX6Qihj49cVkOBWnnZ8csskiIUw/PeGBe81ZpYn&#10;4wl+IM+Dx8IrH/ICi3joSz70RQxN8pHBDSYsimMDC3ksiANZWGcxkdfPcUJCWyVpIR9AJ56ee/1K&#10;T+jrD0B3XsFPCMKztlDtfWU5g++SBSm2lpb2glLqGf+b7ob2CaB03T5hvydrYZhvyjcEj6i5oLmh&#10;JdzQwsVe/Ji5iniIz1fGRS0qeHzvq13QV3FhOeR08hPxOGY1h5c3NhvQa+1Dnw+1l87Hj/KBa1BF&#10;f5DWtONTY1B+1VsvOHqsTR1tV15DYpruO0fqAL7Iic6Rf5dVmr+zDa3iRPEDdLyvG+48IvdeqvxF&#10;Xxuird9VFr0vysu38UfisHYGD5zshU/GBPaRxzzCeVJPoXMhAzC+vuDJFJVj5x3hpw3o28SaggE/&#10;0nZCIq5Cf8Vh9NKx+iMXr9x3FU/Em2nUf72VHr4ApDEdSF9QzI1sTpxf6wN0fuWD83XJPEW3nZ7g&#10;Wycx5s/gfVkjHSKP8thPgbzqxeUbO8cQDgAbnMKj/1WHj/g7eZueGfy083QqMUA3fLQhuYLFeyRx&#10;cWr0FhePKW+4iYYFGHyKz+gn4i8050L2BeDQx6kDp1xUEPzZUs/fHZDP6w9bf+iFKK0Puli7xH7W&#10;nnXRlhvamrvBkRjrkUWZXPyivnmYcngQV77oovhhjK/+4JY3+oIDWHuYD9gfKnWLI5j/KOl90Cxj&#10;2ifyL965WMkrqrnwkgumXGzwRwmci4EAC7jw9V/bsD5Fv/F9dYaGffRG3Xd6AwwXon1hSPQsDv/+&#10;r999Yen3f/4Ouscuxi/kMGYxB/5FTxZ+0RsDvn3nCVDOgeQz8fRY9kVjr8e1xgo3XuTmPGTnteBc&#10;sCIm0oaU1z1bVy6UINfthZ2DBF1zr+1RM/TpDfvDeBOTsoF2g6a8Pa/HN/xJNjFLG+Ev0xNz+sOv&#10;AGXgVb4L9ZW55MWXcvCQ1z5TmdkmRhpHbOlrfBiX0YuLBmyJ/ejN3J8FeHAn3iSDxf1e0Es/jf74&#10;OnmWi6fXBd7qvLfViW0/1F92xv5Nw35xQ3+vvY7RL09jj1/FDhq/ulj2XXJCc+d3+qVwRaZVgMrm&#10;4pvma5qrDaX5zoE20dv5x08OcUwcpbxxh68M/I6lAPlua+ZzGoiIC+av+LN14D3VW4XTNtQXuOBL&#10;DmLe9otlhQ96IdvrF4MMT893JsbLgzyXn+So7sGjnpuYfD6ofcjQMTrHL/BrPsaO73PBgfhinvtR&#10;v/FoGqIdW/1JvlOJ44vYsk8mD4Lf+GSMBOwP9PeR+ptwOA//VT8zA/gcQLyhJY7pN8ydySUFeBbs&#10;C/Gr3ylHH/+PfJfNPnFinr4RonOi3MQCXvpSyo+NYoYuAG0RuzJPJbe47+np9g3RSzSaO8Pz07fk&#10;p5aztT+xf4BjX9BSHXwTk4krUKin8TweTP6hvLyKA0fjCt9bKgTJa+1fGb/gBzD2vgTV5cIBP3lm&#10;y7/qH/dez7lO7JdMyWUfr4Ze50oaY7DN6xHS3X6dXIYdfMAtZD0zfFpePHCMKXq2xw/igWzggd/w&#10;3/St32Um1FflwYs/Yo4yf4gV5CyAR+FYIHzHqioOvyJpaxrNTRfpkVF+11b4+gOqR/e73TKMI707&#10;HjjPsU4n/9vvEpp8oXMvGPwE4Icu9FO6ascf52X1YeumeqFpus1XGDo/aK7e9ejag9HdZ2vdRUy/&#10;6MVCOHjOyJY/6V4aYgNh2Cfyw792Q2ue7AiI72xjrfV1eY6v8WAUH/2aiyJnPEWduV1f9fNV8rhn&#10;fSlC2YGt3963rbrZx3E36MyteBqVV6AC9WdeiUofiN7QwqtSxhr5lPw0grU58lRIsfv/Ve029Dgh&#10;P9Ocvb0BHpVldHK54ooyeJ7z9sqQut/AcU5X+0175cnwsUM+Of5ZOuxdr4da05TixsYCJdZp2bdp&#10;2W+8HruZazEwsahQZ93a5uAuZlvmKpb+rB3VB+on4s2T0ly45A8RvPUnc2RytNpM+KRl5gXQ0nYc&#10;Gx50SZtPzc83q6HdTSQf2T+FkZlXJRc/W/gYll6O5ZH1I7/cZRpv8WBtkWtR+OsJLLzjF/kIXeBj&#10;v7Jd9j7h8f+pAFnAg6zRD11q/25DP3E8bnyg+4lOxSWPKqwUE8/4ZvGoHyj6kXzKi1f+ZkGfpQ30&#10;l7TNcT9gvNCpzCBfsZ+2uGiyj2+wofNdjhtbi8FPdkvzoHtpJOhcAC6i1YgGMn2ShRvKBwkg1Xvi&#10;Rw6gzpjl+rj1BSbhg5cTgempdAwtYHPxBCean/BQNLhKeope6AuqegIMNNCQ6PBPBzvK/ApmnZjA&#10;fwOJl8RWWSYUCscED4MECwWcLRUP/ayjGDkpih49O8BZdr5gxL/BHXUO7CvhdBBCr323PATG2f4U&#10;fujCrziwrFXsI3pD5dfGXQ8/0yuA0Z+JZU8kuPj7xx//qYFPdxzKB2/+3acPwn2/8rk8WdDnThRk&#10;Ad5KH7EeX7CTidPOp8QDJ7gAvvCdp5Mxc5fdLbas7/CHo+hpk9gT2fCqv2inXzXB5mI1d+FRjq34&#10;n3YhPqCPmrTZxQM+9Z3XTFXn38gUypYXWXG+J4uWr9DRyeFr3Xyg56R1rkOSuOIa3gzsXBguL+2d&#10;hXrqAcp8Byd6ix+DPToR6wpQPy3KhQ4/WaHZJT4Eh5jKYpeeEGXhdkEmFFdB7rzFh1dZdUI2iwQA&#10;rnG6o1GFjG+xafNHN5+Ai8T7QuXiBbQ9OVa02S5OGIm53KE5woWIbMsbtW2/5V92SLo8M/1e7eqn&#10;IaUPMovPUzC/aoHnlV5PFYYsXhDviTdPDIWz/cGTfwWexkUTLtwaVh22hysLvDoJlxyexEb+Z7VH&#10;72pFx19kj5Z4XYcjms3IU5y6E49+4lh8APTvSeW4wrRLfGJeBfWVCUGoGyUP2QAWsdc7T4mR0rF/&#10;QMLSRix+yXaO9SG/9iQgbRoa31mmPiTU2IacKgxTaNXPoDEv+bMnBeGDb8VrLqb5IroU/UabsCgu&#10;P4AXf6ADtsSPmGoe5C7dgdrj3u1m8ZNoWAAF9kDqAn0Rq1wkRD9f/CWPaR/enFB9129AcIep9R9+&#10;0V16ORcxEU1eE4En9PD2yZiOz3jBzS3rVYXwkEWifa2nX/9pPHIROQqdNvikfwpsv+rbl4gh/JSL&#10;QfEXi8gdX8jtSssG2zC2UYAORAZ2vFLM+qQFJw+QHwkPj2/SzePqxAUooceveopQvvKTbap/rwVu&#10;cIWQtpN+7GNbnhhUf1H9b/rtaG7Q4MkUeJGHgKrgPKY63tKAfdCC0wVH+3CQVW0e5MjeEQ+vLx95&#10;ild5XzqiJzbihw21Y5eBETlp+7aIJ3zyCzQ5EdH+tDPHGUsao7TW84C+YuBKxtljtEp2PgKBvLLr&#10;KbN82cV4xCI2vLYdtJkKRSfe1NHPhMs5G1ktF4QV5+CNHt7efBNZfMMNngHvsyiiuVJ8QRyE1dbD&#10;VBZBDlj02qWPALwiu7DbpjmnZaiW/adtSN/ecD/edd0Pf9qsC4qtuey4xvMrZu56xY7kNuqqb/yA&#10;3Zsv/ortreckFigd+9RBl60cS7ZQAfmChX/kUMrXp08RAK77LOVzBRhZ5Bn+I48t8QsSMq9cQSyB&#10;k3rGIuUW/eXEO3HUsZUbC0wrv+eCFjdCsCidNoU3bfDGsjKuVb40oNpAnBKCr4SnwG+xeJ9d90Pb&#10;RhpR8QojjLEc+h03BtZ+fBX9FOsSYD+4LHzhD84pl19nfYiKw5exyWOYJeP3Sy/L0CE+St9HO2to&#10;ncg36JCy0NX3kU9bvtHTPY9POHpuId/FhiVwOJFvgH0uhawqF96ho+3rd/iBA2oh7Y3OgfqDI+rK&#10;C71pXwCdAdqaco7xP3NOcq1vPsSfGod8Yw9MBJavbfwl3gQl5fwJp/WUVefi4lbKtFRkPPbdLrq4&#10;wByS4+Ze+HmxVXoxp+CpQ165DA9iFTncNMiTVezjb2zJ07iJX8qd/1XX86Kjk2QBHmM9Rxzd4aX2&#10;fveOJ755WpcbnH7zE3jIy5OImcfzOi740ZbQ8JpEgHjJHJUbcDMH4ZX3YueYSjzFl8UbdURLe6FL&#10;+hH8OS7ft75AxxPEyVH4gj6a/AWdUaVX2tr6LR4tf+ApHpTbNxNG3scW/QE+Znfa0IXzVRlXH8XO&#10;5gG19+STyBw/l6cYxkfkgNBBSzz+9is/K6K+r3HvT7UzfDjP1DRGuLR5+tdlf3yKWpd9S//R97kN&#10;/kZu+zv0+MTxKJvZFqjDz9mGP556hHHkFHJ+5FyqdgPi38Stgsf87zqD1/aE3k8Lo4d9G/7QeK44&#10;vtg0xFTbJu1LbfpYJKqlsQAAQABJREFU8K68wryPOvCjR9oJn7xhfcf5YvQVZvyRtoO3+ckOtYj3&#10;+fI5pPihx4bybzvjl8wbI3/j1oaHMsYC/QHMKcHhLUWANLTTaEdiqO3KvLPA3CzZ7/Lda+ZY06b0&#10;LXSDtu3sm0NmruOcIVzn62HKAnMuKMmnlNXo2aa9JUJ4bWf8k3jmIpRukJSw1rPftqN/VCasqUuc&#10;Xrw6D0sfjB+DR/tlbtK6cZ3PV8uPGzrtF9numxKkN/2sbRtdHvsAtG4HFfeNbJQVbA82yY+JP3lm&#10;2aXWiy3kfuLauLJtttAD0H+em0ZdNvWpC07j9lHfxIiZ/OTryJr45XjPpX5C/qTa/lIpW4Dxh7Hk&#10;N50HAR/1NHBvhOU86shHLjT6+HxQfimPxGT8Aw84M5ejfp8v2Y9GaF9OzFQGVUD5sqWu9S1HB7cv&#10;yKoHnA9nf9OU1kjztb0PXXE2XXJZCCx3ZGoj/PbDxJCxVNH5YWWpNraMXsVrPVtuJsICn9O2wrzi&#10;5xb9aLt/Agm97AfZ5Ac1lBdyI1p9hD9jPSp5zYYdfWq7t+hTnbV1TpVO/JSAzuTdxx0big/WosIi&#10;tn7hvE24+Iwbvlg/cS7kp4pcNjnZPrzOq/BV4chWwW7z6kmOcZ4RTdd3oUnuie7lx3pZ4YHXFOYJ&#10;Q9HIrtIUH38Wtk67HJlfWe8nvwvajp7vX+RXvDb45AvAr5ge009Mu8ZulP1XbqPYN9GJm6+P4k/9&#10;PYDK7Att+Vk890OxsO0jM3xoj9zohYewXc1pvG3rA+9nDrJ+lopN17aOyJuOi4/HD46v5pdTtIa7&#10;XvHs+dQglG9YLAcPz+hAXueBA/hOq27+g2te8h8/teZ5uNRkvOeiry8K6ybOL7wBx7TiI70Atwn+&#10;lV8tY/g9t9k+AR9wq4ke+Zz/UlJ4kR+2rJiERi1c0lPXmIHXfr3yQbzt4KHqeXSTsmjVn2Cknj/A&#10;F6J1bGCbRrYvsLF45RnEl7837n1/H5dLy/DhA9hHsad6UN9YyD5tN/o/ED89OP6oHG2dD4V6f/0z&#10;OqFPdYNbdfiR/LYRcoDGZH46RGXIG9muM9qFu2WZwe2r9bC4fIV/QBw/jc82aWRx7pN1ml33ZN/6&#10;zVg3lRQhw78BXCVcp0KcsgWACA5jB1BFcbQnXaMozojpweObQRd+JBIvIsNHePCDnWVbmfDnwh/y&#10;gC525Oj6rvLmIwdwQcxyGNDUqayrdOMk+fWb9OrqbHnij+7ss4BK3ZtvmexeUrKHDuDZ0QgWgN/f&#10;9qCk9dX74IAHzdAJ0bjWASTBg146xivU93PhUMZR2JWObfm1LFjhzYUFkmcuXkZ/MxIdJ8bcKU89&#10;C81c3GUBh0kDKr/i9R6jOzLgj0/tE/m9i0Fq2Io8W+siffPKqfiISk44iBLqe2JR/U08tnMyxQlI&#10;f8NGOT8+GX2Iu7GmKpqcCxrw7ieT4WkH5KueWPTAJvtYG4dl8HPiHr3Cx0zXV3V1W9AhZsIW+iB6&#10;wk106//bnCBSX1r2DZqcnP0lg11Pd0SPcv1NyK9MZnTCbVlyCHdF9wJXyhSrtAt/alf6khx4cbbS&#10;4d3CT144ZdqYwRO5Mw5adn+X0vylS1UfVmXzsOUE1fhuZ/mALXGDLfxh12JAOdAYs5+mzO1Mtdqs&#10;AzuTB8ezinmFc3AST+aD4wXlq51rX3IZpPENF7e5+NoLIR04aD/048T26Dn6mL/o2j48pZAn9GYx&#10;zbKIMS1AaiEBOdwEzdOMtl/1fT00o54XGreu2sf+fqoTcgF8yb/WVgRMUNJu9pmO2Tq2l+rhJZ2x&#10;C2JB8C9ZmbSD48Y59cJY+/EpdvDhd5Z1iSz+E0/mX5EV373WLJj+xpO/5i+/U0+Z84h4sEDntwz8&#10;wutYk4PR0zGoeiUJ0VhlmtELtW1XeGGrtEk7gjAgDY4scIyrdmML2AaSyjNg3JlMui/LJ6UD/ZKv&#10;+BPvDaXFRoBcQh9lkgwQqwUW4HialUW6+FP5p5WzZYHNumIbPCWPhW1sQje/7p5JsRY4PRG3T7Ko&#10;5LiOWHNzPC8B8K2f0Du6y/faJ8dbrrbcLSuJlpcYGh8I792vPKFMnQRJP2Q6x09badk1ZdKP1xH7&#10;hjC1My9e4iTVTxfTxsSddEsbZzznKXvnYvFkIs7JMmMOfQrd4MX4AuBXcl/1c/57/d70tg1LVV+o&#10;fb1ZY8e5bw4R6hv91m/7AydSjCWcgNCetBn7vKKr4xi6oxdG2Hfa4heKCsTqHedEhGwgrwDaTcyx&#10;AwwT+0n9rvyxiRzgEz350HnWMuRTpf62a5jkuzI4SZ0wjf9dLXnK1QCisa3QE5d9kpN5lGKG0JyL&#10;EODbRm2r/sUjdfCAHx90FKZRKM9xaLsf+uCUF3W4JW3U0vvxpokt0Yl4TxzBJ5+4OfHLRS1+KuLq&#10;QLV768SNDSx0v9JFHexHH2xKTGDbFXOXhtfeXffGSv13iW9MQZv28d3Py18X17WHbZgtN0S3qw49&#10;yUEnJkEbfe0PEaEfJ5meS8Rx5lMdOj6xTXtefeaVnnJ8vIiD7MSutIkixBdxqD9pmjKwxi7GCaB9&#10;xgd8TZtF7il92MFe2tLtxVxt9f8iwtdmqa4+N2/UIqeN/+CBjsDRE5+K/wXRP+1Pu2d+3Xihj1yx&#10;kQuorYMH+/a/FQrX5jPbSQ6qPc7Hkcd3aHMcyvi0+9SEV2xoufMGFlk2280rbYVf+ECPT5xvFPe0&#10;DXFPOXNOeHz/rvMJ4fBkOK+3ZlwyPd5TW9vHVvjyo8uqkLYHH5mKA8bSjYMcdLA+it++Fai8TT86&#10;Mz/8qtcIs5D47vU7jyPfdFGHG13Jpbzitba7L4iO484ZHJJyGTwTa6kvzQe97hlAH37qAdvB/aRX&#10;u/N0/n/qZlrixTdKcGFJf/x2Ma+wY2znAjU+hR9QGT4Q7ob2JfiDXzuLGxb4OG1Y2vBmMTH9mXJk&#10;4j/k1RbKiVEWkBKrGb8oRxbyoQGfLRGGDfTQyLjaDhps3QCPQvbDp2MqdYzx+BJARmkql2M+6N1x&#10;Fz1qg/MGcwnL3uXxV8az3vSD/NzAwO8a12Y/SaUns2uTlXnhC78jt3o/PhX16IPwvMoqo3ZW74qr&#10;rY94+JG+esVA96ErLvvtG+wD+C0ygtfxpzTVo9u+Qo/j4pjRfPFTHoDPO3U+7bDQsfGnHUpX36ft&#10;csNIb0gIDn5R+zJgKbdwbsYNUiz2Ug9P8idrGl+/EoeZQyC/+rLPXFAZY2iIwsTRmsoIH0w88XR8&#10;jq2Js2Bd313s61uYrprn9z72AnKa7MGH+J58oYxh/XMTE/sXL+Iefzl3YpN9SttxfmlvEQnyEx9m&#10;dvKT/Jd2HkYj++I67YOf4K2xEf/yyYJ3YoO2oW/C0/+WccWu20M6kQA0Y7cObuMRW56dZ9F2gMe4&#10;UYY5/ANIh0IuEpAbpy3kGPTFzubMrn9cspKfLp1zDE9w9tYH89X48dZxNkYspOK4aBrplF1qL4rH&#10;uHyomANiuXBsoGA6EucpHYvSVvGhaWRP2nk4LL23rexzriUHBFE87wDOseVW2XK2e79o1dv6iffp&#10;I8snPt+CQHKK3y3F8OX4DqYbGupKw/ZBH/ehUiemOTr9R/XJ65HjvKe42rFoamSp6d9qbU3WajzK&#10;+WV1QyYxi618Wl7JL22Jf5FbD/Cwlj5GWXJjqLnw2zZPyQ/8M37xmoL0fKUTulH3+CkXgOkNkqZ/&#10;5DFvS95VEXEhO7I+LGkoI76Aabx3fd3tbTuUxv5ReMEC/5mfyLWHGLVH2q0XussZOsNsz/Eg2AKY&#10;VrfilwFb1VU/t6+Kko+uuLUSwoN/81FIMw5YZwoGmLfBA3xyvumwzLnsGjv2WFTa+/ZRXkYefvvd&#10;MPY8yFcZb3u5ZMZHHNOWqjj23mX12Lg6wC/8wR97OI8ARqz3n/+6zn+txxC038CXWEWf1KtfaFGd&#10;sJIUyb3y7wN/0SHcPxHgudc1J7OuusDMRXrOcdNvrrkgdgDONzcfpP3BvY0rD8Kvg+ee8J1TzoNk&#10;z+E/dBbUdmT0oZNJ18fm4OFvE/D9CGN/6R4rryOf48ve4nFhlDakGby2Oqj03/iNMQF8YkT7XOBY&#10;AO2G+nKX3ffBga72U1+6lvW4dcWnjTZUR/CxCfuAo7P3iZ1HPY30zFfj21VyCn7JV3hMk9kX4CK/&#10;W2gq54fyFb/4sjHxIA/6ZZ9lj953PGQ9B4xP4N7x66fS1L/oW3y29X/x7lvoWPqgBfm+w1svEk8e&#10;K7M6BQEy/4EGhnWiFeDkdWPgheN12iJKHt7U8xGA1oVy6vdTapTzdKNPqMdoEw3/8i2f8fughH+d&#10;RSH4D4DSU/SWOx016AI06Bc9JchkHJrKYaA0hsoIahYUSKSZSKSDZNCOLNMuvbHPn5v/kHmv63H1&#10;4dj8cJgLxz7pgl7U0bi7OmWYqLqR3QUE/y6AKKjjSVHo9oVSgpLXNf/2/p3FIR9AjCdkyPVx9FCh&#10;OJHx2eIzo4PRnYetbYEXfMQbH1ZGB1u2umzmExCIqd+4kzd8skc9+kc2g6b0UBvBn7us4M/FZGLK&#10;gx/3yflkhicCroGiJ0KX3tiiT4VJDscAG+T9Haju4BI76FGe4adE/QIvIs+2S5wvzhwd5HUtKrGI&#10;9/WTBlvbKWzZDNB//rtQPz6xl6wi4EInfpCG1nHLY+BGN3h4q2NPCIgeMaTsZ8AErDxI0uI0zo/v&#10;uTOWuGYhHmAy7MVq8ffveHJhrBcgiTM9le32YF+43+Ujx4namN/nALDV/dqZM7q6gi/429YrJilm&#10;QkXcZVFUi0Fql+v3h4ILHvR9pSuHnMgi3xNxHZ+7eoUHoMsGZBMrjhfpzG8wA/j6TLZE6hPk1Mxk&#10;H3spCF/7ADvIaywmuJ+Mb0a2yWld9FMZ20xiUQq9uSNPbSjZ5D59Cy+4ljQ04bP8tWzar2AmToDE&#10;imRNv8vkBhuTe5Enxa2TvmwR+nkBd2hsH37wAM5Fw+SBYIuX6uD79tv8hhg89SGPQUv7sfU4AM81&#10;DLre9gpb+RO9gMp4rQsm5qVi6wxv/bO4Av/i09ZZzIhMdFORAZZeEFL8OjejG2poVswr2L9KN/j0&#10;A1Ft9laSNggdDNuBX+tbFlzRGz9aF/sri07kqv5cAHJY4IR39Y/uedU6Y4oX5kSDnsjj5qo8IRJN&#10;wAfoW+ThXhCGZ0+0iQHyI/H72++6OK4FtP36pvYTaPr6tNJysttXNuLrd7+99yI8uCh0dJeCHi8k&#10;h3Ec6NMO4JBH0y/4rRluWArgQlgBlq+D+r/b1ObbcluAUwT1nfF1bJyRqSgwf+uAIPjbn7SzyYlO&#10;j2kywAUPMoIiXAXb3wQvDA0uIpHDmGn+OuhFTVB64lPW0ra7Z1v7KIBX2jy6tq46d2EQXMqyqDc+&#10;sS/wb235saxLr/pkOtFpOWvDl/gVx4cn7nKUemSS15yP5mJEZVy6h0KhcoPwpxBZ3/SKw9DQtnzo&#10;6+iHXU+IIXsAeKAP/SVtEbqW+caHYXPpJjlSjKVlyqyR+CD3+BM/qM5zkfFxdKNVoUdPaSm59Ndc&#10;6Isu1QlFYyN9Ph/KQpNtbG2bUlsaTvh9JFoXS8/Ld5SgRy4gJgaOfvYhOmms0LgPHuCFCO/py36r&#10;vsShFjLUl0ZosBA8dkaX9GdXqsB/2lor4VbOqY9YseTiTw5gic7cuEj+Bjq2Nv95DujzB4lXnqoD&#10;jg/dxJFLpMTftYV2lCbzoQ4oTvcxlXTrmBBuy2fX5Z67YZerwzM5PRcHoe0NMuxjB2MAW+SBywUC&#10;4oPxkidbAV/U4GYd8ojAc6PJs9YXlSXTF3pmHydbV1UVxzJ+kSz9nZ9LcSy6ZYwHTf3KuAsNH+a+&#10;37SIxA1mH/74U2WZo9g+6cW8svLoKz4HRFnpUR4+VPybn+IMPdhHOufF0OMfxjmPjSovLr9dy+9+&#10;YjuvhP6nfoqGvvbhjw967fQH88JPBbEywNMytGWfWImcvIoQPGLZ8SwK3lICUL4BHoAv4MgPrZ9i&#10;63W9feEiRlY/+Kr70Snzr12OHo7vaWvwmaIX8NUdqhvbLLCSO3LeBn37C/v0JQfLjQl2lA9V7OOr&#10;ltEnedsPx4kPznOTo8hPVTIXbdOu4Ja+qQJz/i6UFvzqZ38Mg81r4z7yv3SgHPryiH61ERtQLgpS&#10;t/Fa7rkMypAMBJ77OR4SZy6kHBxv6a/xE2V+cl3nzv2d9+CAKxz9MU6wiMocsvKh5zwIwPfRu3pq&#10;LFNd5l9Gma86mm10wV/EQn0AX4/L6CoePkcbal8E0T72Am/V/kDaWuXb+SrnEDa//Ko5ueKh+lCG&#10;DGIFKF9swKbozsKvxtaxjRjHF9SDx4Jh5RG/9JH2A+qJreoOHjJrM3tbVWih6Q3EvulWufY3fdR7&#10;ND/m7TzJgZZRw8QHGdwgap7ECW4Tr+pWHYzAl23PzY2+UVMF/AQNc2lyFXnO4zk2KJfRHgD79Hmf&#10;C7oEGxgr1HbIBbRhvvdDqNHijb24hO2r83YEfHwBNvBJ377K2Qu9sPW/62s3OLaDHUHnRKaTTFVW&#10;66kfydQZf461T/tWl/Lc/OojEz7zVU54CfmA9Vz73EzEm6pcr/LxKARe9zjyTR16ysBn6zmiYrW+&#10;8OvFhUvMFyqb46uU/pM2Nt7Cx0cA9fC1zi7JF9X1xyq2zpv/ne4B9ycHtRE0WixRE6La8zP+z9XT&#10;r81TRuwbFODJ2gRlPBiB7X0yO1KffvMTRtDha/DZ5yJtbhiVzuQe/dEXm6sOF+Rr/tC5j9tLZejc&#10;z74pq+dyyWXiKz3hKXQcZGA/4ys8Mrc68tgxb8WK6pBRPxbnfgwvmDvfyzYAHF/XFL1zgwtdJTyw&#10;RxkV1deuXfTBTv8FHzz0ac6qr7pmhN6F4lDEPk8An1oVwgd8cSvJk237cO3CJv9+r/zZNQrUzdoD&#10;fko/CZ72Vck+fQ88x+aUUc7HOrN9BlyvctofCE22LhBH7Gibp+zp94QyHnQlfDof581gvYH+KWVK&#10;0Duy2cYu+27GV59zHeeKZuxRqGtOgImp7LZ2mTt1/qdNrj63dWFuQRt8+fLRMcl5BiHH/P7rvL1v&#10;40fXtMUu/9F+nxre9bxWmbVmn5/sivu+9CcmsE0q2seM/b74rDK7AhsFta/79iV1P2h/E/2NL8gt&#10;4uwsIpV1faulbYcfHbf8vm38/FfLK++h3cXEcSnF+dlPDABvQt0ijP+cTTcF7nzxBWTELXD0Hl7g&#10;I6t0zh8vyCf+iOU7mM8UwvoC2jsyrrL/P3u1CdnIjA2Jrx9JKM2ux0cG7eQV0ATvLGAUMUJIFhqc&#10;ONlVPYQ4rw7svrURYRTC6YLBOziUSWsPgm0c4ZQmJOFNtSeY6lX7JLlyvEWZAQaHPbWs7g8LQkW+&#10;bTlB/q5H9LoAwMVfkguv7YIPkxvbLzrbPfTUYUs79v8j7c6WJDmWNDEfoADUWYfNW/LlKDIXFJmX&#10;bzabjb1Q/L9fTd09Elk43TOaGeHuZrqbmpq5+RI9zkC+gzU0wfekefqiOsbQTp4OXidoa5cWDsAD&#10;aC/7T7k6dyWlsjgHtftbwH+eYhEIv5xB6tsEtcFvB0+D6acsJDjmy+++/ZiBbV6fNifIBiJBN7LW&#10;8w6VxWNJzqPnhVcFJO9JkPVjEnclJ9mb9Jg8uNC8SdjTFC7w8SswWVgd2eiCzV6kHV+mPhwX6LLy&#10;7fssf/iSzc+9uD8J3kleF+leBh8nLmOXJ18+ZeCZCZWyuVi4vElf+asPXSR33oj46tC26/EkZAPv&#10;TOZgxybYkHt47EkbKdqLuWS2Ou3TNs+Bk8JvM5vcCWkv6hw6fm/fPQvYJT5fo90cdAJnUnbEPuta&#10;GLm3bbevlx+9tCkoXuR3PwNoJ5jR0aT5076KV0d10bh0RS3d7A2P7h+FbExyTIO+iv/1dAPzTrg6&#10;wZs5UvXoE7fwY/9eOP58JqnbDvj3N3mzbT6Ka3vx9/hYDOYqSPSa/gk/B7OJfXzkRHzbxEk1efu6&#10;aJM+Oss/8thhe9G/6NFICfv124hpPODPhp7gs+7UkV3Qn87u5qEgd9KruHKCAOcp076PPtn8kL5u&#10;oYEv8VFHts9Mpp3sjMgo1p3GuP7RV6hNjOSZn+DhO7jrn+X1sj35xMKopygtMpC7fb8LVUeH8U10&#10;Co3Jq/7iyVuLTvKD45AG8lWf9KBKuMCJHu8npKQ0JpTDN7UnPz7xZoKiz8WuxpGJbYTks2NOX7Eb&#10;Ir7iR/DZnaPR/2r/iKfD00a51gKyp4FcPK0dbEDvL/T9TVtjVGy/fB8f/Ppz+nfqa1/48t/qN36O&#10;vCumwjPkeC5sW3h9POBHMcyoPfmjq1hu/uPnyAO9KJB9fc1F3I0jizVf6QfqxFbq64OM45/TXmlm&#10;Z5/RS9+atxdgKVzg+jRvhYcTqz4dFTwy+IcvP/00C96etvL01g8/zKs88WPDL3lFGvjqY2xu2088&#10;K6v+EWgbdFi1b2J+jn0D/PSNXzIuCv0eu1jTuGFb8u63n/o01/qlOnBRaO1PS+b4wOJFgbaEsQpe&#10;lCiG3dLNTsvQ7FsKtKebR+K9/KzA5CH1egCedAObCy5eLb2/ip/Dxn2cHw+1sixutO5Vv/IfnK1+&#10;qLhFD/zxNZwB+UT87HFd1IMujh7E4TntNXKPWcW8icePF/PGGpQ9WRZ7e4zP+n23w3vo73q5RWxM&#10;omvOaJwOL/xWp9suCwB+y3Xq1u/ROjqZG+YNJjlJXdh6fJ4Xv7f+vS196LW2fc4NTKB5MA71eizw&#10;9O3kcXavn6OgMSP/fFMbjxFrb5nsV/Ubm7oAFppBH55PmrEljBtD084WRaUSc2t9eHCG37adMvvT&#10;E1bwbKc/4hk7MQJVgE/HfodPHpVBBxUPZyyvl9546is7OSNOGfYjaejDZ/lfxfpBYHnRH//XcVN7&#10;xbYTSz/lQqCLDL3R5owNVNxxwj6OG5v1yVlUUDPZLjt89bBLHRAblZ/9ejP2WOD9OjpY+Po2T+XV&#10;DsjlQfbYZvx5wupSX+bAsf2ZG7Bz5ggXTerccGMM/e7raWfxhYYs+fotvNgQdxrvV94JoYtky/n7&#10;OZYZn+onFvNJ/TllM5/TX0a2MaGLSHk6xri1TzSqp983eWJ5bIwvtAWb81f+x9/L61Ls7MAxBvVi&#10;cnyK/8qHQu4//vG/9S0fcL7/4fu+wtPbI4y7aNdf9VloNMkzxqd9p531+Ym3GSvJ15YLy2OP1c8C&#10;7ZbgPftPXP15z6vQAHpxITw0r/iDA89NjnB9gPEb7vL5nFdLLu1zu/XK1qbpM+bSFsTFmvll2d78&#10;qt+M3+rpFu3qd/6Bv+3lGJ+RIY7xY+vEjfLO24/Njq++Ucbs+H0Mj0bzvXa39x2+T5rR79V/N+7o&#10;PpzGp6vbUam+odcT4EwZ3/2+Du76l087h0tfsd1+BGdz4+KTOfErh8VPzWGjFzk+w3fKzDc/nlee&#10;awN29Y018bu4DXJuVEw8nHyDdi/g4qV/3PoPTzirO31vGNwuyAV1bfF6azyibcvgOx6+0543j9m7&#10;+Ia9+PA6pa9ir9io3kFjeyE2ehJp57Gfzk0FzkHDPXIm70Ri9fZqwFg/7sDn2FN9Dktlokrf3HF8&#10;4nLwR/BtB9r6pLzGJ+Tyxa/5nbvNAfJ/EKfturU/HWh8En21Ez2y8USk+EXPbra54P9D8pQ86fXO&#10;/8f/+df6cmWsbrsd+yZetmxkjf5b9tzWlhRU39PGl41sFXvqY4P+OTqOn5983tufXHYcHQR834Pt&#10;o278tK60frpwH3qtbuUanfYY7toydO/kiuD/Eez6WvloMx/2Z+ujfn4mJ+Nk/lywsbagrhcjg0uf&#10;52flKWusn/qXcudh4RFGW9ztyt3t2/oiPeSZn80N2qND2zRIdNVum4ujYHV8CiPjCXu822fde/uL&#10;x07892bl6hze6ukG6BOTu+cbKEO7fFqW4/Vb+Rbz9P/TLor6lK7c8U/gydv++mNj+jlH2j5G7squ&#10;De0No+/Zre5Ee5V011G1Z/yNjoyZgx8fZB6Y4sIblxdXzIGR6+xy5Dte/bdd4W2Z/XgiPCaOnrq2&#10;qsW/7xPPVs8oX9QwHZKHgmQ2P6eGLusfiJuzLsNKPV+bwx19m7kp2yfXjR/GRwon1zxII3H0kF/B&#10;5OiU6WfN93K7vfTBjAF8d1xb2vomZdOH6bl99bYPTr3ysHXtCMtLB9VPX7/uyxHjh6f+X9oXZze/&#10;0QXu2vklui1vvnzqmwq2XfBGV1XLm78X7n1+mTxXX51xyhs8gSdXOz+3Pgcv/vfGssx8w3f4GaOd&#10;exQ/ZJnddb++1Eaq3ug8CL//Xp6tCWFfcR2b2OC3ZOeVv6kNX7jbFk86sePcb2B87KdI3voBrTJ2&#10;xaw/hFC3fvHu+IwvxOjxxVsmF3589ES5W/5QrLpvGZxj8ujwbGpV+KszB3ke23/iX34r1v2Ffi6W&#10;w1+r7nrtpumeuj9q791tX4gHGb90znJ94XEOxv+jd4v+QP7aiWbbnPCr3VP+1BE/Fv1XYXj8nm5l&#10;rodGD9wJqrA/FjUK1ZcQKydf/cs2LzmcBl5BkEbIGKwTWvx+1jP++akaR9DSr4NWkPIOTPGoreRh&#10;ELXI2qdpM/mmnd9LHR7dnH26zDE98J5jup9EFH7VO7wX5/Vk5/fOxXEXmD7nlU94zlNMk0g6SJ+B&#10;4DkpXf4Gh11EUVaIGDajjZoNra1bn8Hj9y5OWLiHmM/6bOohja0th/OA16Nps6VfeQ/0+DwTxizI&#10;gd/yutXtuD2Oz9Ba0P+YBTt2WWQx+dxXQztBAfCeNvfCRfA89AbI9lldil/bTj27U08fWxdoe+FX&#10;WRPiyJn48Bsu8xs9h/nwH1b93knPo2hk8394Rtnyt4gOXAz/zYlTL/Ln5OIs6i+92KTb6meAR9r2&#10;z87Wp+TShR1gk7pDcTWDroOJ0R5nYPvFXS/F14pvWjLEfJYoLs43saNtl/JY1Kcq8O/kPzbk9Df4&#10;7BL/U96dUDcGT4Ius3xdJ7anYF/jvTYotk8HJxruIG4b8ufhVR7B2X58WPViNR3LQ5vnDy/t++S/&#10;MQGPjhcw5MDK0k7gST/9ZSYC+wQpXUfP23fK4pnpX9lr29EncebpFyf9OSx0kL7Ft0wdmtWXTuzT&#10;Nvy/xHvhF5G+E4LiWOgDvagFP8B307YjuAsP9dEc98LO0WtlRN04SjuPgusmi3bvwbafOu27dE/c&#10;6V+5OST1u994CfP1te1vmXW5mPEW+AvfzZ/64adMlLyGCPbbOJtXkUwsLX/0fW1i+iTZyn20b18/&#10;Hz5eMeeJV4tNrT/9Di08C072tU232QfDK27THo/j1By8FjcnXnTn4gLaT6ftvBbfjSImW04m8at+&#10;R04XvII/Mk6fS5188ckMNM5IRinN6iKmALkWWvr7tulnQF5WHgNqg32+EcegbRQcN658ffoVvhPr&#10;rEubHX2eJ0xosZVv4LAxSnaL1685NtF1l3+foA8mHPL9xIK4dHEX9AJwtt8cPVt69DRmoKkPg89X&#10;vUEii0vAa0H3d5stMAE3suROtNKxj3/0GbnfjVjbB6N27M4ifhbawf7GZG3JcX2VfO6YD/xWlrhs&#10;fY6feLFm+lS26AAaY6QL+rX7lLOh9flyQjonLhNXypd+9x3PJ7IVPoAO1e+Mf1jrK+I3Va17+xT9&#10;qdBcZv3lXT5ySfzU1z4jznEqWWTTt0Msbyps7mrfhB9gq6fJX+DoSEbjLfWrN7y1b/ZP3g2Lt35A&#10;EwmHNuqdk7xXutF1ykaPoVMy/pi9t9+jv9IdK/ZGjOfxW9OWy9MG8mbM33HKhbO5MLS6rG1v+T37&#10;mLhYGP58sv6ZrfrlOXH0uoj0lv/MQ/BlL1+Nv1xc5s/egZz8CBx3HBvMtN20G55dpBsWwRmZ4aR1&#10;Svv2q03X2tSnP8KyQKzPotHPO3dP/HXMI7PKGy+mj+A5OslhPRtXdOJB7umhgpatj08phlcu2jI6&#10;P6EXA2mkDXvh9PY3+786E9OqdgiNm/CvxRb7i0CX/Klrn9SnAsoWtl7p9I+Dgba8vIpP3sk8Mxco&#10;+hov/TQstu23HZWpmFgY+pVjuzfOXfo9KvHyMZx0xmGM6nEycvxt/vtVFrjpCDY+53ej5vxr+Iop&#10;PhmcqBqe97zHzThPfeVmC4w79g9v/k+bHn99Hfr+BITYwfjAyKHz9JWtqx5p2srRxqeZt/6iT0Vt&#10;jKyOgcb349flCXdtFqcuvjvHlNuNt8roanz5+uP4ZmnHzvEHHmytbuHZ2Dt6bRmcHfPMxvtEWMqM&#10;yeY2f/Hkb2R76tcroY19f/vrX7uQz6/zG+Cv/qE/fSYnuVHWE8YnZvWJ055wdoEUze2rmx/b66/j&#10;b3iru326DYilsyduYuezXw/N+AXW8JQH5klqeacxnMag1+qyuj5ljpT53jnyzlPxQM+PA+Nw/Ibn&#10;KHnzlW+mndZfy3+O9dGN74x1mevgQ5+1b4PtaePq+3Dbsn3Z+t3Fhad+/Eev1XNxbG9b7jjdMm2w&#10;+0+a5/7wnDig58h90o1Oypt76BI8+Qy+thKz65eb9/iFDsB86L5JwbzMhd3p450HN6fD5EsXAsRj&#10;8i85boJJTeWHD19vbqCD/LhjAj2XL24LO45vW2w5/aJFb4Rjw3swPnGDpLHo+OPkJvjL+8q7p+6S&#10;VT9FTuJln5iMlpeo9WMs3fCZdotem2cv5LOTmvqQ/72tAA9z6yes/FQV6O6jnBXKHU9biJ9BfDlP&#10;DiJZfwhltrxmSy856S956vfbPARAjvbffrRP1C9fOjXfZdt2Dz1YG+ybMzwBT2DbfceMClx08puO&#10;l/Kuu5T/xOudr0ry7tfF553alb9VjYOoIBbf8sZn8+voO7nj0jtM4Nyfsf/iHbPE9T+D5fdWN3Ru&#10;sFoXPde6eBHvt7Yuj932XC4Mnrirrzbb/Ls6ovOp3itY5dlHi67nm9n/PmOo80BlT6ArnJW7MofV&#10;g/+DbnWurGX24t+Jk+Wxuq5Otqu7uJG/9Jrpo9HxxOfS29ZOOw/AZ6Hnj+G1sqpj6s194b1Hv7S2&#10;fgNYvwLywtxkMnlyfaNuRa5scm4tYNB1+s7sv8aV+YxlmsXAJyk5MsVn+OcPDh7jI/W5IefcQIPn&#10;+md1ULZ5pHY7Do+CeAj8+gsPz/5Vl/K1uUjnSxk9yn8NPnygrIzuX5ZMHzssLh8UF+3yOQhX+RJk&#10;lFhg+86j6ks+3vhbPY4D16bL55HTNwnGBtcott7N6V8CqhkXreN9xe9BpN/yPKJqw+VzRMGPm2C/&#10;sIZDTTz4kr+X1wvimwP40zY3v8avsKycfr2hmsPVq/LO+Gd/8v30t33orb5fLvy1vq2YkbF+u9BO&#10;PPRGDca9AeuGjcvMH7Bjx6K5+OsCqwLzjF/Puo1TAg8ZkL/nT2/YXof7Ez49P45dC097r7JxVg/H&#10;L3LcOzq/ds0H/nCadhy6t/5YWbvVX+C8+DaVz7Fgcd/bCqcLzsHdps/KC+vLO8tsGwCmsufxkzp1&#10;2gL0puiHHWxSVpb5Wp0GOyyzw/J/BpPjh8/F4+jU8/uwoF7lYHYO1p//TH7Pade+B6OV9VbDnY+t&#10;3v+sf+4YgN/F88hTN3pOOx2zGHHK3x+/Vva72zDRn8jSn/oEsMaQmp9QwVHEdvbHiVWyDl2lJgks&#10;LV4xZQ8voxRorC5Y4sma4DmRmIEpxvrLBYQJ7lRHQ2X/DMjT2TnM3Zdh3wZ/JqBx5M3pqSMCOZdu&#10;+8i8BNlXJZ9GaGPQJrjbWHUkHdmzepKdSXkDgY2Z4K+s3RYfTT50HH50Hr89g+bZ0U81dcdAO/vZ&#10;yjWxSCbgWYTP04wu1JqMAHejZ6bfuibR6EAPr4POQ3x54ur8JiXdTHTCa9+pPyeO42s+aQfkoyN/&#10;bSOHPR/JOtD2Dy+ToC4gJWnfNoeHRgjwu1enuLv8//3131uGL1ttxQuw/8ETMZEzPnzdFjf291Wj&#10;4c1uJzRw3en6KZ95RcvwcrJChcbRufAwYrWuuOL44Pqbih6//apcg3Ps1BXmidWh6W8UHzs9FXfc&#10;9sKCfrtwP/4JbXzlDiivtkKTKUX4f85r5n6IXd/l4wIRvNGTrT7PCX5qRs6xw4EThF4op2tgT9Lt&#10;k9P4yYLxB9mUMSD02/Z7cURxNLvtCTH6t2BgrU0qV48H4p6Y4wV+shr5gHAt/U7cfor9nsKa1y3r&#10;bhNH6nv332XXxKoLSG07d32L7aOz7VvYJqZe+/TB4aOeYGS7CZ9N+9u+/OzE/pe0hZOgiYeTF8O0&#10;F3YJI+D4AQ6d20YpdlFHP8F/YmC0W7vXd1gAE6PqMBwSc539J9lTfmwb3OlzcHsRXB+/4nBk0aU+&#10;OnE+JxGP9h+R/danI70nHy4Wf+6r0xKoKd9+avuhi+6vYwUGP+eJzVlMGh3lvo19tqPdO3tvvSq6&#10;dnnVpouzXu2ND7uKh0908HQxFdtm2VFW2w8uejehuBFkY69vgEje4P/6tO0fOowCLYvf5MzegBAd&#10;34PKCe/tU9oiGlyo6l38dRFZXIrHPbFepLUZrlz9mn/zJHBO4PhpL9rKq2vjezG9fHfL1sl7dyzv&#10;xdjlY/tbLvzQAfTieHxOV2XiGY6ba/YnBVyk3bblY/tiV1t9SH8tz+iawj5FOyfKxqa80jy85Ow+&#10;sZUcbRH7458/XidTftPx+9++b3v5DWWAn3GDH5qb5P341W9R4rexWJ9EZ23n49oZG4ISw+ILm9B6&#10;9E7R2qzd9LFeBAteL0xvfBw87ZuUXGjsuhu0jIfX1Lx+0ztCGiO5RFSbKjjl8W5sjp7Zuki78YmD&#10;PCEH+V34nS+cuXbjgd58/SmrAuif4IiaZI96+sSN0T5YDNebHxUHBe/6LMdbPX564k4/WxkW12pr&#10;+cLTZ7TBk4aAceDo5fgV3paT/xyDYL89JuE0yysz5fWBE2n60Uls3P3sOX6+Ja4PSn/zWZwd5+bN&#10;BlsKb/ZnsZH/p9XGf+rGH/fxjH/Db2LWPkbi98cffsxrEo0xiQg5L/m3fj5uXR27xZ38bbTsNidR&#10;6tiRovKiRlVVlT9xb5HZPLL9WFzm82OewPeEK5/RS3uaO6MB+uLqwLb1N5Hzm2xF++IX/03cBAXR&#10;iT0Eynv+YKxM+/ViXeLK05V7c+nq8RRAp+qSb3l3boYch8HH9/b/2I9+9RhfBidl2kA5nlsPdy+M&#10;ff31vUAkN+/YL1fy17UAwbY3QI4c1rvIM34+4Slry5X5zIkvX41+t/9vGe03cmD9uZlDe7H9nnN9&#10;l3m4HDRPrJuTiIP5/XMX3M0xr/4W9qtXX9sfN2/e3XK6rp6r927puSenW1a/nlhStu1jbq295fvm&#10;5RyvjMYg/8Y+T2D3QmvmQ7/kdezay1PpMSiyLBJN/uw8RhukXNvAE9NkAMfvgVc9fxMffJcx6sM3&#10;dBJb2IRv/G8Bf18HLVb9LIG5Or5yy3ffGa8mfpZu/DN9Z8rocucJ+3C0RcfLIK3tsxUr09bk8E9z&#10;utiIXk9wyOwnKINXG9pX1M6xvZExRM2byeN4aOvOncg8/aG+Rv2Qu7oq44OZ0+gPbszF3yv/Rs7d&#10;/ye2yR9eow9ax3f/gwcHphzjnE78Dk64pnTGVbzXr3TaD7rJEStLyZdgBD19ApO80eEocpGvnLFP&#10;s65cet/79HwPht/4bPIpe0b+4C8PRy7a9YafyImnqhebO69IfN92rqzxjyP92vkyfuJHbHvlMMO+&#10;k//Dxw2a5l3zeuDRg+0u8IJ9QrcH54tf0Lo4Oxcu4xN9oG1Q9ldOmfa5fTyvXp2c6vcRN76Wf8fA&#10;R74wZ6ZP/TMqFVUZoN8Tqlu+9FXwY99cxW+J8RxPu+Y4vptzu6Klbtqr4/CJJTX0X1njR+PhjN3q&#10;nTPSZM8tWkaJo9+zfZaPdmjOSP5lf/t2/ScH3nkQL7B0c3S+x/zm8s53GhMf/vS3v/2t/VHONJc3&#10;L6eDm2V2XQg/NHK1fp6D0Exfkk/pN7bODQNPuW2H45+NcJ62P219sPkteMZL9WSu3Jk7DRHd1r7B&#10;mXbbssWt3MP6uZn8P/1uy5d25jOTayM9c6uJo7c+XrndtjWHk5hYXsv77XZvpn3idTw97f8fOW/S&#10;T/jXuAQ2jmyf8bV1ymuvbfxYsJ+dyknZ0I1t6pUv3UUbCm1cOPqgE/fGXTHw+fP3FBqcxzd+laXu&#10;7O88YUZIbZ66J+1jf7RNTKz8B+/Vc4tWFv40aTtlq19oXxMi7bd4tQ8eefmsrPKzToEPnVOgfYyh&#10;4mxvsuCDb3Lx9FqLCd7pTmXx/CKCDvoTeV9/lZ8pyjz6LdRXKRypUwt/y1fn9nVMQbbWvd4Cvb6x&#10;/hMwV3vLs2Nz6npRRr4Ixs67QvoCLqoVgjfbOV4VnAc/YXw8dth3c3c24T95eM4dRh66fYDjyeOl&#10;PVKxfrhsj3BzDf3Q2h9Y//DJ7uMjfzQfZTt4YyAfmL9e9K2ddqy806JuIgfbDmyZ4+HzbPf6+aqf&#10;/gRfCC/dUI++o+dyEE+hScwW+Th45S4dPqqGVv79fSwtrq3WgjvrdNqB7/NJPsF71qhXhyfl7K/8&#10;2Y7Nm3Nsd368bXbcHN7GtdhTDX7PV0nzq3E2TYN//Z7t1KUwoaWd5T+/Fdz2TDy72Ouc7euUgftc&#10;OhixNbO74JP+ZbtKmC/zCbJhfv3hxPhW/ie28wDZtoetNdvpI+uLP2Iz7fhljPV/8TYm4nf9VV/9&#10;koz1+9LHyArZ4/+Mb1604qOTixNNqRoblT2PL5rFj1g+WXz12850rD7F/edtdfF+Zwc1Xv7Wdmjr&#10;X65LdeFFksI/kN/5zZDdtIdRpS3TJ85L2fjpUf2yO016xvGN16hkvFG38xu2neZ/of9nB/rGttu2&#10;PZquKfDWf/+//vvnOcGfzo1gnaaDG+SfhIjVD06HDkV/CBpkeS7iNpYB9uY3tU0wOnjkc7IkMJPc&#10;6aAd4M5Juv3Sx2EzKNwOJ8MCShNITtAdc2gIOnjj76LvLCJksHDWGXBCA/aC8A6OLWswS6TR7dA/&#10;Aw7O2pYdhwN8lj/AJnVbi49Jwujnrqz5HRaLWvPqOIsSs7i9LAVDB7HYg+4J60/y6On46Rv4a5P9&#10;XgQOHhwn8HTzBIxFd4sXpReQSbzLe+Xx3SZoZT3hPj7CeydNfA6e9PRzIqtsQZuIx17USezhB2/o&#10;tmPkWDsGyAfrg8VbnutXfIFyEwK+Zc9f/vr3lmlrk5ld2Bcn/OEEEY3JQjslP+R4NRa/TorRxdzo&#10;PnHm1Y99tSs5mUS58Fv6ENKJ/zshPu1Ot6cNo2vsPZLaE04zc9eWu1D4XAzgb3LGj3P3GV5RunrP&#10;7miPD6D3bGdn9VDBvk74MwjToRd7ju+feM+LE3RaW9dTop3dC9s+H3rhekobX/yeduFvOn/rN1RS&#10;xr93m3ulohMid7Dye7hnf320/ll+bS8+w/OApLg6qe9Fn4dD9g7PLtal/GkTf/EvmX+Ofl18tjh+&#10;ThSwgUMvvKvf0fH6/V/H+VhAKWQfrB9pB/RNflh/Qpu2nUV3E/wBufjkTPkE/2y9opmtYmTy4Fzc&#10;cBzsXiArbnHkoVn8xJPuc2PBSKDv2evGkW7VRca0kXq580Mm+/M76pNbm0NS/9csLvzlL3+pLb+m&#10;zzSG0y96cU9fP2MP37fv/bS/nzm+/DqLSr24EL1mQSIXj/Wjo/P6bvPUUfbaWNS5+h77o68bQWYx&#10;Ofo88pZXg/GzCwTPyXOcWjq80P+aC7i9kSD7u2hEYGMucUwneOPj8Z+6Wewy5uivk+ddrIQ7i5Zz&#10;8jrj3nRUTw+xFfTENOOEvGKR3uKAvukpIzR+G9rJIVnKO9EP3fqgTPIF1wVdT/rzzfLiCxeX9wI6&#10;fLwW6AnkuF6Yjq/Em/KOS6HHm15e0+zJK7n6r3n6Sd+Vb5387SuoD7vIGAmrL5t7g0toXBT+t3/7&#10;tz5N5U0V/+2//bfaNhT3t/bXbp7e9sSxk6T6O7l0+sjE+E6CtHMUr97rq/op+oqzT8kb8qp22cUt&#10;eQ2vtkNsMU7oa2z2e+Rwu/gZHMAsfbi5IvUR2BplbF9/Nm60WT7saO4VQ3RMmXaSixbIW8CjH3GO&#10;Z/72zRfF4RexkLaZPjKxo27l7n630RqeGG4+DN/Cg4++v/2vOTG49X/ksNoFEE+TiBHzmsVv/om+&#10;/HfbP74ab41OLq5M/xz/OvlbYKPYmBwQ3RQE3HyzNjr+kv5s9ttqPFU8igTuODc/+f0Cy/gqPgw9&#10;GL9P7DueOfTUb39Vbn9sHT9qH3FkcYQK2oY/nDDJ2Y3LlaH9A2St3G6jgouz8PUr9WKCnC7Mx+9+&#10;i1Q7dMxr/YyD5H7KRTExDXaeXJ0jlw/RLegDK5sc+DO2uOA6eckc+pkvxXtjJ/qjrY3pG0EqW/3s&#10;5+R5fvBEvxyk/8gbHfuP/SEuDqLVYU4s6Z0YQEd25bmZJ/L0rWz5Ytpo2rd9IPLR09ccGx5aeQp/&#10;C+t7Ax1/sFX53jDz9KX9HW+3fcimOtn8gffmNHHafh26mZNMLinyGHjZ6gnRyV/67YQ4ffh7475v&#10;jYj++g35/E13uVubuRgz5xFiKvWh7YKy9jNrCo1YUzfi+Wbi0fjfPpb6+iuxIrf98H1+WzevCv3H&#10;P2b+jJ5MN+QYx3T/8YFxYHIO+7ftyFlf7b5j/cC2f9lqUzHCJnaPDtO/Y25jd+0RIT1nkyP5Kvas&#10;PPrVZ/EncGFMLtLe09ZuDDWuOvc654GRu31jdCzpy5cLmOY0/Dvj9sy92Yw3GfolsE+fHkcY/7Sv&#10;pa42UyAAZ/SWf2bh2PHYOXlgxyOxt7izHV5lFC/yHxj+s4UnR9ARz4UjvrhbNnJHB/oD52dg+pvf&#10;QfzYY/M8Yz1f88nEzcTW4BsnxyeO9Tn9fG23BU/9/va3v7YN6Kocb3iDc/taXCgDgzP5k04Ly3+P&#10;bcXsW1g+ytnMR69tKF+OXZPrt73ozsc3x21fJSt/t8rQa0v20RuIIzjaHtBndYIjrvG1v20SrOLi&#10;s22rrDeQhJc+hKd4eQu33IyxiZddYO26QPsc+dOPO7Zrh2Ok3DbjgLfZeMX6j9WJflvOjjmPWMfQ&#10;lS5snKcQjQFyoXz33XVDkfjd85vRmvwn/JQFevqvjO0vO/+am3uGYsclR9oJmF9ecyiFxy4+pp98&#10;r9hYuG2tYNsD/rTJ5GM8U1tcbTE+H793P3Y/wdjdG1Hih/UX3tuOFV4Zo0/rkkfbxvGXvqeN9avm&#10;k5PbyQLwjRPmQGxCN2049vQVyDSOfTOOOSdMeyVnma+b//6Ui5DOKzYu9YUPxurw/e6jvCdunKPP&#10;gwPkkr+x37GvcTnzDJrNuHznZzRfBA0Ajk38PX51A+60v7LxTdorqOKT/vz4FkY3PGbMR+eTr8po&#10;njVORNG38feWlwsTBUZhUV9O+1983xKtPUge+4tG/yetHGkup0zO3ZxEz46Pxy9z3pE+lOPvEhcf&#10;P/75auuOTcafFZItlc2x2DjxNr6qbO0Vec6zbFdPfgaO0dDliNejrzZ6xl+Qh+ZIX7xth+VduXAP&#10;PiJtuPWOr/0Hz0Vvng4+cB438Rp9g+DPDYdg+jb7eeAGOGD52Tf+09MNheJl7VIH9L3F35sO65AU&#10;yhn6yFuonTQKjnVdW7irH/yRR8PR8ZIbXa59eGkP7bNxrq78Oq68tufaV66nDy1ddQwfsHj2nzbL&#10;L10fDe/WRTfrBYDMWQeb9Vp5eNes0Y19hy46tg+Hfs//yyRfk59mLKdHc0h4j4+WPu3gL3zq44w1&#10;+xv1tV/bH/u3/668lbM2+g3n6p7YMHfc8sUjn/74wQNk7DlN3zKW4ycUj875+/4/vm/flTOVW/Og&#10;k318up6AGH4+C+qAMnEMNp86Vi4Ht/9HR/4WCwm40ddcO3rLs3jzE/by/BPkr651nDjVvvr0Xlh2&#10;boVWDie/foxu7fux45vesH+PjxWSenED4NN1PpFNiQdYOwPVa+se9G/1hbu87fd6hZ0HdF3n9FXy&#10;CxE7PqDL6BH3xIdzTkEvxwtLtheI5xzrVVf4i7e02nxh7cabaWSJAzqN//h0sb+wPXHgYa/+HR9t&#10;fGDMH8+5w8wnMyZHqY6DEQJHTlnozddHV31pYWXQHW/ztudDVdbctZn46Dwxx/8M6F7fc1LsYb95&#10;n3jyAEzh2HnxOnZePjwV7K7ttvlzU5ptc/rTmaFHywf6RftBeLSPa4vIN16IdfCUQzQ/gJ3n9uCd&#10;L/2usPqiPPvKt88O0pvv4PkTC0vCDnDrs20z+izv3Wr31fUN9x7yzRMu3CMwb5gdR16GJlDS3S/i&#10;J/kVdKlVjscyXEGLs9sqGjzH7+GamOZ2q9c7IFMmSPBsB446ScHVqfziME/u4Lenr/gnpEaxYs5X&#10;A00ycMjhoRWMX0lq59V51S11myC8chT0ohPd3e01HFpOBz766nTKFuYLDl77UQ63Op96ZYWUB7G4&#10;9Oqr9Q5u7UrD+rMotnhBv0iXZ/2j9FmZw61fXZ6v8d4yZAbg/v5x6D9nAg+6iBL/u0jTBZCj104W&#10;6MdWcFQaO3JsYJyFHrUCJJ8HPGUrdgxWX1ufdIk++acDL0DVngOz+Lg6LQ6N4C0fx1TYhZzyTtvb&#10;gl+dONlxnA+7Vkfx9E1ekt5BuneRR7ej72xMDGNvcMROITxGdtj5S4xcF3/b0eFmAHVXYph8a4Ev&#10;og/b4XHUuQ7+aCeEfJWv2QYXXzrwnbYEZHQ71uZ49G18TdWlRPvkKZMX8Ds9KImUc6fNKN1JRnDX&#10;/JsVHHE9ixmZZVSHxiueB9FiPf4F5Yk7Txtfv3N7/NlBP+Vklrrl00fVeeWgV3Wt7fjxgePqH70z&#10;fWmZ8k6acwL94au5SIaHqAOV1e1q2eLr69I3JT/mBLSLEnieWI3IykTwtn/2wk5PKi52f7izAxak&#10;6RPTts1Via0vweo4J/8z+NOFbVM3Wyf4ykxw/L6ku9d2EML70v8haHlr37w1+MXP0NR/68Q4HxeC&#10;9RF3IpPTyeXRuxfDM4H8JYs/P37ObyVm34IGmS4WiQXxBdqnMg/2e+0mFL8kV5nofJen3wQfNP21&#10;Cx3JEbvYbHL7hJ5g5Cm5zSsufprQfJsT3bU7TdmJZdszOgv5K8Ajq/X5Yuc3oWt7n7zRAwhI4suV&#10;Ixf4B3tCfV0QSFntY0SYGQvI5jMDvFwBGvfdGx/3wnN8gY9ThOVHH/zI1n8tIISRwpavfHG7fQGN&#10;m27qgxwYL9gnfuiOBixND/IFp3iRoZ1BM05PQELnCdT41ziD1+YTNHNRcPLD8BAjZZG6aTe0Yqb+&#10;iA7ylYsMxoH24chZwKN+ZPtpJ8dp4MgdLDhPWTmaiuDhtycUx9qkrWDkDRrzBm68JueNPmP/2JX2&#10;4qvEVmWceJgT0O2zkZE2EYN6M1j59ET3Fjo/O+W1ZRHYwahMxBe23uumGCxNf8oCxdpcuxNT/van&#10;NpbWVv3q0W20a9yuj8KXPuvx1X14TCypHD3m2IURoD/fJ6uz6O+kkmmvdh/Pxx/5b3sYq4anE2/c&#10;IjmEbyfXqsa3gxNNEjtZYPWUbXh53T6ohDCfk9q5aFqK435ywfhi9p86qt/f4p3a+YY/uo6+msFT&#10;LE9dh1aMsNsCZZDSR9aX7W+pbE6OseYe6Ad/FHQ8uqUtTvyPXHqM38kxJn74kL7yjcUL8ug9djUO&#10;01M/fvfn5ImczJ1FBlsfvvF7jU4A8e7iVIiPi8pI/vV6/IFpk/a16CB3i5Vff7KoUrWoVkgvb3w6&#10;mDvwh6sFo8Jlb0j45w3cbUFGcou8E1kf6Jc+KDfUR/oAgwPTNrs/DPlcH4rHBE5xuqB2ZN6x9EpP&#10;xoL90YesqzTOnlzGdwPideg6RkXvWl2a7GmchTaUg8OQP9Jnnb+TxWbb2X9sjX/q+SPbBdRfAmjD&#10;a7b5zvHEENv0X7HiQqeY6EJT2skCs5PvHWO6uCHHR7d2sziD7egWyAHaYvLn2Dfyx+ZDPRsAAEAA&#10;SURBVD90bVsZ8/K/4/fkze2/06foN78pqvmm/TpXv9qcLeNzRVM3i2dy0eQfOq1e4wPjmLbyMf8f&#10;fWdL/9WXOZ3PhDd+LsLQg48W5+9//3v2zX3ze/G5kHLLjM6hc7yw/tlj27WLM0zl6QKmn5LVw36x&#10;dfXGq2N5cWf8NJewYKvcwvUsRA79aZqb2dlbnfDVno6vRY8LO3no2GFsnpsNLG664Gv8375w6z9l&#10;2mZ8j9XaZp8+97ne1k3c0IEu8LXpW5CXPn+eRdOtQzOfab8tv/vnlDx1UEIP8Lb8S2Xw2cYu8jav&#10;wnf83PbgfKnr2HpyD3nafi5QT+ytDrbT/vQaBlgvf3wm5jJeP57mh7k8hip85PDiz1hS3znTOL81&#10;P2+XIGT6Z3/7NkLlZfOla90IxrGdTtpuL+aKS7qRzd/GrJW5/nfR0SRr42Jt2e3oGxmPRUxlxg83&#10;uIjJ8fvdZ+izcM1fo9vTB+baFwTfeRA+xmEG8cfvIOUri37PfFzcsJy+yA/3/GL5VD498rf12kx5&#10;/R/fujA87T9vxGlOlRBBZH7jvOesfqW1R5/ovfzW3+qA9nLuqdzc2hOCX331XXOSxVyyXYB3Du2c&#10;69cP8+CEmxjnKfK1ZeK7C8CZP/zww+TTyjj8L59Ethvs5phu8uCJ5chgn7oLnvunUP2x+kKr/3o0&#10;5zdwlk+3kXGB/cP3iTN6zHgGd443p2Tuk3ELl73x4+L3Zkcbgn0N6rOavFvXR83RpyUPXVe/EI09&#10;6INkPNeueFkP0EZ8B3o+1fyamGjJ/QVfHK0O65vRWPzNOEIeMPcha2NbWeWQ6SCwvJTL+c/+Pxjz&#10;vXiOdvH90dIXqjERiP/34Plk/Lv1ibFtAzJZspx27F+6lVGd48O37XNOszXmksTvM3ZtDkOz7USe&#10;GyVm3ThkKzjlynqRxXuZA1fd4TwuX4JT+M6GRfowWW/bD7qL/tqPPHgE1Q8ps1UH8Nlc27npqX9q&#10;sFZXXj2J8JQeu8eHM/8UJ5fcoLJR/NDTXH5vHk8v7Vr55LjBIwOeG/BLJx81fwU3PBbM7xae7Vlf&#10;hFCu6ryuueR1zK/9IcZ/5fVA2bFLfgP40b2+Cy/+2j7Gb6++TL9IrnSeXT3K4Xzhe3yLx8Z+byTi&#10;U+3E6cWRU82rIouG4XfB6Q/KfjtvieJvuGT2Exo38GxssnI66owH1qrZUN3x54fm/Xqj6FQC2mbP&#10;d/DedW42gKfvh18Lr5xObs9d2UwPQJ0jv7EX3S+gzIErLrcgW2VPmY+q1u1xXBIZe3S25IQ9PVfX&#10;3X/KQgvI2Tecrr2mlexYek/L52wcctvurczlhWrr+PHrb3KcNTp/vYicMn/NsUnYu940mvz+e58m&#10;LoeH/+iFfyH7/LyHyiqbrC0MjlTxBHrov9lUJ3XK/AOttba8MG/tf/Lr6Fw9bifVh+YQu2aI20PV&#10;i3nXN6LPtsvox39sc94129I/wmt3jylN6RePUyjenaMM3HyG9wTH5oBLobc7xz7FN/+Vyn93fqnu&#10;EKM4GRx9y6fx0PHVxh0bR8TWYbAQia1ca7f8scWrLXnKjr6r9j1nOJIIv/6UHdhA2m29j8sjaZX2&#10;HRosGrAbWTle3E1qWK1SraPFCy+imHKMjl+7OBQL6IuPBF6Adz7K8dljAd9E18B3MjtJVf2UZxKe&#10;vxymcdydmXqN5T98eiE1Ohh0qNeOzB5/6s9Hpf3fsjDwJSATCDJ6OUbjIqonIwWJi7PVjd7FGV+W&#10;MLgTSD2qzuV4+Gh3/ICBaPcr98imd+EcFzc0cCwMPmFtXZwwLM/l0cW0c+GgOic2bFdut0tziR0f&#10;4Fm9us1+JmE6D/WXvnKPviZx8r66i0Nl4TPl6rYDr39XRnml3sLNC/+U9eR0L3IefejSyTfmD2jc&#10;SUb5611iZ0F0L1y58JFpRU96O1E52tZnsc1UIy1Tjk/dFKgT4/QBb0RfdZ4I8xuegC31SY57cj+k&#10;rWt9ZIVrcCbBeYp1YfUo3qHrhbszCS4eMZFRnOj16Ve8po2ffmx9fSnucB69SvgwxALi1J2+hIa8&#10;IqYPZqGqvGC5KzewMb8X15QNy4k3x0BZccOzd8eljE/7u0sqjx71We06PnnoelDKz9cxvcfa5hev&#10;iKFzbNyTofV/8R+DXvNVCs+SeHn8sy93XwExUC8ex4jF8fdpi3UY3IeS16Safnj0c7c53C56tI0H&#10;R9nyvgeoqvH6FefMnZfRLHxXrotvvZiIZyavz5NorxJWz5av3b0UHv/+H/+eOyN//tPf//6PXND1&#10;e32envFkmqfPB2d5aw996+or0RW/FEa3c9dpyvpbymT1IkVk1b5xEloTi26z7xXT2mbzCSPhb99r&#10;ncrI2DHIfizuSY4twO9qhvVhdH2CvveUXzpl8otFN7qhCX+v3u4JVY6bv4KXyrIL+2PTXGBbe+aE&#10;YNpCmXGkT2XzY/7ccSf+6VDZZ2uc8zobW76e2qJc8qCiG11x86RcFpSPraU7/JZyF9h6p2n6Aho3&#10;hdiCaxEh+gG+bFszMPDnXGj4MSeJk6fdsT4LamLD09cfzhM8l2yuiw7zBok7L218bh8t83xVVra1&#10;66m7eEgul99dgK92WXT7Khc9ZCQnkGg6JsYU/Wp+06QWLPuUsXOshQ/GtPj4HNte+hcj/OIHr/y/&#10;fBEcvPbpX/Z4dXku3ZUCZx7Dy0eYbOpZ/od1NytP3cJzf8vgXTG9hdlWr27vXLL0tvNxgqv/Znzi&#10;t/RHrzzdvsWe5ufyvaXUzvKYWB9eG/dylEUqcaKP3jh2V4dVledXnxETOUc/x+Z/AyfucjA81qOn&#10;euMyh9rvVc60zUz2zZtunwYz+BZFKrY5TZnFcTcWji7Dk6TO046M9bHyhffKNOGtk7ia3CSPeBOJ&#10;sQK0LaPH/vZOx+X4UaxZ8Kc/WrZ5+l/O+frrvOFCrgwvvuxit1hPDjE2XDeQ8emtZPfqo5Tj2xuM&#10;cAjPKlt9Rqe98LsX+9z4iLY57eZans9oZA/en/yWUHIlfdoGn+NbuSY87vk9V4+/V74tewBbgX61&#10;J+psXn+jRV4czg7QZetbUJxpjPX1cX1FGh2QzgWDGWstJFUv/BLPoD7q3shZHdGOvFuuvmJBv3k7&#10;tpT/4YPFi37lOX5YmWw65sC++Aer5fxnLPakg3j6+NFTH57U9ur9PNGQi569sJibt8QCefzWdgiG&#10;+o4taQ+5svXHT42nM960rn16bJ624qtpx7bP8X/UvMYp+r3wbCNp15EnTyi6zgPEceXT8Y4P4wlY&#10;vPpRfu1TbVO+dfDI9LkW5sNXP4HjFdougrqhzYVWx8r3XKNzxfpiyvAD2yaT2/hhfNHKq21Gl7Fh&#10;HTIYvrd8fbJb7eF183i7aAavfSc6s3UBPtjt2ry6PfHWDjhzPvx14mPsZqvFXTGS6vJbHst75AzH&#10;Z5365qanYji1bacfarvx9bQDVHRwfLQnnfbp5OE5OCN/6Oj5HqzowV3Z95ZdVadtNPvkLv7GOvbL&#10;a+t3Sy4793eE9fNd8GMbHtpoee4WPdm2w2NinE7gWdf6tPkN4x/H6I1Vuxh+2MWiHRPhTF6MptV1&#10;ZMxYUPzjd/X64m+frFuIqXkqS/8AjZE44/ka4blI7SmYzNvlsNPX/W7fXrDFE7B97H+Nzw+RRUaf&#10;hIhC2nOfyuN3+Ry4DrM8WxDc9NbaWt7ZA/Ynl04OaWG+1g+rR+fZzS3T5ttn69PwjrZth+crWtVN&#10;X0kbNH6GdsqPjDShi3Y978LnBA+c3d+c51huBnzgeOuUVZf0AWFBnn8gzszLfFyAQwcX0O/z59wU&#10;mzH106f7CfPl3beVwMu4RUdkVTFfG/NiGj9/5h7OYeinng61L3K0x0Ya/sus+9XmbvfyIwxfnwqN&#10;LeENn8xoVWXakilbGsfmA5Wf/S231d+GHo+ZA5HhHLS60/kPQG6vvTEMHzzBte/46PoeG3gXnP1n&#10;mfOVbVu+w6v60y8fb69g184RzGaqAxuaA++5H9ryDh1W8PSXaXO+mLE0Ow+VQqMczbFt5TvsXP6U&#10;X0TP42PTxfvIXZm2YH5mSgzRsUXtQ7M33ys/yM/iC185fmz0IfOa++LWQJi6xaktyy8IjoNBocp4&#10;jwZt8bLtWlX6ys4fETXyQw5nn+odfe62Nn4V0mCLX1ryy79Hg3PI3uqmklyq4sd3PuCoXx1a8OYL&#10;L6BtC5fcUx4fVK981x9FDn/nMjlvkSM51PwoTIozbzIYntaFxO3eAFj7zeutFfoLLfqev0WHKR9V&#10;Wpfdyk2eecKly6OQKR40qNHhWVliNn9gckN3Ru4U+o5+mZ8GV/+Zny2wJhxWGXdB83D3Xr+m/V51&#10;Wwy+nXbJ+lh8YH1qLtRPrNOv+cuDEG9uaLraZVDTwWLF40E1tC4Is5nex8SKJvPy3fHDc35Tv2ir&#10;xsn4Z+vZ4w+sDrv/PD4oF85e2IYzHzpMTFXX48cqXO75qm6Rzw8MAbvd/dSB5tZrDtKi331xw0kj&#10;V53xGu3O66+K3bn43zrUAw891h9I7Pci8Hm987Jhy1tIKFW28sl7sw45OmbtKwjbTk8Zb/k4JnP1&#10;unyV8vUd6erF6cY7OvtdO00dKI/NjYJm9dZuEBT56m4PLh1bFvxL59Mei1+iL3xtu8C96Onb/Jfz&#10;L4134OH6Ler2aDixQrUojO+OFfgu7yfhlI1Ny0PZ049P/P+Z/c37b+Wvb/YaxV4jad58CJo+8yg4&#10;u6OnZmLbFI7e9J/ytuqXnHax3EQS7AmFF/u/aQeeNZAKI4Tyk1wiTNCEGdo18rl1naz1h/s6d7dj&#10;SMPvUqk7R5k6KgwWX519AwKh9ptMd8BM/Tp3cVcfx6A00RudxGYhd3HU1aF1LE75Ox62YUY/oW/y&#10;15mzEus8BJ5PL+QECd7OYJWvz5ZflTlfb8voAToRmi5Y3gLEgr3flOoFEnZHl7HpKBe6Tsr4ntIX&#10;4NnClqAZe0fvG3U6gbpOdJssLabxTXDTKfvamQxebbmjK6atj4yeJAXXk3igcsgOhIOScaS90K9v&#10;ptPCGB5Ljw7A9YnJocklnX3FjrZU5y9b5zXgsr90U/b8Vj9xEB/Wj2jyCfOeHJ4LvfCO96o6HuRY&#10;tO4JSxY89zXExQv+yDZhoFtOhvA/wtGC3pSQ/VqcgbflixQevXgVPOj0Aod0DhyL4fjCkA1IaQxm&#10;X5mLv9qRjL7mAaOU0alPYpbqv/a1OpjgelKz/tnCsOokIvK0Rzpr7dokR9L45k99UsTx3We07ei2&#10;hpoMRcrwKC6KgRXJJDyX7/jRRHQWPbd8t0u/F7gvn4Xhtk2Y1em8KtZuWUeO+ge85Y1A/51Bfmjg&#10;4I8X3+zv1z7Y/Nd2MQpP7Tzq3jqpIuV3eikOMvzBOb4LD0A/T25JLTgDk6X20R61pMeXr07522OT&#10;/C4mhF6d/twLhImbb7IQT2+/1bF+2f7u1arkybGzaIPORDmLH7n48HMuXJjAVBO2hB97gLzosid6&#10;eUgfau5yad1F1No+yBac5Jy81Cx5NQtsqeuYlbih79fpWF4X/GOfzplxwl29nnD6Jhcbu3B6BLsg&#10;AdYH2ncvcG6ZeifF7EXWfNe2O8pPc7YezSzMZita2i7oghv96PuEVDeXPdt7XtGSBebkIOVro1y5&#10;F4WXh1idhY0sSjvhyUka/UdXtImF8Khe1W3wl/69LdrxQxYSuiDkiF0Nzmynf+wTvWzQ3uuvXdzg&#10;s15IlpfD0wfInxsnKb1UqMww+5h6OlePyOoTxz1Byuu1Us4HcpWJ5oyZY18UqA5PnxvztBfdm3Nz&#10;gnZCsDzc27N6jY/c6DAntauY8usv+10U5Yv8d7w5iKmqb8Q8WH+caib1LQgtP7rqK/wJdmF08W3D&#10;sh5aXlCffbq6hVcXQg/PZ/3ysL3gtMN1/Njhi1uPu80WBakTsdFn2q6vXv11F+1g3m3KgtVx6dYW&#10;mE7SyZw5xMQJm584S59CJM0hchu6bbs6t8qdWAje6FqSfI0ee3TRbcHLdmJ9+vHkVNUJo8pb3fCY&#10;fWM13WZhf+dxaEbO6O1YW3fhWcJK/NLrPaD7wtovBjPx/dN/5BVkXQQL0j6Zpx+tLy3QrK+XBz3k&#10;ht6QksIJX2OGm3lmYefT15n3JU+7yFW9KSGm3vhOX9Kv90SpzZIvfQE/CzCgcXjWU9jAdn8bn2T4&#10;K9gnL/C5C5j8Er/qH/r7t6HjsworWna16cRiOZ2Y6NylOsuDsxCknh107glb9Rk+vi897Kdd2q74&#10;52/rqUf3XWCZGJw2Hjm3DbVt9SkHbT39fOpuurW7aLWJXUduZD7rXQArHF/Nwf1dupxn8bXFbz4M&#10;hyLgo97FFLG9MLLE0jd5E8P4va+bzjG7uuh88NdPaCaW77nKtqtt55L1/enTix/dSqvdEke17dhY&#10;b0eOmKb3yJAX3+YI7WNeMHaxY3xE37FrdcNDjIztM/Z2LEi5MrouztIYv6YscZ6Y1q+UTT/5Nk/I&#10;fd96PkRTe8NrdBAjoxceq5u6iZGZm215EfK19TP0nfirD9Jj4qd0gxcgF6hzwWhwRp+IumB12q2K&#10;kXUj0fPmNzlM2eRk4+eMocPDDYJzgxpeQ2t8HX0cw7PN/wFlMxfdGJmKaWN4w2dyI3nLhy3Da/g+&#10;L4Y97Rz8Gxf/V5uPKi2fNkDze5gydWxqrpY7cuyiLjvu8RH1+PEpa3kO7j3fw4tt4mdiZnihnQ/9&#10;51POtX24jS50iw7Ns6/tB4uO+tQseg9dz9EiE+wcFq9b5vLZbSw68YsGHrpQN/7ZtPNbT7bOTWD6&#10;4syLxO/2FbYCfdX4uPMiY0fhdIU5nDLy3CD79QexPOcSXkPtpic+w3tjqOtJwU0rhZ387nvOH8o/&#10;LPF7Aj1BtLmK4bj4az4r13SN6NTC17egL+1FeHbQVw6WESdf8lPLT3zsU11L+5zvKMN7ZOnvd/uI&#10;tcveo3t1OfpH8mWjto6nZ3yr/CodzDNmrPCzpd9c4DkNkRzjLTKVH1+Tu31R7NYv9KSvvpEr8JuD&#10;v+Sbp8j6KAXDEy1OD7+e46+b/1vVL3qsf+7SaVt+BjMeTIy5gXvPCy6ZaVfnDgniJ4t390ev9dny&#10;H31X5wgcWjwfUJ9G1uJ9SW/l/CxWbAsbRzm49GZ76mF0jn/Os9TTYPGyc/mIv1p/ZLgdprTZkivG&#10;235rw+HDZ94wg3bpU3XZ0v1ItYxLHvDtsHbSMzy/yw3KhcV5s4ULdpudOS4nPOdv++jirV5F9nX0&#10;3PJuU8xXT/2hFoJfXg+7t0r5ytE3R6OjY4ysRjEc3x3fj1lVX47Y/LZ88N792d6xsuXFuaSN3n3K&#10;+NJx/axNRj670Y9O9/iCF/0usA/v4Lc+VOvXC+/slGdwt09tPfrly8adgz5tWFxb5w8haBE6+J2/&#10;PHy8+GPD0fnQyElRs3rO+ItdYtpfcMhtuTL7Ybb64XvVZ81gL9YrR69vuFm9EF5iHtSW8AJbZv89&#10;G/1s2ae8BSUNfp1POKcwHvnr+q/qY2+3KScfGAv+CLqeFYTmhRo39rHxaefyqAeCV10joudl5NMn&#10;OuBTf7Hv+A/t8ip9jkufrdf+X3B80qdpS1vEq7o71euMd9l/nltEdOG4uXrM2Lh+PwjL8egYxC15&#10;2c44lBx1fLl82fVHsLbBaX580h/aM10pm2cfWD89+dOD35rDY4K1VzFAn6esJ821L7ZjX/HWzujg&#10;eGVd9SFSNh/zE/2pjd12XrzalGJztfX5yrt8FJvV0XvlwFG2NykWd3VaBl/Y3nzxuNcDet2Civl7&#10;wrbZPoR4ixk8zTAX5Cc2nrTPfXj13aPwsidMjW9gfWO/c7gzD7pwVbwDy9t2/E7z1/iiw0LtDO6+&#10;fXjLv7R9X/766j6X+hJ9IqJVt553H6LLN07wPwjQTpZP8BwiwiUod9cLmlh4yVGHqUlnNjx4TRQk&#10;FXXKp97+Kj0s6qyHcq0+ONKfztIEbBEj5Utf90b2TNpOw53kFaIyn47mgtx0OoWVFxs6SW7nm8CB&#10;yy71lcfemLnaVu6Rf+kQhMd6QrQd+rFsvhfXFm+w22cdXyl3sYN8nfJ6JXP0d9IEx8IWXdHCw3H5&#10;lfl1HF+Fn3p4K4sPQ1FUZfuhGj4XHlrHPFCaVzk4S16V/cA1Of3sKuUbgFfclO/2DUoPK588srOF&#10;a+viK1j9oNz7pwOnsJOqbP2N9V+Wh3d92K0EMH6pn8VD+c2A3YkaoQfql+ybvJLzy89OPl38mPZZ&#10;vN3WL/TySTK+Jtf8G3Bhy/CgRR9iWlYEhdETwHuBJ8FLxRcODp9nbU/6T0F6zNXmi7MLantcfLbo&#10;art4tXqlU7DzKSbLcSUVGqV5q3OQdwCtj069DV/zMX7a7DnZwvUpy/7CFWehcfHaq6/6xFL7j/7G&#10;2y5eeFIoOjcFpGR5EBhQd/mc/JStnJEdHm7USF3jKW0JPnvC0p9Fv+WF3v4er+/ktz8CdMEd0sPj&#10;gV+V81VPUTC2LTj5eE5qldO7OW+RsuAS4gOzwz/7VMLz6V1Ia/8QXIQ9rK/ocj6OTX7chMAGv+Ha&#10;/nR8AE8+9pRGF5Tzm0VgLxL7LUG/4ca3H3Jhtzn/+M1F4JS2XUuUL17oBYDwx3v6uRiYvKqd2gZR&#10;Gy6A1758dNrYUZ7KxomzWPr3Loz4a3GWvjzS1svzQ4K9T9PGtsO2shxoorbQiRX5raIiA8A3Bmg7&#10;8Sl/ADhsq17FC6/gOJ5xbl7H5SkfY9PoJIfNScynLHZblPk5T+XQ87u0icVzd/uDyhU74ScPujGM&#10;bl/1FSu0FlrHf8aqKj369Dc+0rd2Ml8/B4efPLFrEWfHIvY8/Xc9IRFcOE9gw/xGM5/T8Z44ujHI&#10;RSoVS9e7attsZzE+9uDBl2ifcleOtie1T0mfySA/uXGgT0F2Md1iWfyvjdkd2G154h0ZFwQHmv4/&#10;ue3ERsqae6pXGV8k7+3Qeyajk/vJ3HFHmztpu2w6er3l89LXt7L60VGbbeG9vXimaH27tavP4vQE&#10;fCuzffrFvguM+rYPeW6W+uqrKRvfjD8fLLo7fG775gLVYKlzkrk6KJ2y0zaDdurvmFpJ21JptvaJ&#10;aZNyOZTLbxbh8bagktZr/egG546J+vIImCdI9X0nWNt/V/o1bJbXW/+yqXMZ/Sn+wrf6pb1vPS81&#10;G//Kn4CmkL7v4i9+XmUO6BzvdZ/svUO/Bf0aPHp884hpMlwscEFHX/m6ecGNJMHHs7oOX7TrIzG8&#10;UL0ocACeNz/0JCzlc6Pm9pHwrM03fclCg27BjUQutoHxlZh1EW58MnHRyuo0vuls63ihpMe34a2N&#10;8V89z355n/Zv/Qg8u7e95fBGR6ir87Thrf+2nXqiBuy8tunWvN2OffqDj9p8hVy4JmLih2G68rdd&#10;li5OThtOnpQrnikYzo8/nid8/RZg6+GKL09M5HX8f7FIJdbNNVx8mUVqsdVzmYxh6PASz8C5TueV&#10;iQ3lq5u6Sy8HAbn4wokpvas9NMpdVPrzn88bkuTDw2vzPfrecJJxEz6oXnQ7OpO9Mtm1+5xo7Y+e&#10;Ykn+Wdy1E77+Qx5+xmuwePb/8Y9/RDY8T8MO8Acezr03dreO/IMVnPENfj7g1m/kDO58T92zZPZH&#10;hgsNnnjxG8d+9uMZbzevlcN+0P4e+1futP3oMYu7eUtW23PyuzEy7NvmG9tPvfDn0+V3yxu7R6+x&#10;d+sWl/73fvLjYz7UOVAQOhdve80c6rhtHJHvHb/CqWUrY/FW/hJo15H5OlAqA7bN190ODh+5IInX&#10;tu/IQfPIFanf/mJR8JY9uZ7sXUDPbnjebbbyZ8716q/lA2fGrdf2XVr63/YFN3G8tNv+5E/8b46Z&#10;rXnI8pnt+GPz7vJp/03fXL9PX5nc4ebFv/1tfkNcn2DLvNLv9tH1is7Iu9uW3zcWMr55UjXz2/bf&#10;8BnZZNzn9tpXPupFAPpU3cRicNaObUeLjta88FG39cM3DYFXGiQYV/vwpZAKdvF3rrhP6KJ9joV4&#10;oL8W+Ke7VSZW/dkK25NbeiMSI6LPp8x9zE3NzzcnLx/H4LZlLjAPfauad074NyfTg375yt497rDb&#10;b/7FW+OHbsV1UGP//HzSPEHcce3woYF4Rs8s2/62dN+dMzr4Nm6sb+/S2Xu3PHzAfA9ej8+4sjS1&#10;Bd7Br8I3+uyduuJmn9/WB/LT3tjmzRf/DMhB+8yNyvaDfuXQpfuHaceMGDTngQLojreixEfGil5M&#10;ax+Z9jWf1h/A2Dn+bkG+2p+yfT5hpW512q04fsLEdfBOYflELnx6b73X9D5/cmvsP1T0gp8//cE+&#10;+tH86JZjueXjX/I7xUcWHLDbt/v4tOyiCK+UEfecVy3908/oHO+njB5fq/9uF9+cZeZSg7y8bXk/&#10;te1Dm9/oArpGmp+PaL/LMfz+2e7n2OF46WtjmDjW95dfmT6+QlI+cE6XL+7mCW88+NOHnG+dPIaU&#10;bYC8hZcy9al78QErVwl6JvfQDY7MsG3MNtDj4E3ehvv789ziQg/e8zeA64PKMBZMzO3bgarn0WN1&#10;Jm8tqd2ZhxTCoz698oLS8Kt2r/ZvTu5aR86XQNsu/UL/2nkjmUd8MMT17wGOcttQ9/wcr/5sWeyR&#10;01ceas8q0HhupFFy4Mk8vl7fXnGjvnOMRF9z6NjUdk3d6Erf6a833fhF+ea7bR96inXH1nOAC316&#10;7c7j0C0v9cqf+UPbL6zO3ubxT0Gbb3IIsv1eZIw8MgG55DXHZv8FggN/eTzpSxsrnropW5te+JyD&#10;lelQnn0L6henPn+L8Dheva+IEZup7w1pD389SF52n/5+Vjx1WK+vLmyd3KF9tGnsPbIWB68r5xzG&#10;b4aC0LrAz++oV8q2z1ObL+9vHMzF2hsPz/qmfKc9V7f1bQRffo7Hgn/T795Tr5Wl7lnuuLJe+JWj&#10;qv8lWJ3CulAbsr/y+/NUqVnd1K+daIduytbu0uJhfa/+GfrLZ0fY8Hp0nHctucf3nZ9AW31eoptC&#10;mPakQScM4iT7VJxjUbGKlFENwnGMwLiKzQx79hcHwQXTmk2QoWFT0AbspKCOOoVkroPUwXdMP8mM&#10;sibtYI2DJEGVz3BucreAhR68JPg4exP0yqst9D92oaHzNdak/ILD1GTtSQfl0v0gtz4Vyssvenbh&#10;/yTizAhJ7EI83A6I8E9ArMztxGuPcjxpxUS0BTbs/pT0+7tvP7bcJLN3Ix28iM9JleR/fHpoHe8T&#10;1asLHSa4vM5p2qlkMkjolgeB2IwesSn8d6BvxSIcmeh+Pq8oCpPyUTYfdu5CwvC82igqr27FTVyI&#10;g5hUn9jnc3UWsejQ1zdna9/CUgfC2NWLTtHZ2k7Qg2dRN3hncrGviKP6xhr7Ll1UBMgy2u8FUQ2k&#10;Zdp+cZPWdkoJ7AOLGrMTblF+LzK0/LQHXLxfJvqnzuK8STbRC9VjD7Ld42dsPPd3AQOJC6naST2W&#10;lZ09tgKTwxmkwzdF5N6LTTlIwZw45sKfCdLhVeLHFzF4keVC2gUqHsbQvbF35BcvONq+/Ri+E9jm&#10;CD48i4kpU+8iIli/Zq/Hz6+rDYq4UUW18UMTfPRY/2/bPXmsj7eMPG3NlLk8sDW/3y4uUyK1COUX&#10;Yto+L6i2Ml9qnjLJ2ePdto3DTsy2TeKLudt64km5E+GFpXvmR+pcJ6exqRBhLja0j0WPXyzget1p&#10;/nYAUgdclNeXnASbaJHR3x1POed4qlX8dNHXyZQJeqrad/XhyNEPXeClqpPB0SdxmASNn1cU2+Y/&#10;6k6biZkuHprshobdnvhtGwaRT5W/XaCtr9RPY9QGC0h4hWj6h9KOD3JMTiDCi2wWHw+VbtDaUtmd&#10;dr0qHju/5ImGypVX83ETCfnbHvtkRZ/sJcDia+wR6/K5C+dePySO3UwEb3P0iqEf4Eum7cLqtNno&#10;1sWzIPoNNvKLE6vWj2StX/aiIH13IYW+q7dJaQVFZt+QkO3aA2c/cH74MRess+Xnr5yQHFdZPNRm&#10;P/304/DCP7ZZGGs/T0x9ld9f2X7JvmtcbhwgG2amDfbZu75pjs8JdOm03ObiFPBXL4LVl2lnW20u&#10;5rJfhOIl95TDyFZubuXiZceZjLliF6xd9vGfmBU/YjkFLY9+Kh+wfeny2cFDz5af8vvas58Ooiyf&#10;9bXRSEyAL50Q3bhF69fmAN5ZbcTX6DBxsPb0BsO0xfQdtsrBxln97m6D5b505O7+1u22Y2YPEhcn&#10;lzhcXz8JjeNPXh2fgtuyEkXvzgymHRQBOq5Pl97x1IUifGd/YkR4aCa4t1ccG+dc8Jl9r7tcePLb&#10;st3qi7/mAhFf+13p+k/cBmFkDGbbInlRzei5Ok79t8l/O0ZYnG/uq0/G3sZsYyIhHiPGruHBDrq7&#10;oD03KMrRk9e8xkrOnaf5J2fIEcaM4nBGQJxzyfhzZNC1T84ff+p3B4kV06bh/5vXK6oD9evs8tvl&#10;g+yTgZW5vHwkv+zTRo2VVI7nsBm7+Rfv5cUPBYx8AmSsT+H523mjelgHtfrhNzRq1d18HKsHUz6+&#10;XTuYt/vD+S0umyeWy4lueD78koamIQkq/Lf+BeeSn513YHXerYV7uVYeHz/z9+iCfE9w1clVtgC9&#10;nCBu7fO3tqGT30oHLCjeqdd+7+m6usDf+vKMPOP9xO3IFX+jQuSHb2MieMZJoN5n8ya7xCa98Xbh&#10;Asy++eXEUkgCzjem3hGY84RZKNoY6rlUXtsX8cm/6GdeYi6uv07+1HrG5LF57SrTlKPxoad+u7/J&#10;OuVPHRqFJVubxPjyo79yH33VfIoNdOUH/BaWRsss8A9afMbP0wbrL2X7+l68x9+jHzo3eKyMlbkX&#10;Cad8+M2FypG7emz96vLcLo4biuD1qZMgxLLenGbdbs4Pn1Sv+2JxAb/h+aqDsuE/7XHjnVx22gmf&#10;af/bn+i0ORje3c3+bH03Vk5sblvZahvgAvzSPvUQO4498ap+2mDiWnytnj/lN9hvuG2rv6cbls/q&#10;2fnByd0zptNxbRiZygEZxZFvHrDzFfqBzgObX8cm832vrpVXvI7cE7v6gbnC0tjecm/myn3WJ/0p&#10;heo7srqGkhhw3koO/y4sb/r0AkkqxKhyPgcrswf52nHe8Yx907dK4ww4tODe3mXKyd/+uK+5Vb76&#10;9ybGHKMvz+NbOIB+ixuE5lE6zlx9aAbzjsdnc+D5jDfthZZe5gV4k2HO3rWOhAiTak92+DPpMzTb&#10;NuYk9xym5xMIAs4N/BkjLZh46lc+IKfnJ095ZOazfl8bbCv7FMy84dXOV9zJ3WPnHffLZ2yauN/c&#10;/eT/zSP/d570lD9mPcX9bv9qm0OHdz+xFfmjq7/QPum2Ymn3GM6WOR8FGw9ts/hv620XyFzaPb8q&#10;Hp2Chxe/23dD8BxnTpb2y0g2MjCL/MWDuzp3m+P32m9x0JbmqGXfp7DbHKzWW7843cILnydNuMwx&#10;2uzqC3IfufR5y6fIqbv0Kt3wuDndMbfyLyHw8/e8CNy6CJcx+vNR2b/zhrh+Ur/urzlb+rSnBm3F&#10;2b6r90PxyfWD3H63ttqe6BvfPCNRuz7aI+RwajsFY8/KXX9c9Q/9Zh4xN+BdfYvM0PsTO9g9Yeff&#10;6unnRvPCA1H5tKU+NHhwVic20x/smmPQSC50rnnie2lU4OX/2s+OvKec/qtv2zXl4IX+0L4tf6he&#10;/M94xgf1Q7Zy6Hdf5U0oipp/sxP235x5MLbWLLavzUhESuDYOQfn+zEHHTE4EDfbg1V59PcX61rP&#10;zo7fT6XR1gehPzwaw3AcZ7N+IGPbWlv2Ai8ZZ84Jb/XoduWsbuin54yaW350UEjfwqNuCu7vNG/B&#10;mzhWn7v27IV+eV198ui6uC/2wD76Lv7mlMW3XZ+umspebO7xKGgOUvxvE9O5gW/zhHNqa9tf/fbH&#10;F8jxvXx6dCs/duRv+0K8fi4qV0EqFZAMTnJkcJ46QzA+drsVCI7f+XjlQ+sxHoFe0LX+em4WaOE7&#10;X0uv1U0jR2eI2njmANqvN7se3jG4Y5GYMmeiTvv70ati6InD5oJnXWvma3031eNLOoDNEweT2AKe&#10;m6f0yT+CpYFz2Rph/sDeQLD6b/mqu9siv/mq7uuT1OG/sPur55a/3eIBRrff95XMf+ZVnIwGFPWx&#10;6FQHOSnX+pnM9QLrUWIZ9xXSp6xmr5IPzwxuao/+qpZeB5MPJChrF3C2Ho7kCdbg5WGrbBe3LECz&#10;oQuxCZwuGA+jBKm7JV9PtF8aBJ9Kma/qhjawelZWsByPXk625gmGocr3UU7QbHDVvkU4PBdP8bWg&#10;lDrk10I6nQ4/eNWjvrkbVGyyTV2f+l3+B59N+wriJ6/lp1359xqEp+Kyowo9eKoePnSgzBxrA69u&#10;Bb2732J96Ib01pc5pT+2db+sbluHbmjzffngSBw/VNL5IichIjbxK33obDemtYH6TpBCdstAk7bS&#10;XvHjz7uAkf0CfTk5wkvDX3QP7w7kJ/k5Wa+u8cnysoXjZBMtWPk98JViJ/CLd5Vnp4O07bFJ3ZbZ&#10;B/UfGWlDGnS6lCzb8tTrA9M/6V+S62t1ugrOztJG7AVXWXMD/rFFtyQb3/h2L9ju6z80Cjx+CcLl&#10;gzI9ytSnT0GtHLu+yoWr0j8Up0fNUJZPfRs/1/faihx/rR6cvWjdsixCGAabJywQpHDFq3/Cluf0&#10;9Vk8jjyV1aeOkL8Gb9uIHulc/Q3WVwZzVPw3rN/Doy/ci2/iid7NK0d29XhrQJjxr8U2gwR8uWDR&#10;tk3lACdQvaM4+8vLjRE+vcB2eE0uG//Ste3Xdk7cZyGu/ezEOz6/ZHJjwvPpm/ShdKnyJu8sIPyS&#10;nOE3aemAV18fzbeUzPbHXNyrH4/S2he4A/6bxFwQi/fVmWSl882Tm6H9Jq/g+zaLTPiCjmmJVzr4&#10;LPTic54krb3hA4wVvyYXRGuep0qh8Uajw/NsGoeXfY86dv3SJ5jPwlzboipfOpAfT5X/XExNe8eO&#10;fXLcnalOyt0JO6zTRvpd/CyO+wq8Lq6Njr5rX9rFxUW4tdkqTsAFMwuVynpX/lmAbuXjq/ESXGCM&#10;IFtbrD8qw8Qt/C0aegLh2f7LqnmQA32CB6f5coxJfIxe5XeIRl/e3wL5+fa70nsRIwd0C7/2k8hR&#10;N5qnnA0tS21UqI/tHLAA53AXCvdGhF2AFWZscGGARp/0Ja8zCKBrv8Q3B7uQ4jXUn6IP2XwDTx2Y&#10;2EEffTDMieCpqv76Oyje8ZEybW3c+eRiX3yuHeH0yc6yFjcjA33HPvVpa3jFXZrwWmDbBcEDd+3o&#10;sW1jW72KFN7Z6t9tr9TNWDrbpYE6vp2+ZWF2488Fg11MHB1hv/poF2Dfm+jOid9pC4TrSPsHZlF+&#10;j2ZbG/gk0dyTsGPw2ja67/hz02Kvjk619bibO53QHe7ZnD6XBpZX5iKpGJpXorIFfXOj+D98Jg/e&#10;8nbvNEsPn35SoD9pd9YM3uixNOLgU3OlOD66w0/cmY/IM42V0O+F07Efv/HtjB+OxfLcGLM21hb+&#10;yN9cfJVfRge49FvojRnHN3sxUD/b18P/cnJR80N8Ijb9hvnC6DVHu7/5kfy9+NSnk2MPUL7wbN+J&#10;1amRW+ciGxvySduMnze2tOfpJ/HJ+rbxoP+kYNvlKWPlvmwRBejvw8X4LZ262VfviB/E2xyoE9N8&#10;zPd9bX3y8xPgiKVv09fY8h5gR3U4w3NtmDZGA6c3upzxpXwrH44bJXMDS+jtNw+Gpnkz9jje3H/Z&#10;Ok1SnXphIAKMY5oIzuai0Sd+Tp34gbvjhCf9oml1ZuPyoS9/rI54DQ2+0363D2GPn6ddx7dkoV9Y&#10;fLxGt70IMrQuMLpA1/7H5/nA24vNjv/t3/4fPQtB2+zPf/5zfTR3xLtYbfxb34/kyQvzG7Yuko1N&#10;8VV41Fkour+63uU4rN5w7gUIcTD9cS9ELR6a4dc9XxfMGwzmpzDWD3DR+uwTwkswPNlz67F1tvrZ&#10;5uTlgZ+2A0/e5NF/eLb60pMN5iWzAMz++4m4xlRKtG1YFPDVZyYfrb8z58wYRNcnwAVDMxepRldl&#10;g7m60xGeuN8+eTC62ViAv3ynfr47/0tdbwTYccVKWQA/42Wq64P1w/BZe+bNL8sbztg8MT1SfN82&#10;32WTYx2TAdKTe3F05zL4qnOh/UsAd+n5x8XV541r06+0+4wNxkQ3Zn6Xt8N8//0PPcf4KTf6mUvu&#10;xRxPkLkw/Je/5BUDD1g7twg+cJ67c6y9yY0v9gliONt26hfgjM9ma/8JcsjonfZtsp7aZ7sqaQ58&#10;0NLzra5Pvru/8vdYmw8MfcfoxDF/ygvNldoouni9qBv42p9CtrzkFGXkb1/rOBDTJt9NbKdSwRFH&#10;3mqRbcp7Tp9F6+yVt9rx1eRB+6GqY6d85vKLp+wJ6xNidn/64/At/qFZ2s/Rccttl+Oq2vyfgFfe&#10;du85rpjYMXwxn7EebO1z9Ahl85IL1gsj63X+snXP7eat9Wvpos/0iaEnR/l78TA59Vz8mY47eG27&#10;yT3kdU5E53wqI/zQKt9j29oVnA/2Syd/zlio3oX4xVf/s5suOgbR0Vgz5/Hq6K19yHlC6VOgvDIf&#10;lU8bt40X5yk3Ktbnb3kvq/Jh60P23fp0HUw/3/T5w9yk5JyI33dOsHKX525XD9uNP3WLv1tlG99P&#10;u4qr7tBfbR9d+7Y5/SqAz95QdvdrTRTjg3O9ca7Yj6/QaUfziucNrhpkeA5u0RSe8geH7taOIHEV&#10;N64OMx9K6ZGzdPQqDf3ULSxeynujiJ838MfOg3ej0Ee73bkAm87N0OD9gM61x4Crrjh1gflr+JjX&#10;wQmsDbbjn3MBWpaKzFWbGHyum9EfcmtjeGm3tXLmjhVRWTMvm+PLj4d59Qu/py1rXykie2PVOlLX&#10;mHIzOj69FuGcL/+WwbYt3LTfrJWGcul5dfzNnCXrDY7J83n+BnBC5Ii0BpNccFk0OhgnlGW0SEbU&#10;jyPl0QTLk3/1hbmOEln0yfEv+cmQ5+lFY50fjj/3nO3rnNsKh5YfP4k5T3jT3RiSnVH2HO8hvLcw&#10;8TptuLavT97i8v3eALh1S79vvlIO74sQe+6nju/ziMV/yn5p93VmfDr5cOwkv22RN+ytLzsWx+in&#10;vRvXK+d3W7EUmheZ0XXWG6bN5Bjz4bdAH83kMzf3DA6/N+6i4eSXuz2Xx6X/FmSrfTsFOfqMP1/7&#10;+QP92qX/+m/ybaw+8ZUK/+/CxOaMb2sjvcHmAbZNLkjhW0ap9Dey0c1xHfIWF9P/CXi2y9NOrN4T&#10;0f7Yh0DGju3/I1o7T4xW77TPwvrv3qq56xfvS9tbz9MHkvtA+ucs3HKKwfZzTrCrlAhQxoqWn4bI&#10;8YrFdC/8reBptKg/sdaJ6lJsGdziaZBEVVWKOAlqcbZewNSxl9NOwNDj8Rk8jBMQmRRZGOlTCzmB&#10;cpHBYsV0iLHTvsGn2zPpWT1rC7sfsDowfk/2XMj4OX90XVid8LUI8vKaxkU6W7j7FKJo2YmL6tVl&#10;X4Gh7EXOaZ+1qfa/wakPo1pRUwcXtBNGZx3nUyaAv/ZVQuPP0qR8ZXlSg59WHzoXh6MDyvHtyUmO&#10;Be7XuXhnMi7YQU8+go6WnfDLM/t7MrZ8S5AvMtR98/gNqa1bO0TMt3mCOdJHp5MES8sGsRNZYdP6&#10;Wfg4XFLor7pk4uCErhdEkuFMIqtX6GaBsQqVUFTU3pwQq3PhgxwLG/pNPNpBnj18cv02Z3zRhYlx&#10;2ypxtv8LG7r6Y2+Uc7mIbG3c5J7JWoETAl1Ui5YLTgi0CZ9tG9gu2EXaonzZavOWBwmdkrRWymah&#10;ckom1txhuwsyeLZPRCYZePAbAYtjqtdo25kNJHSPLf4uesPNCmZ5llkx7zo+8QquiYfgHzmlO7g2&#10;NaFbnEeWsiOyZV/6mviK797cCVWeicdv0g5g7X3Pti/xVr74zc1R6KuckCe59eShrzNTFmH1zxry&#10;YMhmsbBbKHBLo+9mMmpx50OedmTv1nnaqPkhJ1hwZ5I1cdX8EVpgAdBdgO7g0i960TGMxL6xAW4n&#10;03ED3tUlbScO5Du8e7d+8kwv7LqQ+DE5J/3xp7x+ywKzfLsXjS2EFKrTtJeFQLp+/mV04CsTZ/Br&#10;cv9b2KeDbekP6Oa1v7uvT3/73dsF5iNvZWfLBhczTJzb/4PSHPCbHBgb6ZK6b3pDQ8rEe4D9wLFX&#10;Ru+CgROnX4+Nnz/P4jKSid3pHb+Fb0RHTiaC8c/ATLTPwWkzC2PTD5WbgPK/vka+C/AuzuGdwiW9&#10;2mhOqJM//cEBYiQ25euyueNt+uHzJgJxxW4LrL3oGpv42yuf5w0cw4/8F/5ECMSKym/8/vnjzWPL&#10;s9WuFv3wmxsb2BTbomftFBOJG8fiMqoU/3cnplk4pic/7WSsF4HjJzdaAG+q6IWHHPcJ3/Aef8wN&#10;YMa7D+wNzSdyowfZFmGc/Gkp4ORp32jQV3UHb0E/fw+ar9Ne4hEX8ndOQb3elJct6qDccHQX3/pG&#10;Qdnx4doaQ4524XVo3ttum9wCxqrmpUjHb07A5ZGxRYhPvOvr07e8sld/Nh+Tmz9+XKVtj55HiJyD&#10;jj542u4EGYr9rTskF94e7wLZHg8PfEaW2MhBq7ds9d/t0LJpxqzlpQ85sRq62S7NPpnmCTogP85T&#10;aV6jnDlp3SHm+Gv6aLJcxzXq4Nl2y5ad5lKNgVO3uiqbC7dDQ0f4y7P9j40BfJt3c9w+6A7eLLRn&#10;FK4sPNe/M8ed3zikx/Bk//aT4ekJLjc7pEErY+pnHtDxIG0N1i+2/XQ+H538RV+48gT49HVyQmSK&#10;EU+KASFFv/I58aV84mnmXnTGrxctTx/1Ckf8a1vqQDQov5VnxWVPzJrPo4s8ua9PLk3ll/z6wlPu&#10;GBv0v4nl29Ztk7FzCUc+HTIufCU/iC0w+u0xtzJ1fBb/ZP/uyrPYM2Pf5IbhMbJ6oS3+MP98cl6c&#10;3cJjx+g+8skdyE8FxP/q2k9SWL4Zo+Vt7TPtbY5tHHchfXJuanNuMWPA+iNIZeu4540Jvb/99W+n&#10;D0z/hkBe7Wocz5jOz+ZY1XV1Pu26sUF255PxIxlwtb2fs/BKXrOpKVM+HzaAG/8yvmUf87MUb18j&#10;PXLI4gevVB4e66fL3vB1g4vFmsnjdBn/wJEvZ0w+Y9bxM3tcIB6YPFCftH5s2+M9Zxx+2zc3nv70&#10;p7/+9a9tJ+0lR+vLaOGbo42/jqg3Gz76KW9g+pDfWIXvYhPd8Fh5c4F642N8jqd6seHnPdq3myvl&#10;qpmDLD2R2xa2YGiH3v5bWHyRbnxzzKZDHnr5Vl4bH1/9PwgTD3e+84Ty9LuRgwd6PN+TrWz1HL0c&#10;a1c3Uc5Y+6T97be8oYSEo9xuhza5qvFw1z9lwt1xesun3e94ecqCw+fa1YcdxpqVaTufkT56dbk5&#10;5ZMnrnhwPoPfomK2cPg4nHlrUM8Y05/hOEP651/5ZmybuLv1ZkdqGhtzrjB9U5+i4zc5H/kl83nx&#10;oh3fwvoDrnN3udzFgj7RpZ+cPrnzB/SRTpnMn7oZlsadxOb4buTYx7fAB2v7saXHQZWTAJ8vLN3G&#10;3LN867bM9vmKaPX8PzEx8VzRkcXGfVtLLyi4aTW+Wl3RTZvfvsKv49rpB5vDW64fJm6tYfCZVz3P&#10;XG1kLRe5b+lWb8dkyV/ewgPoody251+2+ViHqzxI0cf+tW3R8fPhAa08znafsFS+cFMEV/sdWQkW&#10;LfwC4mfHKHxfILr88svz96In9ip/eb4Q/P6APfC1916EIGV90Vyb46fOywVt2zT0a4MyHzFA999+&#10;u/Vzngycq/ycnxSQ4+bNHGfdJXQA/QL5cVEgOPmubVNQFOdP+3YJNjzH8Au3PO4YX/uecfGUufu2&#10;zi3xWfsqNGX9i5rqANziR1aP+50XWj10PUWh2b27D1YmHqm0X75PxENSm1K+5y0ZzS4doKw+K2Tm&#10;3K9+vXCCL689f8+x/Dv2hJe/5AZ+7Q3Msa16hm71HZm3XPSrv+3it1wUvfgM9Q3k7ZpQ50vxk61e&#10;MW02uNU/ctR92xh7OPRm1z059UPnqEdnNqRGvmH7z3nD1OY/dkbh1vGfh8haFny5Rt1buHqsutCA&#10;0X3Gr4skO+TtMdSOKZlzyt9znjP0yndddv25ctf2PTZu9BwqjG1Bc0rizrZlfJV9egG2dPxaZVp6&#10;/GMfL9tjT/XJea/jX/KxhtVxNnjGp+kb8unkz6unnTnTPtyFj7qvejP8yEuk18e1qzLJtWMzO+/F&#10;02CEB039syXMZ7yd48ldE8OpWZLmExdLzWnnzVDBN540NmiEJmN30tXGL/p48fLJ+maZrq6O7R8P&#10;tnr1X9zdFi9613b6h+4JcWeuH0zOfJZfvkJx2rT14SFeyZt4jUtOmxRPe6YO37WV717Etn3HfnLc&#10;UJxUHkVGlpvclH/u/N76aCV/8SvhWX1WZ7pNm42Hepzxe+vpSU2gX8z6xOadUbbrsRCCGHb1tsMF&#10;9vFteS6zIp6yRfxPbp98Rk99efqQa3P0nLWjO16tSRhPj9ji0Ncf2Jw7r5CPwv8FaD9Ku9DFOAvs&#10;j27jt3y3nH//CLZ+aeGuy3ixawzL42zbgoft3GD7ZQmvfMf2m/+zf73PY0WvXvTFc/PyV//j//4f&#10;OY7xafVJvCqnA9j63UYO0yF2MLzxx2kz+R6HNTlmcHiCRSfJ4tucIAEL7VsmEACeC+tUjoqEJhmy&#10;6WjhYJ9YVbYLyF1wjdzeXRo5nhygt1eKusCJprQSfpz/tLH2kPTQgS5wTHR7l31k7YRH0MDFb57M&#10;uoNkBwp0QapJO6mCj25p7H/MnbB7AXbxl7eO8Zf8Roa7cAwa/Ld+cMw/2myeurXQkE6VdnIhpXfE&#10;xl/820Wt4KmbO/oFQdRL/fKjN3sd2/ZOpSOjyQ7v+FPdAj39RqMtHVysVf2UPYvw4wo82/aRjRc/&#10;9AIrXfK3wK6Vs/pcx0c+maDlKdv6lqeuSeXYXL2r/3b2M9jGvwa8XYyeBQ6aTOI2MPuRe75xIaeL&#10;Ldmq75Ol0XOfIu3JV/Ey0YYT2n6C+wS2XZDdn/Wv/DGLDUMXH4ZHDnq8+FvnmA6gF4bYr93iU6Bv&#10;rQ7ihJ/FID/gMboXleTK2vYmkzJOCuHvDQp4Fh464cVHfwQfs4C4tkzfYNPkCnTiZmHbcLdbTg54&#10;z36vMHIS2jcZxBYTQTkBmJR0q52SG/aicVuQPeGr7GkbHYlb//75Y15Rlr7MP6DxzI+hV9Y8E/5P&#10;npUZvhsbjtWDynr4zAlYX5MsX8Tv+0SOeBKX2u0tb3hz51ZZ9ktO2gUoflL/XXSfRcZ5Umj7/lIN&#10;3lygooenUwD/4fW3v/3tT//6r/9KXD76mDi9+xovuYGIw6Zt+W7Gj23Djgfx1/bjlT1+NgDH/6G5&#10;PwcjZQT/OflRDPvo06BxGfvcnNInkNoWyfEnrlyE7oRUGwRPjMpJLv7Z3wuedDRBlAPkuNpw5FRG&#10;+Hh9Mhi7u5vWvn0g/9IL/+tmkaCtDmR+SF40RrqgjY+nGjqGJNb+v//4jxfeeMGh9y6GVT4fpnz7&#10;ew6qjH4OxCvaxmVzx5S7mHxcGVrjw9Ap79h2XUCOjflb30zOH9zVRxuKyR9++KG+6oV7F+xTPgv2&#10;g08fftam/FK9T1tsHCgD1wXi4FZOnmqgx9pzXaCPTc3B4Qd6Y0DlWiRJ3J169suDeBHBdr4kF47F&#10;eneNp6A48ruTxY/pK54YpzOd2CSn4G3SvnOjyjGOBcfc6Mcf5il1dHDdETtzlMhJmdf42irvDUaN&#10;r5P/otvGLKvfg54ovql49pXGXvQhm4298U2fQlOdjHGH93EImqn2BNc3aVMxkr4oFuh6Fk+fdcuP&#10;U8VIF6OyHdrp942/9Ic7T1hMnAu/FfiOjfIb2HgY26ghfrLQlQsQfkdaPoIjZntBJjYwywVI5Ve/&#10;CC+0fM6WzWVs2ZyqTPtu/9o+vCdGkw/Ej7npxDEuSdE9AABAAElEQVR2EXOVrR50dxESOJknGz3d&#10;PX3kCSXupuv8Xi1bErPBc3JIdzSdM4UGHXr5gY7iTH+o8Eo5X6HxZ+zbPm1+0sXwxBjAm013e0zM&#10;iwd1gqR32B8b0YRt9bEP6NE+cMZUugFt4CK3C2T1d+R0bFMZ3ujqv6PnnOCpHFPwYZf4aNwcHeiF&#10;dumfcwW0ZCmjZ7/YETibyqxtyg7/J8ITr+VvvtD6W4YbE8vziQ6vC+ixZdpML97cNTqSt/2C7ssH&#10;X/ms4+eT6Zt9/V/OnXbkm7mBonzCrzfAJE4a/9kq57vvEu/6M9qFrbNo/PEjPnPOMDpF8+Mcesa5&#10;9fW2Nx5T3r3u9zj2zViVuJimgBB9olP0MVaYh9RXiU8yOqeRKxPb5hzOCZzjiOeey0T/5bU6VSq9&#10;8i8efRyKeXJ8pr+OnmJk/D75zz4fkm389fTuLv7jISfAAXxe32T75/zIsbeg/Jg3eajn281ZdPjh&#10;h+8rl5546PP2jScunn+f8d24Yh+t9nDR0YVV+eLvf/9HdL8dtzpMH6XH6ImOv1ev21Z+GL3Jnc/6&#10;41xgqFVbN7KWBl/2rE18wU/qx6b1NRkrh14Ta/DECP/bX9rX9jDeTVySA3/wkt/jCzbNxY2Zv49/&#10;XOD49U//8i//e7fyGn3WV/KvekDW+uUKHNFUG+b81z6d55XW5MwNDHgM7Vyomrg5+SW80Yxdw4+8&#10;8fFs0YpjAFecfP/9982L//Iv/3L1XfqOPvygfcZn4mfLla0f+HrLx9Zz/tE4F2vTTsZFANdnYLZD&#10;P+srdH7C4D5pDg/95PCxMX7J67twiQdee1PD/8/bmS7JkSPbuatYJJvsHpnNS+rHfXTdXxrrjWvp&#10;fOf4AZBRC3ukMXlVZkQAvsPhQCCWRH76I3Mi4kbtpLNKxuy2c2MBuuqYNuucO3ET/RKnyfFaH/EN&#10;GBnXEn+pBxde4HXfO/qqrWzpJzyFRY6pXrQZdIy5n3QBsHilK9+tq9qKuYBcCI7Lx9XMHSK/21uf&#10;Uhf+xG5ijPZvGb4D6PeRu+nRkRsoKHe926ZysmXuWr3MaL6quw+lq7gO/z0/U5HHf9YHPD+SPz7L&#10;H8RW8pxu7p0+Bp8bniOH8yz0dD52TkbSBtr5hPq4W9qCXHDS2zeig5a+dZV7zvU4HweuOJUJD/wO&#10;MNdoHmWezM3pX2WvGsOy2j6KGvsLGsaIQnXulnLiH9n4yW1Jpxl+4DU3gEsPNK3KCxyjE7T4nPMd&#10;2pR5BecLhuFXOyjDZ8CD5gOZvyZnU1ab4U0+ISctXqrPTwLlfCE4eiW7HqQAkEt/8ZqNjq/tBw72&#10;2lbtcwODn9qXdeQNchXAOgbrgcQSMuCzrTaKv+wf1YNzgttT/Fh7Yb8f8Pg4h7IP34O2eMSkyFTH&#10;J7GEzpkf0wfwTdaLK7e0HLMPoLfLRdu8aJ6yxnr4/GXrjgxiwTeAar/xmfHcLK1Xx3ku0HBzKOeV&#10;yIGnz+OkGznHshWN4Nu344tw+klzq+R/UZm25zIeb8ST+uoihLSVtuan/t78VX7XLX60/5z/xk7p&#10;AB11zj8iqp6UAeM+rz1S57LJDOgKuA20/kK18xs7+pQ3OFf+lAHlwQUgzrFzHpF27Zpz2j05t/MG&#10;y6GNFOfstzxcn36zvo3aPbdhbYG1DvIWtIwhyCMPcLNV2wwbaFfyh30z7YsE1rKYfzi30haK8a+q&#10;l+EKOPlGW2jax5KLZYdiEf+wXug+KtlvdP4LHmsa5GJw8WvG7PQ9xxQ+n+ZbVkoculAPdGt9JYe2&#10;7LwLfyNeSPpPTm9bm1j4hqm3zOGLfqyDMYconPxa9ty2Oc/5rjJAHN7Z3eMpx9Wf/eYvyoDUJUY5&#10;ph3AYT7DWkJvgiJv0T7YajuH3j6Wn8FjDPlTufX0A/i1HRt5i2GB8sybMvejnrecvAZ9wto8pwHV&#10;MrZDXz6vgB4duDGI9gScb6u7jpFlkA5PYv5JXBB74qk/5uteNx2XEQPUZT02Y1Z9iz7AbEzvguPL&#10;axXWgfHgEFxaURXgSx+lqbE/c7CtP3WMb9gOOcfsLP+IUcYf8n/o276VQX1h2aGC7o9aSwdwqWv5&#10;E1+W2bEtL4rO2IApY/9rQIxhDwAfbMRe+qUaxmuUr9HjOwB9o7d8Bb8x4AGFGHxIWHagkCEi2RBE&#10;D0LsPriAE5P2SQNOXNrCvPXDG1TzsgMUNE1oJCfjKwA6qBn5/BpZLfKTL1IcHe1ENSiLBUVzGQEl&#10;4VxQzW8h6uRPHQIaJ6FDseqK3QUCjHJ3HtkOb2hp5F7k5pg/ghcbGIBcJh8STBm80mBmMDKR30G5&#10;vmLL4GH/q97H9DBBbJvAlo6wgYd97skmfmCilQmAL+ApmOCx2lL7Hz5qsWN4Yof1xo8MIuLz/oEn&#10;aJlsqMa2p41zh4rcyZ/4cGeZxMsX8ZYODci3Xqp4q0ER+K67g0DDNiae+NPlYuB2kgjsozP6SajD&#10;n0Y8vtpOLUKXgvXCCSqj9IqLrbQ/MqSS/Qyt42HiXfnD+rtNxcvc52vxFw376Sf4QQgyCZ95wQee&#10;bqO0oXGtU+IEmQAy+Fswu6KSfvhdtSrj2DbpoG3nChMGpzyWzdavpfFFfK14lpFxkyaRwuPpSoB6&#10;P72DUAEXfdUFpo3kPbVPcY0wX9hXIEG9BjmB2xi0yTrRknxi5zU4ZcWetAV8ABbAGaTejh7f9OQl&#10;YFzFHW3Gvr7UZKLSrqzUV+jxB5O6NcEDwf5PvXnRb3THVniGDw+U8Ju0yHW/7gKPZHI3daEDBLJt&#10;i+TWfbQztNRp5uZ294AveZR5cVflphMR23zKHTLZq3Ji0f1bW+MPSiYC8jNCyQ/SrU9NcRL18/sP&#10;iuGcZHfCAym57K+//rS/4vex3/7Z8pdu+EywcLFJYPtHp1MvdAaYQIOKns4JCkDnL/cn+Yf+u3ib&#10;xF/w0oglm3RIX9axNLQfCOLqwYksbcuxEo6eztTEDnzZB4/PX3JjUn1NbPLkLkDfe0sMja7ozD5/&#10;zgHCid+lgvB0Or50QR9kxe+MQXwS6zy9+sjJsWxHL3zEBWOA310H4Av0pg72Y7N3ODRYH/LRAMe2&#10;VX0Z+Ka2xbeMbeVpX4k/7V+5Rj781ouoltnYlv558jbjDLnj2zcWcOWnn7TIr5NW2gD+vvApmzlR&#10;alvgt96hXI2tv/CfA+iITfyD/r6Qq+EO9HGP66GFD1C9qUcXCTQyPuBO2rf6PCpHWCfajJ8Qlp6f&#10;NJHnZKC54I1O5t6Ah+/omfymo/4A4sltKZnwNTyTxqpTYyWI/baCPHu5dCcfOBcIpfaVB1ToXH9h&#10;LvhyjPNQubIlp6AfH/Qj7NoGxSsfJpKdBL9RPjt1ZZ8JNtvis6V9eXUcEQpfAH2AfQKUul4che41&#10;eKk+Y1f686afEynJ5u0DaVvhtC0kK/ryClFOzHOTgpRTPtF44FyedvMNTr6jGl/FlvhK7a64Tlun&#10;7+JPXuMMHjg83ee+O/MeXIGZlG0/0rdvbcd/8M2JC20ayyKX2IxusUGVqCUkxzO7jUOV/aULCBlP&#10;S9M5lvQnNpTPCuXHwkSEwulWN3S6hT2e3pZLG/G3HeWBAwSrT0i/PS9SxRiKJeRD7PRijV69GD/X&#10;t5gcH+PHxhi866Pn4sV1oluAPqPTbCyz9eDDZ9EVqQjaMk6cPFZ8jxxMql8TH5Hf8tzsSV+sb1pP&#10;fpHdT/x9CEf+9L2U4hP5l7wt3+N2clYWFegj8c/3b8StTs61ZUG5vko8EBPxLXYD8UGahzLa77Zu&#10;45+2su87zImziVl8QLmyinSfuZdk2Mcj12Os4pLYAKhjHnPiYxt8cLO3wmPbjwn1hX3wYwyCD7mP&#10;xUDGDXzzj3/8Y/EmzzFXbE5qnCK7+5UFf3j961//kszYBB4f+LAwyEVcfPn+fX7T9O7u55HN+Kgb&#10;voTDGyzaB7PQn7k3r79lvgA9gO71nQsm/rGLN4EAuCNtN2OOnGS/itaO4tv7xE10rk8phv4K2ANN&#10;/Uq/xG6AXOdFytHF/XX0pR4abKvM8kAO+8jEr1JlAX6Bfz7JAeBWZuiIJ7WlqJiDUgYkLyav4Zf7&#10;+9ywhU+YZ6R96pvoAGl0gFt8zII4F5m5eEE7hD+xtWkqM37c/owe7Q9MqfUbmvIZ4wz6oYcvckt/&#10;aIHoVt4Zl/ErqYVXITe+wEVufQRfaKPD7kvg4XPsSvvkmHJs5EO9/kV/+iP8yw9ZbTtTwlNzuD1i&#10;xG7yPGVKRQbahjKgvmOfBXBJZNd8bRf5y+Nf+q4oqDXdS741A9vBbxyzQBrBib/MlxynmrtkDWEU&#10;G7nQ1y7804tI6IzP+PA2ML3x9qe7r/hJZeSvmIT3OLMQ6AKKbtwA4s9tM/Fq/wk3foTnbRtBFxvj&#10;Z/DoL6Wjvk8oSSXhUoIa4um+HdyOASmLvOYUcij449Zldzi1fcLTPpk8PYJ8fk/PcOxLAfQF0JE1&#10;L7Yn1K/GMd6B45izNiYBt/Sn/05+rWfb/dZzTJ92+alH5cwW/Bu9Dl6+gDP1xC19s7jEEHOx3UMi&#10;2eef1MkXjKPAsmVsKg/8ftU7XPI9IXUWxdlTcuvd8KKdC/CGB9vEV+KMepcJl/ICehHPtAL7nFOT&#10;Q8xHx4VH+dXng+Bo30JaqW3t40KTDtxnKHPfZwuN4PHtziE8rX3yrN7g4cvotmPC9NKf9IB+yDGw&#10;L8AP5PZpgqVTxnqjhC67i38OMx+qb8xfFRlvM4bgp577iJHJ6vs5HM7DsfpxyL4+meeHFh6VY/85&#10;19AOoI5tm9QiPTZocRI6/tpuPu8UfeM3cqJHz3NOnqYe+cWlvvqE8ul3521Pa1KS6HtaGz2nb051&#10;y069nlLelnzVTUNXSC5Or+RCLXC2h105eczzIfkp5+nys32e+C9ffOBznmF0zjuL89KW9W3ooTl9&#10;6bXgyRyUc0xXydtmdIzC+vQhJ6ZUtFHBNqpf9uaPDq5YzTmpeep8nPNz9n3Bh1fUz/kAvnYfRI6A&#10;C5Nt79CmnBznfCCn8XeCdVTBdVsc6JQuDeXROrbcROmb6bXfPoqV9/dq0xnnevHQ/ttIbieuMXBu&#10;/hrUJuSrFexT44/dUmKRn3a43wvHbyQZjNbDq0B+LDguJpUWt3XPbeln6IcfGvM3PpZquaFP1NWX&#10;XbUJa5D26civvsjBTY0V5irw1AaHU02lcNS3lTihK2ufF7IGd9j35cvMD0L5/DcMylsYp/znCV4o&#10;hUeVEUp9UVt6fFJT5+mhCov3I983v8GHcWUdS3Z5VIb7L6Wqo337RlZ8lLGgmM9vO3+27vXRIedH&#10;uj7P9d8rXX6Te4kD3mZFv+S61g/haJP0paGY8gdPcjBoPiCRnDJR1gBHANZw0RbPdByrE5zJkQZg&#10;kRcA10/YDW8W8wFoC16IF81LgC7nE4vmKZ0ysdlJr/S1h4uQMVgaESRHAqfcf3ZCKGsjdtMZqKIs&#10;h+l4BJonhLPY0M4pSxOIBJhwgNLTDcBDb31ZD7/GVWIown50rm+g7Um5WsHyTlr7W6MJNLZPrzej&#10;3sE9spd8yUUfAh0/+iSVCZXpVa5Awg9eTELuJCPrgg/0R3vCnw9eOJoOMeLJ3YpZPO3EBHm+rCUC&#10;eKFbedX3DF74xfElPuaPQ2af4+53a1ocO1C/Ui4GiSK2ITWW67QXG7KNr5xl10IVyJ48iLjxWR3M&#10;aL4cA8KhDYkxnoRBXnGJj+6b5+h7lrGfY+lNV6BTo/3oTRsXuOjhOryv8nUBxTKLNfLRC3n69GlX&#10;MEaFdfHXi+C0SDOvcYjToWUrIDq+HrpQVl7sG54UtCJbfPOfgLYjvBpn7JMCfcFVerhvjkDw8R25&#10;w77W1nlE5V7QGL2xEeCCrsLUR9C2vap/ZbrHiIQL9v2dTwW5YwbcY73F8nSHzeKFnPJjH16cgNDf&#10;3Wfka/IBsfWgpw9Z3HRbobP6L0CU157I02RRf/RdTyqF0xgAH97Esz8cuywXRjj54MInOnCnIhNY&#10;JmSV5Qtilo2P0CEfHRi2HuQG4cSV3l+4osFodK1PUxc9/Zpn8o4GNCYw1DnvjZ30VWDx81G+sLsn&#10;CMj3yal4GVcxjDye3uGYO0lTzsK76DWZJpdhu33P7x+h5IDlql3xEXTWXVubCNrRdyDhdyy5IYDc&#10;asbSm0leL7Ciq0EyePr2++fkbLE0Dk8JA3eir59cMF/NCfUHxcYb/xhtYgR9AbbkSG5SgD88WBwn&#10;pgDsXnKxLWSr/cBBnp/+IA8kBGE8vLmDLf7L4tpMhIlh4TguucNGUN7wO2NhLTJhh9qOuuJCxyti&#10;PG7pN3Scn6UEfP0n5HURXbFDf4cY2fUB9hbwhcvlD7b0l7sPuktTT/H66eyJBU8O1Z7o0gUP0+kY&#10;n+M9+pNjRzwo8/07Kvc+/Y0yPvozaP85wG+EUucN5HryAoC+LDTWH/AD2CSH4zICaOxy7daNxU98&#10;BwNiGxtsx+Cxjw3Ykv2ZU4wQyvOzCbd0KIAmXjyT+OpV3uibfcWXdGu9MNf+mAIr4Y5Cz2y4wYj2&#10;sC9jvnm7jeS7L/Ql6emmpxEuzKqTWVeoDjhx+i58ohOcm5+HoAcMH9qHBudEGhrGzDu9Eo1qcPwB&#10;Bz7K29ioPevzbf1u9dRbDjkev6YfOF/Aa/5gXNmxmWhL+65YQgptAA/GDM1ibL94AOY1fII3jqNy&#10;fGBeKu4TwFRB+RQO2kslfYPfbXc/EunqX4OHDNrGILmNcXRlxEB/4tOL8fh1foOv4w+6Pwe1jzpk&#10;cLxAOp2AToX69cS3H0AQnec/2kWsZY/OZYEkgoET/lMudugOINthjUoPL/7GDlRLvAh39bnnbRSp&#10;YdNyTpa+kJykmCB3WG/VaWv71FfIg+sNCXZ2ZDh/Ujf5An3KH2EcEwPwKQ75B7/QJrtduEio+a/7&#10;hLyifpTFiNjaNg+fzEu8v8bmtAmLYyPxJnbQqR/skPR1DD5t2lh79463lqAL43nvps5CvxdXlT+C&#10;X5siu3Ynd8Qn8KHFclMMF+gSu+Dat6qLHHIOH91A+/6jYjhPbgYnPu15Qp+QJ8/mol94+kmvsR+b&#10;IgM5aQfaOnO3+KLy4xdyETmJn8CZeUMaD1bjq8hBD6oIg+pnpPlCBlC7sJn94Mbv7BMP6UsOEskg&#10;f3FuefoTXcO4suBVAB/+bPEf+1xgq2/Ag876EqNf7/00LXM35oZZ9EAn9Il/GN/rK8rYr07w4xXw&#10;gcT1kq2bIXn6Ihfi4zN9S6+08RAJp/rvdoBHx0X2kUk70Na++CufYANx8flznpKITlzQzBuKsB/4&#10;8IEbqNmrHHSJPh4bdIej5Umv82Jn/Kv5gez3GCUO8V3srB/pA9BjG9sshMtG2tnlyFZ84PeOYyhv&#10;6Fb1tP+UsgnP0VMGMA6B0/my21Q+RkbmHgmM6hKb8VP0lQTv4yfPx8WPBa6/9NvA9WXyEDITr1zY&#10;fTs6o9Pm5SO+rBfbvtGKfWKS+OUmRd/0jIBtqvexlsVjYhS+4gSp7caGfNS2is3SelzA3pOXqaLb&#10;7Jp20+w+RlfCL+KuajGRSOQbIt67tpN6/SeO6Nz6Jw9DBMyGnEN8mka+2r4Vgv4pxxbeRgC077hc&#10;MZn2Cp4R9CUu3gWH868rDjwyXmh+QP8THrjoUWj8N4+0nK350cgC6IAxh8ocH/WVhc+wH3r4087Y&#10;DypsmGvwk0zoQd7o0zdwhCa6THyI9uwfZiK8aDM6imnkbT9ZueOr+reovuox9f1QFj1ig49TaLtT&#10;lwtC5iOdY9/yDtiBUTTnW+FXXbwdp7QMX9lnnA/YF8Rx7OP8BHnF7RZB5LvQJk67rked/Te8+hpb&#10;80S2IPZoqz/aBzkudxtmn3JuMiPfAsZzsMdvXm9z+Rh82bcoviAUkOd8zsRWseAb/FwTPdgd9VI6&#10;tF3/GVTrDqJjxvqyT+wwHsAbeeiIaCJz62cePhyDR5fyrn/xz+7/G5f65sLSZNxKO7cM4ejkWJlC&#10;8n/yTPhd7Vq03QmD8GB/wDqKf/uxLdQxMqs/OvoG/xI9s13rN8wv7a/NA/rvuoAFwNrbC05paEtC&#10;hFzgdbASQCS98UHOdXb7nihm/syXX7GuscJjhvvI5OPhW//B+05tX3+kWnNnLpJSDo/mclUSh87y&#10;slEzGZVkPpDcOcbCRGDZwgaFJqje2Jn1wdgsK50PioQveMsUF2TT/84RHF7M7edis/Nl5NE/mlPf&#10;3Gd+mRrRoMeA42qU8e/nUq7j0nJ4r5zLjSHJLZFP/BXPbQXiayB3nDGsZljQIaX12IT94FhX/ZQd&#10;gE4nNEbzAF8c27ajrvxOGnQG4Et9bmyDNzbvj+toKP17/UVbtz9zPsrNBB7cwJZzIHlK6MSIuS/5&#10;zCGre3WGv6Za4hVHEF/wZQ3Sb7ih3VXnucuZd0b/5qgocvmufrDXPv6sL2XhDfL1uJUjxoewewmv&#10;COOROcwRsk+o7WcZ+8wzC1caytO+3BQ8b+gwMucP9KvbmCif//QW3atbt7iS8S7jxMsSiYb6j63j&#10;zD9pFBrH+8vkqSE2HbPpB7Si6VT+cC6Q+iRPwdOk5jYgCEygb+17sHdQEByUJVCuOlCXDyhw0JZA&#10;ZdvjHCZhuyZfphucOu8sezMT3SUDjugCaGMnHVkCeU6irguaceQADxxLVxJoAopvcABPFIafT3KU&#10;dTzRURl3qFa3pYNook4uzOBPnwQp2XORoDyKj35b/dhS2eCwn8EtgVR5JE9eQwmgatsP3djnFal+&#10;BYFk3s2P0BMKyH+nu8q/MWjqjzJf/IUJvtBfFUJGdbGgF76s0/iIBMPETMNLdC9P65kghg00+Lb7&#10;bGmnBGjasxM064B+wofGEyBh+nU2QV06w6c6Y1v3KQdahnzaW5uUiz+4lANOfpNkPVCxAuHfyE5y&#10;fdTiAPrCsUxOWaccMzRP+Qb+/I+/2i+Ms2RHh16sKb0UtI74yCB8+FVnytBBnreP3BZhpafY0Bfc&#10;LGKCx7E2gdmxPuJJHxC2/QUC1bWv29oQBk+/+1pR9LNsOKKPv9ScS/hTWkoqx7XC7SIF9gH4hwu7&#10;PGnO08ocr6QofAZBbGgZg6knX+oj8CofeHE8zT3cjwFm9IQbF3/ZAr6BQ/v2pYgZaL75rvLo/oVH&#10;zwtjcw/Z+ilr0eObPm0NL+cM6fpNi1Q+njLTaB+uUldbbKt9+wQbvCvUl2kL+tm3n3777XfJzmJc&#10;c6H7FvKQI95L/pTBt+XIL3QyF/wpFb1tk2/ct8XDT0WpD/O7vt8fNHGWIV68k70SZnkP5HiNkLzN&#10;wfykbfnDmQkOgHxRKNazyOEy/MFTbgIv8jDaayGN12URj/e+gJP4yVM8yUH4QaSeqHNnIyewekDD&#10;ILUsh4PYFxram2OfWBJP2v+ufMuJDxea1wRPZd+lB34DrDe2orsmgSzaw4ebCrw45zgmrvcEZwWn&#10;OeTrXKSQBBcqQrOVLC7+PszrJ7Hvi36XjZxXG3zRVNgc6yvbsPa3vKXtXkS5E6+faScBr/n7wlNQ&#10;0p8LdbRh+Ma3vQhhZH1hu//YEu+T/7ALO/p7X4x1BfDBw6d30z71oVzmJyiIi4x5ks+f6MXO4Fef&#10;6QAeHWuogIe4ZgFabfhlXsXDgl5iJDbif2h9IxN6+KM40R+AvdYHfpaTvuRxRbhA9fWBvuxr6QnQ&#10;16i/08nAsHR5cBSLFOq/ecrZTL4TkeWJgWOORRIArcxv2tL7VMwxfM9JZ3HttKGFN+V8GisZc3Oh&#10;xHl86tsPxXZBdaeAfT7hZzW8T11li1XFqyzl5Gvqu2iYcRrrNk/borb3dvo/+zCzPHkNOsdWy9Qm&#10;1BnIe8rVxp2iVGC78qMu6DJeFB/e5h8klat93Mbpox5rREdchieL/3mCCBJUU41paidxBU/foOIc&#10;AA702SLfcideUqpv81IO9as2o5djc8Y7CdG4yPiXhd0bPpKXXKr21e8sohMQ/dKQtXMtklqh+AVc&#10;7HMY8qUY5g5084SJ6/Cz4r+GQHTCUS7qZU9RJCknSPifv8F3u6isUD17fJV31lsOiDHUJMxfWLgH&#10;EBH1YycyOYG8wtJl+S06Rvb2H3h+EwJ+EKALMshzQGLHuy9+ZSyODuhWe+CNJI7xu3/eQfvkcz/F&#10;Rz4mEINk/unDcyMUzA6oTc44jL1WUTKEl4/4wk9AyGfB594X2Chv7qfeOo1sdOO45Wz71AD77tf4&#10;ERRt0IMPvqHduUnVcT3HtGH1EGNYaM6Vpzl7ks+iCQshnANxfuY5n/SJHcRlfneqOSUyaxtze17l&#10;zILBNz1B/D+0n4sFlMVWXg39sz9e4LEO5H1o8BlPduonBRQ74W01tR/74IFO+Kxge4XA73nXf7T9&#10;n7o5qT5hO5xWWS4AJ09TBwryY2vb7nocvwW//s64VRmhzxPW4MXnpQsNshrDzdfIBpe8zZZXgMOL&#10;tmgOqj3lW39znAUv9Ba+6JnSsM2TIs3V8UN0TLtBiw7EZm2gjBsAAXClmbfs52Ili5uxqTSnbqGp&#10;z8vD3PgyYKPPtWfuwzEXRYBcEMz6AMeeB3sOs8egtX7gtsdvxDc6ZS7lHKoj+nR11Y4B/Xx+NTZw&#10;vD/BKT12neM2tbSfz99ER2/LDUzoHVq+027THlMRX8UG5DGX842AtoF2jx6by3N7iaHzAha+S/u1&#10;nZM30bMXw7NoR7wjn3E3fah23/pINkkX3T6w5gDEKzJzAVC/YcsT2Nh+TjrFlTKg8Q1/oHHig/mS&#10;teuweBTAg1c4Pwe0BXDGW8tu8Gmj0aXlyMMuoPOj6lB+7Y+cn1pnzdF9g2pcClOX+/xE/QacvAGM&#10;PhJJiZfMTyixj+VLEGqny4gBGmlwzq0Lp7w04LJf35a2uN4KB46uY3+OW4eK1BMzV0gekE1qa8YB&#10;045Mzgf07rusG2j//A1jnysczLxOILpC9cf+Qs4ZN85ZZ90PXClisgPb64IUljc05Vm94cn6If4C&#10;z3x1zPbU2XXgGic6csMJF+FZJ/MYLVldU6rnbsfB8K2c3tBRHdEdPazD6M1xdAMrXD3vZm5L35A+&#10;hdJ1SznVxhuk0KDHLl8stINuodN22r9llMPb/L1VQa5gU+WxBNx+0LtQHZYs8A9c8OAb+7XW44tr&#10;xLHKDz6se/rNKKJduhw2SrvoJ360NYDs2oCPTSe8s0yFxo0OmA4NPCYfHjpk/SjrXybiC39os56G&#10;XRWv71SX+sp9jrYZR9Vv5jIy2P935Zxa1Mbe4NY6RHpOqXZHPrn8hKXL+Io689JY4fxKueiW7ppn&#10;vAb4kfU+/nx/79gMDTyOQ8nZsVSevGXTa4SMV5PzqfNb6HT8s24aY+y84yLtxAL68mZV1mtPsEme&#10;4zQOoJs1D8YD0KEVXc4JTurs125kMMcCki+1dXRQINvEDx7Mk8DlQ7m3pspXx5+Wxyfxl1y2IHgT&#10;6/Cl/U6EhXnZEQ/GZviiwnOA/thi/wvJ/RFrrHOIPFdweyVuyqfjh9f7WDN85C1wrNPRqfHItMHZ&#10;0CKGd/LA7qP1Lbxbz1wQLvYIOsIPvQbAsyyOtU864+le2wudaAq2pwdsqVt6BjftrpsOdOPEviEW&#10;3KMxdHjONZB56qSjDejHHzoTYu4EZ/W2xaUXOWq1jfyDvdrXLeiwO/26WKCPoDlplWvnxKd+33gR&#10;HywVh8dJe91nngmceqBfSTNXv1LtY7ejkLvdNX9vz7IcB46gRUTcnnqsiud2qqzqqkf7y0MXyFnA&#10;Pe/egrkvvtVbOq4y8GMfL5zNC3M+BdeC9xKojhOYkwbUJmpkkIA4fpyJbA3ICQCdcPifcqzHDgTr&#10;Kr6odurIfn+X17ZdVD3xcXieRpGN43wmOZzAOZkpYfYJWux2cpBu3/VKz3sFYeVC66f1OPlHZwnx&#10;wve8BgT70cX04gMutEwo6NwKZ1BWcnb7iSdtx4UV/MmFFU8ASOJf1LtFD09+75AfkIdPeD74N19E&#10;7nr04feD7W/tgwPfK1AOsPEFOE2kge+6MwHg5Ap5bx5ZhJonEJWoKAPsH9qTRCcd4Vee+BLbOc5d&#10;M+ghWfxpIGBSznF/YzMXgG8brrzYInPJZb9tM7pkAbv2BB8dWTQuLnyIQ/9pn4vufkpgBmzwT6h8&#10;yiq79T6WumsyQPKdMUbIRjtp6IPwM0+2xFmPhe1XBg9z6Pj4ZEHaM+9l8ar0jSk6vyeP8jUXHpa+&#10;Qx8+aSf8DRSnerhMujyeF6iM+fzXaZNpGU3+HRg9IGHqALQIXzIBT9zWmUIYfxr5hS9F5fM1w9wX&#10;+CSv/kIWk7cCi4Io4te2aDGdJ2m5IE0bveGO4ypZgsuWC3S8TrUX+ui//H4OQG4C6jtyYI9rGgux&#10;eAONiOW2E3js0+ZAT/6IH/hlYZQ7tPUaPP3+D78VQ1zgwzvd5NCJnXOb+MDr5G2m/gK/7QHO1MwO&#10;dtGPyJVA+GhhURdjWdT69f2v1sdtJ9nGkY6V++0vxaf+nFvRAf2Fp9Fq2vdpfsI+n0RLLr/jCvRJ&#10;XPadKzUx6wm+9evNHPIhfR+gvJOH5CkXSxv6VgzFPusqW9DTJwzyOa/abpQwuSRmiCFYh338hp/J&#10;LduHu71lqH/vBVeueslwn5wczmumT7DuXhiL/tS9GXvsR9pYMYcuXBAnf7tNxqb2BmyHjLiJziwQ&#10;Mc7oM22biw4ZX+CB3xurrjuO0cMeE0/I4V+ov7H3UQv+3K1qXrQzY5mOHUeyFT9ih+OTsU7tSL3b&#10;IBKsL30BHvwO1XPgXEj9jG/4Ah7cRQlA78Wi4WP8iU/q3daS67iVLdSjYxc+nI/E/4TT5pajO4Bs&#10;MWnx2hLrxN5LeconifIDfPjY/2ojwMds9bF/VE/7ncAFLuYQbTe2XZQg0/4dqA1PcXc8hH+OcQvH&#10;OfFJ7F9cdcMqC2L0S2kkY/YFu1v/lsi8ORBT5jxcRHqceRS6rkUt4tB6hDI6jt/MmryFb9IufeUz&#10;2LQ7esX2+Am88IttLIBwLUAiB2/LqyzyC/lIFBO90YVvcOhzMHjiY9WptWVL8k6p4NP2uz15xAZ4&#10;6X/8Lwkm27xVKeC4tL2A7Ap90QaNyZat7ehZ26TiBtX5yYuWtFJb/q5gHvab7EOm/jyWGX9ynniS&#10;nzKHu3LIsW05PSsaYNscP8sy7eDRymLh/Cdf5EMXPu7rauPEI4jpm/ArgFfebIk/FRnog+GV4407&#10;CGVybGkHVC5Pqjj3ISdQwfhNH35QzufVxvjpXjf5YCV0jh/v38ZQ9QDvCs2NyIxc5ovYHcz2B47I&#10;vxkT2o/RAPmTk8UjsmKj98EYP7E1aMM+spu7Kee3O02jwCtN62n73z7/5jGafur4EA360Vb0DRbA&#10;sSEX6XJhrjJrH8fM89p/oQWSM+N7cDddLkjSNuT7fHJOAB0XK7mQyW+K/fHH7xSN7uWJ12NrebKt&#10;3tTlpqv8/m/aAC4BcLfusTV5KuWMjcjP2B37ZcWiKR+2aWtuXCTeS5+LmtDQvm4TtcvWLxzkEtWl&#10;n5QnfvacRrHOHIO3a6ALP3lBLiQHxR5kxC/xQXwuFVQfP/FK4XfvPpoffMEj9tGn80lsLKTdyA3J&#10;D+B7cVUMaUtezwh/AB3fzutL61/qti5nz8h+fR4O+aYMmt4kgD/QEdvz9HFiKzcn8Fu2idPEFvGz&#10;x144MrZhfz60WezbOsaAHp8L5NEdG/rJ+HXqWxzyB5y/M74M1DeNfxjh99cAOwCegOIG1swNM+fy&#10;vFY8aiuysSs6JB4/f1L/npkytvI2J3RzO8uPnJcwRrKorcmq6KGLffFV+BCr9Un4J1/Ap3b5bVA+&#10;nnka4zV9zf/x69XW8hR3RNgW2jZ6kH9vL0AseqNnfGpZfc9x375FfN7ARQ3rJ4T4TkyB2aAH/alg&#10;/qInBp0LZTjze9aXqm9tBRc8z6PL4Jlt7X+mSjx1fqD5OTrCj/xQgHfnEJSlPsY1z155c+4kxLLI&#10;PkIG9h7+y5FtdvwoP1iP5Afm33AifxWYz7N2Aw0xSd/hArHHDvK4aABimDkZ88T+RnB5VG639rMq&#10;o0ewqOO4OKV9blu6hSu6th34rceW8m05ZZVPHR4hGiirfPIkNrcMu9kvL/D60Q5CXGd+Y0d5IReg&#10;7goUocFZZ3bTV046+Bm0zbls+JXW8sxt8Eank0cYPNXF/hBfzikzBwhvYi5zqW2f9aguZXjZch4L&#10;wKX+hpd/71wx/qg5F36DF3/4wH70HvO/jAVQ81dALPoR8nanyVJvXoPq32A3/7mYC6EAHLFWgM9P&#10;kDneJaF2QgPetDU0AMfA6WsXvPCVfpSYtL+Eh4+d99lq/Fjl0/8rA5bkh9eg9eXBFhsK/bkOjtHZ&#10;f3Ka93XMGzp8gXXs0sxAOMmJ8OGmFjxht/mrnP/e1tdAhAoP4ueYbkQX6bB0F84VHr8zvomWfjB9&#10;wfgaNh69ziZbNC/hGsH5c3wnH/saHaQ/U1PWARk3iJ937zWKK3bwB3KAti3759O89R/lfXq1ulMG&#10;OH7xsz7wBcCxbOl4tg11+OQsw8Wrn4kBuVUIitXwgIafWHvUBe++tpqyl0CzSNt11RN8+g68JXDr&#10;oH3WRN03VD1hEVyjE1udg0IaW8HDf1zg1KzMPIX4LCxdaAvGWmE1r0JAfcaUjDMcLxrVn3Z7fX4c&#10;bXvgNTfzM79ZvsXOE9Bbx/h6TuiN63NhuZy8n7lv+sJJ6n10chOzhjW+VEX9UJ19fOh/xtYTnip4&#10;Uu+2Gd2xYfwNLf7mWIqbFbTI7ZbCJ/woHHzoZ5dSs2J7+jrnf+HTeRs4AL56ln+q/yPf6U+3OsHY&#10;Ok7/ek0QfRwXGbrVwWnj1D67Ya3mhJOO2LnJzjijzgeRDxOo7hMddEhlK+ERWCTgTIBNq2M79GjU&#10;NfEQfhcfKcP5bHlHN046Zd/poil19CwPMEqU1CO7eFJKC657InMaiZ/ktnyPTa03H+nCFuBCSGHp&#10;oZ7YYOHCQ+6yDZb1QrY7mCaTBLGABOCTUfFl0PAr0VTHojCyfAFDeCOWFrSNXiifno+fqxd8fSJp&#10;P+Pp8ZF6rS/uSn0u+GYSId+AJ+bw8G8gy3dtvy4CUe5Jru5yARcbGaxp1Z+4A8k6SbLK0MMXM8CZ&#10;GKK+UDu8SK4kWAgPCRewz0SaC5LjppTrgLpcyNmL17XdSPqKzZEJvuuhUxETvD4xBib1J1h/+YgL&#10;xIDlFUfb4MdvFKtk4RTXOLBNqJjPyeuc6KzK2Qn/kTvGtwwUJgOwphfxJoKzoy4/yMl5KjS2rXIY&#10;CNYxbZWi9c2Fga8q52I8d/n2os2JiQ7cFQygG7FdX6RMkcEE94Q2vMqyEBz6E+Xc78Ja8gWuTNw5&#10;hiX/GxdQX4NDXtFyaqcjuQUbDOoXdCNSmtuehajxSvw+fR5fiYYLtIAXFrz3/BcX73yXdD28Yif+&#10;x2eZoEm+Yv3h8Z3S42HTyFl6Skz1ssSpJ/7wjZ8ExRDJIcfwhIkXPOmnSubpv4kH6J1zhGuby8uN&#10;KI6iQW3062dQ0tbi534kX/VJFuzJoklkcId8eFvb4yv+Y3F+1Zc5WOhwADgAuSj5S9Ye+hLnvE6U&#10;trKuwiNnOl60TzkcODeoL00/YohFcDwhY+velQV8/Nb+BQ75mck2v9sLHr9D44U47XOhuBeIkJNF&#10;lpgT/hHI/hUos44jG/14srSLPNiFyfiYOha7KAPMW3SMabVhlUsUdNXFBP2SvgtwzgU8CfwpYxz0&#10;vPKZD/ss/rBAbR/ja4QIbBvjs+zhNwy5QAjcvwMzgN/wI21p3YnPi0/gZ15Dwwa6lrWe3FRa6ljw&#10;C8+cJJhO5b1rlsUztVK4qpyWoK/wV1wx8D5Parn9jeWiJZ/+8Zd++zcTZflmLuJz7H6geQ6TcfTZ&#10;I1x48B1/RY71HZnFoL59qTZvunoy2B5r8T/2DB/HidoJaM5YuS9kxkU/3iQA1I/I5kJEbeP4ufjp&#10;uIDM5hb29yI+MRsdKOeEmy1WsyVfsX/iuJXBUQUXjgBws937Lpi6k56TnuDDg31yUuj9O9MT87Qr&#10;uZFMfy44go/v0HJHrAThA30qiy032Yx5q7x6sYXvCaXFRj7kii6i9gIDfuZE8uEhtodm+7C+gK8X&#10;yVM1Nk+fGX+hHPTVceuS+YNvQMQfQojduSBTfC+g0Bb8aYs9Zu19PaHsGx7i2/IGjzumkYvfb55m&#10;mDyLX91vZSt5sn4xrWThfwSlLrF54iDL+qqtWt5t9WBL2ekv16kM+zqnOPHheYJPoqUP+how/uBZ&#10;Hmc7g1Lo+Q/5RdGgXLD50F94yw7lYSs5KOYz6+CdC+SMfcm7yZnk/qu+lXtu4UmcMIY5rvErMlSG&#10;DvxsQMZM5S0VY6vzAHlBtGjiaEVJfchJ0ZP+mf6dcQi/Rm/k43eO2ToXze/Tpy5t8+GDLtApR/JH&#10;jDF+edEHJAH+5SYC91Ptg0O+AmwTOm2RluU64SI7FzETu9XHOjvm1O91gZfjh4efl67IZ975+ZMu&#10;iq/z19gDb9oaGvouPPuhDuCiFxctUez33/mN7bQbfQmd+HDjH3TISVku/GIv+Pj4+3fGFp4aDg3l&#10;xAoALTFF+0PfsrYvW3InuaX1wQE/MnpRFF6ljy6R133qyuPENRHtMX26eLnod+URvMRB6sCHtgBd&#10;xw3K8AGveLzTCc650FAdwKm9N0Gg8oxVD75IU92DG5rS9QIoPPuBb2UQP+PeqU9fpT7tSpzVP9sW&#10;eCB3XGvc+JOaAHXh3z7CPBL+8GEMSFt7bqK2bo6JXC4w8Rt/1XVyhyg9romW2MhctLqEb23DR2cM&#10;i/KgBbf9NvFVP3arYVOvUKZlwI0e8HaeGRtiM/T412jeXzx01PwPrS94vGHs2PMGfAFAU905Zp9+&#10;xttdGEsyFmasoB6AT+zaF865ESsXipEROdUn/GM3bcENudsGNBG+PuT13hiJHHxd3YIfPZrLWkYO&#10;p1X3G1eWU8Q3dnYD38ZAeVN2A5v8pvh6UPuu5emr8eWaI8mX4COzdNEjuQoe1PHh/HbhcOOox7m0&#10;FXjUtR6/6YBig8ifQO2ExmPb4COfz+J18KkM05puMza+yrbUrVNio7qEv3mMYtAgk/5WGVWYGz/f&#10;+ve3xw/jD9cjbz6nvdZFCN2Cu9aAhA/c1KHHM046bTGNvrCY8lN/6oCly+yDYzmj83MyT5zqUD71&#10;h+fu4sFcwW3jcY7+EUAn3pCV+R/jpW4cxi8ex6IX41vG6Kc+BvcK6HVj4+G3J3ZQJ/zCWU/Z4lWE&#10;FJKpZM/IkTWbBX08bQstNnPzPXDyPvd1quy2qY9ob/qZbRDdan948Id/9EGmIhLW1iVzAB+mbsZN&#10;v6Ulxdab3ciP3fDkv/KoP/d7bo7N7m8gCJhvMUeknP/aVDzOn62n7HkNip9mSnumWURH7h2bq1Py&#10;aDhSpiHuVWgsyUm2C3m0i/mJ/qvmPwYcGiUUb8RabML/3HxU+SoVOvRpG84X65clSxjDKrxf+fbP&#10;IR74Hm8sI0TItW/FMN5Rucoo58/r35qUYxMALuOlHwzTA1KeAzJXROEgGIdRGQrGMPNnDknMqPCR&#10;eTipWO3btf3y91qlr5e0P6adrV19hs6jLXTYdM/r6lBB+nnOCYb20w4SS5to3jxmCCe49H+g/rd9&#10;2D31rtRX5XNMXS+Cdk5UvCdb+AjchuOjG96U8cGvssO4clLibrWIy4t3xii5sL4Lkr7FC1xs9ZuO&#10;OHbxKKP9tq9xtDok1AXw51XO9MHOHywbjMUrPMsHv/niM+dS9KvB67olcogns5A30YtWJK/w4bwU&#10;N3iuKW1ybpFzd2jOefrSReXhgmywngL1bduz1rEx+rS8OnN87nNsHmMTx4XERfztsrjF9JULL+OV&#10;SFv0Ap5h6fJ+pe/vfAGf2gT/q56l67bzq6UnFaKr/OpY/L+zrdx/l/ZK93foT5z44lZDrfvn1AyD&#10;fOGSSMDhfDTgw+D6gUUch1vUYv4nEOVoBaOBllEb1VHU9SLod53YepGX2qMRbuQo2TnpGCcsT/50&#10;DPC5OBs64ej4BA7pHAVrO7a1rAm0x16IFQ32Uccx+8hAnw6s9o/w3j+8H7uDBx/XIQfZcid2MxC8&#10;VRk8sMP8lCC486c0HiyQhRwlfuxhALKdHQiNPTLEZ71iCGPRkYVSZPsT5OiqOx5VphfCeJHGuCwi&#10;CWJbtp3QYDeTE+wtDjTgwr+/6bHqhk9tpxw7AWjyMaljRiWpw37xE7KP+YJHallU0St8hFMeTtYa&#10;dB7lz7vxnesWhej5wzT4oK+gWx+o3HoSuPo4zoSWLbruCQhtaP6KN78GVCdIvkDAyZLA7nCMbjnL&#10;tpEdvFqko7gdLaOH8L7JfLvaDFVO7AiagHygL+Ke2w5a322sTv32V2ziiU51FMsShnXGJi66eVKk&#10;fds4KnqSbx/N5GuE24fodwB+fA2adNhmYHsN+8d1HhBPHQ757qvy2/mE9FeehgFHH+L5QLcwfPWa&#10;DbZZmOXdNipP+qz9LV/ye7ofP/CbdHnympOnBIhiSO2228oo/iLn+iRg7jRV5HFVeumJHP7wOnXw&#10;4CIlcslPLAAhA/04TjuSp7R4r9zBQkfbMychtCk+kd666ePhLq8qRBkmDcjL4ic2ZPGSuqc+ShzZ&#10;L3bvjoP6jGYiftliA7ByH31XbRN9FdNaKMx+Jr1MkNGf3MlbCcoTPd58l+1eoHWzOuc5L6hxOpH2&#10;E7/yBxd3b0Bima595wePBZxAMQklz+E/JtB9CvTUW7NtYcsG91P8l7zA+Kldg6wRL3Kw+GOfeDKB&#10;94VSIaGz21I8aIu3ek2k41nUPsEULjdsNOci4xy/IiW4LEOh3xV6Marlj/NWBuSQs29OOCd/Nj7a&#10;xvgaffh7DqjjxiY8+e79vOJWvHFDaT2+w0Mf+JZ3+bU9iQeroTaG77qpB9/pc6fxzPopDnhK91ET&#10;XwC6+sb9T2XVt7GGzOiT9qgelEHDxZPqCT/o0MFvBRE39Rz3MxqYm5hCp63ipPagw6Mm3+WdLXTx&#10;Be3/EoALT+Sanxy49FVf9G+WY6vqC+znhiFHo+PNeomPY002cYw9wSglY0FOzHoyAJ4Cwv2eJxWB&#10;6gI9F5CJY/Arw9thmXY5tUvFpiG33o4hMtlS/K06+h7jgnUJ+bPf5D39yy4uuMYfqO85Gu0jHgDj&#10;DPLhh97cQW/fXrjWnvriilN96E85SYVfcgnywUcXts3rz/0GcOQkXsuzYyE+xoYlWwcLZ/oe7ZEy&#10;ZMYIaIrnPCPTwTsBf+CbK0CLULfp0b/Dj8qAXGfANttoXpxQyr8aW964XDKITnyAfPTXn/00Mt5q&#10;/HGt43GYa+M+K7raYXr41MhBbT2HVLFwkDwtyeJJ/i4NsuktBfy86Mc91dPMhOgLKMS49u1LHGQ9&#10;aDONPaqTweZDlS3UtnHjefoI7GKB9ZS/0Mv5WISydPhGEerQrbpX5+uWMdljKFd2F4iXONL/GN95&#10;Y0jf4FR+yTu0RXzq/CV8/w4aJqm8TwHkIlYuigjFgK34o/zapzjm4z4oG7HBCxfKy170mLEUJust&#10;GbIBPN74gf/NQ/HD3P7zF/3Gp/6sy6RKjn2BhrmV2zQ69Zv6gM6/9IrVc17puJYskQpyEwy+2HZl&#10;THatCvFvoXyIq9jIb5D+qWrNCTT24CeARR3mRmzBpY3ZEktssTULMIk/HVpHaFtfP7Yu8uBzXkTk&#10;VdK5ATM84Rfb8T9yewEa2aiHnfAi9pn7QtdjZAGU5ZMn5LjhuvrkfAMZtCsX0NIo4ZP5nJnMF3rE&#10;htiIfQD2kwfwG0/ywhf/Jj9HPniRxza+bTvBB1aUowcfdAIfmR3r4ucYho5XKP/a3H5bPeGF7cCm&#10;T1n8hv9SV7xTBmVtU3iHX2wNPv5Rm+qclbkFF6yZX5c3+9EtXOPPbQcxht9OO8BEp/izbYmP0mbN&#10;e/CtztUlUnY5Pi0sXC1CNou2LDomFijrh3bBfm7kxz6AnKjQNE50QEdqRj/85OYWHXPg0bNtwTG/&#10;Ma7ZuWOI8+2zn3Lx97xxPrrAn5zFp3Mh2qOWpF4aKCsQQ5m3o5e0UyV4tS/9nzzzjZvlqXH85caR&#10;ey3ce94+cWEEvmgTvuIGH6N7ob7ssbeY+Qo0h0bHQRydrdISFn+DwU1H9OlHrbN1jYTytGGUa/sx&#10;DuMj/MF+3lgRv4UPlE8BXsDtxZfghXd8iN881gu/bmHckkDLDcWmY+/Us3KKF13nosbEIW3BuYJx&#10;R6+cl6rvST7nX3KIWfSNPxxzrtW4grY+YWu9HzUnHn7Wq0oc29IZb2Qc1dHpKID3CfQZSlpaH4Hj&#10;8gO/tGwr12P3MHT9gQ8O/PlLbtr9Hlz7CDny0eI9vHJulNjFBQdbYxQf/6VN0s/wm/sKRIDld1dl&#10;ow/V6ERfNlpQsk8lHwG659Q7HkIudvXTN3xQnvxhMuVL8OiN2uqP8YIcWjpvic2REyrs3L6lDD8s&#10;XPOJ7OSVXDyyFNF5DUbjSYELxegEqHr5GKtWOflJOnDOjz8KxaccFW/rRoaQiGFwAcaDgsfZYdd1&#10;99gefsy30PvvwPqd9APZvPDs4b/4QbnRDXYg/2D35IHeJ/ScK2Na/JjurPzyiv7lSSzin7TX5lw5&#10;r/EAm/wRBwtTfKzHZuO2cfzrXLZjtOfe4xd8z+uc6SeUk/veMB9SOfvnA2hmO3Tojyd8YzdxoU9t&#10;Yt73Xh/9iqPb3Gs7agtsWX1RJMR9aQ6VRZMYP8t8noI81fEpQM/fCR5SjUcbpM48tR8dhD310GGJ&#10;z41UC/gcTkzAlWdc9tJX29+OLlJla8v5n/WZuuifuSRFi54DfDv+TZ3qNUaesXDyAscAjWQVTp/2&#10;aV0ujgOEC4DP7MeLvFy4pa/f+nr5Tfhp+enLyD14hHu+U4UcxbdyW3JE9KCM9ZuSkm9c3wIrGbus&#10;67QN+27zwVu26piW/lHeOGMHm8wbZaA9ZbuEfpk6ecP6QVOlG1ODmjY4eMCPfhTNwr8yisZ5ZMs8&#10;Li1m/592ZHuXjpFYXdhi35nXn9OoOcV+KYJdRGv8GHy+/wqazj/iIAa6rwpilGKR+J4LB9p+1UI5&#10;ynoioW0NCM8G+UjAWH0AzlNRuovZROlKwsUZfuoOxgWfxsQpnkh4UFRPEZ5heICndKrexmRXAQAf&#10;02VwC/KQCLdQ3TjuPr/VVHpvRxb76JXfTdG+EnhfyYrPWPh/812LL9oHPIDPIA5vL0wS3OrHfkUb&#10;i9f28ZxQaDAw3WSMTh6glVRNynDgDhD4iytONYDH551OvLhQ4lchDy/8jF7wZAHjUa+6eseF6tE1&#10;csenshM+Bvw4x8QATwV+0u+H2C/izbYABUfVg/K2bxdluTjvBXZaZ01uoneI8Zvk68C/s1A9hi9t&#10;SgcmFhhASbKo0EkZ/qlM5Fd39gtngmgZW2II3eHlk6yxDR7EXwd6+Gfw1hMFLPpowoVeKOI6neDh&#10;B/uIGpXzcWEFjnt7yDY+H1/omOsa5jQ+YHgEvneCXP8Nf1/oV/0bxSGw8BUizKHSXxNj1J/tZBut&#10;o/wr+66AXZxYkJz7pAM4sS3Y9sGV8Jlj+gpQ2ohVm3MBPWPVM1S7qIvrK37G/vIspu3TgTKXi9wG&#10;2nP7ypckUkWw44yt+R28yue5rWNFvuDCMhfqk9wmT6r8k540cRzLbx9/+cUxy5MjvJ47F8rwvz6z&#10;iMuFOANb6cAiEAt95AdonIfFi4VdFoAc/zhOQHvl1VXvtXjyYP5dhGYy8m0W/Zj4fJOy794pMnRi&#10;kPbPibNPGq0CF4+ll/j6wqNyEhf0+lRFB0zbP/GIDvUt++GbLcfAbmsN0DMA1+RgSB5PhmiQQJYn&#10;xfOMiGmJ9Wmb85X0lNmRLC5x0Y0TupGXEyWOogu5jtj5/fff3U+xmVyAvp0wI6vjEznLi6izSE17&#10;Mrns2x9OO33iXIOmDcOLcUKjhtpsP606fVx4LKjA715tTB8jt7GAW5sZXzyOyP7KQ68r0Pd6cTAu&#10;oYVs+Lr5oRdu5ezStgAAQABJREFUGHvgn2qwMsYSl7SvX30sP9LXh4u4K+d9zcktJwZvHtJf2G8+&#10;JBdj4zv9oSvlADwfJ2aJQY9bqufPCz8Xe5i4qmMuaHvYn5OHfbe+dbz1RW1mu2xEEvqovdn69Wca&#10;O6wHdaMneaFv5wDPT/9SJ93h1TK/ZUOLaWkX2abZXN7KEJnpWxNzok/u1DEXWPTHq8KEGfumHebA&#10;G+stA/BNFnQlo3lC9veCvaoXMFbusSK8GbMYp+x/5iF+s8POvSXu3evI5Q98Fv14laH9JhvIlbZD&#10;8fn5D80fjCsO6C9F0JWcxT795IT+9rbHTwaiPqk9SMjQ/wKJ/yFYL+mKf9CtfoIP81RxXDyE5X3s&#10;Yiiw7tKRp8bvpA+vgjaorPHJMTJOcLuoIL8hx5PCtIv6i/oCF4ToL/jI/OV7ILLgJc/aL2y3D24l&#10;mCR9QjqnNW59GZ6ZG1Nz42od8Ed8Jh/temTXHvL6CTZTX1zAxUE9+R0TkhsPQbQz/qbvxz55e/j7&#10;4qkViwRrhF6HGdC6/cgv42P4MMcNYuxTpX0KTvHgSg6GL4AO8EMncidt4MUW1dlmR4K1ML4DYPbq&#10;E2odL6Mk+djTEObjh+KV5cVj8fCcUO0PnwJ8mHsXuDBu/VXei8Hwga/lihQ+pBn7QPyw4TXgd5zu&#10;7njydMtVhI2cxG39hWrmq5s8eepS6UD86/9ZrJT/wMNvaRvmROGT3JWcQf/hYmT0lPbYAKGgbcTN&#10;HfzGq/skRgHCgdY60T7a5zik02eExljM2N8nCEDIhUj0ld7K35x//PHHH2ZL2bYTXWIrb3jgIgtP&#10;+rElnvE5OnFuB031FoX9z5zqURdx3r7lImlekRybZhy0LPjT37mwmpyRfKE8y8W8affOlVAydsZH&#10;Vlpf4XvbxltWxwu29XteJQ0vgDYBcowfU85voRJj9pXbOLyKm3kjsRb764f6rfxz/puYgBY8AJ8R&#10;I9hJnHRMEAa1rgenORC6xhq8oeP1du80R6UdyRXg5GIe51HpN3e6gJ9cGj3hyQdc5LIPr8Qr/sgc&#10;JHicn9zmN3THhNBz/hx/iY15pV757xhHYtOmqXxw2Q+NN+trir2AW980F+EftZh0zgVfiBgnwSN3&#10;JW8Se98Ug5mfbZ0T/+hPG/Mb0FxAByirbuzj78Ry+gO2Eh/xjcrINc7ft/EX3WPXZ4/7Zp85iOIF&#10;3huO9u4goZAMDvokj7x9l/GBtqp8eKCDosG6upxjFFBskRq3z4jx5Cp49gYLePjcXySoRT8hZ/f8&#10;FJ5AfeMDfVHMhXduEAEnsYyfmDmR62Mn4yBm2TTFG6CajMsS+M6/IQsv0eqPOmQxv8740ycIE6uq&#10;No4Zodq4sj5tvu/xaT80rTe9vnpuh7611TxtNn2jfUXI6IWT9C8PSWnFBxeCj5goX7a2g/Mi9U3O&#10;E5jXsmCIv6nbi8onldjqr0AuNCBXkBygXIQvx3bKaXPi0zLJVyqjfxestw5iY/ts5rTgmE7b1CQP&#10;UL5uUuSnzo4FhZWLVMq8DdmUkc+RwbjDmKFdt7VvKMB/wqEQGs6xKhdZlHNsHcfeNEPKjXP52p46&#10;3DG0RkWBC8C//ljy0a0yoWFf254fcNx62MWP8hd2KA9hDxdEOS5Q5hvYD3y0Acf9T2Pje42v1mH4&#10;Uw9dATzWKcBBJrFDGcfJsdGz+GzPc5DvzTfYxEeQ722DWKVuZBhpvnoB1DcwKN59wyfRJdzS0UeA&#10;c+6FDcRk44T69j3T6Vgc1P/IF9il79EP28DlPOjT5/iCuKEMWtCQ1Xa0/xzxSEE1+arnCELm3NJv&#10;VpJOi0b8mHaccs1YtJUPry+Sz3qSZY8M9EWH8uIYW4CWkxMU7Oblipe+xCfnF7RneKCTGaGv/gD4&#10;o5e+LMn7Kj9jxYiXr9aja3mBYh8NbvJXDprvKEMcF6cL0FAGmB6e+lSXrqVEVkwYt4ToB9/4DoB+&#10;drwhAsqbgupOP/L6gbaf9Kaar3obHHXvHt//9F5vUyPnMDe6u8uag8co8YaOuQFb1gXhz37lei1L&#10;cwnmQvC152hPGUMuJy6Zd+c3hGkrV/mrPHRgB8SPk48Vc/WV6/tVe30sZoob9xvJu2fd8qY+9jsK&#10;1BafPs31A3D4uI3wC+PDNFblPLe98A79lo/t3IBKX0F3f45GXTcjyD/0AqD5ILTyM33btao3D8by&#10;9HsVPKeVy/AdbYD94Mvli096gdBq49gBDlg+t1JdzsPNbn8NPwq4WC4LtUcjHgBftQM6ABySA2h3&#10;X78THboxxp2gISBw9euJ1H30YP8V3LJbdg5t7Wc7XIQi7OGFz9JeFbbzb3w05a/INoZ4WhZ4o8yO&#10;x8y/05+yjt66M+9vDZ7udX5md/MlSHsHF5//v8GlXS/M7DOVVY5jF1OtC3F3Ibge/qD+7r/+538p&#10;TyTZ4BQnEBmFIAY/6hDWBEdjMnlai43qPO/11Bsn4jiG373hpAx8JurcGQoPO9KNlMGqelIfh0qe&#10;ghk8BgWXSRYTtgRKGhr51KEfeJ3gF7+8TsfgPPTJIm48wpMJTHopz2KwTry9MNDOpCSjujaAE7Bk&#10;Ay2nDhsjU4ExeheX8l8+/KKJJP4NLe2GblxYZ3Hauil7MVB4MVz84ZMBIH5DBrJazj4n7ryelQUi&#10;TqZ7cZqFlS5+W1fZDl7ulL/76Q9dmPr9j9+ocllPxCXAZSi3fSj/a5GmdiEXHdnSTmvyH8pnv9te&#10;VMIXWn/ottq/KTs6Ez5Cl9oOPX5F3y66Qc8ACiyd1UZOCCo7+eNnJjLgwRf9iQdOQmgbx+j40ZOu&#10;aUviGRuQ7Y9ofZFHx0AXsCrfhfpCNoCMVZcQcLm/hON+QXzaH7sKNQHHl2WjY2RS3guj0DG0+aLW&#10;4PmuDzFALq/oo68iB5Xo4+zsvs2Jk4r056021d0F1I0t8VkWbph4McFHhnOFYhy/wrsxyEDkXDAy&#10;Hb/qY+AxsFGPTUxYnJCZ1Bz2mB/ykTP5CJ2YFIFPewA+WRk+reNiPYMfC/jIwQRO6HjlNBN/7CUm&#10;TvlGwgYBMntxPPGx85IRwBFTYioDrvZ1XH/gc/apB7xgMD5ue1G+aK1j2gA/OdZF7yeo8I/ilH6N&#10;3fv1Z8kJ8HkKseN9X+GMntCLD3a6Pyhu6E/v9Ttb+AnoCQ+Thyy07/zc9liyxAcc7PRnctyq1w4L&#10;KLZ3+gF19hv2yB/kRl6j6aeDxA/I66DVTvIhk2R8iWz7WnnSF+J1zGJTcfIqzlxYxn/gEqPEFtAY&#10;Zt9tJHqA11PyO8wPyqcAFxzgCx0x6gvz2Ke/ArFjfgdvjt1m0hUevPoQOYDbjniXr/C740n5nwv9&#10;v/76D+Gqf+pCYfJL8hI20N/I871wTT2vya4v+B1lfiPRgL585FXr7mPFFwuMokMXx4/8zqIhC+u8&#10;/vif//yn4iknUbmJCD+rXRQX8E6cMMHOwpvYYv3yB3FiuapIDGjskg++6KcVyH0///zB5eTM3iUp&#10;AY5j5FDuHCf9crFUl9fU96JD+veDFkBpT+zoE90PWlh+x80DKvdchBgRYCOQ/KYTr09/KV4U+8ZN&#10;LMCDV3M7n4nnR+VIfiuaNsbH8HQ/ER98kMXGxDm/uclTa9DSulw4xQfEDL93+Gkm3J3zoDN+8G8V&#10;TR9InGQOhZzEKj7Bh4pJ4oFxTjZxQ4btho/KAPDxEXr+9RcnlS5OTGq3cQcvcjTgtqHA+964rBdA&#10;3I62m9wQXWCMHtDSxrRTcqnKpRvl+AGgHqAscSxZ2ocXcNZz7EVgbXNSTG5inkeNycSX/sNd+3nt&#10;Kr5x5AkJGcLyFv+5j+r4D12sJvaYUxLT+L3taL5D4/24QnGi8aiC4Soafq/I8ar9X375FXTBELBn&#10;+S5cX1FJOOJ1jmdfeAvEc1CZkEz8cDc4scZcmj7G/JD8lD7GGEYfR74+igfilTr3UVXgd+Yj9psW&#10;ypmrEZNs4dsFV+q9UC87syBKe+RCD3IB8hdt7Atg9HG1Y9vWc82V6zOWVDFyG/Ju5rPoa6XRWAcD&#10;yOoFavo7+rU/1D3wq76QgWOdmL9Lzp9/fpJtopN9yQ+Zx4sobTHxV5lsHRP2JXHMKwwTe9gLpL/3&#10;gmnirXqA4/mffNg4oF3gid0rdwz/to0Zzxd0/ZDb2tcjGx57UYs2TbunXUoXn+jGTuU1FsGZ49M3&#10;l07yJwt26/xJzGlD+0r8GbfRFTehO+MM5wg+n5LPyXE8XQM9MUW8AIm3+CY6ZBEkfHdfp53wIzeg&#10;MrdAFm2NfrQV+Zl4xz5kYyO5BH+9e8eiM7lBuXb6BLyg7Q097EPz/v3PnucxBwTwBe3pHCSdQ09Z&#10;bGWbRbe0PXNE+CCwsW9G+iJW0bPjJjJ7wc3tTL+A1tC8GR84TiT/rO9+t0Nou9I/k1exGz+/V+6n&#10;DZAFwLMfeFDOcS8qUobdaC6DXB+/JyfAA77YQZsiJ+cHuehMPTzKx/Mgy848jxjrPBG/8XF/n74L&#10;HUBcdGylPVLWmPehdWAvtibmaRviBj7oOJizrZ/ncOWRazn1oYUH+qFW7Qp1abgomwtC229gxHfQ&#10;/PknNyAEvzyyDSdiiXMcfIHNZ1uAkZscWPyl/6BLckR0Y3zjPCof+CZuyS373AY68JP76LfND8n/&#10;xCT8wUkcKZ/Lbnhxjp68lP7u+FEZ+Rbb8Tl6wwNIrOF/xpLOgxMTyL8C8uCJDzxmarbPjSFctEbP&#10;5g3O3wroUz+c7R+faP5sXwUbO04g52cenb5HvsJO+EDXcQ37AGxLXHGzALyTc7CTi0bvf878KvFK&#10;j9/yyAeMv7QLuJmDRBv08p/8ZFuI25GJHbChHlr2F+gw/OJT5qJ+m4Zo8VF/KxEcyv2mI/GDJzqa&#10;NV8CcL7wBgVt+SzQPuMvscgFfuCmfhAh4fzX56DyKzbRlrS9z51UhsDKxB7zcv+wIT99Un5nXCn/&#10;9KPaqLaS36Bzu5hXbBkV5FPGCXyb2PJ5vuSjA36lXdEJvsHtuLVzM7zs8+yUtcvQGM+cOoKb+RNj&#10;3+G3oVy8dMz61wnU2caxxRcRxYPzVOwAsNV+JC6lO3C2kfddur/qPyEuX1KLnryqmljMeUfGFLRu&#10;WFF3muHYtA8Vf/h1dK5diX38yI2NWz/LG7tO3KUbCAMtYwuu/pdfuuYFqudzKDd2la58OA+1/o4D&#10;Yl56kQ91DO6fxJe2nrMNEfzTFzT/4bxNPqIdYjc5UH17ZDauKs+6Cp+YRGdyRnJ28knbtvraD9g3&#10;+JVR/zQnXu1q/bp5R1YCCw/9AHiju21qi5KH06boeKDa7jO+GtdeI7APd45GV8YloDzQF3+nTHli&#10;bi7iGFm2z/5MH6QMiDvxq/jroHYwbrT9WoY96V8an4TvY/svY1o4wibzF8YQj2miS+w0/2Scqy+g&#10;Q5/k6uQE+7lKlvGx7VzPBhzlMDLtWfbKPu0PdFyuSOKLMvwGT4A2cR8b2zm3op65JPZtiB/jL3I/&#10;fOR34cZn+okqnb8tGL/j545FXjOhcQZ226Zgr09vuWfM0n9YKyXPor91p40FsWvoDhngOU5kLuOv&#10;LA6+25g62TkXVbEDffnzT8WIN76pnjxgVmgZx0IxPDzMuqT8Zp8c/kMq6wOvATSBbK88dv0LXE67&#10;n0HBzuq6YmxkqimXze0bZXHVo+XXLW3lmKsd0oe+4rxK/p7+faXrMdcyfOOG+FQH2yw/uk5zBLfz&#10;tFfbibEM/M9av8A+1ig4tt6Mb8SoDOT80HHr2FZb64/8S05FT86/8Iv5HjkNGjGrmiseWtD+Bt1r&#10;4HW75e/dD0sPbdu4W+zwR7x73WzLSN9qPf2V/cLSp2Uju/Lsn8MudkGtTPjAY+O3X0Yu/Zr8xvyB&#10;3JrzLfStBtlWxM7v02Hgf4N7c3DLREeesaBQO2WMjUDKCihc48D3QK2gevdBE2j9sdDaxMXkEy3g&#10;9a///S8v7rMo1wUS6OsAD7gSAm/zZdKpTxurW+qAkxb+TpjiBlQ/H8xXnZGBZQccxyzUE0AAtr7h&#10;1T76Qwa8KXuOZ3WCzolf27OMcusrlXnS7Rwc/PSfbK39THbic/Eg+UtFbGIRmOMCONB6KyQC9+5L&#10;jsHpBMm8YDKGowcnZpwItq645f3S1vhTWfuwxayR8TeAYAagueFHm1nNJBUPjGOuk9vYiryG4SkS&#10;Xnw80YbRQGW0nmKXocAAfOp/fN3JI9vGcDkSs7F9fK2O6ddyiJfLzVZfo1z5HipV7LNb5PMkJE/6&#10;5ino+ikasDioqLBeloHdShJ9zTGvF0FngMH7je4shE9hTSpQSOXo3FoGl178Kb4bah1kB3nI8KRD&#10;r98FPCmjr6p9aZ87+o5E4Oa2AXovwLfjo1WmnU70K/eGZtpsPXmrcxVYcCGXu9vc9sPTfKSIL/Kq&#10;jQDyEH2II9sgGtA9oHpgNdqLX8/pe0Uuf3lEJsTe2nD6+krXYyd67mCbpzkoR0d44PP6El5MILmI&#10;9p3HkIkDfc4T2OJ2cggv2p88llfrqkDtQz1ljgNeE2Y/R3do3GzKj4/cQa68cQK4/ogHW/Syn1D6&#10;GeACL3HGBdpzgQT7WgeZnxycwCwr4rk+dNRaFpSJQdcJ5wnYHpWKHzIAWextv+RN73pcwhfCRS5+&#10;MWC/fP3pU9qgNk+lcyr75wkUucoXB8jdYwRP2ELbi2cIUm9nZVBPMWvxTLg9mYUf4yp/vOr4Xr+l&#10;1lwNP48lxL1o4PJNT2jhI7sN38CbO4tVYh40CYte1keTNSar6rNeqFOd2086I8v2Qa+LBr6ApTtU&#10;DfKDhATXNqnN+UMetGoKkS0AJblCE0DlG3iRjvzKccUTdQX2mUjymmf4+fcCwRce9gG8LsljpI6/&#10;yTbrbD3SXvQfzwFW2eaPXlxMsw+rpPDu9Vrsh8ljtAsGeLwVqfuG7GU8+vJJC+S/fLRMdKH/EcPu&#10;O+bHBJzXXDLZ5XWGxJQW5TQ2s7CSCyecEDEx1SK8au036cAWXGjZQ97345XosGcS7YtDzvH0RzBB&#10;1txFG57E9GKqdAImEpw7OHb7lIaCgboC+VygB1bOUGW4BRl/F4ibgscl6fEc2LKD7uQBfiyPL0Kv&#10;tmc+MzSxM7aiF+XkkNabh6pBt9/GRueZyWehTn1kIO+Uyb76hPoh8ui7HhdoE8lc45KJww28EWUa&#10;qsCjNr1CO/AynkppN/rPc2CWson+KzvwemSOjrhdfLDJMDw9fxx+0Hj8mfEeWZUnTW2Tn2wfHtRB&#10;E1mao4s1ePwV8DHHbMlFAZThE3B/Us4AfCIHR1WLSnEUHHMVCvplP/jVL1jE+OUEHvm2NRhZOMau&#10;HCMncaj+5KdcWbjggp+kSBY5pMjg2p4htv3yhe1DN5U3pkDhGGCTPqv+hY8onjp4uq9Idp/iKA9w&#10;kJEsgEPIK2aJIkvWlAgXnSOz/Y8ybD5hRJu+9rCtry1XtvPiANq2YP6b2DakDPuwXfZpXAa4gIPu&#10;bOHteYlyGPkJWDb6qH6NTeQ+8FasCoeTf47jR/JfnirCNvBZeOXpgF+UX734Z77xXNopOTU8iYnR&#10;2XiVm/M/nzBrnkK/k5G2LX6cG6g0D0QmOmAHCxSAxxkd4zK85l2+FnDuRFuEL1XkW4A+UJuTO2h7&#10;ZKfBHQfjY2RC26bwAhnxqoJenEKX+prFOG48ZfGEi+PVGz2gAcqTBTz8V1rKi8++F/YGH9qMSdGx&#10;FyzKj3poCuynHeNvaDPn1m8n6sI0c8MPHxk/MiaWjifNkrdzcbHl57bx3oWm4N/KBr/+PNQym/oB&#10;u9mPv5Mnchw/cQEWO2pXcdnSbjpDXz6lDACXmGKLfsFNbo1tu+0Zo0vH2yFCM0lQvKhL/zBrtzf+&#10;oi15cgUdfvvtd1/IA48L8iyqcsExeSBtDt9+wimx1j5HXQEz8Bs+YX7DWE1/87xO8es5DxowHkz/&#10;Lz38ss92buAlXGxSfIKc2qwRkEPbZfep7aEnr+XMS7jsj2/BzRskor/nKMpDaWdt5XdQ4Q8fLvgW&#10;OvdKvEfPXnjHV9wE4jaFwfiDuLIM92HGa3KB7GC2RE7g/Fr4kADSPlvRw4I2MghhunaO9Q3ukA3K&#10;pf+onv7d/GDksY15L4AM7LLPZSq+MecRy+aUEZqpND3jtBZrZUv0tQDL7A2V0Oz28gFFHi/wm9uL&#10;geoUJBGmgV3/FC8G8rrK1WyaP+XmnfgCBulPtifYr34jw5/xR2+cpczjk+2KvfSPjhXUN6c/J4B6&#10;gHyFLvHrxrRMcBi3ptg6gzuf0m8q7Ymm8zt49OalUy/LHvnQPucLtKtccKpvt5QBzuUaD+DhuZT4&#10;Vr/IEdLJyFRbJlVn35tqbfD7xN0ufKLrqfupW/dzgWkrIDUNpbtuqSwtviS/JvdvnbGTda1AGBKD&#10;hbg25fzMVv1xjiHGN+LOH8hdsststqscHP0R25YYYXKx5DFfUl9FNWRCg73EIVDbQ5LcvvhG3WEq&#10;3JF7bsJ720ndXj/dFJ5/K+0+Om+o3/M3wou/5t3jx64dKxqEm5wNf25MBko/B8qOJCP6Oblyy7bN&#10;QqpdjCHg4ZRTc3uROuaBMKVSeMZnF5oT8Ls/0Ycqjt/NDWRFzROdyf1+y45w0NHrAOrrbjtJpE3I&#10;iV4nl2/aNouP9LEtRwW7Hv8Oe4vPNmPqWCm5BuTIlod5Opqy2s4b0nwMavFdkq8lGl0YI+VDzoN9&#10;oVhrItBf26XkmbvQfvMAgCqKe/qWC3TxK/4encc/8PKYaZmMu+qP8kGxOMYVbf/yp96nhtopDrwK&#10;yOcJV1NqbDqB9m+MUt65eP1DuOI/D0eWnwvTJw8ZmkPHU7W9wTgOdr11Vc3pn8TjxjkI//YuOjsF&#10;HG1M2X8CiGPyNLpbV225bgUg8+/Iid0olD5XPvDofmLW30o6xPTccMX62OARowU/uTxtS3y4v439&#10;HLObuQWxkPai2VzuOV7irbmzfP/dLTJGrORJqA5qC7zIlcQtZY1fyh3TKt/nD7ENXo0TaDIvnXiD&#10;rqE3O/AH7zWIfgfO8IgcdCPoOUfebW1++Mu8USpEPsbGYXfGcu3r9jWdWvcAcoLs1kEgUFcHZYFU&#10;gicISK60KxdQOZFnIoBBvvgr2p7A8sTpz3pC+OEX7tjPXQU2fAwgeVsWTYIu02ApzAksjXUalWNc&#10;kYVb4+qrTukxWxaxrHuDVzL07yTExQEWlw1jaw5uv5fsow2LEVtSkQaN31yv4hWUUm7xGTuVm9ci&#10;G7Q+USAcnAXDk6eUfbGdicckPC+ACR+7FN7myx2IpwPghzy89Fl3ifCaxwd1WC4iFDqI2CEtFE1C&#10;DXbw0FZ11o8BSbotOyh3bYmfbhnM3Mnha97lHlqkwYNBgUmLddYCPTYTY5Txar0oEp+A40mQtgyY&#10;lFYny6gsJkiptGLYgI/Y5pP28SKy5GQwOGwQH//upDpoBmfpKlomG5xMO6U6QVsB15XaEyfh/N9C&#10;7fEdNGYf/8GvbW7/6AQW6MU1Jm4VCw8myDlhkbaOH6OHhtiZE+z261WLrwTUW55mBt/o8Eteyr9J&#10;hn0O8tCwy/73mVza7y6knUiYaueJsv6WK/LzypJBZFNDpgj2xIov/qrMMaNjFs4XHw8uiluVMflh&#10;QVONJ0Im5Gpj/aEbOmiIsx729UXWiLRJUBXAxR7TqNC2ia+nO/iHsubI4dm2ceV8UWa8wclCOk2k&#10;2JZWvsCv1xFjG4DtQPps2pzjnPTEr/gUuzG35ejnD7bPoj26e8CGgU+An49T6NYFVNFAFxlDr7ak&#10;/51gf6ig/sHnmHCn3MNTvgBx4QvZquPpW8CT5bGRfmhZ4xufvNAGc+xWHBxoXxoE8ePXcRyvaClU&#10;N445gScWANizoMfrc/sUrxRVW4jTjF3geZFKuZcLq28e8oSr43d8zWKAWg5UL7bRFjnRnbaUQ8ij&#10;/D4vutAuicVlomSoTrHMBVAAM+654KE/fOyTHsn3GzRkZyD8sKMXdT0uSxZx812T8ntd+MRf6HS9&#10;+DLu9ZiIDK7N4If6yzZOX2g7I3eNI6MFi+T9HWW3I/qNivnNlfEh/qIfshCqvfQHGYrJwidGmTN0&#10;fjLsvUG+/SAf4Bz+iE3KrK+MIUOdN1hBSL0mPeKrp7vBJTgFHQM81qqOGOVp659pJ9Uz1p5PDiNT&#10;xJ4fIc+5hTIB/qXf8nH/ULn1dS310lR16qnSTwu9Gk/AY5HW+qvOr1XTljsww1M0olsAT4UtC6Tm&#10;d9ThPsvT4Ncn40p38oCECwiA8UdPH7s0ecRvxBjbWEwGfGORdD4Xvig3f+zLwa3OlAHilYk7CyqN&#10;7/goCPEh+rXeNk7OrA2ohN/xG2XEtDwy23BqbJ5jO7ZegfripH9wAQp+wY1/6idwKWe+qzugtV+O&#10;4TMxCMYzsrZsNaBinxzLnIKbBujjX++TU/P01lzgqAQJsi8UY4D9SIx2zJHO6B99uYCn9rV+41+Z&#10;ROs4/oTrN5yM8vgbcD08dBJ4QuQOkhH3PjKhrw8t330nzKGlDDygeMxvc0xMjI6HvrRvofwpoX/W&#10;D3if8WT5WojkDMcO/rde0SPtgw+jBzwAaCvrntdmqpynv7i47HpkwAuAv1dKojNFiRX4bNsoXxfm&#10;XK4v0Ubv6LDazfqEX/UAr3zhVWg+lEetU3RXv5Qp1NF+0XXbBi38lg06Zp8bmOr3LMykT6P30t10&#10;4VV/RTfmGol1jhN3tA52cDEm/VdVBvgFj7EH+fzcBE8H4+u0MzrRRm32ysMn/cCv8pjfOXfe0Ked&#10;Sovw0O45AGXkdDHCbeZn39mOUVjlXkDEo1NO1gaMi6/dblmAbGxhA35BJnj4A0Dv1tHfKfcbQGYO&#10;BS/QmSu0TcBJTKWt0QOe+Ixt5xXhHf7xYWSS/5nTtG1YMKSevsHTufivviEW+0pO89Cxmsx6Ixf7&#10;/CaL6WvMVWP/lmtDpXP91fGnx+jJPsA2/tn0VGFv8dED6NYHxxe6J17i7+JVhs/VDj3Fyfb63EH2&#10;3N2lfz+nC7wSm+gQuvDdMdD4XwuZEyvRA5oZ05fdiaXq+d///b/8NhbmaVz8ZU724UPmlO0TNbc+&#10;qS6RzQ1wiQ3w4o/ITVsxr6AvJhZ5up7XcsvD9lv1qL/gkZsSYiO+TV30ph5IO93GpPu0dPkROM40&#10;94Ev56a9IIwuPleVrgCcOj+r7cTb1pUnYHPjCnOA+GH6uIgVXXBQP5ee8CTemJuqfxUSBz0CBTvV&#10;v9k6LyVW81at4BkH3sY99ZHOE68SawOIby5kRg72JV4r8b3OP9IHIFAbiSc3MQM+R9Q+PPEZxYs/&#10;9cKFFpvSx0UrP/BzFSCjMzcSAKaDAfvMts0s5cTo7se0S9o+uCPfeocePeUh8VH/ADcugrHB+op/&#10;9Au9eans1L9lyMedxBr9da0Dyb7GbcaOzKdPHue+GCz53tEXOlSf4lIGtE47OfZ3yqnjs26ABufQ&#10;vzyzPhS7sMP9T7GWNZf4oLKGvfWxbBU0/528wauuvhjkGCKOp93KSFv4XMG85YpWXXFyHDq3n1sy&#10;XJB7xaem+tRuYwuXc4PKoazzlZZdeZnP+JH46eujFxN4yo8+55C93KyiIsEEF7uC6sPYnxtbsrbs&#10;2IW//vyEW04vjF/Z4XD5PnRCHvS7FwRXESGnMibW51eMwZtq8KI75dEfvvik+ofi5e/VF04U0TMP&#10;EaeVH1sNPjI6Dri8jTFI1kG09Yf1UV3bytvRsTcI1hBoqjt8AI+/t82zmtMIl68zv8QX6BynUQe/&#10;E5ATuYxvWxC0rDNwDdTrIoNX/elbziduBPpzuLp9p2HoX8anSvjObYwx/I0PkL/8edgfbiJzDgw+&#10;Ze6zUrNjjpSP/lhZJYYYWtaBAH6iCEA11sOgX9cnXENdeJmncUUzPKlDb9a6Kif4zJ2xIWNjzqnR&#10;BXsjO+czYqW/nnOPyCcbeCZnz/gtjMrrVoqbbh3ryPph79G+lVU9q0+Os35RHmyjn3TGZvhc/HlV&#10;tjafMQdOeV7x/91jYgNgDcvh432sSLkkuT62730Xgqv8+TpkLeCqP/y//pA2dkY34mbmRsiV66yj&#10;xHt/4gq/UO71WeHRh9wWih/Po4gx4eStJaojRjVPYtHu7Jvd37lS8izL3MPzR6a/7hjXkuMN6M8f&#10;QgTdsuaMLlwHoh4ghho3zCuoJyZDw37od2hBl7YzA32BW1+dZey7fPRAKrQnz+pWXCqto9YdLHME&#10;W8/hM9d/EWxet3Ed3ZAb6Jaj2DwVTzaeHUK4iWNcMVHWxsoIB4M8eRrAxV8WxFHWCwbixV2Zv/32&#10;m143/LtONriblUlqTv6hZYBHHsmPxMq+uJpH5V63p348MZljUanxnoD4FUpXOT0mcDm5v9dvh6AH&#10;5eipnXFy7GwC7h2Ep+3IcJKvMI6nwSiqrLUv3i2zP3jSSWXQ+IMXtE/Z3fjr488fIXc5C9I8pex6&#10;4fjitmzw03U6VoX1MY8I1QDISXtO+n1RFRzk4W8Gv8la1Yu6lwAfhm3aDpqWvUTTcnx7Ix85/I88&#10;1FcDYILtM53qiBXax20zzHqM7qaHdoA4jH9SUPs4st2HzMqmrj7lpIuhq2HF3Tec73ASVzzvzJc8&#10;oUolDykOj8gILr459T7puu96yfSUY+yonsU5t+gHWPe2x5SdPNAF8CKX9/IVd9cW8ZmFM2pP3adZ&#10;fIGh5PDHTstWIdM2YOlEeIiQeidV1e8LmJQbXe1JDM++ePrERraUJm2YNgGLC8/t59QVHMPohEzs&#10;gKk+bkvRVD/wq7PpZ3JSPtetcRkUxAOWfqIafqPH1gD/7UG1fHzijjoqqG/wXYF9dKOOC734hePa&#10;6MU99X/nJXQVAnowSCXGwil+TpnvardfycPjA8khvuwPy0FKn5hInmGxpydt1a9b+DeOWuYt/kZp&#10;aW3ltcdhyjYmOlNBuSe0XxIAtjUERuaYAa301beTHnSM7UxY1R74zznbh/6CRyH0wWW/fKmvPeYt&#10;krYV6uREUrE5Ov/0hQk4d9fjRyJn2tD66DWa5CXxJ+xZ2AE4YT1xZb2OKUsOqy4eK4XP4s29ngTm&#10;pIE6/sgbjCv03Y8PH10e/rlYhz55UiI2l84K2A7xJKKkW+xP25Au7nSxmZi716t13syJB3TwyCTk&#10;1l9SRHWqnzFy+0+8pYfvMKXvDh688Al5F5uxS0pQbPDbDoSLjbQ5dyObJ0KA0RlaP2FXf+AZT9R2&#10;TNpu0w1tOPjb9LYp7YIMPpTnorJ00jF6q8ZbX9wcHPreO/noMzeQFMQvfBzWbiOO0YMTTRaLyGWU&#10;vdFC7luV8/f1q3AkrpM28BfgN/6OIurA6ZwDPcmj2ph37E7OiD6xZfHUjkoMlbXwKBUj2g7o+G2e&#10;FEiu87C2lLGwmOIoWHspa/+sDCNSrg9+Brf8qasMb4c/T2hxvE/U4UsOm7iAUGCameyzH8g2cYQ8&#10;FncpQ4PiQJsYGCLz775vEPJB8eMXZNBf6MuWreps6Q98gp9+GRr0FoX4lzu27P1Tj9LTDt33vMa5&#10;Bd/vuN1yw6938Ec3cgEng5kncWMD+Qb6+IVXMIrOX9HF8aa+h302Y2yxTPkQpf136L6tiA6KTttm&#10;3cEfmpv5gXToCX58M/ItL+MaJbEv/kQh/7HFB+CKd+MJfOwyC3298yvIKEMj0VR3xR/+6Q0L0AGm&#10;85Z+Sq7qHfJbFvJB/MZFZv1O7AnEGHQLzovkMNcHXQp9ZW6Poa0v8DE3ZqKnSosiFuiW8QvfQAPr&#10;gn0dRq4Ax3lMixDN+eC2H1demCCH+I3M9LtwLl/6Hh/ajhsEgMUjqD6mjP7dusQc5xvcDJw+0ouZ&#10;2JhcwkJtbHv/nrkT8d/+hO94UpgbscCL3MYHeED0TH7xDTYq46IWsqBDd/vEvHh6KnO03iiSY8kd&#10;3dENnsQYzVB7kMUNVpGHvwaOXQmyzsQk51qlRT7QC4PVhzLs6quRP+oJ2t91nsx5NLkIenCxA33Y&#10;D6/wi67JddUrvIOHHvgQ8ZSXX36jLMeU2VbpkvyccqWuBeateST16cP1Ebj4OBfSIgvdIj+6to22&#10;HGwG4Hu7nXO4gz44WxlsAU7eHMMqsYbs9tPIRD/iDN+yjw2VjY96wbB+Frcbn3C+h2206bYRqdGD&#10;Mkl3vQv1hT7IqO/ZgkdZZKNncld46hWP+hkO4vXjx48//frLP7T9YBrigden++cAYCz9qj/yyjt6&#10;uIQvlTPfUAygt2TxilXaOn1C9dY7esKzOaK+FYZ5EGfQ9QnHU/6Jy5PgAL52rGe6YB6ugJ98SWtu&#10;utTw7bmi7dtlYuYD7MX/4OzYpD3ghT8mMIRt2c5rueB5ssRmXwxV3JKDyBPo4rxDrhZ7X4geIvtW&#10;euukhajQXvJT9UevpIoxVvLFTWOsGEX1GANfZM+8FRyg+S/7ELRtQ2xzR5e0I7qO/9gZYA9bEuvJ&#10;G1Q5TtBRbWLfqQwz/STRtD94wBlT7Hs+jhH86xibg5Nxr/2sW26CDR1recTdPo/DScvPh96RHP6+&#10;WKKC4MlOtxV+V71o8B9xWJ+BB41l0giF4U/9CcybKdn9JHLNk/ID37QcYzdM8KH65gnWUzp57UkV&#10;PLHsNmb+r3LXHzzJL1ed4Fc8+qUB3095CvJ96k2J7da29GkbjoN/+w3HoTn6ikrk08RcdBOeGJws&#10;8A9w6l6ZwU1M8jMFFe56cQkePj8vlppd5FhW8CwH2/U55SUOdAHYq3FLhHHgWyD+oU3/V+nhiFsb&#10;U3daicgld6z3hWfxoJwHZdMqlTbHoysaN34OsUYelEV41p8+Be+sQ+cC5dWvZd4OgXUUg8VP5f5b&#10;YyHzjLxCd+GIwWCZ1WkfOPA07si4kauDUx9o6amVWRnRS32WOvUJAJzGMrmj/kk/jM3mLZt70wp0&#10;XzSWNRagr47QkxMe/ebB6M36skGV9Cvkd3vqDQ58+PMMdJSpTq5XHf+MG7ji9Al9PzYyfu0cVJz4&#10;Q0TIqf34Vn9X4MEtcM469U6vC1HeZmDtQ0chR3dXYF/WhKiojacdleexzjbRDuAyTsIvPrrnVW4c&#10;iZhP+78L9WV/We6pE4zAiA9MiyWiz5Payo99Qtl847e2Lzbn/LlSaHvyxuaBXPgB4E9aQiFpz/wl&#10;c/vN4XbPblJRY46YKb9bzBeOyuDF6q3fNPXCTBtVdsbCVnb87PFLW26gpC38hkjmsMzL1FS1m/nR&#10;34Grblcat93hZ+rR0fzlg178TTnHag/5PjmWuGGOHRpclnkLY3fmY9A1b6cdJ2bUhubZ2PZR2np2&#10;f7w52sixp+NuLVPHN33SkdO+ODnjkDJucMnpFwo49vaid9valQfeVm3ygTfDY1QAx/1T2/rRMuRT&#10;9LcO9Y/kk3G7rgJtdcJrhdqw5bfmdvtQxWHifVGwLdO+QiGTyQQxnZbAIEHdXKCDh8q4O59kzMnL&#10;Lx9//emdfmeFhSn4wo/g8MK3TsyAynMysIMwZRtzq/LtkXWeouoshgup9atONVQji4UzFoi+a1Gc&#10;QK4eEFPPcZ9QqHOhNc+RUf7dVnCPWRQ+ZbfeZfX5FGIz5R4UZ4LGE2Akf57idaeanuz2EI7mndYH&#10;v4u47KOjynoBlEC650RMvbTJvXWnfuzjvXKCrrbAPGYLQwjgnrRL+LFTW9DXuKWRbvDlD7v75PjJ&#10;rxOGg92Sie60GQsp6Iti0yTCOSmybxuKMNXRH1riEH0miclPXXznNUoees1/+4KJ33P6Deu/vVkT&#10;16FARWniNsegnoB0wR406v2vftQLrGe5WaGv2s5Osc/T16hDBj5qexSfLWX4inrwPPEQKdOpGzB/&#10;lXRLJfv6EDNMnMxA7eR2tspp6yVbJOfF39JkEVfxIhrKGEIaF6advHGvGMI/nBCyAI4viAdi7gtl&#10;+v0j/Bv5YmY+4jW2SFXbWd7Ug3sFZAL2wc1dnSlv20jjFOhbD3IJctzy8kEEZW7HoWhbKe2syRNV&#10;6w5kuJXB0OQwfdATG9nNxV/faKF98Fd8DK3to31YuFbZesXa2H3yREwn1WpZS4XeqUaKglt31cdX&#10;HSEiN/mudHPI16iTWJ9ciw/MUyjwwUflx29QtG3Y8lQuYH2kWydE4OMLAP/aL9ZT9go8wA5f0FgA&#10;J6+6bp5QJn68cKCTS+cXyeOPPl8dGL+Q5XKPhYr3yXE+KbAh6PV/OjvTJTmS5EjjKAANdM/0znBF&#10;lm+3P/j0SxlSyDlwH6ufqqm7ZyAL3UOryowId7vd/I6IlN/GSdD2Y/skx3KxVefNY/AcOxjgujVw&#10;Hu0dr6ylTD4/n8XHQ6fqhk5eINPRkxXRqWVbsixbtvIkLK/AAx/AD+XBNU//rgUeyekiqvtu0cKH&#10;CRZDcF7j7D4Te+Ub6iZebZ8ubFjah+nH5HfxfEA36rOY8Br86oYP4UAdBrxR5vjYMVF/SQ1K1LRG&#10;Bl+J+PTzbOAad3S2KitfT1HTZqh2Sx3juy8VD35nGDrbKZ8/+ykxSHvjV2DKxiyARhZl8+xBWiv9&#10;w0cWmfs0XQbMbkvFLwPr2I9PkUHZ0sK0Tehr7isfu9CDD0B6j8U585rfNCPzBQ/LSgqLxSeUjjRo&#10;z/6/cvCrF+eE0zTzgLdOXH8oU11Tv+7BqdeYIrTYJELxNfmyc+fdcsu4jTTaI+Jn1yNSkdMNU64L&#10;Sja8f89vyFJ+2fQCH5uwO5tLmcCQlkF6dQy99UTvYdgF18rpESpJwWHmX/n8xjttoz2nuQj1FVmM&#10;SfrGhvKAxjaCrQt/OKcOqcPBF2ucRY1HnGIR3dwOiBHXLFpmA0RvYFDM/jMgTtah/o48bLNytu+G&#10;nx0UZ9fm+FioQryJP3zDHzQD2OY2W+WKHQB20d6D1gWUlo31EA48fHcwtsNOpOBXB/icAD5l7t+p&#10;EvJoorT0c8VFFwAbAGIdsPwK4Vp/QOITm6JTdTB5WFhXKAouY/T+Lp+ExOcqfyFBad1taHTzHf3K&#10;qZ4+mic80s4ijzbe7bniHxz80E21bpxWFvhArx1vz3gFcRZhUybYOvND8eJVYqS7DOUr/NUnFLAP&#10;XqlrlCe0qXcc6VuatsrXNkR/aPOKX8Z96he9GcId3fumV7dVCBLkXDEjPM7zyi3KF1/rQ6xRhgd4&#10;AX/KBl0W6BS70D3yon/lwQ/gic5ssideSUZ+xqkP/t1yfj4pb/pJf7pkSC708N9xSFsVP1ZG8+sj&#10;6Os3/IKeXSjCHujIJw1eJ5BuX+AP6QpOr8ELfvyOHdzsDU31q07EKUAZboj/qhvpyHBtEQ/9mxdp&#10;3NBYHsZw/vb/lpMYIqYB0onL1qFujlUGejKn4+n++O0nUcVGZRnqR8r2k17DnTYIvqkjIOEXPont&#10;yMM32Ab06At9xc7U08SNenrx/9f/869P3vz885M//OEP1p1NX14JzZubwiN+LE90BnJUGar/Rj8g&#10;+uDHXZe4AZ/XrPNa6bT5qYuZd+YVz9BufbGJ+GIsSDym/zv9XXxo8FXyGpdbX/DQqfj7uH2U11GX&#10;Junww1/oWHpoK4dzIDrvNs5zPfn0hG7QNK12cLR9c4NbfiIndcJ2iY+iWjIVv2IZ/FveYEjTstaV&#10;ro9NYGi4iYj0Amn9EKe6aNbNEb2Zb66FV3wtfQryNg7wjSKkEQ8tf/jSvlB2fUUo4zXiTUu2okNr&#10;XSN+GFonXRFLqT/JaVyQbzMYX/EnfsAX/aZy1mIWI/P0eEM0rUv26dAMpg9wsW5coaNToxc8HvTJ&#10;WyJ2O7X991z1c/+GZHUyq4PPnN49dLyGXH/sp+3n6/ioMorL/JyySlsSuq2f+inx5br4KHH6ouPj&#10;4hEPpQeX8aHXOFS+pAMcLVNja36yJ4AEoNfBG5I76ZGD3tZHGLUNLr8XoNkSNxVy/fSX8g1bEV/G&#10;B5EJvWUPju1XufsnhBSPxYWQNhmIL765XXM+duiv9R1WLVvwjQPGRZ36NDj/vA+stzxwtlPwSvvK&#10;2S1U/9vUXLk9ODLApX3kaDlSPvKkp/4Ad5M6Np2a7TZrCoUNevL4g4/1lK+81ia65/Mbq/Ay3sQD&#10;+fiq44PwFVM5Fp9VV/h5rdTNUeNfZTfjdfq6tAGjI0xFzwF4MWsuvjDfXc9JYw7mGG2cirDxwdjS&#10;62OjDzdduzx1XbBuuj7L2Xnw0advpav/6lfrLET0dB4ngrR19I/MF7NBw5xq9emDV1weELG+o1Pl&#10;kB9/x8+WK7XZJwGfPhjhn9hAhSftstyrvdHoAwNByuGwd+TUXm54Qg7joZZD9aFsM8fFP+F3frcf&#10;sG7qLChrVAkf+hvic5cXMWLQwf0gF0ufjRekfJ/+QEdYsHRQQJbTlYDe9pnS2LuhP1zrlyW4HFvf&#10;Gq/wk9fM64L6P7q0L8duudOgcKAW2hY7zHpvO6KDUHHmbwBlBC/WP3uO5V03YmP4R4AuBZejLlpO&#10;i69vYpa+pz5TbmxAN144Ars+5kZdt/Pwdf7EmXQEdv8WWiFlvc/45DugjNtYqBxwb3Qy1p2v0Wum&#10;v9YDW81HNvmPoz+lJ7/niEk+KZXPsf1j08EjHZ5AdfbF8bV5FG/jRm6FT/7wa59VHNZqqEuee6gN&#10;SJntCnKzfnLI/72nD2zgmilGybhufGJAHECwid0qPwpF1+Ow4pnWE2JtSmnT8tfX/8uNGY5yZyAS&#10;ZF3vyK+i0N9zZjugMw+ewd+FVT7XoxeglUjDvUCygCySrFSfnHKa08LMNbLnrCe6BCc63RaoO0i5&#10;bOXPACaLLjREW6/6MoPw5LEAzmub8Rub512cZlkVefgWGz0RlA7e/BldqHwv1QH4iSdVchbLaAjb&#10;KL5gAi+egEgMh0m+7gY2ulEWVIilp9L4+xFgJ/gA+nJ2+qmx58Ztyoh8IZkmwS8eLb+mixFPPqef&#10;zCDWNJO/DBp5MAvb4Yvu4oFGT1UmsCffDZID3OKVxiIPHTwt6W2MYlcHShBbb2GRznljN5z+Z999&#10;xSfU8ZsaYPRwZyztp7dEd+MQX6OL9ZEu5xO34Il6ldvaIBQxfK+QJ4RTfvgrTjvwSDzklb/5mMDZ&#10;9hOxTtIZDwyQSkM+nfpZJ5Y+ImwnLi5O/qo0/PNJZZNXQCadTG+2qN48fz4DYKlc2S0f/FNdqHPQ&#10;LFAe/mASUrqVp3R0Bs4BSNPu+REeBc6L242edDTRMTVSdX3q26ZDFxEPM1iyQMgl7QADUo4dpJLP&#10;ueNgmHCexYUkxP4du6R64Cc68ohh08te4sZ/KD/2t22vDI716Yi0rbZviGSF+aJ3JgjwC0MOY579&#10;zyII/LzIpSrouig+jHtav1z2xAC0DJR3k5o2osqOQrbL7RI/VfAxPpMM6GlfuQEBoO2qv9bNNwwg&#10;HcfRi3wG0dzIwGCsd6QyyPPETTHVOmZe1lNpM9DvYnv95nawDtCxrwBGH/tBOuEg/4Gnj2sNfA87&#10;yTKedMUf0gYWtscn+oIfcrEb+7ADHk/1xCpA2YBzgv2LTOmPrl7clmzsd9+O3XRO4yN8GBBn+SLy&#10;JFCweEsEE7EHvW7VNqKX/ihr3npBe/B83pax+IlFJi/hs3jZHuruxMdF/9Qz2Th3mXJjFUAZ5UaS&#10;DHjpR923ihNH7O3k7DO4svPb+n1o6l42HryRLRoW3t7p6Z7XugkO/xKjjH+Qz9Pw3CRHfDw8V3sn&#10;+dTT/H57fOTfMh+/0j/JAWhiXflyWyXGn2Wfy8Qu9ZdxHA2iW345/ACt69Pihq9aznMcfOICKGfK&#10;rwBv7GmZnbGbMUZsMf4hPzphS3yQmCCGwvu5F58Za1C2SatY2IQ+9Q+9qUPI69O/1D3wY9OtvtG9&#10;tsqt3DCju6gpPxZNAS+S+FeWM3kOTb6RDW/brCTKtbEOV6cbZ8uFkjzbqbyek/5JuqM/TF2nZHN+&#10;Bw9efFLmHCOT8qZOx36QPDl4ccTGOAtJ1KNsgIKfciSbckvZkYZGWxa6pEyig3k4X7jWH/zpH9yO&#10;juxFlz4cfT2Bof7o06dTHUPg6u8eQAfOtt2OsP3GnwmRIsZ1lrJvPwIt4HZccXB7h/z2UfGCnLbG&#10;diJK/hVDeSW8jHN8nbT7HN7UuvQ/xC5Am2hL7ZvtF2xDDD+hA47bUenbhSX7KCz8LXL7xKVltfQl&#10;P7ChR1rLDH28iT1+4NofYa1zkRI/1Ff/xIzb8i48UXfk2ZkXOLaGB4pUr8SfXqOvOtO2xG86EC22&#10;dVGABfTYRnmmvTh5o35thz+QtiN9D/JSnxMr8VvKkTz/xrs2oKm78CcNftSptAvoU76c7zYLXHxA&#10;Mds3R3k3NukHXFdkl8MVXlIl9QfdiJ3oBq/6FYnkAfAucB486Szj//uv/2V6ypGNDvLpO5jY8/FP&#10;VKicEQo/6zn8es3xlIWPWBxtWmVHbjZkKYO1OSR+8C2f6Jj+nQVErjfkfPs2tPCuvOsR2mtar6m3&#10;J1QW+XxyzfmJhU/j1zxVTl4QKBdw3aYq9c2bn11Wiem0eScn/MATJ+J2Jus88umT8BjjE2xEH/RC&#10;DjiNR8odIBZqW23pkfzmwUuNouMWHdmg5QlwbijjprVXr16o7H9WLEdn9I/MxD68AMby3QSIbOZT&#10;SmPjUvz//Oc/enOZOGJj+d27fyRfcW2e4k/9PXXEJ/B4rrGJ9bSk0z+xEZzaU38p6YZX/YJ/yQO/&#10;vjNbpVc2+QUWwkhnTsMxMZ204oMbXuI7dRB/lA+y3E5RLz2PS92PjNgDX/DCk7GecCh7j03oP5iB&#10;0EacvggH/MfNL2AXOD83gbv+RH7soM3ei7lnPjjoTzmC27Uj+w56IhHj7I/qP/VWNG6HlM/GNtjb&#10;93AO8OpGXJUbRM3KLG2DyKBpXW7ZLn8r32ljLvZnLELd6EZD9VKafMsbLqAJ3RBK/4LzdNEUjshj&#10;LMQGNu1D+/bWAWjAMc9hdHNe5jr2qVySThz6CHi4/8Sn6HjQgcuHOcEJ4BBzzXecKg1exArgtLYV&#10;HQggQzgnLbjMP5Us+/VHnPJRAvzI8FgExDtA7DzTBzhtg5ZPRA6voTdfnfdY2trDsXk9DulKxwfi&#10;qj89mLLeAJB4c/y4/0mJVq9clVPl4/P42TlHATzMxpLlyBa1franMa0ka8HaJn6glBiLUweKI4XD&#10;Fkfow8F1RKngkM04hT9DdxCa3/Tk+ht9zUhX8pTTyrNrs5RZ9RgVSmK5xYfYNEK6+ro40KNr1iUt&#10;zj7jrHrXx06DYPhBRz1y2RKH6ijc15HPqsHETrju75QJZuIzxky7z0HP+o5zVw/S3EZuPDt3s9xn&#10;wi3YZq4tZ7wJL+mN/bXLJNQnEZIGndN07Z/hUtvDpnfajPBvWbt/4AKCEo089IDGAM6kYzOXQEhu&#10;2xq857U2l0vaAtfraResH/oi0sfoZH76ytwkAnjDGPxSRvQ62+6lL4QniDEczWF/KSV8kF/fZS5b&#10;YvwGQWSQl3aQdic6Nu6wBz6Mq5tmHUVe3nA9+2VL2ab6kvVJA3RLbua7wUenHTfIBHp0P2V7k87D&#10;EQ5l/ZzZLE0Y/7Gv2kU+ZQr7s3wfo2s6sn4ElISKOIwHUeFoYRlX5tyCJ9+HBtiZdueccdsJtHWJ&#10;lfRLbAz/CLRC5+yrHdZ5CJf/xzeLH/WBwYLsozz4AzgnJqyLypQ2gLHiaZJxzU/0AsrePHyJzzqW&#10;Zg4/OMOgZe92YPLM5N7XKfTIr66NucYumhQgTbqwdrKy94XbjyGoXvJAWaxi3XnxTxH2WIr0yGse&#10;NIlF2j790W+qHvKH3ijV9NJ8f9y6wz8A357/+PjgjUMJRVGMZcEPp6BcBx9ce6PYCiMw3MFhkAc0&#10;DT4M3Phtk5ea0H7UZJZB1Ln528I/6czkzlcbIncwk48sq6CvLtKHl75Ht+qDPTiVBpu0diw4lsl9&#10;7/CzvduDllT8M9my8ZM+FFKfXK08CKkYAGkEMbx73eOJT1rlGxU93bPqSSPKg2AQOJiEYB2Ew+D6&#10;1auf/JQUE17K4ukL2cWqivLxeeW4c1TZwKtpZnr5Qr5IDegED5epfOVXTctvgG9Lpp4AAEAASURB&#10;VPUVP+6c/RHsiZl8ItRTNue8Yg3gvHdLiblrS+OEOGxDXnGOO+F9ZYIRBubjL6XXn67A8D7UdN7Y&#10;QUkhjvzoFv+043Q5H8TQApkoZjIgDkPrrMmfehHtdsblzHdwoC91UHxgz5RTzrZOtQMyzq2jlPZv&#10;7154nZdbTyab8Jc+sqN2YRKyiK4C8q+AHL8yFnoBy43ZoBS9+AIOdzGEp76xQjIvC0fkSxrv1alu&#10;LvMRvyY99DYD5Ks1se5s0Pi3kVBa4FqBQAG26eVe5uuNE9WdDqzhkUUBtQPiVu5J535oWTQ8zUxf&#10;5FVHJpAA8ouGWMtXJ8gCqHnRIWI9HaYQSAOyQOvTxbN5+Nv+F2PklT/0fipMR3xfKB35hqHB35s4&#10;WeDCs5MSUofKsUvdwudOt8rBb6y47sH3AtWh/um1+UzZnyTEW2xDy80POtriDl8w6TB1/JeJnSLY&#10;tNDwe5muk9JfzjOUF0eeDOZY+KoBI52s2wElegAsUm8Aqo6RDit+oxjgSfK2WVzzGvBe259EkPj5&#10;znzZ+3wWgNAdf7a9t65awMWPJ1S3+oTrM81OqP46sgFaoL+6xoOfEJpXXNYfLhvrQp+eAaB5jKyP&#10;3z5qP1FPCMhXXYxHB/ot0wo5/WpLJxpU5+KQSj8lC5aPqGsGlZPji35X5bzsdGNBXxbe4PPWXrd/&#10;4yvronL5oid1AEofffggmzIjj7rpJkgLal0F7WSFhRFvxgtn6SvapYc5s/mgTWYtwrCR2jEOfTpt&#10;CnWHxTxouBGqbQrnH/TkaO6O5DWp/OTFLK6KL3WeSP9Ji7rw4VU5OpGuigViTTy/Pugjvo0PZFD2&#10;rSF4h9jz7XlKdL50NY7S0/ZKN8YHSuZGqBPaDvUGIfIaxz23LOl3IQ0b9BEQz3IDClgHbrpBh3Xt&#10;8UHadPwcfPoZ4kJ6Tfx1omhapadMJFv8YzpPEkYmeRHT8hKBaUIHL2LBv0MzMYw8eEkx87O/ljcr&#10;z1z4GvlMXJCLvJQHedBWh+ofmniqupGGsNjiK9NCb0t0PMu3ac53PaCt4maBLLi/msUIkaleccNe&#10;8m2v7HQs2f3Rd8unXkQXjz1FH/2VbqGxCb4AOnnca/1mgcj6JB/t0QvbZF0SL9/mrzx4rTlA6YRb&#10;+XnaM8RJ4zzl6jPqRGEUtFQb1Awd0YX8SZcH3PZSfzuJ8vhX+gDUVf+uvK+QiON63P4DD3nwB+xr&#10;Yl61InExDCaPq8YH5+abE32nHNCnfSs3bZa30VSxkeGNNcl5o9/9/PDhrZ4EzW9ZMvqDKzJom2lL&#10;UK0xU9nwwJ8vxeOs1+hDmaTUcg6D+D52O1+0/LHpyMI1tnZulA2ExIl1Fi754yKSBMNbZ8inLXO/&#10;LF29aTI01K+nT/X2Ivp6x3fw4MB1beO6fcK3b9QHUrCbvjsXWXSjXDJXxRfJ+6w2ODjEG+1y621p&#10;oltiCJ5qLsRbOtF3OMp3nBMP5BEWki5ee/yA7IJxbGd0T+ykXKJbNqLNSERtZ8jLxmNG0uhIOfBB&#10;b9oybmaBHxBexDk80CXlaPnKDw2NND6N/NCmbaHs64fYjv15gwj+Qy/yAeoTsQuNpCkP/wRIq/3o&#10;yAZy47DxhU75oO/4sQzmiB0bchHeRxkMUvQA+4bI+u281CmwKB5sSHmzgffauF1AR39eesCNmx2r&#10;GHdiDB4A/Sv8X+hmdo4tC/JSjvFL/Ba98Ql+ZU5nH4oHwJulqC/YgCz44Vdo2fT9+9//qo3Zty7H&#10;PAkee5A5XcLYxHgIP9RPKTf49UYtZUq2blZTXPNGEp4s5iYJyoKnnq2b6zLX8pPS/VMmU86pb4kP&#10;9O4TwPAtwAs7AGQDradJThp5jStwQJ1iTfnQJmgclLTGDTjiLzP9ZCgncl8Wrivr+7iivNoOQg9T&#10;cdGBeaHqBW2G0vhdZG6OQC9iwbgoJ0Bfl7sfs6Ie4WtnyOPEQS7h3SfonK1cpMGr/uBInKxFYLPZ&#10;5ZV6o8TPGIoPQq9DdOfEsZr+GTm1r7FJGmBZ2CMaPxnFUe2IQusmLhrvoTGpx1E8pWwYc9HF/erU&#10;CWxboFPy4c8RHxLL8pwUoS2KHUqW94MLnpAXC07qp0siLDzOYV5DDH/8SCwy58sT+7YVfw0h1+Y/&#10;101vGkdwrvJIbx40xiENPgf/YfvDQ+lNavIEinUQr6vti9nFJ+C7LTr0bVtM2ZHn9vfgWTssaxgb&#10;x3pQHjYHk26g+OexdbqIp884B9d+Opg9VRsiCdIrH+Ig49QI7CtgnU7e0HLNP2M2+HozYQrPvOj7&#10;Kkf5ijL3xadu8PBDMcq3brpuewkebZJqfknki13mTWz/ZT+MfbFTGMhXWoHo4DJjjvDnJq6n6qs/&#10;qx7XNvC9sVz9zSB8oE+70GvRkV+/3IpU7EdnBFtHUPlTBVvyYMoHEB/SWx69gQFaPqR/0fwTf4qJ&#10;2hR8FLqcDH/pAR/WNxaMjh0zWJ+LXHDPdJev9GXjLuWxuIl/5PchGtir11I5Nz39OOmN6VKXF/0T&#10;NvEXG7HfbnAZ4L/mKdlg/XQmjZb9pk3tH6wc6EvVAvnmVftK/vKqhNpWyqDzB8tUG3xC+2/kF5Dp&#10;dczx2zfpp9bN2dF/yrF+7XEYqNTzFLCu4Xpmr3ggD4UEjEcCWwfKz+23dEE3/DfcXEbokRh67jeR&#10;QF9+zVOJqO8mPXm2cYuwSGw954Z33Ksy2vEF70LP0RM/Uv7oEH1pC4gV+vJbn5d+Hye+lQD7Q4Tr&#10;cWzf2P/sWR8iRI/TR/Kw+la1FSpf+kKgMZurtM2lb9r1iL340f0C7dlpwBX5znXenEi/AY8UkPXB&#10;l9Q/t5EXQsmgWUDuuX4NFmmODY83xE+4/H3hoZGJOXODv/y9fCKcAvHHGIwYMgh3tUNKcIzVacF4&#10;9BvZPwKXi3DUkpjvFXfpZ7+KG/YcLK3L2LXPQbgN9uaVH3IoO3ziEtQaLXyTj+9z3r7EYyjVQ9Z4&#10;AdYigc6/rAK6YcuE9Nb1UFg0o67pf+vrwYMKGjlxRUE6YqepALizlAkygqzoGSySQuXpxAPD6Cxa&#10;oXh1AR82+ODJRjNHGgQv5k6F8aB2NOZQB/aILgCGjyuXTafTOS9WSzAO0iRDTk1HRCBk4Ap/GnAm&#10;ST8Cd6BRzGgEKjplwCKZmsAkI4WAnkAL1gOECWZ4fXEgRCcav9pnIn1hRvWGl5/ARU86OlU69Mbn&#10;+Fb1yP6G5rMWxJ/pLoy+sto8hMAr3gAaUPMTrSfu8uYn7BLMwee5JmQFlLvwWxYczUfp9t9RXov4&#10;ctIyw0705AvdytN3qCmPQX595/LSSI5Y8mBFR/4Mc+AcHkxUTmj8RT81MFoQKiC3QL7VsV7RiXz0&#10;zAKCcg/80EmL8QENCp3xEz9AdvAdPcEDTpnhcfuN3ebJIoFs5ty0pZc+hrk2rmTTeMqjzqqa6JON&#10;gMj2t+odce4N1OFFo9/XYn6ZVzzAqE8+KlM04QGdO18dAb7ZsAFGJf1Gr2irpnQgnXKFx/mK2dAo&#10;E4RRmjJnkmMZdCrYQCTQSQxOn4LG450Ec/SEXuXvzVnRgp5FmCjjwZvwcmdoOsFvHtCGtjrYmDtf&#10;ljHlQxTVJ9ZBwq5l26eyW/exjeFN/XSKqAu8ocdmv/zb8gTPscXxnNGUwfillz5OGjLRizihmE4d&#10;U4JKVLnQHnpxRgUHDn8mcPmpDOfovMkvL8en2IBTMH0vjqPbfFmDLOIQoA3N4pPicBYzF8k4q3K7&#10;Ycuo209OitblQh0QO25KARc55h2jYz/ps1AhJP6ltI74RvXN1xBNn8Spn8bitRv6c6fMZIm4nDaI&#10;mANHX27j/Qoj6q5c8Vx9SSYkutamTv1kEWMX5wXy/QpT64ZyAvhLZ978kKdf0TXlSZk1BjMLwX7l&#10;6wP7ykNX6hO++fQlT7iKhfm0DO1D4QHPZrDhC65lr+uUbiYCXBbUx8G3Pk1P0JgG3PYPnAPWSe5g&#10;oqOCm8S2KZrAa/P029e0FfBHL/jzhCz28zu89r91SvtoffATm+Oy8+kX9JQQgcuGmGZioX/6xfiZ&#10;tiUxiI4FfO2+3HL1W5IqQ57GQQaLs4wP6LfpF7yZgwy1OaWjr+IVnn/5y1+e/Nd//ad0fXjypz/9&#10;6ckff/3Vr3Z8q98g/CocnmpFn/OOfcoEzTm6/ugEuQA6U6auo5yQRrkSmbpMvp4Qv/R/Rjy+wAdo&#10;W+pfC1QakpKb8Upl17/QvdQTii5D8N1WkAo+HEdX1ZH6v3nkt+6Ffvc5NkCIto+b1QRuU32Wr8Ya&#10;T0ON+ZOb+th+yf3GDUJ8mInNUcex33ixGhvrQ1yeRcaMFaYILK8+qQ9CMzqKn8y8AbhnjJi4evni&#10;lfPtKTGOb+U7zlWJX718vei529ebcZ+iN2VPbBkky/VabQBQ33N0u6AiYLKJ3ylf/Ldix3IjE/3d&#10;9vuJSWiEL1qh3PLFJ+KVTbvk9Zu2sfLh5QKyDKUOH3AtS3UNnLShjl7Teo1duOgYn0A7bZ3S4V/f&#10;w4trl4EEIN9AeY7AyvBbbpROeequjuDNt+mU1zLkeFYf8q0zNlFf4V/a8Xuvq5v7tOq00GWnVZPP&#10;1a4UXH/VFjAneKHXy9O//PQTr2blKSD1/0c7DH82a9ioj39SfvaE8kjr4vCpJ7JiB5gB+612TzsZ&#10;H2gOwE/LqP2FijrTsYtjZ+h7iE29SvnyBDsQWugzXyBW2fyljWZDFnAfWj10pK/MAlXKNhvCnBtd&#10;R+pXbLUN5oFvg4BM6kdtgWqVi/nzG6Zpv+Dz7Nm87YG5lOLSi0uNpYh0nNnfI5fktA2xy7JkW2Wm&#10;L4k+nGNjaGgYEoeoe+LhI+x2GSoGKClkfPv2wen4C/yXL7MYkLZ06rY3ooiF2IpdbbviF179ahXs&#10;O+Z62eRPO8t1Puj3RH2d+lfJaj2EH3woCxZ/kG1/SCBpbQ/A4caV/m4x9JE//aPtic/wA0B+P7nG&#10;BtL5hJ78lCHRywfa6JT08IGePORX//CgDIgZyjd9OHGSOV3KxGM0vTGBsspNXPItPaTwzVXpLa/a&#10;W9nOl47k1xaOjRFeL019BsCBjnkI7UR5IPeF5ENH/UbPz58/TL58pHx+muAf//i7xhJ/FqcpA+Gh&#10;Z3WDvgtEhJHfFCK7Pd+jjZmbU9lUfvfu/ZO//e1vqi8f1Oa8VjkyRJXvxAO/tb6zkYEfGOdyLH9k&#10;AdhQO1Iu9EeJTfoS6AqZ16X/g5ys0MfX3ESZG8hDQxnRd2IlG7fI942w6ix4u84z3xSR+DAf5ftm&#10;dwuUXhrbZ85IOyR/MC4XrNgUf27wdFmL/wuNb2sL9vXDjWVaTZFuo7TyWq/hB29CE9raRTqQtPiK&#10;a3HlwMniX18mg+/Yb5vwrzQ0MPdQwVZHKZR0uI6+6TNyzVDqE3pJQeKwbwH4Xh66DKs5WIbSKAPw&#10;8T1v73D5i2ftQLu29TohyK3fSse/SmfMbLlXQbdi99XgOXanfabuMSYiftuveNxH8ArQ2etzm8t3&#10;Z/DAVPjWD/az4yzoTccpF7dYxsmU+IKX64fOGSMteiG6hJRe8A1cuoBvy9FH4fDX9gX8kw/XQG9A&#10;Tzu8ZdkmcSUdKG/OSWv7RFkhvU/SnXjg4na0rU6kcY0upPGpXj2C03PGL+G/bSa/wAYcdWeK18nl&#10;jbfxpSuUyIk9gPYIh4HHxzaOHtUHWpjyqnzqN20N14wDPf4WPu0qdQLA1/egMpznecytvabCD/zp&#10;Ap71CzTWXz5Gh+rf9sa6QGTE+Bg1ScIn5oVeoBhPmQcgh3TLM5Lkjc9ss3gA5K+N4gs9T8heAZvx&#10;FdCxJzclO11pHNUjON/2+Sxf1kmnyAOYO1un4edEfVVn+lok+Xo2oMCpLOjtB+qR66hiV2FAOn2q&#10;CL2+wY1v9KOAUkg2T8Y2xgFPPNhchQ8b8Ph/6XboZ9lmIPvXBulyiWUUHV7WR4+9YAN69ecC6B9g&#10;A643ynUC78QffRhrkwrAMhuZxrEUZSnUecDBfW6KxHJsZ4p/MPcBq+rKs1+qT880qEhfG43iybyC&#10;NPoO2nfaio5VUNHjYnwnfahfpbc/ld4xAbxtv0uYqwH0nnh1GU4yfPgQE4XK7bXjREzdbunoN7Aw&#10;noMWOf4PHylifqW9f8wYIO1gMIg3IDqO05P1T3+7rRIVdhVyHrmqKUm2owaH898J1E+aeHTFN/af&#10;6j3rTJzvDf77DFNWii+PKUYuvnT5Equ3upyykMfNg+57FCt+6GV06Jp853bo5/KRGikndEwMYS5j&#10;Q9sAnq6p2vmZl/t6/97U9n9X/JYH7QA2oZPCxfGKPoXoSvmlv8DmtuPg9AFRzlvE5U0a+PegvkA+&#10;tkIT1OCXR+nhTf1yPRUim/Vua6aNj6zI44YZ+1OsOn6gPMvr1KdyzrTz/Om//d9/u2/BYKEEgEEw&#10;SyMdg7hG6TTWashlKefGG3zTYh20PuCILRJDlpIgAJMPHnkstiKfzWgajAxSuYtXCwjTwYFrsqG1&#10;MLG6NoanbESxQW351u97HT/pFSe2Z/LLtzqed6DdyIe5gAGsNzmVyWYu0EkL/upGWX3gSZQidvkd&#10;ueNL0mIngyp1cmq83719a55cZ+Fem/nCQ28qJ5NA/OYNZOGU3kT6go4yBei4sMeL6E7JVxauQot+&#10;ADyR74Vw0aE/19imUwcojT8TrgJl4SC3rizm43+9olf0b9+/1ST1nfm89gRVv3M5nTP2W08IBLWB&#10;BsUdjNKRD84VeG0n0LA4yx/6j/IRacQUjSl3CKcDj95p4IityCquG0WFcRtg0v2hmZtzy52BEuee&#10;NCgf8G+Yyh9ZgJD+0j2L2rLDk5bYBC4TIOykLF/JN9jKwtd7TerbQDXOI1t6yafYwTUADR99SVb8&#10;qJL3necs1FGepLtDEA0NSwe1kNm3nCgP2/2brjo/G0v8Ke6IWPLaQKOG7/QTLbZS77AH+xsjTJbw&#10;Aa8V+vTpg+R8e/LzH35ZvwPKYp4scmzToffpcRt4fqHAAHWssmkku2hqX4Aj3PqDzepOuNDlhXyC&#10;LvUpbFtf8R2w4m982g7VdWZw6g8T6Kv8sKVPdKJj4TH8e/n8xpf1km1pH6kHaSex8e3bdy5H6gGx&#10;8qABc19Bhi++Kua5Js9t4cQAdQ/ftW2g/P0KXB2JK15dw80lb/T7YoAHsEqn7aGOcyMKm3cfPr63&#10;/9ERgJ9jUgZTvq+kf5/qbYxSTgxCkVP5q7zCZnzIK6g0AZS95Ff2C7W5D0oj9j7Nb1RVJr8TQxxx&#10;/YnfiJ5yG7Y+nLJMd8iUUq7HaYufPHn9+rXbS78KVngMzK6/i+LfhpXdrQvoS13xWxvwB/ylD7LA&#10;oU3lCVde/c91O3nQHlxX1Qcq/4N+/6p9CXkAPNx+ybecv1c7QdmysYkvadtZ9KfeogNPsBMv1MXw&#10;VuxMYZHPYJ046EIH9bNlSBmtpwcifusg2fiKTXvahEzQp31WGkB7SPtLO0O5UGbUG+uojYP2NZTn&#10;WsiX3mw6IBuAr7lSt6Vb+sDoyHV+ozB+AT8xRnuWmMHX3Wx/0GTthV696PKRbtQB8BsDoWVAxwKb&#10;nhrmaRJJ/8t//MeTf//3/+fJ0us3r/Wbez+7naDs0IGF1o+KtbzaNxXd5YRCU+8tQzKd7qP8o0xu&#10;0IEHlbztVNto+Fen5rddgrVLWLpStvD98IG3ZeitG4p/fluNiSCxVR7gZPFOlDoHsNPtpvDRA1z6&#10;mk6iPh6/wWaCyxe0QCdgXMNDX6TmfLWTaSQqm/yeU160U6ZVen7HkQks/Os35ETv2KT6orgnnpBf&#10;OxJj9PW0fb0BcArCuu5z7CwvZYkP31Gf9JXvNPq+2MARP+Fj2kJSiZv2dTBC19yhq0wYiwY60tGX&#10;voVxW9OFtcB2Co+Yov/GN4DrteICoJ5ST9IfRFeum4Y/7Jfxv6RaNvXdC+Xiw+tJAfDqWyfoKzbS&#10;zqodEA2QeFKZSDfaSPpRAPNy3L5dieOzUwY60y64z1cZwJ94b9zBy74aWx/zETjZbJvFGNH1tdS0&#10;bfUj9MiDP78rSHuHLYkv2pnUwSV3DIL/6dO0K6p74uN0/CIc/bsc4EmbzdgCXJ6Q+TAL3JYnHYhX&#10;bI0sH+Y8sbVS5MrXr/kNU4ngIyGMTzzGFh+qBjzpt6kHxDppxCQ+oX39l3/5364H+CExRPzRbqVP&#10;wEx0hzcAXs6Jb80/9OQiQFr8tWMYH1DHyONTX8KjH/SAD7SkxW5kqE+YtNKjAvokDojH+MgKrK/I&#10;OWVBD5SOa+sqH9FvV5fzCL6vVScYFzWOicPGOjJevmSBhLRdP5CD3Yk7/MpYF98zd039axwzPsvr&#10;frn5o3Ul/kGH0pxySa9Nb968Ud+St1FgE3KAbvplgX7jx5dGmXKZNkA+wefYWd/JA7YL7JYNR9Lr&#10;K3A5x378IEmmT9puX6svvE5gY5KnbNEbP5UO/9B+whcZFGHqVMqcWAU/ZTpjAcURujGngE9147w6&#10;V3b1ea+fafBcRGMM6j8Q/GASm8QZegD1X+nxWexO/aac2Lh9q3k59Yzf3wUXXZCT+XHqGLo39rGv&#10;Mm7acukOvWNM/Oi7GifcHEV/DTAOIi/6Ee8552Y20rAJHujEkeumm8EjX7QR6ExsAcQ07VNllQx+&#10;ngPo2PEjONh9gvEOXMYmqS+qP/KHtCSCcPR3+sW22JrFRfin3WjfgX1iv3ghjzfRoQvjfYCbb9CV&#10;n//45Zc/2CaPjbSwxo3RLG4yl8KH3GBA3OVNFsRp/ZC1Em/uS9fH4KfXrzRP/6D6qBtV5AvqK7GO&#10;Xq7TitXtp/DBFvzessWeAqJuyxr/bgT4Qutylj3IoE73hu+vGi8A6I0PF+/TBLHL/CbxaZ6u2yZ1&#10;ueB3lZD7Uta1Om/2eFyxQlkBvUGEODhjgTKvcOILfoktjWd0/fPPv8hXr3UjRH4fvesk8AQP8Nxk&#10;9Irde9xSebTDlYP/O4c1AxmPrLNtZX4j5R0/+L92XNzj8oMHcsGhftAecY5+2M24n/ktYynbNpuh&#10;rR+KqtXmwQvayovPM76vHNJsi/AWvk5I76c8sH+N79RG0ZaGvH0mdUftykFbHu1XwW+9r14WfPN1&#10;6DL611fQYHv1Nv+JVWIHyLySeJS+1jk+qDzaOPwEmI+OtnHRp+0nf9ziuOTaQKIMwU7a19rY7MZk&#10;5TX9lMW541WZlj2CSKf9KujSbQXXpfcahvCxDX8X3NbDV3UdX9T2Ras886etGr7myQUwOnzU/N5j&#10;Pnynv2SFH6/Rbl9RWo7+Gz5r45j0SVu+GBlmapHpR1CofE7dHU+0larbbT+YmxiGN3rDH1zYc0OS&#10;21fR4IOsQWVMAR/GNsz/0z6kLYYWduT/pPUXjwsUZ94YkfwCcpjL4J+MwdJ2M29nYy39mGSJD/YY&#10;T2Mw9CDN6zBqP/AX0PVtYrX2e01/bMIe6twJ+Af69E87LurjD+obaP/dRqjvwjbmfGzcMw9BJ8vC&#10;57KN+sK1vvgXHePrxBZH+JY3ejCWoC+gjRORPvg+OsKH9OKjPwDfHIn71K+NExnBSBsMenUcVyHG&#10;gCzqTvPLhzT8z9zYMhAqBYjX+ix0ba/CL7Ym1tGXdhYgBgqNrfojstEhGLWTfLdvSkDP+qN1Hez2&#10;X14nLCF+I851zFwLn2+/VF5fbWx3ixacxwC/QAek/895N+79Zg/HUdLrR/TyWrzoGLfgQz91rI1H&#10;1vN4Syx1Bz2pk6zZSnP7mDFOHo6yWOHpeLHRY2LppeIyHTpWtql0vfXeuoHDHzKB0pA2CTnq2/Y2&#10;rnUNLuVhf8FffwByUs77On539pKx9Uk6NoCHHOKd8oV/yzxY8OcMGcQK85nUn+ZzrB1NKw9kVq5t&#10;x359Gpc6NVRGcLPPgqzHoPTFsS/CRCT4Kf0PdQh9AcrR4zMLRY/YBg/aAoB2AZ9ozXUH5eJrlHxx&#10;9wtgw8UJZnWCjeDaimChAm3uujSiUmhIrwB9ndWB/ImDHnwqp3nXa9JPXsX70fEejys+ut3zhfGO&#10;jOA1GA8uOEnA4cQ5MGLb+IE7IuoPcM6AP/XFz+SRxp9B57xu+ye9Cpr0D5rUfPrAplo2cB7e/JRG&#10;SlGBDIL7rJSqBi4j0tPhZcDmCqjGBZ40HsCpVyerpJ86xo7RTXk87VAc6+2Kp8apd0ahkwITe2iM&#10;a1f9hmzo6h/b4MqZBr3xa33rE0scfUUb+bqeRht5qeR0HOFD5Wi+NBoOdHBZFBSm07CbwXzoKPtt&#10;6yI6Tujc4Vuofb1eDQj+ly++6M6PpzpnY7D+Mu7YwYZdG0bypbVKMA0NKIQnaT4RIThAj6TLVINK&#10;eqcnKd9DY1/D33e60WnAVvRjDueD6jRs49p652TxBxdI3sRTGTlHeY43cGjAKPcRZLqxa3B7KN9e&#10;+3jIarp9pguy4B/dKRs5Y+yjsfVGnhBI/9zb7EQXc/DAfaCM0R/osZhRJ76+6os/rmn38JFfsA/x&#10;jxKsF2cnQhF1ZMGCOsRE15MQ4a3yUf5Zb6wH7pAClQErcOCBXjzlTOwD1A0GcQXqFbTC8CLExzwe&#10;v1WT7NNWZBSqk18zT7pCJE/qji7TBoHfzhAaJgxtA3g3OWnkcwcVG6iAB0DyERvNQOsjE/EuJjjj&#10;8kV7V1/4hg3aIgZTspE60cmzycgTPzZ/d+ermNWAAx72i/wGzvLT+LH58EHmCeDzB1gf0WAbbTXl&#10;gC7g0J5yhNfnpyyAMiHSBozaVG+Qu93VgE9PUTx8w2cpK15TDOCLpYfOmXjAjwkOdrKoZFBz7jtg&#10;pU0HJ8n4je/xT8oqEzG+KWPK3HE4bWXbL/TJQpz8qEkb0Nh7ocEtg+PGH7oWoJMx8Y/k2m/Kdv1W&#10;erKZ+IiCL33w3zMNitzfyFf8HAHANfFsnrrukTLxRFRq/fLLL2LBhqqeZpboLDbotaQabLNB4xK8&#10;6Ecp08Y0FuELLYD9TT/tSu7+Ju9evv0nNHi4T6WtEHP7Ukc2f2kLVMTuc2iNyUc85Ywu9TN2XWW0&#10;3MEj1n8IY7d/Fw9EdPYB3dV+KI6Dcts2SPvRI04hnqnXlef+WvLZoA7b8ItPnGS9G7e1wbZxk5do&#10;2ycE+/532hp7yAhjjnljyTe1MWhoP8mnYLq9pC8QMvoRD9QvtxdT56MnMUS7iq3oD4m9o3YJPpSJ&#10;9JSAeOHQERry5EMAHvcAHe+B7b9wNS46SPdnvEpE/0wUwEUftyk6cT1CutJZ0C5Y9V7oiC2OldEN&#10;fYFTV/uB5CuxMdnIyg1YJx9w4z8hyX8nLN6SGf8kPu2nkVGfmQ7bpp94wlNn+mt8k5/yOCUc+ouW&#10;9syvSp3yRgQ0Vou50KV6wPupfMiyxTO9DaiLz0zgRj3xa3zGzlvpKc9l/5FZXa9H3Et9ziSRejZE&#10;YkX/h89oy9pvZVGQm1w+ewO+IpZvlXDjQ12Thy344oToue0A7/xkURaKpOMf8nkFMsdsXsRmXY4d&#10;tSV6V17thg57ua4scEiLb0OR8/i6PMAHenTfOXycMeVLfucCHMO7jo386lB+xcFGzoGXWuD1ote0&#10;s9W38rNgkb4eHxVQE/vIB2qrF9Nol4Tg/kmxBPQJMM7rp31OmW3enEcP4iP8wQVCS3nmmvjxZpPi&#10;l/hhw5FFcdI+6U0GvwXY31hKfHaRAh+lfbzyQIfaS3zw1Gp8u8uSdrWLn9DHX+UU5eGRTVnGHztG&#10;waqd9UuuS59j0vAV+KGhv32t17rnt6mfexMrC7DMGeNXqCkPj3lEWNmbT/yWn0TYejF2Q2b7DM8z&#10;2FRC+CPQGKQ8OY+fwid+T3w8Qu72DZmIQD9Z6TSfKZE24gR0oU2Mb7ZeuY6fHNs80WuGsSdP46ot&#10;pW5EkO1isb7gmEQRuSdP+qZOn/nI9ys2ddTI0r7tZu7DQ2LcYwjJf/41v0/uMaRkShPjZ4wavxND&#10;jCG+Ul7wnA96ehNVcdOaUxtt3yjlBWqpzPyLdG5y56mqlj1OZY3N4yD6EMHpg2GzDrhGUS7LUse5&#10;OgEZ9p/tj2/P/OroAlUGcwRDjdBF+x/S7fPVhiRumg6vtl1aWSZZ1/h8r+P0oYfSGElf1mPRj93S&#10;HTWgYeMXPWh/fAO80piTuOxKr2Ovo2diCt4uK7UB6EMeYJ8rjSNQGp2sa3zXsTD58Ip2Rrn5Ip/6&#10;tAB88WZcTzr9qMd8Sgf8VCLzR+HAF3pvOC8GOlG6QXmNN8vR9V15+EQEpx7hjwzSE7Pw5Jp2R9+W&#10;T1rB5dELcxT+HbyFMifeIBgPoV91LR7zX4CSTX5z0AH9ZKfiXh5zPSAx3gpe6UrVo/2ni+h9UkRW&#10;8Xoz7zPKaa3lNTdlsq/OM/xE/xfeLa8bDAy4ALYEZuwLzgUPm+UM+4Pogjef0qIqUuHk9m9w44vE&#10;W/tM2jbfhHLEFPKJNf7wObIA+/9SDs537o+/4ufvcZyOfsqqr8Cy9HliF/lLDrrIVt7sePLsuduj&#10;GU8RO6R7Tu6j2hX1gW5fdE09o+2G936NNHwRofjXH3CO4RCf+hmdqGMmMOZ8gSQgi83n1i3qFboA&#10;181m0sy77SkJAngAyQtfLuZM7QU48YXLn3PFkJ/IlrzKNoOwMjPS4ZG2DCEjyLLKPTd7GnfZ1DYL&#10;+8vwx8eWzT0s3/gjPljk+BJT4w9v60f+I8Jiu9pM6n/7DZmC/dB2faeywXMbhrnCoX0H8taX3Ra7&#10;/OXLx+SaSF/of67xxIZdx0r/We1A/dA0H60H1kPTfkXnY69zPI4NTutt5dPHBQ5aOOVSMplf4ht0&#10;TaxUPnSsR/Lml+iSGLAk5uuqKwXSHoPKuua7/siOtEeRgRw+yxdkDozJurrFaf5jR8txZvTndKVR&#10;H4if0V+Xkh88zvk8Bs2Lvzo3SFwhIbaEGty0v81P+qp/R/065Z08btO5etznxY1uvcK2ff7oGcou&#10;RAjkI8XJVIVFBu+WU3yBbSvbvtNNA3uFAidXoR7P35ArafO47gCSSnSwcoGBx8AZQIEq44T58hMO&#10;Oi/Ps6BBobMkGO7RDovbQyx12nF6i3O5QjZa4srt15SE9TkKBT2qK2zOc64xFLngLdxhCq/aAg4N&#10;HPQeEJh48yO9vMvL7K3pIOvQzV+eXOJ1l3naSK+TUoP1nDurtUFihSxHHaYm6kwwSGOD7RuLjMoj&#10;ncaWI6DStH5UAP6WLdApH/2vYH3RWxmcQ+MOYJBznQV/GDDR6hNE4GUyEd+dtldOOj38pcosGxhc&#10;MwCyf/CsePIp7SrQJT+cGFjkrsyxS8nw5K4eEVecj1mgyoB+8VUOcoALutNuvoRGh54JY2g8cQcJ&#10;fTVQ4y0RkU8jRYekSSeDAOW3g+tEAb2f6DfS0Mu2SmeVqGXYXrF1+Y4STEgWVFkdly3oELWMtnTT&#10;FThs+PE7wJKmiAii70KjDJRfPwg79OYnPI62O9KRAQeVWhLmu3oIe/EnFniSsgAtYLuQiR7uGA87&#10;gnLzXd4kmmZyT71T94hZeE0nIRlf+I0C3zwcG7edNyJyIXzsRb/6r74SR+P4dWJzDvpjAH5pT/3B&#10;Rwd/8I/sj0+TVn61s7S9K5k4on51ccb2SBEmcB4EiwFtua7MCj6UA3Hptl1lia+4sYQBNHEFb9oL&#10;lxftv/54DRuAfPDGNfYPMqsXOOiPvcYVonVyuuIeXtLhs2K9UL98HdspLz/ZpI6nPCxQBGz2Ih8h&#10;3IRCO9EnPWnn0NnylI/Fnqiv8kGnSGUBwriqp9xtl8UhYlH0g1S9ycNX+LppXWBPm6V2RDTflI++&#10;LHjqyj6uPHwCQN8PPAE2tNVCOy4pKz7w6YSItoSB8/Nvaj+0uUAZ8ook9OoGsRxhe6CDPwu2+IMb&#10;S7x4/Ek+0xMKlK/LHz3VBoAvo4UrX42S5WHl5st4TUBv0XQhw/6hXeNPPHDxwzmwpv0VeLPdG/sq&#10;32Nju7x5UvhBC8eMHd5/fWeafoHjIceUvds/dCdmibfaMgT0kdRZBtKuC0fZgYKeKGrz+RqgTNjr&#10;oM9gk5cFXxaqeOKaRb6vyuTpaheneKQsRbNuQkifci5wlrePI8vybzL2hfPgLf0B6ofrE35c9MrQ&#10;eX3HeC42TZpwoWHwe45D4Ie1lcE1AB/SFj/8cwHTXNJEtGjJN45kZqMdnrcELkcpUL1cV9bmUpDh&#10;wQI0cUX/CG4H8eHGJg31F/zQhE9y7+p5q4avaGfs3VEydOFH+ydrJEMSFHj4DN0JP9Jc77UJ7LGN&#10;EpZM8XK7qiPc8TZ5reuMy1QTRK/6LlHTrBoz2Cm/8mt5LITqapnRaeXpxH3d4Dhd5+Yl3dE7rytP&#10;+68kCEwDrs44LMD+skIPewF+QmufmuMi8UlocNz39hWz40OuO6mvPPuLGLJu6CckzvlzWp7irY++&#10;Pwp9FIcWOoB4Ivnm9W1kWAAnAfBdZ0Ym9k6zE/nKr8xF4zaUuEx7hFSeykLf1L/ZYBdentpKnEFf&#10;XuvouC7n22NiftOEf2Wmbad97x3B9CHpt9Sm6ZX6xF1ei5WNC+K4kL4zbUbHp+S1HNCvn9JwTf6J&#10;h+2Fk39xkc8TIpTFya++irxwIL9wyomuOw8fh46julLG05QTQSgon8rjCQXLcxtgFNUP/JabQGlf&#10;yjO5+YZ+9ctivWWmL42OPEHEk8HxPZTBm/72YBi9qJjRkfKNDPoU6Mce+nKVlW/com3XeWwx5bIP&#10;GwCO4EzRWD5FbZudTrlv35z+hG/aRnyYm0V4Yp+nfr594y0jiWvyyp/zE7rBDy/qBDSNhejNWGrT&#10;Jy36oOPZtp98g4eNWURO3raDfIDxo/v98QdppcVW9OGa7JQZGDtOSINV/UkeG+CMu3g7DOMr2jDG&#10;BN7Iko0A9Sa0lGP6BSUZygvfNo+Mr4w5rQv1c+Jg7PAYRuexa/un7S4xmlhNWcE39u06GOm33/FF&#10;+JFz8teV9Ah98JTiuAxv0pBZHqEN//rS/dvwJb+vcXYsDO9Q7G9iiXzGlao6N+UCVt7qI92ESFnQ&#10;9wKVX/9qbd/1xPP+8V2fjLAujq+M5XujJTZLYuzUwq6YjrzNH9vqF8YnlDVzJW4GyxNvvM2L3/zW&#10;U+/SrU8TMbQHqqdYPwqda64b3KYvuJn7+8ZKNE7cON4829lsEx+7Tdw50SPjpfsxIirxjpL16Rmv&#10;8FrrD/KJy3yMwsb4mHFw2ikhmBvp+Iq6B7CJDu3D0DhRX5XNtX0mX1qGcCkX6zRysYB4oSxob8HD&#10;duLTNDC5gHU80qLvrS+a1jYrNzWEiE248q5fuCG3N9daByryCeg+AG9w4c0GpltipZUnaIx7ITma&#10;L5mesTD0+FaH+Md84Z8ys+6HfK75/DOAL1HAOlme+hLxtG2Kj9YDePb81L860o7bQqmHPcU9dUmf&#10;h/Y2yOXpN3icSMc5fJY9chA+5KbhM27tHNEsvKHfOra93H4hD3w+weMcHls4eeirYYKPzcEuaMqf&#10;8gVqW88pFkrKAGOMEVC2Pk4Z8gQYdYxYA/bmyOg35YvNkbt9ax2Gb/UJj9hnhpcv2xykVQ7W7bDJ&#10;vpFO2z+bCXrYMOSOw8oz+GkPPA5QG9/2DBsbV9xMQ91u31busHPs4yNdWI+RgX3cKIauveGTfPi4&#10;Btrh4PSJUumh9oF2GlpwC1zr3/q0fTv958xB7vyiaQvPPMYHYp16vOOKNZCvKls2mk/gJ9O+zk/b&#10;uI6MXqet4EdH8Xe555r02DFjAdnnOQ4Zj8Bpd2MP3mf6I6ROXvbeQZLrHUPhlbhO1U4dJU4mfBd1&#10;NnqxS4DfVH9cFvZn62PtDBpxcoXa4gc0uBlt+kXrC8NLeSNkpIbV5JPKkI7oePYsZZW6G2zzU+bC&#10;0YMXlY3djW+vCx0yK7++IV8RTWlafsuA+GW8A/9CZbpPsl82DT7PjZXExEG0iXsme+J/ZMLTfMc3&#10;li9MLq/QNHBo134PxM4wy3mooMef2G7rNSe0HsqOKt/zP+k5B5/xIhB90i+GD+2Es4x3pfUYItlL&#10;7lx+dzhpv8t8JKG2PJL9XfKKASntc7tstxsQwLN8sa16xV+pZ03TmOpwIMx0CTHp5zGM+RbAacAL&#10;YCokNpJxVukIPqkRrFPG0BXvlE+De4UaAN6Je+LtdAxPzh2Rzti4J4c5H+I6sEd8UlNKRR5QeU2/&#10;0Tchaz82n+PGoYLFT+V3o9/BvDT8yCu4xePJX4BXifFaYCaZuPGlftvJrx5UmdQObxpMRYCe8uqG&#10;LzzozM4BLHRsDoBreT7S6KYDBp8Os7rAA3sevRY9d36xuMmT4myidKAHTZ8Whg9w8ql/mp7NDvFR&#10;RwlecXUK5fIRCzzFIYeYhBcNP5Onp+5A0kDYTxoOnLKYiLSRhh7A/uL0FRTJ+f4bvSxvytJ3TE6V&#10;I13aa96XuPXTp2KRTTQhiZbNVibV/q1P9FZ55K6rCfThu6rOXFeTbhw7yqheykdu9ffdg3FaSawT&#10;F7Ba5alyYyPYcMio35MxZSa8bkqQXhwWSJVRVPOvHrDOJyfonUEfncjEsHwBGM+VMqwOdZwg65IB&#10;Ln+H2uSBjxbV6wa/iiif2KxO540wxINCN34CAYZ8RhBlCtjn1DelG987U85yXs72N/gAx2wYJ2/Y&#10;Wl/XUfnQba38YhACthQvifn25pvwuhhJKj53ueo8r+iJXMfF6GB+ssMLMvCmDDQh5xUiGRjzOjtN&#10;TrVh6I2M2Vjqpm+kz7fo0RdweeMrQOme5OuaJCaA3qDytXQcXYK8v/EveQyk/Nrg2fjkt2Dh3AGW&#10;bo0zEXpyIwyy+V1ZNlK1fSid0m+B5HZPlYhFoxRfdCIPX3QT8xozXBM/9pfOdWI59qV4EUPPpAd6&#10;ZbEZjvKD/vyKGGRSp2eAx4IkbAryvH3va5nj/kIViQENMqqPy5O2VWl+0llM8HlukJk4ERMmFr5r&#10;ULafcuCPTn56Yr1W57I4ItraZX30xWYJQJ245qHbenJa59XV+PiZ+NKRD0B+Non1Kqhn8oP+OiY4&#10;8bCrG2Xgl95M9BXW4glb+ldk8DdywOv57n/QJnWZvPSVOurxDHAoI9Iql3PzmLLC//7oiRXs4NXs&#10;TE54RZftkpv6e9e+CQCdUFFfq7hFt+A8X4nHyeTTzra9OXJ9Cm+/VYJFLtmAQKmt/ka64o/p/2SY&#10;bYRoDbjF37pVzlxXhm3vxXE8y5hkrot7zSM/edhNYW2ob7xxqvojExaEj2JLayecywXSO+NPYgOe&#10;lZkF/C4YxOekge++eHF9/CT82EjuGHfqk+QQM7VryaTPFrvzCTZwOsl3XVU+r2jDrtLd0wA6x6WO&#10;J6Qvxf6pf6f7DtzjdMmBhskfi7vYBFiORHBkQwmZ8pbHk6dcFqz8NgnakTLXsTzBhc5a0+bTZ4sv&#10;5WngxPi5xBeU2eKl5J7f84t9IZzwC9OUj9LEC9kAPPray9Jk8gfe9mWecI4vqjO2QM9iLeNjZFWX&#10;8rcQfRFLnUiPac6yfvrqAl/xOdY/1EXVUMmgjzgx0J8+O4n1h22aNPqjexC7sT1W27eDiA15WoT8&#10;9H/JkkaysZs11lDXiMjiO/4BR/SSXxnQvpr5B+f4AT5A8IitvQlIesoKpCDmFYrhSX6hMv761/+U&#10;PG2gqJ0n7mhT0Suf9HGhudWrfBJbjYf4DB3gj47fuOGJZHjyp/Tzw7yWGPBcgTxoRndiFyi+L/QF&#10;f6mqY+om+ScUH1+1TSEfOupk+3bSujmZWBjnSs9sZCRG4AdtXzvtJ3IZH6iVp5wjD9ziJ75JJw2o&#10;LfDpJ2nRvTob+fhC/xcv0EsjKo2xADY8s4HDDRjh3/ImH7sLKZ+02cjjEz33wjj6FG71OPstbGrb&#10;H2ziEXzoOQKh7zExkDzwiN/Iir9TJqGBf3wT7uamtPKK7NwYkM6q/mDTjzcZUC7wj82UPe0/MYTM&#10;2xgBL7g7vTZs+aKa9uBeHnhd+MKv3BRAW8OCIfNnbKSP+hFUjz7dxfWG7VfSHmuToKl+UwzCjlyv&#10;L6CPMoqDzmlv6J/2XBsZwYssbMenp9z6A9wHt6Ht31KXSAcwg9hVbRPP8CVW2/YTC/gs4w9iuHZP&#10;/ZAfgdBs3UmLj2ID1wC+rn1cN9Z1j9eG+lYKuYxE0/IDafs+8588OYxvxT9Nkcu3/ib96xfprpNF&#10;S+JAxXHp/DNh8NATOHV3gr6gob0Ch773CviQdsr5ZMKfj3inHNno5bWuqXfgckNI11fMm7Hr6BUa&#10;yiL4nRs4feKJc0qm/C2rsg/bSSqA6xJGr0l0TMFLssk/gbR+ln2jI3jgM3b4Om1r01zvlUZ+6fk5&#10;m/Jv2onPudPnyPWCG73QMTG58nUC737gU9ngcH1C9ai1N7gH4pWuWdbzwrN5HNPeHDKFe/5cEjiQ&#10;O+Z1Un1Jl+KKE+rbtgfzrfOwFIVRq0LHLFe9XMr1HciHj2Cw8K86TJ6F6Kv2cBw20Ud5jaS9MUud&#10;j01Ghpf+ml+ePcITLmv9zn1Tc62yL2iXwT3LCjmYB//WEfRb8qEc28qxvuO6ujevcdFr40gAfirY&#10;Z5LnPDgoP/5RipVRHvj6X/yUHl3bD1MLgWx2uS1vMIqWhw+gt9/UdiOz42tEuO2WbGDJ0Ln1HF1r&#10;J/ms/dIHYO9n5bMm7PG+fMormG3T0IHPzTrfpo+ojMqpDB/JLAz9vkQDGSFoFu0C62zPp0/BBK+D&#10;aPzIH4Ac66NKwBveWOvKetKtvdU5ekgS/hpBjSk8CLD+tIZnTnn8C9+eUJ6My+FWucNaCgfb6Uos&#10;Pqn1Gef2hvSjr5DVVo00/5POyQGeU3tdb/vFXA60jOOQw5gs/dK44OAUPfChSlU9SgB82hm/fYVy&#10;oGysHzoGJ7GWGCfPZSMeHsodEmrziYM5SHPciRGyNlCXdaX0jkNWHkIhFpz+I3aN7xx9LV2lr2IY&#10;qD98oS/LSEaTzAPa6gOO33aouugx4pQnsk5gTHzqE7bbVyfuj85PHuc5NGlHZDt+8UF1QX/FO/0M&#10;ftM54sf87EV917hReanA+nMc8ND/+Cq48PIDlJwIsi8z5yALaL8Cu3ykgZMGZfLvH6p7c6t7r+8d&#10;XeaTQdnuWIlciij2EFx7gEk6/E+ZD73AoUAIa9RhoB104Aw+NFoS0lNBUmQ2OOCxF0ijFHhADQSn&#10;ypz4OA1Fi+sKuJyMazc/89B1dQ9NaEtfOb32cXhUfo/kge8PXOecdJNstzjPyaMOep+AniffM+88&#10;B4cBMB/Ag0SlmXYQOWcDxvlqPFpJnaA8Nn59Z6mCgd8czm/epOGiUwMiYytJpWJx45M2cDkykCVW&#10;vqhBz4A8ZX/agKnoQZrhMBp7AcqdOFg4pEnh8sE+668ZC+WGjwH4rgXSGfSz2N4BTPmTtiZ5owe8&#10;q5KZHV/8hoh5yz54nPJoTIBsXnCy/VM8L5wb6/brtO825/4Vtt4Al4prNgYX2I74IROh/B5ugi/q&#10;5S7u+PNGh0N38zOv+OWalbiO1AwKdG4kJkKbhhIC6ot7/jHCD76s4+ii0kzZD8/yh7y2WJZ04Zp4&#10;8GY39MLpZFiXCz+0u+gSU7tXZfEQXnxSB5KnoQ+kStcXG2f62w1p0pffhNTf6vUGGSS0SQy89eFp&#10;e/SGFQM2eEILTmOfnJuyFu49aLwVl/K4gnXWl/+UjW2UI8crNK1lyEJmN82w+tkzXgGcci4ux57D&#10;r2zxkQfIVGBvVMan3RQ7ZUde9Am/BvqUzchgAai6pd3QtQd4+DB+DV/Fjur+1R/g+Mk7+bp6e5Nz&#10;lPYGkDzlAfVnyob2R5vYlPdsmKqgLIKNufRbkU0iGwS2b9od6yRZOdK2Kr6IgZWmhTb5B195wkUM&#10;0NbJxetu/dHNuku0n+ylXMTn+Rfx08YQQD6Tjv4OCIN+4qmAvTwhy4bvJ2RKFgB72rxn4oO9ABrx&#10;UKH7l5lEO1106K+tdH22zykXrPNNROALB/3RCaivOdoXSm9e84PYci9vUoU7uqb9OeIW3cXT7byO&#10;3HDANYDuAHI+6jV6+OKBJ3hHB2fOl9VUA89bMa4AfnmyCaoLL4imzGKj/Swm0BND2QjaMRabIeW3&#10;y3ht5ScdNXGVr/Tr18sX8datBrXWZSJ8cblBOGMcnEJ9Rln8XoBXn3IgJjxhE8vy8o1Fciux2jaE&#10;RQnOWVxdfrJDI3W3adClL3LOlEO1g9Z+VGataJ7x1W7+Hoivp45qwZrJWfVivIOuTKio4wahhgb+&#10;xOWtFGhLf5vz/RV8WYiE3wnVid+uxqbmO30mXuCzmEn8nNBrt0Xia9b6ony6kts05ANSeekc2bLh&#10;YFr5wU0OadgJL+dzDZWz9+S4bLZPRIAuwv/yRb8BrT/7eBZMvCmlc/pnbjiEjvrK731nQpI6CY1a&#10;NYJEOCPPvscWtU/6hF6iSEexqF6VJGPeBKL8E+IDUmwcpbyywyf4tl155n7wAJ+8Qs9B2X5obo6n&#10;DFLged6hD23rVSlpv/CDmPJvu8vf+Lh60sEjL3iKHS2Gt38sDXxZnDaO5LeMK8945hde7ruwXwTm&#10;rzLzz0LomDJIPc/mb2zPotyOXa5bj7EaoM0j7dUreKe8denyd6zhHZQUcEx54fM6nTwWQPcGD3j9&#10;QLdxxePwTfsBcLChND1WFvltnwjnE4Izuk18wNf9I3pQKAJ4FqwP6o8J5IX/Zn7KJr/1t+lJi964&#10;ovzhw8ebt6v9iD+66C1s+wSa8GEsk6fY1kaMmBIf/JwBYxPkBxddpsx9rK+3DthpG3WEL3W5m5hN&#10;50heIfVd4xaVI2MlNjqZj4LH4krt2/gt/6TAKzdhJDbA95ORc8NeZKFL6MjXv4E0+l2O2MnNBKCh&#10;UzdbK5djaesHrrctGa/t6xtK+46Usy+AD9cAvAB02a9FfqpX2eYmR+pL9NyxknqVBTaxcn55YAM0&#10;T3mTi/XEP/j9ti5Vbo/QnxB74lvf3Hhm6vwxuqKhM3I5ntBr2pKeNx/8hgjn0T/Hq7xdr3d9I369&#10;lKQF8PNp3vJ3+zftAWoxJ8P9pAPIOOXEBrq05OP3gp8ms1+3L9CZdpff1qOMA9Am9lOWKa/KkkQY&#10;DO6uH6yrIP8LT58JGK9wDR286UvpMyRq0WMzYxnaNmRdIf5WXIlPeYHjGwupt+p1qfv2QXUSruG4&#10;BhOoLvAK7+0LJSy9lq3T5kJrX0gmsu0hHVsniD3aDxaJgfL2xXyB4xhFzowv8EtxOfrpa+HTxuxx&#10;RuRACz71n3I74eThdPEi7dSvPqrupYcneecrrJt3HuHXj+1AlxNB5/ACLAv5micwRwTfN61JDnmc&#10;ew6qeGCcLkKtz2XsWFvKx7x0kVjeOiQd3vgE7FsIH/BJ3/1JsfBDeevEZRrMlB9k1jUMVP7ol7hf&#10;Og4d1KpJsFk8qYNp96SDKDM+QQK1K3ac/MvTEmB0gPVElj7gEWb1X+nwdSShP3qEgUMSOv1xXnxy&#10;fS7k0mVcRqzj78SYY070rm0qL3DiktRt85X91e1Qe53in9pvaWGw8jlhgxN9ns9aRfkW6fNX3UBx&#10;RFzbC3TVjuLolDipXdDW3trYukObc4J9rIR7bSd5tg+Ci+7hz7ggfrHbcL7woCm/Tx9TKBmLpt5n&#10;ozX1uT+lQN3g1flsAkPLvAAZpz+qK+p03Zt5ewHxQGSN7uJrHtZJ8vlTQGhWGT3lj8rxUeqKO1+G&#10;Mcl2Jd8IpgXhXL++0Q+HBHX4SB9iqH2TdPXN885FYpBPN4dfjMIn1CvS0KOAfltu+hzyaZP5GbDf&#10;gms8FL/x0utHj1Ilfoks5gqnfmkDGQMRYzpKYf7AaTv9KG9lpC2Bd/AxPW0iVF9W/HEFxB8pW125&#10;3Cx71hwlmAgQD+rm3MCoNB5+qt740+MSHTMW2P6OlHyDZ1um7Ei1rEzpT1TLTD5lJH4p1iUTvQD4&#10;Aattd/nS1u84N4K+4lMdj3WWRTdI0UdcHefy//Sh9GKOG/Wr+AETrjcLEnNItU6y1YD/FFsu1/tu&#10;GclzGLu42nF65tXexLcLENyTt1BaNkNpXvUTeZkbAAAJlElEQVRV0+4do3tzpLvaWeyqLozDGk+V&#10;SXyQH5koMrav4+a385p2e6QetY5VZl0JZvub4txS5yp06JxrbEgabTk2bd9W7/rr4WwgT+ZVxgOU&#10;KaQS4YCenwwJHi+qT74bM2mFYuCVJ3JK14VVi6gcObKFICqQrZrPTevL9UU6Op1wyrpJF27zqkNt&#10;AY9z7HCho49lD2/UmNPKK6+VMcKcD/khb7JcICmYBJLTx3b4MSiQBpYdek7jAy+U5dSqfdQTqn61&#10;lDo6ngb+9ddf/bsF/IbK23/8wwvX8D9thNf1w0ADEb6zSHfteyAhnZiML38Mn8YMPD1Qlo2WIecQ&#10;sLZBDUgH0ZVtG07Z4xtiDOHd8Cs+OvW3H/EnvgCsu1oy9G3ldMblCz7k4003VBAIrB8DHTXEzqeS&#10;axPFr+tQmVU+xxd6pVn4MJhSphrTNG57cHUR+90lvqxfqBNsEnjSR32ZnT7inU0YdPOmE5Mh6fj0&#10;ue5wlt2I7iDAfqyUsckIRxqDidI1ucfQy6PEJz0CJwOwIx9b0dE4SrPtCyfxw2XTeyQNL8u0tYjm&#10;NOnDrD530ZMCTuS2XJGFjfVVTfPAiE1W/sS4r4UtHrLBhf4GrHzsAWH5bdJJI0bhE92Cu+wXnlHx&#10;5fScLJQmESvVEctaYqv2o0fpwYNeuQRasPHDgO2/HW8nBzrQgQM/CSNeF8JyjKStTO6ycZDtG3DF&#10;0E+koOD4HdWK3zLo9ZCvfPjURudZR/GUXV+0SLV/f1flN8rDqxMcBrPQx1fIZRCTO/CxIzylp/il&#10;HiJvtKDntf9Vj6i3B7DpwJOVJyCXmHmuBSTkAafu5OMPxkVf9ERw8zj2XCeme/ni9faB60PSFx68&#10;m64y+zqjBC/cM/mgDks/46zJyLS1OGEgdt/a5izhNPZaRqRD6vYBFlIJ/m2X/TYOIVBP0JM6FZr4&#10;pWWMTPsKXmpvzFT4LE5U/6oYGvlTC2MFfHwDU+7YDNjP4wP79hiIWi/h83t5lL+vJRegPrZuZ4NI&#10;C2XiyYa28/WU7QeeMtLi768v/ui061f1/qTf5cVvxJr7o6vOrpaxI76inkzsiQn06DLhIDHxJf0G&#10;Pm/ZwP/lS7Xg+h1Rnmp4+46bst47Hz8D6MFArgtipJ2TPK6BLUvlIhqgZegLfTXdC0kTNk0rDv7n&#10;CXBw4PJC5yyidWIFT5eR7cWuHWvQACxQto91O6k0e2CUhFdig/LGNsV6nQ9fmBwGcW1JSgM3n8QK&#10;qBuMpfqZDXjqK5CyyeIm5+sVoipXFoC9CHrI68A59NiHzDszsC345gx82k1ewRQepaWf4g7qcT42&#10;Sy46AdETGxlbyNOKVWzFh2ySAMQMPkdnX8tEFnPCKu0oTzEB9ZUv/BWa8NR5bRbxqLJQowsxIB3J&#10;9x/tAtInjQC5A4xFgJYt57aR9kYckK8Ul7ltlX31gdt+3fxim4Rv1OHltou+V755Rvs9boS/wb5U&#10;ebEQKoic+nV0qK+Rb3z0ET4m6Y+ycz1VXunNTF/Blw0am7HIy53g1u+pnmKEl/56s5RpzH/73D6U&#10;/npmCeXMn3rOjbBpu0jWG3K0gc4Tx46TwbPPw9Q4XoxRLFj3lZ54ZvnSBjn9N74mVhzjUEkednDk&#10;w9O/PHVOm8XGhNMdb/KBFtb8ijycJ8irU7n5QeXjx8uyWZGYxUX0m1mUy82KxEnKYbUTwgHq68YF&#10;acjGrjPPOk59avqbNz+7HNPOjp9VFpWFrW7XsU/nANlS27zpP4KTOEbnlA/1LvjRxaT5SrJjqLaA&#10;Y50Ux0B05eYfnlLcZUR72PYSHF4hCE7aDlPG7xon1EZSOQ9t6g+0fLLAzlNxtY18KKIDfU2f/IUH&#10;5fPwMn0dOLU1/PacLNfxFXTfQ/QDrwCv6LzreG8SSt1nw+qz+r1PsptY09yRghDA5p4c6BtTwhCe&#10;+lDR8QYN/JEnBNFv61id4FdfEzbQUpfITznHH5EfO0Ib3+YcvtvG6Ei7AFWA+OlGXuwJTeREL+i4&#10;zmZ2blpBB1zLhzw+8OKI3vDKB9rYoqzRHVrqZfGDS6zDrwCvQI/NyREexXH/OH5E335uKb6/Ao+2&#10;kH6K8UCBtrMbmpRP+XGkJytwHbuSknzO6b/z1PiJqyGKN/3od6u7f5e1dW982LzSPnYkjijjxlnL&#10;kOv4M/Fyjz6vcE69Qe/M5VMAN/Jl4GkjvMAnHohxXjtKfKZdzcYu40fAc5U5wjN8eyR2qMdT6PYt&#10;nvseyEIOchnO81Q+vNwv8YYheMungErUZer5v67rm8TsLksj6wtacMzjqC9cKyObtDpnfEnaLuPQ&#10;ms+07Zw3v0/KUiZEMPJZaCafcrNcZOiTMUNsyHgMHDf0Zr/4ivbqH1+Trk/xOLc94l2dm881m0ye&#10;25b70J70uQEl5ZPNLslwHY0s+sYlZ/hQj+gTiAviof0Xmx+8ZQs+zMdoc77bgBYOgH6ALRU/ZPQD&#10;P5fwVMHalGN8Znvl8fIxs/kCz+kcxxayLBE5nKOrzhOXt942bfWcMpSkLcvjCXy27bBosTnnRk47&#10;vpDH4rbt8Pmmd9oFl0tu4jgh7e9O4Qla1xXxqy8sR1aSV77oj1vPfqH4cGv9hH9pKINxg/OdLjlA&#10;fcSx+JNlXPgA1F3y/cfx4qOMn1mWDL4RIKxgzi+w5MFV9e0uHPTVBTzOXeW4kDK9xjluo62jlNSR&#10;G1SYf55A/wFr7OaPC19zLqhfuAEC3m/e/KKjboTQOrfXlT4GB7743HNrGBRGfvwl36EsYBzKUPL5&#10;Gxo2lK0LqkimbwiindZPTLlNFD/mBtzI2fUVJck8fJeyjIB8ly/1hvMvuoG8aVFjlzfXdX91Qu/i&#10;MffhBhDLkq1u22UPMZ24UHmkoTdNyuKMY8pr1jeH7+Lt+Jqba019/6u6n7aeMeN1AvzhWIpPTDOu&#10;4dy0+Gp8fkpKex962v2nHkvHvyJ0WZ34Mkds4lt400fAv+MoaBZY9rq6fyKc8qwuIGIPwwbiTGdu&#10;kxfvscN6KJfQdRmNbPTyRxmmp5Cto7vKGz38cIfyaKbMA37cvOMNacZ6oS0RuuLH+oD06q3u+QaM&#10;Sz5/koFOVpbj6HNDAK7SC/S36o11KT10zDynuVajX8pDJ+hVJjIGWSevTXX/TNR3M9qufpc5NiCU&#10;JVdsPMH8rEN1SW51wkzXjVZAZXvdlDZAYxjGbfj4/ft3ts16VKZwy2e46hD7uY4Lb/UJ3vffyAAS&#10;Mz7J9fLHMRFxTnDnVIeWa+UmJ2VNv0S5RQY56O2YmgWX/w+P12rKv9R1EgAAAABJRU5ErkJgglBL&#10;AwQKAAAAAAAAACEA1n7ZU/4ZBAD+GQQAFgAAAGRycy9tZWRpYS9oZHBob3RvMS53ZHBJSbwBIAAA&#10;ACTD3W8DTv5LsYU9d3aNyQzgAGwAZQAgAAgAAbwBABAAAAAIAAAAArwEAAEAAAAAAAAAgLwEAAEA&#10;AACABwAAgbwEAAEAAAAOBQAAgrwLAAEAAAAAAJBCg7wLAAEAAAAAAJBCwLwEAAEAAACGAAAAwbwE&#10;AAEAAAB4GQQAAAAAAFdNUEhPVE8AEUXAcQd/BQ1wAMHjIyweRkbC5QUAAAEAADj9+wABaTj7AAQU&#10;TQAEQoAAAQAAAQG3wJHsMAwPDwAIIAKwBxgaQBSzmlnoEEupqYaWNhH+wEGM9/IBBCW2mEfnxel7&#10;tOfBHNgDeY2PHMIz44EFUOLd02+zG1V6MRvlrZLL3QDpkO8LIiK8gWSvurGYhMqOhUipKvTSkQSW&#10;iyIo6+Yn0ywYG3GEeLwxTCBoc2i2vwVAIIRGExreQTQBnwWNv5DMp2e9w7/5QW7WClFsIHVBAonL&#10;ApUyBnhBB8/zuznROIWBMplINBDR6IRurw3UIjOjIrI1CAQyclqJgwFOFsFr3QaM8TJoNJ4FI2+B&#10;eBrLulvEW5uwAWWZ7H60gBrEUq/bMsgFEHXw1J6CCVvcrJYQFcAXUjTTJDHc/wVhrL/yG3rFQY1l&#10;2PvsiQWVkqYiZSQCHGtmqSWAzSjuRM0kiYD2jEBjuEjiIlcz2dKqUp3aJK04JK9tCEkiVbFjdZNs&#10;0AB07pMRLkgEEphLoymEyBLNHi3I5b/2XWpbIBvucVWASOhjg7eIGO5iCSwyzCAcpJAz3d3Kow5w&#10;s3d7jK2VCaC0vwqbHwITRncqSQacGq810NGgoEkGUSTd3PBLDTihdfxbzDacHFFvH1JRmVjaIQH1&#10;9HeUBiNxADqJYj+y2EBCJva8YQZiWEvKBAqCP/hrRIhHGkMdIdCwaxe3AUmM1L7OzptkP/NsQ5oo&#10;mE4eEN01SSBvQawPDBSyXC0Yp3BDKyQrRA4rAkQz6S6UUP01eJHcQJjKMQgg6n+VlYev5kRokZkg&#10;iCESYT+zBbCb0xWEOJHLKTmHDFZhZUFR4b0m06jMKBSkcksgYQbhbN4YtkhBAgIRVyUhwmpL0x8h&#10;IDgN2Oxaeya1p4KRDBskiBMa9Ols0srpEJGhlF2+iA9WL6oTzXqS+NGCC1qchzytwScGBRQUBkMg&#10;rMlxUEIl7jmEywwQqwkaBAILZ0IjBHk5MpMUIE/mt2kOx6jRiIRhcVqibTfmNdmk3FCMFJDGbXe+&#10;pL+oFLhPZEnNwaE186tbaCQb2icQ9MV5lbQ9IhP03ioKABLE0pFBkW08gB9Ss+hg6bBHIKvSho5Q&#10;dLHYEGuhr70lQ8aWcgqE4WJ0kIw0FdMIG+QoQjx0ItrMwgpURNU6Ya9VkupCw55cLqkMeH1j3cCP&#10;SW0Key6HLONyjRAUAUSbdds0vxktMICFkzMkM3RNs+iyIQLG+spO45mQrJPmuG5E9BGmiVWBsICh&#10;iCE2jSgl0mEO7a44YTNeCIDCROMCH2pCwLs5UPmOq0NelGkMkK2fPELsS7iD0UkNzI6lrOdOK72u&#10;BRGTe/hU0e4IvGgAVr87OQiqlGWTlzDHogv1lUhywwk0FMAI4TYRWaXWhAIGECOFs8DjtPcXGNq5&#10;2RLJYQ3ypxEIKClOyD2I1DCAj78rmfCGNiMzGZlyIp26c4HTRutJiR4IudswRgKU2dDQ2Je/1Z7a&#10;CKWFZSBE7H84PEQr4EJhATFK0fxLmaxKKbuZm9B4Bkir4DIg4SxfMH1ooIk0KJQABAgIhuCg0luv&#10;thCY8NMJcWKERoidGYuRBB7GMFmEzCQlfNyvs3dE6uW3Op3QY3OaqzSs9icG0byMRrhbNiwnjGY0&#10;/RAuEEGQ1xM4C7s02HQNsyxWSY/PJAgjSUArTEYUV0o7SQ8AIDkhPGOLbWqILR7XASNm7qucQxQx&#10;TyfhBE+hr2e4xjDWqkaiMN6c45pMIXFIxMrqwNYCTLFXxrVNK/w+FSRnGlq5gVr3p1k92wrbRNqt&#10;IgBRtAPEdyL7vQELADsUBAgF6oUKlncLu6agQCBAh/YAl+GLpPREC54DCBkCLE3aZoKVfWScql9m&#10;hKyLEZAIQ/t7BQc60wzgNzovoC62vaNWbfBtfYC5GKHZJeI5RgVWQoOTPVrqiGuogggCB1AXdEKn&#10;z5jtlgBAZSbUrSESBE3B8NKKSGDwsT465lO50QSKxXNYOcn/BMzF2SeAiKBU/tkkA9KJtgXkHJLV&#10;gJyBkZbnphAn17tFBXW8xo0IUOzmfTn0NALFikUs5Ci8hBQSJcNrg4DKFojeQBiGh4MwhiN+0M9B&#10;HEJCFdJqCAR4IICGFqG4CKJzR6o4BtFIi4acRBGBigKMF43Ad3O6YNgRnpkMtldvAlCSKlxEAEIa&#10;JKh7C8LhXagMGKYh28XU3b+xzMkAEA9IBrIJ+ZmUejkCDPbr6FExBCpm7sHVIC5eDgRfiDQq5yt+&#10;cGNIZ9U5ZeyVlZOhlUeFHVfig+RYL83TQSiRElM8F0m2Zh5IKjTrePP9qfhyV2t1suZQLFipS9xp&#10;ihQmJJ1hGzjjNqCkbdsBfTfgKn6AOC9p3oQHUtkEBFRqolYtjJiAAQ8CPCKSyv3mujCWXEgikwiC&#10;iAg9NIuFIAI9LQbHCWZDuSVaDRrCziRuTONyezvFa17VAP/UKJxr7jfW00+vnp8yxISxIIYQlZBr&#10;c+1gQMIOmMAJziTUifNkHHWtUTqaJ+ilDCAJEZoZlGGNtyRQciP3IdU2wnaWSjC6/tMWnVN3KgYk&#10;QR7IW3ULt5JEw4tZE9HaozHQ9eYP5W8ph7L6BcCyEd7T2fiSeAhorVtQvM0kk+DN22OqR6sZTCgg&#10;FaAcTGcibJKVxAEEXVRujTRJE9LUxAlgJIQJ6xKYSYwhhSKiQRIYTnzAgz1CwGt1THEJ9pxFjLR1&#10;JDvmsIDnopzUJHQYs0QD0n32C9geeNO9Sp4ZbI0IYRRFKwcONRzkmkCPIB1OxUb2kRP604xQC2lA&#10;5NyA1JWkUW13AikXkxLCBUCV0XFlhsSr4DuBGjgthauEeo3GQxcluDtUvsEszFjTZtyyAeECGCJM&#10;+st4l+qejSIeNb3q4cgkKU1Ab+/kQFdxDaH1HLgsrXtA4PXuFxjqbAEkB2GNJFlWwjQDAiSwV6FE&#10;4qoMEeEIliVbYUCeCDGEXjKwj1EATUk1bNWZmg4hDsqfxr8lCg8s1B9tNIX0FzeKqoMbbdzJqHFU&#10;GTKvLF6djlSpQ0EIwiWYDNjiTPv8gyQHQ7ZW334GTU5xEWgjtZFMVKGsjsKk438hwj5QCAScNRBU&#10;bSgLHd+lVOB6RTD09yoVGAL5XfXX4YNRnl93qnAANqHSL4giFzqc0jq048RJBZtlm+sEYFBYt3II&#10;v2ViiaMggBvMRKu/HIIa9ZzQZHPEK9SJwEeQs4IiucEbzZFeSZQQ9ECWgZpihQxihwEi8mXRABAI&#10;JXjCk5OCIzCYEMCEUECESlfwkqwL3kSM/wMEGdsOepQ8Z7aUUZqPqKohOSbdLUT5lYa4dQueDC7G&#10;ke2EJxz7QVE/D1UoDxCmjonDp6tt/av8fI4WETvKv+eriwYhq+xXxSxYfNJ5NSY0kh1BICyjwobM&#10;BNq8XNUouk4SExJ4htlP7I3TwGTokGLQgcG77SIILquuXTLQOzbkiwwvK5V/kJuCoWLEaYRC0GkE&#10;WmCZDKj110pwcJAoCJGQrk5Yhk8lK4QFIDp/AVGENjnQSYmA6CMpwKgBx5IQRkSqYQSRMKSkaCKD&#10;CeuKBB/ckapM5BiO/buN9MD3mGIutwwLITUBuO7Cw5EiT+N9tFsVCTW6oHxkwSJhFhhAxHe+oics&#10;IWcEC27JyKZe9elVb/iwiyEnKOYyPsEInKm+OiMyVmz20l0POjOWQBfYiJkROe48pxpcTxbcGV0y&#10;Hd/HiaJTHump3NkzWKQ2ljKCDsggJoSHWGQDosW4kI39hRuoA0p9VghE19tMogMGjFETHSoMBNbi&#10;Mw4V5gQBC7CaTIBhIGi0EftVN0CsBrhAQ3oZBKIcRAggwjQwIEYQoIAs2sFY12GB6DrsuiJPMbZt&#10;EocZuLCDOtPZbC22cdaA2p2awbjzIeIiMJUCleWUGMJeI8PTQ1ATYx4fZOJC+m3ZgtcVaIj/kqOz&#10;XVGf3PKJbat1TwU6LUJ7wbhDB6XgWRikoqORzUrKPAUdAznMKRBkgNMwmTTTYk+uuN1n6uFhKgP7&#10;AQR7wXBYdihW0bosXdQumwj/cJoIfXNsID/BYjmlqnO8EBLAWxtJ0lDu5O4Sf8DCO/gIQRPfG38h&#10;CA3ltOlDIMILmHsI+YgIusIgXwQkTmogAgBKGEcKJBFJhAQIBcQiPB8WM2jTZo4EiNnJKs8auYXz&#10;GmcTwaLNTCgHthocWrlt3zKQ3z9GSmErTCLRiWnxWiOZesoyQAxPysXF9HACWN1ZymGiS6edosrc&#10;qcopKxrVoVR5U9slEbYQIfOppwOPnJt1cGgaQJtE0SXD9GbaZiYjWAMUYXbs8MAhnCsdj4ZlYyIR&#10;lgJIWEAbAxZAgv83WLFlMBTYQnOEwBRMJHwoIXYMOIoTiM88nDAI2ghOas1DafcTsBinYQChYFeB&#10;zFz1wR8eFAgCAgimAVhDKgQKwhwkBBdgu5DCtlUAIBjfCGByoAMz0C+ImArR4s5FiwVgUjJlTzqS&#10;1lOC4pOBFhe3kG22fxrII1dogPN4rkURhO7IRhAhhDCHDCqEdkACthWIEARCCL7oIREKFItCDXTH&#10;Kvn/7ZAdw2kJohquhBMQpUnBqpxR55KJQioA5SctB32qiIjQevfRlU0VXVGNYisw3hHdBVnoK2xZ&#10;SO9czdE5QkzTGLlWgGOFV/Mj5X523YsaEFnIJywURY+GoSpAsPvIkEWAEJsIJAgEHrAjnv6FEqd8&#10;ACACAMYSBAa1Ea29RVbqQbp97DiFcogAIAPrzghhv5QvAG8I6FCazC8iF5d/080VNJiCbW8bJAic&#10;TuCIbK7rdHamDcbqRTmEOsJiUU2EYtCPUbGLgmYRFyHe/HIUgkWEeNdaaqa66RgiG+t1VybQSapZ&#10;xFSzTHMjw29YD2QvM6dMIUCLhFgjWEGbAEBiJCcwDP6AgyRQBWq8rt2ViYC8IBVA6wHrvXsCPVDl&#10;PUFAYjZdvcjCIvgOQQk6NGcciReYFsyKZYCBQWq6p9EiV2caYQb4IEYQC5YAgQszCLQQECqLkIQM&#10;o9glYNoF6w4S9qIAAqSiCdTCuXC2ItXxO+ndA19WbihxmLszxpE4bxsCRJd0bm3gLzV9abXAF2Qo&#10;hOIJE0yRTIWDmPBIstqHU66dHgUvsIWVefN5PKls9UWCAiHxsWKzQru2Zhtc1LijJW7bV4whcj4P&#10;qrZgEyvk+oURUdivdQqaFY1mFN6IDTeyGZ/Rbf7k8pbyEEhImg2RdpLYfmYaQR1wFMIReEE280Di&#10;0YPEluRg5nhzojThXGO3Ow/SCGSq/lVtU4EDCAQwG6EIjvpDgoawSYlBGKQIGsIcXgg5CBKGEROw&#10;Q8x6MHxNvpoEzfo9EJCNkqhg7p0RWvMVADLjaGjNLGuNOLyCKw0gghUER6diC4ohJ5UqBtYZS9mZ&#10;wpFKQ7SCZGPC+VKJM30rheUEIPKqeISwlhYUGBJKwklKbQWIr++I6W0hBtaMq2W2aZ7KYVKdXwZV&#10;Zl81T0CbDaKMUjZFcOIERka6pbk83WZDZvQJ6GXoWphH0oIIYRcnBBSw+B6JiSEkNLghVLXkjdMS&#10;aRHwwgPv9DgP6IDHd4om/TAggBAIIKQIJYrMPiLjjZTbGEFwwIHZasAIyOFoARz8PLfsMlkdwQIw&#10;ICpvyVxTRyhjPbC3olxyBAMgUjZOwN1GROFQYTKTAOwgN8RIeVpXIUALd+9sRbWWEGGDSOkpJvKE&#10;FLZNV+rRcnDaSZAcL81vT0jlN3JWPIuC2sr3NDWxG3nyglhh1vSHWCRNYEk1Vm+qqA1BAkDeBVLZ&#10;2hZdoW1s8iBDSQg87ycNyvrQQ/sJKhARf8uQ5ghJ3YIIyIU8CAixUEYSUqOZ44BS+kmNDGMSBmOH&#10;BADw+WACAQMIL2A39EGmMh4WIIHkpkEp4BA1BBpwkjzRCrGgiNdAUi5Q6uQIjSkKzBUBQiGiYQCC&#10;bYKvUTUg1FBCzqzVh3jbIMgKOhaYR4BAIbQt4YWPpUjU3Z2tFlXsKR3v89xiZVlCeyWnpVjOWOJk&#10;4DjBgE9kjDuacUaIm8rlG6EzcPrUvWrZ1shtFIwxcy5sGr0RtfZyr6PRi3TtObBBCCisZm161nnF&#10;2U6j5Am+O0WPCCCQEBnokwi6YMoG4a2fj0hAfoqR+MTwUpGRZ3GiJUfaMW2CAkMeZvMsAEAbBiXy&#10;sKwMhSWJNIiW0YT0xARXYR2WCDEb5tW2Z2jy21iJL0CMwCIw2ZQQCECoC82/Mm7kMNQIoM5pDkSJ&#10;0yLjtxakAwthCwEAiOwGXBAQhrEtc1YRizsSPXQ3pYa0mNuQHJoJAk4CmmSCzB6TwtNEXVp/R0xG&#10;zT6p7yvXMiHh67GErlR2m1AE78AdmrWttBqVckILEid4JF04aRc+KIm3swGd31Voq7LorvNe2yKw&#10;UMELrjDRDqingkV4xLHDci2BlX3FcgYQvg4wip2OsIGKLsZYBAwggQHYAiA5QWSoXGV3xsaYlhHZ&#10;GBFdhDqqCCyTVECDTgU/wMHi1S1nHW5eIgSYC2ptyCWyUN4OnGOrNrgJdrbammiXU5CFRNB8pGLO&#10;BChV0I141mJskBFfQipVD6RtSCAzHC92lL2Fm3wMCJCSX6b69aRfQkvpXauzSzDWtQYlY6ZGEMkn&#10;ckx5qpAeAG2wBd/7XjM2u4IbANpFqvXnTiQ9BIGECOgm2RPQRa8acwAQahBwxXNcZf4IQcwgnBrS&#10;jiRTlE8lhFR0JMUxyx9MIEAQGESrAKCAZDNAkBVv+kN8GrQZfMPYD4wIls0vgghAgVMYysCBn5Lh&#10;5yNA/NCG4OAgYEy4I5IWSNQqdCRLbtKGgqj7LsWUkYS8GBBbOsQwFxhlxRTOsYRB6HkNGKhNCQpy&#10;lSNlvKkBujpGxwlDWW96dMYua6SxLXWkxNbFlEnHKiDPdnAFRIsVs6qoAcVVlXXaQBq+hv2NR9Kb&#10;QISJyBtOIu5GumAxthBhBqO8gX0QQXwRIXGJ0SaPLay1MiJvhqK8Kd/ElXLgAQBAYGcCFnwxQISZ&#10;FRIINloWxoI1yHwi6nHFhAYwKwgT8ENQ5GjYR6iAiKwipIENlCXlTpqSE029UH57xqpttpQ3ieHG&#10;XTY4xh9uBhIIICE2I3KZFjIqpEoiFF1CCLLPSm8k65IgtPZsULjQQCHbTXWPsw/t6vf07GtaTamI&#10;ObYhVnGfz71pWUu7BvbsGnaAN7NT7qkYvJl2zQ5pKqL6SbdbX2edtfdQM1V+UxhNhDjAqB3FhP3u&#10;JgPwDI16JD28454nFoJsjnHirKWfKEAXkTFS3iBx3OVwDJlkuNgQiRhXYKI2dR0lDsUWLRA5ogPf&#10;KIkBkESHixVZn4DWIKBDAJZGrMVQDritvc0ztpFCp9WjNrFzbxvIHSyCJoDaMMUneqCslCWtDfIQ&#10;AmRdPoldQTwhC+6CIBkY4AmgRh1Kajo7zJu22pSK3sO1vNocosxk2iYLiSa6RHbSOzCBjvYP2bUK&#10;DcQIEtgNYnLBY7Fza/Yr2MghGjdC/eG0qbpDQjQjMdyggQas2zQ9rXqjqt8cQB5YEvhYTDEnEZK5&#10;rJqMYqIODAQTsCUaM6YFzpMJ0yBA7CR3x7SDFNQwltOPSyOpcAyvUFcGNIsAnulyRQGsWa49e32Z&#10;N3VZFYbQpJPJSPGNskRvGYrJoIGkAb7eJFE6+EBIIB8gCyaIBrTashpUkmMKUhSRJwcCHAgCs0xp&#10;u0ZQyKtfW7N1qRHzFKB8JYO00T9A2dxtVLsbvbNkhyNpXNB2TUrsN1+Hz3pXyQWN0k5O8iVZop91&#10;deT/7XTx73gszS4oi3MOnhFUy7HQgLsuEWDIqDp+nWqm2Gi/bFCCQASwhQJHZKPYJGAKbbIgQH4t&#10;6JNSOFA4mIJ2Os9IQ2A0WYV3dJDUGqTZN44lt0Z7hZgtls8xFIGU/1xEkQgEYGJqiG+1SxmtWqEI&#10;EtMUcE2FmMnCBCCM1i5ELdwUqy+R4zS9TOmhTJracNG6N9U0CECFvRK9a36+qtFWYbkvFh0f7iWm&#10;sQhAxvUaBhhT+guzhb6uXEDupTfTpky5IEIyCRyMT0WRn7FvZsUBNFTTRuAB5xK9Ra8ykfbFCikL&#10;FqQ/MP0djBThgEMSmNiMNclI1GGwb5gBKOpCCk1xZUvt2EpjXI+Y1PCNrqYGMa3FM6eOEMiEF4MI&#10;I1EEPyKvQh6bXtC3VL/whxBKEbBghgE9SmhtD92lqVre7fMeZoOK23e5Y5cG1prkFW+Q1llgPXal&#10;YXezZryBicZPZNLYaIENBIltNov0VZtQyEhVt4quTjTRkGbYJmINYpNMs9WEHWRgjcheTJIgG0/G&#10;RSHTV87qu2EAcAvlYkhXcMWJQRMd1AinhhOQOxDAAgjBXPkA0g2VMn7UnWUaca1RtZLXcRJko6qI&#10;vY+RF7HFCPFLjmOQwylABACgMItVCSPJq1bU7K0GzLVm08QTiNjAgVlsoib11Jau0xDNN8zSDCx+&#10;9kpkiE4pvqGkbT1pZovR+wqrarkQmfNbR0LEccqaFZCmvMTIRoKEjH+r+Q18tsYmmknNFd2sxWni&#10;08jkEq8ghEsKEMwitLzVhQiQQEIIDrE03AXmCrCmYaIFBHgDaBMsbswqm3ya4IkmvYZ/q0aJqDjE&#10;7oRPu0R+k12agRppRnQM5a7nwcIVBCECILZPtk1BATwGd2AckCTQqB3d1QghzDzKK6zZMIIAVOpJ&#10;odM00kCWrUjjbNQnU482SjtJTZah0U/ht/QKv6iBEidRmiRTJbyB21qdvULk0GQGpeZbQQhhCN9k&#10;UHzBQPgIRM7ZINTbWOZuEqKGmN01NmELdQQEYQACAxjgJY4zWV7cPSKuI5ueUQyLQLEtZYQXlDMM&#10;Z4RG/ZiAcQVzVGpxLSjSB3KZfZDt4E0Id/6HanzkPuV4CoAyAZKwhIo37zLRxaEBZSI0Nc0A0Eg4&#10;iYQ5QICZVC049JLEaTQ2tT1lKam9ZtAUYgKvcOUGVSnQh6QhJc/24SPIxEabgaCBbfptekziVSoJ&#10;OG11Cxpu0hYcaLFLRAhIYD1CSKafztOPJqE5tky3AIalsg0YRR8EPMIAECD34QTJSuQFgTJks2Qz&#10;KymU+xETSBlxAm+VQrkcMX7koIw1EYrN50tdsZtm5upOaNMWkQVOiNozqCdN9SoLkYwhmQtBDJBN&#10;E8IKW8g14lwrtcHDNULMthD0aBGCQoEA7XCeZ1pm5LSuzWzSxqOSE9pNtWKac2UEhoHZQKZezQ2B&#10;G9TbM2fATXeoVR9cu6Of8ahDohWwknY1cLdJryDBGAFiBezaERHirib8ziekWQTIwldiwRQYRCkA&#10;PSME0X1Ybb0CLoAGZSQBxjvVjCHShmjgl44FyLFm5tnEzMyYQ4Tats8bKNHKJ67B3JrFiJyVtyZG&#10;bMuyDpNAS6sB2H1VtJJOCDk0BWhARBY12CZCMB8EGImY+1jGwLICafubdmlV86/+1sUGTNaqWIgE&#10;9mqh6PvkaF+s83q3InP3EtvR6fHKPLP1H1iEJ0YqxqFnOlEQ3lXeode+zplSFsICBCbFF4GQGggs&#10;hggGQBITQdZWQJ4OaRvoXNysuiBAERvm88JDnCaSBCACfqMLyRvSEug04zJkMIHEsm3aaRNG1wnT&#10;IVpScD7iKIFZpZqTS9IoVt7kiibmViqgyrqQhdnAOwqlONVHAsDon5YowGKtlVNihScwh2Y2ZqoR&#10;zUJmUQ7qUI49RzRDLVVWnrOAkyaq3IAJQkM0eZo3nB7pV7I1Gszs+Ci+n4poQ43IEKB82fdyIZ5D&#10;fddcx1bSpjIs9krM2ksxOaOkqDeQ4iAIDBGVOCIzBAigAwJhOQYr2Q+5AgvamPgv03vd1UgdBhVs&#10;Re7JgRFHnRXGOhtB/8EdZSBQPmmlpxFOQKFdZJBpZtEH8KKyO5Igf3G12NEINgTQpackTOKYeV+P&#10;RtmqGQTbiRLCtgAhEMgrMEj9vwJm32kcYzPOeiVpqnGwpFkFVbU5DRUX3SYyyJRLGd/JwMszxHga&#10;ITZ5E8K7AaQKW3yh3JssNJd8GJJAgViQDAQyJFyUsBOUZoRKjFY4ag9khNkEIzggZmXghRpDATAg&#10;CL0k3KwmxUeNwYg97rN3ASrZgLozeVwBbTJkZZ4UI6l7o5vUk1Zt7IxHE4zhJEcY0dZDOsqT9wVj&#10;awR9EiFqNzoq5m5YHdnV7KzWBpbGyA8crRHwRiBAIMyg822bhOnnKtQdhWIPI6oijKKQ5C0/pmIN&#10;ybs+2R7EO0ykeRrdp/kbohR0hO+hy4s0XnLnYEsCsbihoJtxBEEFYEAoQ4EUuEBAsgghjBBrOCIy&#10;CKgHGbLHCw0sUWOmuehEcw3OAQzlIuIkcVBPyqA1nevwrieV6jTkt9MoqExCxRlo7kpEmFe7K5ti&#10;hItCNxgSMFohyE72gXCNmFLu1ZQQ8hNH0MQgXcwggnEHZLcZmy+p+d75S0WOOlDwNr9KtF0/YR4b&#10;cdTggILDChnI5daMSZWqK1sWUjRfhP4XJl64VmATGoynilBCLmCIIIBBbDmoxP0GbIBAg3iyBEFA&#10;AgQDMNYYRhyI/DBEzSBDDk0CIuQwprAaj3NGcV0xmHTCFFSf3+uJSDWNINvfaqibNf1K3mv9C4gQ&#10;n8nMkMMQoDtDSJ9BFuYadr3rmqiu5oc9F1SAFKcM+0/ygEqkKq1JW3M5N6y/zHBD0Qcc7cW1UidS&#10;wTdK5FMUqydDkezGe9s7q0CWmCAeAiF3OcNSnHHqOrFsrGhmsahNPuEMdDnYklH0T6EQUc6BAk2T&#10;jBFlOCIyBAKgyfRvFyQMcWGMk0yNCSCjSAOIYjQsl/H3F5nNkgyt46YQKbctT5FoZkOYPcRfWTcM&#10;0+sFwuzVOWGtie4ChAp+pwEZ2KPYHiBrEmnEVyUJAyUYde3Wb95BzfcxuPCFycZTxqiVLVxALXFf&#10;pWa3opFnVHBdKJ2paO5RidjUXo40ZGyfKRXT8V6BAkAMENbBBW2C3jNJGSTyHfzjF63EkzFEsEbU&#10;CKBAG2Q6VknSEF7SQIA7vIdhqY4l6o7Z6OSm1HjIiIAh/FIWtYoRj9KU0xydbHGEM8tf9vZF4Cpz&#10;XSpAnNTbkCClcQlFvSvidChO5uvYzkkrcPQdXaao3oTdAp6o87iqzt24qonWoN2Zzd5yO5nY5CCP&#10;IOWasn2va5MRAEYcehUCUJF6meVCZFdryyGkLJat6DtjBiFq7E6tw8TvLOYIgShjArDrx/ktY+uH&#10;KrPFChwpMloKTeKscjWiIA5iVC1okp0OS9wBK0wQJ4AiHIxOFSVdgIz8XSGREBBgjGwxAiUhehZv&#10;HdA+YQOOJow9ipDf323cLHJq9vJCI6+71576yDNIzVF+KeVHCsORwECW55ii6ondChABSHtybGIR&#10;ohHnJHVmSWfOvkLhhSC5onkD8W7nSLy/OOeyNUXWjuOZkIDT12CR0Up9S4sRkQRPsmtpGzkib6GJ&#10;eQRqlUcpGsP0wzxyEDEZZLww1DEIDglggwQIFQthAx4F4K2MEKZYgQ2msgQBGZ04mUZIYtUoVChg&#10;gUxM05upiE8l+iCw07M5JQg9JklI5WZ2qYmLSTjTDWXU0haMu085IoOdSSAlF7coNY2xiEO36dDA&#10;ldzSIBB0WJEtRAiAchNnWJSimhCY9x125EmbmFMiKy1uMUyChRiRqGTpHIZpqFKyqop0GOO0yq6y&#10;3f0At2zpk2OQDMuCnTWxiczGKANBSvyoQRyOsEQIwIXY24Yk+cE+5aSVEIERVSJAZM/l8foRWhAJ&#10;VZKbDk5hdGiZ230JR+YRGaXMrEZCTlMSZcpLxemK0m6KdqYDalL7HMJoQPBbb0hjvKieK7J6MQQ3&#10;qSasNmrc73A4ghv0CN0Qg078g1YYsr5LkxFicJHK8nd+T3NIiKY/Ie/GN94xdThcK9cjPgcEnkvd&#10;ncqWI1S3c5TqEt767x+D3QwSRQoVe0AK108CT4MJqSwQhoCFCHCludE4gXEUA9ECD+EWSwPb+XkL&#10;EEKRFCMeLy315RKApoecaxViBV7vXO92GZcM8drMyc1KSa+5pzqVw8nRXiUhhtJ3dzCKUU+/SHfY&#10;4y5vYXkkOQpDcmacTyxF2VjogRYASJZ5DabGzQrypscQnk15fWmnJObWQ3V3UjvAqUo06Be19vAB&#10;unalHDVaB4iwCWxOHIR8JdyYQqv/evPD06+oOly3YwxLBAcYNY30SkmKkF2IEgFihe8Q5nCEBEBY&#10;BuQg9IZV3tqugQgZOLy9BsS06H/3eZMB2EoyZScaGbNVGmuLEtDSFrbEYYzBxsnFV6CaLO5cao6X&#10;zmTfuY8Pv5iO+tIhHJ3sVyyQE09ORhsM94xjDkxCcIqEMRkSJD1SjkLV/o5zO4RxZmFRbmz81bU0&#10;FENeX0jPiP38CJHiOqP5OVnduizSoeS3b3Y7ZHMpCLe5TN2nugv4bWwuo2gtslT0ls7EGMEFN2xR&#10;lGSziRhhNhSUzuzCi7pZrgn7Yye9FBQppFi3H8YZkTtYMQoVNOmsH+YbYxMNocQYteSWPpGw8XC3&#10;AdZ1tKHRxhMWDj2xokkilYSy/Yw7fECBkz13Oq3mA9Q1shZfiDQGjbhYURvuCLBClkfFsYjO1zJv&#10;lU3D7E+9UcV94L4JAYzK8RGs4ULYIHhjCfIjxc7dS4lGjXDK8xcIQ6UtV/iXSO8xgQ8oPOVUqsgZ&#10;nJZE4FA3J56Foxx4L12v66OiGipbjj/NEL/9ise0W1pSIglXMJsSI36lRBAxFreC5DOZJA5HFmpg&#10;2Ydkx/SigzRZNPQeHT4qOEZYfJAW2IENHeqMmCIgzvsEAoSUYjRO3VV9oK9qqcJJIlBGUCoDshff&#10;2bin3vJEvzQwIHiihTNx/QQJbvpw7oxW12Yby91Lpnly4zCLI2lIKCEK/sWJMR02MNDha9C3NXI/&#10;sgFS+yOzG2kJ/BaV3I0vn5+tM4KEOpJJjmPNZTNkqVPWykJjfyhQ2Y0RPZkCUNoapObd5PICe7iA&#10;lZu7kIHm2uldbhT7aDGk+cqF/oy7cyTG4gQ6d70cEORJsQQIGd0CFeSQSV6EnRSFtImBkewJRKD8&#10;QSK16WT+KMgl7jKNisnugsuFws1w0z5QHIXAzSN4+iwBhrRJDK1S0ogmZuuO3MhC72naFD2UTd2B&#10;cBQAGUzCGu/4n3IgWhcvP8rEUUwvoHnYh/oT5v0xHb8pXsgiO1zJA5HG5seHYsc7FFx/V3aeeSeO&#10;2N6GTRr1B/DOcfqJyZY7TdKDIeoVH6UnQ4BFclCgDTc7mE8gUiMhsrvY1s0pUIMvtRH6kBcLlI0Q&#10;ugVz8+/xQPeXObKHCBYi7OyfqgxSeAUQSKwvEx2mOscwQnwLIjInhWEjS7VmEn0Y7ZGPGLUz0ndc&#10;XMFN2eZ//lRtOdEw1K84SkWTZGTq0zFFNSC/z2JBCdhYuOCooUzv0wTHNNOnT2XQvm2kjEQoaXgk&#10;m77MxdXPOSyjepO91ULRk0IrLjJNFb+kg+csoRXPJw6RALk7w1xIclVRwINx5WyRAh7bIAtXQZ+Z&#10;BQwJT30YHYTwVJDw2yyyWTLXquR/D2TiHH7qEvi1TneU8s8oqgQhCmCB9gb7VW2MubZHeswiLwD7&#10;7RVFY0OInUV+5mcs1/8DBEkQNQICcQNyUD5etWxpBKa3ziIZH9CHBxGT/EUaIGR0nicezh3R9eNN&#10;UXxko5tqa8UQMzhki5mSGe5J4LfBezFV2sKwqN/7juLNGKXJELFaDLLRKKmgdu4pEEWGJkFk9R8E&#10;V03i4wQPaFCusTxelEbEpRA0ZN1NoF+R3rLrXEeBFCfp7lIaQ/kUZ3D6yzAGGH+Waaa69iTNyJTZ&#10;lGA/oyk41ElREZTKlcm440FbqBEwf0CD82tERoAIgg/K5H2UhF4plMTO0yOOIldhTpLfMEPxEI+R&#10;TgBDHIsUC8pZ4Ka3ibTTyUQtGlk6gtPO+00Ky27eJEcY8tBKYIcxIBFNhaohYI2qtz7mr3ATnYqI&#10;ED28ks2MIazz9JYaP+uagVMNiRD6EwFwRfdaM1eAIwk0H5kYGyGVzPUk3cPq+0CYaivR2OS/aFIR&#10;CU9/XYzrXVlxHj5w3jPH4TIQzjFp5FuD8RpEEEgJDmf4TKIAUtFiz5jbE1wos5A+bCzLekn8aMcP&#10;0T8M9JPQyWMnIOsm0F0uwXZN49iBAR/pLHZuiRHMd88erJFqYILYtjfJ7slijCfIK4m73Cgm8ulG&#10;SVjRAhfJRgWsvooThAB5n4csFgVJ7TxHR/Qu+NVPZIIf/AkqUjb+cZk3DJBr5miO+DdWO1bsw6bL&#10;zd1yjOlM/klK7JggL7EStT3NE2tIEBQDQ7hQvJMFzWv6uoqLDYk/Ip/uyCJLYtUMk4uSYY4AZupC&#10;0mNixgMkCsvMcaC9ke8kEnkiDuvR2GDSEzDMz1aCBLtkmK5Av3vCS1EEQlktaKEo7yC083tSetN7&#10;gkMbRvjqfXP9RsthZRDaSJDYipk8Uzt/MlfiE23W3VuiKsMPEOUvsOSLgdtcKo61CLpOzHswe/Gh&#10;iRpChrgSEP2OA7U7CYdzjP6WHSDUF8BDHSWypXT/q5/KYdZa27DF2ZYmvJpXa8+jIixg+RekEqeW&#10;oYPFOk9F5OAJ87BSNvD6V57zr1GNIhysAmXRDjJ3crR0TOE8lWWQWKKK6Vy56/RMSsQKRVfqS5/t&#10;1yDSFyKXe4+htIV4fXtalhygJiLY3bsRSOKi2uIN9P1JT3jKF2bmWXGSIcSFjFR+pJI75bboe1Iz&#10;3TTJG3rGj7ICeO3ZRRTwiS4oUV6tFdqzaTq8XKEMiuUdMoQ7vfgQiyot47ZJCGJkMliF3hjylLk4&#10;yxtJ7Q+XhtXd1lDcjLdeLkXZXNggdCULxk4KyfORdF/knnRvHYbsVP87zasTsANxAGBSdzXxV/48&#10;4OnrNcr8gjULqdWnrGZhximHOOIZn+pSl5YxBSgGYqXQ4L9kzwiFoSrqV4z0Whga+9nIcRJCc9np&#10;bWP/Gb31KcZKEIvs3vRhnmdhteO7FLbBuVNjd1AxXBc+kVVXn4cQbkCIio7bLQjO/Y6BcMk1uZFR&#10;vrMe2tCYelSF953huJL5sLDzafL1ie3vq6YWyqRAbBeV91tlOfwcMJwddF6IRUyO4kJIBN1vb0ht&#10;QpOnPhyS0aI+WBTGYhy+MIsjxRFr7nyvE/kQRmCDmNQIC8WjKF1piUV5FxaDxj+G5OGxY5hLGQd8&#10;MM6MPqp9hMUS3F8VIsm4bYwEpskNJClwLsz9CpQ1kQiTo0hun/GaYVb7HMimk9v+30YICQnEpczm&#10;cpHq9veeX92nomL8z7FO0LnKfmAP73KhmgusQNTCffZx4gicyUA+TSqaQTm5qUhc75HNihD9iCmd&#10;o4KSl/L/cWu6+rFCK5WXkpLG991cOGvhQxELHOvSuPiN2gpEzihcxR+2pZ/h0SMFAlT61RJtI1tp&#10;Sc7hvWdYEtyk7ne+Nsmn5m35ZOe4VUX15u1j1seGKyWtLAW5DmNtR1nywIDcpfZ9fcSSyY5dDYxc&#10;cvQf8poAvU7ikR3Ckt3chyGt16q08pO6RNenrfzjTZKZEgaJxBtyRy9oBxBuRX+5Ipv4uaWS9ean&#10;uO25XMNYsdJfCUZBEg7GMWaKMwyyQckmEw29prmxeyTjghhKSzrNye3SgwSLQrFdn0h0w4IEtbJ1&#10;Jdb0iF/l7dVzLrMdTBDmLYRkv8LTm3PPcBAleMyfZ5Vi9uIX/+45BHJSGzVAAdrgTBF1UztkHeJT&#10;wMl0a4GQolcEtyp1mmYnfXykcjtyEzoNlM1/HZPAeQjfcNVliiJiv4xB3l5KSZN+k0KZyYkzAuDW&#10;06ZbYxGwaUW0SpyS04qAvwkBYKrRrkc6ilsVMZkZPtwxqO8dwpUqEkm032ZokRGM3+LU+RAuU52R&#10;2/faTBASEs2yK9hTiZHuCK/a3XavF6y7evY6JI6MJiU8c9DMBXSBcTs1HH4ATus6IiO8bTPFfJzi&#10;WV5WmtbjoS3KOBBfejzTF+Esf9nSjmEGCyJLVBhECcreqRsYpsLNgNnvIy7h5Xf09ISyOu0+xTst&#10;lQGOSQCdEiYu4SGfexFCtYSnEumA8SIfI3t3EJBP7GMK2R/Hi6uC2dapAgwSwByIQkEUiQeJ9jt8&#10;met8u2IxW9YaqHyQwNosTAXDjYfLeQAactuksZMbs7VMezNUmsZZq1ust4vb4MmBWZnpJgYr/Mq0&#10;l7cil/mM4IRyMX+0GUyu9+iaaBBMYwqwmUR8zfQ5CXCTr0wkxEOAvit0ccP6WcOismuQZu9Abvb6&#10;ryaTQnP+cmkWyMREiNpbbNmIr15yRRaYbYaapMDoWxOYnHxGxVZSqEwhzec97dfbmWOx8XkRjKqx&#10;2pIACPhNEVJ+DuFL39qkDqKJd+VF8rqQiWV6/a8Rs2lO4t2A5DBQ9wkwKr5YrxP+20X6gQBwwh3q&#10;B/GTqlg6V9bl2CIWGMNMJbEswELcJMQPFCyIhhQD9XykGqnnHR7k93E9SOUDYHtn1GNBiTnBIgcR&#10;su6YaE9fJuRQieqrK3lzPYSjBCiKx0qWmJXS7kQQFGJdbvtHLXb3ev16yeEDUL4BhHAjbn0qS0YE&#10;x+pTEaKb7Xs64hQ2KFKO5Gcy/z3yPHAhiBpTWLlEFbTso0i+o4OimlFei0BCd5XJWzxL85+7Aiwx&#10;hSEB5MVR4iOuWm5ExEaEIDxkIRiOMkN9TALnKwZOA1hhtVckwuEZoG8JTWMsjSyWnMOa+aHpFFzb&#10;e8lbm5lYDIrFuKlVpi5l9/XPfuW/b/jk/6yPSMNGJzLAN6nUqt2G7GsxOXZxL9r0W8lIPy/1EMR2&#10;UUv4HyPvlf/sSlEcheKHu4scyPBJKqcX7qNmScikLhqCiiBZ9hwYtYpivxJWfTPkaeYHOMgVKggQ&#10;WEs9ugGX43OOhjqkfswpt2Hcl1tIkRXzV7LX1sRdqrjtNa+vve87CkJAV0jJDIE6y5Nryz97zJW/&#10;6YrMvHfhmh/Q6Zcyln5PrsoJJGsJWxZ2gLPIclRi06pVyLQIZZ73ATc+RKUQf0CBcMIZxVVwwMoY&#10;mR0eQTWt7sEGYYwCYbrj1Igx8TkpBOGoSslkaPpDmGqO1NYcSa4swmIS0772RkSI6l55xfsnhCuF&#10;qZRWyOkQeldO3vf/ZmLISyXGEXrS5mxyn79jWutcmXpVl1aSEG/mebpiycDPl3BWhLet3rDu06Ts&#10;TMQR9HGObFsMn0xS3kxL8gAjRV9LrGtM3YyqHzS5/Ja8T+ECCoxASGsRYcNflERAEgYojGpCW2hp&#10;CLIrHcCqFByKCBGnvVl1ChGPZOlN9MOpbebVC6pGTLmiP+e+XRqzEkORoDcqXqlZ/xOmXnMUuSv7&#10;30ec7Eqmau9WdCuhqeVnSudT2uzCmSzyMDK/sKQwYsexMM0CtjrR1EJ0yJE9qGKVMQfQD0vAtFPT&#10;zPGtb6ewPZGKRAhC7nMm0gkkQwoBDI7FBiRps3gdhQCxAgophMbEQqYr3bZniRHsXcK+t1vIhBWF&#10;SoxZpfunjNl0w0j+hiOgIuxL51hCsRk7JPZqS/JWbLlfXuxph5CMyrEtlZwSGtIvgrLwHfT6Ecqj&#10;fmNadRpkoSWwuzwG4drDD8Yvn8l0OcxN+hRFGYyILGsvSdKIdkFi3IV7U2ISH5ds6MkUjwJQRDHC&#10;KhEKZCSWUmOeYASyr9pBmk9eKozOb9byRDD5j8bInxXUVZZFxXrv9nnm3vOLTIzRsADIAnYXSMsL&#10;l6v5fi53b/i+vHDNs5jBr0Yr1El4yb4JBoz2UkzdIRf+KPIAlOaT7tdHDbiQyqy5AiwJ4KvRR41A&#10;lMaEOhhziUt4PakFJGTN9Mqfz1EAu7DHRHahYvIAEIJTyVkSBErWhDRQgQ2lDWU7XESIGAgTzBAS&#10;IEme92QQwt/XmQLf9b+NqlivMcuRvPJs5o/sYCEnQTI/hMs5XtyRX97kt7J960388WALxjGZ1V+I&#10;gDJBLk7Eg7lZBlpmWbu0Jalock3VUrUMI/oeHsllp1Aatj+RqARqkIhtybVuNCJXO/xDCiG6fJeg&#10;Fmb5RB2S0uTG6wzhItyIFciXN7WPEiBhAnElvECfCyJlfqONPvP8RBsib1QKz5uY2WTKLXaMWI7d&#10;KiXMnNZCW/NEazvNmcy3rE2zmIyjn9oUb8QYgrypvoqGmElIxWpiGMvy5uR2dIp0kARci5BO4oKb&#10;EB2GrUDeOUZoZe1ohjCekYegoUQLl1B7PKIdW+qwn4ookUwiCYhgfScyRAr3Tg4x6BCMQkQxWu4c&#10;A2JEcfzow0zWymXIhYrAqXMlkXdN+8w4khrNzkjGrbWn40if6SUFKv3zmuNaX3Z3j26QpJ6TuQaX&#10;zRkl8Sjpkl37NzIK+qn5iCZy+qZ4Qo74TzMaVdzgO8v6GVCtZo34dNPkmpBNS2RimbiZvKX9URPX&#10;4LXVOyuuLcz+uokQI2SIfiRA3dQNTvnDr44iYidfCWQ/pyHch2zrLvF4XHszJ1Dm2EEdiEqJGsbH&#10;Nd+8z35WfrbJoI53nO0k7CkkOkyHOOiYgMj5s0hGJcnVR5f47ZIp/4585sh0cPkhJYzc5zAF0rIl&#10;N3OyUd8Zcs3GK7Gcg0gtpSKPM2EzFCwQIwEVsJEe0j/i9n5FWS+RXE/ouoVr8pp8XIrne6e475fc&#10;UZYjMJHR+fdhmyvWPMQmM4+Z+rKHIvJ2fL+7j9hDpjDzG1OIrZ6SKcCi6n1hu6kyaascHe5NNFr7&#10;TKOyKKEqfGtDS8HZIAjWjAJCMVkiPjZCxKpHYF4THZm3RXprnuyUhS5w8VlwDEIu4BjWAyyWff82&#10;ICBPIqyX7Ot5fN/I+RDldOaI27ttvWYvj+YwzC4vHpjTftSsVHKmTCyEk7kBYZjJnfdnvP8pOOcB&#10;RIDmXGqrkZHJVmYF5OLRdE2yDvRe0cwumlOpeL78hiCOxEVp7WFfHwnnXUcAhi1MV6aXGhl5P44H&#10;epw82sta3iNxMjVCzvfOgXnwGqeI+ceWDiDYkRJqyDWQTPnuxI100ya78C6o/x1kx39pnl2NehPT&#10;3UHa1b9M5F1/CuxX0g6c037LsXdlEc7jG6BQh853fhfYDptKZHucNaZToVdZShuleQLppT/jHpjl&#10;GJb0CaKKOXs9ksARnWr4FzCrMi8hbvoFSnlRJH4VBUpW1yVBIuEmlxRW2dy2YbE9dVL0SIjgQgS0&#10;JEDu2cPnUvNOuOr6hCsNLOanNPEPYu4+Y+BmYmqGEyt8zNrtToqSRc4r5EYck8Vi517mKbtjWxM6&#10;flHuOQLHbj24NXWh/TmUqIQ9UXgaTWkq16n+vUlolIE5hK3xKU7r/m76D4h9BXoTWYnQzS4Cq8p8&#10;EYqDFkFi5Ggh72QKWQeDxHduJECmR+6A4TZIkRzHesbvti1VuyKAhFu9Kw7LsiK3ir3l3rO1ZjPJ&#10;FPPbXtkELV+J9EIoVketJkOdlMaDIc+45boOa3rNL1XkoxSM13pJxNDSwKsk0nadlvxNoTElgDJU&#10;TISkPJxQWT2daiiaYsCJIKOZImINcoSmYiVbKGp4tqUaAxXI4Fit9fTou6JENrJEOBAkbuoG51LH&#10;4/Xf6PmIYVjETveti9PhQy4y4GK3qGqZ3F63D8ynbTd/kMQPd5kspY34Ciq7iIgKAKTgdVYCFi2U&#10;QJfEigAAAQIEWOa0lSsxTkMgAAAAAAAAAAAAAAAAAAACGUZcCFNzU1NAAAAAAAAAAAAAAAJbptoS&#10;5GtGMQAAAAAAAAAAAkJJE2ZX3ZEoG5gAAAAAwEK0pneI6lLgeioyaNFoLSjwCaqErQSDvbhIffxG&#10;XZoCbsQNBR7e+9/aXiDVkpDFcZo4yNCdFUMDVXtGDGRoYKmmTYlMImRyn0wps2KqtImUG/86SItK&#10;awCMNk4QiixZtVJywRNqIEVwGPU2IIpEERmxJBByB4wXXEsMkUSHSDFAIAAAAAAAAAAAAACRFFP+&#10;i/7JAkMI5cNJmWCIZfRDEvGQjGFGjjEGBC6N9IlFqKlP89AQskYBNNJOEciASNUuameT/ABhBBIx&#10;xEFSDh3rr0sHR4X+DEDGYRx4fHH0SsDV4JlkPwH4InGEmhgoMJDiPBhDRhGxAegNE4LhaoKz0LzC&#10;KQkS3CAjRGFoOOoig9xif2cHpPHqq+P10IkRg0D9HCIxBceHx+ChEFD9g924zrhA4GQAiRhEdGI0&#10;qUCz7ZpMqPuQ8YiQaxppJbt8sUJi3bK1apIiH0zSJNXkkSc5wjK8ZQxHWUZDiHxEybGCk4lNQcm8&#10;uvF/SzIM1z/D3bX9Dsreh5fp+DebA6suCg14zRk6Q+igqdD0BaFCh4QvkWiVl5YEtfWwGExH7ApD&#10;9ybN+TOOC8g1u6Ae4zxstMwiyYbKR/CGJBXkL471np8UZIqF7uYyIThATNDoBm5htkASYVXksC0Z&#10;c7htAexiQiqrleC5sNheN24bQ16qb0pl05gCU4MdQGh5H0NsKgTnaTVJonsBgPkzKtylxrEDKJXS&#10;5KoP2OEWfPimn0ggko7qi2RdBvlxGTAMbJdkquBYvlE9RQu93H4Cx0iG2pwyfuci5SnqX7btl8Mx&#10;mPkfxJTkKeUc81Y1rsURyLKoQDDy+m3AqMLKwYKu3fkXu6qATAz6/FzBOe6Kmm1c04QCQAAAAAAA&#10;AAAAAACup/gAHKN8+VX1dZSXUDQFBCQR3YANgAAADMAAAAAAAAA/BBIEW0ehLWhIiUCNKeBCaEZq&#10;hBIEUcEDgRFVBrgX+EZ0IJAg0LDwIglAhEGlQUaTwgeGB73MEDjQhT+JCd3S1MsTajwDPSw1xumT&#10;X7XTGavIbwJIqwuNIukzys/0G6/NMqJyxDhY/iKWISeB5+ZIIfev5CqTFHi6UYJSglEm4PYNG0zy&#10;iURZWX9FrQdFeSzTSfQW9a1HxXQxBZdDUgMhBLFGkGRQCHLHOI1KxDjAiM0YIOTgU/axokPLYwoA&#10;ZEqowBAABKGLRXQ3Z/GNNrEin+k4/hHGAjYSrgkTBBoI0z4Q9YQTA+7wAAlZo0Al4Q+CGwRDkwhZ&#10;iYBwaBKBRfoU55CuCHGGgNasGCaKNZJY2wBpCZOgobV/lzCCb9CPgi3CIMI3ghOPBEeJgsfJv+54&#10;PVfzkwVY+EE2YkQhW830AW9H6A8ZYEhqBoW/8JbdgPhohGS2x+7Jwu2fNfxQIyYEdxv2LJrXbFvm&#10;omwZ0f84gXToiMa1sJQIrXMpyX/InWlXNifjlOAAr3wXP+pBWqG8hljTyg7mTpZEg0go6olRK70D&#10;zqjpmApNDSyc3uTtPplOBnqKxbjI+KP94JaUmc1ecQiRY7BgfEak8MDpmJ5BFOv+lEZkLKIxECmB&#10;MkWham5PwNHggO17wR0EI/vPQJ7540UYFElGEUsdW87CUpkR9YUDwjDFjA6Iyj1iWADAoCeqG3iQ&#10;iADy8O5IgMiwKlXUFEfXm/q4yqzkF6xzJ01Jn5M+H/6AI71EWGWCvbaKe0mlL++p9jJG9SrHQBJ0&#10;d9iJ7NhUSXSjBfrsg/z1SASApfa5liYuCkUyUg2Xnx64jhaJC8p0ZALr9jlhKIxlWojAID4oPXkR&#10;hlySYfIUKB0AwioG00q6BoFMmgwEx0jTQ41DBr55bI2lAAMt6VWtrUTBv2aV5TRltZSKOZtIKMAA&#10;AAAAAAAAAAAAAABG/CIlMy/rrBXyeMF3QQCkZaEhQSiwWs4fBqhx0xQmAQKkBfkQjJf828xRkCIN&#10;BJQehAgZOiekTQOA/vmUkF0ECSh0aa8LCgIQKH8ITbCA4sEBwUEAj6bt91wc9HzYpoHeNoonG3CJ&#10;ITCJMILLIWsE03ElYLEjMxEa6xCEKjeCW4CFwEJM9BBqCDwRa4npNSRGsQpCQtDRJiRFOpjQ0wp1&#10;woLTjPiONjRx58j6JAIpiTGAgw/viEZbDEUDHqBGAMY4RNxjmJbeIYXP2AklQ+4o1ZQASszgejHI&#10;WZCjbHIBlR8nG7Zmd9FpXFyMhBYHmEOeE3i6ssXFzkgJEuMAlp8IgRfCIERyXDXnnwKZdKkERZZr&#10;HGRWx6CGIAyjWMZTgi5y4kwyjWFQL0M5KWncScemcu1X6c6JckAgDQE6sSk2XJMCy6HJOLFULaIq&#10;BQhAMQxoMImiOjVkErnpRpl8yI0Pa72xQM85Xwi6eOUaaJ1jNIFsodt+3BoOcBmx7TRJpEMDqJsb&#10;YaqDM2iGXfSqOgvchBT8BVuC9YiiuhDbQ3eVYK9kDIrlolYnBmi6HMBZkljIpBCRP0R0nQQDQND2&#10;clCRAmWPOiYIAoKr6wV6ompDhVZSH91laazKY9qo6au9paUbkaQ/ljNQjThQ0iuupiZ0B/uATCjQ&#10;gxBiSRvFGmCM3lgc7pHvszikLglLeyJoveYBZtKjYxMxjYNCOVZruvBzA6b+ALAoQKDuhcDQAAAA&#10;AAAB4AAAAAAAAABAEUEKqn2HLmBYFkAhhmNSQHFMgFg3wAAAAPAAH+Xgkj68EE/hJD2EaQn4ITfC&#10;UnFwkEUEyVutNSxSVruckWV9CZmedkojonJftvm0p9tBbIbySeQp+TGXmorciprod00h4pOmbPaZ&#10;WuStJ7dxjPZ2xvTprJNV+/jw1Sek1WtW697TBTk2CmQTQTciPKR1BnE8ChGluMEBjEBDkLDbccIf&#10;HKNJeblZB8gvyJaR8TJskjtPfTA3GBDaHnlAoBqaAEQBAJg04MAhg9AEA1A0JgMm2f4IdAoXCA4R&#10;rBFGYq6CgRRLxrhoDYFBFiruJb/VlnL7+EJwOSoFAPO8RSJDUyaqXGBspgekPKzRidxQWUm3kC4p&#10;yuYWuQJhsgDBUGDIwCMA0E+rkZAEAAQPggBpKDoXTAhJRd1Ir50xqzstDQwCVdDMcrCKFqqmmovk&#10;nQFBoJfgikxmRgAwQBIN6IBUKEQrcyUxyjhgSQAADyMImdIzIqzf6RL2wEIDyZ5XPlrcq7s2N/Ai&#10;9XTNmk/m5f0IwcH1bKJlURKvPUDR5jDet1J2Uo6lyQ3VIMRiF8CRn9YniKQIgU4cqQy/IEuCYKaI&#10;Pc5gBBJX4OlW8RDH3aTslsBs1QY1acfXHZxZNIFaJdYfcLIAjlXui8KXUETMIxNxj03YSUin/o46&#10;v3ZfTVzdxp30PKY2mbrqBijqUnOxIW+u3SzvhKJw3KFhgirqJ9mw7QmfRCIMAMRzYxJGEIAkFd0T&#10;JTQncDj4QCEj48b0KZtHms2gcH/zOCCmWX0IHEqy23UmkPtSYGizLDf/26aqaTkhhuhq6AafbGwW&#10;ZioIMEQjFKJBBiCGHRpbL3VMubEK0XtQ8RqF/kbARRWNqYjAZHWF9UZqC0m+5Hcp0yQGcYrKGhS2&#10;x9DOojVN73MtGz0iQVA06EzR5H7G51nNY2tOJYwN4grw1IgHaAjrQUA5pg7qbTXUG8LineURyyQB&#10;rA+5d9WQ1MMEpgvAAAAAAAHgAAAAeAAPQjJoEEfwh8EJwiCCMcBhFMEEgiaCJ8IDhCsIzgHhBYIc&#10;yZxBbFp8jmAv4TbwTAYRRhLeCP8IBBGGEjoIU4ITBGd/sINaZULi08IRIkF+CTXQQNGEO4glPDgT&#10;ZYScE+QQMIc4SDmAR6NsEZ+g/h8B/GmCFR3jc2uNcJkFDpAvwR5jQRBhF+EIgkNhBYIfhCIIh9hG&#10;3u+EI2RSLFlfwhyOKU+ggGECxycEoQLbzpqg4eQw8i2W+i5IhbfLwPnzQXGCagNWaRZ4ZXzTcQAW&#10;kwVTpcwYWo2SyLFbqM8xEJQljWla2zU8Cur4NBrgseLikJhobrxzC0vnP1iYEamwzhAMBO5jZ1IU&#10;vSbjW5f03iFw7eDn4iBmAkEFwINEwXJ64nuQrfGwkcQmPhcmCjINIoG7M6ltkOGKQl5nkjZfnAam&#10;mMeWQvPEApnAbSsYA1gwoVfJMJNGBhI0jzoWfkZreQBFYBiTg6xgv6OQ6HEyBE8TZ7PXqDqS4YpB&#10;o5ICfwcZiiUHizbQp+ILQFECDB2YZPQQZHpDVdO7MysKkeQKQKF0TjXA8IDU9TQKRZDmGOI/Jl5W&#10;otCrvfgEr6GV6tCGWz9QsaUfR5cy74pIFcQd62nPEoLeMAEAcgADMIf2DodJ5nRkAbSxmmc4iALl&#10;FN0eOYj0NGJiHu9cklqq1VOoml/O63Mkod1NWmmHJkOeDmeNH2VsBoK4aymtSyiRdqWPu2MnnkBa&#10;Ijom9Kf7sfkHsA9x6s3MvosRIdhxSB3AElOi0sJDmXfdFqSRW8LCFOg7Ah2BcT0WVqyDIkkwu6EP&#10;RJV+AAkERsRsjsSdljIvIkhwFr7HoHA7wwAdCCCaDDAmEEDwACiABiABgAeAAAAAAAPAAAAAAAAf&#10;gcCh4JusILhBobBQQGCBY8Nm8TGKQCZwEEbYSC/BIjAYR/i7BIDCJ8CZYIhmsIW7UlNNdVkEdw6m&#10;0/62sCV7CRkmv0TpVhUioQbYt0sZ5HbkWNXtHEHrTkpS0SduicKu2sQSySvOs1mDIQoj6tQxk6l4&#10;eSdVavfDegNn+cnEbzY27Dq8LkNIvqa0aJ24UORUXHug6X8IJ6erxi0rCnauspRmmVWhwhYGCCM1&#10;ICQAYIBgmmIAahW2UGEMiH1t+8EeDaEaWSpIEN+2CYlUimfQqMqoe+60YTX9QDmPfAoRbVMxzC5M&#10;/wCt/S25upvGqZJz8BIOuNnxit0bysakhml2nrYlNeH/MSjqGxAA/ZQM5gMsgBQE8ZsEWYxlEMAA&#10;BCGBYB+IAOIAEMQAAw91EggZoDIEYAHAknzNQIqRxCiGgKCJcgOHus/c9N4RP6n6F8TGDkkGGpMs&#10;TI1LvpfUSTe3LxiTZffCHqsX8z7uocIx6xlbgG4kLm/JqYBIFiFpuXAEDgrs2HeFigpevfGMdq2a&#10;t9rB0M8WTE/JDruutAowzlVvkqkn+3fIelwAG52wZYJMOCYmrihDgREaWYxxJnh0T0dklGiVCsFK&#10;K3JG7KJ0p4oRonbqnrHqxr7j7UXkyYZIFfOgVPLxbOpIRoSvdRwZqik1GkJNlEHJnbvFrHz9sPYn&#10;SEoj4xsn8ZeNbTFskc0jgALWzwVdPAW6XhN1bbZthoQgM+KLcDnSBYCgYxlAZBnGQAAf5oka8I8X&#10;IxE5nYSsz58AUOJeYiCUTK1xbcakU9HgKqOtCZiKCWGsk2LBIs2izwiUJNEVnjtmwJKt3+fUTYoF&#10;jxgyuFeEUEKIkSKOEOiaOT4nmIURgWAxCOT0YjNFJWMEq8fvAFjlrmDyhhs+0pi6wtSN9EH9GIsC&#10;wyzATrCAAMEYxTI8pH1I2YPwAAAAAAB4AAAAAAACCziw2Pg80EAjwkNgMuS/FyfwkfBC8J/YJUwR&#10;PCewjiHghOEiPQHwEKAu0YAM3AX8IiwjiCTGEU4RNhF2LhA8XA+m3EiZJbtIzptZVGLSoH8Eao/K&#10;0Is0qQQnujMSaYyABrGADdIndRDQdFVPQ4hxDQEpByGgGMYHFkIzjbeTNghuFpY13TTze2lbWqCf&#10;oUA8GggDQV/CQMwRjA4kWCKztCQUCI6SbxsItrBMSSA0BmVOIBuP15Swh2G7Ez5o5CaydYhuqIuT&#10;+na8A4uikDgGzQ2lyQYXCnYVjdNwGx9gTJh6TahYnsfnCSKNKtUdiYBRyQIf5TFJ6kbax6BeviQM&#10;HVQ9VVYlpm5S9vY2FFgPQ8UCHihnftD7FMBDwDCxaeqszg9gsR3KJQBEQYwIUgQkCAC335SAIZRj&#10;EMYxiHYCIpGbAgAYlEFHup8CRAVqNLW6LbTdcnB0Hwa42AiXzkbCMKVew6VPeCaoZwiHCIIs4QHu&#10;/0a1P2pnmzCA9jwCYe//EQYYIGQmg4OnU+wlh6g+ECkGIWx4yIDccvFjIgMr1GmUNHl+7zy0mr9S&#10;yZ+yySlSobk4lKnQzpaSQ29CyL4pGIIEQAMT0lD/zGQFfF0SxeQgILkHqDiHiFeFHgE2MscDs6xw&#10;Zhq9LdBxxzUxRRNDhJrQ+zoOgoDMDFLAAgIQAmg38IvnE6STHGRQhGKXxC0jO7AkBbxSqcyKLDn7&#10;sqWebTKL/S1+hvUmWRd1MnDkf0O+iqOAQAYHd169bZoSZGmXvuUvEhzwgIMhgEkRw4qEICooUKs3&#10;xA1JRgoOZ8bMVtc7/T55hU+1ANtAoIH0AqCAx+chZIzczvJCBqYIiBmCciVPGjrEMYSgUQAAABwu&#10;EWwmAwiuCMcS9ZIIG43WEE8m5GCA6aFmpbpoSllavXj/Xr1J7IDmAAAAAAAAAAAAAAAAAAAECIaZ&#10;EWEAH+gg1obCQNbBCtwiCCKOieEF8PmCGHGBGDS7HRRACZkohPGNm3JE5v7ZSSQUFbm97uVRuWIa&#10;itGVHbrVuvhwdfMDeLLgRyKARgOkqEFoWRIHUmjuBQTDwkHPjrcM1TDg2TfXxwh7OZpQAjPAcfi3&#10;SqRV0SgpoqLT73vlSI3xumuhYwlIrm+UBBLhuotRUlB3ZpL8f6IoTKV9p26jLKEhyIiM2IQCGAE2&#10;Sr/pY+xVUIygQFuBGVBGESXYoBMCmfbt71Ox5jW79IwoIbtuu+wT2SJjQ7buWdVl9avelVRQ6tuM&#10;aI0kTBWRkpxSZ6AeZYj5QVSOSCCZ8A/A4nba2kqJst8pFLIgxb9/saulhZCJRpgMVMF26IR9E2iq&#10;h5Y7UOZKikKIATkFqQ2PKiEiApRABBA3QHgAAAAAAAAAU9M3SJHKb5JYR/TDAcbTSggndtk0otZH&#10;X+5OApgEuCTD4jZ2ST7S/1wILkQdgIOLxpIpJWpN0W/4SZXXBMinIPPLIDYmLwRGOAnGLOch/AVD&#10;DSVDHDP+IG8iemBlKDBY+4FFY4ABlVkTLBCI4liNFxWxgx4lGqyRvyAgVN55bHXs5NAaJ3spy+i5&#10;JHhQcCJ6XZ63pr5vksvXeor0flEhGBgFjKr+B1gISAWhkRIQANL34qVplyXhSTtUFQmYtqpFgEYO&#10;Acizi86JYwTPEyXxr9VkVVfTnsPx4IfGgg2LhAIhmn9JHGQqZLxZiSShsXLxyF/Gy5cuTO7qlZck&#10;q+SkUm2tRwNRYuKFgEGkyMWTyKMwQyASBVJtlIr5NVcvMGsnSygRlG5YoY0EyKgPwr3PCW4Cy7bJ&#10;wPISwUHNDn9v+tZbfjmAgL93IRAKWYb4VmfiHAAAAAAAAAAnofutatxvEb5/BN1hJ2GggMEmah9g&#10;gOEnMIVBGHvCDwCDNINyxBpYhd/vBEOJet9+ObmV5oeADQ0HB/iwyxYBs5cSYpvMfAwkCpQvjPLG&#10;AntpevDZQaJNY1cALAXyAMAGAAYEKLYYCsBgnihkUCFBHh/DKV4k9B+CNCCcLAgVCH0JEuBC4EdQ&#10;JA0IJK3g8Il6IQC6Y5ERGQP+geGoGhBoBhbUIBBboSPkjgm2uZ13gGg3/nd5sXHHO8sHLOylrE/G&#10;bnHFNp2CROhBPrNZt7xth7PPd4kaKUemSsb8fcuJujrQGEEQMchVkBV7DwtJU/CdX7521gIqEgmz&#10;Fk8AGmPRiKgZ/DW9I9rNxMyCbVkQKqWw/q2J/z0VOnGm4cLIb0NZ/sTaEWVyvZO2kpA6E+CQRP4m&#10;Z+YlJji9S4U1EJkBDpBnv/NVNCTWmxezeRMiWF41BbSXgvGkaHIEQgIQIgfKrSMEMe7m3KbNJIFm&#10;eoqE61EmyF8I1NfuIQFga4QbCBxsBCwpFpagcVgdodDshThADAaZ3noLondJHxhklATFihFYsEGI&#10;ITdIZTCCE+FFKAJkoyIbXjKg7Hj5EdIQwmRLSeKFlOyD74YBhWYQ/WJb0TATlAox3xAN/xAgDEwg&#10;xBBGD37trr645emkY8K8gX5CEHMfLd7IC9DuIQSoa1DUBuwYhUhwZhbq7JQUhzrGJi/AZ0EEkxwI&#10;MQxkKAxeW4PuMDBgNBTFAhg/pFGJozRAh8ojzHurWsZBB3lHbMFoF+MRCkUT6vAAAAA6akqR1dos&#10;5sRXxiD9cFVjBMGTVTCGzNIkhvFQqajppgEAFB3JhCvOCCQQr34DYvX3nwNww/YkJZ/rZr2p+l0Z&#10;36x865RQZZgAAAAAAAeAAAAAAAAAAAAAAAAAB9fSFsBXwIbJyoQupKDlPKEAxhfV0RYAS26+WSYT&#10;w4yTUxOPu8DLOgikYfObZBU8UN9XgiSTP8R7ERKaAIWmXIlD6kJtqvBw9llgEuoZU67R8+AYqSQK&#10;G8LiuhqEbUwU+K8eWSyAmkAmGKVSkWM2DjZVimQzOqnV0Zsjbvh3kcqe4YV569bejgKtoFYO4/5D&#10;ktxHW1AiAVoJAJgEyUQAJZCkAvIEGCQKMBha8ZoO1gsWAfbCEk6Ei4ECvgQ+AqJPTV4bCDhxoIOI&#10;gRGJ+NmZt01I5rf0B2pb+P43SkXPVZEGwaQ3+tXY36UBpBlkoRlkt3Q1eExL3vmMnIgd0AhInobq&#10;KxAqp+I0AZF8cLj7PRglhFhqI0kq06IKCa8wwFyN1gNSR8M3AgD+MIaswO78nCgqQKQSQrIC1EAE&#10;AAAAAAHHV+SquqRS4SYxjlkQMkd1RTGYmdWhwTCYWaxcwgYwCkOTBLNFELVasS3mh7JZGGG0kllg&#10;D+7aBkJ4wfHJ3rwxqA6UJM08wvAJhJa3DPnPTbHJESJGiGz0I6IVGRCZgQ6cpGkM5F5Ri0jx4TIq&#10;cA6vDR2YtuSXITRrxdDAQ9HnlObP6i22ZkdNTl2OjuAFYroWdcpK6dHpIQbjam9VWSJRYEFA5k0C&#10;ejFoDJbRQhIgBELRtAJVkK62xa5Yd2fhQabk1eax8zOKk4qJvxtFCrdrI3bnX/CtosVHEXkFK80G&#10;daRbzxFWwC1QeMOjaSMfcZubLOyhLtZE1krQlj1i19SSQFp7tuyORGJlW7gAdMhELHDjaW0gpcgY&#10;KNa0JYXleMPHSf3GwA9Q2LNHfJ/PBD4uSCFZYh27ggNQOGyBz2gnCAAAAAAAAAAAAAAfj7tYQiCB&#10;TBBfGDY+Bj4ZFF/QybrkIp+ZeMfwgpjbSjSRrGyAt+vVJIBwO3EX7RlsbITuK2AVbq58YbzghYIS&#10;F8ZZllAQF38ugAAAAAAAAAAkGXwAAAAAAAAAPACgBgAoAo9wIrSVz5w1AUgtIgIhMERvCL7wQGBr&#10;0BwgkSBZPungZzej5RhrLIs96DLAYEEN1Rgv/h9EX+/w35BHGFrTBmASkErY4B424jOk1IRfkARA&#10;AAAAewjCoaYvjwAhQQOWP9BLpWRtK6siZnjVIl75+wgFu6Uq54BINYphI6poCjQkTAUKlNwmEY5o&#10;/04Bo8nSEAR+EUDxLx+JpIQJyFkXA0LE43gmkU3ZLFuQmmBAaDeHV1NL2Tpvt44769k0A/RI7qZO&#10;vTaU22COk+AFFUDYx1e0knX6zn7ycqRlUFgxuRIWuWEFF/w0ta/JsMJbIVVFBBh2+3gPVxo0EQvE&#10;xI+NMuQYrdTtYkCQSjFaJ6KiUE0AkE9GJ7wBphK0shPVfyA8m1R6H7Y6TQAU1CsC8GVdfBvOECxx&#10;ceyUrq1tLVGMVehttXashVvJsoAC7vTDBjdpqmu6h9JgXalWULlmxwgr45jAUGQPsqW9HByHtDFB&#10;zeyRY0ctDWS+hpzofBcImwguEQWRfFRB1ADSaLYWqCbQRKQQ7Qd5hAaTf1aZ4DMpgqYMwkEAIbax&#10;ELwmFoE4/T5QsCXWFiGENbQwUqiUpWhjdRy04KMoWEkz6emj/EsacGKF/+kDjS/w7wAYwAYCAYCA&#10;fgAAAAAADiGAAACA5Z0lUbVla2MgCT2GNugy/fCExZUDlrkAUwCXUuf3QZ5COjvpHUEWi7AgcrjL&#10;6s616uzQKQBLitfQAAAAAPAAAAA8AAd7CFIwivAdJBqEfkET4Wj8ErcI+5tm5lKWGwXPkRUzYCMC&#10;wkEeeVgPd575691vbtJtsJXFCqqgdn0jiZUjYt00Shbp0oOH/L5UpYLoXMYrCfF3X2J79SlwDD+c&#10;WiJYVCv3IQyVNTP4l/oboRPVBbDe52oOZBupFZfIlyhZRoQ0ahPlmS1Jjelc8VYaYaxqsK05DIES&#10;MZYRCIgKQBKkKgNjAAA+QwSibX1QzrNl3qi3rzW+19YQ2CAbBBP4RfBAcI8h8TCAW4IbA0XGM8AM&#10;Gwhjtr6G6js1NSVxifbOIiAiRwhBzY3ljct0vNqP2wBnV9JMnL0m3ZwBZVWoelmNzdZa2/Pl/2E1&#10;Yugv447rSvgUQ3GzVR9OtFvi4Y7V7wErRQTTspKeboJZuNQGw6iIUvsWASDSGPckVPZzj003lW6X&#10;lJZAqAf6YQB1OEBz1YsSlRVokCX0PFAdWu0TzbkxemaRuMdWUHERcsConSTjhFRGH0hMtRNf/H9i&#10;fey4V+dRq2UKsRm7AFJlCnmXfWgfiwFiowd6eiLh1YJbILl4i/dPnpYgmSFEtk1JxBrZlNv3Skza&#10;xjM9dmF65MRbB2tLiSHfVPyQaiETlUxd4gOIOgJYRYhY1gN3qEok2ZkZH212L8FaWmNKhS9kZquQ&#10;+TLJBQpGgJ9VXUD82ydPwcECfuQAjpKOJCgpBqJBIQBAGBSFbp+F5idjHuBNVtx2SYia2K0kEqb2&#10;J5fVkLo+9vceUbJBPfwiNjHSoJIUaJ1NNVU8/J6NSmXqKRGlGmbOlGg8DTKqUD0So5qFYceWZc39&#10;ndyBCRfwvV/A2bRgrpFSUi/AnhNxYTIKHfggAAAAAAAAAAAAB+EHwkL7rwHckEIiD3cEV4RIoPgb&#10;AKODSBFgFjg/hGi0l0BniOxbMR04r+eTv3Q/j2/CMIIl/hCFjiwIBR6Amn0AhOPWE6SQXFMpA3oI&#10;PEza8OTspGhgEgy+6GAAAAAASwADAUD7wSctmvmyQ8W0Xre+dR5IEtgg5D5r4EKdCMproCg0CD+4&#10;7UnupRoAvMfIyQCeQCEAhAAAeAAAABziABiYB4gAQ8EdME7JORwWHkudNu6yzT8JD4RPHwhUECgk&#10;NBH+JhIGNBA82ET/4IpDYQ25GIZDJBvgizCDxcBiYRRBFl8IkiYvoId1hBIddHJqcQE5p8iRkpYm&#10;VIgMSNyjrkyJzEHMhCQ8nLgsKCXnRu/JjFFdBcWu2revKzZJJkjmqTd3hkv8adUTqGJqTWEcotkE&#10;VLnTbeCMtX0qabSkGBjMZkzV1YA1ehzql8bWNQQnLQB2LjCs4uWC7xrE/Js2ouQdDtJ9JoVhyLF7&#10;niedYYuMXldcqTyjqmxKAGtjMLQPgeKJhifYaDFESAy2bratZowhfjlPqGigOXIVhos+BKZBZAKA&#10;fNsyf6GaCpBEQCwb6qPDkw2iRsICbrKOVBAPyC+KA2quIQPUBYGLkkWvEOMJ7hljjXNxdZfJyPPV&#10;WOR5GHIhP/VJkJD/uiCNGZEfa8wgP7PTmmoSAVAr4AIAAAAAeAAAAB4AAm8262TZ5X1zv4QyYI+g&#10;kbhCsIdHgg2XCAYD+f9mVIpILsAwhigiSFyim0q6mk1dIEIauhmJkgA8LSQhaTmz4KZDO4jxAKgF&#10;8AAAAAAAAADwAAAAAAB4AAAAET0+zxPYRDsJJBD02GqivZtF4eJ+Nuxr5MA0ZKI6aw5u8HXCgCGv&#10;f43WRjzwai7kEz5kOvl+XaMVBT/Iesn3gA/Sodp10kxmgEBXFDLjBBgDt5RuRAmKCqtQckZ6dSkc&#10;li/iAm5Akl/1cjakoe0Gdmp4TMrE/0hazPr3sXyQBpfABWf6UyBRACEEhKoABGEMgQByUQhsA/Dz&#10;QiHDe3u4IAo8NHgEaLBAIIORtH40VBNgHTj5ZiSIpa6W5l1aGa52FfccKIx9VkRxC0/QbhiEU59z&#10;3p2JtR5CVleFWFcrfmn6T/AcSmsbiyC4oMIOIhwhY5Omkn/yN+bXx2WaPWTdUibbjXknrZ4G5yN2&#10;9Os1yObkqEDWpBIyiXjROx7RN6Mn+WCOVciQblaJsP5Z0AoGSxCB0WNhtagt5EgGxcDVyt9qsM0z&#10;bT1IoPZQ1S51lJjr6qLIMV0y95eJ3m/0oVDQQIyTrzYaX47SUuC2SdW4mARmRMdQ9qzrVowG3rKS&#10;/6sRECD0apLSdnsKAkKfS1QMkyT1oVVqBjQKWFr0BBWlOL0k9tMcS4BMBVJAngwM2iNASBQ64oBy&#10;qlk8UBOg8kG3wTJIolZXEJMo0JD8du0noG15atGp6XydfYdFSoKoEPZLkTqrB9lqPixMgq2NqtRs&#10;OONGwSDvekwFLoLDqdNAYNBQqZlZU9M5iZG/H0BFIFWUSS/JvR2xSZZpNRqileIoxMamxKcwkFDD&#10;ccxJL0ac1gjwTGBz+andaQk2noCCPw9Nv203gYInrMHKWQs3C3pbnBl0ORgmIw4AAAAAAAAfhInC&#10;E4QuCA/hIIJhNdAbwSCz4RHIJDjpFCAJXRlJSGfLJ4kIRd1FMe9J1e384xWtYYGB1i54mAkDn0TW&#10;hEtaQifSpHjQQINgKQApOEC7YIGKY9XQSaOai4SSWxVCXJxAqNMxFiDlCUCFc6EmKY5BkKIQGbzm&#10;KAAAAAAABzQBABABAGAAGeAghHpigoZnQm5RyHgAhGgCJ5EAhAzAAA8AAAADngwBARHiDGc8UDng&#10;3B6rwbqO3ipJjeS/wSONw86oSErTIgizzcPwAJ8EdYRJlmCP1rgh8BwMEDwgHBEeEA1e9IXzF9GT&#10;1RAVOuVelrHKuNicSb0SgHyxOdZJ7aTkK1JFOf0BFsCmTKWr+NQ6QoTmVq+92gkAuiQScHGmEGZ/&#10;yYGuCoYAF9hRrBg0sFtE2b0kmbwNK000lUKyDpMehRzQ28Rv+NGj2ZxgDGDQUf5QvrsU2nEFSXqN&#10;/jU8MNz03oSGiB6SBboFqguFRW8XQdaESb5wgEf9GLnDVl8QhWGmULhN98QX6IE3a4/BCiB7VYOH&#10;Rq0gaCuZRvmH24fgmlVqzkJ6zYSSTwL2rTUiqU+wHWxQfOPR+k1UtbIR4NarySQB5oEhYzj4iexl&#10;BAvTBD+Xk7bfCP8AAAAAAAAAAAAAAAAThEOEh+5QRnUEflaEUmEZeCHdMwQ8dF5BB2BAC3GWx0tL&#10;lltri/04sEV2qYW8ES1aCEQs8WQECAAAAAAAAThIKCTkEYYR5BIeCDYQwxtPQlhAjCbgHfggF8IT&#10;ME5GEIggkXCA9RfmigX/BFqwgsENwjXCAx3MoXW23ws3+BX2+EPnIJQ39FGQjpf2Ql3jQQb9Y1j7&#10;0Dab1s4gBT2za2miliAkzRyEVtgD+8xkYUBs06imI09kF4y9BoIIiEkA3kFZlAaHDECEgtyl8D7K&#10;IhpZGOCs1gPEVibM7SNk5GxzJzpTVx6ucsvkWxXVJkCu1ntwiR6WZWChqJftcbmAlMlYUmGBgURk&#10;EBoACBAKojFFNk14Shv5/+ECvk96IYQZMC/729HFh6AJYgu+tRtW3fj1Jk+JTCazvxJ2TFzCqkEW&#10;4YHlrJ+rWSSFKU9NTxsukMgQHQzpmpmpuRr4JD2qOCjsOCI4ZAcSlRuMc2r9MhxUJuyE5D0knwHm&#10;HQGEfk0ouWc6hEFQgGht45CV3k8zLQpkuQWjI9UfVwVITrtnjKv5mJxqT8OC8XrAIpBxTGmF9IPI&#10;ATR9SqilJMaTNBoN5wCMrABm8ITmo4JNyAty6LlQZXfPd9zRPv+6SeiRGignNQcLNwRosdtFw1lO&#10;Sk85AhVE47W0c3KTq486CjELRQt4qNygJCAZU2Uz3KSWI7QuZiCIJZhGmWEiEQ2tO/YZQuJQHZae&#10;CylQs2UUpMforxWyDVRHSqS54BMKpV5yeaTcatabzlPm4hXQ0DAGjIZlqmFUs7pwdLE/4FcnFmxI&#10;2ksibnfUmEUuEvCh+RDYmBv3ciYEEWSRWUzmjU18OTWSQ+oadlH2iVte3aiiE8q1tSpttjDKmKet&#10;MSkD8Wkv9olJB2NHrTxOWFAZFeNbAWEchQkOeCqp1ddfWPJRKkuyvhi98pAdB029uAsC/rCFkTDQ&#10;hhAJFmbP2rFHLlzHmGCZgwAAAAAAAH+22RxJVmPf7MukEO7JJDTQAskkNNACfQQNm6UifqZHbJ7d&#10;CR2aoGCGeYT+qwJI1a0yw/UhAzbhYJDomEdFLUAyQKRgIGEVRI+4V7cACFgDXCICCLNHoKY7QV00&#10;CCUFxbEMk69kiwWMYiROMOUEQGKKAAAACWY34AAAAHaeltiHn9AE8xbN3xKy5Ye4ADgmfQdkT5KD&#10;heQT/QAD8EmIIrgiLCI/4Sugl7BAJwheEMgkJBB+AYQQJmXMF8cQiGUw78ETYRDhEuEWQQWCMsIg&#10;ghGET4QuCCwRjA/CFQRDSYk0wXSxDixBywgEggOjquQLIdgaCe0TOa44/YsKg1mu9aaMMKfOu4bb&#10;8vu5WU7geuIQdaf1rVY1lL+m/5cs7n7C1T9vD9sCGnU4Afi7EOwgdPJumDHQ74QzdH2a3G/kEWee&#10;zumKW4AT/yY5aEkkBkG/JjaXMdeSkQeyJ6aoJNYg2pIMhXvNoZnVF10OsRorTGYcsmYrwz/fYbnM&#10;hWs8UT03mVQi4iZe+8UkS34VYUstkxX0j0id3E14M8ZFBDHy+fyOY8zprLmJU/ujJQ16ui/r3CGE&#10;bkYQ7AVFRAiPRJ9kgAAATgMJTZYmWCGxnAvQRdkXEwjeYIfj4QdQDKrH1Fma9zonMaxjU2xBDJXS&#10;GzzUMvbtuSqAAAAAAAAfwJhFqqEoHQVCQUKZK41wLBM26mZ9VNCHVjH2RNvcaqTU7L9b0+aLWwrf&#10;3fjAFhtczjYtGahWpDmMUS0I/OEBxOO3g3rMDuSEYMAwd9hAm4hdeQ+LzBFBhAAEgJUJgC+kLz3w&#10;ClHgJtpFqmFpgzACLjTkzoVQFRClUKq6HQy1hzB5rmNEUfIPnESSKyYjPdiYON6q28worAVB5y5e&#10;YRSqId3JKi0YG/i3fxHvSVDaq/CXdKBVMuvXbt5o9eBcAk6IKdC+EFsaMYBmRguLxoAQAIwDLgn7&#10;ofeByomo34yyqgNQILd9eMVcR2yFhFEV4lXCn4wAWvZJPFokAR4q1RyiB0GZv1jgpxiWEUWSEESX&#10;PPgDm4oREeO1U5FpNRulSdI8VIrbutmtW69qp+6vYWCC8okADyjBqygCgR2QNwRGQQ+O5261MByi&#10;o+EHwAlMUglMcuPROJQiciGPsR3GxFOSSxLzmeZaQjonWNQoNUvoDKU6cYtcPwhWL2RKXiOqKiaQ&#10;oABE1wc5EsgSFqYqgZW9uwaUTO5mnO69wr+hSyLgoZ/tyLeqMY8y3cP3KzB0aSDkpmH4tE6QjMaM&#10;EIADBoFUhRKFRa7y7VNKwdUmkgGXLXgmAgFIugKxcIYEIskDTa8EZEKyuzSkvAzorLPTWqJJDr5l&#10;UbNJo7yB9UA8DbN3iAXhWLITQMgMokHC3rlpNIZgwWrarjVIKAfRJoslbE6sREDUA+YaiECSd490&#10;d+TxglP4rJQVz7wsSU582npqilIDzNNViyainWpfREbYq6vv0mAly9gkKOOBC8AN4AcUQ2heu9sh&#10;0InE3/gRA8EoQVUBDwHfaUzdNZv4gKj+ZUBDm52RG1rClMtayXjRwF4AAAAAAAAAAHHNoQfSJIXC&#10;VcZiO3oqJ8LZngLQw1IQzYcPDAhFoEJDBAk5IRYjUKEEAamVBF1lJRiQMj/EYJBQVveAUXFF5smE&#10;l4To+BvmyZPV1e/vABG8IltBEWLuEImoWjCB144R325Ro8zpFPJcEBNQRAAAAAAAGchSRyJAFABA&#10;BABURmyXB/tkfKICQhIAAAZwAWQcSA8IJRv6EfaIIWBQh5IF+CYHJhNxBG0BgkNhIL2EmYINhHUE&#10;LwhXhI6CLqfRJtcpGIeKkWv4TAxIkTAzmyNVpXA0EWU9KY1cWtclHy0jnqWfc3SHBgc7KU3jJFG0&#10;dnRnWP+rlP5TyC5VSOt+tZcxBaxxZSyIfRpwDGOx6zR6dSR55AchCH54MYYxovJKrfRXr0I7JOrw&#10;30n1HqEZPK1gvuMlr/xNUOAojemyYr4cM5kkCJUSxrC4HBC6rDiExhF9u00yvCE73q8xJrw2D/IT&#10;XlYagABjzw1Gusy8SAHTmjt61IueaHLuWbnXQEc2M05Mni9FhlWKjE2hGSztYj80wbtA6M4QiALg&#10;AFIgAAAAAAAAfvhB8D5ZcJXuCE+glJM+eCEgFAOY8a1RTeuZS1kL0ktAX8nTdNbmz4u2wtsAABMW&#10;ha30imU33Zgk1CYQuA58IfBJOTCIsCLqYnCCxI3LJXS2KlKc45AzUMoaYUEl3EDNHVbxmZ+FeJBN&#10;HOhUVxMSwUWMOZyfCXELxm+amumoTuBy0VxoOwpqm92sXVbMaiE0GesqTZs2f8jQlqZJPn2TaE6B&#10;+92DGoEwgLDd8cbR76zpMmE7RNDYItigUgX+2Cx1Xx5vpBKkB3i5+Gg0YUIjHwXaTeqdQ7DuM3oI&#10;rfaVs/IJGCDDCCAEEAMAYIY4AMAAAABAMQkQjVzAAH4DCDyoxAM9xhAHIpANefCCyi4sEHwShSWo&#10;JC0TR5T2JF94vZcHqYhE3hHLL7ZAAPwEIiyhUBBlIekgPb7EQsida1Unj5bUeTZN/z6upGab+qHI&#10;JYNGBNSGxIhkZWaEIib6h1eOSQZCXSBgEiKSI11AN+4usQFqn/BaWigwEKl6imCghwGxI9KQGJXz&#10;ESTLV8Ada62m0QUGI/CbSWcAlMFvLDTFXetAMk3nlUJ3BvKFBhCSErWqBjvH15NP4SGvolLxbm5M&#10;eT2lptylUVaAuH9Y1sqyNRtl2NQn5qkyQYCPb82Rg17V7eV8kp3VYWCzDQqM0OGCsakNpKF7nmPM&#10;yyNhloOoJGIJwImSi3gZ0VEYUTGbxLwxBxDbqrFsyrz7/Y/CxilzYGg6T1HFd022NToHEwjMDAkM&#10;R0/UeYGqd+sEmhKpCXxfFNnONbGM1e6bydRCfFpSqZFbCRBhHrNs0KgXw9wNUsLaCrieVxCbdSSO&#10;JJ/xQ9JMnws7BFcTcDMNuEH4jXhRTTigEg0jCUAAAAAAAAxywHmT8qlR+EBV4XTB3QiyC3VISExe&#10;lTFw0ktC10zREKgEBAjUjNxasqER7JkJwYjBYsoEv14E645BChfFnxAvaXJE5LoRStK/AwPHwjf8&#10;EDwgsXCBYC3ROYdpCgmlLQlvBQ0ChNwgmBcLEsLPYz4o6q08i6tGbwMEAAAAAAHiGxIopUmhOGKL&#10;ZgAYgAAFDwAtIAB/0E78T3RMlYRR6NsyiQI38EyGE3cEgMDBAoJIYSOthCIJO4RDBCs/BJDCBKyk&#10;UG54MfRwN/CQ4sJTrl3GBm8JRxpOj8XI7pxeiWodPw4M1wGIDEpuENbNmwrDBAIgE9IgDJVkYSdO&#10;kuI3ZHFs+Ivt89fUlS/aKJenKol9pH2louU6o2X34OOYHNwwca5/eVJ4+3rOiUSSBhEwhvf4owJr&#10;eKSm3U2FlwiQVvRJy8W/zBfgAy40Z1TH5LJAkBCdOby1Bwp0FZL/XVqTyARmX2RteDwiIjuUYvTQ&#10;rQ+SEgI3HywQ0jbS5BqjWjdbNoljFjYiSspyDdU6f6mNJLAVs51pO4n8wQqm/3MINgGLtGXKaSVR&#10;IUV7ToqwAAACcDBFsX9YQOPhJPsJiYzjdQQCJeNaIVtZVuOmKT3+oMK5H/xBBbd9oEDcAcWDf4Fg&#10;WAAAAAAACcbCDDuBAKCgQKNHX8cniCHSekEFkDC1pxPhB8HKU0pjNW48hZPbTAnGIaePtLUwk33G&#10;zFKmqlG0hgYPk9QdyE+2chOuN8kuceoX2ogPO2QmbT/tu+3arFp83u83qYaavVDEGECnExEqg1NR&#10;8Dhtj5PZUZtZL2KmHMX78DIcUSGHSo4XAT0AwSESbQXpR6Ee3smLig/dWoBNRJBUYgYQDAUvzGIp&#10;SCGQQBEAPAAAAAAAAEAUAARgAJy4QusaCJ4X8Ah8IgweaCAy28Izwi+JhAMkKLXVXpwsF5X8IjyQ&#10;leEmRCTsWeEUEg3+EMhoAsh+5eFVhX0EwLAVggsBMFvN1mOgefBlQ8CQSw2izWDSgFwC6c3vQ6Ax&#10;cT7Q0Eww+ZSMiQhqluC7+WkKOT1Nzk4cOCsVXvEV0N2vlTmrBDgf7kiHtRJKtdgnwSnXgebLN1dN&#10;0lzvXwC6Ep9g5ccsKac4T2sv6lRwGHTEN2w5+jpoeBJO/ah451/CgPngGRgUJLg4YYDlQOL/CCUW&#10;komiDRmet8M1CX0tNxLmNIbsbRuiTiozdVIBMewioUoIwjITjCg0174U6cU4OpK05kK09Me9o2xM&#10;149vUHNSitU65/TWL4WgxCIlYzwMPR1Wo76y2CvVOxEfLgSDq4+0WlfE50uRrja73o5KKC2V8fAC&#10;wuBqXWmQlxy0V7IcwTtTS6aWEZQ4o9xWEvjM6hejUe0isrtsqeU2V6R632j/oXH54Ru3b1RLZfRf&#10;/qa/axnjFDfIfAT4XNf/4tahIH5H8dLd8MjuUsi4Sf+wbE6MDnQYzTAJPRWKPVB0vTCoyKFqaEyj&#10;1LvkPgJdhaIiJmLYT444kB3uQ2C6oEdAAoAAAAAAAAAA9kmJRepjmPwYV1nkiRscUYUpMNXkMnQw&#10;UZCDEGYxDAUADEREApmRgjgoAngaAIpur0CVDWUE4u+mwhxRiLEF/JlxykMLYDT81RwgUk3AbMSD&#10;lEYAf+EVR8IZngh0EZYQGPhEzxImN5MR+aAV3ZZCX4sCggl4+ECwgCgEWOq0SXskkZMlC+seld9h&#10;mR5dSIAERBRIYxABxizPRnqJs3NQoEdlIIdlILhGUPgAAZAz4AA8IHkBaO/BCIIHBNJhEGEMh4IX&#10;g4Isgg0EFhcbwWQBIEV/BIfCSOEIglRhEeaCSOLhIDAYRNhBXwRbg3mVNA/Isf8ySwH2ES4O1NlP&#10;4QdzA2oC5zoAAhAtserfcQBoSNmyIgqnSNdB15FMVJiDOaECEoWawDkkS3zz5BVMyvqNahLDCIaE&#10;1V3tGhRySWXF8kkqJ7Q7byJzVHD1JCasMhlceoQOHJbp9xkKSj65TQzNonyigWGUPZH7ygasSjeL&#10;+FesupmNXiJ8cmaDFL35vjhApI6u0bAgoZdT3W6yRDJpVKWPEsWYx0OJC8Ji3U0gZGgZOZKgplZ8&#10;QmUcew4/SR866/M3T33ZRyUAYGmAZAMBg6DYAAAAAAAADjzXvPNSu6b8EamB2oNwIlMbAgZ2m3cG&#10;QDQaYceQDjeltVEYFgd6l0VR0cYb601E3qWtgMgAAAAAAAB/CQGM5ggHQR3gqwinehOZBINP5rvo&#10;3yXzidtN4u7ZFkYJ8VibBbAB18YxB+GkNnjD/pRhRaaXGlmXAl3VpNnT5VLksqqVj38ekzhPzpYR&#10;hJDW4d6w6DNng4IFg4CQQXQKImaZqJx/hBVjatJ3AjxyDQcQNsNRnCNkOhYxKT8b5AfhAZWssi3H&#10;a0wTBAdceUuD9sLBCa8GvXjewDTAAEKDl3ryEA2QUgHPhA9TyJlV6T+8AQfHiDmJlTDhhQWW1wEg&#10;2qGs61MbmPaWf+VOOD/GYrVn/dUIvmh+M4PCL3NGZQDd2bzaUMAzcA0HclfvEPY8tIJfIQHcIDWE&#10;Amxi1HQdFMZGicdZR6jd9Kzkq4GUAkHOBljiJmobk1RQQAJBqthrXVBfzC4xEAtujcimMRmxxhzR&#10;iVMIzQICQSwhkltQPDCwEI0IjBoJbmJiO5PyGh64igukr2HVhjJqkNBBHcAzMg+4yrrchKUQFTfl&#10;BE4C/inJbXqAPjgAZ2dGsDQG9TevfVV6CtQLR07kukUtOXre9YE5TRIMfY50go5ijIRIxcATpSTq&#10;DFSLYc1PuPDpDG5iDmZQWmcbJOEOcgyiAYuOa6H+UZPrQQLA0hQLgIGjYk3Uu090m8aQYN5J9Wi8&#10;YhBsOxUCM0/xV+Fuy0+5aaotljRRoZvWAzQl/ZfzRrOckwjWjoW4jTUnKOmzYPPh+6In//8h42h5&#10;nCFiMOAQlJtvGOhXDOVYNn4LNdwRLBA1hBs0TSP+H29iIYBBXIZw1w0Tv4+cvZyryPRV6hcKl8hc&#10;BPjDVWZvBAzyRTcDp1WIApXkL+u11f29rS5mrrWUhFkOCIpbVrez6/AAMAABgAAAAAABoKgTTJBR&#10;zAcn5ej8zPpDBNw3B/H8/T1uDKmDBjKRJYF5uoYEA0AAwVXJTBmQAKORBBjpRJx4H+JhQTcV6NT3&#10;RLFkUUQMQqE8Ia6p8gqFl0mmAL/xtnQid5qQQBxNqiAP/hJOCL8Iin0EVOCJsIVBE2Cyvh4IlPoI&#10;SCCxzKR0fytoIoWJhYDQMAGcAAAAAeGWEaABgBgG7u7lkhYAPCCCwmECYKECy/4S0glfBD+h8JN4&#10;RJjwTBYSCgg8EYwSN4Iwwh7Qg25lIRPMyvzhLuJAMfL4nK0z5C6KBaowe97RPbFFbBYBN8pcMclj&#10;uYymd6iaa16pMpNxJL3pFPBPDLuxCdEiiJnqbyHvDebUTgAuuQ8M8vPCS4GsIMORch4GvYjC5cC8&#10;CLcDNT4EhO5l2iplNqoo2E7T+RmTx6HoPVHKHJQXy4RQSkbXQhpTFUhCAzu/9lzm+g2g6xj5tLrA&#10;mj9HSN4HavM5hYnAxSvP8zff8DiWAkl5YBQls2dJ+HMtaaycWvn4cginsPQVTCI8CDzncPf0QSAK&#10;JJLYNkbEAAAADwguEbprCHQRAQRfRhDYggBxSCKLuhYYghmaBB6x5k+JfWA039UI+ci/3ePMVzs9&#10;NuXanRPmAAAAAAAAAnKYQ1bhYEAjTVNBgq6aKBnroKicIBldQjlJofwWet8UEecH2hAKIYPQTcmB&#10;VITj1ZDUiqFCyKF5yMmaEYY8iguDh/tpC4DC0xBkZ6wwtkYhOaeQH4BRCL1NCFddYziH79EwJTmD&#10;imTWXICEZBxNcUtiepLkwzfsefGSqlQfgGBYVVcc66t18AJVnV/4L/HiaiWN+fbZQXQegSCTtvaJ&#10;CTbGJfVcAyuyMgDaCkNWCqpEQmHYKSgzRnLBACSNPqGBDU8tAXMBs4yGl0A0sAMy9NbzZ1NQqD6n&#10;Kkf68pxWbJcFdiPBQL74KsSPDAjuTK35XOb6Q8kX5ZnqT0dYNweDnHsZ5eKC95VJUfhCb4D/5HpM&#10;p6GgNZUwV6HXgCdS6l4I+P9HYKsKD/pwtrdEzoQSECOckRAEfjEa77ZBMQLKAgbKAaCKwx7KQ5Fs&#10;qpGFBwWR2RzFxXJ4gSyfbD5xmB0TsOL5i5CKnNRlJOZHoV4ed4eFyH0sMhr2TBVOWA1ZFrQHBpks&#10;jMRJEMH+/iPfAZ9IHJJQpm8kliSw74aMvBvxnHiLEpU3nAIYrlgGMOeT1pBGNS6u3WLSOb487rej&#10;78eGkWw2rl7XPxugwVAWjbZVoXVxPc/VfpU27JebyEJ8dhDhSTbYkxVn7Ig5Od5idbcHesX6nTCJ&#10;H4EGQzAuBJHGwTSgP+EVThAoIa4RQGs94s94z85+ikQahIsHvqvbcnahxJ9K0sTR2cEieAAAAAAA&#10;AAB5gEYAAAAD9yYQSRtMQQLQFZy30tTFBRGGCKRmasCFIiMi0vQOUkhK4MBi+VI1FEGMBF5sA8Dg&#10;qAcTc77IOtLg2pggPrf0h7w7sUguJ72iCrlyJZYRSiUQ0ggt6u1CZUex1vlT3GvAEEX6EU0ShFkC&#10;B0IXAhsLQUjBxuwNDE9AQ7Wq8xKmym0yZ47y4j01CyyMAAAAAugWQlBOdMVjHIgsmRgAwDAAAAAA&#10;AAAAixY87nnLGvr8fghGEXwRbBC82EbfghGEKiRivC4gDn0oL01x6RFfxiCCIt8AAAADdDwAAAAA&#10;AAB/+SCc6L0a2Ehcmbf1JZMKGMmWv8eCR+Ez0EMhoJLRsJaQRdhIP8EaRfJBFjoWPSGTJATfGERp&#10;/6QROcvAXYNPl2e42Yo2GNomrLlJlKnTe6Bo4RPCJ7jWgrJiKk0M+0+pGxpiUIflkZUWeJ/wZwxS&#10;NeY4HIKxFQqFhDZIDmrY8gsiusUm/0E6bcei7FRxWshdqWCYRtNMRHRlUAKHHkkruVJtfyECaMo0&#10;2SetEYiQ70L9EA9aF3NYgcWzjBGgwK89GWTwmrny4TKy0HM4yL1JYsLR6IT1U3/9djpBHfV3wmay&#10;q++ChjLg+q++ek77/vY7NNjU0QwAgEAAAAAD+ER9hKuN0EIvBFkEQ55wgOEa8WCBAFALNH7UbR2k&#10;J+7NTI3Ib96+OUOjaj9mw+BOsZjltxSxKDV8qOwAAAAAAAEwKBdbCBJ40Oo3v+zEJ5RJxDkrUObe&#10;VqIINLf5ywGCQFRFw51l0haZvQsoMxgYJd59aHKQ+AAc60FvLytOAhQsuFMIgRGp1InHlPamR1rT&#10;2kZ4SDMrHRtKOE5YCSB9o+pkoZ6XB0xuAu3ccM7ZfFYs1TARNtnX7t6hKCk0MgahrRCBCKcK+EIS&#10;oBIs9AD6LXl7UTWB5YeN6/jnob2Oz/HtTZeEnnvP1YlzFxbD7aePdyTKBxDgFXQr43CRAirbzmqI&#10;5MJW2Lwzlwgy+FRkH3ReWEapOgarWOJLUJp3KT5J717KpoliS77pmGDVuL7O0ylw0B4hpZjiRyJ9&#10;V1ZZ+Ees7Vv2FJwxee0jXCALNkyoQglKTuqBUqp2eimiTeXah+Jt4nRrvZ1kuikBoNvCAYGqxJCV&#10;7x8JMwfvCE4QCdzycW5u/yUQwH7wh/p/CI87xg7PQqoP/gCJrJiefiYMiU01MjfCvikfWlHck5cU&#10;lQW46HQCyYUUMsUVMQYQx940EByvSMywIG3ugz68SbOhwekhlIZwQYIRoCc0FNDdzqqhcYU80sRI&#10;HI8RrKNU1y1GxHatdmKSYxy6eNPOehgR2AsGJApiqCpg6VdDc40nDQVtUI+8zTEQ0FUQBzPJCZfR&#10;4BFyZ57LXMlST8IdhBex4Ilxd6G8j39DNdcWQwKdZMlWggEqIwJeJR4clZSB73J+WzWNQYl2JLLF&#10;sEFCKC5FrGA4CiAYBmC+DIR6dSHCUuqkBCaQYetLhMLwIa8hgzfYvZME8Q/NLxEBSWWZin60GIUm&#10;YfC4BD+CY3FgjGCYbCKsJaQRFBIrL+LhBoIB4mETUuIUDWWMpkl44G+CQ0ESXghTgifApR/bCd43&#10;dVGZSBHZ5DAG2wABB6PqCZDOH0B55H2BeEHdESEEU4AIAAAAAAH8IxwlnOwSLyRIJTYSKMJCJBFi&#10;0PK2IyfRkmX/CSkEpoI3wiiCXl8INhFOEWwsERejeES4RAAe5mTKb/CQRBBC4IowirFzwQbCHQ/s&#10;BBAPYqX0AIhbeXTgdUCKiC1oAAAAPeAAAAAAAEDLMujvwSmgkBhE2EsIItgcEz+wRdBHJhC9BcEM&#10;ghzRC+M0umLe67EvmjbFL56WXP8nOLDG/BItEiatcgS+NBhR1M6QfriPGWkpoeVFTJcAoFY20cWu&#10;EAFYm99msyIBJN0c+54QrJktXV9FrgNvr0slYqwOj5ImTwEp2P/LdW9f63CCLVMOgMzSeNERVyTV&#10;RDsjN1wWG2chGljgk0WlrigiT5ABlnEZXnioEsomS030GvMsKC6163lW4QmnCGCA5uyolpE8qvt8&#10;Ud0AYNCRQSsXsOXRiITeYL+j27ghvRrfwhEEGxcmEOjx4IR5s1jOaZlQIYVsbBsBAAA/A8IdhDvm&#10;PoSpoQig4Ei4NAieXBCYIoDYh1CFEevbrdUTu6IeVZM1ZoOjqFlC8ctecA/09+IktZWyqEAAAAAP&#10;wShTUvCSEwRmOwg0Ey/sqz0krLRSBcjxAGldUkeNBOXpUBtTIqfceBHiwak/XHp1DjGA+wV1aFEJ&#10;EhckuWUofhXaZ0Uj3ikHbKqX9wAA6kMsBy+HGkMqT5YR6rKBXRuFHsfQelCwjYuI8kbTpNqOy1Pp&#10;GtbXNYQOPIuaQ+oNqFD+WeWQzacWEJ8g2XgDKIgUFJCBYs8NzwAQzLx9EFf6mAdCIodZKNWuQCrJ&#10;PCThixUYXkGRUAqiXCic/YZX0E71fjjfjX48tNts3HO+1ILW0F3R063srJMWclIi1wKPIb30wBg4&#10;BGw8j6EkiSSn+4DET3yGrZYAAPp0nLM4VSQ6VzRQCUzEuXIdqMLgZNxKD0Raxuc5qUmat6o2QmuD&#10;Vu+qTr6Ry2ark8IvtzI2U3iudZyhEyxkHQyhpnuRjxIGwRoESh7RF5k133XupZ5D2p2aU9YSaXsu&#10;zjLEEGFMSrJqCddC//qGTFqbUUaR6gkdTbNUNh5KR0LavPOPK8cdienyTYmZgc8ps33BBdXIG6Te&#10;CH9znCc91A8pZDTyE6e4ReKB359nlQQSgPthM+5dEA1IBUugAwBP4STgiTCJvQRDkvCwG8ECMIP7&#10;yg3wTQ2PYiwv4RFhDPQHCFzREw80A0/G4ATyxDIAWMXSJBeZooJw6EcAvHb2MVicJ+VjC4MvjHiw&#10;9yko5HddfsI0Gi2omgXKJcMn73KB1FvjT1EvQAHKFtd3fxPBH+Ebxo0EZZ8fCJL4QfYpG+EAbOEY&#10;ASYS+kMkjL/CN8IGQ2lj5+EElAmI6VE4DExK/CHwQC/YO6N12M7c6whsZkwvLMdAcMN9fyDGRGLq&#10;1DODQtklV2iIzVmiTdvq8EH5B5ivgADAAAAAAAPAAAAAAAHgAAAAfwgeEiF0JvoIgIIsqK0IwN6o&#10;ppinkjmJGXhHjluEXmmL7JMcIVC4tQQ3CDxsTNlgEJgfJgAM5SZekkFxj6MoJixIX2e8XNXuib+o&#10;j/dYpWMgn88g9VagfLAAAAAAAAB3gAAAAAAAAAeAAAAAAAKCCCyMREgQGBAB6QOwQIwjrGC0ILNQ&#10;gRWMZ9CFmPIXvt4A3xAyESFxFWZD9TAAKGYIAW8HARzNEajk+dFZKNVh1bnFFCubMtB2dWdWkviD&#10;yXU9ZsnZRrJzYecQVMDkqNn5Qlq1klXLAxNik6o1Y2hfXIzXVhBqdWan68hozEsmnOuL7RM2YsHo&#10;PXkKANzJS40xAIaxbbbf667KyFp/wENFbwKshtCpyKiBNMiukQ6WKXm94M8lbiCsvRcBr8gxdEIN&#10;Xo/C5PIOFWeKMlrH/3HpBFGXEzkXaiQkGg8fA4MJoIOpRBSSAhAD4Jk4IhjwQOCNcIbhGMEVYSLx&#10;o0EGwhH/HIJviH+EVQTSZDCKsCLIDuuoRBDQ77oSUEH89D//hHcERY2AxqggMWBPcnkipbGlC3IB&#10;axIIPgavfMetJfpTlMOigRPYpSRM0iiA9DfISR+GoAAAAAAAAAAAAAH0gH8JOQSQvFggEEQ4QjCK&#10;+tbCH38IRg6QBbgAomETabccqsYw3Zx4AEkiGEpFBKk5ZN8AMF5t6GoHJk5JxaxHkbBHbN5z6Ih8&#10;Kmk+IbSLmR1JoKyulC6DkFqR7xgcmGeDWJRZN/WBvTjWv6mcTcV/utTUXLBiYp8xh4mHLJgQn7jY&#10;dsmuFFqQ3oI2az7rIxlr83c4DqwEmN2GB7ekI68ZijDiZwAkggIbIDwWuz85tr41fp+lk3ltBjWZ&#10;EAi6b5iyrYi8KgBGfDgIoyDWCgbRufGeEAz7SByTjGvtsBy5rRUlrC08fi8J4Nqv/ctWgQ/QsJFP&#10;z+2Cch+PYWvFrZPwg/XyqyZCS0A4oQET5ndHENcmlIidpWPmLOPVdYm95MPfxNNLIMSa0cbZNWGV&#10;AafbACO2wPmwUdYy0uAJXgRXwWJmVW8QvqpB1WyFbJt1aCzwfQPaQnJQVGcPU3aYXhAUm53RgFiI&#10;0sEw1RnQsQ7GqMtBJCRc0F2VxxSideDzvDQQlIkgMCVYr30VrXXiVEAHfc3CE2uIOxxnmDfdSST7&#10;DlMRrQLpWPgiHJi5ImEQ40Llj4C8Xi5pfUBfEMpA/wQDEgUSOocrS3Vl+5hQTnugnpFRmgSlAW9O&#10;jZyMKysPJzVJIwYUyIim5RNGbZCmDKNuALn5ZCLRJGmcnuVnpAoxJQaYT8CZ5aU7Jv8Bll6sIeHo&#10;/HBIv+K4CEHLq/EnmBCDTJUVY6tllVlM4bjAkbtRhUd0EHjWmVGSwmwMQ/QV+imWERSP7vSTph/+&#10;nMHRTCXtjbbbBgAAAH4cwRfunQQignLp0EUxpQEf0uBKGDyAL8RmQU/Z6bGLuNx2nXr9gjjlECES&#10;y+cHfA4Ib8EQ4R9hAoSoI/wizAYQGCDQQvA4QfweCGkh5B/iFIxOLYeCAQQOBYQHPCZ7w2TA95Y9&#10;EHW1hsUD9atxCH6DCTNE20AAAAAADRyg+AAAAAAAPAAAAArBEEEQ9D4RFJAlToIgoIVBawuCQIPV&#10;3/5mkJMP3pz6/GBskMIqyc5gAvGOuWVDjcfIBkUL8JE5qFHCvi07nITUvHUGEj6WLwr5TQx4zNO3&#10;qY9STgGB+Nb3TZMFzdh8qFaitJ8sICBoK5WIQCE0dH2q+ILHi2AhurklyhdEsci+HX219Xy6qvIV&#10;upslNgmElDB5xDT6ySZetr9K72wshCzuSyCzTI6rjDDFexEEUTBVlFHklUYHCLPqXERCav3Dccfg&#10;hOsAM3TAVka1/QDxtwn12FSglKEqIQfJIEgwGAAACAABBgRNW0EQpCBBoECKoRFLWnNM24xT+nhE&#10;kELgGEDgh+EU+rCBQKCJFvhAsc493sWNk/bYv+7OGICGAAAA1AMQbmVFJIG4JNZL5PRp6Ek7QT+E&#10;Qw0JDPCE48EFeesFAOsSRUgMC/9P79OXAOZDaPgyFKGwMHMX+6wAmYK8hHhQFBQTEYCmpKvEJCqZ&#10;iIKa5yBs0BHDBOTsEOW5Tbsu9K8NJ5AMIhDFkmhppkQqhB6Bx7lj1EmgW1bkVkQj+AU0ChIDiDHt&#10;ypil04G7PTcZyJeYW234Ym0BGfZEPX0GbGI/IWm661FhBDW02CvkXSyiNE8KkgaTrK4gVg7hBkxn&#10;CzN+wgGSFhCDJp2ZxslJI5eUIYlll8sK6ZWk+sJknjAesnBl/wrSoBbz/QCPQFjCDiMvTfuIPWrC&#10;FRHjxYgYKkRsPzaqC4QBUEMyNJOXpUJ8pP2wG831JNNLvA3hc5AO3GUnStAJwXHAPbCkNpnt8wo2&#10;fWrTUkA4nZ9nZsi+FKCEYken0UojOReQNmmiTmuKiy8bDR2+kZ+C2usaTgguXkG4tEGIPMQx6+ma&#10;ToduhMHCLdCQFFQAVToRXXqbrpHls990hzeQWhP3/MsurcbacC+IuYG5g/BAoBEx5RlrWFLw6hpx&#10;scJsLxjKIgvGKllZQE1CuiuIjmyL06uULoCd5aEMgAzlSE08jZB+jOwrUFkySoXxGmoHi6YwRIZq&#10;ADHEBK90Q2qHIxOXh9sFHKdXCBbgMYOfeQZmGomUXi8WcGTGOv134ijAyZlpJ7r+2UMjhQSNcRCF&#10;7whb2yxpkD42EUzMPaCCWhJgiOq6GPSAhCCTNJfUEFGRHpo2bFMCoregHAYAQCAAAAABEjZ4r9li&#10;VFvW/sv4RZBN7jYmEivECP9BIOgNBA2YIowgc4UMJSKFlNk2v85K35HIz1e2Hk0v3wj1tQQUmkQt&#10;SmqOWAG/hAoIDA8DBB8+WLiGWlcy3rOVhjKF3vvmGI7DXh8BEqcg8NceRn0xA6icNkwbE0ZiEN3e&#10;tBCY6eAAAAAAAAAZ68AAAAAAAAABQIKSMBeiF1zhgoJOQhCWGMhQNwJD1AxhpBMXRYX5jM3qxY/G&#10;B8YzRiEKBUBKiziOcpjEKYhyAD8QNgRQInVoej5yMCcCLbPkcwTBBDw7rkOCIqPjfj50XXw5l+Tj&#10;rVY33VybNtPuagOQRh5R6AOnLJfiCtAEu4GLQgXNcwqbwUsPlm9HVmVZH5nTqbbTFwoP3l6Mxyon&#10;tvmg/H1YnWXysEzS3yM1qksmPiUoL3EmDBsQ5HqdzoHAJZhtu+h+yURqeC6+vDBhicseEIRF5bnJ&#10;tKOf4uELzRYIKobHggcS18IkmJAhLmE8kYhByolHGNMdgACB5LX0H8mPFNwS96ABgf+EQ4ObKGo3&#10;X9VB+cl+EQYH/lb9/dEletwzqQN5iQrhAWogsKgOM9VopouaAu0wkNwVnSIQGgPlX9AIwNAL2LZZ&#10;CLRPR3I5xOdQU7soLMchHQpiUMjIgADg/szLKmSIQADMDlspIDYBmLMYOCtlUliswr/sdJhawE5M&#10;IZEc++xTCZ55RIIqVEDeEuDNIDXwbAgFQgPhYgyBGEIEOMgEAkJtd73mmOA0D4eECShjnUOKL9/J&#10;S9uny5ByNCMF7nFkZ4kFMrhFUiqBD8gPilwaNVARG03w82WrJYBsCAmQy4Tkzd8RUQAll+kfxZZ+&#10;sB48Xbb4+ZK/k7TOiBgJE0HojZ/sBkJAx/FyBIgYnMGXAMy/xNvwTsU4TyYU1wDk0W2t/bYwb5BX&#10;hDxRjFJJmGk0pZ8F1xNSQQFVSohMpSTi8nQys5o4cRD5VbaCYEcgCMoyYGdYQhyDKlz9qBqQsQAn&#10;DDxNaxtF/5kkmz71MiOoKOfYKsZ8pCMYTiIUir22qq7gIvWyyCdANafEBTcZlGpEgZK88lAPL74U&#10;NqWi2+C0mweOF2ZdSO9q5GRckCBXXl5ZB1sq0fj4JOvX+mVR2GyVaXBAoIdmkhpdAqEjB32MJL/G&#10;OhEKyxGFbhUZj8PxEg5Um2aigfwq7CCXwF8EJwgcLkyWhtwgsxq9ziQnMJmTC85CmbAQjXIGYYhD&#10;e0/l/jh3EUaNnIMFxkaZ/edXL2UKJEwxZOIoOsH9sS58KjtG3ilxvQuQoB3ncYmeAUQfQSIF9prr&#10;5mUtnSyZ5khExD3xk3jsYlkeCk7ILy3bLQoQAAAAAAAAAAAAAH8IvwmrgHQR9kgmOwi22EJwk30E&#10;C6gQMncgBMSMUqW/2ghacqCDFYCAaI3JCzAhswlCDinaAASD4ypFP8cQ+ivUN2PNJhad4RGIoCCn&#10;nX69i5Aj+CLMIpzKCKcJE5YkeNBD3hDP2CIA3XBh8pGjEIf38UYEEt7CAr13fLqgJx9wAAADaZJD&#10;iAD8JBwRGQuhYCSUKgjKHARZCocgRfggoLkgwOMZphUhdROBJrQzqAgCJlqH9W70vcoTcLgKqGTZ&#10;EUvQVFRjbzeI7jU9rqC4Jua/3XdhNyNE27dq//t4/JQCGYzxwkLJHIKgCkMd/Kypk/Laa8by8Ohv&#10;auFZ1hQDUm4qiVBMe9Uo3A5j4XS5t+g2SQT32EXIKJu+IznZnACK0gUHaPbBiD3FPNCgBkSznWPr&#10;C6FoJyaPCICjMUgdyerGE59mY92BfYJH4UYCG/SiqaX5YlYBOjILcEHwhWTASLEi0ab6mqW2PvyO&#10;ATgAuLvWzspGRggGBFlpg6AmMExWYJwASRWggfYqfyHOTBAtol/hDMIBnggtiH3TmiUai8PDdGCA&#10;lvONcnZ995mRalgLuh4wN3mE8hPwEn5JohIwC9mhkl3jZA6VzYwAqSHZ9REJI3lI2naIGcgCMxbk&#10;ei+AmAi8SNTBgOHoBWjEmSbxYtNcgXBhCPRelfVPSFiIeAAwDMAzDEO/OjdXNCIgAbAIUywLBCLJ&#10;9VrWbKbSID/GuyV8Hka2tAs0KQGHmvUBA4JA5MUfLYo6mYHzV5H0Dh/S+DbJH8qFLWghJju6VxBH&#10;Fn/M3yD+JlfO89DERVZYj4GY8bPrNc+mkhk3L3iDjwcfCvl0P1AsqIOIHs4QWSfACBLOQsYaTW3l&#10;osKwpAeaJQiikoQk/1qFPtM/4UEedbFGQFiEYd2NRJQ5wRs1rYlvU0pdnZZ88HbwqyEEgBgsQCCa&#10;wkBNBjFBHtwpkBllQlFz3/IcApb+EMmIO4ypxyPraeygxAQgYb/9BBfANSKQC2CWenu3b7gVY6aO&#10;/0wNODt0LF4ECeaWxP1T1DxkKE/uEpQWMFiIDil5kP82W8FUq81I51LAQgDzFmsXhBKbirY/rkDB&#10;lQQsD6ABM+YI5/pjqQRMS/EKZsnwQmAZ/k6PTahwYxCPEC8QZkOVtGt4LSW0cbDp2RMcaWzxgirO&#10;3uTR9ly2k/gx0lASylHllBhFMnhOMYe8zEtVH4QGFjkVm6ThmrzoNxHIDHpjEFMQSKqqakhkDLSK&#10;IQFaCLQyQWpOA6VNImVnABs+HIzdretpVfJDC1jD75KHOtiEDizsGyU00lvH+mPtCGKRHoREJOq2&#10;lIhVyx+0QkABPrF8XWFdCOk3IoI6YlHhDCFhA8MaAxEZJQjceSDZIYDB/AAAAAAAHgAAAAAAAfwl&#10;FhGEaCA/UEZGCXmYCbN0ED5wRPcIHRF6MUh03jlPXqy03b3CRzEfAI0giFGhbwPxsMOkPAFxT1Ha&#10;ozVXn3aKtKHKSbl+Eop3pV4IyNmH33VtgB6DhCJ8EW4RJgsIMZYCAkWggs0EDgniTwCfcR1mpJe+&#10;NDzEJNKXSggQGitQAAAAAABH+AAAAAAAGCOIufEqPExfRcXf9ZP9aUIwELYGABVxI2Qg+D0Qy3Vy&#10;1kEt4eei7mcxfgEoMoBZFIES44lHMQBBHAETzoKNJCCWgDCGzxBtKKsEqy4LfC+Rim1BKktQA462&#10;Oy8MPLgyYEQbECIdE8fYIEIBEPd+WgnNFwqPrs+JaQPxRTWhTlFgs0ILkf9HVGqITtlgvgBLYGMj&#10;y4ECURZEkaEIqmc74YzVPhdWcCos6LSOtP6njTjBFgFdFIUQqscERIpQ+Bub02RZ+jva8vM8UEqK&#10;bZYLbshXKI51sPlCj8bCI4bFgOJ2JlvFqvJD6aa5A5I0L+EAgc43qd9Spdtpf+iKbW5iwCWhTCKm&#10;GZhQpGFBnuMg5AAwgUgW0DKggDKJIrVw/WMLOm41h5RKC4a2zQCfEmJktyniWZ85WWYIBbKFJGzn&#10;jzoEQoY/tBAyLS2DGcnRLlelriI9Qg+MwBIKDIiBAAgARVOxgNMD82iAHOI4EuFOD/IvJheKgkF5&#10;R3+VJGXoSEGSYNSC9xc3My2/3gIOKHC/XsOUggIMAB/QoxmGs1ylEoLmFXcF7SjntKYG/FOYgDsk&#10;vCEPPyjIzFyrpQUVPdNzSTAXPk5NZ+KM96CJF7ig/fWOyICKHSmA8BmQ+V6UDsmaKGluQusMRD/P&#10;CDAEFB2uTCrIULogGqTjRHz29wQUIVzo3PLej/enEPvH0PQNVIbMDPDwfNC67T2pkzgxxLUIvLmm&#10;H/vWYhFJP+h8B4nToF8mTjkBjsSGDfMEIeUSpY18job22e1Uq0rMuX8wLCQe3bRliCGTwkHK1Mez&#10;27qXiNbUD4UuuLhuze8WGR310MWpTCqycDpixs93KFMWFgDoRroJYQkTzz91FpOTW5PTWnWGrZu1&#10;1JgZ1g9wgELZ4Gcz7+4XM3qG8gBd8uQXCAEOuCyJ4Aj+ZUuXtZuEX418DZWpxdSsYDnBiRlBwkGp&#10;hvXd16OwtupEq5lVIPnhQuTA+pSDjIagwpuHmpAbkFfxWJE43rUq4HTlAEOxhDCXEu4IFijBujc3&#10;uMH9g2lBQ3hdzCkeBHbT8np2iS/zOAQmuWhehyALSeVPGwBL6Yb+GJVCMIoALnvGdsQMbaL9MOIU&#10;4rubZzyOBP24ytTTLAjCTuyxh/Pf3pwUnEsscWPYIghjNkwmBLgpgg2T7sTYX84DELYITEOVEodO&#10;DkuBIEoGg4L4AAAAHgAAAAeAAOdQMEj8IrwjOH3G3CZaCJc0bCbC/BDGQhbHkIZGQeGG01RI07dK&#10;Z50ZSlNywtJz6SCEbiIbSfN3xAggBopg55YHJF3BSEHzvA1OVicnST/CKeiRe/7L+5FXP7FPqUgy&#10;BBGCIcIWYIbhUVQAoeEQ2DeAw9BSvv+8APPCkKwJAgDHykAAAAAAkCLqkBzAAEAMAOABKw8TPfNE&#10;ggFXMpCKrJM8xgzcsEJ9HIdtkHevjqsnk1dRoe1GkYpNzZYxghM+Cw6ab0QUuYNGJBUBd77EHJAw&#10;2QqNHGYJQAIo2kOBYQHhE+hxiBoiiOYhBC9uJA5MbSpGONWN4r1FWJW3zvADX4j1S4vxxDQLYhzj&#10;ov5yGGejlqHpOQmvdzkMaUvVs9aUNwXzMx9PdmZotcIPYkOqKMIbPvLnQxxyxfL3trCcoTvu8ywV&#10;fIZC/M8HfjiyPNPwpVXkTqXVkEISwoeufLEV8hD5UpLUegQwta09zoI4wDvLpw7EKk9cWHRulEw5&#10;VyiwJOXaBAUY5iAAXzzQrAh+RviHy2nI/RagE/ioCAiIzAEuxAxgECNDAAYDFbVGwAU/AwLCAQme&#10;NKjtG+OMKuuxH1YT7PB6LTIrM6d0/+pUOAH3Heykd7JkWVFx32MqckDEhHCAu9OqR0BazhqhmpRV&#10;UJ1SEAABmFBQbxaqpUiQEZgHwH1a00x+E7JiHxDz5bDj4smExpKlFKkhhAFi0A+6N5h/Kp++4Ljv&#10;IHEkcY6m+KKaqYKjGHVPH4d3Q/cgv8ICIJHN/12zlt6FxuCFVvMF56ugZYgGr3UBma4KE3+CF0MD&#10;4qusHDEUUk9YVAbNEb5+AwLriNno/AkUQ2MdfINznlmruopDwzTyaFLmhnvVLpoprUuh/C1YEz4n&#10;L4GD69DEbn1oVzgG/hAiZbiJlbV7PWaZ3ifj047L1ZL/BoVPCXEeD0s7UOtCzxH8EZgG59wA8jYT&#10;uFwRb4y5eY6if5DIHhQYT/gs+YJ+hkOXIrdWupgSwp/0UMc4Q92BjXvAEIvQMCMU2zb7z+7YIJlL&#10;AUBTHLwFUDIon+DJed5rKt621E5GJQFxoQ9GARASpBVHrRpGQRH8QN8QBWZma4yq3f0vtfyGxhsL&#10;COCCNUFTq3gFT5+cL+2Ypp5mJwBwcn7ywg8jaKpDBaPC6cK8IO2usz4obeZ2CE+CAmEunRmQVuX+&#10;7t/B5B/kkSBlDhfrqXKNlBxQfINBBhZEP8ICQ2aM0RJXUsuxvbEkFxjNAVHG4UBXUYCpiAOEOsaQ&#10;oilRSk8I8gYi4kTNzED0sl58oi7uKC3/VewK2iFRkckxeW9t/kgH2YmBYCEUSYAUNHrPBbgB0Zvj&#10;TFV8ELImnKIRohjBwUMjhQOCgAAAAAAAAfwheEQ4OGwiqCMNggsArAwQdXGghL2I5MzmbOPwTcT/&#10;CA4PPsEyGNBJT7n/kC2MExb5kyRSv6xz7ou/fvihW0eivvG4XxsqTOTJL3nXYCdX32cavQs5TROL&#10;fqyLbMlEial7kWD/CIcIgwiKCEYQX8EVYRvgoFMC3qK6HhrNQntORyYhQifBAMHg4eEh9wgsWI8i&#10;Oa9HfICD6fJsB0ENTNB0QAAAAAAJzSY4AQAQAIAWgESADAYEADIrvalTFWMlEk/+/CIsILjQl8IO&#10;YITgahbu+F0q7Hq52onGhiJEKAThBqO7QXKqISQ5AMCN9KhkABErMRcQnJYxQrZuz0pjnPBZQojv&#10;a5Le/4kJROK0Dbxd3solosO+DRRG8ULW4NCmukR75eAvl4lwhF3Kk56kKYLvrPeI0zzLWfS5+DcD&#10;5SRH695zCcM5KQChL3FJQ1N5YJ5UJqOFtxmz/BCZ/kEiaYUHXLKZO7ZCP9bvx2oGZO7b1Leqai34&#10;ASyG7fhWCDKGRcwNCmEvhcDbsjhNiisluuTqTFOYP5CmEugR6uqoREaUDMBgRfFs14ECQKwC8gDG&#10;sgCQwemBEASPyQKLkggUYwQHWFGYJ4kKOX+lMPppga9V+96JXOicefgDFW4zbmItkXBEW0wZDTSt&#10;AQ/kZBWZc8gkl4y6sEQdgXxmIfuo9QZIYcgPAVsYEbvZKSQHZXI54joxtlZ6wxO7iWC8M1hbQ/nj&#10;mSzvH3pK4Jl788A5b05tJv2sZOsXpkZQQkPkAdLfq7JTnqB2CMUEYJiuA6Zv2j4Tcpgt4AVYJYXT&#10;wzQFkXi0EeeBTWNNtP4GCa5MAx2BYEfEDIXfQ+MU2TamlW3LvEmqW422VgWhyHNLbZKPQRLDyDqu&#10;vElIXPuseGT9XebN20wGHBTCrW+MWIvQcM4IyDlmGaIEW9Two4m/Iv68h4EZ4Mc043UlpNy/pdN5&#10;ADwKJ/4vAoDui09xD9/kJO6+DtGk8LwFgTm+Ba8AEwokRsnp1+0ofKVxnvCYIdBzcIay1Ga+OSbC&#10;ej7CT4k6+z6afIpzrXPdehyYsg/2iwudhGFFj0WOW1mh8xz4xfVqXBHjwtItACNnIGLydT9M5mE4&#10;bZ3hcp/Ie2HRLwrA0ojz8IDeAWWvAxDtdudGL3MhKKyM8QyMAbWoFRB8GOrbFNZ8wQL9JqRftpl5&#10;ZuGgRxpRD+vUW2eEiHIWUoq06wPZhoBIEdADJwDDJSp+5iCuot7aOlhEMu0Sb0zHDTHE7wArF18C&#10;ghWECjiugcFgriYvGFYdML/IwhgIoi/SAhkpT7KfeLASE/A1kMvG6OLO9QNAUAAAAAAAAAAAAAD+&#10;ETYTcQQWCLskWCVG4QDCIiEwEC8Egcw0gMIJmSdxJ8OqXS6+BS8sUflp9sV0KI//1k22XrLaS58e&#10;pK0OrUMMCwxczv9iLl10pAzKg9ErRMIYQVb5jDwTYvBIvUpX9+EPH2AhJd0BSk7O1AIKMwvwmEIg&#10;heIsIRHzRcuXHx/JBxrWIN6mEvpzFSECriRM2W/oseJXtr9viPsnTlZ+rPgOhMtHG8AAAAAAAAAs&#10;DABiAAAAAAA/xM8W9Zb37nv6sjoYZVOzpDzpHI8yirPH6Bj2+zh9cyOQkH6gSYxaMgl2mgkNxV+b&#10;N2w80wBIrwB8DeQnpBLa0lVj4s5JgYNZzH7anNBUg+eCGOQFabFjJgAwiAgDhkiBgAQ0OYX1DOox&#10;RoMMoDefypiI0C2oV15ghCDM2r0pcYAIi6BgE1xuT3ujxPsOiksuXizizmKuXqEPBQoW7ulN4lye&#10;4yhgUtjbo6SC/uuGQBUWm9nUYOLFUM4yrfUqFl7w68lr1IetJrFdNUFBm+hPHPhVti3+8R/BJi3I&#10;IgsB4JovEMK9FxCFd9DAvkdGiMUOjd7lgBfwQDBk/g9FlJE5422MebI/KIXoEK6DAQ0MiIyyL4Yv&#10;CeHBAAiYGG4tVlGshjCg7K8RRsN+PBAMIC4kBrZy2vG8sgFDsR+2E121J7XPZT5HurFJtxm14lMi&#10;yEu61kGyJ8LtRexNAgBng00+KyoaOAwf27wTo6k/O2IbBA4+ECpwRGtvls4tnI/R+TS7abuQTtr8&#10;UKomNjQi8byyB52IuQ5LOoc2h+8d9cn9J2D/iiNzHY7UovT0se6RX+tSXqTngBS7IwqLzzs8TrAu&#10;TvE220BQkQAiQwaZ57Ps9fCNxfza1k0qMtXEkXZouIIP4q4GRPQDsUmUEwid3pdk1p+9TkJYuPcD&#10;/+emTxvF0Vtz2UMcOTbyxDQtdyyyPQCeERNlrW3/C0loNDxITuMBqGoTP815YEVMni31pDJEwWCB&#10;IImUfOppQLeQaMOMv4ZqLhGY2zX3e5N1LX20GX1+hokOFycEKa08j0oHxzNUpJWYs47TbWKlG5FM&#10;AXoGILMVH6ExDmLkWJ4jJIigj3gKJ2C5n4Ngtgyrg8JqYoMT1nvn/OTLRAd4oPKtpKSZaPTkYvgG&#10;MC0a1irsEKZdDNKTDrhaTz2YEZqF+9O/nQRPFS1Z9YUSIA3/dCJ0myztgCWAodCi4g+AoqALsxCs&#10;PgDc8TZvh8ISYrAKFQ1SOp849Nyy/xDBMmaUHX2UO279I9RwQdy0XltMMWcNUI9ryClHTNA3BNCF&#10;3PggUEVwszAeyzmlLyYUl7mlQfqU1CnUQzaqFPd+4NqBJcMCkYdGORJlkSIAYOAAAAAAAAB/CJ8I&#10;mwgMTCabEhII1gmLMAYP4IPAjZTuIFCUg5GhGc/Ja3JuYVzzot131FLEqCooLuADq0p24VLU59Cc&#10;e/AfOELlABS6fURycsFDnmi1EpWVPSUcuQERmN18m7B8EKkb9yc7vKCav2COUgQiWpRohT510Ghk&#10;L8EgsIpwkJBEeBzzCQRFVsaP4Q3BDFPTCDzTwhkCcKECB2CiLdqpyppgE4YJgAABoEImCCBEACGI&#10;tAjiSAS/QBAy+0DzXh4t8bc8vL+0DgH+EucI0jzWeGgkB2b8EBi+EUYQj2JhSwEiLTHPnO/zy474&#10;gDFyc+fSwrPVIVSYO6Bf5GALOGCBDsGNtRowDkC0MHsImyG+S14PEDhHU0md3P/YXMXqRV4s1mKz&#10;bh2wnkmjmWeuYBSlBO5ZP0iUjQZVPlWrYCRBc0DKAiSbAsT4PCig+wWKNofLfIp2QsSe01SlEwsw&#10;YBMVtE4gtN34aEYBlehjvAA6igU7KSAGJqiiUF+EOiDpG3LQ+DNwOCF+CA47Xb+NJlpwvgldIpYX&#10;nERQEgRQA5gIEGk+ByUAgYMWuJxW0BFA+e4JfgYIDaEwalzi07/opgKBmGdA/+vxen0R6Tcscfgu&#10;TMmwHOx3WC4kgg3z6QxOYR0sYSAQYhJpRAT8KFBgkwTUIY0SyNGYAFB3CBwkouJjKRrZ/IA9xoMr&#10;xi4AxYwsBwD4h8gQkUEczAbyulzYA6KR25E19YR3SUilnr5eSplMVt6dBF4IBa4ugYoElcgYFh9U&#10;XQUfkPgYinJCOz7ttcq/qAvLh7VNGZP/FiGSRnk55YXSMXFj4wIF6wnsUpm/EelcS/6V4VfkJXdH&#10;tVnz4lBgA5+aYoNz4Hwt8U6WOWnxkMAncK0zd8ZcjTchVAhLiUPL3G5P/90FY6jE7iAPDazo250q&#10;mWSO6nnyj0WkVhKf5ik16lRuBYQ8Tn2MXnz4VPpkkLLYYOW5LTZcl5jyfgBQGThC8oBm7lrkKzCA&#10;o9EHQCLUReBB8ub+PUqkpO5aTkcCDhN2C5XoKW0mjnWPjAHSliUo6X4yPsys/bJhNhw5/batMh8J&#10;OW/xQfQMltuLF3Mp0UUOkzwZDYKyzHuMD1sEXsoMDzheLBAGzEkJNm47wVLczCzbq7Nu1bfRCBE1&#10;96GJ+JHy//aCAF3832xZ+zjGvcFdGN9sg8J0rJIFZkthCyP4X4kaVvC1/4KQgASBwCAP4YoHZRDr&#10;eCkGIQYFvBpjU2dIEiBOZKqkAtYW2NDUoegOyTZCZB3eBvA8gCRDimkGATEGBBsfdCkSZfGRSJMT&#10;CwD9AkCQAHgAD//BLKCayCMb4SbwhkEXYS4ix8mETYQfz4IgHQV/0UxIhBEMRME/sEWwS3ggEEQY&#10;Q3CIofCG4RhEhIXgUPkqTD5LXs2G4SnwhGEd4GCErCC4KCDGNgeloxcl+nSwuJGdXCLuKPILYD5Z&#10;bXxBKuVdr8LTg5lLSnWx+BybqG9DNLJdb+VnM2kxzwyo9LK7mik5ggBtM4WgqjkEALaPpmzGvxsJ&#10;IaQIBgIkglDmA6cE5P02Q5IWETv1bLqITTrDq/02cdMT5AGZgAAADlaE+EKpsRuM6c7LidJR1EvR&#10;Gn2Sw8xHcIVj1bYFNnk84uimDdA2VFco+BkLsMYs051/oQ3epLvonVb4x8wGEUg1mkYqAL9OUHJI&#10;Zocq/QfLwr+QSNNW5BiwEZKUFxPPl4IUBClNEBFlI50FTYdDfWLTWCYJpNJJK0CLU0dksFZnGyds&#10;vvhki0x2F8//aig/8Ulm3+pBdpgEqSu10TZSRg/KjJsyzbfEhguF1OW7TkaCKFsq9en5o0Q+U2xw&#10;x+Qw7kohQLn+S33lIAUVBwcjNL7t0sAoluuEBNr2rnVR/AsGJAD/ykNq2UkbSwEQwJWXkB7jF4VB&#10;eUiRCYBDFgMZIADYkMiwZCBtpBv7wNliYt8DwgqwEaf0nWKtFid0DL8jgSq0m2dQXbkJipLyRkYi&#10;yS88Hs/aM3GYMgAygiVAZBgx+uJBLiEH0VqGQmr0TcwAnOtZNT7AtHedTYbwVaMbkQBIJyAAsToi&#10;Z3lrCJXAz5jPCMpHQzvmtxPghlUNeUsueNouZYQKep8s+fQi2jMjXG/06TBjd4Co6bI/iYu53rHk&#10;4T1/AG5mqZl/fA7AdRjgoB4/EJzygVhQ2YJPFk7kS4ud74M3wYyDPA4BqNUOWWAZXrx1wcASHvG8&#10;Z/4eZ+t22me8lyLI6AqwCM1AnMH2goPdTM6i7hfksqAOzAZhDkuw3rlM2wkb9y7sk1Jm7Jz9/eSh&#10;ZstopNNH65RQSa+8FNOlbJ3cDVV3OwkgGHAyBY3OhNW4IHnYoetirXukkIE+K7cQ7A7zODGbf7m+&#10;UxuYUrg0nR54oQXOGgohka/FJI9BruzdvfWJarloTCeklOTABUdV1+5mJeW8Ay/tIJTCh14+fhZx&#10;M4/FcLX+gOEQRXiIyidAwJprhS/ly0qc/yLkKHtcKpSOIkNMmdl8o18EGxfYiidixpyRInu84iqH&#10;YqSQBDqkRVGUywJexVhoDBQZKSuaSAWAI51UescoxHUVnCxcpIxQKf59XDBFk3AQSjBjFGEgX+ES&#10;R8ITWBySWYqpcfE1gbwl0ackkJHAidpkmFAEhxtCEK0WCVpwpfF9dVMNNAQdiCTFQrMJGzwnRsto&#10;xriMOUF//6ZZJ0FDOSjV5SDGIYAMQAAA60B3L0gjMjIDIvRw4IHK0BLo6YCVekPorMZnyw/EGmyC&#10;K+CIfSkKVx44gNEVcVWdnMb7ni6/G3R9V2aV54Oydpsf7sWQFuGy64tKRyw+jOplR1xNOPnH7Yu1&#10;RQYTzQNfkpk8fhCIJJLCBbBHHcQIiyZ9JIL+S9ByYsRmOoCDPyYgAABwfh2r14gDZ+YJE4CCQmEA&#10;xIIuweAeJuPtxrZVKHYSJMW2CK8/QQ6YGQyQTS2d7lKeZpjg2AxJhLYIFnjZZda811XuQBnhE+uI&#10;Qfg4WkIVCMsdE/8BNIAliGg6Ci0BoRfIAHGoASNZAOfzQ3JGRlgSS8UsYK2pIVcovLIfzt243XuK&#10;DysfOOSt7/93m2Y4bXxL1/+8DB86gYCqhxJhKyjHY1yiKI/+Xu2LO0ZcIu1O0ApLaHrrD8IZIOit&#10;XtKNrLu/0E/XJHKkf34rQGyeSz2ccVhcRsrLyKVYnllOYcnednorvXkEyVxXw854tB6KEbVua1hO&#10;+/Cofj9s70+U6L8AOwCwBwQtxPoy4+PK5iPOo++fkcAgs1QwDIAEZksIYgk2myH8a6AoV7heR4RP&#10;nheEIggLyKY2OboionFiJmDcZnbzufE1DfQa/kauJkXyU96ow6iApJ+Iw4JTMwZIpBwJ1yMIJr8s&#10;LOaItUmJk92DDouR+v2IvCyKzwqEA4DJTdVaY2hgQmD+5WVZhIIknooUFNqMLQGrLR6/koKfO31y&#10;mFckEYGcTny5aALomtN5SCI4oyfhNbAFr6OQdIicZLOKDd2aBKQnT/Z8lrHXtqJuhD0MGT5AyN5U&#10;ULSal1JUxepdDA+kJzX9BG7mJRBAG49Ujy16u7z1D+gg00D0W3y0LweYs8EOzBXlwuJtFuDOrv2i&#10;ezkyFs8ejF9TxCCF0fDQirADiMWE3ea2FRmEBxdGfFw+SyBnugz+NBdBkO0WAUNnWi5TSiU6Orvd&#10;yeb5cFzNQKCBwDL6/7LqtJ6D5gQL14wE6OsoxcvoUQfBreneDBIkIiH1Izk+cD1Aoav3eWlGOa69&#10;dC0nnk9L4hUAzABn3cgUhMxOSWEPhHY6HfAFbwEQqXAGAkk+CApangb5LYiJ7ohAFNdXenZlvOUB&#10;iy/1W53lfySk+0NsKp/1IEGuSyBA7MlNDwBh5hEKpCW9RMN3lyFmg0awIY+BeKSUIgZQRcEhlW0F&#10;Atws2dqZ4ENaw4Us2qtI/HkCjgcMka2ywJhH/AckLjYkSPDR/ZP5P0UNgA4KR8OV3+/39n+0/QY0&#10;2FnEZF8N/CC4Q2PAnrvi/kxf4KpfZRy70JYsCAUlJdqcbN7A/WLjbkyS4BX0cGdPOjQuSyokBerq&#10;ZExAF1InNIegtRxpfXmA4qqFllM7XmCACQMa1pQKk8DqpBScI5ZWZJpvp3RAuYU3ipGUMGSbR5Lu&#10;FVRH0deU5jMyj+EDgg09k9hH0CrCPyGwJLRHPcY4HJhzEOZX/SMIBMQyaK2Cg/ICgoYgAP4iIRw6&#10;CRViMi9HcBmkV++g3kADg/cBmHTbYC9a5gWEQKJe1sIB79Z68qxfUKcniQPKQHGmSAZYqah3clBq&#10;DtGY5QtCwP4cNR6cJJh25icEUxY5NvDmgeIXJqwjwv0KxBFgSBHB/19E7I6a91jBqYb8fx1/LZBI&#10;VnfHC+bTZVpC/my2m3vM0LX3u5MXH4m3zWrV+yQT95pNgVY5b1JdQEKsxYyPa/XChi6IR8TRuZgC&#10;1s+EACKFz0vmmDn+Mf3kicQj2JQr5ZUaMnMMTaqjK1y2XEQsGEWhSgjRH//topizLu18yfGrulQO&#10;iYW8sSclU/SXfTY6AbXcZjwcEgQgAhAkkj1wKgD0QOIYMjUIEJus8lw1aIAnuCAYQZVCPHpk6ccI&#10;I2fxGfruItOdp1qk01H9lcpDtUmOU8AGBxKMSVEkPhCSCJzggJYBQf8CQbRISpzZkryEINgHuOAn&#10;3fQalG4BwH0LLWXnEMxdPGPyj/Oh74M2MjmlniTUVAXB/d2klzEV/2QCktqvNULX6coqFEWtlhRH&#10;2twMLwPC3gciyXch24G4mAuAQjSMuwZo5fHMzpVIp+EdX7SnVeSiPCoEcqUPEoLUztx/+amBOQvW&#10;gYlH2N7/i6RpzMD7hJsvT7SsydbpIsUm5QdJohIANwyMZ8jIUjdttXlqaWQ4PgwIsg8J60uibGYt&#10;spWTpN6dbS/MO8Ua8VQkBagPRH0kbpW210MK4FgiGyKC5a8KpAgj/cEOoPKMeTYZRVMSs/iVIoyz&#10;1FXJkSYHQpDBCFIsAF768z1edTs7LaqUGLCrriBcxW9ml41Y+2cu015c3qHOdQmf//hUYyile+BM&#10;fIGk0ENzRYG2Gt+IYmGbkikWkt4KVA4JPUZ6ulHuxLR6l0QDj1Bws5SacOMK0hUfVktCg6pWYVTo&#10;oVyluweb/CjemkgFJ2C1S5aBowBesr1FbwF8dUPxQFcSzojWbTyJcgDHsJVFW8CwUw/BMyvZWOj/&#10;iJMjFU0TUqCeRej8HVcIw1mMS4F0wj3GgjXJBAvWwWESRuqm4iPGgjB4kITsoVYIBASbaV3lGEII&#10;evTDULgphQAfBS6k8CMYQuDSOUxNTvb/E5OdlLWfSTa0FxdABZ16qo1hMvwZGAWIhCdCnyxIqXBV&#10;y2uF9uRY7IYEcGNGa5VtPkxZike2XUtgVxhAKQAiPiwQ/tqbEwiTnpEAIZXII98NP5A/CBYRBDQC&#10;CEYQDLhAofFyQ0J/rDqD5M2F3IaNGIIgF+ENtBAXlmsQyWuU66DqZUqHgdjEgf7Aohqi3VDLmLzM&#10;YRl6eF2gQCpiAXrGdRhEMMYEaInCqLcwhMApGBwk7jJCw9Efr9+0zylZHfqZKOnssz3dRS4rUE5y&#10;9aeMG8BKTSRxOCAJi3kkiuA6PZlSfbtYpJgWgBRExg1xkW4qDBtMLS55FXx0RnvPKZFwgqKeUshV&#10;HQhURlW/MJF56P1YrCk1QKlCyoce4LPVusXwzxQjTR9X5zGiaBG5TLX+rObsg3cSCphDTFaupiJL&#10;/gHE9EuqAOA/zWjaYttwq284QgA1YC7oaVAaBeztOGzsY8zQzYlQwYMitMp2mnMHogAWBCqpAgt4&#10;sthm2rAnuBYQEh2DTRLgv6GN8b+I/xoICQ+6TgqhSaifL9cQ9GYXwRkiqowAQKDTIMETKs/oQBCU&#10;Iyp4kCe4fAMWHG6MzXrLMX4jtiAHKTGZAa4IxZqDqSARlymFI2EQoFBjuxSMXgBKcnkUFwcno9jM&#10;MnJ8ArQwVH3PEgiQE3EV6HQcJEpbjHeKUmOqpu3ibu8OGLJoZDxvtRljBPgChxxw6746RPe+v1RK&#10;nlp6shIJ448Qo0Itt+E1Sm3O9y4TBfFJMZHIqlfB7I/s7+p+sKv1+gsJCn0LhCxkExqpFTTuXeyl&#10;R3MKLa1YlnuBgWGMTle5zVRO4IrWi9j1dzP71KFppXz6XAIi5MguTy7D45MGq+GwvFX4VGaOdN+x&#10;/KDGDLCIfbNCt1tMaVGDEDxaCPTznxFCrwYvuETkF1GCSRZTQUCgUPPaDAmTISfwj8+QTCAeTlgb&#10;amXbaicnzKoJ4ZI9YunESRJUUL6shMLkFB0ly9V1xgO1S3PPkNxiOomPUvAnCUszaFtYHRhV0QCM&#10;uAuV9hKE5rIXz6QNEGAB0CxiB1IyZ6L//g4Odc9E2AYT/jf/UkETFmVY+csMjj8+GlAgrCKs/eQx&#10;Hq9iMzyEYH/9nmhx/ITjBYM4fCMG+66Bn8yZLRdyUs0fBBsIhgiDCGGVwEMoIJSrUgQAtyOeKaQH&#10;+FsSQToMJZssDqOsEZqC0VvOxFMnl59TazRMMc6W9OMwAgytE+7mkGxUSmfzE8RdlR0yae2KddMW&#10;EPhVDiQ1MxYQALx/ZAqHKClStm6UWNHXDPgyiWYl/Z3ACASDJAzMM6CZUqhEHREYADA+MS3n2GxD&#10;H1hJeF7CD5vxSH0EBgIZBPwdApQL/IECQCEaECtynzFBk1zpzBvw9ES4YBxGCWZxCnCosUTUnQwp&#10;UJrmWcLRpRHpKbVp6umxNRUYesJiSFTyQuXt6HwAcQaQWAQZQ6XzWEMA4WfVQAfnJq+/XpFmJY5K&#10;3pYpAP4hZoomj30EJ03NlWG43AUEYSirmR1DDaKglg0i6aPz0tGs8Tl6e/idQjHLEjjizZr6fyUJ&#10;U0Dp7r4dpOvQyNFz4sz91+G5XQoLgfwoKDwzAsDgwweGgVKZI/gBC3uzHDlsdnn0AbX0ygUEXwHO&#10;RNwSqll4wQqmTQF5RHQikBkOklIIEAMCcOEgABCNCMDtSUYwEi9KlISysstAgGspRPSfeVRgzvLF&#10;uzqZNdlJt+o7cZ/bhlPhjjipBDlFaB/xPAMsZOoIAyIlAYNHjG02xJuhAEJRMcOACe4bAEVKnCcJ&#10;f2svv/EdBiB6tyqsECMmJlDhZGUZBj2JVVIPievFhQaXjdW74LUqeUH/8Iwlwias6uW8DoLmDwBG&#10;nQsa+XUQvGLVYm+ayDJOS3uRAXBY7Ch6JHVCWi6xlJP1LuQd6JQvQogzxZwpBrSd7bawXKv5AfIk&#10;zUITWMBgUC/UkDkT2S91KjV/MJJ66pGqdpVPihyurZhhkTy7oQYwALDlGPxOEyaaT6ZnQsG+eWq3&#10;nCwW7kKRcT1wRmcKv652w9HmSqTl/CgxgpxQRQZ/go9r8Uz9SWDMFiNEd9QGiBM0urT+gsYBy1LA&#10;PCvCgy4AR2VwUkpauA5RwUY3ZS1QMoAM3qAOLRl/u549NyxeokHCIYwwaAvrLQwXACtS8sulzAvl&#10;fmdEa5tttJLL3VtfjpQwWLof7sUstn24on01gwWUFTl3X0Mn7Jk6sWt4MQyFmgWROG6i1SIFEsPx&#10;IjKmFCrwD9l4whDkqUkXq3HlSknU0CGkmRvXze01kbF2cPPcj7+UO5f9OC2h6U3/MEuUQ/kID+hQ&#10;MiH+hTn/vIi0fyVhB1/YUQyBoOiXwQ0wR5mAhtwJQRWQIK2/BDJIy4h0lXKQdNRDIkPV9qiScMXp&#10;vTkrZvQC/cSVrWAHuGSS5NulxPQw6mBT5iNkvCgz/kDIF0IFUlFmrThAuSNLNI/SnslkgHY65aTL&#10;RUJgkDiyau0ND4DgpjQRIngoIpWTd/4II5UQF/hDZikDwcr9GMicQWFBsLNvvcWmEaZ+M+JpgjBs&#10;6QSP7OTuhVea8leAMcECv4IFhB4F+b3kyweHB5i57ZWOEDzQYYiwhM4rYGJlczZQlCghvcOJUmvh&#10;iqOKxb41Kdv9FHxz86eY6d0Ut3Pyg6Jc6BGgUa2N3F5+RjA+NwOhSaZQUbGfZ8XuWpAIRWTWeb06&#10;GAY8RpPU711uYgJQORR7y0bKySuct5ucqkJ5/3qxCw6LXA/BM/gL4g4UkDmlDpMZ91R8Tjvo/AXw&#10;DSIxJo2d1WbkGjak36q+HlESgj5h1Bj5d20tEMDY3hFNxlROBoVchvCisyWGD+lWttHS3M33or6N&#10;r7YQllUa+danqgOAF3hA4IObdKhIwem6IbEOs/cZ3GEWMHgIKNq2AzMwi8C1MGAtWALVGwySwACN&#10;IakL02WqZHVT2qAnuN4vyPXqg9L5iIgM/9c2U3hGjoW2CAMDkE7AqaYgQExujaGSjBtrTutJXVAC&#10;f8aFItouyEl/C+yAPcbwziQEpvFEKAOCS5mGgkhosQFp7oLuAwzwOC8FKjc1lBgMryFlzPAziWEg&#10;KheFH/SIy/cKJs572KQk3ur1QiyOlREe+QkBHF4jkuQUBbTeADLhQThH5rA4qetSW1tLDB7qrwIG&#10;EC/HlTa2JtRPvLVove01sCMzg5Cd2SkUEegA8RFjLwxwcwtFeSOfA/1rla06QJcEHL3RCxH0NBE8&#10;etj5KlBHq9I9WErJ2U5wC6MQtVVE0rgIATCQqjoDDaRefLw6g2hj7wA6WHwoN/3jRxMkTBRSDoM6&#10;ialnoAonWMA5IHIegY4sIfj5mcsdHFMbgRjhIDf50GGEv3pQmuLRfpMMH+5AlaC4gYALEhGu7O+A&#10;9M9ZxLNT4W1dxXlwKCXq5DfAPEf+ck8/cSRx3Iu720FdnKn4y8pnn7Kk9EZltTN6xf4Jj0adJrzg&#10;ok2QiZfMGVZ2IVZveYp32hb5F8EqCRM7+lZpycDJ4HSRTK6kPuWA4yUh9FJTmIsvvN8JvngdAmHy&#10;I3AAS89JtxWMtBweJTeLSV5T48EjY9YCPC4QDEgP+v5Mex5hMC+MCIxIhH8JjGeiUJTgBRYH92ET&#10;ZUEew8jZYH4pCTUJWziiq7uEIWEEAiCBQcPeKQNyLIkApsMN7gYrF+ACxaJaNlieW8AXz/6IjD5T&#10;QCGYqRWJLRpKycODMyeZf5JL/qiNHrLr9Lz5SFE/owB0iwYpAqxFmUCQjhfUKw1xCiUgWFA0lu7f&#10;cQCQfhlr8HBG6P6TEb10EmH+Cx93CArPfMQIDrXgQWEYEIPkjSFkJRkiiA1g6yD/UQunzzAOoGjD&#10;pciwNBlBlJAwYVmhTUO2Y3+/Z/VGbDlaRGu4omQcpakzuhxfEJRJQoVFKYx3c+FO6ga0UUt104gq&#10;bbs9mXfqbmBKNeY/1oVDKDrGnw1NdFltdOHsYwT5v2o5Lx6No1Pg5jsuRGLNLCa2CUybJaIjAdu0&#10;hXUmhk8cVLDWgemSGYhhqg4gL5FeQxeX2x8nVY6fiWU5NtmZQX/f4gR4DoFiLIOllw8ydpgk/WDs&#10;VRk3HLxR+Tt7wO5LsBwEdwphFVpVROwrcVcSS/EdAFMFgAI0U3AAnJY1qAuJiLvlgaXHEGDwruNe&#10;DQxSuSCIEwhCarKN0lbW3wlBn0JCIgTollk/lj8RXPy4SVNu0ve6/rAM/xSGs3BY+3YWi3ouRvAl&#10;ZRiVd7oBwDJBZddc8yFWSbSNJlP8HbVIqZ5HyUGICa9E8nBnQzTVYUUie81Jp0RgwIT+OOUTUvKS&#10;CfiWAK88GLhA2qlcwXEABevD4qOl7eZTmRdWW1UuoOTzfRif+LwdG7UJRc2dlx6iVdwTk95XaoKs&#10;TvWrSQbRT8B6mXdr1uSg3A0OpQkJ7wEk1qDMKC7r4JlEkSOL56h60kiJLsJye4XVj2l7jD7TAi+/&#10;BnRn5kH4IuKtQz7lsI09mKtiv0mFwYxCmBIDGJoWNSyWtvLcZ41u8BahnrGuU8tzdZgTJWh2iDXj&#10;UhfY/BdD1EkOmMHlJhaoR0Xq4jD1fQXQeFxQKzF9/fVIZITHcS6HtpLhnKxfKB2vVCcOFU8eovZ6&#10;ATBLUtwmGqRJ0KMIkQWTpXkni2nSRgbLkWgrm5BMJ4lFdnv83nbzWvmZbevjQGK3A4AVuKCcyyHk&#10;lG9EaqFJ3L5COGVHD3LEENMws0p6E5pfiHHrkWTZ7BxIzDdwX11/+UPRCODtwtD/YZLjRAEPxGI6&#10;G/fqB+kYMAGhUHo+MLzN8fBEGEZ1BEpgbBqNQQuAM0P48CCZZIzokPlIBjSTEMvYC93PtUMFl4wO&#10;CFKMYrC7CFvHQ1D7Dcm2A3GMe4uTX06lYhln+MGXhgEN1iq7ptVJxmHq1lvJ6MszdeUT/WSLRzwt&#10;9arJfginzjGEldQxhIyHBSo7BGwEVKJABMSNBCIrK2LNUGyGU3kOmdwfmxLuMRadFhHbLwZXIHUx&#10;iQv+ghcN9N9kMj/kW3Guvsaj5o1xIWEJhaGSutiAY4IVtAIGlxICLw8iD7RRJtnpIvoakMkO+yUg&#10;B1C20xMJqLIzn++trSM+Y/eokIxVgOWbZ3X78rNLXH0KihrSmoYLcAFxkGIsSQtYFDWWupoJRLUa&#10;L4IHSY/wOO3asEdA+l17ltBdFZljn6k6hxI355ANxgRU0C5CaoFUaxPsSdmMTbONlSkTuVaWZwcF&#10;ZPOlFP/Z8jkSkdmWssDOkggQSWURgPeV0Oc6sI2dJN8uP+qtCCSkzN879GQipd6i8n1Sr9hAPbbJ&#10;PXZ39MCWAPcfMLRCkauUKrm1Q78R1CFIfIAxCiYBOGyANIQ2U5rW2OwITmj0CirjdCcloMA4CY8+&#10;g1FX8LG8hxBtiQHigvHrFXqzVx+LYhNNRdpr8uuAKD/1DyH19rFR7gPcbw2QLiVMA32BwD8ICZTs&#10;i5l6FkhUFBJw4sQUC3fJawlCSTC0VXCAilkwMQdJMwq5kdmS0+hYTCCVJyc9DDdqRP6RS7JrEtvq&#10;Pr6cpSz2fLkJA1iA8n63s3qvJxPDunZYmPQ+lL1lDOvtPZWy9xBDAPIeWECuzjPwrXr+B8uZetlm&#10;hkQEAAipVtYA/HQZNwhA/GhMqICwLWpWVEHQP1gcWXwgEWjsO1NbbfUwYB5AC3rWBBqrmMVxoKBI&#10;zoZYSrbv0s+N7zCiefxk+zqkj97C9baBGudjHyml8S+EY9OWchV24DUva/KmUwabOoOvoPNroWIc&#10;wrovz1rhz5JKlPSL7zDgO31UnhiLfE7cTYcymrbhvJNafIc3Icvq4kn2Sr+JWBP+eHuZlbVwjZq9&#10;NB9DMtLQHbpcHAZdLUgFP4w9gDIGoxgFMal5r2OYVJypco9Lg0Q0OZb0Sn7TYWC5+eMOpTtHsiUX&#10;bE3CAPIm++at1zwgJjXV7pq1kiou+Drsl/8T84MajggOBztolN9Beb1Dnhf62wD5PSg0Kg7nSaQe&#10;gRHox8tNoOIkvptIQPHM5RH+EBgOKQERDbh015QmYntXvmHi3zDEoEW4cQpqRmTGoA5eHoFr5U41&#10;xkwQWy1CGr7iff5KJbMrBQSt+KkkCj8N6L92eRQh3WJhWRjZq08VftOms91m2HHUO4G2cD+SfCCP&#10;8GiEklecQ6ZIURAMbALAL+U8BRqKHoxOhPzab8I0wEEKjnwOqPM0qCBWL7tBcOIyb7TXAjcYwjtL&#10;hoGCL6LW1Eo9NxNrDAhlSL1nUC3UoNfXyRhAIW6m3blfr1DlC87BoAoJ+T0UyUjwxGabO9mMqIwZ&#10;ZcBhjo3VAo0W8rZTBuQZLCBggpJJglK0YP2BHbiqt9C4IYGXGCZGWWGsDhTREQuSS+0v5c9MpdpY&#10;kCBSgoJxPEUUVEaftfqeB0aqrrapaKDyFpMNAAIgCE1LeWBpTRB+eb1nOLgiBFBstp8uhUPf/lFy&#10;oiBlc3PJWyckurDvF0yao755OfTqng+6VK1F7+XLiKMRvfMO/my/zdFVsomVmowWIVRL+JkkUzod&#10;PK8chcB/xPGPzBcOIVrKAMG+1IDGQUOcBg7ktmLT4gZ86R8qFaUfN7Llz0CfGiLmSxWyEsWni6zQ&#10;CxUi13OCmMaupqJ8WlHs0NJICf+R5Ixt3jW4AAwPwawFhP8UYOCkLJ+gKgyxVIV9TDfUOF4bWTpv&#10;6KbvhYwSFwFylhZC4Hw+tWKEZ3t38x/iANe9Y5ljqVJajAhUSkR4wZUZ8wEStXl3gIME0kIe7nh8&#10;pT0WCXBlvGkuH39dlZY1HlygoLcs2rbsLi05RG6ZJvkCvqiTBcYlfOtlELLlvmpgVlJzKBgVwCm9&#10;BRFu2tif3TB7nKoH/RYuBqbkpZDy74DjOQT8awKNB0Qt9eFwR1jGzk1+KehkVFWX4IkzCtCcXQlh&#10;3cQmr/3REl1kfwkBS6lcVE+/1gI8NEzeZwGWn6J/LvMJibhVi4soLFcBOWhCKZEdq43L56dEROWb&#10;lKJpeehmxFCf1Iok/hoYzyfsM2csTuPEEOJiobpwk+hjwvgB+pB1NOn5OGVcwDBywRGIbdTJWcwe&#10;geFGrydhD8tpatjsngJ/BiBNmsY4aFBL5cwkCWvuOGBr3gLooChFccxK91lL+PT9cgzD0anoHk4/&#10;Ly/OaazRMV1DlEhLPsOLmodzScUp/x6Qcg5R0ToOsocYnKCKJwDo0QF8mVChzX4poKV+EDghbmCL&#10;e/hCI8VdgeCAQYxP5yRoeKYqYyBLQ58WzFncB5ae8hrSjoMbpCfeHDhylqfjMcDIS/S6doXLossg&#10;ja7nGWLgBUm0mkVaQxCpSjn3QG6PkgQtoIS4NRICAk98SvM33qDCUAmHPZIkO3BMKBSAiRzLLK69&#10;H2lVo/Pmxyl6AFML/MYBdBG1wEBgFRpbgILEOMXEB+Ikg7AJNwHOaIge2dRCHh3i8WokAyl0IaV9&#10;kDhAoBJMgI2rClIXKC8KXkLpW47dhVTEMfZJJzMfmTFExmgDbLlU/ImUG0kIcqQEbe77WC0aEHiF&#10;pcIQRKgMIjIoNMq0RMZD0XeQuehVFBPPz2KXWMXJV9QJndgoJXbzjeFwcinla25BrbTF5VTSkN0j&#10;aEb2daDVVcKornSiQp+OkinfCDaNlBllzotu9kVTQqcZucYIgvNZCKJJINEyghLxZkexQWLRYIk/&#10;6SteyxhBk9EV2iAwXveuC5aA1lbfLCCNKc6hn8hW9sn7ke5lCeshNdj6BQT9vSy6VzkMnJOInyP4&#10;T0rRQSERGyIYDAvn+ECBKNgx3hWPUEnRiIodtkVjpCYQDliAPr5YRWW0k0WelR8MwRoG7weGUuQn&#10;VplP1Hrjf37obOkiG1Xbdt7Af8TbJAVI2100IEZFGCMMSKEOXH0o/+bLIn4G6jMQswkfdUELhsD7&#10;I0k1cynLvI2nuCh3rBaFf50dzDNcwh+9dkwtA7vbYLL3wOASzJ9QKeHIw4+JHpPsuQGwVmtMXLxX&#10;AH1lZqyYtLn3SwlCIqwEpZlwmQvin23dKJpG8ypqB3+qRhtalaAe2kfVOV0LiHikmn5b3ADQOexg&#10;QsF5OIJGTro/OR5cZKsaRxd0qSp3rR0oPJ6uTTyjIgvLPQe81kL71nIKdGCpfX64RoviNu8XhFLI&#10;Ez1Z8d5ccjP0UsElTyLf8ujoT9ohb1+mF4vcExYnrB5dewj+NZQLFownEfrjXsGDTKANbYMwWCFQ&#10;F6FBuPoVqCIhSllGjeXm7EnmEIhCq24YzxCKiStrNx/+EE2blqkmR39Fu8xR/NsIYAlAglBCmBRY&#10;x5uyLS5AUa1V6goWvQIZ9CmcOTAi00xaq+bM/TP1pQxCMeMcgAdU9EW54IFY/8uBlR4YeiU5RyCT&#10;gKDciQ/zw+zxh5pqvFl765cvuYeTCIH0IYMG4wACNlIAoMXyNaIGCNEIDjQ8JM3CSA9FIkEUe4wI&#10;5tGCC1svTAiHoWwAgE4RvBCbQQfCCOYvzcDx8Cg/S1C4YyjEIU1Q4aaIyQtvX9QUAXgsaECqCVS/&#10;nEw//75C+0+HcV7PLm4LiZcfhhrdjlArhdPEETUXr/Q/xoIAv4qeyta6BB0FrBpRIHirPNJQBwWO&#10;rMSGAeolWiH0CAWeuud1Dtb+hBlEMEZmE0Dh26JQOgaqvH6f5hHC2HRJkT4hVNNCuOY489s/8Bds&#10;Ok0eVDu/mA7j+AAXG9AcA+acZ3TtMYZyJj7gVc8tXp68f6rljnqXUpTTy+BW4VkiyV1pQoWUkfJ+&#10;/KDI6Q8eQbMdZNX/v7SXNw3qU8UhEaAfHNY+ooRE1nWngdz0Cc7//AMffirFZ8Tr9CTUlUPgAWBX&#10;ESUCogAEkG6wTxG9e4TVEhZaQPRWuBLJVXaysEsgD0YJblB4xPjpbLW75h0qTdl1L2vNcDzl84qK&#10;11pxmJMgAeQBZClxM+GBX3JKLUrUj8kzZilYRvf94Dp9IXBOM+f7DrkVxNllsbJ7gcB3fFWJCmU3&#10;m+P6XsE+T1whI+lLBGAW0LA3LkzRHCyQfXPrYmPeQHPnuF6uKEeeQngedOgfH37OXKa27Le1tZJr&#10;w40pnZCrnkCoq6foqj7+XpJ0kFBv5SHYXS1VYtMY3rQz476CAYia9IKgD8R9EkkZtucg+33/CYGC&#10;6nhx7eeTSp0qACe/ybnhCTyuRQX+hQrsFj8ACZjMqL3UdOGO+y8rSMOqJldnh6knRenr6TlrQFYu&#10;oXkEwOQXMsQ2uoCPZ3RFJc3Uy+lhROAsLiOW7hFpjuP2iBwAubwCSMtDHECjrqrOV+P9qUWZwAnT&#10;0692Q5sZ5017+lP5dPAhG2KewAxVheLZzM6ZSxcnQ4s/Bvf3y5dnrKOSkp87wsl1I022VDHykGTj&#10;yT9dbbIh4NL0/7mIXp/Lr8KMi14qQe8z6qqX57czTdRssNO5FlyvK/gHTCq765DoNZEJkfb0tJZb&#10;CYGIsNvSAZlDgI7bKT8Hwq63ATTrO8LG6P9+aIVvHc88kQwadoyrGrjUmrolgC1CZaGxpgF7xgs1&#10;BgVNkffbpI3t/wEQh53aPTgtliAPDGVqYKZbK9vaspn5zHwKoLGvmXWpxAXIj9h29Ew0IHP5XcAN&#10;DchbtF1BayDg3Z7Ev89BVPhQQrm+OKMtogCHYghheLcJaFuop+MQHMJRCYzapeQnhrXOAswO5iyE&#10;hfkxymociRDnlAWVTEzAcLIysJQRDP+53hTI1wQaBAI0ISQIrY0WYErB/C1F6NmiEMAJlD01bayp&#10;jSiRYOJDmFa1gKxM91vwacWi6jEQe+hBN2Ypz8s3GA1TnN1OLSwDL5v3g3wf7oDG0/KGxqCFoYeh&#10;QMQmNUknY0D4aWg8LCYUVKfUEjZbXpgGBJ2iaaAWGDHCJ1gQMgQHsDrkWKNkNgTwpyd1sl6xLNz0&#10;0/vAeS6BVV9I9hiN1KNPJRe1Wucc5R7v2FqfUexTZO6s7/IAM5cqBVJjIcTgWm9okm3TUj2UhV6V&#10;+KLp0l/r9qcGto8nfFtKalfXJZaHDIbbttb1llMpSOcvsyrb/BgUFhOJJmtSxjBJLlAC05VnnACT&#10;xGdspL9XK5+gpnJThabtkM/3u4OvKDVLfPP4/lHsfyVCReyIXestaevCbFv3ibCHCkEzORtgkSYK&#10;lG8WuLwYJto4V8saCA1RggKa+nBxEGYZMtLXU2wAJzIrnu1BuhjrRtyncdhQfl6UUaUofiyYOC/a&#10;mmO+8Atp36390fRWr5hGvFRaNo0K9F6dXsMCQITXIseAANXxF0/1hlR7BHg6EXp4F//4kvQKJ/PI&#10;fJ8qFjGR8BcUMqVW0y0l3lheFxz4q/mtDjTEBQb+QhuJwqgiIvQfIzoY/fWAyCsAOTM8/0aJNZh6&#10;gg3isne4KhQtEPJZYHoIoXB1BwUa5YiWIOZ54TOfDSspMvCgOezqyby5ec1J94ThwBJQTRD9os3/&#10;RHxd5Ltf1PlFcDVUnA/Dopmxa9QY0iyM/73ojuYJNVloikkvPVVXJYghm3X+EhJ/cxmOuf2IpWLl&#10;upYDs5qqqkuEnPkyuRaT4c8uWADRtE4A6yZAjNa+U2i/3PEPpeen6bXQKtNtpHhKymXXvtt6MJAe&#10;gQssXADbNXESRMfMDk5Al/KkOblIFLsYrfSSOMytDFUzDlnKYokIZP2sGg3GTWrwhBfhixEV9Vf/&#10;ICxAP4/SHWL73g5rtMxO8GhQXFIvttb0EjEoaRB3wMrt8NqUEvrcrUlQDAMjlRfNSd240Jldd6EH&#10;Cw9LK/csv6uWXEa8sDBHIuJA5YEHhDRIhDMCQxAqJefET9vSwTvdN+EU06XwJ8bVKq4cgIaHAFI/&#10;vFELkKkKTnnUGxiRBxdgcFPq1qc9BlF+RwSQ9AUV1lExP8SapCtAncmzOLjSM1OBuWETc82AUqKO&#10;zVaq1aKgK13wImUqksrvFHhQ93oWdHU4QIkkYIJII5c/xkSGGkAX8I3gQqMBKj7BqCAKD0EB4oVk&#10;eFFwxizEgFDh4S1uCRztgcELwhBBV0dOdMyT3zVFmpu2eyl9ZqCAQO71d1+hSoRVU3Mi4J5j+gGR&#10;pVXbY1ics5W1LAu+nvA2wuC/nIGJNlQx8Ot0nJLWrEfQR4RPINbYSxM3K5OBwGXIsQYcPFTzAx94&#10;VIFsSBws1wgcC7UKthgQAlGWh6ZlMs93iJW/RU7M6/Q6QoTL3X24CRUJqzwXC5UFlFlKN9xTWUYI&#10;BW6piWgyxgLT5o+3wfEiuL32BwhGaeVL2WTjJWMo6TRbKSe3EVfdxNSRs9iyvsMmc0Q5FLx3yN1W&#10;RspVtAEvGOox3k3qOGsMSL+7rYT5xbW7lHPoNMqT3lbSyKzzKJcVIykDg0C0AJ5V7bPGiFq0B1mE&#10;fgmQ8GgKtz542QhaVvS3pfgpk2+ph2Iyz1M6/d6beCCpOle7fZdgPmaKYRwca/BIhZ8GP2+H0eUK&#10;mIgbeoWsGf/IL13pEi4KBpou4XkzAx0YdQgCmRQJO11TBYWBOxAWRHqGLW4kapdOK9PP6N+cb1GL&#10;SExYsgyRMo3tPcIOjwHvM4AMu+2jLzUt9AizhCQhOsCAMD/BAKBi4xZC6I4Z0D/i3mfeEALlQBGT&#10;Axf+JqfTNbxEUACazm/xAQiXKllez4MZg/aCXHGC6A4PPngEKw11/IytfXXMV+WS7ybcQw1lnIBL&#10;5jKcw167NmpvXvwJIEGHhthOPWMyH90/BcDIwOvRW8/KuqpEqPC5wQy4g3EvoTmyDAsPqvzBTUoU&#10;sqE1T1lJ5KHtOwAFzRb4PBu6SYhdg2k77LQc8j6PURnSPXLQxaZjuci/12qB4ijqtfnc2qYkxW5x&#10;Vwr5WydxFVzIj+L6SVp5reZQS+5DFs0AWu63z4cFz070tixk3BPeeT+KODosrZ7H8xzCv9xedbo4&#10;EOpUH0rSCPzwFBDoWi4oxPz1Brn3fwqTdDXgcVSnU+fsAuaSMZr+Y41xTDOshfOMLT4JwSKWSQHR&#10;bfHVgJgYkHEyEJDgGOE8LZ/OSNImENAQnkRhuBdGLysgCuPGVBdL+M/N9YqgdXBUyJ9CDvNZJYAQ&#10;kFGnigK1ZFav0y/YLR/ROJ1BXuNY9Zy5HuAmgnQwRPuyBAFXH6+YGtICEPIJfngQB0siGJ3a14uF&#10;UfQXPA7mLEhSKEJlVWIB1CkntFE2IGz0tJlpCiF8IX/x9U88+CAECH6CDQEQUycAJrCp74l6FoH6&#10;xCQhfmq12tPTDweS2wOC/+KySyEim7oSCmBimeE0umvv77r2TMWRcStsiny+xCZgei7RNlMahQEx&#10;yNGTDJBQI2QALw1YANGS/wb4d5Rt8IHUXmBH+JCTmJo0kXIrddiIUBmt3LTWXk5YBA1FS6KSILJZ&#10;1AyYuUHmiUsz7yc9kZezXPn9FfiRglJQOPSyonlJeCrSoiYkn1E95hGj2P/71pvidHMdJ5nhLVBE&#10;06rp3MmyFDBg3qArrTjsQEwsCaXv4qqMSpEO06wIW2y/8Dr+SKFruKdayJDFP1IElRjLCsrqblhd&#10;nEdls1XlhsAsIO5j5e4ht0YRcPCQTvGQoMi5vJ1ajbe3aSUFv2LY9oTtZ8q4qOlEADVWUrDB+lgw&#10;phYSJGt+OVmSUsGF0QuQ5qhS0DAlBSPz+SpKYT9XAmH5QpGgrajSqAgqXNW470UDGdq1aSqy9dkA&#10;WMw4U1kmpY+x/eIHRkAMCEBRmviXUj3G5+KYQ2A4BtnA8ItBkzAK4DAYF/RJy0qQPnIcwkORMviC&#10;rIUDFtfiAJ4eXMHEwWgX+FBMKuXlS9k1Rv5XpQLW9OQhEjnxdPyEVjXgoP+chSO1c/8AYLouR+pj&#10;PE4aubcBwH1XlqH8uujn+eg3rPMjecbxa2TImPf/4MtrBXMrPgpUqQU15/gOb3hc3kJGgmQqW8RD&#10;m1BN3ufTAA8uB/pcx1pYvlddbWAxYr74eT5Nme4srFEbaUxegBc6MYVhVG4EXie0Q/0ZqayDtijh&#10;eNEGBjV5WhWZPuXP3w7lNbKNpPTSAWf1MXjwnyvCFPXFbrTlFP7zt1z5AZy0W21gQ+BWteZfHwlE&#10;+2uys7an3eLEKGgECxGqSNjDRMQnT1svlqdYguLVtfiEfkiFKw7UBBG2sHEq4vkLdwO675g3PkH5&#10;p4xH/7yFtaKZdeIejB0T0NYK+/OVasUfNJbQweysYuTM4nAuS8qObtpSVK2WlPWBxEATAW8GpolX&#10;RfJz96BEvXBQqFyh2gZyvwCblZ0MbNUEYxP3gYYY3WIuEXPgA9J6xG0iJlmq/xX1Pz/wBdGJhJiq&#10;tEa5oCIIDEkw4moiChWWpZ7TFyjO0jF5TnqeXrR0m4lPp1h4c2liWQvqMfhAIJBFW+tCGluBCcOo&#10;cjwBE3MzAIVFK4qV5BsktJH3XkyHuNc7Ek04QtSb4hePF6QIT2DUEAYUG7DzC2OABfhG0CEQyVHJ&#10;wWHWggpFhjuGUGGMUhCrjhe8mOx9OAdPLAC+n+cUAHBnLGl+DTO2xPYo0nqLe5+rR9rRIKwJiayi&#10;QKiMtUD7Ql8ISuVkcXLu+UTFHBmQ/kL2ajMreK2AVZR96DhKEAaoiLgvTgSHmwjyEV0E+EMLU+7E&#10;GJBvYvJIoQyNpt5no1WKOUuykyar4CkwehDqVeI8CIuJzdZXJHKTR/tBd6jOk24168R8izAhAgGD&#10;qHcF5gOmsG4RwprKTOSDjycx1dTSBDRwaqKDQgmsRzEv9Ot7mzCMCcSvOCWAsMFyCpnA0UdTErNK&#10;4pqlTHAxTIV7GHom2NP1Y2rlQoXKSbekqEZGtvAyimLmV05YoO+l7L/qjF8H+EJiUi8RC3FhLeQV&#10;a+eFODCGIPQSS0r3hCJr8kslC4CQcgP2ET8rdmt+deVchY9qV78y4jMpkgmsns6qj4TZT1x6/q9e&#10;BTHoKCGjai5q+dABuW9t1hH2877DqHgbEW9uq5HKR+BH3EowB79CJGRa2HGCJYZNxmKiEZCiQV3u&#10;egITjZISCrqyHhi1bnN57OXActfKZat9S6I6aKkaMVmffR7Adl4eI0n9kPk2koxPUvUhjkWlZbwD&#10;A/5iPc5mapiXf0oQRkPADBgIbsYSjGO5Vg6gME/zktbAycsSxRvisYLEDCi8EsgcrjmOP3FcNXWl&#10;Ny2F0vxCHt8CZ3gQYoZ4WIQJFNNE9+s4IoUEWvLvNT8OKHE4D2/5FiB1RTNQC0sJBIsGN5Kl0OBZ&#10;qIdTw1RgoxbRNVamwsAAaxbvxksIDSzRnsU5Rdf95Mq6CwABT+DIPg+EUjJHnb6BV6iMz2WeuO06&#10;opG5lNpHWfMF/w83pRIjYNmcjRDJkapdXzbBGiRsksSCa4TxWpoNB6fsRPOEG58gI++fAW9RWR/n&#10;j4gD6MoJJcGTGdfhbEyhRrCuNbVwXvLw47ErJrRXAq1gaKxjVftsESVlWDQHCI+zcmJmzljNMiRW&#10;KWfwNBOYXnSS4yn16zwV62+hj9JQm/S0qXYsnUyvWV4nSoIT8SWrwT4S8+qGmZUzY5WejCvjeyXA&#10;AS46hUkkBsiCmRINh2bT0YMk+KZgYUVRoWRIH29WCZnjP5wP+i+KM9jyLRRfN7N7BEs+DEciVTXZ&#10;YehMsDQ0UL8Dno5BNDQUipUJsQDKgFBZSNAmIXtFc0E7CazUrKIpjzfnO2n4Eon+Xfe+CRMCJYJA&#10;jyhFsaDMLSgIXTmEokD+ZxhSEv80JfdDqktI+DTr/GAeoHx5T5DrOVBEniQGnFWYjvRi7RmBO3Fm&#10;5+BITAkKYBcSIPZKaqqF6HdwdSj7FMWDlHYQLXGujKJ0EwA25/t/g4JQVp5U8IbuKmXjsoU1uaaI&#10;UiBC1G5C5c53GGMW+O0LlofwKTSI4gSG29EgiupTF+9R2VHKttJFJ5Aswxb2a9x7wXEDjhWFqZsT&#10;pLestb/uhheWlSwV3fOeldfVUPOB4oW5OcpdCdSBMczK8JjsU1+1OE1DQi9J12dun0BxjpyWWkkn&#10;ZBgGKOKFCOT1ENymFARjfhG4UuiADGU4EgzNmU/z5dCfGDT1RLPLsj4OQ757pbsfAjxmbyuP8Gtp&#10;cCRgPfCWDUs2+DF8sQ8j1KKUpF9dFKQ6TKNp9k8kKBTFIxxT8WrTOALzwQApezGaT8XJ+YxDwoAI&#10;eAAzAzKqrHtm9Nsqk4Swn29VrwloySCIeSTg11z7WS8dlUTjnuaNCIdReVV4QWk0dVyv5SFmQW8a&#10;31rKNNbbwQQAHFoeDXiEyHJBrOmCPcIg0abgwWE50gDyneYVqnIEa5/I72ErMvMN2Z6FScl+z0o/&#10;GLRO36x6CbIEGZ+nacj+Jib5l8OgVGFYwJiGmAVBeWegVG0gkPL5w8nWlZat1oXFpygVshSIFlZS&#10;45fNJt+kbeJVSbqXlubWPk1GZ428AoeSTpbxNOIjYDUWWNFGYrg74XlMUYBofh24LGALWD4PYxUS&#10;s/wV25bmzZcCK6Yns0p5rJ66ckI98vfphT/7ql1Kb/NPFFsiUUfSlLOeBxEDmgsw6WuMVLVL49Ng&#10;ZEOXuQW86gQt+V6B/qMFN/A9M02iraSy2EWNwRU7ImClMV5u+gTr5Bcz5ratYRZe6gmoLxrO/bvg&#10;rKQ5ccHRQcP8TEAw7bi6/4admbE5SHW5jLggxAibNBA6AuHSjBWd/GRyRZmMSuZS+hxzFRZ+Zz+j&#10;nFhJ6/8JzjBk3AAQGNT3Q5Hpbbs2s6Iia7TRtegLWvTJgTPSGv4UmVyQOvLBiP/sZB1a0eqieAYD&#10;LS2chWHhCyS9huH8oz5ptpV6q5E5nSlleSCNaSXroLmVRcBhI0+ASuX8pAa7sykIxyIDC65ZO4xj&#10;3UGGWY802FcHCO6UEeAZXQJhujbGkRRqINbzSdYEHemBYMlYQpqzyChjyAXwQShGMlD00Z3QcYvx&#10;KbVmkBwhmkqo498kDq4MwEIAcs+QbkoA4whTmAzbUiITnxDAt0eCmSQhJ4ozzYA5TfYDRzIlH5Hs&#10;wp/pHr+m0GLtbwimAHGBAIwIVK4xKnQ4pDt1UShuWRSOd3qa2diYA5V6+yZ/7IGIYVhAZ4LmnkQP&#10;sIECFRC5dLU7UpGpyFh+Lt2h/JbVdLmUBzG8JCHmgtaUh66s+4bmN7y64UFSQ0/DJgTszVqYNE21&#10;nZtuBFkCAlTCMn6Ip7vT0zXoxC7PUTJ+iq6K9PF0Rxmk88Ie4yD1iQu8UfOQyLB2jQSxcDOFyqS2&#10;miOhU0uTzaj0GybJKktR+JUxo250qlGcODBOJ0WF+7LyVhJiREOJwoVkU0f4XdiBylF2azdup2hN&#10;xhgiNrPDBiuXhiGANSoNrkKsut5M7lPqkACN8i8tktrQOVvEAXxsGGOJ+BkGcM11Z0GnqIdTrarY&#10;WrbvkFWX71BHmfo8hhnAyUhkcYCYM9xgQFc4m9xhxqEhaDBnZyFGXeAIpGlFgFwc8VQucknqVz7k&#10;mObcW71qNqpkD5YRLoAkqbu2HCU0nCKnmf7snq2sIQc3WVdSazlVvqHlXi18AIDRXF/AMDgSQ6qD&#10;Fk0ogsAfQwpwpakBj0snq8Mfr5CY97kKOtBcz9KKT3gTHuPJZm0MLeIPWg7yFS3iFEgCzzjhlGGF&#10;kGQlopQ9t/ngAw6GpYAM28pnWbj3CnaTlvlpAKOxd5abqVKSxsLAvEj1riGUFZE3OtsJZH+Onbbj&#10;lYgsrHc/V0sL092MS/nv6kVhjb3We9v/hKSMQ4r03Em0ER0jZPdQRu9tZdmaWKU8qrXQweFlK8IL&#10;dXJnKNB3Qj40F61gOt/aAVfJ6lgZawTlz494BrMlwg1riQzWM6kHq3YNb1eVQaBjviQb4O5pGVd4&#10;CpAYFlp+F4yvtzFiRG1/kiReXQPIdNTVGfud3Uwi8k8yfTbnrWAJYAA1iASaRIWEFhrUgJKHdoWl&#10;SX4qWOqKzEP8Yhm4kfLut9YhaQoUex8NgwrvvwpM5sz4j3kbsoF0/DxLPRMleXgBGkJ6y58udz45&#10;n4Qt0UwQJgFAtHsrSVCqUOhojJQiGi3O2r1hM2ElWyQWpme3ozoWmqD8GIhpEC/8axdICVqu7+CP&#10;4EQRgRxfQiaNAQIEqSnjxMQF6ZzFgE/LCX1rCytCKxFbRrBwUrkBYRJ66QuY289JhSLfRL5sgr86&#10;MVlVBBc1Q2WQumAUiSp5BoApVI4gCeACxCKbTRiMs88h7zLp/pyBAqcBB2Z7NqkZQBcQ02WS3kD3&#10;Sumx6l0wqOQ6VVWJBCkNDnuSCrcapXSXihgKcnJpYk/RNgIbUXeV+C7ATkKqWIuASBqrx+gXSzi1&#10;/j0ckAkFWMXCqr9OlEi3yy539ot//jzw1C0ntvMJzF5MVnIWbV9AqlWbE19ZjLDWly5cJbG73oC4&#10;kFEC1haIL2SdJ8V5C6xSkfBNn4c6j3zKC5qic+KCIfJGGC4SSA9EspWAzJfiAwh2pLi5kw4Hk1qk&#10;gjP43VNp4BxwnLAAynHKhiFp5BBqsA/Fi537B+rJcs1we9mF6KF0Rol7mw1ZWavk+suodeaTllAG&#10;SiCpki1xBCZKcIuyxGFNvlKpHCF0j0zrqEkCixthp9SR3gyxLiPyEZCdThVKHWJuGLEuHl/J30BX&#10;Zji4AgYrAFiLkC9I4KLcp3ZeSxJd2uSGkUby0xVKlpfPQjyYFCJYuEw/S+hFIn1NU7b6k6npUFGB&#10;Q8hFaJlvwp9SFrhQelPCpa1YzxmnwNb6XLXpoRhKscUhXAIUXn9TAMAcj6a31vAZ0C5C/qdVqKYU&#10;BQq5JN9Z4VRUBE/lvKdFoBVvPcFkvmibo/jXaExFVoaaP9FVXugZTKoz3GwRSAyZ38yC0GqhCvcr&#10;iOJnir3+5RQiWWb17hBNmy8PLdE2OIcq3FOxg2e//PMDC5wTvp+UvwneL7x8OZ00czdOqIDD5wsf&#10;2wyhKDWeTXp+mQzkN3/+wrxypRrE220D0HFkILbiy7QPCVE7AQGMernqlS4PY8+QGX4BTuVzydVd&#10;yiR3NsDRghNdcsvrL5hlMLAc6tIVUX1vcKt2k100QlbNyWt92S5CAXJQXoaBjOsFZTslqSJRIuoi&#10;tpFpPXSkmnrwIR4N1HNeGwKEqOhVjlsqnJskwUIyarSbSQM84vxXRE3H0a7lgPKlFDQkFXSDCqUb&#10;VkjEbjms2ggvQPmrUd/e+mw7RpcoXu201aPJqNS2ej8l3NVBBIHLboXu80GwExiIL7BAdwEPgtEo&#10;hmwJawS4lhyBo0Y4SIVcBB4Gk8EkTMKeetp9DAo4qwCgFhHhko0/0IEJTArSgqar9lE+FDCYC+Eo&#10;QY9TDK0QvzRHxRUCaB/ggmgZgzVAZkiqDUEfzABhfm1BRVK6wR/RsMcaBDvhHEyN+ThsgoEXEFWB&#10;UQLG10c8SHBrD5/ICCtO4xNHEey2vIwKzSnO4YVcCoF8+ebVrRclJOvi9pKZX4q8F433yc64BvON&#10;jSnZWnVhUcsQLrFWM6nOXJxV3stIzShZSEZilLfkGw1CFS3ENEWYxCc1DwAxAv01aRcIAETrGB3G&#10;ZzKRSSqONMEzld7GTsmKmylK0/Z+OuV/dwqxqmBGzaOdp0dXdlg8IeQA8IBkh6PQBdZUXzzs6fdu&#10;OgnJN385ArWeEZ/+JRAe3pOSL5WbAk44ezVquzScvqWaRCyxCg41lVBIsSW/2Ouiis8ATV0MNByq&#10;YMWBwhHYJjiCM/P27lOK4uC5f4oBk0WkhCz4MDWC1SqnLGeAcmeiOI5OSYSDFiajzJRZNj4AUER5&#10;5xAIcqGM7S4LxqplhDtlALbd0jpKuvb5qi93AYFlo1jy7SM21zC6YqheXErpavIuEwHP1gWjRTNv&#10;RCc+LbaYSYrad2kUJu8vQT+T8Z88RziFWLAMNh/oyi86sQk/YUWRIYpjgbd8tNuodiPBbRiamy7S&#10;9aimWClo4ZrzuITGfYw95+pWmRO2evSDeAuTJJasVPLJlMlX/X8ePGKl++QeNyCdUrL8UUerGqv7&#10;XVG8N4VxCulV5GQB2Gesmc4AFPUzMqWACBYQmvbwWxILJzyDmAcISk0le9SFsJSWm0mu+++uLGLk&#10;ZPkBp5dYz9HteAjBoyXlf+jQZke8rxCvuoqdM7+QATaDvunPTi2m+CiWt/l1WWjML0CiBfrm+GVc&#10;2B1RG2OQJCYPjdg80WzpQcjU9Uac5eGmzLxM/y6Ca2/RTEZLxqeeHJyWXuLA44oz8QZhlwnfPTFW&#10;4ljWzg8PtjAmK3v6CjTAcp/H8QlulL5rOSlJl+8RK6BgAIDmybIi9grCoIU3/9lEMg6UReNedoeb&#10;UDCc2JhjwGf3J0tlWEd451JM4a7rl8mABEWE8gphcMFhVEfGGT6aUvhKWoATATKVx+iqXYc8qm1g&#10;qlDORc3Qcaa0BVQuoLhADSwwtWb1oZXRNwhdWUu4yciCE53XIALSPxrUIFCGCEYGOmNrjWiQO1Ry&#10;KRwifhB4WU0CBUDc41PJ8+sAYKIhmBI0wzhQSyL6YAAZsJ2tohVrALDD2CZpctR4tB/vgSgQmBBo&#10;0ICXTrBdts/+Oq/MJPAIc/V5bw1xXYjD/ajkCDp5Kdxa5MCnP5qD0hhiVzFEtS0AMWEUFWQmc920&#10;hwJi0OhEwGJgYuIiLSKEg8ytGqyCWeC39+eRImJs/fwYCIjKVt6/pddtNbaIjVgQ8HKtrkprX3RA&#10;BifsdBKY08UryfUg1RytZVpfUvCZVqz9F9lY1aibZJJQTIwEMGCGKrbRZhSptqUWvUJHIim83iA5&#10;MfqEMsReD2GKJixEeQQlDEficJn8S9XnZgjTPaIq/Q9yA+UumdSVyzEIw9xgJZZFyNU5wpgfrodj&#10;zhl7v4IdrGiwRQpv+hrGSRQuFI970CwBaqUTf+tblR0AkOhhafACxlSxblMEgyBJEYixgSAjibE6&#10;mwjN2UE2o6CZHRUru/VxQA5UW1glOygqtfAfHP8pHskbUxYYYvQuMUcFeUqiFzCglkrLnWjI8vc1&#10;O6mR9ddxY8svGeHgYHJy5dD1g6oWB8CE8zLXDJS0oKNVJfLt2kLLPhFnl0upXvt44IYc8HZquWFi&#10;8Um7ZGQn5P0gAkVhP1yAiSsbny9pfh3BPb9ag5KsxkuWEegI8sJoL2BUuEMPpWRYu47UAc2ctGXS&#10;0EUswZnSu9AKT+XIuK0EVgUzjSCYxGK4nqChwzLGp3IcZphh0paAqpFl1tcMT8AibnABBXqQsZID&#10;LdRxESHl45r8pNRqAv74AEYJ0kZrpJLKpH7jw5d7FiFRexYZC+1TPT9MraPlTZUuwYBQiauS3wAp&#10;7xcBF65N6/LWk1FJcMi5JsZdnO1dkSYPq6h13UpFTLFxm2c8tg4xOI7zjvvt0By/yWIGMC2eFmR/&#10;gyEQCW6CqL4Qgl2womR5ZSBQgtvoILASiV70OsB0LXmA2K6Cua3OVjeHEjy5MpoQ/Nlct8lPIK4G&#10;P9TkE3SsVI1svPNImhSmLV2XvqHNi+uHX4UtRW6icYVi4rLGoESlsRV3aFqJ5Uy+bYaY6RRS5pRc&#10;ipxAmIv9XoKOxQ5+25CSCQU629J7lmkU85cX0CyP1DMFkWrIpVrRYqd1B5G9+XfN5R9Dwv363AmV&#10;hZQ9anu6qsmMk+6FOZaFsv/92mFZvAclBTa9rrvYCL8lydanITI/P4CQCLQiEhfhzEKsFI7MQb27&#10;zAih4PD/KCgSgUbRFg0UlgDK4ScpRr1/6O5UC0CHOaBwdrpLk8sIAAv4RHAMUZ6A04HISXcWKRgu&#10;GMyIVCJ8ELK3aondgBAup3RLDE+TOEAIiMGoDA6NMSECD6opVVwZTdXABOyTEe42m28i0DvKiUkI&#10;4WrcLaMsxJLJcwAEEYBoK7ywAgEdAiyLMHaKJz7Qib69yet9nzc7VhqWtoSUpU99eKUZshfuC1Eh&#10;UaCZPfQ+LHcd7QUwQsZpEXGsYFPUFoLaWYJQtldP8Spn5nuZftoqYotsGVIpTfVhcShb4aNLsoT/&#10;fs8rloLS2W5LUuMFclJuTgBELjajyRI4zLPdlSNMypV9G1errEyoozIAIvAEXSXQOOdgWBhGge4g&#10;Jh8lUDFblhh2HXkIGQaCvohTz7ZmUSHQcHlQgc0iTc0YloaXBhdPgHhZ7ZGVxz3EFYkwW3iMACko&#10;cDuf85Wom0EEK2KWyjhgU6NE8slP197UTHPEvT4TlnZJ/0KnPql39Z0LQnzI79yVXSR7qccWqLck&#10;cilz9OVcqFUhRggdMA1QECIpwExDAMXuPgKRwufmPSY+8WArkW1jCYQsgicOiHQAyF0URnX4JWz0&#10;71LAtf4iQMW9yvHKbsE7w9ocCjJpzWQJtWQW/KYe/tmJuT8oF0cof5JxKm2DpfWelBwQU9GyayjN&#10;j/fFH+96BGLaI2rxcI6lAGcy/YCC4oozQasetR8VZ0q9XVTyACwaqTjUMOPBQJurM93oFPjwsAGn&#10;5PiCcnhQubdoyF+ljCsIYV+ADkbPozNeWQjtygh1ATxr4qq1zZ2lM56m/4asZ/AxzvAEpkAoWnnv&#10;BR8QkO1YAP7pVFUkb9hw/FT4mpe4KmFWFZn5JNxP/0kI3vQnoXBGW0wLQSgodv1tJvEhKTTwapRC&#10;3lV6BqgbHJNprXOOFcxYJAAYu2YrCQHBHrGLNltc+RO5ViN50odg6+yNI4ijZxoycsWtyCwNFMSO&#10;SYFBezolK2sn2JGUwCgb3f7ihkWJmziAUKgRO8GoERsmrLWmBuahXNzjAvLmCikEBwAhWVSCoFII&#10;TdnfU30wYms/H7/yU2DqKq2+AAHyxYwMIUYnRSQX8DIdIUEvgBJQpuUKuwhM+9BYGYQnxp67f3Ty&#10;Kg2773jM4NjFrtMCuvQg8djDvJyw3vx2a8RT3lld0OpSsqttk2LdNAF/5Agc3UuEYcTNVKbJAgxc&#10;JVC8Lw9QEGcLJxGfIjcAt8QEMNwTAxgTEl/9AiGEgSFoQuEVYamtTrmAIRIfjOMKB+CNILAKnMl0&#10;RH3Lk1MTjDMlFnWQMSIQhwhJZfMFwn5Cm2HsY6rrpsBHaudn7mNvSUGrVyMNVJGxYAuAoZJoh40M&#10;IcQpRcjc625V4dbqcpYSuB+ClQnJQpAZ28pWdKuuE2raUhBLJ5WMLF4DtyIDIq3XSS1m4WcufK8A&#10;On2fbReweHKVjWPrrffbcIwSCDlm51RoyYJoDLLFdKE3vd4jjSFFH03cm103WoW/W/p0sAkmYRlT&#10;wlQERgB1mqlvhQZb59zRTDWucCcIZEwlY/kJAhU0Zo4NAtX4uabhbefH7hoRyf5WKOX8ogz9np8R&#10;vAx5sVinF1HJfHJDEx15GT3gf6nCzEMqCxdZ788sCydAWRI/huRwNFT1nl3rk9J2aXrf4ldqlZbW&#10;xXksi/4uRO8IeRWkTQmY8UAeJBkCGcl+f2WB5EoY0q3CmnDjM1gYiCmIBciq7Cm9iOABColANgD1&#10;A7gJhMmp7icX/yAzME8coOrlGUa8/fQDonSUxoBMGFDBHVhF1XNi05WQ0m4CS81Hwof7IqrNbqXu&#10;ABNhLFvXiAgCYtPW/CVUvpcDlY6l2hZ4t9j9V2J/n+wvBMlMs54HLdtf6dFAO9bJQOCSOcyuXyA8&#10;KA9rHXF2eb/5S7KdDfowIgEWwwkg00MhUpPoOSxrPjSmWm7A6aCR9ea+sYaUSmfWgnPdkz/WgjB2&#10;hMXNaCqDn5DZFBosVOLAoBjnLFiQaCLWX3/AA0U1loAUNmqO0liKoJy2Xft3ayYLA/BdpOxN31hq&#10;H2SI2UXbDnMDmLjItNt2D14WJCUYVZ85SP/j5qUOmKoDLCSHofUOiOBWTfze1U0N3QVywEhjhq2m&#10;UKX5AOAAgHcTFhGclUAyBi5GA97Ja0hha2c+gDgWMkQlPCWHnuwD41JptLE/5CYvzgBE8ziNx39C&#10;YoTMaml8qQ+W/hyk6o1JEwROypLr4hDPUuhBh7gmwtd3ARE9JcwgIlsjjpG/686GYEwrKGIMN+bX&#10;raRaWQ02ilLBgVfrr37ydsDPgKi3fD4Id4k1h/EEGjfvc11iExn02snOaTu8DdJJ58FK2VHqx42l&#10;mKwIW3yaQcxf8QuwTO57KldVVM2vsiQIGTYfirqTxRRPO5rmzCBRbs7/7BOK8f5NUcsGNW9dFw4Y&#10;VgwEQVjWIaJXSne8ddBezHidPK4uyxVxBL5zvgiaUo2lVUDFVCRCKiAtiiAF95tI8linpoEekVTV&#10;psQIwHgTpbxjqLfoWRba80hjet+2UH2LEVcPghMGJ0EMoSlANy6cEJCHZl0KRmltT+WvkXlSOS9f&#10;jlOveUicmjlnI8Aruv1bDjx7m+rtO6vz5CRyLS3jaRS4khMKcasl4jpGET0AG2P93O8pXzy1/Ezk&#10;mVLWv4RJyCr8qsRUT3nZBguR9BtAg1dvCF8eBXy4oRxi8mnxE404taATQuwxilImUZLydonpOOyp&#10;Sqzz7v2mwTkzJxWZbR1CFMPGJNf8JJ4NaynrQCcWOiIGRDDXHdU3LUpHVgcAjKspbCNlspAxRCw2&#10;EZkQApMhQsKHODlTkiGideRJymQZA6zb1KEr1AeuxCiqVlJ5rNxRMSX/ofrOC3WJgRqSglayAcKW&#10;gSDn10RpVBYgoNRswRlEwSZIzqlAm6yqSTS8UEbd/22XDAoBP/h1fUEgRBX4/pdR26jKKBgR9D+9&#10;CR8mUap1JWky2E0krXyCZgAGmJ3fMDIbd/HCPOkIeSKhbBv4ox635HHPv/4dMeKIz9ZxxOwAR6se&#10;BHEjhHf8IA6GMqzl/AsoTiqwJay+5JYwd8Aa06SE3OvFBJLUWb54J6g1fyEKdeoKhhuCMqaTns4b&#10;ATHOZKtoJwOJ2Ps9in2S4jNInzXaNyib3F4AFmf8ROWfhiWkgGBf7yfMA7MmDgk5zurPECgGPLEw&#10;A1KBc0PMzfZvTNKNzbiYFB2n04TqxBupGF3fiqJNhkR4F5sYZsstWXocqKyerbCdaXUgIDDmC7/4&#10;1cPShbZrgjvcqCnrVWNnr4aEEnvlrAtQTSljiuAB7o1btUxOrF0DZAcOtWWjC0KvLVqo7Gsmtp6q&#10;vOJ0z+UczUW2gSBVUzVN0Nk3A/sHt8o0lJyR2/OAArGpby/lLSZEDDdGS2Xfs4KHidou18nQ4Q6n&#10;Schmbs5BV4cA0Oq4zpJL87F8SMDQqshfyuW6tuxIqdPTdsKQ+cZV2tYkdRnJzSBEQQU/h7TOFkY4&#10;v0GSr4a9y09BJqtC3ix7n2GxGcc3WeaB5HlZ7Fv7yneHUR5cTKwKnJzEWhYEZ0ISZghYsLZ0o4/6&#10;ohu2VP4Xp4DlOPXlqt2AyURVByjFShnFqTmFVknyxcSL7PHVvYmi3MCUKoXsB2d5gBgEI5DNprOA&#10;V3PvKtQ3NJsrvQNsoRXA7kqxLPGFqsogfHsA0DSccLH8IqkcsAXIALfGfjJfJm8r+olOwa3lcFFv&#10;wTKbmcHUVhj5IMRiUbLz/2XwTQQ2gIvZbaRahMoAo+KtH3Hoj8ZUoi0Wa14TEfXMzZ+eC9wtfbBl&#10;VnHmk2KjzhBDUQCIbBZE9RNevlhjhFYCYXQLlSbOarj2XMPx6qvKikAuDoE3j0MB4/VST0nGX/Re&#10;9lXj1c7tC3+IC5fygIsMw7ADkqXkLKMKKsqMeAv9e3KQ4MjXhDBtJDOCAKYOg4nwWvWRizpSLCuR&#10;zCF6kz4XobSgfbJr7iAyCSHsrpKMEjsuG4QxpGTdmxYoOhST1oqVoj/EmYq51T/rAq4TPcEaRZAR&#10;u0uXL8OFblirEExH2+4vEY2U8IHE10ZxlHNX/lh4mzg5cbjGViUCk6wPvCpcLKN/lIBxQE2ZQpR8&#10;KhyDSFENopxFpBPawjTZVNhIZJm/5TV7Ud68H/dYPN5157YuA5EGHIkWIAXXlYVABLbU0kFEmWQA&#10;msMC0k+8fpABMRwgv/a0EZmvT9yRhLaSktDnUmkTXL9Si5b1pRmKKvADi5fiPfTBRTPjIVt4t4sB&#10;eFYsDDeR7OB9qPBNXyMlwQR70BMvRVTtNqfVTecrVtkp1IFMoQmfm8R6QQG8iZKf8fPJgRqVsrX4&#10;Mdfi7/dCshxxpqkftrNOZcx+4fKGxeMVxeHuq+Y3Bv+DZugFirf4+fTgsQdAIjVCzf4TXoXUc8KS&#10;a2xYATch8B3WQ7390GzEUMd5p+mEVRC3mwRdNApt8n3Gu9TGD9l2WpFnRWprv5AUEidRrl2z91cO&#10;0E5H4GsfE8Om3Ys4IkDg1LABLReuvRs2mgXKpF0ibPl7alzodlPScDnEMSn0cC0KH8RN4F8QXqyu&#10;Bxb8kFA0DJPYJKOvDCM7TbLzyFFYL5QLQvJjk5Lb1rHI6jx4l23+Jo0HF4AChqBl198FjQ7ga+QV&#10;rP1GylZrVpr53VgNoMPFifGymCaAl3KCFCSQH4faJ3Av+9iiBl0Api/yFXKDj+tJ/vrGt709zK8F&#10;EqT5YSN1EJY5iIXfXIZ22TPtcoFY0iKfldBiau4socEUQsu8seBs6L61fL/JsEDVlW+JHSfRWpyh&#10;HrjV+9/zVoQK6ULaJOBPVEUAgCNQJv0CFX5aRgKdPjTFLyFQJ6CsH4L2ZxAcDrZcU71vFEwFAVbw&#10;QoS+2j5nJ2TTSqqqL5TA1uTAiyQUZA89V1Vs9kb9ShKSatZpO4ucOBQFAYtvz8jNMD8e/S7S6lQD&#10;l82Tat2W4qRWcPLmYaodgdOqJWeUWcbjtOySacdLCSDIkNcnUc/gptZ3Ke+0/oKTLtciLwiQeUqR&#10;z7yed0oNl1wqFNETsbiaWurhzrGoVNNV8OId5FNosQs2sVF7oGHQImcCzx6hkmKkOc55dx/24dY3&#10;mOd7lKgCnaNF2VPCpbaqFGFoM6FwWFxWkNeJJrwoJbJokGP88d6Ttq2iuUrvvcUQgf1d2TiPws4R&#10;U/8ksmjS1xiaJqnFMLye9fGKwFwIFLr0mOVNat5ylTq66USsdw3HygaKV+UJNU3jRT2n/xDzD/E3&#10;QpljYgaMuoIw2owZUZbanjbuZqK6pne2vbLK0ZsAkNSoLLl5g9ICI0koT53UXgYxoe3Q1J0isdZn&#10;YcQUANtngnkp4yMc74E0t/0HmDAn430IXrhLQaC9mwiUeolbBeen7IqFUF6uEFcmmyf/PEb+HWV8&#10;7bbPbwIctJLqQ5AEZVezkA/3N5kg/+25DMyu+vwYYpFDiOsULiCGof0g+iB1FzZcu0FPjYc8uBuk&#10;r4QpavPUwxQkEJ1y17W2ZBYuJZbnoUJ7lYSBcTUUn77aDnCp9GXnxf+zgAMBkysSyGMBQRFDMYvn&#10;MBKI4TTarO3+T039+7LXwhbuQYxq8ZPkyq0mhikd/l4Efo0V7PA0eN0FosPE/W8wcrpbG1TIQ7lI&#10;9hAPKiPb/yIOjWjEN1kub8LRqZV1ZepLz0TYhXZVeh8fJePjTZz4nV/0TWm5bWXJZBiEccszwVhd&#10;LAA+9gNUZiPP22eGkFuGn1qcBhKScxXrWUDa/GMS8UX0v+9BnUnEmX2/4MhZLgBlNdjvIN7KRPHg&#10;+pD0osKlprkGoVPIEhLSWAjPk8vUwKhGwWzLghGZ7b/Ahc8TW22k1rhVqBMBYUQcpc2YaWiQujDX&#10;JlESjU01s48AGVvAYfIBBbyzn6ESMlcST6CJWaYrKyenz+0FNSTnVvxuchYAQUlduY6FC/ocknvZ&#10;PXb1Jg5AAjT0oiMwlM8SdtJ1ppWXIZLWNOTeP2NZMpDXiQbrAgtUIn38l7PFpZ0dxWRLBkY6GFLi&#10;AggwXPOFs2ImfwAagKhDxQYAT8m5x+9oKyMmc6wK5YBTgDGdth1avttuNupIN91DAm7JUuT4fDxm&#10;poqMVNdGvvtEO6AS2WN5aWfjAu8ERHv8k46icviMT18F9knwNLSR60E5Awh3pXOYV2WfLUuk96j7&#10;Wi5g8GBf2G0llI+vCIAyuLRJhYZjWSaSKEd25Nk+gh1tNZ5M3HSkGOhvN9u7O/5rs4hdtyXsz0ER&#10;UXFFEie6jTIoXjfW3Mza6JSd42WSkm77OFYRn6llkbucmxn31NbSxCX+DyzTukjeYMxZwv2Ug1TW&#10;ep/HPqM5ASCgBUJVQS/LeV5qoLjWxjV46Xbda3h3LckTpo9S3hmmT3Tc76gvFimuOuc8TOq1Xdke&#10;EbIZLtuvtU5Oxrdl+iaCWRQXDAs2dwu6uYFeGMB0pulEe6z0c/o6J4Xb8vCpSWRG5Sb4346WYwo2&#10;s+uFGqKJSZWczktdwZIF6WtCPyXa5qrjwARavYkAIzHK5BScJAwNCFZWhOBSatxIFNrgsfGDosTs&#10;uKsP9QvD3+t9kJye302euecuNV83l7LLOrQyQmE2I0G8QZd5B1J5wnAv/jrAzFivKWw4kUsa376u&#10;QznSr9tvRzBlvyRs0z3nkUmoOCSeA4sFG5B8/igtI6IZa2Cg0orfxRNr/xG31J5V6XF5GK+Doq2z&#10;uH5NVSPXHoAyLrSMaowZH47kCBnhhwoCAGyaFkhiKk6S9MyZoc7/dCwYvjDgYoKo6kfWl4+lJF5D&#10;mAcsFgWK3jYVgALrwLO3ssyM0nXYQN1Eh6zaZc9CmFpI7Nmt5t+6AYMtL4xb90IicplUfVl7JcHi&#10;y8gpsBCZdEn/yAkIvJ56iYu4EThzSkRRCzygLUsOkaAvzxSBZYgRUX2+4BkwGQ/UK4SEfiqlSUDi&#10;/cI0rGviNDvcqm1qLChZZ8wr2lMt3O96nXgYE/xiVFlZDZ2fYH2BbhRanCFGmDSGVDSUeGNHCd4Q&#10;zI5oTSTWyG8C/G7w/O7mviMEd8r++Niid5PCa/YOJl4KcbDHZkuR6CE0tDjx2zdbbURgfw+kFaIG&#10;KJxFTmGccvAW75hSfYqwyRqEOTzDkgbist1s/1t0EApHYpdElG7FCa1eVn40aqXIAfntiKhgQGEN&#10;CSI1hPPPsvPUgx/hqTScEdWZ3bnRFJlg2mFIlU8I0FHjPf7wzacQ1EhrJ7dFHwcCaFJl40/8YM7u&#10;KTqR02Ayf4thgCRuHEMYJwuRA0UbZZAjvfjQrkqWSM9KU1MDcwpDNt1jKnbYs6S5GG84yryjC3gh&#10;ecI6smB816r1PUw7i6ICwR6xdhSylM4AiTm/aBKSp09XCvoqTj1o8tDegQi4Tdr3J2uKpTFiWVUC&#10;QfrQFpcgkwg6qLclFzXDtX1EGmTKIP1OsjqPar67PbyqIYVzZYDzNLnQovErGcEi7l2FpLcQlhCH&#10;sNC1/kBWlh/oxO31b4awuJANFwO5sulgBUmxmer8SiMo1WAqpSaf+ov2DqJHlu5mdpX34u0bOLpl&#10;4sDlJN+3KnIQcGIEAyE7bMWg4BG/hMUCRGd3no30SeK+R92LOMpUKYjdsAx7BRRSq1w3E82IrVRK&#10;WpohZPLPHVYxpi7X5mQoK7jE97aWhxkkJvlB1ONdLfcYiRUU9cEiFUUsy//0RiHitNRmtFHtvW3d&#10;ja3RoGJYcGwZlBa8HGmMAIMONBUBgG6DA6iE76XdDduDxcuDlJ4EJ+IA5bCJz60WEFzuT+DUhZU0&#10;DlntZKpiwOMUvYdT6XF5AA9dcTktwOjMQZN/vSYZ2lgjVN7ruWJCj0RFKqBHsTgoNPpM5SuQDNyd&#10;q8CAb2kC/uepD6keznvnJoLNYQh4Fl5V7DBgAOPfAP8tUt91R4UVf91rVowRc69P2y2UGPchmNhx&#10;MfQlKd4nc8AFKqiLZd8AYP3Ina9Kjryjhidy+gmHMhH+6gHQQF9vdVoHALxr3HVIZJqDCFteqexk&#10;TbHprKWxOgYMSNeQWHseQMhNTtd/RWoSui4z/CBUlOiK0ifiQSdG8LvUJpS4VlVzV8ZTIQhFrDoJ&#10;wyFgBwwDdkV//Mrfcce+fG5elmriJu4R6d67sN5CKomY9XhmGm42W+0Gk2eq9UCCIKLABkcrFoIp&#10;7oTHWRG6KqQsBkopVCSRQ4E/LPXo67YbEZ/63nJtJgj5JNfpx7OzEd4k98EEX8rnm2KmaJKaudlo&#10;h1ZBv73UDshr+Wm9ltoAhbgcDk1YwHlFXFaUlGjAY0xOU3kTNnZXHy5xPllLHI9WfJ5RTzuzIjMp&#10;dk7E2UgUj5y2U98MOK62vBlSNVdYWtvONIgJkAMXZwgcNRFFkp6EmdxopvBih2QjdoB3eRkBMH4I&#10;hTeMDKUXeJlidRGX8YbWmlEa70Jm3PFkHCl3vgyxd4Bm0tgmPzqB+EAMFjCwVtLBB0MfAYqPr7Vg&#10;+FLpF05p7f4FCAQnrs5O1VaNjQ4siwjgpovyP0wWaxHR33iSCVDE4sXzmraKYw2TP8nev6nvHsel&#10;7JbLf+cUPq6ubZl1hYBZShe0SsTsRrl1zoWEJEeuUvLIU1DIPPylPx6HGI1NU4XkKkkSJuthPl24&#10;V/CheJAJxcBh2sku/DtJvJcghcuO01ZCwnE75KRLcA05qk0WwQPVKSRETVazeEgg4m/fcLmYK6Zk&#10;CHQcCfdOxipTJgq4zGbkTNtxzfZUV0fEay5Kyv+BiaFiCHS1icp0ZC38QsEFBQosotA1YuGcjpco&#10;HpwEJyXFPq+9nI5uhQmdVpW1PbIkpqU7gTUCgmCJCmdBQuNkZ9WLQnKzCF87K29mFkEb1b/rOsQm&#10;ZyWXxEoziHZwW1VuUkfvUmp6XHZkMxKLekSQeeUIdhXAihQ7tSkZWixPWe5ZwAyKNE5XIMyR5uFb&#10;1rBViH1oFE9fHONP+j7wUJA/VVYzJbgWlVoMuIfwDQGW/4qCXgSh0Z9rKEUlPJWvIKzFxmWvKCZS&#10;/dYIACLQPIPZbaKrlizW15FlKrceBcrC4T0nFd8ICVcDIAkWJZQB/L+LjuetqfZEQwBQKk5YscAG&#10;wLtcDColKCcnp/AkQtSM0VPxGwztH/Jn2l+gAJsBQUkLi1mO9npb7+Q6V48obtazttcwxF/PhEBZ&#10;k+X60FashNx94xFDxn6xhU8fwxeq9DpC4Juf5AYLTGZ3auZYQr7Sj5YAbBAxj8zLjDw5ZhMUhhfM&#10;ClpHBzcMCgKkouwCBydcznuZ62ZHl5Sk64q1WZem/X07sLil8XFvUrjGiUCyaQMcF4CAZYxAtrio&#10;iqAsKKmnPJCM3Kbr2znLiTKMy3pymkUmPqVm/s0uJeT4DAlJBJ3HbBh0FitvoaaLfHMUvxeoR6Wh&#10;cnPkhmYqyatbSYZDOwBQK0044ZLl7KD/aMLa/+cQ1Bsp+epMUNb4I8i02WWTYdXQv1pyH8niAYFl&#10;UopRq8382iWTcQKye8OC0PVgJvCKSpGdgXEQFXdt5RtEb7OPYlQtUdm21+/rQuU173iEnWUGjQcr&#10;E09LT+qRo8MDSbAPQjrLgIJ15G1wD/OYG2YTCgTrSv6wDCwM/Qu3Kk1PQH7QRcNjQKhKOFRfmXbX&#10;vRpWKbaVX20scpgTuvCbiUAgyfHSxOq/k9js0+mSwxxvnhJ3RsbTbLFNk1FDwz6R2ztkRl11IAkt&#10;pSn2r/sDyCVSVYhlx827stFvLEHYRmjJvrJAWa4vXdo60KR9lhHUG5Gv2RgkOuLh0l2hQECsapfy&#10;GcGd0jxXenJlXdoYRMYckTuKbCSAqBxARn/IpyFa0gkkMhbWFl+cwUwa8Iy5/RfwBpYi70ZwaWUC&#10;k04PBxAaVFXiPLnp3KbpgvcCxhBm04C3V0asnpg0KAUD6P2mih+HYJEFkopyQAcwQRlM8Kl8JyLS&#10;G2lpLKL+5OFHKulFZW8QjGY8joXtixyJWlv+Sc89RwSUoEbL7jo2lIKIQSZGZ44GsOiclmRe+9N4&#10;gcxZ6+5sqot3EosbrYKPQidV5SzuMU8KM3k8/2dDBRFLK+1XUiTW268miM6IVRP7bPSdE4i0wLyY&#10;BpFGT8QVydYVD4WRLTwmvY2HvrIrJGGAfcPRPLqmauUTtYMyEcaAJQIhAFyEBCd5eMaqdbcpf4CB&#10;65T+beE4CBGc4ucXsI5NWAw4LOst/70FmZ+KZkKP+0y0QFhB9licXQrKiDPu8ga6SAyWLQmBc45f&#10;t4wscHDPcakKuDOYZlvDZ+6LO12M4alTmXG3k/ieRPEBwDKbj1ggUoLXhbc19kF0Gr4MZU5Y+hzk&#10;an1NXdicKdYggOBysctpcrwixaE9oND8sIVJLEMFG4n1zy4PaD4pvK2kwAzEKd/5Vi3EQGP82WDD&#10;jzMdfsOmpYWr1eDoE8fisXLy+mJ8xh4H2LeWiAM52uEBqfQHQoPsfZklu+BpAzFkgWh6ETQNjJeE&#10;Z9JvUgjz9Y6tnXtrNB3c/RNrdn/WYtmA9akUiEpwyJ670DQrZJMqMcWNCsMdM4GDIgB3Y/RRjLfE&#10;2EEAr+4ic5xcBMjKSALns9on4QtJ372wOAKYLhCMGLGwbLbOroOAtwrHlfpKV1LMYps2aLbgyzWX&#10;vM549vgqfp0AVCkapd7nBlROI9l99Jk5uEtFBFkJEBHCSwESOwaxQmbmOV8XmVEYqTN3OZjchmQq&#10;fGEc6FWQMkOp8tpUlkZzn0jbgq5QhEpSSsFLfpiOvfP66XMChF+k/QNzwhmjVP/unxCyH8Yb/EnY&#10;15C8GQkgoLtEz8IHVu6Th5JDwIoLUC+FvOUwjQBgND+QcmwZETkCNA5EGDXdCtQpjlY+gDFIje2d&#10;KJEZFFvOLwlvF45q+FoANHwnrvIFLmcm48AAr7UJXcyyXhCWnQKcCBRcW6gjow0yXdzZ8+SkBoKW&#10;iQWUxJjj9JqxdYZZxnBBGBH+LE+yJCDFCg8Ks1+MxGTOcBIZkZQCC/3AAks+6yGhQ/vIPPE2CiqT&#10;00uBAxow4YicsMe4OGuGs6jORZtwQyzeYKqN/nJlpvFPwA+zXlRZ1BZoBS8OaQaU5a6m7cIhYEvo&#10;uRSzIjITeKAtCUkF+hH5yVlSDLfDthBNKvymVipMnrQ2r05pI+0uE46W/BGsE1GmZyXjaaOOW2k6&#10;VpnV6fu6vizAMQcySraueJ3n4FiO0hNYLXPc/GUE1siBi8QWIdktFYanhGcgjdsOjlVynHrcGIjK&#10;WybpRLb4tBcadWhUCTQlCvRDlF2YqVv7T2xBXMTd85sIBWxCynLbN4QgE2qk9fNJdSkeJRd5m20L&#10;tBYg+kWm5CF74EBsWKjHO5ya0jeVWJAP2jq8x1XGmRmx7c8CM7mypZpDkjviifGJX8OJxDDbCQy2&#10;ey+J636SMCFkImXIh7nr+Ig0hjfC2CFz1CsWy8qsYnD6hKY+KmidEGPcXhpu/IryystppiiUZ7UM&#10;ZGVVtdLAcxdYntI86ZN9e4siRJ5Cq9O34tvlNS9Wig3LoZh/vI+oYBZp4w4SsRZIL9IjGOW+e+9d&#10;hE4jCbUEH1cUfkeo4eDgkzXPA9CvIvrgSBONTExFpvp1ruzMV5X38ThnCaUGWD/aehTq/1lokRDB&#10;tYgnFMxGhL9oXpweUT+2c8t7bjDPldsoBpIoaWpn2hIghNyJBcGccQFi4SP89GWlCke4/HNewa1j&#10;5YuCCtn50JwJmTlpaj7kAUcXcqqTkpq4CA1BkVNgyOObpYghjopQ25YbQtp2Fxn/Sav2/sJUpsad&#10;w05No6IG4yvlJJIIDbUpEqm0vBGBIkNq0/FJchPxJ5BcJ6nKPfJJjeWQGJ7kqdHAsPi5/XpNodMT&#10;V1e9W0hJswEIKoR1yCCwlIAJqFfSxLudn3qrU1t4mRjBQkfaUptW4tehM9RzZ41OqIOYMMo/dYuJ&#10;qlt1An6tD8yUEI4VYqJBECUhKPO0mmSpUJ13rczPa8FFhT1PMpdXwFj8Q7jX+bwER9XdLz8//0QF&#10;vE4gWz0fC2pqzysfRnN7ADymclbB4KswXTBFlQK0DME+4JamH2Nyy0v5wIOI8IIeslmvFuShjbkL&#10;XibqUJsWFtOVVtZNluXfu47LPrD2JYWwA6fqBOl6szAjo56/n9WTn1QQj2sKrL1k2H/SURc8lgIz&#10;8Ef1MsvtTtnBc+vhrUERqqhDrzfibTH/m0ISlyXsm+1o/6E5aURXiVaiWZji5gQ28ruKhO9xJho9&#10;Rm5CLh+BiwCqK5F15Aft2aWXIVrGEldp83BZdjnky6q5IvgsYUCIqTKklxBRMrMv1DLuz+Y9Ly4u&#10;HSI8LJSHsRTz8K4BE8c5yMrWQi6y6zKBP99AxJHfA2L73H6cirFi/JUfOKxvIRVvxyMFo5qlWKr6&#10;jMA3LLpHcguQVFkqPH8tpg3RzSYhUCtAy0uECOiRM6KkonkRJUWKhPLclLRSV686J/ezOquQiyKr&#10;Cw7dcIU/mfZQ291HJ6PKrZ5pS7DH2kmVH1omZvEBdSEIZVEpoM6+3Emz+z+J6osOxijiBL1o0wuT&#10;+FK3r2fnXp/8r7nrAKFTslPHVtK4a6RKfLwHZ6wMyaERAqUiECAgrqbFDAN3ptY8E2273+LHcwtZ&#10;cvEMrMsaZzTX4BnWFMR/I6uL7Eb/PPOcVcSYimge2HbKEmpfQkNlitz05+Bq5pc+lBr0SQm6uEAp&#10;2ILQYVNBWiKl5S6ws5sFKcEvfKxTv8GQsYCSxZ0YBFSiBCBNBNV/OLC8QWIZGnAFq2wjJcPw1P5j&#10;rKXr+D/1kAwLNnJeTBY+yjO8qwIDu8mO3+tG1CAU53esWbTuFtcgwKTMmT368u9DQRCpLAliXpiy&#10;APCynmZ+m512QYHMZbLxanRjEQsAUAg0JqQuwrRswVMyIUqvV4YoekVXl4B0l6iPp8v5CDFHSrPT&#10;TS6ITyZLwTNyA6ZQrz/CHgQd9nUWiAjs97VMKnq30zeasI8E0yxtErTp4OMwlc9CUn2P/Fyf+c5Q&#10;Rh5HBBkAIpNNmWQJS7TKwYxBMW1fgs0RxP5Ouvgw6iLbabL8FmnULp4HCwHRKZ06WwZwgMZeB1wY&#10;WFGV/qLLJjCt+m38RfAiCv9Z/BoZlrRkLPU/Cl/L5jLS7KQp4LCuaoXAHrmHQacFL316dqr0Axop&#10;ZLjPSXKCii62ZY3570ikvWWADbE8TZyzJoq29rHgYlKJgcwRBeq00Yjef5bYyqKpJBaphgpl4hHy&#10;lE/qiZnvKQK4Z3gOxrVTdOUBg5c74BXbsQ6t7FaiukRC+3L1ocO20ArwVKZiJReR9v85TMncfpie&#10;nuy65M+vS1ZQ0+T1eGsNnv8o13brHNI3YgpC8psu1LqUB5aXchXImvQIi3/QE2vQfwUhROO1KREC&#10;cWQoDBTqT1K1GUXszFKI3WFOE30SSZas0wlbLI2uKC0bGljQH+Vr2lcnJmRCQOsqt9qaF3aByI7X&#10;UAnODDLJRL5SBBSCIIjkpf+QFhTI/r4x0t6wN/CNKixM4k8ALgc/EIsbiccWiLCiwts/zhvkQmr8&#10;GX3i8DoPiYI6WbBSydRmfZh5HvwsVu0g0JqoEiebDAqXKZmpnjNHZU5ssqn1D0eo4lMyXMVKhRUc&#10;hlA+aZI6KhMbOYa1FfpKqGCeJHHlKI0IMLBh3WBtIKMsd/zbYbyNfKSXilX7jJ5iVc2XoAsygzXo&#10;aCKafLdncIXyHS3yzMh7fAfbUJyfNrCbtiuFBEit0UhQkESJKsGK6FcVtlISDMk1H7kMoMmW3iXg&#10;57PqrQ13uq8VrGEAP8MZkzWKadH6FRCtEMgPsxB6pWUvsOtTmjFZ8pSqHATSiQJfbzO2oqZa7wuT&#10;/DrhPsEKF3X1afhR4QV2i/KCH9v+AIbTGCSXoNvNwTJ+M/u3VBli6uCDn2LMv0EnHvLy70LJSdGj&#10;JX/gTdR8Rv9K/gJEKIWH8H2SHE9ImWb7y8NBMFywku0QLGMRclgU3ihbvrQcvvLADyeZSq3f9BnM&#10;cE1b/pJxgiMhMjXXwCZC/LKByOLozRvm++qBGbzkwPNTQj29L+1vTmeFr1F4BCIjDvZ0UAAG9L31&#10;eQZxleIYPovjzVDMBeITJeYSdwMR6OJMZE2ZCcrAhUyB50TGCWpkAEJmlPNXkLchOHFBIZN20cES&#10;c4jiNcRWEzrw8mZHRW5XWRiMn684oKKxImk4WX/iA01SlQAYeIVTn16ED0BgRBBRXAb8A9RlJiAB&#10;iJ+V9JlEm1/QYdLFwUwb+gqMEf/4fWBsYZm0AVKsJnFwYWobJ3KL/aCESJ39vQzxIgz6sAqKpwtF&#10;derKtbed5BRVcHovpamyLFqLRIG9YmvQAm8QFuZf0hnpy02+RsJOp4UWVaNbON45jAsD/FU/1NYu&#10;XllrZHQEdmWA8hxTUzVFg3quKMrYwzvnErm4vqTnhLMmZxZDhkcGGd4RSdV8h/bK4RZ3iWBP/gmn&#10;kkDGRWfzVA4NMcEAUHW2DEKp0hug0FiL989++cTLQcrNXkzrwAl8ToTdxPfqTclF2mpBUL4iVl+k&#10;7vBBPhbAC3R5CCP/ZcI2ZzPThayA6wCE/5ZyWGV+yjqjTrqKQl8bCtOVVuY1LWHRACfO+whOx5tX&#10;pfXLbmJNhSgpR3hfUIBUUcvxeBPWDoxIofwjpdONTslsXRKRtd1h14ncBqkytzkBtsFKYhOmk/YB&#10;xxB93ixf5CQcTBwcicnggHl0cQZiNuf3lAcT7bohYuegZZQDZaZMTbA/xQjDnLEMZhlx7wEWEIIc&#10;2YuxrJnbKQJv6XJtp/SJS880ZhGetG9OtbL+PxSlsslItiRQT8nA8zZ+oMyX1lIC4Rb09JgOByz8&#10;I4SgWFh0jnrqO97lj4m27rWJ9m74aRFooK+FrZRRQcWJHJcOEa82Vmpb5kjOmRVnWwteqOuFzlw5&#10;FrHPCx98MvAhtiYYUEQUzDlTJR4LcK/AwV/lmXP/cTAtvEkedYD3I2jlM9CZk0HYzfTqvhJ4BeLA&#10;12JSHAhKKFGKtdKI45fkjaKtxZ5MHgYTNGkk8+pdITyZT59EaSMmd4kIOK4p9tct5wJYkG4Dyi+K&#10;cjryKy3fHnGCH1/8uGdDuXq9JztFk0CFS9JLmbQZZpa/BbKjhHdtYHEJhBprQ8nWmfP/vQIDJlJQ&#10;vcVzjDgrVbGaMOWVLA/6wFNzi0X9gSZ76wnggxnb5d98ZNR/G59DkAITn+AHZQ6ZkReFA+0SPL2R&#10;H20P3kbxo4nbbRZDLd5b1x4u0SS8ocgiNhZp7+T/FLOzC5cGUQsGM40n3+IKHVObMp7Q+0AmWt5X&#10;dFgimKke2m4jDIKcaSB3jW1eTeIYaVXhD+4QE7FnWIwzI68l2rPUMRXf+ba7iWIKRqj2rbYQJWmb&#10;4nFGpEgyrJzOJUS5QBwtLCACkmISTw5OMRwc/uqRvGME5azLzU7AnImBMuqKXuOqgDFgEgEiYuEA&#10;PsaRHAsvEOmJ8NhWV9l7qYogOZQmX7vooKo2Xyr/IQYvCb1P3xFGAVffYGPLXn95MJC+aKWiun+q&#10;HmRl0WveYJHBOlDdaRQJE7Js8WlCqmZVWKjMkr0MA3ENG3keSoLGfI/zUpSjCYG7z/AKYIvEwVPe&#10;n2Z8UcCreF7vc/ZoaIsvr+3wNyplMQqpqFYScUqXrO+l/mB/GBITqRk8Y9SZz3FDgfEMh1rSbirL&#10;Ou2eExMsmgBvtwZeuN/424i6AKBycUCxyABYMJJU1OxwYyZ/K0GUEkK4ACghjFFJ6EOMAm1KSRQW&#10;1gRNXPiAN+RRp4tYVFaUtL8JU2aTx2ZxYHlxwBABQG81VpzuauZDiN26VSyVsdaRh3c5qLNWmzCe&#10;rLS9Aa5W0zvOLGl3lmINQS0qvs5JAljAZ31Ob94gpnGccDlwhGsc941QcrTQPSjLqiVgsCgplN3Q&#10;u2QuUt5EJAxRpxO4tstBOk+zw07woOxm3SAROn8+2wM3giZGPcYFKvTi6IyDkw2ttHxgBcUVpQin&#10;VCk2O/qPdtDXgn1518ne9UNmtk16ObiWGCGBQXkdGzdIKYKCkY911bZO8s+A99wLuRMT+6GCGwij&#10;iMcI6JniRVBCUX02kdVj6fj2TItf3FQMVqz8SPhcyX7KlxIVkWb2T1OSDrpDMbSmCPlu0tuXCbtx&#10;YjzgCdLaVDRYQoEmjXAE3GCxdwMkLBbai5DvqU7pYzE1I7OU/k8zBPniqqJbqN1n66yghBeLg4bZ&#10;WJiyYROOUlHUox2naziaKu0+jIvJd34cWSPZsEjenpOgyNBSNBqBkUTziZ0gRYvdx9zHEXyiHfPA&#10;lFHgrqnRkKYRgKrbpLznDlI6miyo10+hDhUVfDPhLFqFiHc+i8IcuX/kgRYVWVwAAC5nXg4LO72F&#10;37CQOMZGBW9luLfeyfMDqLtpo2ihCUmvXnaGAZ4uBHX/gV0kQ/Y89VlPj7aa0WVjlvg1C0IIoJwD&#10;B0rjrbRxozy+YA2mx5WcgeOLsagyvYsg8mJS9Be+wh1buznCIGSF+SHdNUcVibWBxGS3E/bVlAfD&#10;/gaqXVqD9J1yiORMpF1Svwj6tb+O6bhsUmYs2/cy4fiJPQ8EkBQLU42sfvbNNTels4shTEZMlvqT&#10;DH4paif3sybHUCF6IWzll8w+cpNWRZX4DAVwqQWT0HNqLh02HTfN4AE5TTsooBoHKlytPy9wfJJj&#10;q6veL9HhIjvkf897Cm7jS4ksGTb5P+EiKYtv3L8cil4hUQvKCgZPnWXupIEMT88Lr/cgytdMkUZ1&#10;f9+F9KbuWVafGECV9nudC0gg2rkXS5gBqPD4PsphKARCkSa4lyq0m0GRoeQXBZc4Qe9hYE5DIhAg&#10;aR3xIpcgA6ES7vRA3y655fqSWUbaNeRZzNTAMqjaaTSUpsOeI6BQXVWRPph4NDHE22am3Zcmag8k&#10;H8yvQDQNLXQAm9O+ggkFlPJUIQgnEewQWPCHT9thB2iWgwcUCJjAWBqRfBeFcLYZmVTZyXKCC/UM&#10;adJwTmlMAMAcxVYrLnZ6cSG+1LcI9l356WX5epBBHAHGnzWm85wuq4y7XlriwV5VyCW+QwX9fVTn&#10;yZCkUYXZSZ79ndbr2GgT9+DL1IEhYipsAEoh8ctY22w6YfJwAfDWRtHzS3KHEVoERYANLil1dd1A&#10;YRCxcYFE2LMI8EKTiQTIsJjthD3vGBcM4VyBdxW5cx4jrPSQwEN8uwey7xaEsGosdi8GE27d0onU&#10;9Px3UXEwOiQWpEiTfn8NYQ01zrk+ceAZqIk32hMvgemjPOJgBZe5BmdHT/ohcRA1NEYOxhHSTa1b&#10;LqdlHza+Wqkziy/CmcDCKDIltqETVGVTplkYns+0jTQST5MSTfLvlIEyy4sa0w1AVUFjFejJBIok&#10;XIPRSOiXEahCakTmJN9ieM4LpFo9a7Yv45688seKwiHv7oRG/aI+dLZ5Y4IvBGknaU7zcxELEWE/&#10;84HQnEXN4AhSfMNoFLVYSttxXeF8LhQRVJH24kdTuRq6bHrJ8DwsJhR3l0AD1IiGgAAxMshjW9y+&#10;c3tM8WYDfz4yb56axqE4KTmm/1DcSguhSLQ4ocnIr0eYLfELcfUfa/RMLXM7GOygYJ8uAFgBYBch&#10;e0tLoxHaOIqn9oprVKKZapYD6ZLuOw6GAGawN0E84Lf90PIlfCP93vVOriE++B6ERDcUb7hD5CMU&#10;f4v4dTVp2dO+T0F1BFdaAJroKcKXEl2EO+0l/edCEL5orLE62T0cg7Xf/F8/dKuEuqIhcvzraieK&#10;1lGig5imN8+tnlNAIEcJFrS0RkA054yJERH7/GHUNjJ7aSwTeC0BHJn/a7CFxgXBWAXLsMJdoz62&#10;GCxv+GlLSWLcbQcHJ5ymBkB4vEWEjIeANc2OZ2Ovx5JBw1NkeJbhdwviam4BhZsFBSfjehbUYNT/&#10;CjA3ZGX+bwceaCnAsQ7HpOLW2tXtlqUIW51v8ijJSYstz1pLuYr/vnxzeGEK/zynizhfbzfh6tyn&#10;Be1uYCdylEE1trHtZqfsu8TOgBbNK5jLnK+CooMh2lTOd70LA3hMjOV5ckCibuyBIMF6T6HxKEZt&#10;A/PFAbU2jJa8t/aPZc1jo5CLUwW8svKWOo08T//BgYAZOlcXrXNoJsj2VlSwuUntmUq8k/PWvRxA&#10;RLpjm6oUC94chIQaVVGWoVaFjO5suXTAo289AFoITl3wEXow14++P5Sb8kKd06aKkIcwvveea42S&#10;Vyk/nsITMmHii6GFACM9Li0irGnIPFJZcVEsr9xyMpnK6DFCTEQYq+WIG5YPLOAWIkDJOtuyxiNd&#10;x5rojWc4NfhyymdBmg0FQwgAZnZ94HGhp4rkC8YhV/0LoCUVwDGM/yIklbWCkmvMaEHyM6O6v+QP&#10;rOEysQA5NRTDvnQSffxfORSguqCw2nC0sQUTz1d64FJRMytlqtzt0KZ8T4eZZ4xEZguHWVRumiCp&#10;MHWmqklxYHoF4UwxA211GROfIIYOOSg8nerBxYHjIvQxYEoSNxosNX05y3ucoKNbLlGVyuxUENS5&#10;9kOHWBggphO9okG0G0AEZ0HApyl9vIA3sZUmVRW9pHYmNJLGSnGcwRuV5W1YbIkDHhCKSBojaCbk&#10;BFR/d5NFHJ05gj/3aJl3niOLy8Ym1ed/vIYIp98lPnsDoQnSmYiXs5WEbcYREZGbtJ2l/AU4GTaM&#10;nImkccJTGYxIszPYnqASDXvJE8y1BczP44hNLxSFU49PVUAbATkKQHocsQ4U176wZXd4mEB5ADFV&#10;/cC1tfPi4g2A9agR4ktdu5wBPX++h/ulDPm+Qhm0xGuWsBnmYF03rSpHIxFf3nbU66bETUfv77Cb&#10;ElkDTkL0siTW2BDDhczyB+fIC5v5xSlxS64racH/vCUXA9CgZJM8WRUjOMTL3OMTCZp9APJpx1xN&#10;MtJ2TzpQS19JWk6kzn14IzmQ1rmmsFVTItcivCnXnbaXLwleEFEl670vd4y9xNX8evUgT3OJZUDW&#10;1JGZz7oVODUbpdp5Q45P7N93ZTUigwwLv3fOJYW2eTdVqtljVD9zDjYc3VGNkaSlt/DbiVQR36va&#10;+rgkjguZSGlo8mR8SSo8piKkf2MEPzm0auJlAGavjk7+DjHPINkw2TOv1K+8xi8CPEzYlqQikbPf&#10;T2GuxKGSyUhIFv8nMpIPmdFMNr01espOBKiEETzARYjvoUxG5d/zTB5ShWffvAP1JOMed+zQCCNZ&#10;AFAV2Su5wKy4IytVrcqsVT7XRP7xUyJ4AOwnvvLpo4ZLwOlzfB9AAZG5FsC1KJkG1DOs5uqSF3fG&#10;Jsr1WksXkzpnuIMiSVq4yFt/n/2iBwHr0mNcgpoTiGUpdDy1KRWiWh6RYGSvusUFc2DlOo/m0MrE&#10;iyJYVmsqKS1zwBsAMugkdOfE336s9q0uT+rxpvZFghV385l0gPYbM1193asnqRyyyac1tvYkzyEv&#10;954cPvTA+YAwyjnN4gCq8payyYlk6lhb/o+REG3WzGA9vvKmt5GxvjC6uyHuyLShaUIhgQwVRjna&#10;DJcA2rm5xe6k4wM7YXBnrOIg0tGIKjhMnPmL2m0apLhd5CY+3Jt456iOvmXO98tRymEBixkX0dZM&#10;JwIbujPMDOoikV+m+pOeS5loLwuPztMLG8hmAHj5Npm2m1+vvkBghYwPcdvU+OTS9wW7TODcSlEX&#10;nwyW2AAqY7mV3kMAGf1ZYggYxEFKpopfWxLJwEUnGuDr2qykvrPerk44oJRKgDAqnbOpvidTOv5q&#10;ytSbC6L1O7lpI90sIYpvGFYzlwKstPEAywVkIwMOFBjAj+2+5Yr5fmroATL6n11ndCijSspSvtUp&#10;ARxKr0HEHd9P/SH4Qi91dw4y0JP5edlbAR9lFvIFB9uiFgxD3fB47rvKf74qdVU1lcQUcRTWxQB7&#10;0qcwGIfKNUAJyWqgWRvMC5uFkWXLGC5f+PKigU7xSnXbie+QFo8vIffLoRo8BjxI13wVCPVSlYDh&#10;q2cvilkpZnIpOKPVSYp3lZYFDLaebWarnyZaaYZWl+GXk2FuckWzl+yAXZlGe9fELswExL+pB6sh&#10;DDvAgGjOhn7Ct75BP1cIL0zwpn+eAFhhMXeGK0bA8iJyHUtlZSt9TxCbwOLRIXK5QloShCVthFSO&#10;1NKG4cp6dUELIkCi2MGYbKFoNSiiCopYKGF+AWBaWyp/VNfxic/kppy6wkKdS4G7Z/OIXD6FTUrg&#10;IILhlvXkiY0qTIXP0CM/GkTAuH4C4YlQCsziWtbDt5IVPazrCZsM+FLlY3nnvpAoP+ksVlY7CPyp&#10;CqQoyt4DB7v7culyYrTicMCAAlwRPvGwCQMyF828J9HEyFlzaChY0FVa3uocK5VJq5d6PTfBbTz5&#10;0gMAjvkUs5hJrVU9qaUqfiqYfEEFiLgAlavWUrhNmp58WHZCbzaBWS+V7LeCjb1Kk26rAO8keoK+&#10;BPRJ8hWGYDUKlP5HANOIQKJIq9wwIHVFCyMk8JVxB3V7FmQg2R+9RfguZMHVvkxdSZ2WZHPqa/bm&#10;EbaU9r99diauAinJnGJl3AGA+9FwIt4eF0iEX1iADkEYlLn5ppuhCpJamnC9Amc4vA9EAnLwqOrI&#10;qtaauXICamFR7SN8rj5TH9oggpJZlNpNyv7zE0tveDKCwExBe+C9Z0IIsJpTCmGF6blysb3pbQaI&#10;F+w1JvXzkDZQDAv4JhArAQ03ldkQwZESRhEkBoy0WGuXn44aC7XKgwT7YleMVhFu6IldId8BEUVv&#10;qSa5QBhYuAGobdAusipfEkLdqE1QgTFiOgGLCb9LhT8f+CuX1AfOTgDVRZxaPByktcy7YSVCXrfL&#10;g8gH0AQuKsBKvAUouk4egmOxdiPBG0SnK/0rAMFGqZOCFzDrHz8thEzyz2Ky2jeUTJnlhKDPJEwd&#10;LSfCFEimMkFvAYS30IwMFyg0ytBPphmikBqefm5OyxCMCDJugNMJ6Wbb+78uAy7fFHwT4ttARHTM&#10;Pj8L28WO1MbQmI/kvTWICllvHVAgmjl9yvfQ155ZlSenXfU44iVenlhWs1QvJaD3RlZG99u+tHCK&#10;LmIBLIDgAIlHonJkmHMYd4NB+7wLCQVV/6V/M8NIlNI1dAAkAvZfww+zZgaBpTcviL8ioXJfIUTP&#10;gvl94Z3Vi4kIY8rHFVtHZk78L3b69dGN8X9b9BxL0ywlQZiSgxWt5yUGoRaDUkC7BkJ0oBzmgDl3&#10;1Y2E/H5NzWkovyCyvAxOllkY8LDOZGynq//oqQwhN9auh2TMlkILmsGXmVyPrRgTu4tXQdjwpxAd&#10;ORc+NyX7uMpoKCmfAuouoHouNKYEmXtpLUgrVXjhJpUq080Uz5VqETFnCObVwyx9+/UUS8BAyHL4&#10;jxEwXJ7jF4JOOnfct6oX4cgTe0okQpRnuJ0+3WRzsn7gNhMLrxTiie8OI3H1X1AuTxGgGS7bxixG&#10;tFhTupzShf/igMdDwlC76/30AympigAz7iYJFroTJ0AZAYswS5e00Z5SQomEpFmy5X7bQRL4pN7i&#10;zlzcIXks9Bw0p5ddWoG5KAsIKBc2JhVmWcStT3lNRQAZ74M8vKa/xvQaMVNtq3YGZjSZ/2+msl5Q&#10;aGRH8HAssbSblYrZISzYgrBWumGBPU5ghnJEhDi+L6tU7Yei6Deiwvs+AsWq4p4xIiJjZG9WJhef&#10;USWEirXJeECGOtBylk+rsQwUCSNCU4d3vHH6FQpYq8CY9pllFaDJLiQZLIxrsiDIwEFtmLCE2zDi&#10;CFH9xYhQkkPsUVxZWV995Yg4dS1YFkv6BorrTPHxuIRgn51+C508MOcU+R7pJ4lnK42b6R6QFFiE&#10;6q3aanclQClqtYNnAk+vAhXwhOngCSXRr3FuUkJ5jo+fEItP7EmQq0Xx/gAi5ZPoMOioFByFliSY&#10;SocMTcl+lsMCA+GwXZ3KyjF3FMH9jFK6W3sYv8osTotnfvICAn1P06v7kX45joXN7gQbBayPixEC&#10;SSm2BDFhAltJHWZYZSOnS7lO0oFSAhSlE4hwcNe6e7QKLIp00iKZEJh0nKTWzKmxXb+hG2iU7aa+&#10;auJpxDHG7QCoNFMLDpr2mPmoWLjBAFPjKnCOt6VBV95w62kmrZddUFgRquaDI2SG2LmHv4tpuq6M&#10;BCb+AWC6OAyQqTeLoLx0P8DkoneCe330g63rjJSoYaAJw4YqSuZ+jiY0G/IkB8SKq32SwE/PRmT0&#10;5HvPUR0dcppTv8uq6EhHyNqvIuDnh3IFsjd+jmKOL4LEvOes0biJhGIJMYgpv9/+WNiC1az/ISie&#10;xZVM95GAJwcEnDG0deri+AI1EINFTiEo0W4dzdioxtlKQn26cu21AxR6AmE6Gq30Fr/kFcWrQqBm&#10;RRZWCgXlIt+fgCpZoGpvAApN1AmFAriIQyIxDeryXnTLW36mquhZCAjnAT0WpvIfhcTPW8vW8ASL&#10;tLkwTgqULfKUvudXZPLZX/YcyQcs2wERyCfvEA9A6orhHhCxuDtU+8pwHLMmfhSPYAQsFnkOaPmj&#10;KxnaT2d2OgzUBR8uBkNkBS/cv/TaDIlMJQExR1aJQwWGRW5g006lksFf8ikygs6q/qvoUTqZ1x+L&#10;Wd2jXnkW0uFR0nRQ3aspisBSxNq7c/L2sLhEo4bkTINvMhXfZQZA8JCG7+2VHom5i5G9KEb0+TT3&#10;+VupwGxZcXW/LA5aZUPO9iEea1Xw6a6p38p490frRMthBYfjFL8WhrE6S2+EGB4MmrAD0lUyhnbX&#10;/4pxabe2pLxE+KHZZm2SR1q2OBuUtRvOIBRuh+f2Ue9+vr0C+tPDIMk7GukzbwH1TRweiBjZRyH+&#10;0zTKii9YGGpHO/x4uIfDLkPoWPBOfvEcAaAJ3iz07kXlydsQ9JuP8GXh4YIT4o9sF0P6ZJTAfmO8&#10;36nmU1I4HOEeFmA8am1pphBop3mwwYTGCetYpgfshzGdAzQsKQ60HofM9ts/DnMFitraLZeW78ku&#10;t4Lk/KEtqbk2JF8LBwT+NB9a+505P6eQUKZUUIUT6oDURc+IMpGWiwsFPZPPWkoYJov8ZXBDNnXA&#10;a7kFAzOFIs4gWhP1DhSaDjooRQZSh/IBHCERr/X4IAN3gONQ+ozSiChf3aZu8bDfL9kEC8Mq25N2&#10;l8GlCWRGocW1zI0xQ158LurIWEIXNDbHCWcCiGFU3KjBiksR9qADvBHbJnT3M3hnIGAvUAzWhYOk&#10;U7xAHpEWDbYTFlg5sVKkqRKELGJglJFJlrEmkrkCSI5D8ikTRi9ytV0jtAI/Zo2bLIWUmM94qvj2&#10;CPeqydq6qBsf0r6yDUJZmUfLfLFhsR4Z6YljQzbIDkaGZEAeBntdBonu58tFz0KFeSMGmiJRAyN7&#10;ug3zaoUX++xRTCuAopUUet4kI2QpIEGFY66BNDgmbnSUjPqeBfbSkOVlt5t8UDKC2uWjnitwTuAt&#10;D1IHyNJ8uFk0sJ0c2pbhYHjWiJBMmI5Lrk/OgRrfFUNOlEzi1JARwZJvUdBU4ZE4jCIuwEX92y3u&#10;zO4Ta+Y2tSiP5cCFdxxNxBInl4s97LYtxHYyHKAveIBeJG4omm0ok2/QuXKOF6pMyZPyl4AGDGAl&#10;vLtEzyucthz6iZPnV0KbVeLELuusHxMvK8KqyYLEOdc2YT2sUU3faSCqv+NQpqf25Sdp+55LIY8H&#10;BO68oCxv4KllK11ZDwCME75eH8b7Cqm7L6EgJhgpd7Z2++Ag/ib3KY9dY6rPn2R0OTAuJ+FAw4u1&#10;yPUvMMRoeD42TyelexpkoRO4HL5TQxr3eePnYwmlNSdtasyibE+Sicpll/UkMS1G59/JJBAZkT63&#10;E/cW6gPLASCkSJAJrRUUaVRP1lMJM0rFSrWNMGFVGPdXnuEqiIx6ngAx2jyqSaR3v0snIkRoKEQI&#10;hzvZ23JIIV98RUzheCzMQSVTvduu1j7ea3NvQNsayEvOIB8NRtnSJ096gSapYwBJwtrwPqoxMlCb&#10;/f6EG6VxlPFyPOOYH0KJeJiXNhkR6OqOQnn7hAX4UyQbIeXeJPS85k8orb056GrnJVVwZPvA7OBg&#10;QWHdS39BCsClTvG1B2jmBU+h2icBIDIjaJcIbFygPNRKPyWa6KNtMTryvQATIx6lxJRfwE1q+9Ph&#10;zAgUf82E408KlNvhWl4PEU/IExHzCm7a6md89wB3Ix4XaSS1XBkuUtYiRz20cp40u70NXHpXHzEs&#10;q7+KcK9Kf6JrdaODLVIJbBg37bO9ASfGcgqabKzABU0GpsNgoEZRImoI8dJE4lvn3daPGXL2X596&#10;HYGgc5v5SadyHM/Yrz3ALxfhbhCHCEWtzGk4iFvFj8eabhB0Up2/9hbwZSAzlXyAHr4xCgY5ywt2&#10;eEnjRTcAOYzgedvk//98tjQ0fVaWSf8sxkaBrtk3kUKhyZXltI8ueQZFaIbIcMTYcyIQjZelWy5d&#10;okDLsVaangW2lgHoBZNggubLbyAtXNYK4ZN6uYCjGa9ASm6A2bBIJcY4UFglu2tjRbXVwEp7ORtb&#10;yyOxv+DMs+VZTASEI+lf5xpWnOWb4QzaoFcSTJzfIFj5g2JsM3hALJICBtIJjbwpGyldfbztI5gR&#10;ytT1NAA8HMjU7zGlKYhBwXuzRXQOJLFng0qll0AMI72W8WnIWmQagxIXtwfZ9mLwOgEhHs5DWzNX&#10;5E6TBU0Gpsj2Sg7ThwBNrsTmnRALMrJWcGsHPEWIp54qHfZk8+8XwtbIX54h+YTYu1whgnx5Yntg&#10;Oafgx9/igxTlCwS0FXiwFxPsZcCAwLAZJpHZW+kpQCasHixsGMCGgEvNfKud5aCfFelMIDfl2ckH&#10;CUKMolMJKTaP6mHBAFwyMKygYLGFN8CJXJHEa6+rH3mGMeFZNUbgRyrE9yeSSCYK2Zn5WaCP65wH&#10;PUO7eVuyJzu79g4HvUf7w1csSbKbfIdc9hlXxR3kDOQb3pFYAYqC5JwnNkOF6UwOEf9N6acYRQsZ&#10;maVo+ZmBi/PyyhZfVxh7bs6kZyTeUgkM4WdNWiktCUsxcBBEIaGSf7gy7i53EXhQuuzDHurlAVR+&#10;M8BAF7oghyByhBkNNaUAQiecmJJ4VdhG4hz7Lzu2hxELlrkwypqiuZVyDJ/JnhRuuJP5V38vKMHY&#10;Tdqzult0TRdz5aRcYETLZQC7QFlRgVh4YN/waftOilM18uDIX4wbRCckcINaZiib3MFneX9aD7LH&#10;J3KSZUpAEkBGWXA2LYugdIL1ytfQzCgtkt97vZq8shkmvMF+iHQgQSFRFHCYGgPJVgIbCYReJg1i&#10;E/2tCoFOzIMAFfMpxgC4JE8f8z5Y6v92lFMlFZ+H0Ta2vK/cDxLV3NW2W6fSD7adJuFy7cY8LJqG&#10;JfZ86Qh4Nb5ABy9bYT8Ir8mg7rObYAY4D7mngN5ykoVjAYWFHK4hIGzlAtcT6hr2AJ3K09YUUAVe&#10;ADKAw+cjvWCjKh7acb17atUTpAUT5zzCnaRSz8ScHLQgmErOGSbpQZHM3rMl2VW5xA22005mjMvA&#10;Aj7hDuySx9ehXZqXVYkm4QGVuEKS/k57wD/sqjMVC894AqpFpzZFl1JnW9QMEIknLL6DQQCn2iLK&#10;+8VMtIjCpFiLQimoPwMoypRIpfrebiM5l7jF9lFRysCeqJSb0UJzLQt7bMZLuKCf5a49L3T1+5gZ&#10;jAQqFHV0h7FjQ6LaeLNOn9mNWVWoyPo0VwqRc3JlXw99EkPZaTYVsCnxvLXgaCGJ19Lb2BjAly8w&#10;ucwQhLuSj4NfSujrTG7vlJbzb2BJvC9C5kQKYG6EqDwzerWtALbaCuoTTAYiF+b6EHOOKTe254CV&#10;wCiXLWdp02++S4N6oGfyZhB4WEwok1OMD4usSAQlKhRpJlpTtS/O8RDOyjf+4umRpDNaaudCo/AZ&#10;80wFxBpm05Kpzf9VBISADmkYNWBd/1oHk9UMKaxBmhvGArIblaELEDwCo2I6cCbAhPQLF9/hjIxm&#10;VaKPK5stfbAgttLP2AeU3RYy5Cy9mxVPk92v+U715vchvZebeJNbbzfzGjNX0oNXQDAGZSeDc5dn&#10;gGVM/Jwj2eEb6v1IrMiZK+s9w4RZMw7a/T/jdyMyQWlRhBxTE3EEFYyqR9Sbiv8G5t+5Y1bz4oCh&#10;P2zqttbgIAuBfLHD8ljpK38boZheLCk7LjpAyTUwGjE8jC5nJZ7ApkUymq29G46GRmpj3hn2xykO&#10;zVmkeC/oE+P4LNgWBj069XdNlQX1j6qyQ0iwIc6U8LCvNRApkz04iACQvmm/D/s21G3C1L1Lu0Es&#10;hFeMY0acqldE9viJQO+Doykbf4jy1kBUqCIxc9fUEohChmpTP53SXtxW8A1PA2KUZPwgCn8apIUD&#10;38UJwcg5PtTHVDluJ/xlgioPFuLKDWf2h/CshVVaORgklYNsL8KiA837JyJypWdEsCaSJBjcQKAZ&#10;69/azUqARNS5+FtMMpgNa8IXjg6s+2Od7KShUMCHMsXOg+RgLgln+4HQ8x9LQ9994a/bb3I+UC5I&#10;L6U5pO7jbAn+Goady5bOEIKBehMhYC5Qgkilxi49PBqg4x5LCDAJ6hxPga6QXapQoskBHcgMJRou&#10;q/XgOJmF7i9hmerAlIcA5eNQEjzd9I8egA/yfFnqTbIkh7Vop3FMvE6HmtKOst5dViwpfPUNIIlG&#10;EvQ2uIYYxR1ntrd2RooT6s/i59IV1HuzzwbUnCNEp6+xSt71gWATBqoqcjUmWEA1Z0uhUGOr026t&#10;AzSOIWYAfajLGqyNdCEkNVZt44o1qpeVz/AIPaRySwthDf3/dE9MBnr3KvGS+sj5l9lp73/NE5ci&#10;zoD5lAVkcu+SwLNc2GmZYQgbzr/XNVk7xRYDoCdi6K1lLzenOR5hirIpeWH7xsKUoZFpabrd80He&#10;5MIBMzsvopkAJxWRIbKfa/uRcZEbtrftVZmpzI0Q32OpkGJuLUgCuYxM51JfRcvMSkcc/q9DHe8A&#10;pcrwnz3z9KuB5yebYKsc4aiwk5l+NjKwNFnLXV8OZF13oosjFRStFMw2HKUpHrf5PmRyM5pWRNJx&#10;V5K4+WVwM3l/vLC+WALBIBsewXPqWT2/Bl/hDzHyRi6v0rTfdMM8B0wgrxbS3dQVlRhm/nOhFw7L&#10;+nf8PnBMsyXnxY9gUwOQ6rM0YAwLXusR2v+c6gUtFPS59eZghqfCDQIY8r+2vlTqV5YgqjxcSDlE&#10;ROvFI7msm+koMz8KYqWprKupvW98cmTPGVFXv4A3nH5lHtZQtkQCxP5+mV/8EdxUKF5Gl5P3Wifv&#10;CAkBIJeUkUaqRMelhOTdpSv6Uh8y10IlmGVcrKlgC8JkJXhNNU/0HR1Qdk+vbSOsHArgKFm7T1mq&#10;GxAZFcKQBtUGpyBeMAbkEoEUCC8VbEgrz4ANJERatH8tFWlGJeUkUJdAhdncp96mJCjTloAJSwqv&#10;friE8/pGuE8NgsyfHVy9Riy/y+Xz89+v/sRpTZtKTLVp8wyRQcFY1SbSHLiHwBzxO69ssJPoIPdR&#10;/wYwnZ1TSeZgFi0ufAeVC4JAsBd+FlsKBCGW1wgCEQItEFvGus4Wm7nWpgs48J8XgLllxkS37TBD&#10;sYQdECUUKEAlgCSjdEVyrzeCIs087VM4pYURxcAX3AhfKST1Z86EKraAvDfC0DCBjWMV5a57KF4J&#10;ncfGQZuJj8BWCYubgD3U5ArD5N1v61fOC2s5sQj/C3AlFY/y56kL3tCp6rHpxaxLyij3/9F+jNlk&#10;R3uIADXIR95RerJ9oOCvjgNgQ3N5dq3rBheVFNsytuXfw+e4Mzytle8Aq9NmgCcX4slXAVvgyYNG&#10;LOJe5CupntWjhoJcuA/4+4wAsALmWdDRudqQwQsSEwz8MBAwJyBFBtR7UjHVLtne0ItOwoz6f3Lk&#10;iZAWgA0Ceph3ywS8JmmUbzMKbTukfPhOEsq04xU6hcCQJTBzLseImck9TNZN/6t1OUSUhnEu8h3G&#10;JLlUWE+Ft15FXWWLOKbVPXGbuaHeoQxDt4iIqlld8MNmou2t9R5quCR+a6ulq7DhuL+MLJxVu+lS&#10;PfBqvk52mg1kKmvgPJ9p9pcwRIqBb/laLqmRLMch7TlIVrcWWz/coVHQ4L1AYVRLQ5a7KQ6qWv9x&#10;iTkcRVSYSi0+fpCqCMcWrFqSa4nQgiL3+ze51jECoth0QwlEIhVXKeCBNBqb4glrVBlLxpMFZcBa&#10;ENE6wEZsm3vnh2U3buW5dCzDKbd8LnBsLmRSWcmW0/pD+918UlP6TVjBjcKhilyBQdZinf69AsnS&#10;ZOXL3zAHmQ6Bp2qFXgBirxcRbfyxa4sANLDFc95XfOomMFlhSjFyZ8OsFMLF57xYqrLbA/yUsTz0&#10;jbj4T5OE3/JUj2bz636l12L/Ul1hiNArhDCHj3xt/y7LjgHqTPGgSYxENzglhKfB8nXib7UmYxYU&#10;aFqjlEfSfrIFzV4Ix2b5b4FF1i8FpaBdvwKJzy1W6zr+GaI/NyHZUynl6VX7QomOr0vAA2IT/xYT&#10;Lx95OfCCfTWRP4P0tQhnmt3+EVDB5lTwQmlecZA+MnoLC5esDQFWMkSQeOBMhjXA/Sz8iR0uM8kv&#10;xHCjjWW1FtWn2nwMJ3ksQeSKiRJDCvC1pFsKNjB2le7iw1zbrOsmTP9ThP/DFJxmC1JlwGF/iu0o&#10;BCQkim8PnGFHZ7VklW+OkLf7xPgXqP4DgI4HI8yGTA2JYeJZ3JV9YahcJRcSwgMzkLlzwxaSMyH7&#10;6k/Cct5iZfA0HOxDmPV+EpMHYqzm91KadIWEkMSFcFu+pPQGpaiZxau7PMCFvA4NGwQr3loBGrLx&#10;RWT21uH/Sw8SylKO1bc9+Mr/XJDf5gD5f2CNgT/bBQAGwKIgp4hhRyKgNEZNKorwi0ahY31oOIIT&#10;86f6s6qx613EOkQjxzEyps7Fr7fja36sXcANRSbvUYUT/FOrCzX8VMVv4fqmi0YWxTmEsYd99VCY&#10;pusnz9bobx/0+tdbdIFMvmFPCQEqUmV0/lodD6qORTKwOfgWxhVGAYvBIhGwfAJwZDEtjnHmBdCx&#10;69qlJ6/FnXYrySnllGObxMuAewGJUukfX6L5RE8mrq+vDmOZZLQqSG/L1QL+c9DGY520Ii4CAiYO&#10;XDPiHypf2rljRNm5efq+gQdxXiEweOBhN3289eVU0o9U/8T72rEFvjrzcRSJICw7IB0LmIqc3HGv&#10;VM4S2srSvU/t3d75dwMm95OeHQQyKYEPEMmbb3GTYowuSs+8kQo8j90pKSwKHoFSp31fTboflu1h&#10;QWhdEPZlzSneCg3MOPrCyg9mLxJvpeNOehJ59+V5aSioVaFnVjd+DzfoGFN4mtzl4ZIYEY1gBScT&#10;oJflgWXkgVzPEW3iwM8iMSiqLHxF8+b1eqmLZqy7i/8wW4z2UtNEck7i0TmeoHeAK0AhC4VP+ZHf&#10;lKZnrSHUG4cKGd9kOl25E9vzl1ECwWFow9VDlM+tNuYdvqTm9Atndxa7/EGwiCcvyDUX7CEzSy06&#10;KvwjN/i6isFAtzdlWLlP8SaWuAMob4NZIdSqMIyR1i/ks/m4Fo60c/1j4JZrXBkGL4Q7Z1/j3Nuu&#10;Xye69dE+p5M7gBguxbWbAkUJ51ialxMkzm/jn0XWKmfKVxP5mQJk8sobawDE7PhCV9Qqs9n2DJNA&#10;tJAg2EzLvLsoUz0KKzX+GRkixRzOtLhVQgw42FQGsTuFAtCzFiJ6gZkRohs/TyYHXD+VlrRStAGX&#10;HwT2VERy+pZyAY287JcOLpKNVff1ABpcUqQfAf0coFHSKyrVwr/YozypsgLT11xwbCGUii/liByl&#10;0xoWKHVwhpwRVVAEysIkhsoq5oRt9xgp1+K4NC294n9dAyoSCUY6rQE628tveQB0hi05/P9S+OFi&#10;NrQ1AZCn6lhpe7fEzudQcstgTv3+sOPlAUKtdfsCIAT/8sAagi6eNukf0jLn/g0kPYsvRdzzyrmB&#10;NxG23Lugok4mqWqVfuZa5P0IctCtUuoYtAGHkiIodhJHGInL96Awl+ywlQQOw5uDiVY2afjmNuFW&#10;FNwtnqQEmzxDb7c5UVJRC2XUtkU2I28Rl9yfL44FWE1ZbxRVwZRAZQp+Gy+iY01SbnuKlOowHcqJ&#10;jO4HRr/AtXy0mOoAGXNqEhUTkaq5JzlkVOWU4CmPOpLLcyeoI+ClUvaTPUWVy2jZSFZIfl3SVw4x&#10;m4+XWYxRktW9PhRSDhBBkoAEQjBMx8jAsA/AyNtiYYC6QI0TiplERiol0qcme5iqv9SPBF3AUSSZ&#10;yTSAx4uJEn7Lz4UQTA5BBHJKUoE/LQRXJzK1qa02fMIH2pEe82ipTV6Ytl6cOGqXInT0f1IkfqRH&#10;3i6B/BXzumXmGeJ6KIvvP54wAcpTvhadPCrs1yHZleFNjPdAUoYaz+tZYxoZE0tIpe3loyZrLe9g&#10;lCulwACKQ2bY/ImIDEpgrw1yfj9AYWOfq5c82oJAPLCZR182Hio6suQ5nvUItPHquLAyxliHv5Om&#10;dzltpKBf4Arq3AQpJeEWiT4J/552NWhIWrC1vW8x2XXbTUSz/CEOdHmQp9cJPkxgi/WR5kAiZb5h&#10;C2TCac8WEUEGQlCg6qtgHc2zHaXypR0uBlbFJaVBIhQm4u20yhpE9bvVagcJLJaJmsaX6TScXPeg&#10;TKfM/qXtjvcdUyuXqaQdBUg9bOtIWhaoT/5H5i62qhvaqi8H/aI1kLPiIh1gi9PGBQGsJUCj6Q99&#10;cVD2VGUlpH7wpmNDeUCTbhamAY6GJtStuYCRvHWa8aYQtWcQayXaMHICbRwm+wT/tERpeC7kosjk&#10;XW9lZIXPSl19d5RcPhVVECN8VhvOwK9JWCjhdFmkwkC+uFdop2AgZYDgMwXtos2EXaZmfdlsqreM&#10;AGm5si+1L7a8yF28bD8rJehqRfDI9S7/dOZlEgPWM4qgpzBYdGtUUxsFrBYXiQk+mkKAX06YtBo9&#10;LxpndvIbHsTpXUUbzu+hnTLvXxwsh+i051lCpLziARAndPBROGi0ilrCmGCR5F6+uhTpCSCHvyeH&#10;ydzNWy1aXCJe6cVswQCt3KEJ5uEVtn95HLNpzN200m/hhzrgy3iT8Im2gWbUsJiRQ4XSvvN9EnPR&#10;4iZPGl2mQHw2yC4xwOhdAoORIiQq3FXSvI3ibZxrghdPAC+dHZNefFQ/KPzarwHWc6aBQc/TZ8n3&#10;06iU6PquknP80d7rJz5IDT6ChgEz7n72giwIDHGdZStN21LUVQpTESWOyGGNTdi5CBUlsj1aKShT&#10;04hepalC10vlctugjlSbqXOtsdCYAkvz+MBSmICvDii52UG1JkoSDq0ZlYRnKjCmMP6UzmRNLXm2&#10;F2tXh9FExY/AYI1f63y8s4HoO+hY3E3X3IZcApR+hka2ARFUxQkENtqbRtEju//7iwhdFCuJcPkZ&#10;iYfO6+Sj7wzPZSt8szDFc3k4UYUvDTLW/LiKhhMVdml00MTZxmc2UgGuiB1Rftrg5RJLKgjyAMrB&#10;sKuOMGxNkLLiHn6ugp3gQJmjIsijpQ1WOUTM6nvwObTbPPqEtD0GHdik3OVjXzJwM3qeAHQ9IJnc&#10;rIZazOIym2SWakDLOPxLznB3JGA0DmD4qBAB9WeXbv38MUtz0GiFozlPACXPBlceLih7hi1T5AaJ&#10;zQtEBX0u/FyAC0fiFtbdqKqqlp8vBN9Ri3KvcGxA3RTnjDTBxm956gCGhDVO4Aej81FPb4ALRIiU&#10;VL3yQUVy7lSdGk4EwcAwzqYOJQgtLg0ISkhKKpRqdPpNybdWzQheJ6T9gOtnkf4OIRrXY2+3l8dR&#10;fEvk+90mU4DFYGpk36Uqo2l7RlnZKgjW27KF0zKhzWN1YgzUuLG3BjxTB88PBUOd6c91BqijtapQ&#10;DQSSVczvQp6mB2kTkKcCwQbB8Tu6sSpaQoh4MoVeNe2GAOVjxA1HyjPKz+mcOhdvPQXPgswDGw/o&#10;6AQ5nrCZ1NpMechDWqC96g1UoMn/17xo078vreT2EJcO6vEG2c/sBge7Wak3tKdXJNFK8UBOpDBK&#10;ITmHxiT+RtIo7dqp7wkuOFguJcyMUBQC5L51fqi6kh0t5WDJi35GMzNTb+uvkmYaF5BLlxZCxoD4&#10;h8LvmHGIhVfVBaLCtj5RUzdtfRVNRueyCMog4jqxYsFLiLkXEcYZooXtTtxCw3aE3367pQB8kOKS&#10;AMW5wf4w5OIciBR5thnSjGH7lKFpFHxiyssZKAzqfon8F1mWlao/F+W4NBNtU1Jup8QGZWC41ZzT&#10;n1yPgAtpSU9ZUKgUGlxHEfEwxn98QPj1ZYR6oIoAFVvLlrMV4LeyVRtpbUhzCW3styUkBsoAsGVM&#10;YYI0tA7jBLIW0jWSk/Pha18ju6RSm7u8RzRlct3WUne7UpNeLDA8Gms2MhXq4AusVdYWooVDWkQ1&#10;TYyYK3QQSS8QLxKP1ZrfOrpEdwrpJPiRnwCioiXMqgKIUpW7yjewQYYn7iASGY5HWkon4iHIG1i2&#10;e9zPYOfDdJsrKlZqLVGXXjR0Yu+PlU0+pxPKnKYgNAUFBy4oODIhZWPs71Nrdc5VthE2VCh4lWTT&#10;2aWpRKlMzTmTaL9urEwEojAKtKKrhRH3+rTof2RMxwA15Q7Jtm5l7fGZQAfkbsSDMMBfIHVsYM5U&#10;7sq3KsJgtcICplCtQGKgQR1hVuhhaXAETqemT4EV4O0FgiKp+4CxH+W6oLROSdrEW/OahvATy+H5&#10;uDS6UfVNPYCgKRvAyDx1K4rrfLoEiDE7KTVp7swIZjoRD6BYGgZiwwqEgyIS7GjOjNMvb5CBPB7e&#10;rJbXYDYMCQQ8phKN5eH9mMKqTmEizQs95Axpbgm2s4sFnwIfkry0BUykXllGgMI8iRvrG8dcT3qu&#10;0EnceQKFLZRLFgBFelCfq6uuGn/gXRiOUgidfeMjd8szLL29a+HkxN+z1VQCqmZqSxbsN1/jPqX9&#10;t/xi2iThBHIxjLyHBSKqyidRwcHKKpNqySsb1lonx4LSvrC4jLeLAFgkcVk6LvBAQFkG+NGpWnvC&#10;liHY8J5ngDCOle8PgGgfpezezL17uYIKAHBSmQxpgVnJwhVYIE5ennzpr4F7qWLHWNkufkUXAnQm&#10;T94JkYxMvNLQiewhg1iCVa46TlqAGGMWNZTh2mCzvrUmiwtOqc9fktzdL/CRRbRMZl8CYdfAUIki&#10;PPACQ9FU7cCxIVD2pa11zNKbhJNzN6knkoyMIy25BnGpRT6kaVwZJosH8XoIST+AcbIj8z7Ku2Fw&#10;nwj5fzV/ZzzAd/4QIS2IYlCCniMlEWJG0irCEL5ZSgyJjDOX3DANYhZAwOZE2SiJLTmL30vb6UTt&#10;OFc672RkjO01cSkgdTuGIPPSKpP/xDCl3DAMWEPqUxZpny14+5iTvNLQTxVPhZ+L6fYojQoHAZQk&#10;sEFFkhGVOiKyNWVMcI9WqcQ7BV0sav8KcjMIbcXcOJ36jvIqzwbJjZk+r2qJmzGXftJEuyZ4y2dx&#10;nJUDRRteRGiv6Hsu90pCq82HJKimeXQ7TroFdxP8GyOsOQVLiger3CmTzkwhM8oiIGWJwAgb4yZb&#10;i01FTz3V8J+JviREYoU2Yw4ILt8JmjaK8StcoJG5ehisEAMXilRIXJjyP6ys72KQvNZCYoEU9/Lh&#10;QTgKwUqQokc6qXC1tFNKK/7OvPuREpiOT0JhHwFog7q5GMKIoSn4hyXOfkZB/6C7bwI8lE968J0y&#10;mojwH8ZsnpqcTSBswyZNrnpF0czAODPueGMA5Bw8nsokupb6DC6JSCg4gtaRGSZzAShwLVlW/D2s&#10;6CZaa5fo0GRpJM1fYQ/8hPT5WV4UppkPDqDn8wSxOCSX7yNfk8BKD3Bn3GHroPHl6l9yq5WJHEbV&#10;4ktW13gCyDNjIBDQXiBFifEeI6Dvg0C74NBMqpEtor7aakDYL3VhOTkGWvQPxE6LIgCzpAUnkvNy&#10;w8/O2T+rgTvLIXWDhaB5DbRcFwrBMmZC6E6L6zhWU1L8nnSieX0rAsdgCDQL1b4FrzaJvviRLisZ&#10;QKitnDZYekJm1KI+V0pN5BgLoUunDhXShWprXtVxZXHyCMFKDRaFer9wfiMiUFiUNFeUG0JlVc5t&#10;YMOwRRERG595soXia+QVaQaExYtLEBS8Fbd0F1CxfrhFFKb2em1vs/Ez5bulNyZbY/HDgoKXBfhF&#10;V2BarBaRLNQBQ6c1/Vns1gn/wgaMeFnvLBFJpxde50mBAXlz7AzJgTrCxweJv7j4gc0dxtqfAAFh&#10;V9tdkAwEnm+8mwBIkBURBUMRvO8y+ldxZ1KpUsqdjU9G6m424xXlAACwOLCYxMVK3EfwuoJlTUTC&#10;mOBuSMRMEiCJ7fhbaiWWFyVFM8Rpo7IxWTfttp2H0Wf7kE/nnlxxLJd6AE+EQsz+J/gBcwazpekE&#10;2Yf0QAlizZJZgCg5gSGpEg2JSBcQgKNWuI003gXfkcWIm7DXOFRYPqUfNJwprwQsxthdTww3GeUe&#10;3v6z0pcY9TVfC+uptnxiD8Y8RrNtoyJ/cTD/AZfCEpvfIobr9mCg5zP7kJACxr6XhLpTSKor/oFs&#10;RVlC8Brzh0w8ve/5QHs6jBHB+KelofL8/1OwC6tlGpX98ABJMaOFiIGeHNFIVGDy/0nDA28EM7dn&#10;ToeUIP78yFfIGm52kqxSYVtrKXDQtEYEcgSCypoRYmtrzz7V1u7RDl4ARCRn3NWk3HyAK3ULeiKt&#10;f+LCCfAhPuWwF0x8wq2TMslP+TFU9NzUm2SxQhwRprvR8o/Bbu1VaBjdB/VpadUoH0wLkHwYmCU0&#10;CC4E6FgGYIiYVtXZSixU0kGaN8j0CGRrOKKtvl46Q0S0YgMzzebGSRMUHJyVELn2csjR1WFSr/Uw&#10;6cwSmwylqxGNpimvdtP4kEcBjgzA6kiuVieoWPzTdRQILXtgLzZU/EMGMwrKQWsqMTEpTuMpV8Lk&#10;T8JB3yrRhCQrF6gsrjKS9RftZDyiAIWqFjRGKenJWrT0wxTb5tNiOCgvAHRuSfaIM+CtkxDt0Rm2&#10;73gipdWTcHoGHWAmvXrxi8KgZt4wVMsxZFB1dvGYV/AAOQtljExq7eAvPCNYaTyMnJO1bYR062t9&#10;zS65zhfOAivBl8oIlmPQGF31mOXzwLMALnAh9VB9O4a639SZAiVxsm9BMD6CYpf620zaRbxu0mIq&#10;nizTE8dTL6AM7AYBieCLuAjzvvQRi9caz2iV6qhGbPZbmqtP1QoVl58AXTmMbGMlHMkUg6VuF038&#10;/EXwYzW/ywa08Z3+4vBmPrxG84nbcIc9LWTP/a89AYGaC+eE/I84z4BgWYI4cKBVuUz3u9ySjic+&#10;5AS5wyuAykOjYQUd8scEjeBMFgmGyx0pZx6glGZrE0kHO0bCwC64fAoCh/ye0PMRR2eLrCWEdw88&#10;PP+xetn5aIGZAhnLMk0WiVenjzZgRrAR1OnomBA80B4zxkHcAkvvlN6KHu27aUZ+iMgsSCDbthnn&#10;hl9cwE1f9B5ZYhz9yDqNMD+X1pKPH1On5cHc5G0M+iF5P/WzicDAgIKIG1dzRvDBcKWzzxQui4Ac&#10;piwitDGPMi5PPSplKE40+uBEUrOtVJqwGBGdKgTYuvLWq1aQYuTq3dmHoGEmd4hfRELJoD1UWL1B&#10;WyusaKXadnwk+hOvZBqTJGHVkIrdlixfWOLdIMntJgiEj/2+6nkGg5/DywD6lvUchq+ywDqUbpOq&#10;KdGClhrKqOs6+7+Mjsm5j+sLPhB9cn6iy8AcDF/69oN6H083xaI6AdhbosRC5cEBkAbeMC5ChTdA&#10;SAU5QiZSLuZrH2tIzwsdge9QG5NAQkJI6WwommaTSuj5UxYSgEtjt8o0sSEEFE82ilUdLyTjXNJ0&#10;endz8j1sVUj8XPM7yfUQDmudWE4O2Zv091aBZmnNrV9rjjkREOtzeIf9vpmNYRG+disr0Lkeu1fc&#10;SoE+2bv/QZ7/4ZQbh5Uhx3kgrUAtI3ZSM0/D3AIqXg8dBLRHdbSpOMYUY82IJEoIgfxAZqV3EU58&#10;B6+UTfWD3ajIV43N84uSBbWPdi1m8GF9/oS1pwn3pWUpD7riDFPeaHraPxj39B+iHDSnetbBca4W&#10;B3IGacwrk2frmau5zxeMJwbhXENGRqZwqYmxUrqq2mclAJWRqm7XIuAoZebawdToI12WuRKAIEpi&#10;5d6N4FGUrnA3sx5cPFuvShFyAFdQlxc7fAyQAInWrAOVP+tQDtvcruDKGUa3ZXEBiPUGdYVSfqXO&#10;p3GwmNCDBDxX05F0SCVoO4nXD8JrLZfcwNHlmRFqJaRpHyjsinMNW/MmT4HXPE4zKKFXeLifNfQR&#10;iPb1aQiOmGLbVyXcbeCE5BKtElSRMCkaCnbeL23Hzp0ixaTfncbSryOOSr7rt7uI50YWyIj7al37&#10;9AZwXf4X4pcoDsUgcEkSFIlnBJUx5rCWCORb8JAcoRtd8qcHSFinXiyFgIcYSu4qutzAIdf74Pmy&#10;BrPePxW7jktrFuAu1KYs0kBCeYVr63U+70i01o67+IUFgG6igZPqUSYh+5lvEB923ExO0W9Zv1Qk&#10;e4HT0EBBiU/Uld66/kfPwAseiRTAUomvluOJcBZCJjhXMQlt8GYll0bUCEow2Uijh7v8ZdI+/Z8k&#10;LlShIE8TEnlAJqyZTiluCABcJeAU9uynFhB5SxaoHWVDELNLewzaWCnJJAeyMCm8uGQJfmKV9Ajp&#10;WtKP9XQzLL+2pLyrxfz12izIGLL5bIeR22VlRqHF8Yf9IhKziUbO4J75dCw2+hkWBw7giGdX5Bl8&#10;1OM6/vlePeUkD3PJ6Z9LgwIMj8J609FUrgQsybT34/565O19FOEdyAn4Q2qWkyBqm3JtOncahdDG&#10;LOLGQ8kafl+kjg8dsTV06/mhwk1alS5l+gW+21gACcB0ITELb94pd6xdQ5U5JbjELoIcqzhDXSwT&#10;bKmBfKYTcUUrIzJ51B0Pa2zHCQKHe/6pTIuDtpofrPopjyvAULGTvlA0kNQKuT2+ErFWgm2yKUAJ&#10;h9Yojn7AK1py3/EaTQoyI5y5XgZkiLepMvT4yEpym9x8g7JuAkA/Y0EP6t3l+YyZNLJNrYg9AlyL&#10;cvN927ktPcWESPBYnkAQYcUbKvrCBBIn4SA5yMyxSaSGlFJF2XFH+0mK/yFqKhGFJYvHJBsJmkav&#10;1arxvXLZ6K47Nztxh3pwoZs+HiXd9nGocGw54GwWTJtDKgSwerCTAwt8wQu+mJwtsGi7CZ/lboYN&#10;iBf4QVfuwKARV8WOusWXlq0uA/Dly/BT0B3KCM/BA/U8nnzaTtJzk3nuIVs/BYwg9lrSKTvMMCsB&#10;N7jC1johIIELRxj8qqflwJ1+CDqfYiqKA7fxV3cbtBdUetnkt4OLp2XoZ1aDFa/J/AJc0AjbTVnE&#10;qSEE05PQUfpJH17x4gF9lbM6L6eiyVYV07X/Qa7FjqK1PV2lfvJQr7BoSk9I6i5lyCVFdesG8OIc&#10;THCMDQlPLay5QRUFYmmgbDigPF0l0NZ8OGBK4TiX2mD7zzEC0Me9e4F1/KdKpZASBhXu/yLJhdi5&#10;G+Cp5cgvAABB4n3wLcLxGCrJ9TftZ5iKRWWZf+CjJCqvq/dKP3Ix3qbDi/3d6xLkfhw/allPUwNZ&#10;Ijzb8QiFllX63+AiTSn+pZY+a52SX3kU30Mc240WzPR72D8dJcU3XuMCVuI8sGXXEDSAjVYV0K8H&#10;UiCSm2HI8PcLvoJmLCaYHAZr+Va1sIwLCP6z+QmkKZTkW1vrDIuU9L3gPB6qTOdwgTh4KfeB4Hxz&#10;4rLKbHNv94vSkw5tPXLkDAFl2BPLXSkGgpAtreTfPwUhqSZSluhcScy+f339tNLlQWfL7C8Uw35b&#10;mNf76OrexMRRueKjTa14t95CtXd4gssoV/eWT260T0u76H6HSG6j+2m3lBWNJJx5SgKu5IX8uWiz&#10;zWd5SwN4us5mSMqYWAQSdz6Qy4My0sh7FhAiYJwriEFl6W0oTHjFWvUiIsgmVeWn6thsGnSLZVk6&#10;eQufxXDKAAUlKFLEeuwjKoCHGEgZNq8a0wzdOF+40lsWOf55T5iPFpP/LCoQXzFspPpL2SIdnS23&#10;kWkIUzTPkBD/tP4BaySJTg7+MW9ZDE85aDYKOM9vkpKWjO8sIpC52wxhimupBj7DFhBCFKnUljBy&#10;yKg/E0VSncs8JlgG+9vEGWDqyYm3kKewA3vhTCwN+NSV1224XStYIzUUEJ4XMcS3kQwUTuvLYGGi&#10;wqUR47EwcR10qvicHDgMkUn/DRFKJwYAUoQYpgI6zja4Jcn3iLms5IAwWjKQrVNXWjQ5s0LRYf02&#10;EJ+jnoXsby4rUpu+hO8dFmp4n3iyPCmk5me2UlsXLCiJa98nH3cKTrU8GFYIYcCst89DZ+UonD4J&#10;8CPIktwDOY/MpHZAVaIpFZXf6XCbA/OmrLow+zYMw1aaWnzmUEjKMXFQXMNzPam9tO5IspiwdR18&#10;isrFln51API2WkdbQGDEiGv1M654ydaCl60tUl0BM4BTxjSAhdWtvVuzoITWVXqWsLFVBaBlWBhu&#10;cLUn39qxzgNfIppQmaNlLIK+8sDhvoz75c8VZnIn7qb6FylrEyK9dfUGA4As/Ng3FACURFfbeK1u&#10;R66/Z9V0nVlchMAVFOvbKgiOnmb9dxSPHZDL6tR+PZ1wxZ1mRZR7rXj6/cgCXV59kpfDs8wcWvSd&#10;T/cME5/nudhCj0O/GLOnZZPuCmb+P9oN0oXhYa3jrC2AXYAN47Rqpl/TVq3Z5qQYVfltfXkXoQE2&#10;Fjv3AiplOsT9QvemhZC6eu+vbYlRJF1qBOWosbwQbwZGriQVOusixvXgrv8gje+9eB0OozaR1YFA&#10;dhZX6LYehxool7e8jEwhMJ1B6MdYwQJvh6jBXi0EgxIhJi0W1sRPzyBPsDKpr8gUPjLL6abQhEAm&#10;dK6EVHXzNLGERwI9y/PnK1ljnWr9WrxR10CizixxezmsrPKdXqdkhUm4GCpFhi0GEL3s1TKLbK0I&#10;4ywDDiQ2KZ3BOt8n3Vnk0KYUWIdZ6hAOWxrTKf4ZTlGr/XdJdgVuDNtN46NREJ1rkyQYIHpL1MiM&#10;C+DgI3+kgyyI29eRIp2TSX2lCzmNVcnqWlkj6QjXu8S7FZqMATIF1VozNpExFrp4+yhLAFkibgqO&#10;QgImcpeCILyE5rJVG+QAzXLe9+9WFD+aQXrW1LK8BuwwQoksSXpMkuK8kdB9IIKHeAE+chIXTby/&#10;tZHcDXSMk0SmG+8AWIz8mVnCIF9QwVnAuj7VRMRFwAZOR0LtH+7+DQ2At8peMEKdEXnneP6Y8I2b&#10;uNopBytiMSzgTcY0/IXJ0JKr9ZcUgxmGExrkgv5IcMXaJziEaR+J7V4hbQdMeSSv9fQZ0Q0c9u3P&#10;rM+7RIYCQ2Bc0U9d5BdL0DIoLNSjGPFACx/ZOVll256a/spP0E9Si8oB7e0oq0r/0MXvIGOeQWEQ&#10;o8N0WAKIKdaIfqsz1pSrzsot0JQbQpsZJlts3uYyq9y0EgyeMAU6mv3U01c/WMEmCOSWa1+Hd/6p&#10;hUc4EGGI2v4jrU7Y8nMlbOshNeQ4AHw+vxCMu7qLVNLugTckgCtz8/Pad1aLbiR+0CDROorUKHdI&#10;9paveTPKUhc5vq2Fbyzg1Wfi2WT4QM8Xrgl6N/LmD8zEiJbyV7nJgAp149AQ60GC3y18WTDhgIKf&#10;bKy8KehWbmUm/wLiO5/CyfGzXwEbuvq8fgcJ47bvCc6GAOCnbUUaoJx5+Mtdt9LL3jojdpd2xTSD&#10;hi3dscIF1lUUGLvlrdBMXv51xYtOTWW2ZUankITRF6nkW165Fb1Sc5cSYmih7/96SRmVodFUs/xB&#10;B8AjwyFaZbPvIWcoIULRAfosHnyfYFIGfr4gPCKZUzAFByKxidcTr+Jg51JltDML9P2FZgBaHENz&#10;GOijUo/4yjkjwx84o2DRQmEeHdOBDPr6clAXgnucIO+nSDFYvyHUukGC5Y4sf9kUSeMIB1bLG6sO&#10;ciSQ68gDJIRMs/XawIZaIqR6RvLF3Cq+iQzpSzvhEMqkb38bAGb4K+jbNKSh7UW/YSoU2KtpFp/9&#10;Ez1EOEQiILsd7QvEPsc3lLlmYK/g+FjIBVUYXYRuYdaskL31Zwbki+bu1jp0Eei6IwgOprHCZQr7&#10;W/ZlOr1RyiL9tghR4J+ED9FaeJrrWe3tgx+0tLQT4lJTfKkghinyiTAyOXSSZpOUc+Q9vzgj3PTZ&#10;MW5Twx9Yxl0l6Fbe9wjS6WmwnAHLEO9pQOP6+fXAuyAb6r4zeY908AZ1IoEpUNwrgrcqjENMrt5/&#10;E4WIK7+erKfZKKJFvwmHu4morrWBoLuIavLRQayMwXKw06H4yt71aDEzSYt1pD5ZMpXeKybXGivl&#10;+jYrAFwriYZta7N+s7esPObxG2l0fOYcYld6DdksFdTxb8OFgjHiwwurCNMLch6Fp8CJ6vpkIJWd&#10;ADeqsjehsFSIqtIrlW4pLU0lrBa+qxa4H5kaPC9QKuOwJB5aulZXyZ06jhibmulWg5u1P6pZ+Yrg&#10;WhaOcFtB5hR47h4gpNuSr/+hYAQu2sEUzjBYkNCf3GAWHASJDM/Kk15ev6H4yiKod2TrAvIi5YUT&#10;t2KPehAriIXayi7Yc5MVTeZZdo07gEqFhWlbC7ZSvIYa1Fb1vWkgYiiE7JJhglShaZKtBKIzMkpO&#10;WhHtDmtKx0kZd6ACULF4B/N+Dg5VblspW5DDDuQA62cYo/mgsBTFpLkeDA0WK4C3qp0KhnJP/LVV&#10;pWlMq0v95Ac8VBep4/ozwAQ88g0w342kj0/X4rEhxTza5P0hgyplon72aM8ZStv3Z1aV8imYWLz0&#10;vIaXvgndhFEi49R2g29gr6LtJDlvMJqDgbR1PaQt8+hBiR5J0ICQmViWVt5HzZdu0j4K+mLM0wiE&#10;fWTwz++eoDn2GFREHBPr4kPDKpGthcZg0p+er0crRBKHs+/6PYTUysGTmsfWy2feYLFhDhOzjJap&#10;SR6yIaTlpRBrTh5NSr0tpZGDjGyCxYqIF6k/fgaDyE2pbxILhOIxxNfkQlMKpYcz2AMdWLmCWuAX&#10;JVvqxe0DS6ILHb+WIz9+8pkvAy7edSH75YZTUbxhIIHEdpG6nLd7CGE5byfOBUoj/zC8uOike8kN&#10;fjeG2o2Qr3ERKVL+wt6ykbAhBjJzWbUv7G5JMWvPbcUjb6S6beedkk4XGpc75F0ILfCEZhvY5CUI&#10;3j+LkhJysXiSiJjL2X9YQLlHnOUyv5wWpKXvPUEpcxEdc21jt3Lb3Wu0jAy6DEMZreK91ZNQKD6q&#10;ielLHfbm6tLqYoylwYPMiE73EuJlicbklP/YZCDxOHldE12GeLOQoR5BaDicv0TMcFz+RlxpOW80&#10;4MBQGOpNAzA+8q+Tdu9liEYnlZ3+2ZMpjSZZudCoTwZEhc3VIZTzw8EFCn/vBoyPhf/Su52ZiFy4&#10;1rcW0DBrJ49JyVCP5Kanqg7RPwrAGwZYxQC9ga2rVus1X5MeEqxysCaX3AFJAIj9WjLvrh1/4zhf&#10;3o8qO4TcB7tbjdYLVIoMFTqMWluAIo4QWwa/pPJRDmQ7iOU+bSuU12k1L9DBUzlivwMgSxcFewtD&#10;RUmBiD00Hxh+e6E9QCLkKCC7H59oqesvZYp/OphepG/mpc1oL+VGEzgDw4OuJmMyfxMkwC2/mWVK&#10;8IIKZKXIIh5BgvXIOREserZSYZGZJ20uCdB6Eid/qcoDfN0OllqkoJX48WVo2CdWMCgClCMxcggL&#10;OHjRxcuRBCOYSpGKuXiTP6t8p84VviAzGACYCZZneIASbEO2mn7zYpcSGxCdI0UZn3Fz1NkwLhAH&#10;lTpWY5BHnOBUsrZ7kv2It1qqv5iAyN6xL79FNqmvQXbFOe8FvD0qnASAyJ39J3S2nAKmUR7wCqzp&#10;MKplpa8NZlyXgw0jpinWMFonQTdKk4a5m+qlTvMLDXxNJutKZtb0bwQd8ETry7oMLGLXECiwU1Jq&#10;9cnpibQkeSf29AispIXRQ/P93y48ok5/znni/sfNplrbzQfhgFQlE4SpB6N8EQEThLn8acfV4n2S&#10;qdtNzc2oGfBeJKb3otYvCPU0qF33uo63Vw/nc1tgj9AE88oQkde4Tvc9CTEtib686XfW58AuvLhG&#10;W0ZYRKXNzwyfwgE6kkXDTF6aWwf5a7l/Ej+Qrr5FA6UxFVbl7orT4xHcr+GpB8+Qtd8mV2l/SiRX&#10;krV604jP77xKBecZW4XAQX1p01G/CQx9JaA32JqJtJ7vWM4ZgJRCGi7dhBFXe73o4GCBEBYJdjHY&#10;hiPCjA1CoVZ504pLZ+2mXBEXjB4V4vKJKluYMoNQI7c8P4Ztn31u/p1/vgrmVSyp+6i8u4ijLGKx&#10;s7mIGMkC/3NWKAZgz7TEk7KCecnMpAJQJJtn5R5dRXtCiUo+3js4GpIPQ8Sk7Q2fxd9Aj8hZZnpH&#10;IOPhkTCMEqTtjl9ZWuy0IjxNPLa8sAEvYok7T6weJryyeAD4kHktLliIARCHQSIT7llcJZHIyb/r&#10;kEhyQYdP7oNfR0LB1QWq78Fy+zshsJRmD5hrl2pLL0Cp2UZ2sJXJfd7yeckk2k5FON3V+IQCfiHl&#10;rChySGcJ2rqXcrn8FkWCgf7aBo4BkvCIEq1CAPJcyqBkRvOI1/SIBCzCL1vQ/fxmYEh/H/JMeQMi&#10;0cTbTSatV0RTOLwBcRhT2Uh0dadmfAGN7ShIc9taxDu5bcqTpjjCD+7stepgXnPISmh2uIpMnlUm&#10;tSPlelfo4GEUwQWGphbXPeEswJMK4j7RAAAAAQMI7QIAjFJKnpK86yoisUFKFmUbe1WucDr3sjEq&#10;AkmIHLFRMfIJJtZBqYpV0hR0ar82RwmiI7Fpy39FJ/AomWNurxfeoS6/ZUbRmY26pgdRtobSLE6g&#10;lLIwOH/J2tnk6ZgNRIr72IqkIjIlYV3Ql0aU0M7YVHxl+FKxxIyduQLjihARGlE+PKtG6IkHcrfx&#10;JsdATj0wgMiZNTBABogVhqPOiNd9saDqJJbyOjYJDNQcNLUMkRRQnllOambn/iGaJgr6mLR6jctq&#10;WxBNrFopDoW7G8twojsPeacTxxVthomCfl2ISBaiNX0hpsDXYhSglBl4G6YGnu2owgHoE96Zp79X&#10;O8QM41SDu9Qa6WNXipj5u9QkhqGkmUFA2oTj1ypVhRoWotOSvampreptMy1uQd9bCUSJklQXEgSs&#10;dGpYnTliQt1jYkDYW1AM7GpJKJsl2p1prZlQdgSjVSnRusnWzGyTdErwS6IDcTDimWE/FM08KND1&#10;gk20arraJtGvq1U30ETnuoGdFawV1CciB0lPUTvUxho6iZtYVUQg4yiMJlGiRtAuAGQePuiRNAqL&#10;Dw8NFTe8YQXFiosbzOPQWHDd3xWGSXSTqYgkRzJkLJ3FRv29KsQURCELyg0QTVb1NWIKxdoqhPjb&#10;UIgqL0mX/Fe1a6xBQCDC/7OIC46+v2gFFUSKKexRCmGiIFBQcFEFhqiBRBBedBsUkpA6g/lxjvWD&#10;M2rwhgry7t9hLa5I0ymz/LE5G2e4CflzG7jXRUCBOUbGCApnWCBQhMijaOYiZ1zpwXPjCZWAtEOZ&#10;JcGtAKapJeNKVYlo3O2RYGRRxBdEgJtfMrvHuzjAYEOuo8Ejaad5QXEYhafGtLeZfb6BDJXM3sqB&#10;A0yjjRlErcYIUac0kY4KDn1M2kD61KegkmKkTCsHK308RmwfploCyRusHFyoSEIuegFBVIAO1Ysf&#10;u1DCpC4N+py+RcTo6wbkqejUip0pMi4aAQNW7VhXA9ckaC6wcq3li20cQ02JAzSEiIuw+Lg6SMEp&#10;69E5WCKIai0ICYSVEQjs0j2uaO6BqbC40tiOPIcQ2T7cm24108KYnSP2jGg1CA00ApyuRqO3wIJA&#10;gmjijOGUR1cRVhNM+j39gjKFg1LQhbIWIfaQg4RPfBYwIa/ENZRiDBGF1ZvEdlPlXCRtGolFhjKN&#10;IaIWkIMEYQkLAgUIRpFISCMfBijmWjO3lfFK2+hGGFXAlFEi1tFHEGjEMzFIoYw+CiEF+k6nq3Vu&#10;e02aYg3w4l9WLvfIMYQWIgg9NA8sXTSZCtIgQ21QEbBag1KkGsXygTOsF0rYYb0suU7rayFjK5rd&#10;CEtNQFDwVqnXrDweNUHXWFWnVEmsCshoGxRNWBzCuSsKg1dLpLdWNWMVDZiws+5Ja+pJbPx2q6RB&#10;HVcrXUypbNcksS/PjY0XpuNiIa7UlQl93aMDIAOi1Bw0CFrBa3NrDWGsIjLmT3CtyMZAuOKKSzUr&#10;lFnU51fptucsccXuKLVHrX0m2mWihuJaaa3iFljYkb6LBSKMhQ2bTwDZK+J5OokmpCmaRiS4dbE0&#10;W9YxYtGQt1saGno01bOb8XUzyGpU/CIwQ2+gCNHorc9r5qkLTBC4Wi0DImISCGgxKOEaXwIDDkBz&#10;xCCKjFg5qS+gKPasZGU+rCSnjKUo7BwWCBuiExkOJE5kG0oxUlFar5xp0/moBiQpy9MdM1+WO7Pg&#10;Og8Y9Fq5InW4YVXRT6k57EKT4pCRFSa2c7ozfA45FGKTfOpmg6ijk1oaNXiHwRD+sCIJGIIhijab&#10;w94UcRWXXvccUW0leLkG2NRj+TiMSF5ZEgcVh+cAEcElGvMI2DjGJCoInotZyu41fdUsG7MvmM56&#10;MiMiVBbVPW0KJJxOLf9Hrm8DbA/JAKgUsFxIzLvJVHegFFWwIO+K7IlkHqHqflW8X+n/73y1yCLL&#10;LjGx/WclmB8xYw1ookMQoh1YngFQaYkU/SD4Ch9pVKWLSWNTo0T9XSYyEl3ldJ+eCHsP1ITEiTdy&#10;sniIb9qkhR7K66TGV9fiREI6sWigrSjZpdfTf4m/VXMTxuJquO4D+SDa4qZy4GD31gLoUnmLKQc+&#10;VbNiye5dKunP6/6TYmJGxXyMl2RI6yzdLeZksbNy9uMbSa5LxPpD4rl7xufy0miZO182vh60EXV2&#10;UmJWWLDsR/X0AqikLfLsF5VOFJPmkj5tqfcK26RZjR2ohDcR3FgSzKG+jlY5b721B1WnJVSALAdu&#10;4nlnJWxcTViJKI8qsVs1K4RPWiQ1qzradQUl0HxJUgM6gVFagowQeYZ1I5BPBVgnRVk9xFXd5gLE&#10;QAOoBMZlixlXZBBOZAujzkzT0nME2Lun42thDvZKJIHLBvjQZJU7DqiwaXFOQpWP26diniSFyxdL&#10;m++ZI87J2lQFYNd1dET2RJPrGT+f5OSwLJfroUaPkROdLptjsSMUQ43Rx9eAWiTgNFEKNF2nCIMb&#10;siI0RRpEqGyI7Xxs38QxI9GrBByGwU3B15Jl2V/qdjIq8OyZiFS3z3dyNlKTTfGSrDxjDPab+1iK&#10;J9ZJip+HXmZsFjA+oBQbsj2H9RS69AoNyGxr7IBvqxY45zqwQVCiI+GeMZyCvhAL7MYqV4yMqKkB&#10;lDl6OlLpkTxEeYF8f+cmWiNYchNELya88llwIGTMXYZ50MEGE1JmpMoXJBHJJoFMXAztJCBNIQMB&#10;wQHBCCCCCIIIIJ5mGhw4IPiwNCn+MCUC+hklAJTSSAMILaAza/jQQQY5iaQnfNnMIEQ8YQQWUYnn&#10;jEoLORM6KeIoiMZIadDizwkLX/FFEVUWeb2b48ajTTwcyjKVQ9B081JWN7WqKeMhOmUTRMMkEhKa&#10;FNRvjJlggsgrTzxXhCYzQS3jZRIkdpayrF/r2sMoxRzrUE0zUWLlEOIpVEgQKkaMu6DmoRARRiEe&#10;WP0JeqekfXNIXBQclMzakgsRT0ws+GTYdRRNpfvaa1WwllmQyI+1DiJqtJq42WcFanJ7JEqlMBYk&#10;kmsjsU0aulJFCRP0tmd1rFI5pZTtM97CGgSt5BQmPrSKfqr/SLKIp8fLXU1lRXrohyypgtljRVRM&#10;NYa7IJRRx/BS1ioa0t+Q0EDre0FSwwDS9FJpEABdmrMdU3SeqaMZxUViRrQ+Hmr85gx0R/BlzYuV&#10;RDdRmgiVIEfU3fdNgc9YAovXqYkhHqiuisxVp7kZcWV08zC10ncT9pkkbikXCEZdKnROUhTaIDmx&#10;axdqKyV5G2LzbFFsZBUM1zOovHF9SkAF5WaDdRLeqOL1gEmUktyi7sQo4D1BmMB1SiWTgvMRC+kQ&#10;LZkrWL7fLKxETVMdDm2skU6iL/OjZ1iyMKjQKKVrF3L3JicpUkNWlCoUWD5bCxoxCLyVlMLLbC4E&#10;zwR/6Y4tDkFPsUSniEJshyQGlvxFy45ibiTYojkulJ56P+Wzidl5fzKMh4qlASFXRXaZPVmhkiH2&#10;8CWo2E6kArYdryxYZPTlyytCzk5FNJOcXLUHlQiftLainpUNVR2y8krkKPWaTWT5NuktSy+F9rqB&#10;WkJ5KmARi+f1KWPy5VHjzLfFHnrSBfj8MmW4L8Y9Q+Nnf3IPIcUJTMlgXFdJ1C+OarJzHbHG3HyI&#10;WXlE4bdEW9coZMf1Q86pseX9Fj9vIcnJGcRNwJvLL4SRQwk6DNShAW+ZyjSI0exFGvJgjT0KwQQQ&#10;YIQQQQcyUfWzPTuC+nAtGRMu1hJ1J6Yar3TaFaGBe8mUW5BNGLxY8FOToefUTI8FysxC8qdll1SP&#10;DqRaxLlinx55Fliz2THxMNU4MGCLlXI2S5dbIOdoHSIwE0HN/QlAaGhEChK/Y0aFGuPVXflgn570&#10;9nZDnd9LRugLZ3F9bHPqKzkgRpKAoHQAVQ2GfzqmT4iK+TRv64hl/G5TJPiBxoL4/sNIjlW/Xx76&#10;rOTH9mP1RZVH/V5JLJVfcpZBlLNcVWb5PVF5UJZH5e2MjxcxZST6NmwO/1B6HA5kz3Tr+8vN7ses&#10;iVQndK5tfXIN1hCFQViTwJ5K3EjwM9a3dUOrk0H5VFUNyjbqbKStWqq3r75rYNGdp2vIphXbFfgs&#10;JIoIqFX0kTaxzGspNsK2KyreTpJuOJuyJazETHc5qyxIeonxCY4mCvYlix2dbNrqI2jg8iexogEu&#10;JVVIHmiqs5PqVsKSdeoWt22En6xrisqPl/0y9aNhyJ+DVOuWldaphVot5lYDHjJ1k65dRVUSkybU&#10;C+XElYjsSsh5srX8XUyyo/uZwHMsSi3oLkSszKy9lPrKxyuVtl6sier5993Y+Uv9WMPGDKmAkajx&#10;jftUFetzSbl9qlCdaCRstlmr6vi+TvWcym4mFiEEjdnVmdre5P6LeXEMoymeB+6EuVvrzVtKtToO&#10;QmIWdWcvRs68qR6xCIpU4sZCXaMUsSqaJXEpix3LR+tDrAvB6o+Xq5NM6vkzw4pCZcTL7Sk4Vr9V&#10;DEm4+OtqILr11DLQrH3VPyTGyvqyBygm7hb6oTC3VrqXU7jhjE1XtFMPdFFfrlr/bqH6HjGcV4xi&#10;JwOUD1VqW2ieslqo9Saso/+qKrk4gQ6sY1H/rSRyQo56cWKWlJQNpBqLY8aYKddYlEWNfvDJUBPQ&#10;o8Uy1TPuNLe6sEtoPjKFturbFrxQLtxJjZlFaVIIBIXPpdAxz4o1wesD9c8lCVLSae8lmg5rkGE9&#10;6d82RgcgHxMhQl0nFByJPrcVjZ6reViO74iXarQLUpJ+MetqqPLexQ47nE1QF9oSSU/kmpSSc0Nc&#10;U/qzV69iDTzk5Jxn1eRIypKtgbEioulJul7s0OxK0/qjSVRQMh2Gsa6EOKg0VghW9ZKjNASwJHYS&#10;gQ4dQggYIJ1BCTBiFmUOg0hQI3Q8l+xLUDy5OKrq5laKYs1mLBqEMhMxsOG84vmmFjKwXR+yLU2R&#10;9UcrDNqzVt//yifeVqLJYxxzz/qrMQk9n/uxdoGJG6pYUUQghCY0oUcLGOaia7xSMT1uAxsEdULP&#10;3qU/YpUcCLgghUEjszq9Wr5K8UKgFaCFZoEDQAaCBgy4zFTqx05Q95Mn7bQqBDUNYREr88tii8Ed&#10;KIJqg3cyWWgSmvv0JYUbifrKbkyWwaDvlimQEV0YhCT1BD5zKMWEcX7QkbVC7y2L0EqWUC+5TVaw&#10;KOrWmpDvI48QkoxNqgiSehA6aeDzFnJhAqwaCQ8rsJvfQg9EpqdxQ+EGlAiGD3012l1YRVS0Ikol&#10;rkkCCExgQOaUFIuKcPMeOMYexnEuXHktIpZk7NetXSb6R6U27RW6lsmDCA1UUd1w8JkkmjX8kkVy&#10;TE13sPvQUi2FMi9AgKP1jMFmL7M9QEhw4MmO0YusCBuwycTOJWz0iKp2yIcpCk2EqEGEQ9Y3LxYR&#10;qtYvFxWTQd9EpQIWM/o240QxqXEkduENcqo6i/9SvT+qJsGUkrcVFItaQQEoF/UbT3zSTA1ojHbE&#10;QzFkV1dyj1Q89s5ZMcaGUoqyoxY4/3WxxbBUiCvqqTFi4C++d6yGnJOWQWyrbVOuV9mtXlhTeJT+&#10;IzsQyEVCeX630Xo4EHxKIUfARSZa2qR0b+xH07P9QOlg9PMnZpHuStjKNN/1xSZC5BM8tHFH2YYI&#10;IIIP+QEFAp/LCQxRhAZx3GJQRGIGHEcEUE8oUDyvAJstpBZi8FyEIRy5F6zZtH1BAfymSSJDyjkC&#10;BgwQLxBBBBfaBCNn/AiOtyj8K30LNYselCwfmgPcaYzVjhbKw2uZRNcwFGmNEOLs3ESjOEp5NGT7&#10;5oxY9rc8GUomEvlqERFmCAaKMRUYIpTH0P+AvFeQ6yFkJbDojhINPOJHGePxqQkBAgQML6cuI2SD&#10;uZZcgXzxhsQLXt1MwRBEcLiSpDxCU3cyKshOjs5ZMRNFAbNjCj4nVZDRgIkg1oi5fUo0hEwjAZrH&#10;40byPLt4ZLQ1TJngbVgExIyEQin1FMYIAIJYNMu1BrxZ4QCEMD5aLHlrGQtQUQICMUbRBL/TbQaB&#10;ALX08v1yr7KNZASNB0ZRtWPvJWalUryWYejTURTJoN5UFASugi+qPSwIJO60s0d9LYkbRIlLGRMa&#10;E1tTmcc1+siIIQuiNqqIptFfqSDSsWy6NjIZX+4RGuVBW/4byWIyOrFiNYjwDAEu5hMGdFskcDjS&#10;UaRFFLDwglJPGeKaY6yvo91KVGm1ktAgEOS+PXluprqJ4zo1x1PeQrYVUmUccAsxJpHWLBbSYFxM&#10;GJBqCARERERGfI8AWBcwInG07FTIJ5FAsHRFWe0dAhZAzxWRqcSPE4eY8ZPpiOJDCVPHHZwSkJTD&#10;NMNBtmKikyMyMy50SFgux/aFsDMZAj418lCyEyTP0VMZvTLQnG6ILQ4gi8MopC/HA3ibGGWekSuQ&#10;riEKOzI5JeIyMq8S8iBM+BGDftcmUEQME9UBvr8DyshV4QBTE67RMbRQcsLS/X8TFvMtgcIyDz2R&#10;kRiS2q0oDTrBoDIJqxXVDRImoooy5MCRw5pK9fqWcJkYqBkBKALRux/kESvyD7LSEFAT4OLG+gwH&#10;y7yyDbWUEgqwoZBQQIytKoIlVzQzfRUYUM9kCrHJgReoGBx8oNGSEYarKMZyePMrWqRM+wPb2sBB&#10;0AIShdvV510ToPp7OEvSfXD0hDxhL+Cr48Ezk6rCOjQQ1N/GCH2hlKgyEiSNvTCH0lPG6CkojNzM&#10;BhWoDp7NN+YKmpq0cxMs1xZ4uaWiczobIca8K4vTm9u7Ry/o5Kw8iYxhP+RbXPCGcQxE6ZNTOH2Q&#10;aFwdOzxzzm1qUVMosKaOabXoyuVeUVElSdSoL6JdBOyYEkcvkU+vJPtc1p1NoVIFQa6t/WmYitC5&#10;YF592PbfGoI7DJGEcpswjTeAzSUBwIgyL7vUJTcaFo3cgTgxUJQljWmtNE9YVa4sbT2RFRs+bN2D&#10;Bk3BKAKW6m7rUKCjom5eJSgoAHKiHZLbFUpiKSsOTfixEKnD4MW5SJIUexBX8SCSLJj95shaBTcS&#10;4QHRggAxcT7RGSdtQ8kUutrBjVrAgBD+yzDB0g8+90PIyatxIUmOCCHObGomw9aPseprrx77oLTz&#10;qUQMCAxIwlgpZY/K2EtHV5RnqR6Jv48RRggIgQQbYJHL5gTYhBlLtn0cVgom0WbDGmlQgNHVak6h&#10;rbqWosq3lWuozxIdE1Rzwzu215beMUYl3LcEAjAhaKNHqiwhAEUaNGXUzlEJB96xRmOJo4teuFpV&#10;GxymA4hYMUbRs1LVVT65PGJbEZtf9IeSxMldFUlOM1N1T0tkRaJ9xnDOst6mFmARP7uJLRl1p43q&#10;8r7p//hy2gkbw2ReJ/+i/iyVKllucZivm63JIGtSb1XUd5K/dBtEqyImDKa9blNb4v2rrtpadukO&#10;4HGLR/UNKCqYA9HO+25S8avGatwYZ6ZtFktC/Rl1o9EeJrNDWutftQMEDhmYkp2ShMZURXb1CiKC&#10;EKzVzq6Q0ptfxlWkmX5WNdAExvVmjQEaeLdX9VjCohd700+1ERRUrHKxJ1bWzYZiAmwTsjjTrfGV&#10;F1OBRkMhCD0fUwFEBDjH3+qyURPI3I2CxHBuamEjBAaIQlda4kOPfFVblj2yMWah2b8n1UT/FtjK&#10;CxF8grYEFjCwi6oIXMZxR9REWwRFRrgChIIjG68e1SHiE+B05VrSdDqn+ljXkrNJ0ji/vIsrqIyF&#10;R/eZQWAdPh+EEKnp6VXaVvMIktBISpBG9xlvotKzPBv4Q0YSaOQFhBL7q1l7ghMYaUkfHk0pq7lo&#10;n68zpEwTVbauifVTaRrECPiP5zQUGBzNBpNAgYlTskg4/VtWmgCNF/831W2wzXzqQ8EjfTdGzKJl&#10;9c5mhgNIj8m5ZyKuJBPSVJwvgpSy788kLAhNjx7SAN2RnFK+deJAg6IJGQ0xJYy+iRWrUQMW46te&#10;gk/dqakmuiosAIeYGXH5oBiInRO6VadUuVRCUfgYcQWGHCAwGF36FhCxYR88ZtyJthEyZZZWmWHc&#10;IFAYAalRCWjwE/7GXqEyFwZCzT7KasYggggiCCCCWEnAhAByOyKFFaC9agqMuYKkkSYE2JBOEpH7&#10;AIicohVgUKEaIENSfEEFYNRTZsWk9/yat5x2Ob0kcy/zuNhBDHiEh823GPyKq9XIo4kWUd7CZFfx&#10;WFVRV6PEf/lyD2dA2PhAI7yKRuzLlGyiSLgbvGVRj7LtEIIiIhH48sEJFaIArvXvDKsmdqGpEK9H&#10;Hany23Aom2hW/Tkx5lPqpkXqZCAE5jRNEXNm0H3dHSPdYNDnloMwHSQQGTd7gusRunrQirnf0jEp&#10;5+yI22YnsstPnJVqAlAZExN4MLTUsRoPqQuxF9etnuWgPh0PzaJnJE4Ijtiu2JVpQDkXKMnbicj7&#10;F5IvOKWWIKNLctFKlygCdp5NpKZY74ccceqo7raeyh0iLSs3FK0WpZY9kQzFaNJhWgRnsR/RGfUT&#10;3EimJiVstmVXAIzLJx4FZ/aCXONiiijn6sq2WC5YPNc7PMa/lRoFdCzMsAr1/aFdnLQP9cn66tpi&#10;HHeZirzSkWtFdafy49ZRx/xbCRFRTgSrspy158pFFIsqgFs53PJNKPKBwP/8aThYnw3CC5CLSSf/&#10;cY0ZiwcfaxZSXJICATToat9q0Rv6J1zLHjvikNKzET3jYylarJKpCrMpWgXVSwJaYfOtZa1JhXK0&#10;TQM6y615nVutg6irq0kksh/Xd6NVNq4HneSkmEjKGRJxmBsPJgsxo+tsKAWIPIpchyNkZu87HZtZ&#10;mX1Wx23HE80h1cyDi0Q8ishYOnKNty6Ito+V4znkfVlHFqNw0v1MlebqHbhLtq01aLUxuXI1Ukc8&#10;upQlJINqnUe1fDplsZmeCt5YCBI0ZZ5d5RyUdJjXFcyfXsmyqRUyq0pFWTXoLUC+DNmwtvi2InR1&#10;Iotdu0OXnuzYX4NqJg5raUuVkB6hX7hfSGXm6InWSqj4KPiRBg8KgKKU4dSnkRtcYRWRT6pHtB4z&#10;iI8E3yGzEY5ZdqDCwQQQWCCCDkEgSxxjnxF4noqdiMuD67djyKxgmUVjAMj9RD3k6WQ6JdOctoBZ&#10;ESnraKqpCQ1Tkaic9VLDuTOaKv0pLSdnJSTLhSQiTO7amd1SOOw/1qUnvA9Y86yXzS5ZN2BiT461&#10;oailFBzMi3Xo7RsAc5tTw0H5KU9aQi2au2hHyHaKgRrHsm9YuJgwYJxUT8r97bCxJMsi/UbTSTOt&#10;EdeWZIQn3pKss0pvRKyooIMhLA0dC0awwAzZMKCOs0XqOpJmkcgS5FYSDA4UKd6DIMYrBjoNBCyD&#10;xj3qFQ9F5McjyxblsT5p662ReaP64aidlb4MptAFsL8TG3Ey8eJ2fzaDiti+HoUkn5ng6LC1YDp5&#10;ICktD2YFJBLlE67CuGjjpExEuYzY2+1dJiWzKVROonAz+3xIFNloa9IzRmHEHdmgKCsnUqTA1DJi&#10;jqw9aSIlFqeE5ZMXI6/wjVUIhXe6sxfULFfmBjZCwObL7KXaysSJJdePZH6GbiLaOsv1YezW40P5&#10;lHsRnNSpg8P2pSllO0THObU76Hic865nQSFbzTYFnUyA7tbloqVgkNezoCh3I25zrKtSAgZcgBPo&#10;UWP89KK5ljrIxLVgSkCQ1AiG1Pk7yQtH5uI0mgG5WksBEgFQOVENmPqqHaoFemrmvNCrtFjP7vEq&#10;iI/tk0kWWpvjUBPrHBYprVhfi9XutuRzIe24kTiIiul6T/y+/LA76CIVtKMUB2ib0AG2Ps1btrFH&#10;Tcqr8SlqIBotLdzz/ay+i5S/tVPZV1a0ElXm2EJ6KBqYWUtC0MzbPmmVCpdaxaDc5b8nycgkVjeS&#10;rUNYsdVRtGFZvoLCbIHyqBB0QO/1Z2tiT4t9L7ligOjDy6w6hN3LQAgky419yx4D+9O0utxQPOcq&#10;0QWEiFPFHlsYrSVconNsURkKyqO57g/rTRbkmg/rcEnBe8oJhwkGK1ACdbBahRy7VCXF6L1SQkSM&#10;vsy68cS4rJ93kwgtrMr/uG0aNRt4T0c9ULfG0o7W912aaBlhXJ9iz0vk/vJkmcSL8RYujTk2si15&#10;cadLEtOBgHivQ+iolYzP+WISirJV2OtNmUOwkdhIINBBEDIWYKgVhVCFBmaBggQcEFQRGbGrzywa&#10;AbjM0RQnqfQHbRvJGRGBmbMw19AUhan0WLEjCO60mgwQeVB3uayXc5Kxl40WlXEmpaaCOm2+VRQI&#10;DBrlS4nOEKtQdLW3bMbuFKJij3EuakwdGVypF+2UXyoVxojEIMhxT1BEE9aEAcFjHsxhElYJAhkJ&#10;TXJ4sEJjCQtHskd5wjW+NGh5Tv3EPEY4jG7HykYkY/xQQetNKkkeVUeMpom07ugI3oIx4FPRqWGh&#10;G0GCBRgsNS3W4PCCXUBS0l83nKw0QgoohNeEPuplDuc6qqrGx/apxlYyJoo+KCnsSjWiKMSatRbI&#10;uMSwHCMKCBhoSoQkBEWHIYiX21Q8anoWswlLaPzrIYOOie0SFwFVCTV9QRFBLqancItOAmvUIF0e&#10;V6VNOoXo6z3TSZO1XlSXQt1uasVzQ99pkPBBlS0IDNMseYIFNCKHhIlyeYRtSzp0QwpCqCEwBNAN&#10;89LVs64R3ST33Ue11dUECpaejORCc6wQpTQFIiN/Ba7mTokduFjRGIhkMj8YwRVBDYxhoiFtnmEX&#10;Vh4xhYRecIIsh6ej0tocsfc40oNBIWHq6nlGEPortCVqCCJXZ01JctWEKo1LTEcW5UETKUAubURE&#10;0qiGF33mlIxJlT9YIdbP8EccYgjxp3PaJABASEQMUnkjNuSHqdQAbup2PMaAvBbZDGKFIY9q7AvF&#10;RHhENdfamUMSltgJNevvUZQR6OG71a6sPv95a9+F3wjF64mdouCcCDVVNGpMLn+jEgcWaVOYkegI&#10;yix/oQKU80VNUuwQsT+gYFAgNJaxsaMceDh1cqxK8pgggg/x8Ej8CgJWsSK5QcyG69mOchhSP4Dh&#10;yxiUSfRfWEDwgmDqLu7xE4MYNUHMLAo8ECEgJAEo8g6xcseEzeoHCH29CNCUYfKKPwCrCEVkjyeJ&#10;N8acRHRCjjqPbJeplESJBYXBb8y0kslnXZS9FqhSBD4uRowLoO5hhkEhegiIXMMMeoYrs5Egng+G&#10;F7QmIMimDBghkgQiYIRcBY+CqoIJHFWdShqpOdCInHSYHy0Uiy/GPodjH2wn46MOtqWkMIwMgFEA&#10;pAdMbfENkwkBbAE0Q3JI9hDbliAh7TF0JwGASY0RCjSKJHHh6WdERwcdsuDHFN3Y4QjXCHREQ6Lz&#10;npqONMS/YRR0qTopBLcJGwZXRRxmOaRcIiISY2+JIXOr40Xui6UmTUgOJEOVFhBBDyKWMxiK2tKk&#10;gItSeIQRQPGJMx4lqplAyDajFIpDR6MxftMFrtjMsRNlFJlgukMjJcNpsRlLAMtCqhIIuqCEDjAK&#10;RN5XAYohRzUCQwSRJErCAqcGjAC9421GZ0HIKR/PXk4+kHnKgD4gKOK/pBkABnuRkEiTAC4F2eoS&#10;2PRFVZr4Aib8Gi1OIiIMiMjzw+tQAbRhY1ZiKQI6ngTbU4ES40EJMI0CDQ03ZwkBhoZDrR0LGDAc&#10;eJQVABAzm3Mxtri2YvWTHSJh4WMkT9WJikJu7LUSjHwsjUTSoBQRqGhjWr42MtyEleuPNRJNPpJU&#10;TSkvG6Mik8sPKgfhEVI0PLxkh5ltI8xJi2mcrehMGQvMGkCDK77CaLbajIJ3tmIbGjDC/L1hsccg&#10;QCbjhYq0he/qymtFHuluHgSdtEqGhzKYDFtxM2K5wEjKvA56onlkvsqzHlGpt2OLvJE9GVFRaQkS&#10;fP4ykE0ZGS4Igwhts8JWpahjb4aNIGwEHBPG10EOfqzyZZfWAx9ogM3hDdtUXgxLQEmZSF1YxBEZ&#10;DQcDDOQx4EYaNGBiMDOWegGmIvIuiCjKycIlpy/JjzNjBA4IDaGyZz6UGEdYQvI4aGj6f0gi3BVl&#10;j5KofaYRiQINECBDIQ9Hs2Rgh1d/Fy8UMQCFq8exN4ezaWkJ4LILISbzWcs22CZRCesWH6ysdUPk&#10;iGFiKbA8IBF8Q0QWbTp8xIxxzPZFCR6tpJCUTGjEoxD4yqIqTiMqwGI2ZG3AZUb6Cm3rI//i/7Ya&#10;3ONlr3bUW0L8mOZxl2tZQjUITHNUhj4LqD/Eg+I0a8aJZEdISjE/1QlNIOJmaDK5jooJ2p5EV9b+&#10;N2IjJYUVtbgYL0vQDNDJgi2hMdsoTeOfaifYs2Q2quw1DF2r6tIHR7isj+gZrwj4yoOGQZQv5HQG&#10;eCiUVUT5jaskQ6uFcTKMnEkILlpJqhkDAoP5NF5bhFYeqb+BY/sOnMFcsh/wjhEg9ZuGNAhKyh0Z&#10;+4IAYaR7Kk6TneAAnKAyRGZ53KxrvWgQ8dCsMwjHSABOoEZPNYqn5B8TVA6CVhiNB6AoJYrSS+Fp&#10;LQJWx9DDNpJEKOgIhflAvYOJH33iRe2JkGuCCY8d4GZtottJrY+ofh9+nXI/7LSmeNlvgL9PZHPg&#10;i2sfLZYkL5OjNocLRDiGPHHC4sbXLQ451YEDkJEKMChukO+/1nUEEjUeOY8ejhJnGELM4+vHyfMS&#10;McaPBkPT9nP2Kkzk11Hg49NIz6fO+N+N6vmUemalWlszYceegojEpBE0llpR6GOjFRNjuFUGR2pP&#10;HxAclSJsB6yUGQBrHZfB+t9yKPl60HqCZsIkHaDzUbuQqgpqGaSWI0NxofgS6wUARMBR3QX2Qoet&#10;EhWsgq0A3ZlUlLBUc/2N1IKwl5vRfQIa5nWJidWFMZ7MaDMXQW0KiKBioN1ABwclcSRrCKJ0jfbZ&#10;Fon0gA6UQEggNR8XGhlorDEEcbN2LkRMgEvHHk2MboJD6yzqpi1Z0ZI3PKqaAajsSzdKcvZmkHY1&#10;hRdxojPL/Fttk0PZNWn7FhScL2YUZ27Y47M+4mqkUCRNsOJYcGLrM7rVIf6sIzFwVMEjFlBc42w1&#10;eAnI3wEROVIofO/tNetwGMW9qwgHqW2UoWBn3O0Et2C0WXAzfqL5y9oGCAxe9nQ9EIO7ROxyCzLo&#10;/0848BIo3zLFhBMvfjsi0i+Xq1yKRZDofs7y5Q0G+i0oWKJHFPRL6MUOl4FX4sCTo5ptsiUEY51u&#10;2G2tYGsU3U4kiWa6gqiyvRashl8N11BAAYCj2RnHUbXIBJo/1eAnV/sUjiZF/bkyr3rWjq1fdAwh&#10;LVoRLUiirDeWg4pnqIfKah9w3+kD7mTAXBxKlnzlkS8ECe9NHNYnyTWLkLhSD7DcQkyXxsrLKvHh&#10;CgHfGyV/uG8ONPADebrxe8OVahQQduUtgD8lEAQaUsNBe5ZFIaMuUGn4GwYCgFEKdydyBKhAsp1/&#10;hBtRS/9Yre4QzU859UFv9rCHOawvLBBBBsbRohCzr6OfRa9S4cxI5DRooq6fGYo5dF9VaJbsUWrG&#10;ZjxggdEOWLYrzFiHgjMbYpikGRi9WzimxRmI/YdLGlP6upDVcvU2k+at0+Nvx2iQsZ7Ivv5JMam9&#10;xJUg4ylYjd5qp6jSeJdN3mzIn3QcU9t0t5bobrGt1lCacri6KNExaFD8HK5HUI1rSHWjmtj9Uvub&#10;R1DGg8S62DbHd8E5qnShaAp5ktSplJxFBf/LfxBq9E1hr1XTZaonR3KsXTSY+de7LF3XOHWdF/Kn&#10;N/UnSxOWnNCrs6mPiv2Ivy8LRHGycvDeibKQPomySnVx3m2RgeLNJA+Vax+vG4hMWLezHFfAeybT&#10;bYPGsYkWX1rWPs14k0xO4DscNTPB6LldlDax7epJFtVnHeQnMsFGHrqQvJvl/EF8TzSkfq0nJ6UW&#10;rbe0al2dAVrRL0O+umMl0dq9YrUUeq+UGSDj8PeUBlM0kdZe06JRO2sFGJ9RoW2ON5tUWzJydmmt&#10;9mtAv7Sy3sWLUtKUDOw5L82ODiJGRu3Dm8reBUSViRlsf9DFPupRQ8sbF3yQNFHqo2Dkv6tCVkHl&#10;bMteMS2KCKbPHgZ/JjZyWUMnf6jYb68zuyIDoppI/VlEcuNprARDJITWqQVWmBGif6hrNfu0WW5e&#10;RYro31pE6/bSSHihKSCSJIKq6g2/3XlW6PieUhkkXHzmz35MlDndqiOc22O99APgi3V+X1pXhsXl&#10;YG9E72ODyxv+S6ic7q8Of2vDJKQFY8r33ZHjXVLFSRT7uWpmitdUl+1ovKXmfXj38fOT4jQ9jYoK&#10;wUDocDDzjYIIIOW0kkghhCng6wnnbuF5xd0pgSo4v8gKnNjcqcKx4uTcQcTPWELGJYU3mtMp+VSj&#10;0P4ymTzdEij/FyD0q+aZ5n6vpUoDeT6DxixjQbR3YIAjOjaO8taANRtjmyY11yLK/3JFNpEsipgK&#10;2ZQ9htWVMoTlWUeztfEGTNoovJ5WpgZepoCgKMiIDPn9j5pJlNb6zV7pcwRMnJEZKhc8lGEw+Pwi&#10;0q9FGhtaobnoy4mFU5BGjqvIWNxtgyZwLCxzGxc9MoeIkbD5rClT47Djo3H7q22k5ctG5BNoOYib&#10;rZcsUaJxpmJG0HLPxu4pwKMhe1ZOvWoS9j8x8byVumm8TUzSSVQgTjxEOXflbY9jVkM+lq4ABAS+&#10;v2rUe2OOxaRvJZ84MEEx+mACSmOs+62IkarrR5ye+UsdSckpHG7Hxlb1NjwL64oc8SVjlJC5UpIF&#10;vmn+roiRv79oLMSOhLvwI4coa+kU9p2stkIpbSXp/oxQtJCocqCvaePjW5Lr4ya2w6lAImx1V+NJ&#10;RU/Cv2sq+1SL6sRxvj4uLE0j5eTn8S8/kUuXLH3PBKUsVI5By1Qr9yDoN6mXU5d5NWhGyFuWFt8U&#10;XFEpY9Q4mPU2Bo+tT/Y6ty1CXI6Odd1LkHqlsB1kBJ3E35XrPbcu4mJYsFQt1PWTFWopsB2+ofkV&#10;9w1o5E8mAKLHEQlIgqI27yNjbxdbEcUiNbIJVqKwbugjpWkCNHnWg7CjNsbq2Tm8znWNbPKHr02P&#10;HWyh6i2KKmo4eSLq++L9WCldGx+TN61FAiig/Ffbuywe8noKppDtNHddWglOpAGFi6p/H6h+a+PG&#10;fSSIAhWRC5fNg8khEvMGkwDJMXTquJBiaWGa1UdyUkOlAeltii/G3WX2rZP69LqpCs7QQoBdFjJX&#10;sw8ipVQUn7IX9gqO7Dlo+kxVaRE1bEsDJiz0Bw9D6wKEoKyPgn6zOAl8Dd1VImck7iJjpnyxIWMe&#10;I9TcziVsEzBcssenfrVjNkJupHN2IotTR9ZVGSYLEKZK9skIVRGkWvxs3rNzqJLVixNR1Z8iBzdv&#10;xnVUzIlcmhUL746tlsFEkJTakUq5Mr8pQPOWBei2VYkKUvU08/WjTWUGRVUgAqhBBoahfwFBAwOH&#10;HQcGgATOMag0ahUiQ4rDQi8gEKHqDIMligl4qaseaqBUChaS3WHWqA42CMaPKDWUlUqg16jW4FBK&#10;KbH0tF4gxAUejil8y0TFg2KEip5pkKJpH2BL1ZRZCyEBwOEolAQQhYyB8oLAhVLRnWJdzEmpKwp4&#10;1wQwmMQY9Ln8YRTddQg8oQnT/YIgtaALqmWPCFUSiUZVN/2sESKaBAZ5pCkEPYLGm/oqxNMaGEkL&#10;Gq7CnCCVh4eDSVXHpi1p6ei30r5V5ExI4EaJEiLLjKM0kKHBDUgNcdY1hEOg1fw/agaeCKgatACi&#10;UDUCJ4kNvJfY8U+61BlvomGCGwfqJbdmPMW0po1QajTmUQxlFPsjkrEuETnDjxokQgk3sqgiUgsR&#10;DIc7mxcaIQbII7cvnaGmUr/63DohxoyJdY+yDQcS6ee64lUEOhKWhA5yOoDCzwIETGeXBEcNS01r&#10;0v3uEHjCwWGh4TNeEOp7tFNXBC7r76SkYMItpZo019Kfa4IHSUtAm4dULKeFjCSA4yeMhrpNSXQ0&#10;/qCKCCxGMUYpkIYQStpr7oRtsGSmraUOmflwi12g00oVPRaYQyjTXTMMEROGrSUQy7LHo1LEKROt&#10;gkRwUSLsixFckNMbHNlNqcmm+pjwoDTWybZ3mJHgvYws0poh4qxMgIqBiWEmcShHwFtUAdCsV6Sk&#10;BgyfsilYRUCCh5AERu1fc3rQCgUGhBAg4IKKg0ODKEGBdwWtVxWTmNkZjZulSBZPV5RCZ80ijjaH&#10;xtqskwG1C3LOucotskiw5iidt1JV1N5ays0b/PZtVVbAkdLxLm+TXEypXVBASOYciF3WXKFkniM6&#10;wujFs+WKAeD+lvdattt9EBuUUZ6GDRslJWEFlLTBBBB/GCa86rW39hRfyCaVgOBwgzh578xNoYfA&#10;o8CmAokSt8LrMKXXam2bO64nOIYREJFhEucsQUsbotj70eEx8kZNopwif+f96IJybIFaIikLBZjy&#10;UkxYdcA2/nYXZsEtJFtOCb4NRCge0zB9scO21ua1EPmc7Q+x4RJCYlobjGj6LNxHuTPOelL1MWrX&#10;nWUrvZMbGZnLHHm7KpLHEp+0Unb6I7brP9/8UTi8yresa1QJFJQC8DYJhlvWgkqlHuWHggXSYIDI&#10;Jt/RwyfyBxuhZXxofIxk5MIwYyQZ47IPhmmoKaZaY24Fx4iFhiaLrYPECBDRxAcHM8GJBTXDHA4I&#10;EFFYajAByiIBA8MFKdXPSkMkb8hcssVG6TE/WaSxTIE6gyCQLDyaDI4QyekNGVIv9Tf6kAKnWsVs&#10;VttXmvx5zPtjjmcR1x5jTskMiIyZKa2PkcocIZDGARxGYuCIetBx3hcpjYIxn44uCDJzeE6I5ymJ&#10;EwaLZRu3K4OMQAjCCFp4oKiffARMAlCwzTeowHxmiFMSMqXwGEiKTCqglkkj72HBIR1FSKcCewpE&#10;WtZnSup/E+Kl4prgixx/OUfIjsahxUAFObaONNMPsOxkmIllCa1pULiQThJtJz+A2lBhQpUqbHns&#10;Zmd2LAfUGXJNCX5hVC0cfoNCyE+y3VoyoN48nJFdpg7SbnN0UjQudMRJNdZFwFE67KMhRpXXy7HH&#10;CVieJdDxBB6ITeYxyGf1edlJhPCtCRRxxt+F9yx3uR8eNI3uAgF+FXw9UMVWIziSNCXgg//CkJlh&#10;+cM9njJInwbFgiIkjdOCzyWZ7Y6F3R92yGA5J3eQH5CRxlsysSKPcSqXltZHxCPB/q39OSIdDPsp&#10;UPiRhRzdExYIRtTnSQR8cgkQwjLoxC5K9hpI4jtq4QjF0yjK0X3gNdyOzhwQXANcQiHq3uRe7ptK&#10;LeAZ2pYO7c62ANeFx1kiEFjEF94IDBAIkTFMARY+EGwL3JqP/64Ihggw4gpFI/vhHFeiwsIme8bC&#10;Cez4mNmZ1c+LM55JPRSUQgpX2oKAckQcZYFSmolFcjVo6k6fCRWqsTmozllTKhZEyhS1ALFFKR6F&#10;lmtQYo1ExQggoodNiRqQJ70dQhg6giiEISKEFEKZIARf95Q7Pus2M1vJGoti5TEbBTLU2NqNpbBw&#10;sQUWs1iYUhkTWiSooENMM26kGFKAgLSaoa0YUBrd+NjVktQC41LSl7bE2pRRmuUg0gveZTUNUQce&#10;WF1QcS9WYrvywRixYqyPWfl5KTU2MiNnBkPGKeL3rhsIAzFieXwx7NNhuS+kRPENkBbNxMKQWIKP&#10;TWdp+ZOyLgMy4Sjm47E7y7Z8ctHFBQaI4bkr/vPuJ5eCMMIFE9FxiE0i8U2GgMMG2IjHIx72e4IP&#10;CmxOywvm/v4suUOXnhAMSxibyfNe0aS/ODkwPQpZuDl54ujwZkf9XAQQb8WE5kxemCJcITGwWJe0&#10;j9hwRDzFnKLBF+EMvD4liWiK04QWCAuYDCmTLHthEns2KYd4jgoIni54Fl8OOfThEeEBxomBMTZy&#10;4IdBC1CqqSQg45h5io6vryOFkO/uhS0qs8WJNycPCBVk8yegeLlITRlKKLwxbWlRNYr4P+R7x1zG&#10;OOJpcBNF8lkf03LIyfCBpzwKCNVZR3xIlaChFoe1MLiUkAtl1bsRIYI+YdW5GNh1Wg8YLhT69w+Z&#10;QPEMVisofiKe+fRG+2QX5pCUj58Ri1BBQemP6t0UV8HYV4Yt9GTWUBhTcHWJmYWuCIRLIySE6FLw&#10;5nB6Rx0getdFdpNSBimipMvopHvoIP0KD37lBWGHcd7RC81T1KIDNzqVBfBVQMk3ac1zPFqHes+5&#10;dTcmDJuvUDixcdZscL8FIRU6uWgegdBQXWo1ziIULFUBWKlBIq2D6eQ15GWr5i9QKLFzriaaJUFA&#10;RFH5PTDm9+0CPijKE7C36dISZZQcBzQmEBcjkWD3OsVdQ1o0Dy34jjLaK8m6WNnh92JifjGUUfXg&#10;hOeNjb4uCN8ImrKrQpMURDZDll90TWskg4FTggNzHRxyd3wgVZ4aoCtq/x+uCENV9jymVcIJgP4+&#10;5+l+Pu8PHoiIVcuiFLQ8KT7R5ggVeMTBmMn7LkxewHToy4trX25GQsgkto8ccN/AvWM5p9to+pBy&#10;02UkgErEFGrO8UVgkkuEGV5cgKKyzR1eq0JNEtNmro6B6qFpxowT0iBQBs5PrDmhvlJgwtUvWFLW&#10;SRIkzqKRGbNc0gySjoOKxxMQH0tBl3X1aVzdnw/gTIE5Gj4kEZQwmMIZaTELhiGlL8LZkFLTCGWI&#10;4EFclRp+kuGQgYW9MYWlhoIWsuKnzKP8ZRv05+K/2omj//khBhJeYpCRy4UwUAghvcpopAWE96Uo&#10;LzAUhfwnqfvpuxaGlqYdzfualArbScHmVvKPvJ0EMzMHhBs5nEQwm2FemEMECkETLoigHlT15hox&#10;i4/XWQpeVRFzRdiT5jfycj56wQLBEJEd/1yxYmzo3dfLJo/TuXwhljGSEjmWhfCIHAIkDzGLtE6B&#10;U4UGcr6wjvyFGclHscnLQ6BCIwIUim5YK+bYs8Ny+LfGvriGx7bXwt3k+EJiQjqszHWsre7Mqj1b&#10;XRX4/WBaCMP/WJj6xoaISqpbv2pyhqpFjo3dWgL3nQardBlFRZovJ2oY9iRAKmAuodiqKvDh9R8r&#10;6xT3ZAFDxb9Y+atIVpTo1G0edfdnR5UvSTrxr7lQiePEdhoPAGUaIvroaMhnFESIYkl7dD5PEkXL&#10;7qya5AruXyUaceRa/jxDEz4u75DxbUhdK6lZ+VqRUPLG4UaK1FFeU2gcjivs6i1iPi1odLLF1amU&#10;NcLi5i6U2oaheo+13X8ab2YyUEtLRLirV9Hrdgzkf49KvkriSjxDUT+ohRoPm9QCoZvKk0gdS3I1&#10;LqnQTRR44jRa7FRuXQmCI6DbEhoKKO4/KDoig3YlSk0ovvSkDnRsfpHu7yts7wPE0fdxbQPusP5S&#10;xajrNHRl0nVIFHkb2LKS4RYvZpl2I6dXNo/N2TiqXR8sK3pCjV5CkX226/yv9OvXOWBtAHXMh/Fj&#10;6o2+CkoavkBkyi+kOa9I/t+A7TYPZsVYnqf5JXoJ8dQ9CYPvyrx5yeJSB/sPuUGUgflIvUvcfWdd&#10;CLHY2NbCJ9TkmPIvumh3bmwtZPvrZdSPQcTrCzX6xdvxSksXykarf83maMiX2+8cmlndCV6zJaDi&#10;7FLsnrE22UUFE4hFXF77ppsDGvIo3V9Z0M3vsTdYOJKrUgeZdkeicvjozi2atTGFlXUpEnL08rPn&#10;Q6KNGQ6sXSdXzZy5fjxW+1kfxdjvg002NjaIqT8NAPBDNLkzvuYk/etBCUpDfAuQUEJll5qYIIIO&#10;spRRGBdgGHnqnf1rrR4JCKQoKBVdObQCnc1xhNFuNf9rQ/tbD0prLHBNe06MDNnJ9HGpLDjlNWxx&#10;1tWrQPh6SVZZWcaIGEvGu+By0B1DrQXyGuinYrElYz5FyD7vK6Ml4pKnCxx51WmKDWLaOJmK5DKR&#10;6bWija6JH6nQOnBuZffySKpKPNQWxMkPjx1JmfWm29o8fPOWRlZPZim76xlMbtnULrQBEJRtm2e2&#10;NMRv+u/3KN95VkLVHJGRGixYt7EJsB5/oiaLl93apCT9PGKvFovdlSkRFKatmwUlSlqEo0XbWyST&#10;RMBSWP/vrZ76kJZsBjLBOYsLI/zF/oUuvregh+7eXiFLc1/PS4DkWjyel0bXWD4Vjst1uUd9C7rW&#10;I34pWePteKXWg1qtOxUEjZFbFg+vii7au3LvpNB3TBy5Fr7xpKyiIkC/GIWpiDx9f2XESVABu3S3&#10;jMfx4heVhRcTWag8IFPyYp2v06g+nNIfsSUQ/Ox4GvsLR97ittN5SgQbQs0lph/6/I18ICVxut8a&#10;bMX6jduJFwghNFMtKTy2gYY0DPGBQbt9daGS/kzi0HIseI5UUTq60DZFPq2EjMaOdtXxyNEbxZF8&#10;kKj7oJtG0vWiepjX4ZHV13PP6qKVDyfoGYig6whlGi8liKUtAxLPMgEcxpoZZKS0Fz1IG36wpHN7&#10;GlRP0hKvGiEh3VxP0RupKHPjwkj0S+TJuuR+rv8hsffy8xMSOPsWixdkVsknwKycN/l4jYFN3Ifr&#10;8qCL3SkCi0UGsT63egKP72YrsaJ8yXiGyZC3xZJSuKoOYyfkZIWmL62QlYmsHTZ7tC3JWRX3hgdf&#10;pFoHVIKsqsAY0Gh4z1W7adrnl4n2KDtzHBni+iF1sGsVnoDT4HXF4dogYJ/uyYyWwKMH8HkKSzLi&#10;2lgq5Es8f0h6xVwyxcQ5wd5FRt7UjR6ti34ujtOQWyK8nTHVBeT6kFzsyOxzaLlhkrrAmlsirFC/&#10;JtMAxA8lVI9dLC3XXto725DqbgmbTWkCzFaTIH1oibHPTEWpVQCvR1MjWyYPISlRpJhIKtAXLnVo&#10;4I1Nh8w1RQeTLbO1SPiSiNCTqsXlaL1iAzfrN0HiQwLKQBOAnEVOeIaDzAYkMcEfqY8LUpAv69Au&#10;ZNAEKaFnoVD1Sy0GoTuW4lgNstAP9SIO/V7R7ZddWEgGyvj/ifm+4t2ZS9tcIQl5P8kX7XtHAx7o&#10;ma1Xi9S0DP9Hix4mQ7/8trLWBRLlE/fJ9yL2MvmRatUoTiqEntUAGVMBAO1UAV0OU0wCYpyQ+rkw&#10;F1IFS7H03BcqpNsmMrNrFo/Up/U16p0EblF495MEiBHVLQ66kCujoiJFCpxEEQZBEGixmbBggYSG&#10;m/Ag0ERQaOx0GqFAKAEHBo1wSRQrVhftaaiVAwHBBoDkWfJoFCCCykAaxqEsGEjsMhWQsCQQUMuQ&#10;DNn9AgyJxi1qgI+WJoEJ9rZSImqC1TBGVRlfRo+mdBcbBmLVrX3k2uoKOPIzrb0nv4tknUDjZSrU&#10;yRsbYHfOY0izFYQBzQV37hGEBU1Eld4eAIWIUZCEpzFmrEiyTHEEMhacwQGJFFELfpBDiKRyPDUf&#10;OCMo4xRhbRkJyxCY2m5eXI1C4pir/uS9Q4zo3I5ysNEIKLkEfLHHL13RGxtgiCHhVKKdV2GBurNd&#10;So8XLhBqempFLxbrjOYu6N6sIVRL7nCH4GM5qyOTSL0tl5MX7W5R9bnusA2kiFsdTrkLLokWlaAG&#10;Q1iWBxU1VuTAy05NSb0qkP9tq0fY6LVrFDp6QIBzie9T+gk9dOrBXwMOM2uJ19BEGT1joNChkLGS&#10;oNEpGAiNxZbrL1RHHVA46TWKOh2KCQomO16K0OtS4CPaw0dCsaj/kbQdjqpSQXfgzkN1hSQmszik&#10;AIGGQqkIoRHG1NUKgRjQMEYmwYa3GIKCCbOMfkpNSwKAizPlsflAEfGL9E7knyEnW/SovWKgGjoz&#10;c+PsRfBzxEVCrb9FDHgiPEnQzgQTx8qMQr6CEaYs7TUdmz5RCwXZoEgtmqrVdVGyJ1GfZ6YIIIP4&#10;QTN2V8pDSOOMhlBRxSjvWZv1MCkBWDggFB3EEnjTKIJBe0YotpY3FcSCXw81XcomhggdCA1hYLJX&#10;WRQVcnHkHq6a6Jd8uV2qurlrDQqPO8WrSi0IClW17weArNSymqZAuWsNCqzPLWBxoQQh8oxBREPR&#10;aQV+/LzvUsa5c+oFzUF75Yxa5LeW2V/RfRf+yGIwY1zzMCyZXlPEvjeYgS+64gkbde6uOyLjsgRN&#10;g8EHFFHhXLxnTaifBnD6IQchShJvX5Iq7GmT741dR4ty9RgQW7xJgOiOCI/leb3qwygQmGjeRkPR&#10;w6ymOSHXAHeYCwwhDNIZHialLEkB25WNn5b9fzSKWUhLrrXFiifOBB2CqVJbmIxS5ggMQ4w4ittO&#10;JLZPyrUIa6eATvRCUTI/TrQg8aMUmRhIhksLFWuXUhDZR2E9C3KNV1xNDdUkFi4QhJ4DWsd3VVCG&#10;FmBmYk4dfPL7ESlCJQ6Bz7guHGoKCN0GQdAAwYNPWtQKEOFUIaKgoIGZUDBsQZIigM0CCoHdYJ0G&#10;DggQI3YNQqAEFBp241m7FdcSm5gIiwocGDQOsKAHaRQg5HUpQCCRFOvBqj4zNeEHVAYhTHi2RNI0&#10;YRgkWBQasIJQ8IMUJFkkIC4b/Ing17AxSSigVcwxWdqwsIgpybvkwbaBgh2DQChU2tvgVTT5biQ3&#10;LybjxnmLI5AyMSqIl1UjPlBrOMJBgeUBt3c5EYLMbiY40cqmFl+GStAl4itTMMXVoRXqAzfVN/rB&#10;KCGqgMNPXldqZIcN+elc0Uc05xFB9bv10Ugho4qno1UakQHKbJNKfAiEXEDxKHqADCQYDZtl+hqx&#10;m+25p6zY+Q0nchUYhPTmsW/yex41JNGu68IQyKRn7p57UBC50tj1ivvYoO28TLqmcsZPBQSt0n3V&#10;BCaAdqJPsn5Hh9ugearJVRlkjkvtog/9mMIOqzQ1IeTh5T2xC5jcS4hC4Mxl5FgsqpdHukZxyqXY&#10;U+YIfQg1LKFIKy5eDgRJBFeYWMLtEV/cEOpnCUS+MF8rThGUCBQ1YDIdeYS66kWzE7fGV9yRqW49&#10;CBU99Eu8zwf/BAILFFJL2kufcpLfR+mLTU8oAIkYTtnwQ6Fh56BpE5uleEPoKkrY3JRsu8OQ2iiF&#10;0t8IjunvgOtiH3SyOMjIYwtNXm0YrzRo3LJQV/n1kAVIRCmwbEUpohciRUhRiNZWF1WCm3LjUNVD&#10;lHoUKlRUaDpixqLCW5Unpt51xi6wmJn5KLAXhYJj8QMkYSFNGo9iCVfR6B8arTDhquFZdUrlWEUx&#10;CRMaonCSuVpApsqEFKiH4QUswGMuXXjpEclns+0VNRkeuliCie3XggCrBbPqokUcPfxEITWWIoFC&#10;IVqW8QtG9rwQStFMuqgshYl/K5PEsexiwFbEJBevg5USa/E+EAjSrKLJLhULKyo2VI0LZggdVXa+&#10;SsVbt1cImmp3FtcRiRIDm6+Z0sY9nrkU8VqwOM1bEx7g4ITajXQiYEqwULlZW+PVSEludFEVekG8&#10;WuvS2NG2WJFHmVrMrwQV0jmFop4yHB5WWM1Q82uYhcFq9K+p/NbpITwgtHUaSJeEoWKu2XrgapTt&#10;d4fwYmX8vYLMygW1lZSrzse+K17XpFrEe1P510CAxOMtcW40tTUau1YbFRQeSFLGvhCyDaMSFStM&#10;EBcJdKEr+LhiEiRxjXfneczniicDwQuhA7nMb30syT7YvrLdfBUxTXXzLFRND5TKKNHO264tEjTy&#10;g1xN8DAgbgQK0P0zwHBCoaFjCGG27rwiug6NRr7GpE51R7jCRiU8ZyLeK0bk6sej2jazRaxoekmg&#10;iuayV4RDTzExpq/QeZQzXDPOnGlfB34nZj1Y8kzAPM9wQG6NZ4v0gUrlRL2K6xQUXRqDQpNdck4s&#10;6UQpI0EgD1GOdfssp0L9bitJO2nolxrNZErHAYoqFzGvFvkmjU6l5cmiD7Q20DdCdR056yKIB3H7&#10;QIl1KARAN6m3KW0+YUQkQQk9IwUGoFbSoAhAhSQVzjO4s+l2hkZTqrKdFqHFnIiiTrIV8SMRID5p&#10;nBWlJIaNqndnasSNmbUTIKMhwTgQe5xkOMwlIEGUoJGQSdfYYSXjFCR175jzozPhxlIBggggqGpE&#10;po84GqPasJNRYlFUB6jqBCAwphCAZwLmIdN3PY6QnCg35FysWO4o/bkU8JNfXCBQ3s5Ptyl+x2QT&#10;tfKKMWRED7KxrKHi/z1WondXCAkCAIkz7BOjrje/8018DFyxNlj25i6WXwUEDiO2jwlpi5orl6KT&#10;xUAQlQ+LlzIjkq4QCBkNFGZOiwG7IPmrbvUvAFhY37n076c2rjw8BMiIqQ2IhxFcFeGY35yGyzse&#10;JCFiiSsycCQaILbI/eMEAPa1kE8pPRlGV3PTciiO9fw5MXoVOR/IRPmHEUyDggpYprDKs0HVcaaH&#10;Y4yngzHGMU1uhQ/zYiyW8lx9FHKrJZk12LFCSNSLQ+i9cdiKHrUTK1In3ggdnppxf5UyLTK+TYml&#10;jj+uT6E1Ihbo8XMWREEuEAHGKVOrhAFJhspnY9FF91IerjljccVhk5D8RVG9ZkXocZjwbMx2xYv2&#10;6HD5G7CvZcxgYTLkuyz8S1LGq8cR73Ay3ewrx68y4tdFqWh3gXraxNeApnyDvSZWjpi21VYFcJUP&#10;ln3K1wrso0e2PH6vCcX49AbiKvKRkvP3Jjv42eNjWZPinCF9V9B/c2QWlXfWLB+X/LFrU5ujK6uv&#10;T6647Fzax++vSkwVHFmNTIl7iyLEXDlqNnVvky6gcLRsfVzrA+HriLvV+vORG8gKgKxR48ypaGxe&#10;Lpb16loje/uK9QzHvv9afViTqEasJEe19ZW+/mdoeyKx9PKirZbIsdHGR4/vlZG1/JbqBXRVMToy&#10;tr105Ex19E6Qdsz6eFiRuQeSqE+kom/gYzGQ1fO0g5F3E0Ynkv3qGoCtdLsSqRXZRp4+1niImJ+x&#10;G9aNcV19FuLUNdvJZ0qsybq9GtBVMd+ka5lh9TQl5mmDmWgB+30orcr280hPEZCvtU0hbOA0SMYR&#10;D7b07ekHpG9V8LfhZcr7RyWxKq+UrXj5LmO33xoT0az1jVPY8NRGli5e8ohssXGz/4T74QLLkPlt&#10;94GWUniqxO1LW89B6sop2vkfZBodse9OqEcy2irakOleygTRbjc8TTVKBGw/60T1fIoV5tjKtZJJ&#10;3/a63vS6PjUKvQ3DOLIu5tLk2vq0nZ1aaPHnWelD6mdFemhLvEVPWKxx4UnWRTlYk9XD3NZwIOxF&#10;kzqKXeHd76br0K+m1emCCCCQaCiSpxJZfxCNsYY2MvHWjfTqCHxh75bEE0NfAWNlinrFJ7RVyZOH&#10;gpyuTUOKKuv0hq7TQOzY/760KDlVwA+PHb9Zosd94fk1TOrF1irUqQdTIl9nmO6Y/XqbZaHFvuZf&#10;kLU3Y7CRxfnqi0TjW6j5ydFu+YDsXIcq+MsvNpIBPT6R1i2mEH+YvErYssbrxO3vAcfsmUyRxz/V&#10;1SmKtmJQ/Y7iRoiER9k9WH/MckxxuLrXZuIC08XXY8PIRxZcacp+9dDnzm2xELyilH4mwkWnzZXw&#10;49/2xGjD9asyN+1itEkA7In4t3aGTIUmoDtWgVOtIBNcyPEVj43osTY8PY2PIHku+jml/H0DRG63&#10;qaBHp1+bB+ztTM6oiljUiY6Mymshs/+uk00BLfj8tS8yJi0+NG5bYFxPEuMmIlQcDcq0RLek20PP&#10;0NSxFfqXWHidRcUlh9IluK+NriF3fuY1tNSKuLx4vEWtgKO3OOcq9GTKPRtfPfCvpB7yYlmYonMX&#10;mKP/1efdwm5bOCxMu6m4lFfwLZpJhpdyrj3UUzkokpvRLFgu51qfoLvKrT9aN0NY0XK5SuGxVbQ6&#10;BuTWP2ti0WoN6eFi6Mw+Qjjzk41xsuWbNl/Iflh5Nfy1IygJKGRJ2riEmtZvl5ZkTeWPBqYIIoKD&#10;xmSv8k/oOjOp2fLeUCB6h6rqKRYLimLSvV48zV37QeNF3iqhY/D7rz5Rxaf1YhnItsWi/qiUh5Or&#10;4++8UxI/z2RHGUqlTrAy6hfYpWLi0PTVcpQyQRKHGX+4qF3q2dPaIbesvvuzaAkBy3rXXusElN5Z&#10;Uj2qB5oDdH5NC1b0t3Pl1vaU31Cn9VOpQupRxbMtzN/4eMuz8scW7lS2CU4bnJM6brRo9n/qUmpH&#10;KyChKyQE2G3ks45nbhk9ieFFupJFeVi7WupDtJNk/vUTmJCW3MeKtrD3DP646vzF1ldPDTU0InWo&#10;Ud2G3Eo00eUlkFl6jWDbUzmxonQZWppMDqZV9wiapDtiw5LFSGbujaVMRsWB/Z5aNfxOU/W6Q9ur&#10;SYcXQCfUhFFeYcXdTMyypxit9xtaHdE0D7bIDMuY1+UuRk0k5YllO323NUIiutq3LfegJIlscnVI&#10;2I21P+pPR16NUGKyd5MlFdKvhkSJV3c0KOdUWKs8TxrEUr+W3bfXlMpk+q1Ek089aT9TyrYZu43K&#10;cj2zYY93ieSzxVQT5b1BWNbub9FLPVnsXRfWnnh5a9jttH9LWO8neFaCwuN+qqPBOt+jF9yjeJKn&#10;ojqqyxJ8WjrJNVoEWMRWKLAcqq6gvbXVrBZ+TUchleVwXOO+M0GMQmjEFk+tI2dogkiSGbqyV8Qk&#10;vX6xlG1wIjYaT9ealvLSL5zfpXRXVGrZoJXXmdv0PFrbcT9ezEj2WqNGJVLKOohrzROqax0Mcb8b&#10;GjUXiLUeTeUkQnYivt3Os/hw1t3GokbIHYrkpqXP1Wct15UabSVy6nk2Lfy18Valr9HOJRqxqBI3&#10;RRbjVM0fWtSeUxRk9UyDbGXtEtbpN3epGLUbc056daNAuywzvHZnryQFCHyV9rG7Wg7AkG+wQ1hE&#10;HHQ7BoBQtINSgUCDBgUKFEoWoJRhJxCWoQc6CBRrGoMjNKEBs0HHYSDDjfY8TOtvNQvQbaP6yNvW&#10;aw5FKwgWtqGxW0bjY8XeNx9XPdb9ZmlCEjWJYIycUSR99fdXEKRjElk6lR7HShQcKoQshBAw6JOL&#10;zQwodCClCgoHBKi3rCTqQDVno5FIniY6FeoGsKgVhA8hEoGCqgBoaqALEmoOCRABqOEQVT0yvoqP&#10;LF315quNETk96/iqcnTtXG4ilGuJC0bqpTyOevJWztydJLG/1tdbt9s5JiSsJvHkrc1wLRmbl5f/&#10;HImtNk9lvSf4s2vPMjSxXtg/sQhyAMmrUM6pBLN5UE2pLymONxLSmq1Ife8G9a1YO9hEH/vV7Gjf&#10;qMmhQMBqswqIf189VKoQiXx0xXId0Pqgd2N1T0pO1FyybWq0pIryWw41BkQxk9ZH8bXJyU/QSalA&#10;tr23AwYEFkChI3Yg62S/kiHIa43sXHY9ccpUwIbSCo+o4EGGoKsFbPsExr5sTSNWCmhrtEUlIlWd&#10;kLEiEm5IIXGgVPWqTqk/b4VKILGEvphItbBBBBhhiTiTXWJyOZj68ahBZ75UhWwFIL0YhTAlh5no&#10;x7iP0oSXBp33+NtEXIWMLcbZYGsNK4ywXCKhbOGT2RJQiOMTA9lvQsTpK0i8SQlIAn0WrbWmpln0&#10;sf1IOgFCUUeN+D8nrYK05uOhCCOwg4QtxjVWmSel1U2KOLCvD3tPoiBywWD1IWMhbR4lRY/RpJfN&#10;1j0SUpeMSCIc+iOokF9bBoNKVTNvyHpzAYjEjEyudCJ3xQfQ8U7NpxUaCLWS36segCAYyGkIiOCi&#10;YESx502tmMWZSGk1EcPe4ZMxXcpH231Kk/Rt9m0vfcejUIB4pCgvUZYn0ZnLJ9awtY1UjutZGWkx&#10;u+oDQdB3RVjLOOeei/DKPdiFsNUVr/qoy/mq1Y8SFy+JUVwQhYhBHRHnEBlTHiiweJwQKMEFGQw0&#10;g4/I7OXJbXacmBS/5yxYeNHUovKYSQSISZKSXEA9WZCqJ6CRc8LIXOEQCB87wGCDhKgPKaBGCahU&#10;VQJUDw9FBqgAkCoCLDg2yBFYJwD+ESQsLUij2ToxRkNMuTvYBB41MAywuOLGrI+1BsEAMMkTK7EK&#10;kIBwtF8QTE3uJhobyEpbJawbgfzxkhptYZlbHQa2hWDDh2gVOChGCGoODCQQIGcMQNeSkBOIlZGJ&#10;K8SPLDR0rCgVDSAJQ1q0A1KQQMOrCFBgjNL6VsJGMMmMCNA6ACkWNYURNWgKwmacPijorRNqHWEO&#10;NQUagkNDX/agQlAAw4JQgwYIMgRmxrGsX2Qo3aajNqEGNQSOw0ECA9ey6IwAwoS2yKUIMagiCIMi&#10;FkLJWX0EJQJGwKEVCsNDhQ0IhqEoEXEcSQIpGQhLolgxTe/4MmMwxM8dLxD0qw4VBxrUAlD/E4NV&#10;lpEYMaPyccB7NkRrEHraalCa1AoRRBBfdqwftBVY33x9U61SEQCWvBEFKliCiCRc3S+6UtQm9ZG6&#10;q4rObUgU0a4A/3UEWRl9BAH0UFIq+SyHpr7WbKysS6wZyth4pBQUWKhVcTbQKpIII8m4ge02UjV8&#10;PfHebKGaR8mgBSRbd66eJJL49GkipOSq8ZqBBIsiiBNFTUWSUClJ5SBN9B0GYaVFlXepEEqZ6jLI&#10;SJfiYnytILuGZFJedIyJLERDFEMXpmXApKFoxuTNpJKg/ggZQirnKjnIHAKaLmLg58lf4yrG/cVg&#10;gFJFU2whkeU4QG6yh/pDShlOrImV8aas8F+iRSh2rtSF0MzOSaT+IsGmyVbXRNkyV9h3NFO5x/PL&#10;S2tU8Zet51IyXz31M9epIHem8quIyhRU9oBQwsg93i1FZQgODyopQopElQVQJx2qo33fViE/STeI&#10;h+B1UKRInXFTjFsQnAPFoiVYpA7lT9cITRoo0nwiKxFJ81loMRxozmJkYuNYaXrknNkIX4QuGia5&#10;WA1jWlzwMcuih6hfEUeBUQsQ2VggEa1h68sPjxI5a4tETu/cGdZlEIQBRJsrZ8EGcc/vHiXGLxLh&#10;AY0ealR9r4CRBIgAftkdFJieg2eUyZqyQZGYsPy8LcrUdZRZUvELnYsQiRXlBu81ceesaRdXPf5F&#10;q8YiMS/HgRKIAvJKmdqHYpCdWLGxnsU6MUHCwzksxc9NJzx1zgKNB4OjxpJYnwEJNM+TaSroytXy&#10;Uoj+i73EGBWdYxDzNzo69sTQyY9EEmkOuexlFHvvhEM8Z3mrDSjSRrr03ZIOJOp6j4DTIz31h6VQ&#10;qBsRYuYxYz5SK1mU3jWKTNieraykhr4xxdEY5027MgkSQaIUQ8LLVZhIuiEFOm+xIhIKMeiFGN5f&#10;rggGiMd4FM0t5XEMLGOLD7ffCEUyvsTwRwQOrMpyExKoMoxru/XnpIWaJgMRDIiybQqIhMsTBBHB&#10;Dptgggg3Fkkxg7LmiAZz2Uvyxx9DHuJh6wQThDKzKeIIJTMWJ346ta+rsSf6pIPEVaUZ0ejeDXjV&#10;tYw0v12PUXWlRT5UyiLFcPcb1rNvNKlX+bpS0bCqlInktHhzCynd9D8NNdPiGz7rOk5aubrwQuec&#10;h4sJyq+mr4+iFEFo90eZ3LgiFpckW9ARoQWiqClDuzmvN9C40LKALI+/X9KQdNg5PIviOUFpFVop&#10;MI0R6WDwgFXTkGiKjPIt/FmmpIurNKoZMnXCNIqwQG90ej1at8Omi0Z2rDWcOI9nuujXWijn2Nfv&#10;rW/Wg6M3yULHo+4nReqF2WNAheD5r38U34+XXBzyvrFpYS9LRT4vtF3KHdynJD8bNXYhPFd0+cJx&#10;/Is92PGY0V/s3LBabroSIxCmZ1ei4KQgPWXVvR6F+rdfZbaowFasJC89b5LiOlFPXDFMTfqRxfNt&#10;nJH07W03MfKyikiAnfSLrKDLjtUtfyqAy86r6s8ma1dQ5WWeOtIFNDY5ySpHuzjipfDWLiGM+QuU&#10;aUhepcY4Ly9jYucSt3cQKnUpUpvq5u37Wvv5sNLX228nfXrAfnR68zFlm418Pb491DdJUMxGP+v1&#10;WfR3k7Jl2+T01leSiGnZ1v6++29cNl18twyDjmzUGjRMqVHa0ZkRlZpjSwF81knlfOl2GJTcd446&#10;MR6PsF94ijHKstZsSpe+La/y3yxL5PniYqHpTAPJ066xCF4lWJPB8p49fjm08rOInRXTurP4sI2S&#10;CqKs5KkrHJetGNS9xcdTG6tpUkyj3LwGGjfcUuXhAqcxcCPwdLdSVtX3WJEiRP9VMljmaiucy/Wb&#10;B48WGdc9i4F3ivB7FxfJUjGVkkD1xO9dcoyfK6jpLqiF2JYvc+qxz7FqOU8uTSNQbFuhWoiprFob&#10;PF2LjSXiOSMLjjOlx4tk3HV2zinlYlZr2BSJnv88eetkb31iXm10msmk1bqxbC5r5DLr964i7FYn&#10;kDyuqbDQmWKsuwWRLYpTLROSYVdq13azx7+Vyblc1VjWU84nhJyEi81xqU2NFxB7lmm9plkpNXWC&#10;BKBgC1klhHRP5TOA+/5yZk62CCCCUoKKcPRBWmtrSNpPOr6VFj8/ky95M0QnaZbkjNvo8YAIWDid&#10;XpUx8PWjecT2ZD5JLVbKvizXQex/nWllfd5kDGGiMURFnixfuqqq2wCq6RoOmM4SkKrAaw1I8V1W&#10;HjHEl3gubNh6XgJKqz+PEip67MvEuhDEL3zRva/Xx7r7tP69oqbfdqIa3qHUaPK6Ei0bJPieh9ml&#10;InurrL/klk0g+6/yrFcljXpoBoq81ZBUTzSQutSvKRacvXxs+uI2+h88WEkzMW6Ors2Tm97ZXvt5&#10;MB9jYVyiR0mimRVzfKu9XprE3tpXDalNVgSFZcc1+qppckU/bqOtjVDz0Ttr5E44k5QVkwdFj+Va&#10;9fm7d10pNAFHwFZMLOOtKBFZK5ky1KLQDI/JVWgxD8BukC6jtUXiWniytlSHnNS615uU8WBkxcq7&#10;Ram5Rr9Q40pTqu5cDco0XE/j2pmT2vA1SP/FlsU6y3TQvx528van4nY+H71ERQ7F810lUUrHB/5p&#10;62EatSDY8N43UmR5vxv0TmL1UPu37WiObbH5ImKBksbvJmyav1bYHlioiVUbBUrGazmpGBj1PXFu&#10;Pidwc5OWpHJMxRRu+vVMvJKrC/aH38TWV+2oiNFkbU+Pak6ls3trpU9War+J/rGoJPEudi9ZpMv2&#10;+OHKjL0xq83UMRbiS1aATRWDkccoqjcpVBBltt4lN2lJg1P3Lmp66u7zUxFKiCWaVZZV762peujZ&#10;eXsa5xtI1z6IvO2XySmXsrSJs/m7wm7Yq0c5a6n5RWLeorKsSPlO7etCkvoJuJdNbVmcW2Bmfrcv&#10;KoqsiNWTtfVi8VdDYFjRr/WPua3BYTRYroG6K0UeTSyHbgr5NR6jMcNCKLVriyfU1gPG4e/rfl0f&#10;WjlbWbw7VTYZSEn4WRvJWdW0HyzHtbV2ss9LlTmhkzWzFraNzQGdA6TPRZafU7HBIia/OKqFDYkn&#10;9SfCTfH05rZJZaKPeSlRBe66sdjmtlzZfHsSTuWsanujCU6b1PXFBxL15GqgqJ7dliWVyJyhlY85&#10;orn8qi+HV+xd5N8ohOzm8o6isqrvlUyp8ahy1KBY5K9Y4kqsCVFL06r6Xhs5I+kqoH+UcjyetbeS&#10;AtH+l8OXLLN8t79ZP9BiWi9r9dlfbPDvXVppNIxItxIt0dVt9vtC+tdH1ugarUGHIbXe0dSoLvkW&#10;urtOSRyLPaH2ukgVGsQWjF81Y/JG5bSyLio/0rQfhRJB0y2JiRY1BMWEhTluY7VuKr6svb4iPtsU&#10;ndtByua/lmMAkxxCCFg40eRQ90L42zseWN5t/tcYmy+osz2SK8ZEIUiHGjKTMZdHP9uzwRxkJzlx&#10;kTiFiSoKalAMuTbHFqFiItGh2UXklVogY4vpG481xu6noL0OIzSfLkg++apAW7eTfotcocySGbL4&#10;XV9FXMVlSguXrVFJlVC07VFlqcbdWo60kW/tWWvJZVOr6Ny1o31SmFtP3U5R01B8ByfYPlNKv6eu&#10;IgOJHUyVgR0XgPwYRILmaYTPeqvq5pVDro1YchYKABAQ6HHQME2l9W9PVsQ84juJVINkUKhbqVqO&#10;/6iWCEoSxrBAw6lwepn4qjWnRdm1fdasLSxJfPb2RkbUPz/sxnKOOTHHjyXJET7Y5/WOKCZBEj6k&#10;aPU6CoEYRKUIZP2bjaMSRzpQh1ACBggyBDszAixJrCJWghkGho9YlErbqTCNAHs2gRLN0CUAJQhw&#10;pfU0XEkAKwq+gyEoEPls7UOmw3xV5n5vKGkeN+snObG2Mj7fjZRJymr+il/6FEiW+OOJ62xRSWT4&#10;h7Q0zMxAkbVjRT/TscUpovg/oWVO45YE9hkCItAKEHIvWEdNpGBEEJ0Isb0ErrL5GJYIGCUN8B1A&#10;DCioGscSHYIODlbHiHSDk6i6xqJ1zqQIaiHX1qQDNm8v7lhihBAgYiyyd4GqSCX4tYyO71xGrXb6&#10;xtEYkfrY8pr7yJwi1WdbMEqKQBwSKLMoZOaqpTaJSN7Ms9xoJXBTLr9V1P77YkoF7xz/Yv4kX+ju&#10;yViW+uRotwv7En+haTbFHCU1kYjuMeSP6+TM6Rg1sKglIKahhQ1Cs4EWCAwSGdEutEjcHlJgLJQE&#10;XSXQqvfa5IzGaNFicDwhEYxs72O6w6U12Av4z0BwQe92rfj8etgggg2F4FFC0Y6Sg4C0iCxidqYo&#10;ombrwJixhYIMORfmeIeP8s1xE7vmWJ9lsRSCaNnqOZxhhRhRM7O9GtTxztcEEosBXzQkb2wXqRAr&#10;7MegLgZRKpl/MvZ6xJ5Q9GmlGYZ9a+34k+pEmBu3EhqBUtROIKNOaqkcCElNMSlbAesuDUsSCRCj&#10;MqONFtESOSSKUuT1hH1DxWiu6x2U6CO6SQTkXLCUDGcmOZRxaS41+ubTqFNijLkzwWglIxMtz1q0&#10;q/+UR22hb1OQtFHHtFWnQ6Lkg4/rCCQBRFSGLFvj2sSkhq3WmO4Kvp5rOJKsILANmZRP9lBaLSQt&#10;qytzZ01L1DB6U7kbOMh6EBpGqq6rwfhSFijI38mENG3tmzmJE0TmIiPo28Iw9CCzVRnFuV0qqNY8&#10;QsAPphyAIWNzDSCnBrphSELUtG5GOVufw8ujyxQlGg9a3whCG0IL7ltjHHHEQhyf17GWjmkLQ0MA&#10;YYb0Yw/YtJCRahLVq1WB4WwY3TqWtaVgSGCEQP5BBAS6wkEFQCB6BRwmNfxbyxoJRLTOV2/OpJYR&#10;3IoyFHFGVmjuEHoQdqDOHJqIpK7915IEJtAhLlIgmif2o8GMLKmsHsaRqMxsvQMBqqyINpOQDhC6&#10;EBk5yEiDGXaWkifcWbsHGgs8PPGUkklA3HcuyL/twW2YRqPaREcODChQ4MKHEsGoQ55JDisNCQYa&#10;KlbACaoKMDDIMtCGRNgwYIG0JqAYrBAgYUOOgQVUB+VagBhoFEsSwyBKFnBhQYMWoEQoODBAiFgy&#10;UNiYEYEHBBw0NBvUCBKbhkDWRZFAwQJEwjoeudShGpQpcEWsa0iErQ7A+gDgwQIcECVYXAVCgwQe&#10;QBIIGDKiAwYIDoXUETUMOCDqASwYZHyAlCdQ1MrCIGDBk2KwlEEEUTiGWRhZCfbalagEilDCxD0L&#10;FEEFEQKgEQBYoogjkXoW25sqKKKKyyIWKgQUQQQVQioAVjjjKBRBRBBBDxTJ6gCCXu3URGrFEEPJ&#10;Vs4XFFawaxTgVFFXWEksWxlapElE0EiABBDGko4xvJwc0vKmVFYiEkJfCB2o9SLaZRPNCSFkXwKJ&#10;M70MdLGBrboULlgLQAp/T1APdOIOmq64V0p1FxRAF2+tiD6TYgsUKVmyNFQHUKhBE1q0CFTrVMMY&#10;usEYwSL0IgODgMFOHUILGojNzSsUrXXlBhYLTqAkiKKbqVhJB5srFA4gl6EfGQTNCCzYorFVvNRR&#10;eRxRZxRQggorw0QSWWSSam0rOblRqJUU8kr6jSNhVoJrFlAm9LG00Tp6NlTf+gjCRJlG0RhJWykK&#10;GwQ+agTyGjlKGPGMJGdn2j2oTlJWEZCQ5SaKpOCmTa2MQqY8/1WEWiLKcjpr0rjbbA5gmO1jDiCD&#10;7RmTF3UEuIcpDE8iRjHZ4zsMgBCeV3ox12l4AHyEWcRYl40wnIzLrYQ3KLcpx60IFBoxmZ5Ltwhl&#10;p/ELKKOfB6NFM4jMNGMKZcA9aWLNmk4QeGkcseXGhtGWy5YjbDiLDQqc+JwZpkbeqmImFpFaEabQ&#10;GJBjxjfqbkop7fUtas3GNjyjzgwUL0VvGp9tTCmaIisbedRFf0kY39QAV9PWo7gqeKRK3EmJiMKc&#10;iVGP0iaBdcAH0QfIh9y2stp8vRKwIFHxhz4RIDjJD5TFXjIqgViMReIhaJ6OENISKJMsFYsZC0Ue&#10;XNjyyexzFwAmuQlDYi0mkj6ahi9YKzcT4hExbc0I0Zf1AryLRYnaxrWMhLRY0cSOBBGNENom5B3H&#10;0EJ84U9UzJtSVWfuKxqSJjRFRHmIYSaiKky0+PGJRlJJlCzSZYCbEUQsMvhvXWpfu8rL6bvKpPHl&#10;amxotxt1ViVU9AszeDEbuuJT26zkxc2OCXcOX7dzawBQW43e+x1MliySTUrj91LjQYFF/G+UWws3&#10;Ngem/0Inw3T/SbrdTLTqTQopUNXlC4c0z7UsF1PmwZtc9omCMHxsJ/ruwGuCszFM20VnyrXk5JZq&#10;A2iXOjUN2PLiwRup8Ea12xR+8ofgZoty6Ys+YpNKu+qIlORq1Hy6p1+bOb2J51V3KtzKRoOU8FL7&#10;hSJW7rO3G1SOSNsBplnFTdSJjq2zlWZirHtSxZSfRSVbOtfyjR5lDJT2amgZHpY7PxI2JoElatel&#10;rZ+qxOVOtkqjrfzWq5NeBsobKh2WoZ1RMqRp8C7FMCtJAe9SePXVsL6jQ81QBpZWTqCyeXUfp5UG&#10;+g9aKpUzVfJVBlqILxFOqI7zqmKOgnF6kW9cqYqRNhm5JA8UWqArDfdYKFUAX1cUf7KSG52NcbUI&#10;eXN3vv5cYskyqnUOxvs+dXpdFUfDuSWKb/qSrfKtKosTidc3GvXry2i0GCHaIvK9XR9pf1HKL5Y0&#10;pWPMq2JjSIxyoR1asZfj9SUtbFjI/0csEIaWNok0DsFqox/WbGILyQhnso/9ZtYdFpAsEQEYUlgg&#10;gmSWZASA3dizmCLChBSkRBxOqkUSXkHDzx+zOv1om3h6e6gGpB41Pecjg8Sad+sCmmvNlJdtWxfW&#10;PwaWOuJKJq8QlLBzekeWuLWpwLmijrVD5QNMaMn9FCbOIr4dFG5BjslRtyj9ky5nY+X+hokRINVW&#10;JnJ4BW6arKsfoxNDofeiqzwTofrQUmczaOV1m5rx1Oj91eTsWPiqGR/VhZSDxNtWGUh0rX8tffyT&#10;DzxuUf9ctYxOqxEzNzgjr0/qs9kezrEP0YsGvHq5KpPde7sZX08THYkRHh3nXzI6DtJMONVxYn2e&#10;UeLcZZyeUi3Usd7GeC3XQSKIqDwgOjwd+mOxnwOidqSy1YjdX8eIRSLuLxDegUpFdifAuzjty96r&#10;atRro2pIWMXbq6YFDBP6Kiw1Rs5MBTxz43ll8i361mRu1DDdHj5iLl/qvUu5XLj9rVm57oqsI2Ix&#10;f/K0STQyjZuXyG7wpJROy6uaMQ0eFJq47V/4NDZq/KTx5HdfdmXyVf/qxvKQPapdsleoxa7lZK2Z&#10;aVjJPKxTGX0vStX9Jb1oi/F5V85PaMo40viaUlq9tSy/JhVe6ojxR2ID3+jY6sS57Yj4TjHKP894&#10;nge1dgJGMn2LrdZdf6Qd5R8VJK0VydOV/ZxrmP9kbx8TpVCj4/PvmmS5W7NC9oq0U0UA6OSg5q7y&#10;cB3ioXRRas7yGvFtC0p/XgFYYxgB8HEwkTYv1dPiSt21ZsROozvo5acYhJEzdXSwxxMGR9akVPsh&#10;BFi6vFV2TDaSE0m3qxF67KMQu3lGepHemgDsxMFFKVWJIooPn8N666KOO7YyBazASxpDtekZGvlW&#10;uqEf4u6LqHYn59fSZ108T5Yx/gW1exq2pPqt2mm2wON/pG9YOsqi0cWycln4krYfFSl82KCx+6+e&#10;4RVzFkgTwP+uxp16aZTatvm6Fivveaujc/7vOSHLRx7l33JVGi2PNRxScXq1iDW1RFETv96baBZt&#10;q+bQO64QUQu8zS3UlorLVD+tYWg3Y5JaoVTxmVleJ9gqjBatNqP2OhNG2xbs1Uy+b841XJ92ckZH&#10;7a/RHHroSJLX6RcyvJ2eWNi61jkP8mKilrx2iqgpHXRxR8qu3r/VaxqD52iVetr38XK8XbcTg+5Z&#10;6+jUBsfVEGrHXmtxeudCpKSAqqHKP33eKoytQ/p1B3wd8r0mgb1jKoPk7INnFtflWON0aJaydyCl&#10;W2ggFPr65JhH5LXEU8OE2L105pSr5IpSKxfs2wExbGKXR32EMX0tUHzUm8ohQ8ZR6TvY++lfZXZ6&#10;SJPZuuPGcvYsivZTdGonXTnv1xKwhkB/ZlRuIpWP+amx+qqlYstbuV60Ukwbs1NlvzRydudT85NI&#10;nvPApQKtX0OKqafsvGSbrIVqfJjWCtWPcT3HiTr1FZ1I+rpLur1ag1h6Y/eS5PEiuZe+GY2K9rrm&#10;NQKydcrEisacktk00H6+VS9DBGXY3I3XAhgSxzajTtWwAZhE7PTrNmopwCpuZSNyN7FI5SZyls8v&#10;yYXE7Pc2Y+qIdcVyS+PVLYBxpwOYpc0iCySS1QijrRYqLrfrStcpmwmWmBj9UpsBLWP6qu1Cu6l8&#10;bLl0mdYwSMHFUT7fX6+rzN1DiycSSioz7rL5qMY7CQ0lZChTxYqSvWDHkZRxJ6WewQ2UgDsGK0QQ&#10;pFowCuzMB5aLKf9b4mp8Ftxsq1X6FYNGEE80sQAWOCiypZ75ZaPrfaYogrnDMVowqhWFloWnufbl&#10;/84oBwYlAcF264o+IS0ObRsrvnLmhrRqXl3ulZEqWGYn1LWuuAkWQiax82SXdDFtpVsXYfi0/1K8&#10;PnV5YDP5lo/a1j1Mdz1BIbpSYs5Osb1kag4oouoIhLFrCQbcYNAjtagjWBQQZLja1CGF/E0QdCKK&#10;xqnKWoCNShLSFYIUNEgm7VMAMMl1An2QsUOBzuhLUtjpEAdiWGQ9RpLFqKrUd+f1RUfMXJB0mEJI&#10;hk2+TalqrSqUn6MUGLerEsn1KRRInllbS2swehTytm1ZKZnnXUyAiy5te7dVJTdizW8pNhEUy2rP&#10;XxFbruXMUQu9SZm6jFYZCsajdC1+1jIafiU+idQ1hQqACixjWNQFBg4IODDkJzY7BlSYHVBFcoIN&#10;GgkQXww8OLib/tGEac2OxqHonEkUSkxxcohYSA0lZuVjOBB6O7qggkYaXjivkREE3DviLHULooOd&#10;0vby7xODf5z62CCCDKFHNhg9XfJ0UaLR9ULOWavUIbGxuEeC3NjRBB4JJYLFpzWY2uC3nXtUlKsI&#10;J3RiEyb+oJGSMYZH0ZdUii5GR0RNZ2tISXAczPK+b6x+xEpSomkAN+ab7dG9EIT04pCjhY4xRQid&#10;pkRxuUl0Z/R9FpFdCxxBayl3/b8alunSaQ/2getA+k9tatpINDRxFIU3gSleymkruVCPPxe+jfau&#10;R446RFV/GyKBHWN5rsLM0PliTH5ohGx5imk/Wttxq8DlWBR4LnFZmtSK6Um4+D3LiclTEvCK7r0w&#10;fR98l12qxIjLsfPZAr2DvYIREGIphIviEshhKS6EVT+DqkkfRPj2045AgEQIASkUQm2hyjc1YhnF&#10;0/qM9lV4s33Rp0UT7+bC+HwcGrDFfonTcxIuTUEd+fCUHjwIFC8rREWywcrqlndVdM6xTMM4QaaD&#10;0V2s5JtGTZs8aEqBAJhEWQ68REOiHg4q64p6o2lWGTErGcEcIvuUWwub/nAUqyZytLeSEuujW0EJ&#10;jMTU1rp5sjRluoMgjmBR6gKCAo8oECjISRyDRDHULtJj2OB0Igho7RhbBED6cxCgxBf0KvLUh9wH&#10;6UHcbVjtFGseBBKNGpnEGtEwSI0VzfCxKCuV8FI8PoFVXNjJbBPXqglXCtxdh0e6XUDiwUKhQWg9&#10;Qgxy2KBVxLA4mIGOh2CBjUETtQuoZTrCgh/ahDQoMGHCvoAsoUgreoBk9YcEmsdgiIIO0cgRYicY&#10;SgR2GisGGToUlQCDaAJb1BQi0I1hEDUIWEZNEax4gOEhIqBAUGSsEDFrR7U1jSrAoqIdiHQcXAQJ&#10;BTdDWJRwNBhkGQ1AwYRCUEggYHApmmNOgGDHo7EonWEQIJQAIGB4MOTYSCIUGQSKxUDBBqehz01Y&#10;+DN0EQRDowjRuk9KgDxkrRg1rmxR0SspkFDggYVQ1qDg2rUChBprO9EFFEyerVkkkLoarE8ws2RK&#10;IsVQCiNuMR9RZZFACtuVPrnUEKUJUuLhYqaGWA31ypARqBxSEREEmiJGad9hXoRJVK4oQieyJVwc&#10;iEIQpSEFJUKTMEUUQQQRERBRBBRBRECKNpNpMgCGTBMpCCiplgohKAOyxchJFSNyFFuubFKQidSm&#10;tmAreHFxVtnicFtUKoBAcQEQhUiKLKGMez5q/G8pj3UvoyhRQWfNgoNEOHhC6C9GXe6Y93EzrBTU&#10;UkaBTt9Gvuos4OmFo6skDG9Jexixo4YJiRJT2IZ6Mj8YbYUbo6aaA6F1hdkFQsxBajrAcuTKagQs&#10;hEcfUCnISKMw0o+iRELKl69FjMaKIi04QRUROyaCwQOemribzqfHwywawkmNGYCrf1OEGug0ZNGV&#10;NRVfoLkrQgFp1NL0IWM+itggFaW4wkf2Ix4g80QQSI4JiTjUEGclu7dA6HZ0ASCXWql2x3rLxK1c&#10;iukPRgKRkFXVwU6AFzQIMYeHpaVIvKGNGVobApoqk6mJP5EsEZEj9a1bsEEKaxtFrgnA1ami4ZSN&#10;IMAtq0XgbUQsRiISL2NggJFGWnMERNN400Tul58rMUTnhKEGuK0jUDCu9HQcwQNMKgjBA4kxUduB&#10;ujF7drqcDZdkC2tUxdltTzUJ5Uf5F3RsFGobHG2FU4tXBCZjsPlQooxfIb50ESPwNju6D1Ib5yOC&#10;ThMXWwBMzUIbSxUkWTHQjTEkRtPNsZbIAnGMQuq5ixok0uVhak6QpNgRBG8SrelTV3p5tI5K+0y+&#10;nIYSNgi1OJ5ZEfRimX2/nyC4ExonvW558BjVvGXwrUIV62MQn3RLcpW/bxejLFrfzxrj9sgHxLWt&#10;Sl1sUyS0+pvG82xCH0VvSXpjmOgWIRpFTHj43nlFIa3p2hY+dqVFUe9f1X7SSi20WHJ/Syck+TK9&#10;WCA3tV59fVfLUgOnVwEbRke+JCxcRfHwaClzqurAGxLPoilmKMXxpUJr9FNgy9X0JvX5u47i8tOR&#10;1Y8Fsx8mJHE/2vEZYq2vrZ5e9FqLjoK9aIfKAiSCrQYnmr6v1L+qEdYcw2CTuvJmtU0BGDy801zE&#10;JHNJyzWP3mz5MBdq4hRgWJf4kqVff1befa0T+L+PQ+kku1a9RmUrXWjiTo9ys3lSeuHLOtXU/3WD&#10;aT6zmz6vJbyWVzxXf1ZtWPfaKLXtcWgh4C3mGrig6Qo3TSXfNUd7NS59ZaWqH2mJlyvzSDlXFcTb&#10;rlLdagNaMETr1ZNhIziCyYf676pY1SDPkljiRvJZJ/cqj5LNTkpA+nKPLROx5iTmhou+ClZGUR0W&#10;msJfVvIfbPAdCRJ/4veqM4kfV/G4qOLLq5Xd4im+8yjkUV7KOXKJC4pMg0ZUafBXyTIgsjlEaiiY&#10;9HC6+y7ZFd9xrV2Pkj2SKFSu9Nx0UTbF99fbWH1bKCDhE+8nL6SpkCLtUD51Ku8UurnlUl36sJF/&#10;2opERBWCCOCVYIIJFlnAiiFSkdRlki961fuw29bG68R/scO1mAw/Hxb4SWNYas9dqxI3dXHjWOA1&#10;BkpKDfV1AkcT8kVrXc1fVea6Sq6h4P0aJRtUxIqRx7iSsP7euldVWodHuxU99WcccWtPgZUpIxeg&#10;vus8UOK6fgJPrASA/UVcC0EWpJMNSkmDexE9a9BVMJOoUOWFfaah4OhscuacAjEFFZmxksIBGl0N&#10;wP8O1IEKmj1LWJVanbG2s5pGEJUAsfFUKbKSgbhEzS1WcmjkxckI1xnckslphYwwsPmPGxbDktla&#10;Zv0td1ImvS51rV19hx+FRsScaLrwQOtAaI5vV0ZNr5yerpOvMjF0rFg7QkpzZeJ5wkbDExVfoy+u&#10;FrBL6z+yUfk5tFJAfg8aJ6iKmoS8Vkx8rjxntNZ649r0cDZiCmvqXadJ+y3RtJNxpF0WWJijRxo/&#10;VD1pozKoZdda1Kws+6uUU2P6jytBrR+xQ8JNC3xzbrhB3SmXw8xlGR01y0nX76lnGXd9pJpoECdH&#10;0iJx3TnlJ6bF+1x4ZKybxdppoU1LXrrWDiO2rPGoHxJbbDcSIriiyRYGdsQoq5qJfSV+0+u88ob9&#10;QojEj2Io5PG/tVYFTSeJ9fX1yS8rGwkUa4+UpcZLEwaP6hlGSxJe715jEZM30GNiI7yYDfKEafJk&#10;uWIv5IUHb3YCSN1mkvSd07Gjey5XrkVee4n3qcoiH0WypVCVXJ3Q9XrRflJnvkOZRzqMJRXRlZlg&#10;Or5JxIsrfE2NikEeqBOf5KiOglclUEDsZ4VbAgExo5eqwmCLqR1rHLcaWJuXytUO7M+kcbdk9n+c&#10;0qi0H9XXLWJwNhYx1LkrGXddOKl2Ij44eJcR5/LyyTSy+6NH+33qkJFExL+LlOUfR+v9f92ksSpJ&#10;77uTHfqxE9UnicxOg8i0PR+TfEiLsW/VbGj1pl2NN9ZhqVdathbrWpfVPlrcvasD4r1VYR4kTCz3&#10;ql9H5e6jKKytTCBV2qr1EJ/iSUomrLU7A6VX15a25axbD4n+VZeXd/Vts1OLG5j6kdWSy0O8q1Bz&#10;+VZq1TC5xNjv8uq+VGsl931tXrmpSiqREHq2TH9VqPxSSkZVWdq3FzLq6vk0BY9xGw0kxxEVTCSq&#10;QskuU48SaTcSPif0U+W5J6rx7qQsHmeyIodNDZuy3OKkHaL8XRjHLSUevKqtcrUNHalro35OT1wl&#10;Vyd2r9imaUGPviyN2OIx+byJ2z7mvaqcS62YiIQptWVXGXavRvrtAv73WlvyGxZDzqyVtccj9cpA&#10;4LzrLesUcoEBxI3uLidY9dVyrRQRztbXr1x1jjaUq0LP1+21Hvu9jWvUZxLVh5gWO8lFUhry8p2b&#10;jfpyYMN8kGorUr+uXYIo5VJiSReJlsSO/83Rod7rlMEQuvnZpB16OUmh9gZfIOcl9psOphp1DJZd&#10;XdBoy71uo+uzPeWgmYFz7eSVMPNe/bnqmUep1iT4L2JYuXvpVigy5HN8XGqaAkv9mYlU5oEPG9Ak&#10;40TCBNANqJ6G9GJPdfGb1I2gi+CQQcvBN2+25UuVriHVXEzMeOVqSrAQpy9d1tSVVUwFsUc5ulVg&#10;PwL6I42FbYMGRZE5oJBgipGBhIZBEFDhwahEtvqjUGRnHu1CxBo8Yv4mRlBsvevQR/Y+gjIMWQEk&#10;mmpgrO8xr1RxSw/1cYsLS9EEgQMJUANOMVXlCxApQGxdQ1hECBhR30Qu6e3qoEVC2UWwCpUwhJew&#10;q1AFkAPLCQ9XvQ2rxTqRgtGLBaudYZBEDEuQcEEO46ArOrsTVoKRYF/0i1/epr/LqMI2pdckonFl&#10;MTSTcSki5ZeUhZO+gTQSFBd9mVlyjiPR4r3Hq8mvWSyxJNoeZNRDIQCTEQf0tii36M+vM6xIT9Q/&#10;b9fouREUSnj9ZMUuajHybNA1CZoKmsjGSo9AhKgkMgiDIdkUZsGKyVirs8EjBWPIjeBn7zYq0IDV&#10;YoNGAEDBCyoeeD2nAxJST25QINA4Jq3x+SA4Smp9oAGEpD2v3GwqeyJ+XoQyCQi4A9r3U2JHxNNn&#10;z1JWjDqQX+eWbdZlDEji32LRI2aqaqJmUYmZXL/V177ZvJd97fcq5JRCTFTy7wRwILDRxiCRmJE7&#10;6ceYkeDd5WAooo44xCeXGhOwBfhIrSLMoj/uJRKVzuu3aa0XO4rBBBBOoY4WOXD10ZFBmROsokpG&#10;fIEhOGrNWhCScEQi0UZZUKJrJN+hB1JqFJwSHMli+0DkoQJGSYRozE2CF6THmhSC4U8stv2Ni2d3&#10;Vhfgj3A0bL/9bInRQW5JETaIANUHCWYtaRXxEFUS+mmhYhWyFBIIJFg/qWBsdtUbEDsm0Cm8lQQZ&#10;W2aJ+rFzq0qgGYcOFRgRybaaCQ4HT0EQSGgw1Ahjj1BkCJXV1ouMUAZpG2gCodBoDTkBWYsCDGfy&#10;F2XYWuJ/IOpvuShCxll5oLQCkj/nKMBvk4TlCWJmxtHsVejiqT9svK6JhZMYkFrVHwX3nghB4kaZ&#10;SlTSVad8RUE4YXzoCgRBuSM+bHuaZ9MJmKV3QuLRlMu1+BiwRVuhtRZCaGb/1UEH0pNPgscCoQ2j&#10;pyvM2jvlgphYojGKXI+SCw7jdS11YahCiAUaMQRWWNMQ/ytIaljVwSZ1J8eyFUv2Yq2DQKcGMiiu&#10;xssc9zaA2nh3VwWuk6QXR48NQgpggGiEFN9XLB6aMYavMtVBBBoC6waJ3VWiCiCQuq33K1CF309F&#10;iCGVpAKkIt9kIqRAYgHQBYp18qQCBIQgqYkVVhNYgogIeWk1yq8eottlyoiSCzifSailNrGhiCky&#10;4KX3CGoBFDMdknaj+mVElkLrBkC6h7UgECWId1X6jKPiRA6EUQQvoCxUYpNzR7I91iKA1nqLrQln&#10;oqIDlik5AKgRS4sqRWuL96rsSsN7EbShLEQD6KRCKShvBRBegupt1WVIxYiyFoFq6ixVWi0HrRxA&#10;mq1FS7WvphgFqcQgaiGYFMr8QpQtAGpUPkdr5Ys5M1mIOZHdbdFyCsLWFBTjBMjPkTITOqI/X0Dp&#10;AUzPpVVWZi/5f58sRn1QegPTKRdyahVhDsyNaDuQli2Ya+kgEC6AB1UUu575UDVPPY0C4FLGG7V1&#10;RmnNIEKtM0oHHMiMmsHUiPFnJVTG6/3J9MyTlbTJApA8qVS3QIBQ/iJYkI5AGkiBKi4v9lBQtWUX&#10;rDGCCVMRgdnOSZkRNTLiwvRhSroqsJJniOTln0PmSsatLFksJqh5CaLJA3CC2gQGexhOP0A1FEi5&#10;Bhbdr249IjZBtos1cl5HMX1sJQVXTAfE4UmXS9shNQuLkWqnoCqtj+1cQvg6nAWT2ET5Q9TSWB4l&#10;dEwth26HH0pl2eqY5r1KZOOoMYIXNoREAtqlyenvT00lHdVdra2L8EY5mFuJT6Zl1odEaYaHVSPP&#10;Q5KmPlQBM+dTnIXDLqY0K7TpIDikPgxPmtT4Z9VrlLrr5AzKF43/ajRUO+a0idbtUGbaUQogsx1Q&#10;9ypyN8dBQ9u7YmUkaIqgCvvbX2Y3XFRxxLBJWA6S1PVqFWgJF4DZaFExj+NAWK7CxI3oFGimAnyY&#10;UxNzOlkUg3CASpF0JThJJPvgu1yx/0N+lVddSbo2dHiVIFwgsV1NkR9jh+uhIlsbZYMkwzMRFV5W&#10;kgg2kyZ1ATjE32Lg8a/qst0XgTG/KBbVeNlD0JMRhQIbjdbRZptxpU3VeI8uyicp+iSF5V4gk9r2&#10;tfmXBN/GL1s4Cb1iChJpK8V3eSmYuGZpwShmuboNMtymn8BpkPHKToaY2KmbbELH/LamRYFp8k+X&#10;JPrpFjpxKXId30zEq7HIf5ESY1M1Gk6mMYiG/I4sL9gZxsv63M3FCNJkTsynxn0yJOamaRmIueRO&#10;kS3ybRKqLbTJSQwrZSNqiaKGqr4NK7uNOSG8Zt6lq6btbRcEJi6nfooaG5SqbQVsk0xXXATsUFuZ&#10;EqcifRSYWRyua4DkuK4nd8ZCppHTtxGGi62OTbOso7lvPRlxFN/4nEpEbIrcsz8NKhBHyNwgFVjS&#10;TSPxNk+05Nm7xykmKUuSYraxO/seO2pqxSyn+ijR7IwWyNvVM77ckjezWtrpSRVMIoWakSiy42eD&#10;UCFtKsUk1SPQWIlFFzUxaW1lSOK5UKQSdIuk3bOfHqcsbP3ZxkZ7t62IiqopTd9c64wXqZtUm2iZ&#10;aE5b4ydtdjxlRMmEARxRRnYqGYOXdTkfkfvVCvmy0Aq7u8kyuTMnbLE25FCuSeLv1trJEdsQiRFJ&#10;uVQsbRncpDKNhu1gWPZEDe3qZuci7uKctaV6Pkvxu5X9jfRkfHQyIJJ1v7RXxMxrXa2ooi4CcSVf&#10;uU9pFMQj1QjuU0AiYIIO3zBBBE7g49/NiieFwIyFyF4Eb2tYxrvU0vuWLOWtExXcgogpfYjyM7C1&#10;XagPonbfVcgLgKrY00XE80oVALVOaHHqq+2lUuIngFR9S/AUKuyj66YoprqmUYJyo1pvsD47fWLH&#10;BLCnjkxc6h9N/BfFjL85YlQ6s6DdDqruv62S8esiZQSIRYqhmwOwO+joH4HM9bdH5NpH5kczdQ5W&#10;+juKoOB4GcQLZiQt3U+9pZaxeWjFRVQQWIqRVCzscPofahIioFMTH1TrdHFxXiuKobaBH4wKwmPB&#10;QUTsRbJ1rV2LLAtTIh0WIVgbTmuzroSIQxhU675Y6nzrPLkh3yS6UsoWLfYcsZQf81AZ4MjEQr1q&#10;m5RrE3/HqR+hfJEzFv7WkWEDw4RXehNr4B0La1ZSae1AJbqQ4LlJMsKJgd9iUvJDbRdQpITFSbxc&#10;xJWKOaU3cszlppVoZMVOi26nfhJVqehVCNYFsC5MSA8edbLDMeq6oivosvLG2i4EJHH66LSm1kv9&#10;jJNt7ExDYLJF4EoIwF0tQxjgEJHywKlxpvWzv1vqQ++3JTbD0rWggfT0JhzV8H1JVb1Xi/lqA57l&#10;MCI629zLOpF1xp5STYh+gWJCVdSdHxHxcvJsxwFdTWt0DMmBbFoTKgMsrArOTsUgCcrgXOQ6kjkC&#10;lW2PfBRI6fUXaR/b4xIoqfGN0zo0RZkNofbYmepUiDobT0488UwuCMuJIS4m7ZWYaPSREw89Y71M&#10;XQxJepn0mp0IO+oFTTO4qlffd7sbGLo5SxGByrGOdS0sTafWXmTeVZnpVpH5G4trRZ6a1P/Ucip7&#10;fb1SrcpiRRTappX3XZLhy1Pk/DUy09Ow6W802NyCqhMG3Ot01lxptJs9OPSqz620NGryo3wtfQWL&#10;CV8BsOaRnqRPzrfKMWIoJv3rAj30pOWMfomZb2p1RGSKJlxa2AO+FLkrYILHosxTAqWOLqmPcTfH&#10;JsEEulK7cpy1rfvt07G5jatpqSCbS0/rCmUcaXqdjIy7FGZmts7mbz6mLEzrfJoVJpbmZTqswWWi&#10;hqRoIF3k3ositqVmgMNHurLHZ+uiRagLHHBaq7gMRqbqjsYrQ1UqoAH3Kob1MU36DJUvTF/El3w9&#10;444qbxUWB96YyPP3F9CSTtYx7W24A3a11rWq62Ytod5BYlnI4UtVcW1q0f7Ar166OC5WTG3Z8dEi&#10;1Ossn12SIQyZy2TKdYFjjmw31mOxG/UoMoLbR2BU64j5YHzsbp+J3xYu+njfnuj2TE0Jxwi61duo&#10;IhOW1ZM5VuzMSj5RAXE8g2W23EwLFT6R/XiKLG63UJky5PetInxM+C74p+VWKwrY2N7raQoHjbGL&#10;guNCebSqXUIkk62y7KO3iImI4mlcSYizqa9VeSblzKea1vRYctagFR3XGBdFcSU2rr/q7ybNvisQ&#10;LHIKZLUw063kh0qjSZXi4huZcaClY5eaygZDGN8h2QvpKRymW1VqoXKTkVORvdFTVWws5xp3E6rP&#10;1ZqqgZLFNKdb7xzS5abE8cDNJFsVYiCKgzZlGtG833MpXzKVkWiyae8gOZMg42zWQeV11LUBxGM1&#10;acoDJkHMieygkl5bEDjoCVDblFcalT1ttueVMUVomymnXKYnjTld/yuSaHiG1F80/RZ+a2Ko1qBx&#10;XGMh6E2B2G7ibdFJOR+UkxnGzBbHLDRvG6qR72Kq1Mva3zlLU82w10WJ8eOf1pqt1n8mw5dHx2Np&#10;fYUm2OxGMidBC01L1SwEzjBqhgc5TogTrbBFU8wTrAbGqryQOmgVNGIkLi6liC2c2C89TWzLClQM&#10;p4mv8nUDi7xYg9V1CZCanJy64Uvj82P40ASeaC7+vw93lM5dFG0FunM1+KsRkeKVh6NJtZaFzcp8&#10;m+bYqtaxfW4rjPLk2ITlTi1i0O+dahVORVtM3VCmLZLEmUjOrUfYFSST11R2lFBf1bf+2YsBM6gL&#10;jdHZbCIpMepWvqV8kW6OKsRShKFRv07fKNXFVTaa6lj7mPEtzynjPNsyOmFgQoy2iIcY+YtlSKzI&#10;oiygMeRRYbIkFAPBAhJmwZ0QnIhhE8Yh3atQFBtoiNKHp0/KWtej0M0RTBBBBMhMJSVTkjlOEApq&#10;3M2Nn8uCg0IeNGiZjRgg8ArSYJAb1tLKTgbZxdWo7lcILR7UpCRGJO7RyUSLSsOwQmFtU8ae2YSM&#10;tFEsIg12IKoFCgZj62UBNdVGUWoB9kRqjiVCgOU6F0HyqF/uC9GKf4L0fryh78F4+6xsPooLjwIB&#10;BE1aR9FafOwFtcZTOKJIrQJljYcFRSmyE3pZdHmYx3mNwcCAw6O0W5yxqWetWs4Wq3lwiiKZHCBQ&#10;CQeeIswWkTxsymXZVloLFpIuJTk7M+TTlOEAgCC1Um84tqebpkBJhWu/f4KV4hJS3FIwqAaBu2kv&#10;EmmBtqPSJwyJNCQwgxiWBMr/ND3+GlYFBAU1Ap3LDwrjfYyRLYFQiAhYtEmA7YFHLvYLR9B5VjSE&#10;I+KFeiYmF/dbvA2JSwIAWMxmINRxIm9BO8EDGBTCUShAa2nh1V+Iuj0FNwUSZdFCvTTNWt90FgVC&#10;IDGiimFK0Z/GSVEIMUYwRhgRVCPNGlQHxEx6aalvXidjHITgymyQCuU6YACAzXQRtj7UIPJJrRIE&#10;6k9qiLVYuIVY2kAoYu6hbKcpWvirN/IlAocgGQIApZAabKfdUFAr6H2haMnCJJ+Xp6+2TOtQomET&#10;Ffya+h9VlJVpkKCzfQB1iDLyhhboVAJRcA6ACzQIoDTSjaX0FIh9SrJqAZSuId6Fx6zlUAipXFCY&#10;pT2RTUqncsbdtBW8ETXKp30eF7BSKb2MhttGQgiJJNmyhd+ftZLudCNv5EtRKsDIUCqCoHBslNDP&#10;xiuy1gNhUwYio02IZSAoUAcSuTnfTJ+qcjhjhZkU00fzRIUmVQobYyH0KsTUKS6gMhKSNUHiz9fW&#10;NBtzSSeoSkXjFFp44/6BIjIfRkVQ4YgtEBIlQ4SkArQDcTzBlF82LQllBPYXEJrEULtX5kROhXUx&#10;d4c//0LMjJciCTVYVAU3kmsZHH/IviqAofsTiz7ExZuCINpALrutlAeYFCbg8WRICtqmAAndYFQB&#10;4oMGN+SBjS4A5PG0TDCnvYqo3BbMK6mZVCMxsCAemKYEyUQu3giFyYMbpmswgxaZx/YMaheBNBNG&#10;LtAwuxcEL3lPVdLVsMOph04AfgVXMGUq3A1jD+Mflw3U4CpqQT8Tt3T0v+G/steUsl9QnLl1kULJ&#10;5e1bxAGRl1P7jYPUNpRx9EQ+yTQxggZERqzMD/fdNRFXL+JLbsa/Fh7TQWwQb0TrNmdoQNyIWKcS&#10;zCNTeTbpgg+2VCYON4GMVpucSrvERkzQgB4wh49YsUcU4G7WrtvuWxo/rVsq27WJ1TJcSEjtnCUL&#10;HNUtcSR4savESm3VEqh90eYlRRTrZlyY6SarY2wCCu6pxi4kPbKaZwNH9KBArhIG22w5oDyXUAYx&#10;CO6ri2jYYS0W6BQRqA+JW11j4K5SL0LjE3iMyMjgZ5xGKoTEXR7k0SxVPVW81EXkmaxAyW2ovhdn&#10;dCxEXjVpuidbsbNBA6bqXx47/3E7MU6hA+ycDG7WuY0fUzEK/uAxWzAU6gkRDGRLB/W22cClJtFt&#10;dGyrUsKiRyYsFl7qTQU6qqhBddQRnoVRxKuJYlxlVJtIvymxuBlUAcOBWsBkB1ib6X0u1g2tWg6x&#10;fcaGKUYr7BdjyTZr8p55V6HwVSC3reWS/an2+c62NcdwKgIpHwiAyjODPmrYuG9lbbx3YjjtTDWl&#10;UxYuyNCFjkWgseUpzFjzW4zPJC2Zfst5HMnPP9mUy63/J1spFAmWgvFnebt1KBfsuN3NMeVEXLfx&#10;3pH5i62UnR5Tp+NHM1iM/NXHGtlzEJgg2jv+ljEK+0au2daRCpX/alzfTP0R9qYBRfHgD2FzqaJ9&#10;VWf6SWK4TQmdMrQy9T9foi9PxrvidLSp/L/tggd8Y9N4oELLp55eoF2W3lsesqpoLhC3C3s5DyxY&#10;l9CCE/Fl9DbWxmYLudPTkqSR7eiX/oEd0uOiiMaJo8hqG7WKMpUlDcIgmoCsAKVbbOt2ZR4nBTOK&#10;i/QGxAgPkvpjTVWA2CA1vpLSLvWwGMIQ0U9veWVBcZz71ZwI7GpqBmt+usQheJsdwIIRo9oslLYy&#10;GYplMqZtJn966c1C2QJtgggjaEY0kAs4qYwG9aqbyzlKzESatiE0ppdlk4xjwkn5nk2oDNiwnYAo&#10;H0nuKbSWqMl1LiTkqo62UXLsY6TXzqYSlNIry2WXxCw5y2kolgJy09ehNxSEw8Y956hHumVSRetZ&#10;1XyNd6J5aYlkvrar+p6ZOvJRifCqZPNsx5JzkxaatifYAm5D7cSobbAkDceZTfNCTEp2WVbkp6+A&#10;WlUx0C+CzXuttVhQFGxYaVarNbGMb4mNrFU6vg9aGtjfS0+tzT/XUWyzUmJIzqUk5qXKqBJ3ULFF&#10;9LVMpt5VZ/XMWJ1OIHU6vEx7zVn8q6nZU04hnUDpAizTbFrCUvSl0xCDIrXZxjnJJk74LErC0m0s&#10;t0PEYy3xyV2NGMMhF+x2UZ2ectHFBbFwtg7dzOkjN8mtm00T4okX6xJytSbGqPQ9DF0GWm22zrEy&#10;ewOszCxSc3FNjtyoSmfU+4DZNfSpoOAd3brdfNi1xdKSFZVEmvA2orKFxix2B/+3VvprQXepFmJ8&#10;+q2dxJ2sik2uBA7YvI9VO/6xieD5td6q264joStGgpqZPyq4GHrUqA6x55aDEWsGuc269cfbKQFC&#10;usC26CilJDVmUUIvbHgLeOnqCSt1C9Vv2ygAXybTCLlYBirrRqDjKnzyxadYHrujxsU0upNaLk0B&#10;FhIuoWUlOMeQK1euYdliaUfTVU99ut22NmPJIPWwPc1H3g8C2yBEgo2F09qejusIuAtVKtI5rVtg&#10;RsKBVV1s697UMIrlDWqYGcnUPxCNcdVdad9MhjeTFQ51Vgj995NQoBGEswRaOpep0A6sf2q3AZxC&#10;a9s5dagAtiVKCPsSp8mBfdVX9V6XuJmT1WtYOreSxPSplMISzESySaGmlQb1eK5UJ5plBF2umlYF&#10;ZyjriT36hrGrWNume3rcxu0MT6btPdatphu91AWJF6rYo4m/1MY2N7rd0iNRGkKUmqE1V/ZVVQMJ&#10;JzNAnRHiTLVagZQtC76RIIG7E7521slj2Bi6hNS8moUQFTBYtz0EMpwsK5DJiaVfDchKGpcgLcq0&#10;YM74bLQF1CR2iQVigRM8dLK2jp2K8VskkKG7FY01FFzqaSA0CKtsdXFFusVQiLyd+sSZu2VhCOm0&#10;7L4qOen0mC+S+1YJYma806hZJLyc2TRBRrliwPjZmj24p5qvW0Wnx/JomC3G3Q48lLrdC1rXYzIF&#10;A7lwFNNFqQDtOYbsX7d8X0yx68qVKfVO60O4KE0F07jasqsp6uRfxoIiyeZSoOcYJLrHi9+LQlqw&#10;43b4L1Cf/6LJAa6mCSaocLlaaC6PRMYuRR9tGxpTaFiEMmROmx0xnjjsLHMyvBYx4rq3UCJyDafJ&#10;MKlVir9BbtMLnTkgpV1C5S4J7ExTY9Bq2J5uLHVrazib6ij8h6LRJoVrAvVUg0yhamhb8YjfgkRO&#10;sCpgAuZ5rEkkYPUJQtqkFAB5V3rQJxKCq0BUe+z6jEywXUIqYYcNTAY8DjjRCHVqOLQq0YZviLiz&#10;K3lx9O+Gndboa5iUUiAA5UFeLnNMVzVxXkeTiFubGlLgOUmIiknbO4ObolzxNo2OU3ZIqbHhQTk8&#10;ScnjxtoqaOZlOY2MS8m18T9VeU3JiZNV8900rCPMpIL/bGJPc5AUbLSIJ0QQbNg75NK+kfLUSTME&#10;SR/mhMxIhAuIFJdvqGJZh8usRTzAh7+xdbrWVbTL3XRaXHXaqF30Bceu1kyq6wOuKNi41RkU6xJi&#10;dYLfTmgQWRuDbG7fULDUep4tos9sz9YEsN6wMs0ewT6HcycQ54EEI5MTZ+L6gFGrjH/a9T6512tM&#10;tggggsEEFGauhmWMQRUcUeRIFKBfRjxvRoQKNVCLrZqQ5DPMb+8wHTFhISRpPKGVHfQlFPEYbKIV&#10;EeNuSmMEAjwbsg6Ro6a6iMjI5UiqWj/Y0pp8JrMlLZrEPbbhzaquvdRxPQHC5A4KPynzHOH//NoA&#10;WjdnStmjd5yCaqA1ebFhSgy64kCEWlJQTZRRRP+chxqSeZeMbaQngDn3QVLjYuWM0J9HTM1KzrIA&#10;GG+MaeMkKUbngQimcYaKWjEba6ZuXYVEvpHGObsq4QCAaBjHGMcec9vfCWcTQKCuxaj2OSTYmGhU&#10;ECFixOm0iTHT439a2pEBMjYG7dGTQRAAlRD/4RYtyQYjjEGcooo2C/I0uNggggUrAKEEIEAjEFGz&#10;yGpXVf5PwUhKJ4gps2RikoeNoV1nMtsAP5M8+FDbVZ5phqEBo5440/fgIw5p6YjfYExZzqdi1dHd&#10;bGo1Jz5zERQRjMX/amRaZ1m/H64KLkAoU1yvnCNw+1CA+UOyB+VgJIqvJCKmtXt73D/nOgCa6l1C&#10;20mlShZ1qwFmr3yxGC+LFrogKFQowRYr1iKFsbQhjIfRkC6AeDBMBgd9wspynKQ5VDOsiLGoOU06&#10;sIlDoH8nNHVAV160aBOuFByJdcr3MGXD1woyFURaIfEopEjCBaAk6hpsuDnQHhcqVYkJqEUaRZuh&#10;Il9ZQg+l/1FFNAtGi5lqSNzlKUaaT3KiIfYmsHw0HTICPoTWrAK9RTgn5KaOXeUvOdAFUKgKC7PK&#10;hVD6JZkWPkQADyA5wH+CIckSiSmnmjYo06gCkRwxmRERGRxLMlCoBthypiFqwCUSLSgV8ozCYCnK&#10;gDnNEQRERzIiMkXNCWSKqMYFzkhtkR50ZJCWTKhbEqt0qygKVAyEEkwqq9NKE6a+XtER0Afn80Sj&#10;jU5zqi6dqKDzJA7cpEPv5jj4f7b/uVBKF0G4coU/2WLMOVmRkIScxAgyKmTrZa0pViLJO9kFsSjW&#10;ZDoUCumIpAAtZ+bFt/vpwghixxcVTRlhK6AJ5n9mZHKgCu/Cx0w8EdSbcFALVEbL3hum0srGmtBW&#10;sg6j/7CYnQkoFmhAP5Tl+L+GMNb05BtksyfCj6ewWyW8MIWhVkLUzSQMjBhqBG2DAsl60CfqRcAH&#10;gQkoECoH9gI5TShSYBTlYuJErD2vNkRkFTUPo51AfRF4XR8BG9mydQus9RKqbKgetcjVfd7gm5GW&#10;hIv9UVWpuLC3oqsqz1G7HU6OvKYjEgKpXywLFys051k1/AKbLwR1tzB3mtB4tIFEi2c+USXbxrVs&#10;HpgTQDGws3qPOZSiEWFmbBsp8pAK2F+yUzfaR0ywGql8xzc/j+9UDukODc0q+rONcWEhIU1tYUjk&#10;qmBfNvahkEkP1ZtTaUjjfOs7CJRpHrQLj3Vum4NhXGo7jvxHa5TeLvMiLYl2TCo1Y5E1Yemrdnmc&#10;JRGBt5KcZue9may2xFRFI6o0yqw4UU511xM0QqKGwrWy4pSkSKdXd+lvSnjYVSeZ1FO/RZBKSTQn&#10;svd0tuikcsWQdsBY7iQbKKVM0mzCShvrMUqJFCo5dzlNrZWmjY6AuPC00NVp2WnEDw0TUhrMEQ3w&#10;Y8gpBWzhAaJP4UMg5kPOrjUWNz9ux4ymjyOfHJd/GFEv6SmrY12JphxOf3zSNc11Jg1TyN60n7Cv&#10;TUxsUmVcvD0Cwji2lppLFiwpGREkSL6DYifYwkE8yvCIw5GZ1vY0wdWEe1L3JMVyDdzIV4FUApeZ&#10;OiX7iyl8AVtEiZGggq6N7PJ7yvX4lqqCJNcDw4ubm2rgbNu/iWu9VlYCV616V53RymW3+0uUA8y7&#10;TChTF7jskgdZNlit3wyo6QFqTVQtiwaRaBlApseBtRMGrR4OJBQJdH5iZOpm+tUabaNJNiCERmmY&#10;L45X0pyYIq16rKKhaEfjftRYX5eoE+Y21pGcjnuwhCx2wlN92JsTgI7rc13iImkjLzUqG8Z4NKta&#10;s2fE4CW1se2wNqFRCzcTkMJHu1tRA2sFIoCy67llSXVdUdPqikXan12ibvW2hvO1stKr9M1ThC2w&#10;pGzqb3+M0nsX7ckQTFaR9cDcqrV/9FbeLRlTALmwuc6I51ujUiK+hHEyNOWTYU2J8dY3ibJ7UzhW&#10;REVW0DJOPpzEc9Nrqzdy1ZY/pqIrR9Gy32hbaI4rYQhJP/zQG1N4R1OSSiVpG1921SkR+yN42And&#10;dnMEoX8ax8VNVKt/VhbKKCPVcm3Nwcr1uSNVELtWena9HT6eNqgSrYULItTCQzPeu4m63yaBVcLZ&#10;KSfG2C1D1DZpAu2U3QWNOymmPczLY26iVT0Xf6f0ld5NyuM8V10SQWcxQTafoS1zfQkGseMZwXBE&#10;YLY44uYgIoo4pyQDWUkFyRFfJgDVbCL9jVqXY6uJrUGAtgr71OoCP6plPKXIZUWoPKuUrALkZykj&#10;agmB/hWZbOSisPQxcUaTF9BAvoccit2K1ib6HKxfQcDlvpnT0iCU0KoJsUT3UgpyS1bAm6xvQU/W&#10;q6nf55bMUwL7VM3lnDES1BzLMhi77OTdT1SoTUqZpIA3T4wDDg6tlqs/KAqX1LUUfathR5yrym0f&#10;JjpMHm2gge606gVSA7v8lOBkSVZTVVXU0gHOrDbUa0rXUi6hVA01ausXLBZtmLWsRb5J8KazqRvv&#10;oRypw7jV4/UyeIX9c6Qs7lNJtB1hIyz9wlXrSlRCmmuot1NalaZbrzTLA219TZOcLZZhEWW8eZ4m&#10;EhQdkddjWdzUcQXQN4EWdWWLxvvPFgYaYG61+eudbCK6oAjElG6s3ngi+O7ueNoom8geybRKAKLx&#10;MKwGloFnaWOJBkZLudUOA2rw13iVonsglg2tNM8VzJAKXgPOFlhw2cyqsCqoUFDhUP2Uo1pJBmFh&#10;U84DY4Dg85UAOTOEII7X0YbqLhbL32qnynjkWif9QKFN25/X58gXTNzhueqBs0BzRWelAv1KKbYG&#10;1X1HNRSDkgbuZueRqnd1BmJVWzJJzHol3JZs2pbdRkkCZ4Rd4IHSV4b3QVQaLe5a1ZyNuMZSgRsN&#10;cZGU5oG/E84mOUyFaZ5EqQCy4sPb7pK4nkQriPjIVwCqwqE0lvFeIWOB54jXShZ4kpWwias8rvlh&#10;hzoBAIA92delLVR+iYeo4UJDJJTMnYDfL7mekelfHcdh1CLRzFjVLE2FzEjWxVTethQkImms+rW4&#10;d5qJJT9J1AmhYVPXFwzO4a85RJTJZ12NM9nlDdTCSR1coCIywC03IlQRJYOFQKAFeOnooRZUvKBI&#10;os5mL0ktn900xlC7mpIT3DZghUCApUWLuZHB3UErxwdkGhBteWqYQalNSvsTDSDISVyRtNN5hkTc&#10;salpqJaiOpUHRwyCCBwggSZCLpE2rmjW2HISRbAqWekJkRm5IkOuPX67kQDh3QF5JxidF2KPhcAl&#10;NnTxK9XFhpujx/Fj0lspsMSOX91ZxbIKgmbj2k0tGgtoDqk4mJfOHBevnJQxQjIwpDRjQIFOWQcQ&#10;iGhwLGgQEwknGLMJDhR9RKToaMlx1WFmEhTYcIQIQwpLAULCWls/Gk+AQMEEEEyAFxhfclCAQ3hG&#10;rhphRCHmQaPHhJkPr6VKxio2QKNJh2ZzJzA/pII06RNaFo5zBCEOYhpkQNqUXFkqyTRRHaRgLKyH&#10;ApQCgVmdKKysD3TtFFl5wLj51GPfKFAb5M5ffZyQYXKBWEvtqj2Q5jDSlPtwvx6BN/3F8jR7RkYQ&#10;+x/zTGKf/qDZxvHxCm118VdG0auVeUa6nT3CBwFemYs2hprHpCFhkPQxvdepUhJiOuEFgKGrSWaL&#10;CFDh2S6vUlmr7lJlJKj7Rka8VQczYlOQkMjEUKPDh4GuMQIUkGiHkSlBq0vDo9tRboeZ5HgQMSYy&#10;mOUlRhyolguoImVP2YvpMyoABYvOIvCSMzKvLYt7OgxtoNUs0gv84ClW9EkhJnn9Y5giWIeDRhRP&#10;xjHn9TeYxsohjEihvRi67wYpoHssCkBAo19HnkMQAlpBYVtwVO0WFNFzmpkJk6mFdrYehEJhYhoJ&#10;GEgyPMl/C0qnmuMSJJguWASGjGgoxBxFDQwtCAwIA6d2krVI9Ae6CAcR2oKcEYBzSzRznUfY8oUQ&#10;RKdCnWNWHeQCLwqVKkEW5oYtN3xCaxMBEWoFSDFoH/c73IF1CpEBJt7ZXJsqp6F8k831C4ihRbWN&#10;EfiLlU6yLBcuum72PtGk+QGQIlogecy2UBPcLMjoMjFdiEqAOJbwBb5WgpALRpwDQKi50LJ3ExP+&#10;1qED9eO0VoE1MfLnUaAUoupNUqFUJ658klT/YHyJj2Q4DoDA+gHAGJiH2UyG2wUW7nhOFpEc4Du1&#10;BGIC0rQ4IfYAyRdYi3UHRcXN5EEWzSiQkPhtoEfY2v+XnThVyvGULX0PuFFUO27IdApeoT4OF5+x&#10;TK4v+3SSiOfKHkkvSr/LlCZSuVQqql9ypA+hpy8vyIU03E9cuTU62C9uqXWeQoyAJESAUDUlMQOO&#10;gAGWAJcOkYcv/9t0jAg//lO+d3/Koc4MYIqiKVRf5JyTSqImLcZcQugQWGMK4/2mSLdDryAWXI82&#10;XMwbUYc82xk7lddhL0TP7YuQBlnXIwAjbLAhrhkpxGCFoYhEYROTDtFMEGRHMhLAnNE+Bgglwxob&#10;dILBRnBPOI6xpTw+iq+gWa2SaAB0xZFqBQqwlmQ3XkejYCicFTwdOIgqAPtsPB4w68dWGfycgauZ&#10;H4nDH87ys9zwfD7CTpjsjWW0CH+dMyFwX7IWrBT5uUmU0+5cOXF2/MjI5djxEmw0sKxE6FAjcgCt&#10;RdYeGlj7Z0Wi8PtLmRyVCuTMtPiZooB64NQGyoq8yxEREmmlYKYjf77w8ypbEQ1CzpWxFPDbiuHn&#10;FUG3TyWzikAS38Wjnj2HTRc7/DywBTdZbABZz1lnZigBrwBMyLHnz9v8eSXnhHZwrkW2XzF2vJ3z&#10;aXmFX53tfOfhfloGge1xFPZAfsgdHQUBzBugVA/YGcbx9WfMkcRXmj75UCs8hmPDLgZ1A+XwG1Wa&#10;iFK7MyjykceW8fQx5FM4f3lj19lICdWBx+881CBN/PUBfxaOjrwmUcWeK03YO8NLMjP4d2EeJZfV&#10;QV57QBPMfVnguvEx3n3nGogCzfEkcye5QVpwbyCL2xYpYV8F9G0tPvDzR4szHCflJxq4FgdY6FDN&#10;TSKkZQiCEQDViTxgtI6R6FDJjhBrGxsIVzISGCAQkVMn0xSbNVHLfJnqRqew1pU6T9QbjqpHCGM3&#10;LYWKjT6HDuZri2qZTZbardktWGzHSWcrtSGdR486iICizKv4BKwssI0VSR0x2JUNZcIWF7ZxeZQi&#10;TFLvILiVPdY4y16LskQZKvtHOsWkwM1O0wqyS3jPNVCymF3WnNMIF7oaOyjtE6u6amXaSy1T8C5W&#10;JcWK2TlKilHRMA86vX5AiPcSYsyBtM6exIpMF5mKe3sh2g2VS0NgUUR7yDua47XG9PkUQ3mWOXsh&#10;zw7qiFB72989GP8dWA6gANn9oCn1OWpazmiwIgOtgeNLYtl82Ho7yxfmUBtFLID6u6ssplBPWzQ7&#10;U9XqLa/DsSerKU2GyxXO1i3nFvP6u7PpJmNVBEmc3jFhsK6/vWCJKePPfZAuJO9Ygprtt3d2xsG1&#10;JgeMsiaAn787PtPHHLFVry2l7phZhwLFISR4HmQBsSqC2NQVbq1QGahdA47J668CZbIiYnbUg7Jl&#10;dzMbopzmenD0CiP3pVQ19lOvzxqDUVuazRUC2IRC4PcziIESHH67iSXnNjIkWpqXR32JJ1mC1Vql&#10;XrM18G7FoSjJi0U9VPsJPFmdWPUULp5LLCbkC1ULlESBOsdBtv2o+AtirLBkQCXUFQcMl7L0uUgL&#10;DRbrnYQ8sSBGzm953ZuZKtQArGSJARBUCt/1k1HCrlI8nWMkHLdirMIEgKSqhO7xHCFNZyRZs4fW&#10;K9YCw4hqs0yENckwiZkbytmlVm2FQKRDMxwyJYgbsfgPF14N9zONkC7Kx0ZzkilmXZOUjzKnHMLC&#10;7KQDoqxAI4W/FR7KVBix6dlJhVitmF0VWGZRMzLq1wZEaP0rwFnOlZ184WFB95V3EiiJtjqymWgM&#10;/i44vF3QohbyhJ4WOLfPEFJq5FE8y2qsdAiym2KhvDqwOhEeNDeYMTRMAyv2apAFg4lizrT0BZJ7&#10;Pt1SCK90j3asFZDtEW67ivLi6YCrCVKodk73KHyBkXjEV5MLc3s6Bch5wEUJnOZIU9iR/dcWBrZ0&#10;K6uPKlOrChdl/AdNsr4g4SSTPxkIxojz0AmJTGO0nXYbxO6fCXjn3H7zliw+s8SRJqXZqC6ir1oh&#10;po9UwliRI6JeOmFZUG7Oh7S7BIsioniZRxc8qoFpG0k4IcB5EYLwBpuPhdMoqYUxy2NK1rYuwkIw&#10;oSc072TWrCQjGmnfu58qhKpwVPm81bZ6wiCjZKnR1qJakpjTnK2zm+motyWtWr9vRSJaylURHNbz&#10;NlUw+P54/crNW9MJMykPMCJIwaAIimShX8ulVgmnEcRwojCurCKxkoWYvgudIxj06JxYMqByoMug&#10;JkXEw8zkGLcCA43kQ/g6HEYxFoBogGFCIwqgk+o9bzkYxCvoVEZaGMAeDFy8RZWgMqJpziQCzGRN&#10;sixPgeZBSUJMg0HTlOelSr6lmFjViZkZk84ivn8yCT39JK6KqrPC3oGMA31cXX5ghcFoCgKzss0x&#10;Zq4hIQ5Zo0YmGbqGjoyRT6TmqeHCgX1GtQNoxdimIsjcKoF8rLwkgNzMhJBycdNYqdl42JLYkIEE&#10;EByDmFDFJ1wgNIYHCuI4AqsykHCQpMFCXMOQGhoaGkHGIzBB1RLaEmZrsESTQDNNGEVcVwcJZtGL&#10;DURiVVzfigP0okwiMC4QNUaYms53fayjF4kx0Msc+eYMAH5sTMTmAK6vPclZk2ooLU7lXQsxZpoW&#10;S1gu1bb8+zhosGGsEEEE7xkmOWQwENpMYhAmIA2ZKHEZHjlapNoKzUgyISBxDDRhZBmPXc9CEM6I&#10;cjcak5opaJqJFIE4DOOJAqi92SySUglnbrWzhA/b7/OFEfbdRgnt/t0Ds1WoxvyA2/y5P+oVD0Ad&#10;Zil/v03X4yCsUEETIA/D/5gnC22nmm9jcUb8fh/xymShUAREvdWWKgk7Bq0SJ4QqiqvhzEkYc59N&#10;dCTUtdMhaZuWUaChq2U1a7VKstG+N4POH9S5vWEir5omUfuJBDAkORhkaaiGGj8WERBGMkZQ0Wlh&#10;DKyxgu9alrTxvrImLqC1eO4fxZZet/sECi8CkHfAdWJSUFVwadkxNnvMD6EITBzQqwAbEikREu6f&#10;R9vUwtCJSdGAWi0tv1ZdlkPBST0ARVY31kkaWJWAnGDXq1VGIKn5FPqY9BUIR0gseCiQQYGQKgYI&#10;IMALFI8TQJgRivRyjotaAfQalapIUsWjRXnPESoP1BWzRbV8kgewTpc6AOU5eJjG0BcrTUMxVj6M&#10;hVGSADo17X1GIXI0AC74G5Gjm3QNki0oTxSRYQ6hE1iYlbCPtUwB41GaNW9kpMfjSqQHWCLAN0K+&#10;k1bKOieoRShRlxlgihL8LTwzi/rAObps2/WTEyJ3WzEArUi1ZneaDqgi2qCedUKd1KHGx22rt7eY&#10;EQq6yqgKhRFC6rq4BUAaRUvmNzDDa8SQEvNqAyOZHEagT2tUAVDG0yhaqvaRCrAoEAAfEKKuFCLV&#10;BlRsIMLyi1U6HJOIIh9EToUCLSBUCA6ILHGMiqA6gmw80LUUSehaBNSIeJc0aTtzIfSa2OJCH0RY&#10;i4+2QGREvsrQIoEqh5oli3lAVQlax/B9bEXLu6pYhkRFyhyANQGOzIUdQ5QqDHUOx3BEWRCLEY9i&#10;IpZq9ZQpqZ8dAc6hGf7HiD23zJAOKc2L+yhOUSwpgvTxTuQkpggcUCXcxFNGT5v6Hjw5PuCM5GRK&#10;3YcxYhL7lpmNAkB8MBSKfzW9JpxYK40+kYciIjYyors5qYhI2rkaGq3L0BjVMZx0CMEEPuQhEBGz&#10;2L6kKcPw2XJQLQbNfAsk01xHl26AaxVmJkQYyhEwv5wHNJcgJTPxUbCm67lRgWrAMutElsymMTLz&#10;SA75Tc2qruYOGNh5d0VC54DJy+VJly9dbDcZJsI12meZFQOGCLfXnAGavyJhRIA/mREJxMZETV5T&#10;9A401JFVBr8u7EFF2OgOgVB8FyAbD4pzn6galiERGRkZfkk8I34/lYIygriKHIpxomUJ+VIxg7fn&#10;UDMihkZQ2chEN8sZESgQChQLMUc9mQFUH2yp7PNN4f4iMjIilhNHNyI6zh+0IGvEa/lbmRhlbowz&#10;TRlQT1DNA13H9U2F1gFcRi4yPG90DqtoeUGbf/749RicB0bDMhTwOo8Pej4i8dPqHp2IU91VewOV&#10;uLMwrno6uSb2YkY3SSiczEUpW9M4trrh6ZGDchsKLxSx7MTR2Fgy+BYcIgiN1Fz52uHaLCU0z6Jl&#10;8GgUYBGd3eYYd0DoGgBGJYcidLxP1GuJHLalEtic5sNOddPn20kfaDjPiZwzyMB5osH8LtDC1ocV&#10;kEhqJE7gEW9564Hs18TDB2ScrXz3Y1HX5KCPpWFEjuJh/llbO6jc66i0tcZLMUB+aZogIsGm08Fs&#10;rdYrs8q8qJS2Nm0O6aaFdrOJLhliG6sPzMKnFh6ZUIV9mIPa1ZwLGOlVOWgs13nohL67GSjY0Tt/&#10;q4slUzl/TS1lbtaVKHPmWZedM8Vjt3bd3amWlTVbLq+RiZUtqCsyuUKN13bpopU8X0ydZNkGoK+E&#10;/J/bXMtNONLEpAgu4FyDZ84g6RTN8VoWXUBy3pae3fW+/sHuMPCbanhEKyiRriQdA24nZjjk1A2W&#10;gkShU+YflAqFEgZ9L2g0+ZJZzD8UznxXegFQILlgeZ0xe7fA5FR6bsFIEnOQpA23Kd5Ara3gmuQG&#10;JPsSdn5YpcRM3WoSFCmFObD4obu4ESPwS3HGjhwrzJ9jC8EqBskUyLQnNctT50TT9uQkjlxAQRZH&#10;uIPZwJpp6AullMzHtzSgLMf2MQqc0YSeyK8DSR4HmATnE+s+M4ZTkH7Mc5RKYtTcF+0DaG5nTs/G&#10;738lDAG5DEQllNhG8fujbGxKmKLwbtQ8OQdshuUvcY7PEz2UZUTNyLwKmeyJHsCoDj0e5RlEQcpr&#10;qN/fij9yCIbCdmJ8PfKC2HgVHBiWpmq7JLwhTWtTAuUXCthwqzeqR105PLqmVaUxhFJm7EINaAsW&#10;jyAxJg1EgU+g5H3fPbZnyyNk1DzDDgX1riDUyvOQUVecoiD4b1vg3RIi2FuyYKDfBHM6WveHApBT&#10;nhUaDf2RPmTUVoFkbJWMyXo7S2hmKB6y2mZA5HVLqlkYVIeVWP2GGQiTWaG7Micp2fdJ6Q4N0WOf&#10;lMDJA3elu+eiIqWhOlelMJTuQWa6Ra+R7vk3Hxy737vmHyN7J07z/FcSerOdOWsfkQFbCJORoA9P&#10;Eybj9Dy0uRDenwvFwktQkQOSrCJ/9q401A3h8l6rA2XS89EGveQE4IdOmOe1pG8qWnNJngRIsG82&#10;ynsxjI13FqrpzyN1KORC2zuk9BXiki6OEhw5EZbmq1FhYhYaRk8/rKRHFeEKGRriSMOmrNUoBE+C&#10;FmyfA8zmeqnmOGVAxnBdrV9mYpgG5fXZ+UKAiz1YZo+ocdZiGDnQxCj4PdfVPFEunvontxeckXjw&#10;WieJVp8S1QbXX6s1p6tAES8I2h60e1UEPNnRrKQG8+82DvylqfRyCTtKWDw0y9P2eQWyqF5MEwof&#10;eVZIIdos5o5SeOw+B4VHDbaFM6+VIKJpmt/E6XIj/S5/bXLBiEM0zRl1bXKceGhOY86JvyW3dnLE&#10;FYEFnnAvGTlhZrEJMhwHFmppyYNpuLbAKqmlAgxjOVnpQ/uDmleUtwgE9pzqxm3jWsS+hJBo8ymC&#10;CCDCBa5wRHdL1ETd9RU/MUJq5L9urVbCJmixTrRFkJRCay45HiFKy4oaUHMuZQ6DJf5coeRERLQM&#10;MLuF/+7UPBilLw+zEhxAmmzzUAgfmkEZQUPv45vPEIiMij8m0OZLOf4UsjlzPcirjVCNdAJxEAVl&#10;aAZbF5QUqE8aMROsBF5ZlIAyU5EREYFjqmNhGQ8dKJdKoOrFFkYpT8xoRE1685aypkjwpgrziWGQ&#10;aJsgHWhREJZtPDtyqskorzwyMbRGJM6QseUwiULGvgL0LWJMecplDkHI8yVhoEQyhYw2hkYaM9Zm&#10;7BAxNXEUgosGIkkOVbb9p55kqL9b7chKeLR4JgH0cE5jgLAyhyHkJQsvR1oNkhEZI8xsySQAuBIP&#10;R7X8ZQW1D0ivZcdYPow0iCGMzk4KvNppljxUPOEMhtDBAQxRDwwhhEGhFawtFg111IRpBoUNGErR&#10;oIqQhCCEDjIcILAhvhwxRABBwojWPTwS61puhyMIQD7JibwregGenapSw5BESwKOApgKOBYlBwUw&#10;CYQ4ZuZExCkbikFYlCHUxAUOPMKEOR0egt8zd5YdYTRwHnAQFMMIHIgqmRfEnI5EEKGQQm+nl6I9&#10;iUIphKSNaNIymiFQd6e7LpUB9sokFDLUQkIgrQ0yLFS0XvIgiVxsqGlKTS0Xj+92DiuJWWuIAfEh&#10;xbxGFmDAdlinL0AvLheJwCbP3Tz1aCNydxShuFKGyk3LC6WUPQKhZA6DZQKIG/FK72Ba2Cj+NncX&#10;FVPRVHi2e/mKyMNUG7+UlWB3waF4/Nf5zSqOpYMYg6KOxK+vd1C6uH4PnJuoV7xhoicjQBWFyJsA&#10;ksV1WyoBFM9UwhySrwk6MKsC/oC7Mgwu5E8FAAWcpcWaHvy44dAIB0MTYIpTX6dKc/3QMOZGV3ag&#10;RL+RcOUsY8TxJStheHg4jCzsUuxwHQXLGGI6gD8l0JpTwxENyUVMvE7COKgZ5FzREIE5SIklWgYi&#10;5kAVEwxJdQ2Xwvhg5kRV087UIInf7cOgUAV6DiH6AUB0CoMxSEpFDQ0vH5ppprgw3wUiMhvZYTnD&#10;/NS4fKgEYJwuQOalJM/+0ORFKqD2ZcyhXH40mZS+DyBWcPwWwOVNF6dYsMg+9XUkK8p27hAnBKqM&#10;qvdtWaRsOCTsYuysgsEIsQtwoEEzJWMrmShUSHAultZDv3NK53R0tggagjISem7dW8XuEIuIpBIs&#10;eXJBwLEtRrNpvgfxNh9OnB/ZAoTIoc/BcsHQwHnClNLBi1Cm7IXQnG+WV9jdjIXA65EyuyfUMhyg&#10;X2DQI1kQYlCuiAoVNhSfGwYPU4YxUWjrKDm8ZMyb+iU0aSZQ4YqQ4kOK+7XinPONQCzKsWIar5fS&#10;M0Z5mSO9DpHDTwcqnsvJ/k9Qhcjg46ARgKB8gUQBYOMdUkNJFxuzUDaoDnY9gO287sxRl+H3N1Vn&#10;ar86LliI2f/nYocvJJ236ZxegHQ44YHbZM5kWzBFR9vwsbTjmR05JYk/FxXQjeuL5JJJOmdL9AdA&#10;psoRvLOHJNVBMlaCLPu+vK4mvOFd1Lc5I6AIiLkiuRCMf4wi/G4fzKWOUZEXMjnirIiIkoRZ/xpv&#10;OxYRbaJ4xH856s0BvHrVkAVinJnwyFo/mm7HkbpSkP3gtosISoaOeNl7iNUgx2qsK7MjvkK+itXB&#10;enK+fmY8oXoAXZTAv7ut09N0CajBANssVjh3QmRdDZki+z8oqM/QAHyigfgG8BoDQMy0hojzhIFd&#10;hZopEOy0vqEq2VL6Ep2tX1z2UCqCoNHEeEkGAvRCqmCXdKW8CZ2Ekc6GsWFAPILJ5lTOZQVQKpbL&#10;BkQSjroFmPL0iBc8iTecdEAeUB7cVA3zMUgr57MVtMPiFnes4rgfHFLiHnUmgoOrB4lz4ddx+M3J&#10;B85cW1V7M6VMG9q6nLXFId2UeFhC7KHERTCXT2WqZnZQ3AJANVa6IiweqlajhIZBEquUxlGptz7F&#10;hoabozZxpCSllWEKGc1TOIk0nMpIKut1QKcjg4/GF7YaEYVqwiNwkLTDnKOB4M6hTlE9PjjQYYos&#10;wiqevOgBJwciq8ugNJjgMolIG+FjstSXR23dAG0ujIoVNdL6MMyopIsyhmN5Jm6AL2QT945N2FxI&#10;O1mdWilZyXZbuO5BiY3I+wuoqws4XmqCGq+w8yrxOaUUOr+ZRMPsIqtgpIKDBWdHvk2MsFUKABKK&#10;NasnrEhxfHsonPVA5AyriycCNLB5AYgwJxLKDHbBzb2A5lTsLT2kpjKzQGIj5Gh2zx0M60G1Dl2c&#10;OBi+PYWAW9d4ebH3BaBQhGd7qBy1FeH76SC1EBGmcGaI/Rw5TIrN2mDAxIaoCyB9ZFo9zgbpBbCh&#10;2Ib29ZN4jKUd6rfMii1A/qxeJNZJHDIzmz4wFQaiJ6wOJzQLgPhvvOo4aNiV3l9wLELAuSQudo2s&#10;RJdywaPdbssQoee8JLbYpoSKIzRnLRw3X2hILktHXnpdRRHXXY43estGIGKYt3RpofVq4ZVKGvDe&#10;6edmBN/hreRRmYctqXq47Xdo255qBA9WUskBioMzqSLmkgrWNGhjoltRSKHTratd5Y0120dy6GkE&#10;TKS8HjSrEB/ESTTChV3c9ZPC4fbOjbN3exGzzlkTQ2XHiND0s6lTg34uztdckdfbP/Y3Wvb/7dBE&#10;RlvDmov+ZMkCUp98TPycoVn9tRonlEQkKKgLhAhMGQT5hSeG1xVfBfwrcYXGQXJQpkdQqNZmjRI7&#10;FOKLCLRXnJRKcQRxmkveKvC0DoodEK5ZDIIQdZ4nsjSKDdsGitnBi/goiIuxvDQ5EZk9NlBCi0UG&#10;4QIaZRy6bzcaPWTTdCYdQbDCFHekKqDnEIJg0aakF2JTYsKBU0NrIxQWCihEYj5BK/J17FOmbnz4&#10;PmOf7bLBNG/58eOSLxMFJP0e/nBQrKgcfcpUAoTqwnKJ3PqfKHRuaRD8dEwJ8LxucQXOgDxjXWFQ&#10;ELOber1wkfsSemrJzXV0XR68jiomYCwOBA6ZGxGQbuWjwsNC2mjGTXHnWiUqNQVggVYWgoxj0tgE&#10;nR0pVqFq46JMAnEgQu3iEiNDIgCA8OynEgQWCSqZRnIWCVjQodNYVDJnpSkzDITdwKkeZNRkpktK&#10;dg8dDmEYGgQSGhhUgEwQkhEeQyy3xidcVnLPWbVDLYZKE8jH01FrWKj51jgSLRMLNnIS5Z63zXpi&#10;iwpG06wGYQoaIaHGaQVYaHc1SoVAFI5wgFARpCoM7e9rR3YIkMJDIwxRlCuRrjwd3xqSzYgKERBI&#10;FtOKJKq4JnBTtAg1d9GMSEhiBERpOipjSTuEQVC9VZW0kJYo5DpzfCE5NdEUg5THxCGQiHk5zBDo&#10;Br9mDIzJB0j3rU2NRtegK0UIIEkIkCwuJioyhEIRCMNPvb3KSW53CCQQvGWaVGSzD3Ni5IveNiw4&#10;5WGwGevEVoSQf8uEDgg5ggMMcjEIhgInzioLXCg0QESokSjKo81hcXKOEmRmFDnzzBTIg5marLUU&#10;o9RaUBVub/v3bIgS4QKCC4QosKRBwxw4UYmTWlhrq5gWLn+xTIahEES4KA4QmbSYsMjCmGwTZbYi&#10;1Cgn3GoWEm4dFxDMIw0IhCQlw4MfModJCDBEtTniaQhEPXJHzVNCjoWcSLEHDm6hdhMIks9ymFIg&#10;5UHQis33F1XgLTWR0fRyOQZDNWSgs9oVjvvRb20IBqZedCHeUUCJg68QFCQyEFiElCoUKF2EhMIa&#10;KGIMAhxjSQJMiChSMOcoKIAWBBjOA4Adbd43MjJAVA/G5A8srAQA10YM1t+aFMoiAZAdJniyhWUW&#10;G21QwjxN53ULIBMKBi+zw5N5aMXvFcb0AJdBFcAxkufGogDTdDGUaXnKAyBOZAG94FWgS+oI5Apx&#10;bvsnpOkEJZQ/KwRMLOmdeWASDnxEMZaXG5T6OhJcdQI/vgiILAXs8COlf8yZPNHgvCFppQ7z1idk&#10;U6SpqIBWCTW5sNikCiXOMTGFzodECHEiaUkbClZyeNNh6jy+lBrrEQVBiYxtzrTUCoe1YF9RYWRT&#10;oaAnL3R4jPXUDEqptUD+UvwijWQVAM0VgKAJeMjIywdAOUlWCAtVaoFWAaSZVChtj7JusSyRwyxl&#10;dREHCfNIgSRb4W2k+TICdAUAQD/qDtjDGmyRa6AlZA/KoJtQolTQlqCfhyKVkULiulS9vxbiyd/+&#10;zWad9/kA7uGGPoeSmg6gQo7GIcb/3VtsoUESAuQuAsiMjDIGYDIlwX/fcKgG5SDRQyy2m0xkkBZg&#10;Q11ijUwLEkY0bCmYULPjJGUQiHocDKRUuDGoiLWBA5aRakyVEgQgKQQuPDFsWq7J9gkkStS0oSI4&#10;UMw8xKpPO4Qe1JdU8JG9iEJCINIoe78xIZmmXKKfy9nscgkIhiSeQ807BAaesSWY09Y2VWgwTIG4&#10;Qmkh4Rp5Ooo6YynGLWz6KEnywFnM/Cz6/zKHwcyTCTxGdfwE5WFAPLn0rKiBX5Nv0ASgB06aPIuG&#10;REV1hdr8dH9HQE8SeHOes8MYmsE+O7kcRxrJovYUiNZn3nXHbOuWvkVKjoKGrLBHRyiLiHUUD0Uo&#10;5PJyVCNQIMTVTlJQKIE4lUB5cn5JSkoAyll2n9ELw4/j9DFOU6bH7PlynUGOZD9yLGoxUg37qDHK&#10;X4+LfMY1r+KeeSbjlXIKU5cVnB07qXAGU5TkRk42Bdq888qBUJVGMCc5TiOZGQjlK1miafjTZcyI&#10;ilY+Pbll/sbiUgwvx+H4bxvQQugsa65xr77fHljI3z4inFRBNUPwsJlQBZ11cXg+dXj9/xWE4koR&#10;1CDqjxZxvlkRSKNnGlKdKqDGJviSkiYmcTlB0CniSZ88v/IszIil/0ArBfkkRERETMYklLwu+XxZ&#10;90Cm0+bdiIqhOFaz5nPsU6ASEOcpUPz9QlaSV8gECaO438qUAg+frfVzTf/zyRAdiOPc01ic8Iv0&#10;AoTiXRJgXohVsKtMArXgRWZaCbPJRg5cIhYUVrw/TkqEAgopClXtkLUHfzZ5y5yOwbYfZZJ7SkB+&#10;wzZ0wqs6eyxZ6PFUxc7VYlOEmnUcWuRi2EqieLeY98xiTJhuDhbpQyfkZbEioa7ynGuupOoOgiTq&#10;jPHhxwFAbDMMg02R7FUY4EO27+KHVMDpoICdAsJKA/QudqBW0wiTMCNnp5V2iFhJ7TYRJ6MKIAP9&#10;cT0qccveQtnMhhAtf3ysCIIW4MyAa6nmmyxAkmxjYnVcTJuTEGA43qggdOfHsw3Czg/RgEzSFRir&#10;uRIEbjYOLuLkTDM8VlP5nDdMHTmkHbE68kWqLXnteihcoES/iacPELXj1hffo2BAYm/VTSuip08b&#10;3UB14sVhvljJpgtBwzSALndAFCldPRbLfyauqAn4uqUiQJt4cS0ic5UwL+iA6j9Uf2wN4G+iBmBS&#10;IEHiHKqHGSH1ZFPd3UHJypk/W2WOQdslqeV5sM1EwoBEfPaBisB5abugHtnQs6nXnpjzDAsxub4n&#10;nKPy0GVwbkPIV0o0awLcoSQabwxWDXfIh+4UfjR5GllQDu+XylOi6OatS2tnYfhvAcXi4T5YwDmi&#10;wMovSYsE6JODjLEJx0oTGQLwFw8GLPKgqjcDNTC4XKD+NysfpZqJkEXg7Llx/mQWWUOEDKDMmdvg&#10;+D5M/M76I9aHCmUuE8b/u/lCVkVdYmRYyMjTewZvzl8cn7GkKiVohdONN2N7MEEHZqkL7beegEVe&#10;30sc4epaKuw3m4nob53KIosMhCIqQocwsMguSlM0bK5mLIpijRYeHTFidwAiiIdbuBFD4vjWPmvm&#10;rZcDq1GkugiHmQUNNahJhyJkxiEOHDIKGRkFCovhhADEhpENnsisRi5/BpMw0UgRJNJdnQoTMcbR&#10;ccUjSjs0cNSA133eFHIv3/nTPmUrfBu0YkpcgCoGM0gld/i87h/nwnn/soBv6cMj7mWnmW3xrFiD&#10;J+yxxxicH5vL0CoB2xqAOscS7E/utBpkt5yIIuGuc1va5nzQemEOEjoyJGiTDpR2qzryDJwK1MQj&#10;GaDgM9E6Q1wzWoBIdoUKZ025kBnCFZ7bQ5Kl5l929mRJytLBEuDP6AVkiNNtYiKVQkhEgZmO1nbC&#10;01bh0DvItQiLw0ND2ByAaZEQFryTOwYjTMPWQdQLbJhQ0jaEo6YkJzfHhrh69ViDhQoFZySMNx0g&#10;qg1oM1CMwhxpKpIl/QhcIiCzDQbeCkxFFhZmmokaEEnblY6O09neanmtRgQNwt6Ziwqg+RD1mY3o&#10;0gpw5kX0BQhXtVyVhZjOGIERoDAnBkRwkpwh90NNCON7jhceVGmNZjRrZ/MVmEhDmEQZEHIyoxLU&#10;IbZxkQ0OhfKvTmCJXAVjYY4IqImHLo5epGKzuuNvdp0MiC62GVl+OAS43BbFaZNwoTMWlk7U8LFu&#10;9qipOtibloihMpxYPQgimpSKRGHBKCdXCmBZvhq2os8VUxoSOWGoQSMqeHOhIcMrUWZkNcmzqlk0&#10;gXbQa11JCVVLZy9BKQspZqPNZB6UBWYSz381CAqaCU54RGaoNDDiaLsoAd0IYSQZmTH8qDioJT+E&#10;ZvEY+gn1hRojaxKBorgAh7hw0gio7ARlCHDGIM1EwL0AEJDGGNCJxYFiUIJBo0BMzw0eIjAeRvg8&#10;+LVaW2oQqlcCA1rDxvPFAUF9CApBhRiQpCGC7BrnPSArCrszEIhBSEJMzxwIBMga6XtIZJthfOZY&#10;VaDV2tZwHn3k2mDLC28OqCdClKnnVuob+8oTjYF4IDsoCIMzx6DxEjxMurrXShrDXVnnD9GaQTco&#10;Sp47eUyUItFAnLTZWgBVAtl3QFPuiQ52nAM0pklZecrxYknPFhwIHwPxRpxVD4DCvpgGEfFYRonR&#10;2UCGFwkpfgJt1z1jqButAHl7z60IhJrMsBlMyQMYvVQaeqAseXhIvRgB0B6oESD+KoJeaJLpg6sf&#10;WWA0fokLZzoouRFZ08daWjB7KAZYCgm/4y4mIfieK7ZIQKZRE9IOnjlyJGwVUoEFG8OyPkQPrIAo&#10;oGZbSQBroIqeIgRWpkWOERlDB4nBVBJKLiiztfzzi4sOeKxkRKV1BFTyKXpsFSygY7zeNPv2gCmj&#10;pU5kXhplRzMKaUTzucpzRGmdMokRjljzLG6Hlomdyo5GdPSZ45pEJpbqCVAUAQBMKQ5EN4ksbh/w&#10;dQcN51KxdQBGFYk5oBqwdlAxWKWGl4bmmqgnNNJlRZpIc2IudTGXi2fb/ER8AZIrkQDI3J24riPM&#10;tR+HEY1kAiNBH8kfHouwQOiEUKIs6mTAszUetfA2UO+NBu84eeJJs3iQ89s5VYHxmhQ4EbKYIIIO&#10;dFCQ0JcImzdw11ayzAUmclrqU3OtIEVkWOYaOkFTOe5DqdbgtnLMl3Vniop6w+zWI+eCmhkO7EIS&#10;OgZSBtkXR8g5zOlOyjEL8imgVWZYHYyb4J5WAxNckzaMngbd1MRLYdvqzkjaF3aU5iHsJGJCzDlA&#10;YUnBy9GmFkOiQ+fRyHByjnuVMFiTETsNFyQGOmswsNCIw0OBbKc2PqmBYStqKyOJ4ZRw4UwI+JyO&#10;E8d5hk/EII+DqDrCHUTfIGFfEqmGQydlViECsxDYyjteY+g5iGxaYTqgNUlzYUr5rCEWxr6rsNRA&#10;IBAIE1TVrJ3d62VoF5gWUeTnPmhTULhHQHT2UT50KbKnhlzKVeWxkjCJuc4TiTFaZTJY8yruZGRo&#10;FIitxWG8TDe9IUcnCYmdk3l3dhtFupiTScXhVAoFBmvJInfMp9jIK7z+dUisI8NLnH/dkDoHUwp+&#10;D8mDkRcyJCz5wUiljYQxMOTDEw6z6LOoCrykDJeKakf7LBk/FwvOLhGjCtM43EoFIpIOvbDWAt2V&#10;wDUJ1qE0l+CCw3lyScZQ3ZIMYLtjKXIv3CT9DGRkO4oPfPGlCg/FYiEfAGoHRVr+5EgSQU03/YO8&#10;JVH5oBReAU6BtZCpiSSfuxaNI59+hC0Ekk7fKJI5pOJAKSaVUL0ARkZGRkziSXIssRcyjmHxtYfx&#10;uH80nk5fizfO5lnJlGxkDlAgCmmmsGCltGN5Jf2vLnmBNQPJnNWs48/MxCygxyTTlCmm9OR6LCwd&#10;+LBhoV0G+GnGFQD8MkWFfXZL3vlP2wDokBQxOUBlLHT79Ltf0wNrT3S1P4/YyLC34jzyBPAspkK/&#10;geTs8VqtV05S8ozHvRoKJgvBsvvbAgMrnt/TNmgP0F2oEEvRLOSv4PXmxV8Ah3QD71lTD+JzmEac&#10;xiaqU3CAUlqoUYSLkylx95JkCuyMeIWWvLZS7KlnVsIB3yLsyGcTOv9Mw3j9V5U4ZtkCZ6fMnt6n&#10;NIN5RRFx5eZASYaIG8gZkRG3flyKUA/76p2OfgoTXq584Else2RcNOaEjamalQRD+NztqmF3o4gR&#10;0fxVbxxKZbGLCzMaWJ6BstmOsq2F1sQ9/+bwSlO+uaFNZlaHzYCv56xwrtzmtVOysJDfz5A4KiJX&#10;L7E4RL+i2YI3E2+5lLdRw42/EjoNQn/P+4giV4u5SsQyKfimRx+MlDbcpPE2H4yINPwGBdeEUs99&#10;KPixzPl3fnRokrtCRJlctiiNBmg2474SNFhsGkteYsyCvslkRBK4G502Tk6zlEi49BZMECF9IZgn&#10;SxsnKiDzIyUqc7ZfwbmrKmDUTPh0OxDKMnYhsVMpSYsgbRhSe2hAV02IjKXkGgccuDmrUYg5y7H6&#10;/MhynRZFCDlD5zTksQqDt9/kAkrqjJFzIuVtC98Sbyx8ffZUg4nJnhZ09Ihfs4oFHGzh+MscvUE7&#10;EhICkmnKSrxVfK1pPZWVKy9Hz/KXOit7NvKS/rY1vPElxWEIGRwXdy+LU4DORCesLKBM9CFQkhWG&#10;rg1GYaO8HedgPI1h8G0IQfHFhJkeBCzCQ+PmQF0wkNc+JYkDXku5a51IkOISCbQgA/BlHGElgw2E&#10;MQYYM3mRnIAhEEKEKI9C+dZ0C8LDFNhDhGbMgxDCIYocFaEEAEjYMg9g1FhXiLAS6NOJukKVq8RR&#10;TtEgkypr4ppsRBclCGVi4Amvi0lVYDhywiCQHs0BTljE67JBbHmKz0CAUIVdQgEqyqtOrtaWJDQ0&#10;KauAQIhhAhocIEBINYYMqBUKABoJQqILkI4oE8flxxSIXD8jAPyfgGHdAvLibboFUv0DiROgbUgu&#10;NmDiRQHu8WIvn8K4EBnTpK0nhfgHJwIPVMiPFQwwhUMIYQocxQbMncLvQqgQOCOtFVzdcgbIMIIa&#10;HDFIIY31HQyMInZXmZmb7nIJCBAgjChIZBoyS2rR2VpMCUBV+GcmhhQhTIMQwjcqTMyIxxDsJWAp&#10;/GIqhzQk1CAwzRmuQ1ZyfpOBiPB9AQO61a1r4mEm+DbOETQ90SOGQYYzM9mqqbN27BEMoNT0Ux4g&#10;9MwCsNfC1MWQlNYHWgZoWa/mcIinoQeCXueY5NsNCFMyCq57jw0CHGPCGDJwo7SUGgUZuijxIC6l&#10;nKoaraWvDmZOXGfkEhkQscGTJvONjB140bvMJrP/D36Cu/p8jX8q6LOLTnem9WGHUCJcqZfmQfNE&#10;RSxGMkaQRSoqePzo6CibH6JhFY4nFgws/UCoHQHGwY+FkQRvIiRscuZYksmZYjHJINKabdPF6oE9&#10;EAyQLrAZAl/RYyl337P+UKME/K0AAku5opSMdTeNPTdQcqAhjSTTgbLCvDMt12P18yhsg5Q+ZYp4&#10;kDyWQmFiVYSVAiCdNBh2dAkVWX93cVH5PBoAoFQskdJnVafPRg5KIFfz5TZxfDD8VlBUOKNw+BUJ&#10;yMRYbjIp0/dSAN43Ex5yB6hByESGgMXw8scpxwkD9A32Cy8OmtpfdRUeeNwouGJv0BC2+ModCdlQ&#10;RdHJ2KfkhyWKuqni6OoEaAFOUOQaFOBUqZ6bGWZBLmR9WeK6x4Kcpkn6bEU87Sq9toDnfuESKiCX&#10;Ij7er9Aw0UHIiJAKBaYnj8XAvcpyIznE/bWULsd2CEErkDtmTd5SetTVqmpJ9sjuqClVJpBYlaYs&#10;K1s+VcU4QmACYSOTZqqsNBPUNqcHk54NkPJOscGR90+SQbrYSQTIG4ONNCeHfdi4qoGEpfCEFuY+&#10;XRQ+MiXAw0LTx82oo3G2Tm8HlK3q0gWPPdrWv+QaD8pedYqaBjqFQqGIm+xrpRXaE8S9VFOd4NhK&#10;1sni2xsKHOv31URWlPnktuWPnNddZ5I9hYXEFm0lEts5r6sNGErut5xJpJoGVFgbCrPnELlREmdE&#10;oPY8ifFQ66YSCJQULNFCxS1AVZHRBCzxJ6h6AQMboDHg6PHFxIUi5kU8PjJrxUkkk5dx/YwNL/5A&#10;fFmUO80AiFaZ8uRCTXmnk4CpRlKtLjc1HZ//kQhjcT/L787lVC7n0sRERLq5VBzxs0waHlzKWrO/&#10;jIB4fI8OgZcPp+liLsTFTLIEiIvGUBuILDnLpyIChjPfDfCBZ0GoHfBoFrg6/vLkU++E3JJJSSP9&#10;00D1/jRzfs+oXFLznKgTqFmNjcXJ4uVMvhRZS7oB0OQIX+gEYVBz6eaiILf75QRgGkgNCMoO4CIL&#10;+fljYljSp2+xVCeQ++5ppBhf81wEugTyxEZS+zoNn3LOvp5pEN43GTEiklhx+d/F2dAXKOEUpsY2&#10;c1FBlAecU6B7gieddh+Mu4dB6A+OU5/kwde/Z0RO++Ox4uHOm5En5PNJciTliIyMsF365DD3edG+&#10;NF/nNMBsg2yDQllKwf8p06kESsNvmU+Ya5ACQUtcyFWgoh6xynj1+oUAZKmVjKGuiXGtej8crsSW&#10;tdlqSRD/ocR5nJ9G84gx9PRg5J5+m255lLW3hvInrbe7X+97dWvS7leSVPzl+3ajop/u0jjHvjIy&#10;+3ah4CcKfbdoqUEWIp5vz8myKfvuXnMs5EAkSI5EU5WQyBjn25kRfpFxItjIyNlhGhKbC0H9IK75&#10;Y2SkpQidOaFGSYrv6LEaCTYSPD83YQWFxa/P6NMu2Fx8TssBd602cF9WacuEZgIsJLG54qYTp6in&#10;ix6ZAVTMQ/y8vyq0aZ0EZGZwXJAQNuko0FzHKKHRAt8C3OiAeorsmKopEDCZ6JDGm2q/cBwyVkxb&#10;zv1SsnZEtIofEXxEZJl5cjOKxkcDziI3ojtM4PrzZ0b8OwSqOcy8NLS0MUTCcupEla1GREZbnP2P&#10;Fby3RK8iPykQFxRFoyqglbUD+RI8qCkXVjR8RQ4/91GRlE5N1+4my8uFPzIiBtiUiSsW9LD5UMD5&#10;AXMuMih7qW8xGSp2NITMdmp0h3Wqpzsb4SNOuezYJanryURt7s7fh8bXs5CxuiY8UqmHUhqKVjwS&#10;ItFCSyoawCQwiCV0dltKzDDRRhIYgRkHRXwmzwbomCASnzVpKAwr1PBM7xoWNsSGbEwQDmGMoRiS&#10;CjJkBvEJFQxmgGUKRseGEEFyBAJjwwpGZjIhxIv4tIRzkGESjhkG0XEeQilVn2iZmLY7nTurewd0&#10;Yo8MBIYkMQwzZvIK6hVWCEBwgBohpEqLPNGfHJQWD/I4IbXXo/beBUsWmwc/OfXalwCTtG5zRMFN&#10;NLJzP43S4BsrrTrdn+uWCNThwfPTZbsNZMrvWxO7CzhPMska4UjCsExYLaIpBzM8SY8imbNCk+4R&#10;MI48L0Y2hw0ef1hRlEYeg+dVVijhlFQZBRYRtXCBCCCiCBDaPwbRGEjZRMCCS+5TYfGQUJGlMioP&#10;wHqmUzWUdIOkWMU0zHGcRKNokTRomieSSFvOECEEHECg2i8ghaJE9VhhiCONGnk5TFGQZRQvdIyM&#10;xwgQghAjjTGiCQoQg9k9iDEIWM4jhzC+dCHZFsiAnhhQ1QhA4Sv6YHhYszV8rVaxkRSOFCCuMoQV&#10;C9Q4mZkH2KMIqEweGMNEa3sV9QpqcMQeHFldkcY0IxB4ZmFDGBoIICNghjEhCqGW8IcihmNiYSDb&#10;jCDCLRhALRkpmTKmakjBzdBQNYGN5E6sN4+zzIbh+tQ7gWbk96Yqqb6Dpsg2RO0VNYJJ5Y1itDSx&#10;EJRUg6xSxeN6xJVKArurlbXd7thuh1rdauOJAiUVPP2fRyxHepuco3qocf/VyusPsjOKC42uFbeW&#10;MhuVkQjJDQV+ARXpaEfqGkYkl02MkiS3qcPrw6lz7qLk0Oi5hwZFsRDEe6E2GVgFxqIBoILNYaVD&#10;XQPCzLdaCywIgCS1SCNLdYUAvJITB8yE1Q/HUCgBGQdQiT8SK5ERQxEJIGO9AxKX7MgJ8MAyXcyZ&#10;2EYfzIiRAV/1CZIFQBSsiirYWTcDyeG8fjnJxzRNP85EA3F5Sn+s+jj/CsnxFLc3BfhFUMRS8MoP&#10;kB+j/GWXlAtjqnqwogi7qAOqCKxLQNfIFoI2fW/N9fPnn2SYI5Tyj8suVQrKDDEVinKiE8nF5dim&#10;yxkvloecxxRRscv50BpcqqgYu/yh642KBbsmIiIgU7QyHic9KLXKxDHOIIGN0KEhSbsQeEWjToO9&#10;CNiDw0UKEmxc5BAzOGKNlujJSbDPhFGi8mKQQWQeUTxl/+/xkGf/Vh8sWbXL/soFalZGRMy/CL6T&#10;qYWEqOznGjaSJ1EtqwOlCi0DcYTBkmLmYWkt/4QYO4c6gQGYYUIlEZB0zDWHspCK2e/YnhJzI8ZW&#10;nMWQX8IRSMzBqXaj9Q2rFsHcM/sAh3EFhJjoZOOmuBJhBB4hDxSUUpvLPGRVCzCEUHk8VARYtgSn&#10;kTjihojaMi2CAyjGlI3oeGQRDYhFEfQTRMGXJHvWCbOz2igBuEHESDMZyHhzPYQUPiG0zI4R0aGQ&#10;8KQt9k8CEbBVHqEzZY/USw/SeXQ0hIYWbrWaVZIxEGaTv4hzVeNsMhlT3YBKHinb36fEiNZuKE28&#10;inPRcXNmaAcUfHx13fDJZdeWdmoJxREgWqMjKXMi//dFHos4iZATOALicFyBVEqjTp2LHFysJOUB&#10;2Nym2D4aCDqFQsQim32IjKPkoXyfzekUE+SaFIkAdqMYXb/lORGRksc5/+aaaaPw3psjYUqwO/jx&#10;ySS7MeQtiJd+ZL+crqQTBlExiZygPi/nSMQn2/3QJ/i8QlGAXCyxWEY3kzjdzV4Wb/qDlKkhxN7t&#10;DVe/37kFNNi8ppJOIkg2y8ziTSnSOeIwkvdEQSobzy/mdGJFaMjcFmnGknItjJC1bO7nUnZkalj9&#10;X/aVJBxFD8y+ZI9MjTfHwBlKMPuSSxAR9zTdAYyMiJoBonnAFJNVGREQZP23jzp6JnGUMvOxRy+2&#10;VFkSaScZKII6VzUQPKchEI5EaRbRozgohE/Rvjw8PDJiUH/O58NGRIsN4BI5z3YpzTP5PyrGJjnc&#10;lE++PzrWZFKXYiIjo3OSBWEYiIiY2xUilL+wV0scppJpL5IqNbdiLdWmZZ+zFxbfZVytY6LtucNz&#10;lyoavzoBl/xXC0323+8sZCZa1ZRnjrVvvmCDaREX7pJGxS7ftC0Cbc2GB5UfwCyvpDSTtCjeIm3d&#10;gtBtljpkY7Ae6zYULWYEyIkmd394SWREalIJ/GwIcwQe0m4qWsomoQvFPP5t8HDoKqNhAkygSqnV&#10;LERFLGiF9zRMtXIrvLQ4RkM5FSnAtmh8EQrLN2hx7OF6xMjZgRqDWydmILIiWMn8iytcXT8KdKy8&#10;BmPQZynRMWDz76cTH3kvo5UXnRCdF/GnnVI6x9in+8YTxlStjWQu3ExxdHnC9ogKOkca/236uP0O&#10;P0udIxMr/TZdilhzJrGBE+5860jiUdYlLmLLL8tY9iR7Ex8Tr5RwmCb5GUFboj8pBuKUZBJ3AsOP&#10;646AthcbicGpppqJErdCEiqyicpge634D1NckiGcVkhSwQmNuTJLk0ZU9BkYsOZk5k0oidCxB5id&#10;WyucFHNURJrruESDILiBC/SBHYwocN0O3Yo+PjCIRUlGkOzFPDDBSCHXYIlGjRBBTFmFIMZyHCF0&#10;UIIWYsMEBIhZbEsFhUFpqnVQgwBVRRhNaEUWwB7pkp8SI4riOPKxYgyieXFcyWOcVqgHORCPeTyA&#10;qiIb2ib6xZkrFwG1VdbQTYYy0/kUQJFeBa4tC/JgR7z0KyxQXWaKj5GSUAmu4DIlIlneesDvAU2H&#10;4ZKSqqyr85sbVxB9oYM2YQQQ0wyChmcRlmhMb8QpgEKEOMARMNBJZdJpmFBuYQQoQtFGBLkGEa2G&#10;KIkgyESZhQW7rWsS1oMF0IIpmQacXwiGEiHjDTEUMsfQQs5xBDhCCRiwmYaGEMLEHidRZZm4ziJR&#10;6kU19hRzdGtGORmpbhDBEGcQOj1GiPBLBTqO9AiyQYIUGKEFMgiC7DD4+KMVPUek7OKKEcYggI0s&#10;IUNDXgJCmYSmcANEkFjGe5zhFAhB4QEYoo8IYJMzlYo4eHUykFMFYIzg4YARBI0SOEhWKJFhHIJI&#10;KEhwyPtQGOZFwLCtnbXDqh9a8jUzgPOFhXPmaKvReQShkpIo4D23h3I4WQrpFM8d6jffvXiuzRLv&#10;5eYVdpOjUD3JtKXZ/MqVBhMqrxvFaZaXOD9LkQ5b6oobgEhp9+MvEodwtZRtjmuBcoYH4mokbrDr&#10;78srWCd2c6X+SyuoZ9WWhgWaaPwk6t+p8xXQ5Q68VpOGlCW4185cgR2DJR91T7I2EXxLAZG4pkv6&#10;gH79fF4FRwShK6+8QKMMeEsyIh88TTIGKklFjuUil5nVxPC4MndgpahQpsPwrVlaObPFwnEytgLk&#10;oA6gh0/G5Pr9Au6FRwvFQ+ER16ghkARGkmogqwMsKAl0YV+Qq8qoBegMaHNKc6EauhNmcAf4nwl5&#10;0KBKeNhFsLCiuoWYpBAsm0td9ugMcpRkcyAvQChFT5hdQlJFx2JkKtAMiLbmowC+cAUXqUg8ZbhZ&#10;eXDnKSljqD9GHFPt8vqMiIiK+xuEeWmfjhBVDHebBO6AjXSZnKHKhkgCVYJnFPDX0YfhuIkAda4f&#10;RKpmymEGiJR1knzJc44kcS50cgmrBtQF7NBOSSnSHvSqW+ELLpGu1Sb3bjbT1XcEI16R4ip7Q95G&#10;Wg4mp4xQ85RCeUo0mckwR///4tzhSOUpkKJnkTtdZM5JUaAQ2wkK5zo0WzvUZLW6OGQ8g8vhKriy&#10;CRuhxTnMYpGKc5h8aWFAsi4rSFPTxTha0cRqZC702U7aDKPTh0tBYnyWY0U4XJGiIobYqKkjagcS&#10;mYzRlkZsOJJ9ah94bHy2F770bzDChNG5rTlpns6BdG6gTEo2HItkS7N7JCajmCdUXuXwzqET02q0&#10;NWCRpCI+cEKg0yRFfgInQshiCWoNIKQOg6GSemYUdEdEpREQNhMCevPlyJ9STrMPPooEYXlMNaA0&#10;xkQC2goqImrFIBaOzNsb3NnsWiwkN+LfNhsuo8RnWzBIooKXG7KMW5yLM5sJG24sjFGAi3hUUxxw&#10;6ZTiVn1meLKTcDoOjgpqhqxer4zF4nOoVAiCgTViH/n5+WIlCSkaARGSgjmoBS85+VrUYiIBdilO&#10;fnQKYX/Ls0WCFQCBAaA0flARGW2QCDf+oHx4LsermUzonY6CD8ZDcP84kkkb18DnBBvLkSbH6ALi&#10;qe3XnFR5I86egCTSRcasaAkkk/ElOFCoA5gwsvvD/fFjnXBDUCA6cr/KEp0AaaUQ+gDnOUv3yrFo&#10;FJgiKFQHPi/qF+CwiMjL7IMy+/ZISKU5EPwmNN+PkDKBl8U5XqsrK4PDG3x9ccsIUX/FOkyIuKIw&#10;jHMnJ5MfGW5kxOiiQJQCzL0SuvcBxuG8AzI9KieSScfx/IuZIUUTZEdGcyNjC5xRSOaabji/rWiY&#10;48afO36SFMecAQyCIEHSV9y5kLBj48udPh/MjIKDSReJizoyyPHKgWl/90mJPsU6IV3+zoaJ1bDw&#10;+WNnjWHziIi2W1m/7HREkJPFYWeJO5JJJJ0Mbx+MiLZaiE2//QCLvOKi/3SMQ25PnEojkUOUrGGk&#10;+4XdWicgJGWIlf6Zt8gFdOc4+VJgiHKcp1WQoGIsX80ZStEdUuwv8clopgj+cy+/2cTBy7n+/OcP&#10;TTeiOz+Qac4PADaEQKzOYFeACJM6SV9Q2hZNhU7NFlo00DFQ5np8vt0Oy1NQECcHvJM0iIDrwHsv&#10;sjkuySn+TEBTEDuYFMWUpEPtKdTPzllyeMvM4SdlQ3ERFTfX6xJg6zRTy4hPuNxSpHDTiSJWidLl&#10;HBf3cW0PHmcRLiyqGoarhWg22xjFmTJpReaq4lz2wyFQI0sdk2yTu0PEktPUrQOiPt/vE9IlrUuD&#10;ScHqenfERTKG8OHIlwxFfV44nJmcSkYjSgifFV80kk3Eoqy+RlRKwpcc6BhNDS6pl7seqi19HLn3&#10;5FsseKC/YXFnKjnKcsn0lDWHLsi3I5TwLQviKzIaspEg26ugtQqjON+qPXR3Sz4bJ6JGODSybujL&#10;KQsxzCpCylM5uFHBjt2FTWZ+mFNWdJELkEYegxKJKQjl8zChWuQyQIEiFjEuFDMkyJQX0WSMYgDE&#10;qMnHN1GTx/11qhRzIkMCCzGJCqDcgwic8KEMEHDjJI1vrjZhzdqiCEj5gENDBCjDRzBT3aBiyWUZ&#10;hYSYqAIORb8YREIgggcGjxiQpqgQIZDIIEIUIEGEUKmCibKmRnFDOTGFw2FKToEwBz4qP5oGtYkh&#10;e1BuOUN2pKtlDOIrEQ/JYgrWMKT7uJQMWZ0KKdkBHw5vA+Ry+Hf674ESSsbKFhQr95mJDiEDTtVL&#10;moFRMb11h1dWF5IF5Jw8G91q00UsCyo3SoCyxdDO4s7LNmMg4/JFWil09fHLA+Mjh4dYlq+GKk5R&#10;WcW0MCNH6Q0IQNCQyDh+9TlTDkStlgk7Ot2RGgUu5I8Qgc1m3oZiFc+IPDAwkQ8Mcg0eCJMg4VRt&#10;TCrmIWECABEGRhjhx5DMaGQaPCoJGaCJ4TUydPINUeEhzKDjiB0QQWj5khChSDg+EajUtuOGiR4S&#10;RRyQxRjkIjZBTFUeYUw5OS4QYQQcgOMSEZiCSChfjCDFEIOHhoiQd4SeUUTgeQJ8CVbg8XZwUqnw&#10;oXsh0z2OMIrFoNHDGtFx15NTNEc0IoyXwghkYxRfChVl5GzFarUvcUiOphQ6iSwIBhEYUKEMYcSt&#10;GyMK5ZENxcwowifoSGANMM98IgyZGLIjAX4hBcSONRMwbBCR4QIZIJFoJPCMk2IcHYSQmRh0luwc&#10;XLB5HPIMycVeUmKSIiFWUCkXKU7+FG+lRT1vLDjanl0CiVhevwrsyxGTP52lVltSUuvCwJ30lFwd&#10;INbnn1ooT3rAvV6N2tmIT8FR3wFcF5BLFmmi3njLkqOtaas77zxYpcS2SUNbywPMNJZ2loof0okG&#10;F8DwrLTAkYscoUgYhQpYhQBCl5kK8uJ44F09Aj+dABo6p6+Z0G7rYyRHKFh26MJzQUi4WUAcuVVn&#10;rHLmBKoSkQK1sL1CKxIiBmogFUKIKsAvQCqOKRhMgb8NdjKHm7h3kBWCPPH7xCzrYDTQVbH3ug+Q&#10;AjgPDy890M/oAA7IHkA1AU5dzV+vC8ThOtQ16hCzx/j3lpaJYrTPlhJnxKT8Z+C+cvxF1+ZAedpZ&#10;rVrcn+8oVQgNiBn6HvMDd6ZBdNyu/nfTyiTwjr/sVQ/ZNL4pxEoVxJQ/lUJ1AoDIIaTGN4fH3UKA&#10;d3Bnkicyr4fbPmnWUJNLCGXE3+xqAjlFV4xEZQllOaSZCuUExvH6fEvdWLkrOUpeVDqKuKs4Qgyc&#10;CVlPrJoswY08wDaz2qWJPrM3gVSucqEQsuV3Ih2FqB9iwjELpdoyh9yiwjT2UvLSISGmHMKRmsJn&#10;FHVqKDtniYnkR5b7hfLFROZpsTWGeBFYZRZQScDKRY1lmLYo8OKc3HoeS6ybPCRI10LiKGIuRHBZ&#10;VsqDm1HaUxRpE45Fj+BYciiKJ8qVyxkRGSWAkYhS6URDeJom8NTNg0pFRDTXe8IwLEEiwrZoUIl1&#10;xU4DZm/bNaJo5rRpVjIOqBHx35R6Uspl+cMn8A1a1Hkv///8axzoHMFXznKc5z5UwxAcyPVCFwbP&#10;00CRygU3po/J3s5yoUCipxF2bh9AaYkIAzNWC8RcjXbt7uWDUrPJdMjQKgrvDQj3SIiZAgmoVAZG&#10;ZmxRyxFXxU3K3IjSPjMo/FPx34k/TaWKPQChT+NcLhy+5cLDfu+RKHS0moGUt3EfrsVSK4H6ygKA&#10;Leee1gpy0RPmf7k7yA5RpsTmOkZGRGgEoZhS62JUg8l+uWEyRRFB4C3iyRJq1oJTKvBcLhYgKRs1&#10;FDIkfpHqSrbn66j3of0gOL+mBIvNmo76q9yDafjufPnzYix5yj/MyNGRs0WfqN1qz+mpyX5EQCWn&#10;5K9P1pWvte/kJ8QH9VyxYuTEgkLOb5ovIySlZkRE1c/eLN9ldMyApsxaMmyfkZGjQMSQ+QX6Razh&#10;AmXOb48ZmaMRl3TSu5TOg7gUreyU3f7HXL3YKKNjzh8ff8qeapyR4yhXL05Yi2a0EP+mcpV1lSLJ&#10;84lM5fmrD3fb9ZdokFIv9uKcoZKFIG6jilmc19aYZ9cV7taXASGSnhxUJVyDkiDveBe3o6z5pWQ6&#10;Ur5FFFYx1FVa+TCEQlJCUvlwQlZHd5AME4LypS1Tm/Egpy3DgnYKCWwAYqeymO5pnBKJFyihziu4&#10;vDq45E8qHg4mJhaZcjJhEwojymDWnmIfMQSRYItgbjNufJVYOIZmCQjSmM6bWlZ6M0VCc5wAaYVz&#10;bHXZYXPPZVZwIExVtiZSoPmjwSNT3fKjrPNJlPameQVsa+aFI8WIlIR3B+HN3KVSDXIhJsoGslbc&#10;ouD5oPAxcpFthm4jiXyQP+gaPZRqiUcpdnKC0ieLMqHFYMnwBEQnJOL3KKIeWJ89JBoBE0cB435P&#10;/7EISYn5c69YrKQGKcvudKXOkzEzonD9pfKR4uYxjjnX3SKfGyHD7Zc8sJ50cndYmzwaG8qLjZMq&#10;v5Yp/u2RnMYJJlvObZRaLaImkBFJ50NRaj6hO5BEepst504Phcg0SAOxoQxKGZhyaTHk7hzM1hiD&#10;BBwWIQS6GxJmP5VBwqO5HYsgrKYYKMIo2GMQcmNHMJcC5CCQjqIVqmOwJj6FlCjmxiBQa5mU4RCH&#10;g8GAC4WCTCMPVYzhjhIQhhQyDkRjBEphkCFDEGLIER1mfgp3CCmEhBAg8GKEhoSKnFhjDQgAUEdx&#10;FnCHBxGEhDBoaHgkgkmwKFDDhRjyPkAWUjTtBKKlb2gk7TLUL4wm/Wo0RkoY/hbuZPaJjCfEkQjR&#10;LBfT5mxcAh+ciIgXiIzM7lma13xFE5i4pHD7B2rWtueEfWymtktBe/15Kytlqo8YS285UU4vF98I&#10;zKWKu7O4BJH6+aPA5PiTPlKQTgy+y2mwtYQCuxhIzjLohbM4CiCItMIMFIIiILCai1IPMWDGGKJF&#10;jbh9YCg3knB4JI1E+6YbfQTEkrRBjPRG0qEhihChkGiOYcnBjPsEAhAgoYICEhQjIMUJMOHKYaFD&#10;mgGtxQxJBo8NFDYLjoWNCGDBAghCDCjJIOHokGidNpAE5BeCCAD4oYg3yDSoKj04zUfVhihiBQiD&#10;HEdwpVkmuWgjUMFrTXMJHhVFraJLCrCwXsHCZZI2CIDFhw4QgsiedE0t6ETGHDKRR6luEBghx6ii&#10;3esPGMDYIUMogYzSlilLCQeOuAQHhx5qM2YIAPDACwkVKN3cIloi6MnfwcJsdlDhzDmGmRHEAfZS&#10;O1Ldk3fCRbxQbamloNmya+zLuwQ4ZRGM4iqpTgx4YMRaMt51yTPcaDKWu4QYSIYaVZmJBvmSOwQQ&#10;fEKOG6UwQMZBmpLdSuOIwiDgg/MXCXBs2VAeKeM0g1o4UbM3ecsFDKRTFuzWFd4VF68tMXFQ/ONo&#10;mFIe7dZbnZ8zx8wIriueJRPKXE6cIytLWK08yOpcn12A9uvKUkq87j4qbkSphZbAlXV8uJnKgXzP&#10;n5335kvdT5dWnuqvwBqEH+UCgb04kFAtumgYcbgHBMoqhJLDZdx/TMu6RDhYfIqhUF36thdSAjYK&#10;uW+VoArJ+EiMP2WUDIIyhLMsSSLPxuX86rnrsng7IVeYbeRME6J4jXXrZ5zXUDIBQIE3EJ8jYeAW&#10;8pARN8kSYMZ5VCaInAdzK+MpaXH6XCznQbilKREUPLoBQpFUvbFP0AfoQDNuHyg5UCcZMgQJsfae&#10;J2QE4iIuha+SSFJKXxlCXnQKjLqHbbGm5UA78FXociX8bjTTecrSpQ2P1DkYUQS45agLxGFniJf+&#10;KUko8kWqaaOqA6cJzxZQsiJliuBctaRCSjruLV7woSNuo47ysIbMlSXIQLYehN+20wYsKUP61ukw&#10;5lMYfEnQI6W9J4VuciEmxp+tmJYgMYxYdWWompwYlzA+IHCuKwH0QKs2KIjJPl/FlisIwvFxpIvN&#10;flL/GQrkRELiSxKNnynjlwywFyELTINnzQ9RPp3IItE3nc4B6GQbZLyKH9dlVM2DZPirXHQNykJV&#10;gqKYynIG5RaiaCYQCp5riYpLbBjAcVfO0a6y7nQNkyiy03XR2NGI52T8blFRPF/4/dnCn4/DeRGW&#10;7EiSOc/JJJJfq0K9jnOVlCP7c5TYReoYDzg3RkfQM7XKO6OXhywfYJrlmRkxojXjRhud0y9AZzlY&#10;i17qA5T3LkfLnz583KSrysF8yMkWK/9085QIMDeDRZfXlX78UeZqE1QUFQl5EooRERkWjuglKt7Z&#10;P02IzLdERF06LsvnzRhr5CxYIAUfEtZkZEXlrgg5Fy5foBx6RlIIq+a4WIzQOqFYIlMiUKMOb+a/&#10;UBXD71FjLBiMiA510647x1zIsGvhPHK+57kyyVc1CaEZBbN493U3j12pj5Kx1lSpUrVniySOLQKj&#10;NWlVfyVqg8F2qKBNVvzBUx25dZRCOnyxcuThYamHn1rYij8XLySZgmeJZP6YEzzLpOJ53jyecuDl&#10;bamxBPcq3udyCYN0qxdIjA5EaEiqyVcH9yB/spdiVivshVB9EaBqwDDvAV1NFsz3IPfTcuWmWtSj&#10;H7b1umrM3pYZERljXNgYYyJT35M/7ORIpux0z8kgx7lPjIyIpnEi46qPfH/Od+HzjeNxkRGm8xEs&#10;zUIP9jSTUPQpEghmRGR9M8U+53PVCLHrEZpHEhEZk5kU9L1vPkZqTkERtWg/SIyNdYqxsgW9/v+3&#10;/RBivW2JKsTo+hGZmmEISFZ7pJqSlYfQJ1OKvnJ+0ESNA6RHumelOkUWdFbY4jrhbehEuehEc8Ag&#10;dIrwIySDCsgeC+CiWt7cfHknxBuDUsH/YMd1KQufHYLkW/As+6+JMG6QS2hfV4XxheJljnXUUFli&#10;CIeJHi079Vf41RSpgPM2nOtkKZDYd6DWgprQkbj3511iifPkCeKU/OUvZCRf4m6Yq+I0zxFckTGt&#10;SgT3322QvCrsrDpccu25c1CjkH/KUe0c2cSoRJH65InNnCYu5JsWNn0JPdMgLcjVaZjuhI5Q0NJ4&#10;qEGmU5gpQLCCJ35mfDBeOxMV3xBoSUo8ZOwoihjCxPskNcNc2pMyMxLm1qFCvMYRQ4cN34WMJG3O&#10;eCKEhKZoCFBM4C2tcBBbhmQk9Uuu+CFCxDFjKIUlGQK2fBhBAuQQQBoYRQy2Qp2W5AwiMzD4aEQI&#10;VELUHsDRMkfAwQOGQUMECINDEChwkjRiSUoEHzEPDIRoxKa3FU/ANTfA9ZoIUWI4oGkQsKOHl4KG&#10;cUIgnKrWNM2KrNSOHWI8TilEWr5ZBGEAgAYDqayNXlc4SCn6OdHFwt4u8ecaSdom0R55m6ODVoii&#10;X0kYDiTHOG4fs1GIxJQLfiLOA7KNXk+8+JxqbrqwrjWzZ+iAswaDUnlJp0pVUOijy+KXoJZ3qjXS&#10;0ZWN6/8iMiLjLqN7DrrcxjXolVFAexSIa2TzghAxBBho4SP5CFDZjDGIaHIKZmFCZiD5lEqhyDJj&#10;gBBDyDQ4UIK0IUJOOSdQc21IyN9jjKMSC40RLKKG2lZFjs0UuUKCKxRnEej40Xuh3g4QAQQkY08I&#10;IZEGO63Hhe0aSlMYYozCRekUWNVwQgYwgklG6GOp/GRwoaNonla85ZOSCT4Y45TUGjrkl2RVo2eY&#10;dZwggwIghJNkMaQWUrRNVzyjRI+NokaNDY4wiARxQ8KGiNB8W4YggAyjRlgvaP0Scc4wgZhow8OH&#10;CkZC0pV4uUS3HGEMECEkxCQxB4c4MQQgjDhFEiPRclQxhHISQZDKGKHQgdDiyIgpg0EwsCB19LRN&#10;jdGjrIjMkw5MBnAoG5dEDP1l4cTRkZF4YixUW5mRLulerAqJUSx+XYfk2ObHAMvugU49N/n1Dcuf&#10;CV3QH4FFq9Pc9WwIeLliOqzut4PoqHl/Z5S+6PBNsDfh+upWj7QJM7dZLgl8K8FgdlMtJBtClRSH&#10;Y4oBcTv+sn6gRZBriAhX4cgQDJfoedFWIUGQrhyFDWJwTJAlAoY2CQ9H1LxdQArZyR7Ku0So6ej5&#10;/f91MPruiCJaBj0DTz6gNQn9fIHIwi8KeFrmPkAgSUOx/KPFJ62qcrYOhcLh8i8tdxQ+VKt0KAxa&#10;XzgXd6ZC+uA0P6kQogBSgXlAWKmp+QVu7ywr4VclFJQKEsoBWL58ixUqg9yGvJvPSWQGK3VoIWku&#10;geSJgO6WQBTBho7hzbWzIE/0XncGSgUgcHQKYbcg+F1FP6AtAx9uV/IF8zTQeC0ew4SDhff/dVMg&#10;w5UeglLyllQUqeVn0kW034oc+5d7kv9MiUbI1Epdu1Xd8P3ICCy6anTJg3OItCsyNsOh5SWlnwkD&#10;cojcpPIzkjrpioTwVkHOfkLDSKpbA3EVOdFGemStK56NPc2fJQNYyA/OcqtR/BNTcrdjg8yMjM3x&#10;iB00e/osAaich3lYspiGJF4TrpzQ0VFqsgk6oyTWuT95S1UlleJTp7trCvIPEVNLmaObNBSMOX0G&#10;/6oqRHXdK9Z2J7HkAyO16lUUoFfWpzhyVnVFGZulSpaw5bwrCI2RumckiIj3Q93PToNytuQutsQB&#10;C06yor1Yyvc+fPmpY9AWA4DkivGH1A9D82RLsoN4shbofyFOjg2xYt11KffrVyvXs/+mXpIyj8VS&#10;8We5t2QVXJEBIzM/MJ2fxZjnXPZyFSBpvLzL0GQ2Lli5GRmqGREo4iuRF++690kXtZK5U5kfkrRK&#10;ifL+cP5l5n/sWEXUqPFypAkfga124WD/h/eqkZgU3EWJGj7/o5siVODEKRh1zp84uWJnECcsXmRl&#10;spRyql8dF+QeqaPnuVTqarBBbzBDXQc45ZEZERcqbobpUJTIzLZixZ35lH5FbW+b6jHFM859H6BV&#10;Dmf8sXIyKhJ09tPJFXvkmy/nbGLmK2v9ALUXHfrhOG0d7G0vcmZEbHHlKud9Xy5W3u1ksTw8RpIy&#10;LbaO5K/9URDMiNN7T5+5yoJOWLuTI1RaZkfS9X5ZznJEclV65+Q2PEYDR5xn7TxFkQHV6RkaNg6A&#10;meaxFeZiClHxx9v5rAO0Aymi1HMYyIiZAyb5nfrc8qhCdvgc1Zz1PinzTByM65d6x6NQ3Dfd7kyI&#10;DjIjI5xDEfc2PIozMjGDe89ZfHr98c8iA7yxdM2odCiI89z7ghQzAuozNi8EUiIs9dR6MUzNCBCp&#10;h3XYh90taETnvk61+kZf5gEqYyKhROgri1xFLJsoq3sg2SvVZw9RX/PiWpM2olzaaVxd3Pv3lCGS&#10;sByippn0RUfcLXHZHc+3uFyLlSw3p13aMtN0MofCwW6F+u215Cx3Bvw/CZujPWR7XgXKuRn2X/ph&#10;D38mlZmWi7vl6vufOO6mzWJSRmR1r+VRZcIEELVq61mQW6Zo64ryivq9ItMi0oHuhXRatuQ6dy5G&#10;h5rhw8kztxGuoOC7vBEqFIyXUSGkkaXzrK/9IgDCyvqjtFsoMflhQ41M8KLCRWYo+NgoAjkH/MEm&#10;H0Ig0bLbi1tBcojiZClVUroCi9qsAGai1FWDm5Rij4ywZ5Bko2ZccRxRlGcKEuRxYIKQINIggMlJ&#10;CxKeFbOEPEDFCw7w4YoUyMcwxtCIY1zbV0YQ0cLDhHFhvhSS5uhRqDBrg/Gc+KCMiLPUiF5rVPT6&#10;bKj9h3pvZ/kumop78l0XANVdJKy6BSgiw6Li2UuKC47mFgG6FHdBp5lsnUXi6nn0n2WNam6loYeB&#10;dZbN2ZssEq5N6nAcAlBmfPWx/1VkFaSoUtbikEoG2Cg0p26NGKpzMaVB8a+UqUahVaF0iRrGQ867&#10;Z2NQUbrbQa6iry12+I1TMqvEXD118hM0ou3ZfLkrqfVMH9dtxalqrtOmyfQF35mNHfCnYq1TnfHv&#10;mv67BbByMx6EMUxZhwphXDmOLaNFDdh4tyYTgBAxhBILQykQYoYh/QXCTHhSIeFMZHhaUWMWYUMQ&#10;TXMIwwgVFC4yCYNFh4bzwep6AguOzvwsO5OLn4kQCiINGSGwxROdRI0bBpeyJLCIUOg5rBbxSCJW&#10;twUMmI4xbhCBTyssE458IxAcIcxjyDGMOcoKxjwhg4zkEI5z4wZFWdFPCwuNFxpkhkQpYICIwiCd&#10;GcJDSEhZiHk8o/RuuQPIGxyjwkXGSeHCzwkeknhwnYwgEEjKP0VAW5ggCQYjQFZWkjeFh4SWe6OK&#10;JwVjzCzouRRU1IrFaymFGBFoLiiyIimKIYxIzqpgw7ZsMELjRokb0pZ7UaK5SxMiRsTom67Nb9pM&#10;5mW6nfDEgsTCmU+HhIkUJEnMxBFIoUJMiKYwkaKLDUd/oUVVZ4eJjlNFmT7DiKPS0t9f+Fayr3h0&#10;KjpdWysXr3YcQQcZpRo9BKYYYEQw4cNMpgX1G0d0OW5heDr5hQmfixiRFBuiiwoknmADCAkPCREi&#10;UkOihs0NQkEXsFCThMiZVw4cCoUQccPBGSpra3t0S7BMFMc4NTCBA17kn91YED5PgvslK0w+iCHk&#10;QXYrHnaRlr53MUokA6Bkd1AD6svdQROWrAInXYIH/7eMLqEE9AXlB0LHQmdRyBAfJFTJ9cig0mVH&#10;qFqy0AvhZQKD9TQagAZAGoQuUxFAoeXJQomGfQHJ3+56f5WPIZnH9CfxUUoWXaBDmeSf8jzGRgju&#10;SNIIUOeFAhuK26ZvCIWiCoQopZB4//98j5abtsVtH4v3UF89a8YYiFQsCyRVPRCSjvgfmAytR1Yz&#10;KDijsSAUH1tI2NjhFqh8zUOqHe+oFDfD0uC26RX8owhYoiD9Ab6sF8yMJ7mWKg6lCoHDbksj88RO&#10;7rywntres0gkDW/1qVhS/MwQB6lcl/vpW7GtaRK9D2LQi+Rxl98d/1mz4T56515kTG9/SHXdmKvy&#10;GgLR6dseDcwiCXb9CIzR19BMbNL3qicxHClMnhShUG/IWLZyBuQPIuCKyPDor90gfhTNFKFgvI0/&#10;Pw8F6+Q+FjSPZfMyRAVBstjDZNyMjwc7Js0NMpkmt7Qa0qHAqN0jAoNHeQEKJIK/vqJTI8Nt85Yh&#10;2pgQ+kEoAxb4XDnhpwsKqYXNh4KFdUePPv0+UEKUo1uksE6ip9a9PWxYqykUy6mr4THIG7evdOm5&#10;OiXPkTNI4P7y5GZ+qaxysdy2YMle6jWuEZA3XZHqh5rT96ZbI12yMYltbGfKgWKvbT6G4K2N4YYV&#10;23lkSojMkw1mRknwHTfERI0WuRQIs0Uyki6iInrXSDf1ha6/3aYOVyt836ytykoyLvb+7rycIeqi&#10;L1X7iOVAuiWNUgvK25FqQTIjCQK7os/5wlJ175EZkZfrBPiKjIktfUrueQs9A/gWDlBOi5ci8s3B&#10;l1IkIjKtm/1zIUd7sp2LIJYVgC1IdRfSuy3jHQQuMi70mZijERkea5q0JE3KOOnMjOVCVGsSINlK&#10;s9ylKiV6YbX7fESBCvc9yvBlmuRowmdnuWLkfkiEMZ7/e97y5JMjIf75mu6bLr1MRLGUZmdOO6Mi&#10;NgwYr5o3VyLEB3aOskZmYF7m+0a1GZqvNIhcjK4EBtbpAc1mvK17GZES/UypoFFE39D+psd/N5Y0&#10;QZ5Wq/KdmuQDUTKrLkIKWv1PcoLB7OSpytiiCn2ti5csR7qNOCchD6fl3PckTFpH5EasLBY9YiBz&#10;MAo+NGXLkpMFIwKYvNJGWkZ/8W0wQHd1wko3VaozIj9Yun/5n+kowb/75eBdBGOONTLd3V6Qt3Fy&#10;tv28zomMkSLPcq0C47599ETkyDLf/dIxYJabnIYukdczYyED755I1gy+RAdWyv80bkusNaTeg11j&#10;LKgguXUUSUFbIK7g+kBd+TFNZk0cpZ3QpYAVMWuv0ooKY5SAc6OgnUTDs7KcywXRUrIJzBeMpRsw&#10;IHvh8sctZtcfhbUoOa6WsPL7QNAArreluaH+0yvoXvi0S3+tgXLXE2xlcjRWp/F0/A0J1kYWa7qr&#10;5TxlZ6L2PELI1i+verL+Ht/1mvl6bav2Y6fxG0pEL8WJHkke+vyEHkjz0NuQbTY/XQI6cP0T7Ojn&#10;2UxSSg7m5t8a+YOK9SO8S2OJzDp69Ap5AZuLJWfnjf5FIGmmPmtChkatkEr1QLogIgyQYhKmfDRU&#10;E07NxHJuHjJQWjY0vEDq1ODcWBSvlCjmu4kQBMY8IgkgUAgcQUNISYZkEmhfjaY8MKGIQxI41Jw3&#10;YIIeECCiBAqSnvMTFcBm4QoeFxBAzCphmFYtxNvJdxhiUYQcg0IQKPIiX4oSMUwhm1ZG0FyDh4eh&#10;KJQ+s6aOBCwDKMlghQRALuQv89ana+JtrMCHkqC1THOXnQVmXTMwmLR1RYU2wLlKtBasPMz2es+H&#10;XM6igs7drKO9UbUK9Mv43srUQc8TLeBd2QMH9X2CFnpLu9RvUXbGI5Y1tHjky3pGz9VaXWlp552i&#10;V+6q9fwol6dP0LOUtsmpqWyn3dSWWsLBsEUOUGWKTKktBeC0rhyq67T8JWWMPXOxDtHAEkDTNd9B&#10;v4spC/E7JyxqD6fpGF7pgp4JyW/Br4mYEH/G2Mz/ay1o+2wEXK3VAW2daPx+nB/3DwUf2aKqOmfV&#10;oFBJV9N1Po7kHb06y9zmxtXIaliHKIWECAQiDIKHGyXS4tLkO8uhhSCIbMTWISOuTqOYhYQIAYRD&#10;EQpEkHHoyhydMAoETai3b3SJsMYSNESakG6QILDIIAFhESiKJzDIWQEEBEMwoyRiINCQQwQRQUMp&#10;bBBBBnQrYeaipvasSecQdTbR3beFRatsSHeG9b26oiPiF5uCgOUxG2FqPXGpxBRphxAEWGHCUAMB&#10;4cQt1GXcInGKVDhAChoRBQdSCqLHj4JFmORB0uj4kQAUPmAQoREFmGIWGYZESINwJh4YIIGIYYrk&#10;EIATACosMwkKTiiDYJJkfcxQcZmGiyowWWQYhK2Sg18iAoWRcSgpkjgqyCUHfW3l5RdCn3CnL6dD&#10;qnD2exQYDN2ggrVH1gTFkzlxdr1TKuFXBMll2RVHPFTp+sjnwnMKu7Eg9n1BtZKGlbsE/6rSINup&#10;OUrCsq4d+89bnMEBV6j1fznwCVop4XH+SZ8uYFO/00R23p+Q1x9u7Q3YivB8LO1LUCZFAmUq9WJZ&#10;cj5Ig9c8Ax3n49oF29x5cckwUcp8i5cjOmxDsK4qbFbVKDYhWrX8QHRx2PCdfPMqbF0i1WnnRlWV&#10;SUX0iVckeqwod6cXvoSzOuDLlTJFLPchdF3oB/PW/IrZUXA1jzeC18N1ZKySnQyPdLf1USxATuyW&#10;+epolktzr66r6dcwlh11qCxOyNmdgXPeg0q2C4XrgvekjEM0wL3oTU9SmZfv+N8Cgas7t0kHL/0C&#10;u0G8E1rx3QFOST/t7U/A5ERGQjiVji9EysQO4cjT11PgpYiiktuVlbw0VuEnII1HanpSKVJwbxYa&#10;+Xsy8OvhUnBR8HMl1Jhk592wNws7LcUuKE0A/0i6S19UCrEZ/6oNg3650iu3A95YkXmgvDIywrS2&#10;5nHkwZPKHJW3Ho3SnLpPMQxCRc8omiay6aRhcr6jW7JZy7nsQZIGutiCZJUKsofUTY5y1LWUWsfe&#10;h31+CkdGdcpK3QOJQWrRZ4iMjIzXJc5VhdWS4Mvlb4qxmHsh9I5+PVqnWLw/eZjLt/kGWdPLt9FX&#10;acFzT8sQDIBlitrwLhzXSbS5ExVGvOfRmiMiP3R9TApmXckR+9uWI/znpHX7ptYwi9IyIjhbKPIb&#10;ral/C+axZrXIGDy8lmMCKMasxeZEkdV703R38uBl/dAdrMWkZKvLdcSXznJGSUpHIwK7UzA7wDSA&#10;/rHgqsuSOfxH5K9Tb1LVVEhrHv8uU9b03If9PrSkQiIzxHbOXHWIjNyVPK2puR6iYlyM57mpRGOo&#10;ullMcGr1WZU+INuR7WSkZZf5GQYVp/oeMhX5R1shAwIeyS2IsWIzQrXvfMgH9Q0g8jAtsE9ty0rz&#10;0VCMjPly5Kmk/Ph0XkyJcclolhSg5+Pw+HkQi0y3f32kchjqdUsiuVc9EGpqiLly5YlyFvoj3d3I&#10;bAmcgKBeMSuenyxV75kr2hbd8t881uuiQdKNbrp0dsjVKyA4FQKXvBfUR9Eg93chsC270yps1suf&#10;UjdEEpI+XLF0zaZxTM+WLJnD4qxVjMlZHu6mGLy+fxLWSReZkmER4sVN3O+jjkgOkZCTu+scWGZl&#10;mJiiJna3TIjQMSCIlZaR4MM+5/90j7eY4sH/d3UbrJ1kTqqkyJGxqPP3fRGkYt/4jZUdnfytekgU&#10;y3/3zLyRm8ukYFJV+rIVX7npb0/8EQrsjrz4wNOCZopWkT2w5bpLsoAYLW4JZ7zwpfHZVJS5rSot&#10;PrZUipgrLJfxyAp4U5M49yunQU4SwSvBZmU5S+nTLwLot6zYWJQ7BQRRihhDsw98OeGUgmXcO+yE&#10;gDByv5hbmQVd1FpQZRejZG7GAtPrsXcwR49O2l0C2Jvh0gVGpsARkCH1py8kQxG5WueHRVYO9DBq&#10;rLIyHxCIRl4wOmd8GkdSvuBrCeBkftSnHvoNkQtVxSfSXn1M4EOBTuoZVljWrcWywCdz1tYWC4W6&#10;ucwTg/ZU2xYhTku5g/2SOHDI1LBynIQyERA1JPTlA2XaYSVAeoxheD9MSaUpR7yGSFIoE7jeRqI4&#10;qmkLasBHDMIoxR0EjMO+hjlKKLCRYvbDCIKKEMMwuJEwTggjDaJvhQpzcYQEZzOEZBTGhYIbSUOQ&#10;cwbwkSxr5560VUBuSXAiBDJjNhAhkOMybucWHxEFDgrEpFCEMFYIYKEURhps1WQcQ8YsxMoZuMRB&#10;rW6JJDox9RomCUG7IsPQzhEFMteDFyxIwsxKYIRMwxB4N4aJhWcwkYQ+ELCIRdmCJZo3AFZqvryx&#10;h5/IxZRIh+Sfs1xyIEO/fRBybJMzyQTK12jwf1OB3a6aOu1JDvbBW1SWDc7m9nFc5ps2ICpuCq5J&#10;4W6FbZyGgwp05wPr8zhnNr6aOCHh2DX8LAt9wtmpQr1PDgR4vANRoIswbWz88G74ClvzWyqEwP+p&#10;wUzmYxzwC3RYSVU9BpbwaclrrhOF4bh5YgGr9yqcc+u9wab96QrhztrFwU9POV1gCsyaBUcWZTI2&#10;fjYep5+5Yc8LYl26HXCvM3q6iCIMhikG6eocp0QQWSGEhDNRAq2JP6aVFzwyipRI4xCbXuYVuxBx&#10;5hEFeW1gtwKD+XkGLkMlkGLfDFDhoMMBHOAEELH9CQjDgKUsjIK+lggggjVgBrzmGiREstg2M8yY&#10;osNGU9SCIzCRh/GNNIicOqMS4dJNNZj6MYAlAuEGGQQhAMOamQzC+FABQehEHFNqwghBiDwkcLCT&#10;Y2BEEhTDEDm4URvo4QkYMYQCi9nhwhTJYcXGUZCEpCQ0ZcXCEDFEAIdMKNhkGh+EXCAjMMYYA2RD&#10;YRBJ4TCiIIQXEa6JhEJ4grDChoYEEmFUMw0/e2JhpEoyXUtnqvcw7iwKjwYyzFILaMOTWzOEFGEF&#10;MAhCEIRCFDQ6WIKIaFCQhCMLNxchIQgVICCEhRYm+7YSJMyU548iBtCYGC8grWW1mDuixt/2awUY&#10;dTtDs3L8I/5VQIy2zc/ANNugqoohFnezjQ+Hd1nkUKS8tG8Jzrs/Er8QhC4UFLEIT+ZvBN1B0JpU&#10;ZUABoE2QdEE+NHwHEJQBahELyE8dDcImwHM0yyK7KAlEABKV5CwcgCFLElhdFXyB6seREFNSDHjl&#10;Sl4EsCqwlogm5ZAOg2Eg+QkqBGFWBWFvLISbudVO4gp58QedlbAKbxipsQaCA5nmUeWmw+UoFSAe&#10;WUiEQikzxQHQN+SWjBGfiypUUVa5ipJV+FFbhSySVAbCLsogje2H6oMsQhP67KEmXITEylFKHEXw&#10;KAugwciJVmqRYrcrCWSoCUCQiSJWI3lIpCFSpUUQrPjkVCSoERB9B773Lv/+mCLCn4lP2fR3inIN&#10;SbK9/FHr/xKrZWy9T+2CdJFvIsXcrw05AVf+XKeptUafYr2IOcCZz37mJEkqagG5jlByAqqg7hIM&#10;Hfj3peSDnxIvI2Q3o+uiILTTTQu0OdOqWx3IKHZYJmGh9osJDwJhw45z50qNnK3wvt4BsjRpc5RE&#10;YanaHeRSDS1sB8QySBiYU9jggwDkZGcvWBg9y1piIZHSyivH0AkeLER54sn3Fi+2MyyYQe5z39xB&#10;zw23Y8Q7sE2VNhkWY3N5YqZof04Ezo+P60PClWlWzRLyJ0VLGkv/K4dZ3FMjRPVLDkDyH+u2z1Es&#10;66k5VidK1IFHwe0FhTMj1goTN3FixfnwoFlscWI3q/uxoHi5YuTL3VSCU9tK2cBGB8Xd9I9L/z2t&#10;0PdqUtqdGExb/kZEasUyIJqlhsv4TBtiTCOnxcsVPyt+maEUi9WZ4uka4Z1feFhOtimCgDGZtQwp&#10;dIr+S581XNeXO972ouRBskaDVUoB4/FPqhD57m/093dI05YxU5IyWtPwPWNoHGt4iPucq0bHGQlV&#10;pnThPTGlV9xJF3OSRqzXIR8uRcu5RZ6E88x5QSxcsWekiYyCB/714wtliQj8zro2VGhkZmYeMC3m&#10;JEpIjLleuUZCL0asz1EqC8wS1sFKgTIukSUjrz3ubxXjLuSYi1GR/3vTudctEURnv01uRkLd/2pZ&#10;iTdGW4uRFr6pN/+R/+slglkAtwuQPTidTUmgkYFMNwm6E5WzmJGUrzf7n+RU7BHi0ZbpAib2+JNl&#10;+SLt2UtdMvxckduy1CDqPfIufPnNwODSvDuVZ/T8s1jPSA/WOILiJFy5cgHMiuXLpkX5Mqy9VaXm&#10;Wc5M3StJWRsQEqZeZkZGsSHixciIoiPJiwhe5M98iTE/WavNEQJ+mZYjYOZsZfJ2vT/TTcOREjNK&#10;65ZrXjoCe+XLlfuWRIQqmBT7nrXDNUrLfIjVIlbTBATRYuRbumaclZokasOBWCUiIz1qTCLERT/8&#10;p8onmVvgGiVTKPgJc2u+WQVrEKlhR/zIAkpYpYBINOQTErQ6y7D8h4qwRszOi7DFPyPTJGWnvszn&#10;AENXqsAyOnDnBzw2TOEXLlm1Bu4Lvg26j1n/SDKQV6LB66myc4DtUTr4LmRbIrZtmrhEZF459nLL&#10;X/v5svERF/7HyCYk+CnBuiPq1Zr9QS7vy9b+pcH80bon4srGRo0feo60rUF895VOpwt4eMjfKda9&#10;MyVJ0/mVjJuZRGQsfJnf9DwVYB4vnHNC/38HhVFHmpzC0SYsxG4hZhERiaznEiTFhRiEmgyRKCVy&#10;hhUdEZJF0AiNUgO5UOtpT0gxh1oGcHQAIqPhEjYZYhkUGBXXtddrQdovTxuC3iJGwIhEZQIiVDph&#10;bQ01hGjYFDkOcMLCQwhBpOe4QojhGFINNpEBtyQtMrdrbmLCJQevDGgnWflUEW1wLIoeE0aIpZDN&#10;Ww8LDRsGgtDEEIIoiiaMlE/KQFDGCGDhjmQZG9GACCDDFo9BoywjmS5BiDPR8SOGYaN6nReLqxGr&#10;NWe25wYhRIsMtPAsYyhEGRDODECEoYUiDkGziEwzCmRAUccaFd65AjGjzG+kC2l25n+pVXO+gOUY&#10;WDZYJnKRQTuifRXh37w/W78TjDn4p8XLXf1Yj7ZiRK+SsKYrilpZrKNWc21H6Cb8EQDslj5209lg&#10;XoeAKrvh9EHKDYOdkSKliyFa59Q6KuHfCdbEC2OCfFUwKU8nTpewaDi1JHS65ajfkXJC+PB9Za7p&#10;QbnLtiZ2noBoG7UJjsN4FDlKJp8FODkDudSDZTvw8c8WUKB/SRpA/DxW4HHYgHVLt5M/L/iCRaKU&#10;MKYEPdIKe1adTujZIUoExZYJRaKFmZxgLewRCKMWQa+MwThADZhRHgUkyGsMCiKFIOw18K64wkIc&#10;woxFdgEEYeoiDelJ2xKNtL63YIIIJ0K0n3wijNCGqGIoUFpZgRE7ajYkmCDDKLDIQFDkoBOEEokZ&#10;/CIxpOD4UW4qQCMdDFUEhBZhAgBEEOQUiIhjyDMWCMDpIMWYlw/zIibe2qMQSQx2cBRQjnik84vh&#10;iqCykFPc4miLIYuYWDRk0QpPMECGjhAjYSSkowQUZKMQWHUtOYFehW/NbmoGRsz0ukDdHCKOGSib&#10;YKnHILD0gqVYuSfBzRYw0MUKYZG2YIaMwkeEefwRAXZBIt4ob8yhCjESOXI0heMePGNYNggoxBHH&#10;EV2B/4UG6GgVQKsVAFUGqZz+uea+Uzaiq+M13nx1vtPxDymWkHFSH81xUCsVXUUobT+ncGQcqocV&#10;zsQ9nwRbXB3Im9sN1/OipSjsoIx0qxWogCh8H/kXFue56Ztc+JagAdfgPfyH1YL5C8zvU3dfLO0K&#10;eGgcomOEgWUALO6cYFbAANaJXVi8V4efWHotAhfwpYU5E2AKUtcGINB1KKuoOS/x88ccZBoZ6n6A&#10;niNAkv3LFPmVRTx8iJQmQDUB4uqAvQJ30Qe26AUJjti5W4wf//5FHGFyD6hGhdlP7e2ICmLPpj5O&#10;g/RG7+Fq2Q2UADY4ipqdQkYDfNN9t1AgUYR5agNYOMyttMVh6cPhSkc7bpoGnuBD+3/J35qpRMQs&#10;4q14re2V+ahVUCo9vHnpdNNtW50+CJnw9kzPkBaan5ED+j9cwoP5w+bpc9Ih2BOCbly6tQsnh1nQ&#10;IJmktmsOanAuy7+nUkUOh20EWPJlhe/djdGoPoCC4dWW/EUOUwYOUCX3w2aRWCnio5ajnHBSkWKy&#10;4JnwuepGr+KmDfECVlhyClvxJk9TnRQlQ8WvG5d3lRQIv7muc/WqF58Su3sh6mPFTn0iRD8wS8sX&#10;LEBzz/LFHzp2CsE1BVXPvAjI0dVVaSLaHhvKV3PTSjMLeTI9Vo8XtD1DPGnrWF1qUELpoFS4lE2a&#10;TYjIuECZtlzkoeqrRWH4FdLg5WQusqciwd3z0iKIX9C2e1u9yrRGCFXWoNgW196Osvd3aeNmZC7v&#10;cz+IDz3LlyIuAGR/pEtSx5D6xrV0LPAqhGRGaPXIIXc56Rm0wT6leT8/PEYFLaRKznrV1mkt/FiL&#10;FiK2VLSJpBBhmX+ZmbFg6KnaFOxcsVuQFP9QQNz3Pd9WqdBqDRo/MyItVsUej+fmZkZpgJGdti5X&#10;0QixW8cH8WLFl0aEZEQW3OuD0u5Iw3M6DqlSs98LB7vVjr2ayItPQOqVNKrLlBddumavKtGuoqIj&#10;M1nDIDnXIzLkOx06FC1Gi/TNe9Apqt1VknIYvIFsG+Izz3rEEoJ5IyJUWQeDnT89XrZMeHg2NBUT&#10;Oc5MiWUhkF9C2nPptfY4iNX6ByMjeiiNUq3SMgyJFi0zasVrdIzK/lrSe3S6Ft6Vz8qlDQe93Fyv&#10;3q/fRkR2nTvky7ZPwmCfll39pW3JHKkRIyvBOZ6uLSDTIzNjpIiMiKpeIN6ZSViV1/5Z6e+XtXGm&#10;75pLER5ePZo+PqBHo8PmRemjYLb5mcPO9asNjKvk0jxOLFb/b+S6uGRKSqmSWhzwKB+TMZGMvSMv&#10;Ni4QfPS8yJmYuXWMvX00mCRFWr6keuQ53PIN11902eej44NkCn0ORqDtAQ35ZQuyYfwFjWqxUwBh&#10;UQMWSRSmTDWg6kt0wbYLhYByIuUzK6P7SmdLQm1V0PdgTcOig1FvBpzLoEFCRb9XsU8QT1PUjTgV&#10;0iNdkzJaa2i6BIspDIp8ZFM13pgTKUfYguQ/VdSCY0NSzZnTvFk6e56Ho+B7ZHkWSV6i5vF5frL9&#10;C2PHjIcRIQF1qJOLFshzD9F8Qc80FVODcvkhydTwT7nmSjhXzDdCw9TumoQzIr1YC1rbKMuf//tZ&#10;IiLHZSmtFigpAMleRZl+PRbablbaaeDtaKAoU07JHx7JHekRmfVMhsAbK1ODNBscPEMNcIQg7g0G&#10;w6QIM4REpGiEZmQnhnDqahzPiTlAlIVMkSaHc4acS4jhxsKiyxtXD0G5qDA67CBIZBlCIJUxsxDG&#10;pNCZuFBweMIiSmnCIwxQpic4QMMweDOYWM1chxA+EQQSMi3MHB8Y8MQnBWECgsFwsRBJNIdM08Vs&#10;zIjjbB6t3zMZdwAwBHUxFI3GRYaL0RIBno8G9PsUULCiUioN3U1anaq8coYctRYEJgTBpa0JJnKG&#10;lr0PJXWZV0ffC0KZmjgpAQd8VAr/vIkRgLQWr8lPtH1sQqgyAXbULbLGlBR6nYNCyCRUcZUfirsF&#10;ODnXKBeQS9A9zwm/FPgHyQMeDmYs4WLasFE07Mo3wYUw+CZP3MqHqNExAngGHM7v9LiqcHLVPJka&#10;6bVZqw+yxeK5A/lVupywOFFnjTqqddylIpEjocnwWDBHNFK1DSArXfD1Swb1z44FzAowik/HqhcS&#10;4fq6LJPyjD2ujT2Wv1QtqrxtzI95BVTPCCCmwocTHltEUg4ZGsowgRYYgkngRhKKCwKLMZw6lr9K&#10;gRnChDAknqj3KKtJBA/CIKKVOHOYICNgikulLf0AggmZmwQRofmYkGwRoCr/FiM1YHz1PWg7D3w4&#10;4JyCREHC18ta7oKKrNWrP0toB5uYEMwxikYcd38LGxZAtVceQySWh4YCGNFIK6+ml0eCEhpikGqX&#10;wOalhg0bYYQQflpCJCZCijpogc6hRFUfIImqJITMStIuZmmEaW/2eEjguhKz7xzw2aE85fhoOMn7&#10;KrBpJ0QuPkiV4l/A8patAQ7LAIBwrK2mCYw2U5YcUuoEWiwkoN2ZEv40T8cnnpyrlByhf0J0rNd7&#10;4fRLUmGhbs44++i3o5nhTfXSRSy2JyFg3vKlE2MNh+HwW2gVWKsoNx8m4r8sQFPc9rB9kKKV7oF8&#10;lquXWFn3PQDE3JZElq5Fv6ZuyJS5wHPwDD122sgUn8vBWyRf7zXU0nXvkhJI6o6/XfjatVhZHAYM&#10;AG0sbJblb8hXr56FsqyCzyRSVK+6V7qvdd1FqltbQsHyIj88WLFiTEdNl+S1IJiClx7p/0yTsXKc&#10;KfJURkiNI+QsvkPPpl/BtlX17Hom0x/GPPWjTsAQ4gt0PgbUCAWFxLUbbWnnVL5DZGLI5IWFrkmC&#10;i/VBR4lg1qe3eg08VxjBSTXLEwduFfUbI5fSFPFhWw8pm3U3J2IXZWhazqKDyZQKOuUjd9h1jFwd&#10;6HOjfB1UGBCR70kGvKqOZS2AhV5fjsoVhZI1XgPX6lj6MlHh938W6KCp6m9BfS8o1b4RCsEkegbk&#10;EQaCD8JzZ0XBKcVPaoNVLBKRHm3Weg0TfrckaMnhY0tYnpZE7D7SIk/7sYP7fFyxcvO/l9RTVYFM&#10;+VP5qy4bzR8rflyA8eR8jwQc6j25S5f5BPZH5mVOzFNh4SHyNY55Ygruyj6g4VdRUuj0oJ6ZXhwX&#10;WJ0r1os8JZEDcryPWMux1sWKnz25HjxS9MoOckXqztIu0ygkywkiiI2/FkRAHpmn9tTXxAiz2jxX&#10;PTOG07wLmUDfaw5QBp5Zy1ZyRGX/jMjQOcRkZskwlZER+m6Jfn/kzFIbOTMs5Avwb4chQ1SFKe0n&#10;PC4L63nJijai39chHe5ZCYzUcQRLI1sQc8KczLY36POmyUsCrP0jAkRb6um5K0zjEU9yCfNNyIyR&#10;GpcWH96HwtXvW9sa/hc8vENP0yMGpwBei5Y1qTOktRE6Mgb5t6oyF+6uDo8/oMRg1OO4H8sGwUyM&#10;jMi5GbFQVV/bSXXafqHq4b5cFyrl3s8iICmkh3F6/tUGXue56ReZMcG3/ImDCE/0YDIGk3kZOGON&#10;vn5I1xYuSrHfD+lHo+VsmF714f9WOufeRGcPcVv5GZnyxKlPOe93b9/vkSIID0uquWLkZuxayKvm&#10;uRFoDSqBY05EX26bvRkZTIzxGWellK8eMP4xUwv0sU8D+xIjCnJI8Qa6LDF35U8eRAFrMheDv1he&#10;WbyozWCKd68AaIr9/Edz9YIv3LkqyWmXsGl0emXLESdQdty8v1Aqtqsy/SLk0RB6Zcr3TNjUeESv&#10;/1JmX6SvdNWiCFz5qLuo//Kf5JRRzL8nnKT19PzpiL2KMNuq0jMzMlwSGRng0kRk1Sifv571Ede8&#10;1wEv/SIzRZCMjM99+DGZWxmZvHATr51ajZiiysLgnpG6Co5a4eq3rX2hhTdOye8AQqBIoZwV+sp5&#10;N3jlmQtcE0lVFq8l8yBhKpg5NfDZA61Zqk4AwTDlCwvTAues+AoJl9OveUdQ4UG9J+LFn68OeW1O&#10;jlKQTE2l4bg6lgHBHhaKcFgTgumQMXHrVXCdEC3UVhy6g+XThSfHkWJZ9aqr9NyDZRfw91EXSSLw&#10;rpcrwbz89H1Oa2i9w5wctGRFX/4U4KVPcES7P3P9WiD+SI65BRdfQvVhXf3pdKulb72WILZA6LJY&#10;jQ8H0wIJw2CnhyqQKvF0qlmYMOeLFiVFixYrZEowHUEP5MjMR7owTJcaKYo/F1iEJBmNlEhXDDBB&#10;DKGuQk66FMw4cBUQIUKNEwUZG8/QRSn7RgEEZsgjwcfIIyMGwowQHQrjbAkHAIoCw4o0U6JwSlPU&#10;d4ZaCi9m7T89lInaUurbt8LrVRh5Y0RvFufBQUUW84OeQHVlXzT+xphZmUsqthXFYbxyPpbdAZWS&#10;OFKhgx6thIBPxYlo6ngXJswg4m5XBbiwL6Okz1G2l5CerwBK9QJ1l3QWfX4115Yp9K4mZ8888GFg&#10;iBxawBpG+1K0SIHyZ8TyRNHF7N2BWHH8ypcp8Lr3q+DbgrfUN87quhvP8krFC1tqtg8PIlOaPGHJ&#10;ujV4pe871IPu6DDgpHhoNccAeID1OCqsC5FDuEUAMJg3qS+pGsElJLWOk8FMoIq4oKMpbZmooH56&#10;9w6UyQflgKQJnU/Ac3dFLoubrnuZZ9uy2tUH0jztxmmBC9w5TAV0IcCFNZzHGj11OT60yBp3bTzx&#10;kQbWYMYtQyBr3UowTPfjk3Xa3YIIIKfVH/+5oFGZ6RIzP7FSW+FAujIRCZc7nCOFIYiUkGZMOMRF&#10;TZKeFUah5DkPezXnFLWMYIBIQ0j2DjRJkWwg+uIllEzEJDjswUemLCgLkLRIVwxFDHUdxgMIiN2a&#10;7G3TlTlTe5aCOGkPwQ5hTctDCwhnJ5bPqFAXycMMS4ikSg3K0SRWk88ZjRbeIw9xBENMpNbAuGYT&#10;pWuI8XAFLfRz+KporQHfQ6xFwBwTlrudyFlAcA9dZLrcOZPvnLnX11lYactc+m8+u6eeqBMsFqKD&#10;YeUC56biwe7PJ9bR76q6j3PMpEszhsLI5T29qWrqK8AYWvgOYWRi9WPPSVIBTK3gOH/JB2QLwRDI&#10;wHVr/qasmnZysSJA5rneiVMoMpfyIlZsWg7ykecqw9lf6bXtrMlLwKgot8wOiP/Kq+iIhXjn/hvi&#10;vhuQJr3w8pfFMPafIjpwP4FLYZT6ypE9qqdFbVL9ZEHhEA9Om+l6n+INKb2Fmc+/MQ0p0z/dAOnQ&#10;+OHFjgvpEiBKD90cfl31emo1rAcyR6ZtQkBLgap1xS0bWC1FjctiClG1LVHI02tu5WMeRa1fc9y3&#10;l63Z49TUqV4rYwbU6/GK6yJK9pBjXtA6KgUjNg96McpRYlqtbtsdyD2JB0OHQuDl5fVCs9N7cniZ&#10;JynT3Po5RIYP8zWRvU4rqe3WM/5PD6wuDQbUlkKwM4SDtOFj/T1+5qDBd50r3IiwXUGFb3nRIPNs&#10;WNF6cpyI5SoWmINDLkXLkFlTxFy4L/vcmncWILh5Wqn4+69x9ixYkp6C9V1ayVEqO2YpJp7uc9Yy&#10;kGZzvpes655kSNUL1SjsoObXwSRLikjgu0af4k5SJK75eLrySw5v1wu7i0q8kb23s4Oq/it7kZ89&#10;cquFustJixAGr+/yp0/DZBw1FOwamLD/1Tm+MNkbxYiVJmSd6meF1H7KCZg0/+5LdV8t5cnpTJNg&#10;OiTYD9C61Gb4KkZ70j33IR9D4eFfQtkyJwElmrMle6hZDHynl3xETw9xERkZAVKr+XI0jWrt09zg&#10;njp9a86QaFSyp746O5CopXK2MjJmYiyMzWsLbqB01bHfCcNy8ljxH6bwNLfPlHcv+s5RSvZ70jMj&#10;OBv+uCYDhZY64FMjM/MjcVxsXLke+xDEBuBuDVU3IyIyX1ivZI0ox6Zbqv+XLSJ3zmRmyhkr/vQ3&#10;Db/Z8Vfe/y+2PliO3XRqRkRkZMaLB1G+2rGt350xYjNjQEp7krrEHjNjQGJGj2vX6RGB3wQYqLzt&#10;7a2SakBbqMyO3OnD/cuwSEB+jzF66D0s9O8jAxN0/t13MjzXsqHXexqkPFi5cnp7WPBrenno8LdN&#10;WZ4rlJQqaRU7g5w1WmQHVFPdyFOY9TTM/VuKUDkDl0Dh9WrRQaiWu9kj31SvfWsQv3drHXUEPeFB&#10;mtIKjIt/TJIuEvq66r1ZItUMW9q3wORsH0H2oi/uKpeIyYiSWZGRKEESRn5MaCi76vVWkTE/h5NJ&#10;8pKwQfD7FQMot8DkrP0arrTipe2Vz74p/S1UpJUjRkWTJbEhPFMyIkb2SL/ILN8kL5JOi2zcOp53&#10;bAvtPkFT5Q9WWLBge82VXLfL+tptYWLx6gQTPCkQt5oEOavLZQU0gNunJ94A8QeVBsD+Xz5sD7wm&#10;DCs8UMhqtbd3lcKtjHdm1EPranZqdXcu6FJX2ZTlHf1ZY9uknasHDvglg3aJfv4MApKmzlKWPeh6&#10;+ZJGB3WyKmnVnzZ/cUsgyfReoZz1sjXaODk9PR4BEgLOsq+F1rzkVRSh71sZgaFi9Ddlq2HVeCrL&#10;2Pt5K0TGgyUSpvVotN+erOxJ9P0RYo4G8n3q90jaIDiaCo7WbICdsq8yCLPT2n0Lb4dYC8sWJFRS&#10;PXFIhmZsFtijMOPd3PZGKM4QsR1IHkEHhSGJZBQOwGx4hh4I5yCQYqHDk+yMAEdGPSOOhSQiV1Bt&#10;1VvyK7TBB4aEZhoqYUh0RQZEUZKg0Fo3RGYMGFyCIKJIJz3KU7LjJFzMoYTL4+5CVHJUFfDwfa3x&#10;RZTtL5uJBt7xyFj4BYfDwXB/qfRwPxLU+hyz/qnJpHAmfPm9h4KWoofIFun1OnmSLL6j23EzifQd&#10;fKV31pYLz81qybrXFkDR1PWVDywp4LhTNgh3Wj7hygJTaFQJI1Qs/V6D11eD6wfuv7w0kYSmBK8H&#10;NS0NnD01RymixA/MkXah5M8f5jBr4PTHRX1PCnRw+YsGhd9PqJZUGjnMigrRS1sTsm7f0FouVgXM&#10;5BySgygTem0uuRpqobQID1M2yD20NKdKbNLSQF8iwgbDqWoo/ki3wdgmFgHRV03wfnhzPuFPXdc6&#10;UflDw6lB24Pso/LRBopSeuHLHet+cTwpAoNsKSzxfDmbnSoeBcOODSj9KEhBjY8KUs9uC0iMxcz0&#10;IQWVaW0URHOCQ058x7u7v89NU8KSzJaiPTIhA9zPcrZWjWRkYt7GIxnTwKQfyEVs4AMCEYosFH8y&#10;nCDBAaLRSOW0RlkZOnYhEIxIsx10hxFb8LCjMwszCTChTMmzComtwhAoUOLDIK1BKLDzCDEMLCuQ&#10;ytUEiwUcTTU68UeZWDlPxsudlAdtoYNpQ11kcvhnrWkOnl4mFHKA2CEzCWzK68GQcKHMCJpwScI5&#10;GQeCxqLdn2b3kHHzO7JXr9gPwLawpgUkb2R16ybDwYnz0OUFOueE9Q8jTZbmCa/PLIk/F70HM70f&#10;3B0yIKHM3pIt2h9uY7qPEosdZFPzsoZViyaO1u3dWtp+YDK4WRgHGzbo0oNakGFIfdDx/Xzy5X6l&#10;nl/e1SJc9lTlpmAbe9ICiAeb6xfqO/5pX2skQfL4G3Kp1sE3Kp/axPm1vHAtyepWkWSpxXvkX21v&#10;TT69Rw+ir4tr5xYraNcCiNKtv3i869/K1hYnhe2pYkiVZALr61+xIgbpzNyT6Pnt3TA4rpuT1U83&#10;rj/p8W2yJYwLUsdjRFoK/PPAmtZH+/cGlSysRl5IzT/xzrVqVgimOZoJf44zR6Krewp9nKL+9JtP&#10;R2IiEoP8UPqXPkxYS2A2pCkmtnxvibGJYOei6LZxp7Kh3wfKrwugtga36oKulWS9x7zx7I6iKHJ0&#10;z774Up4/cOWtcysgKRFGBQTQbj17LQ7JNBxWUNEOzMaVK95FyqbZN8S0dgmUCLr72eA1KNXc1/Cw&#10;FIJ1rFwOFwsA5qGa7d/S9F+4TPBnI54jKlpfPD07ssLICj6FnRFF+A5iJrXqZeiMuAPcqemxLFG2&#10;ge+SuzsAc6jjeLu7/7tL0lk8oIozxk8iAtN0F4P51UackHPc3F7IzQJ0Z5Kwx+lWzR0qvb1d2Rql&#10;S1T9F1O0bPNHThU95F+QTAHOtyCWV1Czgq1ZfFLCmTV8QI4A2ZLB0jMzPWjFerW2LFiyRmQJy5AU&#10;Liwp489EHniWbQUDJ4ZE8Fgz5X73ayT8PbRV6ujVkRGX75mRkBzdBQIv+nyxAcs4a+EyWuOzlags&#10;rIzvd6y2hGc/p751tF4lW5GYuC2hYCozRkxkFVd4iA7BtXukarUSojJ/gn5qzMiir8jMzSDRF2pj&#10;PLRKRkjzXDlLK0mIoiO3+nRFbdMCz6fGR+8Jlz5LGZEO5HHmkrL0EaK2yWfCwerZelpKvVIkDDly&#10;xf/LEn+qGGGRI9+5vcC8qrtlSxOIyDIjIyZSIMs5D2myUjGRGZm5CXu7qVJWHu5zlYMHMyNQiqYF&#10;Mu96bXAfpo02O3RYjMiMEKj6PqnqvyK2evVk5KNqp7MjrZQDTNatyREfgO0oKbkP9tHePtsWQ8F7&#10;7HWZGfmqqekiWMPME5iM/RpMgTMLaFsrEFg8HleomKPnvjiL45Hyt3Bwam/K2jiMsoX7ij8S16rS&#10;PyL9aeVJHuqyV7psH37vmQfPPmr972GrSPSN0Szf5cuXL9VmS90Pd39MjMHSP21EPB6ZGiUpIJkR&#10;/5EkEcQ1ReZkgcaf5mmX7qJg8FRGRH/+ob0iJH++RJBhedfIfy1SgnnfSrSTBV6oZabOtVZI1rbf&#10;bnfaOXGi82tYzgzw8xyxY6gYeDstL9NmwFokaOPceC6jwKmosCyLYWBQ++NcraLJEGUhcC0zKSfg&#10;149dma+PgqDNShrB8CfVFkWXpfInXf+2DpxBxvTbiwk1g4Uh8tFtrqDNXlFgKxeFb9ZeJCnTr+te&#10;RqZAaiywaymkpb811n+Wg/KLEAlUqpQUkyXOFN8HcoKemrrWB8pEqNYh9ESo0/97p3j/r2Rc0qML&#10;qJCioN+209EpdrcjzXWSsL5DgReS1mabhIPoRFvcJqYl/LVaJXs/P4k+Xbiz4J/QsWa+a+h82pGr&#10;LIgpwcoNglc0rVluuqL6kQXMC8uSvVTXIWn6x3gsF8WIsXrhUQyMt0yJLabcoh9GZkAoMEBIoYQN&#10;JofBkMzBsKMBMJCGNVXAoLruQhRmIpBlZB67pyeIYRDOwyhyFmMYwAQxiXNwp8lJOxDMYwnQCdEL&#10;SPJSX1ouaZZh0VnVHDunl6gg+sH/QTvKZAmDBq3bgfasTfxZy2sdwmbvc6v0fcoOHeqDNYiAJTUD&#10;ZLKVA+sGO/gcoiFZtSWq3X4EZvKlYvuDZ9f1XlPg/qZCw6cxXuQtsgOhsKwfSRJZ+CSLF531kS0d&#10;hSLnOl69peC5HnK7xe4snxY6tC26akJlHFu6+80V11iFdTy7kdL1yBYoPXOBDjTo+HWXlCVaFgDY&#10;xYe9cl11+4fnCruyppYXtTAmVTirY8ftNPtPApAvkfVaH3LydLd3j1qXH4SFJMFbJi7Q5bMQWNR0&#10;ltbcD8zIXMPBoxbNPcjYSQcTNAEcJEHsp202Yd/REiZJkb5LJNYHHFGZYFhRRkfuKOMsDt1+SYHx&#10;OtY1SRGXK2j8X3BnUUsBmBbV+CC/Av1IOmuDWoCh4lgqBn+V++ZtMI/uROHmEGNRhBxotFlsYcGk&#10;UFLzcu2A+QNlIihos0UOZGazEYsYSHUzwQ5CEhwkzTLbAQyZT79FBu0FhRjDHh4SRkHOCkTzCTJB&#10;k5YjpDk5dpqncKMxlkaW2R/WgVDiU8TiBoIh+9KQL7mauQbhOC5QLxqf1Kcg8Hl3Ck2BdPcVgGtB&#10;vNHHS/DyKQSWyjqfHvYteB/11SHi4H9PEfgVbVPqKqepeDeFnqhql5ZMwuDhVwXwD1WDJVvDZLHS&#10;XR9VygoKtkXg/93+SpB1bU1TTU2nDnW9NPgTP+Z+gYTpEHlqV9Y+cDyNWRmiTdPw5zbEai/oDe1k&#10;BPfBvhenCno+X/qkSRVlfqz3ySERErWoLLX0sF8l24VxYdTp+u2I1WVFEk9RxsjBMwut0vlyX9UP&#10;DyKWu/aOURYyb/PPZLTzPWsClBobL7Lxd6VcBwPEpUJQJ6MOeE4c+33lpW0cittc1qoHvWxANn1/&#10;NTlBQ0PpvdJp23dCefpGFlrRF1WF9VhwJo7lH5t+Son/nqIi1SLVRFe60dD8WUtegMl+CZ75T6bl&#10;PLR0LTBq12zvgQqx4Ppioo5w5LpplpdKil6bYosWig5miRllquLtQf8N38552q9WvohdqsWr3h+B&#10;cQ8ODC7x78Lkr0d0jeDfpEG8cib9ZTfObmfJskDD1uv7RYw548+Dfreu9MRna+o92CtBg0t0Jl3S&#10;05523SA/qjRLLYlFhFHkgUkhSgyeDmbJg3ICLMDAPKjqrZFgK76C1pi7liZnIkb5zyDHie9Z8ifL&#10;26a1Ehalfqi88EzfvPhqsyTgS9FpmSBLeVNyxGZgW52LEM9xWy7J/Tcp6mPESo1pWNTYrfpkRgVB&#10;8SS9sn4WmUBab9NOG1Fa1zyru8mjtG1nRecQXy1zyidmn3qgpH0s9LlipsWLFlkqjbvkZVl6goHy&#10;XQO6r/PYS+oNBZCcF7O+D9+9nvQHt1jJxAfwKr7cDkX2wc9EetZeXm2D9+iYXt1U/yPk/KduBVdv&#10;bEuxm1WTSXf0aDJB7vnToiMC+97v76skchwnCZ3+5z9kdP+qGiN/9Iz0d0fh7rVBPT4l/xD7yMk0&#10;aIy3wP6RipHqrTzXrXzVuCGOZEZnVf7yQNV0VZVF2WRmePmTUQ8I66My/p38p1++fLF+KO5cnzFF&#10;1BdeIzO3tsSRRSILNkXQrOxRlpUEbNc0tZn3Ne9+JZc4TJghav1tiVGjLWuDEZl+mZm6OkZWiHci&#10;It1dkRog8qWIP5NXq1ylpB4Lhb9Rptmt1jLxEZF5DyxZULiyfQLhftArKHmuZGq/zhBAOlqxI93T&#10;xYrYkmgQz73vTJOM9VkZ3zIjNyERKtVaq02uCp8AzyE4ThMZuISME4U4PaZEb6LN8/yFgtWaCTz9&#10;HuUYfeiSq7fINfS51k9d4yo8Srkm5aRvjiXkgMdy5Zz1M5Bzqhxygock6ha946xZCzw+WR/ukf+5&#10;h8Z6jVHpqleky5395cp8yxYsWJVRN/1lbZbH+2wO+mxOERboUtdwylrIDptGIzSPPc5SOCsjIzLD&#10;PyAPFixZ/9L9YlKGRo9dHo36RGaRhRf/lHmZI9NYlQRnukapGqMiQZshcD+Xq9sr6Dc/mD/dsx4g&#10;QVkFLDosWFFZRKaJSXuuLunz0DomsxrCSxZnxljp+quh7INbOIg62mgaZ8DB/UwcoWG6QoYWfc8C&#10;hxtH1LVNmYp989Fcq2K5SjdZYJ4FTdtYDnCr1fSSgVHsLw/tZXOFHJ4dJlUEHYYNZdNbgmcIX9C6&#10;VejRaeK2KmQWosdPnKt0Fm+mr0z17Oan31lQL09GuREV5En/pF53spWF/VK83761zGBSPVa1W5U6&#10;+skccv54ura+PM9Pzy/+W+1xaw/oJ/LlixdvX077rF1m57k/zfyH3kTmeSVGqOe3UldphMdzsXpR&#10;oZmohSxnBsEGBEaYZOZYd5o0YtLCiv6o3iSx47+OvnTLhd4hBRIsgn9tloIPb9lKftmLYQYIHpjz&#10;1EnhQUEYcyCIpBRHaDm+XIB917ge+L/HJF4jRAmbd46Dnt55coObfFinkW+NnxcrmFn08i2j3M6e&#10;Fh8OVUvqh4go5aQqdipKN5ZAVliQXbfHwXElNHJkW3TnoE8PPcWVR9u8EXVO5amcNkaLRiYtXKZO&#10;GBspIxFNYG5B9p4UcpbEg/13kKyz476amy3fNFhd4pU+lHOjoPqXO1CKFFSnoBkSVAFFe2NWYNS0&#10;Lbh6U/PJq5K3OiRvemCkO5C3Jf+XkBqCoTvt4+3myf8gUDsiWo6F3IxtLOBcKHMsdAtFa28pWPFd&#10;IkNY71SJBoZIKhDyGUXqRQ0JM0G/0UkQIxT2IXwjOB3MhPBuTkW0WFTasBoFA5tVfRKs9Cwf9I81&#10;ZRmoGzkZqt3d3UYaWWvfnz9GZ/0LAFMjOxFN5vjxp8WKerZ5gx4SJk8zKTCzgIxIN8KcxlhQqOSU&#10;/GUOYcFtExT2aOM2wWDTUPOOOIyFQ5TBfEIUp499SlgtTAtPrZmqH1+km2myTVbT4Fhy3YOsk2Hw&#10;1FtFl7PS/ujsEyonoNgdJVJwNynuMXR5gsdifFWCz0C4EPAcF8HdOFAumoFLZ9ZYc6GFPTV31evY&#10;k1MceBQ3fWGoqmLrdN0eHjn0xV4PgdB23R+/dig5stIiQ6lmT5WQcCBagfb+FKvhOAGtev9t7bf0&#10;eY/FnqxJbX3Ien3/mRKyr9A4SqcS16aR4lZYo6pasCpmqLNYLUuSnxeiyIkfqgk4gxREOOVMukLK&#10;LJFGofIgOAyTa14N6+aliWvptaJ0Go4tPLpwNnsRaF0Xa4VFXrVvMN56fjuU9yxFywbytFTR6q33&#10;WtXur+p75luJFirBzsQs3vKcumAcpTx45YLj1lzY6K0VkeJVMr1dd6YB12MCo3rEaycts5wtkn1X&#10;xQwFfuHxZVTw2VL+SJWlxUg/zc+5wbhNU+lc81wYlRW2IOz3xma/LtSP9yASLMCco6sp40NfMCHK&#10;VX82p7n3L3ku8ySnPGw62d8iCwc6OfoqdpB3l9O3ZIwHVpEhNwaweVOjjI9+HH5aK3Iq5V0cLLe4&#10;5Np63PeQWbOcEl934/+T0v/L31A+VTU5cjBxCGzBioeCcq/1KBGFVdiFns95AuPUbpapwKOsvSI5&#10;fub4TvBWVozVrBdU+utqlstY3iIFXyI9f7ch3MrfkFy9STQZmddaguFgb3sUogjVd71P1ThS/yxc&#10;iMjeGnxBvyLcXc+fLkWD3D7au5BL36k+Ooszvaj9+UXPa+eXLle9GjlysrHZWMkRK36y99H5qm1C&#10;WpAnZHQmCbF1kLndXlmq8xrtyQdcuWI12xN+C9Xwuli6g0i1K5UgblIkZItJzggn+kbOF8XeWLlm&#10;nM0DAgnijqYzIqc1wQz5C2diIjqitv3+9PBHA55zPco7l+maIoiMjPOb99Mxbvo/rncH6s3Ewh+R&#10;kSIkvPTLve9aPbfyf7y70PQlphChcP+aNXr0q0YfCnql/Iu3w4MCrSllXu9PKsKWxwYP//6omPSn&#10;eoy/e971giCbf6lfd8zL1kvb/LFy1VKV3verGGEVlukD0rv6RJESo/ICkBTc5DW+I+RH+Lkx5MVP&#10;H21vHGRl3vTID2vdPlEvzgIJdzfvGZmRrQhOmRIi/vUQRIb9D4U8vM2CkQuXLTR+Ig/fMP97nNTk&#10;38n6IMYFMj3dz1zCwFqKgmCUnBKTzLyAMgTTJWxMU9d1+xcsVFY8dlIURTP9EiPt5U91K1Svuc59&#10;VcCG1atPpJXVqsW+Zbv6aByvL7XkU/6VDJ8PoDH4p9Nldg9ZwUfdPe6bicLbJurr267d1GXnpSFA&#10;6FBn+s+UMzD6tVfaBhBiP90iNdJR/ukr8iVEqRI/NjkMf/yAZfp41Sb9IPSXxPHH5HhSo9J7GSv1&#10;3RqFF36c95cq19Gq3UpMg/nqMiLTP0rT0+osW6bXv+iAO/R760XAlFZLR7ODFmElORMuoc98tU0C&#10;OWa+LnxKKKrlbnSWqUv9zsaRKLYwbbKjtB9k9ejgqd31AjQHIjTv/Cauu9uYJm8FPWx9qX6RKKy+&#10;kK4KyC4ffZ3u2CwUlVGvJR0S13qlV2OPKqFW1cC0ylprk+E6sD+uyfdfvEk9vzfdm5kPtRb9MBXV&#10;Wp/H26+30dOUFO0WtOUGyoynZcBx1Osh3Ssgm588eOmvV0grRqPZ5WiC5rEeKmRhlR/JqjvRHyQv&#10;ApGLZC3e8qn0wSuqANHCdUVgoFqR+nfVK93Veke6zgJee/fvZ61A8QA98i3dfF5vDVNvXyRG/4RS&#10;ZXLkZkZQpVvKjqZhRggQ9F8N0miUyLUQkp4sBeJNrr+wgzEeQkwpzxy3Z0xGXtGHNhEDdIJChEap&#10;lEco1sQw4mD/pLzD3b36BToioJLvjcl0TTLPGdS76VKaKVwQpIoPo2c03HUeGp1qDbEgtmSgOPLp&#10;0b6csFzTp56ln1kHaxGiWcojMWZdvHp/yRLGv/mf3lXhXVMHeCw2cne+TLjp30QuBfD/kiwDAX3O&#10;1LVdB+DV1PC5rURUrVqzLlPR17IDtrrmLljyGSCnLBc9ip2nj6SjxPsYsJUsE5Jc2MoUlm6fZYNu&#10;6MTVzQfyXBW3op28sD1ItRl4V+i0G6JmDsOVCIiebNNUE5C6Hx0i+fNf+SeQUKVVSBjOoZB6GHi9&#10;F76TlFq9VIzNEDSPpmsFZq0R19VMWDCmRhfPclZZEXPRlMpJ59kFJsCFcOYVOf/QYKSQbo5YmalT&#10;kFMlWdGCAFkHFOvGBjwU6WuJ50YgxKZ2nuzqm3NGkXvI4cRQorPG9a3eSHFvjnIDWX+Q89dwXC+b&#10;4Iwa1B4XmB7ga6CtaxTGdlWUzKqjp1e7aq9e4S5SQXuCaePEtfUCDV7hQtFB2wJlXgOnxT2TpqlX&#10;mzAsJRTwN1KQWwfO20XFFi5VM8KG/JtF/VB5UHyQ57EGz+sPW5BuG9v79vqRYBjDwX/TLoDQC9AL&#10;0K9vjsHKrD8JAhscBLHyN0ccZeacNiW9NGdbtSqcJllfKeVi8eCZfgTbRrgW+N2W9w9e2OHnETmd&#10;+tWzcmyzlvQWqiurXq+NLbEE1QNe/0WcaIzLTIwPebGrZlxS0eK2Tu/YVxWRzmmS1Gbdx328H6zn&#10;iCMn2K4fAJeZhZ9QBVQU04yhw7Dzw+pRAI1ZSSWlg2IsJNR8kRPns9Gyi8e+ZkiJWgrHAqYNC8yq&#10;SOWWsPV6xAmXyW728egt/CgL3wnydPkNCs4PiWjDnIiFYEQCFC4c/vco7bkXIJ0/DcJxYJOrOKKT&#10;azAMugUOV0G1OQDuwG5VTo6Evrb+vL4KPldD3AtgtW/3IPLh702FhcC2n6wWfR+X0Aq2oKVUPAmZ&#10;kDDXgVXfso+IqHM+sHMGDX3617pZWpW9VuPd9lpe7vyyxKVXCooKS/1gqK7qiteD5GGVygEo1OD3&#10;fvnqJLW7QQZZHcvU/6E6f1LChzq66nX7EkQcpGG02TOHhy85yUcdNvrF2vU4bK+5LGCyjAZNsXrF&#10;p2/B1aJ5RnmvSin0EOmulORvxN0ggjR36RuSA7yTfziGNV6+Sqck14gOfptin6ztGwFMuXLkB/NG&#10;iCL6irKjJ9XIWdyMHGB/8sVYzM/D5Z66ymlparmVu7sdPYuCZdH80GS8nfJrPSLWAf/54rYu5Wro&#10;b1h8g7xYsWIDrsfJEybZXUq2aGjQO2KPULBCLTTZPg8F+9Mk4H3LyjDhe2CgbdGqRB/qTSr9SpWi&#10;VKi/2JBk1ta/+2xGWCvc/9t3NnhbAGyWFlPonFwTvKopgFuByRaYsEiJ60TEDZafaqznLlhd3tcy&#10;A5frFHKW+IDmbHoiDP9I/NilRjRov0jAkkDi3lyCwf7iAZYgGTHRBlZ217P9rqkaJ+om6eLkapYG&#10;wiinBuEtit7fTj1QxA3ud2p5ni5cs8qdWaZGSsiNjRK0SOP73pqg8jaRDIjIzp+WJEIsRlHST381&#10;nJ5i5YuXkaRCG73KrUfmZ6Fr/iD4XSPNYPhNPBzjrdEVOK5YlYX8Ld6ZuCmjP/+mZtalUzMjWDIR&#10;2fwcHNbmDotYkioEVvTmrLofzHYo7Z5Pp62TFlF5z5z59YhWAbX9ESBkLHQIHxW++R49Q7kqJI/L&#10;SqXb3KuVPBffYwyhy0/PwHI1QRaDyfKPi0kzJERo+kfT9DsxhVrC4eIv1EfxZQWiKFjsWIWyw3Bc&#10;Nc7TQCzoyVary/+S+MMf+RK1Qf8LBdpBJSst30EV5TShE3+52sByHzOKH7lGfmTSDxz0/VGRb5iS&#10;IDrEkVM4s0ZqV1WaLy0zJ0bGSszLfIkTr/SOL/pHGMSJUeKOqWG77XHkUA1kSgprZaqcEsLMdkBW&#10;4vQnXThkV7dCxcofKLWo6QPEm46BVXlRUyayvoNSN8WhKLpZSieYNPSBQCp8nh5nO0UdvIs+Otxi&#10;pQZY1JrapB27xxRPnJBOmjnyR1N+5OutHaSMJE0S2xSh5Ysos7K3/R9Jzc1pN5z/TtOrBLKWRbc6&#10;JfztA5dda30pbY1HRPK2Jd52UcZcSo4Y4XGxqZYOV5sHZfc1otfA6Vag6RvEOn4lF+xT05WJXblT&#10;U2K2QLYn0cryZYp99aMgJB+cu4B302DxR1vHLGPNa0XPkBjgoWvQpwDJWa/vqD6zP6P1aAaeUV8P&#10;EZmaBxBiMkaMzaJVnHHPR3bwH6Zmg4VM8XuiUcdIyMkjJYrdEHSd+/kzIjYkEXkIgLIzGNdCTIu5&#10;lKIi3ZU4E7dJFipoIJcUhfaQ+YxgOj2nAmHIsC+87pWlNkSYEwlZRMo46ZMBSbo44Ex5YswKlqqg&#10;hffInRtLMDG3frao5e0wLyRnCLSsChb9C958jDdWv6x21dIg6w7yhnPbfuQOMpXeCg1ZFx9BTZ21&#10;L9bUyBlvKOWfJErR9CkbKtTJa2yuq4SUtsSVg/wDDnz1TgpQLbPr9UpBuN5R50DBO0TCpLWeo5co&#10;siAMFZ4DogXFYL9yB1vJPff8EiKnf4+aCp8toe3VFrLEElBpWEoWVU5KwHEqIj4q7MG+S95I1udL&#10;9LRQIJM942RAwbMarjr7SkDtRQO5DzbzmDz5JUDuQ1w2Qf8Jh8iDg0pIHQD5aYH/UkRf/Oy7Kooj&#10;chKSu90PajRmaGrGrkOtmq6iMsMlBvGKKOMsazzKQQhQMPREW3dSUeRHuQwHTIOBBGYUJeSwcbIf&#10;jO4a/dp0QnnW8+DMMEwXRJErzlUSs7SfBJd1wXItfyVJvmmBOFKB/P8+OP6+QfMCRWT/FXSVg/l3&#10;ueYbo66mxN+SxK9VhYB8/pEMdYnf7nU8Fn/ogTdsn2x3kVNWA9FIqXw8HMGoqV39V56Bch3LIHFn&#10;t2CzRe103V2baxIifbvyTYcTanzc3l+Udg/iClAaBcWc9MlvVKClNud4U1FsqyF9pg4fDwJW5/jd&#10;w5Qc5ksCsdyHwK8KXWr95R4P8Nr9PKLzQ+C6LtXLGpFg+UMVMi1EDTNsXKNtTl6JO6EiLx3JYg55&#10;+jRKjgSSPuUBT4C03LfED5eQb3ICu6yghz26FPBMsOHi/9ZPJL+UGzSJ55WjLB935TKyFckbYzkf&#10;EWLkZFWAdI6fEaPIPLCmsEw/6vvpvpb2/etiNQX/WW3y5tFlrpsX/tsYl1jK9m2vs7Fo8hclrRjy&#10;9shXB+BK2tAmaH1ugqvhcPK9BuXIKen7Y36BuYp4ZaDgvmosKWzB6pzRdpTYj/KTMuczwyKUktXc&#10;qnDgU2WsDl1BaxJuFBvmWUzEsFPm3uPq1/fSvIXvFtdt/umj3bbGEhbmHCh3gf5WTKAqjsE3RXQZ&#10;8jIFrxMoDq4w9br8KVlYsSeDLqRY03xDlgOpWMw5QBpsNigy/NRHygsn79XKyyuHMuOH/IOI595d&#10;9OaboHG9exU+LolHPnbKTAvSDjW6JFL90LU7MrA6ly6Etu9vKJq8nirQlsqSKQxgEESxTlxZH7By&#10;U76Iz9FhYPXWSK2LFy589TvkLgdL2SS4RYsWLERAe2xLq1ZrgXkK5msa1jsSREp/liDt0iIyJmRC&#10;+r376R5Srf5Jgoq7q8RkTg65i5Xr5n/qx+Wo2MsrlU0O+1pGHg+FkRpsmQvuqja0ZpWRrBEBHctN&#10;GRokU/PoFhK9Cwf2tfPEWJKLjIkRm4cB76LskfyVeZrMZZGqVnitrfkszB9UZ5r2x8uSDIzMjI/M&#10;qMH0SV38VNiMt7TB9nWc4OSSJV/6BSJgqO/vmbStFVx2lbkiUMSs63HoGx4KRmeKf6SRin6r/VWJ&#10;/jl4gP6oMXe2CwXp6emgi1JhERT6LZ7JgXKAThnv22K35OX3lcoJrosBvSM7/QuH2mqTf1Vi5ej8&#10;lgzEVz8WK39EfL0aJjDDCmX6RafuEVI0+T+fyv1tTmsaQzvm1S3UR973v+xaiEZX++SLoXD4L6YK&#10;ozRrufJnCxEaqtlfz8oiLga9bPQ8saNFtYPIsoHIjMz5cjNzQYyMjIjIiPK09vito+e5YiNpicQH&#10;NEjpwHFczVrXMqLRXvrVnw+qC+VrJcishfK125mjX9EbWiW+r7borfdNEGJV9y6wNThZYbhS7e+D&#10;6i/a0GOZEZ+/+3M2OJSSItrrV1qT1EQHIwv3IWVF3OUj6le9ng3CnLI8gNXoRGRlXvYuWI1UQQyM&#10;kaMvZe4yJY9Ppq9TYsyRaB2h5VasRF7sNRkX+Qf8zRR/5R/8jMY5ej+5QbBSg53IlXL/QICsIpNO&#10;qHIl308o0X75GU6WS/IG2CmPV9L3fegVJkYMBiEy4/AIXT0ySJB7UEgVt+Fg5IgKzmBXW44AYqTY&#10;ePPBPB7MoPtRDy0TJeG/E/fEHr96sL1DWOOtg4dzw8bJecUfmx2WncA0YUiWUuQ7UUO+6+4uC5vg&#10;mEpZ1ulNKD5Wf9dby4WZsYXW9h6JnC1LhywmQvfR13wujCh19SlYg7Kqi7BSkDYK7jJZOW3YCoyW&#10;x29v/JURQOYPulRIjvJcXbpGFPTckWG+LlTAdOejD+dtnzMsdb/Z7Fiyfa2508eOiqKRoQTqLu2V&#10;3NFjvv8qe3VgO6Us9iXYDmB47EYeU+HuVuu8/bTxEHiS/OZH8i6+MshfIf/e5vpEOosyI/JD1Zsd&#10;+PpuRLWWmiSCICXqt1yILy7nTGxS5khtkBoELXcoJmi6TzhyNIPsQ/kHlTFB7YnEEQjljbL4bOFE&#10;ZmI7m3SIFxyhYMMM5Wy7oZxtV2jnvhX25V1wq+V7HRQ1hS24pXyUCrRb6vVQfvNn9VHWvxlaiXv9&#10;xSs1HLVqOn34LXxZJdB3bVDVNlrqhai4uD0u487La81u3uw0CtjFlK5Xs4KnCtAxi4G3WgjzH1n4&#10;0z0Vj7RX5CZopnkU+Q+GSr7bT/aDPYmZ1Bx/cgES98ZDs5eiw2WRp8DPh2yJ/vTnF6IB8XnLX4Do&#10;ecCBsjQlcq4UiKSSJJMwNXRKN0ROMpo32jbwwaC7n5DmwwWIyYhZMcrNPuVv/oBWDixYsRgVSKpE&#10;nY5v+K17Eao2DZ63Sn481XkCJBbuJkkwIcObzgQyLEUw2ToqB5snADFmc2HhsD8gxFh4sJ2DXwoM&#10;aQMdTnPc1mytYwW+JdfAvgVY1aS7eFC07xRxxfVu2OllAv8m11B8le2X4gL6wPo8kcVYFvTrEBKP&#10;x98zh1w6ilVWM73ZPh14q82Ktky8sQThsR7ixdqO7bE+uZdHtsnnXOCZK0QWKsrDzfJNXD/wOa6W&#10;Z8rcIt7QpIGv1yPUdPiSII6V+rSdQPW7XbpWPOxR2JGK4g3TvcswsrBMdKyP9xgde1XlXUfqOWH3&#10;0/PEjpCkRQZT5yxqDRLiuZMOH8mRm0VhyXrckLw5ZMJqszvGv2hNqK8mXI9Mh5YePIfBNleRkUYH&#10;IgPin6al6kXEmxkiSVeta3A+QOlXQ+VJtWbI0tYbi5YuReeqlZeFiIqMi22XYwO1o2+cBoSBuQvj&#10;Tjyr/LkRhen5VgRmTKrdZS7NW7eNKlLu56QTBzwmNRhXDcXmkBfWAUf570gObcfrVju8FfbZe3qk&#10;jbUHOSTVrnR5Mjw54S+PybbivFitck14OX1D3fUee8G/Sf4ga2V6Tglqq2T5WUcHbo7cL3zYVheb&#10;rqmHkBWRhFBFUWOlt/E80/MyZ9JXipntpe7R/ljRhzhZ2LRZLdXfuFIUsJxZwXbb8P32csLjpLhQ&#10;daacQNXakrhVqou80r3PZSbr/TqecUcVSj/FyxcjNqn7k+9HrX9bt88WIkHFTa92A0x8avN9mDnk&#10;UHKjr9yxdghT8n1YGg1ZaVYILKXdDz8wtN+gXTrt+H+ZmomMWXiUWojN0oLm+Zn//0GPdF74+9K3&#10;t6aOVIlS1KFIt3cePnZYZPRyOO8E3gvXV6F133lycJSj8697dC4XaAYCZLvHp+mQlqC9bt6/ofIz&#10;hl4qYq4aDAZK1e6BzJwY6E1sGxGZERFiMhavfQdpVW//7uu+nRtA8rXpJKljaOweqxyxw/4e8kZY&#10;qeC0/b8knrvmRkTEGpeSoiMzSNyFzA+K2xcsXIq2WiJ2fNFen035eiNyKSn8cG9SkZ6biFAlBMrM&#10;y/0ictSOuzDuHODcJXMzQhN7kKeHnr2sLhTn/uQ5XAqKt+/qS4hqzL/ImcHURZPKxGZIxXJ5yFtC&#10;yhIlF/+iLFq1ZYyFXfIj/de9XICm6OnIrxVl+mvf+havWIhebRKCXLl/JXnIeRmVJqzNwTDkrrke&#10;/i5YjJjjikiRmec5M0CZechbchMFP/S3dT0imRhNeIC58Pm9BIrSLTMgTEZW2IJ8Qb0/K9lGAfK2&#10;fq/9OiMiLTI2oH3N8yK8R8qflctSTLufWIZGRSuF21h/FbYqY0RZn3k1AdUorT5KwLpVzsSOv+US&#10;s1maPSYq7YjeBR9WpWaP9RdPrQKJVZ+aLqPUbVlmRgUiV+rRq9YJqJWREi6jQrdcHHpF3/7t9Oh+&#10;aMv2+FwXgHyRISOPij3/cv391jKK7u4uWIDuVd6tQfzWK8epUZZUKDUemRl6pGgFU3yIi/Se1FIz&#10;L99jZR/qvS/uTp2SanELz2/XQozItPS7DkUCYCC08HXLQQXw08JT3Aw//Us17hyWTTHyFkDj7NRZ&#10;4Kx5Jbv+Xe5Fu1rBSeCZhzGpLpoSQ5cY/FYB0rWKaeD2cGFIiRVzOuRQaZTxLB91tn4oZBaVlHrQ&#10;cacuNeAc8jUikygDht0rSaylBtkDUUUtlGLMa4cxlZYMReHRySei0JUUtH+UUWXAn5BiyKly1NSp&#10;Bx2o82HkiwTCwBLU+pAV/alZhSXBc4KR83sqM59F9ZtBtXLT2y68JLSxpG8O04FpmbBvPKpOaLJX&#10;UoH3DcPiq/RKpm/06/rVWkuAyMEqzd7ZbT5f6CAPXR7y9RaiBezyBeQvVNx19Px3IlekgZ05bEZ/&#10;fClWwvxYg8DSlEyl/DB59F3XDLL5zOMjpZTRaTM5zGRqUnryoGCssKlO6PcnoNs7vh1uErOiFExJ&#10;Sp4fHinodiWzu6JOQNRz1nIQ8zBJbOlpFqU1Kpqb9DqZpyCQNem1kSRNVx/LFi1ZiqIDkZlp6YMM&#10;Bw52ILlXCkckrXUWGzXFjrXqJeTLBGoaTpu5VK/Ij29bEMciAmCm0GxDEMs8T5EBC4XvIgRkZ7Rh&#10;Rc6SCytRkaplmlQyU59taVql9370dPXAdmT3lorp6cfjWrrV1fIKQGPFQIcuss5c+OwrHldsaVgd&#10;KCAYrvtxf3KziD4VH38hO8kibGrx7O+cfbBs5V3GSTI90pR2oUiLBWf2MyyXhzphs8OUgse3bpyy&#10;yva/Ev7Yg1uHPCzWWKnU8tfxcNwm8J3LzCI07JMkc2QcalOg3+F/YhEPZiTttjHLZ0p2VF2Tvpcs&#10;VPTHqoJ8Qb0zQjrO2/0ZaZME4n95cuREtNhn5xf89kywQqsrK9RQI444mgWMT4nuZ5hkZb+hpCvb&#10;V6wO6PYcbB/MCBrClQEIhXAd9YVM1jwilrq6SJ/8l0a9w+i+mA+miJedIGfB+KcNlKxYeIw4pYWN&#10;GFtOXLkEz2QTYg+HpWjLi6dhSqd3ukGu1Ny6K47i9Yg7YeYFG2xGcidrIPp/oD75mbMCanxqzJK5&#10;f2y+YUj3j2vY9//+Y9aPYfWqPpr61kuxrM5BQ695rKXMwpu3SHKQe7XDilrtbgEq77OWgbQQxH/J&#10;UEyj1Jc7S0VUeeg5+AsC0wTgmcFT2FwTPuQMifB8/obCsvNuivhPWs4+fA4s6uHmfH7xR/6nguYp&#10;d7oWVqg6K6Rh5F4XzXHWWPJTZQE+Hg9XFwFhOqBDVCssf2/IwObP5XsVNbEaCtYlf6S8uYlRf6Nq&#10;SOpfJa49CuC3a5RJKv9Gehq3e/e6sm1TkSNUrRGKpt9CgSp4LnTGRrAqiQs7U9sC0X9d1vk85Flr&#10;tgmD1rdvsqmEwYWD+hbPUQMvomcKUvzNuh6o3J3WWKp1QtiqDUWpyhyPrNkQRQnMJ1tR3JleHLBL&#10;Byo5bXJMBZXgmdkO4bJK7PTlzy3K6PUguKS1j4U/NT6p1qC5zYLWa4cGsJXZhaOHlts6jh9Nl25K&#10;7ePjzQkobMe+C76j/Wy/pqw4K0QYlyDjl31qaC87rY+q9p583qNX5U/IN6KiwDp2NEAbwTJdR+1G&#10;DTFHZy1hU8Fg3dlrpAmi1XiNqCbEeIqyR6mSkR/qRAvvQH0yVml9LtNm53LwOZF5+GwHixm3x61k&#10;Xryd2foMbxU1lbvmWVFd7OxxeRqtDn095Y/0zjp5qBBhn/6wfUEZ6hee+U1fofAoeD9e90DlqNMH&#10;UZgnK/dXBAGQDLTR7v+TGMdH/par9CBklP8p/dLTRLidZ0yoLzl2DR3jMgNslu9uu5mGwGhSqlLB&#10;XVRLGde+Huhbmrm/tfJKqmn1+p/5U6JXXGMlQXClgvn5qyUU68kajnb9UMCszRqoy4y188Ms0gzH&#10;nFino4n9FmR4vCmBp56+ZMGwBraksZ5BbVKAdJT5yHjdDvKl3qXUPGZtYyiWMGyiM+3PIzQYgP/u&#10;7pIka0wjL9Ovm/eCfIbAajj3f0/IAzNPl+1sacMXe9SMJg3pgPWZw6ZmZ3mcNKNVoHMiA5NUGB3m&#10;EWEWGXvo1ThCI/SApk1Q8WJft/SydvX88lenPzwWAPPtQ8pf/8kVtvj0XyelWe6TIcWfulpkLfI1&#10;DeGZbq5Cr9C1YVx3xU0fPcss+Q5ni3ERGd8Xohggm362j7AEjPTNgL0B5+3puVYD9z3PLEiCCl0P&#10;B8yIuK0UusDyK6b9ZZXPHnhasq31rPXRZoot6F1aIP3lgfcjVFoEpi57VaA30Wc56XTzLJhckBvv&#10;qrKzInh4rlTnkPWVlQ5t69lSRxAdA61ojPVZmbHogxq909VoyB1RpUX17yLzInxiH8yMiNr9KuCm&#10;2JF+kjWOyArPA6biDhk+IjXFA3Si1OWDuWdIE9eET3PeNGVvtPTggPWVIlHKjK2t8UeZ4sX+zyRE&#10;i8vNEaM0lkGX1FZYtMy8BzaEoWfl5hbwKj4Hlb8jJ8qxeRlvqXK+IKl4A/Ro2RovPVDLkPAk0FtP&#10;I0Do10bOqbqjjwYZPhJYSfaWLDVdHQv9mN6FYVg+fRl1lztlmda3fc8WFjuHXqULq3cZ7JMKOVZQ&#10;pVCJttT4rh3nj/mSoJqnEEwBB6y2xKWULKQ9qLBemUkDRhQIyS0m6nmelSj9Kh2X3Idd4nKBXLpv&#10;GyhsGlGxhQNSwp6+q8a5fUfvdzh1YVkPLCgzQfAwKsQFV3mZkm/LpeiyGg83PDyOtVJs/ZsrnuhN&#10;98/7NPdg2WtafPlFXFc/EPIHX6K2v8GLMCvlN10WduC5CKrwykMSRgQTdK4d+pAV/ph5aRpJlFOx&#10;mKwaDbk1ry9pZNj5qNm0+0aw5uSdv9O/STqfA7QK2wVmGgTbpsNlKP6LCucsKm+g+mnS+WmlKkRK&#10;kf3RekuHIws5iCRBJjn2xgElVQqZZ9dJzxDa+ShpZfjN9/TrBzxWqVe1GQPuorM40SlrGlfUaLly&#10;tzM1CydVH4HIz5cgnOq66u4FGYPrL9ERbvrzYIjBMW+TJgEzM8G5CwdGF2aVvUUsOcxGHuDupVCJ&#10;Mt0dqh+OfETyqwNSmRonSeSa+FJ8SuDW9nI6Fj6m0CpYH0fJfzSVhWy1wtqoNBvLKlsQu21Jsy1Y&#10;g3Fjpo+46SX3EFEnQlsgtPPeeT1zHeC8D0vb4cx7I8HZzsFtSReD68m5miUMuhzl2HYNOSSsH5SF&#10;k9kWcC5o9YmyLE/0XPR+oYKVrfIUtsstx6SVpWj9FXOUp/3dQ4szJX1sQ82WmnCFTMC5TT6pmISL&#10;Rz5BtzvPgHAdnz7TEoOiApfU5SMYf75KkZmi30pBP97mvWM2Y2R+mSxB/Jmg7G4nRWm4yIX2XRRW&#10;+N/QY6Um3qREIkCpJARZ4sdrOG00KWDNFKQlA+m/JN1cVCokRmSsp7EqDy9lY3/HejlUfb0/T9Mw&#10;KnljV9Ac23lPVySOui1770LJnZSV1LvpaoI4XJGF/lLBsoCGxpVPgGq69r5wP63Fm+LuhIviub7P&#10;wsLLn1tbxY1ea4dkjwRjzgSW8aP5s9WLPpcL+rWSIlaMplBp6xLQwKeaUFvzYlYqzrf95Lip7lyS&#10;MdvU9yqdRYJZGCZvKhXCkAoU+M+f1E8cUVazpT3ephevwesiDepQc8o87v4mEEjIbgajy9gSQfch&#10;7EhZ9VgJIoS1EQtlvaVOlTA8gnvBv+FGjuQyGKNGjj+Yflnt8eWuKUDwBzkiHTZ9MeLIfvgvV+bI&#10;6YOeCT3jRZ/DgQ5BQ47GBwuVuHzISg2HlhqpgnChw+D+Hdqo4lOWF8gcH0gH+220LhJRo1kXSNKy&#10;Khmr8sUdyWMMjp1vwCQEiOnSx3LDn8mzlAl0g46QXIzxYhrla3B8okXMNJ+gY8XK0e1lZEsrnwOL&#10;eNOmYqG4Ltu1OYx6J+uRlAyzXHqFunUzhKxA/x2fWrVh4PmZe1mDDvUoeywiqltonFHWxYuSQ5wB&#10;TIltf1jI0qC82eLz1dzksVSOUdj6htlBDZkUp4cKHPW3cOWnLkmdGj9C6FkraqIHiO3J8O9a5x5R&#10;hVuh5SUtLUHuhNC4ef4NNg+v6VkGxdxZVkY+BblPkYnBNPhauQ3vjF6IDmvw7ntS/agJqjucytBa&#10;GrSL/DQLEIobbXmjxruSvlUupwqcG1KLCgqS0FgqHSHsqi5sDzPxpLbuErB1JFXHY26ArY38oCTt&#10;i8/Ot4FCxgRBa2fuUQJTTulgIdL1xz3RI/YKp6u72ehWVcBqWQxw3CafJF6pWdTx4SaczaAaRlyx&#10;GXVrBEMu5LpBj0AZmWc/8zvIyyibB4OB3TA98wL1EkQWHwLytqbfRK1jD2/npmg+j5XwKOvXu95F&#10;iZEZf5HK/Q2CdwlKKuRmRF1EBPlb21MRokZ2mLlbT+kiC4e6AVGP64HQWiV6G9cgKX+jvmjYxD4i&#10;IyIzZzj028Nwm6E9Om28uVsZReZbv/3vencXFyIjJXb1rvVj/ofyHKj1tVSwmOuE2Lli5IIgQm6F&#10;KHblyvKlLwlufo+973dJCRVqzR4uXKufTChh7KPVau8RjG8Nw3xZCyWoxZ1wYFLvpik9rj8812MX&#10;grhMZp7ZZdlkY22nMpaIP2cPrB67lJERfP/6B5M5Mt3NblbhtUOsZBA90Ng3MD02pVW9EUIGlKOl&#10;U52TIzYrVT2rntny6ZH1jxA3Ll+h7e5PuTEaueSMwL0+uEDN/Tzn/6jVVkQEf/3c9/3MQ0/9tb/u&#10;+ZbDJCRBq2T5YuWeTwqsYcPoGRGZsHVHe9vFgWdC9F3OCeneHkvbv+ZkQU8NWqekqp83cLr73xil&#10;peffBce2fb0DcifXTcGou6T2UKUHeFI5Np4vRYl+v6A14qD+uyjrXqpatOPBdZRx22SLdPHHaIug&#10;w47qcqZAWrIW7qCvfGsLV7/rUlSyJIrLDS6S6LXd/xsHpMi1FTozSdtIZhymRoquVXBaQvCSAhsn&#10;rHiTae31mMSozOv29nuT6vwzLz//LVZP7ggU9/fMyV6eRhQe3kVZAc/ixIBQtLEG2Q+QHRqvMiYq&#10;gYRBboXI/QOofd1EX6kFYJnX7ehdr8wTdZUcKdMrRR3nv3jM4hKx9L1VlpnstP/KKIinOCPbkGmQ&#10;f/89lQwHvFFliuUFJy2ZHFqLRTQdlc8fIMsBsJ/MAgeC4eCy2KnSKH81uz5N58MgWMLQXCJZAzuU&#10;gugdK2rX0KuVNrnpI1Pm6WNeIJkH8Gk2WPbLxgOznXzlG1Izsp7i1s2Rbd9AVdd9axNcuS1Bz480&#10;lpIk2QCiX5f0SbgPG2jgbabIbOTSnlQb9PS0zM1ixZtXXey98VPZfqwy4zBlbF9Mo8G5SwH0iCfq&#10;fHTBS47kLA+cAwryrMGsT69Hkrtp/Vq5vEyj7r2Ttt7ZcJ2/Pp74dz4fRbxx7XReOyv6SVLo8NWS&#10;stWorlU+IkW0rPhaLNOzxPBqQ7grUPl+oK1m42TkyoXcxC4sfBMK9c+6cFzOMrY0zpkGeM9VHD2s&#10;ByRFHz3LEZbsqyg60WCkR0vhwaUryFlqqteK6wge5VHiPEnsqvW7WQYIlYNp9EncIv7Ix/fqpEDU&#10;X3AsRnCuWOrcqV7lrE0YnPDdZ7KuQUklEyMaFnUgw0G9ftwfyo/DmoFLNw2BMlBqwKt6zxlw1JWt&#10;rftOnTYlW6/MB7dFbW/rYCGwr3kSMLhcN7ZfA0yCRa36DqVj1Px5yUEKXXWc+nd9QIKyIm42QtdJ&#10;B75QaPfpOBtFKXyjP4yfjPBcjXcpJrKQ8XOysTJpQBog8LxZYWWXFh9FPqx5YfMYNgr4cGl2uo/H&#10;hJ6Cta5zMowG4uVNT5v3iMjeBytMs9IzSCSv+bTbzJEDY+eg9I31GJKqhTctBkJHK3NO58vBG2Cw&#10;IXCgG0SUQM0CrNGhEilN8sKokgKvtMB+sl3IkDRcljDz9leh7c8JA+gtXJGp/i7balqqXyD+13eu&#10;9Cfsdft8SWumj55LXC5swmaKO8FInw4cjZYcioyXSJFTgSHwt2FKjkB0Jr4c7dF4X1Ykr8Ezx4yU&#10;+TWx45ygq6Cp927fWMF8jS6PTvletRWKP5cqen3JYKDqUB/Mf56WQ9oTTwU1wzyRGZjsm50g4l1O&#10;xUg+RPu1j7Rs7li1ZQVqrFeMMcTQzJ32yC5nyC+WC08E2zRZmqRZPpelDNJEtfdSMW8LB/v+qHss&#10;Bta9K7aeDhVKpwBvgdMn1t55AvRV9TGJHH8jhV9B4qcOdc6kCByyHuh4PnbjspbxI/08TlaHiC1Y&#10;76LkAWOj8Rog83ZGj3Ze0HbanpjPf8zClwqvqJSDVmqSxXM4E6fjuUGlg/r2grfBfnnWXpaaFm2C&#10;lva2cpRaUMFE8aEpQ6XPrGnvjyw5q8CVePtg+FgdRWkQWSRjz6lNFPNSgmR7cmVbUr0x7YtxVwXK&#10;ANJI+5JXUsAlyBvBgJmfinwQqOKt0PK+hyT1PSRpUG9KWuFJFrYmzHv9dYXBygZx2UWpGo8WgmHI&#10;3wWqc+HpwVhVVmDwvfWVVA+Fx/ltrWY0Yeejr3lrCSBqe8srnwuHr+6rG4gbwL/go+j+Y8us+KEt&#10;f49iRR2IsV/6AQTg/69kSpGaNENlYrh2/JY2B840UiYhRz9dwdzZccBH/5Gm4eB/9Tf9ApDwvHnh&#10;szBWu1cZcC6v2IV6fEa1dJuv90iPEiXSxJHwbBNPX/CwfLOoO1rygX71D0Asv7jME8GrBL56/ez5&#10;8sQfnlX/6NpBXCVmWkjXwQcUdij+UeZYvlikviDbkdwccU8H759QpEvVskZK1iWPqoR8o20lp217&#10;q1BczPOUqQaFQ+y4fdfFy5W5AUjclWqT8wL/8j5F+VU/I6e3Lwvp1zRCVKwKBTA5dz3K0wjsrHZV&#10;ld6G/QmO547HQmvQ82Od/bU1MzK13xN0tj1Jf5GHw+HwOaoKYez6NqLlbYjyxpl9zyt8WIjp9VGo&#10;YEXERFPh63nqbt5NmtyD4U7oc4ixcjPLgwgJFyxH3TF8ErKdsXLE/dUiz3uKlFW2JlC/7//5nu64&#10;XFen1H6YseqOzf6v1NHz5me++PELE2i9rxEaJGgdA3+B9RrooJmmrR9t6K3C+UraCHQQN62IyrmZ&#10;nqHWx5C/eUdvIyMX5YjO2rJGsaPT6tXc+3smrua4Thz9/PbY8WJ0xiMjMzTZt+et54E/kPw3Fwe3&#10;WahlkWqlRsFZjmr8lRExedNH+kfemaR4REXenTkqT9j2Edv6oyXBgc9z0iRFXD9YLNJfKkRmaVKy&#10;vek3OBXTGfSK/4+I6fzsPbN0HiVkSp7XUWtvLHnoves51wDK2Z2Bc5WCVX7WX/qNQyL75niQvVOn&#10;2kgWqvVu3/M8lk4b417WUKUZtV+8FirGlOM8WK90E5R3HK7ZEbEIFJ6eojM0Yhp4Ng52dUMjNcSl&#10;Eh3/SVku0eKylxNuepL+liueErv4NmD8kcJl8fXZ5gkb1lmr28fUr8fVq5niDrrwtT4pgbjz74WM&#10;PtqRGyMWGZ+eq/9lpf1R2fhbq1pUseggGZH+qjY6qRFlWi9UtCUm+LWi74+dtPM3AsSnhyO75qtL&#10;/Cy2xBK8waoxUCCZDtDnTZFwJ3rlotFVCrLSrKZ3ste9FrUNYpvR58ud3wss31QoeSPoLivvk8eN&#10;Stadck1ShZwJmmSKo5WQ5z+4tYGrohoC9Z0e3OPSfRre2a9+h0yj2pKlQBkQaAUD1c8OoGaDBNwJ&#10;kA6Rolbx2kTEIcUjA6sjMoun9R2NXh6BobCk2B9KXZ+L94uKSWHKSp/lVLxRn3KMGXGdT0xI72iy&#10;1QTA3LW1JU4Nlj4LVlHDM6ZF9IHF6YLDIjCefB/hS9ANGglGlW5D7We7okC/Oq0gdTJVb2U26Br9&#10;RmYXyLBQ5D3bhFukMVOWDbICByDrPER8pCJxbNyO9AcLhe8rRkoc8GwTYtqVyCeLFPB4lXLcXowM&#10;5Z7nTNUrWNHc6sjCSt3pEXTjrhZfgoeEvGCdZfNjGY6fuos5zRiRoHuxQYKczWXODZ51qyasHOCT&#10;g17yjZy90GJkyb81rrE9mwbfIDiyvqWbI9/a0iqciVqXFmv1PWT5K1ljWMC2g1FuwHb9p2iyHLlO&#10;Cp0tbYOm1XT3I+HrnqGmaLePLsKUCYvnPJeqj7QbXcmWY8wau3R10e383qPmzYGstaQkDUGhiJ4I&#10;13/A3G4B03pBp8esRKrpGarEWI6Cx0/i5AVcMt8FqKDkigf67kZGskmZgETF4rKIpchUcgKtBPso&#10;4QcEKREkDiBWrKDKxAfkCsjZVpzzGR+ubVax0qICgneHrLd82XjBdAguqvvlYn3lqMDklYfuWu6x&#10;XPHbYD20dj3/a1Zai+Jg+Q8L24U4JgpwTNWd6u6V3z30eanniLIXqV0Xdv5Aq1igr+dORK1/ci2e&#10;+xoJt5TZOVyULPfVBdPvAs8EUdM+TP/6egafRAfko6aguP8Vsu2tudS5Tavy9dRGSvVaN7y6Vc/C&#10;/IXhcOWF8qjeuWCdZZIjftoBIS5r4MoxGfkTuwfAMD9WsG5MooLiBSpsXb61+mgYxXVXgm7iBtzB&#10;FhOFPj+WVXo1aR6jA5rHFlYkQJ4FqXUKBBK+gM3WsezzXF6+Hg/Wvq+hZAQ8lqAdsqBKuWCqiMgb&#10;R3cxoyHHvfFdt4bDwKOOCumMCkrVHNqmcGVcjqaVsi2xs18RKYLjz2iMhYcM04IUY8OIyLbArMKU&#10;DfuckvwTYrnqh/lStXRBOHbVJ4OcnOeP9fVANSBrcWI16mFhSWTT3j5wDAr2aDpqpuSvYNLU6Aju&#10;FPUeK+gseO60mp1hbapah3LSISFY2y/0JwmzlEd78n+gQUVhiwyI1adPCqylhKUZsrDZUG+fG/93&#10;ndRda9SiqdJU+4vP1KQMPD2WCMqfDAmSRhda8rIg5atQVkS3FpmjhZplLPO9MWUJepsrx7LXdfqZ&#10;d7fkB6cIuo8qiuDUaq4A9yb2XzcTR6Xmm9sAyJBWC5zZWybE6CKbq9U9gvBYDl/g355Xsfin9HOr&#10;X2uLN8ebKZtNrgmBvdvPPgKZmDGG6Ahep596ab4uSsMCanb/M+U8aIN48PABQPJFAet2+b68pYws&#10;8pL+iHt9WM3grBqjMv8jIzIXLFyxGeLFTr9yCzSMoiMzP4/FyCyQakDmV+9WtsXIDkbATNjEW1Wj&#10;MyIxeqRop0Nyzb4sQHItJUzyBP0vV+QUV+tHi+3u1u9T9FTGOxckRaQyqmSYMu5FgemtvM1RJBPX&#10;7yIx30zHcXGqRTR1oBgOfK1F8kapGxTWXa9ci8Pex+kzNHpd6ZG1AykZwt2pCta8xlkoiRBcL9vE&#10;B8lHvLk3cOUNh93a8F89Ce2t8SAS8c+vQ5xZ1VpTIijo8KUG+Kmp+Sumt750JNRRz77EZX85zfvs&#10;SGZVs+jzfM0iKWAZKKu5M+5IPOkd8CkqM1lX1P64YMngW6oHrERERkGFM6YsXLFTGzWLOP2OQ8NW&#10;RpmvliPkoaYvvdyH7/n5W3J0YYzLdIiJdlvkRlnTCypH/q0KKd7dM9Hynp/Eo5d/fMg3qVb1LPEj&#10;DyLWXNuRcq5dWjenowTwTljDII9/SJINxnRlbZ6eeHqxB4LNxLdaRSLVXl/7rG5Cfpkc/TafLliY&#10;IPBMk/L930Zy14j5FqNHpobXVaZspQSVqfp/U53w6X7fKjvO/QFrUfWf0vVkWcrHjx2XRb1l0vfW&#10;iSN7AdKSnozPyRde/nJb0Pbq1kZEvxA+HpgmWTMkR6rRlvvL6v89SJKyNMBnLkZkAardV+aByiVP&#10;rWtKiV8gCXJsqaAYtXp/u6frXpIgIyycs+hZWf+ykNUr5DvyNWqYKSMy80Rm7UXkm+K2z3Kxtdyh&#10;Zg1LytzfziPEWJ8vcEEB8vP/02pWxN8AS9dBivaUFCirbfNWlYI16F8e6Eozp947Dki49nO75Y95&#10;rB5EcmZTeF4VM+9w8HDqRdycoEyWUe95sH186bS6kpBZEElTlQVnBRS00CPDotEtXvsk98Nn+y45&#10;PldQryqoM9a6vrNx1g004Vwpr8o4spXvR6xdEP1Xh0QG5JoS2RCU8jAtFD+bhbkotxXLkMGoN+4K&#10;w6kyqcGqUFludBUrR/+/X9fK7cl7rpxEgs5V9K7pr5IWilq6HItX8trZQZtoPutrSNDsA/IqYqQf&#10;R6DevpEQ2KlgvJEZvntbqr/IUv99oRZ6tNeX+3DfkW7eMpTf/QK+qp9tPr8nLQu6sFb6gYX/1Fqp&#10;V6sswcO+PFil307BXcf8LkQpyWduVT+QMXAvgvsY5U2cJEdbIsQfAe7esBUx2ItLlRFu5Afch+vO&#10;3BP5L/ialFBkeolfkf8tEucDqpfBrFlIsotVByl/CZanZYZZC+VrVfHqD9471oyvJs0lMllTEM+l&#10;Du1Dybg16mJfxg24mRIqy0GLM11jbAG18W6ZDzgb5gOraDQY2Ra00HiCitm8H12pPTSPUKRYh+fh&#10;fIJky1/bjvStslT5ffS1z6vSGIE61LFTrAZ8OB1Uh8ugaP83LewYWlvKh5Dofvgma1lJYKecLCMK&#10;lYEzPaNF7r129MugwvM85xHyI8ErbEE9yzeV1WQGWJEHSu89Txxq1RaiDQkJRyvBtzMG3AMi4Chp&#10;m+mZUFldZIvBt44Ak+/32TVuA5dBaOZrfWBKVgnh+OChSf5Cy0yisSWIWF2kiEekSHyRpF2YJGgr&#10;6CAtH9TrfgTYOT6VpFWSILZ5Kzn0boNUVMBS5AFMKBty9dlM9Rj6p6PU3E8OUqqUGvIERgp4br9X&#10;MNwutfa9a9q1mvvKp2fNHpAFC+WKlay01flkfBZrC52Y8Vw+m0/lseT9F8b9yutT9FqytXiMCklW&#10;lbKg870P9xEqJVTm9hPWTEcvV+u8dTbuQsVsvy+u03LkZk1OX9Tgmr728SDB9bpy1hbOae3tixU3&#10;IeTLNhz5KuR+Kxke/+suOcW8bOjKp+REUk2VGjwCV3l2AtI+cg6lBIThS3VWzrnqs1gv60/sl8Y/&#10;xGO8J6n1ORT2IPB7w5dYOVjbNodNs51pVyJYShUWCeBKjwflisstlY8jlo07gZATeWWJiyyh5XiW&#10;TnqG3d9hVnBTw6d0eE07xNbGRKSrR88/LxoolRzSnWVjtbnqiy8rF0dkvbR1FgWgsHQ1OT688V3M&#10;fZ0C+C6kDtDrNIoaeoyg9FQryX8VA4im349VtnKqbyaRjs5HIj6jvfIwTJ4Wc1+irkstjAuKmFhx&#10;U4wma7RbE+c8O2W2IPJHWMOY/KSLSP0jr5rUBUS1hMovdmHS3jjoIuywi6nPve9PWx8lN7QY62Tf&#10;EHLqYvN/i/QC36RJJ6PqcD+BMwjIzh4aLKT1w6kBxYktSSLOq9BGoOujuS18JA3bIjH4FqDpF+Wf&#10;oJRy0j1mVA/mypAbnS5Z3uLhFDmU91n7ZhcJeU2TLfYw3K92lYEyCm2XXkvQbxR5ryjt53BKO5Ch&#10;WovqCveVh+WKV0aoK2Dcqkea188hdtiW0HwdsZEVg/fVKlTOLfovFmSsq5nYrYsSoCWqD6g6rVaq&#10;WgFGLEi0yWNGkGAmseb5kqNUCZhP0NwnxU+Lk1CxBGR3jKsjXuapbO9GLpLA0ty5f+7yt71ZxWFx&#10;csXIg8YWJHqUDCqkSK2puVv/2yMlHQtvbe3j/Mx2MEBRo4ttOWLUj5byjwrr1799UfLvT7yf/iT5&#10;UFUFw/1Wd+/vmZH9HojAenxch0XpsdufktRjmStWqp6yT5ZGkYRZGNjnhMG4csfl5K49KoX3gPnI&#10;ur6rTCQRmi8L5vl/vzLIiIzxCt7bkU9/JChL//Hcn7evwcoOe7KORqlkBn7fTrBbOWcJNAjtWCnW&#10;wcq+7A+ThfdyZkehZYiPqRDG5W6paqxp/XuPjI4x4gjfWrIg50/Pcu9UtCL1/ue0+PHjxl2+mCp/&#10;dI7KVLWvw2qWZhfUQXIyVMTKhGebxVSmPkj0BwDt6cNrQKEEaunt/5GaUY7m3uezZyqx9zp+ZgWG&#10;wbdP/JwQEHHbY8XLFkhXM04b9M7nByqnJM++E/K8gcryxBttvlMJMuXNzTvXDyyu8D/xreByTTfD&#10;Lh1VXjlk+aOnsUuydl411PusmdDzRa5yvHXxTgxOdsYTB6mexLstO9VgryVPfa19KlRpIuh88FFx&#10;WQX8PGZ+iMqk9ckWx0UM7jKP/+b59IL+7Q9Mz1EFPX57SlT8gGFg+TGhHvmSIyN8eqIvIgXgvof8&#10;/fWgzIgHREShhUgev613sqwKtRMFSBEW3857nwsHvVKsjNEoPvZeZH7FUsfQvt5Ig/6s1ZrqRfRk&#10;ZGRojKUr3tV6F86eaz2RNQMQR7XlKDst9qPQ6yhYg0aJBagbwJhdJHloIE3jvlW7lXsFXvupCVlW&#10;xtFBeNsQLa+sgJDRTXqJFTKMNn2Pk08dkFGidAZx0UpsFLFP6WRoE1l2AVCQtfvBwsE2UdfNbK1n&#10;GWfe9JFiHcAkdKwcG+QH1LmHyR/O+3bl48CHwJHnW8en5ghh97RUws703M4wbaJ8tf3ys73wTVta&#10;a4GmbVUkwnIKg8vQNLwFd8jzoYGoklSsHyjkvHL+ZDj2WKfxcmgQ6LVgHWV30bEHXPNoer2j9j1P&#10;gDSKeUKCrSIy6Rtv3QsSYpFNPFieLGr/O3j6kUkb+pUqj8huheXqxLPt/wfmBUjQ5dFLJzyMgOHF&#10;w8DlQgKZso/t4d+sZ3ANiPOeW28jOG9p8/D4eZZzVlV4tz5JGQkz9e/ObmafUKtLwCWwXv9vZTMr&#10;8wQrfnPx52XjHn9v9LoSo2mcL0lKWimmKrVq3askWt2aaSwRD0/Rrj5xV52QeteJmHI4YoYwcQky&#10;LB+JkJkWD8OGmOl0hKy3TM40MSS54kcdWMXGiA0RFCcNr81zVr9ReA1LsG4sFN9LEHPCV5xWSKPQ&#10;3mfqlrbGgtrP+6ka1XuQFPkFgC9B5cFwsAWss/aLUIpA3ZA+dF44smo6moG9EB36+R996ujCtqgV&#10;rSo614lfuIFWfIitsRPwQjApn6/f/+/aKWmSr4x8JgQJu9ZCxcDFmL6NO8eDjWxW1PllZP8pR7Zp&#10;mAsjjykkBYYUcUZchOcLRxCQhZGn8qviwpdFpJ3fabNdA32JNiDnTYcpAUDxjQvyCi8oGcqedKpu&#10;12jxnTV0iVos47lbU7Q/p64qSw1Ki4Pu2Op0+qCIGo8LBTgnCa9T8moDTrMq8tYs9d8HrVMGA5Nk&#10;3LlXCngXF07QeUEwrhOn5K/NG3dH4H8lpmp8HiH3JNqbrW0VNQsKuHVlrHws/krp0sYDWp2MfK0q&#10;RH5VuFgfwM49Fhre3X5mNNBumltQHMG5FyekQPuHOph+SyKlblnpJ7fEf74bk/9JWlKUSazr6N/3&#10;z62WK4FV0hTRasE8AyAxH9Oj0GrvHYfWMfZMyMT66YEt/+Ly5W9vyM8jqYtnjD4/yLoykFHVyqO+&#10;tax7mp35UeF08CZUkdoTfU4P/RXvCqODyhtGxPSRBzmKNPreqcVR6sVQbp7PqmvBV2inl1DvDtbX&#10;O5chYdo6+ms64Vs2ilfGhZfo1OWm5ch+Pg3OqHbA/boOPRVWHn3KC6Wq7LDZf2svHU5D6cyrXfbO&#10;gQim+tdMFRYN8GpdQ51OqA6T60pWbObeyRhwLxSXqiwo5c+C5AWxVSiqnhNc0WHLu1purfGsXgum&#10;UWt+KsqLZSsAsOcsrrvt+eUpR64guQWFJFqhskmzMjKSlltmdRSSRyaZg0fUWcsba+ox8HjSMPGZ&#10;BriDYP3ENChUxLY3jt8q2cGGgbXw2T5fxe8WJRXkPp8JfpmqFgrj0WJkY+CxKGZljzA3KPvhZ46B&#10;pYAkm9NynhoqTYJJlBuGwUyRS1UyyJWF0i9Kkh0oa6n5vhOf6YHnl+0AzGNwTKiQMAnyRn9McdiA&#10;50tvbU9NbYqYdktRR1PZyi/HyK65ZBcoe+E1zqgQ4Fa0RanD2mI830iD/q0UkUBG3mslqrgcDo47&#10;EL0kTR76cG6i9VoJyx373B1WoHoWZg8v0le77JOQrVGRLFXImNqkyvHixYvRtQy7+/u9M3Ejg7u+&#10;RExhxrpEZnkP/rGUMkzrDuRHqs2QwgxGe+ZkggDmaMjLy1VbAMgLySdLuSMjI1DHTMiOO5L/+gn9&#10;z0NgntjDnXKDdZGV5uO9rEMkiQdH/lytuQrLOGRVB/9bUax/mu6JC8/7noWcg5AfFiApFu6buk8t&#10;3+5z0Fyg2RdVFDf5TxnkvF2OCanPlyNEqYmyf/d8//TXZFaLPeh4PrUselKEUby6Ll1+0L2VSdd5&#10;vh7ErtA+1xCCphWVpX1ai5ci8kD0FL++pIumegUlakrXbGASXwPr4NFi5W2gX2gEQcv8N+R75ogm&#10;c95BPiFnYjAtsT/EiLdLVXl6JTIy3kZE1wxDIkZmgfimemlZg2waBvEZE4OSCVmX+YFIJ/4b4p8P&#10;KFOE1bvjy6n1g+ZLWMWmXJbVU8KcG6MNjFIKUKi60XkkeVr0zxYh3A5/lrZaLNwOCYUn1XBwUfpG&#10;LPWwPZ1SO53d5YXxl0lgr1oK5hU64+XfFyyfrNotRWN9om7ujjTQ6CyMH3/oL5Ac72tks5NXXv9R&#10;0y58SeDLpTcrYwD3QeXU+RgGWmAbkJG4sXU7rnoui1fmniDfvn5+S/eiIYKLT7fMPBcj8v18SR6R&#10;GaOOI2ICU01W+0pEQZkX7+kiGu/kvDnT0diWvO1yM1SEFkqC61uDnS5IkcLVIHr6P67hkX76RpF7&#10;8nNAR0UiwiOchELXW3qLU33UzZYsnnFo4SRVKxRlN/eGkrWJRp8reypxGEsoOc3yZY+SJR47lVKP&#10;CQDLEaNI7oEKeEyj/L/HKw+0cpaJb8irC+z1Ourhu0NbHPgu7LQEeck9d4p+HfQOCaak8AocOPmr&#10;7tvCkqKtl/5I+SR5WNP9tbr/vIuRXy+p56gd+91Af7l7PT9lot2SWqpnO+cmlW4aQeBSjzKD+ems&#10;1sAta53kyZSTRcZmBQKH66dfMDn7IfDmR6B1RkRYvkO506ojVr//IC3o+2Tzumi5NrtwP5IzYohK&#10;Lf9F+q9RdVDNYlr0kZei9GqcMEli5A/uRf+vhW7W8K6kazxNqDZRCLUumcZtFiTtdwKgViUBV3DW&#10;dILbvPB7kP067pXcUpsB9zqvVSrfSO/H4tT6fR51aRpEH7nkfLkRq2tQNLUfmsZEFyMLlyz7sqy0&#10;qDZAWsDm1GXRptYPKYnpIXWVtpccyM5zwdI5IOL1MzYU4DWjyz04U2ccYni8kqIg5vhPyX/SA5dN&#10;Ovqt7C9TyBuHljJDqdR3eOJCfWh0WEVOdNvsm4f9GF6KS+BGTDU57o054cJhOQmP06epMKcvTnjj&#10;zp9uFCoFUC+g6Q7lqv//dYNFhlnoWP///aBIZ6RKkKLfs23zLeX8gSuM+DyOksFUzQNCyF3TEs5N&#10;9qpCuuiV1QMjuPGRQScCSrK/SNUF8gOiO0aGQHVGL7yaXOXaW2e93J3xIuWXJ8OyJGrFdIwuyp4G&#10;+juWfh05ARYUXg1ZkiTwTeWoPojD5mYqsSpGlVPWtzJXTBNbYikLZNurp1WV++Wo1i1A77WIm+PG&#10;6sJnPYb3KDns2c6kf0z9FPf9Dnp2fCuknesdOQ5yn8drY7YN2iixm7EfR2FdPAgMjIr5gE5BKtDy&#10;fi8x8ThRIhBkKLoeirhzI+k+etu3xICxh7oWeLSdyWI10Vp/dIyVCjjm2XfBvEaaDVq00DGmxU8/&#10;xBSjj0kS1dNZYm0+FmcPH1zlQvSzc/223bZB2CXUMXB5Fm/fIzb8kBeSPlf6YcpVmpQc+sKVU+PB&#10;/pfRd9bfwseR9bpBXip1l3Z+IfBdrBfCnR+Knjl+UGOVj/IB42Uo83t1YszFaKBxK+5pJ4Aonl1f&#10;K2yLuJFPIf+gJhJdVbhpcvDOgO8vNdAs2oWVPpKgpb/jArWBb6+Vt5m1aBV/6qWLNYLQKzcUdcU9&#10;pSmzPVM/Vq+jzwnoNCWgcFzkqAZD5oKNV472wFbI0DAqTlHsptHijOuYcq1Yd2l31ntYzNU1EKLa&#10;o/Vrni1f0Z06pu8/TfBvoKKql9lLIkYFIw5QcnxZQeFHijzTgWrWsu3Qnv0Of5I9INg5AQ0W8gun&#10;q6TIyrgFfuA6/oCLiCkLj67dJGRJF61Z5J9iVrxpBpaPfUREq8DvjdjCi9Xz3VbOBO/WvAXkp8v4&#10;Bm+1jAqzR3fdD6+vb9jzbaDTFHC1INa+tlSvTKeAZfeDesGxCiMxZNrcWyuqCZB9nK1+sRKhcQ2V&#10;q96blb/y5aarkdNvbU6LyRruFkRJeSbx/e9+P5YlemYcRkYfC/e1kjDovd5zxiVV718t0i/91aaD&#10;uovINg5dz7z5zYj5Eqt4/dtqdlwRzMyVkSr3zJUF1iC4WMP1upBF/q5+f+nCvXzzuQPXv5hKv3wO&#10;Svz73skaoXn29pp3VkxwYIeIjLvT9RirIuU9yz3IH17JQ2GVK7/T3zoXLFP4s5v3w8Pu+oVXV9So&#10;jax3UdYlfqwneQrERlt4uuRHxcrcizeXHsfppZeyVPt/FytefofWJPXv//Ja/RoyTeoOSKPXS6H0&#10;ZEHg+HjS1maFeGB+RfeCyq5m3CS7KxmxAfC4V++h2SbLI1GlB87LigU0DVgyMAhka/+tU+HPAsac&#10;V6fkeJ0SlqPXYui5b9eCvpEHeNhcq+LlaDqd0j5FiVrUe+B9Ir94zYqFqrBtyvBMJlmB1Xmg6PPk&#10;j/9MlVzzVKvQNSvBYLEZEBUgiHf6RE5xaFw8kfi4b73TLKNEMtD9fv7eLNdwdc1Np7zuiz3yHBq0&#10;SRgRjO3CbFklZGOIlj7pF0PjsOvhSg5Zk/rraPVEZdRBc+XI2LUQjj12p//yvhdrKCCZvqykav9q&#10;BC6pQ2MkfolU2RmfrXky+qzFlpNTIk/qtvkQUHcnll5aF5gm6Fhd6spqLMyWJV4eX1rVGD6y/aDq&#10;HyMjMrZQtU9KGSOuV6u2gmagoWQul826HguGqWtUpxfwvfS9g+YKCH9P9vJV0fuqk8vSrHRV1iVf&#10;rhDzqyOsFzI0YfCs7OVUhHsgH1WWlrVipl4c4H+G5GUFKpV7/c9RUo7xYsXUi33IYhGZeaJapEzI&#10;GCZQLkjytFaMsSUhcEvPFBBeTF1+SO5AQ7bqPVQs8DQ5Ps2RG9k2cqtSR5AcPHeA+4C4GYO8sYUs&#10;flFTErFi2exaPILh5YwmW1HL4HxW9OZGlazsOcDZQDIh3YM6kiVmu6q2/8+i5GEvAUJdlDwYSVUu&#10;uGnPkkSi1hSl/IuK2tO3puuwZQSRDe5DRzzwpWO8fcnFDn1+WWpB+6j5bEp31VG9Bafo45aHaLEk&#10;bMuKublbNvByyb1gRmBBX20XpkYrnd8s73SjmRra0/NfyKuHg/WaMJSNGdnlyTXuTWskHfyd7qRB&#10;9q8ywrlLtijqfFb4ux0d05YN4PV75gXQo/Dl9j0fgnm+Ja1Ip/g+QFCEqKdiMgDCdSMnxy+13vhc&#10;zno7FU/XiYw5E1tugXVLi698Cnqs74fWrOgUjuQW73SRflZslVYH/50Ssjue8d8gp4XDlg3/Mnj9&#10;Iz6fSMEVh8L6gRRUCsiZGQsfIi5a0yvmnLT7e53qTYPrEz9EsHYYCmBTklVFJVfWtBVTHbEmLhdV&#10;KvOZEA+gVp+C/RIsG1Fl6qsCNUW8doIvSWpaYxArgaP9RvO758BqIDkUlfp/6qtb8s9udcpEIl7R&#10;bHFg8GwTBzn0QzX8PhP/7pExRyhGdPTnyrh5a8liCcf2eFmRec20dGDyKRilmo83G8OUEvh8aw5a&#10;SsJw3i6h7z71R4gTlSxI6i1KfZQWpZF4fngbyjXckwJwJ3mA4VrG7a7lLERk2DsH+DdZqjla/J5S&#10;4IstIm7HqoPBdHe8WeJAZTZ9Ge2D35LqwUXPumykpZ9yHddFzvotLpBUkUwfRiSFkupYecQaONQz&#10;CoqfQR05VTbEAavwWmock6/gmT0cuB+X3w1FHypuWJrVAcqduwfjy5EfPdt7cNrxn/QsofQaP/Zx&#10;WjB1lHr3kv5hzq0cYEIv5AGr9Je1TTjqy6/TK9HYfSfKK6vS4DqkRL8E4WDyxIqwJWRhYed2MdwO&#10;XkfKet44kBv97HlUPDwZRdV4I0Ew/kwslY7XRz0taJWS/Atua/2VjuRwRVXLWCtvtmKiRMORWJJX&#10;MT9RaORau04FsY7270j07H5ojVIlZGjVajM0p/23fHc9ZUn/20+ux5F6lBy8hNnoeM0ShoDPJr2L&#10;1JGFPDkuuPsukLJocpfp5dTJEko7f09fD6TcSUet+jh54ZY5cZ6OnqDaOtrjlO0nT6NzxnrLHD3v&#10;xu0C3zAp1UL+Tww4XTgnxrUtS1gH2v65uZmAySMFYUi+gWtWQVl4uqA6OOfUE4bKPW1x8ehWIwOX&#10;1RQw9c6XgmoMWtLvCgQ+HZa2sLZNhv3C48pR2dzkWbs8A+75h3oeVlf8KBB6XfDlhTzewK0PbHFa&#10;BQmR6jyUEI9nJLB8jDfbL/UgJt0xdcgqBBTFrhO9JtTWwU31qfWQk4xN4H2spYLtTLcnBQrdVo3Q&#10;lh97Hg9O8/4KXits1gTMUpNmy857RqlYfPHTRxGSq8Hi5DviAo8AQIWvZ03pgywsH37Ib3/tlSPe&#10;TB65qqPMdkWmBQFtjRbt8EwvHAl21drJGFf6sU+WVsYnrKxdatOVavHIBoO76PvepFplu7pl5omC&#10;gHp+jXYJ0kaICWc5yZ5CePDlMExlmZEZqyJKFA6rPoXrVj9FyxRYU4KZ1yDnLbbFTLorlb01PTle&#10;V584ZM8u8d5FntbphlPTcsWQ+HusESEReap7pTTGRAcyzfvPiJtviqaKJF4skUryZtEpEG4bBsB+&#10;XLPI8xSWCsKeG5A/0jt6xERc0rB/TizAz4a/bBuiSsG/U6C5REW7d88nFFgn3TBbCOVS7e2ng51z&#10;nvbaZHajqjuQclgfLTdXTvgrBxYiyE9Sk3pyP/x8aLqfyMNoLXK6jrVgsSBF8PAWt39m2SR3Kj13&#10;GvFPok25FTGFkeh/d0aw5WfqHl0HSVpmRHc+sZQQSKpwT3K6RLsFKDnr+tJkfcrtySRLGq0Chdgj&#10;DqM6em7nvKsFaIyVXirVq1+uv5Jsm7nJKvfL/++fTJXun7+elTR7Pzyj563uUWnypzOg4csKcCZY&#10;c4vPTNMWW4sQF72uZb7R1oA+mi9Gj94pz3eSNdlTUOeGy/htp+qWIPGtcB5AOYcig0GFr//tbas5&#10;S1JJqVgc/TYP97WDwdTlrlMjWvPSMjSL0XFvKOyS1dW1JGifawLqoCtKlL5ErI/tT9MTHtgiLM4d&#10;OtzB0yo1Sdyjgbhzq2SAopH4l/xcvxK//ku+J4sSlz2yvVqDcJlr8nubJsuxHjrRejVAjCmHM5xT&#10;KGjulvvAECnn09y0+9mk1G1GiPSVMddBMjP//UX6WKl1camvLtX6fRaj/SYkR1ZzYkZ4lQxN0A/5&#10;A3kPkldSlt+/Q8oZOWoLkdfO371MeII3cl1V4Dr2I8SV015xcq1Nirq/C+bcjJU0R2cAYM74mBuc&#10;pbnUvtCz+tFYK1XUKAYuLRVvGaKVe2VXlhrfqOpuDQaPYgpODhY4pSisQ729cfBxdYNqf8yU7EDO&#10;9HP+1K64U8kfhZ9HDT5dFcl2DZRbUJCfBTw2BW2eDeC4XQXHeBf5NFrXwNTwNO3cH/1GfVvTgwTR&#10;Slj3fIB3jQ0iLo1eBYKBWZ0OUEQOsYXzWrnf1+vqatM+4nhtwK2Xa2WIDY7Ltyp1bRWAahrLXcoO&#10;emx2fPI6Bof1XXcC8k01uQNoGbWWrDj39AaBq7Py5U4FMvVgnlyqXDNOmfeSNJ8OTdTzIC0RwRmk&#10;qUSh99sboyGRlN29isTO0ykE1TwrUq1uWaL9INwKYbs9RK31q9ORXollRUBJfxc6JKz53MCogXOx&#10;LutncI5vHflTB5a0i6HkHzBUyFvvyf5sCeofUqL1uenBM5N7GFhYPt/xT1JYEmpFiBtrdd1FvK02&#10;xFs/aPPSNasqzrpU1KvOQdSl+ufcs/WR3JO2V3OzrnJaOfM+kZmaYkEjJJFiRhMAeo485FiphLLP&#10;0py/8WZN0/WQZpZJUlLMt2QUpwNsuyGWT9titnjPnqpGZqfWnVV5L+J4TurEuy/8sRRByI3zYCFA&#10;N5KurBeotfbUWpIJ268pn7sFmCOQPekX+ZKWIJqI0Zv2TFixGR4JFtsqv3wRLQbOW1viUeyJTvZb&#10;QQnqT4ffal03xyl5bWaIbuyMDstEKypdwLeJ7RXyZLYcQgxRiwUcRy9BMzMzR3EsHFFERiTruROS&#10;uBdouDetbYrYwHHZnX00CnQeuX0y/AVNmysOFPuZ4ZdKKAoVtLH4bBywpCeKw/TdFc7Q4VdKhZSR&#10;9TAUJ8gcdij44wsRryyZlaMif5aTUvqbZY11v7/ClgtIjM8FpGswGIxoy0hU8S6S39m6Y5a2RTxr&#10;EPImCBu8yMxRaektbd/BGQoYlorLlLGrZLaVUDoW/ll8iakYyky6cQM9Up2IVo/EZr+M0kn1rlBP&#10;SBRUUWXynAtRHMoAzrchXQvJBAv1UrMwPbDuE7x4L/ODplFQfHsmQFAKWg9KXep+IEzqncp91Mg/&#10;PT0B6xmelnV05BIMXR0eExma4uZfBZ5qOESBdCkFltYbKoY54LjwFRZdJ5hBoiHPeI75wMChSg3x&#10;ci5U48sAsShY9UeScuVOf6QPeHg1vH/52NIwp49lh3t2ZSYjw7cF0wNlIjEu/efa4wb73A8Si6Lj&#10;5AWn5BSHkjvLWqtm/gHyB+WPDkZY/qe9gH5Z6Pny4sLGg+dl2lu+UmcOts6Vm8puKnXfywq6jaky&#10;s+7VV6rvICFdgg6zdOrHPRyQ5TRIZOhcpOWFDgw4N33haZth8Ksp0/BrePSrocoNeUuHmaebRSpd&#10;VuHNTlSWbiwBJRytcxcorQWoEz22sE23SOP5BqySIUgsg6BLco8G8v5Gqe0SVdzTyx08UtdLYqnb&#10;WsoZxaXY8d29IE22qLMsFw5Y6WKXipp4kh3tlVSi8ODyCJsRCvSusrB+uPg3B/XLQ/UEKZ2IhmqA&#10;u+8MMq51yacHfV5/LpzqrJ4dMC1T0F5QvWtXKc1RerYeS63sDcWHhwKDDxEAYVc213bBU4ymLCmz&#10;yXMkZ4hLtipgKBeQfCmBRmQBe3OaX6rbMdiVK1rC+awpWVX0XkAUwXP6Ad5G0dPiISESLdD4fe1j&#10;6sQXvOijjmZkRJUCCf16+coBUiORHiIiJyApIlZkRmblJQerEHka7k1jGXx6fERRlEQTlcD3cUee&#10;3gfZqFQMOeHO6G0fi3VbRweiVlu3qY75mei4jK2yH8h+v2+QGnCHyxcsRkPlc+A8cV8ixUemZbm9&#10;0DRfXSxpImgQfRfnF9MH2/fRaNMVaNPXrpU9VL6jXfkqxNcBE8txcsV/1QHUJBfpnzHkt5+qsRm9&#10;9NA5t15vrhWgQTbtdEQZGRAUmUurgNz3Pbr0n3ItLR7F3pmCKTS1ru+s/rgC3izWApFKEZf5HeHn&#10;pWG89PhssaYjSMPhz224pUHFesfo1TQOJTPa2awcsE2yTN1Q0Vi5R+JGAa7r9yxGiooeWPJFfMjp&#10;uXLEvSD0fm/nvLFTU73lOs/AyNvBEODMqUx8iSDhjNUqDwf6dZyjwy73/3WSYXe981fo0ZmqUYJg&#10;pc8FPCyPplnPXIKWLli5dC4L6pamDFUiIiLEfLPSmRFHjzk/xcrgQG24HDl29zmWpEemF6a3PxgG&#10;Sc5R+2hZcUJ/K+E5EeP1bd7npUdwpHLHX73kiViGpwf1feWLliD6OCyV3KDjsjLz6gKifQ99ERma&#10;rxijlnRfNboOXhVg70W2sZQXPtOi3QmDVwb1zrY2ZaPbKkokce5m11s1zBBYzwy08605X5FXrh7I&#10;0KKh0+y4u/8Oa/Km9I+3ntWkahFrNrdQFLd8PrF5K2okTUZGRJUaR5eiCmxPzEFkqsqnprdUyiAr&#10;2iLzlPWPNZWfl/38kBdVgnf4X9UH3l2hZa9C3532s/vIyVpFKHjx48ZkQFIlGqb6vQCRp8Cc5g4o&#10;FovrMiP30Hl/dgtqfpQbrpniSgTcNVB0QFktZ27rL6LOKXPAtSp5Wb5mQX9dLB/LVWr3zPQT4W8L&#10;Yo7TK5y+BOMihYPpE9Ly9RI3trbvixY/0U/fuOcsBVvDJoofxkdOWt2CvDBNI1jHyTer9FrNwpv0&#10;1uFOeGRes+3wHC94PgVXqYq0GqtzyGb6ZqQnndMHgpIoXf5xpSMfgcki8v0yA5QkoKePXWfDuAaC&#10;t/lJUHfSI1begyxIWQ0rrY0eT091lBBjVoyM6f133zvVarzp+Vu1Fy5A3nK4upySIolRJ+HL+2Qv&#10;XSzA5U5mg0Fytwyj8DqzrrmuRSWRp5Yj6KGrVPVh8E2eeo0+xXOxepE+q/+gGPTgGrxIpszLM11P&#10;WUXsPKgHJcyD2bNGnk8GmgaDEtL3R/CIKtR4ZlRIGuydX87YE70E06nuVTHiWGzMnwpjlCY8p0rY&#10;ly8lzuoqH1jqclejzNdM0Wx3x9XTpiRbyjuU9ixYp4+m4oqq374evhblT8jOFOe5WwmY+JJVUOMi&#10;g+HNPvrJsBM0MS3xpXPESppqwVpaGy0jSBQKl2CwDnHcqUGpPQJkc/K0k6Eul89BG17pn54lyW1m&#10;0FG1wEEqfkkYUoOcHk+A5o3Nhv5GZ0Br9rh8yH890LkZkg5YMHWVc2dVPBbkaYmGfmZbBkT2N+Vg&#10;vZGbBUdkW516vOQRESVlGnst4i4Jt844cVJFWRis2ILAHUoB8TY3j9/ILDRqndFwidqGy4wafGTt&#10;jWVYn51ri5u3y1zrYnlWCB+B/NlAVCxe8cfYRTXtFhfZWBkwK+DsNB2vXOpwbxgSh5oGHoJx1XoJ&#10;iuHwk/oUj3et36sbds00WL6Vy20U8yktLKBc2izwnqSn1uS+njgsdNUuxwUmFIiW1JU2Ue7cq45J&#10;w3Pf1f6wcoKXWTlrY7nBqLjF0e2ReB8U8sx126WK5ja6xDU8yTICMLCTMKpdADyWkvaLIywpaSJb&#10;Fi5D4WY+3zik8F2xv/VK+VtcvEfbw8lSRhb3t8VTgdyLbYb10sCjy188LFCcEshlAUnsrS97Uvd0&#10;oBYqD1Ei82X9MvJI8hdYuqeuTy4W3JX8US0UF/822MD3OAt0SJGiMemwLjDIYoxBnb+t9sOmKrlc&#10;sOWFw51MiA4UoNg5yIYMSoco/e8S3+E69pM7+BJizZSIPjUUsEK6aeV3OTemtBgFSBmRNwK1PGxh&#10;sB9RxzWgrR9vjzz4Fl79nWrWiymMXndRGl7T6tfx68Hs3tBPCLWPkBQOrUun4llKn8lwTMh+lqu8&#10;il2gt27WwmQ7CwcGFB3J199NZUerfIP+Ni9kTZ2OnAd3UXBticizJFvUwSiUuzbA2jw9lkE8c2Rh&#10;NThSrz361ZGNSXBtqLCTbWWvd/h+kugya3pnjZJ+dup/mteburpF/QfmWFwtfpsUL1Nlcp5d7ZKC&#10;FB1bhLwc8KXqtRfmi/nwntmVIKg+XJbWfl++HCsP6ooOKWQq9yVgEtppy32PEG5fAKE8fT8sSRW6&#10;oTNFItVIjJU08EpNkzoPviJHFjV3uQT16xB5GkWXvvc9SK+e3vH7C/erEERbCCIaeFRQsXDFhiCK&#10;EjnHT/qO2MXXyCjnCKGkQ0oEKSh0RTkMhplDwUtXTJutforZ/+LT7jL0VM9FHAMp8+SLlVvz6vaX&#10;Q5bXDptit+QB+ZD4FRgdUG+IPhOnjlpUC5wLnBfvmdKtURZ73d7eRhZgiKxer1M5uGgp46cz/VZo&#10;UuWXZc2i1uSI6/ViPEHXZyqt+vW58yYgpCKiVHixRykEsx1ln5Yp+OaB0Jv3ukaItNyDFbYo2Uq3&#10;6flb8lHZ+kYVN2t1YgnrZWOaDJd0vOzeK7eFeqzskNNuVPT6HMwvGQHEdP/0w8RkZpUE6Sp6IlRE&#10;acRLE0eNGfK3xfp6Mj6L1dZ+258zX9F1YohGYF/Oc5udU4Nw556z6FhbKQrpyb3855d5ESh5zPum&#10;lfotNG4axyIzI2J5Ys+FguHXSuejz5dZiFuWI/Ovnue6FgrVIGqQPdIJg3IdsRmRsyoaxgViNuyw&#10;JxL/T21z6Z9TVkRdOu+VK99Vv75Fzp3iMj091Kt9UYNKx5HxnnVSY7wNcotMLBZUR1kfhcKWzi0G&#10;fe37+c25mbPVZEZEZqmJNDPKflfPk+q0yMgnt6XrmynEl/8A9IjI/dtGMjL0YH//UNll00agnvmj&#10;VAaE4bBvm/1GW1odZV3+ZRFmqRV698fo90OSzJeEw2eVGjo+eDcJ48H+YJsE3XQc2xeqLoErdtql&#10;J/22CvJGHfvisStLUsxF1q1c7+gOT/7ZjTrR7ij5+OWtEOzx36O4QURjZLtDJTkxfMCh40taC1rY&#10;78eapQ3pQg8M/VAcLLt0JksgKlYKP3jIfFFiKh3rX3eQEE0gxeTw2yM8h/VHeomuDo0/QVgElQJV&#10;yJq/2mSmO6UUVY6hSJ8j9WzHIUkD6adUGxCjhh2U5jR7IV33ln6por8gDz0yvXr6QNWBouIMatUZ&#10;nirYqlsi2W4oJ+rFFSq6iEyr96DspHoXSpKhfpHfL+3i9EnJIz8/JGjIkW/pIsS6xKOfEbOUl1ZL&#10;wAVOk4FnSb0hw5YUJUkUD/Ta5g1LOjNZR1bKrmmqOyD+U8eJbBTzRmaIxJSKGk7KxSTitbsVku0/&#10;fsqC0VRxVrR8FChSJM0urzh5Iwodzm3zkPreiqTluw+jQNLWFLSJEH0UfbAdPjRAXJdAQ9W8Nw3V&#10;ByWTcJk962Hn751EFLl8v9GQHRar5biNH5FnJNdwdQfr20esrH8WngPTtQTvlbbXPz4D24BM5PTM&#10;kBDlhvlqIJ++gZX2Mq2eV55iJmmBJHpu6dTgMkLZzps04NzFzvkDuZnMZdxl92WlWo+U+WIjwb3L&#10;EE/K+E+nq/krp2pAtMqe2NFW61xI6P/Ch5fgSxGRIWg45d8XYlF5oveiTNjpmi25o8rc6ws1eOuu&#10;/mFaDwMLhoMLeR57kAvq7bEqaAv4gmnvqeKg8RBNbhY+VOn2AO+NKwXMWFRbxNF3WQWRLNIc8N1s&#10;Qc+pUuIK4emcZEwfLTMGbRYG3BG47VnskiY6B6RH5AfN7KIscLZDxGSoVVx8crzmsReGlCKPg5t3&#10;0+YyLESs5M6mtyM+Wnt6GnEQeB26eF2itibSzgmCpkGTlOaMjg17g55Mv0nexybDzPTzTs2vQqt2&#10;2wll6PrSfph6lV0m61wvXPumaqPnp+OLftkDAjHpkr0iIkjwX/D3ch8i9DeCLaKx47KMJleXOCzu&#10;8UE3f/amBt36aKFbJSi5OsG7B5Myt0ZS1s/0lNHxT/LXSLYYRUsj3GLEpbjDjkzMLsMIQXJUv1d6&#10;anvj6/4MrixSwOcdbEXEcwfiwYfWLR0csf2mBYh9FY/VHasvXRZ90eu75Ukb2HkiNK7ZfhiD/lPR&#10;vJsf4gme7cbL1Om+hMQ2QqAp7LUeGUIzU5hRmIQQQWDT4fX0FQD6wkhZLLOwtUmUkiUSOPcekqHK&#10;Fn3KnOW8+pA7dNArOcliS5RY0RlK0sUdR2BRw5w/T59PZ4qOUrMpFeMmiu8NUWiI9X4E9JVcLCyN&#10;WQVnR4DujntZ2+ymbMVpXUwKWS2NZNgRkQcGdoCcqRkRD4VfeOgdx7PaCFlqNCkFq/bOBIiMaypO&#10;m8yDdLzkov/KOKe0kS0qnekmKV+ip03T6eEikC2sVlWLFP8t8rpx0+DddKBgnYxNFvrNpyqurwVl&#10;B6sBwOersPKHh0WkRZlXi+sY/JKltY3XKC4tOJ45+JF9IO5S7h63xCsBlSDaGtjPsfIxrpuV4OXf&#10;vhzfWDpS9CrKRs1mSPjN9laMFyFcEZFBb1akzZQrBz7maKVAgBhSXDl3KueEy6z1sLmi1hSZVvTj&#10;JA26fjoUga508CC5J468JXgelMQkYg9Eto5FDgrsh7KjdFoOdZHunDtkd+4bH6xrVXrNFSxmAVYj&#10;N9QeBw2DYiA5x6J0MDpJWnPcustCzNNtp/En72kYHvoOSkukYmdUwNTCXeu++7vzhoac3tjDTRTY&#10;6UGZFiub4NIoeHBpI2lk7LDjw+C46WtsQPrdgOHx9yrpanR4CFMGiAqHh4O8unCWQZXIDVH/FBPF&#10;Fb6P9WGU0WkHa/gaLLGSijzd8HYPpwPLJYw3WvkrMkaJGm/8j5VLDn4rlKnswDbnIAvpYw2CZLQb&#10;blip55qX1uR6zH3IEuOyy8vF1YiB9wDMVUVd9KsqgLkjMiPpTR+6ljWoNzINgmUVoKjLw/oHz/nW&#10;M92PBPAhWQBp/ynl9+MDc9vw/Ey0t2fIwQAaxgXdp9uXbgmWaLEE4XYKF4jHaO39PQi0D9QKsH3V&#10;/v6PT1AnDgx+LlHEB83+ta1o1F/qt8wzF9PuVrBMoLqEBWZf++X/sojM/EsWTILhzw36DEqphMzs&#10;p01Y71QatIH7W9EfpF65CPSng5QbhMHM63xbyWCvnp3heZGH7/R2LMFqweIJwmCweVn6vS8/ghep&#10;Xbl5yj0+SMzO4ipEjVXu5DcJ7YTOO8BxJXdsxwfWpK1rDljyjxDy8z7XDGR7XzWIPcsRE+VXT02I&#10;wOXemSMDNC763tFpf9a+XRIC98LFi5Z5crlpbium19OMRQcpm6Z8sQvXbEeIdM/FcLht0KeWLEPi&#10;MpXdvZ6rDblTVD7JcH76I9BbcgpyfojX5DM/+sebxBbuTF481s5Ntj6iNX3JsitIzPOdK3Rqk85g&#10;jjiVumRl3FyXILSYOo8LBlhFX8kZGjRLc5Wvt6/uopUfneMsqEVsWLkaZnjvQHQHUTG6YZhPc4+9&#10;6o9L5n0wLc+2Al+iizgbfT0wKqF79S7cv3+WKfJYwqjOnVPj/EZUyRqSpWj0/Izh5oOt04FdHD0g&#10;uBQ8LPdujg2MWjIMWo1UtyHGjJtOWMUea1LHVlUp6KfYiKmnrB5UC0f2gKnxCZh0e7IrmBBGTWlZ&#10;ld49G3zfFkKUHTCpalxaREqsFE5Li0KfiPQKAZ9LkBP0N2zlgrpS4l+kyyr4VqKD3cjwP8TwnA2o&#10;PUubwfKu2HOZzDwverFEQsbZWYfxxcOrxGlbNFHSXFDKTesd7Rdl2WEWSpN5Z83l7WFjdHZOpq/V&#10;fi1C+mV0/qlahotEjQV3fq5yCTzKz3p9/RFjrVGwcvLJAUOX0Jw5PKGVc9AaHjovnqZw8q9akA20&#10;8+BwOZ/uJQU+xMVY/+P8yIyIgyzM9Q7BfJmtQlx47LBPrhS0qbnO8OlofipVl9uKezCnASgta/OX&#10;7MifawPT2IhF3Kp34CSmR6FXAZs+ck2Dq8JlNkzCdd30LNlUVV04REyiodaXOWp8FZS5qSlF7ILy&#10;g46VUevm72LWjAoxWlesHwDVPaTsHR10lM2MeFU5NBhWLl//JkB3fOCvXIsK/NozufN0oCieOiek&#10;3jh3T7ETGTOq3Qt0zrh4fnLBCmU+BiZ9tPEjt+R8t9MQhdnumxLaraPDcwHTsB3r6+cpaOB3PDj5&#10;4a+cqbdyogZWUAZo1BH7nLJ8HOCd8YeD4W0wLp6Bxj5C+Q/4XrksYeA4HIlmvmZlZ/hJqWPCQq6Q&#10;UXYKTKVB837SMiwUWm7tfpmMRGYFMkje/bET0hS0ci5W5GRGa/LEhaF89CyCb9wJ4+FqDzcsPr4N&#10;C9OQaBHlp4GP5eG0+FyVFGJGvDqUtWQXOuBQX9UPzMER1j1HXODW3Zf41NchK2lr45SlR0JXv6ft&#10;SDozREgFM/SV7PBzw25MoPSPFb4qcjKu9jIyP0/puXd8VxOnjnByjDpCrIVmjJpS2ckRoG0btCUl&#10;JmyKO9Wi5mELk+dHp2nP+CwDoKlGQ00Gs68t5dPSmVrwkprYC7pYsWK2X8L1L89ZGRlb0+W1T58k&#10;pFLfRH5lqFQblQj1EqLWYJGaoz8y1GRRELP/S4pxT1RQqPk7AjMpMer2OU+BN9c54OHSR0edPixV&#10;i31SlLRjXMqZQNLv8O88HN7K0/DkBUVqIi3R4ULuGM4ZOz2iYXoHWDTNP/tgLcrFH4s5VNGlnoeW&#10;GXVT1eqsi4TPDnhZ6SPYHVUVocy05a7dT/EOq18sXr4FERcUX57q2CkbLn6LCLFt36LbC2zmeDFP&#10;Sr61KltQfRg30a3n3uQN6fnnRxeWai54S6FlvPhy1FLwChcNgSrotDxPalybRy8uBSw/HpF6NRfl&#10;jrgvmSNGCKkP7Yd0qFwbj9amRCDIfy0traOOCCsJCnKOmk5O4ctdNi9EerA0qIaikDTfFbg/iSnv&#10;pWqIfiviGuG2WWgJ6N0fgvJV5Ijb5W0j/Is4GR6dPPPsdMEWCvol0zIIxoilYVzCzPi9cQkj9cKO&#10;nA9S77kKKeu5DjvM9Oy2i3nJWVJQWWjpRMjBnQQKO9UUsTMoIHB/pKnTlsVjdsbEWJ6k5441ZeJS&#10;7L58wzgJDpxY8y5zPdgskYVy7g0miWXP0UCnLYvaowYrmjTZdk02U9t0GhVFKHvpsOza53k/uYmc&#10;2cumGw+3uMpgWOoZSkjChe2fJGotjeMrzfBmzyz08OcHg+HRIrqIbN31B5IyzKwKXV3A7bcVbo+T&#10;1WyHK/SVfucIy+hShLPQJ62K58v5ilpUDo0XIEZDw+pyg4Uf2uBBcPsi12wPzXeNmyJIKVhfaCHO&#10;VcqiyRyD+paz4TI6fRalr6HugnG2vB2uEn1fuuGn4qnpBUh7wU5f1tX2/37/c19Dks31lkzXMV+3&#10;w8CcDp3V/HBPepzLQHBcgpEmTSKbLIxMORLpT4r0CrEquK7sT6j0ml5eZEn3e5rGSOn3ECopwYs7&#10;1BIrnXPD+JdgOysVNwTNsLD8/fvANr1h5j8VB3lrvAm8FLBx18KFr+QP3oHMfjQ++enCKVZyXn3P&#10;bamECVfEE/r+m6ni9L88QwhZTyKpIpisHg822yRmg/wLU/IEpc+7RyVy6TB2tNHpyxVunINmtFcH&#10;5kosY8t0OpxmWzOd0kVOqPaco7ECGelcOyzuYHFHhU/fLzV7Qn7fFkDDQeSf+iHY0rCylAxWXc56&#10;Fgv5p8zXePT9fy7jAL3JHJgXD2emU+iD9Sz8lENDPw2xViPNdAgs/kqt/LkFPDygQSp+X7Px6pYr&#10;VBYPkZ9R5aBYP+kaIJen6l7ol0VadaeOXHYsWLQuBY+nb/JOdQcXLFXO8StiPRR9ylINR10HYfWo&#10;d/z5kIfVRbfCfNQ/3IcsKUFsjX6vkiH/KOnz7m+mlctEWc3rxonsByv1jH1lSQp2VOUz79NTtmfF&#10;T3qnhf0Q7y5XOAkKUsQUtsQLxq8l1HGuLkL8l6sy5YuVMzWRBwIUDeH1Q7SudFzlWUoWLex5t+nl&#10;WnBPqPpF5oqBVTJyp9yMiRdz4VFK/M3B1Tve9znKFJY1vWc0S2SwaR9AfTMZF0j1VqI8n1IiF6Hg&#10;vPU4TcivvStkdqmCkEXOS7kwOZR6RbqIt/fmXwRL5qEgqLSCblyyHO9f2ZkndA5E0DQZH6My8kaM&#10;zdwqjLt4rep1uecuqEp3zM93TIjYo5QD8uU9PB8P3+QTmqeniOnxch/6vzzkNk5ydLXe0rTESK4X&#10;qvf6QHrVqSOdanxaQ/WD/KfcqanNWtRYL0e+72lzkc08Ut5Yt6i7iyWYt6KuYcrVbatO2K9ny9sP&#10;Na04cpf08pXuiESNagryLPQtfLxdU8DXRjSFr4FA/oi9UAQke8+dl2XiFnL8r1kcrD5BZy39TAMV&#10;TK+l1F9Yz/fJICgo75xdp3m4cG6KTd0yuus1VTC/p1tQP5LdkFiWgoVwuP/D+r8teNo8eNqFiibG&#10;rQUE9P0QJeAte/lErzbhvThP+ozeNY5eX7/61pMiNqSNI8hIOp65C++2PafFPowey7Sl7VCkWj6h&#10;2wpg1xQVwfVje7QKIH4MGy5lpigZzTRuZLRTKCg7/i9RUgkayfuFL5T8fPnaTfTXfZ2WeI7lpMUG&#10;vIW+5D5qmodlDwfRv15YxdifJpTmJFEdo9kiWrklkahosLRIoNB67NnKfbJcvU++rvS5/lAm9kqq&#10;YHK1NijeXe5QTpIg5clwKdOcqVhXU7vqAr2F89V9uciUKKJlPgpRK93JpH7Bg676Vruv9P9OarpM&#10;xyQZESPEDfji0yogJ3PGB76XZIH6xXICliU8PX2m5Rp4eGtag/UU4ecBa2a6CRom2pRsFqaPpmig&#10;qnaB6c5aAXJSks+CYKWXql7rfwby2x4p4CshLyVEHwmpq5mxA+bVXvmKxHv1qnkNmnAq8JD8v8ls&#10;2s5YmRok1OVHHYsM5KL5YcKQFhZRlNJOuw1lER5E6dvsp95btH904sdgf77Kqj1osGU6uDaAZkqe&#10;BlJ9aQH/9BXr0NlLumyjTs9wad+9ijqYgT/SPQ9JpXN7Squ2b36yu8hK2JTsaJE5Iy97VlvkiNxe&#10;PTAvkenjrLn9Qh7UfqtJYsIyRxcIuM6crseFKqcIUP3jD8eh35IyxcsXJ8kxMoppOTMc8QBRdqJf&#10;552HKe2SNYw+t+RqzMevB/u4sWLF0P3skZuAlMWJUXkRgcnARhVeJHi5cjM3rr/qv0yIPdC3V6XI&#10;GeMUtS9eyd6YdyA0hE4/HYnuPzey1PnPMvI9PNapPBq08C3Yd13ovSN7Zl5RFz03rZrJH23qfTLI&#10;j/Va8JHbXb06XlIyM0SPJkSFoSMeRBSCtkJmFICGtD0t+qKJKjIuSoIOv0eFKeOwORsSSxLa6YzI&#10;uBINGmgakXF5uPIvqJRx0FqvNurDYSS0Jbx4UjI/xEBdRkIuqrwFSytKL2fIkQbYgpQ1RYl6jA5L&#10;WYWBf6FR/v+j6bRmvikBccbbvBoNJjBtLbDtctuxEv6r1Oougo6DlAaosbM/BWvPsYiHtkx1e18o&#10;7PRfCh8lPazw4VviPEOgUSM6+/SygJAIrQEmS4cHU95sCGwSOwuteouqnKpvq3uV2pV1WqRQaVLs&#10;QbNS2K+LzM/8KREVG9PXWSsUo1WLli28qiLL+BULLn6cKUgUNB3LDbNukFxS2JN9M8eyfMyAr7w8&#10;izaIjylLLSO+HkBuuKluii4uLilw5QJmiTA/PuPNYVUGGrJc6wrLvk6ltgsbtOek+v2Clix+G7/W&#10;qmaLMzZGD+DnpE8NRXdNXQGFO0H5thHCst9p5n1MVhioETJcbNQpaDjIymctvgU1cRSEWO5xD2K4&#10;WpHbliGuG4dFJuC+A2eyEVaBFoUHZvkTR7/3IUt/8FrnVWFKutjvkjFrs6eHXfun5FiqcHPWVmqW&#10;JGcN1Ycn0kTx0RhZNwS1/tcxVn/JN9mWHA5S/PAo0PPnAj1NuLlSLRTjjjFM0dPrD2yMXb/LEQSZ&#10;kLVNvgX4MtNx+myTfVifvUCda9aD8mX9tT/HDelHQP5YCgrC4sdRWBHN0/9DYkrB6dWUvytYu9vK&#10;vWvyatxIqarw2Q12+UEUqH7W7X6o3YOfiyTT7Uezw0crl8gp+vqrdSsPLGFiM0hPOPD18G/y5KwD&#10;9rt6pXpH0LV7+STtC3Q+H7yVRyumym/QdlV7yLTVYtxF0K+/Pk4k56REQBouZn5uHIzpvV/ir0wT&#10;Eed3f+9f7kz/TQsUFX6NX6so+D1e/kXdA6VBTwnS1zz1TmgEir1r19GfLkX7/RYuRUtvMk+jixD/&#10;96tV/Ic4KUaJV+o/OgJ4rbFTYrbHji2N1HWqXYhWp/xYuXIKjUVog+Fy5co6eetVo0YHprZ9Df/n&#10;zHknR6S1pSZH/mXLFyyUy/Q+HgusWelXsrHjxkWjORY5XKO5V4WC4e+Ph5Yr4fVnnOo1aJGQFazl&#10;H1NwnSoyREBwORProuc5RH/trRgNI2bli37/8uj5sVS5+3FlmNBLHcV0na6txNcO9jDssAqqssZk&#10;DEW58iA4scq4MCg1JFZjqR2XUxQUBNESvPUKVeHwDpBIcGkzdBkXc9QCMCkmafj0ZEZf7qfzfjw2&#10;Pkfc4qfkpfzdtVclZh4L7pGQUu4u30W3gTgHC6Edf7c7kX6b3pMfLnLlqtFy5I6nPHQUp2s9Hz0i&#10;REiSv//EduQYzMzXZVbn5K/c67U/ubl9rERZv1K5cmNQad9AUW69Zb4Tvl71j6vPznRZ4X9o5Wue&#10;SbjjIv/zgflyuaLWDlYOilFFKUHXDYJ0Lqda7Kx6JaVhOE7/wtboOPmHjq2kAcevr04myol832lw&#10;89BU99RCsi63uvYFekVv9tH4kh3F19v+UjMK2zfz1Y0WiVhTp549SIwrYo1uWK3KKJr2av1fc5V+&#10;oJ2VHU6bcvO9NqKorGgJD9Gs84+OREfd9RKpxWDgtX7qL+qP/dfnzWNKCeZA9cAv6F1Fdx1cOziJ&#10;PRk7rWCeFHPX558kRokas4RYXD3QsgKtHtcLXDqvp6uRAXD3a36Z6x4rEjlLlKCwetsVMaMxDrHT&#10;OW4aOUubT/dtja4yztAXP5LucfoBp9H0lLvltdau+dJIlD9Az1eytO2hbenoFxKHTB5sKlAuFUmy&#10;UFAabcmjLHQsCkqeJeI/yn4DJEgM8RcBO8n06fe6Fguj7WWM7YKcUxO5v8o5Rb95KyrmjY6IoC66&#10;0ZLX/7npMh4LulXHKx2Xzy2PKZ0L8myRJQ6/TzWr9bDSR6xJuJa/p5otYctY3u3I5S75U2UqR9VT&#10;d7cvllmcRSJNUwrfGnYUpB4x07mKUuvUuSqn4sRhsWanTzxtxbVc456uglxHybY+Ve1Fug5Vjpbo&#10;4nSZwdJyCU13Qdz8kaY0dmrKOmRLZu04qXhy0/YiVMPDilgXlypywZPNwNzbtpKUnLrd6Sv0elea&#10;lSjsB2sVwmCch5w5TRMPk/AZBE0fqHn1Rt7qeWmn0lhfJmYs5/lyzT8gnMwnbXeWs2Yx+E9WcTYv&#10;jZedMg3f7LqYEpSmj22MLNln8v1fi5Dbdta1BZAmlv3IH5XLniakRGNKytEfJfo6SL7Hoo8WbbXa&#10;DTO9X0kg0QiSO92svey5tjVCO5/1Ln9PS35wZx5DFvlWNKo8Jw3tsVsnxvylnVjxYkcdHpF0POYq&#10;tUrZ7qL2galvKeDlBS+rXyxT8cUyCgw4On5W2I0Rr5SL56PSIRcuXeVs28rE4g4qAyqyXMgSUEWm&#10;hs/TziVPBTWqev+6mlBzXSyq5lT4X8e0DrWFhVZRbmtAlTgjMHHJO2ofLmhVbQUgiQTn4UJMnlIA&#10;hIRBw42LCgx1AbhTRTbYgrYH7IOnEUOJQrJ6U9s+3IksL+ddSxifun1MaNbEG0Lhzx5dOkDtxDjV&#10;YU50UUFee9qCmyDoXIp5VyuUIV9Qc5iLZQ0vZx2TNUCYDpGiC3GulO8te3/q51hZy08+ixS1tdRK&#10;Xlsz7lR6fXuVuB1SIPjUxeKhwqzfLDLeXAtM5aJ1VTy5JLm9PZSp4+SRTHR5Iobwsjb0Ojl3fHv0&#10;9lBIeqoNBuhx01MCg/LrvFV7gYxjCGHGQi8cgaV3McUl6yYq15jGjMsdfuFMofNPh5AdcYYgzGMO&#10;MrWLUPDpEZdQorouarmdeD2ULMJXHhymiMlGkUif0mbW3tmR1yfvUrkjB8hZ9Sm4ZIFNXpXagKZ3&#10;rugaIhy5vhzqdRRd2xV77U0cWHU4V9FPKtVmU/BnC4ebaCjNr151W4sKpJ12n1irUC7zxSU5mb1u&#10;361MPHdKPyh1FiUGcZwp02pBWCsjLaBcr4N9siZF2Izan39rb3dF27Rdl+LIg4/Gw82j7jORGFZw&#10;8WVzaVn2sOWm4BhzbByd0zi0SOBtl7qyPv3q6Ob09oo3T1SWy7gvM1JX1NnGHg5XSSFZ4NoNG/zg&#10;+DV96o5Wq5P88dlIKwf8+COaqafVQTPfSpM5JWBRZJkjGqotK15STOHMWBCm4N45qfgqfgjKCjkv&#10;4U24bqovLfl7kPIot6V31qNvWvevovwrXFWVpKfg331QqK6Y8HN/1ldsjHmcEUkkQPtFptjAkC0+&#10;mdj1aOgCpKkrrNjALP7inrZT4I29rotW1LJFcjlWehVq5lG6WX/dMiDlBTsVTlp0HWXqqetsWLEH&#10;OfEHKDblWTVixYg2XMB0Qrq7QdIuLqnwfCap5BS35fCwXSMfSvUpvmBfIKLecS4BkBRLLv5gU/BN&#10;tHYo5fgrajn0Z2wTDuBR5TUXU/ECHWSD3airvO2MC1jA7FsQ7kpkRgcAw7d9K4VM+HZdqlrUSEoS&#10;lBD6RPQW0yVaGL8m+K3vLI0bO42JcOEosrZNwmFm6x0ve5C2losy9Dj8uduTik2uGwU/lyA5KwKR&#10;Dxmv7QSrZ7fy9pE1gWR1+1s6v3K5LqnxBQencw2De5dYDmYer75EsHAkH1rxU1PyIumZZ6bVth0r&#10;A6XndZFuZ9zkgLTXA3D7FQmqjP86FtO0Atsdv2ueh8KD8XI0QXHUaRq1QFyjvb9fyMjQavxtiaCF&#10;tzt7NgzSWV7d0L+YeV6Fj1airKorHj556Wb2TzWrT8K+FOt+5MiVAV6GMi8C+trSMPU+qtRGafT6&#10;bXpKLy+QuDh5NwpXK5ydFXunUvtfIc/VcffMGE//8dyHfqx1gs0CCkPumizf0E03TulB574cufUv&#10;AoXS7ajSNX0iOoq7BsF7csSQWK57/1ZtXSP0unkipuREevVw4FEq4JUCAwSUD4f1VuoERt16Vcs4&#10;kZfc/Jvg0cz7y5VPLF2+S0in3sOyZW6RBt1o1EC26F9yaDsA58sWTMyJaJTKuG3J+qXWCyaBuyzA&#10;LWMXjn0S/V+kRkE4bcsSk6Ff8jPFbcuSlYVp5G4OVMw8E9OFql3LnXpiSVwmntCKCQvb0/pF8ul2&#10;MK8qI0Srly19dXv/Pq+RlH533oqVIODlJnfb+vkXyCnHXO8QoHbhyr4uC4fzev1idd9qIuVHe/dB&#10;ijgbvFmv0rJvRdFRZry68adc+s/bWypdkiyGwfrJGL1uVFY+dF2w/5W6JWH2tS6fSr11YHRHORy6&#10;eFItKP6c+rI/xqBASqPw6A1BhwPXoL0h5dlIOPB0htXr3ac4SmzNXNJUA4ttHKWqqyVNidHRfU9J&#10;X/QmG5ssZwi2MTbGsPeWjnfKJV61owbUdXXtLX05aw+7byw6KrAeKDB9H20opUWljYxKFLTM0Z6d&#10;OcklbMqC4eLcgvBcGpRIn1qSZaddYyROVryFCp+fNpP5l0IK+HIuiwDVpnWqiwo5Yc0yH5APfMWd&#10;K1FLtiVNZlZZkrRNPBpejPd1X1HlWMGJd2yYuiAhz13Vr+FwnCfz9rUPdTfkRGByO2r0yCWjEGVW&#10;v8iRELZ2km5og4Tvsebamp7ci/TN/jppqYv00SB5yS5DOp4efKlSuutiDcJLCNPHHKHpKliD3mf6&#10;WYJenbBK2J0aXLR+Wn6eX/gO+9kiAdrOHQoti5BvqNNw3SsDvYXWuuyqoRqyt99U9n/hYeR/0xYt&#10;8tLt8DmLBqQdtiVqr4fVH4WzkPNHijI/0lSLTJ6j3dRmZqyjgp1us4tPA8sVYT7nduDA4a0DS0Lw&#10;ThqgxilpowiXoGFCiuvhywn6Dy8rYjvQoVZWkiPFqRFUunCcWWx6GwFuHO2/K2VDygBirKAGKx4s&#10;h54ntCwMTseOwXClcqblanAKmvVgKB+WV/fHs/0uKIllfJVP3+5vKiB4Ipfp8D7/VjyZtEpBWX0K&#10;JvoyVGhBy8F/PQnCe/c80Yv3ua49flPT+JAwxGBTyi/9cQuEREE2JFiKIXLlyBM8C076Gr3TVIRn&#10;3JSUZVlHjaGModYjIJyDcNgCGjauu2Td2HOvAc0czmwp1Vw5ju88PDzMnlLYh57ZE/Sh5V4PzK63&#10;FLUFtBcWq/bLprOW1Ikg+6vSqDWNyEMIh02DK1too6qLDn4w5EjkGdEUBuHMSGaPIUOCZH1PW1x/&#10;hZIOg0DG9GPg5quEvUsa7B9EPmar5CLgaFKTdi0dgNGXEa8+dIgPeuXfphZ6HL5NbOj5U+wPcsCV&#10;T6akWB+g+WC6ZDu/2XHz8LXwnHm8vD1He+sAb9n6i48FwuB3jayxdzc2WHBpax5lN8COg0apZE0q&#10;UNlCJ3dqQaWghgs0U/RyxXdrAuvqcmEz1Uvz/EAf0tsQSRwczC1JB0c2RIXLsS/Kf4p4al0qpYNy&#10;x7wn1ZV7LoL7+O/LOYvDWljkeyPBJyKdvL1RZeeo9YcmzMmOqzzueHJ4NZQT8RW045Qs4eQdOLeF&#10;kbKHDrtiT53lPEiR9dZ9FQ9TLHrm+yOJQJXOFqbyw/ucLDTTBTm2D2YoQmQc2Tt30falVhderdDr&#10;vE3MxExYNxxjDMUmRnv3VkJzR/wlkfUOU2LQMgmZkULvjSsFzWjlg4bN+XTLA410/RLA32hr6LCc&#10;OoucwLZKHOYHS7b09Qd9n4V1jDWDFrnLa18tJR0oYNlLbGtPKi3QTHkdU6um6PBaJSQX8FYUsjrB&#10;wJMz7wGi4Cp/iBFUfPDsuzd5IpmNI6QNIeJLWkj/bjZV2eKw/S1YrnIK0sWK4UmU20dohcMkPC6l&#10;wNkzlaSjpJdR1zh2bF5qxfiudkNFky1LDm8zy2WjJ5N+2MCuySsTcGD6UFDmDCkFg0UmwRS+DcxR&#10;ELeRVFu0ZHwmHFlC5jp0kesTrgps8V7Zf+lwhch61dRUBWVHx/LlP6vKRBNUgq7JcA6NT91VTKgk&#10;zg1YGIKnC/rWkecWJop5QJlAlbcjfa1ykWrzw2qUQuIKmUF9SxrTlKjRkHgCVuHkFpQypGZerSc7&#10;N8PjqL7gN28OZt8QN9Pk1OpsWK3VOiwN2s1Qc5Ni+D5Rhe2jrdd2fXUO2j13D+VoKgSmqwapWAkO&#10;2M99Vl9EoKsG/obvsYU8AwfKUYokm+2X4AupMyLw8vKx2VNuQrWv4n8V8lfkrAfQH1GS0lT0BTRz&#10;hZdKXsubpH0Vi1FY7boXD6x8wfaL9C/pWYmqjW7/fNVuxYIqOQ8pkYO81Sd+9MfIP9P+YFixl4F0&#10;vKvkaZ074sRil/XO/RbGBqyxrnngW1z0jX3Z8dbGv1MrxburISIlXnpEZmHiydhVjPfDt4dWDwUu&#10;pL3Ltz5B1SW3JdznchZIr4eV5RQRUWqy9UXlhT0l46rKtycrcnsnmmG2eJWVbANeoxj4AzMyLlyB&#10;A9WS1toq399bGv1wdtLqKhvXfQo50fd0t0LpXX6sFMRb6IzM76VGkWSikTfft0/fZ2R+i29PpUEw&#10;rdMD098dbJC8v/Pcgc70Hk6tWDcUMLtQrJK0qufTLUsrpg3CI9BcCagwGwhuvu4V9truAh3w784G&#10;5gTspEHu5MntUrktiVqh3RFksWVrC6I/8kXuYxAGQrKHpkBSK3H72Q/0u1ztXmQEVcHS8ljxN+ew&#10;sIyn44480/CfNa8yKp/SMmsUgQ3DYNzMwGUcWEZEZkR8p7kFmCORmVvTmf5LJeMP+q31eQ4NXqsh&#10;g8sV8jMiraLgud9H6fRgVEDZWd7fPVQFF6ril8062qS1F8w0vKK5fomsnEaNaMirVzOrWrw+E6yH&#10;nG6JHNLpqTgkoNOBpadFglKBKF1DLIiAqUdJBWHKDe54HBK8jAJq+LwGV9EgKxoWVeRhSgflWVOQ&#10;Octa4j1YHV+i3SIE8PqHUVzvVSr7ZH+ovRmt7l+l0Rnj5ICNJg44P7WViyRQfRGd6+1CUHTWg7nf&#10;HBSir3NMNke1VD6T3qqeptMHddGBX3eixZGdGZ1py6ctkfNS4agqwLTGU9LgWSyj/A3K/SiiA24P&#10;LqdQN7nFnp8r0KtqRkXSy1YvsoeRw6XZYLXPUUb2DcfJYlSRBzkiIWYFA7QwOQHyBxf/+JYTW+If&#10;BXwXI9e650Kx6lTzt6du9xg24eRMkzn1pWifVUG+98QDoWTBB4/RBY0aL1sFT5IupfexxayXq8Ym&#10;LEqX4Jves6Pm7XPIeaaH07a9sgUD62R6SksCeCdvPKaQJEcWfDvXWPdfmvIle4j9FeVkFk1GMtVT&#10;2LF/lqNMkMC6a1+V62Dbd0MAPE9ow+Fw9poo/nzi1Fb4FA4H1ViTa7zxIovOW1tuXlurVheNUWav&#10;GQSskrClWdbhKcOH1k3r3lqFF+1kbutin12t8StVKxkZH8VVUDoUcrvh8VyMyEjt/KumsucwYP42&#10;rrS8lSpYdNiRx9vituQHCy1HCe25JtU6pS7IfK/8i7f6TzlbYvJVbXLSpp5QHplmKXAzby1XqI69&#10;212g3+q7I88HprGSXVflumRGh8L1+fYwUjMWaKU3CzxWr5v5z1YukTtD9cLB9Fm/W7fVLM5syDjQ&#10;1QLXgt6oF5sF8PDxYvZFGjuqxkQkeVS6dErVrKgPtT3hq0kjLeYFKj3in8KBQpBfTNbfZ9Na/Xg3&#10;M81yi7KDwWCweUeZWououd7U+K3TZQ6QSM1eLEvx5346exAOlBWZtM/L1Ag+90Lore35MYEp5gUz&#10;JNQLbn50cit+XL0qQCfR/W/XOCJZWPHZWL44yrh9EjFI63TSuWe5yXTXEilai/8ytZdtyxLGg5nP&#10;4k3jrenPeU8enkYHRgFcneRFRQN8Mu3Nc9W2TlC6rcN8hkjqs4Mq+qeWeD0mUNh6yqdEFMsfLHpl&#10;6J6RXKD6aBt0sOuKXRdOQHDe++tbE1dvV1meA4XvIHamFS2oah6teB+DDZf2/V7jnSdtbRxUqZop&#10;WBtZ1uCqREl9cU3uEWLM3tUU82z6ctWd0rB6LmXJbiGUjIzbhVIPhw4/bL2uSS0mlUgwtc3lHSRv&#10;ZqkL+r1GBQbdLEPMpRKvq9RZ+0gWxJ8B7a3UEFyJ1xM7zISosXQ2WJF7o7jkLl0ta4NPUjlDopa7&#10;t/nqQa7nSAxjlWyUahrRKXk34SwmYUjJMqDnVp9urJ8kX3h5x6Mx7YOxUVFKGosxJdqmKWLChTWu&#10;ZaAU7tLImGu2q3uagU5bshFda7qre+oOTyyKpYfumrtFSC2T6+4gyGY9h7ntIqYJD4sKZk3ewosz&#10;xGNckerV1qAdB4lT5H1bn+FNv1ZGosYJxqOalvt0rEyLyKxNsOU6Og57Zdn12RJ1ZchwYczMCltt&#10;Q6y3Q03T6PAau9wMygpL3Gq9I8HdlQ857TWU85AUFyB6rdpawuuUtrXFh4E3J58H06Fg5rtO7sVP&#10;i5AErjywTHKBShwW4UKWC82Do2qFHYEr7vlRnpVqDq49ZIKKvAMOW0fvV8LZ4nq2nrcXq3aqcVre&#10;2y3aeuVT5kei2y40+53UWDMh80WUfsk8gLkWQRJ1x4nqJobp2ebLZyDRqMpyw+AMuy7VMoE+pU8H&#10;Tgubz6LPkFFO4bgSrWVl61pvQdLGjuQ6fyA9taBGzTqOrvOQnOKC0UmLX8ORHBqwSsxTpzaWeDOL&#10;bBwa0cGpOmSX5oIK4dClpWFJ9bW311eknilWwU4KVSH0L0+jYuEUKnXZNx1+jx1dv9KgWlv2lUhu&#10;MlX6m7wmJTnTwrsoz4JZQevvJmW9ko6J9/8Lo0tayg1LrblHh7IFBciz5RnL96k10jpLBX1tS1Ds&#10;lVTAmvno1fJ9glILQxVlMsK65C+oG3IOXpI11+j+BWT9a/Voi1bZUwkGjRUnmc4ooyEls5io+4au&#10;kvUcHR4ZwUfwWWHzroyI7YeT6RqKXxtn01u+Q5eTLJP9F4uVNThvolZzKUrbz8V63a96V8wrSRjw&#10;4pMyxgWE7MEVijzvdFYwERKlRMy8l9A/puQGx0EWdebxy59EZNlKLcX3piw5H8wo/m9Z+7NrDUjW&#10;1PtYU48S3OjJCsiSMK3vLYoNsPAz6SZwDWtNwCRIiRuxXPSRLuKg1LmYGEuZAVaqOnwuY2FT8+eP&#10;G6J0dPun6ojUIgjFloxZJqep1vvnQW3VGZ6rtw5QcvdAW6HrkPeyKwUoOXnM9csLVLMTe57kif/n&#10;PLFiMak+5Yp8fGrUU7Yo+O5K0QhDL0O2PHZWMg5YUOsPgGq3mLlbYjL58FrZRcWYBa5byLpq1q/9&#10;Kp12XyHlKUD/NGjRl5E1SrznqTlL9mtVtQK5YvyW57h4KFwGtXfMVzuFsVOE5lxmu5HqxGgYDrq4&#10;UyrT7TAlQPU/OI7lcsQrU9viIfpyLEQXRovqfbhqKxPLB/TvgUzRElVWatEHJsEx37PiXEteXc9f&#10;n7kVCCYJ0kSfkjmVjsrHDx1T32sDmZxy/AVbW3QNoPEol68J5mZojApmwRYORq/M/IyJpE6A8E6S&#10;I/RLF6UEy1nCSZkgYfv/TGgW8iOnxfpKUvn5kR5zfAvXpUHHGu6bJHoWVB7ofMEVqV1g/TjuOx1P&#10;xBviahyEMr5Hkq6FJnUas8HoXFilaShSsf5+F44Aa/v2AeenkbqYn03H7d1fpsB81l9M/zOyrKh0&#10;O5AFjXCev+j5Xy5L8Bb5otCJNOUl3CLeWMjUarVZkc8C5QTggPxT13DwH5aBp04Evem0X/IDi65k&#10;fMBy1yFiDg8ZaK15KsQ1hQa5wfWWHxyw/z5gHDbw6ig6OSHY3RKW+VTltdSTB4GLcGt7Cw4/W3QJ&#10;UXQH9BZYfjxqUlHBd1xN8UpzgvLS/ik8JC8paUsEwpKpWzfnF+ZAdeemYA6TqKAImlhl0W889B5j&#10;1i2LJ2DvJIkZbpco0asCvYM2Cv327Fcwd4D1ztDxL/ym/gOnxtRgHOB8KS6elaCQ0q2VkmeFqtx8&#10;FlYWRIGJfmr8iz0gPtdUtiFo5aJb4ffUYXbXVlXg61Q8gotqebp+LN+2QaLPk8Om5YjBvBVKNFiJ&#10;vkWbUbeKeLPCybizJa3nKaJasmMmTKytcuRd1vxUUmZVpqDX1XqIMCUySIN523f2tXVLX0lfXp0c&#10;yos1j893pmzERmZGZGRkY9pGFPlLH9YLeHiW9vJBekWxaDI6yimwvC4eKhQdl5MLKyAuOisfPlO3&#10;VW1hzOClrFm+r1Pp4CkFw8HwsK2+LlezfypXjgHxKwfYtpoNPx6PYv3+P1dTPZHHJK6hXBfDvDw0&#10;JULvFHOg401TbnK2TC5b4WDQKeygpReqD9uOW21jt/nlNm/pUt3DnBzLDlGcS9W7fmy+Yrkfq/8W&#10;fBeXfz3pH3UYFCcPhvTqu/q12F3kglqG9gnYvxFqI9XSckqDmy0HFFdKLNbq9SWtxFI3JGHy8pRE&#10;Oost9Wnxpo/fLGDDvs9XrdylS7M7pZuHAogLccqo6ajDg3ovZ/qQuHQbp6du4pa1KXh3y1FNTCvX&#10;VXsniDLxJuCZkOVBGR9SLDkQEG5gcVv1MdL0v6j6igpGviB/WTLT4wGhTfCZ9DgvbgcrfqsPrHWC&#10;rMi/TYPwOmjVKvKCrFyjp/vcn28SSnfoExWvklRtMTd5Ty2f1O5U6pEbHGELvdM+WLlieBhA/93v&#10;e31WmR5DGRkSV9/QDYI8Gp+R6QHMmDvhQS0F1/DqBorK0Eeb3DLWtbCzbKJFFHaDlh4JUPWiyZwL&#10;6lwU2ddTwHuVUCci8qyalHcjRMU1tvpNoeHlqNSvOQ8bYh+tDWeimoDvr+3IIwU8Jo4JyJ+6ul5E&#10;sXc+WDRZTypupZe+K10eaLod46/oddo3TJgxsfpGBKUG++9YdNmgo3IeeL2ii6eurUXqdTILQ6s5&#10;T5EiX+SyYno1qm+tjzlp1VzqM8eOnSRVP1WOXGT8Yd307izRSfgiIByAuMMoJNOgL1Pk9uy4uPIG&#10;l4FAvY+mQvRSWZ9lDr4sOmTU4L8+JZrMQdstdS2j1Img2y/guHKChzA0noNLPKZeSi1WyGuFLdO4&#10;SUFJMCVO5j1r0UtpV5MvX2+zyBfRVw2fYqosXK1braXtma+z+OoWW0ZCz8KBQrmpT8heiyi6eeC7&#10;6C1gvBzYVK6LJ3lHfR3ftSiorKIlli9taAwCRRxuKKIzKRA0Flsb/I9A0RpQ2wqzhMsEYeueC5w1&#10;LQx+ANKm2lunjFYXpos7wGsRbKNqVx7pmIt0cMph1xbwaLLVgV+89iXSBqeWjC91brWHr+bd541S&#10;J9c1FwRNk4J40W+u2RBU6yotSA0LNcej5T99Hc+54+buGZVXq/EajWR1h7LfWj5Hy4Bol9FznIDZ&#10;QZTYn+yzOS9yrj9LnRTIIqkkWBcTx/wnfuBd1WKkvr26UFbfqtBv1YdH6H95LimWegn1rxAWOJm3&#10;MvLRKPqaqgQqtkmgwRpra5xCUu6v9QWYpoouopK1ZG/tFpuLdtp6empXX9kWlSR49K17VFrj1Lbv&#10;5BOC3hx0melzoUgN29JyZk7J2XfwGhOjxYv2rBxSwRyzF8hXaeBjBjz2yLkg9SDzNH6tDUlM1ERL&#10;GryOoumSq2Eq2e1/BNs/SlFpqTPUnnnKV70LAn5Fw1u/7lUl4TkiWtK3bWu1MrV7eNTFSO2t8XUF&#10;p/7/0mcw+kRk2IVvC4rGSWpPg+kqBcLFauAE8+A0p+PpyvVlZNAofX8V9Mwuo9Y8pso6Di5tneMX&#10;ILnJUmr1N6QLCljWUfdbj00CRkcP9YlcoJKqUsbvg2tsjJml6W12wDeQTucFOSVhT/VBkUkLHUy3&#10;yk0OdLYGt6/k/HoVn5RhPTL+kYN5iHnKjmipWnC7yNXHU/IiMjLPRIvNXpB40lbLrWotAIIOl5KX&#10;lEZ6rniRNlG6nHnioEpJRmRGrIs9rGWDmtWTLUZXwv3oBDjsU+v88DfVINduDe5B4K8gNhz6HeE5&#10;WJWw8OezSK3dSK45xhPkVTjHdEC3qHs09aexB8YNPy6jvXMt7SDpdXnXqnhdMTLR2OmWs/MiVnNl&#10;AkKjRZ7kzBM9z3tSwKn0dP8n/FU8srSZGVTdanWirRZA7gWj44XeqCdHUp41LvqI0El3d7pGhd58&#10;uWLFyMBwKRonEFanhMFw9TEXelRKnkE4XRB9K76xXw4q+v0fHT4kXrwHvz/7Hl+gXof68cBIx9Wr&#10;ZPNapXVyEldyg1dVUvFb214jyyVIQHIJlaVhtTcrafeTabUaPARYC5iMX5YuUdTBOG4WSLOT81bV&#10;BQTCYJwnjsREZnDq8LZzph+/HpWZZNhhT27rsu9UgaPHtuYc+L+Fj6JA8pEkj225YqfKxKkfrgYX&#10;QD6qRKwNMwCl2ejm/rrZ2UEyIJsnb01z6lVzHERqiD3fKvfuBKp+IuhEdpFsy2uJQaPq+T7c4Jge&#10;TmL5Cgx8tDQFT6fRAEgb6IM6JS6PBunthYCmR7iBMmUqwGqysVTBr8C7JncU5m2TbokkVquuNNHP&#10;pYGot0dRaCv1DqBaRiL+1lWn6bLvorx/oXrWv7MT8qgaurtryc9xBETcTbQxcCYUJZYSbg8LClhy&#10;u31aLdPzV+LlPgJ3UT78jyKl2lrPlFLI3lZIjGcXS6/ZUWus2fBzk8jlgKEqbbjlLeWsepYUzwXM&#10;6c9dODKDKjw66xAusmeeCmWts2CJ4dU/JBNaPhB5NMsGk6dAtLD7mKIhdLHQ+uhVlkc4OA/+jC+9&#10;RTfHH4uVvqf71cJlCq1PNXbIg3DpkBSJayeKgesLC48xUWS68/IWb79GFklHYsfv7ClKO/XN3Fit&#10;g8dN+o/f2BKa5ema5/X2IkRLm02FoHRxZQWrVJZYwXfU8ppFZSlcWItA62MN+1L5l8ejPkKEHz8f&#10;mUEXePrY3I9lvYBSJWrREaXVscuutk9HwDRj5JdB3GzJOlu4BBU8Ngb+K3Kn5EvsDfy3dJauhZUu&#10;6/W5sSi9GD0txDbLtwoVvy9N49FozCx6Ueb36or6Rb6vv0jCyoPXmxV1j8E5KiwdIwulS2NqbuHD&#10;vfbclkVzeH4LBsLp7IXCyV9zm/5EP9Dl8p8OK1yRV8wO1tT2lHaRhcNQX6PT9Rz4P6Vzg813KfUP&#10;RaRmZUjzwmqXbEYm2xVwSRAo1DkNM5PFjTLdEJocPKEBgHUGmchkN2qBApkBCsDpUbKvJ54BLlOF&#10;x3awnA7vgIF3/NEqAO99EK/3yUX6JdYu7PcsXl45z2IEwoO1lhvWIbLybbdI4lo31R58jMHtrOsm&#10;7HByyRywqBnH8crq3DwoCtC10qvGSYq7aLVWfoU5Z7dJskFKXDJu7be4RUNe5YaSL/Qt5XksTzzL&#10;n2xU0waaQ/HTIt4CPGgn0x09p08LdMCNHIgbKXA3gcrEdt1BUHJfkSKCDb5zTjv5OrSLTciBvR50&#10;5tcJPl+l/6qe3t+sZ4uWLlkKb62JWFAtVGLu6N5mR4I2c5zG+O6fz+6ZpyBCV+pa3c9M90kl0VKU&#10;KAHZg7Oqskd5ClDdLvTIjUKnqyMcsJ3iauYpUXHKogLXZZfVCSFZp64mQ5cleT3R48Opbxuyljgw&#10;rpx48t45lMe57tnmfDJAkxRdB+O6vnNAhF0lN1sC8Gg7r6kAgOoNbEGyCx2sqipeDthYmOCvpYkD&#10;vBRck76Y6n9T3YloYJkFLW2Vh2wVNJT01wbdeVkZBBNNbuaPAqistd+p7Fjk+E2UPgNNLnpRYJp3&#10;j95XDp58ajlhTTtPo6mtjsp4lDTwJrKwCU9vo2y8rpZ3OuF1oKynwpLBlTlhzLSD9x59oMOezqKB&#10;cDVtkpQldpwSZVQ0jk8jOYQUexrKk6UPCh4fG2dkYOMofHlrW7ukoK1p8kqXcVx47EtDDwJosGQP&#10;GgKzWXVQqOY5zmZ4EPBvlfeJK0TRelWRWJnhrdyrEThTBqsurE89P+KeJPoFQsJZQUwbPi9coq3+&#10;nqOXb3g5YSu6dImzInyeSyRK8zyZ38o/klg+nMULUlg5lXM1wZ7WlooVzt56eZusuerX85t0rTZP&#10;P5Dz8++Q2rYs3ITNHLcgWRN3tWHn02htiTcNls5Q8HDvqrk+BWtY9BqWZq0b3HBSyn2hoDaaecpo&#10;9iZEyKp+bl1P6tjFln6uzIm2SzcFwqZkt8G4vQ2tUyxayClxrVWA6rgPQP1qOQEOcPmg+ij1qA4F&#10;FZ1AQ1p+nLHPTPF0slSU+tlPwfe+F0QMFy6CyTpplY0zJXbhy2d07q0jRj4brO8e8ccpZhfR/Ux+&#10;EssN02SvIfglqkmZj8gS+vrXQ5SE33iz5bf+VsKjsKwomwP5Ig2VgSgL6P9PyiNQaZNnfheUoiLX&#10;njuHD7Fomf0PJGP6flirM3qOUsH25YkepjzFwstK+pI4SwbT1YgoNIgoMXAdHtQ4FS9bXcrSDdG+&#10;i+4rt3YLv1IJbbMy2uO5Yg5PogmGY6Dd59ymGEjjbBc4JkDyDsGkiITCuYrgdN9Vg4cOeSytfeTF&#10;Wdj8G+dOC4VaPbLmDg1SiEByX/EeKf/ErOn1fgKmyh2Usne5yOp6vk+zvpfd//Mj1uZ+cJ6kBSUO&#10;5gQ5GYF0qxtE1g/D/Ns3xYsWVUYvhauYDpmi1FeiV97mK9uSMGVOuOlXJ6o6WlOUFLxHPlWJrU9J&#10;+O8ZsoeVT28EVW3krIbJXbByPSwpdQo95nV66yJ6EU5BcGf+o9d4cDzoEAa/ab1srwstYWMPP2PV&#10;VtdywnV8ij+RmRGcDQ8sYWSu7wWSbJPtMw/parO2LlT8jngp1z7lr8TysTn58h3IS9SH26lCVGSx&#10;H3SMiXli0xPWT/QCXLEVPIgpwcoNgmX89j+UfyUqSJX/+hyrYJ0+Rl7RBcRmZAWtm5TM1IM79TzJ&#10;Ee+FPqd0FvUqmp+1yIyNGD4j5U1e55Zyij8dFWUEUSLMzLx2C18PhsAUJp8XLve0/K2ApX7ysWX/&#10;nCgoiMjvkrSMGNQ/qXip47FP8mcCu19ZWHZ485U6CwhWeqxUUpfpJre25CTiuQ8usfq245V6JHOd&#10;HvTIEFCNGV07FEQXK25GaVW3LkF/cBGpmWTIyLvQOvrEVkeIH3nv8g5yxnyeGIixT/o5IsJ7xH8+&#10;n1YtC2WtGXkR2hmBT1EvyLN/Pa9bKfKPiFyxmemQtb21tb4p8lR+ebcJ6wV5AaHK7pAfL3WNAWsA&#10;wHXFj7uovU/XamfsRkRsFTZNiXeyqK7VbErp8RIy4meL0XF1Wojt2/7P1zeQLY/dIg3uVu7qMNjz&#10;2pdZUFXMo2VbzzXFoVlrSK0GC4UzhMjxoAM/SlsF4/9O0rGPw9pnD6r1fltiVmfkBQP2yowadn6c&#10;iVh7oUc8wXkiTkakoA9FcKUAyro7yRn295YuWJLe4JlAalqUdk9q4fzu6fGFeNNTeTx2Xo1fkaMz&#10;BAveD6Aoq15K+3jVon1h65R0Xte1TbFPL5aNxBJFIKarBKLd0q3TglQLJOA1YUM0/MKZ0cHZQiW8&#10;KBDmPwD71qGsK80UMFxz39gXgtXOcPtsToqQrvvfyi57fLWD7gGFcPNjtAgjChWcQKo4Oo2SZfeB&#10;MiybKhXxLKxZyWaUA3dU7gduEQDjK6ap4LqbdfZcZHJ+gos7BzM5Jm5rnssld4uhZoLFNgODamIl&#10;dtyxChwmrqVsRByzXvJHlay9sZqjhhKxlkuqvXFnmD9Ui6lQWD9S1lVTwpL4qn4uSBRDnql23Lte&#10;uRfs1laSLFiSPfIfXNdIhZkjzlI81fkV8q1WcqRiHUup0q5LtixeWKmLEHXzrJXrWdp9ygG1IsE4&#10;/IESMPVHpg51ssvfl0O/erBg15eBRxy7BelcKZU656Gn4rcNrn7XpXeWKugoapzHSXFhsu6JK2S8&#10;GdNb4iffgWyNGnKfb0/TA768SJGOdW0O8slcAKbW3MoNJ0Zz869/RWJg9LEG2Lwt1HZaDlS6ooKK&#10;7EIj4NN64f5Q56Rcp9C8V2psqR1+h7zpyIuX6cyNa1HYWyiJWQ0ZD/m2Md1iyHg7zIt+z6MBPEv4&#10;62jiXZ/vrKlax75UEi8pWBxZBW8EwN4Kw0pV4H7L6tQ9SLeIQUaLDnpZ5g1FOQ5yEXL9iANdgCSb&#10;UUF1B0zghQ74UvLbpnrE2V1LDeFKBMVkGpNfXfliTb9tzRIJHP0PZan7dqTlQ/SoWFh5lPtTSuVP&#10;8g7fnN5fFyTOu3LE9L54ytv9Wd7NcLK1QHd7q/UyK209MqC/lTxrYp8zM/04Rdz6a3qWZcl+Rf7H&#10;F039vdA/6oh1/v8spagtitzgb3K1hYjI/311ZGWe5P63UkYbtc5eYFA4r2xVF+/Sc8O08G96IPS2&#10;VmdH3yX9fMOw62QFJoEd/ZZtuWyjw8pRFB+WFTNLOTHOR83Ssl31Bz0EradR6liGUpfAi8Dh4yxJ&#10;MtVMH0aAgvGh36+N1HPI6td7nZBdFXJO+RVKNc4UoNk2D4uChUs6pYPmOny8Pt4IJxxO39u6yMFz&#10;7phYGqO035C+eU82focCLxZ61gVaguPA3Rb674m2YqortSi0PILn3Kot0envpsCWFdok26LZlaDK&#10;5RdmGy3MWVh9bFc523lhSTIn+LIaWl1Rz3iEkPGkc5jENhwYPS1H+X4ELQpA8Q7tVNS2aPEoK0pX&#10;QfBAjDXCrptlArMjJ9TI21IyJUrL1md33I9BfLfIWvbK6n3IGJQbJQQdg1aFvJBTsBkHMGJKWj/L&#10;7juPTBkD1IqpNwXOSDj6umi3nEHHHv8anrRs2aXuVs5fKpK8JlP3GzRYlwcG8VoGrtgTqkDBPCZC&#10;l01PEkVXU5c+DAPvhJgRqeFeAvWpQfBJ4KUw45YcWWtHdDxf1fmycoC05UWElBdLnQ97rRYmraBp&#10;O3JT1XT9JE3T1sjRv8cvlyGxcyU2UHOnDqzcDyDyeygDUWfBW/uiMTB6gXcUoEKEhEJkbVLuD3+t&#10;BFA9VFpH4RSfr8j1WYNlIlDmVG04PkbPberTQKli1Rm6PVu9tFYqigTHniuHHSg8FDlgSB46SBIV&#10;naKL6ywm+9ofAvx6QtFdD13k+W1kg2Na9J2Xugrw+9vq7U5byg5QTDtWwU3KUftUKPLs92dR6Si4&#10;65AU54Lg6hyV9QzmspS2UZNGFZc+mUUat4vOTKLVeK4l6kbKfWtjHX6pSHj61QcY/QSPigfBg/kF&#10;nDU4JlBuze6juOPSQ5a6QFJ+Ca1JRr4EG5yhtlWJYw7Pf+nwd7uptPVhp6Non5PkTYC9hV3I2BjL&#10;dspWOvBM1RwPbwJupzx6tVfUybZQHpEenT8msL9vAWaBogYcXJT8A8jg66bDL0SwFsqrIs/3wPDk&#10;FrmOW20diJiKy9GT1MGFICrBFIiVarYSGHVgyeOmSp8lT6HUCrrhbuXoLdXaO9+BToMBfFUUEy2J&#10;ZU+uILlypiI1YB+LvT2kWQuQ0OH/R6FPClgcLHX1Oqesn3O9WxIhKEq8O0di5eGJag3RZVeajpu4&#10;UpB34HSME051yjjju4UmCqVc/ES7Ly7P2j/R+cu0wXj7bzpwK9mRYgQz9C1i2uD+5Yq/K3nqwKu6&#10;v0RPjIy1Hr66lBMda9HqpH5hYE8fLHfy9NAM4DIBkrVmQHIymRkfLlbeZfqoIPK56SuPBZZcRSBM&#10;JiGIiSxfd/wKsdfTpz5dDaPZHRkSFv05FT05mKpERcuX8qcV5JnoKWicuvd5Kj/ehVkQevkBNNkL&#10;lYbI8QWD2cmYjIyMgKRbHGRFr3yIOUFLqVUszIzCqpqPwOPjMCh5V2rwuEUm+I+9FxB5VeMv2Gwr&#10;JK/DcJqnVLJ8qVnkyvB+QH0B97oeANaCgIfrfXPE3/Wrz1/1LReTfeeQ50N0sZcq/anhTp+ODmdy&#10;5YgApKwX6y+d25dNy728qell8u3Hp8rWZdIjX1nVZXpGr5U/LFTH7hclaR3K25YrIlRLXkDpEwJ1&#10;71+sRmv9FPixIyRmjo4detWo4KqYN69sZma138XL1iXUXzJY/5YuQbKnq8aCIkeehYiIgKzQSiIw&#10;n7Uq/1U0yWVrLzL1f4ErcFp6xojuR5C4WWE9vuKf3mnZOgU7CckSOuH6/SMDqz8v62+fa/TM7513&#10;waswKZkXasrp8rcpkrILh8FZGzwld7POWqmnkDGuMWpW+uj1l/1N0YP9Dpe6E25PQhakqy2INrs5&#10;8iFlrWSpF5wT1qvi2Ugr94dZbmCnxz3Thw+9LM4jQdvrvZ3kaNF5LXkEqcaAsrC7WsQLwNeiVqgs&#10;g7burXQc7bFiD6RKnuHJUDUpJK/mVq1GboSViQWPFkqxbddI7weD95UsM8Eny/PJLEvnNH7jnrJ6&#10;wc1mcYMFrntFPcK3fZ0CJQWHngDpu1MGA60VqvBtgXefNLSdiao0aRiyRXc1yME/5sHlQOrrlN0a&#10;Rh8OVc4NgmkuT2qFb6IqOUeeBYx4PGkFkxy22Of5KqJ8KNnoK7jzgYNIUFFFBYuQSUsbfXT7QmD6&#10;pNwSzzZw6yITyB1MORLui+HwpEHKClU1dYgiptiXY0Wj5K1SInoy1UE4s/JdWvI1Ei0zJs7hTU4O&#10;bdbYkzprV0HDxWwRYLlXy+3Mnj4K1jqnOn0OUqCYNkDWuvpfzVKyUZjjzveWRkR23Km5BTVSJNDA&#10;9lKM72UfgvdtmxxWyR6r1k5WWVPz9YbD6Udt3D1PfTVTCXMgOOw2WL6YgSxW6VPK0MjMvIz6Rh4O&#10;cG+Q5d4yIpw7PCg0rboXDMYedH09exmTJSk0GVMAPt5ahzE2oOdT9SpUvnBvyMOXiucQrBel+C9z&#10;fdE2fBXE3nMRlzmMqNZ56K62xvlrChYWCdo97TyfPvgWRxa3wWqcMn6x5fAXoP3h5Vv+n3VJyj1U&#10;6bPjpu1vIUVK1aJMWn05ywXMkF75ueG4qzh1sGsOvcg83IOzl5U6y4iwuAu8H3ZeeuyxhiUWJ4t9&#10;nC6nZnKCyQOnQvFYH5NMquxjRR8e6WNBrn3aeHIyw5rpr/1ZV9sroTSlAsEMoUjHOXwIssHkUIo5&#10;SP69Ep66+8rRf5gUiI3k16QXDy17bi5Fc/FoIBQG1lcOWlTotezXv3Mjp9dLex94l4AXBNZSwLzw&#10;IbVgpYJ4SDUV56qWjKMkaxER/oNtpATM8VPTW6JP719dqe1j1GqIseOyrKRQaHO+MD1Vnqr/QS51&#10;aq4WIkaL/M8yp8VvbB4yz+mQIRGfo1eK5A8VoMVAr+m3SwgOZW1tijiJbmBb23JggrBMzJrTllva&#10;kp89vtuBaa9QbbgQScC5FWilivkOUxCI2ZJMtR7E0XHv8UtLWxfPnTToN5YU5Ii+1rPVkXb1lHrv&#10;pVcangFK742HNAwKP2kDQaVox+0ihQ7OD5T1TlOs9keRLNkBTyZeKm9m2gdOjlp3XsmbkzI6YBo2&#10;adW3Zc7+sSp+/Kpz6wTFmztIP5SN45KintY6KcDXSi6ekaeBbZ2QSKhpwNloPNF9GDW/0Wuep8OB&#10;ZjpltS1JoEVfBbBTMmwWB3PCVz3rI6H1HHBBCmlZ9FBHMtI2ny24tusrnN2gxd5bLCIHRcWaKB2T&#10;LrowTWVLG1260doeWJlJnnPDLf3rTuo8SNuw23cpMXyHZ9+q60Wmy1psY6FRcaUDOTKnmTsotmKF&#10;DNwJsptYE57B2st+1IpT+CxHqz6jJeArvils0WsH6mco6UUaZRSPWUFlhotFpY2KUEahzZYLjpNO&#10;HuSeCYsoKHm2Tgk5VsldoFA3SUk1w0dgdrS1h0XjwoRECqKPYc4Rqhkc4lo+BR5S/MwelnWQEEK8&#10;PDuackYm02XK7PnoNqHI5t3dEiigqKxcFym7MgpWPA8mItlBz7nHPD7rTxS27BqqnuOwULo0q4dV&#10;DzwXIGHFnujLSAoLk6qbjZnKY4Uin+KWN3LX2/BWcK6qp9MSag14+dWBUgLx3GRTcwRTkuU1uo8b&#10;e6Dp2ItgE29MMkCB2eCqTw7NjDgWlgwWjSkHUraafGyZaNQQ0XAMlQUifW6/VYKsHOCnLK7c9WyH&#10;kDLEdOJTdHlmktTzsQvaZstm85zEj6Rs46Hx4lRQqiqhUltVB37+Mg73TXl1ChdkPkoLalZJ7P1/&#10;w6hKYMFKFFlyUGzIJ7e2KOn3neslXI46cHz0KVbi5/6fVri54rdOz58Gl+oum4NPLHr7RPnDUd7m&#10;L/FbkA9oirBKLBNatJdIKrwDtyVLpaH1PcKLXsnBtEQvlIZ2gVkHR1IDkH1bWO2LPVrrPHFXA0cd&#10;Dw4UWDUmPLaKIhdFOQejyIlvKPSVvafRwXDzfWTbKoLhYpQiBc1wmaqa88O86OmZVHdR7J7FscA0&#10;PfipiR+ddWB/4q66vJV6X7kLmsLHXvkQvOkW1Cr1r7MqAf/A/irK9qpo8fQW2sOb8eGQtebWVZZv&#10;HkYsjB6Ohzn1LA0ROjNcla7C317v63Ci9aKrVnMSJJhyeHhxYt8+VEZKl/xR9MBVfq0RlBTyxdC2&#10;/yp6bEhaxSA++VfTRnzoh53TTAp6Mp5XVq1dvtMDp8bbGq/zrmobaDybtbkQqLxNWUsrVrHMvt9G&#10;PNe5C5cWvKQjz7bEZmq89REoE1ovVniX79DApx9S45ODGyHT8U9yxB9dZe+QIG4U7lU9bGN4exT3&#10;kqNGiDFqWMLB/b4D4ituXJUO4bcQerGYWWpAzrLVeSK9uQjgfEm9uWQ3SIOdN5siVQ7dLHc/IHNB&#10;qjm9w1OFRYTrPOB8Hzost5+sVyWCnhSg15PWufiPIU3hWO+/zWou5X0UDSLuVUlw9U/ooiJESuc9&#10;JVyA6JWl0fJmsukwK97PkZmR3LFdNPOdlg8ii9BFWCcN6nJsqR37wfWI4xvC+h8kSu2xYjaiBGV6&#10;XgGk1nv0xlbK0SMxA56Wcn3eh5GouLNnJVvICwT0yRZxBS1RI2qUblyn31l5IyZ8ht9EW/ptZmZE&#10;U6/25kfuc09M66RfnUd7kEyRRMrrLWK79Avf+ZE8mFi5YvClx61h7lHcgK4D7evqg+O1NWNGsZkq&#10;NElv6PFizlIgp1MYeyseLK8G3K2v9O9nUCAoxXqap5kZlf0zlrIiP0BRVBkPyHczNgxK/MLX6yoK&#10;XiDwJxU2qKR0yWtary1MuoNlq80y74vpq8SBinJmMHkUeJ7VFiVERs1SGYDl89qJdipEMzroOx8B&#10;SSIfKoukyqJ7nKsqb80a3fKuykZ2kOlybXKBOPN1guDbek/qsu5I6Ln90Uuy3+WYuVLVpNHSB0Rb&#10;GiqW+hgdVvS1B9iH4JDw+F7rofja4erqPjgTKRLa6qVZYmLnb+X2ocngXvccSIhootzMileMil6W&#10;mKBGYUwYZwmTg3mUyAhyXdhZQ5H64FC03i09iJZqaqwV7qrURijPity/k0kpO70l/bjvDh0WO9tU&#10;upym4tCkBnIHT4ulSpWBEga6QLZc/Foek7zI6yRh2DDvnfD3VVJzBtsxA1MjAsltAzygQ8g7SRz7&#10;z9dxZ1SRQDoCLgHddfwvoLxgW2tiru5qrEv21jMzA6qOtRaHz4txHmnpH09NQUaJH47qwe1gvvl2&#10;vByKCZJFcrUQcPGiWo01n0P/tskYPU4OO3fVJqM9A1da0QL399GSh1wKMg3LJ6PiF8SqOUdDlChF&#10;yNYtPOn+q8S7FRPRGrIjIzRErYMpkY1u5O0DbJ33JFbzm/Ra9pzgPTfy5T4KtaI7Ki1FL9+q0jto&#10;+ery/0BSWAqL6yXzgXMngasFbvaBhtbDs2omkr3TPmepw7EKg2IuH4lksBA6SoLL9h6jJFF7anpX&#10;Fk2+3UWoH9VqVdUF7QOne2+DtAgMg0BWwM3YXPWrp0QStPORgvxK8yGsPxwUoFzq3+SMV1+A2OtW&#10;bZqy0UrDqq4qiiSN0dkBILy1vk3Opis/FqOcsXVqQV2y3F+2MRgq2azaCt5IsH5zZ+MWRJwoUw56&#10;jtWo3sWBOvTcRU92C1DYWRH2VgujRuSZQ7ntR9UsnfiDVv5KWVXxFbB2VJMERaC3w8ZIzgjHj/GD&#10;2e0XxdC4XbJyr6BuWjKuNntFpS3ivwbyC1BQ91PuUGnEoIU7w0WDqkH0lfTqJytuWIz1dXgvBeC5&#10;lQr/xcra33cWLFiED3PQtW73KD9b52u4cqsgT/9K08C09YLpUF09ANYPh9C8OWGrJsRsRFBLdR6Z&#10;gyuRclSov5Pg7qfdsesiDlBTgpS2pwjnK2t6wHstFtsyxZTsqvLZ6n9JwFQsPdXy2+nWea1yM9JP&#10;XmkDjx3VpeDra3yPPXbXqyxfcgcyTra+ujRyTeFIoMjeDVMuGw88OdU8asvd/Pq3qqnqP9dw/FCs&#10;8X5EC54UtkVr87+gqVCuh4WQ+DmWkTbyhj3LQMPjzgpQ1p+fqDefqwoHW+ixZmjRvm54P318HMqp&#10;JgNeNzp5YFnTxnMIWOwIyAglFLBvdwCJ8FmooHykFmnLc77B//chlj2ijoGaDBcjpYNILM+4NIJB&#10;ShvEijYwoO0i22q6dsO7ijEELRdLUbbjkFFERFa8xwYmLDwUcr6WJzG316U0cLDpmRb1HhukVrzS&#10;3KpDkDdN4TqUsSenfcmjT4w5ng+RzppFJP5sx6XaYG15skT7Dp7CQedTLawW42LrUWGU4TKPUK+K&#10;sB094G8svwFtkiSRhNbpnKRlsysJ22eH0G32WmilTKnn+ywTw4NiFNtgNZ8HbW6ESVnKXlxzR6Lw&#10;QLhR5nAucovQLHo2SPumaJPJHBSKfDsC5C6llZdcDWRN+XnvoYLhTmy7LM60ZDy7+Je3DnPFiA1B&#10;yviLfOb84p04cU99t7gPMRrIxPZFaJa1FuL6nbc/FfDT2+Hnj+BA20Wy4vNwfy5XWIDsisDjyY6a&#10;LTguZjnhpdkOeoaH9JQaWGWt+TS0atGC9y36LsP42Hpy2Nk8qRbl+IXFGjnLiHbzMeScHLSOPevC&#10;WuhW4+OxJE000Y15Jsx5C/LQyMhL9MHoqS3NecZ5mLp2KD/2x05fBr6w9xKKXLqeiYHPC7dv8aUn&#10;5rmSkjLEfxdNn5bUlBLiFWWTNCuq35G9qx5SUWqU47UBr8u5E/NipuIDzyendGG/SlUyAkLWDxxF&#10;RCO5SHyB00xtis5XEXofXdfuEFEjzQf4/YfW3lnLrG3lGlm3mLfmypBbj5ADFyEP6/U215lNxrlv&#10;ZNxAcsVELgGKiEKpUjEN1qVrEZ7sJugVH4pWXOISJDp+88v0TrF9lSD1TKD6fZe1J8yeOj8qeKxa&#10;ioqXON2vxCpvGLjH6VRHYkksUoIgqIsktL9BRDWfJIbIxI5Sb1jFVq0Y6ecQiSE2VOPiMY2RMnEw&#10;vEI+jokWQChOG4c7aVgS1zyFbjn1g5YXSMiftcHcqpD7OIqdfghlTT/75FXA5QR0UcF+WqGqAs4s&#10;8UiXMuyXx8q8dfDzUAV7Ce5emjW/bJsoLzYMJb26Dxhy+WX485fC615zWQVBvlIKWRb/Hota0VsV&#10;QJFbiYktYr4t+4vsvmnSbuO3X/ly3SI9ZUU1XlTYjICqMQyIsUdPT1cPJRPmvnUf29PyA6s0filT&#10;ksRXKDmF3/A3+kf1ObG0dCGdlS2LqxT/JN6f/t+hPc8fHlBPXH/JEc+1csQrKDkPHZS+yw5nLEFM&#10;zi8+RK1fhZ4rQvY3yJWASI6yM7fka4tK9WCrS+yzIvxAemuU+iUymWFw5S1olkR2Fvd6i5R/KfSM&#10;KWv+oiSZoM8WKODxF6UFKU84T8iOn0klab03LTqdbE4h9vgVWRlXv3mpqGiUXQtixYsRkaRB7pB7&#10;nzm0H8kRv6w9RS4Ot+KexYm+Xc4GbLLWuQqbFiL9MzxYrY0z3VseQp9TbB4LI5iIKP8CKo+fRvls&#10;ic92ftwO/5okUQHFypyIz/0IHHA+kR/o0d6ljqV6Pd/pFqPXAeJpAc1QkU4HtiIjD8cv55Co84FH&#10;O0t/dfPLpgda/ydqQPcB73Q3DYizXOEsXFT0m6+Wjb6ZXH91dzMXCp1xQVPEoP+iCvW+SSMLJGFp&#10;6Wh4KB9qT6pYUsT/+f+2StTvlCd+vaBguZVpyC1K2xkH1jUMiZ5l0gPeL/0iO6Tai8zVqyRmFoug&#10;YRLe2LyNXo5P2VjorQbcnikn9Q7F4FawuP00DbjuFhDGlaMwbywd1bD2xirKIjSdlCcQbLRI64fU&#10;VX0DQfOObOL2zlAEA89iDdBUduCejWuymdwndtYBo4q64fvZApGdYP+P1b5WvRbcF4N/jlZur0O3&#10;qWiLXpl5lRUXonlUdPFVB9oKVDyIKilF8CASJ1Nn4JZ9vyIRT1Y6DAKStFlWK41AvlYlF8kgxbLD&#10;h2zx/UX2oEx5nVHZy2n0idrDde2Oos+r4vA4cV9JkagKvSRJsB7bVYDkNfKSL5GjReHuh4P5CxlH&#10;pblUZftMm9Mqi8cEPgJHdnYDow8F838XJPgGSZqByMC+9tduBTvFpo4Pej6+FkjawOG9d8XLERD4&#10;Xz3K25Mzu7J+C0d6hdYoKNM+5bGHkgnsY96y+cdP6SNFGuVVYPK/Ig68vTsFeULOiX5N8SunxIvn&#10;9H4f6I0iD3KmVmBQF75ZeOw9WybCOHCkMqw9SNu50ZjKGlEHhWR2rfebKnxpGrvgMCnebK6wcPKO&#10;g3Cwc9Z+27pnXvV03JotDDLTx+02FPBuWn47DvbTO3fJ6lq1f2oy7c627l4eQnrIG+oOUBITg/qc&#10;JguibEiWQuU8HFx5G90nZtHi1gC40pc0twYVTrR54dNbIleIUHkcitlg/yfAMq6i6znR4mtCwK6a&#10;yX1h50XoePKDqRy0mJuUwouhQ4cqTdWCb1K48hYVlNo3kW9JGFeWT5bH95499omzq1S21tliGzXS&#10;++MkSWM4O8trCebtzil8yWmkmZbAUZ6BQJe7MzwJUdMyBbfaoO4UeBbB9xq8nybbixAMqZdB1L5B&#10;M1Aihju0spsBSxjygmElLYV3/qNFLHDIWlFVwoc0JqNYVaZolaO6/QDD/LFPxyRUJ0L5D6JEtWhc&#10;1fM+c35mGlCpQcyqrGr8xJ1+rUFlrWoCogpFYg1lciKVT04HauVTw2pv70PKwo5n5cuXKfJq+Lvf&#10;/zR+Zmg9UlZl0smj0ippnXyHyxYh25YqfEeDOh7/1/fcfMA8jk2RvYV5UHN9UlW0WmcD082pLZWP&#10;bhu8elSwbilBw0dLWjne5gW1cpIEm8+2QEartPXBK6NUbYg/fVn1il7VwK4np2uC5yc6OqelBWWM&#10;D4p4K1AwCV8ONn6A6igg2e+ghKKwVhwo2uAytDyiVN072XbtXJd6XFNFrqFN53HR4mBBvjbfk1g9&#10;YWTIuky7SqSl06yJ0jBjKGuXdpwSpQaRluV9uzRR0Ik5pZYcW+hYdM+H1Q+sHH+ZPPTsOLIvWNf+&#10;QvWMV1OyC2JJI5uotdyg59u7osnOpBzgMYdHMYiov1z6Z497pAoJzbGlhUGOksukHOUyhJ13zDhd&#10;BaIj3efih413RxI2yoO7T3FGweS9hCw5E81IeOe/1Zy4G8TCKIprM0aZHvNKeSu2u0skwm5J3IUU&#10;VKOZyTuUncKFbNgvpQDI6QcQk7DYaL1EiEFhpFMUGRyTjKQ8CIoa5wJRYrBwyGn7R594bOvvHoLZ&#10;P64sg6wmXPByM0zsiCkNn3Mdh5D12j1WcXck63p4suiILThJa+FKUtQa+sDcGosSn4JW7sjA9MCg&#10;e21ZVWDlBc6YXtsdXtQU2HR6Dlh+D+6Lugm0PjzeZvdz9afFlBw/Gpl3MftFiHXLbD6D9YKnQ7Nt&#10;NlKOwp4vHZ5sKRTfIU5JBQ7TBtEZ0O87fOBWZnhSWFXjxoLWF3RfqPuTniq4LkFyA4J/tSBzKFWX&#10;rM+C5kHwc/N1q1EvldnQGJqPuNCMi2xk4BSSuf0lFiC3g9+KSSo04VD8fMGeUXdRuy/kIOlnjpos&#10;HUW3MH4ndRQgoMim/tBB9PRX/fZpvXljeRFKbXd8FhuluDurZLHh17ouLN4kyixZ8YarYtBt3I8G&#10;JNZ8oEFS0rXSoQfYP3niJuVFWtEb8eb8zifHhZLQEijIWdxTKb3KZ4lhfrjDRlCj3jwqrXk76Cba&#10;Ce3VRPmUfLPQNmUt+nmeXPJcKJY7LI7uJ7SMqfoLflqbzSj6sU5Y3ncrGVsodum8lXKS7M5sOWSH&#10;KWF3KvrJuQg9l3Vn2yssmcm4hCflYBxW8DlpskSpEbLueUeXoJQbHNp5sIH1001pdB39l7nnGDxa&#10;isYqIS3mLEPzXhTAYuxkfg4MrVlnrYjyFZNxbyZaaLz7pbELjkUo++88UQUQqRBxBV9WEFEERnch&#10;Vnt4ssupxw++qdkmJdsHWUWiKrVTNMiStJ8a+ZlkiThIo4hRLls7/Y/rGsKejKy0ZZCIS6O6Fjyq&#10;4pFVvLBxVWUnITQ6j4aHXyyuyBlIxM6iSXGplNSBpYLvFVliHgYgUqIxBxog0RSUeIfLBK7cIIKI&#10;KWVKnddm+WD+TAiiixLIULxCKn4q1iIRWiFnTLIzKFE9t+7FlViSVZEpHlN+pvKZTe8FkBHELEEF&#10;VCQpkrGRnmcRKkSIiMiKRIlkpRDEFRkIqfiFpuKK14QQhS4goOQi0l4IDnc+O5mEJVQ4hCVVe/LF&#10;J9kTY+EELEVMkAuKpZmVFY8dFbpAbiVzyfhzqnxybrvP31CwGmIgvlK6zfi/yJ4QWGf+sZaqVKkT&#10;XTxktVuafei0n9SJ73/K2xT2IiY64rUD/9DcJ0W+hGpkVt0jOnHfEJzTUDqtIzKn5b6hZ6fuVqS3&#10;OshWSBgMqe2LURGEjEoK7XLRmdfzJY8PVSLxHNlP8W/wGHHYE04asLJ8kmQ9Wrf6P2dBqvSM/xU1&#10;PbqmmalBMsSPwOljrZT/afV+WMMORW9sjFs5CMmnxI1i3PayJWaZvbBsv7xYw5vuijnLpw46UkXk&#10;Fg/fSKVPlT4o7q1dvJV2FXHLW781tYUun5V6l8o9v7O4FLyXanXwKVI6nrWqAtsK77+KWvdKxe7c&#10;Ce5ekrRAcV3vEKwy/KEtGw6/Vwmub376JGZhdg8ekeSqDIg8s5QJyDusrxKktXbxGtOWdYCh4GpM&#10;4LAUxdU/RqDTgmdTOj5qBcrbgFlXkpX6/TpjxBQYfvdrEHAir3WLNc0b5I0SpY8gODVNnHFAmNMw&#10;FRzUervsUF6SNK3axgc/LuRESOeIhGWTSKCTDmRHi3Phqkp8YDa88qLyAvli1bNwLez1WkRLQ9Rp&#10;W7E0wp4pWOysaUXtSU8e1LPvLPv8csLviE0lvk0wbGKMQccUFhRmIW0ZQplrC1b3RIiNlsijw8Oj&#10;TSKChyIxTzhOfh47aeRJba0sS23hxanoy8mMqysPVBrf6Lot+fkD/W1hSwQGpai7JvjVI9r0x164&#10;bhy0qhUUqeGAtaKPszRRcU7j2zlpsiconEdV6rouiyiWtbx4wpDnBYG5c8h2A7S0cDtRaxCzkOsv&#10;J6edTrnF3ISylRKV6lIk04zoRcrmcDfV6fILlixKjcv127bovPlyvgc/UpApGRlPU3kmymZ47Kx2&#10;UVOAWnn4yzSpEj9ATjr6795BtyNWsjSb0XLwk/t+9WPTV0vnqfFbx8+Hwn1Hq0EkyRI1W+uDdywd&#10;BzP0jCbkivogSf/eSi7rLHNkysr3TWSN08v1isUGR4SKcw4zEIeGz/HmORws0jtZUuhy9g3bVNw5&#10;HgUC5Hko9movM1krDnhTPfd5z2y1hkas6n7OyhVm6Xe2k8Uuo8DFuYVxyqKQrMsKsunCzOvZfJr6&#10;i7gW/TRX38VsGwcGkvYOawc3krBeQcFBQ6usF+peilLYLAM0hJVyCkFwTguHuj6sH1RPUncAqfgH&#10;saLFnXNcWe0e4rFaOWJinXbCs56dgf8ehS34gK6/GLuQD1PCddxek7U96layeDJ5sayAjz22bmec&#10;p5bvqWObOEchKbf0DWxj5Imzdam1gdsf2yVLFWI3YdOdFuLUfO50ZD238W+GlBkjjCgX21r9TrKC&#10;pS4ZFPpVniKEhocct4oyo4i1+9FwqspM7ZTb1ISiu1C8vOK3oulrE0KlkYc9Rb7D4lGtAQ5ueCZt&#10;qsn1CrEp2CnAzR0oI4WVPgJEEhXqzaJuOvAfSS3FJX4ZFNvNUe6RMlpX+752xkWIHcD0yd/svmZI&#10;g2X+pyfRCIyXVkRq4+2Oinp9ErVfpEfa6R1kiQQil+5R3L9z5pF5HyI+Wc5MDqUtZER4qantzNYK&#10;EgdO//HUVTJ/hxqGV544/nZBGO1Jfqh1eugWnBGXjDlqDNBvGw7EjNWmiwdyeQUXluXi6yfDJ9y6&#10;in6HKHEsVz02BfB/N3p6WVU4LjutqSigizZWTPEGtLBUOUEhSPCmP0siC9Z9TWmmW+T+fDhW1EC7&#10;anHmBbL/OP6hwb0sDba1veodygQo7Ji1tO4N6D8lqkQrLZpzfJH1gp4O1n9nFylnzrg5ZI8EzJnI&#10;P+KmVSdB5XgalqGTZirZkRJo9BAoT8jCmUxa2tKBZW5yeUpa4Uj2Y0HF+t0/uy3R0JcKQEWcMkeu&#10;lNS1UESIPOwSbPZJhQo8q4ceDEyBs0fsyLPlMpouombzkNFsQqodFJYXCZizoc8dDZlBqFqjn3lt&#10;0tPxW4WfZQkiwTNcWYcq0qkuL3M5PKppGjgVhk5kk9bImfDwNmeMai31Mii6yn2MNgT6m8gunpeg&#10;QRQ56+FOoL05mxLeHHlO+i4lPgpUsCvPLqU8WxBTmxpH6oWssKuEmRaaVPTzd+S/o3/LbEhZrJNe&#10;DkTcHVfPAuOu3dmDCKFAjnTwU5kUfFKeOxR74hHM2lWwf9ZDluwuUW4tBNFHHqchp4MWHfqkCxyq&#10;1loLbihYr3N8eBvkfJXDl3A3D9uDeC1QabPtSCsXq6ccl91wk2w6fUoPrtWA6Z20G79sWI708OWs&#10;R3f/1lg9VlFIqd5mL9mKFKWXKwlGc3lv9F1h0UUiZ7S1jsrP3ggfEuNIP0UisTl7JqZYwd7RLPPM&#10;w2cLEl1miiyykAbkyXHCkj669i1sSy/FRNwisQlUIH9d6Zut0WtavrmQszbNBworImd1ov106UiX&#10;Hzj1jtELFV2DwGXXEiCgd3GSg9vFhbnVl1npmhgTNFyWiDU0dC0wVaZp5h4fObkBU+IZyTrmXtO1&#10;5rpYsSa0/x8s41FlIu6KW/eOKLMRWw+oplLih2ejjJ2OlLbVtKcNl3KmLkn/+T1aIqeenjYWUftW&#10;a56QJmSVGtjyk9FAf5T/MqpjuK+KXWS55DP5SKSflLazT5cW6ixTLjUwhWeA1YggW6HYqIvc/Nij&#10;QYCyp1oJ4p6Ikv7e6RqiywQtWJ+t82ZhLeSKrERxsg866uVukxUw4FJmTdWtgeRo4sqiRAUzmSPU&#10;E+RkQURYxNPPeyaOxaReGQqZoqZpvjiOfE4FtdFu4sWc3nnrY56yM69CcUjFQlVQHVoC3BemV0UM&#10;7nlj+JE8Tzh0EisST8hEIjEOPtl3XkB3XxI6fHcuZwqrh0/EKRL+VFAYi/PzZSFePrrXdFcPgTPX&#10;FZnm5mO7f7JvOFJsu5ZSRkqzdT+LbSx6xSFtmy37Llipuo8PC9NPypJfcRntxCRahZcUWWVnLWUC&#10;yI71kuAkLCBBVS8GVUWIais5KyPgiKidk5UTpmDJJFORjYqRnlnxYiIibIvFjqySRSs5ayU+b4Y0&#10;s3LPzYyjlSz8i/+hCkdvkcZWRSiQGiRGVzpHmkulZ58PtR2nYhGYhCiFkx5/pk8BZnMudosMXrL2&#10;NVkejzOQjPGKQLfEiK6iRHLyJHyK23Tp+SSsNqbdJF5viVbPGZS54yHecpRft8mpWlfnfe4kAqs1&#10;7q/OetrZB9c8ipr4/MyPtdiIyCMj81RAFIDiuPK5LGkBWttLhZ9s+tEQGYqcVjP9JI8h4/UDiuvq&#10;zgeUueUFMdTg0qOub6fgW9wtGWPi5B9Yq5F5i5Tb526vkRV8h8LKJJGWLFipiRxazDXUfM0+Zgu5&#10;mr6i3/RBVJI8VviLlfN6XF28G9YLhbqVZzl9dQrC14DgUvCxXvSPXMiYsWJUFliRU0d4X7mEGev1&#10;LDVh5PXOuLgbYe8NqnLKOPgqLjy9IWvpYukdcGrHcGK6W7SsrOKWXdfnzMqdfZU7w68RNSRpMZCs&#10;p+OT9ZEd/kRJ0WB83Atu6UdBl1fjOjKFTOqZZkZ3qPE9nfe6xhOG5amOLTYNPleD6tUHtH17liv1&#10;klB7ui681lq1WontfsSJEcIaL0/jkXhtZYZc55Yp+L1/VU67AMszgcSp4YE2niKZai7qGNYsLjs+&#10;DsKVt5L+250vdGYDuUF+USqky4JvpR5W+bq2vLtDuBVi9Ig/jlprvw85dRAmP0r8k1tetuU8qqUH&#10;yCxHyVLs2jqexJLM4XStb2C2a/RErEtXWMa6JGA6J7K+DOaKBKi1HKZ+av/L8SXcNiHtXOB9Rq66&#10;xpHpK2jujphXtmg31reO1j869MJcJltsQoKYNZ5w9IOFAxrBkdREirTl+X6muOn6FkXoWXZtdlUV&#10;NlzZA/U2W1Ehd0cstPIpcyEUKZ+IyysahJWCe+L56iItSRB/pH4fuBbZmf2lwBtAO3or3dHn58eD&#10;z4LnBqnCWfv6tWkqH9Wy2r90OngpRX9PUrJIjxYsWJ1MBWJIzI0HZbOejv7eWu9pBbvkZAQiV5yH&#10;1jPQt0Cn5khI/PfCLDLCLsu25QWMvu+U8dNiFcG4eOn5cqcUBvg/l/ClC9Y0rD6LyH2a9+HKucki&#10;aO1dFRZbuHwTgtzHIGQpJlGyqPJYCalDx1Hr4cjKcMIYQwhDw4UiJWlVBs6DaFtZbRbVlOWsiaee&#10;yPpPXjRkNHNuHMjbgUkvLbPkjbYliD72HwuuBxZEq+qUt1fVxjg1ovhTmITRaNkzxKDhqvClXIp0&#10;TUGlrWSVAn4yIx5PjmYN9tbmNPUvgwGKTwdnNn7xxenoeTLpCnp7Y48Ch1QdxUmdbru+i9LaBdHa&#10;xKO/XYE9aKgHjA+Yd8KtLm6SZ4rZo/K9iEQxB6JzNGYiJV0G0f+oRBEYSHd4H5MtdgbNFXOo1S3d&#10;keXMpbeo/exZGuC8DezXHiq7x67YNeN6A5QI9ENkFDQlnOMMxiDabZ0PUUpbatL0jUXWVXP9uKwb&#10;Q8Ng8FXH3ikijzThOQaCUigTOxA/ldNHRyw5Tb5y/L8qZT7N88vYCqxkjlpH0OWPhcBR+TtxYfqq&#10;Lujw2+xExJTIp9bOVov7EPTSn4VL43Jo84H4F0bby2bN3KCloiltMyw7dosR+WCbLeXrEFRY+Fmi&#10;gt3m8rxdVoAdznpnvwpSDoeS9ZeR0K2lbmZ+dS7stiFGj2YtawS04SwG1K5UwTlGVoF1N/MyxcsS&#10;1ECZlTrupcG4SuIwm6FKDnAe25W5f9/8vWFWrli+OMzNGwZEYsREi87xftz/QOkQmbKzcp8kz9BG&#10;LPjzIC3IrVLGaixYSQ2O6dcGMoxrr1Ci5R926ez6KShsytTw4+eqi8ugL7SlD61PcyPCw5cJSRet&#10;bw3xrslqGjmVReHfQ2XXbE/6CKGUClpyql4iqdC0ZMoE8CqLRylNkiHkessc3qmDium998juUdpb&#10;zR77PWBv+5Ja0qoM366cOcC4coKHHwjhRHHrAGx+JjlYZ3OXN7LR/11vyueyeRG1ldg2obHdJLuF&#10;WuQGoMWUDCZ4DIA5xy48CQJ23CJO3d8dL2IVHK11+SR02po+Dl3MCtmw4cSzbHHfiuViSOfMe9gn&#10;hyupLsTFs0fUWR1Mt9Bjp1wjj2ejQbhGF6ZIahrTwpkcC0yPuREus3SWMK+LXvY6HVnIx5bRxeo5&#10;EC0H4eaLpzPjlW8EUrICgvRcl+XxvjXf4ftXUvRYsXQKHPClmRV24JLrpsc4RGu/R6I/rtaSC7Dq&#10;7+/MFT0UC5IFiDlPTZFbgGFdltzY33MzB2Ew2DJs2uvn/RMJB0Fqh1OYoJ3qdTra1jFWvErDKVhZ&#10;HnlPCr2c/eFwTbqPE8eupLgmUHqZRVo81l2CrB6pQTwKFFOtLqesDnwt9Q4WvXC/6YL3jQTQQDO5&#10;N4x2FQ8tXUjEssSogbI+0sSsV+30izMp/ra3TJvVC8PLR9iS1zLU9a5knUSWOyDiwFb+M4UXjo3i&#10;01zWClqd+n0Lr5oD9oeBvAko8Sl8Ni7c4KWpfSZbx5G1AXXh6hZEzo7xRvx1H9ZN/H9Q9yO2fbr7&#10;/zKmpm2IKets+pfBpTw1y2zNMukXG0Wgzv4lHbdZV44vLo4KKwZWa99JGHDt23ncg4S1nUnBlVIl&#10;Rw8igUXK8meKORAU3taVl25BrlERWR7iiVJ/lWBwrS7YO/Ujwyn5j9qt1uPboMSeMirbTzjBOh73&#10;iNgizv7x6gk4NKpOoraz6yaqr8VMK4+j1lXKnMD24T1wKmeES/A/gmbK72IG/Fo4qY89T4o57WfA&#10;nhzHKub3lTL4MdzstkdiQSb3PCnlbz6OmC5nqUlu485ruOWHevLMW0ry+L1XFZD/FfBcQsieTusn&#10;LePWG+8+dFY+YLv2UFeHR3R053WqtRV3gS3Jy4MdB4qxliP7ns2AMyLlbvcerfVg/e83drn1TAcN&#10;6lAErxh0Np+mpyLKLqxJELf6d5nPc21sqHKCus/OGhzTkkXR7lij54GlltDDirOfb9jsqi1zt1a3&#10;xFhAGBSD962xW/JN6ZT8LE1eiTda7e2pr4B33oDxsowIMsR4sREiV+XK2MPvlb7H0JzRVunHhcEz&#10;+Sh+CtaRh+9b2x2wuHlpUsLVllaVLas3lrWsA1qD6I8HM2NzkBFYdGlU5VA2HbMddl96K8YEFukY&#10;WIK3jgtH5jbBTg588CcuWK9YPSNVlWG+oOw4NyShwOdMLrUC/ku1yUYMyjPVaLz1rJWrFevcuQWP&#10;Kz3/Y5WXIsQX8+oNN/Eab4uRntvHIBWOHLWtEotvxGZIaoOQpaWB5oNZ5kZGXE87bH1sq/IjUKsu&#10;96QXC6VJVeA/TFbx3sn5oyMLXkvbrxEJnOd8jN2XbPcsXLFiMrYjI4UrybhPU5Xq7I5su1SPCdEc&#10;IWPGxU8qmNsYN8ScC4M7p3AUiERkek8IPJXkPkfKfqWljNEBOLo+Zb+QvRfSRtfNXOipuqIb2YDf&#10;oogsoq3tgpwLnh7M+tqT7kT/x8PICP3qo7ILyysKUYJdHHD04HApecUCLssMui75pz83wXjPliFf&#10;9u1o7Q6/ju89kQbYurHk3Q9eyRA+f6Ndqbk/cuBRPCx6A8//kK4V5Y3VWYuGhZVacJ5I0sVTs3Tv&#10;q5wrPH96DVfto9vyowKRoy590e4gyHl936rA1K0BqLTSO6euiINFaOuH81qpQJWrvZ6WeVr07KXM&#10;vebhdQvQDTXqhUwsP4hmiCnttjQ1qShyrKUudiETa+nOS90ReNl9XsytJT5E+1B4Lw5kXm9DktuY&#10;Wqb7trWR1J9IW9LxZG/d+MPR6ErKCq8H7EUXtY+NKwTDmPg6j+VCIK+0cRWCTTnsKyw9fUUSaWl8&#10;cNd9IOKOjPWstVBz/Dl9S/ICFMsOR6mwrfllvrdgr7QKLd6PlryH0rDtg80WOgrD61VkkdTuVym8&#10;5XtMsjucHPxCipGjKv53z1VWWvpPcRW+RGYPtNuYRy1AfNT8L1u46KxkdULvyOf1EB/TdNvBt/EC&#10;tlYSuos8sJToPEYB3MttaMD9BmgvtSiRSrYEzRSyt0aNNsubT+LloL5K660yF23n7YyH1QJC80o0&#10;VF0PIOwtfbtTkYDxZtx5w8upASfumg12Wtraklb/heFKfWD04eW0MX374sCD+qekqdibUrUMD1qC&#10;wvULixDy17DpSGwM+FMoT1O7zu0RS9KDKstRaw9tAlZu/j9dOW1oCtfQ7osEdtOWNbIUlgXPfKaU&#10;n9QqZ/RS239RbD1lsnLDepQc3oBIXCs+sAk+RR0F1aRZBcbWXyWSSITMsNLodymnp3e7cEylh2dB&#10;n0+n59fOX8MqsWUHHxaYmcktYK9Yk08YkKYUieQUUeY6CYJB27R0vcOHbdubLUdNBSUTmBWQUUjg&#10;dZwNegrVh5aCs3DmW/4F1Cm21YOs32UsWXf2lUVmrODeNssQXSipP2VBcup1uCZF1hlOQ84KQDin&#10;GlhzWuFB1MRFXPbIClCS9k5PVtdv5Vw5nt094pZ6jj11/XSlUF7m/qoNldUr3mS+FWQfNcLCvW9w&#10;LWVxdevr2QW1Ad4IatiHnAd7GvBpa15PWmUOiylqUWFZnTdHpb7I9bPxZFCw4ZCniyWBsoRonhzA&#10;jyD1A/nR+s9umim39CvdQM0CBL7u6La0ijP5rfjjPlyv11RW2Lkr/Tf0fomyNyoz5YszgSjl5yRX&#10;Dh2fTXPNScGdyMjSPa5pB6kSMFTYbOSJbFcupwbgSB1TWF6+QspaaZcuQXRAud391IKwVjRKkRGQ&#10;GeaO+RLGg4/PAKrvItBSu8kd491P9jzaaMDq1RlNxWDy2qpWlDmeGyW+mZrDSOfkoKZB5p5hUeob&#10;tPn3Kbr9wyYOkPeOlP4moWFr4JeeZHYcdApbsmvPovPyP4JpTDofBWblhzcBfpmDneTlp5L4ugvD&#10;IoriS2ysrbGcw7ZU8W7EHORWmO4PczpbaLE0dDnStBYHVnqQND5WBUFO1Lzz1XaXiwpXUxQNscrA&#10;mRS/RwP1hbU6pJKHUzLExqbLHmQUy0qqcJn3GGQpyPTXAv0OY57fI+EpJMnBUspBUFlaRviQUrB5&#10;Y74IX63Fp69l0l9ykQfrh4NWqS4jCmQcOy2mUzAiq62WLkK498FYV8yCSlLI6eDlQ5QaOWku1wuH&#10;6k8tsQyilvtrbt6adJfgb4UtR4dwxnAln6C1v+DmDehrjZYuBqUtKWH0SdVHAWvlVICsKUDfTbl9&#10;T59NmU3y0HquXbA/e3KvNlT/ApKg9SDtzbi1mcFZspbbuvQ8hZ00Hv4hswP4lmWwuxVgmCnj9dsV&#10;PyoLdJa5ssF5Igl93lrYLXcoG+nzzlh3bIUuleZTHTxWEoXDOb6Wu5dOsZKWK+v3FdTzr6UqypCc&#10;BVrgtyqFg5vBPcoOXTD3rmUC+KVTbIcq2AOmT+pC9Ref/04P5QXIRid0PLDM5Qd3OLVqT+PBPjw5&#10;4UsDhvDlBsEyQ6Vbre9zTpHiexZwtOktdu5HBiyZRq0F+AFbBUnPPLykaAyt5Dp9xKPNyRb8XTJ0&#10;2TNUwNyAp+KJWqVVgkGgrKpzw9VEj1IxWpp+rVcowt1KxeHLFdNkzjzWjxLgszKPykLZTRtBBtRQ&#10;qijer9KLCmnDmmSC5kHxYuCYFRRsYPa6+FkHFjFZuYKHrm+ympeUHCt3aKlRifXMAoF0B9RvtSyt&#10;JKw+tBV14Phat6O5aRLHU2y7z4XBU3Xlz82f52MdKHishMmUG77XFRR6qLVrF5ByyuDezOyotjix&#10;onJdPZsjQXsPH9YD3bAVtuvRss1fdbUExAH6RoyufyRWt1eeNFai1ar6us3JAYzPkoEW15JKk0aq&#10;3qQ8sc4ODKqPhmmPxnH6Rkk7POj33/BSPWyu54fWt+4qK3QnFwvO5jumrknxLV2sHxKvgUPpHlUj&#10;PTD4+WitZUcCpT3fR3ODl1LWN1CsZG8bkC0q7UWk5U2XOnm8Dyh27yY+4GIURC3MZLj6RmcWsoK9&#10;jF3LFBcFLJrwaPdrhZKtC4UsWztjutQWWvqttx2e9IiyvzfHw4Pb0RVJljkUHkiV14/Eww0cXpZ9&#10;xW5tqi1tgIH6V7Kpsip+VL+eSQVj5vlkjM8H5A+d/w53VSvTQY83rE2pIiosxtYyQMCzIPVv8jAL&#10;kCnbYgQ63a1c7dF6xh65/ZLXCyatRZ7bC5tSSB01un72MG3zmntgPa3zGsvrrKltYcpTm/J8+sbL&#10;pi5Ux11U8FK5Kkih4kiMyi6dwq4d9Kg9qxSBIyT9UPm/r94XD2Q2qBuUlYWNY1h8jWtQN4fz2odd&#10;B79aj7srID68VpkV+2xYjLvVQZIWa+6R8gm5YiVJcxwU4Nqflyp+31+U/C9ziki+VNTNaFy+feVI&#10;MiyZHXVHAxdWufXCcDk2tVkXIiRCJY1Zdz1qIGGBTFUUixF9vSytQOLJ6nLl/i9d8R0yVRWe9tra&#10;3tzWNBsqgKWTz5+aspwiprbl0yW1U9TXneWuER6ZmY+uXX6ijXl2nqBMqcwOY7kWGvZM2MUrFkHk&#10;U+V09cTMO2WHyBtkR6Fj2fUq5dy86sSxcl32nPkdp+h8Lbu7uhep4b4gmWpMPOT0xW0JwnuHhWe0&#10;R/k1a0NO1lJmTtp/nreq4fbZ4uhcdYJgg4k2cOyYS0prdxRSOHERIjkNGY0fng2VK4gbTkJWVfCd&#10;uo5GWmYpTx9pdFkJwgLyFDJyx/FRWlXAukCJ8rtwPJfktayPfM7lUwvxH5YerdvhaK2/IX9o/pzX&#10;vq0xSZgHWOpPoP8lRZi6ZBr2pOMEiUfd7nkFiRL9bjZssLN3qVc+5RfUjD95MHHtxYfDsEZtwZdL&#10;Sp6BOUO2No9brbYFZ2uveSsE4eZ4dQLHINKyRaP1ZwlaKPVbTzEWBSPt5G+h6FliX47S9muBqyd/&#10;1GRrYx6YPJMCbExF9aKeUfb1ZDrdEjouyxy1oXEZssKvjDy53/ovLdNUMsWQpQXI6bFiprLsui6L&#10;BiCorpnDpdjDbFbcqen6gfXEuy+/08U/HGjRC2QvvqDm6/XxJGP4tFptNuLlip1R4sXqyyfLEY93&#10;Pc7lbUgM+kq5XKub61LEzT1n/+avyIa1emB6r8+cP9I0i6RiNP1VMBx0DyT/Fv1wOp3ExXRp32q5&#10;WTxc8XqzM9KqW/Qikl5waeOwJyjpB3ixR4Pzg25a/04r1RyNKrjr6x+PDz/PWbhl2lii6YrWRGip&#10;PJ9ZQU35S3MceZ8UdPClJmsp+aLOWoGrh+3nwPT3TLGA8JeLEREVzIOKVw3HL9Esfrd4fd+W9Cp5&#10;WSZBryA3M6c6ywpm8FBhcOy7jtibLmbEfQTBypYPUpLmBKpY8pJl4H2sqbam7fRXJ4s3O1F9SeX+&#10;Lv/+bUlBkRT5rw5cY74sQKkH/dYWWysSXjHjyRabrUo7CpJnO3SHt4zIaRzRIiEcG5WuHcc6L1sD&#10;d1Fvl9OsmkihZHoN80WNz7Dk1qPHW4Bt+plH9YNKXSqC2452wG3aTC7c4LLBu8/zNHqKcsRuC8Nk&#10;3WjyX8Zx5GimJjoSnH0PmSZsEosQLmPhb3bki4S2pG+NY3yHLSRVMGPAuSZxKJus60nLZFl8oGzJ&#10;GWxO0fu8uki21ptPV8Fooento8LJI5yuQNy5UGHbvpZhWCAIC6H1QfCU0XeX3/74WD3b4X6yNPOh&#10;wQcVPi5AUKWkjC9cCvZp2B09DwNUtYi/TXwUK1emSdqKotO6ARQUi5JYqb3DBGM+5z3TIDtXijKm&#10;zcoP2/LklUWfb5rsrpA7vpBs3lTLLO1ztVERwb84JmanByg3jn45Me89QKnvp5Dup54Va7wB4ktS&#10;RGdYBhMtYSuCZ4LyjvFbD1qYJtQIUOLZXgmUtjFdsqfB8y7hT6df4snabIkmQI7mnbHzou5LMoJl&#10;HH+ylDrUFbhO+VhTM9k5y39NPtOTSpa4aUqUfv4JnQXcw7481h6QaHrJtSDX8Rw4rANqV7fwVW8+&#10;sFQs0129AixZd1KbpkDQHY9Bb80V1HKuOTPD49lyuCOfbiyD5EF0uYyLNfVruUHFWwU+jJ9RV0qJ&#10;Y71cB31tcMp/lArD9SItu2gGBw4d8WU9ANBN0CrKNYWhzgrKB/oOVeDhx7d0eTBgrpwblM2Bxitx&#10;EEUMptxLAbRnbk1HMzKZJEEqZ+NZ9FnwXO3gg54zhxks/Vtv6sV8Qjt2ZyKp26Pn49J/6j6v7w0E&#10;8tYb2y2bUUHrLhJbA51niyvPevHiT5LeUDyKDKf4dOPXHJvWzZm5WCkmbIwTJ5MCWxhu6CtnwLTb&#10;PEVHGzOP1kSDzAqnBOpSRhqwTmHTXcvHFgOCbyQ5SRj8zapIo0RIrwv5P/rEHksaoeV05v3ZFn0+&#10;/9JWidtYs97JWsQaaICtq+/efa8rc6/hfIfBOOq8ovrBb7lBV39fKL1j1PcrS96EbMWh1hYUoZIf&#10;dEji2SsemEvWGUdg5hcZTG3PY75wyLNJCcFqDlKRBwfsVmKCg7iuq0w0L+laIjHUXay49pap21EE&#10;6sLj4s8WzlkycLqvBZa8g2wJhpG9VlrR81IGcD46MoV1xCKKfBU3TxtNXrKyA5Kip37G5NMEz7EJ&#10;lKKdwK8e4tA2zlILqDD8LizzceWxgvO3X1n7ScDvK9QvRjlClCEA7347S9T+p7dyGyW1uw9+Fw8j&#10;1bu2ofVThs5DS16TTKX4ISPgkCFz0XuTv4p4Fw6zYiNK8hcn773SKtpIPvit028JGwcFlFpsGHTC&#10;uVDK5TRb/d3ko0NFwWfZ/Jd1fJryDA+VduZi8wXxS2CQNdWBXcDCdLEeRZ7x2v47LHAq0PbgYfSX&#10;ZdE3/UaSNt3cSD8vmCZE33OS2ajw3fOu9cy21hS2jigpJy2Kk3Z1qgauRY2GmRs6pVTwKO1KOm1d&#10;B0lvFr5q1jrK1vLVGoeCdWIXeQTqp8ww9JEkQeMF/0Su5QH5XLDQ5t7nBPUrEBY4tpzufiXA0tRQ&#10;TC48KbtK+PLeWLlTQRmMSyOtI955pwayN6fqd0OS9tS9bX1PJv0TLWlc2nPJo9Fm+NC9HbLb7LCl&#10;Bq+aelZ3o/mZK9JEe+140mWJfz31XmJK/bBsFLrFrWi307KuWRHpFJaNdeUuvq3sNxW2b3IFsC3M&#10;/3lit7lzPFsLCxyR67J/kPo2q+CdtcdDe5XK2OmxUwHSOslZ90MuWE94DmR5rf+QKZnyJq066yKe&#10;vdvoxqWtTbAQ+q0ItvXPkZge2xGeLE9jSG14jv5yREEdd+VPyO2p837bFy6EEJw21P132s+LPb95&#10;Y2EK3LkYfz0LJhZWH7wXvpFvQKduG5EAkqMjr5zWJAKATPdIlCiFk64HfIsTd+XIBueSukXgvBry&#10;Is3OO+yLlQfqjle3LSIJk/M5Ui9yDy3cSlK1/0wf6ytfguCZa4MOp+W06tNyAcecng458O7SlZmB&#10;zAoEoL2BssiOQgdrR+RGR2TTzyVtW+R/kLkdp73qoCTLyMsn1EZdyAJcqQMfyJy/HzNQvcUMDb5C&#10;a8RGSN9KMSvwsd7JePj9wpwWdDYq104G++y8Go8qTYB0bwQHLTar+iUHaa9koGqlBdYOwepwD8+e&#10;g26RSQgMs8WfbYv9GjVFqdKRlZYpSqbh7uQ/5KXF7v373UBX5BXcodr1foUJ53zYH2McpO4Fm+fU&#10;nIQEgHD4WD9Pyt49Ht4YyQfuh9bhQPJD8FzhNFvaRtzBbfWNEF9cF+EtAdI2zFArXAsXGNcyrTF0&#10;5HNH85fLth2xBR3B/I2SZao8eHZwL2rZWlzKLpYVFoKvRBZILskqzPDgeSO8B/BcykzIk70XNn6S&#10;dU1jHG5Iw90BwHRIh+vadF159fzhEJWH81t9O2q5oFnq6NEj1MsIumu96MBzXMiVowTKD4UbMu5k&#10;sXDEZItAdUHP3IXSLqMYJckRz+8r98zKDTJXyt57QeXSsD1KtkSbCX5Ed6uLgO9FpspWBx465Hit&#10;89+n+280aBqWkoYF3QPH6rEOtrC5hvZVlY8eIH5Eygvmt1ZiDJElarqVERxvT3I/39REHCrAmevh&#10;W6mzQM1RLrLRDXPT05MGjxdrAemK3Mjj/23kKWvlznUUHlP4WRPPbpqdT4oXN9SB5T9N1g30noMp&#10;pQUzFwNuvd/kmEkTrw9RxzZL4pgYZg1hZy089s3EwpGWhZAUFF02wNt9zVMlK6UWei0pUmrA2zxd&#10;M/esGkazdB0LOSP23Ejmf2yJaNzBQ7nujW+uoWrWnvTz7GLIXP0GLmYP8kag3RSTFt+d8GC8qNn8&#10;FZG5p7RS0jZHTMgYzh4TJVnOY8dB0gRXMl+S2X8FyLBO1Bf1eo+mRU/QHgba6l13e6DawRkHMLMQ&#10;zE+fDOCuYNsDfGA+LmEsKy1FqYtFooZIMV1+FZ/gyG6pFjz6keLc4RLvTp/yAZd20f4uhdsA1CZa&#10;w5Bcz/PChQ5nBzDtjboPk9wRXUQdYOsk/Cu8br7//llvn1WlrfrgVYsPjZcl1HrAKCt/j/S1qLR+&#10;96lFjlhE+mkBbmpWn452zF22SYkyyi4oeYXCbUTQQ9qZx6Krq0WJUbzLz/VDVSlh9as1iOPEAye7&#10;n6aK8ax+iMk359VpllUH0jD6xB5gwy5cuUdiI3h8RGZ6X/r+g5LEm/krJXP+XciKLKTPbBtHSj+P&#10;XLy4D7lglga5F5sYXJ3QP5encvoD/4SOwNgmi0fl2Qc43hnhaDncFwqObPlLXqKC0bVytAjoNkRV&#10;Ifv3FnxrXPtgfhYTDtkFGp0cmvekjaKx4UTaUtobxSltHBSVguRTSbopC549bxanjsLKS0GcdkXK&#10;OVpXUPDwsKk+C0t2407dKU85b8hs8NPDKwXLOQbsoF9sjTS4+egirnIPVHag1Hb0lH2DqUhWtp8S&#10;1s7Eu1TLnLQFBbmOigHagtmg5EkaV3ZfdI8EEMs035AVJNRVzkFQ0+FODnhy9VBai8+F1RKhRY91&#10;Ywtyq/D0aI+h4PMw6VHcC9fWGgXi0HW0Gpv0ynPDSjC6oF/czM36Lx2Up5zRR9NH4wira2p6d8a1&#10;T2IOB6mzw61W0Lg/lRuUPJlrBYrnCSgX1lQJiungd4OaKJE3edlnyC3WRdAr0CA4NSwDdr21oMWj&#10;htWCDizm6H2ij0XHDKRrtFgskU8FCwc6bPmzenik9QNNBio7OUKXF6LBs7mD8GYbgvAmyArzAtmL&#10;leCX5CuN5FHv/HcwkdhLBlCzhb0WRb7wi1ofXztFcJ8RnyyuYGjTXmyNKx7X+6c+Fxvk4N/MCyLf&#10;epI4g+Ju5xgbnPpXfayYhRwsyOcpS5pS7R0F9c7Cz/pgb72qtnXfmXrUByoxo8eOym66LxHTXMXD&#10;zfBvfChx7LexXqFC+JbWE9WWULX0iS3WeG4NZvwvfRdhMGyIoJ2H43tHgsQ7KWFM9XvLELPZhe+f&#10;iZH5uHeTEUzB/ThI7hOE08o8qdnwddt94G5yoVGy7aPKF+bfwfnC8wK6WF+VK9eoV8NF9wvI1d7u&#10;cogp2JeW+jh4uVtbgy1orlN2ewLbZXapTwQppmjpkcFyHvkuYvx+iZjZckyAopAX12R5C3UXkBZ8&#10;dg5aVjtbxz6GCe/ZmSasEVGeFMKeqVPK3trflc62uT6Dxu2nxJVF4nAE7IX374WWXcksQc4OXN6r&#10;3fu/DnXPjqm9l7hUXlbWlSu+PGyBvLMoGsgcslhy8WU5J0Q7BQJJbal95ReriIqCwbhMDGivIOL7&#10;489sp888pUsS1XwmDcjv0JbBRZdV7TAh7p9AoVe+iVpY0Y8oP9EPwk5Iuuihp8FM+79QJa+Cy4oR&#10;yU6nKSg0dRyyPViqekjHdUsiMV98VjMDN1ngU89bGEVU9iOcdfK1cC1GauW9MNcP6HwasgJ6qVKi&#10;8UsR2yoEupdk+ncpRApM244y3ORQwbngvgnIHfMiz1/7Yjrg3rQ7+cQb0wHT/fudaiwpblA0qFPJ&#10;XLCYN0sWchYsPpkOw8CuyyO93fVKzqupwcseeHKIkd00LStdsZFHB6DvBZBN2VgcgL6F/R3I7ZGq&#10;1EXqyOLlypqyoytsV6sHtUtR/v/TAenxEQjp9VJGqRkfgcLspUiZkDSLz5GTRIWQ/+IFlAUa+I6Y&#10;nVSJA31/y5P+KJdnzL4E1IhVzyHkRln42Vigi7ZPirGiNEYH9UsQbXDrU18jj55VzDL5h1yrViR0&#10;xI1Sv+XTA50MvNEjM/7lUOB4PhPU3vNGv6RqkZ5qaLRea9yxAenyaIPZvdNZCTdI6/cnmtWzl1Yo&#10;uq/PSRMQQkNF38uRUyo9Yg3KofbQd7XVnpbCMNwp18N+56qp0WLkcDe9uXeI0ZX0jno/FyclINLD&#10;Twig04zT6PvnfAuh/pGHzM+D05BsG5mRVzFwBs8UApeapWqMqdbVyXZUMtLT31HomRsOKOPvNI54&#10;xRo4sVSNdY4WvoBQaZ5P4sXol7qz9Ek1L/98+Z+irbeSCCKqRgfdbp/+hXNEWgqqRYBgLBN9o6DY&#10;w/98KDv3hqqUP7l6u3K5S/4jj0+Tsf/TqfW+LkAe06VHXz3t9aFWCR3m2TAlLOorGtTX0+RHy1Br&#10;878l1A7ntVkz+807pmem9wUoUp+ZoE4SGkerWZ+kHtbQkt/jPQX/MKXbvjNCyBqP4PEFCpZwL4tl&#10;LFccoKHXAcEoEjlKx4wzQKi1bVP8nx61mbBrkywn6sYPsKUD7jl6OeSMiqLEE1MHO6i3oXWrq3F+&#10;v7S3laMtK1okDMv9LViD5vaEjHl8P+ZLJ2jzpirmm02qcivj7VYNXCgawXD3kgTD5C/QDD4fK8rK&#10;4Ek1Jfplp+H9NSvHFqKA+1FLSvHda2ttIxXpKlrPb/2UKUXgGYzDooGt0U+aK9P0PSlatnLF7UC1&#10;N32DKfq9UFGBQuHkikrp38WLEmaq63QHDq8CtaopYVOj0iN/2izlSJJ71l1LSR4g3SHeMlni2bhs&#10;yLnIuJ8gdpQJh59QLqaLuFU8Jejh8kHwdtTZ2tw46S8EKPfilVcfKL6w7MUSWY4ZRypS0d26RIRw&#10;o2N7kYsIg5gRFMVBhwlQvqemyrEa/Sszzn0WTuw2hpAkyKWYcFZg2jjI2KTW255tfBtZx2iE99F0&#10;ty8GKgWdJ50cEg8K2Mgp+T07RJdMHKWlH7OzIFXW/fPwasguTklavms1K1qqUFTQltwa5AbmDag+&#10;LRQicLBtz1aqudt3FPaR9C5A6t8SNtffSC4/w+G4NlNnTBjw1yXuOWo8zZLSWuZ1lDXrovqyWUeW&#10;XnKW0sZrgxYmZo4UwIc310wIBTePHcgN5smWc3ercZHpY6supYUsP3E0cuuomi/VOxVbA/uSWoJp&#10;T6kyrisueo/C4+FrZXU1wSU7Cn4w61SfDlBvUhegrU/qXCqpQ7Ojjb5twoDcmeLF6xhx8PF6hUq0&#10;zRICkaJIJjDYCkX6jTVgk9tVl8+fPfRwT8z/ocVle6agUiu3z2sHkiDe599cVCMv+OxR1Ou9vyQC&#10;CvFuKP8iwjV/8dHEmwFp6bEzQRfu1+9rmZs597eTy55dKIwLvhlY+QkK/AfhDlmCZUlXXupfSWC5&#10;yjM6+8Udh/ctsDT6YN4zF0CgjmTkFxwM48PUVNpzgyWWC7CrlJaSvDOTJtVpGFg+B6XtDl0lBrKb&#10;ZdJM/SXdzMILmucGgztGKwihyqMayiwmO9x0dkQBp7ZK/1fgDDhRWYoOGCu3PXAmiUp4DUargmuo&#10;0WIFU+bgj2bewULpUjBPBfM+bGZhRTzLS8gHrtiVotuJUixaRNaIkfmkcsijXtqaJe6WokAggrV2&#10;sraBIeq0ndQ3rFMpeVgYzA97C9FAULOsX1oulfo1/XZaxWIuLa1iVhxWakAqPyw6zTtLrrKOqdEt&#10;fF4A0FQUuNFLr6BbMDBQcyqXDyjwNotaIx8ONX2zLK6tQUzNFCLUyU066zRynsi45JfwKRjyQflr&#10;9bglLBuVTxw7pvy5T48vvDnOjLf2sgY92ngEn26LwTIKZPVFlBW0LJe2t2V9IvDzPrHbYqnorkD9&#10;XiGxTw8eWCnLV0SGfy6p7tx6fFyth0vlCcB2xgWP3ExznI1LP5hpdz8XTP+H6fVOuUkajR5jxrNF&#10;QWWhvYULWw+OWQUyNFqUlwborTzUHySMfOp56wq2coZNUKHHy6Ej58jEcta7cAuacTOcv3nzMUk/&#10;bY0/eISCLFKNG6i0HGkusyLuQs8qZ/gQZK8tTddYt6XWeDd6eR1Bq3i9uCsnBCoND57MWTxdyI0k&#10;/BG1sLMk7o9Hx62tN13jwP1qr8kqEkjnKMEx3ChK0lBswrOR80FIl/FlizB1NYFqK2y7gnUvXJ6j&#10;g5PBFA/0jvBvauD8NJdBbu5SUVzJKju9RA16Bl4hpBiDZrhstHGscgJEXitsu4cxeHl/r+llZKNJ&#10;mKCeJGiwX04+URilsoBlUacaDl30PFdqKCcOUFPCyDsPCxmvxP+TZI1kxwNa5PrDt0bOLo8ydKJH&#10;v0WfKOdw5lYqhQ3WucCqprkDVDz2gxWtiAo3tkRA9KyF7st4b29YkrzsvQOruK1Tes8JM09MFBpW&#10;uybAck2CjTRql0CnpumA0WTKPyrDl7kPOCXlqWMPha2uVc+59QtcqubosSDsnbBYSpquRwaZzR6L&#10;R4wOeLF2uiuoAlS7lvHFjK8Pr4crqJ9FxZVxv4hFOoeWsoKVsRZZdPNchWxIiMYs4NiD62B2gzIz&#10;JM4pdyOhbNd/6If1zh7Q+BQCQaDudyIf047AU63Qzv74DLtp1nNhWmUvKv+lWna1r5kByv5NY/yZ&#10;JBIEu5LfP2xBsG1yjI6cz/FbEijj7vny+P0Ch5W4rQRfSzyuXeT+OxLtaiyHCJWr8z/QOqC+Ry9f&#10;/dIgDft6WxJFtzkaDUCC+WfM/1QM8dHYqm764teVK3KfRqu3S7ynsSg2yfhsA+klCd+22KtnlyNX&#10;695e7cGi+oEyrEd9pHKEZ9SM0rPGEO8jCyvz0zJA4sLEdPulZVlWVjTECZyiLOSLuhwZsdUqpF5c&#10;i3a9J4RaW11MswZW+R96fUjAM2sQgSVnof70PmbBwqT5d70/Y0UORckdNy9XqxduRkSIzXloueVO&#10;8Wp48frGXeS2KfWC7rHGpmRaRfuolSkjA5It+fjgn5EThF61T6amMjWMKgjA94kbWRVjvPyUq/c5&#10;r1871rES/LVOvbhtc4WX0liSoLkXAu6LywPXO+V0WgqJ8KWhX5hFY2g6kjK2VEifWqQlru4M8f21&#10;JdMi8zc+oXCwXquZ+Z73teuvCRU9krI1iRZ7zL6LRvCCwXa+RU489ForhuvwU5dlMvR74Py6QYXC&#10;u8HKSVhNfGtCtGH5xyxwSgoeBt+QD0+J4aLfXxKcejO5AwaXjk6j+VuHkKlCdU4f1HiMy8gGIYhR&#10;x+9o9ZxBtPIwvPosSx5J8LrvHmHPrrevXglE2Cmbsuy2RxeooIrcGC9c1rRS0SoDhcOZFjEhQqma&#10;1x+Kk8k1Uyu48aHBrD5ylLK0Yfj5MEHui0V3VdsCA1SqzxSy0jNNnhzYOmCnrIg15I60qWglnDxo&#10;vwJlBzPDkRf/1O9PyxTYIqOWDKR6SL6/c5PF1uR04T18rYyIBuXYJT0G2qBFh3uSTlBboytPxDLL&#10;R0LjCh4PYqk92pSb4jkXpgW/m3puUcHyV9cwKkSf3LvrWr3dIyXlpprfzIDnTJu1qmDJVRaH+5rK&#10;y0jQIvY8dFJdi0zMv02qDaTBL9yQWTAlh2MiPIBKLD8uF4aLlo7DhasjX56BvgvhzjEbDiMZDxjp&#10;GarMj9rmpS0elgXR/EwL8YNMuDSLpK13HeErBpyWRLbYp9pPUGfCLQeosSC0pTRI9OcFMPhw5PVY&#10;DawDz3IGkXyBeHYGkW5QbLOzRb/d8WbwHpGCVssbJ8u6BvBMNJYJOXS083laC15S18pMSLyTmJE+&#10;Y5Y2QZGUC5Oe74UKF3jtNNZSYGcblNm7d+woZLUOL//Vlb6/yuWU60pcBUhX1X4q1tjBMjSUCY8y&#10;ltqblZY+dXTA++vtj5BZL2F7wcGgmNGu0EyoG8sa/9eSVbr4EH5w64TxpA6ipaJM5JuqdSC3FLOV&#10;V8Pr8mrFSWupEaz7+EkbBLR5Kx4ciNM2GyCs+ptk0dLGwiFBBSkmLcxo5493wb6Cip9qM4zlJy8i&#10;/9L9dqpkHq8WNcD9mXpVX7LG60uoPEkTW2nrJGm9YwpAXYc9sz7u6MWEhpCwaiyyu6lXUg+qyFq7&#10;lUj89VH+7utEOmSV3wv+1w8Z1H3fR3zr/+7q1LLzRK/SOOxBq1RV5gjcH9P3BxRt/SMyXRBP38X4&#10;lSFk0WbnLUGsq3pfuU5UcMJ0VE+ibFesk9Zctjh5/itpoFn3tEiUXg0AgO32wJPqXKissVIGHRas&#10;dAi4KKZz/wTI32j7zlWnI6Kzaw4feo5E9k2VrE8b1neln7RWE0LyXFhXXChoyhSUzcHRc3EDkoVq&#10;uTv+h1gySdeBODn3KBMwKFIUDdFU4aWO7V/gXoUvkqLWIpileTYCZZDlBvHGAaVAnuddRaiVFnIX&#10;yqCbtMRFxGRg8vwWv0Waq2jtCrh1/dQs0el4XV//+fOZI1XN/ZQW5LIDp3u5QL1ewLha7cOg14K2&#10;WsKKt6OUNEFmj00vq/NFZdA9fVgVNlkdQ6DhsafBQlT5b9x5s9L4N55cbSBEyFvXTVIeDqHXDyTs&#10;me6ZYx8op2BczLY6JdJAaTBl06ZoPWP0HFv1SLcs0y3lKjHlrGlUuyZMFPue+oV3fZZeFuh79rX5&#10;+gKJ9nZKKWsudonodZkefho/CjuJp6pg49Ftt5V6tO6UfNSaKySxIUoOUg8h0tZ+6Jrd7ocvdApp&#10;mj3oWrVwiqnhzI5ZKGFg+G5C6B3/D1/a2hdZNklYrAuXLk3cVZWrEmaXvvLA+4gevlZ22LPQdRnJ&#10;HTJ9br+gt/fe7R6GFNMFeBG+HHLegZD2WCZikBJuuuHJu5D7gm1eet2QQO0sihlMaWHNZ9v0Wihl&#10;Lp1TGJHFobxl+FDhd3yNdbELHotmY4ZA1Ht5YSPLqcFCg4kFHcrYOSKDkBCkSYVF61AWv8/qb3Kj&#10;x3tlY8VfuRkDtIq7lrZIjqSorXR7nvoiHwBDYr5nCyTUg0SO2p08X3KykYaiqzPdsFXd8qmt7anD&#10;ZosQN7EHTriwqngOPku3KmCm8unL8kBD4erh161Tr+Kjl8d3R6kLwesanKYilByC1+8vh4eLh+kX&#10;mn1SKz6PacrAQUMw46uiRAbpMklsYmffN8QHK6fldHhoKsL9MHLtg58ZLUg7Q/TC1HayA1Dniwpy&#10;xhWcYeJEbfWPfotDy2jYae8sXxdfJvNFcG0VwSrO0KPTVM9bE7odvc8p8VHKeC+JqC51VM2fJEr/&#10;zBd5Cw+s0C7bXeR1wrw8tVSlHuLFg1BpBkngoLIey1+TwvaYHXfAgEueleuY/AZB5K1+X8rdEU+f&#10;s+9127XN8ah9NC4BIApm5D9xFEpSyTsCZRq1mO9y8isE6/hfL1WAq0g63T/ve1LNuh1LcoKfh6NY&#10;guHA9Fpu5visPkatUbMGUjbGa1linBpo6f/x3MLFpmnqBK2Fb0YBmiVG8H6x973q1dytYxq+a5Y1&#10;zoeUucP36wW5EjT4uVviPf1Vos7b/WL05wVp1gsGOp12rVs5WgW6VuQe6JbqRZWoG7yYrZyHgstf&#10;K3xf1qD7WCgflHR5qv0yJUWNX7mtb2/9LvmaRaQ756ZH3zQoEVH17VqvYINpnu+Hgtmvm/lyCcVx&#10;3tLEsZGhZQHRsGdRI95AEqbkTiRDp7fFi8/1yAwjIyMzYkKq+Vviz6ILJQ/ANyEJafi5AEuWe51G&#10;GlWceUgK49Li4S21IqYyuUgcQqeen12M/JGxllTp7eeeiqDrFFvIc/TP9TfkYFpgiwpvNSVrUYFJ&#10;YgHz5E4OJMVORmiLlWfGTGhwyIzI0hFShoj80abAVaPKss6RaZNdOZDwe+JflTTyWtd0+jke9SMD&#10;9VF5IuSfEpuGp1/WOs/fPtCsnz5ER8sSF7WvYGriyRo+3krvhZK1TidID9M/qHgNxMxf5rkLVHXc&#10;t3xR6+udurDzGTRy1Y/CgSMF/osC9UfT8708kiqcHOuPHWcF3BpEu6gh/L3Un0RgOaOuCuRn6HUW&#10;9UiK1SID9msvzSMEadzVhffM9V6CejAp+kkoXfx456V3FOyYJ9ZtFdLsk9KYKrz+9L5rB2CZFgvM&#10;pEtdtPguRafn9YXDy13kaMjRI9B9Zfcl0FYDWqqd2j2Z6kugnzAmtYWrpp4LmF1rsqWqvLd9r9Eo&#10;Faq4WD8PBfN/IfTvNupEfc9z10rCMzIkzexsUIuh4PkmytVupuHl8S/+KP5T9rLroCE1VDlhocHV&#10;aNOseChb/MvV6UvVy+GylpMjRIw2SCnmj29RQWDm5s8LxosPsSEtEujvyf8BTrj4WDCgageqEyO9&#10;7WPPnqNF5qUpel509t/L2qVBW2Kn5K9RgEpp5Q3vt7tFKVjThkFj6o2A9nWC31guPR4fEUO9Rgxk&#10;rVThlLsEeGVS72W3QuEh3rYVp2797f0+9EGj9n3lkaOurbiwb5NZI2pHfD73H0yfoyIQBbdIjC62&#10;oWH0kTzmenl3xFMVlDCsFzIoNKjIXA3qo7Q7OBZL2hpHDzh0PEzMcthS5zgToBX1tgIc8dkrtXTL&#10;7+6T5ZKjAqMa0G+o4qAcWnBMg76nT3ZZuOnUgViS92fm/x+Wj4sEM1wKPaC8OviboVsCZHgrM8PO&#10;2d0F5azlXPyRYNsk0Go2UOnC7Rfg/ZC5ZBSnUhw6DglHnOR56r0Cizb9DWQeoJJcSw8LMytkmFdU&#10;6L0jChp6jIU/BdoFMQMNFm+LM9KP1049pShqPywdIoG4sU4FZuDqFWbO/Oi5uYuFljSIPg8viuek&#10;QfznKCR1lI03gg/yBtgKS99uKxVFc4ZPb19tX6Zx/+5MZEU/pf0PGQJqtPRdkD68aLQa4BhSZWUq&#10;BnLx2XjM/vd+/4N0VPKtLnF+fNkCCQeD/+xgdiDx53lyYIkIXXixYsWIPvg/5XHZaFQvA5hwqzW1&#10;PtRmuLBrGjvI9ezKigLRVlAhIFBdnz1SBrB8o9ywOocDSNvu1YkPB3Du+HkOUzKxocINHFKs7MkY&#10;VVhJA0iAmutYeW07iylvwvBPD0coKEmTSri2y2BQTamUWsNw47LL8HN4GryV4WA5VhalbdlBDe5Y&#10;NaXuTCUUb2+nRAsobLlpj5DgL4/OoHFyxT6aFrwaBVGWRg4gPVFXIu+BUXiqZc3qhymtzpunTgdq&#10;e0b0RZMJVSqlBNbZ62u/erXyWCkzMzxGSfMGUYP/Flj5zmmnRZVGkylO4JrIMoW5YtTxtot+5mEn&#10;MQnSAhS7jyJ9Lgd33j0aeeOnp2SWOBQJxL9kKfvsnrtncK34HI2YEVLc6CCyx9JRNaHkXZHpBxxb&#10;k8KeG6DSQy7FyVxh1sZHtw55j4k96jhzn2IEyqcFp0+xyhsxA/BgJ6JGaFKeyD+Q0627aBZtfVbt&#10;aRV2tWHwTChZ8dSip7e35eolT8TbI/Cqym1/eraFIrk0MfQ5vUcmvBT7wHT9EG6f0oqsmR8OlWnt&#10;lhWGsN6emS1GpWSK2DeeMXrsihIUuZd262H4EhPHhT4L3N8KSvAuFP8wug6D000zewsjcoNLvdNb&#10;ULZI8LxcExsjZ8V5sOloxzrbGHx5af6otaq3qelFd8P3loYMjJUfSyFBpUQFqHXVJb04FwZnkeT2&#10;go/lP0HTP54PzRda54qWKWKVdZPWkgKbRxXbMSGzeUf9QaZUBCN7f4EN2xhYWnHMCnIGuKPbfeIB&#10;lTAdBdOTup2x3PCfJkjyrjyPTOov93cu+tiaw5TI9HkQmEh07xSZlNlo4alhYKGqdVlgu2vh2qT7&#10;ywoUU64cwuFPbDlB8DwTjqeOHQKSduVvb8qlDBetA91SwerB8wd8OHUocqM4IpSlC9tTDvyn13d8&#10;G8eD7+sWiybBS0BAkUHz0kQbAu5TOQvRGBWy0OOp555+grqWYiDk4EEKQXBqUJMGoyGi2OpGe2wW&#10;g3PIxXS3cOmb4rI8RbByl+yf/eWojI3K/bfN9v8cjVgdF/i6WvQOH+eNmWjuLAu+F77/l1cbldMc&#10;kiEQYOA3g+tiXcJC6eHgGdJ2BGtJQdHggBSF1sWI4uHeZlgY6dnNbJSSZ8r/ankPuV9IzHg3DmPT&#10;izAwXkuGoszvhuW8sRGyFy5b0qYaHVR4Uu3AJWzTQTIkDAdHiTWUlFxkWI+56ZkT3BKueSMjrkWZ&#10;HyxYrfNPulTtVTe9DeePfIhbOUchGmxryyHblm+RqGhGrK35Afka7h4c0r/fQ8zre2yE2IJ99JkI&#10;R29MtaRB4L3r5kXP3zLpIp+n5csXKmWmL+OvUwUpUV9Jb2tkg1OItMtvAcJwmxBE5X+1zv+qRK1Y&#10;dsgOAuKXJba25cv8zM2rCAq9rGaoCaqJduD8Pd7eC51zNOVzMyNq+sfTI0EqFbgc0ZberjVFoP8N&#10;PfMLx3JHOdiLFyJYK6fkiA4T2HIhVMBwOb0om6v5nlYwstaMxcIDkByIzICmq9S7vIyaQeIerYvR&#10;Vi7X+8cZrseKmReFLD/LkYHTxh+h41jR172+esQc0aaP/Iy/XQTpGZkd+8HwsxS4p0yPvj8PI1VH&#10;29PTmZGR+RwhXyVJWSp7Iv0s61CyliyjRb/trWNcx0VFhauHvUHyVIkfpH//qzWLu+R7TI0+FeOG&#10;5QsTkflmstatGVOljJa4vy3KKFw+RlUoOd1LEev1OBPbDsAsH9U+5T52V1g+irojoVtc9Pgn1ErL&#10;OIg5LrFkPfnpLW1urLdLTtJ7Em2It1XnofQX+q83DyBgV1KMNgmRkZKrboJ0E7QuPXFv1Wu8tTbF&#10;mssrD1+F3ZUAP1NWWV4qhWXF5uLWHK3Rsk5ggiDrqRKL2WL70wSyui4fOe1o88kqRG1H6ILAnvXR&#10;KNor2vaUElVeDStjvrrBU/rC8yRqg8FwmD4ZdpYHI4G0isPNceB6RVLSOfjfp8R5GCfo9nfK3DcN&#10;2fqlgt/04Gzwsojv9C4eyjV6V5G839/y2c/bQZ9vkU1erGcKPI5sLJeJPSXSK/F4ct+u9jQMCCmf&#10;nz56jIyJwHpzfA6250OyL1rr/5LBFQZkaBzgDoiVf5/TjsO7UCQoFkTZR9qpqnzSTVPW4p2uplPH&#10;G1A/WHTmOTTnwfZKP/BQIzSIPqKgXNO0TZFSH7gQ5DlofD0X5BZFspIxSsaC89t3srGo8rZGgrm5&#10;KtR5hqLBMybVbBzIlj5L8uvByr4TXOtkvObsrGhvw+aiBcw54Th+mWtbs2Xs6KPOwLrA+yFaCZqD&#10;hQKy7qUoaT4Uj0tjBr6cCMH++34DraGgsVzdH0/O0HbL50WWD3Oss3SDxBEmjkm4PV31s7vCqrnI&#10;naOC2tAbkDXd2576eN7RQ3INmZ7qjlEoPqHHP4BNNjvV+h5a0b0cZ7RuV6rAjCu/FjyZaC+mWmzp&#10;rzRwQLRY8dh4sfPXK4cUuvfBPBrZQIajWFlR3KDYWikStWZYgW9rVg1y6nChJB65kP0skxYTJd1m&#10;sOulJ2chzZmNX7JQYtEFrUgTfQDRI9T9C88p3fmW6K/l6DqxZxiyZRZKmLJGqgj9LeXLkrMAIXD1&#10;cfYrfV2bUsdS+oBgme6rPFiM2g/nt7JdIyNXs8l2PFiWPIfDp72UjUQhIlWp/TW7ZyjJqFBEIj6R&#10;dz1a4MZHWRm8VI9JEfoqED8JsSV3t6RdBEeQ8bx4X3DvM6FLae8ljS18g5ah3FyNKHYp77I0+imA&#10;vKhSfbNA1XW2q08bNYeZMusKexQqVU90t5z9vQUcdt1+JYmnrB995aLJoPitBM30NLswINlQpmYU&#10;+rmPLqHI9zFEIPcUo5bgbBOVHNeCcOUFJ5mOptR75LtSBGw5uzw7KOnQEXj8Oa36TN+fTroN93Ck&#10;ywHMA0rid3Pe5I/8mgQRW/5mTKUyV25mc8mwBbnGaUIIlQPWqnmQFcQNEBXv75Ej8hCzs9QvgDLE&#10;B9MkZnwMDxFM0wBvDRXOVmTWv7MfblgEFUUaVrd4eoiBotB13RrNt+pfePfkLH8dW5TgTfRdk3Z2&#10;X8OnCtwV6wsj3R1u1Dtr8W/lN0tNIXdrLG+J9OXVku6PASSWtLAR+hcLk3Y0VyKZTUPM5oiNmTaV&#10;O+mUeNbElv1Qwu0irCziHo8XIJpbKQWsNw5QNtPJLG7agXTGbhSeqbUeKyWKo0meovurfoc8NwCq&#10;V17JpdJAa05MtXPMQmeyshzAytHKfNGQ7lLUbbg6zOFN94o5NwaDihwpSRhMv9vHqKn/ryPCt6rI&#10;PVG80te5PJ5Axx/wU3A0kSBKMipHp57T1+QWDpwXXTCueXcH5PRwoFwmDn1g5yj6j0jCyryRICoa&#10;y8oCgFq8S/rspfoLyv2iYeDktSYUP0kFrbYlNnPiaKPM1rzSpsoHyAzv1wanIHWCdfzSQGC5h6pL&#10;vOULCuHRE6Ej3gpFKMxo32RupJO7ZFftxZ08+j/GlqHz8vDZP66WIBkCZR6A+gGOXsrWHwgT9ClA&#10;rT0hT8XLEYDorwzTZEYVnK+WIfo50Uh+AtZnBPv+QWpGC54JpkzB3+ajZKlsUKcgqDZdgpVcfAHy&#10;X8jNEi3c9WsC2WKx0dPTy2sA3xBw7z3HRxXOHYJjkmZGX+QL56qMSf5LIx7YF2ssm7Yv8cttiChS&#10;M6q9WBLZbmdlxb4P+/wKftk09KPihsmXkeczP7LbRbGDbUO4PnI3oK09665+JLDamxV1nwUyUtbI&#10;haxijAl9O9Q/fVlduiSgpuiW1Hq5pvi5Bfw+iIuXLzshawtbIzN+y2MKfHqyNSjhqwOBwt0NdlBL&#10;xkZpmKxJK+SHwULQssqClBq2oz7hPfbvcGtoNTtbFbfuhcB76VmatWnztjnmj/fpGghc7Hipq5n0&#10;gKa6sG3p+W79ciQVKbDlTlWlb/n5EchPKet12C35jg5Seyr9dY8haaKilVbOSHW/z+JrSai3/IyN&#10;SdPVojIiMyyLBpJ86PUNFdBV2Fx2Hl3D4ItX14rWq+HushoRmZR6RpKtTCBRzPrhcTCiyKnZaKOM&#10;kIHob4qnBORXiAKHTeCB9GHzqB7lYp9fw5yfBrcFyzU8V0g0u4jvlWKmO+yQDbgUiMzHgVFXcRbC&#10;LlU5P8XLEZhe+qD6Kjp9H7PmXoi3dSPFbsp+977iCxovno+kvl6NGiUgtWWrO+tBUNWsPkohBMdy&#10;plYES+fLFPxyEIFrZvZJqVnyNh9C/e0Xz50X0gP39T1//+ntl3SI0Xmj9OpF+qguiJiGgQP5NEqS&#10;wEowMdijkcSEX+rLdSCqojqUlq7iKennIY/c9rERGaIjqRh9Uu094/De36rWLKQRKRBuFK6E5KzI&#10;/6m0/ibn9bH3O9uoubNKq+NSb+/FnpB2+utlFioucj7LS1o1szoBB6LIfC3f3FXBcK5romscdQBo&#10;y3y8A3UTHpHr2SNS0Az/Lko7ILrGj0P76Npjm+MkaIDoxuC5kZnnv/dC/h8G7OM/AP1oTcW0XNwX&#10;9IwXgDK4Ma0iWsPqv9QQbZarplmdYUvH2skyGbwSsevVM+bJEqP/A+p/BVF7R1d9qVfvq0R/KksO&#10;UD88KR1xZFJ3qcv9byUsFRAcC7FXTd4K/hpwL8ntSmrRWT6rKtI6zeleNmb4lO9roIxGSD/Kt8LB&#10;9810Colar/T5YzJEEyXyeaLBc1p4aTxm6Cj8uX/e7lQSNGHFxTyPEaPf0C2/ThuQf7pF0fhfwOZK&#10;Tk+QHIyTOoYRYZZHmCn3ersEVZU3TPpmXdV/i5Yp+5Qc1hZd+sjpvOJStBUgLx2pd9sjRFpeL93K&#10;u8F63dRmta/rIqnkGhmdOu61BzObmW7ILagLHoNHv8pVd9DdqT7E5eBZrbL+7Y+gmQvZVsO7Qa2u&#10;kJIu6PtF7TvXXe2B+HJdj0iOpMwIsg5h4aQF5EwLkQNtjtupqItO1FVNuG4XnRbo1ICCWBc8Or7t&#10;HH7jyKsrUKyrmDFXl1ypnAEMpA50g/RgxevyaVceRwtzl8sm9S0rWRoWszSpaHrPsra7zUgo088d&#10;D4Kw4cyfDma1JniQGj1yBs+j1FSD97cVO0d7ZJPgpkU+duJ4sQXDy39aClYI8e2XV0HFkqFqO1HY&#10;C3u3OPpWFg5bCiMZDbBZLXPcpqupYc8TM6yJ16riltljSyOb/aukFPuUO9Q8rDtw8HMqvWhsu/Cj&#10;p+tl8taxKigsHjTAila4XJGo6UFWvdqUVqXLEQWEprRYMsItBVppxDkA4X0g/UCZGsGcyFdGX8sR&#10;4ijgkka1drcitzPUCjagpaj10+JdxbKRAOhIMWoXLeWHyr29OB0lSA+4o9dqflT8uRbDI9CwPWn7&#10;enA4sy5eo553pFQXhFBlWlUnehBjvXovIzInFIgX+vklavSyfUwHqzJGu3oDOXv2g1KyDsXf88f6&#10;phUUIpuVdZJZi7SXTsgav0tYFiwHtHjChyLCTgkpaKmytsqW1gqueC4WBW7LaXB2+UiOyec0RSxT&#10;edK76KWSKBM7qnYzxJ85C/LEo3T486Si1mv0VFg64XSIPl55JXOrItJWzkHI+5RqwvnzTiQoJam4&#10;Bz9vup9q7NQyiNEq/z5jl2XzYoKqj01ZemlW9FR4lqwsA4fpb0yt6VFtSOXzXnZdy6f+6Gkr350e&#10;nODkel3BN9yYPzFdOgUrIXBMwsEy2zekLMo332WiCZbeWvgeRr/yPX9SIB39rLQRTyZalsoNCScd&#10;tVIx4d9o0Xlraxd4umU8fFoLPZaWLlin9Ud36wIU0nMjjTUtRo+rhSHKEsMoWSOtOQT9SaKpuQef&#10;KgWgwXR4Ln9xXzvYuFINPdGcFn6ad6QTyg54Nzo5QSB9sfvzTVK0SQOVOlLBMGX36rPSwEFw+BaA&#10;iK6kjh5O4wtQ4jjZF1EobgyXGmj3+tH1C12wsOBSXdtuwbH2BzCgQbkjgOtrCp0va7dOUjRVlSLw&#10;QZWfbsjw5WkB766HFcWHDtga6M+me+U+L3stjD64sbIJct+vs07jfVnUy2lKaWGwJmD+yOKwSmRB&#10;9iFFHsFSFhXCvPHuKZ3Godlqw5pWX/roosvKBMj1o25qhzNFTmFUutSpmV+t3mgWRfOXtlbW8fp4&#10;csJwpVzwp0kFHOUNhU84eEzsTo8SN4s7gaF8gHd2yVh+mrYingpnhyg3CSzIiT8V2q2EKVum8/XQ&#10;PykmCo+wg4gAzODLnL6yjo7ljtfA66y2g+MocC2lrrKcpZ3Gg+pGHloNX+u+i61T609YcjF3lTJ/&#10;pGoYWc7SybsghuHCq66bVU746uHN+MucpBNFYRVMdAsXKPj+QvgYEyk1Z8T21Zp95JuC5SjtFZnO&#10;fYUtoYUOmiCVAGYtFLcUgW+HvANKr4L5BZ4kUqAoeikt0sH6JdBNKlp74m4O2j1+5BSwvUoFuUXe&#10;YWIPERIlqr5PSqSee5aTZEtHQd0frd3xyRZ/L0QPrPB/f+g26h7v+MELEDcd18OUHq4e6aIhbOOH&#10;ztpKKU+U6OW/01r/76MuSIxFTg/bT6Fgby13tpp8wKYHAv9/eVMjRgcB69+tWYiCSZl+kYUx6PlX&#10;Hf1QD+dfvetQIpmdnb5+4UgZhy7kDT63TYyIlekei6zReV4rq03WIzJd95IVlV838kV+vfJWhWV3&#10;p90/soDl6xYhEiKfnk26rm6NZGHL6H0JWgE+fy+Mp7FPdSMob/CVgpySKeV6PtVD99aqyV8o+2pv&#10;xHijAxilRspC+MBdL9rAF8tM0j0/+PqUE5W3Llmw/rw13TMw82xBUckzqhg4qfFyIqKxgsnnlnkQ&#10;wQ8qvZVJFevL8kVNcgbUZyAf2nIwlap4UpbWj82LVNQHax4Gof5ANzUHWuDvXjPGyqPuXi70P7fM&#10;jJIMpG2MPhy0kSxql2KMr1Sq1vy3/9CEKp7n1Ptyr3+q1iJIuVPX6QureK9ZIkwFP6eqmoGUC96Z&#10;V6wXyyqYRkXmmsz72uld5rHX+kRgd5VEIzO8tTT9uwDfAa4oh9Le381iNnTSZkSquB9ykYxO9LFp&#10;okxO0KRMral2VRUuusfaxJHh0xR6LQOkeuRYJmVsaPf1Y66ZafhPc8KVU4iNU0CQef/lqMgnvELL&#10;M0ijIPIWrF6IA/Ixa6L5lzN46//m224P0Vlwa7d0zLkv9tPkmHgbhTRy2D10U3TKsub8+adzANGS&#10;BeSKlZT9JGWqzDKWKXJNlL4JeXxnr5YPz10vQbdSSJXX0yBeDn5MDk8NMjRK91VtZalXo1TrjqYC&#10;rvSBB65oCe6RGIaHA3p4TRRkDbKoJjAeyotNjRFP+aXwXp7fOegW5ivTdWuaenvPFkF1l2ny+JRm&#10;7LzA9zgmgvUlwsH89v3/YKKPkzjKn6y0MiaSSgeDzk/5YjxLXBdjiuXXDlXwDvKLnSpKmPItf/pz&#10;XwKLFTgXF3vRz1aYo75d6VetWI0VVPSI2g24HC7XfYyiitWHRn8gGSJp4U6Eg+hsdXXx3ePMwJmy&#10;b0oq7Zsot1GCuFnR5Wk0LXgs30VMpOWLLU7WkuLd6F+1IXBzB1rk6LQ7j8eSLElVehyvcseVuX96&#10;kWKWHI8H80RUMKQMeHAQfk4GknrSfeeHfAISIkqAaFlrxejnqbQbnWx2VcikiqXeX3Z7RINYTbkC&#10;2j1/ITZwkArg3QVLawp6Wp0yWnqiRemnAkpOy5jwTbnAey6LaPWC5EuCMyRTdzM7Sy6A2rJqKVe8&#10;EH0fjpB4Hc0X6IOoddckDilqN7KPdhcOZLJf4suW+OklnjyIWEkZ763ct0QZA5LpN8mnN5Iw8TSu&#10;GUKWvectFF+Q8HZYW7mnRco6bxeH87ZS/J4qQ3rhssaJVBbFi3T8PX7kLZzkkZcjQDxjp+WLS5Ys&#10;REkRV5Fi/SIzJAhA3jrktQeSM/QtYNb1aCvTVcuXLFicGKBME1Tg230SpMJYLwDUQHXWXSigKB+5&#10;68lYpIt/vb95ijUvREZkePHFsZ6F0x4iU2el2WRpM5ogOTWYxvJGR0Wq+nxW9UX/o66rD4eD56A6&#10;MvBb+FBz8V1/B/KIudHJYnIXHsoB86QU9WreBhPUrq3nAOTd9mzEKLeUAFYhotxdlBT1gNz0F4ml&#10;Bxco497kiA6Ky/REaNIgyOWKfDsvNdIjJPy1rFKpAyFgf5TyJUsZZcv/fDfFXvoiLUUS/of6H3RF&#10;iI9LVd4y8qIrV+LWUV3IzSzpfhVls2GtaRbmLBF+5jetZ+YEahjWtqj1Yq5E3Q7/HmGRTiDjRsFv&#10;dnpA5ZAxWVB3RZfU21TnguFPRhSLB951KFV7UfU5Np/kBSLjWYFX5Y44OdZCxWeVUGsna5tzFe1a&#10;+L2U+/AtOdFpXsqGjlmmUnT8QuFeZYBJujcoPr8DW98vzIso0ljbZGFfWz98vLmHnLVjW26Bouik&#10;N4PzqKXNjd65n2Vm8A4vsrc8Hbxn8ry6WskV1/TYVPaKcpIdxYU4H54ScBarGRczRrvGFlJcEuPP&#10;aOObLHwNXC6SdlPeUtcZTcu470wrBT7emSsV0s/HZvJ+iqKDi+LtBWvBuFFZYWuyIxYPTyk8f2SK&#10;pAl2f+m4Hh9zg76bAnh4nr9Pb0ysseOXUVrJdconFNmHCzFcnAmEuWvhzMHHkOXWlLqfPA3m8q5L&#10;rQUFBBM92jsFx3BLI4wIaC5YstbGMo5+5CsoTHlhxcC7wJx9WK5282JYctI1YFJ9S2g3IGzIh3Yk&#10;NmmW1hzFYYgiVHyy/MUOcCZhTCzP4WXwfpbuWgch2+C7KuUE09jCKXStC2eq7dd7S5JI8+uYkrSI&#10;CtfJf9eOiKzDu7BInkUt7BS5ZDpYU3KbKqh1CpNoLw5g3bAU6nISjh5z3+D1DiwpquvLnUUoWTvR&#10;4rhw6yRJIxPBvM07VwdzgfgWinb0eUodNixYsTSS1Ni6lwYjpWVJudz7xUG4lgSt0tjotLrycmc8&#10;dBZbE8b6LA1IRJMrKJSbO9tzN/aXY7yUELXwRqArmOg5bv12eIww8i0v7F32MctLcUBkSKOTZUs7&#10;peW2nkUH5SzdREHpd0Eta4f4DvyWT0ZCZqg1XwNWWIh3Z5VvmBUaIF5qp1GnrBqIPB9QVX+FDQ0O&#10;QrO2waKCMWQYgULJYJEwrkWj9CAUJuPPuWFkXkSAdc9C3Q3Kp52xKNAxIxWK9VFZF2m8G2G06/pc&#10;yoLB/oW3zVx47RY8dFD6nK3pyMDmVeQPoWR6f7yxT6bMYdFMjRIlWggD3spEjD3h/d714/zdORjZ&#10;59ROKVaOXtoMCQOzoCn5R5htWWlJmAf+R9D3cp9R1FW581H0Gv6xBbqx/5l9VpUSLnz57yj0eq9M&#10;piC4DhygukXaa2juh4PrEYKMcdinjMzx+HOCbEFOxW3xxEW+gUaBFRlBFBFGRIzYgw5WssiNEqTO&#10;4Ci0wcrta3p//0RaallfJ9mL3T5B+4EqQdKxOL60g6X4JqbIFzTU9uRkkYFHqz6WSLvcoyJjiyub&#10;ZO8PKCap3JP6bE5InlHcsVMXshrc5MkXpopei71UrLvVoidj54y3TTbp6tUT61g302DQZogHVax5&#10;F6Aa1ILikuwJ2ly5GZuQb4jprYyMjdUoFFuLOSI3FppkRi5GlZCaBy81Ti6ow8WS1WRe0mZKXGaN&#10;XvlfI0ELMhTTByg+RgUMpSZsoH4c9DzmQ4sMqlgzmyjR6jOPTsQUyTBv803pgXH6Ki5u/ujWOOsD&#10;kBZ9d1q/4uCL3l7xCSMFY/DvAM2ISLzhscl+ov9BbOztl7h3gqxg3WRhZLWCZ6MEbb+SbglTvt7C&#10;zTg1ZcEqx5lS7yNauq0QdcK/zm5QRb/rEtxYX7vpEo7f2KUXf7blbcvFUUX5rXx+ESt3uQsHispB&#10;LqnaP9yxcsSKu4s4uo/B/Yqcsn0EM/3qN/wdiNqalqVhdIdOArx2sQTEW6iRmrRmRG9UUq+dRdz0&#10;PbeStwTGE9Q66F4Uy9Pw/ertWuIIw4qSOqKlou9vb/nQshQfd3zp+51GxVa9359K8h/Po9VLjlJJ&#10;dwf/XyaRSLv9l918dFKlHRqwOBJmW/oHRuC9aac7pVIVPacdy4eBzYOSozu/U0f0xSirdMQNz/RI&#10;w2nrZfr4DZdfxw4onUWvtcOK8SAgmK4BPz+e5T3KHLFmcPI06e9eZymoGA5HXrGsQLg0Bzy+kt6X&#10;U46WxbBkc7azfO9dvlCZC+4sPrTzhkqBvJTKQpHA2elaXdqfTvD23YctKNdsLVQbppFPHHu7YPNF&#10;8Nshz82fbir1Nnbssh3pwWhWJXF1Ph5kc+T7knBDKOe+hoL4U2wIwyMKSmViBMJICG7FoeufSBCY&#10;O5xcGvB75fLhSrLusDX41Q2LPAJLoUvFga5Gk5aD7At7nJI3w7MwXTRSybBRQaQ1Thy3Rx4aWov4&#10;jxBINfTP3pgGpcUFK7d5JWC8lg6Fg6O6w2FP0FJP9In0V5D4X0JyufPyVpkLi3Avj0PL2X9Ig05L&#10;aCugwinaUj2iUmy3NnoCCfi1FUrVW02IdnJ0tBO9fDQcY50dinu9PkL1ZdV3Aog9/ViD9ZAw9Dyw&#10;EOKWRHHaRBwSCS5vUy7lZ6eUWDRfnNsaoi3f1KMP+/Tr9b6aIlCHCVEZYpwc8AyxUyqsH9RmREsa&#10;JI897k6xleNFIv6Hg+8SoZ2ytUrVdXMiPTkVEsjjNNTmZGWoyJV9/mg6SOLf88fxw1oeUPcCKWOl&#10;2xI08pY0qD7VkDj4/9SzmndL88XQbxiCU0VsQI0tTsDzYTTPPZYFRGLNu4I8xYcOj5IvGZv7qyL2&#10;CDDLwuH71bt8iakik1KzLAcjl3PqUbGlSRGekaynIDq1B+jeIiRRJf1DhwuiboNR2HwnCW72v/q0&#10;P3yC/B12yifg5hWWJaXFdWK/6NWrvtGxhWzyYVMgiGQ9guO+3uh6QJyoBzMyEgwifpOQ8kcPkrBu&#10;DfB+wJtdWaxZr3zV4g5rILXUse35BXc6OhJlLuHwpS0VAlbdcxZj0m4KxXSdBrDtgKg8Aqs2Y7B6&#10;Q7s2PSRAf1QRYeSYp9zQl2gVjFYCpslnfpoztmZ5XRjyqe2pBQCVTKHrS1wTWrX1rIon0yVkSNJE&#10;FlqX5X6oVq+KnilILsHPR3wHbu6waXQ8unjrWrimcSIdxnYNdU7k//UHQl54WOzZgVTxLCTKiw8y&#10;n2SOsYFarPaxelPIn2YP25c2gfuQlPS3sEt7op/PDqy7o9I69p8+2F62xq27KrPFXmQEsRa0+xSn&#10;ICtu6xpRUfNa0ClKWCVtJQZYm7ta69yrvHYqmmwMaK83wpYRgQiLupS1pMweriUDUpvBBSXF6KUT&#10;agyn3ykRJrKtRafz5sxjUaXcLjcBRFbT0cjAOi1v6VWstqpkV9zLKGuz2zOdME5/1IG1okRno8wP&#10;JOkMyxAtrcKYVlU8etUpSx5DQZLRjS2ijR5ld9bNruT5DYcbNl0C5TBDVl8256rnmaWJIw5Qa82c&#10;uVx8BUb5i0iVjoS6OSpbMW0uF4uX9+5gfEUdinq0qUzBdo4r6sFzs3TAmfUobg3xBPWNt8L5ylWQ&#10;+eJGGwbglwHM6IXdg3npywq8v6r6kQJ18yWYi+9VAPPYlE/vta0f6O3LFT8rcD8qYJkixHHLRdw2&#10;M25cuVv6orcC8nd1S2qso1L1GLz5BvuVaZmQ36tVqLzM8R3+QOVSZVuZhls5Ohwt4P/qwQctZaRG&#10;bBBBBTF1HHgWm/SIiK3T9iAlyVH/l+pIa/6MDtLZSxEX+x0SGeb1bb5mlSnZFeThiM9A6r8REQQS&#10;3VTxvR4lZPqC1+2RIIFFIO2Vo9//5IllaTJBHbYkRdvH22tsTgqUGe1w+VTsS7Kiyn96E9bpW0cn&#10;2JkJ0lb/5KjI30S/Tolee7lqx3+gczvB4LpGH5FPYsXmepHfYItB/zx407NzabWOimXnT8zME1lQ&#10;XI9AxB9Iy5R/Llb8qczHgnDe/eIt/FbrsrXfkbFBKgXz5dVHpercQDUen+qGid+1/FTgnR6f01Y1&#10;LiR2Fc6nGFD89bX6nUxvD2YgKRnyFxmvRJgfENdayM1qDxBMdolaVh7JZJKvew/ZSZsdFJSYmSIj&#10;VNSKvFTlm9fIzyRVCF2viMsX/9+9evuEmGd/yXFmiTae//VmWbraqVPQ25cgurJUc2xowpYPKdGD&#10;A7oxI/zekSPrPlT/fFx23x0YNGO9uei5D2UfnupYwkVkiPX5bTwWNUGwfv6oK9Ojpq1Ouyot7nuV&#10;CDzztkRUl0WvnAzZd0P0CqTXBE3lKWN4/0rVTwoFL3lvhzLCTLBtVlRLpp+OmFqjw8t8fGd4Bq3u&#10;Wh5S681XzoSBq1iOp1yknZFjXMD72WpI2V+YBkFeDvAutdV7LV+VAIWUMg8BdC1+vN+ZM5OeUhUr&#10;rEKeigtOVbav9OmfBX1t3quEWHR4XC4W3S7kPsRZDAPv6sVcPeqJBote8X5atVdIr+64kiq0/t21&#10;/aKXtRbfPc9Tldg2WNBle6sLaXUSxnaEStV+7Pg3v2UsfwlZaVJpXPxBORGZEbBQtVuR+jMzpkD1&#10;EHjVaQaFeD3cpWQ7mVN5K2VySA56U/iRHoJN7LRc0YreJjpU9ya5+bDzOXvVcUA7FBvUfauvjtIA&#10;a1IPuhzOMos0snKReJDVvJK7Sn7r4Gk54UBqJoo/cNF7xx+9TAjQ+AkgIPUkev2vFosnLiUAf5WN&#10;359rj7TygTIygi1zrCqKB7Pm6BaBXnjcD6A6AhZYdjvV5Ax7ZJd4LKv25gU8CaabZrVg+WkYl8qd&#10;XybOnqLUo4/dDqLCw+aP5J10XImjiZeUtPqnyRiylbbGqCnp9Hx3RaK3+ECrQmfvKn4LQIDK0OQo&#10;JR6JFJe0OQoITCRDI5QSRH9vuvFs8W8k5QKzDrtNt45XXfEdMFwXuh7KoOtbBun0eE+xxhmmnN86&#10;csej/LaLrKGH9Y233Oh4s18mShE89V/yxcsXUzEaIvWP811e3jNjLT0mxlvn695/7Wv9TJ42HJ+o&#10;cyx0JhXpBoEEK8Ve+XkTTC5Yp/FG2K5WttQ85T04Bj/Oi+dlo1RH6NFqCroXO5HT22Cq0zc68SUX&#10;cDkxqVRnyA6Krr4H1T9+5PtYyw1Zo/svmnbF4D1/1YxDGF0rfFFgOvcCgUuT1TkRcqug0mRphMGR&#10;TTPHotBZqKdoudAyCqwVFg+1krOAIgP7ZV3gp4SyhJB9R/OWaQMKpBdCuSo12VVq2IKHsQ7IDZWp&#10;kD6T4LuV0LjXezXlK0h+WPE/efIjY8UZqz3yto5diJZiJJ6IjNRfkVXotRVlFOd2exLIwXPM+57W&#10;Y8lA1Pxc5ey/azD/vszq068NFwb2QcSng/nw7tYdpTlrT395vpK7aHuhQYWop82SHnMjy9m8ucrl&#10;TIOgufsvKjNN6mSLufLqJZpXstdnxL8EzsSCo9h5nzlgkt/m3B+Fm5kjuFC7Ms8owOKuV/VpXqC/&#10;guuPfosXW76Cu4Eq0bxRYwiPbZ7ybU4r3OCpg/fD7Fbdg6z5ahkPki87a3btyjwt1PXMXGrFTpbi&#10;npdjSsbuVQpS0+XSjYtJU72fIx8nmy1/jO6+PxZXQf1QK2qoI9FnoiAUFIcu8suLS1U+bXkFuwb3&#10;IsFaovN7TwPzA6YF5LJqBAuY73MdXCkLPBMK8F58KWC/+aQINyZVygCVb+okJi5alrBuPQO2XNUJ&#10;ESWCbwUOKUKwSH5uv6/NFoWdYbCjk2YuvXVvUg5umXyw8wOrXseIbMV2ioKGkbw8w7DqN51k59Na&#10;XRY8hb4Kx5CrdbPw1QIpMtHfqbKnuSRJRWkVAhYdtfsDbjz02pRAW9bC0euX2Sw5btaHjy6Q61pQ&#10;pT/adDTirZY7hw+to7HvgUujh9Tv534/EFN3lvy+fGWDPJr2If1PxJUtHaaFh0fQOgtQcpfKT7Il&#10;lTZWliueiCnpV1Pw4NBpBRb8o5ZgX3vVv4fCgUdZfgy5ywy6LMmuXXFbumq9UjqWtjB/iJFKNR6x&#10;Ge/PLuqn7fFk+GBaanpouEXOHxYs+3AqbEiVlCJmRIOi25SyofXbELh7oW+4UjwiOTSMGCsyMqcD&#10;tMtmzVHPg/xyQTto/pF5lHGgnXRd7y01ZmrCIbXX01QfzXRKjzz9KcywYc8c5T5QU2T8iueXWPRw&#10;TWVqjNqVUb+IlWq/njJYshGrp57kiVtd5I37ddRKZl5r4l00Y7+Oy7HizX7XrkGm+ZluKPX5P7np&#10;/pg74zNN0+8yIL5A9ZAnEyd4KrKRiUkUiVb6s4Qo1gDjhw9OVN3p9SurLUccnxsFRXdV9SvyxYsS&#10;I9A1vit7nlitq4DTSIlZxi8vOf/w90LdKv1cMlqWMJPDT1kx4bRabBEDCIG+JCI0+5U3KulV+8oU&#10;c/HnB4ix47KFKD/Udd6r9GAZKtJWRfpTIgO2Nake2wqDprQYHFbFTqRCPfr1v84x1WgGrM8Ub0dy&#10;t9ZSErN0MJrpwnnw35R6YNsQcqutrdQTiZWn+h4J3ZRTIgPXz8eorDh/T0S2Irdfy/+RYiNQkve9&#10;6Xa5GzESX+Rxg0+R6gUETTUFX/uILB+8L8kTKVXov9Eq3fPTC+PHRb+4fRlv6b0USP/0v7e6sRwy&#10;TLSVMtRN/93WPREetSpdOLyVteSLugfaePtjIh3Q8H9p1kVvOvpeq/RAoDe7WPT/TbWoN/IyCvBJ&#10;1X3yV3/RdeMQWwtmilhSIqj2NBx6gQX1/SNG+s9B/26Qaa1mA4W0PhcF7pKtXIXyWnWt02nB4gGS&#10;ij5zDlJEJdywLThuoryH0WmaVrXeRFyb+Uju/zxSsA+JKfWyyMIwJmZNmoFx77xx8lkPmPrbgdld&#10;cJ2ibOUHLrqgg9xcmYW9jApHNlSvGqViifeXhEWkslTEKbNV3TZPEQVuBeVuUhtNUi9DWJGFgbf9&#10;QaSWLNe//7ulqlom/4bBSp7FJa2t07Y8eNdgplfz0C9tvpo98WIM/6bHiiqDv1iMDrWRl9Rq1Vfq&#10;1BZI74+RIg8teQcjKvnyznr2jyec52l2l0Wh+QrqyP9VBBNMlaSsA/kHspXy5KiwTIjB/8uSFgwO&#10;/YTjwhKIs3hgW3ef8hLgnJ4/tHLe+pEqqCB/R3hdKX25C6+EgQXwuC9+6yhnoJzotcexfpY0QJno&#10;Pzj9B6nIrU+QuWRAuclHVwr08sV8LW32yCioEzljFqvvu9pcVvUPPtqaLOViJ3g8TacjuqWdWqz8&#10;bKWFnWkP1PJOmlKOIhRTIn2BBBDDMxpKFLSnOcUaMYxIcSWzbRYPd7ReIpKj1/GhG//t4E0ornZf&#10;MKWG3IKScmOzpW32VBlaFGzJL4aXzFr3e0cm9sm4fCyvotXVORtFtiBr6hzwy5fUVJMrkJuVG+lx&#10;SlEXQmqQ8MnhbBCspRdFtmEg44p8m4c92ggaHbv9FNiHh6MCta1wnCh5RcyCSpvBSw53KmA+s0EP&#10;hIMLBI5Qd0eCgUDlXvDli7FTc7nJ2fHfSI5QuKnTYKeH8pqanto8j0WvWvrUZkREAZ9WDMi1X3Nc&#10;Dp+HPvG6+De0P009iDL50WGX0Bwus+W7jKLEePHZA7LT+K1K/C/chbdC2py/m73rXyjlDIwt1UKY&#10;8ePGfelPWyC85XfC95Y4IJdyRmwi6o1Vli8P6qXYiT7Qt/YtjxpmrhZR3H/rUqCan5A/tM9rgGBW&#10;JkKP9z0Niznu/5uRRGF6rg3CuS6oJvfUtYB+1ASOovqFr9qoNfBnAhW1l0UQL7zy5ygOZNYiuQm2&#10;Cwc/dFe+RpSQx04cpJHi3XF9N6s1hfue1ukSpBLa2t7ff/enXKpP/5Af/vl3uXsfoH8vrICu/251&#10;FZGH5tNk7WUCJ3TOCeo+4is41/SCqOxYrlGtbCFhxUCDNhdUaVpATtqYC53oXDcawTi8p4px9pXU&#10;RWnOFInqhzWANFlR7UunBXp8ugfAtzw2CbEGyh1eQX5E12ysWcXIJC8Dvvdok1R/XI+GzyPPc+DL&#10;6s8dgpYtEOeGtmYNTzYqXPJG3nhS6WVoBMRJ2d31TyZZBbQteucB/RCWda8Uk9sHkTMjvBoGuH70&#10;J4sMpgcg8vepw5SDtNhZV65JatbBoNLNL7qUosPI1xc4g4ykuKeK81IWjnR3Up5ZMqpwqDUWXFO+&#10;mQ8+pVm47EjRMy1tHjm7RGWOUE4TAUWj7cFZlPsLllLw9K7j66sp0Wi+ey7kO7J+nrBbkkaDZnj1&#10;/BMWqtcpGkWt3Si9Agu54SR1Ee8SL4du4kHNgXRCDEFpK1RKIt02TePqdCkRVlQ6PiACEspKW3EP&#10;DEEw5qsi3SpIctggiFo+iZccLx9o2x5QineCVsCZK2p6jbkgwdnqK1Avfg+pyBG1t6ihkyTI+swI&#10;UnfBpa54tFZ64luLWFL7PiwRdJ9p9F+B+o6nAcNmtQQO1CgXVkYs93X7nNLqlhPWPp5JQbwsCUeA&#10;VZUxnBC/vIgXoTBI+ytg6fU2xeqjytp09OB6NFHr64mjmOj+VfhXwLbIkSPEftPqeQHxHHmSIzPF&#10;2axFkDkRhMG5QQoVwaDIrJYf1Ca4z+ujKNlmXQLcOQEOR9kBff3Qdblny5YuWS9xUna47GevReWp&#10;vG29Ut1hyTpGsofLFTGDEqRCr46+OrinkZliAZVg4N/g+v09JFk8sEhBTMiKiolZaBz0xMv0TLjE&#10;qRIyPZ8iOttyvdIqOs7AxmRV1CqtOBxLgdGfINg5PAtvDiuVwLWYwuIndseiueliP1dldYy1F5kX&#10;elEWR26p45Xv3LrZzfPuThDegJyA2+sSV6ZkSsYi6srAuJP85V3uh8iQsRfSqXb+qRgUAt7KR6IZ&#10;08cFPDmV0/REkUiOv3t9N8Uejdwq+5I5/FHsElGZmWKmAv64OQ5kZGe+x5Lumbg5A2gzX9UYHM1S&#10;FPT1sXIsR9C2h9U69JWB1egUiMj/1Gsje902JBhvIjvkZmjEIr7evogXI0WFL09Y4JR2TR8H7a5L&#10;BMG488tVNrC6AatGVIGmOn3SMnkQQyVEkd8LVqZfk3VDLEeLESrFer3wtXRB5jVIla5xkZPDwEsm&#10;jVkfot1jAgzfN6IjYIZE7EkR/kPZyhIxHvmS+D91W9tSL/8mWGhkBQOZl5mS1QUB57baS17t4VXH&#10;jyhY7v8owTBbtc1aJrQ5N0vKz3IeC5yLZy+tFwXMK9tTurYrknD3ch9UGRntepMrfVtLRV0923dD&#10;6p63+fRJLmC6Na56crHFtP0aTIYjXdrDlBsPM35uGUFM5V5y1tSjoOeEy6tcpR2sv4TT4SuzzgHJ&#10;M5lRSitJ5yDRZ67PhUwuYqVeNa/PAP6kz81n6Zw51PiX/Edt6chZH/SyekHtzfOt5FHt9lIL8tBh&#10;9TPW6uNTJFtYbsIJGXrrcGUKiLEFwsi3QpaSIKfc6ykzRYcpAxH/lpGSJzr61BdF++Z756aVQz7e&#10;7t42CPDVo//kO53iIYNNU5ZVbKkXqw9vpEr1yF+dl2XzFLsvnRcTv6PBf12/PTNbGifQ89ybxScu&#10;XL95XOtw2VI8pW5FEGwbVsQfybWaUZIu5NGgIfLLyUP6YjNGA+xey7IDNAi1TwpVzOCbnzAJpPA2&#10;4HAveqdjh0CWVqzvpV6pRT5t1ZGHMyKXnlfrnClLrKA6VYLK7m8nt+RpC8XrmRZBLP+6qO5316g9&#10;hQ0Ky0DFkBuposWPw4fDn8oY/Uc82WcT79g7g+hXGKSM7+tgKz2nK0wYF5BIqUbfkl3hZF5ECJsD&#10;+aCLZS4FXHp1rbpkUo4mRr4c5RMk63dFHIoXihTnFGBCiEEw81AxTeD0e+tSLzRarC+vlb2AU7IC&#10;ngSaWvVpyR9ZAx3VmA9sdqt5bRR55W1q4WSsnbXbpI9ML1zBlJ2us23HXMHdMEgwftozXU6smmWu&#10;rUImwVXDvBqFK1UqAGAYV8EqlBSgoWDkvNzVPLkJpomsJw33fAqdzRGIVPBdbQQ9TIyMH5y20uXO&#10;HM3gYi1fAnTNZnv9HZ9irIQoYNw3zkyM9KCi8Fq/Ve574eWsgTLf0LLV0s2kQHTbkB0RgUyNGqQs&#10;xo9m2Yo+XP0RneMhjEe/e6jDyeZBNfR4sWLFlB0zMjIiMuVOZImpMUdPyOi6TwuGn+XQn7teLEFz&#10;evbnx/T/bH7KHUpua5YV5V5BlF9FIk3HijmxyArfpjHljzEUK2WRJGumtOVRTBEo6sV9+TYLh7uT&#10;07A7TtE6kul0WZeM5DKnlQYUx8sO5mLBFhF48Y87K2l2cpahfuJEjRUDc+dV6v//q1e+sGQjpg8H&#10;8/X+96NH8IoMrGD85a/1I2x+p0Cgui+vW7kfspSsKmih0LA/VsC4UgLuXmzTw5kym/A94UiBtXnQ&#10;U7pK7nra5ulYVeWcHmlWUiShrPRWtSPLif0DdsHSBSyTsNksonIfzXa83A0i+N99qHwOqX77YGkd&#10;bt/HXw6I2YNBglCMx0igopI4wrk1cVCnhPWxMy/hcQisOcAaJI6R+1KpxeLg71cKVU3qRa1OU+b3&#10;odFLJ9XfwapcX6VoEWcO2Lt8VqWxU8XKtHyK586nR1x08PPrp4l8HOLw5Cw4OqQo6RzRx9OhkFAo&#10;LJJMlJoeUMeRrs1gcDg25IiDouJmZ76KSmjRka79IcoFwkJChQqSgpGF1o58mIH9OxQV3GkWBs8O&#10;t7cWbiAuXjx+tQdSBgUckWoaCSugpWPPKpQb16nu3eetyFZPAy4ElVv0CSxhocl3LpbEIhGWHaRQ&#10;jYUWCbst/CrRKA7JShrGg5ZyDj7swrBuE4a8QrbHclqYJ8gPXWJIkSuPq12qHKdgp7a8TmKOemDY&#10;fIbMk48q5Y57/gPHl0MjCVkFYUpLfS+H5gsBYe8NWgXT2g1FnQZm6rEDuu2PaQb9wnRq8wlviCw9&#10;c4V45vgwOmTbDyg+ElBoOOnB0y/qhaodZBbyo5Wpzx0GguKuiyI5/kaM+5Np6mvLWluwXWU8oE+4&#10;NEFg6fIS8Bp3Bp9vkr/TL0dXSrub5I65VwXjpz1cdxZS2pX2ObYvPIFPo91a/6hYfWT+pg8qlQcG&#10;jng8HOKmmP+3gnuditLZtGySX9dMoWpzxTKLc60zjcKLKVkGVF7KjP8982qemRi+9yX4Bw9/mcQj&#10;MgPuowTMP6/lpKCLpUE8/iVt3xcgKBTXOuQIVdDspYNIsXJUv54rZKqORF6VqyrnlS1p3b4+j55B&#10;6459VwYD30WpV0ufOy1jR5NKgeqMNretUDqflJ9ZhaoEeGlC8x/xFvbCaOHYV2znBFz0KstZ09uB&#10;wLq1+qWCCjdVmXsEoeqzKej8XIwKmDr71WZYsR8p81kYeWCtZF6LTprZa/0yovn8eu6xZCyoLonI&#10;KN99K0fqz709U5U524f29X8iTpC0L9zfrH5x++oal6PfxAPynzRPjnf/pEVOwVU/1GZGZ5lij8UZ&#10;3q1f75hnlI0ekRmqECjMx2WUpku67z/17+c8p81R+UWqt5W3KmxYsWosWq30ZkZKUo/OBFPSPrKQ&#10;u9ILmta5Cj/n9I1L02C2Q8HnFeGX6xUkWmRkfK2xNl5SVqEPNcLB++lYXNBwYL3r+USM8mabSRer&#10;Vb/LlH9WdWREe/5EoQt+KPIolpy4lr3VeqY6oN6Oyz8z80/DxQR+R2+Jre0Wh9FeIgi/RFpoy9Cs&#10;j00/DZUVO5WtKn1csU/iJs07TWYt22v6j1Q1ZGS4so7dQMLKH4TiyA3TiyXILCVFFwfe6sHNYOfB&#10;MKRpureVOFChkPLSDjRRvLUQ4ojGjhXHGEGYxDb89SINg45b3nVHOWHgm6epWZT5KXY8ePGSze6L&#10;C4fOxNFR+ke6HwL6b9T+kGPmuPtjDilXlr6kXekFiSHYYIt3w482fZSY9xxREMi10hZFg3dn2WF8&#10;kiMnlwE0SAxxR2mBSIlJHuQ90zReRM02ke6rIzI/LTe25VtX5f47zLS1oiRsWehS+krPpMEhgSVE&#10;fc7p38LjnAMAVbRW/FypAlpmRZtiLc9tp9frcIqPplbKTkaWJUGwTcu9Qqw0RI+REZHXOE6szYky&#10;Aphbe5Hlhz0ka3sa1p4e8egaOzlZeraloLkN/UWKVQpnXbNQUzwTKCtWWKczZ4My08OW/x5yhJLN&#10;gbwSuLAPJfV/XZf44Mo1jdkx9NP905QwNlzvhpFhSfaJ9yqlJav3XpUBsvosKOlw9EQ7GBcSubEd&#10;R9kzIPXNg+iXFT4dsukRo9eUJh1DziDIZi2XnBu5z5PTPl3rU0c1ORexizQrSfvrdMCxWeB7kD11&#10;m1rDo3yMixd0kiWMfe7ZZOWivCKFCSCvIKPoUGxapjlAuaRygSpYbP/jguHLD9ZJXHT6xhsuvYn/&#10;iN60jRI/XOjV1WsrHZReICcraug/XQeumSPrWFw9K1045fAoFdqRFnt4X3kKop6dmtxemIvQuHq/&#10;VBBt91ZOz6Od/dJG5cuSr/+f5eoVVML5SL9WOygtX0FZ4Jm8O3lTAcV1/RrtuK3prdrVLHWMBBVh&#10;fKsNwmCcNkKKlqx0+K3qccc+JbWMuYpfPnK+Q/vLly5AErhdHfvLWFgrcChz9A5WyNcGBMz87DRI&#10;DR9ncB+rj5/lyMkkY+6m8XeN0O56WP/kj+Tg4NM13nwui0zd8h98XLlv75mQvOdOVOfVXqcwfYGc&#10;CXgP69kzKmtGwJxbpPV70QFF19A6pH3r+f/6+b4dO+YyN8+/pIlRIrT4Dqt2pcdyWxERulF7vURe&#10;j389o6BMPgdGzDs1JErRvgbmdTj5iFKvHDwFyeCweSLTi4/Rq0qqFT9ucWcKRQPtFgikdvPWvaaM&#10;L+HoSxY48EZAX2lPX4KcH59G0HV7Y17v7jw2WA3xM3rVks+DhVZybtE1ofmgqFkRo4O9nPCEmKrU&#10;z5EgvLCh8F9WHf9YxQQd4G5QKw0jlHLPEsOU856/RyQtZJtL5uAVIzQbWFh+FLH/Ey0dzBgfUgIL&#10;97Ne7KX4djhfIdxeCainBo/D6Qa6mnRor9+L8wbYH1cKKfl/LuVqQX9B91H8PAt/LoZ1GqUf0WlQ&#10;WXnWU4gk5P3AoUj3bcgwXJSR9Jj3LdHtpS61rC261qvA74wo5cMKWo/nvEU5Tke6PSVstZWHPBM9&#10;Aos3qpB2j4ekGHLfA30OJaiwMF4EoO1Fo+18WeHgeWRFoWuYvbseh4SA0+oSBDe5gbhw+sHSWBzp&#10;msCjYd9mDoeKwUu5HzO4zmnZ85KK4wIrhIVnASNe8LLCV5L4FyWCMLw1tUPv5XQOVSlq+usQ81Vu&#10;TZmTFUz9RapWB0OVa66C/g88LbtPltYSudsbFZtbVCv/61Ae+WTIfHCJ5XKXemP4lkiaUkxDUrrM&#10;6ynWPLuX0oIogGXIyUUtYap8h4LkSuuD0sPVkpFOssQX/PTe8nF2VyxYhLUgaenCn31dbKhF3f8F&#10;z75n+6Mp/lkwOOgbnlpKukRbQt6NuzxtDjg5A/L1sOWxCj8q2AUj5hZBSk01qSpsNQsFqYanf5Ig&#10;KqPPN19bdlPxMJd0yC5jOiuXNc2kHLt84XP9PfIw1+pQb3JdCyxx8fkPkZhZK0SfOrPEj/VWmb7X&#10;psUEFeUqApqZXCyju3BKnHpyrF3JtjGM+zaqLWiiSnRkLbU+KkHiYqNVNHViVGzed9Kr4VOrt13V&#10;GqSPTt8VMiLWj3FHJ9t/xxY6ZfjfAstd8D6jL1r6i/zNIEzpwLTYgpgc9HlsH3ovMleqkatkqCqi&#10;OnnyxKtRmil1W3dI/6fbx5RRRPQvI90+3EkjH1y+1z616ZtAIwvIj/Sno9xZE/apSBnXqD02DgcV&#10;4+e5Yrblpjs38jKQ5GQf/u/0P5ycqcsWLlqbz1WceLlbrExUmJqudlEZKmbcUqWOmV++rrpUu4T9&#10;5W0fbLWa/3yA+LkYc5UE5OlxiPcXkT4hiER7/gU9SDDMytsmaN7SLHm8abEfSLEm2ImvpFUrHpai&#10;XePZgmNy6RGapWbFYjp8QB58OnXflyj9Yus9UlxRmrqVkJyY8tMqL586LIDroiWpWSvTSiz9K5yy&#10;s+q1TgKDMyInBiUQD+ZGW6X0iMV+Vtm2rYr48upCsEvpi9avn1aQEu6ZXK5crc0Zc97RNjvrV5+q&#10;89NjIGmmX+X50LdO6UW+BVZDzgDOLKCr6sTWrVPkQTZ0E/FPEeNpUUpEj+6LXV32Eo0WVBVTBwOI&#10;Ay8j8Rq2xBqr3Pm8vCujsZaGot9YTJEtUhErspBLfunwcHWR6sQfXRboHBfSNJ7YCjlEJLGuPNFi&#10;ZSMEy8e1KL6Kh7+z5KkzLmbNtFKh1YPh9nc4GpNBQdoOPfceNwW1sQL1euiVGetYDo0R+RqlSJc4&#10;FTFeuQ81+3t9TsFWDvj31jQY/x2Vjx6SRh6XkaSDLFtsG3/u+uCkaL5tjm02rynXsqNRGQWVljA/&#10;MDnqARqRmR4tPFGDAq/i5ZrdIzILd7ixR2J/ef+kf38n3KMLGiC4uQBKpd8J651w2pzdgKw+iagm&#10;ueRmfm95erAxVlbemCfuOosVkdxSyRB8XCnN3BMzac6ONk2iUD04AugH6d0Fsa93jZWmc5eePGLh&#10;spYVfa/NUyLJYkxSj1GSo1NIPB1Sba5k3qHPYqIiqOCMtkSw5QLliZLwiLp3EDZPg8Fw9t+mQ8i1&#10;+MF9kesKFRb/oiQentwfQY8K+OQGMgM+aMdjfY1rfIkcG1vN+0c21b3NJLLmTL1pe8QfNfwp9Szj&#10;kQLlCzeucFKtkaRBug707K2iodH7ugdYiwUfVQWP/3Wr7SwQKDTJzNmOuoNfOXMtYcfqPEKdGBuH&#10;eDrXCkuC5SlSyg9KnestU25R153Nv+sYeSJQ63FBMoqQnrP4svdLz2nZQqCakSJMCCrh3zhUhda1&#10;PL301YJwtb6Hg8yyRNNXpo9Tx6Q78k+RUxmBcWJGkH9N6LzR//LkducMCYBqtM8WLFPIvJBp/Ibh&#10;yv22xcr+b/crl+rYCqDmBI0+xF+ugy+rRKLVgIWpr4CaRj5zGLRFS+qcExNJVKjlMgVF/kSpXR5G&#10;gEqZGRn5F4ui0t5R8fy0z7k6zKymXmtqBGDDYeDhbPh42VOyZr4sfPkfUFXTvkjxchZLGDfpecWi&#10;49B4DWjB5RgSqBeCl1KqWyEUPu6iRbukqTBwf3/KqeS77+qj1VpQSQ808eDU8KF5+eAb3NZIiD7Y&#10;itzT/8ePHjxU67KZT6J/ccq3R061N0lqLPT4i2tPCLDLIgH8AyC10DycIsfU6SJP12pim1lK2ms9&#10;IgPXdPBh4JkStLQ2yIF1WHTRdE9dTxMhTg5gkmh6MJ1iLR1sratAcfKn4sF8OSyC1g3hlgR1hQYB&#10;+JthbToWhcC3hqqfoe7WbWd6+4p4vKbMXBOCXZgY7BvUrkrSVCszJyldStGaySUNSUfUXFh1/MWT&#10;5Gqb+G4aA0gabWg8VQYe25XI0S1V0b9JlRwN21Nx3DxAcNwpQUO8yIxtnYOyn0b3SLm0sm0XDr1q&#10;SNErQ1bDwlpswNU6F+rV6xAUKTyA8h9m3QYUcRpA1GcNgVEQv6XsKv47nAuWPJe15Kw8/WVFlLSp&#10;6eeo9rCj5TzTzXgovle8ldYVaWDOPrZfz9CDg/rW4Bz8egmpWCMKykEwNdAguz6fi15vzchZWHMX&#10;iyAv97pPdftY1c1+gskqCjlvatmTlC+5rg32lljyNu2wT2unZ0u6CkqW1EC5AXIc8n4zeq5zeWn8&#10;Zy74g3V2gwweUvYChStQfHXiI+VlY+fMJGREBTF1tH4g/ctsjtw0Kmj0VSBi9RkhFIOpaXU0Zpgp&#10;Fg/LUqHLeOOKdgPUs7/XfyxH5LKnxD9ZGgflruwpM6ymieUEtsT2u1XgflBpdEfcyl7L3DLMVocF&#10;eCrS4/9EYs7K1kWGqPw51OAa6D1Giylj8SqcdZfx1wrKAm/T4sRAatTUS4O+HJlTZbtd5e1KYKc5&#10;CZcUstqxYsWIHxeD/p838/RcWuvmbVeANAMQq+sZ/vkkGGZkQBo0f6rrxkf7bx3bxma1mDvjucdi&#10;tsQ0Zz2+FxMdks+tAnvkfoQS+37fpPBRL8ZOTQLh4P50iXhBdarUXH4p89RBtm54WUuRfzV3gtkk&#10;oNMHKqfWJS5kaM6wWyWfzW3+QBOSK2BfrpFmuH8te+ifU+Daq8/RlTT9qLNUjRJELGr1F1bQ8Wqz&#10;OBpl5ED7lbYuS78umsZNSM62c4uSOOW1BSygpMwPSmp37ojp7h65A0SbMkKt8jyrNZWqDwHSqiGf&#10;afFyxI47EF+Ret9rZ2NZHWFZ1csnWWMkBaRhFeWaldLvk1gnBaK3cWLkeTrVlyKCYyCYmkEVJGj3&#10;S5YuTBBOkZdIiMjaNR6/blz1vi30JidLTMl2A3syXxfHf9KKCYX3LY1RsUfumVsVuS+Or91UZEjc&#10;GMp/FPdRqkSNpgtvGsatWbRKWpWePHz5qTFEfkZHpEkUrnuc9Qgl57n/3SYNFpcjnjIkRqGIci30&#10;RGjJIjL/LlTlhy98L17/yxU+Zurtl/AuJ2CItzW5FzYKT4LMwfQabR1I+PiCRx0yrLVxcK+9IlZl&#10;lXu/6K+L0nODntgrDXwmWttzgc2s3RqIrJUeQ+BQt6oj/vV67qLA6h+vxlqM/UMMTWVYw1/w3VLv&#10;1ayIuE9nEqJVlLpW+X0x6rO0C/chZEi8OuGlr5UNev2ErJRL5q1VV6LUdo1VlWUGlhJaOsF7BN9I&#10;vfCw86Paf4tUPzMfbPlhyvXtyQTEFJ9kabo8EqefCV6BLFoxwM1lbEJiB/pWEwBgElDP9Rqj6ml+&#10;O5Yi9Uf6BVrmJWFwKtb6q3UaxjkVGcosnz7+ZBCvHX9qthAcyRmRGuCp0AvrAyNQiSVWxFqafi5K&#10;tR+6JFozMCn5+RK9WtSN3uKp1sje9IzskdaWGtArMQMOb6fH/mrRdaeqEfn5cj5EgnXa1HzNQ+MX&#10;g3sVNi89fZp9e2c4xfUsOeHLigwyBiyMCGQEA3yit/lsyFc9YISelkYUj5yfRT1cs061GYl7iXYN&#10;rds4nHYPtq6C8dTwstvYIks9O6Bw509l8ky19dTLsztcrk5aHEr0UctBbVQsubt0gLs2XKgx0fMj&#10;3wbxyygDnp8LVlSgoOzBER6WsKe/fVaZZQFMDYdRQqU+UVUK7p3AJpAWxhXBrDwpdw5FPYU4JXB/&#10;LfPAfFHGkpUdZErvJstiDePIwrRmF1ufKR1laQrCvfHt3RW2nz/g+pP2rzvxlli+pNqlPnPWD5rI&#10;gbsOkWHDSDXNuozkqMsXMibmOnXdBF7KREPs3ugOLPihwc04bKdZdQsDV0QPXUNIkWTvpBtRAGjA&#10;WAZ+StAR8uXLlN/I0ehZBz49XugEqueyqKpyPSJA25n3fqViJGXIonxYkjWMPLXpotWvw8rZK/v/&#10;eF3pzkY8dPrWwkcsXLFipixdvnip8XJYNUrLQXT+Fgu5CJRxbRUzSvgWuDCcKUkrDZUGBWPIBmZ3&#10;b3g+Fv1wXlGt2OCc1VMjfVTJavPHB/SK2trd772PnlrnC4X7PcsSnZU1nytsgc//0r8k/Kf5W2ct&#10;+5L+1g4ZXpGT3p6rQMKIBS9WiRaA5oo+8njin38jMQKysEr33v9EiM6enD3tcxmR2wRdF0/IvD6t&#10;IN+/qny/JXb8kQ7UVFtPiE08ZSCv24sVxsyTgGmyBQKRzi9IdgrBts71VskUGl8wi5uvcOa4Jwd8&#10;s4FIeeh/fa8gfo+Ot0iCJvkQMeXZbbY1+ucnxBfPQDHgU5ke2CghrTnhmqIChcAwX5Wpp62ECu4s&#10;024gepHIL1s+zaqQasA9JB2HFepLW3KPAoLX1bnR8XGe7dfqYfCrrSpSYG/5mKs06WDEwpwUeSP9&#10;sDXNOetPXBcOrPniTzm7B31m9RsSEwaFlNGj/A/KbmotbvitwKNxaC+iwu/kBo8OKw1GrPRANbRS&#10;xyK5DYVcLPn6jtsuDJLEFMbJL46A0werP8KFLnPWCjyW/IiALIT6y2nm5+nZinlk5YTFOVP0zotJ&#10;kX66FLaqTrKcxxZ3/i5CZorkhdyAck4JY+nTq1YBKHlvzdZQ7N8uusce2qfOnCZfJWR1u/bPrunn&#10;UWmn3M9SxQQsXOiOk1bNIu2Y4dw0y1jPzV4atyCwH/K1Z70LspYyrv+zp3R5A0BFa2xB6sBVvKDL&#10;wcoXpavzXWx3KuH7ZI6wDqgRFpHEkXTNsOVHr+HPBMupVtiCYyGCSR2q6Q5RK0eX/7eD3RVY8S2I&#10;Lh/KggePA6Je1lc/J6BzqVoHNQRM4H5a1PGyO2147ImmRqh2tLT+Muy0qXWWFLn3rj8jzuSIC74s&#10;md3ul+WRAUjJMxRYcgYBIBlPP1CAtf7bU3IjrhY5Yo+rdM0RGZkeKj9MzvB7pgH5g+qaKW1DuE5K&#10;17LUR/qUkvvQTOyDSx6e6AG2fXc+6cfx2IrrAjIfdt2qVekkfSVlpGJM9U+eCcOcrXZfs5xJuvwH&#10;ULfpAWvyn1fLIL76zZXUHCpOcmgovn9rJI59ER+B/Ol5T/JURqnfn7UGifUwIsKmyzLQiVkXLkjz&#10;XY3KkYsrveWLlbU+KpO9HCtPXvrv5+jIwuo5ZXql8S6Q7JoMh5ayCybR2MNKWxLvfNHiG/d7iO4r&#10;rKzI1D1zjIPIe3dSOOgDkYBmX6AdOSYKRnyTeeM0GKgi8yMDpuqemRGZksv4TXwpSP/9wUgeVviI&#10;zIyNheiLEWQvWDZZX1K3B8as9VkheQegGdbNb9/SVISkhciIsRvajST8qbFH05E7JiM/RkjR+csd&#10;FfV9xXLtl3/lTGaUS+ar75tqxYsWIhe5FVI+mF/Ha0HXvnX3t0VyPobhPk911Fiv1SASHI41tX15&#10;8zY9s3SMjIwmrPOb98pQzO+ItVqSoQlhWV1iVI04cXEpXnsbUfkRJ0yP0L7f0P83yMjI3asGnA5G&#10;R79eska21pLGg8r73NYKq8HBreVDUDyrx4TjXmL2pN4PS8Kp65rKchSK4V4OP2bIg53kShwRw9e3&#10;fVETFnUiTOadm58S/0opF5sdUs/tFKVgOsfQoFaV26DUuMCS9PkQSmT9dlFG/T6S711H99dPCL5n&#10;FEWLwKaJG8CB0iDrjIn7mTcOQU9Ppo/LqbDvcwc/PR8crVF9uB76tJytS2rzPeWIFvVOXrB/7xCP&#10;HN5vhBquUdJlchqDX8QTi/ufC+TSPJOxHI7KTSpoNDuSRH6jERpGZGRrQmmr9EF89C1auRLkHMl+&#10;8iMyRgGV7nofy4Mootqv7ysjUyvUCH8hfehcPB8LKkalj30ZolYLYNh5WIL3pW1QipixYq/Kn5ci&#10;9cyRvS41SJQ0DDvB1kDQXbdMXt0/+PJNn/J2M+s9ln1lVW2wfUezg8SDuilHziZmmamu3DdQMYVs&#10;HxcgpEPPBcWRazaPO6dGQV52Fkih0+5H1/aRSYIJ2jW/CZej8H2Btn+2SZm+yna99a9RjjdvyZeZ&#10;muZEiI9A2UDSBpXlo+oGsVbkn8eYFeNQn7n90/6tVdfGo7h9Y3YLmFostLw+RysCWVuOykjb4Gz0&#10;tRef3Iig06MqcynzpXJlpSlnZKWgmSIN6hXqnBtiMNgm1Muts3X5U2L6ZdrkmSp9v7dFK5YtpAQy&#10;Ap0GGQMKQ504FTUaXd8G47gOaaK7fDhKcKLrj5NLOEHQZfoocD9F/phXlvyDS9EZp8LTM0RaUpvg&#10;FRdAen5GfolejX291Kn7xxpuEjvbhyPWxliVtJqhEQP/embH0GM1RIyvIBMp7lbK/yV7fZcWpsjj&#10;+XTMqe3NPmoeJ1F4XDwfWLTJItxr/b06NUtXJf59A2+/ntqLNYg/WMP9aoMRlp/jx48RUwi8K/cX&#10;Q9o9Rq1SsiEu5zRRxfSuFCyWoHqbV2u+FqyPY/FPp8niLno/FboHU5dzpjAvICuUQdFvL9REfi58&#10;+fMOUHLCYFy+Re7x7ukRJiTsqLJmjp5XfH/8sRBpiIOB18a/ch/eSIqciQOiW9tK2VuSlHDIxe9b&#10;6NKrepEHlqrXgstYWrKvRgEAN0f2eBEqJWSbjyWHs9uBMi/OWcONSyAISN7plsHQfBLqXzyF4RbY&#10;Uozyd6xiTZ6Hm8g/nNLJuNmnAJIxSWdk5Ysg6abPFofNdPl9HW6taqJSLX+msAFJO87gxSPDhzwy&#10;gpGXHU4sx0CpYVcatCtw5FNnpmLw1M50UWXpSNsYJwDjWHk1FAXEjorI+mO6+sotPHLDk8QNk23V&#10;egVClqeWgtY9235JOrwsG88GmScDoNHNvukV3gXM5Uj0fBpZtai5b2zwwlWUJkQMdDR2Wb81LLot&#10;KsVxS7603XV1L8Qm+DeXQKCwsqiw1a5GnniUHME11HkcZd10o/efT7frKEg+pd0LZ/3QTHZCyOU6&#10;3TSl85NFz7fw1ePnwm6sSJSRL8VuStQTLyOHgbzaKhS0dl807qWHigitbIGuzx60iP+SVC3Nyr7t&#10;sQUeKVLgVrC/kCeo1xy7vu2LCoHGKgQyWdEQiiB9PB+R4XXenRq0FYJxhSHWq6y5Hw2K5TwcD9dY&#10;8XJNp8zpi2O61XgHIA12TWUHU+0eBQqeC5GdbK3jxT4N6fBH7bsyO47vo07h+6ZmRjKBcajfVubN&#10;FZQH9dNFJpcekYSsG6QXMHPQ8myhvRgljKqWPKnwDANLK5urA4ramopAU1qBP3/2t0oeMsh5I8pW&#10;r3ubyJrVi2IyytYFPuely5Hk1aVBI0fnumRCrKLUxxsy/W5WxmQvvgesTXyM/VAF0loZJHno1i5h&#10;BEOLyrm+wg9EU5FLSyTEFSy8u2MWK2x56sTl59I1V6qaraXLIFJnpvdzXvBz0lZ+nvkaJGREqTKl&#10;jK2n5+paKfH0LGSgQaF89C2LFiNiFi1VRfNM6He2p02n1b0Zbc4dtPKPP75g2soyYxDiEavfeRIR&#10;I/vVhf1a4ja3crWFyLztw3v+wRoPnJFyjyy48c358j5NlRFSWo7G6+gdCEWltYl+xcjMyjiVAgNu&#10;r9F2VVYPmlVY9NjIKEZHVncxatsUc4hU5lzNWBarg69LfhlN5jyCmaoC79FY+fPKQajtba0SkrME&#10;1P5pi+5y18Skef1EBBtwLi5b5gVjoGhlTlHqlfofA3KTOxotRFu/+ruRnilbhMFKyV8jNiRBERFX&#10;7nOcupvMiJGKEtqTxcui9JU1VaOSOfH54p/pMhFjkZcuRmB3OUD3QsA98C5TCENUm2LFixUfUyRN&#10;yPkR4uRMSlD80RJiByStFeSg6iDgzMv9mYJW9usS1qlfIC8rcZe2RdDg7/7f/v3l8dKd5+33UiA4&#10;B77SPZiIjIxXF99aiBC3ZqL7lRvssA1KyZz+ihSlcuTsCjew70VQctdz9MFUot8iY5nd3/MjJlBx&#10;gusV1quVcpfiLeqWMKtaZrquQHrAGeQ8QDRI9uU14P5294X1alDrV+j8rrXerVfb+qA+kWgv/TkG&#10;F3zAoJwTBumyjptnQd2U0TDoeAITYSbJsSJvooOaYLow5SxpFiOowzmyw6YKFTQp5ktcOx1eIi3f&#10;4XD0rZ8/r/oXSZA76ovMjMi1YIlr3zJUF1rzdFpGtYUmyouH9WrPSVEVMrREtZrv5PSR/1IGrV1F&#10;T1T2k+y45O67Il/SxhcJfuckiekYeCsPaFvyjWLFi5cgDK8aoui4P90Ph4PnplvpFL7b3PJMyKxg&#10;P4JkdiX+2V+SZ/8K8hq907b5TyoGiB0T14e3CyR60eBo3bfmr2hPU8Oc2pWtYbN2KbUwFnuQ1kck&#10;V/j4vFkis+P7g7hUWBT0GkuKSHKDtLla2xI7oFbTzUrVGCCgPXaJ1FPrHZY09cltYsilzWUUp5xl&#10;iso3e9ZSMsdTOuZ96H/e/R3zA9cClypxe+sLaRaVnxmsH3ChamZ+NZEErhO1LQ7dS52tHbW4Th8e&#10;UvrUrAknmir+9SDV+9KfhveWs0jDrmbXmEvSsn8b1ZW+A9QVj0WfW7hMFKnDph5m2seUEkU4ohCU&#10;3TLBWPLCslTJOnWyStsiVCsAyAZGUFa0RXyVkGUEnXXHTRaoPP//AP7pwr9kyw7aIb0aJUEPoWrX&#10;yI4oWE1llCu+DM2MZI81ekRuJIbv58zNwkFuoiIzNVixPCjIP0Zb4FRkFnKRrX0uz/IKeRtMSjcX&#10;KmpzVhemMlEMsjMyR6+cuubEgHFBzaLB/wXu1OWVAdl6cP71YPh8y6R/TKmFi6Z5uvfvegXpZBsi&#10;iViOsFuaNLp4N65+KmyHovNwq6BRRAy7Qpn1MLWUfQ8SVoxyssRh4/PufAaqD7Ei1Gea2n6ZkE+2&#10;cEQUWm9MekZ4yWKMs/VEYtUVXsRgi6tb21OHKCdLdltadrKm1FAtgOFKCYX5GqJqHblaLwKBupar&#10;k8BbyOqkRmr/UY9VotF6hpPC4M45+K3xPaSt+z72Ba54myrlgEg1fbtoD11LxZ/eguu27VKBvgEg&#10;2FLCr2np553oajsmLw//8kzhlv/uWFRY2DVndALKaX0VVZaVvBMVOBcq+2ojpG67wuFlLu0WsdqY&#10;d02Nk6e79GDAJBEMraSxxZBewFdrCwFQWxBQ7nQTguGmRVIKWS2JfgmDkcoNQq4O4UtUOyejrYJy&#10;p8SEfIK7igmiyoKYEjWQFSwaJGRnFm9xS5yseqw2yG+f3EXiq9b8macoF3kW0l5roVw97BM2ckaw&#10;XhkyiqDqx5YuBc4Pq1Dpl2P9Uc836plapNkfIBku6VqwOj0VyYW6Sw8+7LUc6V1agvk+kC1qe6E0&#10;yJMPCVZTabChIiLcSCKijlfkmW0eD/QTqYFz1dufoB2w4JkUrDaB3BaLQVPodsLO0gfb4HFauH8W&#10;JO6MNryptqp8UfHGGDfb6O5gPfPrWleRVNo7/qHqoHc7S6HumtQXOt6QeWPzRL6xDYRCZq9EPixU&#10;4aAZMhj4D23JbTfPJu/wKaBJu5nIEj48+R3h3r9Ij/MU/i7PcsXQtXR9yZom/FyxciykXc9I090A&#10;1SYNP2yrTitqZdwK/S2LuUe3t8sVuzBXzIgOZGiTb5mj8+VOXojXbal3rlmqVU22wm2mWvuBZkPH&#10;YRcl2v1uRqre8ZfPcl/D6R8rxkWcmhJqILXv39Im1NOBxqv3/9Ee+MGZUSseO3FlU4DdVaq/UKGG&#10;x88fLSRkgbkMRf48wP+38o0wWBtixBsaR9R1bcgGTqEjEZmZEiMDl2z3YywWWdofCspErGKpxCoM&#10;NHOW0k89CTqdTBM+Cl0IIWej7fF70Msh8lXc/qSWl0s9bkCC5Gecip9ypXbucdlEsFjOPVaxRhRg&#10;LkwmDczNHEXPK59Gkbdjr9rE8dIyI+09vbAU8YjD2rV2/eyRsYh6RleM+nyrJUvZ8guF6yRAEowe&#10;qvNEJZnTkafCNI7x1jPVapBwfy/vVL1QvG51SeB/kTiQZ6vVRGZGyg5EWr9yXbFyROlY44dvLFTY&#10;sXJIwIJn0tWPfM1jwjLFyxciPkV+ugU+RK9/902A75vBMjIy4Qqxk0r4xEZmBQnDa8VeYIu5/Idp&#10;7Ie6dzivmRM+VLUao1tVfFHkj9WNfIVuSO25ZvkHgsZZ6nnj8t8jVTZ70jl4jMr1fd9HBebveqFi&#10;U7gnA9bEm9Nbi9ZXm6LN5cR53iAr0qJWBW1+B1GDQP5ml2spb9RShRhC1ajVoskv2PHZQRI+5yj5&#10;xZV5agvkizUudefjhZAUYfzHoXq+Rl5H5F08D6VPai9JaG9DxSZyVMij4rKsAhq12JFvpGHvWKfJ&#10;W/dEMYH+Cc2qFPP9NciTJEr9xN3c56RkaihEdBlepGo/6JGJHUiNK44dy0D6kTDGX2x4sX19xYnx&#10;bv6FzC4eSvTfqKRmRo7blTU6csT0XnWV6xIgiPf/y78o9Q4yBh3HPWaBlgSxFyxILQDhzBioFY/I&#10;0Pvj1jUdaJd9agF1WfN0trYrS5t+yFgfUW06Ln1J4tekONSLUsqemZJ8sYcq5J7T0lrxjyNcEUVC&#10;65yVjrLVoK0/Vmi0NLAcNgbxgiEiVK9R5SVp+Oy68iCx+FaK+lSRAvkrRgPyqeXmqVOK1mAZYuU9&#10;y5HvI7/vourH586Lx2S+SrbyC5RyNXbcsXJY8hzkWLFizbJJMUvnUUEUtiBMt8B+k14zVzzmI2FG&#10;YhBIuXKQWwmHmFFgn21ocyD0JWjxc+0Ny8CI3TW61qmS5fhXGUy+cWfZUfbcOUEnBkDBcgp4F0A7&#10;YD7//ob9Ou7xZUShkJkeh5h2WunJIgm9pfePpXw91N74TW3QD0PEZ3B7KVmssZaFr6CvQZGXh1w7&#10;4tYO4pfPnz5r8EVRD4H0PHdd8jrnpVw8o7zunbqx/PBxSyV65UU8i6pOCosN98iKOuS1oq4XC1a+&#10;laxmu6KiAP0R2/q1qC1eVjvUrq2zWMzPXzuRH5CqIy1GfacJ8WIqZKukzm8vCrqd1fmYrujqBR6F&#10;ZRgu9rRjlueqw+RErVfpxCz9tbh7Ws8pmi4HLU6bEeKpyRpVWtqZN1YeyCckQ7y5U0b79w++v97l&#10;yCqz3uTxAXUbKC+dv01OAyAc1YUVjZla8uH+ke3/r7/qzNizVoiRmrLEmlrtZQHIzkCDlzlzcW+c&#10;57b+GVaZYFI0rHSL7heoaK6/kaLRH9uh+ljqScNHaJ4O4dQJmB9MbjyXK7lby8qLuiD3U3p+So72&#10;oclm3SLB+QcoH7QapVqCi3bQfvpisVd2QF8OwkC0Un0eAcYTKXNtgYK2UlfcrEFA9A53EGvU8OBu&#10;b2oiSfAcF0UkRZ7fcwlrhanHcCmSWpYqY6LssJPnLGj72tBWsREyqnDEui+Tr5M/NrC4ro49Z9FC&#10;wkV1qbJrK1//Ll2k9Ja1ljtL25VgPLosHeCrBQ545a0euktUlV5Xou78++CZ8dHOIOMhWsrQW3YG&#10;5LvKnhSI9mTMG48oNeJaYer+tYWSisOeB349Fc8WTZsHZ0GA/i5IyOp/LkE2JmzFABfz3+y3y96h&#10;RV5zEmUWWLCkBAJBcassCh4PqkErxUVeMC3jBqlqDcKiwKFbbpbxarTqQqcKXJFJHyuzxZA3dAak&#10;iusyMFzw5Px5y++CZWSC2Q+r0zIgGJYZPWK+Bb4FI+XUivpVhip829S9MAqwvH6TwJkE6WNLWvbP&#10;VQpG6tl9/fKty6Baemtg2rF5K82yMKetrdmLMrQvzpC/NqEWKd/tYr6oJyytSx5PtPcq3xaH1bHB&#10;LEZlnt8msyKtn/4rcjIDhuG15AygaaOXaONWjRKnBEIj0+6WK2I/I1SpwQjLl376NECIvDcYsKKX&#10;bAuSKdkNyxcmjw7T1SAtFRh4PHdbxeeLVtTGRmdPyIgOaNdi30+I32b7qyreSfUBTrmbKrvEj3Fe&#10;trguD/V6aKn5NY0H5YjA5/u+paJ30rCnkkrX+O5BMavzRStv0+lro/1JQZJwyiyKqb54LKguiMuk&#10;fWJgVIP3v6fkSO2fZcnxwBJwc91F6r2TyddLFWWVUVjsrGFfb2Uas/FkLuVa3xYg2xOI9WxhafVA&#10;da6+U2T4LB9UE9vb8uRcjCfPK9iybI4RGRRpqYL3xlTwUCzR4GEUsEQQAkDyK3fxFTLmDlW3VyFm&#10;tk1qSpYq2KexYiWYsS7o6c+5WpFfJ8ZazReRW9ti1NqdmCPNVkRmEyyMOWkiLDAaD09Fm9W70jPl&#10;y85ZEfT6RBtH4uShhwTOOVKkbIceiZVczOsjv96glo8kRmX75kaVIukW/rBg8I79boFIzMqRzM3T&#10;uI6YzSMY5mZGZw23zY6cPiLwPqsjRknUEjNfhdD0iI3IRGRH3OeplhmROjGW6Bz8015pS13t1bgl&#10;bU4XV3iPSfBqQ7fP/6tV3OOyrKSdEMy1KgvpGYuL+CFFjlBuC2CmQpWem1sro5C+GLyqBD5bbKwC&#10;XnpKhMdLWj6U+mFk+lm/28sUVFbpf0Cra6M0UyMhatVqvLMGyO27insRBuivhlWnBlUUsliIlf8r&#10;bfL0ZUTVdsBTpzxJoPFaDuUYrD440VySpWQVdM0OXNLtGdJIoLvyyyvVwK+MCvStEZMdExIqbFiU&#10;bOyiZ2xJ4PQPoQdHxrURdhYPhbdMHT//5mRk+LBnutfzoF3dRKMYHd8/6F93TinlpkaR57nSSrSi&#10;7+57k7wvy2sfMzAtfz0zMr/agXEAysW6iCLXr4RQRLrkKKsqmg0/QdPFYtXxykurLoMKUv6TijJR&#10;1fUFKyRag8Td1HiePfwb2NO2+8FO8X31LSeqidFjy8uqRYcy070lmYRDQMH9WRtT6gTLXSzxD9EW&#10;hERI3tWRnReBV8KuHguAdzkA+9JaurUlSLKLk/l8l2WuGDSySIODxa/9QUp3UdIJqCmfRyD34el/&#10;PZbz2G9zuS37HjcsrpIltVMg8XaL3vLl1agOu0/cp1hGD1bt8zV366wF4+LT8Fw0jh5nFm61AOnn&#10;DzZZTdA7xLFUup6PEARUCfej7eP5f3uh3xSw683XBUAMiT6M0UipwOqBFtVPiueo1IhLPrasvqPp&#10;HXeyFg/OQuXNPx/Ki+cejaQURazM0r/uWaTL9IyMyIiOvWRfy5Y8eOymYoxEZ7pLB/6dadjzGrdz&#10;0OdHrGMnR6Ossj0YEvc16lowv/c4uWLkKG5Hmc35xebzwU6uHlR0xGL9+8HguBT5VBpUgY8sOQGu&#10;GzBHMT/pjJGXoj1jFbU9tyK35I/LdfMQsWICkREa15z71FH0lSM56exU1Zo9E0keQ62SIkRIs5aD&#10;yK5L4vJVp6SICl0L91iiQj0zIz89cWlQe6E/U7r3m5alQkNd9xfP/rdZX+By6I0aV7T8l+HYgJ5K&#10;1ild6OEWlc+O9clfR0DKWHLet0lrSMXjqfLZcyQEiCcNWWx4kbTFyKmxIDS8B0WzjvbnPCWKyD2R&#10;s2yYp0SKxMJJaki1o9a2NagGq1YHxLtleFg7a6eqrBQpWN9osbRR97WyVv+fbYwkqXJJEFYZSnZy&#10;PRYsWvTbPOiwtd03A/A2kpM6EJDQrlJrZxxiDTrt2SstC5c04cHcsTLHntxI8JWW1rsFN1g5uF1o&#10;/h0WCK9K5IJ0ivo3aUpiov82tO5p54mPnSb058sypr/UG7Cbs4wDsEVJQUNXrpR9KSJ79EmpmLFR&#10;QmaKSFZTuHW0w93NRbB008xzwlYRw0NJV7RYpQDAzRZStK9dyhb/7Gazde8PQ/nfXTrKnMGh+jf+&#10;iVICsLOW/hJ5x3t9tJujq/6o47fYvjjSrVKSpPl2u3MJl+AtMel6Wnlr7LTcKKlELz1+osdo6pJl&#10;+JcN/gun8uS9nZs7N1vvaQHMmpXv5U1OtFSbpstZHTjygrBbT48oQsxtYhkilxrIOOMTVxeMg66E&#10;IaZfxQxM1KSZkZF/km2uBN5V0Lujgmqey9WilURGXo0RmiWsApggqx3heFjPoWrKyqW+1oj5p3x4&#10;yI+rcWjCy7LixLa0aWM6opV94gnT8LL4gPoiL0f+F1rvZWiRUULVx4pc71TUGEnXMsom7oBmjTgj&#10;R79TRXIJqlnCVAUZqg+iSNoqWxXD4JkF0iUO9BfqIOLg9VXkgNsp/UoNwnDYN8Ri9eavrGr0Ezsx&#10;y/o+SNwU1h4L3r6oi0cVZD1dK/VBXlSMyBd86ovLAiUro5U3a2TdfBq1aMXI9EuE9pYUj0o6t/n+&#10;Wr4P0jjZ6TcldTyfuL480QTvZ8Wy3tWsFjA6r/JPxv/2+iQaKSUH2ISXkFg+v1aLb++ieiNW6MKZ&#10;GZo9Vo1S1CYjLVR7i5TwV5joBhF++ZPjyYWFB9WX+5/JNX17I+pF0LH7hSwWz7KgoeD2iy8WpY8j&#10;Z4ndT7sXLlWCbNS6e3thWyWoGPdRmq/V/nzTdUqWU1Oq5EaH5AfUkCIq3dxWyI7UzMiawRVkdueS&#10;M9YK4N/kRotMhqh4Efn+nb5CZq0plXuB7Wno9Yp8CNJWRGZGmtw3n7dEO1uzyxkRkcZkrI0cGmZu&#10;DkPnJZznFyEKZGcPCN+GR6rMsXKOnxQjGWLEd84dX6SVDDfPkZb/6ZlwtnYCYruq0jMjpkZ6+PS/&#10;lu/yf9XIiULDL1RLVeSML9D2dVaYOO9gwXD2a4JiudTkqUELB8LdrHjDrWF9Rev5mH+kSRKSA+rv&#10;Q10qaDqsRKMhaUEzR61PKtD4WC6RLHy5VNwdycG8LCCt3KCULCl++pBHyo1lG9plBav61y6gP015&#10;bAdVqrYp6nUMpOQ4Ot1WAeQ3uRHfHaXTFp1Pb8Eg1dMqJUC03+1PuHTGiCmQErHJeNeS+KftuRGC&#10;RakrFwHIjSoLq0ZqmIQkMtRIyWJKu9cIgSMOTZLEEv1JczMMiKqaVrtsc/H8vKhBIleQujWcoy8/&#10;IkELDC6V/fIyJEahvL5mFwTwTScFgfL1axeVQ+UrJ9aJKgXFvfvnvqEhf6NBte6C+HqwWVJH6N1f&#10;uSbL/msjr9vIURXj7nvfTERGkYf2vc47QPb+a98SEiT91gMoIrvSvV874bZfBtewLbdpwvbPo4bd&#10;qn1pywXSex5Fq1baanoc0eee1q3a3kcPFPb27sVOz6KBORfqNa61cDglyyvGkYBdXlB/JXA0fwS6&#10;WujrrFBkLz2/t0Cn1apfJ9QsTg9P37lr8fz58+cvRT6RDzqytVnq0S16ZJ6PDks6U+oe9rKi+dXq&#10;KOhCKYc2Xc8ObZurpRVOe3lPvZtSia0sa1qmiMW82V3DnUyCp9qU6+HXFmanAu4FLph+WdEsTHkB&#10;GOPn6nCuWsoovZK1ifVHBMtFjnTguHTIraAaD++FfDSK5E7IdOqdjTrKUNyyKWJSUin6Dky59jxR&#10;f77+OU3YXoiNKxyJR2FiJWlecrGhEVlUVRVlODAiANWA5VEZEbBWSjPJdRkSRElGPuhy2poap7Aq&#10;dBVSM+7sXx4+fP3IolT5i1aPwveQYw8HsWKmIu9JWjHOdlWXjMyMjA6JU5Ck25A/reb0XRc3IwiE&#10;jNVXR7b9P1jSIg6dQyVmdciuZ4SXGeEWX6k1LItRer//VH7ULAT7WML57kyVBV8uUf5qlX+Z3vQL&#10;nuQX1rr56sQbByeQ+CdAJ/c7qoiA9+sA5+RLTXwoEAtPbDuK3o829OZRB4/lytw54J61JmAqRylD&#10;5qHU2n8QHl9yPCwZYXBcoFzmsefq5Bg5MsKWASBaKxmQJ2pGLAtn/zySNEtStJ1H17it9qQYKo7u&#10;60CkktQ8GRaSRIeULIKX/UjeXBTm/C/PT6AS8trCo+sJmDfUGjacMiBuIbDQovU6eopM5ktwYVpT&#10;NGR3crdCwsDNKGzZbtpSwTEps66V+WLkNkOWzpfX+ck9aHh3xCJ+mi3rngXNdYn26uYTPG97n8h7&#10;Kq+lVOlsj5A3j0sgvqKq7GiwS/T0Do1cAPO1FnZHfA6VkBeQF6ooKBq6+TtI/w56SPQq9Efddy56&#10;z+i6spIViyMXlbcsQT1ODco6ftrcyLgVaXh5qBe8LK1X7vmR6cHUXDkBa0VFWh4K/aebW+R+eLgL&#10;cmWHLqeu2JUv5BaLmcjoiCyszM9AN9DqnBDMrzfwb0YMOQvFd+y+/GKWtbJarCrKfU1mPj30SIy9&#10;fBgMkzLvqw90zRFgEXmb0iS9ELnsjeyNpXlluhYw8ZkgpSvSpU9xcg25FbnixYrbKRg2yVscXGRU&#10;xH3oFM2jSEj/VZ8D7AfcxRRFelEn13RHC4vrUA74wp1NUq29Y4Xv75EsYXGR02IXK1WhYPemYi+3&#10;Us8V1bUmgTGSy8SCGHApcq5HqozURXVQD+ZlBpFPJvGi1fKm7lxB6UtNRdK/JAsJbEFiCQYHIvpy&#10;xP4YELA25gdtZkRvqa1rE7FlRmC6/9LrmQOrMjXBED6+lVd8u5pIvvd6WT/u+j8DgaWl47BskrCd&#10;URM9zWSOpSWo/TlcgJt+FdXbhda0i8yZikW/qxvqD4UpX6tGxkLVy5cuq7fEZmT1Mj31RmQ/HyTI&#10;YjInJCI1ZGSRqlWrFSrnDodT09vm2D3Q4NiQy70zP9VEyLDkZEW+mAg5D3h4OBME5fiIrZBqTnNY&#10;jMj1Wvpuc5PyLzDSRhYLatqpRdzXTZYIgpmX8p5rg8Ii3WRAzFyIzNgg1f+X4inSMjc5TIDcgPuk&#10;qCD75nQu9zlpBtMirmxQROeozIyQD6Zm/ipHyxGRGoRIpEj1WoRCzeGSNAfn8X96kxyI90MoIqck&#10;CBPc+vmjMlX7qIE9Xt9H9yZXvJ8Zt+NErObYuKXzi/10DvHzxnF4fLwyliDLP0X7ro72585y2VBp&#10;yoPK48CrAo/9FeyqjkSfTypoekZnmvDAj+iLuupWXuGxwm5A/IvcQHxJ8BwD9avL2tO4DpHkDnXf&#10;flzWUShgGnCrNGrtrfFyNHpX2tjSHv18qle/PJsIesaKsm6O8G4WAPfStIjxyFv1hsHZYDh7ofRa&#10;mDlqozMXuKRK/b2cWT6HyBdfrQPATPf/J9vERUERlPAMrYBly5AFAaAUB0GVJeed4Jg3MoX3dMJw&#10;mvhw+HNPlXT1ODa3Y43mnvnoPu1jrEFlfpGDfpZbiQU8vtTurkKmT8vxTilrtVPyA4U99iWKsjWv&#10;yX7EA6IUscpW1knzkfrXoB6IphR/UiNOMpho+DkHNMZH9Fyp+pwbjkuDXJ3D+meVSMa2IX0gwRmy&#10;5gg0lMDbAmSaeTykqXX0kBTwOSrCXXVXXbUHLxBvTZ7ebccu1SbttWptglwY067cyIDoPEG9YD8s&#10;VviOt5cgnUdYkqM1rKMtLY6KuRJzYMHeRXeFKWMLB11asyIjEP1a1kQTPqLVHZG9pIwfy+cET0/2&#10;0rVZAOA4eC2V+qUhZ4+r28P1iTcWeBwXKBPxVOMgKXqT4DlUOSceHNMHbJbYkSVHl7mqxJ8Z9AoT&#10;DsVSkb/0zaCel7KKlV8x8FDUHB+UHIqitRHo+RB7wtlHWVqi8zJKCPf76tXkLkSpEkf8l+tzRI6x&#10;EoQ+f7RWNstQdS+WLkehP6RIKeb8vTuHHmV56bQqUkT2QfPes8U/Z6OxT0d6bT/LlyXZTMjIo/+5&#10;BMvFyjmOmflXRhcfhlhl2XaeaLzhk+rIA/PIf8vWLPjsrGklWhlJdqQP03LF3IssbYCrSpZXH3OA&#10;pGW69+cPA9Lgt1O6dqY1/RERm58Nd4NOtPq7xGarz17QQ4lXw74VdB1j5mZoq/yX9fsX6v3LEjTN&#10;qR78WLVfl+kQXv31SLMyLUfnGR2XN/M0qDgXtI2s1TUkReVHrSYN0sLqeeEm8S/Ac3rN45SkzAW+&#10;lQXTdLWn5ciDP50UPIi1Li7YKcHK7/QTXWIjWqg1utrhzjTbFbJsmyMeHbLBcgxq2taDWPmvZL69&#10;D3w+FzC9epYSBW1JKHr2k0gKC55xcJR/DLDkWtnLS6LbhQ5m3Xy2OSWJ+d498j7MHBacfhI/uYpc&#10;38AmQ5Sb5BOSxZVKPnvXgTOqeO4fNRg+A1N3isNeX86DLtP/kiifecv2L89Rr2n02MaArvjYaZs+&#10;7nc06Bsm+I++dXVO3Z5q7cWetH+cQNsW1BqT1ibSlXurGWdJVbB8zJ9Ss6cJ0JlhvlY66X75+Rfq&#10;0Lm+MlF4hGsowVkU5W0X35LzwsU4RW6Ct9ZsWOUulBs3sE+K59yrm+mwHjiRh5VSvEv1P5kZEZqn&#10;hfpYtRl3pi6t955EG4Em5G0nordS5HKf6NAK6GgRXYgKSXsZ6P1jT4G+0FWYsFR23YNw+YFI9WRJ&#10;KwntljiDr222D1dWq5JviT5maxT0D6Z5rHxQfSLt7kdOASuyzM8cZdjV0xP8rlHEZ25ogjI9XxwW&#10;D5BdZUtYcqsZ6F1JYNw51SwuHs/+q/LLGVlmRlu+fLlThEVm1Fz5kfp3ngTg0fa89scickl3VBzj&#10;9EkBD6QRhiRb5mlJ80XgPXvXB7vove0hgu8qydbfNXGdHhlWVRAMhVY90ybXTqqn4uU9yaRSxnfC&#10;wbraw5aSMip1xA9NblbcvIzY4ogOQXjMVz9WxaDTM8WLEaLEqLI90iAugXOeqFHu6RHb/yCcjRWz&#10;NBpAu/W7u+hIKD9WZ5M2JpXn+7q/mZoB1T7kV//I9yBwKy0LHOpeIJ8T675KDoFNzlU+3Fyxd66v&#10;IlktRHUGPAmHwKHk3kskHYcLlVeRHjx47KVco6Pr1uvifBSP3Ko1V6sPyJrHB/mr38qwPvoQDU35&#10;T2I8U8u1tynbHg8zN4iPSMjImCIpen/Ui301WMl3rZn1fegckZsQaoMVfJ9PpDfoUCavHu/5ESpb&#10;0PNcETypz5Lv/LzVRiMjPfp1U/qIRYuWe973rBBv3d82sVY5f6P1QHaZkTXEpVIy5W0+FjM5aUg+&#10;j9sGnrB27tlBaNEyNI1DyB/32vCQDte6ZfgYGBjdiCI+9yFtQNEpEY/VEiLfWUFI4soNt5pn585u&#10;nRAfRE/qcO5bYKgWoTLd0OyvMi4HminkTPot4n4MoOsEW6NtqQUs9i1Zkc88F/Q8D4dapJsQWvK0&#10;jvAco9Wj1oBJHmDfI581aoJEV7uQHVmJr3fsrGiNrTkbv7v/+NIx3JrBFLS0B/+izT6n/IlCoV5G&#10;Lle9ZezD5aKp9i9A44NJitV/+pwx8+fM1aswff0evAiEfb36YD/6WTi6f2/KeUVfiBpNkL30LIW2&#10;BpS0sTZVukB2MslmZbuqiLwObRB8qom+kRphKDKCKopd5sDbY98iRQD0lbwyKi1TIA5spHqsh3ph&#10;SRRq4wIyJFuQkXq+ew671rPIjHZnivaxEqpv5EvrWasC6iMFzwp/JT8KWNRzwObOHZaV3gDusk+x&#10;hfHj2nVI8UK9Niq8rSoDjsXkXKPp7ceTyqT8dFzYK9Fi0gKK/JN5I40T6n6/ICxUXnEoJgUVRQHf&#10;Wg1EPYRPx/I9/109D7yRaZ4OlwL1FYw93uSM/p6b24ThTw+B1dey0qTgl2D7x0qYtZQ+iI1BUfz0&#10;Grnj/aUxowuZ5kC5nVMy1E2pewJufF77QUqKGm8HRbIiGR0CCYimNDRyqOtnEokbIrIjYJR1Emb+&#10;owHJOEKve+HS6ygm1Rqn/tJ9p9Es1tAguBc/eSF1cG/pEeEm1jmPphfVX//tdSrqfL8S1aG1YkJM&#10;UKvd+r1FasX5SI3CIWuHLfa62/pE9BiJUm6qyl0uesgMUC5kCClxeMqkLdyrRlRen1AB9DwW7nqD&#10;oyMiep3UZGaM0L5wJrsuDDnbnbHTClAfdKyXahATB/767ygqYxyfBMo0FIsjVpsn2/p45tZWM4U+&#10;cXAqd/DSpsmYiNkuffxoCvan1WfqCaoVxaz4cl5IpHsUtFZVs18kKqL+ZdvU0xtQ9nIGsCvRzyO5&#10;CpVemHZEqoGz+lES/uFfBetNOh4cDOXDgf4RVgjV07qqweuevyZ0dlWUULqROiW3nkertLNMD8Co&#10;v4tYFrBgmWCsj1355MDv8dZ/5qGi3+dFkcJyReA6SW7UU/QaTZGejuQpQtOHCkXVVBqekDVl74pR&#10;vHvL0yAcxyhktr1BX+JdFLnFKaWzm+U0Wz5sS1jNEV5YjQUXHcgSgyBOKi9BfOqA3DYNg8E2UqaP&#10;axlWsgJME4qf8jX/aIGNLM2DogmDZJOUsqRJa0N1FWUOUBPmnpXnltTzU/Jf9Mjsofbag+D/BPxB&#10;zJTZlFYcwNlArDiaOA93mRkPViRnA1BD5Ho1I9Z0QkCg9QlSypYL+dl0WnfmXNCy1Ns/OR4IJbgu&#10;HDWz571e2A5YQFnl8uPX6eCwJx+VBkFxqa3twDMtVl/sdIwpnfPobdMuESRZC0eA/qXbNwfX8eNO&#10;R9VlyxYuVUVfLyNY0HI0e8CvySlSlEURExxUF+ogHAfumqCkofaz492sYHNWRPqHNUZIt0zcSOJy&#10;5K13JK0dviMEVaahraux+QDfIf16yCdsdlClOKSeQmyrM/JJAl4D5rZyVlIQaQ3QEP383LFlEA4F&#10;Nl/OdXPZaKi+99/U/82IIZ/unuo1Zm19V8j/2KOqg1bPhbd3TJCFDqGCZ1fKMAzNxBDrJtyTbkSP&#10;1Qhz3z/f8yMDsZagSPf8loiDVI98s5I3xqfgGHkXqzss91iqVN0v0/Y5cSP5f+JHs1OQUU0W7P3z&#10;agfW8XZ8+kPqUEA7mNC7+v+cWLEQ/n0XumnkSpo7VMUaj8GA3VnBtFwltytyMt8v1U0WKqBViMjX&#10;PF+f3lREn7ZrZC4fCapZpsm+nkQJpjDyVGqAqpJg8j7nuc53daxSUZkXqkbEERyI8Z8JKpuRb41F&#10;vonKvnufZqLER2Vjx4/3UoHLUqLlit128B3xBivdJEf/qRjXvkfsaGW6R96ROWL/SAPED+j1/B/F&#10;TIPEq/2kQijsSxkZJShJ5/9AAAABBKvBQs2CRk0CiDYAIxgDUAVAAEwYyWIBkAFiACAAIgAowAgA&#10;AQABAADACAAAzADABgAAYAZQACQAPABCADOgA0ABIAAAAwsAQyGT3ARZgGHjNAA7jAjACrzH/osR&#10;gAVQGOrcKjSAqtAsfgQwAxGIEFgTMAZCEMQAQwAygAH2YHoYX2wGuTAmeAfMA7JA0OJmhAFAANAA&#10;XgBikAwABMAAcgCBwCQA6YHD7BukBggDMQpTMAYAGYAcAAzmAwAAIABAAAIBQgBZgFXQBLhhjAAQ&#10;AFgAojwC5haHTUbGyEnisq8g9EuX+y5rAAJwAAAAAAqUADoD/AAoAEfTjF+UFt8+d/+uH6MAueAu&#10;xoWoIGgwWYxSmYEwAOH0BIWYYAD9ACmAG6AHvnILoAGRgKDAPiAc0gB7MYkAMlAKq4AcFSCrpCMY&#10;LTDH+AAiAAQACgAbwACAAcAA8ABqaHmSGVeYACGENt04AQxgNjAIACAATQAhFgYACIAAQACAA6cA&#10;A2B4cINiQ9FwgYANpXwRDBjABEAB4ABgAgACMAAAAAAC2AE2AHKACMACIBEAEdgEkANIBOBQBwAE&#10;WAAAAMADMAPAACYACADzABJgAAABQARcAVN8hXm5Mj9DmoAHgBTEA1ABAADIAIAAAAAgAQAA1ABF&#10;ABFgAzAAAAJAAQAAYAGAAgABkAGAASABQAAGgFcWaAACAAMHBOABAALAAUAA8AAIAEAADGAwABgA&#10;MAAxYA9gAMAAAAAAGYAETAIRA8WiDsW1tQbDfiGoNEplSdeNEMSADQAOkf4iTCZTgToNE0xqcaaJ&#10;rNNeQFZRARMAVK0AmALyqFhB2HpJEAAZ/etmjyCeAJQIE6AHQAN4AyBAmGBIABsgH6AHcKIzDGUg&#10;NjACvwGhOAbAJ+DI8QAAARgAwAGAABgALADEAGyiCLziF5gDBDNBZLQAec819vBgAEMgEQAIhgCA&#10;B7AA3CASAAZ7AEsAbkA0EBowD1mArsIMiAfywEYACkIudAmYAwABywAGAEsdMX+AWyAvggCPMGVU&#10;AoACQAFz/gNmA3EA/SwI4AAqAAABBgAN+DJDAMgCpxAnGBB7MSeAEQAEGgBkANIAQQA0Ko6gxJ7Y&#10;OIjMPGP+AO4UI2AL5YCEAaABiABOgB4QCjz8jYgBwADAMC82xgRkYGoc4z7BaeiLpAjqs1scA2eI&#10;AAAAAaAAAAAAAAAAAAAAoONQkUAlAcEAAAAAAAAAAAAAAAAAAAAAAwAiAAMAMAAAAAAAAAAAAxAB&#10;HIAIAIDG8CFHorr03NxOirujB6nRK6BVouOg3MAyHAZjQA3GB0VhPgBkAJalMc8AuWhSQAb+AcQA&#10;MEAIACiLB3bAFYA4qMIpgJxhjLBhoOIjACEAHMAHMgExAAyAeQAAIB7AYm7gBxAsvyAgY3GIFGEI&#10;0gOKAEMAEcAGwAcAAiABWwAcAB4xgdIAP8ATbAEsgNBgLiECwhmAABABgAGIAAAADAAgAUgABgBB&#10;gDRGMq8AKgAR4AWABYAA4gNBACEACADyABmAGcADMANssDTEBWAC/2AwMBkACdgCcQxJgDCAAMAe&#10;wARgAHABxGBxEAvABmAHAxk2ACYAF2AEQAcYAFkAbSgAdxztQ0OuBaAaTaJsYUYA4zACAAAAAAAA&#10;AAAAAAZ4AQAAAAAAAAAAAAAAAAAAAAAAAAAAAAAAAAAAAAAAUEsDBBQABgAIAAAAIQDHHpjs4gAA&#10;AA0BAAAPAAAAZHJzL2Rvd25yZXYueG1sTI/NTsMwEITvSLyDtUjcWieG8hPiVFUFnCokWiTEzY23&#10;SdR4HcVukr492xPcZrSj2W/y5eRaMWAfGk8a0nkCAqn0tqFKw9fubfYEIkRD1rSeUMMZAyyL66vc&#10;ZNaP9InDNlaCSyhkRkMdY5dJGcoanQlz3yHx7eB7ZyLbvpK2NyOXu1aqJHmQzjTEH2rT4brG8rg9&#10;OQ3voxlXd+nrsDke1uef3eLje5Oi1rc30+oFRMQp/oXhgs/oUDDT3p/IBtFqmCnF6JHFo+JRl0S6&#10;UArEntW9elYgi1z+X1H8Ag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CZyp8nOAQAAAoKAAAOAAAA&#10;AAAAAAAAAAAAAEgCAABkcnMvZTJvRG9jLnhtbFBLAQItAAoAAAAAAAAAIQBrHKMgc9MvAHPTLwAU&#10;AAAAAAAAAAAAAAAAAKwGAABkcnMvbWVkaWEvaW1hZ2UxLnBuZ1BLAQItAAoAAAAAAAAAIQDWftlT&#10;/hkEAP4ZBAAWAAAAAAAAAAAAAAAAAFHaLwBkcnMvbWVkaWEvaGRwaG90bzEud2RwUEsBAi0AFAAG&#10;AAgAAAAhAMcemOziAAAADQEAAA8AAAAAAAAAAAAAAAAAg/QzAGRycy9kb3ducmV2LnhtbFBLAQIt&#10;ABQABgAIAAAAIQB20p5S4QAAAJwBAAAZAAAAAAAAAAAAAAAAAJL1MwBkcnMvX3JlbHMvZTJvRG9j&#10;LnhtbC5yZWxzUEsFBgAAAAAHAAcAwAEAAKr2M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334;top:34517;width:69310;height:6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5AyQAAAOMAAAAPAAAAZHJzL2Rvd25yZXYueG1sRE/NasJA&#10;EL4X+g7LFLyUZtNYtIlZpSpCL1K0PehtyI5JMDsbsqtGn94tFHqc73/yWW8acabO1ZYVvEYxCOLC&#10;6ppLBT/fq5d3EM4ja2wsk4IrOZhNHx9yzLS98IbOW1+KEMIuQwWV920mpSsqMugi2xIH7mA7gz6c&#10;XSl1h5cQbhqZxPFIGqw5NFTY0qKi4rg9GQXN3N3m8rha7vjZL9dmtE/NV6vU4Kn/mIDw1Pt/8Z/7&#10;U4f5STJMxsO3NIXfnwIAcnoHAAD//wMAUEsBAi0AFAAGAAgAAAAhANvh9svuAAAAhQEAABMAAAAA&#10;AAAAAAAAAAAAAAAAAFtDb250ZW50X1R5cGVzXS54bWxQSwECLQAUAAYACAAAACEAWvQsW78AAAAV&#10;AQAACwAAAAAAAAAAAAAAAAAfAQAAX3JlbHMvLnJlbHNQSwECLQAUAAYACAAAACEAOX8uQMkAAADj&#10;AAAADwAAAAAAAAAAAAAAAAAHAgAAZHJzL2Rvd25yZXYueG1sUEsFBgAAAAADAAMAtwAAAP0CAAAA&#10;AA==&#10;">
                  <v:imagedata r:id="rId13" o:title="" cropleft="9f" cropright="15190f" recolortarget="black"/>
                </v:shape>
                <v:rect id="Rectangle 1" o:spid="_x0000_s1028" style="position:absolute;width:47097;height:8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w10:anchorlock/>
              </v:group>
            </w:pict>
          </mc:Fallback>
        </mc:AlternateContent>
      </w:r>
    </w:p>
    <w:tbl>
      <w:tblPr>
        <w:tblW w:w="0" w:type="auto"/>
        <w:tblLayout w:type="fixed"/>
        <w:tblLook w:val="0600" w:firstRow="0" w:lastRow="0" w:firstColumn="0" w:lastColumn="0" w:noHBand="1" w:noVBand="1"/>
      </w:tblPr>
      <w:tblGrid>
        <w:gridCol w:w="10800"/>
      </w:tblGrid>
      <w:tr w:rsidR="00E47672" w:rsidRPr="004C679F" w14:paraId="3DE525C8" w14:textId="77777777" w:rsidTr="00E47672">
        <w:trPr>
          <w:trHeight w:val="726"/>
        </w:trPr>
        <w:tc>
          <w:tcPr>
            <w:tcW w:w="10800" w:type="dxa"/>
          </w:tcPr>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sz w:val="80"/>
                <w:szCs w:val="80"/>
                <w:lang w:val="en-GB"/>
              </w:rPr>
              <w:id w:val="720020519"/>
              <w:placeholder>
                <w:docPart w:val="40977327C13042F59D1B9B432389C1D1"/>
              </w:placeholder>
              <w15:appearance w15:val="hidden"/>
            </w:sdtPr>
            <w:sdtEndPr>
              <w:rPr>
                <w:rStyle w:val="TitleChar"/>
                <w:b w:val="0"/>
                <w:caps w:val="0"/>
              </w:rPr>
            </w:sdtEndPr>
            <w:sdtContent>
              <w:p w14:paraId="31C18974" w14:textId="17DCA6D6" w:rsidR="00E47672" w:rsidRPr="004C679F" w:rsidRDefault="00EE4849" w:rsidP="00EE4849">
                <w:pPr>
                  <w:pStyle w:val="Title"/>
                  <w:ind w:left="0"/>
                  <w:rPr>
                    <w:color w:val="7A4300" w:themeColor="accent3" w:themeShade="80"/>
                    <w:sz w:val="80"/>
                    <w:szCs w:val="80"/>
                    <w:lang w:val="en-GB"/>
                  </w:rPr>
                </w:pPr>
                <w:r w:rsidRPr="004C679F">
                  <w:rPr>
                    <w:sz w:val="80"/>
                    <w:szCs w:val="80"/>
                    <w:lang w:val="en-GB"/>
                  </w:rPr>
                  <w:t xml:space="preserve">   </w:t>
                </w:r>
                <w:r w:rsidRPr="004C679F">
                  <w:rPr>
                    <w:color w:val="7A4300" w:themeColor="accent3" w:themeShade="80"/>
                    <w:sz w:val="80"/>
                    <w:szCs w:val="80"/>
                    <w:lang w:val="en-GB"/>
                  </w:rPr>
                  <w:t xml:space="preserve">Team </w:t>
                </w:r>
                <w:r w:rsidR="005330F4" w:rsidRPr="004C679F">
                  <w:rPr>
                    <w:color w:val="7A4300" w:themeColor="accent3" w:themeShade="80"/>
                    <w:sz w:val="80"/>
                    <w:szCs w:val="80"/>
                    <w:lang w:val="en-GB"/>
                  </w:rPr>
                  <w:t>Horse</w:t>
                </w:r>
              </w:p>
              <w:p w14:paraId="4FAD1400" w14:textId="07784996" w:rsidR="005330F4" w:rsidRPr="004C679F" w:rsidRDefault="005330F4" w:rsidP="005330F4">
                <w:pPr>
                  <w:pStyle w:val="Title"/>
                  <w:rPr>
                    <w:lang w:val="en-GB"/>
                  </w:rPr>
                </w:pPr>
                <w:r w:rsidRPr="004C679F">
                  <w:rPr>
                    <w:color w:val="7A4300" w:themeColor="accent3" w:themeShade="80"/>
                    <w:sz w:val="80"/>
                    <w:szCs w:val="80"/>
                    <w:lang w:val="en-GB"/>
                  </w:rPr>
                  <w:t>Chestnut</w:t>
                </w:r>
              </w:p>
            </w:sdtContent>
          </w:sdt>
        </w:tc>
      </w:tr>
      <w:tr w:rsidR="00E47672" w:rsidRPr="004C679F" w14:paraId="35518E18" w14:textId="77777777" w:rsidTr="00E47672">
        <w:trPr>
          <w:trHeight w:val="726"/>
        </w:trPr>
        <w:tc>
          <w:tcPr>
            <w:tcW w:w="10800" w:type="dxa"/>
          </w:tcPr>
          <w:p w14:paraId="1AE74512" w14:textId="6D88D046" w:rsidR="00E47672" w:rsidRPr="004C679F" w:rsidRDefault="00000000" w:rsidP="00E47672">
            <w:pPr>
              <w:pStyle w:val="Subtitle"/>
              <w:rPr>
                <w:lang w:val="en-GB"/>
              </w:rPr>
            </w:pPr>
            <w:sdt>
              <w:sdtPr>
                <w:rPr>
                  <w:lang w:val="en-GB"/>
                </w:rPr>
                <w:id w:val="-1640336837"/>
                <w:placeholder>
                  <w:docPart w:val="F91A5F3F6ED6483E89124FBA5C564F7F"/>
                </w:placeholder>
                <w15:appearance w15:val="hidden"/>
              </w:sdtPr>
              <w:sdtContent>
                <w:r w:rsidR="002F082F">
                  <w:rPr>
                    <w:color w:val="BB8A05" w:themeColor="accent4" w:themeShade="BF"/>
                    <w:lang w:val="en-GB"/>
                  </w:rPr>
                  <w:t>Additional data</w:t>
                </w:r>
              </w:sdtContent>
            </w:sdt>
          </w:p>
        </w:tc>
      </w:tr>
      <w:tr w:rsidR="00E47672" w:rsidRPr="004C679F" w14:paraId="645C5956" w14:textId="77777777" w:rsidTr="00E47672">
        <w:trPr>
          <w:trHeight w:val="8091"/>
        </w:trPr>
        <w:tc>
          <w:tcPr>
            <w:tcW w:w="10800" w:type="dxa"/>
          </w:tcPr>
          <w:p w14:paraId="14C4FE4C" w14:textId="77777777" w:rsidR="00E47672" w:rsidRPr="004C679F" w:rsidRDefault="00E47672" w:rsidP="005330F4">
            <w:pPr>
              <w:pStyle w:val="ContactInfo"/>
              <w:ind w:left="0"/>
              <w:rPr>
                <w:lang w:val="en-GB"/>
              </w:rPr>
            </w:pPr>
          </w:p>
        </w:tc>
      </w:tr>
      <w:tr w:rsidR="00FE1397" w:rsidRPr="004C679F" w14:paraId="2ABC329E" w14:textId="77777777" w:rsidTr="00E47672">
        <w:trPr>
          <w:trHeight w:val="726"/>
        </w:trPr>
        <w:tc>
          <w:tcPr>
            <w:tcW w:w="10800" w:type="dxa"/>
          </w:tcPr>
          <w:p w14:paraId="45DC2D21" w14:textId="57BB73D7" w:rsidR="00FE1397" w:rsidRPr="004C679F" w:rsidRDefault="00000000" w:rsidP="00E47672">
            <w:pPr>
              <w:pStyle w:val="ContactInfo"/>
              <w:rPr>
                <w:rFonts w:asciiTheme="minorHAnsi" w:hAnsiTheme="minorHAnsi"/>
                <w:lang w:val="en-GB"/>
              </w:rPr>
            </w:pPr>
            <w:sdt>
              <w:sdtPr>
                <w:rPr>
                  <w:rFonts w:asciiTheme="minorHAnsi" w:hAnsiTheme="minorHAnsi"/>
                  <w:lang w:val="en-GB"/>
                </w:rPr>
                <w:id w:val="1824773452"/>
                <w:placeholder>
                  <w:docPart w:val="BAD94E172A654064ACBD5465E724D600"/>
                </w:placeholder>
                <w15:appearance w15:val="hidden"/>
              </w:sdtPr>
              <w:sdtContent>
                <w:r w:rsidR="005330F4" w:rsidRPr="004C679F">
                  <w:rPr>
                    <w:rFonts w:asciiTheme="minorHAnsi" w:hAnsiTheme="minorHAnsi"/>
                    <w:lang w:val="en-GB"/>
                  </w:rPr>
                  <w:t>Northumbria University</w:t>
                </w:r>
              </w:sdtContent>
            </w:sdt>
            <w:r w:rsidR="00E47672" w:rsidRPr="004C679F">
              <w:rPr>
                <w:rFonts w:asciiTheme="minorHAnsi" w:hAnsiTheme="minorHAnsi"/>
                <w:lang w:val="en-GB"/>
              </w:rPr>
              <w:t xml:space="preserve"> </w:t>
            </w:r>
            <w:r w:rsidR="00FE1397" w:rsidRPr="004C679F">
              <w:rPr>
                <w:rFonts w:asciiTheme="minorHAnsi" w:hAnsiTheme="minorHAnsi"/>
                <w:lang w:val="en-GB"/>
              </w:rPr>
              <w:t xml:space="preserve">| </w:t>
            </w:r>
            <w:sdt>
              <w:sdtPr>
                <w:rPr>
                  <w:rFonts w:asciiTheme="minorHAnsi" w:hAnsiTheme="minorHAnsi"/>
                  <w:lang w:val="en-GB"/>
                </w:rPr>
                <w:id w:val="2094198138"/>
                <w:placeholder>
                  <w:docPart w:val="459847FC353249FF9A64A302CFD1D474"/>
                </w:placeholder>
                <w15:appearance w15:val="hidden"/>
              </w:sdtPr>
              <w:sdtContent>
                <w:r w:rsidR="005330F4" w:rsidRPr="004C679F">
                  <w:rPr>
                    <w:rFonts w:asciiTheme="minorHAnsi" w:hAnsiTheme="minorHAnsi"/>
                    <w:lang w:val="en-GB"/>
                  </w:rPr>
                  <w:t>SOftware Eng. Practice</w:t>
                </w:r>
              </w:sdtContent>
            </w:sdt>
            <w:r w:rsidR="00E47672" w:rsidRPr="004C679F">
              <w:rPr>
                <w:rFonts w:asciiTheme="minorHAnsi" w:hAnsiTheme="minorHAnsi"/>
                <w:lang w:val="en-GB"/>
              </w:rPr>
              <w:t xml:space="preserve"> </w:t>
            </w:r>
            <w:r w:rsidR="00FE1397" w:rsidRPr="004C679F">
              <w:rPr>
                <w:rFonts w:asciiTheme="minorHAnsi" w:hAnsiTheme="minorHAnsi"/>
                <w:lang w:val="en-GB"/>
              </w:rPr>
              <w:t xml:space="preserve">| </w:t>
            </w:r>
            <w:r w:rsidR="005330F4" w:rsidRPr="004C679F">
              <w:rPr>
                <w:rFonts w:asciiTheme="minorHAnsi" w:hAnsiTheme="minorHAnsi"/>
                <w:lang w:val="en-GB"/>
              </w:rPr>
              <w:t xml:space="preserve">   </w:t>
            </w:r>
            <w:sdt>
              <w:sdtPr>
                <w:rPr>
                  <w:rFonts w:asciiTheme="minorHAnsi" w:hAnsiTheme="minorHAnsi"/>
                  <w:lang w:val="en-GB"/>
                </w:rPr>
                <w:id w:val="-594012797"/>
                <w:placeholder>
                  <w:docPart w:val="BC5ECA79CC534920A8391EA5231A8603"/>
                </w:placeholder>
                <w15:appearance w15:val="hidden"/>
              </w:sdtPr>
              <w:sdtContent>
                <w:r w:rsidR="005330F4" w:rsidRPr="004C679F">
                  <w:rPr>
                    <w:rFonts w:asciiTheme="minorHAnsi" w:hAnsiTheme="minorHAnsi"/>
                    <w:lang w:val="en-GB"/>
                  </w:rPr>
                  <w:t>2</w:t>
                </w:r>
                <w:r w:rsidR="005330F4" w:rsidRPr="004C679F">
                  <w:rPr>
                    <w:rFonts w:asciiTheme="minorHAnsi" w:hAnsiTheme="minorHAnsi"/>
                    <w:vertAlign w:val="superscript"/>
                    <w:lang w:val="en-GB"/>
                  </w:rPr>
                  <w:t>nd</w:t>
                </w:r>
                <w:r w:rsidR="005330F4" w:rsidRPr="004C679F">
                  <w:rPr>
                    <w:rFonts w:asciiTheme="minorHAnsi" w:hAnsiTheme="minorHAnsi"/>
                    <w:lang w:val="en-GB"/>
                  </w:rPr>
                  <w:t xml:space="preserve"> Semester</w:t>
                </w:r>
              </w:sdtContent>
            </w:sdt>
          </w:p>
        </w:tc>
      </w:tr>
    </w:tbl>
    <w:p w14:paraId="2B861736" w14:textId="77777777" w:rsidR="0074501E" w:rsidRPr="004C679F" w:rsidRDefault="0074501E" w:rsidP="00101A18">
      <w:pPr>
        <w:pStyle w:val="Heading1"/>
        <w:rPr>
          <w:lang w:val="en-GB"/>
        </w:rPr>
        <w:sectPr w:rsidR="0074501E" w:rsidRPr="004C679F" w:rsidSect="00345617">
          <w:footerReference w:type="default" r:id="rId14"/>
          <w:pgSz w:w="12240" w:h="15840"/>
          <w:pgMar w:top="720" w:right="720" w:bottom="720" w:left="720" w:header="720" w:footer="720" w:gutter="0"/>
          <w:pgNumType w:start="0"/>
          <w:cols w:space="720"/>
          <w:titlePg/>
          <w:docGrid w:linePitch="360"/>
        </w:sectPr>
      </w:pPr>
    </w:p>
    <w:p w14:paraId="68C2FFB9" w14:textId="6C23A49F" w:rsidR="007330B9" w:rsidRPr="004C679F" w:rsidRDefault="007330B9" w:rsidP="00101A18">
      <w:pPr>
        <w:pStyle w:val="Heading1"/>
        <w:rPr>
          <w:color w:val="7D5D03" w:themeColor="accent4" w:themeShade="80"/>
          <w:sz w:val="32"/>
          <w:szCs w:val="32"/>
          <w:lang w:val="en-GB"/>
        </w:rPr>
      </w:pPr>
    </w:p>
    <w:sdt>
      <w:sdtPr>
        <w:rPr>
          <w:rFonts w:ascii="Times New Roman" w:eastAsiaTheme="minorEastAsia" w:hAnsi="Times New Roman" w:cstheme="minorBidi"/>
          <w:b w:val="0"/>
          <w:caps w:val="0"/>
          <w:color w:val="000000" w:themeColor="text1"/>
          <w:sz w:val="24"/>
          <w:szCs w:val="22"/>
          <w:lang w:val="en-GB"/>
        </w:rPr>
        <w:id w:val="-965356825"/>
        <w:docPartObj>
          <w:docPartGallery w:val="Table of Contents"/>
          <w:docPartUnique/>
        </w:docPartObj>
      </w:sdtPr>
      <w:sdtEndPr>
        <w:rPr>
          <w:bCs/>
          <w:noProof/>
        </w:rPr>
      </w:sdtEndPr>
      <w:sdtContent>
        <w:p w14:paraId="4C9A982D" w14:textId="3588FC12" w:rsidR="005B2780" w:rsidRPr="004C679F" w:rsidRDefault="005B2780">
          <w:pPr>
            <w:pStyle w:val="TOCHeading"/>
            <w:rPr>
              <w:lang w:val="en-GB"/>
            </w:rPr>
          </w:pPr>
          <w:r w:rsidRPr="004C679F">
            <w:rPr>
              <w:lang w:val="en-GB"/>
            </w:rPr>
            <w:t>Table of Contents</w:t>
          </w:r>
        </w:p>
        <w:p w14:paraId="2919DAD1" w14:textId="1F9C8C00" w:rsidR="003B16A7" w:rsidRDefault="005B2780">
          <w:pPr>
            <w:pStyle w:val="TOC1"/>
            <w:tabs>
              <w:tab w:val="right" w:leader="dot" w:pos="9350"/>
            </w:tabs>
            <w:rPr>
              <w:rFonts w:asciiTheme="minorHAnsi" w:hAnsiTheme="minorHAnsi"/>
              <w:noProof/>
              <w:color w:val="auto"/>
              <w:kern w:val="2"/>
              <w:szCs w:val="24"/>
              <w:lang w:val="en-PT" w:eastAsia="en-GB"/>
              <w14:ligatures w14:val="standardContextual"/>
            </w:rPr>
          </w:pPr>
          <w:r w:rsidRPr="004C679F">
            <w:rPr>
              <w:lang w:val="en-GB"/>
            </w:rPr>
            <w:fldChar w:fldCharType="begin"/>
          </w:r>
          <w:r w:rsidRPr="004C679F">
            <w:rPr>
              <w:lang w:val="en-GB"/>
            </w:rPr>
            <w:instrText xml:space="preserve"> TOC \o "1-3" \h \z \u </w:instrText>
          </w:r>
          <w:r w:rsidRPr="004C679F">
            <w:rPr>
              <w:lang w:val="en-GB"/>
            </w:rPr>
            <w:fldChar w:fldCharType="separate"/>
          </w:r>
          <w:hyperlink w:anchor="_Toc166458485" w:history="1">
            <w:r w:rsidR="003B16A7" w:rsidRPr="0033014E">
              <w:rPr>
                <w:rStyle w:val="Hyperlink"/>
                <w:noProof/>
                <w:lang w:val="en-GB"/>
              </w:rPr>
              <w:t>INTRODUCTION</w:t>
            </w:r>
            <w:r w:rsidR="003B16A7">
              <w:rPr>
                <w:noProof/>
                <w:webHidden/>
              </w:rPr>
              <w:tab/>
            </w:r>
            <w:r w:rsidR="003B16A7">
              <w:rPr>
                <w:noProof/>
                <w:webHidden/>
              </w:rPr>
              <w:fldChar w:fldCharType="begin"/>
            </w:r>
            <w:r w:rsidR="003B16A7">
              <w:rPr>
                <w:noProof/>
                <w:webHidden/>
              </w:rPr>
              <w:instrText xml:space="preserve"> PAGEREF _Toc166458485 \h </w:instrText>
            </w:r>
            <w:r w:rsidR="003B16A7">
              <w:rPr>
                <w:noProof/>
                <w:webHidden/>
              </w:rPr>
            </w:r>
            <w:r w:rsidR="003B16A7">
              <w:rPr>
                <w:noProof/>
                <w:webHidden/>
              </w:rPr>
              <w:fldChar w:fldCharType="separate"/>
            </w:r>
            <w:r w:rsidR="003B16A7">
              <w:rPr>
                <w:noProof/>
                <w:webHidden/>
              </w:rPr>
              <w:t>1</w:t>
            </w:r>
            <w:r w:rsidR="003B16A7">
              <w:rPr>
                <w:noProof/>
                <w:webHidden/>
              </w:rPr>
              <w:fldChar w:fldCharType="end"/>
            </w:r>
          </w:hyperlink>
        </w:p>
        <w:p w14:paraId="5FEC3D9E" w14:textId="303671E2" w:rsidR="003B16A7" w:rsidRDefault="00000000">
          <w:pPr>
            <w:pStyle w:val="TOC1"/>
            <w:tabs>
              <w:tab w:val="right" w:leader="dot" w:pos="9350"/>
            </w:tabs>
            <w:rPr>
              <w:rFonts w:asciiTheme="minorHAnsi" w:hAnsiTheme="minorHAnsi"/>
              <w:noProof/>
              <w:color w:val="auto"/>
              <w:kern w:val="2"/>
              <w:szCs w:val="24"/>
              <w:lang w:val="en-PT" w:eastAsia="en-GB"/>
              <w14:ligatures w14:val="standardContextual"/>
            </w:rPr>
          </w:pPr>
          <w:hyperlink w:anchor="_Toc166458486" w:history="1">
            <w:r w:rsidR="003B16A7" w:rsidRPr="0033014E">
              <w:rPr>
                <w:rStyle w:val="Hyperlink"/>
                <w:noProof/>
                <w:lang w:val="en-GB"/>
              </w:rPr>
              <w:t>ADDITIONAL DATA LOADING AND PREPROCESSING</w:t>
            </w:r>
            <w:r w:rsidR="003B16A7">
              <w:rPr>
                <w:noProof/>
                <w:webHidden/>
              </w:rPr>
              <w:tab/>
            </w:r>
            <w:r w:rsidR="003B16A7">
              <w:rPr>
                <w:noProof/>
                <w:webHidden/>
              </w:rPr>
              <w:fldChar w:fldCharType="begin"/>
            </w:r>
            <w:r w:rsidR="003B16A7">
              <w:rPr>
                <w:noProof/>
                <w:webHidden/>
              </w:rPr>
              <w:instrText xml:space="preserve"> PAGEREF _Toc166458486 \h </w:instrText>
            </w:r>
            <w:r w:rsidR="003B16A7">
              <w:rPr>
                <w:noProof/>
                <w:webHidden/>
              </w:rPr>
            </w:r>
            <w:r w:rsidR="003B16A7">
              <w:rPr>
                <w:noProof/>
                <w:webHidden/>
              </w:rPr>
              <w:fldChar w:fldCharType="separate"/>
            </w:r>
            <w:r w:rsidR="003B16A7">
              <w:rPr>
                <w:noProof/>
                <w:webHidden/>
              </w:rPr>
              <w:t>1</w:t>
            </w:r>
            <w:r w:rsidR="003B16A7">
              <w:rPr>
                <w:noProof/>
                <w:webHidden/>
              </w:rPr>
              <w:fldChar w:fldCharType="end"/>
            </w:r>
          </w:hyperlink>
        </w:p>
        <w:p w14:paraId="0504D15C" w14:textId="2614DB24" w:rsidR="003B16A7" w:rsidRDefault="00000000">
          <w:pPr>
            <w:pStyle w:val="TOC1"/>
            <w:tabs>
              <w:tab w:val="right" w:leader="dot" w:pos="9350"/>
            </w:tabs>
            <w:rPr>
              <w:rFonts w:asciiTheme="minorHAnsi" w:hAnsiTheme="minorHAnsi"/>
              <w:noProof/>
              <w:color w:val="auto"/>
              <w:kern w:val="2"/>
              <w:szCs w:val="24"/>
              <w:lang w:val="en-PT" w:eastAsia="en-GB"/>
              <w14:ligatures w14:val="standardContextual"/>
            </w:rPr>
          </w:pPr>
          <w:hyperlink w:anchor="_Toc166458487" w:history="1">
            <w:r w:rsidR="003B16A7" w:rsidRPr="0033014E">
              <w:rPr>
                <w:rStyle w:val="Hyperlink"/>
                <w:noProof/>
                <w:lang w:val="en-GB"/>
              </w:rPr>
              <w:t>JUSTIFICATION</w:t>
            </w:r>
            <w:r w:rsidR="003B16A7">
              <w:rPr>
                <w:noProof/>
                <w:webHidden/>
              </w:rPr>
              <w:tab/>
            </w:r>
            <w:r w:rsidR="003B16A7">
              <w:rPr>
                <w:noProof/>
                <w:webHidden/>
              </w:rPr>
              <w:fldChar w:fldCharType="begin"/>
            </w:r>
            <w:r w:rsidR="003B16A7">
              <w:rPr>
                <w:noProof/>
                <w:webHidden/>
              </w:rPr>
              <w:instrText xml:space="preserve"> PAGEREF _Toc166458487 \h </w:instrText>
            </w:r>
            <w:r w:rsidR="003B16A7">
              <w:rPr>
                <w:noProof/>
                <w:webHidden/>
              </w:rPr>
            </w:r>
            <w:r w:rsidR="003B16A7">
              <w:rPr>
                <w:noProof/>
                <w:webHidden/>
              </w:rPr>
              <w:fldChar w:fldCharType="separate"/>
            </w:r>
            <w:r w:rsidR="003B16A7">
              <w:rPr>
                <w:noProof/>
                <w:webHidden/>
              </w:rPr>
              <w:t>1</w:t>
            </w:r>
            <w:r w:rsidR="003B16A7">
              <w:rPr>
                <w:noProof/>
                <w:webHidden/>
              </w:rPr>
              <w:fldChar w:fldCharType="end"/>
            </w:r>
          </w:hyperlink>
        </w:p>
        <w:p w14:paraId="24E06CAC" w14:textId="09B7248F" w:rsidR="003B16A7" w:rsidRDefault="00000000">
          <w:pPr>
            <w:pStyle w:val="TOC1"/>
            <w:tabs>
              <w:tab w:val="right" w:leader="dot" w:pos="9350"/>
            </w:tabs>
            <w:rPr>
              <w:rFonts w:asciiTheme="minorHAnsi" w:hAnsiTheme="minorHAnsi"/>
              <w:noProof/>
              <w:color w:val="auto"/>
              <w:kern w:val="2"/>
              <w:szCs w:val="24"/>
              <w:lang w:val="en-PT" w:eastAsia="en-GB"/>
              <w14:ligatures w14:val="standardContextual"/>
            </w:rPr>
          </w:pPr>
          <w:hyperlink w:anchor="_Toc166458488" w:history="1">
            <w:r w:rsidR="003B16A7" w:rsidRPr="0033014E">
              <w:rPr>
                <w:rStyle w:val="Hyperlink"/>
                <w:noProof/>
                <w:lang w:val="en-GB"/>
              </w:rPr>
              <w:t>RESULTS AND DISCUSSION</w:t>
            </w:r>
            <w:r w:rsidR="003B16A7">
              <w:rPr>
                <w:noProof/>
                <w:webHidden/>
              </w:rPr>
              <w:tab/>
            </w:r>
            <w:r w:rsidR="003B16A7">
              <w:rPr>
                <w:noProof/>
                <w:webHidden/>
              </w:rPr>
              <w:fldChar w:fldCharType="begin"/>
            </w:r>
            <w:r w:rsidR="003B16A7">
              <w:rPr>
                <w:noProof/>
                <w:webHidden/>
              </w:rPr>
              <w:instrText xml:space="preserve"> PAGEREF _Toc166458488 \h </w:instrText>
            </w:r>
            <w:r w:rsidR="003B16A7">
              <w:rPr>
                <w:noProof/>
                <w:webHidden/>
              </w:rPr>
            </w:r>
            <w:r w:rsidR="003B16A7">
              <w:rPr>
                <w:noProof/>
                <w:webHidden/>
              </w:rPr>
              <w:fldChar w:fldCharType="separate"/>
            </w:r>
            <w:r w:rsidR="003B16A7">
              <w:rPr>
                <w:noProof/>
                <w:webHidden/>
              </w:rPr>
              <w:t>2</w:t>
            </w:r>
            <w:r w:rsidR="003B16A7">
              <w:rPr>
                <w:noProof/>
                <w:webHidden/>
              </w:rPr>
              <w:fldChar w:fldCharType="end"/>
            </w:r>
          </w:hyperlink>
        </w:p>
        <w:p w14:paraId="61CCCC10" w14:textId="50B5C971" w:rsidR="005B2780" w:rsidRPr="004C679F" w:rsidRDefault="005B2780">
          <w:pPr>
            <w:rPr>
              <w:lang w:val="en-GB"/>
            </w:rPr>
          </w:pPr>
          <w:r w:rsidRPr="004C679F">
            <w:rPr>
              <w:b/>
              <w:bCs/>
              <w:noProof/>
              <w:lang w:val="en-GB"/>
            </w:rPr>
            <w:fldChar w:fldCharType="end"/>
          </w:r>
        </w:p>
      </w:sdtContent>
    </w:sdt>
    <w:p w14:paraId="0CDD3B76" w14:textId="77777777" w:rsidR="007330B9" w:rsidRPr="004C679F" w:rsidRDefault="007330B9" w:rsidP="007330B9">
      <w:pPr>
        <w:rPr>
          <w:lang w:val="en-GB"/>
        </w:rPr>
      </w:pPr>
    </w:p>
    <w:p w14:paraId="7A0BF8B9" w14:textId="77777777" w:rsidR="007330B9" w:rsidRPr="004C679F" w:rsidRDefault="007330B9" w:rsidP="00101A18">
      <w:pPr>
        <w:pStyle w:val="Heading1"/>
        <w:rPr>
          <w:sz w:val="32"/>
          <w:szCs w:val="32"/>
          <w:lang w:val="en-GB"/>
        </w:rPr>
      </w:pPr>
    </w:p>
    <w:p w14:paraId="33EA3157" w14:textId="77777777" w:rsidR="007330B9" w:rsidRPr="004C679F" w:rsidRDefault="007330B9" w:rsidP="00101A18">
      <w:pPr>
        <w:pStyle w:val="Heading1"/>
        <w:rPr>
          <w:sz w:val="32"/>
          <w:szCs w:val="32"/>
          <w:lang w:val="en-GB"/>
        </w:rPr>
      </w:pPr>
    </w:p>
    <w:p w14:paraId="02E5FB5C" w14:textId="77777777" w:rsidR="007330B9" w:rsidRPr="004C679F" w:rsidRDefault="007330B9" w:rsidP="00101A18">
      <w:pPr>
        <w:pStyle w:val="Heading1"/>
        <w:rPr>
          <w:sz w:val="32"/>
          <w:szCs w:val="32"/>
          <w:lang w:val="en-GB"/>
        </w:rPr>
      </w:pPr>
    </w:p>
    <w:p w14:paraId="35686724" w14:textId="77777777" w:rsidR="007330B9" w:rsidRPr="004C679F" w:rsidRDefault="007330B9" w:rsidP="00101A18">
      <w:pPr>
        <w:pStyle w:val="Heading1"/>
        <w:rPr>
          <w:sz w:val="32"/>
          <w:szCs w:val="32"/>
          <w:lang w:val="en-GB"/>
        </w:rPr>
      </w:pPr>
    </w:p>
    <w:p w14:paraId="7DC9DEED" w14:textId="77777777" w:rsidR="007330B9" w:rsidRPr="004C679F" w:rsidRDefault="007330B9" w:rsidP="00101A18">
      <w:pPr>
        <w:pStyle w:val="Heading1"/>
        <w:rPr>
          <w:sz w:val="32"/>
          <w:szCs w:val="32"/>
          <w:lang w:val="en-GB"/>
        </w:rPr>
      </w:pPr>
    </w:p>
    <w:p w14:paraId="2D3E5EE3" w14:textId="77777777" w:rsidR="007330B9" w:rsidRPr="004C679F" w:rsidRDefault="007330B9" w:rsidP="00101A18">
      <w:pPr>
        <w:pStyle w:val="Heading1"/>
        <w:rPr>
          <w:sz w:val="32"/>
          <w:szCs w:val="32"/>
          <w:lang w:val="en-GB"/>
        </w:rPr>
      </w:pPr>
    </w:p>
    <w:p w14:paraId="6ECBE971" w14:textId="77777777" w:rsidR="007330B9" w:rsidRPr="004C679F" w:rsidRDefault="007330B9" w:rsidP="007330B9">
      <w:pPr>
        <w:rPr>
          <w:lang w:val="en-GB"/>
        </w:rPr>
      </w:pPr>
    </w:p>
    <w:p w14:paraId="5DE66A2D" w14:textId="77777777" w:rsidR="00BF24B8" w:rsidRPr="004C679F" w:rsidRDefault="00BF24B8" w:rsidP="00101A18">
      <w:pPr>
        <w:pStyle w:val="Heading1"/>
        <w:rPr>
          <w:sz w:val="32"/>
          <w:szCs w:val="32"/>
          <w:lang w:val="en-GB"/>
        </w:rPr>
      </w:pPr>
    </w:p>
    <w:p w14:paraId="5323412E" w14:textId="77777777" w:rsidR="00804C2D" w:rsidRPr="004C679F" w:rsidRDefault="00804C2D" w:rsidP="00804C2D">
      <w:pPr>
        <w:rPr>
          <w:lang w:val="en-GB"/>
        </w:rPr>
      </w:pPr>
    </w:p>
    <w:p w14:paraId="480EC5D6" w14:textId="77777777" w:rsidR="005B2780" w:rsidRPr="004C679F" w:rsidRDefault="005B2780" w:rsidP="00804C2D">
      <w:pPr>
        <w:rPr>
          <w:lang w:val="en-GB"/>
        </w:rPr>
      </w:pPr>
    </w:p>
    <w:p w14:paraId="7312DF5B" w14:textId="17D018D1" w:rsidR="00277D9A" w:rsidRPr="004C679F" w:rsidRDefault="00F43B44" w:rsidP="00277D9A">
      <w:pPr>
        <w:pStyle w:val="Heading1"/>
        <w:rPr>
          <w:sz w:val="36"/>
          <w:szCs w:val="34"/>
          <w:lang w:val="en-GB"/>
        </w:rPr>
      </w:pPr>
      <w:bookmarkStart w:id="5" w:name="_Toc166458485"/>
      <w:bookmarkEnd w:id="4"/>
      <w:bookmarkEnd w:id="3"/>
      <w:bookmarkEnd w:id="2"/>
      <w:bookmarkEnd w:id="1"/>
      <w:bookmarkEnd w:id="0"/>
      <w:r>
        <w:rPr>
          <w:sz w:val="36"/>
          <w:szCs w:val="34"/>
          <w:lang w:val="en-GB"/>
        </w:rPr>
        <w:lastRenderedPageBreak/>
        <w:t>INTRO</w:t>
      </w:r>
      <w:r w:rsidR="00735A7B">
        <w:rPr>
          <w:sz w:val="36"/>
          <w:szCs w:val="34"/>
          <w:lang w:val="en-GB"/>
        </w:rPr>
        <w:t>D</w:t>
      </w:r>
      <w:r>
        <w:rPr>
          <w:sz w:val="36"/>
          <w:szCs w:val="34"/>
          <w:lang w:val="en-GB"/>
        </w:rPr>
        <w:t>U</w:t>
      </w:r>
      <w:r w:rsidR="00735A7B">
        <w:rPr>
          <w:sz w:val="36"/>
          <w:szCs w:val="34"/>
          <w:lang w:val="en-GB"/>
        </w:rPr>
        <w:t>C</w:t>
      </w:r>
      <w:r>
        <w:rPr>
          <w:sz w:val="36"/>
          <w:szCs w:val="34"/>
          <w:lang w:val="en-GB"/>
        </w:rPr>
        <w:t>TION</w:t>
      </w:r>
      <w:bookmarkEnd w:id="5"/>
    </w:p>
    <w:p w14:paraId="0FB1E503" w14:textId="0E69137A" w:rsidR="00277D9A" w:rsidRPr="004C679F" w:rsidRDefault="00277D9A" w:rsidP="00277D9A">
      <w:pPr>
        <w:rPr>
          <w:lang w:val="en-GB"/>
        </w:rPr>
      </w:pPr>
      <w:r w:rsidRPr="004C679F">
        <w:rPr>
          <w:lang w:val="en-GB"/>
        </w:rPr>
        <w:t xml:space="preserve">This document refers to the </w:t>
      </w:r>
      <w:r w:rsidR="002F082F">
        <w:rPr>
          <w:lang w:val="en-GB"/>
        </w:rPr>
        <w:t>Additional Data mission</w:t>
      </w:r>
      <w:r w:rsidRPr="004C679F">
        <w:rPr>
          <w:lang w:val="en-GB"/>
        </w:rPr>
        <w:t xml:space="preserve"> by team Horse Chestnut of the AI stream of </w:t>
      </w:r>
      <w:r w:rsidR="00696267">
        <w:rPr>
          <w:lang w:val="en-GB"/>
        </w:rPr>
        <w:t xml:space="preserve">the </w:t>
      </w:r>
      <w:r w:rsidRPr="004C679F">
        <w:rPr>
          <w:lang w:val="en-GB"/>
        </w:rPr>
        <w:t>Software Engineering Practice</w:t>
      </w:r>
      <w:r w:rsidR="00696267">
        <w:rPr>
          <w:lang w:val="en-GB"/>
        </w:rPr>
        <w:t xml:space="preserve"> module at Northumbria University</w:t>
      </w:r>
      <w:r w:rsidRPr="004C679F">
        <w:rPr>
          <w:lang w:val="en-GB"/>
        </w:rPr>
        <w:t xml:space="preserve">. </w:t>
      </w:r>
      <w:r w:rsidR="002F082F">
        <w:rPr>
          <w:lang w:val="en-GB"/>
        </w:rPr>
        <w:t xml:space="preserve">With Iterative Development done, more data was to be added to increase the useability and robustness of the model. As such, the OASIS dataset was chosen, as it has the same amount of well specified categories. While this dataset is not particularly </w:t>
      </w:r>
      <w:proofErr w:type="gramStart"/>
      <w:r w:rsidR="002F082F">
        <w:rPr>
          <w:lang w:val="en-GB"/>
        </w:rPr>
        <w:t>similar to</w:t>
      </w:r>
      <w:proofErr w:type="gramEnd"/>
      <w:r w:rsidR="002F082F">
        <w:rPr>
          <w:lang w:val="en-GB"/>
        </w:rPr>
        <w:t xml:space="preserve"> the original, it still refers to the same condition and exhibits some similarities.</w:t>
      </w:r>
    </w:p>
    <w:p w14:paraId="4897BE56" w14:textId="63580A5F" w:rsidR="00277D9A" w:rsidRPr="004C679F" w:rsidRDefault="002F082F" w:rsidP="00277D9A">
      <w:pPr>
        <w:pStyle w:val="Heading1"/>
        <w:rPr>
          <w:sz w:val="36"/>
          <w:szCs w:val="34"/>
          <w:lang w:val="en-GB"/>
        </w:rPr>
      </w:pPr>
      <w:bookmarkStart w:id="6" w:name="_Toc166458486"/>
      <w:r>
        <w:rPr>
          <w:sz w:val="36"/>
          <w:szCs w:val="34"/>
          <w:lang w:val="en-GB"/>
        </w:rPr>
        <w:t xml:space="preserve">ADDITIONAL </w:t>
      </w:r>
      <w:r w:rsidR="00F43B44">
        <w:rPr>
          <w:sz w:val="36"/>
          <w:szCs w:val="34"/>
          <w:lang w:val="en-GB"/>
        </w:rPr>
        <w:t xml:space="preserve">DATA </w:t>
      </w:r>
      <w:r>
        <w:rPr>
          <w:sz w:val="36"/>
          <w:szCs w:val="34"/>
          <w:lang w:val="en-GB"/>
        </w:rPr>
        <w:t xml:space="preserve">LOADING AND </w:t>
      </w:r>
      <w:r w:rsidR="00F43B44">
        <w:rPr>
          <w:sz w:val="36"/>
          <w:szCs w:val="34"/>
          <w:lang w:val="en-GB"/>
        </w:rPr>
        <w:t>PREPROCESSING</w:t>
      </w:r>
      <w:bookmarkEnd w:id="6"/>
    </w:p>
    <w:p w14:paraId="3BE0A96F" w14:textId="34CB7F34" w:rsidR="00E14279" w:rsidRDefault="002F082F" w:rsidP="00277D9A">
      <w:pPr>
        <w:rPr>
          <w:lang w:val="en-GB"/>
        </w:rPr>
      </w:pPr>
      <w:r>
        <w:rPr>
          <w:lang w:val="en-GB"/>
        </w:rPr>
        <w:t xml:space="preserve">Since the new images were not </w:t>
      </w:r>
      <w:r w:rsidR="003D012E">
        <w:rPr>
          <w:lang w:val="en-GB"/>
        </w:rPr>
        <w:t>like</w:t>
      </w:r>
      <w:r>
        <w:rPr>
          <w:lang w:val="en-GB"/>
        </w:rPr>
        <w:t xml:space="preserve"> the ones used during Iterative Development, some pre-processing was to be done. When loading the data, only 488 images were used for each class, with this being the number of images of the smallest class. This </w:t>
      </w:r>
      <w:r w:rsidR="00152338">
        <w:rPr>
          <w:lang w:val="en-GB"/>
        </w:rPr>
        <w:t xml:space="preserve">was done </w:t>
      </w:r>
      <w:r w:rsidR="000E399E">
        <w:rPr>
          <w:lang w:val="en-GB"/>
        </w:rPr>
        <w:t>so as</w:t>
      </w:r>
      <w:r w:rsidR="00152338">
        <w:rPr>
          <w:lang w:val="en-GB"/>
        </w:rPr>
        <w:t xml:space="preserve"> not</w:t>
      </w:r>
      <w:r w:rsidR="000E399E">
        <w:rPr>
          <w:lang w:val="en-GB"/>
        </w:rPr>
        <w:t xml:space="preserve"> to</w:t>
      </w:r>
      <w:r w:rsidR="006F6376">
        <w:rPr>
          <w:lang w:val="en-GB"/>
        </w:rPr>
        <w:t xml:space="preserve"> accentuate the differences in class distribution of the </w:t>
      </w:r>
      <w:r w:rsidR="007514B4">
        <w:rPr>
          <w:lang w:val="en-GB"/>
        </w:rPr>
        <w:t xml:space="preserve">original </w:t>
      </w:r>
      <w:r w:rsidR="006F6376">
        <w:rPr>
          <w:lang w:val="en-GB"/>
        </w:rPr>
        <w:t>dataset</w:t>
      </w:r>
      <w:r w:rsidR="000E399E">
        <w:rPr>
          <w:lang w:val="en-GB"/>
        </w:rPr>
        <w:t>, considering that this new data has around 60000 observations. After importing those images, they were rotated 90º to the left for the</w:t>
      </w:r>
      <w:r w:rsidR="009D5BEF">
        <w:rPr>
          <w:lang w:val="en-GB"/>
        </w:rPr>
        <w:t>m</w:t>
      </w:r>
      <w:r w:rsidR="000E399E">
        <w:rPr>
          <w:lang w:val="en-GB"/>
        </w:rPr>
        <w:t xml:space="preserve"> to follow the same orientation of the original images. They were then split into train and test sets and concatenated to those of the original images, being further pre-processed with the rest of the images.</w:t>
      </w:r>
    </w:p>
    <w:p w14:paraId="130E7783" w14:textId="275940A9" w:rsidR="00680D30" w:rsidRDefault="003A371C" w:rsidP="00680D30">
      <w:pPr>
        <w:pStyle w:val="Heading1"/>
        <w:rPr>
          <w:sz w:val="36"/>
          <w:szCs w:val="34"/>
          <w:lang w:val="en-GB"/>
        </w:rPr>
      </w:pPr>
      <w:bookmarkStart w:id="7" w:name="_Toc166458487"/>
      <w:r>
        <w:rPr>
          <w:sz w:val="36"/>
          <w:szCs w:val="34"/>
          <w:lang w:val="en-GB"/>
        </w:rPr>
        <w:t>JUSTIFICATION</w:t>
      </w:r>
      <w:bookmarkEnd w:id="7"/>
    </w:p>
    <w:p w14:paraId="4285B0A9" w14:textId="007DC6B4" w:rsidR="00680D30" w:rsidRDefault="003A371C" w:rsidP="00680D30">
      <w:pPr>
        <w:rPr>
          <w:lang w:val="en-GB"/>
        </w:rPr>
      </w:pPr>
      <w:r>
        <w:rPr>
          <w:lang w:val="en-GB"/>
        </w:rPr>
        <w:t>While the considered models showed promising results with the pre-processed MRI scans, those can be hard to find. The OASIS dataset is the largest collection of MRI scans, including multiple layers of the brain of several patients. This dataset, contrary to the original one, has features such as the eyes and the skull still included. While their remov</w:t>
      </w:r>
      <w:r w:rsidR="007514B4">
        <w:rPr>
          <w:lang w:val="en-GB"/>
        </w:rPr>
        <w:t>al</w:t>
      </w:r>
      <w:r>
        <w:rPr>
          <w:lang w:val="en-GB"/>
        </w:rPr>
        <w:t xml:space="preserve"> could be beneficial, it was decided that they would be kept, to make the model more robust and able to work with more types of scans. This means that the model has images both with and without these features and is thus not as limited in terms of the data it can work with.</w:t>
      </w:r>
    </w:p>
    <w:p w14:paraId="6DDE0B4F" w14:textId="30FAE25B" w:rsidR="007514B4" w:rsidRDefault="007514B4" w:rsidP="00680D30">
      <w:pPr>
        <w:rPr>
          <w:lang w:val="en-GB"/>
        </w:rPr>
      </w:pPr>
      <w:r>
        <w:rPr>
          <w:lang w:val="en-GB"/>
        </w:rPr>
        <w:t xml:space="preserve">As such, as was one of the established objectives of the team for this mission, the idea was to not only add more images to the dataset </w:t>
      </w:r>
      <w:r w:rsidR="00617D06">
        <w:rPr>
          <w:lang w:val="en-GB"/>
        </w:rPr>
        <w:t>but to also</w:t>
      </w:r>
      <w:r>
        <w:rPr>
          <w:lang w:val="en-GB"/>
        </w:rPr>
        <w:t xml:space="preserve"> attempt to give more data for the model to learn about the minority class, but to make it more generalisable, as said before, and not as limited as it was before. The advantage of this methodology is that new images that are given to the model do not have to follow the same pre-processing pipeline as the originals, as the model can now deal with a more differentiated sampl</w:t>
      </w:r>
      <w:r w:rsidR="00B91C74">
        <w:rPr>
          <w:lang w:val="en-GB"/>
        </w:rPr>
        <w:t>e.</w:t>
      </w:r>
      <w:r w:rsidR="00617D06">
        <w:rPr>
          <w:lang w:val="en-GB"/>
        </w:rPr>
        <w:t xml:space="preserve"> Although it is to be expected that performance might suffer, it is still important to consider a less restrictive model.</w:t>
      </w:r>
    </w:p>
    <w:p w14:paraId="0A577842" w14:textId="58AD22CA" w:rsidR="00617D06" w:rsidRDefault="00617D06" w:rsidP="00680D30">
      <w:pPr>
        <w:rPr>
          <w:lang w:val="en-GB"/>
        </w:rPr>
      </w:pPr>
      <w:r>
        <w:rPr>
          <w:lang w:val="en-GB"/>
        </w:rPr>
        <w:t xml:space="preserve">As every class is receiving the same number of images, the model has more data to learn from without making the distribution more unbalanced. While the images do not contain the exact </w:t>
      </w:r>
      <w:r>
        <w:rPr>
          <w:lang w:val="en-GB"/>
        </w:rPr>
        <w:lastRenderedPageBreak/>
        <w:t>same data nor features, it is still expectable that similarities exist, as they both come from MRI scans from the same angle.</w:t>
      </w:r>
    </w:p>
    <w:p w14:paraId="30E78B6E" w14:textId="4CAD453F" w:rsidR="00617D06" w:rsidRDefault="00EB7D96" w:rsidP="00680D30">
      <w:pPr>
        <w:rPr>
          <w:lang w:val="en-GB"/>
        </w:rPr>
      </w:pPr>
      <w:r w:rsidRPr="00EB7D96">
        <w:rPr>
          <w:lang w:val="en-GB"/>
        </w:rPr>
        <w:t xml:space="preserve">The choice of the OASIS dataset over another, such as ADNI, was </w:t>
      </w:r>
      <w:proofErr w:type="gramStart"/>
      <w:r w:rsidRPr="00EB7D96">
        <w:rPr>
          <w:lang w:val="en-GB"/>
        </w:rPr>
        <w:t>due to the fact that</w:t>
      </w:r>
      <w:proofErr w:type="gramEnd"/>
      <w:r w:rsidRPr="00EB7D96">
        <w:rPr>
          <w:lang w:val="en-GB"/>
        </w:rPr>
        <w:t xml:space="preserve"> the former also has 4 classes with similar names to the original. The latter also has 5 classes that do</w:t>
      </w:r>
      <w:r>
        <w:rPr>
          <w:lang w:val="en-GB"/>
        </w:rPr>
        <w:t xml:space="preserve"> not</w:t>
      </w:r>
      <w:r w:rsidRPr="00EB7D96">
        <w:rPr>
          <w:lang w:val="en-GB"/>
        </w:rPr>
        <w:t xml:space="preserve"> have a clear match in the original dataset, which made it not worth using as there is no way to guarantee that the data is consistent. What appeared to be a heavily augmented version of the original dataset was also briefly considered, but as the augmentation was carried out without splitting the dataset, there was bound to be data leakage between the sets, which rendered it unusable. All these datasets were found using Kaggle.</w:t>
      </w:r>
    </w:p>
    <w:p w14:paraId="5AE43B31" w14:textId="37670412" w:rsidR="00680D30" w:rsidRDefault="003B16A7" w:rsidP="00680D30">
      <w:pPr>
        <w:pStyle w:val="Heading1"/>
        <w:rPr>
          <w:sz w:val="36"/>
          <w:szCs w:val="34"/>
          <w:lang w:val="en-GB"/>
        </w:rPr>
      </w:pPr>
      <w:bookmarkStart w:id="8" w:name="_Toc166458488"/>
      <w:r>
        <w:rPr>
          <w:sz w:val="36"/>
          <w:szCs w:val="34"/>
          <w:lang w:val="en-GB"/>
        </w:rPr>
        <w:t>RESULTS AND DISCUSSION</w:t>
      </w:r>
      <w:bookmarkEnd w:id="8"/>
    </w:p>
    <w:p w14:paraId="6677EE3B" w14:textId="7FB55CF5" w:rsidR="00DA015C" w:rsidRPr="002A390E" w:rsidRDefault="00DA015C" w:rsidP="00DA015C">
      <w:pPr>
        <w:rPr>
          <w:b/>
          <w:bCs/>
          <w:i/>
          <w:iCs/>
        </w:rPr>
      </w:pPr>
      <w:r w:rsidRPr="001B48F1">
        <w:rPr>
          <w:b/>
          <w:bCs/>
          <w:i/>
          <w:iCs/>
        </w:rPr>
        <w:t>[Figure 1 – Table of Accuracy and Sample Size</w:t>
      </w:r>
      <w:r>
        <w:rPr>
          <w:b/>
          <w:bCs/>
          <w:i/>
          <w:iCs/>
        </w:rPr>
        <w:t xml:space="preserve"> between the models</w:t>
      </w:r>
      <w:r w:rsidRPr="001B48F1">
        <w:rPr>
          <w:b/>
          <w:bCs/>
          <w:i/>
          <w:iCs/>
        </w:rPr>
        <w:t>]</w:t>
      </w:r>
    </w:p>
    <w:tbl>
      <w:tblPr>
        <w:tblStyle w:val="TableGrid"/>
        <w:tblW w:w="5000" w:type="pct"/>
        <w:tblLook w:val="04A0" w:firstRow="1" w:lastRow="0" w:firstColumn="1" w:lastColumn="0" w:noHBand="0" w:noVBand="1"/>
      </w:tblPr>
      <w:tblGrid>
        <w:gridCol w:w="1203"/>
        <w:gridCol w:w="2331"/>
        <w:gridCol w:w="2233"/>
        <w:gridCol w:w="2328"/>
        <w:gridCol w:w="1255"/>
      </w:tblGrid>
      <w:tr w:rsidR="00DA015C" w14:paraId="2E9DC030" w14:textId="77777777" w:rsidTr="00D8484F">
        <w:tc>
          <w:tcPr>
            <w:tcW w:w="643" w:type="pct"/>
          </w:tcPr>
          <w:p w14:paraId="21FB4D6A" w14:textId="77777777" w:rsidR="00DA015C" w:rsidRDefault="00DA015C" w:rsidP="00D8484F">
            <w:pPr>
              <w:rPr>
                <w:b/>
                <w:bCs/>
              </w:rPr>
            </w:pPr>
            <w:r>
              <w:rPr>
                <w:b/>
                <w:bCs/>
              </w:rPr>
              <w:t>Type of Model</w:t>
            </w:r>
          </w:p>
        </w:tc>
        <w:tc>
          <w:tcPr>
            <w:tcW w:w="1247" w:type="pct"/>
          </w:tcPr>
          <w:p w14:paraId="40D59846" w14:textId="77777777" w:rsidR="00DA015C" w:rsidRDefault="00DA015C" w:rsidP="00D8484F">
            <w:pPr>
              <w:rPr>
                <w:b/>
                <w:bCs/>
              </w:rPr>
            </w:pPr>
            <w:r>
              <w:rPr>
                <w:b/>
                <w:bCs/>
              </w:rPr>
              <w:t>Name of Model</w:t>
            </w:r>
          </w:p>
        </w:tc>
        <w:tc>
          <w:tcPr>
            <w:tcW w:w="1194" w:type="pct"/>
          </w:tcPr>
          <w:p w14:paraId="5D3F9B2E" w14:textId="77777777" w:rsidR="00DA015C" w:rsidRDefault="00DA015C" w:rsidP="00D8484F">
            <w:pPr>
              <w:rPr>
                <w:b/>
                <w:bCs/>
              </w:rPr>
            </w:pPr>
            <w:r>
              <w:rPr>
                <w:b/>
                <w:bCs/>
              </w:rPr>
              <w:t>Accuracy of Alzheimer’s Classification (%)</w:t>
            </w:r>
          </w:p>
        </w:tc>
        <w:tc>
          <w:tcPr>
            <w:tcW w:w="1245" w:type="pct"/>
          </w:tcPr>
          <w:p w14:paraId="6C31272C" w14:textId="77777777" w:rsidR="00DA015C" w:rsidRDefault="00DA015C" w:rsidP="00D8484F">
            <w:pPr>
              <w:rPr>
                <w:b/>
                <w:bCs/>
              </w:rPr>
            </w:pPr>
            <w:r>
              <w:rPr>
                <w:b/>
                <w:bCs/>
              </w:rPr>
              <w:t>Accuracy of Multiple Classification (%)</w:t>
            </w:r>
          </w:p>
        </w:tc>
        <w:tc>
          <w:tcPr>
            <w:tcW w:w="671" w:type="pct"/>
          </w:tcPr>
          <w:p w14:paraId="34B8BFAB" w14:textId="77777777" w:rsidR="00DA015C" w:rsidRDefault="00DA015C" w:rsidP="00D8484F">
            <w:pPr>
              <w:rPr>
                <w:b/>
                <w:bCs/>
              </w:rPr>
            </w:pPr>
            <w:r>
              <w:rPr>
                <w:b/>
                <w:bCs/>
              </w:rPr>
              <w:t>Sample Size</w:t>
            </w:r>
          </w:p>
        </w:tc>
      </w:tr>
      <w:tr w:rsidR="00DA015C" w14:paraId="79CAA22C" w14:textId="77777777" w:rsidTr="00D8484F">
        <w:tc>
          <w:tcPr>
            <w:tcW w:w="643" w:type="pct"/>
          </w:tcPr>
          <w:p w14:paraId="34338C6E" w14:textId="77777777" w:rsidR="00DA015C" w:rsidRPr="005E40D1" w:rsidRDefault="00DA015C" w:rsidP="00D8484F">
            <w:r w:rsidRPr="005E40D1">
              <w:t>Pretrained CNN (MRI)</w:t>
            </w:r>
          </w:p>
        </w:tc>
        <w:tc>
          <w:tcPr>
            <w:tcW w:w="1247" w:type="pct"/>
          </w:tcPr>
          <w:p w14:paraId="389F2570" w14:textId="77777777" w:rsidR="00DA015C" w:rsidRPr="004F11F0" w:rsidRDefault="00DA015C" w:rsidP="00D8484F">
            <w:pPr>
              <w:rPr>
                <w:b/>
                <w:bCs/>
              </w:rPr>
            </w:pPr>
            <w:proofErr w:type="spellStart"/>
            <w:r w:rsidRPr="004F11F0">
              <w:rPr>
                <w:b/>
                <w:bCs/>
              </w:rPr>
              <w:t>XbADM_Large</w:t>
            </w:r>
            <w:proofErr w:type="spellEnd"/>
            <w:r w:rsidRPr="004F11F0">
              <w:rPr>
                <w:b/>
                <w:bCs/>
              </w:rPr>
              <w:t xml:space="preserve"> (Ours)</w:t>
            </w:r>
          </w:p>
        </w:tc>
        <w:tc>
          <w:tcPr>
            <w:tcW w:w="1194" w:type="pct"/>
          </w:tcPr>
          <w:p w14:paraId="4C6C0C7C" w14:textId="77777777" w:rsidR="00DA015C" w:rsidRPr="005E40D1" w:rsidRDefault="00DA015C" w:rsidP="00D8484F">
            <w:r>
              <w:t>80.3</w:t>
            </w:r>
          </w:p>
        </w:tc>
        <w:tc>
          <w:tcPr>
            <w:tcW w:w="1245" w:type="pct"/>
          </w:tcPr>
          <w:p w14:paraId="6827BFDF" w14:textId="77777777" w:rsidR="00DA015C" w:rsidRPr="005E40D1" w:rsidRDefault="00DA015C" w:rsidP="00D8484F">
            <w:r w:rsidRPr="005E40D1">
              <w:t>70.7</w:t>
            </w:r>
          </w:p>
        </w:tc>
        <w:tc>
          <w:tcPr>
            <w:tcW w:w="671" w:type="pct"/>
          </w:tcPr>
          <w:p w14:paraId="57F8AB25" w14:textId="77777777" w:rsidR="00DA015C" w:rsidRPr="005E40D1" w:rsidRDefault="00DA015C" w:rsidP="00D8484F">
            <w:r w:rsidRPr="005E40D1">
              <w:t>7552</w:t>
            </w:r>
          </w:p>
        </w:tc>
      </w:tr>
      <w:tr w:rsidR="00DA015C" w14:paraId="030A623E" w14:textId="77777777" w:rsidTr="00D8484F">
        <w:tc>
          <w:tcPr>
            <w:tcW w:w="643" w:type="pct"/>
          </w:tcPr>
          <w:p w14:paraId="6DBC7C3A" w14:textId="77777777" w:rsidR="00DA015C" w:rsidRPr="005E40D1" w:rsidRDefault="00DA015C" w:rsidP="00D8484F">
            <w:r w:rsidRPr="005E40D1">
              <w:t>Pretrained CNN (MRI)</w:t>
            </w:r>
          </w:p>
        </w:tc>
        <w:tc>
          <w:tcPr>
            <w:tcW w:w="1247" w:type="pct"/>
          </w:tcPr>
          <w:p w14:paraId="72F69BDA" w14:textId="77777777" w:rsidR="00DA015C" w:rsidRPr="004F11F0" w:rsidRDefault="00DA015C" w:rsidP="00D8484F">
            <w:pPr>
              <w:rPr>
                <w:b/>
                <w:bCs/>
              </w:rPr>
            </w:pPr>
            <w:proofErr w:type="spellStart"/>
            <w:r w:rsidRPr="004F11F0">
              <w:rPr>
                <w:b/>
                <w:bCs/>
              </w:rPr>
              <w:t>XbADM_Base</w:t>
            </w:r>
            <w:proofErr w:type="spellEnd"/>
            <w:r w:rsidRPr="004F11F0">
              <w:rPr>
                <w:b/>
                <w:bCs/>
              </w:rPr>
              <w:t xml:space="preserve"> (Ours)</w:t>
            </w:r>
          </w:p>
        </w:tc>
        <w:tc>
          <w:tcPr>
            <w:tcW w:w="1194" w:type="pct"/>
          </w:tcPr>
          <w:p w14:paraId="79C5F1DA" w14:textId="77777777" w:rsidR="00DA015C" w:rsidRDefault="00DA015C" w:rsidP="00D8484F">
            <w:r>
              <w:t>83.9</w:t>
            </w:r>
          </w:p>
        </w:tc>
        <w:tc>
          <w:tcPr>
            <w:tcW w:w="1245" w:type="pct"/>
          </w:tcPr>
          <w:p w14:paraId="39DC3B8C" w14:textId="77777777" w:rsidR="00DA015C" w:rsidRPr="005E40D1" w:rsidRDefault="00DA015C" w:rsidP="00D8484F">
            <w:r w:rsidRPr="005E40D1">
              <w:t>9</w:t>
            </w:r>
            <w:r>
              <w:t>1</w:t>
            </w:r>
            <w:r w:rsidRPr="005E40D1">
              <w:t>.07</w:t>
            </w:r>
          </w:p>
        </w:tc>
        <w:tc>
          <w:tcPr>
            <w:tcW w:w="671" w:type="pct"/>
          </w:tcPr>
          <w:p w14:paraId="50E52D5E" w14:textId="77777777" w:rsidR="00DA015C" w:rsidRPr="005E40D1" w:rsidRDefault="00DA015C" w:rsidP="00D8484F">
            <w:r w:rsidRPr="005E40D1">
              <w:t>5600</w:t>
            </w:r>
          </w:p>
        </w:tc>
      </w:tr>
      <w:tr w:rsidR="00DA015C" w14:paraId="41D1B6D3" w14:textId="77777777" w:rsidTr="00D8484F">
        <w:tc>
          <w:tcPr>
            <w:tcW w:w="643" w:type="pct"/>
          </w:tcPr>
          <w:p w14:paraId="7443C7E3" w14:textId="77777777" w:rsidR="00DA015C" w:rsidRPr="005E40D1" w:rsidRDefault="00DA015C" w:rsidP="00D8484F">
            <w:r w:rsidRPr="005E40D1">
              <w:t>CNN (MRI)</w:t>
            </w:r>
          </w:p>
        </w:tc>
        <w:tc>
          <w:tcPr>
            <w:tcW w:w="1247" w:type="pct"/>
          </w:tcPr>
          <w:p w14:paraId="67584254" w14:textId="77777777" w:rsidR="00DA015C" w:rsidRPr="004F11F0" w:rsidRDefault="00DA015C" w:rsidP="00D8484F">
            <w:pPr>
              <w:rPr>
                <w:b/>
                <w:bCs/>
              </w:rPr>
            </w:pPr>
            <w:proofErr w:type="spellStart"/>
            <w:r w:rsidRPr="004F11F0">
              <w:rPr>
                <w:b/>
                <w:bCs/>
              </w:rPr>
              <w:t>CbADM_Large</w:t>
            </w:r>
            <w:proofErr w:type="spellEnd"/>
            <w:r w:rsidRPr="004F11F0">
              <w:rPr>
                <w:b/>
                <w:bCs/>
              </w:rPr>
              <w:t xml:space="preserve"> (Ours)</w:t>
            </w:r>
          </w:p>
        </w:tc>
        <w:tc>
          <w:tcPr>
            <w:tcW w:w="1194" w:type="pct"/>
          </w:tcPr>
          <w:p w14:paraId="3FF57BE3" w14:textId="77777777" w:rsidR="00DA015C" w:rsidRPr="005E40D1" w:rsidRDefault="00DA015C" w:rsidP="00D8484F">
            <w:r>
              <w:t>89.7</w:t>
            </w:r>
          </w:p>
        </w:tc>
        <w:tc>
          <w:tcPr>
            <w:tcW w:w="1245" w:type="pct"/>
          </w:tcPr>
          <w:p w14:paraId="479E9878" w14:textId="77777777" w:rsidR="00DA015C" w:rsidRPr="005E40D1" w:rsidRDefault="00DA015C" w:rsidP="00D8484F">
            <w:r w:rsidRPr="005E40D1">
              <w:t>80.1</w:t>
            </w:r>
          </w:p>
        </w:tc>
        <w:tc>
          <w:tcPr>
            <w:tcW w:w="671" w:type="pct"/>
          </w:tcPr>
          <w:p w14:paraId="2A4C07BD" w14:textId="77777777" w:rsidR="00DA015C" w:rsidRPr="005E40D1" w:rsidRDefault="00DA015C" w:rsidP="00D8484F">
            <w:r w:rsidRPr="005E40D1">
              <w:t>7552</w:t>
            </w:r>
          </w:p>
        </w:tc>
      </w:tr>
      <w:tr w:rsidR="00DA015C" w14:paraId="1C2801AB" w14:textId="77777777" w:rsidTr="00D8484F">
        <w:tc>
          <w:tcPr>
            <w:tcW w:w="643" w:type="pct"/>
          </w:tcPr>
          <w:p w14:paraId="1437A69A" w14:textId="77777777" w:rsidR="00DA015C" w:rsidRPr="005E40D1" w:rsidRDefault="00DA015C" w:rsidP="00D8484F">
            <w:r w:rsidRPr="005E40D1">
              <w:t>CNN (MRI)</w:t>
            </w:r>
          </w:p>
        </w:tc>
        <w:tc>
          <w:tcPr>
            <w:tcW w:w="1247" w:type="pct"/>
          </w:tcPr>
          <w:p w14:paraId="35FF17BF" w14:textId="77777777" w:rsidR="00DA015C" w:rsidRPr="004F11F0" w:rsidRDefault="00DA015C" w:rsidP="00D8484F">
            <w:pPr>
              <w:rPr>
                <w:b/>
                <w:bCs/>
              </w:rPr>
            </w:pPr>
            <w:proofErr w:type="spellStart"/>
            <w:r w:rsidRPr="004F11F0">
              <w:rPr>
                <w:b/>
                <w:bCs/>
              </w:rPr>
              <w:t>CbADM_Base</w:t>
            </w:r>
            <w:proofErr w:type="spellEnd"/>
            <w:r w:rsidRPr="004F11F0">
              <w:rPr>
                <w:b/>
                <w:bCs/>
              </w:rPr>
              <w:t xml:space="preserve"> (Ours)</w:t>
            </w:r>
          </w:p>
        </w:tc>
        <w:tc>
          <w:tcPr>
            <w:tcW w:w="1194" w:type="pct"/>
          </w:tcPr>
          <w:p w14:paraId="163ECC44" w14:textId="77777777" w:rsidR="00DA015C" w:rsidRPr="005E40D1" w:rsidRDefault="00DA015C" w:rsidP="00D8484F">
            <w:r>
              <w:t>98.2</w:t>
            </w:r>
          </w:p>
        </w:tc>
        <w:tc>
          <w:tcPr>
            <w:tcW w:w="1245" w:type="pct"/>
          </w:tcPr>
          <w:p w14:paraId="022F1C81" w14:textId="77777777" w:rsidR="00DA015C" w:rsidRPr="005E40D1" w:rsidRDefault="00DA015C" w:rsidP="00D8484F">
            <w:r w:rsidRPr="005E40D1">
              <w:t>9</w:t>
            </w:r>
            <w:r>
              <w:t>4</w:t>
            </w:r>
            <w:r w:rsidRPr="005E40D1">
              <w:t>.07</w:t>
            </w:r>
          </w:p>
        </w:tc>
        <w:tc>
          <w:tcPr>
            <w:tcW w:w="671" w:type="pct"/>
          </w:tcPr>
          <w:p w14:paraId="6465457F" w14:textId="77777777" w:rsidR="00DA015C" w:rsidRPr="005E40D1" w:rsidRDefault="00DA015C" w:rsidP="00D8484F">
            <w:r w:rsidRPr="005E40D1">
              <w:t>5600</w:t>
            </w:r>
          </w:p>
        </w:tc>
      </w:tr>
    </w:tbl>
    <w:p w14:paraId="5938789C" w14:textId="77777777" w:rsidR="00DA015C" w:rsidRPr="00DA015C" w:rsidRDefault="00DA015C" w:rsidP="00DA015C">
      <w:pPr>
        <w:rPr>
          <w:lang w:val="en-GB"/>
        </w:rPr>
      </w:pPr>
    </w:p>
    <w:p w14:paraId="69B6AF21" w14:textId="3979D872" w:rsidR="003E78A9" w:rsidRPr="003B16A7" w:rsidRDefault="00D74B5C" w:rsidP="00A71DDD">
      <w:pPr>
        <w:rPr>
          <w:lang w:val="en-GB"/>
        </w:rPr>
      </w:pPr>
      <w:r>
        <w:rPr>
          <w:lang w:val="en-GB"/>
        </w:rPr>
        <w:t>After running the code with both balanced and unbalanced dataset, the results that were given by the model were worse than those of the original, which was expected, as the new dataset has been proven to be considerably harder to predict and has different features to the original dataset. Even still, the models still performed well and got around 80% with the balanced data and all the 4 classes</w:t>
      </w:r>
      <w:r w:rsidR="00A5470A">
        <w:rPr>
          <w:lang w:val="en-GB"/>
        </w:rPr>
        <w:t xml:space="preserve"> on 25 epochs</w:t>
      </w:r>
      <w:r>
        <w:rPr>
          <w:lang w:val="en-GB"/>
        </w:rPr>
        <w:t xml:space="preserve">, though the </w:t>
      </w:r>
      <w:r w:rsidR="00DA015C">
        <w:rPr>
          <w:lang w:val="en-GB"/>
        </w:rPr>
        <w:t>self-made CNN (</w:t>
      </w:r>
      <w:proofErr w:type="spellStart"/>
      <w:r w:rsidR="00DA015C" w:rsidRPr="00DA015C">
        <w:rPr>
          <w:i/>
          <w:iCs/>
        </w:rPr>
        <w:t>CbADM</w:t>
      </w:r>
      <w:proofErr w:type="spellEnd"/>
      <w:r w:rsidR="00BD1BFA">
        <w:t xml:space="preserve">, which stands for </w:t>
      </w:r>
      <w:r w:rsidR="00BD1BFA" w:rsidRPr="00BD1BFA">
        <w:t>CNN based Alzheimer Detection Mode</w:t>
      </w:r>
      <w:r w:rsidR="00BD1BFA">
        <w:t>l)</w:t>
      </w:r>
      <w:r>
        <w:rPr>
          <w:lang w:val="en-GB"/>
        </w:rPr>
        <w:t xml:space="preserve"> seemed to suffer more than the </w:t>
      </w:r>
      <w:r w:rsidR="00DA015C">
        <w:rPr>
          <w:lang w:val="en-GB"/>
        </w:rPr>
        <w:t xml:space="preserve">pretrained </w:t>
      </w:r>
      <w:r w:rsidR="00DA015C" w:rsidRPr="00DA015C">
        <w:rPr>
          <w:lang w:val="en-GB"/>
        </w:rPr>
        <w:t>(</w:t>
      </w:r>
      <w:proofErr w:type="spellStart"/>
      <w:r w:rsidR="00DA015C" w:rsidRPr="00DA015C">
        <w:rPr>
          <w:i/>
          <w:iCs/>
        </w:rPr>
        <w:t>XbADM</w:t>
      </w:r>
      <w:proofErr w:type="spellEnd"/>
      <w:r w:rsidR="00BD1BFA">
        <w:t xml:space="preserve">, which stands for </w:t>
      </w:r>
      <w:proofErr w:type="spellStart"/>
      <w:r w:rsidR="00BD1BFA" w:rsidRPr="00BD1BFA">
        <w:t>Xception</w:t>
      </w:r>
      <w:proofErr w:type="spellEnd"/>
      <w:r w:rsidR="00BD1BFA" w:rsidRPr="00BD1BFA">
        <w:t xml:space="preserve"> based Alzheimer Detection Model</w:t>
      </w:r>
      <w:r w:rsidR="00DA015C" w:rsidRPr="00DA015C">
        <w:t>)</w:t>
      </w:r>
      <w:r w:rsidR="00DA015C">
        <w:rPr>
          <w:lang w:val="en-GB"/>
        </w:rPr>
        <w:t xml:space="preserve"> model on binary data, with the opposite being true for multiple classification</w:t>
      </w:r>
      <w:r>
        <w:rPr>
          <w:lang w:val="en-GB"/>
        </w:rPr>
        <w:t>.</w:t>
      </w:r>
      <w:r w:rsidR="00EB7D96">
        <w:rPr>
          <w:lang w:val="en-GB"/>
        </w:rPr>
        <w:t xml:space="preserve"> Changing the number of epochs, the optimiser and adding more layers could help the models improve, but for the sake of consistency they were kept the same as the ones from Iterative Development.</w:t>
      </w:r>
      <w:r w:rsidR="00A5470A">
        <w:rPr>
          <w:lang w:val="en-GB"/>
        </w:rPr>
        <w:t xml:space="preserve"> </w:t>
      </w:r>
      <w:r w:rsidR="003B16A7">
        <w:rPr>
          <w:lang w:val="en-GB"/>
        </w:rPr>
        <w:t>Even</w:t>
      </w:r>
      <w:r w:rsidR="00DA015C">
        <w:rPr>
          <w:lang w:val="en-GB"/>
        </w:rPr>
        <w:t xml:space="preserve"> with a set seed, the performance of the models still varied each run, so the difference can be more or</w:t>
      </w:r>
      <w:r w:rsidR="003B16A7">
        <w:rPr>
          <w:lang w:val="en-GB"/>
        </w:rPr>
        <w:t xml:space="preserve"> even</w:t>
      </w:r>
      <w:r w:rsidR="00DA015C">
        <w:rPr>
          <w:lang w:val="en-GB"/>
        </w:rPr>
        <w:t xml:space="preserve"> less drastic than the one present.</w:t>
      </w:r>
      <w:r w:rsidR="003B16A7">
        <w:rPr>
          <w:lang w:val="en-GB"/>
        </w:rPr>
        <w:t xml:space="preserve"> It is important to note that the pretrained model was still learning more about the data, so it could be expected that it would possibly surpass the </w:t>
      </w:r>
      <w:proofErr w:type="spellStart"/>
      <w:r w:rsidR="003B16A7" w:rsidRPr="00DA015C">
        <w:rPr>
          <w:i/>
          <w:iCs/>
        </w:rPr>
        <w:t>CbADM</w:t>
      </w:r>
      <w:proofErr w:type="spellEnd"/>
      <w:r w:rsidR="003B16A7">
        <w:t xml:space="preserve">, which would achieve that accuracy early on </w:t>
      </w:r>
      <w:r w:rsidR="003B16A7">
        <w:lastRenderedPageBreak/>
        <w:t>before plateauing. As such, it is important to decide between a faster model or a slower one that could be more precise if given more time to learn.</w:t>
      </w:r>
    </w:p>
    <w:sectPr w:rsidR="003E78A9" w:rsidRPr="003B16A7" w:rsidSect="003456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99E11" w14:textId="77777777" w:rsidR="00CA64BD" w:rsidRDefault="00CA64BD">
      <w:pPr>
        <w:spacing w:before="0" w:after="0" w:line="240" w:lineRule="auto"/>
      </w:pPr>
      <w:r>
        <w:separator/>
      </w:r>
    </w:p>
  </w:endnote>
  <w:endnote w:type="continuationSeparator" w:id="0">
    <w:p w14:paraId="5CB05B80" w14:textId="77777777" w:rsidR="00CA64BD" w:rsidRDefault="00CA64B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Headings CS)">
    <w:altName w:val="Times New Roman"/>
    <w:panose1 w:val="020B0604020202020204"/>
    <w:charset w:val="00"/>
    <w:family w:val="roman"/>
    <w:notTrueType/>
    <w:pitch w:val="default"/>
  </w:font>
  <w:font w:name="Times New Roman (Body CS)">
    <w:altName w:val="Times New Roman"/>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3A2E0" w14:textId="77777777" w:rsidR="001638F6" w:rsidRDefault="00844483">
    <w:pPr>
      <w:pStyle w:val="Footer"/>
    </w:pPr>
    <w:r>
      <w:t xml:space="preserve">PAGE </w:t>
    </w:r>
    <w:r>
      <w:fldChar w:fldCharType="begin"/>
    </w:r>
    <w:r>
      <w:instrText xml:space="preserve"> PAGE  \* Arabic  \* MERGEFORMAT </w:instrText>
    </w:r>
    <w:r>
      <w:fldChar w:fldCharType="separate"/>
    </w:r>
    <w:r w:rsidR="00934F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B5E77" w14:textId="77777777" w:rsidR="00CA64BD" w:rsidRDefault="00CA64BD">
      <w:pPr>
        <w:spacing w:before="0" w:after="0" w:line="240" w:lineRule="auto"/>
      </w:pPr>
      <w:r>
        <w:separator/>
      </w:r>
    </w:p>
  </w:footnote>
  <w:footnote w:type="continuationSeparator" w:id="0">
    <w:p w14:paraId="7E9C44D3" w14:textId="77777777" w:rsidR="00CA64BD" w:rsidRDefault="00CA64B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EA35A1D"/>
    <w:multiLevelType w:val="hybridMultilevel"/>
    <w:tmpl w:val="4D5E8FFC"/>
    <w:lvl w:ilvl="0" w:tplc="906C2C64">
      <w:numFmt w:val="bullet"/>
      <w:lvlText w:val="-"/>
      <w:lvlJc w:val="left"/>
      <w:pPr>
        <w:ind w:left="720" w:hanging="360"/>
      </w:pPr>
      <w:rPr>
        <w:rFonts w:ascii="Gill Sans MT" w:eastAsiaTheme="minorEastAsia"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221091560">
    <w:abstractNumId w:val="9"/>
  </w:num>
  <w:num w:numId="2" w16cid:durableId="1454792140">
    <w:abstractNumId w:val="9"/>
  </w:num>
  <w:num w:numId="3" w16cid:durableId="1272474281">
    <w:abstractNumId w:val="8"/>
  </w:num>
  <w:num w:numId="4" w16cid:durableId="1896310045">
    <w:abstractNumId w:val="8"/>
  </w:num>
  <w:num w:numId="5" w16cid:durableId="1782800902">
    <w:abstractNumId w:val="9"/>
  </w:num>
  <w:num w:numId="6" w16cid:durableId="132526421">
    <w:abstractNumId w:val="8"/>
  </w:num>
  <w:num w:numId="7" w16cid:durableId="586621328">
    <w:abstractNumId w:val="11"/>
  </w:num>
  <w:num w:numId="8" w16cid:durableId="892496727">
    <w:abstractNumId w:val="10"/>
  </w:num>
  <w:num w:numId="9" w16cid:durableId="101609319">
    <w:abstractNumId w:val="13"/>
  </w:num>
  <w:num w:numId="10" w16cid:durableId="729157751">
    <w:abstractNumId w:val="12"/>
  </w:num>
  <w:num w:numId="11" w16cid:durableId="1091585182">
    <w:abstractNumId w:val="16"/>
  </w:num>
  <w:num w:numId="12" w16cid:durableId="983392410">
    <w:abstractNumId w:val="15"/>
  </w:num>
  <w:num w:numId="13" w16cid:durableId="243687821">
    <w:abstractNumId w:val="7"/>
  </w:num>
  <w:num w:numId="14" w16cid:durableId="24261383">
    <w:abstractNumId w:val="6"/>
  </w:num>
  <w:num w:numId="15" w16cid:durableId="1272473023">
    <w:abstractNumId w:val="5"/>
  </w:num>
  <w:num w:numId="16" w16cid:durableId="1040016767">
    <w:abstractNumId w:val="4"/>
  </w:num>
  <w:num w:numId="17" w16cid:durableId="1794667041">
    <w:abstractNumId w:val="3"/>
  </w:num>
  <w:num w:numId="18" w16cid:durableId="1798184187">
    <w:abstractNumId w:val="2"/>
  </w:num>
  <w:num w:numId="19" w16cid:durableId="2080591391">
    <w:abstractNumId w:val="1"/>
  </w:num>
  <w:num w:numId="20" w16cid:durableId="574357586">
    <w:abstractNumId w:val="0"/>
  </w:num>
  <w:num w:numId="21" w16cid:durableId="39442775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activeWritingStyle w:appName="MSWord" w:lang="en-US" w:vendorID="64" w:dllVersion="0" w:nlCheck="1" w:checkStyle="0"/>
  <w:activeWritingStyle w:appName="MSWord" w:lang="en-GB" w:vendorID="64" w:dllVersion="0" w:nlCheck="1" w:checkStyle="0"/>
  <w:activeWritingStyle w:appName="MSWord" w:lang="pt-PT" w:vendorID="64" w:dllVersion="0"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0F4"/>
    <w:rsid w:val="00023638"/>
    <w:rsid w:val="000748AA"/>
    <w:rsid w:val="000E399E"/>
    <w:rsid w:val="00101A18"/>
    <w:rsid w:val="00122302"/>
    <w:rsid w:val="00152338"/>
    <w:rsid w:val="001638F6"/>
    <w:rsid w:val="001A2000"/>
    <w:rsid w:val="001C3BB4"/>
    <w:rsid w:val="001D7C26"/>
    <w:rsid w:val="001F2C81"/>
    <w:rsid w:val="00206B7B"/>
    <w:rsid w:val="002115ED"/>
    <w:rsid w:val="00230BBB"/>
    <w:rsid w:val="0027400C"/>
    <w:rsid w:val="00277D9A"/>
    <w:rsid w:val="002A156E"/>
    <w:rsid w:val="002C3095"/>
    <w:rsid w:val="002F082F"/>
    <w:rsid w:val="003209D6"/>
    <w:rsid w:val="00334A73"/>
    <w:rsid w:val="003422FF"/>
    <w:rsid w:val="00345617"/>
    <w:rsid w:val="00346A63"/>
    <w:rsid w:val="003801AA"/>
    <w:rsid w:val="0039067D"/>
    <w:rsid w:val="003A371C"/>
    <w:rsid w:val="003B16A7"/>
    <w:rsid w:val="003D012E"/>
    <w:rsid w:val="003E2A05"/>
    <w:rsid w:val="003E78A9"/>
    <w:rsid w:val="003F0689"/>
    <w:rsid w:val="003F5990"/>
    <w:rsid w:val="0040172C"/>
    <w:rsid w:val="004815C6"/>
    <w:rsid w:val="004952C4"/>
    <w:rsid w:val="004C679F"/>
    <w:rsid w:val="004F26D7"/>
    <w:rsid w:val="005019BD"/>
    <w:rsid w:val="00503A67"/>
    <w:rsid w:val="005057EF"/>
    <w:rsid w:val="005330F4"/>
    <w:rsid w:val="00583801"/>
    <w:rsid w:val="00591482"/>
    <w:rsid w:val="005A1C5A"/>
    <w:rsid w:val="005B2780"/>
    <w:rsid w:val="00617D06"/>
    <w:rsid w:val="0063414A"/>
    <w:rsid w:val="00651DB3"/>
    <w:rsid w:val="00652986"/>
    <w:rsid w:val="00656ABF"/>
    <w:rsid w:val="00676802"/>
    <w:rsid w:val="00680D30"/>
    <w:rsid w:val="00685117"/>
    <w:rsid w:val="00690EFD"/>
    <w:rsid w:val="00696267"/>
    <w:rsid w:val="006C7BF2"/>
    <w:rsid w:val="006F0A11"/>
    <w:rsid w:val="006F3C2A"/>
    <w:rsid w:val="006F6376"/>
    <w:rsid w:val="007021DE"/>
    <w:rsid w:val="00717F88"/>
    <w:rsid w:val="00731CAE"/>
    <w:rsid w:val="00732607"/>
    <w:rsid w:val="007330B9"/>
    <w:rsid w:val="00735A7B"/>
    <w:rsid w:val="0074501E"/>
    <w:rsid w:val="007514B4"/>
    <w:rsid w:val="00763945"/>
    <w:rsid w:val="007B0D15"/>
    <w:rsid w:val="007F1744"/>
    <w:rsid w:val="00800E57"/>
    <w:rsid w:val="00804C2D"/>
    <w:rsid w:val="00804E65"/>
    <w:rsid w:val="00844483"/>
    <w:rsid w:val="00860A77"/>
    <w:rsid w:val="00862A7D"/>
    <w:rsid w:val="008859E5"/>
    <w:rsid w:val="00894573"/>
    <w:rsid w:val="00897C95"/>
    <w:rsid w:val="008B7F7B"/>
    <w:rsid w:val="008C3504"/>
    <w:rsid w:val="009259C9"/>
    <w:rsid w:val="00925D63"/>
    <w:rsid w:val="00934F1C"/>
    <w:rsid w:val="00973C38"/>
    <w:rsid w:val="009744AC"/>
    <w:rsid w:val="00976C91"/>
    <w:rsid w:val="009A1E44"/>
    <w:rsid w:val="009B1C8C"/>
    <w:rsid w:val="009D1FE8"/>
    <w:rsid w:val="009D2231"/>
    <w:rsid w:val="009D5BEF"/>
    <w:rsid w:val="00A122DB"/>
    <w:rsid w:val="00A16604"/>
    <w:rsid w:val="00A50338"/>
    <w:rsid w:val="00A5470A"/>
    <w:rsid w:val="00A71DDD"/>
    <w:rsid w:val="00AC5099"/>
    <w:rsid w:val="00AD165F"/>
    <w:rsid w:val="00AF4F48"/>
    <w:rsid w:val="00B47B7A"/>
    <w:rsid w:val="00B646B8"/>
    <w:rsid w:val="00B65B3A"/>
    <w:rsid w:val="00B91C74"/>
    <w:rsid w:val="00BD139C"/>
    <w:rsid w:val="00BD1BFA"/>
    <w:rsid w:val="00BD3BDF"/>
    <w:rsid w:val="00BD5CC7"/>
    <w:rsid w:val="00BF24B8"/>
    <w:rsid w:val="00C2090D"/>
    <w:rsid w:val="00C21B04"/>
    <w:rsid w:val="00C251E1"/>
    <w:rsid w:val="00C2525F"/>
    <w:rsid w:val="00C33CA0"/>
    <w:rsid w:val="00C80BD4"/>
    <w:rsid w:val="00CA64BD"/>
    <w:rsid w:val="00CE65AA"/>
    <w:rsid w:val="00CE6F68"/>
    <w:rsid w:val="00CF3A42"/>
    <w:rsid w:val="00D31FCB"/>
    <w:rsid w:val="00D5413C"/>
    <w:rsid w:val="00D738AC"/>
    <w:rsid w:val="00D74B5C"/>
    <w:rsid w:val="00DA015C"/>
    <w:rsid w:val="00DB7B7F"/>
    <w:rsid w:val="00DC07A3"/>
    <w:rsid w:val="00DC4CEC"/>
    <w:rsid w:val="00DD0695"/>
    <w:rsid w:val="00E11B8A"/>
    <w:rsid w:val="00E13028"/>
    <w:rsid w:val="00E14279"/>
    <w:rsid w:val="00E47672"/>
    <w:rsid w:val="00EB0E93"/>
    <w:rsid w:val="00EB55F3"/>
    <w:rsid w:val="00EB7D96"/>
    <w:rsid w:val="00EE4849"/>
    <w:rsid w:val="00F43B44"/>
    <w:rsid w:val="00F56615"/>
    <w:rsid w:val="00F62F14"/>
    <w:rsid w:val="00F677F9"/>
    <w:rsid w:val="00F963BF"/>
    <w:rsid w:val="00FB2845"/>
    <w:rsid w:val="00FD1504"/>
    <w:rsid w:val="00FE1397"/>
    <w:rsid w:val="00FE34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2CE6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4546A"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780"/>
    <w:rPr>
      <w:rFonts w:ascii="Times New Roman" w:hAnsi="Times New Roman"/>
      <w:color w:val="000000" w:themeColor="text1"/>
      <w:sz w:val="24"/>
    </w:rPr>
  </w:style>
  <w:style w:type="paragraph" w:styleId="Heading1">
    <w:name w:val="heading 1"/>
    <w:basedOn w:val="Normal"/>
    <w:next w:val="Normal"/>
    <w:link w:val="Heading1Char"/>
    <w:uiPriority w:val="9"/>
    <w:qFormat/>
    <w:rsid w:val="008C3504"/>
    <w:pPr>
      <w:keepNext/>
      <w:keepLines/>
      <w:spacing w:before="600" w:after="60"/>
      <w:outlineLvl w:val="0"/>
    </w:pPr>
    <w:rPr>
      <w:rFonts w:asciiTheme="minorHAnsi" w:eastAsiaTheme="majorEastAsia" w:hAnsiTheme="minorHAnsi" w:cs="Times New Roman (Headings CS)"/>
      <w:b/>
      <w:caps/>
      <w:color w:val="7A4300" w:themeColor="accent3" w:themeShade="80"/>
      <w:sz w:val="30"/>
      <w:szCs w:val="30"/>
    </w:rPr>
  </w:style>
  <w:style w:type="paragraph" w:styleId="Heading2">
    <w:name w:val="heading 2"/>
    <w:basedOn w:val="Normal"/>
    <w:next w:val="Normal"/>
    <w:link w:val="Heading2Char"/>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E47672"/>
    <w:pPr>
      <w:spacing w:before="360" w:after="0"/>
      <w:ind w:left="1332"/>
      <w:contextualSpacing/>
    </w:pPr>
    <w:rPr>
      <w:rFonts w:cs="Times New Roman (Body CS)"/>
      <w:bCs/>
      <w:caps/>
      <w:color w:val="FFFFFF" w:themeColor="background1"/>
      <w:sz w:val="32"/>
    </w:rPr>
  </w:style>
  <w:style w:type="character" w:customStyle="1" w:styleId="Heading1Char">
    <w:name w:val="Heading 1 Char"/>
    <w:basedOn w:val="DefaultParagraphFont"/>
    <w:link w:val="Heading1"/>
    <w:uiPriority w:val="9"/>
    <w:rsid w:val="008C3504"/>
    <w:rPr>
      <w:rFonts w:eastAsiaTheme="majorEastAsia" w:cs="Times New Roman (Headings CS)"/>
      <w:b/>
      <w:caps/>
      <w:color w:val="7A4300" w:themeColor="accent3" w:themeShade="80"/>
      <w:sz w:val="30"/>
      <w:szCs w:val="30"/>
    </w:rPr>
  </w:style>
  <w:style w:type="character" w:customStyle="1" w:styleId="Heading2Char">
    <w:name w:val="Heading 2 Char"/>
    <w:basedOn w:val="DefaultParagraphFont"/>
    <w:link w:val="Heading2"/>
    <w:uiPriority w:val="4"/>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003241" w:themeColor="accent1" w:themeShade="7F"/>
    </w:rPr>
  </w:style>
  <w:style w:type="paragraph" w:styleId="ListBullet">
    <w:name w:val="List Bullet"/>
    <w:basedOn w:val="Normal"/>
    <w:uiPriority w:val="7"/>
    <w:rsid w:val="00101A18"/>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link w:val="TitleChar"/>
    <w:uiPriority w:val="2"/>
    <w:unhideWhenUsed/>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itleChar">
    <w:name w:val="Title Char"/>
    <w:basedOn w:val="DefaultParagraphFont"/>
    <w:link w:val="Title"/>
    <w:uiPriority w:val="2"/>
    <w:rsid w:val="00E47672"/>
    <w:rPr>
      <w:rFonts w:asciiTheme="majorHAnsi" w:eastAsiaTheme="majorEastAsia" w:hAnsiTheme="majorHAnsi" w:cs="Times New Roman (Headings CS)"/>
      <w:b/>
      <w:caps/>
      <w:spacing w:val="30"/>
      <w:kern w:val="28"/>
      <w:sz w:val="110"/>
      <w:szCs w:val="60"/>
    </w:rPr>
  </w:style>
  <w:style w:type="paragraph" w:styleId="Subtitle">
    <w:name w:val="Subtitle"/>
    <w:basedOn w:val="Normal"/>
    <w:link w:val="SubtitleChar"/>
    <w:uiPriority w:val="3"/>
    <w:unhideWhenUsed/>
    <w:qFormat/>
    <w:rsid w:val="008C3504"/>
    <w:pPr>
      <w:numPr>
        <w:ilvl w:val="1"/>
      </w:numPr>
      <w:spacing w:before="300" w:after="40"/>
      <w:ind w:left="630"/>
      <w:contextualSpacing/>
    </w:pPr>
    <w:rPr>
      <w:rFonts w:asciiTheme="minorHAnsi" w:eastAsiaTheme="majorEastAsia" w:hAnsiTheme="minorHAnsi" w:cstheme="majorBidi"/>
      <w:caps/>
      <w:color w:val="7A4300" w:themeColor="accent3" w:themeShade="80"/>
      <w:sz w:val="36"/>
      <w:szCs w:val="26"/>
    </w:rPr>
  </w:style>
  <w:style w:type="character" w:customStyle="1" w:styleId="SubtitleChar">
    <w:name w:val="Subtitle Char"/>
    <w:basedOn w:val="DefaultParagraphFont"/>
    <w:link w:val="Subtitle"/>
    <w:uiPriority w:val="3"/>
    <w:rsid w:val="008C3504"/>
    <w:rPr>
      <w:rFonts w:eastAsiaTheme="majorEastAsia" w:cstheme="majorBidi"/>
      <w:caps/>
      <w:color w:val="7A4300" w:themeColor="accent3" w:themeShade="80"/>
      <w:sz w:val="36"/>
      <w:szCs w:val="26"/>
    </w:rPr>
  </w:style>
  <w:style w:type="paragraph" w:customStyle="1" w:styleId="Photo">
    <w:name w:val="Photo"/>
    <w:basedOn w:val="Normal"/>
    <w:uiPriority w:val="1"/>
    <w:semiHidden/>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semiHidden/>
    <w:rsid w:val="003422FF"/>
    <w:pPr>
      <w:spacing w:before="0" w:after="0" w:line="240" w:lineRule="auto"/>
      <w:jc w:val="right"/>
    </w:pPr>
    <w:rPr>
      <w:szCs w:val="16"/>
    </w:rPr>
  </w:style>
  <w:style w:type="character" w:customStyle="1" w:styleId="FooterChar">
    <w:name w:val="Footer Char"/>
    <w:basedOn w:val="DefaultParagraphFont"/>
    <w:link w:val="Footer"/>
    <w:uiPriority w:val="99"/>
    <w:semiHidden/>
    <w:rsid w:val="00E47672"/>
    <w:rPr>
      <w:color w:val="767171" w:themeColor="background2" w:themeShade="80"/>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1A2000"/>
    <w:pPr>
      <w:spacing w:before="0" w:after="0" w:line="240" w:lineRule="auto"/>
    </w:pPr>
  </w:style>
  <w:style w:type="character" w:customStyle="1" w:styleId="HeaderChar">
    <w:name w:val="Header Char"/>
    <w:basedOn w:val="DefaultParagraphFont"/>
    <w:link w:val="Header"/>
    <w:uiPriority w:val="99"/>
    <w:semiHidden/>
    <w:rsid w:val="00E47672"/>
    <w:rPr>
      <w:color w:val="767171" w:themeColor="background2" w:themeShade="80"/>
    </w:rPr>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customStyle="1" w:styleId="Style1">
    <w:name w:val="Style1"/>
    <w:basedOn w:val="Title"/>
    <w:semiHidden/>
    <w:qFormat/>
    <w:rsid w:val="00101A18"/>
    <w:pPr>
      <w:framePr w:hSpace="187" w:wrap="around" w:vAnchor="page" w:hAnchor="page" w:x="1337" w:y="1043"/>
    </w:pPr>
    <w:rPr>
      <w:bCs/>
      <w:szCs w:val="110"/>
    </w:rPr>
  </w:style>
  <w:style w:type="paragraph" w:customStyle="1" w:styleId="Style2">
    <w:name w:val="Style2"/>
    <w:basedOn w:val="Subtitle"/>
    <w:semiHidden/>
    <w:qFormat/>
    <w:rsid w:val="00101A18"/>
    <w:pPr>
      <w:framePr w:hSpace="187" w:wrap="around" w:vAnchor="page" w:hAnchor="page" w:x="1337" w:y="1043"/>
      <w:spacing w:line="240" w:lineRule="auto"/>
    </w:pPr>
    <w:rPr>
      <w:rFonts w:ascii="Gill Sans MT" w:hAnsi="Gill Sans MT"/>
    </w:rPr>
  </w:style>
  <w:style w:type="paragraph" w:styleId="ListParagraph">
    <w:name w:val="List Paragraph"/>
    <w:basedOn w:val="Normal"/>
    <w:uiPriority w:val="34"/>
    <w:semiHidden/>
    <w:qFormat/>
    <w:rsid w:val="009744AC"/>
    <w:pPr>
      <w:ind w:left="720"/>
      <w:contextualSpacing/>
    </w:pPr>
  </w:style>
  <w:style w:type="character" w:styleId="Hyperlink">
    <w:name w:val="Hyperlink"/>
    <w:basedOn w:val="DefaultParagraphFont"/>
    <w:uiPriority w:val="99"/>
    <w:unhideWhenUsed/>
    <w:rsid w:val="007330B9"/>
    <w:rPr>
      <w:color w:val="0563C1" w:themeColor="hyperlink"/>
      <w:u w:val="single"/>
    </w:rPr>
  </w:style>
  <w:style w:type="paragraph" w:styleId="NormalWeb">
    <w:name w:val="Normal (Web)"/>
    <w:basedOn w:val="Normal"/>
    <w:uiPriority w:val="99"/>
    <w:unhideWhenUsed/>
    <w:rsid w:val="003E78A9"/>
    <w:pPr>
      <w:spacing w:before="100" w:beforeAutospacing="1" w:after="100" w:afterAutospacing="1" w:line="240" w:lineRule="auto"/>
    </w:pPr>
    <w:rPr>
      <w:rFonts w:eastAsia="Times New Roman" w:cs="Times New Roman"/>
      <w:color w:val="auto"/>
      <w:szCs w:val="24"/>
      <w:lang w:val="en-PT" w:eastAsia="en-GB"/>
    </w:rPr>
  </w:style>
  <w:style w:type="character" w:customStyle="1" w:styleId="apple-converted-space">
    <w:name w:val="apple-converted-space"/>
    <w:basedOn w:val="DefaultParagraphFont"/>
    <w:rsid w:val="003E78A9"/>
  </w:style>
  <w:style w:type="character" w:customStyle="1" w:styleId="url">
    <w:name w:val="url"/>
    <w:basedOn w:val="DefaultParagraphFont"/>
    <w:rsid w:val="003E78A9"/>
  </w:style>
  <w:style w:type="character" w:styleId="UnresolvedMention">
    <w:name w:val="Unresolved Mention"/>
    <w:basedOn w:val="DefaultParagraphFont"/>
    <w:uiPriority w:val="99"/>
    <w:semiHidden/>
    <w:unhideWhenUsed/>
    <w:rsid w:val="008B7F7B"/>
    <w:rPr>
      <w:color w:val="605E5C"/>
      <w:shd w:val="clear" w:color="auto" w:fill="E1DFDD"/>
    </w:rPr>
  </w:style>
  <w:style w:type="character" w:styleId="FollowedHyperlink">
    <w:name w:val="FollowedHyperlink"/>
    <w:basedOn w:val="DefaultParagraphFont"/>
    <w:uiPriority w:val="99"/>
    <w:semiHidden/>
    <w:unhideWhenUsed/>
    <w:rsid w:val="002740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4433">
      <w:bodyDiv w:val="1"/>
      <w:marLeft w:val="0"/>
      <w:marRight w:val="0"/>
      <w:marTop w:val="0"/>
      <w:marBottom w:val="0"/>
      <w:divBdr>
        <w:top w:val="none" w:sz="0" w:space="0" w:color="auto"/>
        <w:left w:val="none" w:sz="0" w:space="0" w:color="auto"/>
        <w:bottom w:val="none" w:sz="0" w:space="0" w:color="auto"/>
        <w:right w:val="none" w:sz="0" w:space="0" w:color="auto"/>
      </w:divBdr>
    </w:div>
    <w:div w:id="164175191">
      <w:bodyDiv w:val="1"/>
      <w:marLeft w:val="0"/>
      <w:marRight w:val="0"/>
      <w:marTop w:val="0"/>
      <w:marBottom w:val="0"/>
      <w:divBdr>
        <w:top w:val="none" w:sz="0" w:space="0" w:color="auto"/>
        <w:left w:val="none" w:sz="0" w:space="0" w:color="auto"/>
        <w:bottom w:val="none" w:sz="0" w:space="0" w:color="auto"/>
        <w:right w:val="none" w:sz="0" w:space="0" w:color="auto"/>
      </w:divBdr>
    </w:div>
    <w:div w:id="227737605">
      <w:bodyDiv w:val="1"/>
      <w:marLeft w:val="0"/>
      <w:marRight w:val="0"/>
      <w:marTop w:val="0"/>
      <w:marBottom w:val="0"/>
      <w:divBdr>
        <w:top w:val="none" w:sz="0" w:space="0" w:color="auto"/>
        <w:left w:val="none" w:sz="0" w:space="0" w:color="auto"/>
        <w:bottom w:val="none" w:sz="0" w:space="0" w:color="auto"/>
        <w:right w:val="none" w:sz="0" w:space="0" w:color="auto"/>
      </w:divBdr>
      <w:divsChild>
        <w:div w:id="612636974">
          <w:marLeft w:val="0"/>
          <w:marRight w:val="0"/>
          <w:marTop w:val="0"/>
          <w:marBottom w:val="0"/>
          <w:divBdr>
            <w:top w:val="none" w:sz="0" w:space="0" w:color="auto"/>
            <w:left w:val="none" w:sz="0" w:space="0" w:color="auto"/>
            <w:bottom w:val="none" w:sz="0" w:space="0" w:color="auto"/>
            <w:right w:val="none" w:sz="0" w:space="0" w:color="auto"/>
          </w:divBdr>
        </w:div>
      </w:divsChild>
    </w:div>
    <w:div w:id="483400323">
      <w:bodyDiv w:val="1"/>
      <w:marLeft w:val="0"/>
      <w:marRight w:val="0"/>
      <w:marTop w:val="0"/>
      <w:marBottom w:val="0"/>
      <w:divBdr>
        <w:top w:val="none" w:sz="0" w:space="0" w:color="auto"/>
        <w:left w:val="none" w:sz="0" w:space="0" w:color="auto"/>
        <w:bottom w:val="none" w:sz="0" w:space="0" w:color="auto"/>
        <w:right w:val="none" w:sz="0" w:space="0" w:color="auto"/>
      </w:divBdr>
    </w:div>
    <w:div w:id="510922357">
      <w:bodyDiv w:val="1"/>
      <w:marLeft w:val="0"/>
      <w:marRight w:val="0"/>
      <w:marTop w:val="0"/>
      <w:marBottom w:val="0"/>
      <w:divBdr>
        <w:top w:val="none" w:sz="0" w:space="0" w:color="auto"/>
        <w:left w:val="none" w:sz="0" w:space="0" w:color="auto"/>
        <w:bottom w:val="none" w:sz="0" w:space="0" w:color="auto"/>
        <w:right w:val="none" w:sz="0" w:space="0" w:color="auto"/>
      </w:divBdr>
    </w:div>
    <w:div w:id="686906935">
      <w:bodyDiv w:val="1"/>
      <w:marLeft w:val="0"/>
      <w:marRight w:val="0"/>
      <w:marTop w:val="0"/>
      <w:marBottom w:val="0"/>
      <w:divBdr>
        <w:top w:val="none" w:sz="0" w:space="0" w:color="auto"/>
        <w:left w:val="none" w:sz="0" w:space="0" w:color="auto"/>
        <w:bottom w:val="none" w:sz="0" w:space="0" w:color="auto"/>
        <w:right w:val="none" w:sz="0" w:space="0" w:color="auto"/>
      </w:divBdr>
    </w:div>
    <w:div w:id="731974913">
      <w:bodyDiv w:val="1"/>
      <w:marLeft w:val="0"/>
      <w:marRight w:val="0"/>
      <w:marTop w:val="0"/>
      <w:marBottom w:val="0"/>
      <w:divBdr>
        <w:top w:val="none" w:sz="0" w:space="0" w:color="auto"/>
        <w:left w:val="none" w:sz="0" w:space="0" w:color="auto"/>
        <w:bottom w:val="none" w:sz="0" w:space="0" w:color="auto"/>
        <w:right w:val="none" w:sz="0" w:space="0" w:color="auto"/>
      </w:divBdr>
    </w:div>
    <w:div w:id="1144590608">
      <w:bodyDiv w:val="1"/>
      <w:marLeft w:val="0"/>
      <w:marRight w:val="0"/>
      <w:marTop w:val="0"/>
      <w:marBottom w:val="0"/>
      <w:divBdr>
        <w:top w:val="none" w:sz="0" w:space="0" w:color="auto"/>
        <w:left w:val="none" w:sz="0" w:space="0" w:color="auto"/>
        <w:bottom w:val="none" w:sz="0" w:space="0" w:color="auto"/>
        <w:right w:val="none" w:sz="0" w:space="0" w:color="auto"/>
      </w:divBdr>
    </w:div>
    <w:div w:id="1237351836">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8847009">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2060544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AppData\Roaming\Microsoft\Templates\Student%20report%20with%20cov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0977327C13042F59D1B9B432389C1D1"/>
        <w:category>
          <w:name w:val="General"/>
          <w:gallery w:val="placeholder"/>
        </w:category>
        <w:types>
          <w:type w:val="bbPlcHdr"/>
        </w:types>
        <w:behaviors>
          <w:behavior w:val="content"/>
        </w:behaviors>
        <w:guid w:val="{CFFC217F-EFCA-42BC-91D6-3A60E45F40EC}"/>
      </w:docPartPr>
      <w:docPartBody>
        <w:p w:rsidR="0057701E" w:rsidRDefault="00000000">
          <w:pPr>
            <w:pStyle w:val="40977327C13042F59D1B9B432389C1D1"/>
          </w:pPr>
          <w:r w:rsidRPr="00E47672">
            <w:rPr>
              <w:rStyle w:val="TitleChar"/>
              <w:b w:val="0"/>
              <w:caps w:val="0"/>
            </w:rPr>
            <w:t xml:space="preserve">The </w:t>
          </w:r>
          <w:r w:rsidRPr="00E47672">
            <w:rPr>
              <w:rStyle w:val="TitleChar"/>
              <w:b w:val="0"/>
              <w:caps w:val="0"/>
            </w:rPr>
            <w:br/>
            <w:t xml:space="preserve">Judicial </w:t>
          </w:r>
          <w:r w:rsidRPr="00E47672">
            <w:rPr>
              <w:rStyle w:val="TitleChar"/>
              <w:b w:val="0"/>
              <w:caps w:val="0"/>
            </w:rPr>
            <w:br/>
            <w:t>Branch</w:t>
          </w:r>
        </w:p>
      </w:docPartBody>
    </w:docPart>
    <w:docPart>
      <w:docPartPr>
        <w:name w:val="F91A5F3F6ED6483E89124FBA5C564F7F"/>
        <w:category>
          <w:name w:val="General"/>
          <w:gallery w:val="placeholder"/>
        </w:category>
        <w:types>
          <w:type w:val="bbPlcHdr"/>
        </w:types>
        <w:behaviors>
          <w:behavior w:val="content"/>
        </w:behaviors>
        <w:guid w:val="{056ECF0D-C1C3-4380-951A-EBCD8C18C09A}"/>
      </w:docPartPr>
      <w:docPartBody>
        <w:p w:rsidR="0057701E" w:rsidRDefault="00000000">
          <w:pPr>
            <w:pStyle w:val="F91A5F3F6ED6483E89124FBA5C564F7F"/>
          </w:pPr>
          <w:r w:rsidRPr="00E47672">
            <w:t>Court Role and Structure</w:t>
          </w:r>
        </w:p>
      </w:docPartBody>
    </w:docPart>
    <w:docPart>
      <w:docPartPr>
        <w:name w:val="BAD94E172A654064ACBD5465E724D600"/>
        <w:category>
          <w:name w:val="General"/>
          <w:gallery w:val="placeholder"/>
        </w:category>
        <w:types>
          <w:type w:val="bbPlcHdr"/>
        </w:types>
        <w:behaviors>
          <w:behavior w:val="content"/>
        </w:behaviors>
        <w:guid w:val="{4AFCA121-4201-448C-8AFB-491E4CEFFCAE}"/>
      </w:docPartPr>
      <w:docPartBody>
        <w:p w:rsidR="0057701E" w:rsidRDefault="00000000">
          <w:pPr>
            <w:pStyle w:val="BAD94E172A654064ACBD5465E724D600"/>
          </w:pPr>
          <w:r w:rsidRPr="00E47672">
            <w:t>Henry Ross</w:t>
          </w:r>
        </w:p>
      </w:docPartBody>
    </w:docPart>
    <w:docPart>
      <w:docPartPr>
        <w:name w:val="459847FC353249FF9A64A302CFD1D474"/>
        <w:category>
          <w:name w:val="General"/>
          <w:gallery w:val="placeholder"/>
        </w:category>
        <w:types>
          <w:type w:val="bbPlcHdr"/>
        </w:types>
        <w:behaviors>
          <w:behavior w:val="content"/>
        </w:behaviors>
        <w:guid w:val="{6DC18941-41DF-4AAB-BBAD-D3C033515D3F}"/>
      </w:docPartPr>
      <w:docPartBody>
        <w:p w:rsidR="0057701E" w:rsidRDefault="00000000">
          <w:pPr>
            <w:pStyle w:val="459847FC353249FF9A64A302CFD1D474"/>
          </w:pPr>
          <w:r w:rsidRPr="00E47672">
            <w:t>Federal Government</w:t>
          </w:r>
        </w:p>
      </w:docPartBody>
    </w:docPart>
    <w:docPart>
      <w:docPartPr>
        <w:name w:val="BC5ECA79CC534920A8391EA5231A8603"/>
        <w:category>
          <w:name w:val="General"/>
          <w:gallery w:val="placeholder"/>
        </w:category>
        <w:types>
          <w:type w:val="bbPlcHdr"/>
        </w:types>
        <w:behaviors>
          <w:behavior w:val="content"/>
        </w:behaviors>
        <w:guid w:val="{E01FED0A-1A91-4891-AC83-604C19C9984D}"/>
      </w:docPartPr>
      <w:docPartBody>
        <w:p w:rsidR="0057701E" w:rsidRDefault="00000000">
          <w:pPr>
            <w:pStyle w:val="BC5ECA79CC534920A8391EA5231A8603"/>
          </w:pPr>
          <w:r w:rsidRPr="00E47672">
            <w:t>September 9,</w:t>
          </w:r>
          <w:r>
            <w:t xml:space="preserve"> </w:t>
          </w:r>
          <w:r w:rsidRPr="00E47672">
            <w:t>2023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Headings CS)">
    <w:altName w:val="Times New Roman"/>
    <w:panose1 w:val="020B0604020202020204"/>
    <w:charset w:val="00"/>
    <w:family w:val="roman"/>
    <w:notTrueType/>
    <w:pitch w:val="default"/>
  </w:font>
  <w:font w:name="Times New Roman (Body CS)">
    <w:altName w:val="Times New Roman"/>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3311783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598"/>
    <w:rsid w:val="00021D65"/>
    <w:rsid w:val="000C15E6"/>
    <w:rsid w:val="001C1F8C"/>
    <w:rsid w:val="00205DA7"/>
    <w:rsid w:val="00230BBB"/>
    <w:rsid w:val="00263EA9"/>
    <w:rsid w:val="003C6603"/>
    <w:rsid w:val="004E3EA3"/>
    <w:rsid w:val="005446E3"/>
    <w:rsid w:val="0057701E"/>
    <w:rsid w:val="005772BE"/>
    <w:rsid w:val="005826C9"/>
    <w:rsid w:val="005D4CB3"/>
    <w:rsid w:val="00626374"/>
    <w:rsid w:val="006A7B1E"/>
    <w:rsid w:val="006B57C6"/>
    <w:rsid w:val="00746FAA"/>
    <w:rsid w:val="0082495A"/>
    <w:rsid w:val="00844FEF"/>
    <w:rsid w:val="00A156AF"/>
    <w:rsid w:val="00A86BFE"/>
    <w:rsid w:val="00A92598"/>
    <w:rsid w:val="00AC22E1"/>
    <w:rsid w:val="00FB0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0E2841" w:themeColor="text2"/>
      <w:spacing w:val="30"/>
      <w:kern w:val="28"/>
      <w:sz w:val="110"/>
      <w:szCs w:val="60"/>
      <w:lang w:eastAsia="ja-JP"/>
      <w14:ligatures w14:val="none"/>
    </w:rPr>
  </w:style>
  <w:style w:type="character" w:customStyle="1" w:styleId="TitleChar">
    <w:name w:val="Title Char"/>
    <w:basedOn w:val="DefaultParagraphFont"/>
    <w:link w:val="Title"/>
    <w:uiPriority w:val="2"/>
    <w:rPr>
      <w:rFonts w:asciiTheme="majorHAnsi" w:eastAsiaTheme="majorEastAsia" w:hAnsiTheme="majorHAnsi" w:cs="Times New Roman (Headings CS)"/>
      <w:b/>
      <w:caps/>
      <w:color w:val="0E2841" w:themeColor="text2"/>
      <w:spacing w:val="30"/>
      <w:kern w:val="28"/>
      <w:sz w:val="110"/>
      <w:szCs w:val="60"/>
      <w:lang w:eastAsia="ja-JP"/>
      <w14:ligatures w14:val="none"/>
    </w:rPr>
  </w:style>
  <w:style w:type="paragraph" w:customStyle="1" w:styleId="40977327C13042F59D1B9B432389C1D1">
    <w:name w:val="40977327C13042F59D1B9B432389C1D1"/>
  </w:style>
  <w:style w:type="paragraph" w:customStyle="1" w:styleId="F91A5F3F6ED6483E89124FBA5C564F7F">
    <w:name w:val="F91A5F3F6ED6483E89124FBA5C564F7F"/>
  </w:style>
  <w:style w:type="paragraph" w:customStyle="1" w:styleId="BAD94E172A654064ACBD5465E724D600">
    <w:name w:val="BAD94E172A654064ACBD5465E724D600"/>
  </w:style>
  <w:style w:type="paragraph" w:customStyle="1" w:styleId="459847FC353249FF9A64A302CFD1D474">
    <w:name w:val="459847FC353249FF9A64A302CFD1D474"/>
  </w:style>
  <w:style w:type="paragraph" w:customStyle="1" w:styleId="BC5ECA79CC534920A8391EA5231A8603">
    <w:name w:val="BC5ECA79CC534920A8391EA5231A8603"/>
  </w:style>
  <w:style w:type="paragraph" w:styleId="ListBullet">
    <w:name w:val="List Bullet"/>
    <w:basedOn w:val="Normal"/>
    <w:uiPriority w:val="7"/>
    <w:pPr>
      <w:numPr>
        <w:numId w:val="1"/>
      </w:numPr>
      <w:spacing w:before="120" w:after="200" w:line="264" w:lineRule="auto"/>
    </w:pPr>
    <w:rPr>
      <w:color w:val="747474" w:themeColor="background2" w:themeShade="80"/>
      <w:kern w:val="0"/>
      <w:sz w:val="22"/>
      <w:szCs w:val="22"/>
      <w:lang w:eastAsia="ja-JP"/>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Smo24</b:Tag>
    <b:SourceType>InternetSite</b:SourceType>
    <b:Guid>{75E71301-8FA2-3B43-B6EC-3E86CF2909E4}</b:Guid>
    <b:Title>Smoothing Images</b:Title>
    <b:Year>2024</b:Year>
    <b:LCID>en-GB</b:LCID>
    <b:InternetSiteTitle>Opencv</b:InternetSiteTitle>
    <b:URL>https://docs.opencv.org/4.x/d4/d13/tutorial_py_filtering.html</b:URL>
    <b:Month>May</b:Month>
    <b:Day>8</b:Day>
    <b:RefOrder>1</b:RefOrder>
  </b:Source>
  <b:Source>
    <b:Tag>Ope15</b:Tag>
    <b:SourceType>InternetSite</b:SourceType>
    <b:Guid>{B922E747-0129-4341-93F8-D1A25C94C15B}</b:Guid>
    <b:Author>
      <b:Author>
        <b:Corporate>OpenCV</b:Corporate>
      </b:Author>
    </b:Author>
    <b:Title>Histograms - 2: Histogram Equalization</b:Title>
    <b:URL>https://docs.opencv.org/3.1.0/d5/daf/tutorial_py_histogram_equalization.html</b:URL>
    <b:Year>2015</b:Year>
    <b:Month>December</b:Month>
    <b:Day>18</b:Day>
    <b:YearAccessed>2024</b:YearAccessed>
    <b:MonthAccessed>May</b:MonthAccessed>
    <b:DayAccessed>9</b:DayAccessed>
    <b:RefOrder>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DDF875ED-B5AE-8F4B-BAB3-7E3A4A225EE3}">
  <ds:schemaRefs>
    <ds:schemaRef ds:uri="http://schemas.openxmlformats.org/officeDocument/2006/bibliography"/>
  </ds:schemaRefs>
</ds:datastoreItem>
</file>

<file path=customXml/itemProps3.xml><?xml version="1.0" encoding="utf-8"?>
<ds:datastoreItem xmlns:ds="http://schemas.openxmlformats.org/officeDocument/2006/customXml" ds:itemID="{05968AED-7063-4155-91A2-8C47F2991388}">
  <ds:schemaRefs>
    <ds:schemaRef ds:uri="http://schemas.microsoft.com/sharepoint/v3/contenttype/forms"/>
  </ds:schemaRefs>
</ds:datastoreItem>
</file>

<file path=customXml/itemProps4.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C:\Users\danie\AppData\Roaming\Microsoft\Templates\Student report with cover.dotx</Template>
  <TotalTime>0</TotalTime>
  <Pages>5</Pages>
  <Words>921</Words>
  <Characters>4877</Characters>
  <Application>Microsoft Office Word</Application>
  <DocSecurity>0</DocSecurity>
  <Lines>106</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2024-05-13T13:17:00Z</dcterms:created>
  <dcterms:modified xsi:type="dcterms:W3CDTF">2024-05-13T13:33:00Z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